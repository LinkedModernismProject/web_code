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702C47" w14:paraId="66BFC4A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C63707B" w14:textId="77777777" w:rsidR="00B574C9" w:rsidRPr="00702C47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702C47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1F1E387105D5D4890385590A184E0B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DDEF021" w14:textId="77777777" w:rsidR="00B574C9" w:rsidRPr="00702C47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702C47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D371354384AF74D8858C6FFA22651D8"/>
            </w:placeholder>
            <w:text/>
          </w:sdtPr>
          <w:sdtEndPr/>
          <w:sdtContent>
            <w:tc>
              <w:tcPr>
                <w:tcW w:w="2073" w:type="dxa"/>
              </w:tcPr>
              <w:p w14:paraId="7CAF0CD5" w14:textId="77777777" w:rsidR="00B574C9" w:rsidRPr="00702C47" w:rsidRDefault="00702C47" w:rsidP="00702C47">
                <w:proofErr w:type="spellStart"/>
                <w:r>
                  <w:t>Stéphanie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21499BE1F2AD24F8745C7E0254EAB69"/>
            </w:placeholder>
            <w:text/>
          </w:sdtPr>
          <w:sdtEndPr/>
          <w:sdtContent>
            <w:tc>
              <w:tcPr>
                <w:tcW w:w="2551" w:type="dxa"/>
              </w:tcPr>
              <w:p w14:paraId="628C4854" w14:textId="77777777" w:rsidR="00B574C9" w:rsidRPr="00702C47" w:rsidRDefault="00702C47" w:rsidP="00702C47">
                <w:r>
                  <w:t>Walsh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72C6AFAABD57498D26D71AE9BE4D2C"/>
            </w:placeholder>
            <w:text/>
          </w:sdtPr>
          <w:sdtEndPr/>
          <w:sdtContent>
            <w:tc>
              <w:tcPr>
                <w:tcW w:w="2642" w:type="dxa"/>
              </w:tcPr>
              <w:p w14:paraId="3ABFAF95" w14:textId="77777777" w:rsidR="00B574C9" w:rsidRPr="00702C47" w:rsidRDefault="00702C47" w:rsidP="00702C47">
                <w:r>
                  <w:t>Matthews</w:t>
                </w:r>
              </w:p>
            </w:tc>
          </w:sdtContent>
        </w:sdt>
      </w:tr>
      <w:tr w:rsidR="00B574C9" w:rsidRPr="00702C47" w14:paraId="74B11A6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5E7956D" w14:textId="77777777" w:rsidR="00B574C9" w:rsidRPr="00702C47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20D1D62B3CBBC42828B47EFE42CFBA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05C6C3D" w14:textId="77777777" w:rsidR="00B574C9" w:rsidRPr="00702C47" w:rsidRDefault="00B574C9" w:rsidP="00922950">
                <w:r w:rsidRPr="00702C47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702C47" w14:paraId="734F0F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4DDA40" w14:textId="77777777" w:rsidR="00B574C9" w:rsidRPr="00702C47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3F1F5A135933E4E80D200A3E61EAEB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ABA9766" w14:textId="77777777" w:rsidR="00B574C9" w:rsidRPr="00702C47" w:rsidRDefault="00702C47" w:rsidP="00702C47">
                <w:r>
                  <w:t>Ryerson University</w:t>
                </w:r>
              </w:p>
            </w:tc>
          </w:sdtContent>
        </w:sdt>
      </w:tr>
    </w:tbl>
    <w:p w14:paraId="3B070DFD" w14:textId="77777777" w:rsidR="003D3579" w:rsidRPr="00702C47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702C47" w14:paraId="46B157C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8B0837F" w14:textId="77777777" w:rsidR="00244BB0" w:rsidRPr="00702C47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702C47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702C47" w14:paraId="2E29DD9A" w14:textId="77777777" w:rsidTr="003F0D73">
        <w:sdt>
          <w:sdtPr>
            <w:alias w:val="Article headword"/>
            <w:tag w:val="articleHeadword"/>
            <w:id w:val="-361440020"/>
            <w:placeholder>
              <w:docPart w:val="F147EF020C7F124BA2D932A20D27BC4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8179C9" w14:textId="77777777" w:rsidR="003F0D73" w:rsidRPr="00702C47" w:rsidRDefault="00702C47" w:rsidP="003F0D73">
                <w:pPr>
                  <w:rPr>
                    <w:b/>
                  </w:rPr>
                </w:pPr>
                <w:r w:rsidRPr="00702C47">
                  <w:rPr>
                    <w:rFonts w:cs="Times New Roman"/>
                    <w:lang w:val="fr-CA"/>
                  </w:rPr>
                  <w:t>Caillois, Roger (1913-1978)</w:t>
                </w:r>
              </w:p>
            </w:tc>
          </w:sdtContent>
        </w:sdt>
      </w:tr>
      <w:tr w:rsidR="00464699" w:rsidRPr="00702C47" w14:paraId="52CFF855" w14:textId="77777777" w:rsidTr="007821B0">
        <w:sdt>
          <w:sdtPr>
            <w:alias w:val="Variant headwords"/>
            <w:tag w:val="variantHeadwords"/>
            <w:id w:val="173464402"/>
            <w:placeholder>
              <w:docPart w:val="A01B78C5A45C3D43B8129EB2F803EC8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271EA9" w14:textId="77777777" w:rsidR="00464699" w:rsidRPr="00702C47" w:rsidRDefault="00464699" w:rsidP="00464699">
                <w:r w:rsidRPr="00702C47">
                  <w:rPr>
                    <w:rStyle w:val="PlaceholderText"/>
                    <w:b/>
                  </w:rPr>
                  <w:t xml:space="preserve">[Enter any </w:t>
                </w:r>
                <w:r w:rsidRPr="00702C47">
                  <w:rPr>
                    <w:rStyle w:val="PlaceholderText"/>
                    <w:b/>
                    <w:i/>
                  </w:rPr>
                  <w:t>variant forms</w:t>
                </w:r>
                <w:r w:rsidRPr="00702C4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702C47" w14:paraId="5A6C743C" w14:textId="77777777" w:rsidTr="003F0D73">
        <w:sdt>
          <w:sdtPr>
            <w:alias w:val="Abstract"/>
            <w:tag w:val="abstract"/>
            <w:id w:val="-635871867"/>
            <w:placeholder>
              <w:docPart w:val="F8A1187C3FA5434D86EB0A79DE3520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76C4E6" w14:textId="77777777" w:rsidR="00E85A05" w:rsidRPr="00702C47" w:rsidRDefault="00702C47" w:rsidP="00E85A05">
                <w:r w:rsidRPr="00702C47">
                  <w:rPr>
                    <w:lang w:val="en-CA"/>
                  </w:rPr>
                  <w:t xml:space="preserve">An elected member of the </w:t>
                </w:r>
                <w:proofErr w:type="spellStart"/>
                <w:r w:rsidRPr="00702C47">
                  <w:rPr>
                    <w:i/>
                    <w:lang w:val="en-CA"/>
                  </w:rPr>
                  <w:t>Académie</w:t>
                </w:r>
                <w:proofErr w:type="spellEnd"/>
                <w:r w:rsidRPr="00702C47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702C47">
                  <w:rPr>
                    <w:i/>
                    <w:lang w:val="en-CA"/>
                  </w:rPr>
                  <w:t>Française</w:t>
                </w:r>
                <w:proofErr w:type="spellEnd"/>
                <w:r w:rsidRPr="00702C47">
                  <w:rPr>
                    <w:lang w:val="en-CA"/>
                  </w:rPr>
                  <w:t xml:space="preserve">, Roger </w:t>
                </w:r>
                <w:proofErr w:type="spellStart"/>
                <w:r w:rsidRPr="00702C47">
                  <w:rPr>
                    <w:lang w:val="en-CA"/>
                  </w:rPr>
                  <w:t>Caillois</w:t>
                </w:r>
                <w:proofErr w:type="spellEnd"/>
                <w:r w:rsidRPr="00702C47">
                  <w:rPr>
                    <w:lang w:val="en-CA"/>
                  </w:rPr>
                  <w:t xml:space="preserve"> explored </w:t>
                </w:r>
                <w:proofErr w:type="gramStart"/>
                <w:r w:rsidRPr="00702C47">
                  <w:rPr>
                    <w:lang w:val="en-CA"/>
                  </w:rPr>
                  <w:t>a panoply</w:t>
                </w:r>
                <w:proofErr w:type="gramEnd"/>
                <w:r w:rsidRPr="00702C47">
                  <w:rPr>
                    <w:lang w:val="en-CA"/>
                  </w:rPr>
                  <w:t xml:space="preserve"> of disciplines, from mineralogy to anthropology to sociology and literary criticism. Raised and educated in Reims, France, </w:t>
                </w:r>
                <w:proofErr w:type="spellStart"/>
                <w:r w:rsidRPr="00702C47">
                  <w:rPr>
                    <w:lang w:val="en-CA"/>
                  </w:rPr>
                  <w:t>Caillois</w:t>
                </w:r>
                <w:proofErr w:type="spellEnd"/>
                <w:r w:rsidRPr="00702C47">
                  <w:rPr>
                    <w:lang w:val="en-CA"/>
                  </w:rPr>
                  <w:t xml:space="preserve"> worked with André Breton (1896-1966) and befriended other key members of the surrealist group, namely, Max Ernst (1891-1976), Salvador </w:t>
                </w:r>
                <w:proofErr w:type="spellStart"/>
                <w:r w:rsidRPr="00702C47">
                  <w:rPr>
                    <w:lang w:val="en-CA"/>
                  </w:rPr>
                  <w:t>Dalí</w:t>
                </w:r>
                <w:proofErr w:type="spellEnd"/>
                <w:r w:rsidRPr="00702C47">
                  <w:rPr>
                    <w:lang w:val="en-CA"/>
                  </w:rPr>
                  <w:t xml:space="preserve"> (1904-1989) and Paul </w:t>
                </w:r>
                <w:proofErr w:type="spellStart"/>
                <w:r w:rsidRPr="00702C47">
                  <w:rPr>
                    <w:lang w:val="en-CA"/>
                  </w:rPr>
                  <w:t>Éluard</w:t>
                </w:r>
                <w:proofErr w:type="spellEnd"/>
                <w:r w:rsidRPr="00702C47">
                  <w:rPr>
                    <w:lang w:val="en-CA"/>
                  </w:rPr>
                  <w:t xml:space="preserve"> (1895-1952). </w:t>
                </w:r>
                <w:proofErr w:type="spellStart"/>
                <w:r w:rsidRPr="00702C47">
                  <w:rPr>
                    <w:lang w:val="en-CA"/>
                  </w:rPr>
                  <w:t>Caillois</w:t>
                </w:r>
                <w:proofErr w:type="spellEnd"/>
                <w:r w:rsidRPr="00702C47">
                  <w:rPr>
                    <w:lang w:val="en-CA"/>
                  </w:rPr>
                  <w:t xml:space="preserve"> understood the radical nature of the surrealist movement and saw in it the importance of a global movement, though his brief tenure with the group was ruptured by the publication of his open letter to Breton in 1934 in which he articulated a critique of Surrealism. He continued to work with earlier surrealists such as Tristan </w:t>
                </w:r>
                <w:proofErr w:type="spellStart"/>
                <w:r w:rsidRPr="00702C47">
                  <w:rPr>
                    <w:lang w:val="en-CA"/>
                  </w:rPr>
                  <w:t>Tzara</w:t>
                </w:r>
                <w:proofErr w:type="spellEnd"/>
                <w:r w:rsidRPr="00702C47">
                  <w:rPr>
                    <w:lang w:val="en-CA"/>
                  </w:rPr>
                  <w:t xml:space="preserve"> (1896-1963) and later collaborated with Gaston </w:t>
                </w:r>
                <w:proofErr w:type="spellStart"/>
                <w:r w:rsidRPr="00702C47">
                  <w:rPr>
                    <w:lang w:val="en-CA"/>
                  </w:rPr>
                  <w:t>Bachelard</w:t>
                </w:r>
                <w:proofErr w:type="spellEnd"/>
                <w:r w:rsidRPr="00702C47">
                  <w:rPr>
                    <w:lang w:val="en-CA"/>
                  </w:rPr>
                  <w:t xml:space="preserve"> (1884-1962) to develop </w:t>
                </w:r>
                <w:proofErr w:type="spellStart"/>
                <w:r w:rsidRPr="00702C47">
                  <w:rPr>
                    <w:lang w:val="en-CA"/>
                  </w:rPr>
                  <w:t>Surrationalism</w:t>
                </w:r>
                <w:proofErr w:type="spellEnd"/>
                <w:r w:rsidRPr="00702C47">
                  <w:rPr>
                    <w:i/>
                    <w:lang w:val="en-CA"/>
                  </w:rPr>
                  <w:t xml:space="preserve"> </w:t>
                </w:r>
                <w:r w:rsidRPr="00702C47">
                  <w:rPr>
                    <w:lang w:val="en-CA"/>
                  </w:rPr>
                  <w:t xml:space="preserve">whose duty, as </w:t>
                </w:r>
                <w:proofErr w:type="spellStart"/>
                <w:r w:rsidRPr="00702C47">
                  <w:rPr>
                    <w:lang w:val="en-CA"/>
                  </w:rPr>
                  <w:t>Bachelard</w:t>
                </w:r>
                <w:proofErr w:type="spellEnd"/>
                <w:r w:rsidRPr="00702C47">
                  <w:rPr>
                    <w:lang w:val="en-CA"/>
                  </w:rPr>
                  <w:t xml:space="preserve"> explains, ‘</w:t>
                </w:r>
                <w:r w:rsidRPr="00702C47">
                  <w:t>It is to take over those formulas, well purged and economically ordered by the logicians, and recharge them psychologically, put them back into motion and into life’ (113).</w:t>
                </w:r>
                <w:r w:rsidRPr="00702C47">
                  <w:rPr>
                    <w:lang w:val="en-CA"/>
                  </w:rPr>
                  <w:t xml:space="preserve"> After co-founding the </w:t>
                </w:r>
                <w:proofErr w:type="spellStart"/>
                <w:r w:rsidRPr="00702C47">
                  <w:rPr>
                    <w:lang w:val="en-CA"/>
                  </w:rPr>
                  <w:t>Collège</w:t>
                </w:r>
                <w:proofErr w:type="spellEnd"/>
                <w:r w:rsidRPr="00702C47">
                  <w:rPr>
                    <w:lang w:val="en-CA"/>
                  </w:rPr>
                  <w:t xml:space="preserve"> de </w:t>
                </w:r>
                <w:proofErr w:type="spellStart"/>
                <w:r w:rsidRPr="00702C47">
                  <w:rPr>
                    <w:lang w:val="en-CA"/>
                  </w:rPr>
                  <w:t>Sociologie</w:t>
                </w:r>
                <w:proofErr w:type="spellEnd"/>
                <w:r w:rsidRPr="00702C47">
                  <w:rPr>
                    <w:lang w:val="en-CA"/>
                  </w:rPr>
                  <w:t xml:space="preserve"> (1937-1939) with Georges </w:t>
                </w:r>
                <w:proofErr w:type="spellStart"/>
                <w:r w:rsidRPr="00702C47">
                  <w:rPr>
                    <w:lang w:val="en-CA"/>
                  </w:rPr>
                  <w:t>Bataille</w:t>
                </w:r>
                <w:proofErr w:type="spellEnd"/>
                <w:r w:rsidRPr="00702C47">
                  <w:rPr>
                    <w:lang w:val="en-CA"/>
                  </w:rPr>
                  <w:t xml:space="preserve"> (1897-1962), </w:t>
                </w:r>
                <w:proofErr w:type="spellStart"/>
                <w:r w:rsidRPr="00702C47">
                  <w:rPr>
                    <w:lang w:val="en-CA"/>
                  </w:rPr>
                  <w:t>Caillois</w:t>
                </w:r>
                <w:proofErr w:type="spellEnd"/>
                <w:r w:rsidRPr="00702C47">
                  <w:rPr>
                    <w:lang w:val="en-CA"/>
                  </w:rPr>
                  <w:t xml:space="preserve"> was invited to sojourn in Argentina during World War II where he met writers such as Jorge Luis Borges (1899-1986) and continued to </w:t>
                </w:r>
                <w:r w:rsidRPr="00702C47">
                  <w:t xml:space="preserve">actively oppose Nazism. Upon his return to France, </w:t>
                </w:r>
                <w:proofErr w:type="spellStart"/>
                <w:r w:rsidRPr="00702C47">
                  <w:t>Caillois</w:t>
                </w:r>
                <w:proofErr w:type="spellEnd"/>
                <w:r w:rsidRPr="00702C47">
                  <w:t xml:space="preserve"> translated and published </w:t>
                </w:r>
                <w:r w:rsidRPr="00702C47">
                  <w:rPr>
                    <w:i/>
                  </w:rPr>
                  <w:t xml:space="preserve">La Croix du </w:t>
                </w:r>
                <w:proofErr w:type="spellStart"/>
                <w:r w:rsidRPr="00702C47">
                  <w:rPr>
                    <w:i/>
                  </w:rPr>
                  <w:t>Sud</w:t>
                </w:r>
                <w:proofErr w:type="spellEnd"/>
                <w:r w:rsidRPr="00702C47">
                  <w:t xml:space="preserve"> (</w:t>
                </w:r>
                <w:r w:rsidRPr="00702C47">
                  <w:rPr>
                    <w:i/>
                  </w:rPr>
                  <w:t>Southern Cross</w:t>
                </w:r>
                <w:r w:rsidRPr="00702C47">
                  <w:t xml:space="preserve">) series thus introducing Latin American literature to the French-speaking public; he also founded and edited </w:t>
                </w:r>
                <w:proofErr w:type="spellStart"/>
                <w:r w:rsidRPr="00702C47">
                  <w:rPr>
                    <w:i/>
                  </w:rPr>
                  <w:t>Diogènes</w:t>
                </w:r>
                <w:proofErr w:type="spellEnd"/>
                <w:r w:rsidRPr="00702C47">
                  <w:rPr>
                    <w:i/>
                  </w:rPr>
                  <w:t xml:space="preserve">, </w:t>
                </w:r>
                <w:r w:rsidRPr="00702C47">
                  <w:t>an interdisciplinary peer-reviewed journal.</w:t>
                </w:r>
              </w:p>
            </w:tc>
          </w:sdtContent>
        </w:sdt>
      </w:tr>
      <w:tr w:rsidR="003F0D73" w:rsidRPr="00702C47" w14:paraId="5CB73BBD" w14:textId="77777777" w:rsidTr="003F0D73">
        <w:sdt>
          <w:sdtPr>
            <w:rPr>
              <w:rFonts w:asciiTheme="minorHAnsi" w:hAnsiTheme="minorHAnsi"/>
              <w:szCs w:val="22"/>
            </w:rPr>
            <w:alias w:val="Article text"/>
            <w:tag w:val="articleText"/>
            <w:id w:val="634067588"/>
            <w:placeholder>
              <w:docPart w:val="DEDAD6773712B746A1FA2BAEF0388D41"/>
            </w:placeholder>
          </w:sdtPr>
          <w:sdtEndPr>
            <w:rPr>
              <w:rFonts w:eastAsiaTheme="minorHAnsi" w:cstheme="minorBidi"/>
              <w:color w:val="385623" w:themeColor="accent6" w:themeShade="80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B402FB" w14:textId="77777777" w:rsidR="00702C47" w:rsidRPr="00702C47" w:rsidRDefault="00702C47" w:rsidP="00702C47">
                <w:pPr>
                  <w:pStyle w:val="Heading1"/>
                  <w:spacing w:after="0"/>
                  <w:contextualSpacing/>
                  <w:outlineLvl w:val="0"/>
                  <w:rPr>
                    <w:rFonts w:asciiTheme="minorHAnsi" w:hAnsiTheme="minorHAnsi"/>
                    <w:b w:val="0"/>
                    <w:szCs w:val="22"/>
                  </w:rPr>
                </w:pPr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An elected member of the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i/>
                    <w:szCs w:val="22"/>
                    <w:lang w:val="en-CA"/>
                  </w:rPr>
                  <w:t>Académie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i/>
                    <w:szCs w:val="22"/>
                    <w:lang w:val="en-CA"/>
                  </w:rPr>
                  <w:t xml:space="preserve">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i/>
                    <w:szCs w:val="22"/>
                    <w:lang w:val="en-CA"/>
                  </w:rPr>
                  <w:t>Française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, Roger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>Caillois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 explored </w:t>
                </w:r>
                <w:proofErr w:type="gramStart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>a panoply</w:t>
                </w:r>
                <w:proofErr w:type="gramEnd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 of disciplines, from mineralogy to anthropology to sociology and literary criticism. Raised and educated in Reims, France,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>Caillois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 worked with André Breton (1896-1966) and befriended other key members of the surrealist group, namely, Max Ernst (1891-1976), Salvador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>Dalí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 (1904-1989) and Paul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>Éluard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 (1895-1952).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>Caillois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 understood the radical nature of the surrealist movement and saw in it the importance of a global movement, though his brief tenure with the group was ruptured by the publication of his open letter to Breton in 1934 in which he articulated a critique of Surrealism. He continued to work with earlier surrealists such as Tristan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>Tzara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 (1896-1963) and later collaborated with Gaston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>Bachelard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 (1884-1962) to develop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>Surrationalism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i/>
                    <w:szCs w:val="22"/>
                    <w:lang w:val="en-CA"/>
                  </w:rPr>
                  <w:t xml:space="preserve"> </w:t>
                </w:r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whose duty, as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>Bachelard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 explains, ‘</w:t>
                </w:r>
                <w:r w:rsidRPr="00702C47">
                  <w:rPr>
                    <w:rFonts w:asciiTheme="minorHAnsi" w:hAnsiTheme="minorHAnsi"/>
                    <w:b w:val="0"/>
                    <w:szCs w:val="22"/>
                  </w:rPr>
                  <w:t>It is to take over those formulas, well purged and economically ordered by the logicians, and recharge them psychologically, put them back into motion and into life’ (113).</w:t>
                </w:r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 After co-founding the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>Collège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 de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>Sociologie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 (1937-1939) with Georges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>Bataille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 (1897-1962),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>Caillois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  <w:lang w:val="en-CA"/>
                  </w:rPr>
                  <w:t xml:space="preserve"> was invited to sojourn in Argentina during World War II where he met writers such as Jorge Luis Borges (1899-1986) and continued to </w:t>
                </w:r>
                <w:r w:rsidRPr="00702C47">
                  <w:rPr>
                    <w:rFonts w:asciiTheme="minorHAnsi" w:hAnsiTheme="minorHAnsi"/>
                    <w:b w:val="0"/>
                    <w:szCs w:val="22"/>
                  </w:rPr>
                  <w:t xml:space="preserve">actively oppose Nazism. Upon his return to France,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</w:rPr>
                  <w:t>Caillois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</w:rPr>
                  <w:t xml:space="preserve"> translated and published </w:t>
                </w:r>
                <w:r w:rsidRPr="00702C47">
                  <w:rPr>
                    <w:rFonts w:asciiTheme="minorHAnsi" w:hAnsiTheme="minorHAnsi"/>
                    <w:b w:val="0"/>
                    <w:i/>
                    <w:szCs w:val="22"/>
                  </w:rPr>
                  <w:t xml:space="preserve">La Croix du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i/>
                    <w:szCs w:val="22"/>
                  </w:rPr>
                  <w:t>Sud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</w:rPr>
                  <w:t xml:space="preserve"> (</w:t>
                </w:r>
                <w:r w:rsidRPr="00702C47">
                  <w:rPr>
                    <w:rFonts w:asciiTheme="minorHAnsi" w:hAnsiTheme="minorHAnsi"/>
                    <w:b w:val="0"/>
                    <w:i/>
                    <w:szCs w:val="22"/>
                  </w:rPr>
                  <w:t>Southern Cross</w:t>
                </w:r>
                <w:r w:rsidRPr="00702C47">
                  <w:rPr>
                    <w:rFonts w:asciiTheme="minorHAnsi" w:hAnsiTheme="minorHAnsi"/>
                    <w:b w:val="0"/>
                    <w:szCs w:val="22"/>
                  </w:rPr>
                  <w:t xml:space="preserve">) series thus introducing Latin American literature to the French-speaking public; he also founded and edited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i/>
                    <w:szCs w:val="22"/>
                  </w:rPr>
                  <w:t>Diogènes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i/>
                    <w:szCs w:val="22"/>
                  </w:rPr>
                  <w:t xml:space="preserve">, </w:t>
                </w:r>
                <w:r w:rsidRPr="00702C47">
                  <w:rPr>
                    <w:rFonts w:asciiTheme="minorHAnsi" w:hAnsiTheme="minorHAnsi"/>
                    <w:b w:val="0"/>
                    <w:szCs w:val="22"/>
                  </w:rPr>
                  <w:t xml:space="preserve">an interdisciplinary peer-reviewed journal. Although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</w:rPr>
                  <w:t>Caillois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</w:rPr>
                  <w:t xml:space="preserve"> differed in opinion with some of modernism’s greatest contributors (Breton, Lévi-Strauss, Borges), his collaborations brought forth strides in modern thinking. In talking about his work with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</w:rPr>
                  <w:t>Bataille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</w:rPr>
                  <w:t xml:space="preserve">, 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</w:rPr>
                  <w:t>Caillois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</w:rPr>
                  <w:t xml:space="preserve"> states: ‘We wanted to arrive at an entirely new kind of society, in which the imperatives of instinct, emotion, and desire took precedence over economic ones’ (</w:t>
                </w:r>
                <w:proofErr w:type="spellStart"/>
                <w:r w:rsidRPr="00702C47">
                  <w:rPr>
                    <w:rFonts w:asciiTheme="minorHAnsi" w:hAnsiTheme="minorHAnsi"/>
                    <w:b w:val="0"/>
                    <w:szCs w:val="22"/>
                  </w:rPr>
                  <w:t>Caillois</w:t>
                </w:r>
                <w:proofErr w:type="spellEnd"/>
                <w:r w:rsidRPr="00702C47">
                  <w:rPr>
                    <w:rFonts w:asciiTheme="minorHAnsi" w:hAnsiTheme="minorHAnsi"/>
                    <w:b w:val="0"/>
                    <w:szCs w:val="22"/>
                  </w:rPr>
                  <w:t xml:space="preserve"> 2003, 145). His background in sociology and anthropology, as well as in the sacred, married to his appreciation of art and literature, gave birth to a universal understanding of the rituals of communal life and humanism. </w:t>
                </w:r>
              </w:p>
              <w:p w14:paraId="4DE32136" w14:textId="77777777" w:rsidR="00702C47" w:rsidRPr="00702C47" w:rsidRDefault="00702C47" w:rsidP="00702C47"/>
              <w:p w14:paraId="1D7E0024" w14:textId="77777777" w:rsidR="00702C47" w:rsidRPr="00702C47" w:rsidRDefault="00702C47" w:rsidP="00702C47">
                <w:pPr>
                  <w:pStyle w:val="Authornote"/>
                </w:pPr>
                <w:r w:rsidRPr="00702C47">
                  <w:t>List of works</w:t>
                </w:r>
              </w:p>
              <w:p w14:paraId="05D831A9" w14:textId="77777777" w:rsidR="00702C47" w:rsidRPr="00702C47" w:rsidRDefault="00702C47" w:rsidP="00702C47">
                <w:pPr>
                  <w:pStyle w:val="Authornote"/>
                  <w:rPr>
                    <w:rFonts w:cs="Times New Roman"/>
                    <w:lang w:val="en-US"/>
                  </w:rPr>
                </w:pPr>
                <w:proofErr w:type="spellStart"/>
                <w:r w:rsidRPr="00702C47">
                  <w:rPr>
                    <w:rFonts w:cs="Times New Roman"/>
                    <w:lang w:val="en-US"/>
                  </w:rPr>
                  <w:t>Caillois</w:t>
                </w:r>
                <w:proofErr w:type="spellEnd"/>
                <w:r w:rsidRPr="00702C47">
                  <w:rPr>
                    <w:rFonts w:cs="Times New Roman"/>
                    <w:lang w:val="en-US"/>
                  </w:rPr>
                  <w:t>, R. (1953). ‘</w:t>
                </w:r>
                <w:proofErr w:type="spellStart"/>
                <w:r w:rsidRPr="00702C47">
                  <w:rPr>
                    <w:rFonts w:cs="Times New Roman"/>
                    <w:lang w:val="en-US"/>
                  </w:rPr>
                  <w:t>Diogènes</w:t>
                </w:r>
                <w:proofErr w:type="spellEnd"/>
                <w:r w:rsidRPr="00702C47">
                  <w:rPr>
                    <w:rFonts w:cs="Times New Roman"/>
                    <w:lang w:val="en-US"/>
                  </w:rPr>
                  <w:t xml:space="preserve"> and Neo-Humanism’, </w:t>
                </w:r>
                <w:proofErr w:type="spellStart"/>
                <w:r w:rsidRPr="00702C47">
                  <w:rPr>
                    <w:rFonts w:cs="Times New Roman"/>
                    <w:i/>
                    <w:lang w:val="en-US"/>
                  </w:rPr>
                  <w:t>Diogènes</w:t>
                </w:r>
                <w:proofErr w:type="spellEnd"/>
                <w:r w:rsidRPr="00702C47">
                  <w:rPr>
                    <w:rFonts w:cs="Times New Roman"/>
                    <w:i/>
                    <w:lang w:val="en-US"/>
                  </w:rPr>
                  <w:t xml:space="preserve"> </w:t>
                </w:r>
                <w:r w:rsidRPr="00702C47">
                  <w:rPr>
                    <w:rFonts w:cs="Times New Roman"/>
                    <w:lang w:val="en-US"/>
                  </w:rPr>
                  <w:t>1 (4): 114-122.</w:t>
                </w:r>
              </w:p>
              <w:p w14:paraId="51F5C5EF" w14:textId="77777777" w:rsidR="003F0D73" w:rsidRPr="00702C47" w:rsidRDefault="00702C47" w:rsidP="00702C47">
                <w:pPr>
                  <w:pStyle w:val="Authornote"/>
                </w:pPr>
                <w:proofErr w:type="spellStart"/>
                <w:r w:rsidRPr="00702C47">
                  <w:rPr>
                    <w:rFonts w:cs="Times New Roman"/>
                    <w:iCs/>
                    <w:lang w:val="en-US"/>
                  </w:rPr>
                  <w:t>Caillois</w:t>
                </w:r>
                <w:proofErr w:type="spellEnd"/>
                <w:r w:rsidRPr="00702C47">
                  <w:rPr>
                    <w:rFonts w:cs="Times New Roman"/>
                    <w:iCs/>
                    <w:lang w:val="en-US"/>
                  </w:rPr>
                  <w:t xml:space="preserve">, R. and Von </w:t>
                </w:r>
                <w:proofErr w:type="spellStart"/>
                <w:r w:rsidRPr="00702C47">
                  <w:rPr>
                    <w:rFonts w:cs="Times New Roman"/>
                    <w:iCs/>
                    <w:lang w:val="en-US"/>
                  </w:rPr>
                  <w:t>Grunebaum</w:t>
                </w:r>
                <w:proofErr w:type="spellEnd"/>
                <w:r w:rsidRPr="00702C47">
                  <w:rPr>
                    <w:rFonts w:cs="Times New Roman"/>
                    <w:iCs/>
                    <w:lang w:val="en-US"/>
                  </w:rPr>
                  <w:t xml:space="preserve">, G. E. (eds.) (1966). </w:t>
                </w:r>
                <w:r w:rsidRPr="00702C47">
                  <w:rPr>
                    <w:rFonts w:cs="Times New Roman"/>
                    <w:i/>
                    <w:iCs/>
                    <w:lang w:val="en-US"/>
                  </w:rPr>
                  <w:t>The Dream and Human Societies</w:t>
                </w:r>
                <w:r w:rsidRPr="00702C47">
                  <w:rPr>
                    <w:rFonts w:cs="Times New Roman"/>
                    <w:lang w:val="en-US"/>
                  </w:rPr>
                  <w:t>, Berkeley: University of California Press.</w:t>
                </w:r>
              </w:p>
            </w:tc>
          </w:sdtContent>
        </w:sdt>
      </w:tr>
      <w:tr w:rsidR="003235A7" w:rsidRPr="00702C47" w14:paraId="127C5A3B" w14:textId="77777777" w:rsidTr="003235A7">
        <w:tc>
          <w:tcPr>
            <w:tcW w:w="9016" w:type="dxa"/>
          </w:tcPr>
          <w:p w14:paraId="7C7B9A4C" w14:textId="77777777" w:rsidR="003235A7" w:rsidRPr="00702C47" w:rsidRDefault="003235A7" w:rsidP="008A5B87">
            <w:r w:rsidRPr="00702C47">
              <w:rPr>
                <w:u w:val="single"/>
              </w:rPr>
              <w:t>Further reading</w:t>
            </w:r>
            <w:r w:rsidRPr="00702C47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0351F778F5D8346BC68F4B083CD9798"/>
              </w:placeholder>
            </w:sdtPr>
            <w:sdtEndPr/>
            <w:sdtContent>
              <w:p w14:paraId="2CDB513E" w14:textId="77777777" w:rsidR="00702C47" w:rsidRDefault="00702C47" w:rsidP="00702C47"/>
              <w:p w14:paraId="74C88645" w14:textId="77777777" w:rsidR="00702C47" w:rsidRDefault="00702C47" w:rsidP="00702C47">
                <w:sdt>
                  <w:sdtPr>
                    <w:id w:val="-5892376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Bac89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(Bachelard)</w:t>
                    </w:r>
                    <w:r>
                      <w:fldChar w:fldCharType="end"/>
                    </w:r>
                  </w:sdtContent>
                </w:sdt>
              </w:p>
              <w:p w14:paraId="4BD40199" w14:textId="77777777" w:rsidR="00702C47" w:rsidRDefault="00702C47" w:rsidP="00702C47"/>
              <w:p w14:paraId="1F4E203A" w14:textId="77777777" w:rsidR="00702C47" w:rsidRDefault="00702C47" w:rsidP="00702C47">
                <w:sdt>
                  <w:sdtPr>
                    <w:id w:val="-96904999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Fra03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(Frank)</w:t>
                    </w:r>
                    <w:r>
                      <w:fldChar w:fldCharType="end"/>
                    </w:r>
                  </w:sdtContent>
                </w:sdt>
              </w:p>
              <w:p w14:paraId="13371C27" w14:textId="77777777" w:rsidR="00702C47" w:rsidRDefault="00702C47" w:rsidP="00702C47"/>
              <w:p w14:paraId="443FB7CB" w14:textId="77777777" w:rsidR="00702C47" w:rsidRDefault="00702C47" w:rsidP="00702C47">
                <w:sdt>
                  <w:sdtPr>
                    <w:id w:val="-2066515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Jus08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(Just)</w:t>
                    </w:r>
                    <w:r>
                      <w:fldChar w:fldCharType="end"/>
                    </w:r>
                  </w:sdtContent>
                </w:sdt>
              </w:p>
              <w:p w14:paraId="5B7AC65A" w14:textId="77777777" w:rsidR="00702C47" w:rsidRDefault="00702C47" w:rsidP="00702C47"/>
              <w:p w14:paraId="10186236" w14:textId="77777777" w:rsidR="003235A7" w:rsidRPr="00702C47" w:rsidRDefault="00702C47" w:rsidP="00702C47">
                <w:sdt>
                  <w:sdtPr>
                    <w:id w:val="109120376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Pan93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(Panoff)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79E4E25" w14:textId="77777777" w:rsidR="00C27FAB" w:rsidRPr="00702C47" w:rsidRDefault="00C27FAB" w:rsidP="00B33145"/>
    <w:sectPr w:rsidR="00C27FAB" w:rsidRPr="00702C4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95102" w14:textId="77777777" w:rsidR="00702C47" w:rsidRDefault="00702C47" w:rsidP="007A0D55">
      <w:pPr>
        <w:spacing w:after="0" w:line="240" w:lineRule="auto"/>
      </w:pPr>
      <w:r>
        <w:separator/>
      </w:r>
    </w:p>
  </w:endnote>
  <w:endnote w:type="continuationSeparator" w:id="0">
    <w:p w14:paraId="392B7A48" w14:textId="77777777" w:rsidR="00702C47" w:rsidRDefault="00702C4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8AA93" w14:textId="77777777" w:rsidR="00702C47" w:rsidRDefault="00702C47" w:rsidP="007A0D55">
      <w:pPr>
        <w:spacing w:after="0" w:line="240" w:lineRule="auto"/>
      </w:pPr>
      <w:r>
        <w:separator/>
      </w:r>
    </w:p>
  </w:footnote>
  <w:footnote w:type="continuationSeparator" w:id="0">
    <w:p w14:paraId="727582C9" w14:textId="77777777" w:rsidR="00702C47" w:rsidRDefault="00702C4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6309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544365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4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02C47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B5F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02C4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C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02C4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C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F1E387105D5D4890385590A184E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979B9-8E0E-0D42-8DEB-8BDAB1B5A908}"/>
      </w:docPartPr>
      <w:docPartBody>
        <w:p w:rsidR="00000000" w:rsidRDefault="004E117A">
          <w:pPr>
            <w:pStyle w:val="B1F1E387105D5D4890385590A184E0B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D371354384AF74D8858C6FFA2265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6570F-AF66-5142-A7FB-2206DD4DA361}"/>
      </w:docPartPr>
      <w:docPartBody>
        <w:p w:rsidR="00000000" w:rsidRDefault="004E117A">
          <w:pPr>
            <w:pStyle w:val="3D371354384AF74D8858C6FFA22651D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21499BE1F2AD24F8745C7E0254EA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FC824-6795-4D46-8BE4-C5CA17F0D97E}"/>
      </w:docPartPr>
      <w:docPartBody>
        <w:p w:rsidR="00000000" w:rsidRDefault="004E117A">
          <w:pPr>
            <w:pStyle w:val="121499BE1F2AD24F8745C7E0254EAB6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72C6AFAABD57498D26D71AE9BE4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808E7-9C27-EF44-9777-8F9D1F53D8BF}"/>
      </w:docPartPr>
      <w:docPartBody>
        <w:p w:rsidR="00000000" w:rsidRDefault="004E117A">
          <w:pPr>
            <w:pStyle w:val="BC72C6AFAABD57498D26D71AE9BE4D2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20D1D62B3CBBC42828B47EFE42CF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3C4E5-6524-9249-80B4-AA46CB2D0A12}"/>
      </w:docPartPr>
      <w:docPartBody>
        <w:p w:rsidR="00000000" w:rsidRDefault="004E117A">
          <w:pPr>
            <w:pStyle w:val="520D1D62B3CBBC42828B47EFE42CFBA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3F1F5A135933E4E80D200A3E61EA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F4226-BAC9-D04C-9043-B87ED718DD9A}"/>
      </w:docPartPr>
      <w:docPartBody>
        <w:p w:rsidR="00000000" w:rsidRDefault="004E117A">
          <w:pPr>
            <w:pStyle w:val="B3F1F5A135933E4E80D200A3E61EAEB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147EF020C7F124BA2D932A20D27B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44404-3D85-D640-94F6-CF8D8E81C7DD}"/>
      </w:docPartPr>
      <w:docPartBody>
        <w:p w:rsidR="00000000" w:rsidRDefault="004E117A">
          <w:pPr>
            <w:pStyle w:val="F147EF020C7F124BA2D932A20D27BC4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1B78C5A45C3D43B8129EB2F803E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93EF0-A04A-134F-BDD9-6144480F5CE1}"/>
      </w:docPartPr>
      <w:docPartBody>
        <w:p w:rsidR="00000000" w:rsidRDefault="004E117A">
          <w:pPr>
            <w:pStyle w:val="A01B78C5A45C3D43B8129EB2F803EC8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8A1187C3FA5434D86EB0A79DE352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BB290-631D-6244-8CEF-9F575B19FF57}"/>
      </w:docPartPr>
      <w:docPartBody>
        <w:p w:rsidR="00000000" w:rsidRDefault="004E117A">
          <w:pPr>
            <w:pStyle w:val="F8A1187C3FA5434D86EB0A79DE3520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EDAD6773712B746A1FA2BAEF0388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C8BCD-AD26-944B-8A56-700F40997BB5}"/>
      </w:docPartPr>
      <w:docPartBody>
        <w:p w:rsidR="00000000" w:rsidRDefault="004E117A">
          <w:pPr>
            <w:pStyle w:val="DEDAD6773712B746A1FA2BAEF0388D4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0351F778F5D8346BC68F4B083CD9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C791C-390C-F84A-B936-651DADD72FD1}"/>
      </w:docPartPr>
      <w:docPartBody>
        <w:p w:rsidR="00000000" w:rsidRDefault="004E117A">
          <w:pPr>
            <w:pStyle w:val="50351F778F5D8346BC68F4B083CD979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F1E387105D5D4890385590A184E0B4">
    <w:name w:val="B1F1E387105D5D4890385590A184E0B4"/>
  </w:style>
  <w:style w:type="paragraph" w:customStyle="1" w:styleId="3D371354384AF74D8858C6FFA22651D8">
    <w:name w:val="3D371354384AF74D8858C6FFA22651D8"/>
  </w:style>
  <w:style w:type="paragraph" w:customStyle="1" w:styleId="121499BE1F2AD24F8745C7E0254EAB69">
    <w:name w:val="121499BE1F2AD24F8745C7E0254EAB69"/>
  </w:style>
  <w:style w:type="paragraph" w:customStyle="1" w:styleId="BC72C6AFAABD57498D26D71AE9BE4D2C">
    <w:name w:val="BC72C6AFAABD57498D26D71AE9BE4D2C"/>
  </w:style>
  <w:style w:type="paragraph" w:customStyle="1" w:styleId="520D1D62B3CBBC42828B47EFE42CFBA6">
    <w:name w:val="520D1D62B3CBBC42828B47EFE42CFBA6"/>
  </w:style>
  <w:style w:type="paragraph" w:customStyle="1" w:styleId="B3F1F5A135933E4E80D200A3E61EAEBF">
    <w:name w:val="B3F1F5A135933E4E80D200A3E61EAEBF"/>
  </w:style>
  <w:style w:type="paragraph" w:customStyle="1" w:styleId="F147EF020C7F124BA2D932A20D27BC42">
    <w:name w:val="F147EF020C7F124BA2D932A20D27BC42"/>
  </w:style>
  <w:style w:type="paragraph" w:customStyle="1" w:styleId="A01B78C5A45C3D43B8129EB2F803EC81">
    <w:name w:val="A01B78C5A45C3D43B8129EB2F803EC81"/>
  </w:style>
  <w:style w:type="paragraph" w:customStyle="1" w:styleId="F8A1187C3FA5434D86EB0A79DE35209C">
    <w:name w:val="F8A1187C3FA5434D86EB0A79DE35209C"/>
  </w:style>
  <w:style w:type="paragraph" w:customStyle="1" w:styleId="DEDAD6773712B746A1FA2BAEF0388D41">
    <w:name w:val="DEDAD6773712B746A1FA2BAEF0388D41"/>
  </w:style>
  <w:style w:type="paragraph" w:customStyle="1" w:styleId="50351F778F5D8346BC68F4B083CD9798">
    <w:name w:val="50351F778F5D8346BC68F4B083CD979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F1E387105D5D4890385590A184E0B4">
    <w:name w:val="B1F1E387105D5D4890385590A184E0B4"/>
  </w:style>
  <w:style w:type="paragraph" w:customStyle="1" w:styleId="3D371354384AF74D8858C6FFA22651D8">
    <w:name w:val="3D371354384AF74D8858C6FFA22651D8"/>
  </w:style>
  <w:style w:type="paragraph" w:customStyle="1" w:styleId="121499BE1F2AD24F8745C7E0254EAB69">
    <w:name w:val="121499BE1F2AD24F8745C7E0254EAB69"/>
  </w:style>
  <w:style w:type="paragraph" w:customStyle="1" w:styleId="BC72C6AFAABD57498D26D71AE9BE4D2C">
    <w:name w:val="BC72C6AFAABD57498D26D71AE9BE4D2C"/>
  </w:style>
  <w:style w:type="paragraph" w:customStyle="1" w:styleId="520D1D62B3CBBC42828B47EFE42CFBA6">
    <w:name w:val="520D1D62B3CBBC42828B47EFE42CFBA6"/>
  </w:style>
  <w:style w:type="paragraph" w:customStyle="1" w:styleId="B3F1F5A135933E4E80D200A3E61EAEBF">
    <w:name w:val="B3F1F5A135933E4E80D200A3E61EAEBF"/>
  </w:style>
  <w:style w:type="paragraph" w:customStyle="1" w:styleId="F147EF020C7F124BA2D932A20D27BC42">
    <w:name w:val="F147EF020C7F124BA2D932A20D27BC42"/>
  </w:style>
  <w:style w:type="paragraph" w:customStyle="1" w:styleId="A01B78C5A45C3D43B8129EB2F803EC81">
    <w:name w:val="A01B78C5A45C3D43B8129EB2F803EC81"/>
  </w:style>
  <w:style w:type="paragraph" w:customStyle="1" w:styleId="F8A1187C3FA5434D86EB0A79DE35209C">
    <w:name w:val="F8A1187C3FA5434D86EB0A79DE35209C"/>
  </w:style>
  <w:style w:type="paragraph" w:customStyle="1" w:styleId="DEDAD6773712B746A1FA2BAEF0388D41">
    <w:name w:val="DEDAD6773712B746A1FA2BAEF0388D41"/>
  </w:style>
  <w:style w:type="paragraph" w:customStyle="1" w:styleId="50351F778F5D8346BC68F4B083CD9798">
    <w:name w:val="50351F778F5D8346BC68F4B083CD97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Bac89</b:Tag>
    <b:SourceType>JournalArticle</b:SourceType>
    <b:Guid>{7D34B614-BA51-FB4A-AC7D-D014305BFD53}</b:Guid>
    <b:Author>
      <b:Author>
        <b:NameList>
          <b:Person>
            <b:Last>Bachelard</b:Last>
            <b:First>G.</b:First>
          </b:Person>
        </b:NameList>
      </b:Author>
    </b:Author>
    <b:Title>Surrationalism</b:Title>
    <b:JournalName>Arsenal /Surrealist Subversion </b:JournalName>
    <b:Year>1989</b:Year>
    <b:Volume>4</b:Volume>
    <b:Pages>112-114</b:Pages>
    <b:RefOrder>1</b:RefOrder>
  </b:Source>
  <b:Source>
    <b:Tag>Fra03</b:Tag>
    <b:SourceType>Book</b:SourceType>
    <b:Guid>{F5094C99-2C71-4A4A-B069-5A31B301FFCB}</b:Guid>
    <b:Title>The Edge of Surrealism: A Roger Caillois Reader</b:Title>
    <b:Publisher>Duke University Press</b:Publisher>
    <b:City>Durham</b:City>
    <b:Year>2003</b:Year>
    <b:Author>
      <b:Author>
        <b:NameList>
          <b:Person>
            <b:Last>Frank</b:Last>
            <b:First>C.</b:First>
          </b:Person>
        </b:NameList>
      </b:Author>
    </b:Author>
    <b:RefOrder>2</b:RefOrder>
  </b:Source>
  <b:Source>
    <b:Tag>Jus08</b:Tag>
    <b:SourceType>JournalArticle</b:SourceType>
    <b:Guid>{5E83E8A7-3799-2B4E-8730-581B0392E132}</b:Guid>
    <b:Title>The Modern Novel from a Sociological Perspective: Towards a Strategic Use of the Notion of Genres</b:Title>
    <b:Year>2008</b:Year>
    <b:Volume>38</b:Volume>
    <b:Pages>378-397</b:Pages>
    <b:Author>
      <b:Author>
        <b:NameList>
          <b:Person>
            <b:Last>Just</b:Last>
            <b:First>D.</b:First>
          </b:Person>
        </b:NameList>
      </b:Author>
    </b:Author>
    <b:JournalName>Journal of Narrative Theory</b:JournalName>
    <b:Issue>3</b:Issue>
    <b:RefOrder>3</b:RefOrder>
  </b:Source>
  <b:Source>
    <b:Tag>Pan93</b:Tag>
    <b:SourceType>Book</b:SourceType>
    <b:Guid>{3134887F-768E-A74C-80A5-370012D4A5D0}</b:Guid>
    <b:Title>Les frères enemies: Roger Caillois et Claude Lévi-Strauss</b:Title>
    <b:Publisher>Payot</b:Publisher>
    <b:City>Paris</b:City>
    <b:Year>1993</b:Year>
    <b:Author>
      <b:Author>
        <b:NameList>
          <b:Person>
            <b:Last>Panoff</b:Last>
            <b:First>M.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853CE8A8-8122-734A-86C0-02B32DE9E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615</Words>
  <Characters>3557</Characters>
  <Application>Microsoft Macintosh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2</cp:revision>
  <dcterms:created xsi:type="dcterms:W3CDTF">2015-11-11T18:32:00Z</dcterms:created>
  <dcterms:modified xsi:type="dcterms:W3CDTF">2015-11-11T18:42:00Z</dcterms:modified>
</cp:coreProperties>
</file>