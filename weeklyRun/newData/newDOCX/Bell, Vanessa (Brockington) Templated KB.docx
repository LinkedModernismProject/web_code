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620836" w:rsidP="00620836">
                <w:r>
                  <w:t>Grace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620836" w:rsidP="00620836">
                <w:r>
                  <w:t>Brockington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DB6984" w:rsidP="00DB6984">
                <w:r>
                  <w:t>University of Bristol</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620836" w:rsidP="00620836">
                <w:pPr>
                  <w:rPr>
                    <w:b/>
                  </w:rPr>
                </w:pPr>
                <w:r w:rsidRPr="00620836">
                  <w:t>Bell, Vanessa (1879–1961)</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620836" w:rsidP="00E85A05">
                <w:r>
                  <w:t xml:space="preserve">Vanessa Bell </w:t>
                </w:r>
                <w:r w:rsidRPr="00EB35F7">
                  <w:t xml:space="preserve">was a painter, designer and decorative artist who became </w:t>
                </w:r>
                <w:proofErr w:type="gramStart"/>
                <w:r w:rsidRPr="00EB35F7">
                  <w:t>key</w:t>
                </w:r>
                <w:proofErr w:type="gramEnd"/>
                <w:r>
                  <w:t xml:space="preserve"> to the development of modernism in Britain</w:t>
                </w:r>
                <w:r w:rsidRPr="00EB35F7">
                  <w:t xml:space="preserve">. Her career </w:t>
                </w:r>
                <w:r>
                  <w:t>was life-long</w:t>
                </w:r>
                <w:r w:rsidRPr="00EB35F7">
                  <w:t xml:space="preserve">, but her work was at its most radical </w:t>
                </w:r>
                <w:r>
                  <w:t>between about 1910 and 1920</w:t>
                </w:r>
                <w:r w:rsidRPr="00EB35F7">
                  <w:t>, and</w:t>
                </w:r>
                <w:r>
                  <w:t xml:space="preserve"> critics have</w:t>
                </w:r>
                <w:r w:rsidRPr="00EB35F7">
                  <w:t xml:space="preserve"> tended to focus on those experimental years. She was among the first artists in Britain to respond to</w:t>
                </w:r>
                <w:r>
                  <w:t xml:space="preserve"> the new art from Europe – to ‘Post-I</w:t>
                </w:r>
                <w:r w:rsidRPr="00EB35F7">
                  <w:t>mpressio</w:t>
                </w:r>
                <w:r>
                  <w:t>nism’</w:t>
                </w:r>
                <w:r w:rsidRPr="00EB35F7">
                  <w:t xml:space="preserve"> as it became known</w:t>
                </w:r>
                <w:r>
                  <w:t xml:space="preserve"> - after Roger Fry’s</w:t>
                </w:r>
                <w:r w:rsidRPr="00EB35F7">
                  <w:t xml:space="preserve"> controversial exhibition that took place in London in 1910.</w:t>
                </w:r>
                <w:r>
                  <w:t xml:space="preserve"> Her experimental art explored the limits of representation through a variety of modernist techniques, including unnatural colouring, expressive brushwork, flattened surfaces and </w:t>
                </w:r>
                <w:r w:rsidRPr="0089394D">
                  <w:rPr>
                    <w:i/>
                  </w:rPr>
                  <w:t xml:space="preserve">papier </w:t>
                </w:r>
                <w:proofErr w:type="spellStart"/>
                <w:r w:rsidRPr="0089394D">
                  <w:rPr>
                    <w:i/>
                  </w:rPr>
                  <w:t>collé</w:t>
                </w:r>
                <w:proofErr w:type="spellEnd"/>
                <w:r>
                  <w:t>.</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620836" w:rsidRDefault="00620836" w:rsidP="00620836">
                <w:r>
                  <w:t xml:space="preserve">Vanessa Bell </w:t>
                </w:r>
                <w:r w:rsidRPr="00EB35F7">
                  <w:t xml:space="preserve">was a painter, designer and decorative artist who became </w:t>
                </w:r>
                <w:proofErr w:type="gramStart"/>
                <w:r w:rsidRPr="00EB35F7">
                  <w:t>key</w:t>
                </w:r>
                <w:proofErr w:type="gramEnd"/>
                <w:r>
                  <w:t xml:space="preserve"> to the development of modernism in Britain</w:t>
                </w:r>
                <w:r w:rsidRPr="00EB35F7">
                  <w:t xml:space="preserve">. Her career </w:t>
                </w:r>
                <w:r>
                  <w:t>was life-long</w:t>
                </w:r>
                <w:r w:rsidRPr="00EB35F7">
                  <w:t xml:space="preserve">, but her work was at its most radical </w:t>
                </w:r>
                <w:r>
                  <w:t>between about 1910 and 1920</w:t>
                </w:r>
                <w:r w:rsidRPr="00EB35F7">
                  <w:t>, and</w:t>
                </w:r>
                <w:r>
                  <w:t xml:space="preserve"> critics have</w:t>
                </w:r>
                <w:r w:rsidRPr="00EB35F7">
                  <w:t xml:space="preserve"> tended to focus on those experimental years. She was among the first artists in Britain to respond to</w:t>
                </w:r>
                <w:r>
                  <w:t xml:space="preserve"> the new art from Europe – to ‘Post-I</w:t>
                </w:r>
                <w:r w:rsidRPr="00EB35F7">
                  <w:t>mpressio</w:t>
                </w:r>
                <w:r>
                  <w:t>nism’</w:t>
                </w:r>
                <w:r w:rsidRPr="00EB35F7">
                  <w:t xml:space="preserve"> as it became known</w:t>
                </w:r>
                <w:r>
                  <w:t xml:space="preserve"> - after Roger Fry’s</w:t>
                </w:r>
                <w:r w:rsidRPr="00EB35F7">
                  <w:t xml:space="preserve"> controversial exhibition that took place in London in 1910.</w:t>
                </w:r>
                <w:r>
                  <w:t xml:space="preserve"> Her experimental art explored the limits of representation through a variety of modernist techniques, including unnatural colouring, expressive brushwork, flattened surfaces and </w:t>
                </w:r>
                <w:r w:rsidRPr="0089394D">
                  <w:rPr>
                    <w:i/>
                  </w:rPr>
                  <w:t xml:space="preserve">papier </w:t>
                </w:r>
                <w:proofErr w:type="spellStart"/>
                <w:r w:rsidRPr="0089394D">
                  <w:rPr>
                    <w:i/>
                  </w:rPr>
                  <w:t>collé</w:t>
                </w:r>
                <w:proofErr w:type="spellEnd"/>
                <w:r>
                  <w:t xml:space="preserve">. Between 1911 and 1914, her painting became increasingly abstract, a shift that can be traced through the successive versions of </w:t>
                </w:r>
                <w:r>
                  <w:rPr>
                    <w:i/>
                  </w:rPr>
                  <w:t>Studland Beach</w:t>
                </w:r>
                <w:r>
                  <w:t xml:space="preserve"> (1911–12), and through portraits such as </w:t>
                </w:r>
                <w:r>
                  <w:rPr>
                    <w:i/>
                  </w:rPr>
                  <w:t>Virginia Woolf</w:t>
                </w:r>
                <w:r>
                  <w:t xml:space="preserve"> (1912), which blank out the faces of her subjects. Her work explored the formalist aesthetics of Roger Fry and Clive Bell, yet it never entirely conformed to the principle that lived experience is irrelevant to art. Paintings such as </w:t>
                </w:r>
                <w:r>
                  <w:rPr>
                    <w:i/>
                  </w:rPr>
                  <w:t xml:space="preserve">A Conversation </w:t>
                </w:r>
                <w:r>
                  <w:t>(1913/16) conjure up an intimate mood, even as they reject the conventions of realism, and critics have often noted the affective, atmospheric qualities of Bell’s painting.</w:t>
                </w:r>
              </w:p>
              <w:p w:rsidR="00620836" w:rsidRDefault="00620836" w:rsidP="00620836"/>
              <w:p w:rsidR="00620836" w:rsidRDefault="00620836" w:rsidP="00620836">
                <w:pPr>
                  <w:keepNext/>
                </w:pPr>
                <w:r>
                  <w:t xml:space="preserve">File: </w:t>
                </w:r>
                <w:r w:rsidRPr="00620836">
                  <w:t>Vanessa Bell, Studland Beach 1912</w:t>
                </w:r>
                <w:r>
                  <w:t>.jpg</w:t>
                </w:r>
              </w:p>
              <w:p w:rsidR="00620836" w:rsidRDefault="00620836" w:rsidP="00620836">
                <w:pPr>
                  <w:pStyle w:val="Caption"/>
                </w:pPr>
                <w:r>
                  <w:t xml:space="preserve">Vanessa Bell, Studland Beach 1912 </w:t>
                </w:r>
                <w:fldSimple w:instr=" SEQ Vanessa_Bell,_Studland_Beach_1912 \* ARABIC ">
                  <w:r>
                    <w:rPr>
                      <w:noProof/>
                    </w:rPr>
                    <w:t>1</w:t>
                  </w:r>
                </w:fldSimple>
              </w:p>
              <w:p w:rsidR="00620836" w:rsidRDefault="00620836" w:rsidP="00620836">
                <w:r>
                  <w:t>Source: Paint</w:t>
                </w:r>
                <w:r w:rsidRPr="00620836">
                  <w:t xml:space="preserve">ing copyrighted under Henrietta Garnett, 59 Bury Walk, Chelsea, London SW3 6QH; original is currently located in the Tate Britain. Image available at </w:t>
                </w:r>
              </w:p>
              <w:p w:rsidR="00620836" w:rsidRDefault="00620836" w:rsidP="00620836">
                <w:hyperlink r:id="rId9" w:history="1">
                  <w:r w:rsidRPr="00DA7DF4">
                    <w:rPr>
                      <w:rStyle w:val="Hyperlink"/>
                    </w:rPr>
                    <w:t>https://www.k-state.edu/english/westmank/spring_00/vbell.studland.%20lg.jpg</w:t>
                  </w:r>
                </w:hyperlink>
              </w:p>
              <w:p w:rsidR="00620836" w:rsidRDefault="00620836" w:rsidP="00620836"/>
              <w:p w:rsidR="003F0D73" w:rsidRDefault="00620836" w:rsidP="00620836">
                <w:r w:rsidRPr="00EB35F7">
                  <w:t>Interior decoration was intrinsic</w:t>
                </w:r>
                <w:r>
                  <w:t xml:space="preserve"> to Bell’s practice</w:t>
                </w:r>
                <w:r w:rsidRPr="00EB35F7">
                  <w:t>, and to her sense of herself</w:t>
                </w:r>
                <w:r>
                  <w:t xml:space="preserve"> as a liberated modern. In 1904, she marked her break from</w:t>
                </w:r>
                <w:r w:rsidRPr="00EB35F7">
                  <w:t xml:space="preserve"> her Victorian upbringing by moving </w:t>
                </w:r>
                <w:r>
                  <w:t xml:space="preserve">from the family home in South Kensington </w:t>
                </w:r>
                <w:r w:rsidRPr="00EB35F7">
                  <w:t xml:space="preserve">to </w:t>
                </w:r>
                <w:r>
                  <w:t xml:space="preserve">the more Bohemian district of </w:t>
                </w:r>
                <w:r w:rsidRPr="00EB35F7">
                  <w:t>Bloomsbu</w:t>
                </w:r>
                <w:r>
                  <w:t xml:space="preserve">ry, and redecorating her </w:t>
                </w:r>
                <w:proofErr w:type="gramStart"/>
                <w:r>
                  <w:t>home  in</w:t>
                </w:r>
                <w:proofErr w:type="gramEnd"/>
                <w:r>
                  <w:t xml:space="preserve"> her own, modern style</w:t>
                </w:r>
                <w:r w:rsidRPr="00EB35F7">
                  <w:t xml:space="preserve">. </w:t>
                </w:r>
                <w:r>
                  <w:t xml:space="preserve">She became </w:t>
                </w:r>
                <w:r w:rsidRPr="00EB35F7">
                  <w:t xml:space="preserve">the centre of the Bloomsbury group, a circle of </w:t>
                </w:r>
                <w:r w:rsidRPr="00EB35F7">
                  <w:lastRenderedPageBreak/>
                  <w:t>artists and writers who made of mo</w:t>
                </w:r>
                <w:r>
                  <w:t xml:space="preserve">dernism an experiment in living, and who included Fry and Clive Bell, the artist Duncan Grant, and writers Virginia Woolf, E. M. Forster and Lytton Strachey. </w:t>
                </w:r>
                <w:r w:rsidRPr="00EB35F7">
                  <w:t xml:space="preserve">In 1913, she joined </w:t>
                </w:r>
                <w:r>
                  <w:t xml:space="preserve">Fry’s </w:t>
                </w:r>
                <w:r w:rsidRPr="00EB35F7">
                  <w:t>Omega Workshops, which employed artists to design furnishings inspired</w:t>
                </w:r>
                <w:r>
                  <w:t xml:space="preserve"> by Post-I</w:t>
                </w:r>
                <w:r w:rsidRPr="00EB35F7">
                  <w:t>mpressionism. She contributed designs for fabric, wallpa</w:t>
                </w:r>
                <w:r>
                  <w:t xml:space="preserve">per, rugs and clothes, </w:t>
                </w:r>
                <w:r w:rsidRPr="00EB35F7">
                  <w:t>made ce</w:t>
                </w:r>
                <w:r>
                  <w:t>ramics, painted furniture and painted</w:t>
                </w:r>
                <w:r w:rsidRPr="00EB35F7">
                  <w:t xml:space="preserve"> interiors with modernist murals and colour schemes. The Om</w:t>
                </w:r>
                <w:r>
                  <w:t>ega designs fed back into her</w:t>
                </w:r>
                <w:r w:rsidRPr="00EB35F7">
                  <w:t xml:space="preserve"> painting, as she </w:t>
                </w:r>
                <w:r>
                  <w:t xml:space="preserve">played with pure </w:t>
                </w:r>
                <w:r w:rsidRPr="00EB35F7">
                  <w:t xml:space="preserve">abstraction in works like </w:t>
                </w:r>
                <w:r w:rsidRPr="00EB35F7">
                  <w:rPr>
                    <w:i/>
                  </w:rPr>
                  <w:t>Abstract</w:t>
                </w:r>
                <w:r>
                  <w:rPr>
                    <w:i/>
                  </w:rPr>
                  <w:t xml:space="preserve"> Painting</w:t>
                </w:r>
                <w:r>
                  <w:t xml:space="preserve"> (1914</w:t>
                </w:r>
                <w:r w:rsidRPr="00EB35F7">
                  <w:t xml:space="preserve">).  Her most important decorative project was Charleston Farmhouse, a rented property in Sussex where </w:t>
                </w:r>
                <w:r>
                  <w:t>she lived at intervals from 1916</w:t>
                </w:r>
                <w:r w:rsidRPr="00EB35F7">
                  <w:t xml:space="preserve"> until her death</w:t>
                </w:r>
                <w:r>
                  <w:t>. S</w:t>
                </w:r>
                <w:r w:rsidRPr="00EB35F7">
                  <w:t>he and her friends decorated and redecor</w:t>
                </w:r>
                <w:r>
                  <w:t>ated every available surface, and the house is now preserved as a museum.</w:t>
                </w:r>
              </w:p>
            </w:tc>
          </w:sdtContent>
        </w:sdt>
      </w:tr>
      <w:tr w:rsidR="003235A7" w:rsidRPr="00620836" w:rsidTr="003235A7">
        <w:tc>
          <w:tcPr>
            <w:tcW w:w="9016" w:type="dxa"/>
          </w:tcPr>
          <w:p w:rsidR="003235A7" w:rsidRPr="00620836" w:rsidRDefault="003235A7" w:rsidP="00620836">
            <w:r w:rsidRPr="00620836">
              <w:lastRenderedPageBreak/>
              <w:t>Further reading:</w:t>
            </w:r>
          </w:p>
          <w:sdt>
            <w:sdtPr>
              <w:alias w:val="Further reading"/>
              <w:tag w:val="furtherReading"/>
              <w:id w:val="-1516217107"/>
              <w:placeholder>
                <w:docPart w:val="EE020CC6EF1144059DB56B6DBA1EE70C"/>
              </w:placeholder>
            </w:sdtPr>
            <w:sdtEndPr/>
            <w:sdtContent>
              <w:p w:rsidR="00620836" w:rsidRPr="00620836" w:rsidRDefault="00620836" w:rsidP="00620836">
                <w:sdt>
                  <w:sdtPr>
                    <w:id w:val="-523640458"/>
                    <w:citation/>
                  </w:sdtPr>
                  <w:sdtContent>
                    <w:r>
                      <w:fldChar w:fldCharType="begin"/>
                    </w:r>
                    <w:r>
                      <w:rPr>
                        <w:lang w:val="en-CA"/>
                      </w:rPr>
                      <w:instrText xml:space="preserve"> CITATION Brockington13 \l 4105 </w:instrText>
                    </w:r>
                    <w:r>
                      <w:fldChar w:fldCharType="separate"/>
                    </w:r>
                    <w:r>
                      <w:rPr>
                        <w:noProof/>
                        <w:lang w:val="en-CA"/>
                      </w:rPr>
                      <w:t xml:space="preserve"> </w:t>
                    </w:r>
                    <w:r w:rsidRPr="00620836">
                      <w:rPr>
                        <w:noProof/>
                        <w:lang w:val="en-CA"/>
                      </w:rPr>
                      <w:t>(Brockington)</w:t>
                    </w:r>
                    <w:r>
                      <w:fldChar w:fldCharType="end"/>
                    </w:r>
                  </w:sdtContent>
                </w:sdt>
              </w:p>
              <w:p w:rsidR="00620836" w:rsidRPr="00620836" w:rsidRDefault="00620836" w:rsidP="00620836">
                <w:sdt>
                  <w:sdtPr>
                    <w:id w:val="1353926964"/>
                    <w:citation/>
                  </w:sdtPr>
                  <w:sdtContent>
                    <w:r>
                      <w:fldChar w:fldCharType="begin"/>
                    </w:r>
                    <w:r>
                      <w:rPr>
                        <w:lang w:val="en-CA"/>
                      </w:rPr>
                      <w:instrText xml:space="preserve"> CITATION Marler93 \l 4105 </w:instrText>
                    </w:r>
                    <w:r>
                      <w:fldChar w:fldCharType="separate"/>
                    </w:r>
                    <w:r w:rsidRPr="00620836">
                      <w:rPr>
                        <w:noProof/>
                        <w:lang w:val="en-CA"/>
                      </w:rPr>
                      <w:t>(Marler)</w:t>
                    </w:r>
                    <w:r>
                      <w:fldChar w:fldCharType="end"/>
                    </w:r>
                  </w:sdtContent>
                </w:sdt>
              </w:p>
              <w:p w:rsidR="00620836" w:rsidRPr="00620836" w:rsidRDefault="00620836" w:rsidP="00620836">
                <w:sdt>
                  <w:sdtPr>
                    <w:id w:val="906805277"/>
                    <w:citation/>
                  </w:sdtPr>
                  <w:sdtContent>
                    <w:r>
                      <w:fldChar w:fldCharType="begin"/>
                    </w:r>
                    <w:r>
                      <w:rPr>
                        <w:lang w:val="en-CA"/>
                      </w:rPr>
                      <w:instrText xml:space="preserve"> CITATION Reed04 \l 4105 </w:instrText>
                    </w:r>
                    <w:r>
                      <w:fldChar w:fldCharType="separate"/>
                    </w:r>
                    <w:r w:rsidRPr="00620836">
                      <w:rPr>
                        <w:noProof/>
                        <w:lang w:val="en-CA"/>
                      </w:rPr>
                      <w:t>(Reed)</w:t>
                    </w:r>
                    <w:r>
                      <w:fldChar w:fldCharType="end"/>
                    </w:r>
                  </w:sdtContent>
                </w:sdt>
              </w:p>
              <w:p w:rsidR="00620836" w:rsidRPr="00620836" w:rsidRDefault="00620836" w:rsidP="00620836">
                <w:sdt>
                  <w:sdtPr>
                    <w:id w:val="93758845"/>
                    <w:citation/>
                  </w:sdtPr>
                  <w:sdtContent>
                    <w:r>
                      <w:fldChar w:fldCharType="begin"/>
                    </w:r>
                    <w:r>
                      <w:rPr>
                        <w:lang w:val="en-CA"/>
                      </w:rPr>
                      <w:instrText xml:space="preserve"> CITATION Spalding80 \l 4105 </w:instrText>
                    </w:r>
                    <w:r>
                      <w:fldChar w:fldCharType="separate"/>
                    </w:r>
                    <w:r w:rsidRPr="00620836">
                      <w:rPr>
                        <w:noProof/>
                        <w:lang w:val="en-CA"/>
                      </w:rPr>
                      <w:t>(Spalding)</w:t>
                    </w:r>
                    <w:r>
                      <w:fldChar w:fldCharType="end"/>
                    </w:r>
                  </w:sdtContent>
                </w:sdt>
              </w:p>
              <w:p w:rsidR="003235A7" w:rsidRPr="00620836" w:rsidRDefault="00620836" w:rsidP="00620836">
                <w:sdt>
                  <w:sdtPr>
                    <w:id w:val="1445578522"/>
                    <w:citation/>
                  </w:sdtPr>
                  <w:sdtContent>
                    <w:r>
                      <w:fldChar w:fldCharType="begin"/>
                    </w:r>
                    <w:r>
                      <w:rPr>
                        <w:lang w:val="en-CA"/>
                      </w:rPr>
                      <w:instrText xml:space="preserve"> CITATION Tickner00 \l 4105 </w:instrText>
                    </w:r>
                    <w:r>
                      <w:fldChar w:fldCharType="separate"/>
                    </w:r>
                    <w:r w:rsidRPr="00620836">
                      <w:rPr>
                        <w:noProof/>
                        <w:lang w:val="en-CA"/>
                      </w:rPr>
                      <w:t>(Tickner)</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0836"/>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6984"/>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620836"/>
    <w:pPr>
      <w:spacing w:after="200" w:line="240" w:lineRule="auto"/>
    </w:pPr>
    <w:rPr>
      <w:b/>
      <w:bCs/>
      <w:color w:val="5B9BD5" w:themeColor="accent1"/>
      <w:sz w:val="18"/>
      <w:szCs w:val="18"/>
    </w:rPr>
  </w:style>
  <w:style w:type="character" w:styleId="Hyperlink">
    <w:name w:val="Hyperlink"/>
    <w:basedOn w:val="DefaultParagraphFont"/>
    <w:uiPriority w:val="99"/>
    <w:semiHidden/>
    <w:rsid w:val="0062083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620836"/>
    <w:pPr>
      <w:spacing w:after="200" w:line="240" w:lineRule="auto"/>
    </w:pPr>
    <w:rPr>
      <w:b/>
      <w:bCs/>
      <w:color w:val="5B9BD5" w:themeColor="accent1"/>
      <w:sz w:val="18"/>
      <w:szCs w:val="18"/>
    </w:rPr>
  </w:style>
  <w:style w:type="character" w:styleId="Hyperlink">
    <w:name w:val="Hyperlink"/>
    <w:basedOn w:val="DefaultParagraphFont"/>
    <w:uiPriority w:val="99"/>
    <w:semiHidden/>
    <w:rsid w:val="006208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k-state.edu/english/westmank/spring_00/vbell.studland.%20lg.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ED5FB9"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ED5FB9"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ED5FB9"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ED5FB9"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ED5FB9"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ED5FB9"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ED5FB9"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ED5FB9"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ED5FB9"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ED5FB9"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ED5FB9"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ED5F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Brockington13</b:Tag>
    <b:SourceType>JournalArticle</b:SourceType>
    <b:Guid>{7C1E732D-617D-489F-AE02-1E667D0EE1B7}</b:Guid>
    <b:Title>A “Lavender Talent” or “The Most Important Woman Painter in Europe”? Reassessing Vanessa Bell</b:Title>
    <b:Year>2013</b:Year>
    <b:Medium>Article</b:Medium>
    <b:JournalName>Art History</b:JournalName>
    <b:Pages>36 (1) 128–153</b:Pages>
    <b:Author>
      <b:Author>
        <b:NameList>
          <b:Person>
            <b:Last>Brockington</b:Last>
            <b:First>Grace</b:First>
          </b:Person>
        </b:NameList>
      </b:Author>
    </b:Author>
    <b:PeriodicalTitle>Art History</b:PeriodicalTitle>
    <b:RefOrder>1</b:RefOrder>
  </b:Source>
  <b:Source>
    <b:Tag>Marler93</b:Tag>
    <b:SourceType>Book</b:SourceType>
    <b:Guid>{6C259B21-F78A-42E4-AEF1-142DD7CD674A}</b:Guid>
    <b:Author>
      <b:Author>
        <b:NameList>
          <b:Person>
            <b:Last>Marler</b:Last>
            <b:First>Regina,</b:First>
            <b:Middle>ed.</b:Middle>
          </b:Person>
        </b:NameList>
      </b:Author>
    </b:Author>
    <b:Title>Selected Letters of Vanessa Bell</b:Title>
    <b:Year>1993</b:Year>
    <b:Medium>Print</b:Medium>
    <b:City>London</b:City>
    <b:Publisher>Bloomsbury</b:Publisher>
    <b:RefOrder>2</b:RefOrder>
  </b:Source>
  <b:Source>
    <b:Tag>Reed04</b:Tag>
    <b:SourceType>Book</b:SourceType>
    <b:Guid>{0B44EC27-B8E2-451D-91F0-4D1F580AA479}</b:Guid>
    <b:Author>
      <b:Author>
        <b:NameList>
          <b:Person>
            <b:Last>Reed</b:Last>
            <b:First>Christopher</b:First>
          </b:Person>
        </b:NameList>
      </b:Author>
    </b:Author>
    <b:Title>Bloomsbury Rooms: Modernism, Subculture and Domesticity</b:Title>
    <b:Year>2004</b:Year>
    <b:City>New Haven &amp; London</b:City>
    <b:Publisher>Yale University Press</b:Publisher>
    <b:Medium>Print</b:Medium>
    <b:RefOrder>3</b:RefOrder>
  </b:Source>
  <b:Source>
    <b:Tag>Spalding80</b:Tag>
    <b:SourceType>Book</b:SourceType>
    <b:Guid>{D3DC5C86-A383-49AB-8A41-93C07C538311}</b:Guid>
    <b:Author>
      <b:Author>
        <b:NameList>
          <b:Person>
            <b:Last>Spalding</b:Last>
            <b:First>Frances</b:First>
          </b:Person>
        </b:NameList>
      </b:Author>
    </b:Author>
    <b:Title>Vanessa Bell</b:Title>
    <b:Year>1980</b:Year>
    <b:City>London</b:City>
    <b:Publisher>Weidenfeld &amp; Nicolson</b:Publisher>
    <b:Medium>Print</b:Medium>
    <b:RefOrder>4</b:RefOrder>
  </b:Source>
  <b:Source>
    <b:Tag>Tickner00</b:Tag>
    <b:SourceType>BookSection</b:SourceType>
    <b:Guid>{5444441C-977D-4BC4-8FD3-A4FE9F8BF2EB}</b:Guid>
    <b:Author>
      <b:Author>
        <b:NameList>
          <b:Person>
            <b:Last>Tickner</b:Last>
            <b:First>Lisa</b:First>
          </b:Person>
        </b:NameList>
      </b:Author>
    </b:Author>
    <b:Title>Vanessa Bell: Studland Beach, Domesticity and “Significant Form”</b:Title>
    <b:Year>2000</b:Year>
    <b:City>New Haven &amp; London</b:City>
    <b:Publisher>Yale University Press</b:Publisher>
    <b:Medium>Print</b:Medium>
    <b:Pages>117-141</b:Pages>
    <b:BookTitle>Modern Life and Modern Subjects: British Art in the Early Twentieth Century</b:BookTitle>
    <b:RefOrder>5</b:RefOrder>
  </b:Source>
</b:Sources>
</file>

<file path=customXml/itemProps1.xml><?xml version="1.0" encoding="utf-8"?>
<ds:datastoreItem xmlns:ds="http://schemas.openxmlformats.org/officeDocument/2006/customXml" ds:itemID="{2C048D78-6EB9-42A5-803C-D8E379266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2015-10-28T06:56:00Z</dcterms:created>
  <dcterms:modified xsi:type="dcterms:W3CDTF">2015-10-28T06:56:00Z</dcterms:modified>
</cp:coreProperties>
</file>