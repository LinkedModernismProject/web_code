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5C7617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bCs/>
              <w:color w:val="000000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5C7617" w:rsidP="005C7617">
                <w:proofErr w:type="spellStart"/>
                <w:r>
                  <w:rPr>
                    <w:bCs/>
                    <w:color w:val="000000"/>
                  </w:rPr>
                  <w:t>Angeliki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5C7617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bCs/>
              <w:color w:val="000000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5C7617" w:rsidP="005C7617">
                <w:proofErr w:type="spellStart"/>
                <w:r w:rsidRPr="005C7617">
                  <w:rPr>
                    <w:bCs/>
                    <w:color w:val="000000"/>
                  </w:rPr>
                  <w:t>Spiropolou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5C7617" w:rsidP="00B574C9">
                <w:r w:rsidRPr="005C7617">
                  <w:t>The University of the Peloponnese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eastAsia="zh-CN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C7617" w:rsidP="005C7617">
                <w:r w:rsidRPr="005C7617">
                  <w:rPr>
                    <w:lang w:eastAsia="zh-CN"/>
                  </w:rPr>
                  <w:t>Benjamin, Walter (1892-1940)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5C7617" w:rsidP="00E85A05">
                <w:r w:rsidRPr="001335C0">
                  <w:t xml:space="preserve">Walter Bendix </w:t>
                </w:r>
                <w:proofErr w:type="spellStart"/>
                <w:r w:rsidRPr="001335C0">
                  <w:t>Sch</w:t>
                </w:r>
                <w:r>
                  <w:t>ö</w:t>
                </w:r>
                <w:r w:rsidRPr="001335C0">
                  <w:t>nflies</w:t>
                </w:r>
                <w:proofErr w:type="spellEnd"/>
                <w:r w:rsidRPr="001335C0">
                  <w:t xml:space="preserve"> Benjamin </w:t>
                </w:r>
                <w:r>
                  <w:t>was</w:t>
                </w:r>
                <w:r w:rsidRPr="001335C0">
                  <w:t xml:space="preserve"> a philosopher, essayist and literary critic associated with the</w:t>
                </w:r>
                <w:r>
                  <w:t xml:space="preserve"> </w:t>
                </w:r>
                <w:proofErr w:type="spellStart"/>
                <w:r w:rsidRPr="00ED6794">
                  <w:rPr>
                    <w:rStyle w:val="a"/>
                    <w:rFonts w:eastAsia="Times New Roman"/>
                    <w:i/>
                  </w:rPr>
                  <w:t>Institut</w:t>
                </w:r>
                <w:proofErr w:type="spellEnd"/>
                <w:r w:rsidRPr="00ED6794">
                  <w:rPr>
                    <w:rStyle w:val="a"/>
                    <w:rFonts w:eastAsia="Times New Roman"/>
                    <w:i/>
                  </w:rPr>
                  <w:t xml:space="preserve"> </w:t>
                </w:r>
                <w:proofErr w:type="spellStart"/>
                <w:r w:rsidRPr="00ED6794">
                  <w:rPr>
                    <w:rStyle w:val="a"/>
                    <w:rFonts w:eastAsia="Times New Roman"/>
                    <w:i/>
                  </w:rPr>
                  <w:t>für</w:t>
                </w:r>
                <w:proofErr w:type="spellEnd"/>
                <w:r w:rsidRPr="00ED6794">
                  <w:rPr>
                    <w:rStyle w:val="a"/>
                    <w:rFonts w:eastAsia="Times New Roman"/>
                    <w:i/>
                  </w:rPr>
                  <w:t xml:space="preserve"> </w:t>
                </w:r>
                <w:proofErr w:type="spellStart"/>
                <w:r w:rsidRPr="00ED6794">
                  <w:rPr>
                    <w:rStyle w:val="a"/>
                    <w:rFonts w:eastAsia="Times New Roman"/>
                    <w:i/>
                  </w:rPr>
                  <w:t>Sozialforschung</w:t>
                </w:r>
                <w:proofErr w:type="spellEnd"/>
                <w:r>
                  <w:rPr>
                    <w:rStyle w:val="a"/>
                    <w:rFonts w:eastAsia="Times New Roman"/>
                  </w:rPr>
                  <w:t xml:space="preserve"> (</w:t>
                </w:r>
                <w:r w:rsidRPr="00030108">
                  <w:t>Frankfurt Institute for Social Research</w:t>
                </w:r>
                <w:r>
                  <w:t>)</w:t>
                </w:r>
                <w:r w:rsidRPr="001335C0">
                  <w:t>. Initially trained in idealist philosophy, Benjamin developed his own version of Marxian historical materialism</w:t>
                </w:r>
                <w:r>
                  <w:t xml:space="preserve"> in the late 1920s</w:t>
                </w:r>
                <w:r w:rsidRPr="001335C0">
                  <w:t>, mixed with elements of Judaic mysticism.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C7617" w:rsidRDefault="005C7617" w:rsidP="005C7617">
                <w:r w:rsidRPr="001335C0">
                  <w:t xml:space="preserve">Born </w:t>
                </w:r>
                <w:r>
                  <w:t xml:space="preserve">and raised in an </w:t>
                </w:r>
                <w:r w:rsidRPr="001335C0">
                  <w:t>assimilated Jew</w:t>
                </w:r>
                <w:r>
                  <w:t>ish family in Berlin,</w:t>
                </w:r>
                <w:r w:rsidRPr="001335C0">
                  <w:t xml:space="preserve"> Walter Bendix </w:t>
                </w:r>
                <w:proofErr w:type="spellStart"/>
                <w:r w:rsidRPr="001335C0">
                  <w:t>Sch</w:t>
                </w:r>
                <w:r>
                  <w:t>ö</w:t>
                </w:r>
                <w:r w:rsidRPr="001335C0">
                  <w:t>nflies</w:t>
                </w:r>
                <w:proofErr w:type="spellEnd"/>
                <w:r w:rsidRPr="001335C0">
                  <w:t xml:space="preserve"> Benjamin </w:t>
                </w:r>
                <w:r>
                  <w:t>was</w:t>
                </w:r>
                <w:r w:rsidRPr="001335C0">
                  <w:t xml:space="preserve"> a philosopher, essayist and literary critic associated with the</w:t>
                </w:r>
                <w:r>
                  <w:t xml:space="preserve"> </w:t>
                </w:r>
                <w:proofErr w:type="spellStart"/>
                <w:r w:rsidRPr="00ED6794">
                  <w:rPr>
                    <w:rStyle w:val="a"/>
                    <w:rFonts w:eastAsia="Times New Roman"/>
                    <w:i/>
                  </w:rPr>
                  <w:t>Institut</w:t>
                </w:r>
                <w:proofErr w:type="spellEnd"/>
                <w:r w:rsidRPr="00ED6794">
                  <w:rPr>
                    <w:rStyle w:val="a"/>
                    <w:rFonts w:eastAsia="Times New Roman"/>
                    <w:i/>
                  </w:rPr>
                  <w:t xml:space="preserve"> </w:t>
                </w:r>
                <w:proofErr w:type="spellStart"/>
                <w:r w:rsidRPr="00ED6794">
                  <w:rPr>
                    <w:rStyle w:val="a"/>
                    <w:rFonts w:eastAsia="Times New Roman"/>
                    <w:i/>
                  </w:rPr>
                  <w:t>für</w:t>
                </w:r>
                <w:proofErr w:type="spellEnd"/>
                <w:r w:rsidRPr="00ED6794">
                  <w:rPr>
                    <w:rStyle w:val="a"/>
                    <w:rFonts w:eastAsia="Times New Roman"/>
                    <w:i/>
                  </w:rPr>
                  <w:t xml:space="preserve"> </w:t>
                </w:r>
                <w:proofErr w:type="spellStart"/>
                <w:r w:rsidRPr="00ED6794">
                  <w:rPr>
                    <w:rStyle w:val="a"/>
                    <w:rFonts w:eastAsia="Times New Roman"/>
                    <w:i/>
                  </w:rPr>
                  <w:t>Sozialforschung</w:t>
                </w:r>
                <w:proofErr w:type="spellEnd"/>
                <w:r>
                  <w:rPr>
                    <w:rStyle w:val="a"/>
                    <w:rFonts w:eastAsia="Times New Roman"/>
                  </w:rPr>
                  <w:t xml:space="preserve"> (</w:t>
                </w:r>
                <w:r w:rsidRPr="00030108">
                  <w:t>Frankfurt Institute for Social Research</w:t>
                </w:r>
                <w:r>
                  <w:t>)</w:t>
                </w:r>
                <w:r w:rsidRPr="001335C0">
                  <w:t>. Initially trained in idealist philosophy, Benjamin developed his own version of Marxian historical materialism</w:t>
                </w:r>
                <w:r>
                  <w:t xml:space="preserve"> in the late 1920s</w:t>
                </w:r>
                <w:r w:rsidRPr="001335C0">
                  <w:t>, mixed with elements of Judaic mysticism. A</w:t>
                </w:r>
                <w:r>
                  <w:t xml:space="preserve">iming to </w:t>
                </w:r>
                <w:r w:rsidRPr="001335C0">
                  <w:t>‘dismantle’ rigid disciplinary borders (</w:t>
                </w:r>
                <w:r w:rsidRPr="006E5F7B">
                  <w:rPr>
                    <w:i/>
                  </w:rPr>
                  <w:t>SW</w:t>
                </w:r>
                <w:r w:rsidRPr="001335C0">
                  <w:t xml:space="preserve"> </w:t>
                </w:r>
                <w:r>
                  <w:t>II,</w:t>
                </w:r>
                <w:r w:rsidRPr="001335C0">
                  <w:t xml:space="preserve"> 78)</w:t>
                </w:r>
                <w:r>
                  <w:t xml:space="preserve">, Benjamin’s lifelong engagement with aesthetics and modernity was reflected in his writing, which addressed subjects as diverse as </w:t>
                </w:r>
                <w:r w:rsidRPr="001335C0">
                  <w:t>philosophy</w:t>
                </w:r>
                <w:r>
                  <w:t>,</w:t>
                </w:r>
                <w:r w:rsidRPr="001335C0">
                  <w:t xml:space="preserve"> literary criticism, translation, cultural theory, mass media, urban geography and historiography</w:t>
                </w:r>
                <w:r>
                  <w:t xml:space="preserve">. Ultimately, this project culminated </w:t>
                </w:r>
                <w:r w:rsidRPr="001335C0">
                  <w:t xml:space="preserve">in his unfinished sketch </w:t>
                </w:r>
                <w:r>
                  <w:t xml:space="preserve">of </w:t>
                </w:r>
                <w:r w:rsidRPr="001335C0">
                  <w:t>a ‘primal’ history (</w:t>
                </w:r>
                <w:proofErr w:type="spellStart"/>
                <w:r w:rsidRPr="001335C0">
                  <w:rPr>
                    <w:i/>
                    <w:iCs/>
                  </w:rPr>
                  <w:t>Urge</w:t>
                </w:r>
                <w:r>
                  <w:rPr>
                    <w:i/>
                    <w:iCs/>
                  </w:rPr>
                  <w:t>schichte</w:t>
                </w:r>
                <w:proofErr w:type="spellEnd"/>
                <w:r w:rsidRPr="006E5F7B">
                  <w:rPr>
                    <w:iCs/>
                  </w:rPr>
                  <w:t>)</w:t>
                </w:r>
                <w:r w:rsidRPr="00FA03A0">
                  <w:t xml:space="preserve"> </w:t>
                </w:r>
                <w:r w:rsidRPr="001335C0">
                  <w:t>of modernity out of nineteenth-century Parisian culture as well as his original studies of modern authors</w:t>
                </w:r>
                <w:r>
                  <w:t>,</w:t>
                </w:r>
                <w:r w:rsidRPr="001335C0">
                  <w:t xml:space="preserve"> art technologies and movements.</w:t>
                </w:r>
              </w:p>
              <w:p w:rsidR="005C7617" w:rsidRPr="001335C0" w:rsidRDefault="005C7617" w:rsidP="005C7617"/>
              <w:p w:rsidR="005C7617" w:rsidRDefault="005C7617" w:rsidP="005C7617">
                <w:r w:rsidRPr="001335C0">
                  <w:t xml:space="preserve">While his 1919 dissertation, </w:t>
                </w:r>
                <w:r>
                  <w:t>‘</w:t>
                </w:r>
                <w:proofErr w:type="spellStart"/>
                <w:r w:rsidRPr="006E5F7B">
                  <w:rPr>
                    <w:iCs/>
                  </w:rPr>
                  <w:t>Begriff</w:t>
                </w:r>
                <w:proofErr w:type="spellEnd"/>
                <w:r w:rsidRPr="006E5F7B">
                  <w:rPr>
                    <w:iCs/>
                  </w:rPr>
                  <w:t xml:space="preserve"> der </w:t>
                </w:r>
                <w:proofErr w:type="spellStart"/>
                <w:r w:rsidRPr="006E5F7B">
                  <w:rPr>
                    <w:iCs/>
                  </w:rPr>
                  <w:t>Kunstkritik</w:t>
                </w:r>
                <w:proofErr w:type="spellEnd"/>
                <w:r w:rsidRPr="006E5F7B">
                  <w:rPr>
                    <w:iCs/>
                  </w:rPr>
                  <w:t xml:space="preserve"> in der </w:t>
                </w:r>
                <w:proofErr w:type="spellStart"/>
                <w:r w:rsidRPr="006E5F7B">
                  <w:rPr>
                    <w:iCs/>
                  </w:rPr>
                  <w:t>Deutschen</w:t>
                </w:r>
                <w:proofErr w:type="spellEnd"/>
                <w:r w:rsidRPr="006E5F7B">
                  <w:rPr>
                    <w:iCs/>
                  </w:rPr>
                  <w:t xml:space="preserve"> </w:t>
                </w:r>
                <w:proofErr w:type="spellStart"/>
                <w:r w:rsidRPr="006E5F7B">
                  <w:rPr>
                    <w:iCs/>
                  </w:rPr>
                  <w:t>Romantik</w:t>
                </w:r>
                <w:proofErr w:type="spellEnd"/>
                <w:r>
                  <w:rPr>
                    <w:iCs/>
                    <w:lang w:val="en-US"/>
                  </w:rPr>
                  <w:t>’</w:t>
                </w:r>
                <w:r w:rsidRPr="001335C0">
                  <w:t xml:space="preserve"> </w:t>
                </w:r>
                <w:r>
                  <w:t>(</w:t>
                </w:r>
                <w:r w:rsidRPr="001335C0">
                  <w:t>The Concept of Art Criticism in German Romanticism</w:t>
                </w:r>
                <w:r>
                  <w:t>)</w:t>
                </w:r>
                <w:r w:rsidRPr="001335C0">
                  <w:t xml:space="preserve">, revealed the modernity of the Romantics’ immanent critical approach, in </w:t>
                </w:r>
                <w:proofErr w:type="spellStart"/>
                <w:r w:rsidRPr="00BF7C6A">
                  <w:rPr>
                    <w:bCs/>
                    <w:i/>
                  </w:rPr>
                  <w:t>Ursprung</w:t>
                </w:r>
                <w:proofErr w:type="spellEnd"/>
                <w:r w:rsidRPr="00BF7C6A">
                  <w:rPr>
                    <w:bCs/>
                    <w:i/>
                  </w:rPr>
                  <w:t xml:space="preserve"> des </w:t>
                </w:r>
                <w:proofErr w:type="spellStart"/>
                <w:r w:rsidRPr="00BF7C6A">
                  <w:rPr>
                    <w:bCs/>
                    <w:i/>
                  </w:rPr>
                  <w:t>deutschen</w:t>
                </w:r>
                <w:proofErr w:type="spellEnd"/>
                <w:r w:rsidRPr="00BF7C6A">
                  <w:rPr>
                    <w:bCs/>
                    <w:i/>
                  </w:rPr>
                  <w:t xml:space="preserve"> </w:t>
                </w:r>
                <w:proofErr w:type="spellStart"/>
                <w:r w:rsidRPr="00BF7C6A">
                  <w:rPr>
                    <w:bCs/>
                    <w:i/>
                  </w:rPr>
                  <w:t>Trauerspiels</w:t>
                </w:r>
                <w:proofErr w:type="spellEnd"/>
                <w:r w:rsidRPr="001335C0">
                  <w:rPr>
                    <w:i/>
                    <w:iCs/>
                  </w:rPr>
                  <w:t xml:space="preserve"> </w:t>
                </w:r>
                <w:r>
                  <w:rPr>
                    <w:iCs/>
                  </w:rPr>
                  <w:t xml:space="preserve">(1928; </w:t>
                </w:r>
                <w:r w:rsidRPr="001335C0">
                  <w:rPr>
                    <w:i/>
                    <w:iCs/>
                  </w:rPr>
                  <w:t>The Origin of the German Tragic Drama</w:t>
                </w:r>
                <w:r w:rsidRPr="001335C0">
                  <w:t>)</w:t>
                </w:r>
                <w:r>
                  <w:t>,</w:t>
                </w:r>
                <w:r w:rsidRPr="001335C0">
                  <w:t xml:space="preserve"> he identified the baroque aesthetics of the ruin as allegorical response to the secularised historicity of modern times.  Benjamin’s formative friendship with </w:t>
                </w:r>
                <w:proofErr w:type="spellStart"/>
                <w:r w:rsidRPr="001335C0">
                  <w:t>Bertolt</w:t>
                </w:r>
                <w:proofErr w:type="spellEnd"/>
                <w:r w:rsidRPr="001335C0">
                  <w:t xml:space="preserve"> Brecht, among other influences, marks his subsequent commitment to a materialist investigation of modernity’s origins and ideology, also resulting in </w:t>
                </w:r>
                <w:r>
                  <w:t>analyses</w:t>
                </w:r>
                <w:r w:rsidRPr="001335C0">
                  <w:t xml:space="preserve"> of Brecht’s political aesthetics. Like his fellow-thinker Theodor W. Adorno, Benjamin criticised modernity’s fantasy of progress, and</w:t>
                </w:r>
                <w:r>
                  <w:t xml:space="preserve"> the</w:t>
                </w:r>
                <w:r w:rsidRPr="001335C0">
                  <w:t xml:space="preserve"> ‘cult of the new’ </w:t>
                </w:r>
                <w:r>
                  <w:t>as s</w:t>
                </w:r>
                <w:r w:rsidRPr="001335C0">
                  <w:t>erving commodity logic. His reflections on Proust (1929), Kafka (1934, 1938) and storytelling (1936) focus on memory, community and tradition, pointing to a crisis of integrated experience (</w:t>
                </w:r>
                <w:proofErr w:type="spellStart"/>
                <w:r w:rsidRPr="001335C0">
                  <w:rPr>
                    <w:i/>
                    <w:iCs/>
                  </w:rPr>
                  <w:t>Erfahrung</w:t>
                </w:r>
                <w:proofErr w:type="spellEnd"/>
                <w:r w:rsidRPr="001335C0">
                  <w:t xml:space="preserve">) in modernity, while his </w:t>
                </w:r>
                <w:r>
                  <w:t xml:space="preserve">seminal </w:t>
                </w:r>
                <w:r w:rsidRPr="001335C0">
                  <w:t xml:space="preserve">essays on film and photography, especially ‘Art in the Age of Mechanical Reproduction’ (1936), </w:t>
                </w:r>
                <w:r>
                  <w:t>influenti</w:t>
                </w:r>
                <w:r w:rsidRPr="001335C0">
                  <w:t xml:space="preserve">ally recognize the radical potential of the decline of the artwork’s ‘aura’ in modern technological, mass culture.  </w:t>
                </w:r>
              </w:p>
              <w:p w:rsidR="005C7617" w:rsidRDefault="005C7617" w:rsidP="005C7617"/>
              <w:p w:rsidR="005C7617" w:rsidRDefault="005C7617" w:rsidP="005C7617">
                <w:r w:rsidRPr="001335C0">
                  <w:t xml:space="preserve">However, Benjamin’s major contribution to a theory of modernity is interwoven with </w:t>
                </w:r>
                <w:r>
                  <w:t xml:space="preserve">the </w:t>
                </w:r>
                <w:r w:rsidRPr="001335C0">
                  <w:t xml:space="preserve">alternative, materialist philosophy of history </w:t>
                </w:r>
                <w:r>
                  <w:t xml:space="preserve">he started to </w:t>
                </w:r>
                <w:r w:rsidRPr="001335C0">
                  <w:t xml:space="preserve">put to practice </w:t>
                </w:r>
                <w:r>
                  <w:t xml:space="preserve">around 1927 </w:t>
                </w:r>
                <w:r w:rsidRPr="001335C0">
                  <w:t xml:space="preserve">in </w:t>
                </w:r>
                <w:r w:rsidRPr="00F70C1B">
                  <w:rPr>
                    <w:i/>
                  </w:rPr>
                  <w:t>The</w:t>
                </w:r>
                <w:r w:rsidRPr="001335C0">
                  <w:t xml:space="preserve"> </w:t>
                </w:r>
                <w:r w:rsidRPr="001335C0">
                  <w:rPr>
                    <w:i/>
                    <w:iCs/>
                  </w:rPr>
                  <w:t>Arcades Project</w:t>
                </w:r>
                <w:r w:rsidRPr="001335C0">
                  <w:t xml:space="preserve"> (</w:t>
                </w:r>
                <w:r>
                  <w:t xml:space="preserve">1999; </w:t>
                </w:r>
                <w:r>
                  <w:rPr>
                    <w:i/>
                  </w:rPr>
                  <w:t xml:space="preserve">Das </w:t>
                </w:r>
                <w:proofErr w:type="spellStart"/>
                <w:r w:rsidRPr="001335C0">
                  <w:rPr>
                    <w:i/>
                    <w:iCs/>
                  </w:rPr>
                  <w:t>Passagen-Werk</w:t>
                </w:r>
                <w:proofErr w:type="spellEnd"/>
                <w:r w:rsidRPr="001335C0">
                  <w:t xml:space="preserve">), his incomplete archive of modern capitalist culture epitomised by nineteenth-century Paris and the </w:t>
                </w:r>
                <w:proofErr w:type="spellStart"/>
                <w:r w:rsidRPr="001335C0">
                  <w:t>Baudelairean</w:t>
                </w:r>
                <w:proofErr w:type="spellEnd"/>
                <w:r w:rsidRPr="001335C0">
                  <w:t xml:space="preserve"> </w:t>
                </w:r>
                <w:r w:rsidRPr="001335C0">
                  <w:rPr>
                    <w:i/>
                    <w:iCs/>
                  </w:rPr>
                  <w:t>oeuvre</w:t>
                </w:r>
                <w:r w:rsidRPr="001335C0">
                  <w:t xml:space="preserve">. Anticipated by </w:t>
                </w:r>
                <w:r w:rsidRPr="001335C0">
                  <w:rPr>
                    <w:i/>
                    <w:iCs/>
                  </w:rPr>
                  <w:t xml:space="preserve">One-Way Street </w:t>
                </w:r>
                <w:r w:rsidRPr="001335C0">
                  <w:t xml:space="preserve">(1928) in method and political intent, the project is composed of diverse comments and quotations, grouped </w:t>
                </w:r>
                <w:r w:rsidRPr="001335C0">
                  <w:lastRenderedPageBreak/>
                  <w:t>under representative authors, human types, sites, objects, ideas and phenomena</w:t>
                </w:r>
                <w:r>
                  <w:t>. It thus compares to</w:t>
                </w:r>
                <w:r w:rsidRPr="001335C0">
                  <w:t xml:space="preserve"> a fragmentary modernist artwork, exhibiting a </w:t>
                </w:r>
                <w:r>
                  <w:t>s</w:t>
                </w:r>
                <w:r w:rsidRPr="001335C0">
                  <w:t>urrealist valorisation of urban trivia and shock aesthetics (‘Surrealism’ 1929)</w:t>
                </w:r>
                <w:r>
                  <w:t xml:space="preserve">, while </w:t>
                </w:r>
                <w:r w:rsidRPr="001335C0">
                  <w:t xml:space="preserve">alluding to Aragon’s </w:t>
                </w:r>
                <w:r w:rsidRPr="001335C0">
                  <w:rPr>
                    <w:i/>
                    <w:iCs/>
                  </w:rPr>
                  <w:t xml:space="preserve">Le </w:t>
                </w:r>
                <w:proofErr w:type="spellStart"/>
                <w:r w:rsidRPr="001335C0">
                  <w:rPr>
                    <w:i/>
                    <w:iCs/>
                  </w:rPr>
                  <w:t>Paysan</w:t>
                </w:r>
                <w:proofErr w:type="spellEnd"/>
                <w:r w:rsidRPr="001335C0">
                  <w:rPr>
                    <w:i/>
                    <w:iCs/>
                  </w:rPr>
                  <w:t xml:space="preserve"> de Paris</w:t>
                </w:r>
                <w:r w:rsidRPr="001335C0">
                  <w:t xml:space="preserve"> (1926).</w:t>
                </w:r>
                <w:r w:rsidRPr="001335C0">
                  <w:rPr>
                    <w:i/>
                    <w:iCs/>
                  </w:rPr>
                  <w:t xml:space="preserve"> </w:t>
                </w:r>
                <w:r w:rsidRPr="001335C0">
                  <w:t xml:space="preserve">Benjamin’s modernist model of non-teleological, political historiography, theorised in his 1940 ‘Theses’ on history, is encapsulated in the dialectical image of </w:t>
                </w:r>
                <w:r>
                  <w:t xml:space="preserve">Paul </w:t>
                </w:r>
                <w:r w:rsidRPr="001335C0">
                  <w:t xml:space="preserve">Klee’s </w:t>
                </w:r>
                <w:r>
                  <w:t xml:space="preserve">drawing </w:t>
                </w:r>
                <w:r w:rsidRPr="006E5F7B">
                  <w:rPr>
                    <w:i/>
                  </w:rPr>
                  <w:t>Angelus Novus</w:t>
                </w:r>
                <w:r>
                  <w:t xml:space="preserve">, the </w:t>
                </w:r>
                <w:r w:rsidRPr="001335C0">
                  <w:t xml:space="preserve">Angel of </w:t>
                </w:r>
                <w:r>
                  <w:t>H</w:t>
                </w:r>
                <w:r w:rsidRPr="001335C0">
                  <w:t>istory</w:t>
                </w:r>
                <w:r>
                  <w:t>, a figure Benjamin interprets as being caught in the storm of progress (</w:t>
                </w:r>
                <w:r w:rsidRPr="002059EF">
                  <w:t>http://bit.ly/PvfAOE</w:t>
                </w:r>
                <w:r>
                  <w:t>)</w:t>
                </w:r>
                <w:r w:rsidRPr="001335C0">
                  <w:t xml:space="preserve">. As fascism spread in Europe, Benjamin </w:t>
                </w:r>
                <w:r>
                  <w:t xml:space="preserve">endured </w:t>
                </w:r>
                <w:r w:rsidRPr="001335C0">
                  <w:t>long periods of self-exile</w:t>
                </w:r>
                <w:r>
                  <w:t>, before committing suicide</w:t>
                </w:r>
                <w:r w:rsidRPr="001335C0">
                  <w:t xml:space="preserve"> in 1940</w:t>
                </w:r>
                <w:r>
                  <w:t xml:space="preserve"> </w:t>
                </w:r>
                <w:r w:rsidRPr="001335C0">
                  <w:t xml:space="preserve">at the Franco-Spanish border </w:t>
                </w:r>
                <w:r>
                  <w:t>after a</w:t>
                </w:r>
                <w:r w:rsidRPr="001335C0">
                  <w:t xml:space="preserve"> failed attempt to escape </w:t>
                </w:r>
                <w:r>
                  <w:t xml:space="preserve">to New York </w:t>
                </w:r>
                <w:r w:rsidRPr="001335C0">
                  <w:t>from the advancing Nazis.</w:t>
                </w:r>
              </w:p>
              <w:p w:rsidR="005C7617" w:rsidRDefault="005C7617" w:rsidP="005C7617"/>
              <w:p w:rsidR="005C7617" w:rsidRDefault="005C7617" w:rsidP="005C7617">
                <w:pPr>
                  <w:rPr>
                    <w:rStyle w:val="Heading1Char"/>
                  </w:rPr>
                </w:pPr>
                <w:r w:rsidRPr="005C7617">
                  <w:rPr>
                    <w:rStyle w:val="Heading1Char"/>
                  </w:rPr>
                  <w:t>List of Works</w:t>
                </w:r>
              </w:p>
              <w:p w:rsidR="005C7617" w:rsidRDefault="005C7617" w:rsidP="005C7617">
                <w:pPr>
                  <w:rPr>
                    <w:rStyle w:val="Heading1Char"/>
                  </w:rPr>
                </w:pPr>
              </w:p>
              <w:p w:rsidR="005C7617" w:rsidRPr="001335C0" w:rsidRDefault="005C7617" w:rsidP="005C7617">
                <w:pPr>
                  <w:rPr>
                    <w:lang w:val="de-DE"/>
                  </w:rPr>
                </w:pPr>
                <w:r>
                  <w:rPr>
                    <w:bCs/>
                  </w:rPr>
                  <w:t>Benjamin, W</w:t>
                </w:r>
                <w:r>
                  <w:rPr>
                    <w:bCs/>
                  </w:rPr>
                  <w:t>alter</w:t>
                </w:r>
                <w:r>
                  <w:rPr>
                    <w:bCs/>
                  </w:rPr>
                  <w:t xml:space="preserve"> (1972-1989) </w:t>
                </w:r>
                <w:r w:rsidRPr="001335C0">
                  <w:rPr>
                    <w:i/>
                    <w:iCs/>
                    <w:lang w:val="de-DE"/>
                  </w:rPr>
                  <w:t>Gesammelte Schriften</w:t>
                </w:r>
                <w:r w:rsidRPr="001335C0">
                  <w:rPr>
                    <w:lang w:val="de-DE"/>
                  </w:rPr>
                  <w:t xml:space="preserve">, ed R. Tiedemann </w:t>
                </w:r>
                <w:r>
                  <w:rPr>
                    <w:lang w:val="de-DE"/>
                  </w:rPr>
                  <w:t>and</w:t>
                </w:r>
                <w:r w:rsidRPr="001335C0">
                  <w:rPr>
                    <w:lang w:val="de-DE"/>
                  </w:rPr>
                  <w:t xml:space="preserve"> H. Schweppenhauser, Frankfurt am Main: Suhrkamp Verlag, </w:t>
                </w:r>
                <w:r>
                  <w:rPr>
                    <w:lang w:val="de-DE"/>
                  </w:rPr>
                  <w:t>17 vols.</w:t>
                </w:r>
              </w:p>
              <w:p w:rsidR="005C7617" w:rsidRDefault="005C7617" w:rsidP="005C7617">
                <w:pPr>
                  <w:rPr>
                    <w:lang w:val="de-DE"/>
                  </w:rPr>
                </w:pPr>
                <w:r>
                  <w:rPr>
                    <w:iCs/>
                    <w:lang w:val="de-DE"/>
                  </w:rPr>
                  <w:t xml:space="preserve">------ (2008--) </w:t>
                </w:r>
                <w:r w:rsidRPr="001335C0">
                  <w:rPr>
                    <w:i/>
                    <w:iCs/>
                    <w:lang w:val="de-DE"/>
                  </w:rPr>
                  <w:t>Werke und Nachlaß. Kritische Gesamtausgabe</w:t>
                </w:r>
                <w:r w:rsidRPr="001335C0">
                  <w:rPr>
                    <w:lang w:val="de-DE"/>
                  </w:rPr>
                  <w:t>, ed</w:t>
                </w:r>
                <w:r>
                  <w:rPr>
                    <w:lang w:val="de-DE"/>
                  </w:rPr>
                  <w:t>.</w:t>
                </w:r>
                <w:r w:rsidRPr="001335C0">
                  <w:rPr>
                    <w:lang w:val="de-DE"/>
                  </w:rPr>
                  <w:t xml:space="preserve"> M. Brodersen et. al., Frankfurt am  Main: Suhrkamp Verlag,</w:t>
                </w:r>
                <w:r>
                  <w:rPr>
                    <w:lang w:val="de-DE"/>
                  </w:rPr>
                  <w:t xml:space="preserve"> </w:t>
                </w:r>
                <w:r w:rsidRPr="001335C0">
                  <w:rPr>
                    <w:lang w:val="de-DE"/>
                  </w:rPr>
                  <w:t>20</w:t>
                </w:r>
                <w:r>
                  <w:rPr>
                    <w:lang w:val="de-DE"/>
                  </w:rPr>
                  <w:t xml:space="preserve"> vols</w:t>
                </w:r>
                <w:r w:rsidRPr="001335C0">
                  <w:rPr>
                    <w:lang w:val="de-DE"/>
                  </w:rPr>
                  <w:t>.</w:t>
                </w:r>
              </w:p>
              <w:p w:rsidR="005C7617" w:rsidRPr="001335C0" w:rsidRDefault="005C7617" w:rsidP="005C7617">
                <w:r>
                  <w:rPr>
                    <w:lang w:val="de-DE"/>
                  </w:rPr>
                  <w:t>------</w:t>
                </w:r>
                <w:r w:rsidRPr="001335C0" w:rsidDel="00203146">
                  <w:t xml:space="preserve"> </w:t>
                </w:r>
                <w:r w:rsidRPr="001335C0">
                  <w:t xml:space="preserve">(1928) </w:t>
                </w:r>
                <w:r w:rsidRPr="00BF7C6A">
                  <w:rPr>
                    <w:bCs/>
                    <w:i/>
                  </w:rPr>
                  <w:t>Ursprung des deutschen Trauerspiels</w:t>
                </w:r>
                <w:r>
                  <w:t xml:space="preserve">, trans. J. Osborne as </w:t>
                </w:r>
                <w:r w:rsidRPr="001335C0">
                  <w:rPr>
                    <w:i/>
                    <w:iCs/>
                  </w:rPr>
                  <w:t>The Origin of German Tragic Drama</w:t>
                </w:r>
                <w:r w:rsidRPr="001335C0">
                  <w:t>, Lon</w:t>
                </w:r>
                <w:r>
                  <w:t xml:space="preserve">don: Verso, </w:t>
                </w:r>
                <w:r w:rsidRPr="001335C0">
                  <w:t>1998.</w:t>
                </w:r>
              </w:p>
              <w:p w:rsidR="005C7617" w:rsidRPr="001335C0" w:rsidRDefault="005C7617" w:rsidP="005C7617">
                <w:r>
                  <w:rPr>
                    <w:lang w:val="de-DE"/>
                  </w:rPr>
                  <w:t>------</w:t>
                </w:r>
                <w:r w:rsidRPr="001335C0" w:rsidDel="00203146">
                  <w:t xml:space="preserve"> </w:t>
                </w:r>
                <w:r w:rsidRPr="001335C0">
                  <w:t xml:space="preserve">(1983) </w:t>
                </w:r>
                <w:r w:rsidRPr="001335C0">
                  <w:rPr>
                    <w:i/>
                    <w:iCs/>
                  </w:rPr>
                  <w:t>Charles Baudelaire: A Lyric Poet in the Age of High Capitalism</w:t>
                </w:r>
                <w:r w:rsidRPr="001335C0">
                  <w:t xml:space="preserve">, </w:t>
                </w:r>
                <w:r>
                  <w:t xml:space="preserve">trans. H. </w:t>
                </w:r>
                <w:proofErr w:type="spellStart"/>
                <w:r>
                  <w:t>Zohn</w:t>
                </w:r>
                <w:proofErr w:type="spellEnd"/>
                <w:r>
                  <w:t xml:space="preserve">, </w:t>
                </w:r>
                <w:r w:rsidRPr="001335C0">
                  <w:t>Lo</w:t>
                </w:r>
                <w:r>
                  <w:t>ndon: Verso</w:t>
                </w:r>
                <w:r w:rsidRPr="001335C0">
                  <w:t>.</w:t>
                </w:r>
              </w:p>
              <w:p w:rsidR="005C7617" w:rsidRPr="001335C0" w:rsidRDefault="005C7617" w:rsidP="005C7617">
                <w:r>
                  <w:rPr>
                    <w:lang w:val="de-DE"/>
                  </w:rPr>
                  <w:t>------</w:t>
                </w:r>
                <w:r w:rsidRPr="001335C0">
                  <w:t xml:space="preserve"> (1992</w:t>
                </w:r>
                <w:r w:rsidRPr="001335C0">
                  <w:rPr>
                    <w:lang w:val="en-US"/>
                  </w:rPr>
                  <w:t xml:space="preserve">) </w:t>
                </w:r>
                <w:r w:rsidRPr="001335C0">
                  <w:rPr>
                    <w:i/>
                    <w:iCs/>
                  </w:rPr>
                  <w:t>Illuminations</w:t>
                </w:r>
                <w:r w:rsidRPr="001335C0">
                  <w:t>, ed. H. Arendt,</w:t>
                </w:r>
                <w:r>
                  <w:t xml:space="preserve"> trans. H. </w:t>
                </w:r>
                <w:proofErr w:type="spellStart"/>
                <w:r>
                  <w:t>Zohn</w:t>
                </w:r>
                <w:proofErr w:type="spellEnd"/>
                <w:r>
                  <w:t>,</w:t>
                </w:r>
                <w:r w:rsidRPr="001335C0">
                  <w:t xml:space="preserve"> London: Fontana.</w:t>
                </w:r>
              </w:p>
              <w:p w:rsidR="005C7617" w:rsidRPr="001335C0" w:rsidRDefault="005C7617" w:rsidP="005C7617">
                <w:r>
                  <w:rPr>
                    <w:lang w:val="de-DE"/>
                  </w:rPr>
                  <w:t>------</w:t>
                </w:r>
                <w:r w:rsidRPr="001335C0" w:rsidDel="00203146">
                  <w:t xml:space="preserve"> </w:t>
                </w:r>
                <w:r w:rsidRPr="001335C0">
                  <w:t>(2003)</w:t>
                </w:r>
                <w:r>
                  <w:t xml:space="preserve"> </w:t>
                </w:r>
                <w:r w:rsidRPr="001335C0">
                  <w:rPr>
                    <w:i/>
                    <w:iCs/>
                  </w:rPr>
                  <w:t>Understanding Brecht</w:t>
                </w:r>
                <w:r w:rsidRPr="001335C0">
                  <w:t xml:space="preserve">, </w:t>
                </w:r>
                <w:r>
                  <w:t xml:space="preserve">trans. A. Bostock, </w:t>
                </w:r>
                <w:r w:rsidRPr="001335C0">
                  <w:t>Lo</w:t>
                </w:r>
                <w:r>
                  <w:t>ndon: Verso</w:t>
                </w:r>
                <w:r w:rsidRPr="001335C0">
                  <w:t>.</w:t>
                </w:r>
              </w:p>
              <w:p w:rsidR="005C7617" w:rsidRPr="006E5F7B" w:rsidRDefault="005C7617" w:rsidP="005C7617">
                <w:r>
                  <w:rPr>
                    <w:lang w:val="de-DE"/>
                  </w:rPr>
                  <w:t>------</w:t>
                </w:r>
                <w:r w:rsidRPr="001335C0">
                  <w:t xml:space="preserve"> (2009) </w:t>
                </w:r>
                <w:r w:rsidRPr="001335C0">
                  <w:rPr>
                    <w:i/>
                    <w:iCs/>
                  </w:rPr>
                  <w:t>One-Way Street and Other Writings</w:t>
                </w:r>
                <w:r w:rsidRPr="001335C0">
                  <w:t xml:space="preserve">, </w:t>
                </w:r>
                <w:r>
                  <w:t xml:space="preserve">trans. J. A. Underwood, </w:t>
                </w:r>
                <w:proofErr w:type="spellStart"/>
                <w:r w:rsidRPr="001335C0">
                  <w:t>Harmondsworth</w:t>
                </w:r>
                <w:proofErr w:type="spellEnd"/>
                <w:r w:rsidRPr="001335C0">
                  <w:t>: Penguin.</w:t>
                </w:r>
              </w:p>
              <w:p w:rsidR="005C7617" w:rsidRPr="001335C0" w:rsidRDefault="005C7617" w:rsidP="005C7617">
                <w:r>
                  <w:t xml:space="preserve">------ </w:t>
                </w:r>
                <w:r w:rsidRPr="001335C0">
                  <w:t>(1999</w:t>
                </w:r>
                <w:r w:rsidRPr="001335C0">
                  <w:rPr>
                    <w:lang w:val="en-US"/>
                  </w:rPr>
                  <w:t>)</w:t>
                </w:r>
                <w:r w:rsidRPr="001335C0">
                  <w:t xml:space="preserve"> </w:t>
                </w:r>
                <w:r w:rsidRPr="001335C0">
                  <w:rPr>
                    <w:i/>
                    <w:iCs/>
                  </w:rPr>
                  <w:t>The Arcades Project</w:t>
                </w:r>
                <w:r>
                  <w:rPr>
                    <w:iCs/>
                  </w:rPr>
                  <w:t>, trans.</w:t>
                </w:r>
                <w:r w:rsidRPr="001335C0">
                  <w:rPr>
                    <w:i/>
                    <w:iCs/>
                  </w:rPr>
                  <w:t xml:space="preserve"> </w:t>
                </w:r>
                <w:r>
                  <w:t xml:space="preserve">H. </w:t>
                </w:r>
                <w:proofErr w:type="spellStart"/>
                <w:r>
                  <w:t>Eiland</w:t>
                </w:r>
                <w:proofErr w:type="spellEnd"/>
                <w:r>
                  <w:t xml:space="preserve"> and</w:t>
                </w:r>
                <w:r w:rsidRPr="001335C0">
                  <w:t xml:space="preserve"> K. McLaughlin Cambridge</w:t>
                </w:r>
                <w:r>
                  <w:t xml:space="preserve"> and </w:t>
                </w:r>
                <w:r w:rsidRPr="001335C0">
                  <w:t xml:space="preserve">London: </w:t>
                </w:r>
                <w:proofErr w:type="spellStart"/>
                <w:r w:rsidRPr="001335C0">
                  <w:t>Belknap</w:t>
                </w:r>
                <w:proofErr w:type="spellEnd"/>
                <w:r w:rsidRPr="001335C0">
                  <w:t xml:space="preserve"> Press</w:t>
                </w:r>
                <w:r>
                  <w:t>.</w:t>
                </w:r>
              </w:p>
              <w:p w:rsidR="005C7617" w:rsidRPr="00203146" w:rsidRDefault="005C7617" w:rsidP="005C7617">
                <w:r w:rsidRPr="00203146">
                  <w:rPr>
                    <w:bCs/>
                  </w:rPr>
                  <w:t>------</w:t>
                </w:r>
                <w:r w:rsidRPr="00203146" w:rsidDel="00203146">
                  <w:rPr>
                    <w:bCs/>
                  </w:rPr>
                  <w:t xml:space="preserve"> </w:t>
                </w:r>
                <w:r w:rsidRPr="00203146">
                  <w:t>(1991</w:t>
                </w:r>
                <w:r>
                  <w:t>-</w:t>
                </w:r>
                <w:r w:rsidRPr="00203146">
                  <w:t xml:space="preserve">2006) </w:t>
                </w:r>
                <w:r w:rsidRPr="00203146">
                  <w:rPr>
                    <w:i/>
                    <w:iCs/>
                  </w:rPr>
                  <w:t>Selected Writings</w:t>
                </w:r>
                <w:r w:rsidRPr="00203146">
                  <w:t xml:space="preserve"> ed</w:t>
                </w:r>
                <w:r>
                  <w:t>.</w:t>
                </w:r>
                <w:r w:rsidRPr="00203146">
                  <w:t xml:space="preserve"> M. Bullock</w:t>
                </w:r>
                <w:r w:rsidRPr="00203146">
                  <w:rPr>
                    <w:lang w:val="en-US"/>
                  </w:rPr>
                  <w:t xml:space="preserve">, </w:t>
                </w:r>
                <w:r w:rsidRPr="00203146">
                  <w:t xml:space="preserve">H. </w:t>
                </w:r>
                <w:proofErr w:type="spellStart"/>
                <w:r w:rsidRPr="00203146">
                  <w:t>Eiland</w:t>
                </w:r>
                <w:proofErr w:type="spellEnd"/>
                <w:r>
                  <w:t>,</w:t>
                </w:r>
                <w:r w:rsidRPr="00203146">
                  <w:t xml:space="preserve"> M. W. Jennings </w:t>
                </w:r>
                <w:r>
                  <w:t>and</w:t>
                </w:r>
                <w:r w:rsidRPr="00203146">
                  <w:t xml:space="preserve"> G. Smith, Cambridge</w:t>
                </w:r>
                <w:r>
                  <w:t xml:space="preserve"> and </w:t>
                </w:r>
                <w:r w:rsidRPr="00203146">
                  <w:t>London: Harvard University Press</w:t>
                </w:r>
                <w:r>
                  <w:t>, 4 vols.</w:t>
                </w:r>
              </w:p>
              <w:p w:rsidR="004C4A21" w:rsidRDefault="004C4A21" w:rsidP="005C7617"/>
              <w:p w:rsidR="004C4A21" w:rsidRDefault="004C4A21" w:rsidP="005C7617">
                <w:pPr>
                  <w:rPr>
                    <w:rStyle w:val="Heading1Char"/>
                  </w:rPr>
                </w:pPr>
                <w:r w:rsidRPr="004C4A21">
                  <w:rPr>
                    <w:rStyle w:val="Heading1Char"/>
                  </w:rPr>
                  <w:t>Online Resources</w:t>
                </w:r>
              </w:p>
              <w:p w:rsidR="004C4A21" w:rsidRDefault="004C4A21" w:rsidP="005C7617">
                <w:pPr>
                  <w:rPr>
                    <w:rStyle w:val="Heading1Char"/>
                  </w:rPr>
                </w:pPr>
              </w:p>
              <w:p w:rsidR="004C4A21" w:rsidRDefault="004C4A21" w:rsidP="004C4A21">
                <w:pPr>
                  <w:contextualSpacing/>
                  <w:rPr>
                    <w:color w:val="000000"/>
                    <w:lang w:val="en-US"/>
                  </w:rPr>
                </w:pPr>
                <w:r>
                  <w:rPr>
                    <w:color w:val="000000"/>
                    <w:lang w:val="en-US"/>
                  </w:rPr>
                  <w:t>The Walter Benjamin Archive    &lt;</w:t>
                </w:r>
                <w:hyperlink r:id="rId9" w:history="1">
                  <w:r w:rsidRPr="00984255">
                    <w:rPr>
                      <w:rStyle w:val="Hyperlink"/>
                      <w:lang w:val="en-US"/>
                    </w:rPr>
                    <w:t>http://www.adk.de/de/archiv/archivbestand/literatur/kuenstler/informationen_walter_benjamin_archiv.htm</w:t>
                  </w:r>
                </w:hyperlink>
                <w:r>
                  <w:rPr>
                    <w:color w:val="000000"/>
                    <w:lang w:val="en-US"/>
                  </w:rPr>
                  <w:t>&gt;</w:t>
                </w:r>
              </w:p>
              <w:p w:rsidR="004C4A21" w:rsidRDefault="004C4A21" w:rsidP="004C4A21">
                <w:pPr>
                  <w:contextualSpacing/>
                </w:pPr>
                <w:hyperlink r:id="rId10" w:tgtFrame="other" w:history="1">
                  <w:r w:rsidRPr="004C4A21">
                    <w:t>International Walter Benjamin Society</w:t>
                  </w:r>
                </w:hyperlink>
              </w:p>
              <w:p w:rsidR="004C4A21" w:rsidRDefault="004C4A21" w:rsidP="004C4A21">
                <w:pPr>
                  <w:contextualSpacing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&lt;</w:t>
                </w:r>
                <w:hyperlink r:id="rId11" w:history="1">
                  <w:r w:rsidRPr="00266F5A">
                    <w:rPr>
                      <w:rStyle w:val="Hyperlink"/>
                      <w:lang w:val="en-US"/>
                    </w:rPr>
                    <w:t>http://www.walterbenjamin.org</w:t>
                  </w:r>
                </w:hyperlink>
                <w:r>
                  <w:rPr>
                    <w:lang w:val="en-US"/>
                  </w:rPr>
                  <w:t>&gt;</w:t>
                </w:r>
              </w:p>
              <w:p w:rsidR="004C4A21" w:rsidRDefault="004C4A21" w:rsidP="004C4A21">
                <w:pPr>
                  <w:contextualSpacing/>
                </w:pPr>
                <w:hyperlink r:id="rId12" w:tgtFrame="other" w:history="1">
                  <w:r w:rsidRPr="004C4A21">
                    <w:t>The Walter Benjamin Research Syndicate</w:t>
                  </w:r>
                </w:hyperlink>
              </w:p>
              <w:p w:rsidR="003F0D73" w:rsidRDefault="004C4A21" w:rsidP="005C7617">
                <w:pPr>
                  <w:contextualSpacing/>
                </w:pPr>
                <w:r>
                  <w:rPr>
                    <w:lang w:val="en-US"/>
                  </w:rPr>
                  <w:t xml:space="preserve"> &lt;</w:t>
                </w:r>
                <w:hyperlink r:id="rId13" w:history="1">
                  <w:r w:rsidRPr="00984255">
                    <w:rPr>
                      <w:rStyle w:val="Hyperlink"/>
                      <w:lang w:val="en-US"/>
                    </w:rPr>
                    <w:t>h</w:t>
                  </w:r>
                  <w:r w:rsidRPr="00984255">
                    <w:rPr>
                      <w:rStyle w:val="Hyperlink"/>
                    </w:rPr>
                    <w:t>ttp://www.wbenjamin.org/walterbenjamin.html</w:t>
                  </w:r>
                </w:hyperlink>
                <w:r>
                  <w:rPr>
                    <w:rStyle w:val="Hyperlink"/>
                  </w:rPr>
                  <w:t>&gt;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5C761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5C7617" w:rsidRPr="001335C0" w:rsidRDefault="005C7617" w:rsidP="005C7617">
                <w:pPr>
                  <w:contextualSpacing/>
                  <w:rPr>
                    <w:color w:val="000000"/>
                  </w:rPr>
                </w:pPr>
                <w:sdt>
                  <w:sdtPr>
                    <w:id w:val="-11745721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color w:val="000000"/>
                        <w:lang w:val="en-CA"/>
                      </w:rPr>
                      <w:instrText xml:space="preserve"> CITATION Benjamin94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000000"/>
                        <w:lang w:val="en-CA"/>
                      </w:rPr>
                      <w:t xml:space="preserve"> </w:t>
                    </w:r>
                    <w:r w:rsidRPr="005C7617">
                      <w:rPr>
                        <w:noProof/>
                        <w:color w:val="000000"/>
                        <w:lang w:val="en-CA"/>
                      </w:rPr>
                      <w:t>(Benjamin and Osborne)</w:t>
                    </w:r>
                    <w:r>
                      <w:fldChar w:fldCharType="end"/>
                    </w:r>
                  </w:sdtContent>
                </w:sdt>
              </w:p>
              <w:p w:rsidR="005C7617" w:rsidRPr="001335C0" w:rsidRDefault="005C7617" w:rsidP="005C7617">
                <w:pPr>
                  <w:contextualSpacing/>
                  <w:rPr>
                    <w:color w:val="000000"/>
                  </w:rPr>
                </w:pPr>
                <w:sdt>
                  <w:sdtPr>
                    <w:rPr>
                      <w:color w:val="000000"/>
                    </w:rPr>
                    <w:id w:val="1461609007"/>
                    <w:citation/>
                  </w:sdtPr>
                  <w:sdtContent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  <w:lang w:val="en-CA"/>
                      </w:rPr>
                      <w:instrText xml:space="preserve"> CITATION BuckMorss89 \l 4105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Pr="005C7617">
                      <w:rPr>
                        <w:noProof/>
                        <w:color w:val="000000"/>
                        <w:lang w:val="en-CA"/>
                      </w:rPr>
                      <w:t>(Buck-Morss)</w:t>
                    </w:r>
                    <w:r>
                      <w:rPr>
                        <w:color w:val="000000"/>
                      </w:rPr>
                      <w:fldChar w:fldCharType="end"/>
                    </w:r>
                  </w:sdtContent>
                </w:sdt>
              </w:p>
              <w:p w:rsidR="005C7617" w:rsidRPr="001335C0" w:rsidRDefault="005C7617" w:rsidP="005C7617">
                <w:pPr>
                  <w:contextualSpacing/>
                  <w:rPr>
                    <w:color w:val="000000"/>
                  </w:rPr>
                </w:pPr>
                <w:sdt>
                  <w:sdtPr>
                    <w:rPr>
                      <w:color w:val="000000"/>
                    </w:rPr>
                    <w:id w:val="834723755"/>
                    <w:citation/>
                  </w:sdtPr>
                  <w:sdtContent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  <w:lang w:val="en-CA"/>
                      </w:rPr>
                      <w:instrText xml:space="preserve"> CITATION Caygill98 \l 4105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Pr="005C7617">
                      <w:rPr>
                        <w:noProof/>
                        <w:color w:val="000000"/>
                        <w:lang w:val="en-CA"/>
                      </w:rPr>
                      <w:t>(Caygill)</w:t>
                    </w:r>
                    <w:r>
                      <w:rPr>
                        <w:color w:val="000000"/>
                      </w:rPr>
                      <w:fldChar w:fldCharType="end"/>
                    </w:r>
                  </w:sdtContent>
                </w:sdt>
              </w:p>
              <w:p w:rsidR="005C7617" w:rsidRPr="001335C0" w:rsidRDefault="005C7617" w:rsidP="005C7617">
                <w:pPr>
                  <w:contextualSpacing/>
                  <w:rPr>
                    <w:color w:val="000000"/>
                  </w:rPr>
                </w:pPr>
                <w:sdt>
                  <w:sdtPr>
                    <w:rPr>
                      <w:color w:val="000000"/>
                    </w:rPr>
                    <w:id w:val="392853526"/>
                    <w:citation/>
                  </w:sdtPr>
                  <w:sdtContent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  <w:lang w:val="en-CA"/>
                      </w:rPr>
                      <w:instrText xml:space="preserve"> CITATION Cohen93 \l 4105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Pr="005C7617">
                      <w:rPr>
                        <w:noProof/>
                        <w:color w:val="000000"/>
                        <w:lang w:val="en-CA"/>
                      </w:rPr>
                      <w:t>(Cohen)</w:t>
                    </w:r>
                    <w:r>
                      <w:rPr>
                        <w:color w:val="000000"/>
                      </w:rPr>
                      <w:fldChar w:fldCharType="end"/>
                    </w:r>
                  </w:sdtContent>
                </w:sdt>
              </w:p>
              <w:p w:rsidR="003235A7" w:rsidRDefault="005C7617" w:rsidP="005C7617">
                <w:pPr>
                  <w:contextualSpacing/>
                </w:pPr>
                <w:sdt>
                  <w:sdtPr>
                    <w:rPr>
                      <w:color w:val="000000"/>
                    </w:rPr>
                    <w:id w:val="-27108596"/>
                    <w:citation/>
                  </w:sdtPr>
                  <w:sdtContent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  <w:lang w:val="en-CA"/>
                      </w:rPr>
                      <w:instrText xml:space="preserve"> CITATION Smith88 \l 4105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Pr="005C7617">
                      <w:rPr>
                        <w:noProof/>
                        <w:color w:val="000000"/>
                        <w:lang w:val="en-CA"/>
                      </w:rPr>
                      <w:t>(Smith)</w:t>
                    </w:r>
                    <w:r>
                      <w:rPr>
                        <w:color w:val="000000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4A21"/>
    <w:rsid w:val="004E5896"/>
    <w:rsid w:val="00513EE6"/>
    <w:rsid w:val="00534F8F"/>
    <w:rsid w:val="00590035"/>
    <w:rsid w:val="005B177E"/>
    <w:rsid w:val="005B3921"/>
    <w:rsid w:val="005C7617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5C7617"/>
  </w:style>
  <w:style w:type="paragraph" w:styleId="NormalWeb">
    <w:name w:val="Normal (Web)"/>
    <w:basedOn w:val="Normal"/>
    <w:rsid w:val="005C761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l-GR" w:eastAsia="zh-CN"/>
    </w:rPr>
  </w:style>
  <w:style w:type="character" w:styleId="Emphasis">
    <w:name w:val="Emphasis"/>
    <w:basedOn w:val="DefaultParagraphFont"/>
    <w:qFormat/>
    <w:rsid w:val="005C7617"/>
    <w:rPr>
      <w:i/>
      <w:iCs/>
    </w:rPr>
  </w:style>
  <w:style w:type="character" w:customStyle="1" w:styleId="apple-converted-space">
    <w:name w:val="apple-converted-space"/>
    <w:basedOn w:val="DefaultParagraphFont"/>
    <w:rsid w:val="005C7617"/>
  </w:style>
  <w:style w:type="character" w:styleId="Hyperlink">
    <w:name w:val="Hyperlink"/>
    <w:basedOn w:val="DefaultParagraphFont"/>
    <w:rsid w:val="004C4A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4A2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5C7617"/>
  </w:style>
  <w:style w:type="paragraph" w:styleId="NormalWeb">
    <w:name w:val="Normal (Web)"/>
    <w:basedOn w:val="Normal"/>
    <w:rsid w:val="005C761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l-GR" w:eastAsia="zh-CN"/>
    </w:rPr>
  </w:style>
  <w:style w:type="character" w:styleId="Emphasis">
    <w:name w:val="Emphasis"/>
    <w:basedOn w:val="DefaultParagraphFont"/>
    <w:qFormat/>
    <w:rsid w:val="005C7617"/>
    <w:rPr>
      <w:i/>
      <w:iCs/>
    </w:rPr>
  </w:style>
  <w:style w:type="character" w:customStyle="1" w:styleId="apple-converted-space">
    <w:name w:val="apple-converted-space"/>
    <w:basedOn w:val="DefaultParagraphFont"/>
    <w:rsid w:val="005C7617"/>
  </w:style>
  <w:style w:type="character" w:styleId="Hyperlink">
    <w:name w:val="Hyperlink"/>
    <w:basedOn w:val="DefaultParagraphFont"/>
    <w:rsid w:val="004C4A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4A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benjamin.org/walterbenjamin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benjamin.org/walterbenjami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alterbenjamin.or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walterbenjamin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dk.de/de/archiv/archivbestand/literatur/kuenstler/informationen_walter_benjamin_archiv.ht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604C39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604C39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604C39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604C39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604C39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604C39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604C39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604C39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604C39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604C39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604C39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60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Benjamin94</b:Tag>
    <b:SourceType>Book</b:SourceType>
    <b:Guid>{2507AECC-2CC7-4C97-A2F4-3D68663552BE}</b:Guid>
    <b:Author>
      <b:Author>
        <b:NameList>
          <b:Person>
            <b:Last>Benjamin</b:Last>
            <b:First>Aandrew</b:First>
          </b:Person>
          <b:Person>
            <b:Last>Osborne</b:Last>
            <b:First>Peter</b:First>
            <b:Middle>(eds.)</b:Middle>
          </b:Person>
        </b:NameList>
      </b:Author>
    </b:Author>
    <b:Title>Walter Benjamin’s Philosophy: Destruction and Experience</b:Title>
    <b:Year>1994</b:Year>
    <b:City>London and New York</b:City>
    <b:Publisher>Routledge</b:Publisher>
    <b:Medium>Print</b:Medium>
    <b:RefOrder>1</b:RefOrder>
  </b:Source>
  <b:Source>
    <b:Tag>BuckMorss89</b:Tag>
    <b:SourceType>Book</b:SourceType>
    <b:Guid>{6CED8426-3063-4180-9DA1-485AB3DBCD09}</b:Guid>
    <b:Author>
      <b:Author>
        <b:NameList>
          <b:Person>
            <b:Last>Buck-Morss</b:Last>
            <b:First>Susan</b:First>
          </b:Person>
        </b:NameList>
      </b:Author>
    </b:Author>
    <b:Title>The Dialectics of Seeing</b:Title>
    <b:Year>1989</b:Year>
    <b:City>Cambridge and London</b:City>
    <b:Publisher>MIT Press</b:Publisher>
    <b:Medium>Print</b:Medium>
    <b:RefOrder>2</b:RefOrder>
  </b:Source>
  <b:Source>
    <b:Tag>Caygill98</b:Tag>
    <b:SourceType>Book</b:SourceType>
    <b:Guid>{182DEEE7-3ED3-4374-B8FD-C3FA29945FA6}</b:Guid>
    <b:Author>
      <b:Author>
        <b:NameList>
          <b:Person>
            <b:Last>Caygill</b:Last>
            <b:First>Howard</b:First>
          </b:Person>
        </b:NameList>
      </b:Author>
    </b:Author>
    <b:Title>Walter Benjamin: The Colour of Experience</b:Title>
    <b:Year>1998</b:Year>
    <b:City>London</b:City>
    <b:Publisher>Routledge</b:Publisher>
    <b:Medium>Print</b:Medium>
    <b:RefOrder>3</b:RefOrder>
  </b:Source>
  <b:Source>
    <b:Tag>Cohen93</b:Tag>
    <b:SourceType>Book</b:SourceType>
    <b:Guid>{CADC75F5-ECCA-483A-B6DE-ABF058ADD9F5}</b:Guid>
    <b:Author>
      <b:Author>
        <b:NameList>
          <b:Person>
            <b:Last>Cohen</b:Last>
            <b:First>Margaret</b:First>
          </b:Person>
        </b:NameList>
      </b:Author>
    </b:Author>
    <b:Title>Profane Illumination: Walter Benjamin and the Paris of Surrealist Revolution</b:Title>
    <b:Year>1993</b:Year>
    <b:City>Berkeley and Los Angeles</b:City>
    <b:Publisher>University of California Press</b:Publisher>
    <b:Medium>Print</b:Medium>
    <b:RefOrder>4</b:RefOrder>
  </b:Source>
  <b:Source>
    <b:Tag>Smith88</b:Tag>
    <b:SourceType>Book</b:SourceType>
    <b:Guid>{B6478BA1-4007-4712-A160-1083AFE34B4F}</b:Guid>
    <b:Author>
      <b:Author>
        <b:NameList>
          <b:Person>
            <b:Last>Smith</b:Last>
            <b:First>Gary</b:First>
            <b:Middle>(ed.)</b:Middle>
          </b:Person>
        </b:NameList>
      </b:Author>
    </b:Author>
    <b:Title>On Walter Benjamin: Critical Essays and Recollections</b:Title>
    <b:Year>1988</b:Year>
    <b:City>Cambridge and London</b:City>
    <b:Publisher>MIT Press</b:Publisher>
    <b:Medium>Print</b:Medium>
    <b:RefOrder>5</b:RefOrder>
  </b:Source>
</b:Sources>
</file>

<file path=customXml/itemProps1.xml><?xml version="1.0" encoding="utf-8"?>
<ds:datastoreItem xmlns:ds="http://schemas.openxmlformats.org/officeDocument/2006/customXml" ds:itemID="{0C82A617-8E8E-4B1F-991B-064ADB8E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2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2015-10-27T18:43:00Z</dcterms:created>
  <dcterms:modified xsi:type="dcterms:W3CDTF">2015-10-27T18:43:00Z</dcterms:modified>
</cp:coreProperties>
</file>