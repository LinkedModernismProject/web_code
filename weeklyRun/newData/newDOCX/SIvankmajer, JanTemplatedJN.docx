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5E60AC" w14:textId="77777777" w:rsidTr="00922950">
        <w:tc>
          <w:tcPr>
            <w:tcW w:w="491" w:type="dxa"/>
            <w:vMerge w:val="restart"/>
            <w:shd w:val="clear" w:color="auto" w:fill="A6A6A6" w:themeFill="background1" w:themeFillShade="A6"/>
            <w:textDirection w:val="btLr"/>
          </w:tcPr>
          <w:p w14:paraId="4BAA990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A72604F509F454C9474D39C4B11D4F5"/>
            </w:placeholder>
            <w:showingPlcHdr/>
            <w:dropDownList>
              <w:listItem w:displayText="Dr." w:value="Dr."/>
              <w:listItem w:displayText="Prof." w:value="Prof."/>
            </w:dropDownList>
          </w:sdtPr>
          <w:sdtEndPr/>
          <w:sdtContent>
            <w:tc>
              <w:tcPr>
                <w:tcW w:w="1259" w:type="dxa"/>
              </w:tcPr>
              <w:p w14:paraId="6ABE30B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B16284F7438AE4E8007CD7E97F5BF49"/>
            </w:placeholder>
            <w:text/>
          </w:sdtPr>
          <w:sdtEndPr/>
          <w:sdtContent>
            <w:tc>
              <w:tcPr>
                <w:tcW w:w="2073" w:type="dxa"/>
              </w:tcPr>
              <w:p w14:paraId="1D5F774F" w14:textId="77777777" w:rsidR="00B574C9" w:rsidRDefault="008123D9" w:rsidP="008123D9">
                <w:r>
                  <w:t>Ivins-Hulley</w:t>
                </w:r>
              </w:p>
            </w:tc>
          </w:sdtContent>
        </w:sdt>
        <w:sdt>
          <w:sdtPr>
            <w:alias w:val="Middle name"/>
            <w:tag w:val="authorMiddleName"/>
            <w:id w:val="-2076034781"/>
            <w:placeholder>
              <w:docPart w:val="2DF8B86BFCFCEE4FB317D26668BAE607"/>
            </w:placeholder>
            <w:showingPlcHdr/>
            <w:text/>
          </w:sdtPr>
          <w:sdtEndPr/>
          <w:sdtContent>
            <w:tc>
              <w:tcPr>
                <w:tcW w:w="2551" w:type="dxa"/>
              </w:tcPr>
              <w:p w14:paraId="7270C639" w14:textId="77777777" w:rsidR="00B574C9" w:rsidRDefault="00B574C9" w:rsidP="00922950">
                <w:r>
                  <w:rPr>
                    <w:rStyle w:val="PlaceholderText"/>
                  </w:rPr>
                  <w:t>[Middle name]</w:t>
                </w:r>
              </w:p>
            </w:tc>
          </w:sdtContent>
        </w:sdt>
        <w:sdt>
          <w:sdtPr>
            <w:alias w:val="Last name"/>
            <w:tag w:val="authorLastName"/>
            <w:id w:val="-1088529830"/>
            <w:placeholder>
              <w:docPart w:val="D49AA77D7C790043B83292C8DF815327"/>
            </w:placeholder>
            <w:text/>
          </w:sdtPr>
          <w:sdtEndPr/>
          <w:sdtContent>
            <w:tc>
              <w:tcPr>
                <w:tcW w:w="2642" w:type="dxa"/>
              </w:tcPr>
              <w:p w14:paraId="6B715F35" w14:textId="77777777" w:rsidR="00B574C9" w:rsidRDefault="008123D9" w:rsidP="008123D9">
                <w:r>
                  <w:t>Laura</w:t>
                </w:r>
              </w:p>
            </w:tc>
          </w:sdtContent>
        </w:sdt>
      </w:tr>
      <w:tr w:rsidR="00B574C9" w14:paraId="76067E30" w14:textId="77777777" w:rsidTr="001A6A06">
        <w:trPr>
          <w:trHeight w:val="986"/>
        </w:trPr>
        <w:tc>
          <w:tcPr>
            <w:tcW w:w="491" w:type="dxa"/>
            <w:vMerge/>
            <w:shd w:val="clear" w:color="auto" w:fill="A6A6A6" w:themeFill="background1" w:themeFillShade="A6"/>
          </w:tcPr>
          <w:p w14:paraId="7AAFA064" w14:textId="77777777" w:rsidR="00B574C9" w:rsidRPr="001A6A06" w:rsidRDefault="00B574C9" w:rsidP="00CF1542">
            <w:pPr>
              <w:jc w:val="center"/>
              <w:rPr>
                <w:b/>
                <w:color w:val="FFFFFF" w:themeColor="background1"/>
              </w:rPr>
            </w:pPr>
          </w:p>
        </w:tc>
        <w:sdt>
          <w:sdtPr>
            <w:alias w:val="Biography"/>
            <w:tag w:val="authorBiography"/>
            <w:id w:val="938807824"/>
            <w:placeholder>
              <w:docPart w:val="DCEE423731355843887220E480C15A89"/>
            </w:placeholder>
            <w:showingPlcHdr/>
          </w:sdtPr>
          <w:sdtEndPr/>
          <w:sdtContent>
            <w:tc>
              <w:tcPr>
                <w:tcW w:w="8525" w:type="dxa"/>
                <w:gridSpan w:val="4"/>
              </w:tcPr>
              <w:p w14:paraId="3EA90A8C" w14:textId="77777777" w:rsidR="00B574C9" w:rsidRDefault="00B574C9" w:rsidP="00922950">
                <w:r>
                  <w:rPr>
                    <w:rStyle w:val="PlaceholderText"/>
                  </w:rPr>
                  <w:t>[Enter your biography]</w:t>
                </w:r>
              </w:p>
            </w:tc>
          </w:sdtContent>
        </w:sdt>
      </w:tr>
      <w:tr w:rsidR="00B574C9" w14:paraId="34677931" w14:textId="77777777" w:rsidTr="001A6A06">
        <w:trPr>
          <w:trHeight w:val="986"/>
        </w:trPr>
        <w:tc>
          <w:tcPr>
            <w:tcW w:w="491" w:type="dxa"/>
            <w:vMerge/>
            <w:shd w:val="clear" w:color="auto" w:fill="A6A6A6" w:themeFill="background1" w:themeFillShade="A6"/>
          </w:tcPr>
          <w:p w14:paraId="7223F5C4" w14:textId="77777777" w:rsidR="00B574C9" w:rsidRPr="001A6A06" w:rsidRDefault="00B574C9" w:rsidP="00CF1542">
            <w:pPr>
              <w:jc w:val="center"/>
              <w:rPr>
                <w:b/>
                <w:color w:val="FFFFFF" w:themeColor="background1"/>
              </w:rPr>
            </w:pPr>
          </w:p>
        </w:tc>
        <w:sdt>
          <w:sdtPr>
            <w:alias w:val="Affiliation"/>
            <w:tag w:val="affiliation"/>
            <w:id w:val="2012937915"/>
            <w:placeholder>
              <w:docPart w:val="54068D8295FB534B8075C5314DA869FA"/>
            </w:placeholder>
            <w:text/>
          </w:sdtPr>
          <w:sdtEndPr/>
          <w:sdtContent>
            <w:tc>
              <w:tcPr>
                <w:tcW w:w="8525" w:type="dxa"/>
                <w:gridSpan w:val="4"/>
              </w:tcPr>
              <w:p w14:paraId="689843A1" w14:textId="77777777" w:rsidR="00B574C9" w:rsidRDefault="008123D9" w:rsidP="008123D9">
                <w:r>
                  <w:t>Indiana University</w:t>
                </w:r>
              </w:p>
            </w:tc>
          </w:sdtContent>
        </w:sdt>
      </w:tr>
    </w:tbl>
    <w:p w14:paraId="00A1106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8E1E1D" w14:textId="77777777" w:rsidTr="00244BB0">
        <w:tc>
          <w:tcPr>
            <w:tcW w:w="9016" w:type="dxa"/>
            <w:shd w:val="clear" w:color="auto" w:fill="A6A6A6" w:themeFill="background1" w:themeFillShade="A6"/>
            <w:tcMar>
              <w:top w:w="113" w:type="dxa"/>
              <w:bottom w:w="113" w:type="dxa"/>
            </w:tcMar>
          </w:tcPr>
          <w:p w14:paraId="3DFE79A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0EC636" w14:textId="77777777" w:rsidTr="003F0D73">
        <w:sdt>
          <w:sdtPr>
            <w:alias w:val="Article headword"/>
            <w:tag w:val="articleHeadword"/>
            <w:id w:val="-361440020"/>
            <w:placeholder>
              <w:docPart w:val="1E77382178AE8E4A857329A3F44A1C3B"/>
            </w:placeholder>
            <w:text/>
          </w:sdtPr>
          <w:sdtContent>
            <w:tc>
              <w:tcPr>
                <w:tcW w:w="9016" w:type="dxa"/>
                <w:tcMar>
                  <w:top w:w="113" w:type="dxa"/>
                  <w:bottom w:w="113" w:type="dxa"/>
                </w:tcMar>
              </w:tcPr>
              <w:p w14:paraId="75261C0B" w14:textId="77777777" w:rsidR="003F0D73" w:rsidRPr="00FB589A" w:rsidRDefault="008123D9" w:rsidP="008123D9">
                <w:r w:rsidRPr="00881581">
                  <w:rPr>
                    <w:lang w:val="en-US"/>
                  </w:rPr>
                  <w:t>Švankmajer, Jan</w:t>
                </w:r>
                <w:r>
                  <w:rPr>
                    <w:lang w:val="en-US"/>
                  </w:rPr>
                  <w:tab/>
                </w:r>
              </w:p>
            </w:tc>
          </w:sdtContent>
        </w:sdt>
      </w:tr>
      <w:tr w:rsidR="00464699" w14:paraId="1BB4EF49" w14:textId="77777777" w:rsidTr="007821B0">
        <w:sdt>
          <w:sdtPr>
            <w:alias w:val="Variant headwords"/>
            <w:tag w:val="variantHeadwords"/>
            <w:id w:val="173464402"/>
            <w:placeholder>
              <w:docPart w:val="6965D9127C29074B96A1ED3A474C8E15"/>
            </w:placeholder>
            <w:showingPlcHdr/>
          </w:sdtPr>
          <w:sdtEndPr/>
          <w:sdtContent>
            <w:tc>
              <w:tcPr>
                <w:tcW w:w="9016" w:type="dxa"/>
                <w:tcMar>
                  <w:top w:w="113" w:type="dxa"/>
                  <w:bottom w:w="113" w:type="dxa"/>
                </w:tcMar>
              </w:tcPr>
              <w:p w14:paraId="1BD6D4F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8123D9" w14:paraId="1BA62480" w14:textId="77777777" w:rsidTr="003F0D73">
        <w:sdt>
          <w:sdtPr>
            <w:alias w:val="Article text"/>
            <w:tag w:val="articleText"/>
            <w:id w:val="246158987"/>
            <w:placeholder>
              <w:docPart w:val="D2A67AF66D644F4DA7CDC8D811D30A2D"/>
            </w:placeholder>
          </w:sdtPr>
          <w:sdtContent>
            <w:tc>
              <w:tcPr>
                <w:tcW w:w="9016" w:type="dxa"/>
                <w:tcMar>
                  <w:top w:w="113" w:type="dxa"/>
                  <w:bottom w:w="113" w:type="dxa"/>
                </w:tcMar>
              </w:tcPr>
              <w:p w14:paraId="074C780C" w14:textId="77777777" w:rsidR="008123D9" w:rsidRPr="008123D9" w:rsidRDefault="008123D9" w:rsidP="00F36756">
                <w:pPr>
                  <w:rPr>
                    <w:rFonts w:eastAsia="Times New Roman"/>
                  </w:rPr>
                </w:pPr>
                <w:r>
                  <w:t xml:space="preserve">Jan </w:t>
                </w:r>
                <w:r w:rsidRPr="00617131">
                  <w:t>Š</w:t>
                </w:r>
                <w:r>
                  <w:t xml:space="preserve">vankmajer (1934-) is a Czech surrealist visual artist, primarily known for his film works. He studied puppetry and theatre at university and began his career working in Prague theatre. In 1964, he made his first short film, </w:t>
                </w:r>
                <w:r>
                  <w:rPr>
                    <w:i/>
                  </w:rPr>
                  <w:t>The Last Trick of Mr. Schwarzewald and Mr. Edgar</w:t>
                </w:r>
                <w:r>
                  <w:t xml:space="preserve"> [</w:t>
                </w:r>
                <w:r>
                  <w:rPr>
                    <w:rFonts w:eastAsia="Times New Roman"/>
                    <w:i/>
                    <w:iCs/>
                  </w:rPr>
                  <w:t>Poslední trik pana Schwarcewalldea a pana Edgara</w:t>
                </w:r>
                <w:r>
                  <w:rPr>
                    <w:rFonts w:eastAsia="Times New Roman"/>
                    <w:iCs/>
                  </w:rPr>
                  <w:t>], and o</w:t>
                </w:r>
                <w:r>
                  <w:t xml:space="preserve">ver the next few decades, he continued to make short films. Many of these are stop motion animations featuring everyday objects like chairs, suits, or raw meat, and were occasionally banned by the socialist authorities for their alleged subversiveness. In 1970, he and his wife Eva </w:t>
                </w:r>
                <w:r w:rsidRPr="00617131">
                  <w:t>Š</w:t>
                </w:r>
                <w:r>
                  <w:t xml:space="preserve">vankmajerová (1940-2005) joined the Czech and Slovak Surrealist Group. He has participated in many of the group’s exhibitions and writes poems and essays for its publication, </w:t>
                </w:r>
                <w:r>
                  <w:rPr>
                    <w:i/>
                  </w:rPr>
                  <w:t>Analogon</w:t>
                </w:r>
                <w:r>
                  <w:t xml:space="preserve">. After working exclusively in shorts for almost 25 years, </w:t>
                </w:r>
                <w:r w:rsidRPr="00617131">
                  <w:t>Š</w:t>
                </w:r>
                <w:r>
                  <w:t xml:space="preserve">vankmajer directed his first feature-length film in 1988, </w:t>
                </w:r>
                <w:r>
                  <w:rPr>
                    <w:i/>
                  </w:rPr>
                  <w:t>Alice</w:t>
                </w:r>
                <w:r>
                  <w:t xml:space="preserve"> [</w:t>
                </w:r>
                <w:r>
                  <w:rPr>
                    <w:rFonts w:eastAsia="Times New Roman"/>
                    <w:i/>
                    <w:iCs/>
                  </w:rPr>
                  <w:t>Něco z Alenky</w:t>
                </w:r>
                <w:r>
                  <w:rPr>
                    <w:rFonts w:eastAsia="Times New Roman"/>
                    <w:iCs/>
                  </w:rPr>
                  <w:t xml:space="preserve">], inspired by Lewis Carroll’s </w:t>
                </w:r>
                <w:r w:rsidRPr="00174347">
                  <w:rPr>
                    <w:rFonts w:eastAsia="Times New Roman"/>
                    <w:i/>
                    <w:iCs/>
                  </w:rPr>
                  <w:t>Alice in Wonderland</w:t>
                </w:r>
                <w:r>
                  <w:rPr>
                    <w:rFonts w:eastAsia="Times New Roman"/>
                    <w:iCs/>
                  </w:rPr>
                  <w:t xml:space="preserve">. He has gone on to direct five additional feature-length films, and as of this writing, is in production for his seventh, an adaptation of Karel and Josef </w:t>
                </w:r>
                <w:r>
                  <w:rPr>
                    <w:rFonts w:eastAsia="Times New Roman"/>
                  </w:rPr>
                  <w:t xml:space="preserve">Čapek’s satirical play, </w:t>
                </w:r>
                <w:r>
                  <w:rPr>
                    <w:rFonts w:eastAsia="Times New Roman"/>
                    <w:i/>
                  </w:rPr>
                  <w:t>Pictures from the Insects’ Life</w:t>
                </w:r>
                <w:r>
                  <w:rPr>
                    <w:rFonts w:eastAsia="Times New Roman"/>
                  </w:rPr>
                  <w:t>. All of his features include s</w:t>
                </w:r>
                <w:r>
                  <w:rPr>
                    <w:rFonts w:eastAsia="Times New Roman"/>
                  </w:rPr>
                  <w:t>top motion animation sequences.</w:t>
                </w:r>
              </w:p>
            </w:tc>
          </w:sdtContent>
        </w:sdt>
      </w:tr>
      <w:tr w:rsidR="008123D9" w14:paraId="53E0F4A4" w14:textId="77777777" w:rsidTr="003F0D73">
        <w:sdt>
          <w:sdtPr>
            <w:alias w:val="Article text"/>
            <w:tag w:val="articleText"/>
            <w:id w:val="634067588"/>
            <w:placeholder>
              <w:docPart w:val="504DCBF7F36D744B9AF6A09C74E33905"/>
            </w:placeholder>
          </w:sdtPr>
          <w:sdtContent>
            <w:tc>
              <w:tcPr>
                <w:tcW w:w="9016" w:type="dxa"/>
                <w:tcMar>
                  <w:top w:w="113" w:type="dxa"/>
                  <w:bottom w:w="113" w:type="dxa"/>
                </w:tcMar>
              </w:tcPr>
              <w:p w14:paraId="4FD3088F" w14:textId="77777777" w:rsidR="008E47FC" w:rsidRDefault="008123D9" w:rsidP="00C27FAB">
                <w:pPr>
                  <w:rPr>
                    <w:rFonts w:eastAsia="Times New Roman"/>
                  </w:rPr>
                </w:pPr>
                <w:r>
                  <w:t xml:space="preserve">Jan </w:t>
                </w:r>
                <w:r w:rsidRPr="00617131">
                  <w:t>Š</w:t>
                </w:r>
                <w:r>
                  <w:t xml:space="preserve">vankmajer (1934-) is a Czech surrealist visual artist, primarily known for his film works. He studied puppetry and theatre at university and began his career working in Prague theatre. In 1964, he made his first short film, </w:t>
                </w:r>
                <w:r>
                  <w:rPr>
                    <w:i/>
                  </w:rPr>
                  <w:t>The Last Trick of Mr. Schwarzewald and Mr. Edgar</w:t>
                </w:r>
                <w:r>
                  <w:t xml:space="preserve"> [</w:t>
                </w:r>
                <w:r>
                  <w:rPr>
                    <w:rFonts w:eastAsia="Times New Roman"/>
                    <w:i/>
                    <w:iCs/>
                  </w:rPr>
                  <w:t>Poslední trik pana Schwarcewalldea a pana Edgara</w:t>
                </w:r>
                <w:r>
                  <w:rPr>
                    <w:rFonts w:eastAsia="Times New Roman"/>
                    <w:iCs/>
                  </w:rPr>
                  <w:t>], and o</w:t>
                </w:r>
                <w:r>
                  <w:t xml:space="preserve">ver the next few decades, he continued to make short films. Many of these are stop motion animations featuring everyday objects like chairs, suits, or raw meat, and were occasionally banned by the socialist authorities for their alleged subversiveness. In 1970, he and his wife Eva </w:t>
                </w:r>
                <w:r w:rsidRPr="00617131">
                  <w:t>Š</w:t>
                </w:r>
                <w:r>
                  <w:t xml:space="preserve">vankmajerová (1940-2005) joined the Czech and Slovak Surrealist Group. He has participated in many of the group’s exhibitions and writes poems and essays for its publication, </w:t>
                </w:r>
                <w:r>
                  <w:rPr>
                    <w:i/>
                  </w:rPr>
                  <w:t>Analogon</w:t>
                </w:r>
                <w:r>
                  <w:t xml:space="preserve">. After working exclusively in shorts for almost 25 years, </w:t>
                </w:r>
                <w:r w:rsidRPr="00617131">
                  <w:t>Š</w:t>
                </w:r>
                <w:r>
                  <w:t xml:space="preserve">vankmajer directed his first feature-length film in 1988, </w:t>
                </w:r>
                <w:r>
                  <w:rPr>
                    <w:i/>
                  </w:rPr>
                  <w:t>Alice</w:t>
                </w:r>
                <w:r>
                  <w:t xml:space="preserve"> [</w:t>
                </w:r>
                <w:r>
                  <w:rPr>
                    <w:rFonts w:eastAsia="Times New Roman"/>
                    <w:i/>
                    <w:iCs/>
                  </w:rPr>
                  <w:t>Něco z Alenky</w:t>
                </w:r>
                <w:r>
                  <w:rPr>
                    <w:rFonts w:eastAsia="Times New Roman"/>
                    <w:iCs/>
                  </w:rPr>
                  <w:t xml:space="preserve">], inspired by Lewis Carroll’s </w:t>
                </w:r>
                <w:r w:rsidRPr="00174347">
                  <w:rPr>
                    <w:rFonts w:eastAsia="Times New Roman"/>
                    <w:i/>
                    <w:iCs/>
                  </w:rPr>
                  <w:t>Alice in Wonderland</w:t>
                </w:r>
                <w:r>
                  <w:rPr>
                    <w:rFonts w:eastAsia="Times New Roman"/>
                    <w:iCs/>
                  </w:rPr>
                  <w:t xml:space="preserve">. He has gone on to direct five additional feature-length films, and as of this writing, is in production for his seventh, an adaptation of Karel and Josef </w:t>
                </w:r>
                <w:r>
                  <w:rPr>
                    <w:rFonts w:eastAsia="Times New Roman"/>
                  </w:rPr>
                  <w:t xml:space="preserve">Čapek’s satirical play, </w:t>
                </w:r>
                <w:r>
                  <w:rPr>
                    <w:rFonts w:eastAsia="Times New Roman"/>
                    <w:i/>
                  </w:rPr>
                  <w:t>Pictures from the Insects’ Life</w:t>
                </w:r>
                <w:r>
                  <w:rPr>
                    <w:rFonts w:eastAsia="Times New Roman"/>
                  </w:rPr>
                  <w:t>. All of his features include stop motion animation sequences.</w:t>
                </w:r>
              </w:p>
              <w:p w14:paraId="6DFC296B" w14:textId="77777777" w:rsidR="008E47FC" w:rsidRDefault="008E47FC" w:rsidP="00C27FAB">
                <w:pPr>
                  <w:rPr>
                    <w:rFonts w:eastAsia="Times New Roman"/>
                  </w:rPr>
                </w:pPr>
              </w:p>
              <w:p w14:paraId="7DCDD50B" w14:textId="77777777" w:rsidR="008E47FC" w:rsidRDefault="008E47FC" w:rsidP="008E47FC">
                <w:pPr>
                  <w:pStyle w:val="Heading1"/>
                  <w:outlineLvl w:val="0"/>
                </w:pPr>
                <w:r>
                  <w:t>Filmography</w:t>
                </w:r>
              </w:p>
              <w:p w14:paraId="5C730BD8" w14:textId="77777777" w:rsidR="008E47FC" w:rsidRPr="00F97C9B" w:rsidRDefault="008E47FC" w:rsidP="008E47FC">
                <w:r>
                  <w:rPr>
                    <w:i/>
                  </w:rPr>
                  <w:t>Insects</w:t>
                </w:r>
                <w:r>
                  <w:t xml:space="preserve"> [</w:t>
                </w:r>
                <w:r>
                  <w:rPr>
                    <w:i/>
                  </w:rPr>
                  <w:t>Hmyz</w:t>
                </w:r>
                <w:r>
                  <w:t>] (in production)</w:t>
                </w:r>
              </w:p>
              <w:p w14:paraId="449A3942" w14:textId="77777777" w:rsidR="008E47FC" w:rsidRPr="00F97C9B" w:rsidRDefault="008E47FC" w:rsidP="008E47FC">
                <w:r>
                  <w:rPr>
                    <w:i/>
                  </w:rPr>
                  <w:t>Surviving Life (Theory and Practice)</w:t>
                </w:r>
                <w:r>
                  <w:t xml:space="preserve"> [</w:t>
                </w:r>
                <w:r>
                  <w:rPr>
                    <w:rFonts w:eastAsia="Times New Roman"/>
                    <w:i/>
                    <w:iCs/>
                  </w:rPr>
                  <w:t>Přežít svůj život</w:t>
                </w:r>
                <w:r>
                  <w:rPr>
                    <w:rFonts w:eastAsia="Times New Roman"/>
                    <w:iCs/>
                  </w:rPr>
                  <w:t xml:space="preserve"> (</w:t>
                </w:r>
                <w:r>
                  <w:rPr>
                    <w:rFonts w:eastAsia="Times New Roman"/>
                    <w:i/>
                    <w:iCs/>
                  </w:rPr>
                  <w:t>teorie a praxe</w:t>
                </w:r>
                <w:r>
                  <w:rPr>
                    <w:rFonts w:eastAsia="Times New Roman"/>
                    <w:iCs/>
                  </w:rPr>
                  <w:t>)] (2010)</w:t>
                </w:r>
              </w:p>
              <w:p w14:paraId="6B936002" w14:textId="77777777" w:rsidR="008E47FC" w:rsidRDefault="008E47FC" w:rsidP="008E47FC">
                <w:pPr>
                  <w:rPr>
                    <w:rFonts w:eastAsia="Times New Roman"/>
                    <w:iCs/>
                  </w:rPr>
                </w:pPr>
                <w:r>
                  <w:rPr>
                    <w:i/>
                  </w:rPr>
                  <w:t>Lunacy</w:t>
                </w:r>
                <w:r>
                  <w:t xml:space="preserve"> [</w:t>
                </w:r>
                <w:r>
                  <w:rPr>
                    <w:rFonts w:eastAsia="Times New Roman"/>
                    <w:i/>
                    <w:iCs/>
                  </w:rPr>
                  <w:t>Šílení</w:t>
                </w:r>
                <w:r>
                  <w:rPr>
                    <w:rFonts w:eastAsia="Times New Roman"/>
                    <w:iCs/>
                  </w:rPr>
                  <w:t>] (2005)</w:t>
                </w:r>
              </w:p>
              <w:p w14:paraId="0FD70E10" w14:textId="77777777" w:rsidR="008E47FC" w:rsidRDefault="008E47FC" w:rsidP="008E47FC">
                <w:pPr>
                  <w:rPr>
                    <w:rFonts w:eastAsia="Times New Roman"/>
                    <w:iCs/>
                  </w:rPr>
                </w:pPr>
                <w:r>
                  <w:rPr>
                    <w:rFonts w:eastAsia="Times New Roman"/>
                    <w:i/>
                    <w:iCs/>
                  </w:rPr>
                  <w:t>Little Otik</w:t>
                </w:r>
                <w:r>
                  <w:rPr>
                    <w:rFonts w:eastAsia="Times New Roman"/>
                    <w:iCs/>
                  </w:rPr>
                  <w:t xml:space="preserve"> [</w:t>
                </w:r>
                <w:r>
                  <w:rPr>
                    <w:rFonts w:eastAsia="Times New Roman"/>
                    <w:i/>
                    <w:iCs/>
                  </w:rPr>
                  <w:t>Otesánek</w:t>
                </w:r>
                <w:r>
                  <w:rPr>
                    <w:rFonts w:eastAsia="Times New Roman"/>
                    <w:iCs/>
                  </w:rPr>
                  <w:t>] (2000)</w:t>
                </w:r>
              </w:p>
              <w:p w14:paraId="48432D7D" w14:textId="77777777" w:rsidR="008E47FC" w:rsidRDefault="008E47FC" w:rsidP="008E47FC">
                <w:pPr>
                  <w:rPr>
                    <w:rFonts w:eastAsia="Times New Roman"/>
                    <w:iCs/>
                  </w:rPr>
                </w:pPr>
                <w:r>
                  <w:rPr>
                    <w:rFonts w:eastAsia="Times New Roman"/>
                    <w:i/>
                    <w:iCs/>
                  </w:rPr>
                  <w:t>Conspirators of Pleasure</w:t>
                </w:r>
                <w:r>
                  <w:rPr>
                    <w:rFonts w:eastAsia="Times New Roman"/>
                    <w:iCs/>
                  </w:rPr>
                  <w:t xml:space="preserve"> [</w:t>
                </w:r>
                <w:r>
                  <w:rPr>
                    <w:rFonts w:eastAsia="Times New Roman"/>
                    <w:i/>
                    <w:iCs/>
                  </w:rPr>
                  <w:t>Spiklenci slasti</w:t>
                </w:r>
                <w:r>
                  <w:rPr>
                    <w:rFonts w:eastAsia="Times New Roman"/>
                    <w:iCs/>
                  </w:rPr>
                  <w:t>] (1996)</w:t>
                </w:r>
              </w:p>
              <w:p w14:paraId="5434FEA8" w14:textId="2ECCD9DB" w:rsidR="008E47FC" w:rsidRDefault="008E47FC" w:rsidP="008E47FC">
                <w:pPr>
                  <w:rPr>
                    <w:rFonts w:eastAsia="Times New Roman"/>
                    <w:iCs/>
                  </w:rPr>
                </w:pPr>
                <w:r>
                  <w:rPr>
                    <w:rFonts w:eastAsia="Times New Roman"/>
                    <w:i/>
                    <w:iCs/>
                  </w:rPr>
                  <w:lastRenderedPageBreak/>
                  <w:t>Faust</w:t>
                </w:r>
                <w:r w:rsidR="00637E9E">
                  <w:rPr>
                    <w:rFonts w:eastAsia="Times New Roman"/>
                    <w:iCs/>
                  </w:rPr>
                  <w:t xml:space="preserve"> [</w:t>
                </w:r>
                <w:r>
                  <w:rPr>
                    <w:rFonts w:eastAsia="Times New Roman"/>
                    <w:i/>
                    <w:iCs/>
                  </w:rPr>
                  <w:t>Lekce Faust</w:t>
                </w:r>
                <w:r w:rsidR="00637E9E">
                  <w:rPr>
                    <w:rFonts w:eastAsia="Times New Roman"/>
                    <w:iCs/>
                  </w:rPr>
                  <w:t>] (</w:t>
                </w:r>
                <w:r>
                  <w:rPr>
                    <w:rFonts w:eastAsia="Times New Roman"/>
                    <w:iCs/>
                  </w:rPr>
                  <w:t>1994)</w:t>
                </w:r>
              </w:p>
              <w:p w14:paraId="101A629A" w14:textId="242B2EC9" w:rsidR="008E47FC" w:rsidRPr="00241B75" w:rsidRDefault="008E47FC" w:rsidP="008E47FC">
                <w:r>
                  <w:rPr>
                    <w:rFonts w:eastAsia="Times New Roman"/>
                    <w:i/>
                    <w:iCs/>
                  </w:rPr>
                  <w:t>Food</w:t>
                </w:r>
                <w:r w:rsidR="00637E9E">
                  <w:rPr>
                    <w:rFonts w:eastAsia="Times New Roman"/>
                    <w:iCs/>
                  </w:rPr>
                  <w:t xml:space="preserve"> [</w:t>
                </w:r>
                <w:r>
                  <w:rPr>
                    <w:rFonts w:eastAsia="Times New Roman"/>
                    <w:i/>
                    <w:iCs/>
                  </w:rPr>
                  <w:t>Jídlo</w:t>
                </w:r>
                <w:r w:rsidR="00637E9E">
                  <w:rPr>
                    <w:rFonts w:eastAsia="Times New Roman"/>
                    <w:iCs/>
                  </w:rPr>
                  <w:t>]</w:t>
                </w:r>
                <w:r>
                  <w:rPr>
                    <w:rFonts w:eastAsia="Times New Roman"/>
                    <w:iCs/>
                  </w:rPr>
                  <w:t xml:space="preserve"> </w:t>
                </w:r>
                <w:r w:rsidR="00637E9E">
                  <w:rPr>
                    <w:rFonts w:eastAsia="Times New Roman"/>
                    <w:iCs/>
                  </w:rPr>
                  <w:t>(</w:t>
                </w:r>
                <w:r>
                  <w:rPr>
                    <w:rFonts w:eastAsia="Times New Roman"/>
                    <w:iCs/>
                  </w:rPr>
                  <w:t>1992)</w:t>
                </w:r>
              </w:p>
              <w:p w14:paraId="5F45732D" w14:textId="6C19DBF9" w:rsidR="008E47FC" w:rsidRPr="00241B75" w:rsidRDefault="008E47FC" w:rsidP="008E47FC">
                <w:r>
                  <w:rPr>
                    <w:i/>
                  </w:rPr>
                  <w:t>The Death of Stalinism in Bohemia</w:t>
                </w:r>
                <w:r w:rsidR="00637E9E">
                  <w:t xml:space="preserve"> [</w:t>
                </w:r>
                <w:r w:rsidRPr="00F97C9B">
                  <w:t>Konec stalinismu v Čechách</w:t>
                </w:r>
                <w:r w:rsidR="00637E9E">
                  <w:t>] (1990)</w:t>
                </w:r>
              </w:p>
              <w:p w14:paraId="06607F43" w14:textId="77777777" w:rsidR="008E47FC" w:rsidRPr="00241B75" w:rsidRDefault="008E47FC" w:rsidP="008E47FC">
                <w:r>
                  <w:rPr>
                    <w:i/>
                  </w:rPr>
                  <w:t>Flora</w:t>
                </w:r>
                <w:r>
                  <w:t xml:space="preserve"> (1989)</w:t>
                </w:r>
              </w:p>
              <w:p w14:paraId="3EFECEC2" w14:textId="395F0839" w:rsidR="008E47FC" w:rsidRPr="00241B75" w:rsidRDefault="008E47FC" w:rsidP="008E47FC">
                <w:r>
                  <w:rPr>
                    <w:i/>
                  </w:rPr>
                  <w:t>Darkness/Light/Darkness</w:t>
                </w:r>
                <w:r w:rsidR="00637E9E">
                  <w:t xml:space="preserve"> [</w:t>
                </w:r>
                <w:r w:rsidRPr="00F97C9B">
                  <w:rPr>
                    <w:i/>
                    <w:iCs/>
                  </w:rPr>
                  <w:t>Tma, světlo, tma</w:t>
                </w:r>
                <w:r w:rsidR="00637E9E">
                  <w:rPr>
                    <w:iCs/>
                  </w:rPr>
                  <w:t>] (</w:t>
                </w:r>
                <w:r>
                  <w:rPr>
                    <w:iCs/>
                  </w:rPr>
                  <w:t>1989)</w:t>
                </w:r>
              </w:p>
              <w:p w14:paraId="504EC2C4" w14:textId="59706083" w:rsidR="008E47FC" w:rsidRDefault="008E47FC" w:rsidP="008E47FC">
                <w:pPr>
                  <w:rPr>
                    <w:rFonts w:eastAsia="Times New Roman"/>
                    <w:iCs/>
                  </w:rPr>
                </w:pPr>
                <w:r>
                  <w:rPr>
                    <w:i/>
                  </w:rPr>
                  <w:t>Alice</w:t>
                </w:r>
                <w:r w:rsidR="00637E9E">
                  <w:t xml:space="preserve"> [</w:t>
                </w:r>
                <w:r>
                  <w:rPr>
                    <w:rFonts w:eastAsia="Times New Roman"/>
                    <w:i/>
                    <w:iCs/>
                  </w:rPr>
                  <w:t>Něco z Alenky</w:t>
                </w:r>
                <w:r w:rsidR="00637E9E">
                  <w:rPr>
                    <w:rFonts w:eastAsia="Times New Roman"/>
                    <w:iCs/>
                  </w:rPr>
                  <w:t>] (</w:t>
                </w:r>
                <w:r>
                  <w:rPr>
                    <w:rFonts w:eastAsia="Times New Roman"/>
                    <w:iCs/>
                  </w:rPr>
                  <w:t>1988)</w:t>
                </w:r>
              </w:p>
              <w:p w14:paraId="7892AE52" w14:textId="4FEACF5D" w:rsidR="008E47FC" w:rsidRPr="00241B75" w:rsidRDefault="008E47FC" w:rsidP="008E47FC">
                <w:pPr>
                  <w:rPr>
                    <w:rFonts w:eastAsia="Times New Roman"/>
                    <w:iCs/>
                  </w:rPr>
                </w:pPr>
                <w:r>
                  <w:rPr>
                    <w:rFonts w:eastAsia="Times New Roman"/>
                    <w:i/>
                    <w:iCs/>
                  </w:rPr>
                  <w:t>Meat Love</w:t>
                </w:r>
                <w:r>
                  <w:rPr>
                    <w:rFonts w:eastAsia="Times New Roman"/>
                    <w:iCs/>
                  </w:rPr>
                  <w:t xml:space="preserve"> (</w:t>
                </w:r>
                <w:r w:rsidRPr="00F97C9B">
                  <w:rPr>
                    <w:i/>
                    <w:iCs/>
                  </w:rPr>
                  <w:t>Zamilované maso</w:t>
                </w:r>
                <w:r w:rsidR="008C2A30">
                  <w:rPr>
                    <w:iCs/>
                  </w:rPr>
                  <w:t>]</w:t>
                </w:r>
                <w:r>
                  <w:rPr>
                    <w:iCs/>
                  </w:rPr>
                  <w:t xml:space="preserve"> </w:t>
                </w:r>
                <w:r w:rsidR="008C2A30">
                  <w:rPr>
                    <w:iCs/>
                  </w:rPr>
                  <w:t>(</w:t>
                </w:r>
                <w:r>
                  <w:rPr>
                    <w:iCs/>
                  </w:rPr>
                  <w:t>1988)</w:t>
                </w:r>
              </w:p>
              <w:p w14:paraId="2E3666D1" w14:textId="77777777" w:rsidR="008E47FC" w:rsidRPr="00241B75" w:rsidRDefault="008E47FC" w:rsidP="008E47FC">
                <w:pPr>
                  <w:rPr>
                    <w:rFonts w:eastAsia="Times New Roman"/>
                    <w:iCs/>
                  </w:rPr>
                </w:pPr>
                <w:r>
                  <w:rPr>
                    <w:rFonts w:eastAsia="Times New Roman"/>
                    <w:i/>
                    <w:iCs/>
                  </w:rPr>
                  <w:t>Another Kind of Love</w:t>
                </w:r>
                <w:r>
                  <w:rPr>
                    <w:rFonts w:eastAsia="Times New Roman"/>
                    <w:iCs/>
                  </w:rPr>
                  <w:t xml:space="preserve"> (1988, music video for Hugh Cornwell)</w:t>
                </w:r>
              </w:p>
              <w:p w14:paraId="78133078" w14:textId="324D7AD9" w:rsidR="008E47FC" w:rsidRPr="00241B75" w:rsidRDefault="008E47FC" w:rsidP="008E47FC">
                <w:pPr>
                  <w:rPr>
                    <w:rFonts w:eastAsia="Times New Roman"/>
                    <w:iCs/>
                  </w:rPr>
                </w:pPr>
                <w:r>
                  <w:rPr>
                    <w:rFonts w:eastAsia="Times New Roman"/>
                    <w:i/>
                    <w:iCs/>
                  </w:rPr>
                  <w:t>Viril Games</w:t>
                </w:r>
                <w:r w:rsidR="008C2A30">
                  <w:rPr>
                    <w:rFonts w:eastAsia="Times New Roman"/>
                    <w:iCs/>
                  </w:rPr>
                  <w:t xml:space="preserve"> [</w:t>
                </w:r>
                <w:r w:rsidRPr="00F97C9B">
                  <w:rPr>
                    <w:i/>
                    <w:iCs/>
                  </w:rPr>
                  <w:t>Mužné hry</w:t>
                </w:r>
                <w:r w:rsidR="008C2A30">
                  <w:rPr>
                    <w:iCs/>
                  </w:rPr>
                  <w:t>] (</w:t>
                </w:r>
                <w:r>
                  <w:rPr>
                    <w:iCs/>
                  </w:rPr>
                  <w:t>1988)</w:t>
                </w:r>
              </w:p>
              <w:p w14:paraId="133775EA" w14:textId="052951EB" w:rsidR="008E47FC" w:rsidRPr="00241B75" w:rsidRDefault="008E47FC" w:rsidP="008E47FC">
                <w:pPr>
                  <w:rPr>
                    <w:rFonts w:eastAsia="Times New Roman"/>
                    <w:iCs/>
                  </w:rPr>
                </w:pPr>
                <w:r>
                  <w:rPr>
                    <w:rFonts w:eastAsia="Times New Roman"/>
                    <w:i/>
                    <w:iCs/>
                  </w:rPr>
                  <w:t>The Pendulum, the Pit and Hope</w:t>
                </w:r>
                <w:r w:rsidR="008C2A30">
                  <w:rPr>
                    <w:rFonts w:eastAsia="Times New Roman"/>
                    <w:iCs/>
                  </w:rPr>
                  <w:t xml:space="preserve"> [</w:t>
                </w:r>
                <w:r w:rsidRPr="00F97C9B">
                  <w:rPr>
                    <w:i/>
                    <w:iCs/>
                  </w:rPr>
                  <w:t>Kyvadlo, jáma a naděje</w:t>
                </w:r>
                <w:r w:rsidR="008C2A30">
                  <w:rPr>
                    <w:iCs/>
                  </w:rPr>
                  <w:t>] (</w:t>
                </w:r>
                <w:r>
                  <w:rPr>
                    <w:iCs/>
                  </w:rPr>
                  <w:t>1983)</w:t>
                </w:r>
              </w:p>
              <w:p w14:paraId="51B35179" w14:textId="23293E86" w:rsidR="008E47FC" w:rsidRPr="00241B75" w:rsidRDefault="008E47FC" w:rsidP="008E47FC">
                <w:pPr>
                  <w:rPr>
                    <w:rFonts w:eastAsia="Times New Roman"/>
                    <w:iCs/>
                  </w:rPr>
                </w:pPr>
                <w:r>
                  <w:rPr>
                    <w:rFonts w:eastAsia="Times New Roman"/>
                    <w:i/>
                    <w:iCs/>
                  </w:rPr>
                  <w:t>Down to the Cellar</w:t>
                </w:r>
                <w:r w:rsidR="008C2A30">
                  <w:rPr>
                    <w:rFonts w:eastAsia="Times New Roman"/>
                    <w:iCs/>
                  </w:rPr>
                  <w:t xml:space="preserve"> [</w:t>
                </w:r>
                <w:r>
                  <w:rPr>
                    <w:rFonts w:eastAsia="Times New Roman"/>
                    <w:i/>
                    <w:iCs/>
                  </w:rPr>
                  <w:t>Do pivnice</w:t>
                </w:r>
                <w:r w:rsidR="008C2A30">
                  <w:rPr>
                    <w:rFonts w:eastAsia="Times New Roman"/>
                    <w:iCs/>
                  </w:rPr>
                  <w:t>] (</w:t>
                </w:r>
                <w:r>
                  <w:rPr>
                    <w:rFonts w:eastAsia="Times New Roman"/>
                    <w:iCs/>
                  </w:rPr>
                  <w:t>1983)</w:t>
                </w:r>
              </w:p>
              <w:p w14:paraId="67496306" w14:textId="29FFE957" w:rsidR="008E47FC" w:rsidRPr="00241B75" w:rsidRDefault="008E47FC" w:rsidP="008E47FC">
                <w:pPr>
                  <w:rPr>
                    <w:rFonts w:eastAsia="Times New Roman"/>
                    <w:iCs/>
                  </w:rPr>
                </w:pPr>
                <w:r>
                  <w:rPr>
                    <w:rFonts w:eastAsia="Times New Roman"/>
                    <w:i/>
                    <w:iCs/>
                  </w:rPr>
                  <w:t>Dimensions of Dialogue</w:t>
                </w:r>
                <w:r w:rsidR="000E3E85">
                  <w:rPr>
                    <w:rFonts w:eastAsia="Times New Roman"/>
                    <w:iCs/>
                  </w:rPr>
                  <w:t xml:space="preserve"> [</w:t>
                </w:r>
                <w:r w:rsidRPr="00F97C9B">
                  <w:rPr>
                    <w:i/>
                    <w:iCs/>
                  </w:rPr>
                  <w:t>Možnosti dialogu</w:t>
                </w:r>
                <w:r w:rsidR="000E3E85">
                  <w:rPr>
                    <w:iCs/>
                  </w:rPr>
                  <w:t>]</w:t>
                </w:r>
                <w:r>
                  <w:rPr>
                    <w:iCs/>
                  </w:rPr>
                  <w:t xml:space="preserve"> </w:t>
                </w:r>
                <w:r w:rsidR="000E3E85">
                  <w:rPr>
                    <w:iCs/>
                  </w:rPr>
                  <w:t>(</w:t>
                </w:r>
                <w:r>
                  <w:rPr>
                    <w:iCs/>
                  </w:rPr>
                  <w:t>1982)</w:t>
                </w:r>
              </w:p>
              <w:p w14:paraId="0568D5BE" w14:textId="0A5361BE" w:rsidR="008E47FC" w:rsidRPr="00241B75" w:rsidRDefault="008E47FC" w:rsidP="008E47FC">
                <w:pPr>
                  <w:rPr>
                    <w:rFonts w:eastAsia="Times New Roman"/>
                    <w:iCs/>
                  </w:rPr>
                </w:pPr>
                <w:r>
                  <w:rPr>
                    <w:rFonts w:eastAsia="Times New Roman"/>
                    <w:i/>
                    <w:iCs/>
                  </w:rPr>
                  <w:t>The Fall of the House of Usher</w:t>
                </w:r>
                <w:r w:rsidR="00D70054">
                  <w:rPr>
                    <w:rFonts w:eastAsia="Times New Roman"/>
                    <w:iCs/>
                  </w:rPr>
                  <w:t xml:space="preserve"> [</w:t>
                </w:r>
                <w:r w:rsidRPr="00F97C9B">
                  <w:rPr>
                    <w:i/>
                    <w:iCs/>
                  </w:rPr>
                  <w:t>Zánik domu Usherů</w:t>
                </w:r>
                <w:r w:rsidR="00D70054">
                  <w:rPr>
                    <w:iCs/>
                  </w:rPr>
                  <w:t>]</w:t>
                </w:r>
                <w:r>
                  <w:rPr>
                    <w:iCs/>
                  </w:rPr>
                  <w:t xml:space="preserve"> </w:t>
                </w:r>
                <w:r w:rsidR="00D70054">
                  <w:rPr>
                    <w:iCs/>
                  </w:rPr>
                  <w:t>(</w:t>
                </w:r>
                <w:r>
                  <w:rPr>
                    <w:iCs/>
                  </w:rPr>
                  <w:t>1980)</w:t>
                </w:r>
              </w:p>
              <w:p w14:paraId="21DC9778" w14:textId="181117EB" w:rsidR="008E47FC" w:rsidRPr="00241B75" w:rsidRDefault="008E47FC" w:rsidP="008E47FC">
                <w:pPr>
                  <w:rPr>
                    <w:rFonts w:eastAsia="Times New Roman"/>
                    <w:iCs/>
                  </w:rPr>
                </w:pPr>
                <w:r>
                  <w:rPr>
                    <w:rFonts w:eastAsia="Times New Roman"/>
                    <w:i/>
                    <w:iCs/>
                  </w:rPr>
                  <w:t>Castle of Otranto</w:t>
                </w:r>
                <w:r w:rsidR="00D70054">
                  <w:rPr>
                    <w:rFonts w:eastAsia="Times New Roman"/>
                    <w:iCs/>
                  </w:rPr>
                  <w:t xml:space="preserve"> [</w:t>
                </w:r>
                <w:r w:rsidRPr="00F97C9B">
                  <w:rPr>
                    <w:i/>
                    <w:iCs/>
                  </w:rPr>
                  <w:t>Otrantský zámek</w:t>
                </w:r>
                <w:r w:rsidR="00D70054">
                  <w:rPr>
                    <w:iCs/>
                  </w:rPr>
                  <w:t>] (</w:t>
                </w:r>
                <w:r>
                  <w:rPr>
                    <w:iCs/>
                  </w:rPr>
                  <w:t>1973-79)</w:t>
                </w:r>
              </w:p>
              <w:p w14:paraId="26AB87F9" w14:textId="22522C80" w:rsidR="008E47FC" w:rsidRPr="00241B75" w:rsidRDefault="008E47FC" w:rsidP="008E47FC">
                <w:pPr>
                  <w:rPr>
                    <w:rFonts w:eastAsia="Times New Roman"/>
                    <w:iCs/>
                  </w:rPr>
                </w:pPr>
                <w:r>
                  <w:rPr>
                    <w:rFonts w:eastAsia="Times New Roman"/>
                    <w:i/>
                    <w:iCs/>
                  </w:rPr>
                  <w:t>Leonardo’s Diary</w:t>
                </w:r>
                <w:r w:rsidR="00D70054">
                  <w:rPr>
                    <w:rFonts w:eastAsia="Times New Roman"/>
                    <w:iCs/>
                  </w:rPr>
                  <w:t xml:space="preserve"> [</w:t>
                </w:r>
                <w:r w:rsidRPr="00F97C9B">
                  <w:rPr>
                    <w:i/>
                    <w:iCs/>
                  </w:rPr>
                  <w:t>Leonardův deník</w:t>
                </w:r>
                <w:r w:rsidR="00D70054">
                  <w:rPr>
                    <w:iCs/>
                  </w:rPr>
                  <w:t xml:space="preserve">] </w:t>
                </w:r>
                <w:r>
                  <w:rPr>
                    <w:iCs/>
                  </w:rPr>
                  <w:t xml:space="preserve"> </w:t>
                </w:r>
                <w:r w:rsidR="00D70054">
                  <w:rPr>
                    <w:iCs/>
                  </w:rPr>
                  <w:t>(</w:t>
                </w:r>
                <w:r>
                  <w:rPr>
                    <w:iCs/>
                  </w:rPr>
                  <w:t>1972)</w:t>
                </w:r>
              </w:p>
              <w:p w14:paraId="1D8C29D6" w14:textId="0F33C3BD" w:rsidR="008E47FC" w:rsidRPr="00241B75" w:rsidRDefault="008E47FC" w:rsidP="008E47FC">
                <w:pPr>
                  <w:rPr>
                    <w:rFonts w:eastAsia="Times New Roman"/>
                    <w:iCs/>
                  </w:rPr>
                </w:pPr>
                <w:r>
                  <w:rPr>
                    <w:rFonts w:eastAsia="Times New Roman"/>
                    <w:i/>
                    <w:iCs/>
                  </w:rPr>
                  <w:t>Jabberwocky</w:t>
                </w:r>
                <w:r w:rsidR="00D70054">
                  <w:rPr>
                    <w:rFonts w:eastAsia="Times New Roman"/>
                    <w:iCs/>
                  </w:rPr>
                  <w:t xml:space="preserve"> [</w:t>
                </w:r>
                <w:r w:rsidRPr="00F97C9B">
                  <w:rPr>
                    <w:i/>
                    <w:iCs/>
                  </w:rPr>
                  <w:t>Žvahlav aneb šatičky slaměného Huberta</w:t>
                </w:r>
                <w:r w:rsidR="00D70054">
                  <w:rPr>
                    <w:iCs/>
                  </w:rPr>
                  <w:t>]</w:t>
                </w:r>
                <w:r>
                  <w:rPr>
                    <w:iCs/>
                  </w:rPr>
                  <w:t xml:space="preserve"> </w:t>
                </w:r>
                <w:r w:rsidR="00D70054">
                  <w:rPr>
                    <w:iCs/>
                  </w:rPr>
                  <w:t>(</w:t>
                </w:r>
                <w:r>
                  <w:rPr>
                    <w:iCs/>
                  </w:rPr>
                  <w:t>1971)</w:t>
                </w:r>
              </w:p>
              <w:p w14:paraId="252DAA12" w14:textId="4DE1B501" w:rsidR="008E47FC" w:rsidRPr="00241B75" w:rsidRDefault="008E47FC" w:rsidP="008E47FC">
                <w:pPr>
                  <w:rPr>
                    <w:rFonts w:eastAsia="Times New Roman"/>
                    <w:iCs/>
                  </w:rPr>
                </w:pPr>
                <w:r>
                  <w:rPr>
                    <w:rFonts w:eastAsia="Times New Roman"/>
                    <w:i/>
                    <w:iCs/>
                  </w:rPr>
                  <w:t>The Ossuary</w:t>
                </w:r>
                <w:r w:rsidR="00D70054">
                  <w:rPr>
                    <w:rFonts w:eastAsia="Times New Roman"/>
                    <w:iCs/>
                  </w:rPr>
                  <w:t xml:space="preserve"> [</w:t>
                </w:r>
                <w:r>
                  <w:rPr>
                    <w:rFonts w:eastAsia="Times New Roman"/>
                    <w:i/>
                    <w:iCs/>
                  </w:rPr>
                  <w:t>Kostnice</w:t>
                </w:r>
                <w:r w:rsidR="00D70054">
                  <w:rPr>
                    <w:rFonts w:eastAsia="Times New Roman"/>
                    <w:iCs/>
                  </w:rPr>
                  <w:t>]</w:t>
                </w:r>
                <w:r>
                  <w:rPr>
                    <w:rFonts w:eastAsia="Times New Roman"/>
                    <w:iCs/>
                  </w:rPr>
                  <w:t xml:space="preserve"> </w:t>
                </w:r>
                <w:r w:rsidR="00D70054">
                  <w:rPr>
                    <w:rFonts w:eastAsia="Times New Roman"/>
                    <w:iCs/>
                  </w:rPr>
                  <w:t>(</w:t>
                </w:r>
                <w:r>
                  <w:rPr>
                    <w:rFonts w:eastAsia="Times New Roman"/>
                    <w:iCs/>
                  </w:rPr>
                  <w:t>1970)</w:t>
                </w:r>
              </w:p>
              <w:p w14:paraId="63E23846" w14:textId="7B8AF1D1" w:rsidR="008E47FC" w:rsidRPr="00241B75" w:rsidRDefault="008E47FC" w:rsidP="008E47FC">
                <w:pPr>
                  <w:rPr>
                    <w:rFonts w:eastAsia="Times New Roman"/>
                    <w:iCs/>
                  </w:rPr>
                </w:pPr>
                <w:r>
                  <w:rPr>
                    <w:rFonts w:eastAsia="Times New Roman"/>
                    <w:i/>
                    <w:iCs/>
                  </w:rPr>
                  <w:t>Don Juan</w:t>
                </w:r>
                <w:r w:rsidR="00D70054">
                  <w:rPr>
                    <w:rFonts w:eastAsia="Times New Roman"/>
                    <w:iCs/>
                  </w:rPr>
                  <w:t xml:space="preserve"> [</w:t>
                </w:r>
                <w:r w:rsidRPr="00F97C9B">
                  <w:rPr>
                    <w:i/>
                    <w:iCs/>
                  </w:rPr>
                  <w:t>Don Šajn</w:t>
                </w:r>
                <w:r w:rsidR="00D70054">
                  <w:rPr>
                    <w:iCs/>
                  </w:rPr>
                  <w:t>]</w:t>
                </w:r>
                <w:r>
                  <w:rPr>
                    <w:iCs/>
                  </w:rPr>
                  <w:t xml:space="preserve"> </w:t>
                </w:r>
                <w:r w:rsidR="00D70054">
                  <w:rPr>
                    <w:iCs/>
                  </w:rPr>
                  <w:t>(</w:t>
                </w:r>
                <w:r>
                  <w:rPr>
                    <w:iCs/>
                  </w:rPr>
                  <w:t>1970)</w:t>
                </w:r>
              </w:p>
              <w:p w14:paraId="7895B70F" w14:textId="0094C30D" w:rsidR="008E47FC" w:rsidRPr="00241B75" w:rsidRDefault="008E47FC" w:rsidP="008E47FC">
                <w:pPr>
                  <w:rPr>
                    <w:rFonts w:eastAsia="Times New Roman"/>
                    <w:iCs/>
                  </w:rPr>
                </w:pPr>
                <w:r>
                  <w:rPr>
                    <w:rFonts w:eastAsia="Times New Roman"/>
                    <w:i/>
                    <w:iCs/>
                  </w:rPr>
                  <w:t>A Quiet Week in the House</w:t>
                </w:r>
                <w:r w:rsidR="00D70054">
                  <w:rPr>
                    <w:rFonts w:eastAsia="Times New Roman"/>
                    <w:iCs/>
                  </w:rPr>
                  <w:t xml:space="preserve"> [</w:t>
                </w:r>
                <w:r w:rsidRPr="00F97C9B">
                  <w:rPr>
                    <w:i/>
                    <w:iCs/>
                  </w:rPr>
                  <w:t xml:space="preserve">Tichý týden v </w:t>
                </w:r>
                <w:r w:rsidR="00D70054">
                  <w:rPr>
                    <w:i/>
                    <w:iCs/>
                  </w:rPr>
                  <w:t>dome</w:t>
                </w:r>
                <w:r w:rsidR="00D70054">
                  <w:rPr>
                    <w:iCs/>
                  </w:rPr>
                  <w:t>]</w:t>
                </w:r>
                <w:r>
                  <w:rPr>
                    <w:iCs/>
                  </w:rPr>
                  <w:t xml:space="preserve"> </w:t>
                </w:r>
                <w:r w:rsidR="00D70054">
                  <w:rPr>
                    <w:iCs/>
                  </w:rPr>
                  <w:t>(</w:t>
                </w:r>
                <w:r>
                  <w:rPr>
                    <w:iCs/>
                  </w:rPr>
                  <w:t>1969)</w:t>
                </w:r>
              </w:p>
              <w:p w14:paraId="229CAE4A" w14:textId="2DB6418B" w:rsidR="008E47FC" w:rsidRPr="00241B75" w:rsidRDefault="008E47FC" w:rsidP="008E47FC">
                <w:pPr>
                  <w:rPr>
                    <w:rFonts w:eastAsia="Times New Roman"/>
                    <w:iCs/>
                  </w:rPr>
                </w:pPr>
                <w:r>
                  <w:rPr>
                    <w:rFonts w:eastAsia="Times New Roman"/>
                    <w:i/>
                    <w:iCs/>
                  </w:rPr>
                  <w:t>Picnic with Weissmann</w:t>
                </w:r>
                <w:r w:rsidR="00D70054">
                  <w:rPr>
                    <w:rFonts w:eastAsia="Times New Roman"/>
                    <w:iCs/>
                  </w:rPr>
                  <w:t xml:space="preserve"> [</w:t>
                </w:r>
                <w:r>
                  <w:rPr>
                    <w:rFonts w:eastAsia="Times New Roman"/>
                    <w:i/>
                    <w:iCs/>
                  </w:rPr>
                  <w:t>Picknick mit Weissmann</w:t>
                </w:r>
                <w:r w:rsidR="00D70054">
                  <w:rPr>
                    <w:rFonts w:eastAsia="Times New Roman"/>
                    <w:iCs/>
                  </w:rPr>
                  <w:t>] (</w:t>
                </w:r>
                <w:r>
                  <w:rPr>
                    <w:rFonts w:eastAsia="Times New Roman"/>
                    <w:iCs/>
                  </w:rPr>
                  <w:t>1968)</w:t>
                </w:r>
              </w:p>
              <w:p w14:paraId="6FD71FD3" w14:textId="0915342C" w:rsidR="008E47FC" w:rsidRPr="00241B75" w:rsidRDefault="008E47FC" w:rsidP="008E47FC">
                <w:pPr>
                  <w:rPr>
                    <w:rFonts w:eastAsia="Times New Roman"/>
                    <w:iCs/>
                  </w:rPr>
                </w:pPr>
                <w:r>
                  <w:rPr>
                    <w:rFonts w:eastAsia="Times New Roman"/>
                    <w:i/>
                    <w:iCs/>
                  </w:rPr>
                  <w:t>The Flat</w:t>
                </w:r>
                <w:r w:rsidR="00D70054">
                  <w:rPr>
                    <w:rFonts w:eastAsia="Times New Roman"/>
                    <w:iCs/>
                  </w:rPr>
                  <w:t xml:space="preserve"> [</w:t>
                </w:r>
                <w:r>
                  <w:rPr>
                    <w:rFonts w:eastAsia="Times New Roman"/>
                    <w:i/>
                    <w:iCs/>
                  </w:rPr>
                  <w:t>Byt</w:t>
                </w:r>
                <w:r w:rsidR="00D70054">
                  <w:rPr>
                    <w:rFonts w:eastAsia="Times New Roman"/>
                    <w:iCs/>
                  </w:rPr>
                  <w:t>]</w:t>
                </w:r>
                <w:r>
                  <w:rPr>
                    <w:rFonts w:eastAsia="Times New Roman"/>
                    <w:iCs/>
                  </w:rPr>
                  <w:t xml:space="preserve"> </w:t>
                </w:r>
                <w:r w:rsidR="00D70054">
                  <w:rPr>
                    <w:rFonts w:eastAsia="Times New Roman"/>
                    <w:iCs/>
                  </w:rPr>
                  <w:t>(</w:t>
                </w:r>
                <w:r>
                  <w:rPr>
                    <w:rFonts w:eastAsia="Times New Roman"/>
                    <w:iCs/>
                  </w:rPr>
                  <w:t>1968)</w:t>
                </w:r>
              </w:p>
              <w:p w14:paraId="2AECE4C7" w14:textId="10435133" w:rsidR="008E47FC" w:rsidRPr="00241B75" w:rsidRDefault="008E47FC" w:rsidP="008E47FC">
                <w:pPr>
                  <w:rPr>
                    <w:rFonts w:eastAsia="Times New Roman"/>
                    <w:iCs/>
                  </w:rPr>
                </w:pPr>
                <w:r>
                  <w:rPr>
                    <w:rFonts w:eastAsia="Times New Roman"/>
                    <w:i/>
                    <w:iCs/>
                  </w:rPr>
                  <w:t>The Garden</w:t>
                </w:r>
                <w:r w:rsidR="00D70054">
                  <w:rPr>
                    <w:rFonts w:eastAsia="Times New Roman"/>
                    <w:iCs/>
                  </w:rPr>
                  <w:t xml:space="preserve"> [</w:t>
                </w:r>
                <w:r>
                  <w:rPr>
                    <w:rFonts w:eastAsia="Times New Roman"/>
                    <w:i/>
                    <w:iCs/>
                  </w:rPr>
                  <w:t>Zahrada</w:t>
                </w:r>
                <w:r w:rsidR="00D70054">
                  <w:rPr>
                    <w:rFonts w:eastAsia="Times New Roman"/>
                    <w:iCs/>
                  </w:rPr>
                  <w:t>]</w:t>
                </w:r>
                <w:r>
                  <w:rPr>
                    <w:rFonts w:eastAsia="Times New Roman"/>
                    <w:iCs/>
                  </w:rPr>
                  <w:t xml:space="preserve"> </w:t>
                </w:r>
                <w:r w:rsidR="00D70054">
                  <w:rPr>
                    <w:rFonts w:eastAsia="Times New Roman"/>
                    <w:iCs/>
                  </w:rPr>
                  <w:t>(</w:t>
                </w:r>
                <w:r>
                  <w:rPr>
                    <w:rFonts w:eastAsia="Times New Roman"/>
                    <w:iCs/>
                  </w:rPr>
                  <w:t>1968)</w:t>
                </w:r>
              </w:p>
              <w:p w14:paraId="5D117B56" w14:textId="5DC92DB1" w:rsidR="008E47FC" w:rsidRPr="00241B75" w:rsidRDefault="008E47FC" w:rsidP="008E47FC">
                <w:pPr>
                  <w:rPr>
                    <w:rFonts w:eastAsia="Times New Roman"/>
                    <w:iCs/>
                  </w:rPr>
                </w:pPr>
                <w:r>
                  <w:rPr>
                    <w:rFonts w:eastAsia="Times New Roman"/>
                    <w:i/>
                    <w:iCs/>
                  </w:rPr>
                  <w:t>H</w:t>
                </w:r>
                <w:r w:rsidR="00D70054">
                  <w:rPr>
                    <w:rFonts w:eastAsia="Times New Roman"/>
                    <w:i/>
                    <w:iCs/>
                  </w:rPr>
                  <w:t>istoria Naturae</w:t>
                </w:r>
                <w:r w:rsidR="00D70054" w:rsidRPr="00D70054">
                  <w:rPr>
                    <w:rFonts w:eastAsia="Times New Roman"/>
                    <w:iCs/>
                  </w:rPr>
                  <w:t xml:space="preserve"> [</w:t>
                </w:r>
                <w:r>
                  <w:rPr>
                    <w:rFonts w:eastAsia="Times New Roman"/>
                    <w:i/>
                    <w:iCs/>
                  </w:rPr>
                  <w:t>Suita</w:t>
                </w:r>
                <w:r w:rsidR="00D70054" w:rsidRPr="00D70054">
                  <w:rPr>
                    <w:rFonts w:eastAsia="Times New Roman"/>
                    <w:iCs/>
                  </w:rPr>
                  <w:t>]</w:t>
                </w:r>
                <w:r w:rsidR="00D70054">
                  <w:rPr>
                    <w:rFonts w:eastAsia="Times New Roman"/>
                    <w:i/>
                    <w:iCs/>
                  </w:rPr>
                  <w:t xml:space="preserve"> </w:t>
                </w:r>
                <w:r>
                  <w:rPr>
                    <w:rFonts w:eastAsia="Times New Roman"/>
                    <w:iCs/>
                  </w:rPr>
                  <w:t>(1967)</w:t>
                </w:r>
              </w:p>
              <w:p w14:paraId="02B5724E" w14:textId="77777777" w:rsidR="008E47FC" w:rsidRPr="00241B75" w:rsidRDefault="008E47FC" w:rsidP="008E47FC">
                <w:pPr>
                  <w:rPr>
                    <w:rFonts w:eastAsia="Times New Roman"/>
                    <w:iCs/>
                  </w:rPr>
                </w:pPr>
                <w:r>
                  <w:rPr>
                    <w:rFonts w:eastAsia="Times New Roman"/>
                    <w:i/>
                    <w:iCs/>
                  </w:rPr>
                  <w:t>Et Cetera</w:t>
                </w:r>
                <w:r>
                  <w:rPr>
                    <w:rFonts w:eastAsia="Times New Roman"/>
                    <w:iCs/>
                  </w:rPr>
                  <w:t xml:space="preserve"> (1966)</w:t>
                </w:r>
              </w:p>
              <w:p w14:paraId="05EEC892" w14:textId="135A4D31" w:rsidR="008E47FC" w:rsidRPr="00241B75" w:rsidRDefault="008E47FC" w:rsidP="008E47FC">
                <w:pPr>
                  <w:rPr>
                    <w:rFonts w:eastAsia="Times New Roman"/>
                    <w:iCs/>
                  </w:rPr>
                </w:pPr>
                <w:r>
                  <w:rPr>
                    <w:rFonts w:eastAsia="Times New Roman"/>
                    <w:i/>
                    <w:iCs/>
                  </w:rPr>
                  <w:t>Punch and Judy</w:t>
                </w:r>
                <w:r w:rsidR="00945E1B">
                  <w:rPr>
                    <w:rFonts w:eastAsia="Times New Roman"/>
                    <w:iCs/>
                  </w:rPr>
                  <w:t xml:space="preserve"> [</w:t>
                </w:r>
                <w:r w:rsidRPr="00F97C9B">
                  <w:rPr>
                    <w:i/>
                    <w:iCs/>
                  </w:rPr>
                  <w:t>Rakvičkárna</w:t>
                </w:r>
                <w:r w:rsidR="00945E1B">
                  <w:rPr>
                    <w:iCs/>
                  </w:rPr>
                  <w:t>] (</w:t>
                </w:r>
                <w:r>
                  <w:rPr>
                    <w:iCs/>
                  </w:rPr>
                  <w:t>1966)</w:t>
                </w:r>
              </w:p>
              <w:p w14:paraId="34913F4A" w14:textId="377729EB" w:rsidR="008E47FC" w:rsidRPr="00241B75" w:rsidRDefault="008E47FC" w:rsidP="008E47FC">
                <w:pPr>
                  <w:rPr>
                    <w:rFonts w:eastAsia="Times New Roman"/>
                    <w:iCs/>
                  </w:rPr>
                </w:pPr>
                <w:r>
                  <w:rPr>
                    <w:rFonts w:eastAsia="Times New Roman"/>
                    <w:i/>
                    <w:iCs/>
                  </w:rPr>
                  <w:t>A Game with Stones</w:t>
                </w:r>
                <w:r w:rsidR="00945E1B">
                  <w:rPr>
                    <w:rFonts w:eastAsia="Times New Roman"/>
                    <w:iCs/>
                  </w:rPr>
                  <w:t xml:space="preserve"> [</w:t>
                </w:r>
                <w:r>
                  <w:rPr>
                    <w:rFonts w:eastAsia="Times New Roman"/>
                    <w:i/>
                    <w:iCs/>
                  </w:rPr>
                  <w:t>Spiel mit Steinem</w:t>
                </w:r>
                <w:r w:rsidR="00945E1B">
                  <w:rPr>
                    <w:rFonts w:eastAsia="Times New Roman"/>
                    <w:iCs/>
                  </w:rPr>
                  <w:t>]</w:t>
                </w:r>
                <w:r>
                  <w:rPr>
                    <w:rFonts w:eastAsia="Times New Roman"/>
                    <w:iCs/>
                  </w:rPr>
                  <w:t xml:space="preserve"> </w:t>
                </w:r>
                <w:r w:rsidR="00945E1B">
                  <w:rPr>
                    <w:rFonts w:eastAsia="Times New Roman"/>
                    <w:iCs/>
                  </w:rPr>
                  <w:t>(</w:t>
                </w:r>
                <w:r>
                  <w:rPr>
                    <w:rFonts w:eastAsia="Times New Roman"/>
                    <w:iCs/>
                  </w:rPr>
                  <w:t>1965)</w:t>
                </w:r>
              </w:p>
              <w:p w14:paraId="4335D7D5" w14:textId="3AABB252" w:rsidR="008E47FC" w:rsidRPr="00241B75" w:rsidRDefault="008E47FC" w:rsidP="008E47FC">
                <w:pPr>
                  <w:rPr>
                    <w:rFonts w:eastAsia="Times New Roman"/>
                    <w:iCs/>
                  </w:rPr>
                </w:pPr>
                <w:r>
                  <w:rPr>
                    <w:rFonts w:eastAsia="Times New Roman"/>
                    <w:i/>
                    <w:iCs/>
                  </w:rPr>
                  <w:t>Johann Sebastian Bach: Fantasy in G minor</w:t>
                </w:r>
                <w:r>
                  <w:rPr>
                    <w:rFonts w:eastAsia="Times New Roman"/>
                    <w:iCs/>
                  </w:rPr>
                  <w:t xml:space="preserve"> (</w:t>
                </w:r>
                <w:r w:rsidRPr="00F97C9B">
                  <w:rPr>
                    <w:i/>
                    <w:iCs/>
                  </w:rPr>
                  <w:t>Johann Sebastian Bach: Fantasia G-moll</w:t>
                </w:r>
                <w:r w:rsidR="00945E1B">
                  <w:rPr>
                    <w:iCs/>
                  </w:rPr>
                  <w:t xml:space="preserve"> (</w:t>
                </w:r>
                <w:r>
                  <w:rPr>
                    <w:iCs/>
                  </w:rPr>
                  <w:t>1965)</w:t>
                </w:r>
              </w:p>
              <w:p w14:paraId="03A5EECC" w14:textId="223CCDEF" w:rsidR="008E47FC" w:rsidRPr="00241B75" w:rsidRDefault="008E47FC" w:rsidP="008E47FC">
                <w:pPr>
                  <w:rPr>
                    <w:rFonts w:eastAsia="Times New Roman"/>
                    <w:iCs/>
                  </w:rPr>
                </w:pPr>
                <w:r>
                  <w:rPr>
                    <w:i/>
                  </w:rPr>
                  <w:t>The Last Trick of Mr. Schwarzewald and Mr. Edgar</w:t>
                </w:r>
                <w:r w:rsidR="00945E1B">
                  <w:t xml:space="preserve"> [</w:t>
                </w:r>
                <w:r w:rsidRPr="00F97C9B">
                  <w:rPr>
                    <w:i/>
                    <w:iCs/>
                  </w:rPr>
                  <w:t>Poslední trik pana Schwarcewalldea a pana Edgara</w:t>
                </w:r>
                <w:r w:rsidR="00945E1B">
                  <w:rPr>
                    <w:iCs/>
                  </w:rPr>
                  <w:t>] (</w:t>
                </w:r>
                <w:r>
                  <w:rPr>
                    <w:iCs/>
                  </w:rPr>
                  <w:t>1964)</w:t>
                </w:r>
              </w:p>
              <w:p w14:paraId="0FC6ACD4" w14:textId="77777777" w:rsidR="008123D9" w:rsidRPr="008123D9" w:rsidRDefault="008123D9" w:rsidP="00C27FAB">
                <w:pPr>
                  <w:rPr>
                    <w:rFonts w:eastAsia="Times New Roman"/>
                  </w:rPr>
                </w:pPr>
              </w:p>
            </w:tc>
          </w:sdtContent>
        </w:sdt>
      </w:tr>
      <w:tr w:rsidR="008123D9" w14:paraId="2B07128B" w14:textId="77777777" w:rsidTr="003235A7">
        <w:tc>
          <w:tcPr>
            <w:tcW w:w="9016" w:type="dxa"/>
          </w:tcPr>
          <w:p w14:paraId="7816172F" w14:textId="77777777" w:rsidR="008123D9" w:rsidRDefault="008123D9" w:rsidP="008A5B87">
            <w:r w:rsidRPr="0015114C">
              <w:rPr>
                <w:u w:val="single"/>
              </w:rPr>
              <w:lastRenderedPageBreak/>
              <w:t>Further reading</w:t>
            </w:r>
            <w:r>
              <w:t>:</w:t>
            </w:r>
          </w:p>
          <w:sdt>
            <w:sdtPr>
              <w:alias w:val="Further reading"/>
              <w:tag w:val="furtherReading"/>
              <w:id w:val="-1516217107"/>
              <w:placeholder>
                <w:docPart w:val="6833A2068594764BB04DA94712F7A13B"/>
              </w:placeholder>
            </w:sdtPr>
            <w:sdtContent>
              <w:p w14:paraId="02845D97" w14:textId="751FB6FE" w:rsidR="008123D9" w:rsidRDefault="001C054D" w:rsidP="001C054D">
                <w:sdt>
                  <w:sdtPr>
                    <w:id w:val="-636642016"/>
                    <w:citation/>
                  </w:sdtPr>
                  <w:sdtContent>
                    <w:r>
                      <w:fldChar w:fldCharType="begin"/>
                    </w:r>
                    <w:r>
                      <w:rPr>
                        <w:lang w:val="en-US"/>
                      </w:rPr>
                      <w:instrText xml:space="preserve"> CITATION Šva11 \l 1033 </w:instrText>
                    </w:r>
                    <w:r>
                      <w:fldChar w:fldCharType="separate"/>
                    </w:r>
                    <w:r>
                      <w:rPr>
                        <w:noProof/>
                        <w:lang w:val="en-US"/>
                      </w:rPr>
                      <w:t xml:space="preserve"> </w:t>
                    </w:r>
                    <w:r w:rsidRPr="001C054D">
                      <w:rPr>
                        <w:noProof/>
                        <w:lang w:val="en-US"/>
                      </w:rPr>
                      <w:t>(Švankmajer, Blickle and Matt)</w:t>
                    </w:r>
                    <w:r>
                      <w:fldChar w:fldCharType="end"/>
                    </w:r>
                  </w:sdtContent>
                </w:sdt>
                <w:sdt>
                  <w:sdtPr>
                    <w:id w:val="347067288"/>
                    <w:citation/>
                  </w:sdtPr>
                  <w:sdtContent>
                    <w:r w:rsidR="007418CA">
                      <w:fldChar w:fldCharType="begin"/>
                    </w:r>
                    <w:r w:rsidR="007418CA">
                      <w:rPr>
                        <w:lang w:val="en-US"/>
                      </w:rPr>
                      <w:instrText xml:space="preserve"> CITATION Ham08 \l 1033 </w:instrText>
                    </w:r>
                    <w:r w:rsidR="007418CA">
                      <w:fldChar w:fldCharType="separate"/>
                    </w:r>
                    <w:r w:rsidR="007418CA">
                      <w:rPr>
                        <w:noProof/>
                        <w:lang w:val="en-US"/>
                      </w:rPr>
                      <w:t xml:space="preserve"> </w:t>
                    </w:r>
                    <w:r w:rsidR="007418CA" w:rsidRPr="007418CA">
                      <w:rPr>
                        <w:noProof/>
                        <w:lang w:val="en-US"/>
                      </w:rPr>
                      <w:t>(Hames)</w:t>
                    </w:r>
                    <w:r w:rsidR="007418CA">
                      <w:fldChar w:fldCharType="end"/>
                    </w:r>
                  </w:sdtContent>
                </w:sdt>
                <w:sdt>
                  <w:sdtPr>
                    <w:id w:val="970796564"/>
                    <w:citation/>
                  </w:sdtPr>
                  <w:sdtContent>
                    <w:r w:rsidR="007418CA">
                      <w:fldChar w:fldCharType="begin"/>
                    </w:r>
                    <w:r w:rsidR="007418CA">
                      <w:rPr>
                        <w:lang w:val="en-US"/>
                      </w:rPr>
                      <w:instrText xml:space="preserve"> CITATION Owe11 \l 1033 </w:instrText>
                    </w:r>
                    <w:r w:rsidR="007418CA">
                      <w:fldChar w:fldCharType="separate"/>
                    </w:r>
                    <w:r w:rsidR="007418CA">
                      <w:rPr>
                        <w:noProof/>
                        <w:lang w:val="en-US"/>
                      </w:rPr>
                      <w:t xml:space="preserve"> </w:t>
                    </w:r>
                    <w:r w:rsidR="007418CA" w:rsidRPr="007418CA">
                      <w:rPr>
                        <w:noProof/>
                        <w:lang w:val="en-US"/>
                      </w:rPr>
                      <w:t>(Owen)</w:t>
                    </w:r>
                    <w:r w:rsidR="007418CA">
                      <w:fldChar w:fldCharType="end"/>
                    </w:r>
                  </w:sdtContent>
                </w:sdt>
              </w:p>
              <w:bookmarkStart w:id="0" w:name="_GoBack" w:displacedByCustomXml="next"/>
              <w:bookmarkEnd w:id="0" w:displacedByCustomXml="next"/>
            </w:sdtContent>
          </w:sdt>
        </w:tc>
      </w:tr>
    </w:tbl>
    <w:p w14:paraId="495F2A2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925A9" w14:textId="77777777" w:rsidR="008123D9" w:rsidRDefault="008123D9" w:rsidP="007A0D55">
      <w:pPr>
        <w:spacing w:after="0" w:line="240" w:lineRule="auto"/>
      </w:pPr>
      <w:r>
        <w:separator/>
      </w:r>
    </w:p>
  </w:endnote>
  <w:endnote w:type="continuationSeparator" w:id="0">
    <w:p w14:paraId="4FB8854D" w14:textId="77777777" w:rsidR="008123D9" w:rsidRDefault="008123D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1DC5C" w14:textId="77777777" w:rsidR="008123D9" w:rsidRDefault="008123D9" w:rsidP="007A0D55">
      <w:pPr>
        <w:spacing w:after="0" w:line="240" w:lineRule="auto"/>
      </w:pPr>
      <w:r>
        <w:separator/>
      </w:r>
    </w:p>
  </w:footnote>
  <w:footnote w:type="continuationSeparator" w:id="0">
    <w:p w14:paraId="6F084B63" w14:textId="77777777" w:rsidR="008123D9" w:rsidRDefault="008123D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73BF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A9534D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3D9"/>
    <w:rsid w:val="00032559"/>
    <w:rsid w:val="00052040"/>
    <w:rsid w:val="000B25AE"/>
    <w:rsid w:val="000B55AB"/>
    <w:rsid w:val="000D24DC"/>
    <w:rsid w:val="000E3E85"/>
    <w:rsid w:val="00101B2E"/>
    <w:rsid w:val="00116FA0"/>
    <w:rsid w:val="0015114C"/>
    <w:rsid w:val="001A21F3"/>
    <w:rsid w:val="001A2537"/>
    <w:rsid w:val="001A6A06"/>
    <w:rsid w:val="001C054D"/>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7E9E"/>
    <w:rsid w:val="006D0412"/>
    <w:rsid w:val="007411B9"/>
    <w:rsid w:val="007418CA"/>
    <w:rsid w:val="00780D95"/>
    <w:rsid w:val="00780DC7"/>
    <w:rsid w:val="007A0D55"/>
    <w:rsid w:val="007B3377"/>
    <w:rsid w:val="007E5F44"/>
    <w:rsid w:val="008123D9"/>
    <w:rsid w:val="00821DE3"/>
    <w:rsid w:val="00846CE1"/>
    <w:rsid w:val="008A5B87"/>
    <w:rsid w:val="008C2A30"/>
    <w:rsid w:val="008E47FC"/>
    <w:rsid w:val="00922950"/>
    <w:rsid w:val="00945E1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0054"/>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258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123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23D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123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23D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72604F509F454C9474D39C4B11D4F5"/>
        <w:category>
          <w:name w:val="General"/>
          <w:gallery w:val="placeholder"/>
        </w:category>
        <w:types>
          <w:type w:val="bbPlcHdr"/>
        </w:types>
        <w:behaviors>
          <w:behavior w:val="content"/>
        </w:behaviors>
        <w:guid w:val="{A9DAC129-6EF8-6A42-8D60-B1AF80B85636}"/>
      </w:docPartPr>
      <w:docPartBody>
        <w:p w:rsidR="00000000" w:rsidRDefault="008A31BB">
          <w:pPr>
            <w:pStyle w:val="EA72604F509F454C9474D39C4B11D4F5"/>
          </w:pPr>
          <w:r w:rsidRPr="00CC586D">
            <w:rPr>
              <w:rStyle w:val="PlaceholderText"/>
              <w:b/>
              <w:color w:val="FFFFFF" w:themeColor="background1"/>
            </w:rPr>
            <w:t>[Salutation]</w:t>
          </w:r>
        </w:p>
      </w:docPartBody>
    </w:docPart>
    <w:docPart>
      <w:docPartPr>
        <w:name w:val="8B16284F7438AE4E8007CD7E97F5BF49"/>
        <w:category>
          <w:name w:val="General"/>
          <w:gallery w:val="placeholder"/>
        </w:category>
        <w:types>
          <w:type w:val="bbPlcHdr"/>
        </w:types>
        <w:behaviors>
          <w:behavior w:val="content"/>
        </w:behaviors>
        <w:guid w:val="{B5AD8007-AE9F-FF43-81BA-787B29049891}"/>
      </w:docPartPr>
      <w:docPartBody>
        <w:p w:rsidR="00000000" w:rsidRDefault="008A31BB">
          <w:pPr>
            <w:pStyle w:val="8B16284F7438AE4E8007CD7E97F5BF49"/>
          </w:pPr>
          <w:r>
            <w:rPr>
              <w:rStyle w:val="PlaceholderText"/>
            </w:rPr>
            <w:t>[First name]</w:t>
          </w:r>
        </w:p>
      </w:docPartBody>
    </w:docPart>
    <w:docPart>
      <w:docPartPr>
        <w:name w:val="2DF8B86BFCFCEE4FB317D26668BAE607"/>
        <w:category>
          <w:name w:val="General"/>
          <w:gallery w:val="placeholder"/>
        </w:category>
        <w:types>
          <w:type w:val="bbPlcHdr"/>
        </w:types>
        <w:behaviors>
          <w:behavior w:val="content"/>
        </w:behaviors>
        <w:guid w:val="{D81D424F-54D5-2A42-B568-215E04E4E574}"/>
      </w:docPartPr>
      <w:docPartBody>
        <w:p w:rsidR="00000000" w:rsidRDefault="008A31BB">
          <w:pPr>
            <w:pStyle w:val="2DF8B86BFCFCEE4FB317D26668BAE607"/>
          </w:pPr>
          <w:r>
            <w:rPr>
              <w:rStyle w:val="PlaceholderText"/>
            </w:rPr>
            <w:t>[Middle name]</w:t>
          </w:r>
        </w:p>
      </w:docPartBody>
    </w:docPart>
    <w:docPart>
      <w:docPartPr>
        <w:name w:val="D49AA77D7C790043B83292C8DF815327"/>
        <w:category>
          <w:name w:val="General"/>
          <w:gallery w:val="placeholder"/>
        </w:category>
        <w:types>
          <w:type w:val="bbPlcHdr"/>
        </w:types>
        <w:behaviors>
          <w:behavior w:val="content"/>
        </w:behaviors>
        <w:guid w:val="{9E18FE5C-5792-9041-84BC-720D0A4307F9}"/>
      </w:docPartPr>
      <w:docPartBody>
        <w:p w:rsidR="00000000" w:rsidRDefault="008A31BB">
          <w:pPr>
            <w:pStyle w:val="D49AA77D7C790043B83292C8DF815327"/>
          </w:pPr>
          <w:r>
            <w:rPr>
              <w:rStyle w:val="PlaceholderText"/>
            </w:rPr>
            <w:t>[Last</w:t>
          </w:r>
          <w:r>
            <w:rPr>
              <w:rStyle w:val="PlaceholderText"/>
            </w:rPr>
            <w:t xml:space="preserve"> name]</w:t>
          </w:r>
        </w:p>
      </w:docPartBody>
    </w:docPart>
    <w:docPart>
      <w:docPartPr>
        <w:name w:val="DCEE423731355843887220E480C15A89"/>
        <w:category>
          <w:name w:val="General"/>
          <w:gallery w:val="placeholder"/>
        </w:category>
        <w:types>
          <w:type w:val="bbPlcHdr"/>
        </w:types>
        <w:behaviors>
          <w:behavior w:val="content"/>
        </w:behaviors>
        <w:guid w:val="{0C004EFA-C058-274B-8A98-C39A94D4D686}"/>
      </w:docPartPr>
      <w:docPartBody>
        <w:p w:rsidR="00000000" w:rsidRDefault="008A31BB">
          <w:pPr>
            <w:pStyle w:val="DCEE423731355843887220E480C15A89"/>
          </w:pPr>
          <w:r>
            <w:rPr>
              <w:rStyle w:val="PlaceholderText"/>
            </w:rPr>
            <w:t>[Enter your biography]</w:t>
          </w:r>
        </w:p>
      </w:docPartBody>
    </w:docPart>
    <w:docPart>
      <w:docPartPr>
        <w:name w:val="54068D8295FB534B8075C5314DA869FA"/>
        <w:category>
          <w:name w:val="General"/>
          <w:gallery w:val="placeholder"/>
        </w:category>
        <w:types>
          <w:type w:val="bbPlcHdr"/>
        </w:types>
        <w:behaviors>
          <w:behavior w:val="content"/>
        </w:behaviors>
        <w:guid w:val="{6DB373FC-0869-2340-9D9B-C182B599EC15}"/>
      </w:docPartPr>
      <w:docPartBody>
        <w:p w:rsidR="00000000" w:rsidRDefault="008A31BB">
          <w:pPr>
            <w:pStyle w:val="54068D8295FB534B8075C5314DA869FA"/>
          </w:pPr>
          <w:r>
            <w:rPr>
              <w:rStyle w:val="PlaceholderText"/>
            </w:rPr>
            <w:t>[Enter the institution with which you are affiliated]</w:t>
          </w:r>
        </w:p>
      </w:docPartBody>
    </w:docPart>
    <w:docPart>
      <w:docPartPr>
        <w:name w:val="1E77382178AE8E4A857329A3F44A1C3B"/>
        <w:category>
          <w:name w:val="General"/>
          <w:gallery w:val="placeholder"/>
        </w:category>
        <w:types>
          <w:type w:val="bbPlcHdr"/>
        </w:types>
        <w:behaviors>
          <w:behavior w:val="content"/>
        </w:behaviors>
        <w:guid w:val="{D695E3BC-AEAE-6941-AFC6-A5E607828B9B}"/>
      </w:docPartPr>
      <w:docPartBody>
        <w:p w:rsidR="00000000" w:rsidRDefault="008A31BB">
          <w:pPr>
            <w:pStyle w:val="1E77382178AE8E4A857329A3F44A1C3B"/>
          </w:pPr>
          <w:r w:rsidRPr="00EF74F7">
            <w:rPr>
              <w:b/>
              <w:color w:val="808080" w:themeColor="background1" w:themeShade="80"/>
            </w:rPr>
            <w:t>[Enter the headword for your article]</w:t>
          </w:r>
        </w:p>
      </w:docPartBody>
    </w:docPart>
    <w:docPart>
      <w:docPartPr>
        <w:name w:val="6965D9127C29074B96A1ED3A474C8E15"/>
        <w:category>
          <w:name w:val="General"/>
          <w:gallery w:val="placeholder"/>
        </w:category>
        <w:types>
          <w:type w:val="bbPlcHdr"/>
        </w:types>
        <w:behaviors>
          <w:behavior w:val="content"/>
        </w:behaviors>
        <w:guid w:val="{F9F50E12-0B9E-954E-83D5-CEDA68B4BF18}"/>
      </w:docPartPr>
      <w:docPartBody>
        <w:p w:rsidR="00000000" w:rsidRDefault="008A31BB">
          <w:pPr>
            <w:pStyle w:val="6965D9127C29074B96A1ED3A474C8E1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2A67AF66D644F4DA7CDC8D811D30A2D"/>
        <w:category>
          <w:name w:val="General"/>
          <w:gallery w:val="placeholder"/>
        </w:category>
        <w:types>
          <w:type w:val="bbPlcHdr"/>
        </w:types>
        <w:behaviors>
          <w:behavior w:val="content"/>
        </w:behaviors>
        <w:guid w:val="{C75FAC6D-FEE9-DF4C-9207-BBA98CAA48FF}"/>
      </w:docPartPr>
      <w:docPartBody>
        <w:p w:rsidR="00000000" w:rsidRDefault="008A31BB" w:rsidP="008A31BB">
          <w:pPr>
            <w:pStyle w:val="D2A67AF66D644F4DA7CDC8D811D30A2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04DCBF7F36D744B9AF6A09C74E33905"/>
        <w:category>
          <w:name w:val="General"/>
          <w:gallery w:val="placeholder"/>
        </w:category>
        <w:types>
          <w:type w:val="bbPlcHdr"/>
        </w:types>
        <w:behaviors>
          <w:behavior w:val="content"/>
        </w:behaviors>
        <w:guid w:val="{3B478CC5-EEC1-FD48-8F22-79C08BB7E468}"/>
      </w:docPartPr>
      <w:docPartBody>
        <w:p w:rsidR="00000000" w:rsidRDefault="008A31BB" w:rsidP="008A31BB">
          <w:pPr>
            <w:pStyle w:val="504DCBF7F36D744B9AF6A09C74E339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33A2068594764BB04DA94712F7A13B"/>
        <w:category>
          <w:name w:val="General"/>
          <w:gallery w:val="placeholder"/>
        </w:category>
        <w:types>
          <w:type w:val="bbPlcHdr"/>
        </w:types>
        <w:behaviors>
          <w:behavior w:val="content"/>
        </w:behaviors>
        <w:guid w:val="{A582A71A-D658-3645-92D4-F8F21090CDBE}"/>
      </w:docPartPr>
      <w:docPartBody>
        <w:p w:rsidR="00000000" w:rsidRDefault="008A31BB" w:rsidP="008A31BB">
          <w:pPr>
            <w:pStyle w:val="6833A2068594764BB04DA94712F7A13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1BB"/>
    <w:rsid w:val="008A3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31BB"/>
    <w:rPr>
      <w:color w:val="808080"/>
    </w:rPr>
  </w:style>
  <w:style w:type="paragraph" w:customStyle="1" w:styleId="EA72604F509F454C9474D39C4B11D4F5">
    <w:name w:val="EA72604F509F454C9474D39C4B11D4F5"/>
  </w:style>
  <w:style w:type="paragraph" w:customStyle="1" w:styleId="8B16284F7438AE4E8007CD7E97F5BF49">
    <w:name w:val="8B16284F7438AE4E8007CD7E97F5BF49"/>
  </w:style>
  <w:style w:type="paragraph" w:customStyle="1" w:styleId="2DF8B86BFCFCEE4FB317D26668BAE607">
    <w:name w:val="2DF8B86BFCFCEE4FB317D26668BAE607"/>
  </w:style>
  <w:style w:type="paragraph" w:customStyle="1" w:styleId="D49AA77D7C790043B83292C8DF815327">
    <w:name w:val="D49AA77D7C790043B83292C8DF815327"/>
  </w:style>
  <w:style w:type="paragraph" w:customStyle="1" w:styleId="DCEE423731355843887220E480C15A89">
    <w:name w:val="DCEE423731355843887220E480C15A89"/>
  </w:style>
  <w:style w:type="paragraph" w:customStyle="1" w:styleId="54068D8295FB534B8075C5314DA869FA">
    <w:name w:val="54068D8295FB534B8075C5314DA869FA"/>
  </w:style>
  <w:style w:type="paragraph" w:customStyle="1" w:styleId="1E77382178AE8E4A857329A3F44A1C3B">
    <w:name w:val="1E77382178AE8E4A857329A3F44A1C3B"/>
  </w:style>
  <w:style w:type="paragraph" w:customStyle="1" w:styleId="6965D9127C29074B96A1ED3A474C8E15">
    <w:name w:val="6965D9127C29074B96A1ED3A474C8E15"/>
  </w:style>
  <w:style w:type="paragraph" w:customStyle="1" w:styleId="D8424C50EE436549A14663B4F93EDE4E">
    <w:name w:val="D8424C50EE436549A14663B4F93EDE4E"/>
  </w:style>
  <w:style w:type="paragraph" w:customStyle="1" w:styleId="BF1EEFA1662A0B48A1AE149797613E1E">
    <w:name w:val="BF1EEFA1662A0B48A1AE149797613E1E"/>
  </w:style>
  <w:style w:type="paragraph" w:customStyle="1" w:styleId="2F4812870C5FCE45AE6F4F50D852AE50">
    <w:name w:val="2F4812870C5FCE45AE6F4F50D852AE50"/>
  </w:style>
  <w:style w:type="paragraph" w:customStyle="1" w:styleId="D2A67AF66D644F4DA7CDC8D811D30A2D">
    <w:name w:val="D2A67AF66D644F4DA7CDC8D811D30A2D"/>
    <w:rsid w:val="008A31BB"/>
  </w:style>
  <w:style w:type="paragraph" w:customStyle="1" w:styleId="504DCBF7F36D744B9AF6A09C74E33905">
    <w:name w:val="504DCBF7F36D744B9AF6A09C74E33905"/>
    <w:rsid w:val="008A31BB"/>
  </w:style>
  <w:style w:type="paragraph" w:customStyle="1" w:styleId="6833A2068594764BB04DA94712F7A13B">
    <w:name w:val="6833A2068594764BB04DA94712F7A13B"/>
    <w:rsid w:val="008A31B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31BB"/>
    <w:rPr>
      <w:color w:val="808080"/>
    </w:rPr>
  </w:style>
  <w:style w:type="paragraph" w:customStyle="1" w:styleId="EA72604F509F454C9474D39C4B11D4F5">
    <w:name w:val="EA72604F509F454C9474D39C4B11D4F5"/>
  </w:style>
  <w:style w:type="paragraph" w:customStyle="1" w:styleId="8B16284F7438AE4E8007CD7E97F5BF49">
    <w:name w:val="8B16284F7438AE4E8007CD7E97F5BF49"/>
  </w:style>
  <w:style w:type="paragraph" w:customStyle="1" w:styleId="2DF8B86BFCFCEE4FB317D26668BAE607">
    <w:name w:val="2DF8B86BFCFCEE4FB317D26668BAE607"/>
  </w:style>
  <w:style w:type="paragraph" w:customStyle="1" w:styleId="D49AA77D7C790043B83292C8DF815327">
    <w:name w:val="D49AA77D7C790043B83292C8DF815327"/>
  </w:style>
  <w:style w:type="paragraph" w:customStyle="1" w:styleId="DCEE423731355843887220E480C15A89">
    <w:name w:val="DCEE423731355843887220E480C15A89"/>
  </w:style>
  <w:style w:type="paragraph" w:customStyle="1" w:styleId="54068D8295FB534B8075C5314DA869FA">
    <w:name w:val="54068D8295FB534B8075C5314DA869FA"/>
  </w:style>
  <w:style w:type="paragraph" w:customStyle="1" w:styleId="1E77382178AE8E4A857329A3F44A1C3B">
    <w:name w:val="1E77382178AE8E4A857329A3F44A1C3B"/>
  </w:style>
  <w:style w:type="paragraph" w:customStyle="1" w:styleId="6965D9127C29074B96A1ED3A474C8E15">
    <w:name w:val="6965D9127C29074B96A1ED3A474C8E15"/>
  </w:style>
  <w:style w:type="paragraph" w:customStyle="1" w:styleId="D8424C50EE436549A14663B4F93EDE4E">
    <w:name w:val="D8424C50EE436549A14663B4F93EDE4E"/>
  </w:style>
  <w:style w:type="paragraph" w:customStyle="1" w:styleId="BF1EEFA1662A0B48A1AE149797613E1E">
    <w:name w:val="BF1EEFA1662A0B48A1AE149797613E1E"/>
  </w:style>
  <w:style w:type="paragraph" w:customStyle="1" w:styleId="2F4812870C5FCE45AE6F4F50D852AE50">
    <w:name w:val="2F4812870C5FCE45AE6F4F50D852AE50"/>
  </w:style>
  <w:style w:type="paragraph" w:customStyle="1" w:styleId="D2A67AF66D644F4DA7CDC8D811D30A2D">
    <w:name w:val="D2A67AF66D644F4DA7CDC8D811D30A2D"/>
    <w:rsid w:val="008A31BB"/>
  </w:style>
  <w:style w:type="paragraph" w:customStyle="1" w:styleId="504DCBF7F36D744B9AF6A09C74E33905">
    <w:name w:val="504DCBF7F36D744B9AF6A09C74E33905"/>
    <w:rsid w:val="008A31BB"/>
  </w:style>
  <w:style w:type="paragraph" w:customStyle="1" w:styleId="6833A2068594764BB04DA94712F7A13B">
    <w:name w:val="6833A2068594764BB04DA94712F7A13B"/>
    <w:rsid w:val="008A31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Šva11</b:Tag>
    <b:SourceType>Book</b:SourceType>
    <b:Guid>{881676F8-A8FF-D741-87C4-AA5819D446D7}</b:Guid>
    <b:Title>The Cabinet of Jan Švankmajer / Das Kabinett des Jan Švankmajer</b:Title>
    <b:City>Nürnberg</b:City>
    <b:Publisher>erlag für moderne Kunst Nürnberg</b:Publisher>
    <b:Year>2011</b:Year>
    <b:Author>
      <b:Author>
        <b:NameList>
          <b:Person>
            <b:Last>Švankmajer</b:Last>
            <b:First>Jan</b:First>
          </b:Person>
          <b:Person>
            <b:Last>Blickle</b:Last>
            <b:First>Ursula</b:First>
          </b:Person>
          <b:Person>
            <b:Last>Matt</b:Last>
            <b:First>Gerald</b:First>
          </b:Person>
        </b:NameList>
      </b:Author>
    </b:Author>
    <b:RefOrder>1</b:RefOrder>
  </b:Source>
  <b:Source>
    <b:Tag>Ham08</b:Tag>
    <b:SourceType>Book</b:SourceType>
    <b:Guid>{56EF926C-FBFC-F249-9F28-EFF1CE4DEDB0}</b:Guid>
    <b:Title>The Cinema of Jan Švankmajer: Dark Alchemy</b:Title>
    <b:City>London</b:City>
    <b:Publisher>Wallflower Press</b:Publisher>
    <b:Year>2008</b:Year>
    <b:Author>
      <b:Author>
        <b:NameList>
          <b:Person>
            <b:Last>Hames</b:Last>
            <b:First>Peter</b:First>
          </b:Person>
        </b:NameList>
      </b:Author>
    </b:Author>
    <b:RefOrder>2</b:RefOrder>
  </b:Source>
  <b:Source>
    <b:Tag>Owe11</b:Tag>
    <b:SourceType>Book</b:SourceType>
    <b:Guid>{F25F6D03-635F-404B-A3DC-2B0BA9FE83F5}</b:Guid>
    <b:Title>Avant-Garde to New Wave: Czechoslovak Cinema, Surrealism and the Sixties</b:Title>
    <b:City>New York</b:City>
    <b:Publisher>Berghahn Books</b:Publisher>
    <b:Year>2011</b:Year>
    <b:Author>
      <b:Author>
        <b:NameList>
          <b:Person>
            <b:Last>Owen</b:Last>
            <b:Middle>L.</b:Middle>
            <b:First>Jonathan</b:First>
          </b:Person>
        </b:NameList>
      </b:Author>
    </b:Author>
    <b:RefOrder>3</b:RefOrder>
  </b:Source>
</b:Sources>
</file>

<file path=customXml/itemProps1.xml><?xml version="1.0" encoding="utf-8"?>
<ds:datastoreItem xmlns:ds="http://schemas.openxmlformats.org/officeDocument/2006/customXml" ds:itemID="{CE441844-977C-0641-B9F5-9A95B3515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650</Words>
  <Characters>3708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9</cp:revision>
  <dcterms:created xsi:type="dcterms:W3CDTF">2015-03-17T04:07:00Z</dcterms:created>
  <dcterms:modified xsi:type="dcterms:W3CDTF">2015-03-17T04:24:00Z</dcterms:modified>
</cp:coreProperties>
</file>