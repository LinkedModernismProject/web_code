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1CDC97C2EE664C92C8E2AF24E7EB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ED8443507A044D821DB46986C9E70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D4CA4" w:rsidP="002D4CA4">
                <w:r>
                  <w:t>Kate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BC0199799D1449BC49741FDF76019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C399AD4D8B54A4FAF744E1ECF0EDDE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D4CA4" w:rsidP="002D4CA4">
                <w:r>
                  <w:t>Atkinson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D7DC7EE5B90FF468251ACC3832058C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0DFE6160F4A74E8EF336DD2B6A9A7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D4CA4" w:rsidP="002D4CA4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0613ADBD0F2DC4494FE3C3B318A8E4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D4CA4" w:rsidP="003F0D73">
                <w:pPr>
                  <w:rPr>
                    <w:b/>
                  </w:rPr>
                </w:pPr>
                <w:r w:rsidRPr="002D4CA4">
                  <w:rPr>
                    <w:rFonts w:eastAsia="Times New Roman" w:cs="Times New Roman"/>
                    <w:szCs w:val="24"/>
                    <w:lang w:val="en-US"/>
                  </w:rPr>
                  <w:t>Ellis, Havelock (1859-1939)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EE2825FA05EA04489047FDA3A13834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9B149CAF562F14BAF476A902B2A73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2D4CA4" w:rsidP="00E85A05">
                <w:pPr>
                  <w:contextualSpacing/>
                </w:pPr>
                <w:r>
                  <w:t xml:space="preserve">Henry Havelock Ellis was a pioneer of </w:t>
                </w:r>
                <w:r w:rsidRPr="00254D47">
                  <w:t>sexology, the scientific study of human sexuality</w:t>
                </w:r>
                <w:r>
                  <w:t>.</w:t>
                </w:r>
                <w:r w:rsidRPr="00254D47">
                  <w:t xml:space="preserve"> </w:t>
                </w:r>
                <w:r>
                  <w:t xml:space="preserve">As he details in his memoir </w:t>
                </w:r>
                <w:r w:rsidRPr="00950262">
                  <w:rPr>
                    <w:i/>
                  </w:rPr>
                  <w:t xml:space="preserve">My Life </w:t>
                </w:r>
                <w:r w:rsidRPr="00950262">
                  <w:t>(1939)</w:t>
                </w:r>
                <w:r>
                  <w:t xml:space="preserve">, he </w:t>
                </w:r>
                <w:r w:rsidRPr="00254D47">
                  <w:t>grew up in South London</w:t>
                </w:r>
                <w:r>
                  <w:t>, England,</w:t>
                </w:r>
                <w:r w:rsidRPr="00254D47">
                  <w:t xml:space="preserve"> and had an open marriage with Edith Ellis (</w:t>
                </w:r>
                <w:r w:rsidRPr="00FB0E33">
                  <w:t xml:space="preserve">née </w:t>
                </w:r>
                <w:r>
                  <w:t>Lees) (1861-1916)</w:t>
                </w:r>
                <w:r w:rsidRPr="00254D47">
                  <w:t>, who was a lesbian</w:t>
                </w:r>
                <w:r>
                  <w:t xml:space="preserve">. Ellis is best known for his seven volume series, </w:t>
                </w:r>
                <w:r>
                  <w:rPr>
                    <w:i/>
                  </w:rPr>
                  <w:t>Studies in the Psychology of Sex</w:t>
                </w:r>
                <w:r>
                  <w:t xml:space="preserve"> (1897-1928). The earliest of these volumes, </w:t>
                </w:r>
                <w:r w:rsidRPr="00254D47" w:rsidDel="00970FF6">
                  <w:t>a</w:t>
                </w:r>
                <w:r>
                  <w:t xml:space="preserve"> </w:t>
                </w:r>
                <w:r w:rsidRPr="00254D47">
                  <w:t>stud</w:t>
                </w:r>
                <w:r>
                  <w:t>y</w:t>
                </w:r>
                <w:r w:rsidRPr="00254D47">
                  <w:t xml:space="preserve"> of </w:t>
                </w:r>
                <w:r>
                  <w:t xml:space="preserve">(mostly male) </w:t>
                </w:r>
                <w:r w:rsidRPr="00254D47">
                  <w:t>same-sex behaviours</w:t>
                </w:r>
                <w:r>
                  <w:t xml:space="preserve"> entitled</w:t>
                </w:r>
                <w:r w:rsidRPr="00254D47">
                  <w:t xml:space="preserve"> </w:t>
                </w:r>
                <w:r w:rsidRPr="00254D47">
                  <w:rPr>
                    <w:i/>
                  </w:rPr>
                  <w:t>Sexual Inversion</w:t>
                </w:r>
                <w:r>
                  <w:t xml:space="preserve"> (inversion being Ellis’s preferred term for ‘homosexuality’</w:t>
                </w:r>
                <w:r w:rsidRPr="00254D47">
                  <w:t>,</w:t>
                </w:r>
                <w:r>
                  <w:t xml:space="preserve"> a term he disliked)</w:t>
                </w:r>
                <w:r w:rsidRPr="00254D47">
                  <w:t xml:space="preserve"> appended </w:t>
                </w:r>
                <w:r>
                  <w:t xml:space="preserve">writings </w:t>
                </w:r>
                <w:r w:rsidRPr="00254D47">
                  <w:t>by poet and sexologist J. A. Symonds (1840-1893)</w:t>
                </w:r>
                <w:r>
                  <w:t xml:space="preserve">. The book was </w:t>
                </w:r>
                <w:r w:rsidRPr="00254D47">
                  <w:t xml:space="preserve">banned in Britain on grounds of obscenity, </w:t>
                </w:r>
                <w:r>
                  <w:t xml:space="preserve">forcing </w:t>
                </w:r>
                <w:r w:rsidRPr="00254D47">
                  <w:t xml:space="preserve">Ellis </w:t>
                </w:r>
                <w:r>
                  <w:t xml:space="preserve">to </w:t>
                </w:r>
                <w:r w:rsidRPr="00254D47">
                  <w:t>publish all further writings in the United States.</w:t>
                </w:r>
                <w:r w:rsidDel="005A6393">
                  <w:t xml:space="preserve"> </w:t>
                </w:r>
                <w:r>
                  <w:t>Ellis was an early theorist of what he termed ‘</w:t>
                </w:r>
                <w:proofErr w:type="spellStart"/>
                <w:r>
                  <w:t>erotism</w:t>
                </w:r>
                <w:proofErr w:type="spellEnd"/>
                <w:r>
                  <w:t xml:space="preserve">’, developing influential </w:t>
                </w:r>
                <w:r w:rsidRPr="00254D47" w:rsidDel="003F090D">
                  <w:t>concepts</w:t>
                </w:r>
                <w:r>
                  <w:t xml:space="preserve"> and theories regarding </w:t>
                </w:r>
                <w:proofErr w:type="gramStart"/>
                <w:r w:rsidRPr="00254D47">
                  <w:t>auto-</w:t>
                </w:r>
                <w:proofErr w:type="spellStart"/>
                <w:r w:rsidRPr="00254D47">
                  <w:t>erotism</w:t>
                </w:r>
                <w:proofErr w:type="spellEnd"/>
                <w:proofErr w:type="gramEnd"/>
                <w:r w:rsidRPr="00254D47">
                  <w:t>, sadism</w:t>
                </w:r>
                <w:r>
                  <w:t xml:space="preserve">, </w:t>
                </w:r>
                <w:r w:rsidRPr="00254D47">
                  <w:t xml:space="preserve">masochism and </w:t>
                </w:r>
                <w:r>
                  <w:t xml:space="preserve">fetishism. </w:t>
                </w:r>
                <w:r w:rsidRPr="00254D47">
                  <w:t>Ellis participated, with Richard von Krafft-Ebing (1840-1902) and Sigmund Freud (1856-1939), in the burgeoning study of non-normative sexual practice</w:t>
                </w:r>
                <w:r>
                  <w:t xml:space="preserve">s, which he grouped under the umbrella term ‘erotic symbolism’ (Ellis </w:t>
                </w:r>
                <w:proofErr w:type="spellStart"/>
                <w:r w:rsidRPr="00B30CD3">
                  <w:t>qtd</w:t>
                </w:r>
                <w:proofErr w:type="spellEnd"/>
                <w:r w:rsidRPr="00B30CD3">
                  <w:t xml:space="preserve">. in </w:t>
                </w:r>
                <w:proofErr w:type="spellStart"/>
                <w:r w:rsidRPr="00FB0E33">
                  <w:t>Schaffner</w:t>
                </w:r>
                <w:proofErr w:type="spellEnd"/>
                <w:r w:rsidRPr="00FB0E33">
                  <w:t xml:space="preserve"> 99</w:t>
                </w:r>
                <w:r>
                  <w:t>)</w:t>
                </w:r>
                <w:r w:rsidRPr="00254D47">
                  <w:t>. Suggesting that ‘abnormal’ expressions of sexuality were congenital and harmless</w:t>
                </w:r>
                <w:r>
                  <w:t>,</w:t>
                </w:r>
                <w:r w:rsidRPr="00254D47">
                  <w:t xml:space="preserve"> Ellis </w:t>
                </w:r>
                <w:r>
                  <w:t>advocated</w:t>
                </w:r>
                <w:r w:rsidRPr="00254D47">
                  <w:t xml:space="preserve"> for the reform of laws that criminalized </w:t>
                </w:r>
                <w:r>
                  <w:t>acts of ‘inversion’ (</w:t>
                </w:r>
                <w:r w:rsidRPr="00254D47">
                  <w:t>homosexual acts</w:t>
                </w:r>
                <w:r>
                  <w:t>)</w:t>
                </w:r>
                <w:r w:rsidRPr="00254D47">
                  <w:t xml:space="preserve"> in public and private</w:t>
                </w:r>
                <w:r>
                  <w:t>.</w:t>
                </w:r>
                <w:r w:rsidRPr="00254D47">
                  <w:t xml:space="preserve"> </w:t>
                </w:r>
                <w:r>
                  <w:t xml:space="preserve">A proponent of eugenics, </w:t>
                </w:r>
                <w:r w:rsidRPr="00254D47">
                  <w:t xml:space="preserve">Ellis </w:t>
                </w:r>
                <w:r>
                  <w:t xml:space="preserve">also shared </w:t>
                </w:r>
                <w:r w:rsidRPr="00254D47">
                  <w:t>a</w:t>
                </w:r>
                <w:r>
                  <w:t xml:space="preserve"> </w:t>
                </w:r>
                <w:r w:rsidRPr="00254D47">
                  <w:t xml:space="preserve">long-standing friendship with </w:t>
                </w:r>
                <w:r>
                  <w:t xml:space="preserve">American </w:t>
                </w:r>
                <w:r w:rsidRPr="00254D47">
                  <w:t>contraceptive-rights leader Margaret Sanger.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9CD90D73E8FF24D89182231D5C186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D4CA4" w:rsidRDefault="002D4CA4" w:rsidP="00C27FAB">
                <w:pPr>
                  <w:contextualSpacing/>
                </w:pPr>
                <w:r>
                  <w:t xml:space="preserve">Henry Havelock Ellis was a pioneer of </w:t>
                </w:r>
                <w:r w:rsidRPr="00254D47">
                  <w:t>sexology, the scientific study of human sexuality</w:t>
                </w:r>
                <w:r>
                  <w:t>.</w:t>
                </w:r>
                <w:r w:rsidRPr="00254D47">
                  <w:t xml:space="preserve"> </w:t>
                </w:r>
                <w:r>
                  <w:t xml:space="preserve">As he details in his memoir </w:t>
                </w:r>
                <w:r w:rsidRPr="00950262">
                  <w:rPr>
                    <w:i/>
                  </w:rPr>
                  <w:t xml:space="preserve">My Life </w:t>
                </w:r>
                <w:r w:rsidRPr="00950262">
                  <w:t>(1939)</w:t>
                </w:r>
                <w:r>
                  <w:t xml:space="preserve">, he </w:t>
                </w:r>
                <w:r w:rsidRPr="00254D47">
                  <w:t>grew up in South London</w:t>
                </w:r>
                <w:r>
                  <w:t>, England,</w:t>
                </w:r>
                <w:r w:rsidRPr="00254D47">
                  <w:t xml:space="preserve"> and had an open marriage with Edith Ellis (</w:t>
                </w:r>
                <w:r w:rsidRPr="00FB0E33">
                  <w:t xml:space="preserve">née </w:t>
                </w:r>
                <w:r>
                  <w:t>Lees) (1861-1916)</w:t>
                </w:r>
                <w:r w:rsidRPr="00254D47">
                  <w:t>, who was a lesbian</w:t>
                </w:r>
                <w:r>
                  <w:t xml:space="preserve">. Ellis is best known for his seven volume series, </w:t>
                </w:r>
                <w:r>
                  <w:rPr>
                    <w:i/>
                  </w:rPr>
                  <w:t>Studies in the Psychology of Sex</w:t>
                </w:r>
                <w:r>
                  <w:t xml:space="preserve"> (1897-1928). The earliest of these volumes, </w:t>
                </w:r>
                <w:r w:rsidRPr="00254D47" w:rsidDel="00970FF6">
                  <w:t>a</w:t>
                </w:r>
                <w:r>
                  <w:t xml:space="preserve"> </w:t>
                </w:r>
                <w:r w:rsidRPr="00254D47">
                  <w:t>stud</w:t>
                </w:r>
                <w:r>
                  <w:t>y</w:t>
                </w:r>
                <w:r w:rsidRPr="00254D47">
                  <w:t xml:space="preserve"> of </w:t>
                </w:r>
                <w:r>
                  <w:t xml:space="preserve">(mostly male) </w:t>
                </w:r>
                <w:r w:rsidRPr="00254D47">
                  <w:t>same-sex behaviours</w:t>
                </w:r>
                <w:r>
                  <w:t xml:space="preserve"> entitled</w:t>
                </w:r>
                <w:r w:rsidRPr="00254D47">
                  <w:t xml:space="preserve"> </w:t>
                </w:r>
                <w:r w:rsidRPr="00254D47">
                  <w:rPr>
                    <w:i/>
                  </w:rPr>
                  <w:t>Sexual Inversion</w:t>
                </w:r>
                <w:r>
                  <w:t xml:space="preserve"> (inversion being Ellis’s preferred term for ‘homosexuality’</w:t>
                </w:r>
                <w:r w:rsidRPr="00254D47">
                  <w:t>,</w:t>
                </w:r>
                <w:r>
                  <w:t xml:space="preserve"> a term he disliked)</w:t>
                </w:r>
                <w:r w:rsidRPr="00254D47">
                  <w:t xml:space="preserve"> appended </w:t>
                </w:r>
                <w:r>
                  <w:t xml:space="preserve">writings </w:t>
                </w:r>
                <w:r w:rsidRPr="00254D47">
                  <w:t>by poet and sexologist J. A. Symonds (1840-1893)</w:t>
                </w:r>
                <w:r>
                  <w:t xml:space="preserve">. The book was </w:t>
                </w:r>
                <w:r w:rsidRPr="00254D47">
                  <w:t xml:space="preserve">banned in Britain on grounds of obscenity, </w:t>
                </w:r>
                <w:r>
                  <w:t xml:space="preserve">forcing </w:t>
                </w:r>
                <w:r w:rsidRPr="00254D47">
                  <w:t xml:space="preserve">Ellis </w:t>
                </w:r>
                <w:r>
                  <w:t xml:space="preserve">to </w:t>
                </w:r>
                <w:r w:rsidRPr="00254D47">
                  <w:t>publish all further writings in the United States.</w:t>
                </w:r>
                <w:r w:rsidDel="005A6393">
                  <w:t xml:space="preserve"> </w:t>
                </w:r>
                <w:r>
                  <w:t>Ellis was an early theorist of what he termed ‘</w:t>
                </w:r>
                <w:proofErr w:type="spellStart"/>
                <w:r>
                  <w:t>erotism</w:t>
                </w:r>
                <w:proofErr w:type="spellEnd"/>
                <w:r>
                  <w:t xml:space="preserve">’, developing influential </w:t>
                </w:r>
                <w:r w:rsidRPr="00254D47" w:rsidDel="003F090D">
                  <w:t>concepts</w:t>
                </w:r>
                <w:r>
                  <w:t xml:space="preserve"> and theories regarding </w:t>
                </w:r>
                <w:proofErr w:type="gramStart"/>
                <w:r w:rsidRPr="00254D47">
                  <w:t>auto-</w:t>
                </w:r>
                <w:proofErr w:type="spellStart"/>
                <w:r w:rsidRPr="00254D47">
                  <w:t>erotism</w:t>
                </w:r>
                <w:proofErr w:type="spellEnd"/>
                <w:proofErr w:type="gramEnd"/>
                <w:r w:rsidRPr="00254D47">
                  <w:t>, sadism</w:t>
                </w:r>
                <w:r>
                  <w:t xml:space="preserve">, </w:t>
                </w:r>
                <w:r w:rsidRPr="00254D47">
                  <w:t xml:space="preserve">masochism and </w:t>
                </w:r>
                <w:r>
                  <w:t xml:space="preserve">fetishism. </w:t>
                </w:r>
                <w:r w:rsidRPr="00254D47">
                  <w:t>Ellis participated, with Richard von Krafft-Ebing (1840-1902) and Sigmund Freud (1856-1939), in the burgeoning study of non-normative sexual practice</w:t>
                </w:r>
                <w:r>
                  <w:t xml:space="preserve">s, which he grouped under the umbrella term ‘erotic symbolism’ (Ellis </w:t>
                </w:r>
                <w:proofErr w:type="spellStart"/>
                <w:r w:rsidRPr="00B30CD3">
                  <w:t>qtd</w:t>
                </w:r>
                <w:proofErr w:type="spellEnd"/>
                <w:r w:rsidRPr="00B30CD3">
                  <w:t xml:space="preserve">. in </w:t>
                </w:r>
                <w:proofErr w:type="spellStart"/>
                <w:r w:rsidRPr="00FB0E33">
                  <w:t>Schaffner</w:t>
                </w:r>
                <w:proofErr w:type="spellEnd"/>
                <w:r w:rsidRPr="00FB0E33">
                  <w:t xml:space="preserve"> 99</w:t>
                </w:r>
                <w:r>
                  <w:t>)</w:t>
                </w:r>
                <w:r w:rsidRPr="00254D47">
                  <w:t>. Suggesting that ‘abnormal’ expressions of sexuality were congenital and harmless</w:t>
                </w:r>
                <w:r>
                  <w:t>,</w:t>
                </w:r>
                <w:r w:rsidRPr="00254D47">
                  <w:t xml:space="preserve"> Ellis </w:t>
                </w:r>
                <w:r>
                  <w:t>advocated</w:t>
                </w:r>
                <w:r w:rsidRPr="00254D47">
                  <w:t xml:space="preserve"> for the reform of laws that criminalized </w:t>
                </w:r>
                <w:r>
                  <w:t>acts of ‘inversion’ (</w:t>
                </w:r>
                <w:r w:rsidRPr="00254D47">
                  <w:t>homosexual acts</w:t>
                </w:r>
                <w:r>
                  <w:t>)</w:t>
                </w:r>
                <w:r w:rsidRPr="00254D47">
                  <w:t xml:space="preserve"> in public and private</w:t>
                </w:r>
                <w:r>
                  <w:t>.</w:t>
                </w:r>
                <w:r w:rsidRPr="00254D47">
                  <w:t xml:space="preserve"> </w:t>
                </w:r>
                <w:r>
                  <w:t xml:space="preserve">A proponent of eugenics, </w:t>
                </w:r>
                <w:r w:rsidRPr="00254D47">
                  <w:t xml:space="preserve">Ellis </w:t>
                </w:r>
                <w:r>
                  <w:t xml:space="preserve">also shared </w:t>
                </w:r>
                <w:r w:rsidRPr="00254D47">
                  <w:t>a</w:t>
                </w:r>
                <w:r>
                  <w:t xml:space="preserve"> </w:t>
                </w:r>
                <w:r w:rsidRPr="00254D47">
                  <w:t xml:space="preserve">long-standing friendship with </w:t>
                </w:r>
                <w:r>
                  <w:t xml:space="preserve">American </w:t>
                </w:r>
                <w:r w:rsidRPr="00254D47">
                  <w:t>contraceptive-rights leader Margaret Sanger.</w:t>
                </w:r>
              </w:p>
              <w:p w:rsidR="002D4CA4" w:rsidRDefault="002D4CA4" w:rsidP="00C27FAB">
                <w:pPr>
                  <w:contextualSpacing/>
                </w:pPr>
              </w:p>
              <w:p w:rsidR="002D4CA4" w:rsidRPr="00254D47" w:rsidRDefault="002D4CA4" w:rsidP="002D4CA4">
                <w:pPr>
                  <w:pStyle w:val="Authornote"/>
                </w:pPr>
                <w:r w:rsidRPr="00254D47">
                  <w:t>List of works</w:t>
                </w:r>
              </w:p>
              <w:p w:rsidR="002D4CA4" w:rsidRPr="00A3119E" w:rsidRDefault="002D4CA4" w:rsidP="002D4CA4">
                <w:pPr>
                  <w:pStyle w:val="Authornote"/>
                </w:pPr>
                <w:r w:rsidRPr="00254D47">
                  <w:lastRenderedPageBreak/>
                  <w:t xml:space="preserve">Ellis, H. (1897) </w:t>
                </w:r>
                <w:r w:rsidRPr="00254D47">
                  <w:rPr>
                    <w:i/>
                  </w:rPr>
                  <w:t>Sexual Inversion</w:t>
                </w:r>
                <w:r w:rsidRPr="00254D47">
                  <w:t xml:space="preserve">, </w:t>
                </w:r>
                <w:proofErr w:type="gramStart"/>
                <w:r w:rsidRPr="00254D47">
                  <w:t>Watford</w:t>
                </w:r>
                <w:proofErr w:type="gramEnd"/>
                <w:r w:rsidRPr="00254D47">
                  <w:t xml:space="preserve"> London: The University Press. </w:t>
                </w:r>
              </w:p>
              <w:p w:rsidR="002D4CA4" w:rsidRPr="00254D47" w:rsidRDefault="002D4CA4" w:rsidP="002D4CA4">
                <w:pPr>
                  <w:pStyle w:val="Authornote"/>
                </w:pPr>
                <w:r>
                  <w:t>------</w:t>
                </w:r>
                <w:r w:rsidRPr="00254D47">
                  <w:t xml:space="preserve"> (1928) </w:t>
                </w:r>
                <w:r w:rsidRPr="00254D47">
                  <w:rPr>
                    <w:i/>
                  </w:rPr>
                  <w:t>Studies in the Psychology of Sex</w:t>
                </w:r>
                <w:r w:rsidRPr="00254D47">
                  <w:t xml:space="preserve">, </w:t>
                </w:r>
                <w:r w:rsidRPr="00254D47" w:rsidDel="009C5165">
                  <w:t>Philadelphia: F. A. Davis</w:t>
                </w:r>
                <w:r>
                  <w:t xml:space="preserve">, </w:t>
                </w:r>
                <w:r w:rsidRPr="00254D47">
                  <w:t>7 vol</w:t>
                </w:r>
                <w:r>
                  <w:t>s</w:t>
                </w:r>
                <w:r w:rsidRPr="00254D47">
                  <w:t>.</w:t>
                </w:r>
              </w:p>
              <w:p w:rsidR="002D4CA4" w:rsidRPr="00254D47" w:rsidRDefault="002D4CA4" w:rsidP="002D4CA4">
                <w:pPr>
                  <w:pStyle w:val="Authornote"/>
                </w:pPr>
                <w:r>
                  <w:t>------</w:t>
                </w:r>
                <w:r w:rsidRPr="00254D47">
                  <w:t xml:space="preserve"> (1939) </w:t>
                </w:r>
                <w:r w:rsidRPr="00254D47">
                  <w:rPr>
                    <w:i/>
                  </w:rPr>
                  <w:t>My Life: Autobiography of Havelock Ellis</w:t>
                </w:r>
                <w:r w:rsidRPr="00254D47">
                  <w:t>, Boston: Houghton Mifflin.</w:t>
                </w:r>
              </w:p>
              <w:p w:rsidR="002D4CA4" w:rsidRPr="00254D47" w:rsidRDefault="002D4CA4" w:rsidP="002D4CA4">
                <w:pPr>
                  <w:pStyle w:val="Authornote"/>
                  <w:ind w:left="567" w:hanging="454"/>
                </w:pPr>
                <w:r>
                  <w:t>------</w:t>
                </w:r>
                <w:r w:rsidRPr="00254D47">
                  <w:t xml:space="preserve"> (1950) </w:t>
                </w:r>
                <w:r w:rsidRPr="00254D47">
                  <w:rPr>
                    <w:i/>
                  </w:rPr>
                  <w:t>From Marlowe to Shaw: The Studies, 1876-1936, in English Literature of Havelock Ellis</w:t>
                </w:r>
                <w:r w:rsidRPr="00254D47">
                  <w:t xml:space="preserve">, </w:t>
                </w:r>
                <w:r>
                  <w:t xml:space="preserve">ed. </w:t>
                </w:r>
                <w:r w:rsidRPr="00254D47">
                  <w:t xml:space="preserve">J. </w:t>
                </w:r>
                <w:proofErr w:type="spellStart"/>
                <w:r w:rsidRPr="00254D47">
                  <w:t>Gawsworth</w:t>
                </w:r>
                <w:proofErr w:type="spellEnd"/>
                <w:r>
                  <w:t>,</w:t>
                </w:r>
                <w:r w:rsidRPr="00254D47">
                  <w:t xml:space="preserve"> London: Williams and </w:t>
                </w:r>
                <w:proofErr w:type="spellStart"/>
                <w:r w:rsidRPr="00254D47">
                  <w:t>Norgate</w:t>
                </w:r>
                <w:proofErr w:type="spellEnd"/>
                <w:r w:rsidRPr="00254D47">
                  <w:t>.</w:t>
                </w:r>
              </w:p>
              <w:p w:rsidR="003F0D73" w:rsidRDefault="003F0D73" w:rsidP="00C27FAB">
                <w:pPr>
                  <w:contextualSpacing/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8FB07685A7E3B46A5A7F3FEE4CC78D6"/>
              </w:placeholder>
            </w:sdtPr>
            <w:sdtEndPr/>
            <w:sdtContent>
              <w:p w:rsidR="002D4CA4" w:rsidRDefault="002D4CA4" w:rsidP="002D4CA4"/>
              <w:p w:rsidR="002D4CA4" w:rsidRDefault="002D4CA4" w:rsidP="002D4CA4">
                <w:sdt>
                  <w:sdtPr>
                    <w:id w:val="20894951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Bla98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(Bland and Doan)</w:t>
                    </w:r>
                    <w:r>
                      <w:fldChar w:fldCharType="end"/>
                    </w:r>
                  </w:sdtContent>
                </w:sdt>
              </w:p>
              <w:p w:rsidR="002D4CA4" w:rsidRDefault="002D4CA4" w:rsidP="002D4CA4"/>
              <w:p w:rsidR="002D4CA4" w:rsidRDefault="002D4CA4" w:rsidP="002D4CA4">
                <w:sdt>
                  <w:sdtPr>
                    <w:id w:val="11793131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Gro80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(Grosskurth)</w:t>
                    </w:r>
                    <w:r>
                      <w:fldChar w:fldCharType="end"/>
                    </w:r>
                  </w:sdtContent>
                </w:sdt>
              </w:p>
              <w:p w:rsidR="002D4CA4" w:rsidRDefault="002D4CA4" w:rsidP="002D4CA4"/>
              <w:p w:rsidR="003235A7" w:rsidRDefault="002D4CA4" w:rsidP="002D4CA4">
                <w:sdt>
                  <w:sdtPr>
                    <w:id w:val="-1278534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(Schaffner)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CA4" w:rsidRDefault="002D4CA4" w:rsidP="007A0D55">
      <w:pPr>
        <w:spacing w:after="0" w:line="240" w:lineRule="auto"/>
      </w:pPr>
      <w:r>
        <w:separator/>
      </w:r>
    </w:p>
  </w:endnote>
  <w:endnote w:type="continuationSeparator" w:id="0">
    <w:p w:rsidR="002D4CA4" w:rsidRDefault="002D4C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CA4" w:rsidRDefault="002D4CA4" w:rsidP="007A0D55">
      <w:pPr>
        <w:spacing w:after="0" w:line="240" w:lineRule="auto"/>
      </w:pPr>
      <w:r>
        <w:separator/>
      </w:r>
    </w:p>
  </w:footnote>
  <w:footnote w:type="continuationSeparator" w:id="0">
    <w:p w:rsidR="002D4CA4" w:rsidRDefault="002D4C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4CA4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4C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4C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1CDC97C2EE664C92C8E2AF24E7E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18FD8-566A-3648-931F-9DA7096BD48C}"/>
      </w:docPartPr>
      <w:docPartBody>
        <w:p w:rsidR="00000000" w:rsidRDefault="004E117A">
          <w:pPr>
            <w:pStyle w:val="691CDC97C2EE664C92C8E2AF24E7EB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ED8443507A044D821DB46986C9E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578E-35CD-9544-9C2D-FCFF826C1837}"/>
      </w:docPartPr>
      <w:docPartBody>
        <w:p w:rsidR="00000000" w:rsidRDefault="004E117A">
          <w:pPr>
            <w:pStyle w:val="B7ED8443507A044D821DB46986C9E7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BC0199799D1449BC49741FDF760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E7DF3-2040-6848-AF12-E048430B9522}"/>
      </w:docPartPr>
      <w:docPartBody>
        <w:p w:rsidR="00000000" w:rsidRDefault="004E117A">
          <w:pPr>
            <w:pStyle w:val="D5BC0199799D1449BC49741FDF7601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C399AD4D8B54A4FAF744E1ECF0E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1D8D-897B-2B42-A03C-32B83DC1A032}"/>
      </w:docPartPr>
      <w:docPartBody>
        <w:p w:rsidR="00000000" w:rsidRDefault="004E117A">
          <w:pPr>
            <w:pStyle w:val="FC399AD4D8B54A4FAF744E1ECF0EDDE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D7DC7EE5B90FF468251ACC383205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415D-AF08-1F4D-86CB-B5808E18B46C}"/>
      </w:docPartPr>
      <w:docPartBody>
        <w:p w:rsidR="00000000" w:rsidRDefault="004E117A">
          <w:pPr>
            <w:pStyle w:val="ED7DC7EE5B90FF468251ACC3832058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0DFE6160F4A74E8EF336DD2B6A9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178C-EB0D-334C-8C7A-733199E72BFB}"/>
      </w:docPartPr>
      <w:docPartBody>
        <w:p w:rsidR="00000000" w:rsidRDefault="004E117A">
          <w:pPr>
            <w:pStyle w:val="270DFE6160F4A74E8EF336DD2B6A9A7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613ADBD0F2DC4494FE3C3B318A8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8B5E-A605-854B-9E69-535BA1665139}"/>
      </w:docPartPr>
      <w:docPartBody>
        <w:p w:rsidR="00000000" w:rsidRDefault="004E117A">
          <w:pPr>
            <w:pStyle w:val="30613ADBD0F2DC4494FE3C3B318A8E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EE2825FA05EA04489047FDA3A13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91D2F-DD51-4940-B515-7A9B0924D1B6}"/>
      </w:docPartPr>
      <w:docPartBody>
        <w:p w:rsidR="00000000" w:rsidRDefault="004E117A">
          <w:pPr>
            <w:pStyle w:val="DEE2825FA05EA04489047FDA3A13834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B149CAF562F14BAF476A902B2A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DB8D7-E401-6B46-A749-A87A85882682}"/>
      </w:docPartPr>
      <w:docPartBody>
        <w:p w:rsidR="00000000" w:rsidRDefault="004E117A">
          <w:pPr>
            <w:pStyle w:val="D9B149CAF562F14BAF476A902B2A73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9CD90D73E8FF24D89182231D5C18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AF2B2-7C9C-4B47-9D73-944E67CADFA2}"/>
      </w:docPartPr>
      <w:docPartBody>
        <w:p w:rsidR="00000000" w:rsidRDefault="004E117A">
          <w:pPr>
            <w:pStyle w:val="C9CD90D73E8FF24D89182231D5C186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8FB07685A7E3B46A5A7F3FEE4CC7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44CCD-1836-9B4F-80B2-24B3288C02FA}"/>
      </w:docPartPr>
      <w:docPartBody>
        <w:p w:rsidR="00000000" w:rsidRDefault="004E117A">
          <w:pPr>
            <w:pStyle w:val="38FB07685A7E3B46A5A7F3FEE4CC78D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1CDC97C2EE664C92C8E2AF24E7EB41">
    <w:name w:val="691CDC97C2EE664C92C8E2AF24E7EB41"/>
  </w:style>
  <w:style w:type="paragraph" w:customStyle="1" w:styleId="B7ED8443507A044D821DB46986C9E709">
    <w:name w:val="B7ED8443507A044D821DB46986C9E709"/>
  </w:style>
  <w:style w:type="paragraph" w:customStyle="1" w:styleId="D5BC0199799D1449BC49741FDF76019C">
    <w:name w:val="D5BC0199799D1449BC49741FDF76019C"/>
  </w:style>
  <w:style w:type="paragraph" w:customStyle="1" w:styleId="FC399AD4D8B54A4FAF744E1ECF0EDDE7">
    <w:name w:val="FC399AD4D8B54A4FAF744E1ECF0EDDE7"/>
  </w:style>
  <w:style w:type="paragraph" w:customStyle="1" w:styleId="ED7DC7EE5B90FF468251ACC3832058C2">
    <w:name w:val="ED7DC7EE5B90FF468251ACC3832058C2"/>
  </w:style>
  <w:style w:type="paragraph" w:customStyle="1" w:styleId="270DFE6160F4A74E8EF336DD2B6A9A78">
    <w:name w:val="270DFE6160F4A74E8EF336DD2B6A9A78"/>
  </w:style>
  <w:style w:type="paragraph" w:customStyle="1" w:styleId="30613ADBD0F2DC4494FE3C3B318A8E47">
    <w:name w:val="30613ADBD0F2DC4494FE3C3B318A8E47"/>
  </w:style>
  <w:style w:type="paragraph" w:customStyle="1" w:styleId="DEE2825FA05EA04489047FDA3A13834B">
    <w:name w:val="DEE2825FA05EA04489047FDA3A13834B"/>
  </w:style>
  <w:style w:type="paragraph" w:customStyle="1" w:styleId="D9B149CAF562F14BAF476A902B2A73B9">
    <w:name w:val="D9B149CAF562F14BAF476A902B2A73B9"/>
  </w:style>
  <w:style w:type="paragraph" w:customStyle="1" w:styleId="C9CD90D73E8FF24D89182231D5C1866E">
    <w:name w:val="C9CD90D73E8FF24D89182231D5C1866E"/>
  </w:style>
  <w:style w:type="paragraph" w:customStyle="1" w:styleId="38FB07685A7E3B46A5A7F3FEE4CC78D6">
    <w:name w:val="38FB07685A7E3B46A5A7F3FEE4CC78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1CDC97C2EE664C92C8E2AF24E7EB41">
    <w:name w:val="691CDC97C2EE664C92C8E2AF24E7EB41"/>
  </w:style>
  <w:style w:type="paragraph" w:customStyle="1" w:styleId="B7ED8443507A044D821DB46986C9E709">
    <w:name w:val="B7ED8443507A044D821DB46986C9E709"/>
  </w:style>
  <w:style w:type="paragraph" w:customStyle="1" w:styleId="D5BC0199799D1449BC49741FDF76019C">
    <w:name w:val="D5BC0199799D1449BC49741FDF76019C"/>
  </w:style>
  <w:style w:type="paragraph" w:customStyle="1" w:styleId="FC399AD4D8B54A4FAF744E1ECF0EDDE7">
    <w:name w:val="FC399AD4D8B54A4FAF744E1ECF0EDDE7"/>
  </w:style>
  <w:style w:type="paragraph" w:customStyle="1" w:styleId="ED7DC7EE5B90FF468251ACC3832058C2">
    <w:name w:val="ED7DC7EE5B90FF468251ACC3832058C2"/>
  </w:style>
  <w:style w:type="paragraph" w:customStyle="1" w:styleId="270DFE6160F4A74E8EF336DD2B6A9A78">
    <w:name w:val="270DFE6160F4A74E8EF336DD2B6A9A78"/>
  </w:style>
  <w:style w:type="paragraph" w:customStyle="1" w:styleId="30613ADBD0F2DC4494FE3C3B318A8E47">
    <w:name w:val="30613ADBD0F2DC4494FE3C3B318A8E47"/>
  </w:style>
  <w:style w:type="paragraph" w:customStyle="1" w:styleId="DEE2825FA05EA04489047FDA3A13834B">
    <w:name w:val="DEE2825FA05EA04489047FDA3A13834B"/>
  </w:style>
  <w:style w:type="paragraph" w:customStyle="1" w:styleId="D9B149CAF562F14BAF476A902B2A73B9">
    <w:name w:val="D9B149CAF562F14BAF476A902B2A73B9"/>
  </w:style>
  <w:style w:type="paragraph" w:customStyle="1" w:styleId="C9CD90D73E8FF24D89182231D5C1866E">
    <w:name w:val="C9CD90D73E8FF24D89182231D5C1866E"/>
  </w:style>
  <w:style w:type="paragraph" w:customStyle="1" w:styleId="38FB07685A7E3B46A5A7F3FEE4CC78D6">
    <w:name w:val="38FB07685A7E3B46A5A7F3FEE4CC7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Bla98</b:Tag>
    <b:SourceType>Book</b:SourceType>
    <b:Guid>{0AECFA7C-277B-1044-A2D5-4C71F18A254F}</b:Guid>
    <b:Title>Sexology in Culture: Labelling Bodies and Desires</b:Title>
    <b:City>Chicago</b:City>
    <b:Publisher>The University of Chicago Press</b:Publisher>
    <b:Year>1998</b:Year>
    <b:Author>
      <b:Editor>
        <b:NameList>
          <b:Person>
            <b:Last>Bland</b:Last>
            <b:First>L.</b:First>
          </b:Person>
          <b:Person>
            <b:Last>Doan</b:Last>
            <b:First>L.</b:First>
          </b:Person>
        </b:NameList>
      </b:Editor>
    </b:Author>
    <b:RefOrder>1</b:RefOrder>
  </b:Source>
  <b:Source>
    <b:Tag>Gro80</b:Tag>
    <b:SourceType>Book</b:SourceType>
    <b:Guid>{92683925-18E7-004E-95FB-28731BE52CAB}</b:Guid>
    <b:Author>
      <b:Author>
        <b:NameList>
          <b:Person>
            <b:Last>Grosskurth</b:Last>
            <b:First>P.</b:First>
          </b:Person>
        </b:NameList>
      </b:Author>
    </b:Author>
    <b:Title>Havelock Ellis: A Biography</b:Title>
    <b:City>London</b:City>
    <b:Publisher>Allen Lane</b:Publisher>
    <b:Year>1980</b:Year>
    <b:RefOrder>2</b:RefOrder>
  </b:Source>
  <b:Source>
    <b:Tag>Sch12</b:Tag>
    <b:SourceType>Book</b:SourceType>
    <b:Guid>{554A84BD-8E71-D047-8C00-33A5C662C650}</b:Guid>
    <b:Author>
      <b:Author>
        <b:NameList>
          <b:Person>
            <b:Last>Schaffner</b:Last>
            <b:First>A.</b:First>
            <b:Middle>K.</b:Middle>
          </b:Person>
        </b:NameList>
      </b:Author>
    </b:Author>
    <b:Title>Modernism and Perversion</b:Title>
    <b:City>New York</b:City>
    <b:Publisher>Palgrave Macmillan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A1B5E1E6-C18A-954C-BFF0-726C3ED7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2015-10-26T03:15:00Z</dcterms:created>
  <dcterms:modified xsi:type="dcterms:W3CDTF">2015-10-26T03:20:00Z</dcterms:modified>
</cp:coreProperties>
</file>