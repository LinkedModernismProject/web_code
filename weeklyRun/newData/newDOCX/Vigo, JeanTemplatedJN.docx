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95934319828E384493C367A87251F11D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A6146E78775DAB46B12A27E3F07CBF62"/>
            </w:placeholder>
            <w:text/>
          </w:sdtPr>
          <w:sdtEndPr/>
          <w:sdtContent>
            <w:tc>
              <w:tcPr>
                <w:tcW w:w="2073" w:type="dxa"/>
              </w:tcPr>
              <w:p w:rsidR="00B574C9" w:rsidRDefault="008426BA" w:rsidP="008426BA">
                <w:r>
                  <w:t>Thomas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A7E036C523FB234AB85D174C21D412D0"/>
            </w:placeholder>
            <w:text/>
          </w:sdtPr>
          <w:sdtEndPr/>
          <w:sdtContent>
            <w:tc>
              <w:tcPr>
                <w:tcW w:w="2551" w:type="dxa"/>
              </w:tcPr>
              <w:p w:rsidR="00B574C9" w:rsidRDefault="008426BA" w:rsidP="008426BA">
                <w:r>
                  <w:t>Patrick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BDB5FC6F1897AC4BA69FBAAF62911846"/>
            </w:placeholder>
            <w:text/>
          </w:sdtPr>
          <w:sdtEndPr/>
          <w:sdtContent>
            <w:tc>
              <w:tcPr>
                <w:tcW w:w="2642" w:type="dxa"/>
              </w:tcPr>
              <w:p w:rsidR="00B574C9" w:rsidRDefault="008426BA" w:rsidP="008426BA">
                <w:r>
                  <w:t>Pringle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7C99E4262213CD40BA4E5E6557961F1A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86BE2D7366F1F245A6309029FDFE404E"/>
            </w:placeholder>
            <w:text/>
          </w:sdtPr>
          <w:sdtContent>
            <w:tc>
              <w:tcPr>
                <w:tcW w:w="8525" w:type="dxa"/>
                <w:gridSpan w:val="4"/>
              </w:tcPr>
              <w:p w:rsidR="00B574C9" w:rsidRDefault="008426BA" w:rsidP="008426BA">
                <w:r w:rsidRPr="004F3D69">
                  <w:rPr>
                    <w:lang w:val="en-US" w:eastAsia="ja-JP"/>
                  </w:rPr>
                  <w:t>McGill University</w:t>
                </w:r>
              </w:p>
            </w:tc>
          </w:sdtContent>
        </w:sdt>
      </w:tr>
    </w:tbl>
    <w:p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:rsidTr="003F0D73">
        <w:sdt>
          <w:sdtPr>
            <w:alias w:val="Article headword"/>
            <w:tag w:val="articleHeadword"/>
            <w:id w:val="-361440020"/>
            <w:placeholder>
              <w:docPart w:val="443D93F40E990C44AF3355C12EC8765D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F0D73" w:rsidRPr="00FB589A" w:rsidRDefault="008426BA" w:rsidP="008426BA">
                <w:r w:rsidRPr="00F8254A">
                  <w:rPr>
                    <w:lang w:val="en-US" w:eastAsia="ja-JP"/>
                  </w:rPr>
                  <w:t>Vigo, Jean (1905-1934)</w:t>
                </w:r>
              </w:p>
            </w:tc>
          </w:sdtContent>
        </w:sdt>
      </w:tr>
      <w:tr w:rsidR="00464699" w:rsidTr="007821B0">
        <w:sdt>
          <w:sdtPr>
            <w:alias w:val="Variant headwords"/>
            <w:tag w:val="variantHeadwords"/>
            <w:id w:val="173464402"/>
            <w:placeholder>
              <w:docPart w:val="5B9ED28E1E93184BAA83D4F4A97E14DE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:rsidTr="003F0D73">
        <w:sdt>
          <w:sdtPr>
            <w:alias w:val="Abstract"/>
            <w:tag w:val="abstract"/>
            <w:id w:val="-635871867"/>
            <w:placeholder>
              <w:docPart w:val="240E7E96D3317E4EA262BC1CB59DC98F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E85A05" w:rsidRDefault="008426BA" w:rsidP="00E85A05">
                <w:r w:rsidRPr="008426BA">
                  <w:t xml:space="preserve">Jean </w:t>
                </w:r>
                <w:proofErr w:type="spellStart"/>
                <w:r w:rsidRPr="008426BA">
                  <w:t>Vigo</w:t>
                </w:r>
                <w:proofErr w:type="spellEnd"/>
                <w:r w:rsidRPr="008426BA">
                  <w:t xml:space="preserve"> is an anarchist and social realist French filmmaker responsible for four small, yet influential works. Famously </w:t>
                </w:r>
                <w:proofErr w:type="spellStart"/>
                <w:r w:rsidRPr="008426BA">
                  <w:t>honored</w:t>
                </w:r>
                <w:proofErr w:type="spellEnd"/>
                <w:r w:rsidRPr="008426BA">
                  <w:t xml:space="preserve"> as ‘the cinema incarnate’ by Henri </w:t>
                </w:r>
                <w:proofErr w:type="spellStart"/>
                <w:r w:rsidRPr="008426BA">
                  <w:t>Langlois</w:t>
                </w:r>
                <w:proofErr w:type="spellEnd"/>
                <w:r w:rsidRPr="008426BA">
                  <w:t xml:space="preserve">, </w:t>
                </w:r>
                <w:proofErr w:type="spellStart"/>
                <w:r w:rsidRPr="008426BA">
                  <w:t>Vigo</w:t>
                </w:r>
                <w:proofErr w:type="spellEnd"/>
                <w:r w:rsidRPr="008426BA">
                  <w:t xml:space="preserve"> impacted French New Wave directors despite producing just 165 minutes of film during his short life. Born to militant anarchist parents in 1905, </w:t>
                </w:r>
                <w:proofErr w:type="spellStart"/>
                <w:r w:rsidRPr="008426BA">
                  <w:t>Vigo</w:t>
                </w:r>
                <w:proofErr w:type="spellEnd"/>
                <w:r w:rsidRPr="008426BA">
                  <w:t xml:space="preserve"> grew up in boarding schools after his father, radical agitator Miguel </w:t>
                </w:r>
                <w:proofErr w:type="spellStart"/>
                <w:r w:rsidRPr="008426BA">
                  <w:t>Almereyda</w:t>
                </w:r>
                <w:proofErr w:type="spellEnd"/>
                <w:r w:rsidRPr="008426BA">
                  <w:t xml:space="preserve">, died in prison. Plagued by illness throughout his life, </w:t>
                </w:r>
                <w:proofErr w:type="spellStart"/>
                <w:r w:rsidRPr="008426BA">
                  <w:t>Vigo</w:t>
                </w:r>
                <w:proofErr w:type="spellEnd"/>
                <w:r w:rsidRPr="008426BA">
                  <w:t xml:space="preserve"> read the impressionist film theories of Jean Epstein and Louis </w:t>
                </w:r>
                <w:proofErr w:type="spellStart"/>
                <w:r w:rsidRPr="008426BA">
                  <w:t>Delluc</w:t>
                </w:r>
                <w:proofErr w:type="spellEnd"/>
                <w:r w:rsidRPr="008426BA">
                  <w:t xml:space="preserve"> while in hospital, and there he met his wife ‘</w:t>
                </w:r>
                <w:proofErr w:type="spellStart"/>
                <w:r w:rsidRPr="008426BA">
                  <w:t>Lydu</w:t>
                </w:r>
                <w:proofErr w:type="spellEnd"/>
                <w:r w:rsidRPr="008426BA">
                  <w:t xml:space="preserve">’ </w:t>
                </w:r>
                <w:proofErr w:type="spellStart"/>
                <w:r w:rsidRPr="008426BA">
                  <w:t>Lozinska</w:t>
                </w:r>
                <w:proofErr w:type="spellEnd"/>
                <w:r w:rsidRPr="008426BA">
                  <w:t xml:space="preserve">. The couple moved to Nice and </w:t>
                </w:r>
                <w:proofErr w:type="spellStart"/>
                <w:r w:rsidRPr="008426BA">
                  <w:t>Lydu’s</w:t>
                </w:r>
                <w:proofErr w:type="spellEnd"/>
                <w:r w:rsidRPr="008426BA">
                  <w:t xml:space="preserve"> family bankrolled </w:t>
                </w:r>
                <w:proofErr w:type="spellStart"/>
                <w:r w:rsidRPr="008426BA">
                  <w:t>Vigo’s</w:t>
                </w:r>
                <w:proofErr w:type="spellEnd"/>
                <w:r w:rsidRPr="008426BA">
                  <w:t xml:space="preserve"> first film, À Propos de Nice (1930), an experimental documentary inspired by </w:t>
                </w:r>
                <w:proofErr w:type="spellStart"/>
                <w:r w:rsidRPr="008426BA">
                  <w:t>Dziga</w:t>
                </w:r>
                <w:proofErr w:type="spellEnd"/>
                <w:r w:rsidRPr="008426BA">
                  <w:t xml:space="preserve"> </w:t>
                </w:r>
                <w:proofErr w:type="spellStart"/>
                <w:r w:rsidRPr="008426BA">
                  <w:t>Vertov</w:t>
                </w:r>
                <w:proofErr w:type="spellEnd"/>
                <w:r w:rsidRPr="008426BA">
                  <w:t xml:space="preserve">. </w:t>
                </w:r>
                <w:proofErr w:type="spellStart"/>
                <w:r w:rsidRPr="008426BA">
                  <w:t>Vigo</w:t>
                </w:r>
                <w:proofErr w:type="spellEnd"/>
                <w:r w:rsidRPr="008426BA">
                  <w:t xml:space="preserve"> then completed his masterpiece, Zero de </w:t>
                </w:r>
                <w:proofErr w:type="spellStart"/>
                <w:r w:rsidRPr="008426BA">
                  <w:t>Conduite</w:t>
                </w:r>
                <w:proofErr w:type="spellEnd"/>
                <w:r w:rsidRPr="008426BA">
                  <w:t xml:space="preserve"> (Zero for Conduct, 1933): a short film about an insurrection enacted by children at a boarding school. The film is autobiographical, referencing his parent’s politics, as well as characters and incidents from </w:t>
                </w:r>
                <w:proofErr w:type="spellStart"/>
                <w:r w:rsidRPr="008426BA">
                  <w:t>Vigo’s</w:t>
                </w:r>
                <w:proofErr w:type="spellEnd"/>
                <w:r w:rsidRPr="008426BA">
                  <w:t xml:space="preserve"> life, while aesthetically playing between realism and a surrealist sensitivity prone to play and mischief. A few weeks after the release of his social realist film about love on a canal barge, </w:t>
                </w:r>
                <w:proofErr w:type="spellStart"/>
                <w:r w:rsidRPr="008426BA">
                  <w:t>l’Atalante</w:t>
                </w:r>
                <w:proofErr w:type="spellEnd"/>
                <w:r w:rsidRPr="008426BA">
                  <w:t xml:space="preserve"> (1934), </w:t>
                </w:r>
                <w:proofErr w:type="spellStart"/>
                <w:r w:rsidRPr="008426BA">
                  <w:t>Vigo</w:t>
                </w:r>
                <w:proofErr w:type="spellEnd"/>
                <w:r w:rsidRPr="008426BA">
                  <w:t xml:space="preserve"> passed away from tuberculosis.</w:t>
                </w:r>
              </w:p>
            </w:tc>
          </w:sdtContent>
        </w:sdt>
      </w:tr>
      <w:tr w:rsidR="003F0D73" w:rsidTr="003F0D73">
        <w:sdt>
          <w:sdtPr>
            <w:alias w:val="Article text"/>
            <w:tag w:val="articleText"/>
            <w:id w:val="634067588"/>
            <w:placeholder>
              <w:docPart w:val="44C43643DAA3DB4993379B60391ABAEF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8426BA" w:rsidRDefault="008426BA" w:rsidP="00C27FAB">
                <w:r w:rsidRPr="008426BA">
                  <w:t xml:space="preserve">Jean </w:t>
                </w:r>
                <w:proofErr w:type="spellStart"/>
                <w:r w:rsidRPr="008426BA">
                  <w:t>Vigo</w:t>
                </w:r>
                <w:proofErr w:type="spellEnd"/>
                <w:r w:rsidRPr="008426BA">
                  <w:t xml:space="preserve"> is an anarchist and social realist French filmmaker responsible for four small, yet influential works. Famously </w:t>
                </w:r>
                <w:proofErr w:type="spellStart"/>
                <w:r w:rsidRPr="008426BA">
                  <w:t>honored</w:t>
                </w:r>
                <w:proofErr w:type="spellEnd"/>
                <w:r w:rsidRPr="008426BA">
                  <w:t xml:space="preserve"> as ‘the cinema incarnate’ by Henri </w:t>
                </w:r>
                <w:proofErr w:type="spellStart"/>
                <w:r w:rsidRPr="008426BA">
                  <w:t>Langlois</w:t>
                </w:r>
                <w:proofErr w:type="spellEnd"/>
                <w:r w:rsidRPr="008426BA">
                  <w:t xml:space="preserve">, </w:t>
                </w:r>
                <w:proofErr w:type="spellStart"/>
                <w:r w:rsidRPr="008426BA">
                  <w:t>Vigo</w:t>
                </w:r>
                <w:proofErr w:type="spellEnd"/>
                <w:r w:rsidRPr="008426BA">
                  <w:t xml:space="preserve"> impacted French New Wave directors despite producing just 165 minutes of film during his short life. Born to militant anarchist parents in 1905, </w:t>
                </w:r>
                <w:proofErr w:type="spellStart"/>
                <w:r w:rsidRPr="008426BA">
                  <w:t>Vigo</w:t>
                </w:r>
                <w:proofErr w:type="spellEnd"/>
                <w:r w:rsidRPr="008426BA">
                  <w:t xml:space="preserve"> grew up in boarding schools after his father, radical agitator Miguel </w:t>
                </w:r>
                <w:proofErr w:type="spellStart"/>
                <w:r w:rsidRPr="008426BA">
                  <w:t>Almereyda</w:t>
                </w:r>
                <w:proofErr w:type="spellEnd"/>
                <w:r w:rsidRPr="008426BA">
                  <w:t xml:space="preserve">, died in prison. Plagued by illness throughout his life, </w:t>
                </w:r>
                <w:proofErr w:type="spellStart"/>
                <w:r w:rsidRPr="008426BA">
                  <w:t>Vigo</w:t>
                </w:r>
                <w:proofErr w:type="spellEnd"/>
                <w:r w:rsidRPr="008426BA">
                  <w:t xml:space="preserve"> read the impressionist film theories of Jean Epstein and Louis </w:t>
                </w:r>
                <w:proofErr w:type="spellStart"/>
                <w:r w:rsidRPr="008426BA">
                  <w:t>Delluc</w:t>
                </w:r>
                <w:proofErr w:type="spellEnd"/>
                <w:r w:rsidRPr="008426BA">
                  <w:t xml:space="preserve"> while in hospital, and there he met his wife ‘</w:t>
                </w:r>
                <w:proofErr w:type="spellStart"/>
                <w:r w:rsidRPr="008426BA">
                  <w:t>Lydu</w:t>
                </w:r>
                <w:proofErr w:type="spellEnd"/>
                <w:r w:rsidRPr="008426BA">
                  <w:t xml:space="preserve">’ </w:t>
                </w:r>
                <w:proofErr w:type="spellStart"/>
                <w:r w:rsidRPr="008426BA">
                  <w:t>Lozinska</w:t>
                </w:r>
                <w:proofErr w:type="spellEnd"/>
                <w:r w:rsidRPr="008426BA">
                  <w:t xml:space="preserve">. The couple moved to Nice and </w:t>
                </w:r>
                <w:proofErr w:type="spellStart"/>
                <w:r w:rsidRPr="008426BA">
                  <w:t>Lydu’s</w:t>
                </w:r>
                <w:proofErr w:type="spellEnd"/>
                <w:r w:rsidRPr="008426BA">
                  <w:t xml:space="preserve"> family bankrolled </w:t>
                </w:r>
                <w:proofErr w:type="spellStart"/>
                <w:r w:rsidRPr="008426BA">
                  <w:t>Vigo’s</w:t>
                </w:r>
                <w:proofErr w:type="spellEnd"/>
                <w:r w:rsidRPr="008426BA">
                  <w:t xml:space="preserve"> first film, À Propos de Nice (1930), an experimental documentary inspired by </w:t>
                </w:r>
                <w:proofErr w:type="spellStart"/>
                <w:r w:rsidRPr="008426BA">
                  <w:t>Dziga</w:t>
                </w:r>
                <w:proofErr w:type="spellEnd"/>
                <w:r w:rsidRPr="008426BA">
                  <w:t xml:space="preserve"> </w:t>
                </w:r>
                <w:proofErr w:type="spellStart"/>
                <w:r w:rsidRPr="008426BA">
                  <w:t>Vertov</w:t>
                </w:r>
                <w:proofErr w:type="spellEnd"/>
                <w:r w:rsidRPr="008426BA">
                  <w:t xml:space="preserve">. </w:t>
                </w:r>
                <w:proofErr w:type="spellStart"/>
                <w:r w:rsidRPr="008426BA">
                  <w:t>Vigo</w:t>
                </w:r>
                <w:proofErr w:type="spellEnd"/>
                <w:r w:rsidRPr="008426BA">
                  <w:t xml:space="preserve"> then completed his masterpiece, Zero de </w:t>
                </w:r>
                <w:proofErr w:type="spellStart"/>
                <w:r w:rsidRPr="008426BA">
                  <w:t>Conduite</w:t>
                </w:r>
                <w:proofErr w:type="spellEnd"/>
                <w:r w:rsidRPr="008426BA">
                  <w:t xml:space="preserve"> (Zero for Conduct, 1933): a short film about an insurrection enacted by children at a boarding school. The film is autobiographical, referencing his parent’s politics, as well as characters and incidents from </w:t>
                </w:r>
                <w:proofErr w:type="spellStart"/>
                <w:r w:rsidRPr="008426BA">
                  <w:t>Vigo’s</w:t>
                </w:r>
                <w:proofErr w:type="spellEnd"/>
                <w:r w:rsidRPr="008426BA">
                  <w:t xml:space="preserve"> life, while aesthetically playing between realism and a surrealist sensitivity prone to play and mischief. A few weeks after the release of his social realist film about love on a canal barge, </w:t>
                </w:r>
                <w:proofErr w:type="spellStart"/>
                <w:r w:rsidRPr="008426BA">
                  <w:t>l’Atalante</w:t>
                </w:r>
                <w:proofErr w:type="spellEnd"/>
                <w:r w:rsidRPr="008426BA">
                  <w:t xml:space="preserve"> (1934), </w:t>
                </w:r>
                <w:proofErr w:type="spellStart"/>
                <w:r w:rsidRPr="008426BA">
                  <w:t>Vigo</w:t>
                </w:r>
                <w:proofErr w:type="spellEnd"/>
                <w:r w:rsidRPr="008426BA">
                  <w:t xml:space="preserve"> passed away from tuberculosis.</w:t>
                </w:r>
              </w:p>
              <w:p w:rsidR="008426BA" w:rsidRDefault="008426BA" w:rsidP="00C27FAB"/>
              <w:p w:rsidR="008426BA" w:rsidRDefault="008426BA" w:rsidP="00C27FAB">
                <w:r>
                  <w:t>[File: vigo.jpg]</w:t>
                </w:r>
              </w:p>
              <w:p w:rsidR="008426BA" w:rsidRDefault="008426BA" w:rsidP="00C27FAB"/>
              <w:p w:rsidR="008426BA" w:rsidRDefault="008426BA" w:rsidP="008426BA">
                <w:pPr>
                  <w:pStyle w:val="Caption"/>
                  <w:keepNext/>
                </w:pPr>
                <w:r>
                  <w:t xml:space="preserve">Figure </w:t>
                </w:r>
                <w:fldSimple w:instr=" SEQ Figure \* ARABIC ">
                  <w:r>
                    <w:rPr>
                      <w:noProof/>
                    </w:rPr>
                    <w:t>1</w:t>
                  </w:r>
                </w:fldSimple>
                <w:r>
                  <w:t xml:space="preserve"> Jean </w:t>
                </w:r>
                <w:proofErr w:type="spellStart"/>
                <w:r>
                  <w:t>Vigo</w:t>
                </w:r>
                <w:proofErr w:type="spellEnd"/>
              </w:p>
              <w:p w:rsidR="008426BA" w:rsidRDefault="008426BA" w:rsidP="00C27FAB"/>
              <w:p w:rsidR="003F0D73" w:rsidRPr="008426BA" w:rsidRDefault="008426BA" w:rsidP="00C27FAB">
                <w:pPr>
                  <w:rPr>
                    <w:rFonts w:ascii="Times New Roman" w:hAnsi="Times New Roman"/>
                  </w:rPr>
                </w:pPr>
                <w:hyperlink r:id="rId9" w:history="1">
                  <w:r w:rsidRPr="0046352B">
                    <w:rPr>
                      <w:rStyle w:val="Hyperlink"/>
                      <w:rFonts w:ascii="Times New Roman" w:hAnsi="Times New Roman"/>
                    </w:rPr>
                    <w:t>http://sensesofcinema.com/2002/great-directors/vigo/</w:t>
                  </w:r>
                </w:hyperlink>
              </w:p>
            </w:tc>
          </w:sdtContent>
        </w:sdt>
      </w:tr>
      <w:tr w:rsidR="003235A7" w:rsidTr="003235A7">
        <w:tc>
          <w:tcPr>
            <w:tcW w:w="9016" w:type="dxa"/>
          </w:tcPr>
          <w:p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029D91D915C3ED4FAE02D9999871698B"/>
              </w:placeholder>
            </w:sdtPr>
            <w:sdtEndPr/>
            <w:sdtContent>
              <w:p w:rsidR="008426BA" w:rsidRDefault="008426BA" w:rsidP="008426BA">
                <w:sdt>
                  <w:sdtPr>
                    <w:id w:val="-1652747555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Gom71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 xml:space="preserve"> </w:t>
                    </w:r>
                    <w:r w:rsidRPr="008426BA">
                      <w:rPr>
                        <w:noProof/>
                        <w:lang w:val="en-US"/>
                      </w:rPr>
                      <w:t>(Gomes)</w:t>
                    </w:r>
                    <w:r>
                      <w:fldChar w:fldCharType="end"/>
                    </w:r>
                  </w:sdtContent>
                </w:sdt>
              </w:p>
              <w:p w:rsidR="003235A7" w:rsidRDefault="008426BA" w:rsidP="008426BA">
                <w:sdt>
                  <w:sdtPr>
                    <w:id w:val="1098833556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Joh72 \l 1033 </w:instrText>
                    </w:r>
                    <w:r>
                      <w:fldChar w:fldCharType="separate"/>
                    </w:r>
                    <w:r w:rsidRPr="008426BA">
                      <w:rPr>
                        <w:noProof/>
                        <w:lang w:val="en-US"/>
                      </w:rPr>
                      <w:t>(John)</w:t>
                    </w:r>
                    <w:r>
                      <w:fldChar w:fldCharType="end"/>
                    </w:r>
                  </w:sdtContent>
                </w:sdt>
              </w:p>
            </w:sdtContent>
          </w:sdt>
        </w:tc>
      </w:tr>
    </w:tbl>
    <w:p w:rsidR="00C27FAB" w:rsidRPr="00F36937" w:rsidRDefault="00C27FAB" w:rsidP="00B33145"/>
    <w:sectPr w:rsidR="00C27FAB" w:rsidRPr="00F36937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26BA" w:rsidRDefault="008426BA" w:rsidP="007A0D55">
      <w:pPr>
        <w:spacing w:after="0" w:line="240" w:lineRule="auto"/>
      </w:pPr>
      <w:r>
        <w:separator/>
      </w:r>
    </w:p>
  </w:endnote>
  <w:endnote w:type="continuationSeparator" w:id="0">
    <w:p w:rsidR="008426BA" w:rsidRDefault="008426BA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26BA" w:rsidRDefault="008426BA" w:rsidP="007A0D55">
      <w:pPr>
        <w:spacing w:after="0" w:line="240" w:lineRule="auto"/>
      </w:pPr>
      <w:r>
        <w:separator/>
      </w:r>
    </w:p>
  </w:footnote>
  <w:footnote w:type="continuationSeparator" w:id="0">
    <w:p w:rsidR="008426BA" w:rsidRDefault="008426BA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26BA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26BA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8426BA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26BA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426BA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semiHidden/>
    <w:qFormat/>
    <w:rsid w:val="008426BA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8426BA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26BA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426BA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semiHidden/>
    <w:qFormat/>
    <w:rsid w:val="008426BA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sensesofcinema.com/2002/great-directors/vigo/" TargetMode="External"/><Relationship Id="rId10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%202:Users:jonolafjohnson:Desktop:REM:++Templated%20Entries:++JNie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5934319828E384493C367A87251F1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3729CF-B955-EE4F-AA65-248242D52460}"/>
      </w:docPartPr>
      <w:docPartBody>
        <w:p w:rsidR="00000000" w:rsidRDefault="004E117A">
          <w:pPr>
            <w:pStyle w:val="95934319828E384493C367A87251F11D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A6146E78775DAB46B12A27E3F07CBF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77AC34-49BC-9343-B8BD-AB5349E46A01}"/>
      </w:docPartPr>
      <w:docPartBody>
        <w:p w:rsidR="00000000" w:rsidRDefault="004E117A">
          <w:pPr>
            <w:pStyle w:val="A6146E78775DAB46B12A27E3F07CBF62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A7E036C523FB234AB85D174C21D412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D66CB0-4B4F-DE46-B2EA-92E844F1B706}"/>
      </w:docPartPr>
      <w:docPartBody>
        <w:p w:rsidR="00000000" w:rsidRDefault="004E117A">
          <w:pPr>
            <w:pStyle w:val="A7E036C523FB234AB85D174C21D412D0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BDB5FC6F1897AC4BA69FBAAF629118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00DB8F-568D-1345-AB81-8CC149FB8A31}"/>
      </w:docPartPr>
      <w:docPartBody>
        <w:p w:rsidR="00000000" w:rsidRDefault="004E117A">
          <w:pPr>
            <w:pStyle w:val="BDB5FC6F1897AC4BA69FBAAF62911846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7C99E4262213CD40BA4E5E6557961F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C629C3-19B6-0E4D-AFCD-16CE3857B1E5}"/>
      </w:docPartPr>
      <w:docPartBody>
        <w:p w:rsidR="00000000" w:rsidRDefault="004E117A">
          <w:pPr>
            <w:pStyle w:val="7C99E4262213CD40BA4E5E6557961F1A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86BE2D7366F1F245A6309029FDFE40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0927B9-B918-8341-8C52-1FC169509D0B}"/>
      </w:docPartPr>
      <w:docPartBody>
        <w:p w:rsidR="00000000" w:rsidRDefault="004E117A">
          <w:pPr>
            <w:pStyle w:val="86BE2D7366F1F245A6309029FDFE404E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443D93F40E990C44AF3355C12EC876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579DB-9543-AA4E-BAFB-F8863B1211B0}"/>
      </w:docPartPr>
      <w:docPartBody>
        <w:p w:rsidR="00000000" w:rsidRDefault="004E117A">
          <w:pPr>
            <w:pStyle w:val="443D93F40E990C44AF3355C12EC8765D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5B9ED28E1E93184BAA83D4F4A97E14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C61F92-DA92-3545-A11B-6510EE13B28E}"/>
      </w:docPartPr>
      <w:docPartBody>
        <w:p w:rsidR="00000000" w:rsidRDefault="004E117A">
          <w:pPr>
            <w:pStyle w:val="5B9ED28E1E93184BAA83D4F4A97E14DE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240E7E96D3317E4EA262BC1CB59DC9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382408-C77A-844F-9854-0175895E117C}"/>
      </w:docPartPr>
      <w:docPartBody>
        <w:p w:rsidR="00000000" w:rsidRDefault="004E117A">
          <w:pPr>
            <w:pStyle w:val="240E7E96D3317E4EA262BC1CB59DC98F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44C43643DAA3DB4993379B60391ABA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9D6950-6AAF-2744-9C5A-5E9AE7BC4B9E}"/>
      </w:docPartPr>
      <w:docPartBody>
        <w:p w:rsidR="00000000" w:rsidRDefault="004E117A">
          <w:pPr>
            <w:pStyle w:val="44C43643DAA3DB4993379B60391ABAEF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029D91D915C3ED4FAE02D999987169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158E-F2C6-2947-80C1-87E18EC3566C}"/>
      </w:docPartPr>
      <w:docPartBody>
        <w:p w:rsidR="00000000" w:rsidRDefault="004E117A">
          <w:pPr>
            <w:pStyle w:val="029D91D915C3ED4FAE02D9999871698B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95934319828E384493C367A87251F11D">
    <w:name w:val="95934319828E384493C367A87251F11D"/>
  </w:style>
  <w:style w:type="paragraph" w:customStyle="1" w:styleId="A6146E78775DAB46B12A27E3F07CBF62">
    <w:name w:val="A6146E78775DAB46B12A27E3F07CBF62"/>
  </w:style>
  <w:style w:type="paragraph" w:customStyle="1" w:styleId="A7E036C523FB234AB85D174C21D412D0">
    <w:name w:val="A7E036C523FB234AB85D174C21D412D0"/>
  </w:style>
  <w:style w:type="paragraph" w:customStyle="1" w:styleId="BDB5FC6F1897AC4BA69FBAAF62911846">
    <w:name w:val="BDB5FC6F1897AC4BA69FBAAF62911846"/>
  </w:style>
  <w:style w:type="paragraph" w:customStyle="1" w:styleId="7C99E4262213CD40BA4E5E6557961F1A">
    <w:name w:val="7C99E4262213CD40BA4E5E6557961F1A"/>
  </w:style>
  <w:style w:type="paragraph" w:customStyle="1" w:styleId="86BE2D7366F1F245A6309029FDFE404E">
    <w:name w:val="86BE2D7366F1F245A6309029FDFE404E"/>
  </w:style>
  <w:style w:type="paragraph" w:customStyle="1" w:styleId="443D93F40E990C44AF3355C12EC8765D">
    <w:name w:val="443D93F40E990C44AF3355C12EC8765D"/>
  </w:style>
  <w:style w:type="paragraph" w:customStyle="1" w:styleId="5B9ED28E1E93184BAA83D4F4A97E14DE">
    <w:name w:val="5B9ED28E1E93184BAA83D4F4A97E14DE"/>
  </w:style>
  <w:style w:type="paragraph" w:customStyle="1" w:styleId="240E7E96D3317E4EA262BC1CB59DC98F">
    <w:name w:val="240E7E96D3317E4EA262BC1CB59DC98F"/>
  </w:style>
  <w:style w:type="paragraph" w:customStyle="1" w:styleId="44C43643DAA3DB4993379B60391ABAEF">
    <w:name w:val="44C43643DAA3DB4993379B60391ABAEF"/>
  </w:style>
  <w:style w:type="paragraph" w:customStyle="1" w:styleId="029D91D915C3ED4FAE02D9999871698B">
    <w:name w:val="029D91D915C3ED4FAE02D9999871698B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95934319828E384493C367A87251F11D">
    <w:name w:val="95934319828E384493C367A87251F11D"/>
  </w:style>
  <w:style w:type="paragraph" w:customStyle="1" w:styleId="A6146E78775DAB46B12A27E3F07CBF62">
    <w:name w:val="A6146E78775DAB46B12A27E3F07CBF62"/>
  </w:style>
  <w:style w:type="paragraph" w:customStyle="1" w:styleId="A7E036C523FB234AB85D174C21D412D0">
    <w:name w:val="A7E036C523FB234AB85D174C21D412D0"/>
  </w:style>
  <w:style w:type="paragraph" w:customStyle="1" w:styleId="BDB5FC6F1897AC4BA69FBAAF62911846">
    <w:name w:val="BDB5FC6F1897AC4BA69FBAAF62911846"/>
  </w:style>
  <w:style w:type="paragraph" w:customStyle="1" w:styleId="7C99E4262213CD40BA4E5E6557961F1A">
    <w:name w:val="7C99E4262213CD40BA4E5E6557961F1A"/>
  </w:style>
  <w:style w:type="paragraph" w:customStyle="1" w:styleId="86BE2D7366F1F245A6309029FDFE404E">
    <w:name w:val="86BE2D7366F1F245A6309029FDFE404E"/>
  </w:style>
  <w:style w:type="paragraph" w:customStyle="1" w:styleId="443D93F40E990C44AF3355C12EC8765D">
    <w:name w:val="443D93F40E990C44AF3355C12EC8765D"/>
  </w:style>
  <w:style w:type="paragraph" w:customStyle="1" w:styleId="5B9ED28E1E93184BAA83D4F4A97E14DE">
    <w:name w:val="5B9ED28E1E93184BAA83D4F4A97E14DE"/>
  </w:style>
  <w:style w:type="paragraph" w:customStyle="1" w:styleId="240E7E96D3317E4EA262BC1CB59DC98F">
    <w:name w:val="240E7E96D3317E4EA262BC1CB59DC98F"/>
  </w:style>
  <w:style w:type="paragraph" w:customStyle="1" w:styleId="44C43643DAA3DB4993379B60391ABAEF">
    <w:name w:val="44C43643DAA3DB4993379B60391ABAEF"/>
  </w:style>
  <w:style w:type="paragraph" w:customStyle="1" w:styleId="029D91D915C3ED4FAE02D9999871698B">
    <w:name w:val="029D91D915C3ED4FAE02D9999871698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Gom71</b:Tag>
    <b:SourceType>Book</b:SourceType>
    <b:Guid>{636C362B-B5E6-9C46-B441-445019DA6F79}</b:Guid>
    <b:Title>Jean Vigo</b:Title>
    <b:City>Londong</b:City>
    <b:Publisher>Secker &amp; Warburg</b:Publisher>
    <b:Year>1971</b:Year>
    <b:Author>
      <b:Author>
        <b:NameList>
          <b:Person>
            <b:Last>Gomes</b:Last>
            <b:First>Paulo</b:First>
          </b:Person>
        </b:NameList>
      </b:Author>
    </b:Author>
    <b:RefOrder>1</b:RefOrder>
  </b:Source>
  <b:Source>
    <b:Tag>Joh72</b:Tag>
    <b:SourceType>Book</b:SourceType>
    <b:Guid>{C4750F3D-674A-F949-A7D0-38EA7341E72B}</b:Guid>
    <b:Title>Jean Vigo</b:Title>
    <b:City>New York</b:City>
    <b:Publisher>Praeger</b:Publisher>
    <b:Year>1972</b:Year>
    <b:Author>
      <b:Author>
        <b:NameList>
          <b:Person>
            <b:Last>John</b:Last>
            <b:First>Smith</b:First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4CC06C1A-568F-DB4C-9F7E-018B4BED33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2</TotalTime>
  <Pages>2</Pages>
  <Words>453</Words>
  <Characters>2583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Johnson</dc:creator>
  <cp:keywords/>
  <dc:description/>
  <cp:lastModifiedBy>Jon Johnson</cp:lastModifiedBy>
  <cp:revision>1</cp:revision>
  <dcterms:created xsi:type="dcterms:W3CDTF">2015-03-16T19:36:00Z</dcterms:created>
  <dcterms:modified xsi:type="dcterms:W3CDTF">2015-03-16T19:43:00Z</dcterms:modified>
</cp:coreProperties>
</file>