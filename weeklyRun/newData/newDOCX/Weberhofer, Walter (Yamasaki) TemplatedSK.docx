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CD1270" w14:paraId="1BFC5D87" w14:textId="77777777" w:rsidTr="00CD1270">
        <w:tc>
          <w:tcPr>
            <w:tcW w:w="498" w:type="dxa"/>
            <w:vMerge w:val="restart"/>
            <w:shd w:val="clear" w:color="auto" w:fill="A6A6A6" w:themeFill="background1" w:themeFillShade="A6"/>
            <w:textDirection w:val="btLr"/>
          </w:tcPr>
          <w:p w14:paraId="424BFD48" w14:textId="77777777" w:rsidR="00B574C9" w:rsidRPr="00CD1270" w:rsidRDefault="00B574C9" w:rsidP="00CC586D">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1659997262"/>
            <w:placeholder>
              <w:docPart w:val="6C353539681049358EA0BF0743CE4BE0"/>
            </w:placeholder>
            <w:showingPlcHdr/>
            <w:dropDownList>
              <w:listItem w:displayText="Dr." w:value="Dr."/>
              <w:listItem w:displayText="Prof." w:value="Prof."/>
            </w:dropDownList>
          </w:sdtPr>
          <w:sdtEndPr/>
          <w:sdtContent>
            <w:tc>
              <w:tcPr>
                <w:tcW w:w="1296" w:type="dxa"/>
              </w:tcPr>
              <w:p w14:paraId="7840887F" w14:textId="77777777" w:rsidR="00B574C9" w:rsidRPr="00CD1270" w:rsidRDefault="00B574C9" w:rsidP="00CC586D">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581645879"/>
            <w:placeholder>
              <w:docPart w:val="1D2D87C3046F4E3B8520714FE3E01EC7"/>
            </w:placeholder>
            <w:text/>
          </w:sdtPr>
          <w:sdtEndPr/>
          <w:sdtContent>
            <w:tc>
              <w:tcPr>
                <w:tcW w:w="2073" w:type="dxa"/>
              </w:tcPr>
              <w:p w14:paraId="5EC16C11" w14:textId="77777777" w:rsidR="00B574C9" w:rsidRPr="00CD1270" w:rsidRDefault="00DE1901" w:rsidP="00922950">
                <w:proofErr w:type="spellStart"/>
                <w:r w:rsidRPr="00CB41BB">
                  <w:rPr>
                    <w:rFonts w:cs="Times New Roman"/>
                    <w:lang w:val="en-CA"/>
                  </w:rPr>
                  <w:t>Ángeles</w:t>
                </w:r>
                <w:proofErr w:type="spellEnd"/>
              </w:p>
            </w:tc>
          </w:sdtContent>
        </w:sdt>
        <w:sdt>
          <w:sdtPr>
            <w:rPr>
              <w:rFonts w:cs="Times New Roman"/>
              <w:lang w:val="es-PE"/>
            </w:rPr>
            <w:alias w:val="Middle name"/>
            <w:tag w:val="authorMiddleName"/>
            <w:id w:val="-2076034781"/>
            <w:placeholder>
              <w:docPart w:val="58EABC6E9DCA4E04BE19F16332199296"/>
            </w:placeholder>
            <w:text/>
          </w:sdtPr>
          <w:sdtEndPr/>
          <w:sdtContent>
            <w:tc>
              <w:tcPr>
                <w:tcW w:w="2551" w:type="dxa"/>
              </w:tcPr>
              <w:p w14:paraId="3D5BB2CD" w14:textId="77777777" w:rsidR="00B574C9" w:rsidRPr="00CB41BB" w:rsidRDefault="00DE1901" w:rsidP="00922950">
                <w:proofErr w:type="spellStart"/>
                <w:r w:rsidRPr="00CB41BB">
                  <w:rPr>
                    <w:rFonts w:cs="Times New Roman"/>
                    <w:lang w:val="en-CA"/>
                  </w:rPr>
                  <w:t>Maqueira</w:t>
                </w:r>
                <w:proofErr w:type="spellEnd"/>
              </w:p>
            </w:tc>
          </w:sdtContent>
        </w:sdt>
        <w:sdt>
          <w:sdtPr>
            <w:rPr>
              <w:rFonts w:cs="Times New Roman"/>
              <w:lang w:val="es-PE"/>
            </w:rPr>
            <w:alias w:val="Last name"/>
            <w:tag w:val="authorLastName"/>
            <w:id w:val="-1088529830"/>
            <w:placeholder>
              <w:docPart w:val="3D577A4E67864DA8AFA15E155C6167A9"/>
            </w:placeholder>
            <w:text/>
          </w:sdtPr>
          <w:sdtEndPr/>
          <w:sdtContent>
            <w:tc>
              <w:tcPr>
                <w:tcW w:w="2642" w:type="dxa"/>
              </w:tcPr>
              <w:p w14:paraId="01E72829" w14:textId="77777777" w:rsidR="00B574C9" w:rsidRPr="00CB41BB" w:rsidRDefault="00DE1901" w:rsidP="00922950">
                <w:r w:rsidRPr="00CB41BB">
                  <w:rPr>
                    <w:rFonts w:cs="Times New Roman"/>
                    <w:lang w:val="en-CA"/>
                  </w:rPr>
                  <w:t>Yamasaki</w:t>
                </w:r>
              </w:p>
            </w:tc>
          </w:sdtContent>
        </w:sdt>
      </w:tr>
      <w:tr w:rsidR="00B574C9" w:rsidRPr="00CD1270" w14:paraId="75D0E60B" w14:textId="77777777" w:rsidTr="00CD1270">
        <w:trPr>
          <w:trHeight w:val="986"/>
        </w:trPr>
        <w:tc>
          <w:tcPr>
            <w:tcW w:w="498" w:type="dxa"/>
            <w:vMerge/>
            <w:shd w:val="clear" w:color="auto" w:fill="A6A6A6" w:themeFill="background1" w:themeFillShade="A6"/>
          </w:tcPr>
          <w:p w14:paraId="3B9CB31A" w14:textId="77777777" w:rsidR="00B574C9" w:rsidRPr="00CD1270" w:rsidRDefault="00B574C9" w:rsidP="00CF1542">
            <w:pPr>
              <w:jc w:val="center"/>
              <w:rPr>
                <w:b/>
                <w:color w:val="FFFFFF" w:themeColor="background1"/>
              </w:rPr>
            </w:pPr>
          </w:p>
        </w:tc>
        <w:sdt>
          <w:sdtPr>
            <w:alias w:val="Biography"/>
            <w:tag w:val="authorBiography"/>
            <w:id w:val="938807824"/>
            <w:placeholder>
              <w:docPart w:val="70BE939A9F634A599ABC52547B013DAE"/>
            </w:placeholder>
            <w:showingPlcHdr/>
          </w:sdtPr>
          <w:sdtEndPr/>
          <w:sdtContent>
            <w:tc>
              <w:tcPr>
                <w:tcW w:w="8562" w:type="dxa"/>
                <w:gridSpan w:val="4"/>
              </w:tcPr>
              <w:p w14:paraId="058FB9A0" w14:textId="77777777" w:rsidR="00B574C9" w:rsidRPr="00CD1270" w:rsidRDefault="00B574C9" w:rsidP="00922950">
                <w:r w:rsidRPr="00CD1270">
                  <w:rPr>
                    <w:rStyle w:val="PlaceholderText"/>
                  </w:rPr>
                  <w:t>[Enter your biography]</w:t>
                </w:r>
              </w:p>
            </w:tc>
          </w:sdtContent>
        </w:sdt>
      </w:tr>
      <w:tr w:rsidR="00B574C9" w:rsidRPr="00CD1270" w14:paraId="68EE61EF" w14:textId="77777777" w:rsidTr="00CD1270">
        <w:trPr>
          <w:trHeight w:val="986"/>
        </w:trPr>
        <w:tc>
          <w:tcPr>
            <w:tcW w:w="498" w:type="dxa"/>
            <w:vMerge/>
            <w:shd w:val="clear" w:color="auto" w:fill="A6A6A6" w:themeFill="background1" w:themeFillShade="A6"/>
          </w:tcPr>
          <w:p w14:paraId="6A1639AA" w14:textId="77777777" w:rsidR="00B574C9" w:rsidRPr="00CD1270" w:rsidRDefault="00B574C9" w:rsidP="00CF1542">
            <w:pPr>
              <w:jc w:val="center"/>
              <w:rPr>
                <w:b/>
                <w:color w:val="FFFFFF" w:themeColor="background1"/>
              </w:rPr>
            </w:pPr>
          </w:p>
        </w:tc>
        <w:sdt>
          <w:sdtPr>
            <w:alias w:val="Affiliation"/>
            <w:tag w:val="affiliation"/>
            <w:id w:val="2012937915"/>
            <w:placeholder>
              <w:docPart w:val="6E3C2665B303470CB300BE3BA7D39972"/>
            </w:placeholder>
            <w:text/>
          </w:sdtPr>
          <w:sdtEndPr/>
          <w:sdtContent>
            <w:tc>
              <w:tcPr>
                <w:tcW w:w="8562" w:type="dxa"/>
                <w:gridSpan w:val="4"/>
              </w:tcPr>
              <w:p w14:paraId="71AF30C1" w14:textId="77777777" w:rsidR="00B574C9" w:rsidRPr="00CD1270" w:rsidRDefault="00DE1901" w:rsidP="00CD1270">
                <w:r>
                  <w:rPr>
                    <w:lang w:val="en-CA"/>
                  </w:rPr>
                  <w:t>University of Lima</w:t>
                </w:r>
              </w:p>
            </w:tc>
          </w:sdtContent>
        </w:sdt>
      </w:tr>
      <w:tr w:rsidR="00CD1270" w:rsidRPr="00CD1270" w14:paraId="26581772" w14:textId="77777777" w:rsidTr="00CD1270">
        <w:tc>
          <w:tcPr>
            <w:tcW w:w="498" w:type="dxa"/>
            <w:vMerge w:val="restart"/>
            <w:shd w:val="clear" w:color="auto" w:fill="A6A6A6" w:themeFill="background1" w:themeFillShade="A6"/>
            <w:textDirection w:val="btLr"/>
          </w:tcPr>
          <w:p w14:paraId="1C2FF78D" w14:textId="77777777"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577944813"/>
            <w:placeholder>
              <w:docPart w:val="F43D50B55DE64565B31C8F15ECFF8983"/>
            </w:placeholder>
            <w:showingPlcHdr/>
            <w:dropDownList>
              <w:listItem w:displayText="Dr." w:value="Dr."/>
              <w:listItem w:displayText="Prof." w:value="Prof."/>
            </w:dropDownList>
          </w:sdtPr>
          <w:sdtEndPr/>
          <w:sdtContent>
            <w:tc>
              <w:tcPr>
                <w:tcW w:w="1296" w:type="dxa"/>
              </w:tcPr>
              <w:p w14:paraId="77389B02" w14:textId="77777777"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1128669462"/>
            <w:placeholder>
              <w:docPart w:val="872B12A3311647AF89C88CAFAA483FD5"/>
            </w:placeholder>
            <w:text/>
          </w:sdtPr>
          <w:sdtEndPr/>
          <w:sdtContent>
            <w:tc>
              <w:tcPr>
                <w:tcW w:w="2073" w:type="dxa"/>
              </w:tcPr>
              <w:p w14:paraId="519FA42C" w14:textId="77777777" w:rsidR="00CD1270" w:rsidRPr="00CB41BB" w:rsidRDefault="00DE1901" w:rsidP="00CD1270">
                <w:r w:rsidRPr="00CB41BB">
                  <w:rPr>
                    <w:rFonts w:cs="Times New Roman"/>
                    <w:lang w:val="en-CA"/>
                  </w:rPr>
                  <w:t>Martín</w:t>
                </w:r>
              </w:p>
            </w:tc>
          </w:sdtContent>
        </w:sdt>
        <w:sdt>
          <w:sdtPr>
            <w:rPr>
              <w:rFonts w:cs="Times New Roman"/>
              <w:lang w:val="es-PE"/>
            </w:rPr>
            <w:alias w:val="Middle name"/>
            <w:tag w:val="authorMiddleName"/>
            <w:id w:val="-1825348332"/>
            <w:placeholder>
              <w:docPart w:val="3741C7733E104FB2B01EFB898889B834"/>
            </w:placeholder>
            <w:text/>
          </w:sdtPr>
          <w:sdtEndPr/>
          <w:sdtContent>
            <w:tc>
              <w:tcPr>
                <w:tcW w:w="2551" w:type="dxa"/>
              </w:tcPr>
              <w:p w14:paraId="7469FCFB" w14:textId="77777777" w:rsidR="00CD1270" w:rsidRPr="00CB41BB" w:rsidRDefault="00DE1901" w:rsidP="00CD1270">
                <w:proofErr w:type="spellStart"/>
                <w:r w:rsidRPr="00CB41BB">
                  <w:rPr>
                    <w:rFonts w:cs="Times New Roman"/>
                    <w:lang w:val="en-CA"/>
                  </w:rPr>
                  <w:t>Fabbri</w:t>
                </w:r>
                <w:proofErr w:type="spellEnd"/>
              </w:p>
            </w:tc>
          </w:sdtContent>
        </w:sdt>
        <w:sdt>
          <w:sdtPr>
            <w:rPr>
              <w:rFonts w:cs="Times New Roman"/>
              <w:lang w:val="es-PE"/>
            </w:rPr>
            <w:alias w:val="Last name"/>
            <w:tag w:val="authorLastName"/>
            <w:id w:val="9495282"/>
            <w:placeholder>
              <w:docPart w:val="AFA42285B9EA49BE9D0B5AF237BD7055"/>
            </w:placeholder>
            <w:text/>
          </w:sdtPr>
          <w:sdtEndPr/>
          <w:sdtContent>
            <w:tc>
              <w:tcPr>
                <w:tcW w:w="2642" w:type="dxa"/>
              </w:tcPr>
              <w:p w14:paraId="211B1096" w14:textId="77777777" w:rsidR="00CD1270" w:rsidRPr="00CB41BB" w:rsidRDefault="00DE1901" w:rsidP="00CD1270">
                <w:proofErr w:type="spellStart"/>
                <w:r w:rsidRPr="00CB41BB">
                  <w:rPr>
                    <w:rFonts w:cs="Times New Roman"/>
                    <w:lang w:val="en-CA"/>
                  </w:rPr>
                  <w:t>García</w:t>
                </w:r>
                <w:proofErr w:type="spellEnd"/>
              </w:p>
            </w:tc>
          </w:sdtContent>
        </w:sdt>
      </w:tr>
      <w:tr w:rsidR="00CD1270" w:rsidRPr="00CD1270" w14:paraId="29117663" w14:textId="77777777" w:rsidTr="00CD1270">
        <w:trPr>
          <w:trHeight w:val="986"/>
        </w:trPr>
        <w:tc>
          <w:tcPr>
            <w:tcW w:w="498" w:type="dxa"/>
            <w:vMerge/>
            <w:shd w:val="clear" w:color="auto" w:fill="A6A6A6" w:themeFill="background1" w:themeFillShade="A6"/>
          </w:tcPr>
          <w:p w14:paraId="1C8838CC" w14:textId="77777777" w:rsidR="00CD1270" w:rsidRPr="00CD1270" w:rsidRDefault="00CD1270" w:rsidP="00E066A6">
            <w:pPr>
              <w:jc w:val="center"/>
              <w:rPr>
                <w:b/>
                <w:color w:val="FFFFFF" w:themeColor="background1"/>
              </w:rPr>
            </w:pPr>
          </w:p>
        </w:tc>
        <w:sdt>
          <w:sdtPr>
            <w:alias w:val="Biography"/>
            <w:tag w:val="authorBiography"/>
            <w:id w:val="-622843175"/>
            <w:placeholder>
              <w:docPart w:val="2FDB854527664E17896B9B54CF56B713"/>
            </w:placeholder>
            <w:showingPlcHdr/>
          </w:sdtPr>
          <w:sdtEndPr/>
          <w:sdtContent>
            <w:tc>
              <w:tcPr>
                <w:tcW w:w="8562" w:type="dxa"/>
                <w:gridSpan w:val="4"/>
              </w:tcPr>
              <w:p w14:paraId="30F7AF6B" w14:textId="77777777" w:rsidR="00CD1270" w:rsidRPr="00CD1270" w:rsidRDefault="00CD1270" w:rsidP="00E066A6">
                <w:r w:rsidRPr="00CD1270">
                  <w:rPr>
                    <w:rStyle w:val="PlaceholderText"/>
                  </w:rPr>
                  <w:t>[Enter your biography]</w:t>
                </w:r>
              </w:p>
            </w:tc>
          </w:sdtContent>
        </w:sdt>
      </w:tr>
      <w:tr w:rsidR="00CD1270" w:rsidRPr="00CD1270" w14:paraId="722B89FA" w14:textId="77777777" w:rsidTr="00CD1270">
        <w:trPr>
          <w:trHeight w:val="986"/>
        </w:trPr>
        <w:tc>
          <w:tcPr>
            <w:tcW w:w="498" w:type="dxa"/>
            <w:vMerge/>
            <w:shd w:val="clear" w:color="auto" w:fill="A6A6A6" w:themeFill="background1" w:themeFillShade="A6"/>
          </w:tcPr>
          <w:p w14:paraId="1DF777A1" w14:textId="77777777" w:rsidR="00CD1270" w:rsidRPr="00CD1270" w:rsidRDefault="00CD1270" w:rsidP="00E066A6">
            <w:pPr>
              <w:jc w:val="center"/>
              <w:rPr>
                <w:b/>
                <w:color w:val="FFFFFF" w:themeColor="background1"/>
              </w:rPr>
            </w:pPr>
          </w:p>
        </w:tc>
        <w:sdt>
          <w:sdtPr>
            <w:alias w:val="Affiliation"/>
            <w:tag w:val="affiliation"/>
            <w:id w:val="149262146"/>
            <w:placeholder>
              <w:docPart w:val="C73DBBDD25DE406EB546182F9CCB773B"/>
            </w:placeholder>
            <w:text/>
          </w:sdtPr>
          <w:sdtEndPr/>
          <w:sdtContent>
            <w:tc>
              <w:tcPr>
                <w:tcW w:w="8562" w:type="dxa"/>
                <w:gridSpan w:val="4"/>
              </w:tcPr>
              <w:p w14:paraId="39B50FCA" w14:textId="77777777" w:rsidR="00CD1270" w:rsidRPr="00CD1270" w:rsidRDefault="00DE1901" w:rsidP="00E066A6">
                <w:r>
                  <w:rPr>
                    <w:lang w:val="en-CA"/>
                  </w:rPr>
                  <w:t>University of Lima</w:t>
                </w:r>
              </w:p>
            </w:tc>
          </w:sdtContent>
        </w:sdt>
      </w:tr>
      <w:tr w:rsidR="00CD1270" w:rsidRPr="00CD1270" w14:paraId="1621E29B" w14:textId="77777777" w:rsidTr="00CD1270">
        <w:tc>
          <w:tcPr>
            <w:tcW w:w="498" w:type="dxa"/>
            <w:vMerge w:val="restart"/>
            <w:shd w:val="clear" w:color="auto" w:fill="A6A6A6" w:themeFill="background1" w:themeFillShade="A6"/>
            <w:textDirection w:val="btLr"/>
          </w:tcPr>
          <w:p w14:paraId="0B59349C" w14:textId="77777777"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328446848"/>
            <w:placeholder>
              <w:docPart w:val="1E7F71E9A58849D59C94481ACDD8729A"/>
            </w:placeholder>
            <w:showingPlcHdr/>
            <w:dropDownList>
              <w:listItem w:displayText="Dr." w:value="Dr."/>
              <w:listItem w:displayText="Prof." w:value="Prof."/>
            </w:dropDownList>
          </w:sdtPr>
          <w:sdtEndPr/>
          <w:sdtContent>
            <w:tc>
              <w:tcPr>
                <w:tcW w:w="1296" w:type="dxa"/>
              </w:tcPr>
              <w:p w14:paraId="7843F0A7" w14:textId="77777777"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531074162"/>
            <w:placeholder>
              <w:docPart w:val="B51025CD48CE4A09972520E645286B38"/>
            </w:placeholder>
            <w:text/>
          </w:sdtPr>
          <w:sdtEndPr/>
          <w:sdtContent>
            <w:tc>
              <w:tcPr>
                <w:tcW w:w="2073" w:type="dxa"/>
              </w:tcPr>
              <w:p w14:paraId="61742868" w14:textId="77777777" w:rsidR="00CD1270" w:rsidRPr="00CB41BB" w:rsidRDefault="00DE1901" w:rsidP="00CD1270">
                <w:r w:rsidRPr="00CB41BB">
                  <w:rPr>
                    <w:rFonts w:cs="Times New Roman"/>
                    <w:lang w:val="en-CA"/>
                  </w:rPr>
                  <w:t>Octavio</w:t>
                </w:r>
              </w:p>
            </w:tc>
          </w:sdtContent>
        </w:sdt>
        <w:sdt>
          <w:sdtPr>
            <w:rPr>
              <w:rFonts w:cs="Times New Roman"/>
              <w:lang w:val="es-PE"/>
            </w:rPr>
            <w:alias w:val="Middle name"/>
            <w:tag w:val="authorMiddleName"/>
            <w:id w:val="1125499220"/>
            <w:placeholder>
              <w:docPart w:val="EBEE37B6A16A4C4D84FDFA5FFFF988D9"/>
            </w:placeholder>
            <w:text/>
          </w:sdtPr>
          <w:sdtEndPr/>
          <w:sdtContent>
            <w:tc>
              <w:tcPr>
                <w:tcW w:w="2551" w:type="dxa"/>
              </w:tcPr>
              <w:p w14:paraId="403F13CB" w14:textId="77777777" w:rsidR="00CD1270" w:rsidRPr="00CB41BB" w:rsidRDefault="00DE1901" w:rsidP="00CD1270">
                <w:proofErr w:type="spellStart"/>
                <w:r w:rsidRPr="00CB41BB">
                  <w:rPr>
                    <w:rFonts w:cs="Times New Roman"/>
                    <w:lang w:val="en-CA"/>
                  </w:rPr>
                  <w:t>Montestruque</w:t>
                </w:r>
                <w:proofErr w:type="spellEnd"/>
              </w:p>
            </w:tc>
          </w:sdtContent>
        </w:sdt>
        <w:sdt>
          <w:sdtPr>
            <w:rPr>
              <w:rFonts w:cs="Times New Roman"/>
              <w:lang w:val="es-PE"/>
            </w:rPr>
            <w:alias w:val="Last name"/>
            <w:tag w:val="authorLastName"/>
            <w:id w:val="731355877"/>
            <w:placeholder>
              <w:docPart w:val="ABA96FF3A7174F7B934416EE26C5651F"/>
            </w:placeholder>
            <w:text/>
          </w:sdtPr>
          <w:sdtEndPr/>
          <w:sdtContent>
            <w:tc>
              <w:tcPr>
                <w:tcW w:w="2642" w:type="dxa"/>
              </w:tcPr>
              <w:p w14:paraId="4EE72FCE" w14:textId="77777777" w:rsidR="00CD1270" w:rsidRPr="00CB41BB" w:rsidRDefault="00DE1901" w:rsidP="00CD1270">
                <w:proofErr w:type="spellStart"/>
                <w:r w:rsidRPr="00CB41BB">
                  <w:rPr>
                    <w:rFonts w:cs="Times New Roman"/>
                    <w:lang w:val="en-CA"/>
                  </w:rPr>
                  <w:t>Bisso</w:t>
                </w:r>
                <w:proofErr w:type="spellEnd"/>
              </w:p>
            </w:tc>
          </w:sdtContent>
        </w:sdt>
      </w:tr>
      <w:tr w:rsidR="00CD1270" w:rsidRPr="00CD1270" w14:paraId="18C43C07" w14:textId="77777777" w:rsidTr="00CD1270">
        <w:trPr>
          <w:trHeight w:val="986"/>
        </w:trPr>
        <w:tc>
          <w:tcPr>
            <w:tcW w:w="498" w:type="dxa"/>
            <w:vMerge/>
            <w:shd w:val="clear" w:color="auto" w:fill="A6A6A6" w:themeFill="background1" w:themeFillShade="A6"/>
          </w:tcPr>
          <w:p w14:paraId="2CFF15F3" w14:textId="77777777" w:rsidR="00CD1270" w:rsidRPr="00CD1270" w:rsidRDefault="00CD1270" w:rsidP="00E066A6">
            <w:pPr>
              <w:jc w:val="center"/>
              <w:rPr>
                <w:b/>
                <w:color w:val="FFFFFF" w:themeColor="background1"/>
              </w:rPr>
            </w:pPr>
          </w:p>
        </w:tc>
        <w:sdt>
          <w:sdtPr>
            <w:alias w:val="Biography"/>
            <w:tag w:val="authorBiography"/>
            <w:id w:val="-1469125227"/>
            <w:placeholder>
              <w:docPart w:val="35859728CFA54A50A118402B48176B8B"/>
            </w:placeholder>
            <w:showingPlcHdr/>
          </w:sdtPr>
          <w:sdtEndPr/>
          <w:sdtContent>
            <w:tc>
              <w:tcPr>
                <w:tcW w:w="8562" w:type="dxa"/>
                <w:gridSpan w:val="4"/>
              </w:tcPr>
              <w:p w14:paraId="50F9C340" w14:textId="77777777" w:rsidR="00CD1270" w:rsidRPr="00CD1270" w:rsidRDefault="00CD1270" w:rsidP="00E066A6">
                <w:r w:rsidRPr="00CD1270">
                  <w:rPr>
                    <w:rStyle w:val="PlaceholderText"/>
                  </w:rPr>
                  <w:t>[Enter your biography]</w:t>
                </w:r>
              </w:p>
            </w:tc>
          </w:sdtContent>
        </w:sdt>
      </w:tr>
      <w:tr w:rsidR="00CD1270" w:rsidRPr="00CD1270" w14:paraId="164B2B68" w14:textId="77777777" w:rsidTr="00CD1270">
        <w:trPr>
          <w:trHeight w:val="986"/>
        </w:trPr>
        <w:tc>
          <w:tcPr>
            <w:tcW w:w="498" w:type="dxa"/>
            <w:vMerge/>
            <w:shd w:val="clear" w:color="auto" w:fill="A6A6A6" w:themeFill="background1" w:themeFillShade="A6"/>
          </w:tcPr>
          <w:p w14:paraId="3B3FA0D9" w14:textId="77777777" w:rsidR="00CD1270" w:rsidRPr="00CD1270" w:rsidRDefault="00CD1270" w:rsidP="00E066A6">
            <w:pPr>
              <w:jc w:val="center"/>
              <w:rPr>
                <w:b/>
                <w:color w:val="FFFFFF" w:themeColor="background1"/>
              </w:rPr>
            </w:pPr>
          </w:p>
        </w:tc>
        <w:sdt>
          <w:sdtPr>
            <w:alias w:val="Affiliation"/>
            <w:tag w:val="affiliation"/>
            <w:id w:val="-383719649"/>
            <w:placeholder>
              <w:docPart w:val="3F41C9BFC5BB4D9088DDE3F87EEE33B0"/>
            </w:placeholder>
            <w:text/>
          </w:sdtPr>
          <w:sdtEndPr/>
          <w:sdtContent>
            <w:tc>
              <w:tcPr>
                <w:tcW w:w="8562" w:type="dxa"/>
                <w:gridSpan w:val="4"/>
              </w:tcPr>
              <w:p w14:paraId="130A898A" w14:textId="77777777" w:rsidR="00CD1270" w:rsidRPr="00CD1270" w:rsidRDefault="00DE1901" w:rsidP="00E066A6">
                <w:r>
                  <w:rPr>
                    <w:lang w:val="en-CA"/>
                  </w:rPr>
                  <w:t>University of Lima</w:t>
                </w:r>
              </w:p>
            </w:tc>
          </w:sdtContent>
        </w:sdt>
      </w:tr>
      <w:tr w:rsidR="00CD1270" w:rsidRPr="00CD1270" w14:paraId="0CC77750" w14:textId="77777777" w:rsidTr="00CD1270">
        <w:tc>
          <w:tcPr>
            <w:tcW w:w="498" w:type="dxa"/>
            <w:vMerge w:val="restart"/>
            <w:shd w:val="clear" w:color="auto" w:fill="A6A6A6" w:themeFill="background1" w:themeFillShade="A6"/>
            <w:textDirection w:val="btLr"/>
          </w:tcPr>
          <w:p w14:paraId="5CCCF811" w14:textId="77777777" w:rsidR="00CD1270" w:rsidRPr="00CD1270" w:rsidRDefault="00CD1270" w:rsidP="00E066A6">
            <w:pPr>
              <w:jc w:val="center"/>
              <w:rPr>
                <w:b/>
                <w:color w:val="FFFFFF" w:themeColor="background1"/>
              </w:rPr>
            </w:pPr>
            <w:r w:rsidRPr="00CD1270">
              <w:rPr>
                <w:b/>
                <w:color w:val="FFFFFF" w:themeColor="background1"/>
              </w:rPr>
              <w:t>About you</w:t>
            </w:r>
          </w:p>
        </w:tc>
        <w:sdt>
          <w:sdtPr>
            <w:rPr>
              <w:b/>
              <w:color w:val="FFFFFF" w:themeColor="background1"/>
            </w:rPr>
            <w:alias w:val="Salutation"/>
            <w:tag w:val="salutation"/>
            <w:id w:val="-242260873"/>
            <w:placeholder>
              <w:docPart w:val="727DA403B76A4C839135F772A23E37B4"/>
            </w:placeholder>
            <w:showingPlcHdr/>
            <w:dropDownList>
              <w:listItem w:displayText="Dr." w:value="Dr."/>
              <w:listItem w:displayText="Prof." w:value="Prof."/>
            </w:dropDownList>
          </w:sdtPr>
          <w:sdtEndPr/>
          <w:sdtContent>
            <w:tc>
              <w:tcPr>
                <w:tcW w:w="1296" w:type="dxa"/>
              </w:tcPr>
              <w:p w14:paraId="3E55825C" w14:textId="77777777" w:rsidR="00CD1270" w:rsidRPr="00CD1270" w:rsidRDefault="00CD1270" w:rsidP="00E066A6">
                <w:pPr>
                  <w:jc w:val="center"/>
                  <w:rPr>
                    <w:b/>
                    <w:color w:val="FFFFFF" w:themeColor="background1"/>
                  </w:rPr>
                </w:pPr>
                <w:r w:rsidRPr="00CD1270">
                  <w:rPr>
                    <w:rStyle w:val="PlaceholderText"/>
                    <w:b/>
                    <w:color w:val="FFFFFF" w:themeColor="background1"/>
                  </w:rPr>
                  <w:t>[Salutation]</w:t>
                </w:r>
              </w:p>
            </w:tc>
          </w:sdtContent>
        </w:sdt>
        <w:sdt>
          <w:sdtPr>
            <w:rPr>
              <w:rFonts w:cs="Times New Roman"/>
              <w:lang w:val="es-PE"/>
            </w:rPr>
            <w:alias w:val="First name"/>
            <w:tag w:val="authorFirstName"/>
            <w:id w:val="-2011828835"/>
            <w:placeholder>
              <w:docPart w:val="F1C3BD5552324464BB2475CF15EE47C9"/>
            </w:placeholder>
            <w:text/>
          </w:sdtPr>
          <w:sdtEndPr/>
          <w:sdtContent>
            <w:tc>
              <w:tcPr>
                <w:tcW w:w="2073" w:type="dxa"/>
              </w:tcPr>
              <w:p w14:paraId="7176E99F" w14:textId="77777777" w:rsidR="00CD1270" w:rsidRPr="00CB41BB" w:rsidRDefault="00DE1901" w:rsidP="00CD1270">
                <w:proofErr w:type="spellStart"/>
                <w:r w:rsidRPr="00CB41BB">
                  <w:rPr>
                    <w:rFonts w:cs="Times New Roman"/>
                    <w:lang w:val="en-CA"/>
                  </w:rPr>
                  <w:t>Katerine</w:t>
                </w:r>
                <w:proofErr w:type="spellEnd"/>
              </w:p>
            </w:tc>
          </w:sdtContent>
        </w:sdt>
        <w:sdt>
          <w:sdtPr>
            <w:rPr>
              <w:rFonts w:cs="Times New Roman"/>
              <w:lang w:val="es-PE"/>
            </w:rPr>
            <w:alias w:val="Middle name"/>
            <w:tag w:val="authorMiddleName"/>
            <w:id w:val="107398998"/>
            <w:placeholder>
              <w:docPart w:val="B423EC5459D84079BD80E6B17075E998"/>
            </w:placeholder>
            <w:text/>
          </w:sdtPr>
          <w:sdtEndPr/>
          <w:sdtContent>
            <w:tc>
              <w:tcPr>
                <w:tcW w:w="2551" w:type="dxa"/>
              </w:tcPr>
              <w:p w14:paraId="79ED6FAB" w14:textId="77777777" w:rsidR="00CD1270" w:rsidRPr="00CB41BB" w:rsidRDefault="00DE1901" w:rsidP="00CD1270">
                <w:r w:rsidRPr="00CB41BB">
                  <w:rPr>
                    <w:rFonts w:cs="Times New Roman"/>
                    <w:lang w:val="en-CA"/>
                  </w:rPr>
                  <w:t>Tapia</w:t>
                </w:r>
              </w:p>
            </w:tc>
          </w:sdtContent>
        </w:sdt>
        <w:sdt>
          <w:sdtPr>
            <w:rPr>
              <w:rFonts w:cs="Times New Roman"/>
              <w:lang w:val="es-PE"/>
            </w:rPr>
            <w:alias w:val="Last name"/>
            <w:tag w:val="authorLastName"/>
            <w:id w:val="-1725820253"/>
            <w:placeholder>
              <w:docPart w:val="610B70AB035F4BAC87CADFC8A2F636A6"/>
            </w:placeholder>
            <w:text/>
          </w:sdtPr>
          <w:sdtEndPr/>
          <w:sdtContent>
            <w:tc>
              <w:tcPr>
                <w:tcW w:w="2642" w:type="dxa"/>
              </w:tcPr>
              <w:p w14:paraId="24E1FD84" w14:textId="77777777" w:rsidR="00CD1270" w:rsidRPr="00CB41BB" w:rsidRDefault="00DE1901" w:rsidP="00CD1270">
                <w:r w:rsidRPr="00CB41BB">
                  <w:rPr>
                    <w:rFonts w:cs="Times New Roman"/>
                    <w:lang w:val="en-CA"/>
                  </w:rPr>
                  <w:t>Vila</w:t>
                </w:r>
              </w:p>
            </w:tc>
          </w:sdtContent>
        </w:sdt>
      </w:tr>
      <w:tr w:rsidR="00CD1270" w:rsidRPr="00CD1270" w14:paraId="0A5114D9" w14:textId="77777777" w:rsidTr="00CD1270">
        <w:trPr>
          <w:trHeight w:val="986"/>
        </w:trPr>
        <w:tc>
          <w:tcPr>
            <w:tcW w:w="498" w:type="dxa"/>
            <w:vMerge/>
            <w:shd w:val="clear" w:color="auto" w:fill="A6A6A6" w:themeFill="background1" w:themeFillShade="A6"/>
          </w:tcPr>
          <w:p w14:paraId="5B39010B" w14:textId="77777777" w:rsidR="00CD1270" w:rsidRPr="00CD1270" w:rsidRDefault="00CD1270" w:rsidP="00E066A6">
            <w:pPr>
              <w:jc w:val="center"/>
              <w:rPr>
                <w:b/>
                <w:color w:val="FFFFFF" w:themeColor="background1"/>
              </w:rPr>
            </w:pPr>
          </w:p>
        </w:tc>
        <w:sdt>
          <w:sdtPr>
            <w:alias w:val="Biography"/>
            <w:tag w:val="authorBiography"/>
            <w:id w:val="1038246141"/>
            <w:placeholder>
              <w:docPart w:val="DECD4B77A2884185A27126057ECA122D"/>
            </w:placeholder>
            <w:showingPlcHdr/>
          </w:sdtPr>
          <w:sdtEndPr/>
          <w:sdtContent>
            <w:tc>
              <w:tcPr>
                <w:tcW w:w="8562" w:type="dxa"/>
                <w:gridSpan w:val="4"/>
              </w:tcPr>
              <w:p w14:paraId="34E9D9B0" w14:textId="77777777" w:rsidR="00CD1270" w:rsidRPr="00CD1270" w:rsidRDefault="00CD1270" w:rsidP="00E066A6">
                <w:r w:rsidRPr="00CD1270">
                  <w:rPr>
                    <w:rStyle w:val="PlaceholderText"/>
                  </w:rPr>
                  <w:t>[Enter your biography]</w:t>
                </w:r>
              </w:p>
            </w:tc>
          </w:sdtContent>
        </w:sdt>
      </w:tr>
      <w:tr w:rsidR="00CD1270" w:rsidRPr="00CD1270" w14:paraId="6A785DE9" w14:textId="77777777" w:rsidTr="00CD1270">
        <w:trPr>
          <w:trHeight w:val="986"/>
        </w:trPr>
        <w:tc>
          <w:tcPr>
            <w:tcW w:w="498" w:type="dxa"/>
            <w:vMerge/>
            <w:shd w:val="clear" w:color="auto" w:fill="A6A6A6" w:themeFill="background1" w:themeFillShade="A6"/>
          </w:tcPr>
          <w:p w14:paraId="63998F7D" w14:textId="77777777" w:rsidR="00CD1270" w:rsidRPr="00CD1270" w:rsidRDefault="00CD1270" w:rsidP="00E066A6">
            <w:pPr>
              <w:jc w:val="center"/>
              <w:rPr>
                <w:b/>
                <w:color w:val="FFFFFF" w:themeColor="background1"/>
              </w:rPr>
            </w:pPr>
          </w:p>
        </w:tc>
        <w:sdt>
          <w:sdtPr>
            <w:alias w:val="Affiliation"/>
            <w:tag w:val="affiliation"/>
            <w:id w:val="431098385"/>
            <w:placeholder>
              <w:docPart w:val="4AB1773E828F4D79BB0B089008E65191"/>
            </w:placeholder>
            <w:text/>
          </w:sdtPr>
          <w:sdtEndPr/>
          <w:sdtContent>
            <w:tc>
              <w:tcPr>
                <w:tcW w:w="8562" w:type="dxa"/>
                <w:gridSpan w:val="4"/>
              </w:tcPr>
              <w:p w14:paraId="15229344" w14:textId="77777777" w:rsidR="00CD1270" w:rsidRPr="00CD1270" w:rsidRDefault="00DE1901" w:rsidP="00E066A6">
                <w:r>
                  <w:rPr>
                    <w:lang w:val="en-CA"/>
                  </w:rPr>
                  <w:t>University of Lima</w:t>
                </w:r>
              </w:p>
            </w:tc>
          </w:sdtContent>
        </w:sdt>
      </w:tr>
    </w:tbl>
    <w:p w14:paraId="26B7950E" w14:textId="77777777" w:rsidR="003D3579" w:rsidRPr="00CD127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D1270" w14:paraId="3CB2F631" w14:textId="77777777" w:rsidTr="00244BB0">
        <w:tc>
          <w:tcPr>
            <w:tcW w:w="9016" w:type="dxa"/>
            <w:shd w:val="clear" w:color="auto" w:fill="A6A6A6" w:themeFill="background1" w:themeFillShade="A6"/>
            <w:tcMar>
              <w:top w:w="113" w:type="dxa"/>
              <w:bottom w:w="113" w:type="dxa"/>
            </w:tcMar>
          </w:tcPr>
          <w:p w14:paraId="6BDDF2A8" w14:textId="77777777" w:rsidR="00244BB0" w:rsidRPr="00CD1270" w:rsidRDefault="00244BB0" w:rsidP="00244BB0">
            <w:pPr>
              <w:jc w:val="center"/>
              <w:rPr>
                <w:b/>
                <w:color w:val="FFFFFF" w:themeColor="background1"/>
              </w:rPr>
            </w:pPr>
            <w:r w:rsidRPr="00CD1270">
              <w:rPr>
                <w:b/>
                <w:color w:val="FFFFFF" w:themeColor="background1"/>
              </w:rPr>
              <w:t>Your article</w:t>
            </w:r>
          </w:p>
        </w:tc>
      </w:tr>
      <w:tr w:rsidR="003F0D73" w:rsidRPr="00CD1270" w14:paraId="41166CF1" w14:textId="77777777" w:rsidTr="003F0D73">
        <w:sdt>
          <w:sdtPr>
            <w:rPr>
              <w:rFonts w:cs="Times New Roman"/>
              <w:lang w:val="es-PE"/>
            </w:rPr>
            <w:alias w:val="Article headword"/>
            <w:tag w:val="articleHeadword"/>
            <w:id w:val="-361440020"/>
            <w:placeholder>
              <w:docPart w:val="3AA082702A5E4DB1A87AFBD5B2B21F90"/>
            </w:placeholder>
            <w:text/>
          </w:sdtPr>
          <w:sdtEndPr/>
          <w:sdtContent>
            <w:tc>
              <w:tcPr>
                <w:tcW w:w="9016" w:type="dxa"/>
                <w:tcMar>
                  <w:top w:w="113" w:type="dxa"/>
                  <w:bottom w:w="113" w:type="dxa"/>
                </w:tcMar>
              </w:tcPr>
              <w:p w14:paraId="389B83A7" w14:textId="77777777" w:rsidR="003F0D73" w:rsidRPr="00CD1270" w:rsidRDefault="00DE1901" w:rsidP="003F0D73">
                <w:pPr>
                  <w:rPr>
                    <w:b/>
                  </w:rPr>
                </w:pPr>
                <w:proofErr w:type="spellStart"/>
                <w:r>
                  <w:rPr>
                    <w:rFonts w:cs="Times New Roman"/>
                    <w:lang w:val="en-CA"/>
                  </w:rPr>
                  <w:t>Weberhofer</w:t>
                </w:r>
                <w:proofErr w:type="spellEnd"/>
                <w:r>
                  <w:rPr>
                    <w:rFonts w:cs="Times New Roman"/>
                    <w:lang w:val="en-CA"/>
                  </w:rPr>
                  <w:t xml:space="preserve"> Quintana, Walter (1923-2002)</w:t>
                </w:r>
              </w:p>
            </w:tc>
          </w:sdtContent>
        </w:sdt>
      </w:tr>
      <w:tr w:rsidR="00464699" w:rsidRPr="00CD1270" w14:paraId="7DE9095B" w14:textId="77777777" w:rsidTr="00E066A6">
        <w:sdt>
          <w:sdtPr>
            <w:alias w:val="Variant headwords"/>
            <w:tag w:val="variantHeadwords"/>
            <w:id w:val="173464402"/>
            <w:placeholder>
              <w:docPart w:val="A6F3272AA1894878A6BA627889188A97"/>
            </w:placeholder>
            <w:showingPlcHdr/>
          </w:sdtPr>
          <w:sdtEndPr/>
          <w:sdtContent>
            <w:tc>
              <w:tcPr>
                <w:tcW w:w="9016" w:type="dxa"/>
                <w:tcMar>
                  <w:top w:w="113" w:type="dxa"/>
                  <w:bottom w:w="113" w:type="dxa"/>
                </w:tcMar>
              </w:tcPr>
              <w:p w14:paraId="145E3A23" w14:textId="77777777" w:rsidR="00464699" w:rsidRPr="00CD1270" w:rsidRDefault="00464699" w:rsidP="00464699">
                <w:r w:rsidRPr="00CD1270">
                  <w:rPr>
                    <w:rStyle w:val="PlaceholderText"/>
                    <w:b/>
                  </w:rPr>
                  <w:t xml:space="preserve">[Enter any </w:t>
                </w:r>
                <w:r w:rsidRPr="00CD1270">
                  <w:rPr>
                    <w:rStyle w:val="PlaceholderText"/>
                    <w:b/>
                    <w:i/>
                  </w:rPr>
                  <w:t>variant forms</w:t>
                </w:r>
                <w:r w:rsidRPr="00CD1270">
                  <w:rPr>
                    <w:rStyle w:val="PlaceholderText"/>
                    <w:b/>
                  </w:rPr>
                  <w:t xml:space="preserve"> of your headword – OPTIONAL]</w:t>
                </w:r>
              </w:p>
            </w:tc>
          </w:sdtContent>
        </w:sdt>
      </w:tr>
      <w:tr w:rsidR="00E85A05" w:rsidRPr="00CD1270" w14:paraId="086A8EE2" w14:textId="77777777" w:rsidTr="003F0D73">
        <w:sdt>
          <w:sdtPr>
            <w:alias w:val="Abstract"/>
            <w:tag w:val="abstract"/>
            <w:id w:val="-635871867"/>
            <w:placeholder>
              <w:docPart w:val="F83B06B7FA2F49C796C4501764EF5656"/>
            </w:placeholder>
          </w:sdtPr>
          <w:sdtEndPr/>
          <w:sdtContent>
            <w:tc>
              <w:tcPr>
                <w:tcW w:w="9016" w:type="dxa"/>
                <w:tcMar>
                  <w:top w:w="113" w:type="dxa"/>
                  <w:bottom w:w="113" w:type="dxa"/>
                </w:tcMar>
              </w:tcPr>
              <w:p w14:paraId="7018F48C" w14:textId="77777777" w:rsidR="00E85A05" w:rsidRPr="00CD1270" w:rsidRDefault="007F1F9A" w:rsidP="007F1F9A">
                <w:r w:rsidRPr="00CD1270">
                  <w:rPr>
                    <w:rFonts w:cs="Times New Roman"/>
                    <w:lang w:val="en-US"/>
                  </w:rPr>
                  <w:t xml:space="preserve">Walter </w:t>
                </w:r>
                <w:proofErr w:type="spellStart"/>
                <w:r w:rsidR="00CD1270" w:rsidRPr="00CD1270">
                  <w:rPr>
                    <w:rFonts w:cs="Times New Roman"/>
                    <w:lang w:val="en-US"/>
                  </w:rPr>
                  <w:t>Weberhofer</w:t>
                </w:r>
                <w:proofErr w:type="spellEnd"/>
                <w:r w:rsidR="00CD1270" w:rsidRPr="00CD1270">
                  <w:rPr>
                    <w:rFonts w:cs="Times New Roman"/>
                    <w:lang w:val="en-US"/>
                  </w:rPr>
                  <w:t xml:space="preserve"> was born in San </w:t>
                </w:r>
                <w:proofErr w:type="spellStart"/>
                <w:r w:rsidR="00CD1270" w:rsidRPr="00CD1270">
                  <w:rPr>
                    <w:rFonts w:cs="Times New Roman"/>
                    <w:lang w:val="en-US"/>
                  </w:rPr>
                  <w:t>Jeronimo</w:t>
                </w:r>
                <w:proofErr w:type="spellEnd"/>
                <w:r w:rsidR="00CD1270" w:rsidRPr="00CD1270">
                  <w:rPr>
                    <w:rFonts w:cs="Times New Roman"/>
                    <w:lang w:val="en-US"/>
                  </w:rPr>
                  <w:t xml:space="preserve"> de </w:t>
                </w:r>
                <w:proofErr w:type="spellStart"/>
                <w:r w:rsidR="00CD1270" w:rsidRPr="00CD1270">
                  <w:rPr>
                    <w:rFonts w:cs="Times New Roman"/>
                    <w:lang w:val="en-US"/>
                  </w:rPr>
                  <w:t>Tunari</w:t>
                </w:r>
                <w:proofErr w:type="spellEnd"/>
                <w:r w:rsidR="00CD1270" w:rsidRPr="00CD1270">
                  <w:rPr>
                    <w:rFonts w:cs="Times New Roman"/>
                    <w:lang w:val="en-US"/>
                  </w:rPr>
                  <w:t xml:space="preserve">, in the province of </w:t>
                </w:r>
                <w:proofErr w:type="spellStart"/>
                <w:r w:rsidR="00CD1270" w:rsidRPr="00CD1270">
                  <w:rPr>
                    <w:rFonts w:cs="Times New Roman"/>
                    <w:lang w:val="en-US"/>
                  </w:rPr>
                  <w:t>Huancayo</w:t>
                </w:r>
                <w:proofErr w:type="spellEnd"/>
                <w:r w:rsidR="00CD1270" w:rsidRPr="00CD1270">
                  <w:rPr>
                    <w:rFonts w:cs="Times New Roman"/>
                    <w:lang w:val="en-US"/>
                  </w:rPr>
                  <w:t xml:space="preserve">, department of Junín, on March 24, 1923. Son of Oswald </w:t>
                </w:r>
                <w:proofErr w:type="spellStart"/>
                <w:r w:rsidR="00CD1270" w:rsidRPr="00CD1270">
                  <w:rPr>
                    <w:rFonts w:cs="Times New Roman"/>
                    <w:lang w:val="en-US"/>
                  </w:rPr>
                  <w:t>Weberhofer</w:t>
                </w:r>
                <w:proofErr w:type="spellEnd"/>
                <w:r w:rsidR="00CD1270" w:rsidRPr="00CD1270">
                  <w:rPr>
                    <w:rFonts w:cs="Times New Roman"/>
                    <w:lang w:val="en-US"/>
                  </w:rPr>
                  <w:t xml:space="preserve"> (forester) and Dolores Quintana </w:t>
                </w:r>
                <w:proofErr w:type="spellStart"/>
                <w:r w:rsidR="00CD1270" w:rsidRPr="00CD1270">
                  <w:rPr>
                    <w:rFonts w:cs="Times New Roman"/>
                    <w:lang w:val="en-US"/>
                  </w:rPr>
                  <w:t>Pilts</w:t>
                </w:r>
                <w:proofErr w:type="spellEnd"/>
                <w:r w:rsidR="00CD1270" w:rsidRPr="00CD1270">
                  <w:rPr>
                    <w:rFonts w:cs="Times New Roman"/>
                    <w:lang w:val="en-US"/>
                  </w:rPr>
                  <w:t xml:space="preserve"> </w:t>
                </w:r>
                <w:proofErr w:type="spellStart"/>
                <w:r w:rsidR="00CD1270" w:rsidRPr="00CD1270">
                  <w:rPr>
                    <w:rFonts w:cs="Times New Roman"/>
                    <w:lang w:val="en-US"/>
                  </w:rPr>
                  <w:t>Gurt</w:t>
                </w:r>
                <w:proofErr w:type="spellEnd"/>
                <w:r w:rsidR="00CD1270" w:rsidRPr="00CD1270">
                  <w:rPr>
                    <w:rFonts w:cs="Times New Roman"/>
                    <w:lang w:val="en-US"/>
                  </w:rPr>
                  <w:t xml:space="preserve">. Before graduating from Alfonso </w:t>
                </w:r>
                <w:proofErr w:type="spellStart"/>
                <w:r w:rsidR="00CD1270" w:rsidRPr="00CD1270">
                  <w:rPr>
                    <w:rFonts w:cs="Times New Roman"/>
                    <w:lang w:val="en-US"/>
                  </w:rPr>
                  <w:t>Ugarte</w:t>
                </w:r>
                <w:proofErr w:type="spellEnd"/>
                <w:r w:rsidR="00CD1270" w:rsidRPr="00CD1270">
                  <w:rPr>
                    <w:rFonts w:cs="Times New Roman"/>
                    <w:lang w:val="en-US"/>
                  </w:rPr>
                  <w:t xml:space="preserve"> School in 1940, he began his work as a draftsman. Achieving a position in 1942 at the Ministry of Development and Public Works. In 1946 he entered as a draftsman in the office of the </w:t>
                </w:r>
                <w:proofErr w:type="spellStart"/>
                <w:r w:rsidR="00CD1270" w:rsidRPr="00CD1270">
                  <w:rPr>
                    <w:rFonts w:cs="Times New Roman"/>
                    <w:lang w:val="en-US"/>
                  </w:rPr>
                  <w:t>peruvian</w:t>
                </w:r>
                <w:proofErr w:type="spellEnd"/>
                <w:r w:rsidR="00CD1270" w:rsidRPr="00CD1270">
                  <w:rPr>
                    <w:rFonts w:cs="Times New Roman"/>
                    <w:lang w:val="en-US"/>
                  </w:rPr>
                  <w:t xml:space="preserve"> architect Enrique </w:t>
                </w:r>
                <w:proofErr w:type="spellStart"/>
                <w:r w:rsidR="00CD1270" w:rsidRPr="00CD1270">
                  <w:rPr>
                    <w:rFonts w:cs="Times New Roman"/>
                    <w:lang w:val="en-US"/>
                  </w:rPr>
                  <w:t>Seoane</w:t>
                </w:r>
                <w:proofErr w:type="spellEnd"/>
                <w:r w:rsidR="00CD1270" w:rsidRPr="00CD1270">
                  <w:rPr>
                    <w:rFonts w:cs="Times New Roman"/>
                    <w:lang w:val="en-US"/>
                  </w:rPr>
                  <w:t>. This first encounter with one of the great modern architects of Peru marked the itinerary of an intense search for a clean design and attention to details.</w:t>
                </w:r>
              </w:p>
            </w:tc>
          </w:sdtContent>
        </w:sdt>
      </w:tr>
      <w:tr w:rsidR="003F0D73" w:rsidRPr="00CD1270" w14:paraId="22C7461F" w14:textId="77777777" w:rsidTr="003F0D73">
        <w:tc>
          <w:tcPr>
            <w:tcW w:w="9016" w:type="dxa"/>
            <w:tcMar>
              <w:top w:w="113" w:type="dxa"/>
              <w:bottom w:w="113" w:type="dxa"/>
            </w:tcMar>
          </w:tcPr>
          <w:p w14:paraId="7AF8167E" w14:textId="77777777" w:rsidR="007F1F9A" w:rsidRDefault="007F1F9A" w:rsidP="0004106D">
            <w:pPr>
              <w:keepNext/>
            </w:pPr>
            <w:r>
              <w:lastRenderedPageBreak/>
              <w:t>Comment: Needs editing</w:t>
            </w:r>
          </w:p>
          <w:p w14:paraId="1A83C7ED" w14:textId="77777777" w:rsidR="007F1F9A" w:rsidRDefault="007F1F9A" w:rsidP="0004106D">
            <w:pPr>
              <w:keepNext/>
            </w:pPr>
          </w:p>
          <w:sdt>
            <w:sdtPr>
              <w:alias w:val="Article text"/>
              <w:tag w:val="articleText"/>
              <w:id w:val="634067588"/>
              <w:placeholder>
                <w:docPart w:val="F93FAB2A9990495CBE4C5DC011D29678"/>
              </w:placeholder>
            </w:sdtPr>
            <w:sdtEndPr/>
            <w:sdtContent>
              <w:p w14:paraId="4C999528" w14:textId="77777777" w:rsidR="00CD1270" w:rsidRDefault="00D51629" w:rsidP="0004106D">
                <w:pPr>
                  <w:keepNext/>
                </w:pPr>
                <w:r>
                  <w:t xml:space="preserve">File: </w:t>
                </w:r>
                <w:proofErr w:type="spellStart"/>
                <w:r>
                  <w:t>WalterWeberhofer</w:t>
                </w:r>
                <w:proofErr w:type="spellEnd"/>
              </w:p>
              <w:p w14:paraId="3AFBF301" w14:textId="77777777" w:rsidR="00CD1270" w:rsidRDefault="00CD1270" w:rsidP="0004106D">
                <w:pPr>
                  <w:pStyle w:val="Caption"/>
                  <w:spacing w:after="0"/>
                </w:pPr>
                <w:r>
                  <w:t xml:space="preserve">Figure </w:t>
                </w:r>
                <w:r w:rsidR="00CB41BB">
                  <w:fldChar w:fldCharType="begin"/>
                </w:r>
                <w:r w:rsidR="00CB41BB">
                  <w:instrText xml:space="preserve"> SEQ Figure \* ARABIC </w:instrText>
                </w:r>
                <w:r w:rsidR="00CB41BB">
                  <w:fldChar w:fldCharType="separate"/>
                </w:r>
                <w:r w:rsidR="00AB3AEE">
                  <w:rPr>
                    <w:noProof/>
                  </w:rPr>
                  <w:t>1</w:t>
                </w:r>
                <w:r w:rsidR="00CB41BB">
                  <w:rPr>
                    <w:noProof/>
                  </w:rPr>
                  <w:fldChar w:fldCharType="end"/>
                </w:r>
                <w:r>
                  <w:t xml:space="preserve"> </w:t>
                </w:r>
                <w:proofErr w:type="spellStart"/>
                <w:r>
                  <w:t>Weberhofer</w:t>
                </w:r>
                <w:proofErr w:type="spellEnd"/>
                <w:r>
                  <w:t xml:space="preserve"> Walter</w:t>
                </w:r>
              </w:p>
              <w:p w14:paraId="6EA62E2C" w14:textId="77777777" w:rsidR="00CD1270" w:rsidRPr="00CD1270" w:rsidRDefault="00CD1270" w:rsidP="0004106D">
                <w:pPr>
                  <w:rPr>
                    <w:rFonts w:cs="Times New Roman"/>
                    <w:lang w:val="en-US"/>
                  </w:rPr>
                </w:pPr>
                <w:r>
                  <w:t>Source:</w:t>
                </w:r>
                <w:r w:rsidR="00D51629">
                  <w:t xml:space="preserve"> </w:t>
                </w:r>
                <w:hyperlink r:id="rId9" w:history="1">
                  <w:r w:rsidR="00D51629" w:rsidRPr="007F7542">
                    <w:rPr>
                      <w:rStyle w:val="Hyperlink"/>
                    </w:rPr>
                    <w:t>http://www.arquitecturaperuana.pe/2013/10/walter-weberhofer-y-el-proyecto-moderno.html</w:t>
                  </w:r>
                </w:hyperlink>
                <w:r w:rsidR="00D51629">
                  <w:br/>
                </w:r>
                <w:r>
                  <w:br/>
                </w:r>
                <w:proofErr w:type="spellStart"/>
                <w:r w:rsidRPr="00CD1270">
                  <w:rPr>
                    <w:rFonts w:cs="Times New Roman"/>
                    <w:lang w:val="en-US"/>
                  </w:rPr>
                  <w:t>Weberhofer</w:t>
                </w:r>
                <w:proofErr w:type="spellEnd"/>
                <w:r w:rsidRPr="00CD1270">
                  <w:rPr>
                    <w:rFonts w:cs="Times New Roman"/>
                    <w:lang w:val="en-US"/>
                  </w:rPr>
                  <w:t xml:space="preserve"> Walter was born in San </w:t>
                </w:r>
                <w:proofErr w:type="spellStart"/>
                <w:r w:rsidRPr="00CD1270">
                  <w:rPr>
                    <w:rFonts w:cs="Times New Roman"/>
                    <w:lang w:val="en-US"/>
                  </w:rPr>
                  <w:t>Jeronimo</w:t>
                </w:r>
                <w:proofErr w:type="spellEnd"/>
                <w:r w:rsidRPr="00CD1270">
                  <w:rPr>
                    <w:rFonts w:cs="Times New Roman"/>
                    <w:lang w:val="en-US"/>
                  </w:rPr>
                  <w:t xml:space="preserve"> de </w:t>
                </w:r>
                <w:proofErr w:type="spellStart"/>
                <w:r w:rsidRPr="00CD1270">
                  <w:rPr>
                    <w:rFonts w:cs="Times New Roman"/>
                    <w:lang w:val="en-US"/>
                  </w:rPr>
                  <w:t>Tunari</w:t>
                </w:r>
                <w:proofErr w:type="spellEnd"/>
                <w:r w:rsidRPr="00CD1270">
                  <w:rPr>
                    <w:rFonts w:cs="Times New Roman"/>
                    <w:lang w:val="en-US"/>
                  </w:rPr>
                  <w:t xml:space="preserve">, in the province of </w:t>
                </w:r>
                <w:proofErr w:type="spellStart"/>
                <w:r w:rsidRPr="00CD1270">
                  <w:rPr>
                    <w:rFonts w:cs="Times New Roman"/>
                    <w:lang w:val="en-US"/>
                  </w:rPr>
                  <w:t>Huancayo</w:t>
                </w:r>
                <w:proofErr w:type="spellEnd"/>
                <w:r w:rsidRPr="00CD1270">
                  <w:rPr>
                    <w:rFonts w:cs="Times New Roman"/>
                    <w:lang w:val="en-US"/>
                  </w:rPr>
                  <w:t xml:space="preserve">, department of Junín, on March 24, 1923. Son of Oswald </w:t>
                </w:r>
                <w:proofErr w:type="spellStart"/>
                <w:r w:rsidRPr="00CD1270">
                  <w:rPr>
                    <w:rFonts w:cs="Times New Roman"/>
                    <w:lang w:val="en-US"/>
                  </w:rPr>
                  <w:t>Weberhofer</w:t>
                </w:r>
                <w:proofErr w:type="spellEnd"/>
                <w:r w:rsidRPr="00CD1270">
                  <w:rPr>
                    <w:rFonts w:cs="Times New Roman"/>
                    <w:lang w:val="en-US"/>
                  </w:rPr>
                  <w:t xml:space="preserve"> (forester) and Dolores Quintana </w:t>
                </w:r>
                <w:proofErr w:type="spellStart"/>
                <w:r w:rsidRPr="00CD1270">
                  <w:rPr>
                    <w:rFonts w:cs="Times New Roman"/>
                    <w:lang w:val="en-US"/>
                  </w:rPr>
                  <w:t>Pilts</w:t>
                </w:r>
                <w:proofErr w:type="spellEnd"/>
                <w:r w:rsidRPr="00CD1270">
                  <w:rPr>
                    <w:rFonts w:cs="Times New Roman"/>
                    <w:lang w:val="en-US"/>
                  </w:rPr>
                  <w:t xml:space="preserve"> </w:t>
                </w:r>
                <w:proofErr w:type="spellStart"/>
                <w:r w:rsidRPr="00CD1270">
                  <w:rPr>
                    <w:rFonts w:cs="Times New Roman"/>
                    <w:lang w:val="en-US"/>
                  </w:rPr>
                  <w:t>Gurt</w:t>
                </w:r>
                <w:proofErr w:type="spellEnd"/>
                <w:r w:rsidRPr="00CD1270">
                  <w:rPr>
                    <w:rFonts w:cs="Times New Roman"/>
                    <w:lang w:val="en-US"/>
                  </w:rPr>
                  <w:t xml:space="preserve">. Before graduating from Alfonso </w:t>
                </w:r>
                <w:proofErr w:type="spellStart"/>
                <w:r w:rsidRPr="00CD1270">
                  <w:rPr>
                    <w:rFonts w:cs="Times New Roman"/>
                    <w:lang w:val="en-US"/>
                  </w:rPr>
                  <w:t>Ugarte</w:t>
                </w:r>
                <w:proofErr w:type="spellEnd"/>
                <w:r w:rsidRPr="00CD1270">
                  <w:rPr>
                    <w:rFonts w:cs="Times New Roman"/>
                    <w:lang w:val="en-US"/>
                  </w:rPr>
                  <w:t xml:space="preserve"> School in 1940, he began his work as a draftsman. Achieving a position in 1942 at the Ministry of Development and Public Works. In 1946 he entered as a draftsman in the office of the </w:t>
                </w:r>
                <w:proofErr w:type="spellStart"/>
                <w:r w:rsidRPr="00CD1270">
                  <w:rPr>
                    <w:rFonts w:cs="Times New Roman"/>
                    <w:lang w:val="en-US"/>
                  </w:rPr>
                  <w:t>peruvian</w:t>
                </w:r>
                <w:proofErr w:type="spellEnd"/>
                <w:r w:rsidRPr="00CD1270">
                  <w:rPr>
                    <w:rFonts w:cs="Times New Roman"/>
                    <w:lang w:val="en-US"/>
                  </w:rPr>
                  <w:t xml:space="preserve"> architect Enrique </w:t>
                </w:r>
                <w:proofErr w:type="spellStart"/>
                <w:r w:rsidRPr="00CD1270">
                  <w:rPr>
                    <w:rFonts w:cs="Times New Roman"/>
                    <w:lang w:val="en-US"/>
                  </w:rPr>
                  <w:t>Seoane</w:t>
                </w:r>
                <w:proofErr w:type="spellEnd"/>
                <w:r w:rsidRPr="00CD1270">
                  <w:rPr>
                    <w:rFonts w:cs="Times New Roman"/>
                    <w:lang w:val="en-US"/>
                  </w:rPr>
                  <w:t>. This first encounter with one of the great modern architects of Peru marked the itinerary of an intense search for a clean design and attention to details.</w:t>
                </w:r>
              </w:p>
              <w:p w14:paraId="784652C1" w14:textId="77777777" w:rsidR="00CD1270" w:rsidRPr="00CD1270" w:rsidRDefault="00CD1270" w:rsidP="0004106D">
                <w:pPr>
                  <w:rPr>
                    <w:rFonts w:cs="Times New Roman"/>
                    <w:lang w:val="en-US"/>
                  </w:rPr>
                </w:pPr>
              </w:p>
              <w:p w14:paraId="3CE1B139" w14:textId="77777777" w:rsidR="00CD1270" w:rsidRPr="00CD1270" w:rsidRDefault="00CD1270" w:rsidP="0004106D">
                <w:pPr>
                  <w:rPr>
                    <w:rFonts w:cs="Times New Roman"/>
                    <w:lang w:val="en-US"/>
                  </w:rPr>
                </w:pPr>
                <w:r w:rsidRPr="00CD1270">
                  <w:rPr>
                    <w:rFonts w:cs="Times New Roman"/>
                    <w:lang w:val="en-US"/>
                  </w:rPr>
                  <w:t xml:space="preserve">In 1947 he started studying architecture at the National University of Engineering (UNI). In this school he will get to know Mario </w:t>
                </w:r>
                <w:proofErr w:type="spellStart"/>
                <w:r w:rsidRPr="00CD1270">
                  <w:rPr>
                    <w:rFonts w:cs="Times New Roman"/>
                    <w:lang w:val="en-US"/>
                  </w:rPr>
                  <w:t>Bianco</w:t>
                </w:r>
                <w:proofErr w:type="spellEnd"/>
                <w:r w:rsidRPr="00CD1270">
                  <w:rPr>
                    <w:rStyle w:val="FootnoteReference"/>
                    <w:rFonts w:cs="Times New Roman"/>
                    <w:lang w:val="es-PE"/>
                  </w:rPr>
                  <w:footnoteReference w:id="1"/>
                </w:r>
                <w:r w:rsidRPr="00CD1270">
                  <w:rPr>
                    <w:rFonts w:cs="Times New Roman"/>
                    <w:lang w:val="en-US"/>
                  </w:rPr>
                  <w:t xml:space="preserve"> and Theodore </w:t>
                </w:r>
                <w:proofErr w:type="spellStart"/>
                <w:r w:rsidRPr="00CD1270">
                  <w:rPr>
                    <w:rFonts w:cs="Times New Roman"/>
                    <w:lang w:val="en-US"/>
                  </w:rPr>
                  <w:t>Cron</w:t>
                </w:r>
                <w:proofErr w:type="spellEnd"/>
                <w:r w:rsidRPr="00CD1270">
                  <w:rPr>
                    <w:rStyle w:val="FootnoteReference"/>
                    <w:rFonts w:cs="Times New Roman"/>
                    <w:lang w:val="es-PE"/>
                  </w:rPr>
                  <w:footnoteReference w:id="2"/>
                </w:r>
                <w:r w:rsidRPr="00CD1270">
                  <w:rPr>
                    <w:rFonts w:cs="Times New Roman"/>
                    <w:lang w:val="en-US"/>
                  </w:rPr>
                  <w:t xml:space="preserve">, both </w:t>
                </w:r>
                <w:proofErr w:type="spellStart"/>
                <w:r w:rsidRPr="00CD1270">
                  <w:rPr>
                    <w:rFonts w:cs="Times New Roman"/>
                    <w:lang w:val="en-US"/>
                  </w:rPr>
                  <w:t>european</w:t>
                </w:r>
                <w:proofErr w:type="spellEnd"/>
                <w:r w:rsidRPr="00CD1270">
                  <w:rPr>
                    <w:rFonts w:cs="Times New Roman"/>
                    <w:lang w:val="en-US"/>
                  </w:rPr>
                  <w:t xml:space="preserve"> architects which by then were disseminating the lines of modernity in the Faculty of Arts, Architecture and Urbanism of the National University of Engineering</w:t>
                </w:r>
                <w:r w:rsidRPr="00CD1270">
                  <w:rPr>
                    <w:rStyle w:val="FootnoteReference"/>
                    <w:rFonts w:cs="Times New Roman"/>
                    <w:lang w:val="es-PE"/>
                  </w:rPr>
                  <w:footnoteReference w:id="3"/>
                </w:r>
                <w:r w:rsidRPr="00CD1270">
                  <w:rPr>
                    <w:rFonts w:cs="Times New Roman"/>
                    <w:lang w:val="en-US"/>
                  </w:rPr>
                  <w:t>.</w:t>
                </w:r>
              </w:p>
              <w:p w14:paraId="39589BF8" w14:textId="77777777" w:rsidR="00CD1270" w:rsidRPr="00CD1270" w:rsidRDefault="00CD1270" w:rsidP="0004106D">
                <w:pPr>
                  <w:rPr>
                    <w:rFonts w:cs="Times New Roman"/>
                    <w:lang w:val="en-US"/>
                  </w:rPr>
                </w:pPr>
              </w:p>
              <w:p w14:paraId="17643EC8" w14:textId="77777777" w:rsidR="00CD1270" w:rsidRPr="00CD1270" w:rsidRDefault="00CD1270" w:rsidP="0004106D">
                <w:pPr>
                  <w:keepNext/>
                  <w:rPr>
                    <w:rFonts w:cs="Times New Roman"/>
                    <w:lang w:val="en-US"/>
                  </w:rPr>
                </w:pPr>
                <w:r w:rsidRPr="00CD1270">
                  <w:rPr>
                    <w:rFonts w:cs="Times New Roman"/>
                    <w:lang w:val="en-US"/>
                  </w:rPr>
                  <w:t xml:space="preserve">In 1948 he joins the office of Jose Alvarez </w:t>
                </w:r>
                <w:proofErr w:type="spellStart"/>
                <w:r w:rsidRPr="00CD1270">
                  <w:rPr>
                    <w:rFonts w:cs="Times New Roman"/>
                    <w:lang w:val="en-US"/>
                  </w:rPr>
                  <w:t>Calderón</w:t>
                </w:r>
                <w:proofErr w:type="spellEnd"/>
                <w:r w:rsidRPr="00CD1270">
                  <w:rPr>
                    <w:rFonts w:cs="Times New Roman"/>
                    <w:lang w:val="en-US"/>
                  </w:rPr>
                  <w:t xml:space="preserve">. He graduated as an engineer-architect in 1951. In 1953 performed internships in Brazil and, since his return in 1956, he joined National University of Engineering as an assistant professor. In 1956 Walter </w:t>
                </w:r>
                <w:proofErr w:type="spellStart"/>
                <w:r w:rsidRPr="00CD1270">
                  <w:rPr>
                    <w:rFonts w:cs="Times New Roman"/>
                    <w:lang w:val="en-US"/>
                  </w:rPr>
                  <w:t>Weberhofer</w:t>
                </w:r>
                <w:proofErr w:type="spellEnd"/>
                <w:r w:rsidRPr="00CD1270">
                  <w:rPr>
                    <w:rFonts w:cs="Times New Roman"/>
                    <w:lang w:val="en-US"/>
                  </w:rPr>
                  <w:t xml:space="preserve"> in association with Jose Alvarez Calderon, built the Atlas Building</w:t>
                </w:r>
                <w:r w:rsidRPr="00CD1270">
                  <w:rPr>
                    <w:rStyle w:val="FootnoteReference"/>
                    <w:rFonts w:cs="Times New Roman"/>
                    <w:lang w:val="es-PE"/>
                  </w:rPr>
                  <w:footnoteReference w:id="4"/>
                </w:r>
                <w:r w:rsidR="007F1F9A">
                  <w:rPr>
                    <w:rFonts w:cs="Times New Roman"/>
                    <w:lang w:val="en-US"/>
                  </w:rPr>
                  <w:t>,</w:t>
                </w:r>
                <w:r w:rsidRPr="00CD1270">
                  <w:rPr>
                    <w:rFonts w:cs="Times New Roman"/>
                    <w:lang w:val="en-US"/>
                  </w:rPr>
                  <w:t xml:space="preserve"> </w:t>
                </w:r>
                <w:r w:rsidR="007F1F9A">
                  <w:rPr>
                    <w:rFonts w:cs="Times New Roman"/>
                    <w:lang w:val="en-US"/>
                  </w:rPr>
                  <w:t>w</w:t>
                </w:r>
                <w:r w:rsidR="007F1F9A" w:rsidRPr="00CD1270">
                  <w:rPr>
                    <w:rFonts w:cs="Times New Roman"/>
                    <w:lang w:val="en-US"/>
                  </w:rPr>
                  <w:t>hich</w:t>
                </w:r>
                <w:r w:rsidR="007F1F9A">
                  <w:rPr>
                    <w:rFonts w:cs="Times New Roman"/>
                    <w:lang w:val="en-US"/>
                  </w:rPr>
                  <w:t xml:space="preserve"> was a </w:t>
                </w:r>
                <w:r w:rsidRPr="00CD1270">
                  <w:rPr>
                    <w:rFonts w:cs="Times New Roman"/>
                    <w:lang w:val="en-US"/>
                  </w:rPr>
                  <w:t>high-rise building, inserted in the historic center of the city, in response to the guidelines of the Pilot Plan of 1949 for the city of Lima. The building consists of two large office volumes that emerge from the floor to contain in the basement, the commercial use.</w:t>
                </w:r>
                <w:r w:rsidR="0004106D">
                  <w:rPr>
                    <w:rFonts w:cs="Times New Roman"/>
                    <w:lang w:val="en-US"/>
                  </w:rPr>
                  <w:br/>
                </w:r>
                <w:r w:rsidR="0004106D">
                  <w:rPr>
                    <w:rFonts w:cs="Times New Roman"/>
                    <w:lang w:val="en-US"/>
                  </w:rPr>
                  <w:br/>
                  <w:t xml:space="preserve">File: </w:t>
                </w:r>
                <w:proofErr w:type="spellStart"/>
                <w:r w:rsidR="0004106D">
                  <w:rPr>
                    <w:rFonts w:cs="Times New Roman"/>
                    <w:lang w:val="en-US"/>
                  </w:rPr>
                  <w:t>AtlasBuilding</w:t>
                </w:r>
                <w:proofErr w:type="spellEnd"/>
              </w:p>
              <w:p w14:paraId="7BC92F48" w14:textId="77777777" w:rsidR="00CD1270" w:rsidRDefault="0004106D" w:rsidP="0004106D">
                <w:pPr>
                  <w:pStyle w:val="Caption"/>
                  <w:spacing w:after="0"/>
                </w:pPr>
                <w:r>
                  <w:t xml:space="preserve">Figure </w:t>
                </w:r>
                <w:r w:rsidR="00CB41BB">
                  <w:fldChar w:fldCharType="begin"/>
                </w:r>
                <w:r w:rsidR="00CB41BB">
                  <w:instrText xml:space="preserve"> SEQ Figure \</w:instrText>
                </w:r>
                <w:r w:rsidR="00CB41BB">
                  <w:instrText xml:space="preserve">* ARABIC </w:instrText>
                </w:r>
                <w:r w:rsidR="00CB41BB">
                  <w:fldChar w:fldCharType="separate"/>
                </w:r>
                <w:r w:rsidR="00AB3AEE">
                  <w:rPr>
                    <w:noProof/>
                  </w:rPr>
                  <w:t>2</w:t>
                </w:r>
                <w:r w:rsidR="00CB41BB">
                  <w:rPr>
                    <w:noProof/>
                  </w:rPr>
                  <w:fldChar w:fldCharType="end"/>
                </w:r>
                <w:r>
                  <w:t xml:space="preserve"> Atlas Building, 1956</w:t>
                </w:r>
              </w:p>
              <w:p w14:paraId="7027D8EF" w14:textId="77777777" w:rsidR="0004106D" w:rsidRPr="0004106D" w:rsidRDefault="0004106D" w:rsidP="0004106D">
                <w:pPr>
                  <w:jc w:val="both"/>
                </w:pPr>
                <w:r>
                  <w:t xml:space="preserve">Source: El </w:t>
                </w:r>
                <w:proofErr w:type="spellStart"/>
                <w:r>
                  <w:t>Arquitecto</w:t>
                </w:r>
                <w:proofErr w:type="spellEnd"/>
                <w:r>
                  <w:t xml:space="preserve"> </w:t>
                </w:r>
                <w:proofErr w:type="spellStart"/>
                <w:r>
                  <w:t>Peruano</w:t>
                </w:r>
                <w:proofErr w:type="spellEnd"/>
                <w:r>
                  <w:t xml:space="preserve"> Magazine </w:t>
                </w:r>
              </w:p>
              <w:p w14:paraId="43BA4BB9" w14:textId="77777777" w:rsidR="0004106D" w:rsidRPr="0004106D" w:rsidRDefault="0004106D" w:rsidP="0004106D"/>
              <w:p w14:paraId="5CF7DEA2" w14:textId="77777777" w:rsidR="00CD1270" w:rsidRPr="00CD1270" w:rsidRDefault="00CD1270" w:rsidP="0004106D">
                <w:pPr>
                  <w:rPr>
                    <w:rFonts w:cs="Times New Roman"/>
                    <w:lang w:val="en-US"/>
                  </w:rPr>
                </w:pPr>
                <w:r w:rsidRPr="00CD1270">
                  <w:rPr>
                    <w:rFonts w:cs="Times New Roman"/>
                    <w:lang w:val="en-US"/>
                  </w:rPr>
                  <w:t xml:space="preserve">With this building, its partnership with Jose Alvarez </w:t>
                </w:r>
                <w:proofErr w:type="gramStart"/>
                <w:r w:rsidRPr="00CD1270">
                  <w:rPr>
                    <w:rFonts w:cs="Times New Roman"/>
                    <w:lang w:val="en-US"/>
                  </w:rPr>
                  <w:t>Calderon,</w:t>
                </w:r>
                <w:proofErr w:type="gramEnd"/>
                <w:r w:rsidRPr="00CD1270">
                  <w:rPr>
                    <w:rFonts w:cs="Times New Roman"/>
                    <w:lang w:val="en-US"/>
                  </w:rPr>
                  <w:t xml:space="preserve"> ends. A year after that, he starts the association with </w:t>
                </w:r>
                <w:proofErr w:type="spellStart"/>
                <w:r w:rsidRPr="00CD1270">
                  <w:rPr>
                    <w:rFonts w:cs="Times New Roman"/>
                    <w:lang w:val="en-US"/>
                  </w:rPr>
                  <w:t>Remigio</w:t>
                </w:r>
                <w:proofErr w:type="spellEnd"/>
                <w:r w:rsidRPr="00CD1270">
                  <w:rPr>
                    <w:rFonts w:cs="Times New Roman"/>
                    <w:lang w:val="en-US"/>
                  </w:rPr>
                  <w:t xml:space="preserve"> </w:t>
                </w:r>
                <w:proofErr w:type="spellStart"/>
                <w:r w:rsidRPr="00CD1270">
                  <w:rPr>
                    <w:rFonts w:cs="Times New Roman"/>
                    <w:lang w:val="en-US"/>
                  </w:rPr>
                  <w:t>Collantes</w:t>
                </w:r>
                <w:proofErr w:type="spellEnd"/>
                <w:r w:rsidRPr="00CD1270">
                  <w:rPr>
                    <w:rFonts w:cs="Times New Roman"/>
                    <w:lang w:val="en-US"/>
                  </w:rPr>
                  <w:t>, which would end in 1965. In this span of time he gets involved with the resort of Santa Maria del Mar, one of the resorts south of Lima:</w:t>
                </w:r>
              </w:p>
              <w:p w14:paraId="2C24D24E" w14:textId="77777777" w:rsidR="00CD1270" w:rsidRPr="00CD1270" w:rsidRDefault="00CD1270" w:rsidP="0004106D">
                <w:pPr>
                  <w:rPr>
                    <w:rFonts w:cs="Times New Roman"/>
                    <w:lang w:val="en-US"/>
                  </w:rPr>
                </w:pPr>
              </w:p>
              <w:p w14:paraId="1BA4D1EE" w14:textId="77777777" w:rsidR="00CD1270" w:rsidRDefault="00CD1270" w:rsidP="0004106D">
                <w:pPr>
                  <w:rPr>
                    <w:rFonts w:cs="Times New Roman"/>
                    <w:lang w:val="en-US"/>
                  </w:rPr>
                </w:pPr>
                <w:r w:rsidRPr="00CD1270">
                  <w:rPr>
                    <w:rFonts w:cs="Times New Roman"/>
                    <w:lang w:val="en-US"/>
                  </w:rPr>
                  <w:t>“</w:t>
                </w:r>
                <w:proofErr w:type="spellStart"/>
                <w:r w:rsidRPr="00CD1270">
                  <w:rPr>
                    <w:rFonts w:cs="Times New Roman"/>
                    <w:lang w:val="en-US"/>
                  </w:rPr>
                  <w:t>Weberhofer</w:t>
                </w:r>
                <w:proofErr w:type="spellEnd"/>
                <w:r w:rsidRPr="00CD1270">
                  <w:rPr>
                    <w:rFonts w:cs="Times New Roman"/>
                    <w:lang w:val="en-US"/>
                  </w:rPr>
                  <w:t xml:space="preserve"> will be remembered, above all, for his work as the exclusive architect of Santa Maria del Mar, although his designing skills have always been reduced, by an environment that has </w:t>
                </w:r>
                <w:r w:rsidRPr="00CD1270">
                  <w:rPr>
                    <w:rFonts w:cs="Times New Roman"/>
                    <w:lang w:val="en-US"/>
                  </w:rPr>
                  <w:lastRenderedPageBreak/>
                  <w:t>always looked for the label of some international school,  style, or teacher. Because if it is not Brazilian influence, their work is under the shadow of Japanese metabolism [</w:t>
                </w:r>
                <w:r w:rsidRPr="00CD1270">
                  <w:rPr>
                    <w:rStyle w:val="FootnoteReference"/>
                    <w:rFonts w:cs="Times New Roman"/>
                    <w:lang w:val="es-PE"/>
                  </w:rPr>
                  <w:footnoteReference w:id="5"/>
                </w:r>
                <w:r w:rsidRPr="00CD1270">
                  <w:rPr>
                    <w:rFonts w:cs="Times New Roman"/>
                    <w:lang w:val="en-US"/>
                  </w:rPr>
                  <w:t xml:space="preserve">], or clear the aura of Richard </w:t>
                </w:r>
                <w:proofErr w:type="spellStart"/>
                <w:r w:rsidRPr="00CD1270">
                  <w:rPr>
                    <w:rFonts w:cs="Times New Roman"/>
                    <w:lang w:val="en-US"/>
                  </w:rPr>
                  <w:t>Neutra</w:t>
                </w:r>
                <w:proofErr w:type="spellEnd"/>
                <w:r w:rsidRPr="00CD1270">
                  <w:rPr>
                    <w:rFonts w:cs="Times New Roman"/>
                    <w:lang w:val="en-US"/>
                  </w:rPr>
                  <w:t xml:space="preserve"> and Paul Rudolph”</w:t>
                </w:r>
                <w:r w:rsidRPr="00CD1270">
                  <w:rPr>
                    <w:rStyle w:val="FootnoteReference"/>
                    <w:rFonts w:cs="Times New Roman"/>
                    <w:lang w:val="en-US"/>
                  </w:rPr>
                  <w:t xml:space="preserve"> </w:t>
                </w:r>
                <w:r w:rsidRPr="00CD1270">
                  <w:rPr>
                    <w:rStyle w:val="FootnoteReference"/>
                    <w:rFonts w:cs="Times New Roman"/>
                    <w:lang w:val="es-PE"/>
                  </w:rPr>
                  <w:footnoteReference w:id="6"/>
                </w:r>
                <w:r w:rsidRPr="00CD1270">
                  <w:rPr>
                    <w:rFonts w:cs="Times New Roman"/>
                    <w:lang w:val="en-US"/>
                  </w:rPr>
                  <w:t xml:space="preserve"> </w:t>
                </w:r>
                <w:sdt>
                  <w:sdtPr>
                    <w:rPr>
                      <w:rFonts w:cs="Times New Roman"/>
                      <w:lang w:val="es-PE"/>
                    </w:rPr>
                    <w:id w:val="1121806121"/>
                    <w:citation/>
                  </w:sdtPr>
                  <w:sdtEndPr/>
                  <w:sdtContent>
                    <w:r w:rsidRPr="00CD1270">
                      <w:rPr>
                        <w:rFonts w:cs="Times New Roman"/>
                        <w:lang w:val="es-PE"/>
                      </w:rPr>
                      <w:fldChar w:fldCharType="begin"/>
                    </w:r>
                    <w:r w:rsidRPr="00CD1270">
                      <w:rPr>
                        <w:rFonts w:cs="Times New Roman"/>
                        <w:lang w:val="en-US"/>
                      </w:rPr>
                      <w:instrText xml:space="preserve"> CITATION Ald11 \l 10250 </w:instrText>
                    </w:r>
                    <w:r w:rsidRPr="00CD1270">
                      <w:rPr>
                        <w:rFonts w:cs="Times New Roman"/>
                        <w:lang w:val="es-PE"/>
                      </w:rPr>
                      <w:fldChar w:fldCharType="separate"/>
                    </w:r>
                    <w:r w:rsidRPr="00CD1270">
                      <w:rPr>
                        <w:rFonts w:cs="Times New Roman"/>
                        <w:noProof/>
                        <w:lang w:val="en-US"/>
                      </w:rPr>
                      <w:t>(Dede, 2011)</w:t>
                    </w:r>
                    <w:r w:rsidRPr="00CD1270">
                      <w:rPr>
                        <w:rFonts w:cs="Times New Roman"/>
                        <w:lang w:val="es-PE"/>
                      </w:rPr>
                      <w:fldChar w:fldCharType="end"/>
                    </w:r>
                  </w:sdtContent>
                </w:sdt>
                <w:r w:rsidRPr="00CD1270">
                  <w:rPr>
                    <w:rFonts w:cs="Times New Roman"/>
                    <w:lang w:val="en-US"/>
                  </w:rPr>
                  <w:t>.</w:t>
                </w:r>
              </w:p>
              <w:p w14:paraId="1D1657E7" w14:textId="77777777" w:rsidR="00AB3AEE" w:rsidRDefault="00AB3AEE" w:rsidP="0004106D">
                <w:pPr>
                  <w:rPr>
                    <w:rFonts w:cs="Times New Roman"/>
                    <w:lang w:val="en-US"/>
                  </w:rPr>
                </w:pPr>
              </w:p>
              <w:p w14:paraId="7D36F47C" w14:textId="77777777" w:rsidR="00CD1270" w:rsidRPr="00CD1270" w:rsidRDefault="00CD1270" w:rsidP="0004106D">
                <w:pPr>
                  <w:rPr>
                    <w:rFonts w:cs="Times New Roman"/>
                    <w:lang w:val="en-US"/>
                  </w:rPr>
                </w:pPr>
                <w:r w:rsidRPr="00CD1270">
                  <w:rPr>
                    <w:rFonts w:cs="Times New Roman"/>
                    <w:lang w:val="en-US"/>
                  </w:rPr>
                  <w:t xml:space="preserve">In 1970 he won the competition for the headquarters of Petro-Peru in association with Daniel Arana Rivers. This building is one of the most compelling landmarks of modernity, inserted also on the fast track known as the Expressway or </w:t>
                </w:r>
                <w:proofErr w:type="spellStart"/>
                <w:r w:rsidRPr="00CD1270">
                  <w:rPr>
                    <w:rFonts w:cs="Times New Roman"/>
                    <w:lang w:val="en-US"/>
                  </w:rPr>
                  <w:t>Paseo</w:t>
                </w:r>
                <w:proofErr w:type="spellEnd"/>
                <w:r w:rsidRPr="00CD1270">
                  <w:rPr>
                    <w:rFonts w:cs="Times New Roman"/>
                    <w:lang w:val="en-US"/>
                  </w:rPr>
                  <w:t xml:space="preserve"> de la </w:t>
                </w:r>
                <w:proofErr w:type="spellStart"/>
                <w:r w:rsidRPr="00CD1270">
                  <w:rPr>
                    <w:rFonts w:cs="Times New Roman"/>
                    <w:lang w:val="en-US"/>
                  </w:rPr>
                  <w:t>Republica</w:t>
                </w:r>
                <w:proofErr w:type="spellEnd"/>
                <w:r w:rsidRPr="00CD1270">
                  <w:rPr>
                    <w:rFonts w:cs="Times New Roman"/>
                    <w:lang w:val="en-US"/>
                  </w:rPr>
                  <w:t xml:space="preserve">, built in 1967 during the municipal government of Luis </w:t>
                </w:r>
                <w:proofErr w:type="spellStart"/>
                <w:r w:rsidRPr="00CD1270">
                  <w:rPr>
                    <w:rFonts w:cs="Times New Roman"/>
                    <w:lang w:val="en-US"/>
                  </w:rPr>
                  <w:t>Bedoya</w:t>
                </w:r>
                <w:proofErr w:type="spellEnd"/>
                <w:r w:rsidRPr="00CD1270">
                  <w:rPr>
                    <w:rFonts w:cs="Times New Roman"/>
                    <w:lang w:val="en-US"/>
                  </w:rPr>
                  <w:t xml:space="preserve"> Reyes</w:t>
                </w:r>
              </w:p>
              <w:p w14:paraId="404E2265" w14:textId="77777777" w:rsidR="00CD1270" w:rsidRPr="00CD1270" w:rsidRDefault="00CD1270" w:rsidP="0004106D">
                <w:pPr>
                  <w:rPr>
                    <w:rFonts w:cs="Times New Roman"/>
                    <w:lang w:val="en-US"/>
                  </w:rPr>
                </w:pPr>
              </w:p>
              <w:p w14:paraId="108A6585" w14:textId="77777777" w:rsidR="00CD1270" w:rsidRPr="00CD1270" w:rsidRDefault="00CD1270" w:rsidP="0004106D">
                <w:pPr>
                  <w:rPr>
                    <w:rFonts w:cs="Times New Roman"/>
                    <w:lang w:val="en-US"/>
                  </w:rPr>
                </w:pPr>
                <w:r w:rsidRPr="00CD1270">
                  <w:rPr>
                    <w:rFonts w:cs="Times New Roman"/>
                    <w:lang w:val="en-US"/>
                  </w:rPr>
                  <w:t xml:space="preserve">Between 1973 and 1979, he worked as an inspector of Public Works and Land without building, in Santa Maria del Mar City Council, where he will do a lot of works of residential character. After his death, the City Council named the pier after him. </w:t>
                </w:r>
              </w:p>
              <w:p w14:paraId="28655737" w14:textId="77777777" w:rsidR="00CD1270" w:rsidRPr="00CD1270" w:rsidRDefault="00CD1270" w:rsidP="0004106D">
                <w:pPr>
                  <w:rPr>
                    <w:rFonts w:cs="Times New Roman"/>
                    <w:lang w:val="en-US"/>
                  </w:rPr>
                </w:pPr>
              </w:p>
              <w:p w14:paraId="52CF9FC9" w14:textId="77777777" w:rsidR="00CD1270" w:rsidRPr="00CD1270" w:rsidRDefault="00CD1270" w:rsidP="0004106D">
                <w:pPr>
                  <w:rPr>
                    <w:rFonts w:cs="Times New Roman"/>
                    <w:lang w:val="en-US"/>
                  </w:rPr>
                </w:pPr>
                <w:r w:rsidRPr="00CD1270">
                  <w:rPr>
                    <w:rFonts w:cs="Times New Roman"/>
                    <w:lang w:val="en-US"/>
                  </w:rPr>
                  <w:t xml:space="preserve">Many contemporary architects compare </w:t>
                </w:r>
                <w:proofErr w:type="spellStart"/>
                <w:r w:rsidRPr="00CD1270">
                  <w:rPr>
                    <w:rFonts w:cs="Times New Roman"/>
                    <w:lang w:val="en-US"/>
                  </w:rPr>
                  <w:t>Weberhofer´s</w:t>
                </w:r>
                <w:proofErr w:type="spellEnd"/>
                <w:r w:rsidRPr="00CD1270">
                  <w:rPr>
                    <w:rFonts w:cs="Times New Roman"/>
                    <w:lang w:val="en-US"/>
                  </w:rPr>
                  <w:t xml:space="preserve"> work with modern Brazilian architecture. The reason, evidently founded on his years of pre-professional practice in Brazil, is his apparent renunciation to </w:t>
                </w:r>
                <w:proofErr w:type="spellStart"/>
                <w:r w:rsidRPr="00CD1270">
                  <w:rPr>
                    <w:rFonts w:cs="Times New Roman"/>
                    <w:lang w:val="en-US"/>
                  </w:rPr>
                  <w:t>orthogonality</w:t>
                </w:r>
                <w:proofErr w:type="spellEnd"/>
                <w:r w:rsidRPr="00CD1270">
                  <w:rPr>
                    <w:rFonts w:cs="Times New Roman"/>
                    <w:lang w:val="en-US"/>
                  </w:rPr>
                  <w:t xml:space="preserve"> and constant use of movement in inner space. Others approach his work to the </w:t>
                </w:r>
                <w:proofErr w:type="spellStart"/>
                <w:r w:rsidRPr="00CD1270">
                  <w:rPr>
                    <w:rFonts w:cs="Times New Roman"/>
                    <w:lang w:val="en-US"/>
                  </w:rPr>
                  <w:t>Zaha</w:t>
                </w:r>
                <w:proofErr w:type="spellEnd"/>
                <w:r w:rsidRPr="00CD1270">
                  <w:rPr>
                    <w:rFonts w:cs="Times New Roman"/>
                    <w:lang w:val="en-US"/>
                  </w:rPr>
                  <w:t xml:space="preserve"> </w:t>
                </w:r>
                <w:proofErr w:type="spellStart"/>
                <w:r w:rsidRPr="00CD1270">
                  <w:rPr>
                    <w:rFonts w:cs="Times New Roman"/>
                    <w:lang w:val="en-US"/>
                  </w:rPr>
                  <w:t>Hadid´s</w:t>
                </w:r>
                <w:proofErr w:type="spellEnd"/>
                <w:r w:rsidRPr="00CD1270">
                  <w:rPr>
                    <w:rFonts w:cs="Times New Roman"/>
                    <w:lang w:val="en-US"/>
                  </w:rPr>
                  <w:t xml:space="preserve"> initial work, who engage with acute and obtuse angles. However, the tendency to use non-straight angles, seems to respond to the favorite displaying resource of modern architects: the perspective</w:t>
                </w:r>
                <w:r w:rsidRPr="00CD1270">
                  <w:rPr>
                    <w:rStyle w:val="FootnoteReference"/>
                    <w:rFonts w:cs="Times New Roman"/>
                    <w:lang w:val="es-PE"/>
                  </w:rPr>
                  <w:footnoteReference w:id="7"/>
                </w:r>
                <w:r w:rsidRPr="00CD1270">
                  <w:rPr>
                    <w:rFonts w:cs="Times New Roman"/>
                    <w:lang w:val="en-US"/>
                  </w:rPr>
                  <w:t>.</w:t>
                </w:r>
              </w:p>
              <w:p w14:paraId="0231D4D0" w14:textId="77777777" w:rsidR="00CD1270" w:rsidRPr="00CD1270" w:rsidRDefault="00CD1270" w:rsidP="0004106D">
                <w:pPr>
                  <w:rPr>
                    <w:rFonts w:cs="Times New Roman"/>
                    <w:lang w:val="en-US"/>
                  </w:rPr>
                </w:pPr>
              </w:p>
              <w:p w14:paraId="4CBDED87" w14:textId="77777777" w:rsidR="00D51629" w:rsidRDefault="00CD1270" w:rsidP="0004106D">
                <w:pPr>
                  <w:rPr>
                    <w:rFonts w:cs="Times New Roman"/>
                    <w:lang w:val="en-US"/>
                  </w:rPr>
                </w:pPr>
                <w:r w:rsidRPr="00CD1270">
                  <w:rPr>
                    <w:rFonts w:cs="Times New Roman"/>
                    <w:lang w:val="en-US"/>
                  </w:rPr>
                  <w:t xml:space="preserve">Walter </w:t>
                </w:r>
                <w:proofErr w:type="spellStart"/>
                <w:r w:rsidRPr="00CD1270">
                  <w:rPr>
                    <w:rFonts w:cs="Times New Roman"/>
                    <w:lang w:val="en-US"/>
                  </w:rPr>
                  <w:t>Weberhofer</w:t>
                </w:r>
                <w:proofErr w:type="spellEnd"/>
                <w:r w:rsidRPr="00CD1270">
                  <w:rPr>
                    <w:rFonts w:cs="Times New Roman"/>
                    <w:lang w:val="en-US"/>
                  </w:rPr>
                  <w:t xml:space="preserve"> had the discipline and obsession to record all his work. The </w:t>
                </w:r>
                <w:proofErr w:type="spellStart"/>
                <w:r w:rsidRPr="00CD1270">
                  <w:rPr>
                    <w:rFonts w:cs="Times New Roman"/>
                    <w:lang w:val="en-US"/>
                  </w:rPr>
                  <w:t>Weberhofer</w:t>
                </w:r>
                <w:proofErr w:type="spellEnd"/>
                <w:r w:rsidRPr="00CD1270">
                  <w:rPr>
                    <w:rFonts w:cs="Times New Roman"/>
                    <w:lang w:val="en-US"/>
                  </w:rPr>
                  <w:t xml:space="preserve"> File is one of the most complete archive in the history of modern </w:t>
                </w:r>
                <w:proofErr w:type="spellStart"/>
                <w:r w:rsidRPr="00CD1270">
                  <w:rPr>
                    <w:rFonts w:cs="Times New Roman"/>
                    <w:lang w:val="en-US"/>
                  </w:rPr>
                  <w:t>peruvian</w:t>
                </w:r>
                <w:proofErr w:type="spellEnd"/>
                <w:r w:rsidRPr="00CD1270">
                  <w:rPr>
                    <w:rFonts w:cs="Times New Roman"/>
                    <w:lang w:val="en-US"/>
                  </w:rPr>
                  <w:t xml:space="preserve"> architecture. His son, Heinz </w:t>
                </w:r>
                <w:proofErr w:type="spellStart"/>
                <w:r w:rsidRPr="00CD1270">
                  <w:rPr>
                    <w:rFonts w:cs="Times New Roman"/>
                    <w:lang w:val="en-US"/>
                  </w:rPr>
                  <w:t>Weberhofer</w:t>
                </w:r>
                <w:proofErr w:type="spellEnd"/>
                <w:r w:rsidRPr="00CD1270">
                  <w:rPr>
                    <w:rFonts w:cs="Times New Roman"/>
                    <w:lang w:val="en-US"/>
                  </w:rPr>
                  <w:t xml:space="preserve">, who lives in Lima, still preserves it. Peruvian architect Hector </w:t>
                </w:r>
                <w:proofErr w:type="spellStart"/>
                <w:r w:rsidRPr="00CD1270">
                  <w:rPr>
                    <w:rFonts w:cs="Times New Roman"/>
                    <w:lang w:val="en-US"/>
                  </w:rPr>
                  <w:t>Abarca</w:t>
                </w:r>
                <w:proofErr w:type="spellEnd"/>
                <w:r w:rsidRPr="00CD1270">
                  <w:rPr>
                    <w:rFonts w:cs="Times New Roman"/>
                    <w:lang w:val="en-US"/>
                  </w:rPr>
                  <w:t xml:space="preserve">, resident in Canada, is constantly feeding his </w:t>
                </w:r>
                <w:proofErr w:type="spellStart"/>
                <w:r w:rsidRPr="00CD1270">
                  <w:rPr>
                    <w:rFonts w:cs="Times New Roman"/>
                    <w:lang w:val="en-US"/>
                  </w:rPr>
                  <w:t>facebook</w:t>
                </w:r>
                <w:proofErr w:type="spellEnd"/>
                <w:r w:rsidRPr="00CD1270">
                  <w:rPr>
                    <w:rFonts w:cs="Times New Roman"/>
                    <w:lang w:val="en-US"/>
                  </w:rPr>
                  <w:t xml:space="preserve"> page</w:t>
                </w:r>
                <w:r w:rsidRPr="00CD1270">
                  <w:rPr>
                    <w:rStyle w:val="FootnoteReference"/>
                    <w:rFonts w:cs="Times New Roman"/>
                    <w:lang w:val="es-PE"/>
                  </w:rPr>
                  <w:footnoteReference w:id="8"/>
                </w:r>
                <w:r w:rsidRPr="00CD1270">
                  <w:rPr>
                    <w:rFonts w:cs="Times New Roman"/>
                    <w:lang w:val="en-US"/>
                  </w:rPr>
                  <w:t xml:space="preserve"> and other links</w:t>
                </w:r>
                <w:r w:rsidRPr="00CD1270">
                  <w:rPr>
                    <w:rStyle w:val="FootnoteReference"/>
                    <w:rFonts w:cs="Times New Roman"/>
                    <w:lang w:val="es-PE"/>
                  </w:rPr>
                  <w:footnoteReference w:id="9"/>
                </w:r>
                <w:r w:rsidRPr="00CD1270">
                  <w:rPr>
                    <w:rFonts w:cs="Times New Roman"/>
                    <w:lang w:val="en-US"/>
                  </w:rPr>
                  <w:t xml:space="preserve">  on the vast work of Walter </w:t>
                </w:r>
                <w:proofErr w:type="spellStart"/>
                <w:r w:rsidRPr="00CD1270">
                  <w:rPr>
                    <w:rFonts w:cs="Times New Roman"/>
                    <w:lang w:val="en-US"/>
                  </w:rPr>
                  <w:t>Weberhofer</w:t>
                </w:r>
                <w:proofErr w:type="spellEnd"/>
                <w:r w:rsidRPr="00CD1270">
                  <w:rPr>
                    <w:rFonts w:cs="Times New Roman"/>
                    <w:lang w:val="en-US"/>
                  </w:rPr>
                  <w:t>.</w:t>
                </w:r>
              </w:p>
              <w:p w14:paraId="2D4E3634" w14:textId="77777777" w:rsidR="00D51629" w:rsidRDefault="00D51629" w:rsidP="0004106D">
                <w:pPr>
                  <w:rPr>
                    <w:rFonts w:cs="Times New Roman"/>
                    <w:lang w:val="en-US"/>
                  </w:rPr>
                </w:pPr>
              </w:p>
              <w:p w14:paraId="2C82316C" w14:textId="77777777" w:rsidR="00AB3AEE" w:rsidRDefault="00AB3AEE" w:rsidP="00AB3AEE">
                <w:pPr>
                  <w:keepNext/>
                </w:pPr>
                <w:r>
                  <w:rPr>
                    <w:rFonts w:cs="Times New Roman"/>
                    <w:lang w:val="en-US"/>
                  </w:rPr>
                  <w:t xml:space="preserve">File: </w:t>
                </w:r>
                <w:proofErr w:type="spellStart"/>
                <w:r>
                  <w:rPr>
                    <w:rFonts w:cs="Times New Roman"/>
                    <w:lang w:val="en-US"/>
                  </w:rPr>
                  <w:t>LercariHouse</w:t>
                </w:r>
                <w:proofErr w:type="spellEnd"/>
              </w:p>
              <w:p w14:paraId="19AECF7B" w14:textId="77777777" w:rsidR="00AB3AEE" w:rsidRDefault="00AB3AEE" w:rsidP="00AB3AEE">
                <w:pPr>
                  <w:pStyle w:val="Caption"/>
                  <w:spacing w:after="0"/>
                </w:pPr>
                <w:r>
                  <w:t xml:space="preserve">Figure </w:t>
                </w:r>
                <w:r w:rsidR="00CB41BB">
                  <w:fldChar w:fldCharType="begin"/>
                </w:r>
                <w:r w:rsidR="00CB41BB">
                  <w:instrText xml:space="preserve"> SEQ Figure \* ARABIC </w:instrText>
                </w:r>
                <w:r w:rsidR="00CB41BB">
                  <w:fldChar w:fldCharType="separate"/>
                </w:r>
                <w:r>
                  <w:rPr>
                    <w:noProof/>
                  </w:rPr>
                  <w:t>3</w:t>
                </w:r>
                <w:r w:rsidR="00CB41BB">
                  <w:rPr>
                    <w:noProof/>
                  </w:rPr>
                  <w:fldChar w:fldCharType="end"/>
                </w:r>
                <w:r>
                  <w:t xml:space="preserve"> </w:t>
                </w:r>
                <w:proofErr w:type="spellStart"/>
                <w:r>
                  <w:t>Lercari</w:t>
                </w:r>
                <w:proofErr w:type="spellEnd"/>
                <w:r>
                  <w:t xml:space="preserve"> House, 1968</w:t>
                </w:r>
              </w:p>
              <w:p w14:paraId="625A73F4" w14:textId="77777777" w:rsidR="00AB3AEE" w:rsidRPr="00AB3AEE" w:rsidRDefault="00AB3AEE" w:rsidP="00AB3AEE">
                <w:r>
                  <w:t xml:space="preserve">Source: </w:t>
                </w:r>
                <w:proofErr w:type="spellStart"/>
                <w:r>
                  <w:t>Weberhofer</w:t>
                </w:r>
                <w:proofErr w:type="spellEnd"/>
                <w:r>
                  <w:t xml:space="preserve"> File</w:t>
                </w:r>
              </w:p>
              <w:p w14:paraId="431F426A" w14:textId="77777777" w:rsidR="00AB3AEE" w:rsidRDefault="00AB3AEE" w:rsidP="0004106D">
                <w:pPr>
                  <w:rPr>
                    <w:rFonts w:cs="Times New Roman"/>
                    <w:lang w:val="en-US"/>
                  </w:rPr>
                </w:pPr>
              </w:p>
              <w:p w14:paraId="2143B021" w14:textId="77777777" w:rsidR="00D51629" w:rsidRPr="00734578" w:rsidRDefault="00D51629" w:rsidP="0004106D">
                <w:pPr>
                  <w:pStyle w:val="Heading1"/>
                  <w:outlineLvl w:val="0"/>
                  <w:rPr>
                    <w:lang w:val="es-PE"/>
                  </w:rPr>
                </w:pPr>
                <w:r>
                  <w:rPr>
                    <w:lang w:val="es-PE"/>
                  </w:rPr>
                  <w:t>List of Works:</w:t>
                </w:r>
              </w:p>
              <w:p w14:paraId="3CC8B0BD" w14:textId="77777777" w:rsidR="00D51629" w:rsidRPr="00CB41BB" w:rsidRDefault="00D51629" w:rsidP="0004106D">
                <w:pPr>
                  <w:rPr>
                    <w:rFonts w:ascii="Calibri" w:hAnsi="Calibri" w:cs="Times New Roman"/>
                    <w:szCs w:val="20"/>
                    <w:lang w:val="en-US"/>
                  </w:rPr>
                </w:pPr>
                <w:r w:rsidRPr="00CB41BB">
                  <w:rPr>
                    <w:rFonts w:ascii="Calibri" w:hAnsi="Calibri" w:cs="Times New Roman"/>
                    <w:szCs w:val="20"/>
                    <w:lang w:val="en-US"/>
                  </w:rPr>
                  <w:lastRenderedPageBreak/>
                  <w:t>1956</w:t>
                </w:r>
                <w:r w:rsidRPr="00CB41BB">
                  <w:rPr>
                    <w:rFonts w:ascii="Calibri" w:hAnsi="Calibri" w:cs="Times New Roman"/>
                    <w:szCs w:val="20"/>
                    <w:lang w:val="en-US"/>
                  </w:rPr>
                  <w:tab/>
                </w:r>
                <w:r w:rsidRPr="00CB41BB">
                  <w:rPr>
                    <w:rFonts w:ascii="Calibri" w:hAnsi="Calibri" w:cs="Times New Roman"/>
                    <w:szCs w:val="20"/>
                    <w:lang w:val="en-US"/>
                  </w:rPr>
                  <w:tab/>
                  <w:t xml:space="preserve">Atlas Insurance Building, Historic </w:t>
                </w:r>
                <w:proofErr w:type="spellStart"/>
                <w:r w:rsidRPr="00CB41BB">
                  <w:rPr>
                    <w:rFonts w:ascii="Calibri" w:hAnsi="Calibri" w:cs="Times New Roman"/>
                    <w:szCs w:val="20"/>
                    <w:lang w:val="en-US"/>
                  </w:rPr>
                  <w:t>Centrer</w:t>
                </w:r>
                <w:proofErr w:type="spellEnd"/>
                <w:r w:rsidRPr="00CB41BB">
                  <w:rPr>
                    <w:rFonts w:ascii="Calibri" w:hAnsi="Calibri" w:cs="Times New Roman"/>
                    <w:szCs w:val="20"/>
                    <w:lang w:val="en-US"/>
                  </w:rPr>
                  <w:t xml:space="preserve">, Lima (with José </w:t>
                </w:r>
                <w:proofErr w:type="spellStart"/>
                <w:r w:rsidRPr="00CB41BB">
                  <w:rPr>
                    <w:rFonts w:ascii="Calibri" w:hAnsi="Calibri" w:cs="Times New Roman"/>
                    <w:szCs w:val="20"/>
                    <w:lang w:val="en-US"/>
                  </w:rPr>
                  <w:t>Álvarez</w:t>
                </w:r>
                <w:proofErr w:type="spellEnd"/>
                <w:r w:rsidRPr="00CB41BB">
                  <w:rPr>
                    <w:rFonts w:ascii="Calibri" w:hAnsi="Calibri" w:cs="Times New Roman"/>
                    <w:szCs w:val="20"/>
                    <w:lang w:val="en-US"/>
                  </w:rPr>
                  <w:t xml:space="preserve"> </w:t>
                </w:r>
                <w:proofErr w:type="spellStart"/>
                <w:r w:rsidRPr="00CB41BB">
                  <w:rPr>
                    <w:rFonts w:ascii="Calibri" w:hAnsi="Calibri" w:cs="Times New Roman"/>
                    <w:szCs w:val="20"/>
                    <w:lang w:val="en-US"/>
                  </w:rPr>
                  <w:t>Calderón</w:t>
                </w:r>
                <w:proofErr w:type="spellEnd"/>
                <w:r w:rsidRPr="00CB41BB">
                  <w:rPr>
                    <w:rFonts w:ascii="Calibri" w:hAnsi="Calibri" w:cs="Times New Roman"/>
                    <w:szCs w:val="20"/>
                    <w:lang w:val="en-US"/>
                  </w:rPr>
                  <w:t>)</w:t>
                </w:r>
              </w:p>
              <w:p w14:paraId="7A3118D3"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1956</w:t>
                </w:r>
                <w:r w:rsidRPr="00CB41BB">
                  <w:rPr>
                    <w:rFonts w:ascii="Calibri" w:hAnsi="Calibri" w:cs="Times New Roman"/>
                    <w:szCs w:val="20"/>
                    <w:lang w:val="es-PE"/>
                  </w:rPr>
                  <w:tab/>
                </w:r>
                <w:r w:rsidRPr="00CB41BB">
                  <w:rPr>
                    <w:rFonts w:ascii="Calibri" w:hAnsi="Calibri" w:cs="Times New Roman"/>
                    <w:szCs w:val="20"/>
                    <w:lang w:val="es-PE"/>
                  </w:rPr>
                  <w:tab/>
                  <w:t>San Jorge School, Miraflores, Lima</w:t>
                </w:r>
              </w:p>
              <w:p w14:paraId="48925282"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Tauro Cinema, Historic Centrer, Lima</w:t>
                </w:r>
              </w:p>
              <w:p w14:paraId="307428C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Esmeralda Yatch Club, Santa María del Mar, Lima</w:t>
                </w:r>
              </w:p>
              <w:p w14:paraId="734E5008"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Lercari House, Santa María del Mar, Lima</w:t>
                </w:r>
              </w:p>
              <w:p w14:paraId="1E614403"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Fernandini House, Santa María del Mar, Lima</w:t>
                </w:r>
              </w:p>
              <w:p w14:paraId="147AD95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1957</w:t>
                </w:r>
                <w:r w:rsidRPr="00CB41BB">
                  <w:rPr>
                    <w:rFonts w:ascii="Calibri" w:hAnsi="Calibri" w:cs="Times New Roman"/>
                    <w:szCs w:val="20"/>
                    <w:lang w:val="es-PE"/>
                  </w:rPr>
                  <w:tab/>
                </w:r>
                <w:r w:rsidRPr="00CB41BB">
                  <w:rPr>
                    <w:rFonts w:ascii="Calibri" w:hAnsi="Calibri" w:cs="Times New Roman"/>
                    <w:szCs w:val="20"/>
                    <w:lang w:val="es-PE"/>
                  </w:rPr>
                  <w:tab/>
                  <w:t>Las Sirenas Biulding, Santa María del Mar, Lima (with Remigio Collantes)</w:t>
                </w:r>
              </w:p>
              <w:p w14:paraId="47F1C06B"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1958</w:t>
                </w:r>
                <w:r w:rsidRPr="00CB41BB">
                  <w:rPr>
                    <w:rFonts w:ascii="Calibri" w:hAnsi="Calibri" w:cs="Times New Roman"/>
                    <w:szCs w:val="20"/>
                    <w:lang w:val="es-PE"/>
                  </w:rPr>
                  <w:tab/>
                </w:r>
                <w:r w:rsidRPr="00CB41BB">
                  <w:rPr>
                    <w:rFonts w:ascii="Calibri" w:hAnsi="Calibri" w:cs="Times New Roman"/>
                    <w:szCs w:val="20"/>
                    <w:lang w:val="es-PE"/>
                  </w:rPr>
                  <w:tab/>
                  <w:t>Alvarez Calderon House, Santa María del Mar, Lima</w:t>
                </w:r>
              </w:p>
              <w:p w14:paraId="206F9779"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1960</w:t>
                </w:r>
                <w:r w:rsidRPr="00CB41BB">
                  <w:rPr>
                    <w:rFonts w:ascii="Calibri" w:hAnsi="Calibri" w:cs="Times New Roman"/>
                    <w:szCs w:val="20"/>
                    <w:lang w:val="es-PE"/>
                  </w:rPr>
                  <w:tab/>
                </w:r>
                <w:r w:rsidRPr="00CB41BB">
                  <w:rPr>
                    <w:rFonts w:ascii="Calibri" w:hAnsi="Calibri" w:cs="Times New Roman"/>
                    <w:szCs w:val="20"/>
                    <w:lang w:val="es-PE"/>
                  </w:rPr>
                  <w:tab/>
                  <w:t>Pucusana Yatch Club, Pucusana, Lima</w:t>
                </w:r>
              </w:p>
              <w:p w14:paraId="7412C52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1965</w:t>
                </w:r>
                <w:r w:rsidRPr="00CB41BB">
                  <w:rPr>
                    <w:rFonts w:ascii="Calibri" w:hAnsi="Calibri" w:cs="Times New Roman"/>
                    <w:szCs w:val="20"/>
                    <w:lang w:val="es-PE"/>
                  </w:rPr>
                  <w:tab/>
                </w:r>
                <w:r w:rsidRPr="00CB41BB">
                  <w:rPr>
                    <w:rFonts w:ascii="Calibri" w:hAnsi="Calibri" w:cs="Times New Roman"/>
                    <w:szCs w:val="20"/>
                    <w:lang w:val="es-PE"/>
                  </w:rPr>
                  <w:tab/>
                  <w:t>Mines Faculty, UNI, Rímac, Lima (with Remigio Collantes)</w:t>
                </w:r>
              </w:p>
              <w:p w14:paraId="0F23A02D"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1968</w:t>
                </w:r>
                <w:r w:rsidRPr="00CB41BB">
                  <w:rPr>
                    <w:rFonts w:ascii="Calibri" w:hAnsi="Calibri" w:cs="Times New Roman"/>
                    <w:szCs w:val="20"/>
                    <w:lang w:val="es-PE"/>
                  </w:rPr>
                  <w:tab/>
                </w:r>
                <w:r w:rsidRPr="00CB41BB">
                  <w:rPr>
                    <w:rFonts w:ascii="Calibri" w:hAnsi="Calibri" w:cs="Times New Roman"/>
                    <w:szCs w:val="20"/>
                    <w:lang w:val="es-PE"/>
                  </w:rPr>
                  <w:tab/>
                  <w:t>Pacifico Biulding, Miraflores, Lima (with José Álvarez Calderón)</w:t>
                </w:r>
              </w:p>
              <w:p w14:paraId="64C49AD0"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1970</w:t>
                </w:r>
                <w:r w:rsidRPr="00CB41BB">
                  <w:rPr>
                    <w:rFonts w:ascii="Calibri" w:hAnsi="Calibri" w:cs="Times New Roman"/>
                    <w:szCs w:val="20"/>
                    <w:lang w:val="es-PE"/>
                  </w:rPr>
                  <w:tab/>
                </w:r>
                <w:r w:rsidRPr="00CB41BB">
                  <w:rPr>
                    <w:rFonts w:ascii="Calibri" w:hAnsi="Calibri" w:cs="Times New Roman"/>
                    <w:szCs w:val="20"/>
                    <w:lang w:val="es-PE"/>
                  </w:rPr>
                  <w:tab/>
                  <w:t>Weberhofer House, Córpac, Lima</w:t>
                </w:r>
              </w:p>
              <w:p w14:paraId="65740DCE"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1972</w:t>
                </w:r>
                <w:r w:rsidRPr="00CB41BB">
                  <w:rPr>
                    <w:rFonts w:ascii="Calibri" w:hAnsi="Calibri" w:cs="Times New Roman"/>
                    <w:szCs w:val="20"/>
                    <w:lang w:val="es-PE"/>
                  </w:rPr>
                  <w:tab/>
                </w:r>
                <w:r w:rsidRPr="00CB41BB">
                  <w:rPr>
                    <w:rFonts w:ascii="Calibri" w:hAnsi="Calibri" w:cs="Times New Roman"/>
                    <w:szCs w:val="20"/>
                    <w:lang w:val="es-PE"/>
                  </w:rPr>
                  <w:tab/>
                  <w:t>Gran Chimú Coliseum, Trujillo, Lima</w:t>
                </w:r>
              </w:p>
              <w:p w14:paraId="3042756C"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1973</w:t>
                </w:r>
                <w:r w:rsidRPr="00CB41BB">
                  <w:rPr>
                    <w:rFonts w:ascii="Calibri" w:hAnsi="Calibri" w:cs="Times New Roman"/>
                    <w:szCs w:val="20"/>
                    <w:lang w:val="es-PE"/>
                  </w:rPr>
                  <w:tab/>
                </w:r>
                <w:r w:rsidRPr="00CB41BB">
                  <w:rPr>
                    <w:rFonts w:ascii="Calibri" w:hAnsi="Calibri" w:cs="Times New Roman"/>
                    <w:szCs w:val="20"/>
                    <w:lang w:val="es-PE"/>
                  </w:rPr>
                  <w:tab/>
                  <w:t>Petroperú Headquarters, San Isidro, Lima</w:t>
                </w:r>
              </w:p>
              <w:p w14:paraId="009F850F" w14:textId="77777777" w:rsidR="00D51629" w:rsidRPr="00CB41BB" w:rsidRDefault="00D51629" w:rsidP="0004106D">
                <w:pPr>
                  <w:rPr>
                    <w:rFonts w:ascii="Calibri" w:hAnsi="Calibri" w:cs="Times New Roman"/>
                    <w:szCs w:val="20"/>
                    <w:lang w:val="es-PE"/>
                  </w:rPr>
                </w:pPr>
                <w:r w:rsidRPr="00CB41BB">
                  <w:rPr>
                    <w:rFonts w:ascii="Calibri" w:hAnsi="Calibri" w:cs="Times New Roman"/>
                    <w:szCs w:val="20"/>
                    <w:lang w:val="es-PE"/>
                  </w:rPr>
                  <w:t>1980</w:t>
                </w:r>
                <w:r w:rsidRPr="00CB41BB">
                  <w:rPr>
                    <w:rFonts w:ascii="Calibri" w:hAnsi="Calibri" w:cs="Times New Roman"/>
                    <w:szCs w:val="20"/>
                    <w:lang w:val="es-PE"/>
                  </w:rPr>
                  <w:tab/>
                </w:r>
                <w:r w:rsidRPr="00CB41BB">
                  <w:rPr>
                    <w:rFonts w:ascii="Calibri" w:hAnsi="Calibri" w:cs="Times New Roman"/>
                    <w:szCs w:val="20"/>
                    <w:lang w:val="es-PE"/>
                  </w:rPr>
                  <w:tab/>
                  <w:t>San Borja Towers, San Borja, Lima</w:t>
                </w:r>
              </w:p>
              <w:p w14:paraId="02C0353E" w14:textId="77777777" w:rsidR="003F0D73" w:rsidRPr="00CD1270" w:rsidRDefault="00D51629" w:rsidP="0004106D">
                <w:r w:rsidRPr="00CB41BB">
                  <w:rPr>
                    <w:rFonts w:ascii="Calibri" w:hAnsi="Calibri" w:cs="Times New Roman"/>
                    <w:szCs w:val="20"/>
                    <w:lang w:val="es-PE"/>
                  </w:rPr>
                  <w:t>2000</w:t>
                </w:r>
                <w:r w:rsidRPr="00CB41BB">
                  <w:rPr>
                    <w:rFonts w:ascii="Calibri" w:hAnsi="Calibri" w:cs="Times New Roman"/>
                    <w:szCs w:val="20"/>
                    <w:lang w:val="es-PE"/>
                  </w:rPr>
                  <w:tab/>
                </w:r>
                <w:r w:rsidRPr="00CB41BB">
                  <w:rPr>
                    <w:rFonts w:ascii="Calibri" w:hAnsi="Calibri" w:cs="Times New Roman"/>
                    <w:szCs w:val="20"/>
                    <w:lang w:val="es-PE"/>
                  </w:rPr>
                  <w:tab/>
                  <w:t>Bertolero Building, Santa María del Mar, Lima</w:t>
                </w:r>
              </w:p>
            </w:sdtContent>
          </w:sdt>
        </w:tc>
      </w:tr>
      <w:tr w:rsidR="003235A7" w:rsidRPr="00CD1270" w14:paraId="7E88E434" w14:textId="77777777" w:rsidTr="003235A7">
        <w:tc>
          <w:tcPr>
            <w:tcW w:w="9016" w:type="dxa"/>
          </w:tcPr>
          <w:sdt>
            <w:sdtPr>
              <w:alias w:val="Further reading"/>
              <w:tag w:val="furtherReading"/>
              <w:id w:val="-1516217107"/>
            </w:sdtPr>
            <w:sdtEndPr/>
            <w:sdtContent>
              <w:sdt>
                <w:sdtPr>
                  <w:id w:val="111145805"/>
                  <w:bibliography/>
                </w:sdtPr>
                <w:sdtEndPr/>
                <w:sdtContent>
                  <w:p w14:paraId="51D9D3E2" w14:textId="77777777" w:rsidR="00306143" w:rsidRDefault="00306143" w:rsidP="00306143">
                    <w:r w:rsidRPr="00CD1270">
                      <w:rPr>
                        <w:u w:val="single"/>
                      </w:rPr>
                      <w:t>Further reading</w:t>
                    </w:r>
                    <w:r w:rsidRPr="00CD1270">
                      <w:t>:</w:t>
                    </w:r>
                  </w:p>
                  <w:p w14:paraId="2CA274A2" w14:textId="77777777" w:rsidR="00306143" w:rsidRDefault="00CB41BB" w:rsidP="00CB41BB">
                    <w:sdt>
                      <w:sdtPr>
                        <w:id w:val="-1815861581"/>
                        <w:citation/>
                      </w:sdtPr>
                      <w:sdtEndPr/>
                      <w:sdtContent>
                        <w:r w:rsidR="00306143">
                          <w:fldChar w:fldCharType="begin"/>
                        </w:r>
                        <w:r w:rsidR="00306143">
                          <w:rPr>
                            <w:lang w:val="en-CA"/>
                          </w:rPr>
                          <w:instrText xml:space="preserve"> CITATION Aba11 \l 4105 </w:instrText>
                        </w:r>
                        <w:r w:rsidR="00306143">
                          <w:fldChar w:fldCharType="separate"/>
                        </w:r>
                        <w:r w:rsidR="00306143" w:rsidRPr="00306143">
                          <w:rPr>
                            <w:noProof/>
                            <w:lang w:val="en-CA"/>
                          </w:rPr>
                          <w:t>(Abarca)</w:t>
                        </w:r>
                        <w:r w:rsidR="00306143">
                          <w:fldChar w:fldCharType="end"/>
                        </w:r>
                      </w:sdtContent>
                    </w:sdt>
                  </w:p>
                  <w:p w14:paraId="6F613FD1" w14:textId="77777777" w:rsidR="00CB41BB" w:rsidRDefault="00CB41BB" w:rsidP="00CB41BB"/>
                  <w:p w14:paraId="00DA3462" w14:textId="77777777" w:rsidR="00306143" w:rsidRDefault="00CB41BB" w:rsidP="00CB41BB">
                    <w:sdt>
                      <w:sdtPr>
                        <w:id w:val="1573080483"/>
                        <w:citation/>
                      </w:sdtPr>
                      <w:sdtEndPr/>
                      <w:sdtContent>
                        <w:r w:rsidR="00306143">
                          <w:fldChar w:fldCharType="begin"/>
                        </w:r>
                        <w:r w:rsidR="00306143">
                          <w:rPr>
                            <w:lang w:val="en-CA"/>
                          </w:rPr>
                          <w:instrText xml:space="preserve"> CITATION Aba13 \l 4105 </w:instrText>
                        </w:r>
                        <w:r w:rsidR="00306143">
                          <w:fldChar w:fldCharType="separate"/>
                        </w:r>
                        <w:r w:rsidR="00306143" w:rsidRPr="00306143">
                          <w:rPr>
                            <w:noProof/>
                            <w:lang w:val="en-CA"/>
                          </w:rPr>
                          <w:t>(H. Abarca)</w:t>
                        </w:r>
                        <w:r w:rsidR="00306143">
                          <w:fldChar w:fldCharType="end"/>
                        </w:r>
                      </w:sdtContent>
                    </w:sdt>
                  </w:p>
                  <w:p w14:paraId="4E184607" w14:textId="77777777" w:rsidR="00CB41BB" w:rsidRDefault="00CB41BB" w:rsidP="00CB41BB"/>
                  <w:p w14:paraId="14435DC1" w14:textId="77777777" w:rsidR="00306143" w:rsidRDefault="00CB41BB" w:rsidP="00CB41BB">
                    <w:sdt>
                      <w:sdtPr>
                        <w:id w:val="-861435003"/>
                        <w:citation/>
                      </w:sdtPr>
                      <w:sdtEndPr/>
                      <w:sdtContent>
                        <w:r w:rsidR="00306143">
                          <w:fldChar w:fldCharType="begin"/>
                        </w:r>
                        <w:r w:rsidR="00306143">
                          <w:rPr>
                            <w:lang w:val="en-CA"/>
                          </w:rPr>
                          <w:instrText xml:space="preserve"> CITATION Ded11 \l 4105 </w:instrText>
                        </w:r>
                        <w:r w:rsidR="00306143">
                          <w:fldChar w:fldCharType="separate"/>
                        </w:r>
                        <w:r w:rsidR="00306143" w:rsidRPr="00306143">
                          <w:rPr>
                            <w:noProof/>
                            <w:lang w:val="en-CA"/>
                          </w:rPr>
                          <w:t>(Dede)</w:t>
                        </w:r>
                        <w:r w:rsidR="00306143">
                          <w:fldChar w:fldCharType="end"/>
                        </w:r>
                      </w:sdtContent>
                    </w:sdt>
                  </w:p>
                  <w:p w14:paraId="77706092" w14:textId="77777777" w:rsidR="00CB41BB" w:rsidRDefault="00CB41BB" w:rsidP="00CB41BB">
                    <w:bookmarkStart w:id="0" w:name="_GoBack"/>
                    <w:bookmarkEnd w:id="0"/>
                  </w:p>
                  <w:p w14:paraId="2D35A85E" w14:textId="77777777" w:rsidR="003235A7" w:rsidRPr="00CD1270" w:rsidRDefault="00CB41BB" w:rsidP="00CB41BB">
                    <w:sdt>
                      <w:sdtPr>
                        <w:id w:val="-1767687122"/>
                        <w:citation/>
                      </w:sdtPr>
                      <w:sdtEndPr/>
                      <w:sdtContent>
                        <w:r w:rsidR="00306143">
                          <w:fldChar w:fldCharType="begin"/>
                        </w:r>
                        <w:r w:rsidR="00306143">
                          <w:rPr>
                            <w:lang w:val="en-CA"/>
                          </w:rPr>
                          <w:instrText xml:space="preserve"> CITATION Fre13 \l 4105 </w:instrText>
                        </w:r>
                        <w:r w:rsidR="00306143">
                          <w:fldChar w:fldCharType="separate"/>
                        </w:r>
                        <w:r w:rsidR="00306143" w:rsidRPr="00306143">
                          <w:rPr>
                            <w:noProof/>
                            <w:lang w:val="en-CA"/>
                          </w:rPr>
                          <w:t>(Freire)</w:t>
                        </w:r>
                        <w:r w:rsidR="00306143">
                          <w:fldChar w:fldCharType="end"/>
                        </w:r>
                      </w:sdtContent>
                    </w:sdt>
                  </w:p>
                </w:sdtContent>
              </w:sdt>
            </w:sdtContent>
          </w:sdt>
        </w:tc>
      </w:tr>
    </w:tbl>
    <w:p w14:paraId="64A798B9" w14:textId="77777777" w:rsidR="00C27FAB" w:rsidRPr="00CD1270" w:rsidRDefault="00C27FAB" w:rsidP="00D51629">
      <w:pPr>
        <w:pStyle w:val="Caption"/>
        <w:rPr>
          <w:sz w:val="22"/>
          <w:szCs w:val="22"/>
        </w:rPr>
      </w:pPr>
    </w:p>
    <w:sectPr w:rsidR="00C27FAB" w:rsidRPr="00CD127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D55E9" w14:textId="77777777" w:rsidR="001A630A" w:rsidRDefault="001A630A" w:rsidP="007A0D55">
      <w:pPr>
        <w:spacing w:after="0" w:line="240" w:lineRule="auto"/>
      </w:pPr>
      <w:r>
        <w:separator/>
      </w:r>
    </w:p>
  </w:endnote>
  <w:endnote w:type="continuationSeparator" w:id="0">
    <w:p w14:paraId="43BDB838" w14:textId="77777777" w:rsidR="001A630A" w:rsidRDefault="001A630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AD889" w14:textId="77777777" w:rsidR="001A630A" w:rsidRDefault="001A630A" w:rsidP="007A0D55">
      <w:pPr>
        <w:spacing w:after="0" w:line="240" w:lineRule="auto"/>
      </w:pPr>
      <w:r>
        <w:separator/>
      </w:r>
    </w:p>
  </w:footnote>
  <w:footnote w:type="continuationSeparator" w:id="0">
    <w:p w14:paraId="46BC499D" w14:textId="77777777" w:rsidR="001A630A" w:rsidRDefault="001A630A" w:rsidP="007A0D55">
      <w:pPr>
        <w:spacing w:after="0" w:line="240" w:lineRule="auto"/>
      </w:pPr>
      <w:r>
        <w:continuationSeparator/>
      </w:r>
    </w:p>
  </w:footnote>
  <w:footnote w:id="1">
    <w:p w14:paraId="7198ADD2" w14:textId="77777777" w:rsidR="00CD1270" w:rsidRPr="00CB41BB" w:rsidRDefault="00CD1270" w:rsidP="00CD1270">
      <w:pPr>
        <w:pStyle w:val="FootnoteText"/>
        <w:jc w:val="both"/>
        <w:rPr>
          <w:rFonts w:ascii="Calibri" w:hAnsi="Calibri" w:cs="Times New Roman"/>
          <w:lang w:val="en-US"/>
        </w:rPr>
      </w:pPr>
      <w:r w:rsidRPr="00CB41BB">
        <w:rPr>
          <w:rStyle w:val="FootnoteReference"/>
          <w:rFonts w:ascii="Calibri" w:hAnsi="Calibri" w:cs="Times New Roman"/>
        </w:rPr>
        <w:footnoteRef/>
      </w:r>
      <w:r w:rsidRPr="00CB41BB">
        <w:rPr>
          <w:rFonts w:ascii="Calibri" w:hAnsi="Calibri" w:cs="Times New Roman"/>
          <w:lang w:val="en-US"/>
        </w:rPr>
        <w:t xml:space="preserve"> Italian architect, who received the </w:t>
      </w:r>
      <w:proofErr w:type="spellStart"/>
      <w:r w:rsidRPr="00CB41BB">
        <w:rPr>
          <w:rFonts w:ascii="Calibri" w:hAnsi="Calibri" w:cs="Times New Roman"/>
          <w:lang w:val="en-US"/>
        </w:rPr>
        <w:t>responsability</w:t>
      </w:r>
      <w:proofErr w:type="spellEnd"/>
      <w:r w:rsidRPr="00CB41BB">
        <w:rPr>
          <w:rFonts w:ascii="Calibri" w:hAnsi="Calibri" w:cs="Times New Roman"/>
          <w:lang w:val="en-US"/>
        </w:rPr>
        <w:t xml:space="preserve"> for the design of the building that would house the FAUA UNI (1951), the first school of architecture in Peru, founded in 1910 and restructured in 1948 according to the modern approach.</w:t>
      </w:r>
    </w:p>
  </w:footnote>
  <w:footnote w:id="2">
    <w:p w14:paraId="09513625" w14:textId="77777777" w:rsidR="00CD1270" w:rsidRPr="00CB41BB" w:rsidRDefault="00CD1270" w:rsidP="00CD1270">
      <w:pPr>
        <w:pStyle w:val="FootnoteText"/>
        <w:jc w:val="both"/>
        <w:rPr>
          <w:rFonts w:ascii="Calibri" w:hAnsi="Calibri" w:cs="Times New Roman"/>
          <w:lang w:val="en-US"/>
        </w:rPr>
      </w:pPr>
      <w:r w:rsidRPr="00CB41BB">
        <w:rPr>
          <w:rStyle w:val="FootnoteReference"/>
          <w:rFonts w:ascii="Calibri" w:hAnsi="Calibri" w:cs="Times New Roman"/>
        </w:rPr>
        <w:footnoteRef/>
      </w:r>
      <w:r w:rsidRPr="00CB41BB">
        <w:rPr>
          <w:rFonts w:ascii="Calibri" w:hAnsi="Calibri" w:cs="Times New Roman"/>
          <w:lang w:val="en-US"/>
        </w:rPr>
        <w:t xml:space="preserve"> “Theodore </w:t>
      </w:r>
      <w:proofErr w:type="spellStart"/>
      <w:r w:rsidRPr="00CB41BB">
        <w:rPr>
          <w:rFonts w:ascii="Calibri" w:hAnsi="Calibri" w:cs="Times New Roman"/>
          <w:lang w:val="en-US"/>
        </w:rPr>
        <w:t>Cron</w:t>
      </w:r>
      <w:proofErr w:type="spellEnd"/>
      <w:r w:rsidRPr="00CB41BB">
        <w:rPr>
          <w:rFonts w:ascii="Calibri" w:hAnsi="Calibri" w:cs="Times New Roman"/>
          <w:lang w:val="en-US"/>
        </w:rPr>
        <w:t xml:space="preserve"> was a </w:t>
      </w:r>
      <w:proofErr w:type="spellStart"/>
      <w:r w:rsidRPr="00CB41BB">
        <w:rPr>
          <w:rFonts w:ascii="Calibri" w:hAnsi="Calibri" w:cs="Times New Roman"/>
          <w:lang w:val="en-US"/>
        </w:rPr>
        <w:t>swiss</w:t>
      </w:r>
      <w:proofErr w:type="spellEnd"/>
      <w:r w:rsidRPr="00CB41BB">
        <w:rPr>
          <w:rFonts w:ascii="Calibri" w:hAnsi="Calibri" w:cs="Times New Roman"/>
          <w:lang w:val="en-US"/>
        </w:rPr>
        <w:t xml:space="preserve"> architect who studied in Zurich and completed his studies at the </w:t>
      </w:r>
      <w:proofErr w:type="spellStart"/>
      <w:r w:rsidRPr="00CB41BB">
        <w:rPr>
          <w:rFonts w:ascii="Calibri" w:hAnsi="Calibri" w:cs="Times New Roman"/>
          <w:lang w:val="en-US"/>
        </w:rPr>
        <w:t>Hochschule</w:t>
      </w:r>
      <w:proofErr w:type="spellEnd"/>
      <w:r w:rsidRPr="00CB41BB">
        <w:rPr>
          <w:rFonts w:ascii="Calibri" w:hAnsi="Calibri" w:cs="Times New Roman"/>
          <w:lang w:val="en-US"/>
        </w:rPr>
        <w:t xml:space="preserve"> </w:t>
      </w:r>
      <w:proofErr w:type="spellStart"/>
      <w:r w:rsidRPr="00CB41BB">
        <w:rPr>
          <w:rFonts w:ascii="Calibri" w:hAnsi="Calibri" w:cs="Times New Roman"/>
          <w:lang w:val="en-US"/>
        </w:rPr>
        <w:t>Technnidsche</w:t>
      </w:r>
      <w:proofErr w:type="spellEnd"/>
      <w:r w:rsidRPr="00CB41BB">
        <w:rPr>
          <w:rFonts w:ascii="Calibri" w:hAnsi="Calibri" w:cs="Times New Roman"/>
          <w:lang w:val="en-US"/>
        </w:rPr>
        <w:t xml:space="preserve"> </w:t>
      </w:r>
      <w:proofErr w:type="spellStart"/>
      <w:r w:rsidRPr="00CB41BB">
        <w:rPr>
          <w:rFonts w:ascii="Calibri" w:hAnsi="Calibri" w:cs="Times New Roman"/>
          <w:lang w:val="en-US"/>
        </w:rPr>
        <w:t>Eidgenossische</w:t>
      </w:r>
      <w:proofErr w:type="spellEnd"/>
      <w:r w:rsidRPr="00CB41BB">
        <w:rPr>
          <w:rFonts w:ascii="Calibri" w:hAnsi="Calibri" w:cs="Times New Roman"/>
          <w:lang w:val="en-US"/>
        </w:rPr>
        <w:t xml:space="preserve">. In some of his work, one can infer, that he was influenced by </w:t>
      </w:r>
      <w:proofErr w:type="spellStart"/>
      <w:r w:rsidRPr="00CB41BB">
        <w:rPr>
          <w:rFonts w:ascii="Calibri" w:hAnsi="Calibri" w:cs="Times New Roman"/>
          <w:lang w:val="en-US"/>
        </w:rPr>
        <w:t>Mies</w:t>
      </w:r>
      <w:proofErr w:type="spellEnd"/>
      <w:r w:rsidRPr="00CB41BB">
        <w:rPr>
          <w:rFonts w:ascii="Calibri" w:hAnsi="Calibri" w:cs="Times New Roman"/>
          <w:lang w:val="en-US"/>
        </w:rPr>
        <w:t xml:space="preserve"> Van Der </w:t>
      </w:r>
      <w:proofErr w:type="spellStart"/>
      <w:r w:rsidRPr="00CB41BB">
        <w:rPr>
          <w:rFonts w:ascii="Calibri" w:hAnsi="Calibri" w:cs="Times New Roman"/>
          <w:lang w:val="en-US"/>
        </w:rPr>
        <w:t>Rohe</w:t>
      </w:r>
      <w:proofErr w:type="spellEnd"/>
      <w:r w:rsidRPr="00CB41BB">
        <w:rPr>
          <w:rFonts w:ascii="Calibri" w:hAnsi="Calibri" w:cs="Times New Roman"/>
          <w:lang w:val="en-US"/>
        </w:rPr>
        <w:t xml:space="preserve"> and Le Corbusier”.</w:t>
      </w:r>
    </w:p>
    <w:p w14:paraId="0B96EFCD" w14:textId="77777777" w:rsidR="00CD1270" w:rsidRPr="00CB41BB" w:rsidRDefault="00CD1270" w:rsidP="00CD1270">
      <w:pPr>
        <w:pStyle w:val="FootnoteText"/>
        <w:jc w:val="both"/>
        <w:rPr>
          <w:rFonts w:ascii="Calibri" w:hAnsi="Calibri" w:cs="Times New Roman"/>
          <w:shd w:val="clear" w:color="auto" w:fill="FAFAFA"/>
          <w:lang w:val="es-PE"/>
        </w:rPr>
      </w:pPr>
      <w:r w:rsidRPr="00CB41BB">
        <w:rPr>
          <w:rFonts w:ascii="Calibri" w:hAnsi="Calibri" w:cs="Times New Roman"/>
          <w:lang w:val="es-PE"/>
        </w:rPr>
        <w:t>[“</w:t>
      </w:r>
      <w:r w:rsidRPr="00CB41BB">
        <w:rPr>
          <w:rFonts w:ascii="Calibri" w:hAnsi="Calibri" w:cs="Times New Roman"/>
          <w:i/>
          <w:shd w:val="clear" w:color="auto" w:fill="FAFAFA"/>
          <w:lang w:val="es-PE"/>
        </w:rPr>
        <w:t>Teodoro Cron es un arquitecto suizo que estudió en  Zúrich y terminó sus estudios en el Eidgenossische Technnidsche Hochschule. En algunas de sus obras se podría deducir que fue influenciado por Mies Van Der Rohe y Le Corbusier</w:t>
      </w:r>
      <w:r w:rsidRPr="00CB41BB">
        <w:rPr>
          <w:rFonts w:ascii="Calibri" w:hAnsi="Calibri" w:cs="Times New Roman"/>
          <w:shd w:val="clear" w:color="auto" w:fill="FAFAFA"/>
          <w:lang w:val="es-PE"/>
        </w:rPr>
        <w:t>”]</w:t>
      </w:r>
    </w:p>
    <w:p w14:paraId="387A5474" w14:textId="77777777" w:rsidR="00CD1270" w:rsidRPr="00CB41BB" w:rsidRDefault="00CB41BB" w:rsidP="00CD1270">
      <w:pPr>
        <w:pStyle w:val="FootnoteText"/>
        <w:jc w:val="both"/>
        <w:rPr>
          <w:rFonts w:ascii="Calibri" w:hAnsi="Calibri" w:cs="Times New Roman"/>
          <w:lang w:val="es-PE"/>
        </w:rPr>
      </w:pPr>
      <w:hyperlink r:id="rId1" w:history="1">
        <w:r w:rsidR="00CD1270" w:rsidRPr="00CB41BB">
          <w:rPr>
            <w:rStyle w:val="Hyperlink"/>
            <w:rFonts w:ascii="Calibri" w:hAnsi="Calibri" w:cs="Times New Roman"/>
            <w:lang w:val="es-PE"/>
          </w:rPr>
          <w:t>http://introarquitectura2012-01.blogspot.com/2012/06/teodoro-cron.html</w:t>
        </w:r>
      </w:hyperlink>
    </w:p>
  </w:footnote>
  <w:footnote w:id="3">
    <w:p w14:paraId="4806BCD5" w14:textId="77777777" w:rsidR="00CD1270" w:rsidRPr="00CB41BB" w:rsidRDefault="00CD1270" w:rsidP="00CD1270">
      <w:pPr>
        <w:pStyle w:val="FootnoteText"/>
        <w:jc w:val="both"/>
        <w:rPr>
          <w:rFonts w:ascii="Calibri" w:hAnsi="Calibri" w:cs="Times New Roman"/>
          <w:lang w:val="en-US"/>
        </w:rPr>
      </w:pPr>
      <w:r w:rsidRPr="00CB41BB">
        <w:rPr>
          <w:rStyle w:val="FootnoteReference"/>
          <w:rFonts w:ascii="Calibri" w:hAnsi="Calibri" w:cs="Times New Roman"/>
        </w:rPr>
        <w:footnoteRef/>
      </w:r>
      <w:r w:rsidRPr="00CB41BB">
        <w:rPr>
          <w:rFonts w:ascii="Calibri" w:hAnsi="Calibri" w:cs="Times New Roman"/>
          <w:lang w:val="en-US"/>
        </w:rPr>
        <w:t xml:space="preserve"> In 1953 Walter Gropius and </w:t>
      </w:r>
      <w:proofErr w:type="spellStart"/>
      <w:r w:rsidRPr="00CB41BB">
        <w:rPr>
          <w:rFonts w:ascii="Calibri" w:hAnsi="Calibri" w:cs="Times New Roman"/>
          <w:lang w:val="en-US"/>
        </w:rPr>
        <w:t>Josep</w:t>
      </w:r>
      <w:proofErr w:type="spellEnd"/>
      <w:r w:rsidRPr="00CB41BB">
        <w:rPr>
          <w:rFonts w:ascii="Calibri" w:hAnsi="Calibri" w:cs="Times New Roman"/>
          <w:lang w:val="en-US"/>
        </w:rPr>
        <w:t xml:space="preserve"> Luis </w:t>
      </w:r>
      <w:proofErr w:type="spellStart"/>
      <w:r w:rsidRPr="00CB41BB">
        <w:rPr>
          <w:rFonts w:ascii="Calibri" w:hAnsi="Calibri" w:cs="Times New Roman"/>
          <w:lang w:val="en-US"/>
        </w:rPr>
        <w:t>Sert</w:t>
      </w:r>
      <w:proofErr w:type="spellEnd"/>
      <w:r w:rsidRPr="00CB41BB">
        <w:rPr>
          <w:rFonts w:ascii="Calibri" w:hAnsi="Calibri" w:cs="Times New Roman"/>
          <w:lang w:val="en-US"/>
        </w:rPr>
        <w:t xml:space="preserve"> worked on the restructuration </w:t>
      </w:r>
      <w:proofErr w:type="gramStart"/>
      <w:r w:rsidRPr="00CB41BB">
        <w:rPr>
          <w:rFonts w:ascii="Calibri" w:hAnsi="Calibri" w:cs="Times New Roman"/>
          <w:lang w:val="en-US"/>
        </w:rPr>
        <w:t>of  the</w:t>
      </w:r>
      <w:proofErr w:type="gramEnd"/>
      <w:r w:rsidRPr="00CB41BB">
        <w:rPr>
          <w:rFonts w:ascii="Calibri" w:hAnsi="Calibri" w:cs="Times New Roman"/>
          <w:lang w:val="en-US"/>
        </w:rPr>
        <w:t xml:space="preserve"> academic content of the FAUA, leaving the classical concept of architectural design.</w:t>
      </w:r>
    </w:p>
  </w:footnote>
  <w:footnote w:id="4">
    <w:p w14:paraId="45871749" w14:textId="77777777" w:rsidR="00CD1270" w:rsidRPr="003845F6" w:rsidRDefault="00CD1270" w:rsidP="00CD1270">
      <w:pPr>
        <w:pStyle w:val="FootnoteText"/>
        <w:rPr>
          <w:lang w:val="en-US"/>
        </w:rPr>
      </w:pPr>
      <w:r w:rsidRPr="00CB41BB">
        <w:rPr>
          <w:rStyle w:val="FootnoteReference"/>
          <w:rFonts w:ascii="Calibri" w:hAnsi="Calibri" w:cs="Times New Roman"/>
        </w:rPr>
        <w:footnoteRef/>
      </w:r>
      <w:r w:rsidRPr="00CB41BB">
        <w:rPr>
          <w:rFonts w:ascii="Calibri" w:hAnsi="Calibri" w:cs="Times New Roman"/>
          <w:lang w:val="en-US"/>
        </w:rPr>
        <w:t xml:space="preserve"> </w:t>
      </w:r>
      <w:hyperlink r:id="rId2" w:history="1">
        <w:r w:rsidRPr="00CB41BB">
          <w:rPr>
            <w:rStyle w:val="Hyperlink"/>
            <w:rFonts w:ascii="Calibri" w:hAnsi="Calibri" w:cs="Times New Roman"/>
            <w:lang w:val="en-US"/>
          </w:rPr>
          <w:t>http://habitar-arq.blogspot.com/2011/12/edificio-atlas.html</w:t>
        </w:r>
      </w:hyperlink>
    </w:p>
  </w:footnote>
  <w:footnote w:id="5">
    <w:p w14:paraId="6A95388A" w14:textId="77777777" w:rsidR="00CD1270" w:rsidRPr="00CB41BB" w:rsidRDefault="00CD1270" w:rsidP="00CB41BB">
      <w:pPr>
        <w:pStyle w:val="FootnoteText"/>
        <w:rPr>
          <w:rFonts w:ascii="Calibri" w:hAnsi="Calibri" w:cs="Times New Roman"/>
          <w:lang w:val="en-US"/>
        </w:rPr>
      </w:pPr>
      <w:r w:rsidRPr="00CB41BB">
        <w:rPr>
          <w:rStyle w:val="FootnoteReference"/>
          <w:rFonts w:ascii="Calibri" w:hAnsi="Calibri" w:cs="Times New Roman"/>
        </w:rPr>
        <w:footnoteRef/>
      </w:r>
      <w:r w:rsidRPr="00CB41BB">
        <w:rPr>
          <w:rFonts w:ascii="Calibri" w:hAnsi="Calibri" w:cs="Times New Roman"/>
          <w:lang w:val="en-US"/>
        </w:rPr>
        <w:t xml:space="preserve"> “Metabolism was the most important urban, architectural, artistic and philosophical movement produced in Japan in the twentieth century. Its influence went beyond the utopian concepts of a society that experienced rapid economic growth in the decade of the 60s and materialized in specific projects not only in Japan but also beyond its borders”.</w:t>
      </w:r>
    </w:p>
    <w:p w14:paraId="79A6EAFC" w14:textId="77777777" w:rsidR="00CD1270" w:rsidRPr="00CB41BB" w:rsidRDefault="00CD1270" w:rsidP="00CB41BB">
      <w:pPr>
        <w:pStyle w:val="FootnoteText"/>
        <w:rPr>
          <w:rFonts w:ascii="Calibri" w:hAnsi="Calibri" w:cs="Times New Roman"/>
          <w:shd w:val="clear" w:color="auto" w:fill="FEFDFA"/>
          <w:lang w:val="es-PE"/>
        </w:rPr>
      </w:pPr>
      <w:r w:rsidRPr="00CB41BB">
        <w:rPr>
          <w:rFonts w:ascii="Calibri" w:hAnsi="Calibri" w:cs="Times New Roman"/>
          <w:lang w:val="es-PE"/>
        </w:rPr>
        <w:t>[“</w:t>
      </w:r>
      <w:r w:rsidRPr="00CB41BB">
        <w:rPr>
          <w:rFonts w:ascii="Calibri" w:hAnsi="Calibri" w:cs="Times New Roman"/>
          <w:i/>
          <w:shd w:val="clear" w:color="auto" w:fill="FEFDFA"/>
          <w:lang w:val="es-PE"/>
        </w:rPr>
        <w:t>El Metabolismo fue el movimiento urbano, arquitectónico, artístico y filosófico más importante que ha producido Japón en el siglo XX. Su influencia sobrepasó los conceptos utopistas de una sociedad que experimentó un vertiginoso crecimiento económico en la década de los 60s y se materializó en proyectos específicos no sólo en Japón sino más allá de sus fronteras</w:t>
      </w:r>
      <w:r w:rsidRPr="00CB41BB">
        <w:rPr>
          <w:rFonts w:ascii="Calibri" w:hAnsi="Calibri" w:cs="Times New Roman"/>
          <w:shd w:val="clear" w:color="auto" w:fill="FEFDFA"/>
          <w:lang w:val="es-PE"/>
        </w:rPr>
        <w:t>”].</w:t>
      </w:r>
    </w:p>
    <w:p w14:paraId="1391B21F" w14:textId="77777777" w:rsidR="00CD1270" w:rsidRPr="00CB41BB" w:rsidRDefault="00CB41BB" w:rsidP="00CB41BB">
      <w:pPr>
        <w:pStyle w:val="FootnoteText"/>
        <w:rPr>
          <w:rFonts w:ascii="Calibri" w:hAnsi="Calibri" w:cs="Times New Roman"/>
          <w:lang w:val="es-PE"/>
        </w:rPr>
      </w:pPr>
      <w:hyperlink r:id="rId3" w:history="1">
        <w:r w:rsidR="00CD1270" w:rsidRPr="00CB41BB">
          <w:rPr>
            <w:rStyle w:val="Hyperlink"/>
            <w:rFonts w:ascii="Calibri" w:hAnsi="Calibri" w:cs="Times New Roman"/>
            <w:lang w:val="es-PE"/>
          </w:rPr>
          <w:t>http://moleskinearquitectonico.blogspot.com/2011/10/el-metabolismo-japones.html</w:t>
        </w:r>
      </w:hyperlink>
    </w:p>
  </w:footnote>
  <w:footnote w:id="6">
    <w:p w14:paraId="576B0A61" w14:textId="77777777" w:rsidR="00CD1270" w:rsidRPr="00CB41BB" w:rsidRDefault="00CD1270" w:rsidP="00CB41BB">
      <w:pPr>
        <w:spacing w:after="0" w:line="240" w:lineRule="auto"/>
        <w:rPr>
          <w:rFonts w:ascii="Calibri" w:hAnsi="Calibri"/>
          <w:sz w:val="20"/>
          <w:szCs w:val="20"/>
          <w:lang w:val="es-PE"/>
        </w:rPr>
      </w:pPr>
      <w:r w:rsidRPr="00CB41BB">
        <w:rPr>
          <w:rStyle w:val="FootnoteReference"/>
          <w:rFonts w:ascii="Calibri" w:hAnsi="Calibri"/>
          <w:sz w:val="20"/>
          <w:szCs w:val="20"/>
        </w:rPr>
        <w:footnoteRef/>
      </w:r>
      <w:r w:rsidRPr="00CB41BB">
        <w:rPr>
          <w:rFonts w:ascii="Calibri" w:hAnsi="Calibri"/>
          <w:sz w:val="20"/>
          <w:szCs w:val="20"/>
          <w:lang w:val="es-PE"/>
        </w:rPr>
        <w:t xml:space="preserve"> </w:t>
      </w:r>
      <w:r w:rsidRPr="00CB41BB">
        <w:rPr>
          <w:rFonts w:ascii="Calibri" w:hAnsi="Calibri" w:cs="Times New Roman"/>
          <w:sz w:val="20"/>
          <w:szCs w:val="20"/>
          <w:lang w:val="es-PE"/>
        </w:rPr>
        <w:t>“</w:t>
      </w:r>
      <w:r w:rsidRPr="00CB41BB">
        <w:rPr>
          <w:rFonts w:ascii="Calibri" w:hAnsi="Calibri" w:cs="Times New Roman"/>
          <w:i/>
          <w:sz w:val="20"/>
          <w:szCs w:val="20"/>
          <w:lang w:val="es-PE"/>
        </w:rPr>
        <w:t xml:space="preserve">Weberhofer será recordado sobre todo por el trabajo como arquitecto exclusivo de Santa Maria del Mar, aunque sus dotes de proyectista siempre han sido reducidas por el medio que siempre ha buscado etiquetar al arquitecto dentro de alguna escuela internacional, un estilo, un maestro. Porque </w:t>
      </w:r>
      <w:r w:rsidRPr="00CB41BB">
        <w:rPr>
          <w:rFonts w:ascii="Calibri" w:hAnsi="Calibri" w:cs="Times New Roman"/>
          <w:sz w:val="20"/>
          <w:szCs w:val="20"/>
          <w:lang w:val="es-PE"/>
        </w:rPr>
        <w:t>Walter Weberhofer tuvo la disciplina y obsesión de registrar todo su trabajo. El archivo Weberhofer, es uno de los más completos de la arquitectura moderna del Perú. Su hijo Heinz Weberhofer, quien reside en Lima, aún lo conserva y el arquitecto peruano Héctor Abarca, residente en Canadá, alimenta constantemente una página de facebook  y otros linkssobre la vasta obra de Walter Weberhofer.</w:t>
      </w:r>
      <w:r w:rsidRPr="00CB41BB">
        <w:rPr>
          <w:rFonts w:ascii="Calibri" w:hAnsi="Calibri" w:cs="Times New Roman"/>
          <w:i/>
          <w:sz w:val="20"/>
          <w:szCs w:val="20"/>
          <w:lang w:val="es-PE"/>
        </w:rPr>
        <w:t xml:space="preserve">si no es de influencia brasileña, su trabajo esta bajo la sombra del metabolismo japonés </w:t>
      </w:r>
      <w:r w:rsidRPr="00CB41BB">
        <w:rPr>
          <w:rFonts w:ascii="Calibri" w:hAnsi="Calibri" w:cs="Times New Roman"/>
          <w:sz w:val="20"/>
          <w:szCs w:val="20"/>
          <w:lang w:val="es-PE"/>
        </w:rPr>
        <w:t>[],</w:t>
      </w:r>
      <w:r w:rsidRPr="00CB41BB">
        <w:rPr>
          <w:rFonts w:ascii="Calibri" w:hAnsi="Calibri" w:cs="Times New Roman"/>
          <w:i/>
          <w:sz w:val="20"/>
          <w:szCs w:val="20"/>
          <w:lang w:val="es-PE"/>
        </w:rPr>
        <w:t xml:space="preserve"> o es evidente el aura de Richard Neutra y Paul Rudolph</w:t>
      </w:r>
      <w:r w:rsidRPr="00CB41BB">
        <w:rPr>
          <w:rFonts w:ascii="Calibri" w:hAnsi="Calibri" w:cs="Times New Roman"/>
          <w:sz w:val="20"/>
          <w:szCs w:val="20"/>
          <w:lang w:val="es-PE"/>
        </w:rPr>
        <w:t>”.</w:t>
      </w:r>
    </w:p>
  </w:footnote>
  <w:footnote w:id="7">
    <w:p w14:paraId="407A1124" w14:textId="77777777" w:rsidR="00CD1270" w:rsidRPr="00CB41BB" w:rsidRDefault="00CD1270" w:rsidP="00CB41BB">
      <w:pPr>
        <w:pStyle w:val="FootnoteText"/>
        <w:rPr>
          <w:rFonts w:ascii="Calibri" w:hAnsi="Calibri" w:cs="Times New Roman"/>
          <w:lang w:val="es-PE"/>
        </w:rPr>
      </w:pPr>
      <w:r w:rsidRPr="00CB41BB">
        <w:rPr>
          <w:rStyle w:val="FootnoteReference"/>
          <w:rFonts w:ascii="Calibri" w:hAnsi="Calibri" w:cs="Times New Roman"/>
        </w:rPr>
        <w:footnoteRef/>
      </w:r>
      <w:r w:rsidRPr="00CB41BB">
        <w:rPr>
          <w:rFonts w:ascii="Calibri" w:hAnsi="Calibri" w:cs="Times New Roman"/>
          <w:lang w:val="es-PE"/>
        </w:rPr>
        <w:t xml:space="preserve"> </w:t>
      </w:r>
      <w:hyperlink r:id="rId4" w:history="1">
        <w:r w:rsidRPr="00CB41BB">
          <w:rPr>
            <w:rStyle w:val="Hyperlink"/>
            <w:rFonts w:ascii="Calibri" w:hAnsi="Calibri" w:cs="Times New Roman"/>
            <w:lang w:val="es-PE"/>
          </w:rPr>
          <w:t>http://laformamodernaenlatinoamerica.blogspot.com/2013/01/edificio-seguros-atlas.html</w:t>
        </w:r>
      </w:hyperlink>
    </w:p>
  </w:footnote>
  <w:footnote w:id="8">
    <w:p w14:paraId="25F06D1E" w14:textId="77777777" w:rsidR="00CD1270" w:rsidRPr="00CB41BB" w:rsidRDefault="00CD1270" w:rsidP="00CB41BB">
      <w:pPr>
        <w:pStyle w:val="FootnoteText"/>
        <w:rPr>
          <w:rFonts w:ascii="Calibri" w:hAnsi="Calibri"/>
          <w:lang w:val="es-PE"/>
        </w:rPr>
      </w:pPr>
      <w:r w:rsidRPr="00CB41BB">
        <w:rPr>
          <w:rStyle w:val="FootnoteReference"/>
          <w:rFonts w:ascii="Calibri" w:hAnsi="Calibri" w:cs="Times New Roman"/>
        </w:rPr>
        <w:footnoteRef/>
      </w:r>
      <w:r w:rsidRPr="00CB41BB">
        <w:rPr>
          <w:rFonts w:ascii="Calibri" w:hAnsi="Calibri" w:cs="Times New Roman"/>
          <w:lang w:val="es-PE"/>
        </w:rPr>
        <w:t xml:space="preserve"> </w:t>
      </w:r>
      <w:hyperlink r:id="rId5" w:history="1">
        <w:r w:rsidRPr="00CB41BB">
          <w:rPr>
            <w:rStyle w:val="Hyperlink"/>
            <w:rFonts w:ascii="Calibri" w:hAnsi="Calibri" w:cs="Times New Roman"/>
            <w:lang w:val="es-PE"/>
          </w:rPr>
          <w:t>https://www.facebook.com/Walter.Weberhofer.Arquitecto</w:t>
        </w:r>
      </w:hyperlink>
    </w:p>
  </w:footnote>
  <w:footnote w:id="9">
    <w:p w14:paraId="1396E5FA" w14:textId="77777777" w:rsidR="00CD1270" w:rsidRPr="00E571F8" w:rsidRDefault="00CD1270" w:rsidP="00CB41BB">
      <w:pPr>
        <w:pStyle w:val="FootnoteText"/>
        <w:rPr>
          <w:rFonts w:ascii="Times New Roman" w:hAnsi="Times New Roman" w:cs="Times New Roman"/>
          <w:lang w:val="es-PE"/>
        </w:rPr>
      </w:pPr>
      <w:r w:rsidRPr="00CB41BB">
        <w:rPr>
          <w:rStyle w:val="FootnoteReference"/>
          <w:rFonts w:ascii="Calibri" w:hAnsi="Calibri" w:cs="Times New Roman"/>
        </w:rPr>
        <w:footnoteRef/>
      </w:r>
      <w:r w:rsidRPr="00CB41BB">
        <w:rPr>
          <w:rFonts w:ascii="Calibri" w:hAnsi="Calibri" w:cs="Times New Roman"/>
          <w:lang w:val="es-PE"/>
        </w:rPr>
        <w:t xml:space="preserve"> </w:t>
      </w:r>
      <w:hyperlink r:id="rId6" w:history="1">
        <w:r w:rsidRPr="00CB41BB">
          <w:rPr>
            <w:rStyle w:val="Hyperlink"/>
            <w:rFonts w:ascii="Calibri" w:hAnsi="Calibri" w:cs="Times New Roman"/>
            <w:lang w:val="es-PE"/>
          </w:rPr>
          <w:t>http://issuu.com/hector_abarca/docs/expo_2012</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42A9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525F1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270"/>
    <w:rsid w:val="00032559"/>
    <w:rsid w:val="0004106D"/>
    <w:rsid w:val="00052040"/>
    <w:rsid w:val="000B25AE"/>
    <w:rsid w:val="000B55AB"/>
    <w:rsid w:val="000D24DC"/>
    <w:rsid w:val="00101B2E"/>
    <w:rsid w:val="00116FA0"/>
    <w:rsid w:val="0015114C"/>
    <w:rsid w:val="001A21F3"/>
    <w:rsid w:val="001A2537"/>
    <w:rsid w:val="001A630A"/>
    <w:rsid w:val="001A6A06"/>
    <w:rsid w:val="00210C03"/>
    <w:rsid w:val="002162E2"/>
    <w:rsid w:val="00225C5A"/>
    <w:rsid w:val="00230B10"/>
    <w:rsid w:val="00234353"/>
    <w:rsid w:val="00244BB0"/>
    <w:rsid w:val="002A0A0D"/>
    <w:rsid w:val="002B0B37"/>
    <w:rsid w:val="00306143"/>
    <w:rsid w:val="0030662D"/>
    <w:rsid w:val="003235A7"/>
    <w:rsid w:val="00335B5C"/>
    <w:rsid w:val="003677B6"/>
    <w:rsid w:val="00391645"/>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5596"/>
    <w:rsid w:val="007B3377"/>
    <w:rsid w:val="007E5F44"/>
    <w:rsid w:val="007F1F9A"/>
    <w:rsid w:val="00821DE3"/>
    <w:rsid w:val="00846CE1"/>
    <w:rsid w:val="008A5B87"/>
    <w:rsid w:val="00922950"/>
    <w:rsid w:val="009A7264"/>
    <w:rsid w:val="009D1606"/>
    <w:rsid w:val="009E18A1"/>
    <w:rsid w:val="009E73D7"/>
    <w:rsid w:val="00A27D2C"/>
    <w:rsid w:val="00A76FD9"/>
    <w:rsid w:val="00AB3AEE"/>
    <w:rsid w:val="00AB436D"/>
    <w:rsid w:val="00AD2F24"/>
    <w:rsid w:val="00AD4844"/>
    <w:rsid w:val="00B219AE"/>
    <w:rsid w:val="00B33145"/>
    <w:rsid w:val="00B574C9"/>
    <w:rsid w:val="00BC39C9"/>
    <w:rsid w:val="00BE5BF7"/>
    <w:rsid w:val="00BF40E1"/>
    <w:rsid w:val="00C27FAB"/>
    <w:rsid w:val="00C358D4"/>
    <w:rsid w:val="00C6296B"/>
    <w:rsid w:val="00CB41BB"/>
    <w:rsid w:val="00CC586D"/>
    <w:rsid w:val="00CD1270"/>
    <w:rsid w:val="00CF1542"/>
    <w:rsid w:val="00CF3EC5"/>
    <w:rsid w:val="00D51629"/>
    <w:rsid w:val="00D656DA"/>
    <w:rsid w:val="00D83300"/>
    <w:rsid w:val="00DC6B48"/>
    <w:rsid w:val="00DE1901"/>
    <w:rsid w:val="00DF01B0"/>
    <w:rsid w:val="00E066A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F5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1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270"/>
    <w:rPr>
      <w:rFonts w:ascii="Tahoma" w:hAnsi="Tahoma" w:cs="Tahoma"/>
      <w:sz w:val="16"/>
      <w:szCs w:val="16"/>
    </w:rPr>
  </w:style>
  <w:style w:type="character" w:styleId="Hyperlink">
    <w:name w:val="Hyperlink"/>
    <w:basedOn w:val="DefaultParagraphFont"/>
    <w:rsid w:val="00CD1270"/>
    <w:rPr>
      <w:color w:val="0563C1" w:themeColor="hyperlink"/>
      <w:u w:val="single"/>
    </w:rPr>
  </w:style>
  <w:style w:type="paragraph" w:styleId="FootnoteText">
    <w:name w:val="footnote text"/>
    <w:basedOn w:val="Normal"/>
    <w:link w:val="FootnoteTextChar"/>
    <w:rsid w:val="00CD1270"/>
    <w:pPr>
      <w:tabs>
        <w:tab w:val="left" w:pos="567"/>
        <w:tab w:val="left" w:pos="1134"/>
        <w:tab w:val="left" w:pos="1701"/>
        <w:tab w:val="left" w:pos="2268"/>
        <w:tab w:val="left" w:pos="2835"/>
      </w:tabs>
      <w:spacing w:after="0" w:line="240" w:lineRule="auto"/>
    </w:pPr>
    <w:rPr>
      <w:rFonts w:ascii="Helvetica" w:hAnsi="Helvetica"/>
      <w:sz w:val="20"/>
      <w:szCs w:val="20"/>
    </w:rPr>
  </w:style>
  <w:style w:type="character" w:customStyle="1" w:styleId="FootnoteTextChar">
    <w:name w:val="Footnote Text Char"/>
    <w:basedOn w:val="DefaultParagraphFont"/>
    <w:link w:val="FootnoteText"/>
    <w:rsid w:val="00CD1270"/>
    <w:rPr>
      <w:rFonts w:ascii="Helvetica" w:hAnsi="Helvetica"/>
      <w:sz w:val="20"/>
      <w:szCs w:val="20"/>
    </w:rPr>
  </w:style>
  <w:style w:type="character" w:styleId="FootnoteReference">
    <w:name w:val="footnote reference"/>
    <w:basedOn w:val="DefaultParagraphFont"/>
    <w:rsid w:val="00CD1270"/>
    <w:rPr>
      <w:vertAlign w:val="superscript"/>
    </w:rPr>
  </w:style>
  <w:style w:type="paragraph" w:styleId="Caption">
    <w:name w:val="caption"/>
    <w:basedOn w:val="Normal"/>
    <w:next w:val="Normal"/>
    <w:uiPriority w:val="35"/>
    <w:semiHidden/>
    <w:qFormat/>
    <w:rsid w:val="00CD1270"/>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D51629"/>
    <w:pPr>
      <w:tabs>
        <w:tab w:val="left" w:pos="567"/>
        <w:tab w:val="left" w:pos="1134"/>
        <w:tab w:val="left" w:pos="1701"/>
        <w:tab w:val="left" w:pos="2268"/>
        <w:tab w:val="left" w:pos="2835"/>
      </w:tabs>
      <w:spacing w:after="0" w:line="360" w:lineRule="auto"/>
    </w:pPr>
    <w:rPr>
      <w:rFonts w:ascii="Helvetica" w:hAnsi="Helvetica"/>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1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270"/>
    <w:rPr>
      <w:rFonts w:ascii="Tahoma" w:hAnsi="Tahoma" w:cs="Tahoma"/>
      <w:sz w:val="16"/>
      <w:szCs w:val="16"/>
    </w:rPr>
  </w:style>
  <w:style w:type="character" w:styleId="Hyperlink">
    <w:name w:val="Hyperlink"/>
    <w:basedOn w:val="DefaultParagraphFont"/>
    <w:rsid w:val="00CD1270"/>
    <w:rPr>
      <w:color w:val="0563C1" w:themeColor="hyperlink"/>
      <w:u w:val="single"/>
    </w:rPr>
  </w:style>
  <w:style w:type="paragraph" w:styleId="FootnoteText">
    <w:name w:val="footnote text"/>
    <w:basedOn w:val="Normal"/>
    <w:link w:val="FootnoteTextChar"/>
    <w:rsid w:val="00CD1270"/>
    <w:pPr>
      <w:tabs>
        <w:tab w:val="left" w:pos="567"/>
        <w:tab w:val="left" w:pos="1134"/>
        <w:tab w:val="left" w:pos="1701"/>
        <w:tab w:val="left" w:pos="2268"/>
        <w:tab w:val="left" w:pos="2835"/>
      </w:tabs>
      <w:spacing w:after="0" w:line="240" w:lineRule="auto"/>
    </w:pPr>
    <w:rPr>
      <w:rFonts w:ascii="Helvetica" w:hAnsi="Helvetica"/>
      <w:sz w:val="20"/>
      <w:szCs w:val="20"/>
    </w:rPr>
  </w:style>
  <w:style w:type="character" w:customStyle="1" w:styleId="FootnoteTextChar">
    <w:name w:val="Footnote Text Char"/>
    <w:basedOn w:val="DefaultParagraphFont"/>
    <w:link w:val="FootnoteText"/>
    <w:rsid w:val="00CD1270"/>
    <w:rPr>
      <w:rFonts w:ascii="Helvetica" w:hAnsi="Helvetica"/>
      <w:sz w:val="20"/>
      <w:szCs w:val="20"/>
    </w:rPr>
  </w:style>
  <w:style w:type="character" w:styleId="FootnoteReference">
    <w:name w:val="footnote reference"/>
    <w:basedOn w:val="DefaultParagraphFont"/>
    <w:rsid w:val="00CD1270"/>
    <w:rPr>
      <w:vertAlign w:val="superscript"/>
    </w:rPr>
  </w:style>
  <w:style w:type="paragraph" w:styleId="Caption">
    <w:name w:val="caption"/>
    <w:basedOn w:val="Normal"/>
    <w:next w:val="Normal"/>
    <w:uiPriority w:val="35"/>
    <w:semiHidden/>
    <w:qFormat/>
    <w:rsid w:val="00CD1270"/>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D51629"/>
    <w:pPr>
      <w:tabs>
        <w:tab w:val="left" w:pos="567"/>
        <w:tab w:val="left" w:pos="1134"/>
        <w:tab w:val="left" w:pos="1701"/>
        <w:tab w:val="left" w:pos="2268"/>
        <w:tab w:val="left" w:pos="2835"/>
      </w:tabs>
      <w:spacing w:after="0" w:line="360" w:lineRule="auto"/>
    </w:pPr>
    <w:rPr>
      <w:rFonts w:ascii="Helvetica" w:hAnsi="Helvetica"/>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quitecturaperuana.pe/2013/10/walter-weberhofer-y-el-proyecto-moderno.html" TargetMode="Externa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moleskinearquitectonico.blogspot.com/2011/10/el-metabolismo-japones.html" TargetMode="External"/><Relationship Id="rId4" Type="http://schemas.openxmlformats.org/officeDocument/2006/relationships/hyperlink" Target="http://laformamodernaenlatinoamerica.blogspot.com/2013/01/edificio-seguros-atlas.html" TargetMode="External"/><Relationship Id="rId5" Type="http://schemas.openxmlformats.org/officeDocument/2006/relationships/hyperlink" Target="https://www.facebook.com/Walter.Weberhofer.Arquitecto" TargetMode="External"/><Relationship Id="rId6" Type="http://schemas.openxmlformats.org/officeDocument/2006/relationships/hyperlink" Target="http://issuu.com/hector_abarca/docs/expo_2012" TargetMode="External"/><Relationship Id="rId1" Type="http://schemas.openxmlformats.org/officeDocument/2006/relationships/hyperlink" Target="http://introarquitectura2012-01.blogspot.com/2012/06/teodoro-cron.html" TargetMode="External"/><Relationship Id="rId2" Type="http://schemas.openxmlformats.org/officeDocument/2006/relationships/hyperlink" Target="http://habitar-arq.blogspot.com/2011/12/edificio-atla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353539681049358EA0BF0743CE4BE0"/>
        <w:category>
          <w:name w:val="General"/>
          <w:gallery w:val="placeholder"/>
        </w:category>
        <w:types>
          <w:type w:val="bbPlcHdr"/>
        </w:types>
        <w:behaviors>
          <w:behavior w:val="content"/>
        </w:behaviors>
        <w:guid w:val="{5E051324-63B9-46B2-A699-6D2B466ABED3}"/>
      </w:docPartPr>
      <w:docPartBody>
        <w:p w:rsidR="008E6771" w:rsidRDefault="008E6771">
          <w:pPr>
            <w:pStyle w:val="6C353539681049358EA0BF0743CE4BE0"/>
          </w:pPr>
          <w:r w:rsidRPr="00CC586D">
            <w:rPr>
              <w:rStyle w:val="PlaceholderText"/>
              <w:b/>
              <w:color w:val="FFFFFF" w:themeColor="background1"/>
            </w:rPr>
            <w:t>[Salutation]</w:t>
          </w:r>
        </w:p>
      </w:docPartBody>
    </w:docPart>
    <w:docPart>
      <w:docPartPr>
        <w:name w:val="1D2D87C3046F4E3B8520714FE3E01EC7"/>
        <w:category>
          <w:name w:val="General"/>
          <w:gallery w:val="placeholder"/>
        </w:category>
        <w:types>
          <w:type w:val="bbPlcHdr"/>
        </w:types>
        <w:behaviors>
          <w:behavior w:val="content"/>
        </w:behaviors>
        <w:guid w:val="{0D02A430-63CB-4AE9-BF5B-C1D94284448D}"/>
      </w:docPartPr>
      <w:docPartBody>
        <w:p w:rsidR="008E6771" w:rsidRDefault="008E6771">
          <w:pPr>
            <w:pStyle w:val="1D2D87C3046F4E3B8520714FE3E01EC7"/>
          </w:pPr>
          <w:r>
            <w:rPr>
              <w:rStyle w:val="PlaceholderText"/>
            </w:rPr>
            <w:t>[First name]</w:t>
          </w:r>
        </w:p>
      </w:docPartBody>
    </w:docPart>
    <w:docPart>
      <w:docPartPr>
        <w:name w:val="58EABC6E9DCA4E04BE19F16332199296"/>
        <w:category>
          <w:name w:val="General"/>
          <w:gallery w:val="placeholder"/>
        </w:category>
        <w:types>
          <w:type w:val="bbPlcHdr"/>
        </w:types>
        <w:behaviors>
          <w:behavior w:val="content"/>
        </w:behaviors>
        <w:guid w:val="{7FBF6546-5B7A-4EB6-B0A8-C4534E9B74FA}"/>
      </w:docPartPr>
      <w:docPartBody>
        <w:p w:rsidR="008E6771" w:rsidRDefault="008E6771">
          <w:pPr>
            <w:pStyle w:val="58EABC6E9DCA4E04BE19F16332199296"/>
          </w:pPr>
          <w:r>
            <w:rPr>
              <w:rStyle w:val="PlaceholderText"/>
            </w:rPr>
            <w:t>[Middle name]</w:t>
          </w:r>
        </w:p>
      </w:docPartBody>
    </w:docPart>
    <w:docPart>
      <w:docPartPr>
        <w:name w:val="3D577A4E67864DA8AFA15E155C6167A9"/>
        <w:category>
          <w:name w:val="General"/>
          <w:gallery w:val="placeholder"/>
        </w:category>
        <w:types>
          <w:type w:val="bbPlcHdr"/>
        </w:types>
        <w:behaviors>
          <w:behavior w:val="content"/>
        </w:behaviors>
        <w:guid w:val="{9A23F251-1EF7-478D-A6EB-CC2E553A11DB}"/>
      </w:docPartPr>
      <w:docPartBody>
        <w:p w:rsidR="008E6771" w:rsidRDefault="008E6771">
          <w:pPr>
            <w:pStyle w:val="3D577A4E67864DA8AFA15E155C6167A9"/>
          </w:pPr>
          <w:r>
            <w:rPr>
              <w:rStyle w:val="PlaceholderText"/>
            </w:rPr>
            <w:t>[Last name]</w:t>
          </w:r>
        </w:p>
      </w:docPartBody>
    </w:docPart>
    <w:docPart>
      <w:docPartPr>
        <w:name w:val="70BE939A9F634A599ABC52547B013DAE"/>
        <w:category>
          <w:name w:val="General"/>
          <w:gallery w:val="placeholder"/>
        </w:category>
        <w:types>
          <w:type w:val="bbPlcHdr"/>
        </w:types>
        <w:behaviors>
          <w:behavior w:val="content"/>
        </w:behaviors>
        <w:guid w:val="{E6D9CF19-3D88-4A83-AE40-67862D197E54}"/>
      </w:docPartPr>
      <w:docPartBody>
        <w:p w:rsidR="008E6771" w:rsidRDefault="008E6771">
          <w:pPr>
            <w:pStyle w:val="70BE939A9F634A599ABC52547B013DAE"/>
          </w:pPr>
          <w:r>
            <w:rPr>
              <w:rStyle w:val="PlaceholderText"/>
            </w:rPr>
            <w:t>[Enter your biography]</w:t>
          </w:r>
        </w:p>
      </w:docPartBody>
    </w:docPart>
    <w:docPart>
      <w:docPartPr>
        <w:name w:val="6E3C2665B303470CB300BE3BA7D39972"/>
        <w:category>
          <w:name w:val="General"/>
          <w:gallery w:val="placeholder"/>
        </w:category>
        <w:types>
          <w:type w:val="bbPlcHdr"/>
        </w:types>
        <w:behaviors>
          <w:behavior w:val="content"/>
        </w:behaviors>
        <w:guid w:val="{3FBD94EE-EDD6-432B-9F9D-DF33D35D4E1F}"/>
      </w:docPartPr>
      <w:docPartBody>
        <w:p w:rsidR="008E6771" w:rsidRDefault="008E6771">
          <w:pPr>
            <w:pStyle w:val="6E3C2665B303470CB300BE3BA7D39972"/>
          </w:pPr>
          <w:r>
            <w:rPr>
              <w:rStyle w:val="PlaceholderText"/>
            </w:rPr>
            <w:t>[Enter the institution with which you are affiliated]</w:t>
          </w:r>
        </w:p>
      </w:docPartBody>
    </w:docPart>
    <w:docPart>
      <w:docPartPr>
        <w:name w:val="3AA082702A5E4DB1A87AFBD5B2B21F90"/>
        <w:category>
          <w:name w:val="General"/>
          <w:gallery w:val="placeholder"/>
        </w:category>
        <w:types>
          <w:type w:val="bbPlcHdr"/>
        </w:types>
        <w:behaviors>
          <w:behavior w:val="content"/>
        </w:behaviors>
        <w:guid w:val="{0B936955-BF61-41E5-83CA-E60799E5D9B0}"/>
      </w:docPartPr>
      <w:docPartBody>
        <w:p w:rsidR="008E6771" w:rsidRDefault="008E6771">
          <w:pPr>
            <w:pStyle w:val="3AA082702A5E4DB1A87AFBD5B2B21F90"/>
          </w:pPr>
          <w:r w:rsidRPr="00EF74F7">
            <w:rPr>
              <w:b/>
              <w:color w:val="808080" w:themeColor="background1" w:themeShade="80"/>
            </w:rPr>
            <w:t>[Enter the headword for your article]</w:t>
          </w:r>
        </w:p>
      </w:docPartBody>
    </w:docPart>
    <w:docPart>
      <w:docPartPr>
        <w:name w:val="A6F3272AA1894878A6BA627889188A97"/>
        <w:category>
          <w:name w:val="General"/>
          <w:gallery w:val="placeholder"/>
        </w:category>
        <w:types>
          <w:type w:val="bbPlcHdr"/>
        </w:types>
        <w:behaviors>
          <w:behavior w:val="content"/>
        </w:behaviors>
        <w:guid w:val="{7C9FD566-F628-4BAB-87CE-7CB6E66D830F}"/>
      </w:docPartPr>
      <w:docPartBody>
        <w:p w:rsidR="008E6771" w:rsidRDefault="008E6771">
          <w:pPr>
            <w:pStyle w:val="A6F3272AA1894878A6BA627889188A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83B06B7FA2F49C796C4501764EF5656"/>
        <w:category>
          <w:name w:val="General"/>
          <w:gallery w:val="placeholder"/>
        </w:category>
        <w:types>
          <w:type w:val="bbPlcHdr"/>
        </w:types>
        <w:behaviors>
          <w:behavior w:val="content"/>
        </w:behaviors>
        <w:guid w:val="{BC69BBB6-96A6-49EE-9B21-754FE52749D2}"/>
      </w:docPartPr>
      <w:docPartBody>
        <w:p w:rsidR="008E6771" w:rsidRDefault="008E6771">
          <w:pPr>
            <w:pStyle w:val="F83B06B7FA2F49C796C4501764EF56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3FAB2A9990495CBE4C5DC011D29678"/>
        <w:category>
          <w:name w:val="General"/>
          <w:gallery w:val="placeholder"/>
        </w:category>
        <w:types>
          <w:type w:val="bbPlcHdr"/>
        </w:types>
        <w:behaviors>
          <w:behavior w:val="content"/>
        </w:behaviors>
        <w:guid w:val="{DC52221F-4F2C-45E9-BC9C-B3477FB88643}"/>
      </w:docPartPr>
      <w:docPartBody>
        <w:p w:rsidR="008E6771" w:rsidRDefault="008E6771">
          <w:pPr>
            <w:pStyle w:val="F93FAB2A9990495CBE4C5DC011D296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3D50B55DE64565B31C8F15ECFF8983"/>
        <w:category>
          <w:name w:val="General"/>
          <w:gallery w:val="placeholder"/>
        </w:category>
        <w:types>
          <w:type w:val="bbPlcHdr"/>
        </w:types>
        <w:behaviors>
          <w:behavior w:val="content"/>
        </w:behaviors>
        <w:guid w:val="{E802CCB1-5799-4A84-A738-2C719724056A}"/>
      </w:docPartPr>
      <w:docPartBody>
        <w:p w:rsidR="008E6771" w:rsidRDefault="006402C3" w:rsidP="006402C3">
          <w:pPr>
            <w:pStyle w:val="F43D50B55DE64565B31C8F15ECFF8983"/>
          </w:pPr>
          <w:r w:rsidRPr="00CC586D">
            <w:rPr>
              <w:rStyle w:val="PlaceholderText"/>
              <w:b/>
              <w:color w:val="FFFFFF" w:themeColor="background1"/>
            </w:rPr>
            <w:t>[Salutation]</w:t>
          </w:r>
        </w:p>
      </w:docPartBody>
    </w:docPart>
    <w:docPart>
      <w:docPartPr>
        <w:name w:val="872B12A3311647AF89C88CAFAA483FD5"/>
        <w:category>
          <w:name w:val="General"/>
          <w:gallery w:val="placeholder"/>
        </w:category>
        <w:types>
          <w:type w:val="bbPlcHdr"/>
        </w:types>
        <w:behaviors>
          <w:behavior w:val="content"/>
        </w:behaviors>
        <w:guid w:val="{3487F0BC-5A5E-4CA5-B905-C852E60FC211}"/>
      </w:docPartPr>
      <w:docPartBody>
        <w:p w:rsidR="008E6771" w:rsidRDefault="006402C3" w:rsidP="006402C3">
          <w:pPr>
            <w:pStyle w:val="872B12A3311647AF89C88CAFAA483FD5"/>
          </w:pPr>
          <w:r>
            <w:rPr>
              <w:rStyle w:val="PlaceholderText"/>
            </w:rPr>
            <w:t>[First name]</w:t>
          </w:r>
        </w:p>
      </w:docPartBody>
    </w:docPart>
    <w:docPart>
      <w:docPartPr>
        <w:name w:val="3741C7733E104FB2B01EFB898889B834"/>
        <w:category>
          <w:name w:val="General"/>
          <w:gallery w:val="placeholder"/>
        </w:category>
        <w:types>
          <w:type w:val="bbPlcHdr"/>
        </w:types>
        <w:behaviors>
          <w:behavior w:val="content"/>
        </w:behaviors>
        <w:guid w:val="{D2B57B8C-654A-404D-B96C-3CA636FCFF75}"/>
      </w:docPartPr>
      <w:docPartBody>
        <w:p w:rsidR="008E6771" w:rsidRDefault="006402C3" w:rsidP="006402C3">
          <w:pPr>
            <w:pStyle w:val="3741C7733E104FB2B01EFB898889B834"/>
          </w:pPr>
          <w:r>
            <w:rPr>
              <w:rStyle w:val="PlaceholderText"/>
            </w:rPr>
            <w:t>[Middle name]</w:t>
          </w:r>
        </w:p>
      </w:docPartBody>
    </w:docPart>
    <w:docPart>
      <w:docPartPr>
        <w:name w:val="AFA42285B9EA49BE9D0B5AF237BD7055"/>
        <w:category>
          <w:name w:val="General"/>
          <w:gallery w:val="placeholder"/>
        </w:category>
        <w:types>
          <w:type w:val="bbPlcHdr"/>
        </w:types>
        <w:behaviors>
          <w:behavior w:val="content"/>
        </w:behaviors>
        <w:guid w:val="{625C56BB-CD13-4DAA-895C-BA71FC5137EE}"/>
      </w:docPartPr>
      <w:docPartBody>
        <w:p w:rsidR="008E6771" w:rsidRDefault="006402C3" w:rsidP="006402C3">
          <w:pPr>
            <w:pStyle w:val="AFA42285B9EA49BE9D0B5AF237BD7055"/>
          </w:pPr>
          <w:r>
            <w:rPr>
              <w:rStyle w:val="PlaceholderText"/>
            </w:rPr>
            <w:t>[Last name]</w:t>
          </w:r>
        </w:p>
      </w:docPartBody>
    </w:docPart>
    <w:docPart>
      <w:docPartPr>
        <w:name w:val="2FDB854527664E17896B9B54CF56B713"/>
        <w:category>
          <w:name w:val="General"/>
          <w:gallery w:val="placeholder"/>
        </w:category>
        <w:types>
          <w:type w:val="bbPlcHdr"/>
        </w:types>
        <w:behaviors>
          <w:behavior w:val="content"/>
        </w:behaviors>
        <w:guid w:val="{9708784B-57D3-46CD-8ECA-4C12A7869453}"/>
      </w:docPartPr>
      <w:docPartBody>
        <w:p w:rsidR="008E6771" w:rsidRDefault="006402C3" w:rsidP="006402C3">
          <w:pPr>
            <w:pStyle w:val="2FDB854527664E17896B9B54CF56B713"/>
          </w:pPr>
          <w:r>
            <w:rPr>
              <w:rStyle w:val="PlaceholderText"/>
            </w:rPr>
            <w:t>[Enter your biography]</w:t>
          </w:r>
        </w:p>
      </w:docPartBody>
    </w:docPart>
    <w:docPart>
      <w:docPartPr>
        <w:name w:val="C73DBBDD25DE406EB546182F9CCB773B"/>
        <w:category>
          <w:name w:val="General"/>
          <w:gallery w:val="placeholder"/>
        </w:category>
        <w:types>
          <w:type w:val="bbPlcHdr"/>
        </w:types>
        <w:behaviors>
          <w:behavior w:val="content"/>
        </w:behaviors>
        <w:guid w:val="{E9C6127C-8AFF-4F4F-90C7-EC8336178F93}"/>
      </w:docPartPr>
      <w:docPartBody>
        <w:p w:rsidR="008E6771" w:rsidRDefault="006402C3" w:rsidP="006402C3">
          <w:pPr>
            <w:pStyle w:val="C73DBBDD25DE406EB546182F9CCB773B"/>
          </w:pPr>
          <w:r>
            <w:rPr>
              <w:rStyle w:val="PlaceholderText"/>
            </w:rPr>
            <w:t>[Enter the institution with which you are affiliated]</w:t>
          </w:r>
        </w:p>
      </w:docPartBody>
    </w:docPart>
    <w:docPart>
      <w:docPartPr>
        <w:name w:val="1E7F71E9A58849D59C94481ACDD8729A"/>
        <w:category>
          <w:name w:val="General"/>
          <w:gallery w:val="placeholder"/>
        </w:category>
        <w:types>
          <w:type w:val="bbPlcHdr"/>
        </w:types>
        <w:behaviors>
          <w:behavior w:val="content"/>
        </w:behaviors>
        <w:guid w:val="{90BE9975-20F7-4F33-99B8-8D95E72D0090}"/>
      </w:docPartPr>
      <w:docPartBody>
        <w:p w:rsidR="008E6771" w:rsidRDefault="006402C3" w:rsidP="006402C3">
          <w:pPr>
            <w:pStyle w:val="1E7F71E9A58849D59C94481ACDD8729A"/>
          </w:pPr>
          <w:r w:rsidRPr="00CC586D">
            <w:rPr>
              <w:rStyle w:val="PlaceholderText"/>
              <w:b/>
              <w:color w:val="FFFFFF" w:themeColor="background1"/>
            </w:rPr>
            <w:t>[Salutation]</w:t>
          </w:r>
        </w:p>
      </w:docPartBody>
    </w:docPart>
    <w:docPart>
      <w:docPartPr>
        <w:name w:val="B51025CD48CE4A09972520E645286B38"/>
        <w:category>
          <w:name w:val="General"/>
          <w:gallery w:val="placeholder"/>
        </w:category>
        <w:types>
          <w:type w:val="bbPlcHdr"/>
        </w:types>
        <w:behaviors>
          <w:behavior w:val="content"/>
        </w:behaviors>
        <w:guid w:val="{5D19E454-2C6A-461F-B26E-D34604A3E16A}"/>
      </w:docPartPr>
      <w:docPartBody>
        <w:p w:rsidR="008E6771" w:rsidRDefault="006402C3" w:rsidP="006402C3">
          <w:pPr>
            <w:pStyle w:val="B51025CD48CE4A09972520E645286B38"/>
          </w:pPr>
          <w:r>
            <w:rPr>
              <w:rStyle w:val="PlaceholderText"/>
            </w:rPr>
            <w:t>[First name]</w:t>
          </w:r>
        </w:p>
      </w:docPartBody>
    </w:docPart>
    <w:docPart>
      <w:docPartPr>
        <w:name w:val="EBEE37B6A16A4C4D84FDFA5FFFF988D9"/>
        <w:category>
          <w:name w:val="General"/>
          <w:gallery w:val="placeholder"/>
        </w:category>
        <w:types>
          <w:type w:val="bbPlcHdr"/>
        </w:types>
        <w:behaviors>
          <w:behavior w:val="content"/>
        </w:behaviors>
        <w:guid w:val="{35173FF5-B0FE-4F9F-8B50-687EE760570D}"/>
      </w:docPartPr>
      <w:docPartBody>
        <w:p w:rsidR="008E6771" w:rsidRDefault="006402C3" w:rsidP="006402C3">
          <w:pPr>
            <w:pStyle w:val="EBEE37B6A16A4C4D84FDFA5FFFF988D9"/>
          </w:pPr>
          <w:r>
            <w:rPr>
              <w:rStyle w:val="PlaceholderText"/>
            </w:rPr>
            <w:t>[Middle name]</w:t>
          </w:r>
        </w:p>
      </w:docPartBody>
    </w:docPart>
    <w:docPart>
      <w:docPartPr>
        <w:name w:val="ABA96FF3A7174F7B934416EE26C5651F"/>
        <w:category>
          <w:name w:val="General"/>
          <w:gallery w:val="placeholder"/>
        </w:category>
        <w:types>
          <w:type w:val="bbPlcHdr"/>
        </w:types>
        <w:behaviors>
          <w:behavior w:val="content"/>
        </w:behaviors>
        <w:guid w:val="{C672154D-1D21-44C3-B73D-E7AE273FE1DD}"/>
      </w:docPartPr>
      <w:docPartBody>
        <w:p w:rsidR="008E6771" w:rsidRDefault="006402C3" w:rsidP="006402C3">
          <w:pPr>
            <w:pStyle w:val="ABA96FF3A7174F7B934416EE26C5651F"/>
          </w:pPr>
          <w:r>
            <w:rPr>
              <w:rStyle w:val="PlaceholderText"/>
            </w:rPr>
            <w:t>[Last name]</w:t>
          </w:r>
        </w:p>
      </w:docPartBody>
    </w:docPart>
    <w:docPart>
      <w:docPartPr>
        <w:name w:val="35859728CFA54A50A118402B48176B8B"/>
        <w:category>
          <w:name w:val="General"/>
          <w:gallery w:val="placeholder"/>
        </w:category>
        <w:types>
          <w:type w:val="bbPlcHdr"/>
        </w:types>
        <w:behaviors>
          <w:behavior w:val="content"/>
        </w:behaviors>
        <w:guid w:val="{48D9BD9A-BA08-48D9-A041-2BA4A0F76A20}"/>
      </w:docPartPr>
      <w:docPartBody>
        <w:p w:rsidR="008E6771" w:rsidRDefault="006402C3" w:rsidP="006402C3">
          <w:pPr>
            <w:pStyle w:val="35859728CFA54A50A118402B48176B8B"/>
          </w:pPr>
          <w:r>
            <w:rPr>
              <w:rStyle w:val="PlaceholderText"/>
            </w:rPr>
            <w:t>[Enter your biography]</w:t>
          </w:r>
        </w:p>
      </w:docPartBody>
    </w:docPart>
    <w:docPart>
      <w:docPartPr>
        <w:name w:val="3F41C9BFC5BB4D9088DDE3F87EEE33B0"/>
        <w:category>
          <w:name w:val="General"/>
          <w:gallery w:val="placeholder"/>
        </w:category>
        <w:types>
          <w:type w:val="bbPlcHdr"/>
        </w:types>
        <w:behaviors>
          <w:behavior w:val="content"/>
        </w:behaviors>
        <w:guid w:val="{4C059347-B1FF-4AA8-9B9D-B9CB93D055E9}"/>
      </w:docPartPr>
      <w:docPartBody>
        <w:p w:rsidR="008E6771" w:rsidRDefault="006402C3" w:rsidP="006402C3">
          <w:pPr>
            <w:pStyle w:val="3F41C9BFC5BB4D9088DDE3F87EEE33B0"/>
          </w:pPr>
          <w:r>
            <w:rPr>
              <w:rStyle w:val="PlaceholderText"/>
            </w:rPr>
            <w:t>[Enter the institution with which you are affiliated]</w:t>
          </w:r>
        </w:p>
      </w:docPartBody>
    </w:docPart>
    <w:docPart>
      <w:docPartPr>
        <w:name w:val="727DA403B76A4C839135F772A23E37B4"/>
        <w:category>
          <w:name w:val="General"/>
          <w:gallery w:val="placeholder"/>
        </w:category>
        <w:types>
          <w:type w:val="bbPlcHdr"/>
        </w:types>
        <w:behaviors>
          <w:behavior w:val="content"/>
        </w:behaviors>
        <w:guid w:val="{0E8996CC-CF12-436C-9401-62B7468AA34A}"/>
      </w:docPartPr>
      <w:docPartBody>
        <w:p w:rsidR="008E6771" w:rsidRDefault="006402C3" w:rsidP="006402C3">
          <w:pPr>
            <w:pStyle w:val="727DA403B76A4C839135F772A23E37B4"/>
          </w:pPr>
          <w:r w:rsidRPr="00CC586D">
            <w:rPr>
              <w:rStyle w:val="PlaceholderText"/>
              <w:b/>
              <w:color w:val="FFFFFF" w:themeColor="background1"/>
            </w:rPr>
            <w:t>[Salutation]</w:t>
          </w:r>
        </w:p>
      </w:docPartBody>
    </w:docPart>
    <w:docPart>
      <w:docPartPr>
        <w:name w:val="F1C3BD5552324464BB2475CF15EE47C9"/>
        <w:category>
          <w:name w:val="General"/>
          <w:gallery w:val="placeholder"/>
        </w:category>
        <w:types>
          <w:type w:val="bbPlcHdr"/>
        </w:types>
        <w:behaviors>
          <w:behavior w:val="content"/>
        </w:behaviors>
        <w:guid w:val="{58917231-A2A4-4A22-87DD-664383F73156}"/>
      </w:docPartPr>
      <w:docPartBody>
        <w:p w:rsidR="008E6771" w:rsidRDefault="006402C3" w:rsidP="006402C3">
          <w:pPr>
            <w:pStyle w:val="F1C3BD5552324464BB2475CF15EE47C9"/>
          </w:pPr>
          <w:r>
            <w:rPr>
              <w:rStyle w:val="PlaceholderText"/>
            </w:rPr>
            <w:t>[First name]</w:t>
          </w:r>
        </w:p>
      </w:docPartBody>
    </w:docPart>
    <w:docPart>
      <w:docPartPr>
        <w:name w:val="B423EC5459D84079BD80E6B17075E998"/>
        <w:category>
          <w:name w:val="General"/>
          <w:gallery w:val="placeholder"/>
        </w:category>
        <w:types>
          <w:type w:val="bbPlcHdr"/>
        </w:types>
        <w:behaviors>
          <w:behavior w:val="content"/>
        </w:behaviors>
        <w:guid w:val="{1413280D-C3F4-4A28-8B62-92BD9902E1AC}"/>
      </w:docPartPr>
      <w:docPartBody>
        <w:p w:rsidR="008E6771" w:rsidRDefault="006402C3" w:rsidP="006402C3">
          <w:pPr>
            <w:pStyle w:val="B423EC5459D84079BD80E6B17075E998"/>
          </w:pPr>
          <w:r>
            <w:rPr>
              <w:rStyle w:val="PlaceholderText"/>
            </w:rPr>
            <w:t>[Middle name]</w:t>
          </w:r>
        </w:p>
      </w:docPartBody>
    </w:docPart>
    <w:docPart>
      <w:docPartPr>
        <w:name w:val="610B70AB035F4BAC87CADFC8A2F636A6"/>
        <w:category>
          <w:name w:val="General"/>
          <w:gallery w:val="placeholder"/>
        </w:category>
        <w:types>
          <w:type w:val="bbPlcHdr"/>
        </w:types>
        <w:behaviors>
          <w:behavior w:val="content"/>
        </w:behaviors>
        <w:guid w:val="{209BC5FB-3D89-4412-B395-2D22031B4291}"/>
      </w:docPartPr>
      <w:docPartBody>
        <w:p w:rsidR="008E6771" w:rsidRDefault="006402C3" w:rsidP="006402C3">
          <w:pPr>
            <w:pStyle w:val="610B70AB035F4BAC87CADFC8A2F636A6"/>
          </w:pPr>
          <w:r>
            <w:rPr>
              <w:rStyle w:val="PlaceholderText"/>
            </w:rPr>
            <w:t>[Last name]</w:t>
          </w:r>
        </w:p>
      </w:docPartBody>
    </w:docPart>
    <w:docPart>
      <w:docPartPr>
        <w:name w:val="DECD4B77A2884185A27126057ECA122D"/>
        <w:category>
          <w:name w:val="General"/>
          <w:gallery w:val="placeholder"/>
        </w:category>
        <w:types>
          <w:type w:val="bbPlcHdr"/>
        </w:types>
        <w:behaviors>
          <w:behavior w:val="content"/>
        </w:behaviors>
        <w:guid w:val="{8CB85B68-465A-426B-AC97-F88B6F4E2E73}"/>
      </w:docPartPr>
      <w:docPartBody>
        <w:p w:rsidR="008E6771" w:rsidRDefault="006402C3" w:rsidP="006402C3">
          <w:pPr>
            <w:pStyle w:val="DECD4B77A2884185A27126057ECA122D"/>
          </w:pPr>
          <w:r>
            <w:rPr>
              <w:rStyle w:val="PlaceholderText"/>
            </w:rPr>
            <w:t>[Enter your biography]</w:t>
          </w:r>
        </w:p>
      </w:docPartBody>
    </w:docPart>
    <w:docPart>
      <w:docPartPr>
        <w:name w:val="4AB1773E828F4D79BB0B089008E65191"/>
        <w:category>
          <w:name w:val="General"/>
          <w:gallery w:val="placeholder"/>
        </w:category>
        <w:types>
          <w:type w:val="bbPlcHdr"/>
        </w:types>
        <w:behaviors>
          <w:behavior w:val="content"/>
        </w:behaviors>
        <w:guid w:val="{600474CC-5088-446A-94B5-EE60257CBE04}"/>
      </w:docPartPr>
      <w:docPartBody>
        <w:p w:rsidR="008E6771" w:rsidRDefault="006402C3" w:rsidP="006402C3">
          <w:pPr>
            <w:pStyle w:val="4AB1773E828F4D79BB0B089008E65191"/>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2C3"/>
    <w:rsid w:val="006402C3"/>
    <w:rsid w:val="008E6771"/>
    <w:rsid w:val="009E74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2C3"/>
    <w:rPr>
      <w:color w:val="808080"/>
    </w:rPr>
  </w:style>
  <w:style w:type="paragraph" w:customStyle="1" w:styleId="6C353539681049358EA0BF0743CE4BE0">
    <w:name w:val="6C353539681049358EA0BF0743CE4BE0"/>
  </w:style>
  <w:style w:type="paragraph" w:customStyle="1" w:styleId="1D2D87C3046F4E3B8520714FE3E01EC7">
    <w:name w:val="1D2D87C3046F4E3B8520714FE3E01EC7"/>
  </w:style>
  <w:style w:type="paragraph" w:customStyle="1" w:styleId="58EABC6E9DCA4E04BE19F16332199296">
    <w:name w:val="58EABC6E9DCA4E04BE19F16332199296"/>
  </w:style>
  <w:style w:type="paragraph" w:customStyle="1" w:styleId="3D577A4E67864DA8AFA15E155C6167A9">
    <w:name w:val="3D577A4E67864DA8AFA15E155C6167A9"/>
  </w:style>
  <w:style w:type="paragraph" w:customStyle="1" w:styleId="70BE939A9F634A599ABC52547B013DAE">
    <w:name w:val="70BE939A9F634A599ABC52547B013DAE"/>
  </w:style>
  <w:style w:type="paragraph" w:customStyle="1" w:styleId="6E3C2665B303470CB300BE3BA7D39972">
    <w:name w:val="6E3C2665B303470CB300BE3BA7D39972"/>
  </w:style>
  <w:style w:type="paragraph" w:customStyle="1" w:styleId="3AA082702A5E4DB1A87AFBD5B2B21F90">
    <w:name w:val="3AA082702A5E4DB1A87AFBD5B2B21F90"/>
  </w:style>
  <w:style w:type="paragraph" w:customStyle="1" w:styleId="A6F3272AA1894878A6BA627889188A97">
    <w:name w:val="A6F3272AA1894878A6BA627889188A97"/>
  </w:style>
  <w:style w:type="paragraph" w:customStyle="1" w:styleId="F83B06B7FA2F49C796C4501764EF5656">
    <w:name w:val="F83B06B7FA2F49C796C4501764EF5656"/>
  </w:style>
  <w:style w:type="paragraph" w:customStyle="1" w:styleId="F93FAB2A9990495CBE4C5DC011D29678">
    <w:name w:val="F93FAB2A9990495CBE4C5DC011D29678"/>
  </w:style>
  <w:style w:type="paragraph" w:customStyle="1" w:styleId="FB8C1C234550432A8845EE868705F48E">
    <w:name w:val="FB8C1C234550432A8845EE868705F48E"/>
  </w:style>
  <w:style w:type="paragraph" w:customStyle="1" w:styleId="F43D50B55DE64565B31C8F15ECFF8983">
    <w:name w:val="F43D50B55DE64565B31C8F15ECFF8983"/>
    <w:rsid w:val="006402C3"/>
  </w:style>
  <w:style w:type="paragraph" w:customStyle="1" w:styleId="872B12A3311647AF89C88CAFAA483FD5">
    <w:name w:val="872B12A3311647AF89C88CAFAA483FD5"/>
    <w:rsid w:val="006402C3"/>
  </w:style>
  <w:style w:type="paragraph" w:customStyle="1" w:styleId="3741C7733E104FB2B01EFB898889B834">
    <w:name w:val="3741C7733E104FB2B01EFB898889B834"/>
    <w:rsid w:val="006402C3"/>
  </w:style>
  <w:style w:type="paragraph" w:customStyle="1" w:styleId="AFA42285B9EA49BE9D0B5AF237BD7055">
    <w:name w:val="AFA42285B9EA49BE9D0B5AF237BD7055"/>
    <w:rsid w:val="006402C3"/>
  </w:style>
  <w:style w:type="paragraph" w:customStyle="1" w:styleId="2FDB854527664E17896B9B54CF56B713">
    <w:name w:val="2FDB854527664E17896B9B54CF56B713"/>
    <w:rsid w:val="006402C3"/>
  </w:style>
  <w:style w:type="paragraph" w:customStyle="1" w:styleId="C73DBBDD25DE406EB546182F9CCB773B">
    <w:name w:val="C73DBBDD25DE406EB546182F9CCB773B"/>
    <w:rsid w:val="006402C3"/>
  </w:style>
  <w:style w:type="paragraph" w:customStyle="1" w:styleId="1E7F71E9A58849D59C94481ACDD8729A">
    <w:name w:val="1E7F71E9A58849D59C94481ACDD8729A"/>
    <w:rsid w:val="006402C3"/>
  </w:style>
  <w:style w:type="paragraph" w:customStyle="1" w:styleId="B51025CD48CE4A09972520E645286B38">
    <w:name w:val="B51025CD48CE4A09972520E645286B38"/>
    <w:rsid w:val="006402C3"/>
  </w:style>
  <w:style w:type="paragraph" w:customStyle="1" w:styleId="EBEE37B6A16A4C4D84FDFA5FFFF988D9">
    <w:name w:val="EBEE37B6A16A4C4D84FDFA5FFFF988D9"/>
    <w:rsid w:val="006402C3"/>
  </w:style>
  <w:style w:type="paragraph" w:customStyle="1" w:styleId="ABA96FF3A7174F7B934416EE26C5651F">
    <w:name w:val="ABA96FF3A7174F7B934416EE26C5651F"/>
    <w:rsid w:val="006402C3"/>
  </w:style>
  <w:style w:type="paragraph" w:customStyle="1" w:styleId="35859728CFA54A50A118402B48176B8B">
    <w:name w:val="35859728CFA54A50A118402B48176B8B"/>
    <w:rsid w:val="006402C3"/>
  </w:style>
  <w:style w:type="paragraph" w:customStyle="1" w:styleId="3F41C9BFC5BB4D9088DDE3F87EEE33B0">
    <w:name w:val="3F41C9BFC5BB4D9088DDE3F87EEE33B0"/>
    <w:rsid w:val="006402C3"/>
  </w:style>
  <w:style w:type="paragraph" w:customStyle="1" w:styleId="727DA403B76A4C839135F772A23E37B4">
    <w:name w:val="727DA403B76A4C839135F772A23E37B4"/>
    <w:rsid w:val="006402C3"/>
  </w:style>
  <w:style w:type="paragraph" w:customStyle="1" w:styleId="F1C3BD5552324464BB2475CF15EE47C9">
    <w:name w:val="F1C3BD5552324464BB2475CF15EE47C9"/>
    <w:rsid w:val="006402C3"/>
  </w:style>
  <w:style w:type="paragraph" w:customStyle="1" w:styleId="B423EC5459D84079BD80E6B17075E998">
    <w:name w:val="B423EC5459D84079BD80E6B17075E998"/>
    <w:rsid w:val="006402C3"/>
  </w:style>
  <w:style w:type="paragraph" w:customStyle="1" w:styleId="610B70AB035F4BAC87CADFC8A2F636A6">
    <w:name w:val="610B70AB035F4BAC87CADFC8A2F636A6"/>
    <w:rsid w:val="006402C3"/>
  </w:style>
  <w:style w:type="paragraph" w:customStyle="1" w:styleId="DECD4B77A2884185A27126057ECA122D">
    <w:name w:val="DECD4B77A2884185A27126057ECA122D"/>
    <w:rsid w:val="006402C3"/>
  </w:style>
  <w:style w:type="paragraph" w:customStyle="1" w:styleId="4AB1773E828F4D79BB0B089008E65191">
    <w:name w:val="4AB1773E828F4D79BB0B089008E65191"/>
    <w:rsid w:val="006402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2C3"/>
    <w:rPr>
      <w:color w:val="808080"/>
    </w:rPr>
  </w:style>
  <w:style w:type="paragraph" w:customStyle="1" w:styleId="6C353539681049358EA0BF0743CE4BE0">
    <w:name w:val="6C353539681049358EA0BF0743CE4BE0"/>
  </w:style>
  <w:style w:type="paragraph" w:customStyle="1" w:styleId="1D2D87C3046F4E3B8520714FE3E01EC7">
    <w:name w:val="1D2D87C3046F4E3B8520714FE3E01EC7"/>
  </w:style>
  <w:style w:type="paragraph" w:customStyle="1" w:styleId="58EABC6E9DCA4E04BE19F16332199296">
    <w:name w:val="58EABC6E9DCA4E04BE19F16332199296"/>
  </w:style>
  <w:style w:type="paragraph" w:customStyle="1" w:styleId="3D577A4E67864DA8AFA15E155C6167A9">
    <w:name w:val="3D577A4E67864DA8AFA15E155C6167A9"/>
  </w:style>
  <w:style w:type="paragraph" w:customStyle="1" w:styleId="70BE939A9F634A599ABC52547B013DAE">
    <w:name w:val="70BE939A9F634A599ABC52547B013DAE"/>
  </w:style>
  <w:style w:type="paragraph" w:customStyle="1" w:styleId="6E3C2665B303470CB300BE3BA7D39972">
    <w:name w:val="6E3C2665B303470CB300BE3BA7D39972"/>
  </w:style>
  <w:style w:type="paragraph" w:customStyle="1" w:styleId="3AA082702A5E4DB1A87AFBD5B2B21F90">
    <w:name w:val="3AA082702A5E4DB1A87AFBD5B2B21F90"/>
  </w:style>
  <w:style w:type="paragraph" w:customStyle="1" w:styleId="A6F3272AA1894878A6BA627889188A97">
    <w:name w:val="A6F3272AA1894878A6BA627889188A97"/>
  </w:style>
  <w:style w:type="paragraph" w:customStyle="1" w:styleId="F83B06B7FA2F49C796C4501764EF5656">
    <w:name w:val="F83B06B7FA2F49C796C4501764EF5656"/>
  </w:style>
  <w:style w:type="paragraph" w:customStyle="1" w:styleId="F93FAB2A9990495CBE4C5DC011D29678">
    <w:name w:val="F93FAB2A9990495CBE4C5DC011D29678"/>
  </w:style>
  <w:style w:type="paragraph" w:customStyle="1" w:styleId="FB8C1C234550432A8845EE868705F48E">
    <w:name w:val="FB8C1C234550432A8845EE868705F48E"/>
  </w:style>
  <w:style w:type="paragraph" w:customStyle="1" w:styleId="F43D50B55DE64565B31C8F15ECFF8983">
    <w:name w:val="F43D50B55DE64565B31C8F15ECFF8983"/>
    <w:rsid w:val="006402C3"/>
  </w:style>
  <w:style w:type="paragraph" w:customStyle="1" w:styleId="872B12A3311647AF89C88CAFAA483FD5">
    <w:name w:val="872B12A3311647AF89C88CAFAA483FD5"/>
    <w:rsid w:val="006402C3"/>
  </w:style>
  <w:style w:type="paragraph" w:customStyle="1" w:styleId="3741C7733E104FB2B01EFB898889B834">
    <w:name w:val="3741C7733E104FB2B01EFB898889B834"/>
    <w:rsid w:val="006402C3"/>
  </w:style>
  <w:style w:type="paragraph" w:customStyle="1" w:styleId="AFA42285B9EA49BE9D0B5AF237BD7055">
    <w:name w:val="AFA42285B9EA49BE9D0B5AF237BD7055"/>
    <w:rsid w:val="006402C3"/>
  </w:style>
  <w:style w:type="paragraph" w:customStyle="1" w:styleId="2FDB854527664E17896B9B54CF56B713">
    <w:name w:val="2FDB854527664E17896B9B54CF56B713"/>
    <w:rsid w:val="006402C3"/>
  </w:style>
  <w:style w:type="paragraph" w:customStyle="1" w:styleId="C73DBBDD25DE406EB546182F9CCB773B">
    <w:name w:val="C73DBBDD25DE406EB546182F9CCB773B"/>
    <w:rsid w:val="006402C3"/>
  </w:style>
  <w:style w:type="paragraph" w:customStyle="1" w:styleId="1E7F71E9A58849D59C94481ACDD8729A">
    <w:name w:val="1E7F71E9A58849D59C94481ACDD8729A"/>
    <w:rsid w:val="006402C3"/>
  </w:style>
  <w:style w:type="paragraph" w:customStyle="1" w:styleId="B51025CD48CE4A09972520E645286B38">
    <w:name w:val="B51025CD48CE4A09972520E645286B38"/>
    <w:rsid w:val="006402C3"/>
  </w:style>
  <w:style w:type="paragraph" w:customStyle="1" w:styleId="EBEE37B6A16A4C4D84FDFA5FFFF988D9">
    <w:name w:val="EBEE37B6A16A4C4D84FDFA5FFFF988D9"/>
    <w:rsid w:val="006402C3"/>
  </w:style>
  <w:style w:type="paragraph" w:customStyle="1" w:styleId="ABA96FF3A7174F7B934416EE26C5651F">
    <w:name w:val="ABA96FF3A7174F7B934416EE26C5651F"/>
    <w:rsid w:val="006402C3"/>
  </w:style>
  <w:style w:type="paragraph" w:customStyle="1" w:styleId="35859728CFA54A50A118402B48176B8B">
    <w:name w:val="35859728CFA54A50A118402B48176B8B"/>
    <w:rsid w:val="006402C3"/>
  </w:style>
  <w:style w:type="paragraph" w:customStyle="1" w:styleId="3F41C9BFC5BB4D9088DDE3F87EEE33B0">
    <w:name w:val="3F41C9BFC5BB4D9088DDE3F87EEE33B0"/>
    <w:rsid w:val="006402C3"/>
  </w:style>
  <w:style w:type="paragraph" w:customStyle="1" w:styleId="727DA403B76A4C839135F772A23E37B4">
    <w:name w:val="727DA403B76A4C839135F772A23E37B4"/>
    <w:rsid w:val="006402C3"/>
  </w:style>
  <w:style w:type="paragraph" w:customStyle="1" w:styleId="F1C3BD5552324464BB2475CF15EE47C9">
    <w:name w:val="F1C3BD5552324464BB2475CF15EE47C9"/>
    <w:rsid w:val="006402C3"/>
  </w:style>
  <w:style w:type="paragraph" w:customStyle="1" w:styleId="B423EC5459D84079BD80E6B17075E998">
    <w:name w:val="B423EC5459D84079BD80E6B17075E998"/>
    <w:rsid w:val="006402C3"/>
  </w:style>
  <w:style w:type="paragraph" w:customStyle="1" w:styleId="610B70AB035F4BAC87CADFC8A2F636A6">
    <w:name w:val="610B70AB035F4BAC87CADFC8A2F636A6"/>
    <w:rsid w:val="006402C3"/>
  </w:style>
  <w:style w:type="paragraph" w:customStyle="1" w:styleId="DECD4B77A2884185A27126057ECA122D">
    <w:name w:val="DECD4B77A2884185A27126057ECA122D"/>
    <w:rsid w:val="006402C3"/>
  </w:style>
  <w:style w:type="paragraph" w:customStyle="1" w:styleId="4AB1773E828F4D79BB0B089008E65191">
    <w:name w:val="4AB1773E828F4D79BB0B089008E65191"/>
    <w:rsid w:val="006402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Aba11</b:Tag>
    <b:SourceType>DocumentFromInternetSite</b:SourceType>
    <b:Guid>{69301846-A9CD-4493-AA22-9B5C4C84E4B9}</b:Guid>
    <b:Author>
      <b:Author>
        <b:NameList>
          <b:Person>
            <b:Last>Abarca</b:Last>
            <b:First>H</b:First>
          </b:Person>
        </b:NameList>
      </b:Author>
    </b:Author>
    <b:Title>Walter Weberhofer. Arquitecto Peruano.</b:Title>
    <b:InternetSiteTitle>Facebook</b:InternetSiteTitle>
    <b:Year>2011</b:Year>
    <b:Month>7</b:Month>
    <b:Day>15</b:Day>
    <b:YearAccessed>2011</b:YearAccessed>
    <b:Medium> Obtenido de https://www.facebook.com/Walter.Weberhofer.Arquitecto</b:Medium>
    <b:RefOrder>1</b:RefOrder>
  </b:Source>
  <b:Source>
    <b:Tag>Aba13</b:Tag>
    <b:SourceType>InternetSite</b:SourceType>
    <b:Guid>{3993088C-6625-4D84-83AA-1D191D2431AE}</b:Guid>
    <b:Author>
      <b:Author>
        <b:NameList>
          <b:Person>
            <b:Last>Abarca</b:Last>
            <b:First>H.</b:First>
          </b:Person>
        </b:NameList>
      </b:Author>
    </b:Author>
    <b:Title>Walter Weberhofer. Patrimonio Moderno y Ciudad</b:Title>
    <b:Year>2013</b:Year>
    <b:Month>2</b:Month>
    <b:Day>7</b:Day>
    <b:Medium>http://www.slideshare.net/hectorabarca37/walter-weberhofer-patrimonio-moderno-y-ciudad</b:Medium>
    <b:RefOrder>2</b:RefOrder>
  </b:Source>
  <b:Source>
    <b:Tag>Ded11</b:Tag>
    <b:SourceType>InternetSite</b:SourceType>
    <b:Guid>{ED49606B-578C-4F19-B788-1E636527017D}</b:Guid>
    <b:Author>
      <b:Author>
        <b:NameList>
          <b:Person>
            <b:Last>Dede</b:Last>
            <b:First>A.</b:First>
            <b:Middle>F.</b:Middle>
          </b:Person>
        </b:NameList>
      </b:Author>
    </b:Author>
    <b:Title>Habitar</b:Title>
    <b:Year>2011</b:Year>
    <b:Month>12</b:Month>
    <b:Day>12</b:Day>
    <b:Medium> http://habitar-arq.blogspot.com/2011/12/edificio-atlas.html</b:Medium>
    <b:RefOrder>3</b:RefOrder>
  </b:Source>
  <b:Source>
    <b:Tag>Fre13</b:Tag>
    <b:SourceType>InternetSite</b:SourceType>
    <b:Guid>{05240665-257D-4F6D-ADE8-2E9F56DC7341}</b:Guid>
    <b:Author>
      <b:Author>
        <b:NameList>
          <b:Person>
            <b:Last>Freire</b:Last>
            <b:First>F.</b:First>
          </b:Person>
        </b:NameList>
      </b:Author>
    </b:Author>
    <b:Title>La forma moderna en latinoamérica</b:Title>
    <b:Year>2013</b:Year>
    <b:Month>1</b:Month>
    <b:Day>9 </b:Day>
    <b:Medium>http://laformamodernaenlatinoamerica.blogspot.com/2013/01/walter-weberhofer.html</b:Medium>
    <b:RefOrder>4</b:RefOrder>
  </b:Source>
</b:Sources>
</file>

<file path=customXml/itemProps1.xml><?xml version="1.0" encoding="utf-8"?>
<ds:datastoreItem xmlns:ds="http://schemas.openxmlformats.org/officeDocument/2006/customXml" ds:itemID="{C517EDEB-F99E-E747-B57D-FF881F6E1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5</TotalTime>
  <Pages>4</Pages>
  <Words>968</Words>
  <Characters>5522</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4</cp:revision>
  <dcterms:created xsi:type="dcterms:W3CDTF">2015-06-14T21:28:00Z</dcterms:created>
  <dcterms:modified xsi:type="dcterms:W3CDTF">2015-07-05T14:38:00Z</dcterms:modified>
</cp:coreProperties>
</file>