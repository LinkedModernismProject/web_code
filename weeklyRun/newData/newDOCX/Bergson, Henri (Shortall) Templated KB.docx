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E07537" w:rsidP="00E07537">
                <w:r>
                  <w:t>Sarah</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bookmarkStart w:id="0" w:name="_GoBack" w:displacedByCustomXml="prev"/>
        <w:bookmarkEnd w:id="0" w:displacedByCustomXml="prev"/>
        <w:sdt>
          <w:sdtPr>
            <w:alias w:val="Last name"/>
            <w:tag w:val="authorLastName"/>
            <w:id w:val="-1088529830"/>
            <w:placeholder>
              <w:docPart w:val="17F04355D0454FC9A5BA11EEC2FF86DD"/>
            </w:placeholder>
            <w:text/>
          </w:sdtPr>
          <w:sdtEndPr/>
          <w:sdtContent>
            <w:tc>
              <w:tcPr>
                <w:tcW w:w="2642" w:type="dxa"/>
              </w:tcPr>
              <w:p w:rsidR="00B574C9" w:rsidRDefault="00E07537" w:rsidP="00E07537">
                <w:proofErr w:type="spellStart"/>
                <w:r>
                  <w:t>Shortall</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E07537" w:rsidP="00E07537">
                <w:r>
                  <w:t>Harvard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E07537" w:rsidP="00E07537">
                <w:pPr>
                  <w:rPr>
                    <w:b/>
                  </w:rPr>
                </w:pPr>
                <w:r w:rsidRPr="00E07537">
                  <w:rPr>
                    <w:lang w:val="en-US"/>
                  </w:rPr>
                  <w:t>B</w:t>
                </w:r>
                <w:r>
                  <w:rPr>
                    <w:lang w:val="en-US"/>
                  </w:rPr>
                  <w:t>ergson</w:t>
                </w:r>
                <w:r w:rsidRPr="00E07537">
                  <w:rPr>
                    <w:lang w:val="en-US"/>
                  </w:rPr>
                  <w:t>, Henri (1859-1941)</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Default="00E07537" w:rsidP="00E07537">
                <w:r>
                  <w:t xml:space="preserve">Henri Bergson was a leading philosopher of France’s Third Republic. A graduate of the prestigious </w:t>
                </w:r>
                <w:proofErr w:type="spellStart"/>
                <w:r w:rsidRPr="00665907">
                  <w:rPr>
                    <w:rFonts w:ascii="Cambria" w:hAnsi="Cambria"/>
                  </w:rPr>
                  <w:t>É</w:t>
                </w:r>
                <w:r w:rsidRPr="00665907">
                  <w:t>cole</w:t>
                </w:r>
                <w:proofErr w:type="spellEnd"/>
                <w:r w:rsidRPr="00665907">
                  <w:t xml:space="preserve"> </w:t>
                </w:r>
                <w:proofErr w:type="spellStart"/>
                <w:r w:rsidRPr="00665907">
                  <w:t>Normale</w:t>
                </w:r>
                <w:proofErr w:type="spellEnd"/>
                <w:r w:rsidRPr="00665907">
                  <w:t xml:space="preserve"> </w:t>
                </w:r>
                <w:proofErr w:type="spellStart"/>
                <w:r w:rsidRPr="00665907">
                  <w:t>Sup</w:t>
                </w:r>
                <w:r w:rsidRPr="00665907">
                  <w:rPr>
                    <w:rFonts w:ascii="Cambria" w:hAnsi="Cambria"/>
                  </w:rPr>
                  <w:t>é</w:t>
                </w:r>
                <w:r w:rsidRPr="00665907">
                  <w:t>rieure</w:t>
                </w:r>
                <w:proofErr w:type="spellEnd"/>
                <w:r>
                  <w:t xml:space="preserve">, he was appointed Chair of Modern Philosophy at the </w:t>
                </w:r>
                <w:proofErr w:type="spellStart"/>
                <w:r w:rsidRPr="00665907">
                  <w:t>Coll</w:t>
                </w:r>
                <w:r w:rsidRPr="00665907">
                  <w:rPr>
                    <w:rFonts w:ascii="Cambria" w:hAnsi="Cambria"/>
                  </w:rPr>
                  <w:t>è</w:t>
                </w:r>
                <w:r w:rsidRPr="00665907">
                  <w:t>ge</w:t>
                </w:r>
                <w:proofErr w:type="spellEnd"/>
                <w:r w:rsidRPr="00665907">
                  <w:t xml:space="preserve"> de France</w:t>
                </w:r>
                <w:r>
                  <w:t xml:space="preserve"> in 1904. Bergson is best remembered for his critique of the </w:t>
                </w:r>
                <w:r>
                  <w:t>‘</w:t>
                </w:r>
                <w:r>
                  <w:t>spatialized</w:t>
                </w:r>
                <w:r>
                  <w:t>’</w:t>
                </w:r>
                <w:r>
                  <w:t xml:space="preserve"> model of time underwriting scientific and Kantian understandings of causality. Bergson argued that the data of consciousness in fact confront us as pure duration (</w:t>
                </w:r>
                <w:r>
                  <w:rPr>
                    <w:i/>
                  </w:rPr>
                  <w:t xml:space="preserve">la </w:t>
                </w:r>
                <w:proofErr w:type="spellStart"/>
                <w:r w:rsidRPr="006C2042">
                  <w:rPr>
                    <w:i/>
                  </w:rPr>
                  <w:t>d</w:t>
                </w:r>
                <w:r>
                  <w:rPr>
                    <w:i/>
                  </w:rPr>
                  <w:t>ur</w:t>
                </w:r>
                <w:r>
                  <w:rPr>
                    <w:rFonts w:ascii="Cambria" w:hAnsi="Cambria"/>
                    <w:i/>
                  </w:rPr>
                  <w:t>é</w:t>
                </w:r>
                <w:r w:rsidRPr="00E712CF">
                  <w:rPr>
                    <w:i/>
                  </w:rPr>
                  <w:t>e</w:t>
                </w:r>
                <w:proofErr w:type="spellEnd"/>
                <w:r>
                  <w:t xml:space="preserve">), which is heterogeneous but also continuous and indivisible. It therefore cannot be broken down into a series of juxtaposed events, as the notion of causality requires. </w:t>
                </w:r>
                <w:r w:rsidRPr="00377F26">
                  <w:rPr>
                    <w:i/>
                  </w:rPr>
                  <w:t>Creative Evolution</w:t>
                </w:r>
                <w:r>
                  <w:t xml:space="preserve"> (</w:t>
                </w:r>
                <w:proofErr w:type="spellStart"/>
                <w:r w:rsidRPr="00377F26">
                  <w:rPr>
                    <w:i/>
                  </w:rPr>
                  <w:t>L’</w:t>
                </w:r>
                <w:r>
                  <w:rPr>
                    <w:rFonts w:ascii="Cambria" w:hAnsi="Cambria"/>
                    <w:i/>
                  </w:rPr>
                  <w:t>É</w:t>
                </w:r>
                <w:r w:rsidRPr="00377F26">
                  <w:rPr>
                    <w:i/>
                  </w:rPr>
                  <w:t>volution</w:t>
                </w:r>
                <w:proofErr w:type="spellEnd"/>
                <w:r w:rsidRPr="00377F26">
                  <w:rPr>
                    <w:i/>
                  </w:rPr>
                  <w:t xml:space="preserve"> </w:t>
                </w:r>
                <w:proofErr w:type="spellStart"/>
                <w:r w:rsidRPr="00377F26">
                  <w:rPr>
                    <w:i/>
                  </w:rPr>
                  <w:t>cr</w:t>
                </w:r>
                <w:r w:rsidRPr="00377F26">
                  <w:rPr>
                    <w:rFonts w:ascii="Cambria" w:hAnsi="Cambria"/>
                    <w:i/>
                  </w:rPr>
                  <w:t>é</w:t>
                </w:r>
                <w:r w:rsidRPr="00377F26">
                  <w:rPr>
                    <w:i/>
                  </w:rPr>
                  <w:t>atrice</w:t>
                </w:r>
                <w:proofErr w:type="spellEnd"/>
                <w:r>
                  <w:t>, 1907) deepened these insights in an effort to rescue human freedom from the determinism of mechanistic and finalist models of change. It explained the phenomenon of evolution by positing the existence of an original creative force (</w:t>
                </w:r>
                <w:r>
                  <w:rPr>
                    <w:rFonts w:ascii="Cambria" w:hAnsi="Cambria"/>
                    <w:i/>
                  </w:rPr>
                  <w:t>é</w:t>
                </w:r>
                <w:r w:rsidRPr="00E1632D">
                  <w:rPr>
                    <w:i/>
                  </w:rPr>
                  <w:t>lan vital</w:t>
                </w:r>
                <w:r>
                  <w:t xml:space="preserve">) that accounts for both the continuity of all beings and their differentiation into species, without limiting the scope for genuine novelty and human creativity. Bergson’s work had an important impact on William James, Gilles </w:t>
                </w:r>
                <w:proofErr w:type="spellStart"/>
                <w:r>
                  <w:t>Deleuze</w:t>
                </w:r>
                <w:proofErr w:type="spellEnd"/>
                <w:r>
                  <w:t>, Catholic Modernism, Cubism, and literature.</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3F0D73" w:rsidRDefault="00E07537" w:rsidP="00E07537">
                <w:r>
                  <w:t xml:space="preserve">Henri Bergson was a leading philosopher of France’s Third Republic. A graduate of the prestigious </w:t>
                </w:r>
                <w:proofErr w:type="spellStart"/>
                <w:r w:rsidRPr="00665907">
                  <w:rPr>
                    <w:rFonts w:ascii="Cambria" w:hAnsi="Cambria"/>
                  </w:rPr>
                  <w:t>É</w:t>
                </w:r>
                <w:r w:rsidRPr="00665907">
                  <w:t>cole</w:t>
                </w:r>
                <w:proofErr w:type="spellEnd"/>
                <w:r w:rsidRPr="00665907">
                  <w:t xml:space="preserve"> </w:t>
                </w:r>
                <w:proofErr w:type="spellStart"/>
                <w:r w:rsidRPr="00665907">
                  <w:t>Normale</w:t>
                </w:r>
                <w:proofErr w:type="spellEnd"/>
                <w:r w:rsidRPr="00665907">
                  <w:t xml:space="preserve"> </w:t>
                </w:r>
                <w:proofErr w:type="spellStart"/>
                <w:r w:rsidRPr="00665907">
                  <w:t>Sup</w:t>
                </w:r>
                <w:r w:rsidRPr="00665907">
                  <w:rPr>
                    <w:rFonts w:ascii="Cambria" w:hAnsi="Cambria"/>
                  </w:rPr>
                  <w:t>é</w:t>
                </w:r>
                <w:r w:rsidRPr="00665907">
                  <w:t>rieure</w:t>
                </w:r>
                <w:proofErr w:type="spellEnd"/>
                <w:r>
                  <w:t xml:space="preserve">, he was appointed Chair of Modern Philosophy at the </w:t>
                </w:r>
                <w:proofErr w:type="spellStart"/>
                <w:r w:rsidRPr="00665907">
                  <w:t>Coll</w:t>
                </w:r>
                <w:r w:rsidRPr="00665907">
                  <w:rPr>
                    <w:rFonts w:ascii="Cambria" w:hAnsi="Cambria"/>
                  </w:rPr>
                  <w:t>è</w:t>
                </w:r>
                <w:r w:rsidRPr="00665907">
                  <w:t>ge</w:t>
                </w:r>
                <w:proofErr w:type="spellEnd"/>
                <w:r w:rsidRPr="00665907">
                  <w:t xml:space="preserve"> de France</w:t>
                </w:r>
                <w:r>
                  <w:t xml:space="preserve"> in 1904. Bergson is best remembered for his critique of the </w:t>
                </w:r>
                <w:r>
                  <w:t>‘</w:t>
                </w:r>
                <w:r>
                  <w:t>spatialized</w:t>
                </w:r>
                <w:r>
                  <w:t>’</w:t>
                </w:r>
                <w:r>
                  <w:t xml:space="preserve"> model of time underwriting scientific and Kantian understandings of causality. Bergson argued that the data of consciousness in fact confront us as pure duration (</w:t>
                </w:r>
                <w:r>
                  <w:rPr>
                    <w:i/>
                  </w:rPr>
                  <w:t xml:space="preserve">la </w:t>
                </w:r>
                <w:proofErr w:type="spellStart"/>
                <w:r w:rsidRPr="006C2042">
                  <w:rPr>
                    <w:i/>
                  </w:rPr>
                  <w:t>d</w:t>
                </w:r>
                <w:r>
                  <w:rPr>
                    <w:i/>
                  </w:rPr>
                  <w:t>ur</w:t>
                </w:r>
                <w:r>
                  <w:rPr>
                    <w:rFonts w:ascii="Cambria" w:hAnsi="Cambria"/>
                    <w:i/>
                  </w:rPr>
                  <w:t>é</w:t>
                </w:r>
                <w:r w:rsidRPr="00E712CF">
                  <w:rPr>
                    <w:i/>
                  </w:rPr>
                  <w:t>e</w:t>
                </w:r>
                <w:proofErr w:type="spellEnd"/>
                <w:r>
                  <w:t xml:space="preserve">), which is heterogeneous but also continuous and indivisible. It therefore cannot be broken down into a series of juxtaposed events, as the notion of causality requires. </w:t>
                </w:r>
                <w:r w:rsidRPr="00377F26">
                  <w:rPr>
                    <w:i/>
                  </w:rPr>
                  <w:t>Creative Evolution</w:t>
                </w:r>
                <w:r>
                  <w:t xml:space="preserve"> (</w:t>
                </w:r>
                <w:proofErr w:type="spellStart"/>
                <w:r w:rsidRPr="00377F26">
                  <w:rPr>
                    <w:i/>
                  </w:rPr>
                  <w:t>L’</w:t>
                </w:r>
                <w:r>
                  <w:rPr>
                    <w:rFonts w:ascii="Cambria" w:hAnsi="Cambria"/>
                    <w:i/>
                  </w:rPr>
                  <w:t>É</w:t>
                </w:r>
                <w:r w:rsidRPr="00377F26">
                  <w:rPr>
                    <w:i/>
                  </w:rPr>
                  <w:t>volution</w:t>
                </w:r>
                <w:proofErr w:type="spellEnd"/>
                <w:r w:rsidRPr="00377F26">
                  <w:rPr>
                    <w:i/>
                  </w:rPr>
                  <w:t xml:space="preserve"> </w:t>
                </w:r>
                <w:proofErr w:type="spellStart"/>
                <w:r w:rsidRPr="00377F26">
                  <w:rPr>
                    <w:i/>
                  </w:rPr>
                  <w:t>cr</w:t>
                </w:r>
                <w:r w:rsidRPr="00377F26">
                  <w:rPr>
                    <w:rFonts w:ascii="Cambria" w:hAnsi="Cambria"/>
                    <w:i/>
                  </w:rPr>
                  <w:t>é</w:t>
                </w:r>
                <w:r w:rsidRPr="00377F26">
                  <w:rPr>
                    <w:i/>
                  </w:rPr>
                  <w:t>atrice</w:t>
                </w:r>
                <w:proofErr w:type="spellEnd"/>
                <w:r>
                  <w:t>, 1907) deepened these insights in an effort to rescue human freedom from the determinism of mechanistic and finalist models of change. It explained the phenomenon of evolution by positing the existence of an original creative force (</w:t>
                </w:r>
                <w:r>
                  <w:rPr>
                    <w:rFonts w:ascii="Cambria" w:hAnsi="Cambria"/>
                    <w:i/>
                  </w:rPr>
                  <w:t>é</w:t>
                </w:r>
                <w:r w:rsidRPr="00E1632D">
                  <w:rPr>
                    <w:i/>
                  </w:rPr>
                  <w:t>lan vital</w:t>
                </w:r>
                <w:r>
                  <w:t xml:space="preserve">) that accounts for both the continuity of all beings and their differentiation into species, without limiting the scope for genuine novelty and human creativity. Bergson’s work had an important impact on William James, Gilles </w:t>
                </w:r>
                <w:proofErr w:type="spellStart"/>
                <w:r>
                  <w:t>Deleuze</w:t>
                </w:r>
                <w:proofErr w:type="spellEnd"/>
                <w:r>
                  <w:t>, Catholic Modernism, Cubism, and literature.</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EE020CC6EF1144059DB56B6DBA1EE70C"/>
              </w:placeholder>
            </w:sdtPr>
            <w:sdtEndPr/>
            <w:sdtContent>
              <w:p w:rsidR="003235A7" w:rsidRDefault="00E07537" w:rsidP="00E07537">
                <w:sdt>
                  <w:sdtPr>
                    <w:id w:val="-2119058942"/>
                    <w:citation/>
                  </w:sdtPr>
                  <w:sdtContent>
                    <w:r>
                      <w:fldChar w:fldCharType="begin"/>
                    </w:r>
                    <w:r>
                      <w:rPr>
                        <w:lang w:val="en-CA"/>
                      </w:rPr>
                      <w:instrText xml:space="preserve"> CITATION Gunter86 \l 4105 </w:instrText>
                    </w:r>
                    <w:r>
                      <w:fldChar w:fldCharType="separate"/>
                    </w:r>
                    <w:r>
                      <w:rPr>
                        <w:noProof/>
                        <w:lang w:val="en-CA"/>
                      </w:rPr>
                      <w:t xml:space="preserve"> </w:t>
                    </w:r>
                    <w:r w:rsidRPr="00E07537">
                      <w:rPr>
                        <w:noProof/>
                        <w:lang w:val="en-CA"/>
                      </w:rPr>
                      <w:t>(Gunter)</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07537"/>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108BA"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108BA"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108BA"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108BA"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108BA"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108BA"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108BA"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108BA"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108BA"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108BA"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108BA"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B108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Gunter86</b:Tag>
    <b:SourceType>Book</b:SourceType>
    <b:Guid>{CAFE85FC-30C0-4350-B6E1-AEA9DCB0736D}</b:Guid>
    <b:Author>
      <b:Author>
        <b:NameList>
          <b:Person>
            <b:Last>Gunter</b:Last>
            <b:First>P.A.Y.</b:First>
          </b:Person>
        </b:NameList>
      </b:Author>
    </b:Author>
    <b:Title>Henri Bergson: A Bibliography</b:Title>
    <b:Year>1986</b:Year>
    <b:City>Bowling Green, Ohio</b:City>
    <b:Publisher>Bowling Green State University</b:Publisher>
    <b:Medium>Print</b:Medium>
    <b:RefOrder>1</b:RefOrder>
  </b:Source>
</b:Sources>
</file>

<file path=customXml/itemProps1.xml><?xml version="1.0" encoding="utf-8"?>
<ds:datastoreItem xmlns:ds="http://schemas.openxmlformats.org/officeDocument/2006/customXml" ds:itemID="{5B354595-3043-43E7-AA1C-ADB2775D2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1</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2015-10-28T06:43:00Z</dcterms:created>
  <dcterms:modified xsi:type="dcterms:W3CDTF">2015-10-28T06:43:00Z</dcterms:modified>
</cp:coreProperties>
</file>