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6754C1" w:rsidP="006754C1">
                <w:r>
                  <w:t>Kurt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6754C1" w:rsidP="006754C1">
                <w:r>
                  <w:t>Ifkovits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6754C1" w:rsidP="00B574C9">
                <w:r w:rsidRPr="006754C1">
                  <w:t>Österreichisches Theatermuseum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6754C1" w:rsidP="006754C1">
                <w:r>
                  <w:t>Brahm, Otto</w:t>
                </w:r>
                <w:r w:rsidRPr="006754C1">
                  <w:t xml:space="preserve"> (1856-1912)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6754C1" w:rsidP="00E85A05">
                <w:r w:rsidRPr="006754C1">
                  <w:t>Otto Brahm</w:t>
                </w:r>
                <w:r w:rsidRPr="00D82493">
                  <w:t xml:space="preserve"> (Otto Abrahamson)</w:t>
                </w:r>
                <w:r>
                  <w:t xml:space="preserve"> (1856-1912) was a </w:t>
                </w:r>
                <w:r w:rsidRPr="00D82493">
                  <w:t xml:space="preserve">German literary historian, critic, dramaturge, theatre manager, </w:t>
                </w:r>
                <w:r>
                  <w:t xml:space="preserve">and </w:t>
                </w:r>
                <w:r w:rsidRPr="00D82493">
                  <w:t>editor</w:t>
                </w:r>
                <w:r>
                  <w:t xml:space="preserve">. </w:t>
                </w:r>
                <w:r w:rsidRPr="00D82493">
                  <w:t xml:space="preserve">After studying German literature in Berlin, Brahm became an influential theatre critic and proponent of naturalism, championing Ibsen’s works in particular. In 1889 he co-founded the </w:t>
                </w:r>
                <w:r w:rsidRPr="00D82493">
                  <w:rPr>
                    <w:i/>
                  </w:rPr>
                  <w:t xml:space="preserve">Freie Bühne </w:t>
                </w:r>
                <w:r w:rsidRPr="00D82493">
                  <w:t xml:space="preserve">in Berlin, as well as </w:t>
                </w:r>
                <w:r>
                  <w:t>a</w:t>
                </w:r>
                <w:r w:rsidRPr="00D82493">
                  <w:t xml:space="preserve"> journal of the same name in 1890. Brahm was its editor-in-chief for four years. </w:t>
                </w:r>
                <w:r w:rsidRPr="00D82493">
                  <w:rPr>
                    <w:i/>
                  </w:rPr>
                  <w:t>Freie Bühne</w:t>
                </w:r>
                <w:r w:rsidRPr="00D82493">
                  <w:t xml:space="preserve"> was initially conducted as a private theatre society to skirt censorship laws. As its dramaturge, Brahm was involved in many path-breaking productions (e.g., Ibsen’s </w:t>
                </w:r>
                <w:r w:rsidRPr="00D82493">
                  <w:rPr>
                    <w:i/>
                  </w:rPr>
                  <w:t>Ghosts</w:t>
                </w:r>
                <w:r w:rsidRPr="00D82493">
                  <w:t xml:space="preserve">) that would make theatre history and lead to the breakthrough of theatrical naturalism in Germany. Brahm was also an advocate of Gerhart Hauptmann, paving the way for the premieres of </w:t>
                </w:r>
                <w:r w:rsidRPr="00D82493">
                  <w:rPr>
                    <w:i/>
                  </w:rPr>
                  <w:t>Die Weber</w:t>
                </w:r>
                <w:r w:rsidRPr="00D82493">
                  <w:t xml:space="preserve"> (The Weavers) and </w:t>
                </w:r>
                <w:r w:rsidRPr="00D82493">
                  <w:rPr>
                    <w:i/>
                  </w:rPr>
                  <w:t>Vor Sonnenaufgang</w:t>
                </w:r>
                <w:r w:rsidRPr="00D82493">
                  <w:t xml:space="preserve"> (Before Dawn). In 1894 he took over leadership of the </w:t>
                </w:r>
                <w:r w:rsidRPr="00D82493">
                  <w:rPr>
                    <w:i/>
                  </w:rPr>
                  <w:t>Neues Theater</w:t>
                </w:r>
                <w:r w:rsidRPr="00D82493">
                  <w:t xml:space="preserve"> in Berlin, and from 1904 he was at the helm of the </w:t>
                </w:r>
                <w:r w:rsidRPr="00D82493">
                  <w:rPr>
                    <w:i/>
                  </w:rPr>
                  <w:t>Lessing-Theater</w:t>
                </w:r>
                <w:r w:rsidRPr="00D82493">
                  <w:t xml:space="preserve">. His acting ensemble was among the finest in Germany and eventually included the young Max Reinhardt. By banishing pathos from the stage, espousing instead a stark psychological realism, Brahm can be considered—as the critic Alfred Kerr dubbed him—the </w:t>
                </w:r>
                <w:r>
                  <w:t>‘</w:t>
                </w:r>
                <w:r w:rsidRPr="00D82493">
                  <w:t>the true architect of a European stage.</w:t>
                </w:r>
                <w:r>
                  <w:t>’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754C1" w:rsidRPr="00D82493" w:rsidRDefault="006754C1" w:rsidP="006754C1">
                <w:r w:rsidRPr="006754C1">
                  <w:t>Otto Brahm</w:t>
                </w:r>
                <w:r w:rsidRPr="00D82493">
                  <w:t xml:space="preserve"> (</w:t>
                </w:r>
                <w:r w:rsidR="006F6393">
                  <w:t xml:space="preserve">born </w:t>
                </w:r>
                <w:bookmarkStart w:id="0" w:name="_GoBack"/>
                <w:bookmarkEnd w:id="0"/>
                <w:r w:rsidRPr="00D82493">
                  <w:t>Otto Abrahamson)</w:t>
                </w:r>
                <w:r>
                  <w:t xml:space="preserve"> (1856-1912) was a </w:t>
                </w:r>
                <w:r w:rsidRPr="00D82493">
                  <w:t xml:space="preserve">German literary historian, critic, dramaturge, theatre manager, </w:t>
                </w:r>
                <w:r>
                  <w:t xml:space="preserve">and </w:t>
                </w:r>
                <w:r w:rsidRPr="00D82493">
                  <w:t>editor</w:t>
                </w:r>
                <w:r>
                  <w:t xml:space="preserve">. </w:t>
                </w:r>
                <w:r w:rsidRPr="00D82493">
                  <w:t xml:space="preserve">After studying German literature in Berlin, Brahm became an influential theatre critic and proponent of naturalism, championing Ibsen’s works in particular. In 1889 he co-founded the </w:t>
                </w:r>
                <w:r w:rsidRPr="00D82493">
                  <w:rPr>
                    <w:i/>
                  </w:rPr>
                  <w:t xml:space="preserve">Freie Bühne </w:t>
                </w:r>
                <w:r w:rsidRPr="00D82493">
                  <w:t xml:space="preserve">in Berlin, as well as </w:t>
                </w:r>
                <w:r>
                  <w:t>a</w:t>
                </w:r>
                <w:r w:rsidRPr="00D82493">
                  <w:t xml:space="preserve"> journal of the same name in 1890. Brahm was its editor-in-chief for four years. </w:t>
                </w:r>
                <w:r w:rsidRPr="00D82493">
                  <w:rPr>
                    <w:i/>
                  </w:rPr>
                  <w:t>Freie Bühne</w:t>
                </w:r>
                <w:r w:rsidRPr="00D82493">
                  <w:t xml:space="preserve"> was initially conducted as a private theatre society to skirt censorship laws. As its dramaturge, Brahm was involved in many path-breaking productions (e.g., Ibsen’s </w:t>
                </w:r>
                <w:r w:rsidRPr="00D82493">
                  <w:rPr>
                    <w:i/>
                  </w:rPr>
                  <w:t>Ghosts</w:t>
                </w:r>
                <w:r w:rsidRPr="00D82493">
                  <w:t xml:space="preserve">) that would make theatre history and lead to the breakthrough of theatrical naturalism in Germany. Brahm was also an advocate of Gerhart Hauptmann, paving the way for the premieres of </w:t>
                </w:r>
                <w:r w:rsidRPr="00D82493">
                  <w:rPr>
                    <w:i/>
                  </w:rPr>
                  <w:t>Die Weber</w:t>
                </w:r>
                <w:r w:rsidRPr="00D82493">
                  <w:t xml:space="preserve"> (The Weavers) and </w:t>
                </w:r>
                <w:r w:rsidRPr="00D82493">
                  <w:rPr>
                    <w:i/>
                  </w:rPr>
                  <w:t>Vor Sonnenaufgang</w:t>
                </w:r>
                <w:r w:rsidRPr="00D82493">
                  <w:t xml:space="preserve"> (Before Dawn). In 1894 he took over leadership of the </w:t>
                </w:r>
                <w:r w:rsidRPr="00D82493">
                  <w:rPr>
                    <w:i/>
                  </w:rPr>
                  <w:t>Neues Theater</w:t>
                </w:r>
                <w:r w:rsidRPr="00D82493">
                  <w:t xml:space="preserve"> in Berlin, and from 1904 he was at the helm of the </w:t>
                </w:r>
                <w:r w:rsidRPr="00D82493">
                  <w:rPr>
                    <w:i/>
                  </w:rPr>
                  <w:t>Lessing-Theater</w:t>
                </w:r>
                <w:r w:rsidRPr="00D82493">
                  <w:t xml:space="preserve">. His acting ensemble was among the finest in Germany and eventually included the young Max Reinhardt. By banishing pathos from the stage, espousing instead a stark psychological realism, Brahm can be considered—as the critic Alfred Kerr dubbed him—the </w:t>
                </w:r>
                <w:r>
                  <w:t>‘</w:t>
                </w:r>
                <w:r w:rsidRPr="00D82493">
                  <w:t>the true architect of a European stage.</w:t>
                </w:r>
                <w:r>
                  <w:t>’</w:t>
                </w:r>
              </w:p>
              <w:p w:rsidR="006754C1" w:rsidRPr="00D82493" w:rsidRDefault="006754C1" w:rsidP="006754C1"/>
              <w:p w:rsidR="006754C1" w:rsidRPr="006754C1" w:rsidRDefault="006754C1" w:rsidP="006754C1">
                <w:pPr>
                  <w:pStyle w:val="Heading1"/>
                </w:pPr>
                <w:r>
                  <w:t>Key Works</w:t>
                </w:r>
              </w:p>
              <w:p w:rsidR="003F0D73" w:rsidRDefault="006754C1" w:rsidP="006F6393">
                <w:r w:rsidRPr="00D82493">
                  <w:t xml:space="preserve">Brahm, Otto (1964) </w:t>
                </w:r>
                <w:r w:rsidRPr="00D82493">
                  <w:rPr>
                    <w:i/>
                  </w:rPr>
                  <w:t>Kritiken und Essays</w:t>
                </w:r>
                <w:r>
                  <w:t>, e</w:t>
                </w:r>
                <w:r w:rsidRPr="00D82493">
                  <w:t>d. Fritz Martini. Zürich: Artemis.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3235A7" w:rsidRDefault="006754C1" w:rsidP="006754C1">
                <w:sdt>
                  <w:sdtPr>
                    <w:id w:val="11880255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Seidlin78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6754C1">
                      <w:rPr>
                        <w:noProof/>
                        <w:lang w:val="en-CA"/>
                      </w:rPr>
                      <w:t>(Seidlin)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754C1"/>
    <w:rsid w:val="006D0412"/>
    <w:rsid w:val="006F6393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AF233F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AF233F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AF233F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AF233F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AF233F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AF233F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AF233F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AF233F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AF233F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AF233F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AF233F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A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Seidlin78</b:Tag>
    <b:SourceType>Book</b:SourceType>
    <b:Guid>{B9F13B50-72E0-4BC1-8885-B12925A816C3}</b:Guid>
    <b:Author>
      <b:Author>
        <b:NameList>
          <b:Person>
            <b:Last>Seidlin</b:Last>
            <b:First>Oskar</b:First>
          </b:Person>
        </b:NameList>
      </b:Author>
    </b:Author>
    <b:Title>Der Theaterkritiker Otto Brahm</b:Title>
    <b:Year>1978</b:Year>
    <b:City>Bonn</b:City>
    <b:Publisher>Bouvier</b:Publisher>
    <b:Medium>Print</b:Medium>
    <b:RefOrder>1</b:RefOrder>
  </b:Source>
</b:Sources>
</file>

<file path=customXml/itemProps1.xml><?xml version="1.0" encoding="utf-8"?>
<ds:datastoreItem xmlns:ds="http://schemas.openxmlformats.org/officeDocument/2006/customXml" ds:itemID="{317E8242-A9CB-493F-A416-1BD9462E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3</cp:revision>
  <dcterms:created xsi:type="dcterms:W3CDTF">2015-11-09T10:27:00Z</dcterms:created>
  <dcterms:modified xsi:type="dcterms:W3CDTF">2015-11-09T10:28:00Z</dcterms:modified>
</cp:coreProperties>
</file>