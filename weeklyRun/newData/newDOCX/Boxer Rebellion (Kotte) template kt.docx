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59"/>
        <w:gridCol w:w="2073"/>
        <w:gridCol w:w="2551"/>
        <w:gridCol w:w="2642"/>
      </w:tblGrid>
      <w:tr w:rsidR="00B574C9" w:rsidRPr="00CB4C9C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B4C9C" w:rsidRDefault="00B574C9" w:rsidP="00CC586D">
            <w:pPr>
              <w:jc w:val="center"/>
              <w:rPr>
                <w:color w:val="FFFFFF" w:themeColor="background1"/>
              </w:rPr>
            </w:pPr>
            <w:r w:rsidRPr="00CB4C9C">
              <w:rPr>
                <w:color w:val="FFFFFF" w:themeColor="background1"/>
              </w:rPr>
              <w:t>About you</w:t>
            </w:r>
          </w:p>
        </w:tc>
        <w:sdt>
          <w:sdtPr>
            <w:rPr>
              <w:color w:val="FFFFFF" w:themeColor="background1"/>
            </w:rPr>
            <w:alias w:val="Salutation"/>
            <w:tag w:val="salutation"/>
            <w:id w:val="-1659997262"/>
            <w:placeholder>
              <w:docPart w:val="CEE338E54A71C944A90835191C67EDD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B4C9C" w:rsidRDefault="00B574C9" w:rsidP="00CC586D">
                <w:pPr>
                  <w:jc w:val="center"/>
                  <w:rPr>
                    <w:color w:val="FFFFFF" w:themeColor="background1"/>
                  </w:rPr>
                </w:pPr>
                <w:r w:rsidRPr="00CB4C9C">
                  <w:rPr>
                    <w:rStyle w:val="PlaceholderText"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A951AFCB21F9C4C974B09C7FC7DCD2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CB4C9C" w:rsidRDefault="00CB4C9C" w:rsidP="00CB4C9C">
                <w:r w:rsidRPr="00CB4C9C">
                  <w:t>Claudia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858F62E918C24585E43B568871F08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CB4C9C" w:rsidRDefault="00B574C9" w:rsidP="00922950">
                <w:r w:rsidRPr="00CB4C9C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64E40725AB5D14484E1B33D7EB01D8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CB4C9C" w:rsidRDefault="00CB4C9C" w:rsidP="00CB4C9C">
                <w:proofErr w:type="spellStart"/>
                <w:r w:rsidRPr="00CB4C9C">
                  <w:t>Kotte</w:t>
                </w:r>
                <w:proofErr w:type="spellEnd"/>
              </w:p>
            </w:tc>
          </w:sdtContent>
        </w:sdt>
      </w:tr>
      <w:tr w:rsidR="00B574C9" w:rsidRPr="00CB4C9C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CB4C9C" w:rsidRDefault="00B574C9" w:rsidP="00CF1542">
            <w:pPr>
              <w:jc w:val="center"/>
              <w:rPr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BDF723985EE14FB4CCA4996513CB7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CB4C9C" w:rsidRDefault="00B574C9" w:rsidP="00922950">
                <w:r w:rsidRPr="00CB4C9C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CB4C9C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CB4C9C" w:rsidRDefault="00B574C9" w:rsidP="00CF1542">
            <w:pPr>
              <w:jc w:val="center"/>
              <w:rPr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C7EE230E0465C4BAEDB9EFF813610F3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Pr="00CB4C9C" w:rsidRDefault="00CB4C9C" w:rsidP="00CB4C9C">
                <w:r w:rsidRPr="00CB4C9C">
                  <w:t xml:space="preserve">Humboldt </w:t>
                </w:r>
                <w:proofErr w:type="spellStart"/>
                <w:r w:rsidRPr="00CB4C9C">
                  <w:rPr>
                    <w:rStyle w:val="PlaceholderText"/>
                    <w:rFonts w:eastAsiaTheme="minorEastAsia" w:cs="Times New Roman"/>
                    <w:color w:val="auto"/>
                    <w:lang w:val="en-CA" w:eastAsia="ja-JP"/>
                  </w:rPr>
                  <w:t>Universität</w:t>
                </w:r>
                <w:proofErr w:type="spellEnd"/>
              </w:p>
            </w:tc>
          </w:sdtContent>
        </w:sdt>
      </w:tr>
    </w:tbl>
    <w:p w:rsidR="003D3579" w:rsidRPr="00CB4C9C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CB4C9C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CB4C9C" w:rsidRDefault="00244BB0" w:rsidP="00244BB0">
            <w:pPr>
              <w:jc w:val="center"/>
              <w:rPr>
                <w:color w:val="FFFFFF" w:themeColor="background1"/>
              </w:rPr>
            </w:pPr>
            <w:r w:rsidRPr="00CB4C9C">
              <w:rPr>
                <w:color w:val="FFFFFF" w:themeColor="background1"/>
              </w:rPr>
              <w:t>Your article</w:t>
            </w:r>
          </w:p>
        </w:tc>
      </w:tr>
      <w:tr w:rsidR="003F0D73" w:rsidRPr="00CB4C9C" w:rsidTr="003F0D73">
        <w:sdt>
          <w:sdtPr>
            <w:alias w:val="Article headword"/>
            <w:tag w:val="articleHeadword"/>
            <w:id w:val="-361440020"/>
            <w:placeholder>
              <w:docPart w:val="2B25F1255563B042A63CB37B79A2755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CB4C9C" w:rsidRDefault="00CB4C9C" w:rsidP="003F0D73">
                <w:r w:rsidRPr="00CB4C9C">
                  <w:rPr>
                    <w:rFonts w:eastAsia="ＭＳ 明朝" w:cs="Times New Roman"/>
                    <w:lang w:val="en-US" w:eastAsia="de-DE"/>
                  </w:rPr>
                  <w:t>Boxer Rebellion (Chinese History)</w:t>
                </w:r>
              </w:p>
            </w:tc>
          </w:sdtContent>
        </w:sdt>
      </w:tr>
      <w:tr w:rsidR="00464699" w:rsidRPr="00CB4C9C" w:rsidTr="007821B0">
        <w:sdt>
          <w:sdtPr>
            <w:alias w:val="Variant headwords"/>
            <w:tag w:val="variantHeadwords"/>
            <w:id w:val="173464402"/>
            <w:placeholder>
              <w:docPart w:val="8D710A7A338EDC4D80480A601957D15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CB4C9C" w:rsidRDefault="00464699" w:rsidP="00464699">
                <w:r w:rsidRPr="00CB4C9C">
                  <w:rPr>
                    <w:rStyle w:val="PlaceholderText"/>
                  </w:rPr>
                  <w:t>[Enter any variant forms of your headword – OPTIONAL]</w:t>
                </w:r>
              </w:p>
            </w:tc>
          </w:sdtContent>
        </w:sdt>
      </w:tr>
      <w:tr w:rsidR="00E85A05" w:rsidRPr="00CB4C9C" w:rsidTr="003F0D73">
        <w:sdt>
          <w:sdtPr>
            <w:alias w:val="Abstract"/>
            <w:tag w:val="abstract"/>
            <w:id w:val="-635871867"/>
            <w:placeholder>
              <w:docPart w:val="FB415A6C6C5C8248B29CB2C0E66567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CB4C9C" w:rsidRDefault="00CB4C9C" w:rsidP="00E85A05"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>The Boxer Rebellion (November 1899-September 1901</w:t>
                </w:r>
                <w:r w:rsidRPr="00CB4C9C">
                  <w:rPr>
                    <w:rFonts w:eastAsiaTheme="minorEastAsia" w:cs="Times New Roman"/>
                    <w:color w:val="1A1A1A"/>
                    <w:lang w:eastAsia="de-DE"/>
                  </w:rPr>
                  <w:t xml:space="preserve">) 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>was a Chinese national uprising a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 xml:space="preserve">gainst what was seen as the corrupting influence of western ideologies </w:t>
                </w:r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>and practices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>.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 xml:space="preserve"> Initiated in Shandong province by a cult called the Society of Righteous and Harmonious Fists, known by foreign nationals as Boxers, </w:t>
                </w:r>
                <w:r w:rsidRPr="00CB4C9C">
                  <w:rPr>
                    <w:rFonts w:eastAsiaTheme="minorEastAsia" w:cs="Times New Roman"/>
                    <w:iCs/>
                    <w:color w:val="292929"/>
                    <w:lang w:eastAsia="de-DE"/>
                  </w:rPr>
                  <w:t>the uprising was simultaneously a peasants’ insurgency, an anti-imperialist movement and a blow to the power of the Qing state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 xml:space="preserve">. </w:t>
                </w:r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 xml:space="preserve">In the late 1890s the Boxers believed that foreign missionaries, Chinese Christian converts and foreigners in general 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>were to blame for a series of natural disasters that had struck northern China. Animosity turned into violence as the rebels burned churches and railways and killed Christians. The movement spread, and i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>n June 1900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 xml:space="preserve"> the Boxers besieged 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>the embassy area known as Legation Quarter in Beijing</w:t>
                </w:r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 xml:space="preserve">. The Empress Dowager </w:t>
                </w:r>
                <w:proofErr w:type="spellStart"/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>Cixi</w:t>
                </w:r>
                <w:proofErr w:type="spellEnd"/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 xml:space="preserve"> (1835-1908), who until early 1900 had tried to suppress the Boxers, now openly supported them with imperial troops. The 55-day siege ended with a defeat of China and a victory of the eight allied nations (Austria-Hungary, France, Germany, Italy, Japan, Russia, United Kingdom and USA), who had sent in 20,000 troops. 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 xml:space="preserve">The final protocol left the 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>Chinese government humbled and financially crippled,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 xml:space="preserve"> with reparations to be paid over 39 years.</w:t>
                </w:r>
              </w:p>
            </w:tc>
          </w:sdtContent>
        </w:sdt>
      </w:tr>
      <w:tr w:rsidR="003F0D73" w:rsidRPr="00CB4C9C" w:rsidTr="003F0D73">
        <w:sdt>
          <w:sdtPr>
            <w:alias w:val="Article text"/>
            <w:tag w:val="articleText"/>
            <w:id w:val="634067588"/>
            <w:placeholder>
              <w:docPart w:val="83C7A20AD2DEB649B284F9C359E40C7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CB4C9C" w:rsidRDefault="00CB4C9C" w:rsidP="00C27FAB"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>The Boxer Rebellion (November 1899-September 1901</w:t>
                </w:r>
                <w:r w:rsidRPr="00CB4C9C">
                  <w:rPr>
                    <w:rFonts w:eastAsiaTheme="minorEastAsia" w:cs="Times New Roman"/>
                    <w:color w:val="1A1A1A"/>
                    <w:lang w:eastAsia="de-DE"/>
                  </w:rPr>
                  <w:t xml:space="preserve">) 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>was a Chinese national uprising a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 xml:space="preserve">gainst what was seen as the corrupting influence of western ideologies </w:t>
                </w:r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>and practices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>.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 xml:space="preserve"> Initiated in Shandong province by a cult called the Society of Righteous and Harmonious Fists, known by foreign nationals as Boxers, </w:t>
                </w:r>
                <w:r w:rsidRPr="00CB4C9C">
                  <w:rPr>
                    <w:rFonts w:eastAsiaTheme="minorEastAsia" w:cs="Times New Roman"/>
                    <w:iCs/>
                    <w:color w:val="292929"/>
                    <w:lang w:eastAsia="de-DE"/>
                  </w:rPr>
                  <w:t>the uprising was simultaneously a peasants’ insurgency, an anti-imperialist movement and a blow to the power of the Qing state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 xml:space="preserve">. </w:t>
                </w:r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 xml:space="preserve">In the late 1890s the Boxers believed that foreign missionaries, Chinese Christian converts and foreigners in general 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>were to blame for a series of natural disasters that had struck northern China. Animosity turned into violence as the rebels burned churches and railways and killed Christians. The movement spread, and i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>n June 1900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 xml:space="preserve"> the Boxers besieged 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>the embassy area known as Legation Quarter in Beijing</w:t>
                </w:r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 xml:space="preserve">. The Empress Dowager </w:t>
                </w:r>
                <w:proofErr w:type="spellStart"/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>Cixi</w:t>
                </w:r>
                <w:proofErr w:type="spellEnd"/>
                <w:r w:rsidRPr="00CB4C9C">
                  <w:rPr>
                    <w:rFonts w:eastAsiaTheme="minorEastAsia" w:cs="Times New Roman"/>
                    <w:color w:val="262626"/>
                    <w:lang w:eastAsia="de-DE"/>
                  </w:rPr>
                  <w:t xml:space="preserve"> (1835-1908), who until early 1900 had tried to suppress the Boxers, now openly supported them with imperial troops. The 55-day siege ended with a defeat of China and a victory of the eight allied nations (Austria-Hungary, France, Germany, Italy, Japan, Russia, United Kingdom and USA), who had sent in 20,000 troops. 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 xml:space="preserve">The final protocol left the </w:t>
                </w:r>
                <w:r w:rsidRPr="00CB4C9C">
                  <w:rPr>
                    <w:rFonts w:eastAsiaTheme="minorEastAsia" w:cs="Times New Roman"/>
                    <w:lang w:eastAsia="de-DE"/>
                  </w:rPr>
                  <w:t>Chinese government humbled and financially crippled,</w:t>
                </w:r>
                <w:r w:rsidRPr="00CB4C9C">
                  <w:rPr>
                    <w:rFonts w:eastAsia="MS Mincho" w:cs="Times New Roman"/>
                    <w:color w:val="1A1A1A"/>
                    <w:lang w:eastAsia="de-DE"/>
                  </w:rPr>
                  <w:t xml:space="preserve"> with reparations to be paid over 39 years.</w:t>
                </w:r>
              </w:p>
            </w:tc>
          </w:sdtContent>
        </w:sdt>
      </w:tr>
      <w:tr w:rsidR="003235A7" w:rsidRPr="00CB4C9C" w:rsidTr="003235A7">
        <w:tc>
          <w:tcPr>
            <w:tcW w:w="9016" w:type="dxa"/>
          </w:tcPr>
          <w:p w:rsidR="003235A7" w:rsidRPr="00CB4C9C" w:rsidRDefault="003235A7" w:rsidP="008A5B87">
            <w:r w:rsidRPr="00CB4C9C">
              <w:rPr>
                <w:u w:val="single"/>
              </w:rPr>
              <w:t>Further reading</w:t>
            </w:r>
            <w:r w:rsidRPr="00CB4C9C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7883CB8A21F5747A102261F6F0C3769"/>
              </w:placeholder>
            </w:sdtPr>
            <w:sdtEndPr/>
            <w:sdtContent>
              <w:p w:rsidR="00CB4C9C" w:rsidRDefault="00CB4C9C" w:rsidP="00CB4C9C"/>
              <w:p w:rsidR="00CB4C9C" w:rsidRDefault="00CB4C9C" w:rsidP="00CB4C9C">
                <w:sdt>
                  <w:sdtPr>
                    <w:id w:val="18003409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Coh97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(Cohen)</w:t>
                    </w:r>
                    <w:r>
                      <w:fldChar w:fldCharType="end"/>
                    </w:r>
                  </w:sdtContent>
                </w:sdt>
              </w:p>
              <w:p w:rsidR="00CB4C9C" w:rsidRDefault="00CB4C9C" w:rsidP="00CB4C9C"/>
              <w:p w:rsidR="00CB4C9C" w:rsidRDefault="00CB4C9C" w:rsidP="00CB4C9C">
                <w:sdt>
                  <w:sdtPr>
                    <w:id w:val="-20354103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Esh87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(Esherick)</w:t>
                    </w:r>
                    <w:r>
                      <w:fldChar w:fldCharType="end"/>
                    </w:r>
                  </w:sdtContent>
                </w:sdt>
              </w:p>
              <w:p w:rsidR="00CB4C9C" w:rsidRDefault="00CB4C9C" w:rsidP="00CB4C9C"/>
              <w:p w:rsidR="00CB4C9C" w:rsidRDefault="00CB4C9C" w:rsidP="00CB4C9C">
                <w:sdt>
                  <w:sdtPr>
                    <w:id w:val="-16654709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Fai06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(Fairbank and Goldman)</w:t>
                    </w:r>
                    <w:r>
                      <w:fldChar w:fldCharType="end"/>
                    </w:r>
                  </w:sdtContent>
                </w:sdt>
              </w:p>
              <w:p w:rsidR="00CB4C9C" w:rsidRDefault="00CB4C9C" w:rsidP="00CB4C9C"/>
              <w:p w:rsidR="00CB4C9C" w:rsidRDefault="00CB4C9C" w:rsidP="00CB4C9C">
                <w:sdt>
                  <w:sdtPr>
                    <w:id w:val="-8362263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Sil12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(Silbey)</w:t>
                    </w:r>
                    <w:r>
                      <w:fldChar w:fldCharType="end"/>
                    </w:r>
                  </w:sdtContent>
                </w:sdt>
              </w:p>
              <w:p w:rsidR="00CB4C9C" w:rsidRDefault="00CB4C9C" w:rsidP="00CB4C9C"/>
              <w:p w:rsidR="003235A7" w:rsidRPr="00CB4C9C" w:rsidRDefault="00CB4C9C" w:rsidP="00CB4C9C">
                <w:sdt>
                  <w:sdtPr>
                    <w:id w:val="3696590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Spe99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(Spence)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CB4C9C" w:rsidRDefault="00C27FAB" w:rsidP="00B33145"/>
    <w:sectPr w:rsidR="00C27FAB" w:rsidRPr="00CB4C9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C9C" w:rsidRDefault="00CB4C9C" w:rsidP="007A0D55">
      <w:pPr>
        <w:spacing w:after="0" w:line="240" w:lineRule="auto"/>
      </w:pPr>
      <w:r>
        <w:separator/>
      </w:r>
    </w:p>
  </w:endnote>
  <w:endnote w:type="continuationSeparator" w:id="0">
    <w:p w:rsidR="00CB4C9C" w:rsidRDefault="00CB4C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C9C" w:rsidRDefault="00CB4C9C" w:rsidP="007A0D55">
      <w:pPr>
        <w:spacing w:after="0" w:line="240" w:lineRule="auto"/>
      </w:pPr>
      <w:r>
        <w:separator/>
      </w:r>
    </w:p>
  </w:footnote>
  <w:footnote w:type="continuationSeparator" w:id="0">
    <w:p w:rsidR="00CB4C9C" w:rsidRDefault="00CB4C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9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4C9C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4C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9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4C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9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E338E54A71C944A90835191C67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1A22A-721E-0144-8028-022891DFB0B2}"/>
      </w:docPartPr>
      <w:docPartBody>
        <w:p w:rsidR="00000000" w:rsidRDefault="004E117A">
          <w:pPr>
            <w:pStyle w:val="CEE338E54A71C944A90835191C67EDD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A951AFCB21F9C4C974B09C7FC7DC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C0B93-C80F-4344-ACCD-B48DD448DEE6}"/>
      </w:docPartPr>
      <w:docPartBody>
        <w:p w:rsidR="00000000" w:rsidRDefault="004E117A">
          <w:pPr>
            <w:pStyle w:val="4A951AFCB21F9C4C974B09C7FC7DCD2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858F62E918C24585E43B568871F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C8E2B-00EE-0D40-B064-97DE504CD273}"/>
      </w:docPartPr>
      <w:docPartBody>
        <w:p w:rsidR="00000000" w:rsidRDefault="004E117A">
          <w:pPr>
            <w:pStyle w:val="15858F62E918C24585E43B568871F0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64E40725AB5D14484E1B33D7EB01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9E5A4-3423-C34F-A02A-1FBEFA0B122E}"/>
      </w:docPartPr>
      <w:docPartBody>
        <w:p w:rsidR="00000000" w:rsidRDefault="004E117A">
          <w:pPr>
            <w:pStyle w:val="D64E40725AB5D14484E1B33D7EB01D8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BDF723985EE14FB4CCA4996513C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4BE42-1D86-B74E-A42C-B0C98E38078C}"/>
      </w:docPartPr>
      <w:docPartBody>
        <w:p w:rsidR="00000000" w:rsidRDefault="004E117A">
          <w:pPr>
            <w:pStyle w:val="77BDF723985EE14FB4CCA4996513CB7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C7EE230E0465C4BAEDB9EFF8136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78A2-4043-F84F-BD7E-B0187363A4C3}"/>
      </w:docPartPr>
      <w:docPartBody>
        <w:p w:rsidR="00000000" w:rsidRDefault="004E117A">
          <w:pPr>
            <w:pStyle w:val="7C7EE230E0465C4BAEDB9EFF813610F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B25F1255563B042A63CB37B79A27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B39D-2D07-1F45-8857-65AAC0D1048D}"/>
      </w:docPartPr>
      <w:docPartBody>
        <w:p w:rsidR="00000000" w:rsidRDefault="004E117A">
          <w:pPr>
            <w:pStyle w:val="2B25F1255563B042A63CB37B79A2755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710A7A338EDC4D80480A601957D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47D68-3F1D-A146-8BA7-745CA2C7CF8A}"/>
      </w:docPartPr>
      <w:docPartBody>
        <w:p w:rsidR="00000000" w:rsidRDefault="004E117A">
          <w:pPr>
            <w:pStyle w:val="8D710A7A338EDC4D80480A601957D15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415A6C6C5C8248B29CB2C0E6656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FFE44-CEDE-EC45-BA20-DFCE141A6DD1}"/>
      </w:docPartPr>
      <w:docPartBody>
        <w:p w:rsidR="00000000" w:rsidRDefault="004E117A">
          <w:pPr>
            <w:pStyle w:val="FB415A6C6C5C8248B29CB2C0E66567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3C7A20AD2DEB649B284F9C359E40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779C5-0318-1345-9A2B-B4EBC2ABDA06}"/>
      </w:docPartPr>
      <w:docPartBody>
        <w:p w:rsidR="00000000" w:rsidRDefault="004E117A">
          <w:pPr>
            <w:pStyle w:val="83C7A20AD2DEB649B284F9C359E40C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7883CB8A21F5747A102261F6F0C3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A05A7-2F8E-FA47-A48E-83B51D77FF0C}"/>
      </w:docPartPr>
      <w:docPartBody>
        <w:p w:rsidR="00000000" w:rsidRDefault="004E117A">
          <w:pPr>
            <w:pStyle w:val="07883CB8A21F5747A102261F6F0C376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E338E54A71C944A90835191C67EDD9">
    <w:name w:val="CEE338E54A71C944A90835191C67EDD9"/>
  </w:style>
  <w:style w:type="paragraph" w:customStyle="1" w:styleId="4A951AFCB21F9C4C974B09C7FC7DCD2C">
    <w:name w:val="4A951AFCB21F9C4C974B09C7FC7DCD2C"/>
  </w:style>
  <w:style w:type="paragraph" w:customStyle="1" w:styleId="15858F62E918C24585E43B568871F089">
    <w:name w:val="15858F62E918C24585E43B568871F089"/>
  </w:style>
  <w:style w:type="paragraph" w:customStyle="1" w:styleId="D64E40725AB5D14484E1B33D7EB01D80">
    <w:name w:val="D64E40725AB5D14484E1B33D7EB01D80"/>
  </w:style>
  <w:style w:type="paragraph" w:customStyle="1" w:styleId="77BDF723985EE14FB4CCA4996513CB7D">
    <w:name w:val="77BDF723985EE14FB4CCA4996513CB7D"/>
  </w:style>
  <w:style w:type="paragraph" w:customStyle="1" w:styleId="7C7EE230E0465C4BAEDB9EFF813610F3">
    <w:name w:val="7C7EE230E0465C4BAEDB9EFF813610F3"/>
  </w:style>
  <w:style w:type="paragraph" w:customStyle="1" w:styleId="2B25F1255563B042A63CB37B79A27551">
    <w:name w:val="2B25F1255563B042A63CB37B79A27551"/>
  </w:style>
  <w:style w:type="paragraph" w:customStyle="1" w:styleId="8D710A7A338EDC4D80480A601957D15D">
    <w:name w:val="8D710A7A338EDC4D80480A601957D15D"/>
  </w:style>
  <w:style w:type="paragraph" w:customStyle="1" w:styleId="FB415A6C6C5C8248B29CB2C0E6656793">
    <w:name w:val="FB415A6C6C5C8248B29CB2C0E6656793"/>
  </w:style>
  <w:style w:type="paragraph" w:customStyle="1" w:styleId="83C7A20AD2DEB649B284F9C359E40C72">
    <w:name w:val="83C7A20AD2DEB649B284F9C359E40C72"/>
  </w:style>
  <w:style w:type="paragraph" w:customStyle="1" w:styleId="07883CB8A21F5747A102261F6F0C3769">
    <w:name w:val="07883CB8A21F5747A102261F6F0C376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E338E54A71C944A90835191C67EDD9">
    <w:name w:val="CEE338E54A71C944A90835191C67EDD9"/>
  </w:style>
  <w:style w:type="paragraph" w:customStyle="1" w:styleId="4A951AFCB21F9C4C974B09C7FC7DCD2C">
    <w:name w:val="4A951AFCB21F9C4C974B09C7FC7DCD2C"/>
  </w:style>
  <w:style w:type="paragraph" w:customStyle="1" w:styleId="15858F62E918C24585E43B568871F089">
    <w:name w:val="15858F62E918C24585E43B568871F089"/>
  </w:style>
  <w:style w:type="paragraph" w:customStyle="1" w:styleId="D64E40725AB5D14484E1B33D7EB01D80">
    <w:name w:val="D64E40725AB5D14484E1B33D7EB01D80"/>
  </w:style>
  <w:style w:type="paragraph" w:customStyle="1" w:styleId="77BDF723985EE14FB4CCA4996513CB7D">
    <w:name w:val="77BDF723985EE14FB4CCA4996513CB7D"/>
  </w:style>
  <w:style w:type="paragraph" w:customStyle="1" w:styleId="7C7EE230E0465C4BAEDB9EFF813610F3">
    <w:name w:val="7C7EE230E0465C4BAEDB9EFF813610F3"/>
  </w:style>
  <w:style w:type="paragraph" w:customStyle="1" w:styleId="2B25F1255563B042A63CB37B79A27551">
    <w:name w:val="2B25F1255563B042A63CB37B79A27551"/>
  </w:style>
  <w:style w:type="paragraph" w:customStyle="1" w:styleId="8D710A7A338EDC4D80480A601957D15D">
    <w:name w:val="8D710A7A338EDC4D80480A601957D15D"/>
  </w:style>
  <w:style w:type="paragraph" w:customStyle="1" w:styleId="FB415A6C6C5C8248B29CB2C0E6656793">
    <w:name w:val="FB415A6C6C5C8248B29CB2C0E6656793"/>
  </w:style>
  <w:style w:type="paragraph" w:customStyle="1" w:styleId="83C7A20AD2DEB649B284F9C359E40C72">
    <w:name w:val="83C7A20AD2DEB649B284F9C359E40C72"/>
  </w:style>
  <w:style w:type="paragraph" w:customStyle="1" w:styleId="07883CB8A21F5747A102261F6F0C3769">
    <w:name w:val="07883CB8A21F5747A102261F6F0C3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Coh97</b:Tag>
    <b:SourceType>Book</b:SourceType>
    <b:Guid>{3D7097D6-AE2C-AF4B-83A3-BB78D8B357BB}</b:Guid>
    <b:Author>
      <b:Author>
        <b:NameList>
          <b:Person>
            <b:Last>Cohen</b:Last>
            <b:First>P.</b:First>
          </b:Person>
        </b:NameList>
      </b:Author>
    </b:Author>
    <b:Title>History in Three Keys: The Boxers as Event, Experience, and Myth</b:Title>
    <b:City>New York</b:City>
    <b:Publisher>Columbia University Press</b:Publisher>
    <b:Year>1997</b:Year>
    <b:RefOrder>1</b:RefOrder>
  </b:Source>
  <b:Source>
    <b:Tag>Esh87</b:Tag>
    <b:SourceType>Book</b:SourceType>
    <b:Guid>{1FB2E4A8-5223-B64A-81D3-2A5CF5BAA8B3}</b:Guid>
    <b:Author>
      <b:Author>
        <b:NameList>
          <b:Person>
            <b:Last>Esherick</b:Last>
            <b:First>J.</b:First>
          </b:Person>
        </b:NameList>
      </b:Author>
    </b:Author>
    <b:Title>The Origins of the Boxer Uprising</b:Title>
    <b:City>Berkeley and Los Angeles</b:City>
    <b:Publisher>University of California Press</b:Publisher>
    <b:Year>1987</b:Year>
    <b:RefOrder>2</b:RefOrder>
  </b:Source>
  <b:Source>
    <b:Tag>Fai06</b:Tag>
    <b:SourceType>Book</b:SourceType>
    <b:Guid>{E9CD0CCE-BF88-E34E-B054-8E29CE8E8453}</b:Guid>
    <b:Author>
      <b:Author>
        <b:NameList>
          <b:Person>
            <b:Last>Fairbank</b:Last>
            <b:First>J.</b:First>
            <b:Middle>K.</b:Middle>
          </b:Person>
          <b:Person>
            <b:Last>Goldman</b:Last>
            <b:First>M.</b:First>
          </b:Person>
        </b:NameList>
      </b:Author>
    </b:Author>
    <b:Title>China – A New History</b:Title>
    <b:City>Cambridge</b:City>
    <b:StateProvince>MA</b:StateProvince>
    <b:Publisher>Belknap Press of Harvard University Press</b:Publisher>
    <b:Year>2006</b:Year>
    <b:Edition>2nd ed.</b:Edition>
    <b:RefOrder>3</b:RefOrder>
  </b:Source>
  <b:Source>
    <b:Tag>Sil12</b:Tag>
    <b:SourceType>Book</b:SourceType>
    <b:Guid>{4974B97E-6044-8847-9017-6F72F51B2F1C}</b:Guid>
    <b:Author>
      <b:Author>
        <b:NameList>
          <b:Person>
            <b:Last>Silbey</b:Last>
            <b:First>D.</b:First>
            <b:Middle>J.</b:Middle>
          </b:Person>
        </b:NameList>
      </b:Author>
    </b:Author>
    <b:Title>The Boxer Rebellion and the Great Game in China</b:Title>
    <b:City>New York</b:City>
    <b:Publisher>Simon &amp; Schuster</b:Publisher>
    <b:Year>2012</b:Year>
    <b:RefOrder>4</b:RefOrder>
  </b:Source>
  <b:Source>
    <b:Tag>Spe99</b:Tag>
    <b:SourceType>Book</b:SourceType>
    <b:Guid>{1AC06199-2AD0-6A48-A1BF-A7DDA2AEADDF}</b:Guid>
    <b:Author>
      <b:Author>
        <b:NameList>
          <b:Person>
            <b:Last>Spence</b:Last>
            <b:First>J.</b:First>
            <b:Middle>D.</b:Middle>
          </b:Person>
        </b:NameList>
      </b:Author>
    </b:Author>
    <b:Title>The Search for Modern China</b:Title>
    <b:City>New York and London</b:City>
    <b:Publisher>W. W. Norton &amp; Co</b:Publisher>
    <b:Year>1999</b:Year>
    <b:RefOrder>5</b:RefOrder>
  </b:Source>
</b:Sources>
</file>

<file path=customXml/itemProps1.xml><?xml version="1.0" encoding="utf-8"?>
<ds:datastoreItem xmlns:ds="http://schemas.openxmlformats.org/officeDocument/2006/customXml" ds:itemID="{377A52FC-1E9B-9343-8A5B-FD1C6294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457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2015-11-10T20:03:00Z</dcterms:created>
  <dcterms:modified xsi:type="dcterms:W3CDTF">2015-11-10T20:10:00Z</dcterms:modified>
</cp:coreProperties>
</file>