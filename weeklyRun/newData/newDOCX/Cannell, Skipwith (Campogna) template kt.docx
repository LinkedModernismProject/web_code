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454A9" w:rsidTr="00922950">
        <w:tc>
          <w:tcPr>
            <w:tcW w:w="491" w:type="dxa"/>
            <w:vMerge w:val="restart"/>
            <w:shd w:val="clear" w:color="auto" w:fill="A6A6A6" w:themeFill="background1" w:themeFillShade="A6"/>
            <w:textDirection w:val="btLr"/>
          </w:tcPr>
          <w:p w:rsidR="00B574C9" w:rsidRPr="00A454A9" w:rsidRDefault="00B574C9" w:rsidP="00CC586D">
            <w:pPr>
              <w:jc w:val="center"/>
              <w:rPr>
                <w:b/>
                <w:color w:val="FFFFFF" w:themeColor="background1"/>
              </w:rPr>
            </w:pPr>
            <w:r w:rsidRPr="00A454A9">
              <w:rPr>
                <w:b/>
                <w:color w:val="FFFFFF" w:themeColor="background1"/>
              </w:rPr>
              <w:t>About you</w:t>
            </w:r>
          </w:p>
        </w:tc>
        <w:sdt>
          <w:sdtPr>
            <w:rPr>
              <w:b/>
              <w:color w:val="FFFFFF" w:themeColor="background1"/>
            </w:rPr>
            <w:alias w:val="Salutation"/>
            <w:tag w:val="salutation"/>
            <w:id w:val="-1659997262"/>
            <w:placeholder>
              <w:docPart w:val="AFF4A6D8830F704F938D20AB55ECEB6D"/>
            </w:placeholder>
            <w:showingPlcHdr/>
            <w:dropDownList>
              <w:listItem w:displayText="Dr." w:value="Dr."/>
              <w:listItem w:displayText="Prof." w:value="Prof."/>
            </w:dropDownList>
          </w:sdtPr>
          <w:sdtEndPr/>
          <w:sdtContent>
            <w:tc>
              <w:tcPr>
                <w:tcW w:w="1259" w:type="dxa"/>
              </w:tcPr>
              <w:p w:rsidR="00B574C9" w:rsidRPr="00A454A9" w:rsidRDefault="00B574C9" w:rsidP="00CC586D">
                <w:pPr>
                  <w:jc w:val="center"/>
                  <w:rPr>
                    <w:b/>
                    <w:color w:val="FFFFFF" w:themeColor="background1"/>
                  </w:rPr>
                </w:pPr>
                <w:r w:rsidRPr="00A454A9">
                  <w:rPr>
                    <w:rStyle w:val="PlaceholderText"/>
                    <w:b/>
                    <w:color w:val="FFFFFF" w:themeColor="background1"/>
                  </w:rPr>
                  <w:t>[Salutation]</w:t>
                </w:r>
              </w:p>
            </w:tc>
          </w:sdtContent>
        </w:sdt>
        <w:sdt>
          <w:sdtPr>
            <w:alias w:val="First name"/>
            <w:tag w:val="authorFirstName"/>
            <w:id w:val="581645879"/>
            <w:placeholder>
              <w:docPart w:val="7D8205D19EDB8E479B81FE85FE6BC027"/>
            </w:placeholder>
            <w:text/>
          </w:sdtPr>
          <w:sdtEndPr/>
          <w:sdtContent>
            <w:tc>
              <w:tcPr>
                <w:tcW w:w="2073" w:type="dxa"/>
              </w:tcPr>
              <w:p w:rsidR="00B574C9" w:rsidRPr="00A454A9" w:rsidRDefault="00A454A9" w:rsidP="00A454A9">
                <w:r>
                  <w:t>Frank</w:t>
                </w:r>
              </w:p>
            </w:tc>
          </w:sdtContent>
        </w:sdt>
        <w:sdt>
          <w:sdtPr>
            <w:alias w:val="Middle name"/>
            <w:tag w:val="authorMiddleName"/>
            <w:id w:val="-2076034781"/>
            <w:placeholder>
              <w:docPart w:val="650B5F922D1E944394E62548C214986E"/>
            </w:placeholder>
            <w:showingPlcHdr/>
            <w:text/>
          </w:sdtPr>
          <w:sdtEndPr/>
          <w:sdtContent>
            <w:tc>
              <w:tcPr>
                <w:tcW w:w="2551" w:type="dxa"/>
              </w:tcPr>
              <w:p w:rsidR="00B574C9" w:rsidRPr="00A454A9" w:rsidRDefault="00B574C9" w:rsidP="00922950">
                <w:r w:rsidRPr="00A454A9">
                  <w:rPr>
                    <w:rStyle w:val="PlaceholderText"/>
                  </w:rPr>
                  <w:t>[Middle name]</w:t>
                </w:r>
              </w:p>
            </w:tc>
          </w:sdtContent>
        </w:sdt>
        <w:sdt>
          <w:sdtPr>
            <w:alias w:val="Last name"/>
            <w:tag w:val="authorLastName"/>
            <w:id w:val="-1088529830"/>
            <w:placeholder>
              <w:docPart w:val="2C6B1B346785B841819B43D436025870"/>
            </w:placeholder>
            <w:text/>
          </w:sdtPr>
          <w:sdtEndPr/>
          <w:sdtContent>
            <w:tc>
              <w:tcPr>
                <w:tcW w:w="2642" w:type="dxa"/>
              </w:tcPr>
              <w:p w:rsidR="00B574C9" w:rsidRPr="00A454A9" w:rsidRDefault="00A454A9" w:rsidP="00A454A9">
                <w:proofErr w:type="spellStart"/>
                <w:r>
                  <w:t>Campogna</w:t>
                </w:r>
                <w:proofErr w:type="spellEnd"/>
              </w:p>
            </w:tc>
          </w:sdtContent>
        </w:sdt>
      </w:tr>
      <w:tr w:rsidR="00B574C9" w:rsidRPr="00A454A9" w:rsidTr="001A6A06">
        <w:trPr>
          <w:trHeight w:val="986"/>
        </w:trPr>
        <w:tc>
          <w:tcPr>
            <w:tcW w:w="491" w:type="dxa"/>
            <w:vMerge/>
            <w:shd w:val="clear" w:color="auto" w:fill="A6A6A6" w:themeFill="background1" w:themeFillShade="A6"/>
          </w:tcPr>
          <w:p w:rsidR="00B574C9" w:rsidRPr="00A454A9" w:rsidRDefault="00B574C9" w:rsidP="00CF1542">
            <w:pPr>
              <w:jc w:val="center"/>
              <w:rPr>
                <w:b/>
                <w:color w:val="FFFFFF" w:themeColor="background1"/>
              </w:rPr>
            </w:pPr>
          </w:p>
        </w:tc>
        <w:sdt>
          <w:sdtPr>
            <w:alias w:val="Biography"/>
            <w:tag w:val="authorBiography"/>
            <w:id w:val="938807824"/>
            <w:placeholder>
              <w:docPart w:val="3F72E82D575EEC429F1DF6F7D1F8758C"/>
            </w:placeholder>
            <w:showingPlcHdr/>
          </w:sdtPr>
          <w:sdtEndPr/>
          <w:sdtContent>
            <w:tc>
              <w:tcPr>
                <w:tcW w:w="8525" w:type="dxa"/>
                <w:gridSpan w:val="4"/>
              </w:tcPr>
              <w:p w:rsidR="00B574C9" w:rsidRPr="00A454A9" w:rsidRDefault="00B574C9" w:rsidP="00922950">
                <w:r w:rsidRPr="00A454A9">
                  <w:rPr>
                    <w:rStyle w:val="PlaceholderText"/>
                  </w:rPr>
                  <w:t>[Enter your biography]</w:t>
                </w:r>
              </w:p>
            </w:tc>
          </w:sdtContent>
        </w:sdt>
      </w:tr>
      <w:tr w:rsidR="00B574C9" w:rsidRPr="00A454A9" w:rsidTr="001A6A06">
        <w:trPr>
          <w:trHeight w:val="986"/>
        </w:trPr>
        <w:tc>
          <w:tcPr>
            <w:tcW w:w="491" w:type="dxa"/>
            <w:vMerge/>
            <w:shd w:val="clear" w:color="auto" w:fill="A6A6A6" w:themeFill="background1" w:themeFillShade="A6"/>
          </w:tcPr>
          <w:p w:rsidR="00B574C9" w:rsidRPr="00A454A9" w:rsidRDefault="00B574C9" w:rsidP="00CF1542">
            <w:pPr>
              <w:jc w:val="center"/>
              <w:rPr>
                <w:b/>
                <w:color w:val="FFFFFF" w:themeColor="background1"/>
              </w:rPr>
            </w:pPr>
          </w:p>
        </w:tc>
        <w:sdt>
          <w:sdtPr>
            <w:alias w:val="Affiliation"/>
            <w:tag w:val="affiliation"/>
            <w:id w:val="2012937915"/>
            <w:placeholder>
              <w:docPart w:val="F7BCCECC16F4B648A0191793A6108C55"/>
            </w:placeholder>
            <w:text/>
          </w:sdtPr>
          <w:sdtEndPr/>
          <w:sdtContent>
            <w:tc>
              <w:tcPr>
                <w:tcW w:w="8525" w:type="dxa"/>
                <w:gridSpan w:val="4"/>
              </w:tcPr>
              <w:p w:rsidR="00B574C9" w:rsidRPr="00A454A9" w:rsidRDefault="00A454A9" w:rsidP="00A454A9">
                <w:proofErr w:type="spellStart"/>
                <w:r>
                  <w:t>Northeastern</w:t>
                </w:r>
                <w:proofErr w:type="spellEnd"/>
                <w:r>
                  <w:t xml:space="preserve"> University</w:t>
                </w:r>
              </w:p>
            </w:tc>
          </w:sdtContent>
        </w:sdt>
      </w:tr>
    </w:tbl>
    <w:p w:rsidR="003D3579" w:rsidRPr="00A454A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454A9" w:rsidTr="00244BB0">
        <w:tc>
          <w:tcPr>
            <w:tcW w:w="9016" w:type="dxa"/>
            <w:shd w:val="clear" w:color="auto" w:fill="A6A6A6" w:themeFill="background1" w:themeFillShade="A6"/>
            <w:tcMar>
              <w:top w:w="113" w:type="dxa"/>
              <w:bottom w:w="113" w:type="dxa"/>
            </w:tcMar>
          </w:tcPr>
          <w:p w:rsidR="00244BB0" w:rsidRPr="00A454A9" w:rsidRDefault="00244BB0" w:rsidP="00244BB0">
            <w:pPr>
              <w:jc w:val="center"/>
              <w:rPr>
                <w:b/>
                <w:color w:val="FFFFFF" w:themeColor="background1"/>
              </w:rPr>
            </w:pPr>
            <w:r w:rsidRPr="00A454A9">
              <w:rPr>
                <w:b/>
                <w:color w:val="FFFFFF" w:themeColor="background1"/>
              </w:rPr>
              <w:t>Your article</w:t>
            </w:r>
          </w:p>
        </w:tc>
      </w:tr>
      <w:tr w:rsidR="003F0D73" w:rsidRPr="00A454A9" w:rsidTr="003F0D73">
        <w:sdt>
          <w:sdtPr>
            <w:alias w:val="Article headword"/>
            <w:tag w:val="articleHeadword"/>
            <w:id w:val="-361440020"/>
            <w:placeholder>
              <w:docPart w:val="8DDAB948980AE443B8112CF5C7C5ED08"/>
            </w:placeholder>
            <w:text/>
          </w:sdtPr>
          <w:sdtContent>
            <w:tc>
              <w:tcPr>
                <w:tcW w:w="9016" w:type="dxa"/>
                <w:tcMar>
                  <w:top w:w="113" w:type="dxa"/>
                  <w:bottom w:w="113" w:type="dxa"/>
                </w:tcMar>
              </w:tcPr>
              <w:p w:rsidR="003F0D73" w:rsidRPr="00A454A9" w:rsidRDefault="00A454A9" w:rsidP="00A454A9">
                <w:pPr>
                  <w:rPr>
                    <w:b/>
                  </w:rPr>
                </w:pPr>
                <w:proofErr w:type="spellStart"/>
                <w:r w:rsidRPr="00A454A9">
                  <w:rPr>
                    <w:rFonts w:eastAsiaTheme="minorEastAsia"/>
                    <w:lang w:val="en-US"/>
                  </w:rPr>
                  <w:t>Cannell</w:t>
                </w:r>
                <w:proofErr w:type="spellEnd"/>
                <w:r>
                  <w:rPr>
                    <w:rFonts w:eastAsiaTheme="minorEastAsia"/>
                    <w:lang w:val="en-US"/>
                  </w:rPr>
                  <w:t xml:space="preserve">, </w:t>
                </w:r>
                <w:proofErr w:type="spellStart"/>
                <w:r w:rsidRPr="00224BEA">
                  <w:rPr>
                    <w:rFonts w:eastAsiaTheme="minorEastAsia"/>
                    <w:sz w:val="24"/>
                    <w:szCs w:val="24"/>
                    <w:lang w:val="en-US" w:eastAsia="ja-JP"/>
                  </w:rPr>
                  <w:t>Skipwith</w:t>
                </w:r>
                <w:proofErr w:type="spellEnd"/>
                <w:r w:rsidRPr="00A454A9">
                  <w:rPr>
                    <w:rFonts w:eastAsiaTheme="minorEastAsia"/>
                    <w:lang w:val="en-US"/>
                  </w:rPr>
                  <w:t xml:space="preserve"> (1887-1957)</w:t>
                </w:r>
              </w:p>
            </w:tc>
          </w:sdtContent>
        </w:sdt>
      </w:tr>
      <w:tr w:rsidR="00464699" w:rsidRPr="00A454A9" w:rsidTr="007821B0">
        <w:sdt>
          <w:sdtPr>
            <w:alias w:val="Variant headwords"/>
            <w:tag w:val="variantHeadwords"/>
            <w:id w:val="173464402"/>
            <w:placeholder>
              <w:docPart w:val="EA5DD7DF0348A94B988B0CA5AA551A86"/>
            </w:placeholder>
            <w:showingPlcHdr/>
          </w:sdtPr>
          <w:sdtEndPr/>
          <w:sdtContent>
            <w:tc>
              <w:tcPr>
                <w:tcW w:w="9016" w:type="dxa"/>
                <w:tcMar>
                  <w:top w:w="113" w:type="dxa"/>
                  <w:bottom w:w="113" w:type="dxa"/>
                </w:tcMar>
              </w:tcPr>
              <w:p w:rsidR="00464699" w:rsidRPr="00A454A9" w:rsidRDefault="00464699" w:rsidP="00464699">
                <w:r w:rsidRPr="00A454A9">
                  <w:rPr>
                    <w:rStyle w:val="PlaceholderText"/>
                    <w:b/>
                  </w:rPr>
                  <w:t xml:space="preserve">[Enter any </w:t>
                </w:r>
                <w:r w:rsidRPr="00A454A9">
                  <w:rPr>
                    <w:rStyle w:val="PlaceholderText"/>
                    <w:b/>
                    <w:i/>
                  </w:rPr>
                  <w:t>variant forms</w:t>
                </w:r>
                <w:r w:rsidRPr="00A454A9">
                  <w:rPr>
                    <w:rStyle w:val="PlaceholderText"/>
                    <w:b/>
                  </w:rPr>
                  <w:t xml:space="preserve"> of your headword – OPTIONAL]</w:t>
                </w:r>
              </w:p>
            </w:tc>
          </w:sdtContent>
        </w:sdt>
      </w:tr>
      <w:tr w:rsidR="00E85A05" w:rsidRPr="00A454A9" w:rsidTr="003F0D73">
        <w:sdt>
          <w:sdtPr>
            <w:alias w:val="Abstract"/>
            <w:tag w:val="abstract"/>
            <w:id w:val="-635871867"/>
            <w:placeholder>
              <w:docPart w:val="D6994114B8361143AE26D3FEFA56C608"/>
            </w:placeholder>
          </w:sdtPr>
          <w:sdtEndPr/>
          <w:sdtContent>
            <w:tc>
              <w:tcPr>
                <w:tcW w:w="9016" w:type="dxa"/>
                <w:tcMar>
                  <w:top w:w="113" w:type="dxa"/>
                  <w:bottom w:w="113" w:type="dxa"/>
                </w:tcMar>
              </w:tcPr>
              <w:p w:rsidR="00A454A9" w:rsidRPr="00A454A9" w:rsidRDefault="00A454A9" w:rsidP="00A454A9">
                <w:proofErr w:type="spellStart"/>
                <w:r w:rsidRPr="00A454A9">
                  <w:t>Skipwith</w:t>
                </w:r>
                <w:proofErr w:type="spellEnd"/>
                <w:r w:rsidRPr="00A454A9">
                  <w:t xml:space="preserve"> </w:t>
                </w:r>
                <w:proofErr w:type="spellStart"/>
                <w:r w:rsidRPr="00A454A9">
                  <w:t>Cannell</w:t>
                </w:r>
                <w:proofErr w:type="spellEnd"/>
                <w:r w:rsidRPr="00A454A9">
                  <w:t xml:space="preserve">, an American modernist poet who was involved with the Imagist group in London and the </w:t>
                </w:r>
                <w:r w:rsidRPr="00A454A9">
                  <w:rPr>
                    <w:i/>
                  </w:rPr>
                  <w:t xml:space="preserve">Others </w:t>
                </w:r>
                <w:r w:rsidRPr="00A454A9">
                  <w:t xml:space="preserve">group in New York, lived his writing life almost entirely in the pages of modernism’s little magazines. Born in Pennsylvania and educated in Lausanne, Switzerland and the University of Virginia, </w:t>
                </w:r>
                <w:proofErr w:type="spellStart"/>
                <w:r w:rsidRPr="00A454A9">
                  <w:t>Cannell</w:t>
                </w:r>
                <w:proofErr w:type="spellEnd"/>
                <w:r w:rsidRPr="00A454A9">
                  <w:t xml:space="preserve"> moved to Paris in 1911 to pursue a career as an artist, where he met his first wife, the American dancer and journalist Kathleen ‘Kitty’ </w:t>
                </w:r>
                <w:proofErr w:type="spellStart"/>
                <w:r w:rsidRPr="00A454A9">
                  <w:t>Cannell</w:t>
                </w:r>
                <w:proofErr w:type="spellEnd"/>
                <w:r w:rsidRPr="00A454A9">
                  <w:t xml:space="preserve">, née Eaton. </w:t>
                </w:r>
                <w:proofErr w:type="spellStart"/>
                <w:r w:rsidRPr="00A454A9">
                  <w:t>Cannell</w:t>
                </w:r>
                <w:proofErr w:type="spellEnd"/>
                <w:r w:rsidRPr="00A454A9">
                  <w:t xml:space="preserve"> never brought a standalone poetry volume into print, but his poems were published in taste-making modernist vehicles such as </w:t>
                </w:r>
                <w:r w:rsidRPr="00A454A9">
                  <w:rPr>
                    <w:i/>
                  </w:rPr>
                  <w:t>Poetry: A Magazine of Verse</w:t>
                </w:r>
                <w:r w:rsidRPr="00A454A9">
                  <w:t xml:space="preserve">, </w:t>
                </w:r>
                <w:r w:rsidRPr="00A454A9">
                  <w:rPr>
                    <w:i/>
                  </w:rPr>
                  <w:t>The New Freewoman</w:t>
                </w:r>
                <w:r w:rsidRPr="00A454A9">
                  <w:t xml:space="preserve">, </w:t>
                </w:r>
                <w:r w:rsidRPr="00A454A9">
                  <w:rPr>
                    <w:i/>
                  </w:rPr>
                  <w:t>The Little Review</w:t>
                </w:r>
                <w:r w:rsidRPr="00A454A9">
                  <w:t xml:space="preserve">, and </w:t>
                </w:r>
                <w:r w:rsidRPr="00A454A9">
                  <w:rPr>
                    <w:i/>
                  </w:rPr>
                  <w:t>Others</w:t>
                </w:r>
                <w:r w:rsidRPr="00A454A9">
                  <w:t xml:space="preserve"> between 1913 and 1917.</w:t>
                </w:r>
              </w:p>
              <w:p w:rsidR="00A454A9" w:rsidRPr="00A454A9" w:rsidRDefault="00A454A9" w:rsidP="00A454A9"/>
              <w:p w:rsidR="00E85A05" w:rsidRPr="00A454A9" w:rsidRDefault="00A454A9" w:rsidP="00A454A9">
                <w:proofErr w:type="spellStart"/>
                <w:r w:rsidRPr="00A454A9">
                  <w:t>Cannell’s</w:t>
                </w:r>
                <w:proofErr w:type="spellEnd"/>
                <w:r w:rsidRPr="00A454A9">
                  <w:t xml:space="preserve"> first published works reflect the </w:t>
                </w:r>
                <w:proofErr w:type="spellStart"/>
                <w:r w:rsidRPr="00A454A9">
                  <w:t>aestheticist</w:t>
                </w:r>
                <w:proofErr w:type="spellEnd"/>
                <w:r w:rsidRPr="00A454A9">
                  <w:t xml:space="preserve"> and symbolist proclivities of early European modernism, treating themes of spiritual pilgrimage and romantic love in dense language. The prose poem “Nocturne </w:t>
                </w:r>
                <w:proofErr w:type="spellStart"/>
                <w:r w:rsidRPr="00A454A9">
                  <w:t>Triste</w:t>
                </w:r>
                <w:proofErr w:type="spellEnd"/>
                <w:r w:rsidRPr="00A454A9">
                  <w:t xml:space="preserve">,” for instance, shows </w:t>
                </w:r>
                <w:proofErr w:type="spellStart"/>
                <w:r w:rsidRPr="00A454A9">
                  <w:t>Cannell’s</w:t>
                </w:r>
                <w:proofErr w:type="spellEnd"/>
                <w:r w:rsidRPr="00A454A9">
                  <w:t xml:space="preserve"> early affinities with the Pre-Raphaelites and fin-de-siècle English decadents: “The iridescence of sunrise over the ocean gleams on the wings of a fly; and on the cheeks of a girl blooms the delicate flush of a peach: but the fly hovers above the refuse of the world, and at the heart of the peach gnaws a worm.”</w:t>
                </w:r>
              </w:p>
            </w:tc>
          </w:sdtContent>
        </w:sdt>
      </w:tr>
      <w:tr w:rsidR="003F0D73" w:rsidRPr="00A454A9" w:rsidTr="003F0D73">
        <w:sdt>
          <w:sdtPr>
            <w:alias w:val="Article text"/>
            <w:tag w:val="articleText"/>
            <w:id w:val="634067588"/>
            <w:placeholder>
              <w:docPart w:val="BAF939E22FAE234BA219FF0F0A100BF6"/>
            </w:placeholder>
          </w:sdtPr>
          <w:sdtEndPr/>
          <w:sdtContent>
            <w:tc>
              <w:tcPr>
                <w:tcW w:w="9016" w:type="dxa"/>
                <w:tcMar>
                  <w:top w:w="113" w:type="dxa"/>
                  <w:bottom w:w="113" w:type="dxa"/>
                </w:tcMar>
              </w:tcPr>
              <w:p w:rsidR="00A454A9" w:rsidRPr="00A454A9" w:rsidRDefault="00A454A9" w:rsidP="00A454A9">
                <w:proofErr w:type="spellStart"/>
                <w:r w:rsidRPr="00A454A9">
                  <w:t>Skipwith</w:t>
                </w:r>
                <w:proofErr w:type="spellEnd"/>
                <w:r w:rsidRPr="00A454A9">
                  <w:t xml:space="preserve"> </w:t>
                </w:r>
                <w:proofErr w:type="spellStart"/>
                <w:r w:rsidRPr="00A454A9">
                  <w:t>Cannell</w:t>
                </w:r>
                <w:proofErr w:type="spellEnd"/>
                <w:r w:rsidRPr="00A454A9">
                  <w:t xml:space="preserve">, an American modernist poet who was involved with the Imagist group in London and the </w:t>
                </w:r>
                <w:r w:rsidRPr="00A454A9">
                  <w:rPr>
                    <w:i/>
                  </w:rPr>
                  <w:t xml:space="preserve">Others </w:t>
                </w:r>
                <w:r w:rsidRPr="00A454A9">
                  <w:t xml:space="preserve">group in New York, lived his writing life almost entirely in the pages of modernism’s little magazines. Born in Pennsylvania and educated in Lausanne, Switzerland and the University of Virginia, </w:t>
                </w:r>
                <w:proofErr w:type="spellStart"/>
                <w:r w:rsidRPr="00A454A9">
                  <w:t>Cannell</w:t>
                </w:r>
                <w:proofErr w:type="spellEnd"/>
                <w:r w:rsidRPr="00A454A9">
                  <w:t xml:space="preserve"> moved to Paris in 1911 to pursue a career as an artist, where he met his first wife, the American dancer and journalist Kathleen ‘Kitty’ </w:t>
                </w:r>
                <w:proofErr w:type="spellStart"/>
                <w:r w:rsidRPr="00A454A9">
                  <w:t>Cannell</w:t>
                </w:r>
                <w:proofErr w:type="spellEnd"/>
                <w:r w:rsidRPr="00A454A9">
                  <w:t xml:space="preserve">, née Eaton. </w:t>
                </w:r>
                <w:proofErr w:type="spellStart"/>
                <w:r w:rsidRPr="00A454A9">
                  <w:t>Cannell</w:t>
                </w:r>
                <w:proofErr w:type="spellEnd"/>
                <w:r w:rsidRPr="00A454A9">
                  <w:t xml:space="preserve"> never brought a standalone poetry volume into print, but his poems were published in taste-making modernist vehicles such as </w:t>
                </w:r>
                <w:r w:rsidRPr="00A454A9">
                  <w:rPr>
                    <w:i/>
                  </w:rPr>
                  <w:t>Poetry: A Magazine of Verse</w:t>
                </w:r>
                <w:r w:rsidRPr="00A454A9">
                  <w:t xml:space="preserve">, </w:t>
                </w:r>
                <w:r w:rsidRPr="00A454A9">
                  <w:rPr>
                    <w:i/>
                  </w:rPr>
                  <w:t>The New Freewoman</w:t>
                </w:r>
                <w:r w:rsidRPr="00A454A9">
                  <w:t xml:space="preserve">, </w:t>
                </w:r>
                <w:r w:rsidRPr="00A454A9">
                  <w:rPr>
                    <w:i/>
                  </w:rPr>
                  <w:t>The Little Review</w:t>
                </w:r>
                <w:r w:rsidRPr="00A454A9">
                  <w:t xml:space="preserve">, and </w:t>
                </w:r>
                <w:r w:rsidRPr="00A454A9">
                  <w:rPr>
                    <w:i/>
                  </w:rPr>
                  <w:t>Others</w:t>
                </w:r>
                <w:r w:rsidRPr="00A454A9">
                  <w:t xml:space="preserve"> between 1913 and 1917.</w:t>
                </w:r>
              </w:p>
              <w:p w:rsidR="00A454A9" w:rsidRPr="00A454A9" w:rsidRDefault="00A454A9" w:rsidP="00A454A9"/>
              <w:p w:rsidR="00A454A9" w:rsidRPr="00A454A9" w:rsidRDefault="00A454A9" w:rsidP="00A454A9">
                <w:proofErr w:type="spellStart"/>
                <w:r w:rsidRPr="00A454A9">
                  <w:t>Cannell’s</w:t>
                </w:r>
                <w:proofErr w:type="spellEnd"/>
                <w:r w:rsidRPr="00A454A9">
                  <w:t xml:space="preserve"> first published works reflect the </w:t>
                </w:r>
                <w:proofErr w:type="spellStart"/>
                <w:r w:rsidRPr="00A454A9">
                  <w:t>aestheticist</w:t>
                </w:r>
                <w:proofErr w:type="spellEnd"/>
                <w:r w:rsidRPr="00A454A9">
                  <w:t xml:space="preserve"> and symbolist proclivities of early European modernism, treating themes of spiritual pilgrimage and romantic love in dense language. The prose poem “Nocturne </w:t>
                </w:r>
                <w:proofErr w:type="spellStart"/>
                <w:r w:rsidRPr="00A454A9">
                  <w:t>Triste</w:t>
                </w:r>
                <w:proofErr w:type="spellEnd"/>
                <w:r w:rsidRPr="00A454A9">
                  <w:t xml:space="preserve">,” for instance, shows </w:t>
                </w:r>
                <w:proofErr w:type="spellStart"/>
                <w:r w:rsidRPr="00A454A9">
                  <w:t>Cannell’s</w:t>
                </w:r>
                <w:proofErr w:type="spellEnd"/>
                <w:r w:rsidRPr="00A454A9">
                  <w:t xml:space="preserve"> early affinities with the Pre-Raphaelites and fin-de-siècle English decadents: “The iridescence of sunrise over the ocean gleams on the wings of a fly; and on the cheeks of a girl blooms the delicate flush of a peach: but the fly hovers above the refuse of the world, and at the heart of the peach gnaws a worm.” It was during these years that Ezra Pound made </w:t>
                </w:r>
                <w:proofErr w:type="spellStart"/>
                <w:r w:rsidRPr="00A454A9">
                  <w:t>Cannell</w:t>
                </w:r>
                <w:proofErr w:type="spellEnd"/>
                <w:r w:rsidRPr="00A454A9">
                  <w:t xml:space="preserve"> one of his many mentoring projects, editing </w:t>
                </w:r>
                <w:proofErr w:type="spellStart"/>
                <w:r w:rsidRPr="00A454A9">
                  <w:t>Cannell’s</w:t>
                </w:r>
                <w:proofErr w:type="spellEnd"/>
                <w:r w:rsidRPr="00A454A9">
                  <w:t xml:space="preserve"> poetry to conform to his nascent Imagist principles and securing a room for </w:t>
                </w:r>
                <w:proofErr w:type="spellStart"/>
                <w:r w:rsidRPr="00A454A9">
                  <w:t>Skipwith</w:t>
                </w:r>
                <w:proofErr w:type="spellEnd"/>
                <w:r w:rsidRPr="00A454A9">
                  <w:t xml:space="preserve"> and Kitty beneath his own in South Kensington. </w:t>
                </w:r>
                <w:proofErr w:type="spellStart"/>
                <w:r w:rsidRPr="00A454A9">
                  <w:t>Cannell’s</w:t>
                </w:r>
                <w:proofErr w:type="spellEnd"/>
                <w:r w:rsidRPr="00A454A9">
                  <w:t xml:space="preserve"> status in the literary avant-garde was secured when Pound included his poem “The Dance” in a series titled “The Newer Poetry,” which </w:t>
                </w:r>
                <w:r w:rsidRPr="00A454A9">
                  <w:lastRenderedPageBreak/>
                  <w:t xml:space="preserve">also included work by Richard Aldington, H. D., F. S. Flint, Amy Lowell, and William Carlos Williams, in the September 1913 issue of </w:t>
                </w:r>
                <w:r w:rsidRPr="00A454A9">
                  <w:rPr>
                    <w:i/>
                  </w:rPr>
                  <w:t>The New Freewoman</w:t>
                </w:r>
                <w:r w:rsidRPr="00A454A9">
                  <w:t xml:space="preserve">, and printed </w:t>
                </w:r>
                <w:proofErr w:type="spellStart"/>
                <w:r w:rsidRPr="00A454A9">
                  <w:t>Cannell’s</w:t>
                </w:r>
                <w:proofErr w:type="spellEnd"/>
                <w:r w:rsidRPr="00A454A9">
                  <w:t xml:space="preserve"> “Nocturne” sequence in the first anthology of imagist poetry, </w:t>
                </w:r>
                <w:r w:rsidRPr="00A454A9">
                  <w:rPr>
                    <w:i/>
                  </w:rPr>
                  <w:t xml:space="preserve">Des </w:t>
                </w:r>
                <w:proofErr w:type="spellStart"/>
                <w:r w:rsidRPr="00A454A9">
                  <w:rPr>
                    <w:i/>
                  </w:rPr>
                  <w:t>Imagistes</w:t>
                </w:r>
                <w:proofErr w:type="spellEnd"/>
                <w:r w:rsidRPr="00A454A9">
                  <w:t xml:space="preserve"> (1914). </w:t>
                </w:r>
              </w:p>
              <w:p w:rsidR="00A454A9" w:rsidRPr="00A454A9" w:rsidRDefault="00A454A9" w:rsidP="00A454A9">
                <w:pPr>
                  <w:ind w:firstLine="720"/>
                </w:pPr>
              </w:p>
              <w:p w:rsidR="00A454A9" w:rsidRPr="00A454A9" w:rsidRDefault="00A454A9" w:rsidP="00A454A9">
                <w:r w:rsidRPr="00A454A9">
                  <w:t xml:space="preserve">After relocating to New York in the summer of 1915, </w:t>
                </w:r>
                <w:proofErr w:type="spellStart"/>
                <w:r w:rsidRPr="00A454A9">
                  <w:t>Skipwith</w:t>
                </w:r>
                <w:proofErr w:type="spellEnd"/>
                <w:r w:rsidRPr="00A454A9">
                  <w:t xml:space="preserve"> </w:t>
                </w:r>
                <w:proofErr w:type="spellStart"/>
                <w:r w:rsidRPr="00A454A9">
                  <w:t>Cannell</w:t>
                </w:r>
                <w:proofErr w:type="spellEnd"/>
                <w:r w:rsidRPr="00A454A9">
                  <w:t xml:space="preserve"> was a regular contributor to Alfred </w:t>
                </w:r>
                <w:proofErr w:type="spellStart"/>
                <w:r w:rsidRPr="00A454A9">
                  <w:t>Kreymborg’s</w:t>
                </w:r>
                <w:proofErr w:type="spellEnd"/>
                <w:r w:rsidRPr="00A454A9">
                  <w:t xml:space="preserve"> journal </w:t>
                </w:r>
                <w:r w:rsidRPr="00A454A9">
                  <w:rPr>
                    <w:i/>
                  </w:rPr>
                  <w:t>Others</w:t>
                </w:r>
                <w:r w:rsidRPr="00A454A9">
                  <w:t xml:space="preserve">. </w:t>
                </w:r>
                <w:proofErr w:type="spellStart"/>
                <w:r w:rsidRPr="00A454A9">
                  <w:t>Cannell’s</w:t>
                </w:r>
                <w:proofErr w:type="spellEnd"/>
                <w:r w:rsidRPr="00A454A9">
                  <w:t xml:space="preserve"> </w:t>
                </w:r>
                <w:r w:rsidRPr="00A454A9">
                  <w:rPr>
                    <w:i/>
                  </w:rPr>
                  <w:t xml:space="preserve">Others </w:t>
                </w:r>
                <w:r w:rsidRPr="00A454A9">
                  <w:t>poems differ markedly in tone and subject matter, as the allusiveness of his earlier work gives way to a direct, often violent, engagement with the conditions of modern urban life. “</w:t>
                </w:r>
                <w:proofErr w:type="spellStart"/>
                <w:r w:rsidRPr="00A454A9">
                  <w:t>Ikons</w:t>
                </w:r>
                <w:proofErr w:type="spellEnd"/>
                <w:r w:rsidRPr="00A454A9">
                  <w:t xml:space="preserve">,” one of </w:t>
                </w:r>
                <w:proofErr w:type="spellStart"/>
                <w:r w:rsidRPr="00A454A9">
                  <w:t>Cannell’s</w:t>
                </w:r>
                <w:proofErr w:type="spellEnd"/>
                <w:r w:rsidRPr="00A454A9">
                  <w:t xml:space="preserve"> final poems to be printed, is a fragmentary, chaotic poetic manifesto that charts the poet’s felt need to self-modernize:</w:t>
                </w:r>
              </w:p>
              <w:p w:rsidR="00A454A9" w:rsidRPr="00A454A9" w:rsidRDefault="00A454A9" w:rsidP="00A454A9">
                <w:pPr>
                  <w:ind w:firstLine="720"/>
                </w:pPr>
              </w:p>
              <w:p w:rsidR="00A454A9" w:rsidRPr="00A454A9" w:rsidRDefault="00A454A9" w:rsidP="00A454A9">
                <w:pPr>
                  <w:ind w:firstLine="720"/>
                </w:pPr>
                <w:r w:rsidRPr="00A454A9">
                  <w:t xml:space="preserve">I am tired of old </w:t>
                </w:r>
                <w:proofErr w:type="spellStart"/>
                <w:r w:rsidRPr="00A454A9">
                  <w:t>colors</w:t>
                </w:r>
                <w:proofErr w:type="spellEnd"/>
              </w:p>
              <w:p w:rsidR="00A454A9" w:rsidRPr="00A454A9" w:rsidRDefault="00A454A9" w:rsidP="00A454A9">
                <w:pPr>
                  <w:ind w:left="720" w:firstLine="720"/>
                </w:pPr>
                <w:proofErr w:type="gramStart"/>
                <w:r w:rsidRPr="00A454A9">
                  <w:t>and</w:t>
                </w:r>
                <w:proofErr w:type="gramEnd"/>
                <w:r w:rsidRPr="00A454A9">
                  <w:t xml:space="preserve"> old sounds,</w:t>
                </w:r>
              </w:p>
              <w:p w:rsidR="00A454A9" w:rsidRPr="00A454A9" w:rsidRDefault="00A454A9" w:rsidP="00A454A9">
                <w:pPr>
                  <w:ind w:firstLine="720"/>
                </w:pPr>
                <w:r w:rsidRPr="00A454A9">
                  <w:t>I will make new sounds with my mouth</w:t>
                </w:r>
              </w:p>
              <w:p w:rsidR="00A454A9" w:rsidRPr="00A454A9" w:rsidRDefault="00A454A9" w:rsidP="00A454A9">
                <w:pPr>
                  <w:ind w:left="720" w:firstLine="720"/>
                </w:pPr>
                <w:proofErr w:type="gramStart"/>
                <w:r w:rsidRPr="00A454A9">
                  <w:t>and</w:t>
                </w:r>
                <w:proofErr w:type="gramEnd"/>
                <w:r w:rsidRPr="00A454A9">
                  <w:t xml:space="preserve"> they shall be music.</w:t>
                </w:r>
              </w:p>
              <w:p w:rsidR="00A454A9" w:rsidRPr="00A454A9" w:rsidRDefault="00A454A9" w:rsidP="00A454A9">
                <w:pPr>
                  <w:ind w:left="720" w:firstLine="720"/>
                </w:pPr>
              </w:p>
              <w:p w:rsidR="00A454A9" w:rsidRPr="00A454A9" w:rsidRDefault="00A454A9" w:rsidP="00A454A9">
                <w:proofErr w:type="spellStart"/>
                <w:r w:rsidRPr="00A454A9">
                  <w:t>Cannell’s</w:t>
                </w:r>
                <w:proofErr w:type="spellEnd"/>
                <w:r w:rsidRPr="00A454A9">
                  <w:t xml:space="preserve"> New York poetry engages frankly and often self-reflexively with twentieth-century subjects, including capitalist exploitation, sex and sexuality, and urban squalor, in a distinctly modernist poetic idiom. By late 1918, </w:t>
                </w:r>
                <w:proofErr w:type="spellStart"/>
                <w:r w:rsidRPr="00A454A9">
                  <w:t>Cannell</w:t>
                </w:r>
                <w:proofErr w:type="spellEnd"/>
                <w:r w:rsidRPr="00A454A9">
                  <w:t xml:space="preserve"> had all but fallen from the literary scene, enlisting in the United States Army and eventually securing permanent employment with the US Government. Still, the poetic bug would not leave </w:t>
                </w:r>
                <w:proofErr w:type="spellStart"/>
                <w:r w:rsidRPr="00A454A9">
                  <w:t>Cannell</w:t>
                </w:r>
                <w:proofErr w:type="spellEnd"/>
                <w:r w:rsidRPr="00A454A9">
                  <w:t xml:space="preserve"> entirely: in 1936, he sent his old friend Williams a draft of “By the Rivers of Babylon,” a long epic poem of modern bureaucracy, capitalist economics, and industrial </w:t>
                </w:r>
                <w:proofErr w:type="spellStart"/>
                <w:r w:rsidRPr="00A454A9">
                  <w:t>labor</w:t>
                </w:r>
                <w:proofErr w:type="spellEnd"/>
                <w:r w:rsidRPr="00A454A9">
                  <w:t xml:space="preserve"> strikes written under the pseudonym “David Ruth.” Williams wrote an approving introduction to this poem, but was unsuccessful in his attempts to bring “By the Rivers of Babylon” into print.</w:t>
                </w:r>
              </w:p>
              <w:p w:rsidR="00A454A9" w:rsidRPr="00A454A9" w:rsidRDefault="00A454A9" w:rsidP="00A454A9"/>
              <w:p w:rsidR="00A454A9" w:rsidRPr="00A454A9" w:rsidRDefault="00A454A9" w:rsidP="00A454A9">
                <w:proofErr w:type="spellStart"/>
                <w:r w:rsidRPr="00A454A9">
                  <w:t>Skipwith</w:t>
                </w:r>
                <w:proofErr w:type="spellEnd"/>
                <w:r w:rsidRPr="00A454A9">
                  <w:t xml:space="preserve"> </w:t>
                </w:r>
                <w:proofErr w:type="spellStart"/>
                <w:r w:rsidRPr="00A454A9">
                  <w:t>Cannell’s</w:t>
                </w:r>
                <w:proofErr w:type="spellEnd"/>
                <w:r w:rsidRPr="00A454A9">
                  <w:t xml:space="preserve"> poetic output may have been minimal relative to a number of his imagist and </w:t>
                </w:r>
                <w:r w:rsidRPr="00A454A9">
                  <w:rPr>
                    <w:i/>
                  </w:rPr>
                  <w:t>Others</w:t>
                </w:r>
                <w:r w:rsidRPr="00A454A9">
                  <w:t xml:space="preserve"> contemporaries, but his work demonstrates an active, public engagement with the many redefinitions of transnational poetic modernism, from the Romantic and Symbolist themes of his early verse to the austere Imagism of his work in the mid-1910s, and finally to the socially-engaged proletarian poetry of the 1930s.</w:t>
                </w:r>
              </w:p>
              <w:p w:rsidR="00A454A9" w:rsidRPr="00A454A9" w:rsidRDefault="00A454A9" w:rsidP="00C27FAB"/>
              <w:p w:rsidR="00A454A9" w:rsidRPr="00A454A9" w:rsidRDefault="00A454A9" w:rsidP="00A454A9">
                <w:pPr>
                  <w:pStyle w:val="Authornote"/>
                </w:pPr>
                <w:r w:rsidRPr="00A454A9">
                  <w:t>List of Works Cited</w:t>
                </w:r>
              </w:p>
              <w:p w:rsidR="00A454A9" w:rsidRPr="00A454A9" w:rsidRDefault="00A454A9" w:rsidP="00A454A9">
                <w:pPr>
                  <w:pStyle w:val="Authornote"/>
                </w:pPr>
                <w:r w:rsidRPr="00A454A9">
                  <w:t xml:space="preserve"> “Nocturne </w:t>
                </w:r>
                <w:proofErr w:type="spellStart"/>
                <w:r w:rsidRPr="00A454A9">
                  <w:t>Triste</w:t>
                </w:r>
                <w:proofErr w:type="spellEnd"/>
                <w:r w:rsidRPr="00A454A9">
                  <w:t xml:space="preserve">.” </w:t>
                </w:r>
                <w:r w:rsidRPr="00A454A9">
                  <w:rPr>
                    <w:i/>
                  </w:rPr>
                  <w:t>Poetry</w:t>
                </w:r>
                <w:r w:rsidRPr="00A454A9">
                  <w:t xml:space="preserve"> 2.5 (1913)</w:t>
                </w:r>
              </w:p>
              <w:p w:rsidR="00A454A9" w:rsidRPr="00A454A9" w:rsidRDefault="00A454A9" w:rsidP="00A454A9">
                <w:pPr>
                  <w:pStyle w:val="Authornote"/>
                </w:pPr>
                <w:r w:rsidRPr="00A454A9">
                  <w:t xml:space="preserve">“The Dance.” </w:t>
                </w:r>
                <w:r w:rsidRPr="00A454A9">
                  <w:rPr>
                    <w:i/>
                  </w:rPr>
                  <w:t>The New Freewoman</w:t>
                </w:r>
                <w:r w:rsidRPr="00A454A9">
                  <w:t xml:space="preserve"> 1.6 (1913)</w:t>
                </w:r>
              </w:p>
              <w:p w:rsidR="00A454A9" w:rsidRPr="00A454A9" w:rsidRDefault="00A454A9" w:rsidP="00A454A9">
                <w:pPr>
                  <w:pStyle w:val="Authornote"/>
                </w:pPr>
                <w:r w:rsidRPr="00A454A9">
                  <w:t>“</w:t>
                </w:r>
                <w:proofErr w:type="spellStart"/>
                <w:r w:rsidRPr="00A454A9">
                  <w:t>Noctures</w:t>
                </w:r>
                <w:proofErr w:type="spellEnd"/>
                <w:r w:rsidRPr="00A454A9">
                  <w:t xml:space="preserve">.” </w:t>
                </w:r>
                <w:r w:rsidRPr="00A454A9">
                  <w:rPr>
                    <w:i/>
                  </w:rPr>
                  <w:t xml:space="preserve">Des </w:t>
                </w:r>
                <w:proofErr w:type="spellStart"/>
                <w:r w:rsidRPr="00A454A9">
                  <w:rPr>
                    <w:i/>
                  </w:rPr>
                  <w:t>Imagistes</w:t>
                </w:r>
                <w:proofErr w:type="spellEnd"/>
                <w:r w:rsidRPr="00A454A9">
                  <w:rPr>
                    <w:i/>
                  </w:rPr>
                  <w:t>: An Anthology</w:t>
                </w:r>
                <w:r w:rsidRPr="00A454A9">
                  <w:t xml:space="preserve"> (1914)</w:t>
                </w:r>
              </w:p>
              <w:p w:rsidR="00A454A9" w:rsidRPr="00A454A9" w:rsidRDefault="00A454A9" w:rsidP="00A454A9">
                <w:pPr>
                  <w:pStyle w:val="Authornote"/>
                </w:pPr>
                <w:r w:rsidRPr="00A454A9">
                  <w:t xml:space="preserve"> “</w:t>
                </w:r>
                <w:proofErr w:type="spellStart"/>
                <w:r w:rsidRPr="00A454A9">
                  <w:t>Ikons</w:t>
                </w:r>
                <w:proofErr w:type="spellEnd"/>
                <w:r w:rsidRPr="00A454A9">
                  <w:t xml:space="preserve">.” </w:t>
                </w:r>
                <w:r w:rsidRPr="00A454A9">
                  <w:rPr>
                    <w:i/>
                  </w:rPr>
                  <w:t>Others</w:t>
                </w:r>
                <w:r w:rsidRPr="00A454A9">
                  <w:t xml:space="preserve"> 2.2 (1916)</w:t>
                </w:r>
              </w:p>
              <w:p w:rsidR="003F0D73" w:rsidRPr="00A454A9" w:rsidRDefault="003F0D73" w:rsidP="00C27FAB"/>
            </w:tc>
          </w:sdtContent>
        </w:sdt>
      </w:tr>
      <w:tr w:rsidR="003235A7" w:rsidRPr="00A454A9" w:rsidTr="003235A7">
        <w:tc>
          <w:tcPr>
            <w:tcW w:w="9016" w:type="dxa"/>
          </w:tcPr>
          <w:p w:rsidR="003235A7" w:rsidRPr="00A454A9" w:rsidRDefault="003235A7" w:rsidP="008A5B87">
            <w:r w:rsidRPr="00A454A9">
              <w:rPr>
                <w:u w:val="single"/>
              </w:rPr>
              <w:lastRenderedPageBreak/>
              <w:t>Further reading</w:t>
            </w:r>
            <w:r w:rsidRPr="00A454A9">
              <w:t>:</w:t>
            </w:r>
          </w:p>
          <w:sdt>
            <w:sdtPr>
              <w:alias w:val="Further reading"/>
              <w:tag w:val="furtherReading"/>
              <w:id w:val="-1516217107"/>
              <w:placeholder>
                <w:docPart w:val="F361F0462E481B4AAFC5DF6C10F71B68"/>
              </w:placeholder>
            </w:sdtPr>
            <w:sdtEndPr/>
            <w:sdtContent>
              <w:p w:rsidR="00A454A9" w:rsidRDefault="00A454A9" w:rsidP="00A454A9"/>
              <w:p w:rsidR="00A454A9" w:rsidRDefault="00A454A9" w:rsidP="00A454A9">
                <w:sdt>
                  <w:sdtPr>
                    <w:id w:val="-1955314802"/>
                    <w:citation/>
                  </w:sdtPr>
                  <w:sdtContent>
                    <w:r>
                      <w:fldChar w:fldCharType="begin"/>
                    </w:r>
                    <w:r>
                      <w:rPr>
                        <w:lang w:val="en-US"/>
                      </w:rPr>
                      <w:instrText xml:space="preserve"> CITATION Car09 \l 1033 </w:instrText>
                    </w:r>
                    <w:r>
                      <w:fldChar w:fldCharType="separate"/>
                    </w:r>
                    <w:r>
                      <w:rPr>
                        <w:noProof/>
                        <w:lang w:val="en-US"/>
                      </w:rPr>
                      <w:t>(Carr)</w:t>
                    </w:r>
                    <w:r>
                      <w:fldChar w:fldCharType="end"/>
                    </w:r>
                  </w:sdtContent>
                </w:sdt>
              </w:p>
              <w:p w:rsidR="00A454A9" w:rsidRDefault="00A454A9" w:rsidP="00A454A9"/>
              <w:p w:rsidR="00A454A9" w:rsidRDefault="00A454A9" w:rsidP="00A454A9">
                <w:sdt>
                  <w:sdtPr>
                    <w:id w:val="-748806832"/>
                    <w:citation/>
                  </w:sdtPr>
                  <w:sdtContent>
                    <w:r>
                      <w:fldChar w:fldCharType="begin"/>
                    </w:r>
                    <w:r>
                      <w:rPr>
                        <w:lang w:val="en-US"/>
                      </w:rPr>
                      <w:instrText xml:space="preserve"> CITATION Mar90 \l 1033 </w:instrText>
                    </w:r>
                    <w:r>
                      <w:fldChar w:fldCharType="separate"/>
                    </w:r>
                    <w:r>
                      <w:rPr>
                        <w:noProof/>
                        <w:lang w:val="en-US"/>
                      </w:rPr>
                      <w:t>(Mariani)</w:t>
                    </w:r>
                    <w:r>
                      <w:fldChar w:fldCharType="end"/>
                    </w:r>
                  </w:sdtContent>
                </w:sdt>
              </w:p>
              <w:p w:rsidR="00A454A9" w:rsidRDefault="00A454A9" w:rsidP="00A454A9"/>
              <w:p w:rsidR="003235A7" w:rsidRPr="00A454A9" w:rsidRDefault="00A454A9" w:rsidP="00A454A9">
                <w:sdt>
                  <w:sdtPr>
                    <w:id w:val="2112624196"/>
                    <w:citation/>
                  </w:sdtPr>
                  <w:sdtContent>
                    <w:r>
                      <w:fldChar w:fldCharType="begin"/>
                    </w:r>
                    <w:r>
                      <w:rPr>
                        <w:lang w:val="en-US"/>
                      </w:rPr>
                      <w:instrText xml:space="preserve"> CITATION Sto70 \l 1033 </w:instrText>
                    </w:r>
                    <w:r>
                      <w:fldChar w:fldCharType="separate"/>
                    </w:r>
                    <w:r>
                      <w:rPr>
                        <w:noProof/>
                        <w:lang w:val="en-US"/>
                      </w:rPr>
                      <w:t>(Stock)</w:t>
                    </w:r>
                    <w:r>
                      <w:fldChar w:fldCharType="end"/>
                    </w:r>
                  </w:sdtContent>
                </w:sdt>
              </w:p>
            </w:sdtContent>
          </w:sdt>
        </w:tc>
      </w:tr>
    </w:tbl>
    <w:p w:rsidR="00C27FAB" w:rsidRPr="00A454A9" w:rsidRDefault="00C27FAB" w:rsidP="00B33145"/>
    <w:sectPr w:rsidR="00C27FAB" w:rsidRPr="00A454A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4A9" w:rsidRDefault="00A454A9" w:rsidP="007A0D55">
      <w:pPr>
        <w:spacing w:after="0" w:line="240" w:lineRule="auto"/>
      </w:pPr>
      <w:r>
        <w:separator/>
      </w:r>
    </w:p>
  </w:endnote>
  <w:endnote w:type="continuationSeparator" w:id="0">
    <w:p w:rsidR="00A454A9" w:rsidRDefault="00A454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4A9" w:rsidRDefault="00A454A9" w:rsidP="007A0D55">
      <w:pPr>
        <w:spacing w:after="0" w:line="240" w:lineRule="auto"/>
      </w:pPr>
      <w:r>
        <w:separator/>
      </w:r>
    </w:p>
  </w:footnote>
  <w:footnote w:type="continuationSeparator" w:id="0">
    <w:p w:rsidR="00A454A9" w:rsidRDefault="00A454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A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4A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4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4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4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4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F4A6D8830F704F938D20AB55ECEB6D"/>
        <w:category>
          <w:name w:val="General"/>
          <w:gallery w:val="placeholder"/>
        </w:category>
        <w:types>
          <w:type w:val="bbPlcHdr"/>
        </w:types>
        <w:behaviors>
          <w:behavior w:val="content"/>
        </w:behaviors>
        <w:guid w:val="{684B55AB-7AC5-3341-801F-9174BFB88BF0}"/>
      </w:docPartPr>
      <w:docPartBody>
        <w:p w:rsidR="00000000" w:rsidRDefault="004E117A">
          <w:pPr>
            <w:pStyle w:val="AFF4A6D8830F704F938D20AB55ECEB6D"/>
          </w:pPr>
          <w:r w:rsidRPr="00CC586D">
            <w:rPr>
              <w:rStyle w:val="PlaceholderText"/>
              <w:b/>
              <w:color w:val="FFFFFF" w:themeColor="background1"/>
            </w:rPr>
            <w:t>[Salutation]</w:t>
          </w:r>
        </w:p>
      </w:docPartBody>
    </w:docPart>
    <w:docPart>
      <w:docPartPr>
        <w:name w:val="7D8205D19EDB8E479B81FE85FE6BC027"/>
        <w:category>
          <w:name w:val="General"/>
          <w:gallery w:val="placeholder"/>
        </w:category>
        <w:types>
          <w:type w:val="bbPlcHdr"/>
        </w:types>
        <w:behaviors>
          <w:behavior w:val="content"/>
        </w:behaviors>
        <w:guid w:val="{88039869-A0E1-D647-ADD5-B1742064C774}"/>
      </w:docPartPr>
      <w:docPartBody>
        <w:p w:rsidR="00000000" w:rsidRDefault="004E117A">
          <w:pPr>
            <w:pStyle w:val="7D8205D19EDB8E479B81FE85FE6BC027"/>
          </w:pPr>
          <w:r>
            <w:rPr>
              <w:rStyle w:val="PlaceholderText"/>
            </w:rPr>
            <w:t>[First name]</w:t>
          </w:r>
        </w:p>
      </w:docPartBody>
    </w:docPart>
    <w:docPart>
      <w:docPartPr>
        <w:name w:val="650B5F922D1E944394E62548C214986E"/>
        <w:category>
          <w:name w:val="General"/>
          <w:gallery w:val="placeholder"/>
        </w:category>
        <w:types>
          <w:type w:val="bbPlcHdr"/>
        </w:types>
        <w:behaviors>
          <w:behavior w:val="content"/>
        </w:behaviors>
        <w:guid w:val="{C788FB7F-4867-6E40-B434-F4DBD7FB6E4F}"/>
      </w:docPartPr>
      <w:docPartBody>
        <w:p w:rsidR="00000000" w:rsidRDefault="004E117A">
          <w:pPr>
            <w:pStyle w:val="650B5F922D1E944394E62548C214986E"/>
          </w:pPr>
          <w:r>
            <w:rPr>
              <w:rStyle w:val="PlaceholderText"/>
            </w:rPr>
            <w:t>[Middle name]</w:t>
          </w:r>
        </w:p>
      </w:docPartBody>
    </w:docPart>
    <w:docPart>
      <w:docPartPr>
        <w:name w:val="2C6B1B346785B841819B43D436025870"/>
        <w:category>
          <w:name w:val="General"/>
          <w:gallery w:val="placeholder"/>
        </w:category>
        <w:types>
          <w:type w:val="bbPlcHdr"/>
        </w:types>
        <w:behaviors>
          <w:behavior w:val="content"/>
        </w:behaviors>
        <w:guid w:val="{F50D30D8-2F2F-9F49-A0D3-6FAC065E7C4D}"/>
      </w:docPartPr>
      <w:docPartBody>
        <w:p w:rsidR="00000000" w:rsidRDefault="004E117A">
          <w:pPr>
            <w:pStyle w:val="2C6B1B346785B841819B43D436025870"/>
          </w:pPr>
          <w:r>
            <w:rPr>
              <w:rStyle w:val="PlaceholderText"/>
            </w:rPr>
            <w:t>[Last name]</w:t>
          </w:r>
        </w:p>
      </w:docPartBody>
    </w:docPart>
    <w:docPart>
      <w:docPartPr>
        <w:name w:val="3F72E82D575EEC429F1DF6F7D1F8758C"/>
        <w:category>
          <w:name w:val="General"/>
          <w:gallery w:val="placeholder"/>
        </w:category>
        <w:types>
          <w:type w:val="bbPlcHdr"/>
        </w:types>
        <w:behaviors>
          <w:behavior w:val="content"/>
        </w:behaviors>
        <w:guid w:val="{281024DB-606E-A844-8987-70665DA17BEB}"/>
      </w:docPartPr>
      <w:docPartBody>
        <w:p w:rsidR="00000000" w:rsidRDefault="004E117A">
          <w:pPr>
            <w:pStyle w:val="3F72E82D575EEC429F1DF6F7D1F8758C"/>
          </w:pPr>
          <w:r>
            <w:rPr>
              <w:rStyle w:val="PlaceholderText"/>
            </w:rPr>
            <w:t>[Enter your biography]</w:t>
          </w:r>
        </w:p>
      </w:docPartBody>
    </w:docPart>
    <w:docPart>
      <w:docPartPr>
        <w:name w:val="F7BCCECC16F4B648A0191793A6108C55"/>
        <w:category>
          <w:name w:val="General"/>
          <w:gallery w:val="placeholder"/>
        </w:category>
        <w:types>
          <w:type w:val="bbPlcHdr"/>
        </w:types>
        <w:behaviors>
          <w:behavior w:val="content"/>
        </w:behaviors>
        <w:guid w:val="{AF2AD5BE-ABBB-D043-8CA8-B498DA4A2AC7}"/>
      </w:docPartPr>
      <w:docPartBody>
        <w:p w:rsidR="00000000" w:rsidRDefault="004E117A">
          <w:pPr>
            <w:pStyle w:val="F7BCCECC16F4B648A0191793A6108C55"/>
          </w:pPr>
          <w:r>
            <w:rPr>
              <w:rStyle w:val="PlaceholderText"/>
            </w:rPr>
            <w:t>[Enter the institution with which you are affiliated]</w:t>
          </w:r>
        </w:p>
      </w:docPartBody>
    </w:docPart>
    <w:docPart>
      <w:docPartPr>
        <w:name w:val="8DDAB948980AE443B8112CF5C7C5ED08"/>
        <w:category>
          <w:name w:val="General"/>
          <w:gallery w:val="placeholder"/>
        </w:category>
        <w:types>
          <w:type w:val="bbPlcHdr"/>
        </w:types>
        <w:behaviors>
          <w:behavior w:val="content"/>
        </w:behaviors>
        <w:guid w:val="{08B6598A-AF01-874D-BDE5-0E06CD5446EA}"/>
      </w:docPartPr>
      <w:docPartBody>
        <w:p w:rsidR="00000000" w:rsidRDefault="004E117A">
          <w:pPr>
            <w:pStyle w:val="8DDAB948980AE443B8112CF5C7C5ED08"/>
          </w:pPr>
          <w:r w:rsidRPr="00EF74F7">
            <w:rPr>
              <w:b/>
              <w:color w:val="808080" w:themeColor="background1" w:themeShade="80"/>
            </w:rPr>
            <w:t>[Enter the headword for your article]</w:t>
          </w:r>
        </w:p>
      </w:docPartBody>
    </w:docPart>
    <w:docPart>
      <w:docPartPr>
        <w:name w:val="EA5DD7DF0348A94B988B0CA5AA551A86"/>
        <w:category>
          <w:name w:val="General"/>
          <w:gallery w:val="placeholder"/>
        </w:category>
        <w:types>
          <w:type w:val="bbPlcHdr"/>
        </w:types>
        <w:behaviors>
          <w:behavior w:val="content"/>
        </w:behaviors>
        <w:guid w:val="{C96CE0BF-2ED8-124A-8703-FE71837BDCDA}"/>
      </w:docPartPr>
      <w:docPartBody>
        <w:p w:rsidR="00000000" w:rsidRDefault="004E117A">
          <w:pPr>
            <w:pStyle w:val="EA5DD7DF0348A94B988B0CA5AA551A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994114B8361143AE26D3FEFA56C608"/>
        <w:category>
          <w:name w:val="General"/>
          <w:gallery w:val="placeholder"/>
        </w:category>
        <w:types>
          <w:type w:val="bbPlcHdr"/>
        </w:types>
        <w:behaviors>
          <w:behavior w:val="content"/>
        </w:behaviors>
        <w:guid w:val="{A13DC3CA-B5E1-0147-9455-F47360CE2E4C}"/>
      </w:docPartPr>
      <w:docPartBody>
        <w:p w:rsidR="00000000" w:rsidRDefault="004E117A">
          <w:pPr>
            <w:pStyle w:val="D6994114B8361143AE26D3FEFA56C6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F939E22FAE234BA219FF0F0A100BF6"/>
        <w:category>
          <w:name w:val="General"/>
          <w:gallery w:val="placeholder"/>
        </w:category>
        <w:types>
          <w:type w:val="bbPlcHdr"/>
        </w:types>
        <w:behaviors>
          <w:behavior w:val="content"/>
        </w:behaviors>
        <w:guid w:val="{CF367418-8503-DF48-9550-AA460C53ED4A}"/>
      </w:docPartPr>
      <w:docPartBody>
        <w:p w:rsidR="00000000" w:rsidRDefault="004E117A">
          <w:pPr>
            <w:pStyle w:val="BAF939E22FAE234BA219FF0F0A100B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61F0462E481B4AAFC5DF6C10F71B68"/>
        <w:category>
          <w:name w:val="General"/>
          <w:gallery w:val="placeholder"/>
        </w:category>
        <w:types>
          <w:type w:val="bbPlcHdr"/>
        </w:types>
        <w:behaviors>
          <w:behavior w:val="content"/>
        </w:behaviors>
        <w:guid w:val="{30221AFB-0309-724C-8631-3342844FF565}"/>
      </w:docPartPr>
      <w:docPartBody>
        <w:p w:rsidR="00000000" w:rsidRDefault="004E117A">
          <w:pPr>
            <w:pStyle w:val="F361F0462E481B4AAFC5DF6C10F71B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F4A6D8830F704F938D20AB55ECEB6D">
    <w:name w:val="AFF4A6D8830F704F938D20AB55ECEB6D"/>
  </w:style>
  <w:style w:type="paragraph" w:customStyle="1" w:styleId="7D8205D19EDB8E479B81FE85FE6BC027">
    <w:name w:val="7D8205D19EDB8E479B81FE85FE6BC027"/>
  </w:style>
  <w:style w:type="paragraph" w:customStyle="1" w:styleId="650B5F922D1E944394E62548C214986E">
    <w:name w:val="650B5F922D1E944394E62548C214986E"/>
  </w:style>
  <w:style w:type="paragraph" w:customStyle="1" w:styleId="2C6B1B346785B841819B43D436025870">
    <w:name w:val="2C6B1B346785B841819B43D436025870"/>
  </w:style>
  <w:style w:type="paragraph" w:customStyle="1" w:styleId="3F72E82D575EEC429F1DF6F7D1F8758C">
    <w:name w:val="3F72E82D575EEC429F1DF6F7D1F8758C"/>
  </w:style>
  <w:style w:type="paragraph" w:customStyle="1" w:styleId="F7BCCECC16F4B648A0191793A6108C55">
    <w:name w:val="F7BCCECC16F4B648A0191793A6108C55"/>
  </w:style>
  <w:style w:type="paragraph" w:customStyle="1" w:styleId="8DDAB948980AE443B8112CF5C7C5ED08">
    <w:name w:val="8DDAB948980AE443B8112CF5C7C5ED08"/>
  </w:style>
  <w:style w:type="paragraph" w:customStyle="1" w:styleId="EA5DD7DF0348A94B988B0CA5AA551A86">
    <w:name w:val="EA5DD7DF0348A94B988B0CA5AA551A86"/>
  </w:style>
  <w:style w:type="paragraph" w:customStyle="1" w:styleId="D6994114B8361143AE26D3FEFA56C608">
    <w:name w:val="D6994114B8361143AE26D3FEFA56C608"/>
  </w:style>
  <w:style w:type="paragraph" w:customStyle="1" w:styleId="BAF939E22FAE234BA219FF0F0A100BF6">
    <w:name w:val="BAF939E22FAE234BA219FF0F0A100BF6"/>
  </w:style>
  <w:style w:type="paragraph" w:customStyle="1" w:styleId="F361F0462E481B4AAFC5DF6C10F71B68">
    <w:name w:val="F361F0462E481B4AAFC5DF6C10F71B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F4A6D8830F704F938D20AB55ECEB6D">
    <w:name w:val="AFF4A6D8830F704F938D20AB55ECEB6D"/>
  </w:style>
  <w:style w:type="paragraph" w:customStyle="1" w:styleId="7D8205D19EDB8E479B81FE85FE6BC027">
    <w:name w:val="7D8205D19EDB8E479B81FE85FE6BC027"/>
  </w:style>
  <w:style w:type="paragraph" w:customStyle="1" w:styleId="650B5F922D1E944394E62548C214986E">
    <w:name w:val="650B5F922D1E944394E62548C214986E"/>
  </w:style>
  <w:style w:type="paragraph" w:customStyle="1" w:styleId="2C6B1B346785B841819B43D436025870">
    <w:name w:val="2C6B1B346785B841819B43D436025870"/>
  </w:style>
  <w:style w:type="paragraph" w:customStyle="1" w:styleId="3F72E82D575EEC429F1DF6F7D1F8758C">
    <w:name w:val="3F72E82D575EEC429F1DF6F7D1F8758C"/>
  </w:style>
  <w:style w:type="paragraph" w:customStyle="1" w:styleId="F7BCCECC16F4B648A0191793A6108C55">
    <w:name w:val="F7BCCECC16F4B648A0191793A6108C55"/>
  </w:style>
  <w:style w:type="paragraph" w:customStyle="1" w:styleId="8DDAB948980AE443B8112CF5C7C5ED08">
    <w:name w:val="8DDAB948980AE443B8112CF5C7C5ED08"/>
  </w:style>
  <w:style w:type="paragraph" w:customStyle="1" w:styleId="EA5DD7DF0348A94B988B0CA5AA551A86">
    <w:name w:val="EA5DD7DF0348A94B988B0CA5AA551A86"/>
  </w:style>
  <w:style w:type="paragraph" w:customStyle="1" w:styleId="D6994114B8361143AE26D3FEFA56C608">
    <w:name w:val="D6994114B8361143AE26D3FEFA56C608"/>
  </w:style>
  <w:style w:type="paragraph" w:customStyle="1" w:styleId="BAF939E22FAE234BA219FF0F0A100BF6">
    <w:name w:val="BAF939E22FAE234BA219FF0F0A100BF6"/>
  </w:style>
  <w:style w:type="paragraph" w:customStyle="1" w:styleId="F361F0462E481B4AAFC5DF6C10F71B68">
    <w:name w:val="F361F0462E481B4AAFC5DF6C10F71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Car09</b:Tag>
    <b:SourceType>Book</b:SourceType>
    <b:Guid>{E22A65E5-DFB8-CC41-ADE7-085EE674218C}</b:Guid>
    <b:Author>
      <b:Author>
        <b:NameList>
          <b:Person>
            <b:Last>Carr</b:Last>
            <b:First>H.</b:First>
          </b:Person>
        </b:NameList>
      </b:Author>
    </b:Author>
    <b:Title>The Verse Revolutionaries: Ezra Pound, H.D., and the Imagists</b:Title>
    <b:City>London</b:City>
    <b:Publisher>Jonathan Cape</b:Publisher>
    <b:Year>2009</b:Year>
    <b:RefOrder>1</b:RefOrder>
  </b:Source>
  <b:Source>
    <b:Tag>Mar90</b:Tag>
    <b:SourceType>Book</b:SourceType>
    <b:Guid>{9C3BCD01-31CD-4F4D-B76D-F6D2B3A6A80F}</b:Guid>
    <b:Author>
      <b:Author>
        <b:NameList>
          <b:Person>
            <b:Last>Mariani</b:Last>
            <b:First>P.</b:First>
          </b:Person>
        </b:NameList>
      </b:Author>
    </b:Author>
    <b:Title>William Carlos Williams: A New World Naked</b:Title>
    <b:City>New York</b:City>
    <b:Publisher>W.W. Norton &amp; Company</b:Publisher>
    <b:Year>1990</b:Year>
    <b:RefOrder>2</b:RefOrder>
  </b:Source>
  <b:Source>
    <b:Tag>Sto70</b:Tag>
    <b:SourceType>Book</b:SourceType>
    <b:Guid>{2E7CF418-488A-174A-B047-DF8F6925B099}</b:Guid>
    <b:Author>
      <b:Author>
        <b:NameList>
          <b:Person>
            <b:Last>Stock</b:Last>
            <b:First>N.</b:First>
          </b:Person>
        </b:NameList>
      </b:Author>
    </b:Author>
    <b:Title>The Life of Ezra Pound</b:Title>
    <b:City>New York</b:City>
    <b:Publisher>Pantheon</b:Publisher>
    <b:Year>1970</b:Year>
    <b:RefOrder>3</b:RefOrder>
  </b:Source>
</b:Sources>
</file>

<file path=customXml/itemProps1.xml><?xml version="1.0" encoding="utf-8"?>
<ds:datastoreItem xmlns:ds="http://schemas.openxmlformats.org/officeDocument/2006/customXml" ds:itemID="{DACACC8A-93DA-C54C-A9DB-9A464D08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824</Words>
  <Characters>4700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2015-11-23T17:39:00Z</dcterms:created>
  <dcterms:modified xsi:type="dcterms:W3CDTF">2015-11-23T17:53:00Z</dcterms:modified>
</cp:coreProperties>
</file>