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5342D1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5342D1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5342D1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AA3101F72C1F4B9E83749CF6299B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5342D1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5342D1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24D2832D10D0448BAB046862A42C7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5342D1" w:rsidRDefault="005342D1" w:rsidP="005342D1">
                <w:r w:rsidRPr="005342D1">
                  <w:t>J.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A83B9472B33B4AB3A87D7A0744F883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Pr="005342D1" w:rsidRDefault="005342D1" w:rsidP="005342D1">
                <w:r w:rsidRPr="005342D1">
                  <w:t>Matthew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5F7DFC73562414CBE5D66495684E8E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5342D1" w:rsidRDefault="005342D1" w:rsidP="005342D1">
                <w:proofErr w:type="spellStart"/>
                <w:r w:rsidRPr="005342D1">
                  <w:t>Huculak</w:t>
                </w:r>
                <w:proofErr w:type="spellEnd"/>
              </w:p>
            </w:tc>
          </w:sdtContent>
        </w:sdt>
      </w:tr>
      <w:tr w:rsidR="00B574C9" w:rsidRPr="005342D1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5342D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C4857C4205E0649B210AC8E18D02CB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5342D1" w:rsidRDefault="00B574C9" w:rsidP="00922950">
                <w:r w:rsidRPr="005342D1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5342D1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5342D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32670A73A52B4BB90D26285E2964E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5342D1" w:rsidRDefault="005342D1" w:rsidP="005342D1">
                <w:r w:rsidRPr="005342D1">
                  <w:t>University of Victoria</w:t>
                </w:r>
              </w:p>
            </w:tc>
          </w:sdtContent>
        </w:sdt>
      </w:tr>
    </w:tbl>
    <w:p w:rsidR="003D3579" w:rsidRPr="005342D1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5342D1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5342D1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5342D1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5342D1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72AC51958FCFA4BACD409FA69DD391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5342D1" w:rsidRDefault="005342D1" w:rsidP="003F0D73">
                <w:pPr>
                  <w:rPr>
                    <w:b/>
                  </w:rPr>
                </w:pPr>
                <w:r w:rsidRPr="005342D1">
                  <w:rPr>
                    <w:rFonts w:eastAsiaTheme="minorEastAsia" w:cs="Times New Roman"/>
                    <w:lang w:val="en-CA" w:eastAsia="ja-JP"/>
                  </w:rPr>
                  <w:t>Charles Tory Bruce (May 11, 1906 -- December 19, 1971</w:t>
                </w:r>
                <w:r w:rsidRPr="005342D1">
                  <w:rPr>
                    <w:rFonts w:eastAsiaTheme="minorEastAsia" w:cs="Times New Roman"/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RPr="005342D1" w:rsidTr="007821B0">
        <w:sdt>
          <w:sdtPr>
            <w:alias w:val="Variant headwords"/>
            <w:tag w:val="variantHeadwords"/>
            <w:id w:val="173464402"/>
            <w:placeholder>
              <w:docPart w:val="0CF950A325F04B48AB76E1B2414633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5342D1" w:rsidRDefault="00464699" w:rsidP="00464699">
                <w:r w:rsidRPr="005342D1">
                  <w:rPr>
                    <w:rStyle w:val="PlaceholderText"/>
                    <w:b/>
                  </w:rPr>
                  <w:t xml:space="preserve">[Enter any </w:t>
                </w:r>
                <w:r w:rsidRPr="005342D1">
                  <w:rPr>
                    <w:rStyle w:val="PlaceholderText"/>
                    <w:b/>
                    <w:i/>
                  </w:rPr>
                  <w:t>variant forms</w:t>
                </w:r>
                <w:r w:rsidRPr="005342D1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5342D1" w:rsidTr="003F0D73">
        <w:sdt>
          <w:sdtPr>
            <w:alias w:val="Abstract"/>
            <w:tag w:val="abstract"/>
            <w:id w:val="-635871867"/>
            <w:placeholder>
              <w:docPart w:val="3CB21032A3C61B46B86741C45C2C1A3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342D1" w:rsidRPr="005342D1" w:rsidRDefault="005342D1" w:rsidP="005342D1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Charles Tory Bruce was born in Port Shoreham, Nova Scotia on May 11, 1906; he died in Toronto, Ontario on December 19, 1971. </w:t>
                </w: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Upon graduating from Mount Allison University in 1927, the year his first book of poetry </w:t>
                </w:r>
                <w:r w:rsidRPr="005342D1">
                  <w:rPr>
                    <w:rFonts w:cs="Times New Roman"/>
                    <w:i/>
                  </w:rPr>
                  <w:t>Wild Apples</w:t>
                </w:r>
                <w:r w:rsidRPr="005342D1">
                  <w:rPr>
                    <w:rFonts w:cs="Times New Roman"/>
                  </w:rPr>
                  <w:t xml:space="preserve"> appeared, Bruce began his life-long profession as a journalist, first with the Halifax </w:t>
                </w:r>
                <w:r w:rsidRPr="005342D1">
                  <w:rPr>
                    <w:rFonts w:cs="Times New Roman"/>
                    <w:i/>
                  </w:rPr>
                  <w:t>Morning-Chronicle</w:t>
                </w:r>
                <w:r w:rsidRPr="005342D1">
                  <w:rPr>
                    <w:rFonts w:cs="Times New Roman"/>
                  </w:rPr>
                  <w:t xml:space="preserve">, and then with the Canadian Press’s New York Bureau (1928-1933). In Halifax, Bruce began his affiliation with the Song Fisherman Circle, a relationship that shaped his second book of poems, </w:t>
                </w:r>
                <w:r w:rsidRPr="005342D1">
                  <w:rPr>
                    <w:rFonts w:cs="Times New Roman"/>
                    <w:i/>
                  </w:rPr>
                  <w:t>Tomorrow’s Tide</w:t>
                </w:r>
                <w:r w:rsidRPr="005342D1">
                  <w:rPr>
                    <w:rFonts w:cs="Times New Roman"/>
                  </w:rPr>
                  <w:t xml:space="preserve"> (1932). In 1933, Bruce transferred to Toronto, where he published four more books of poetry: </w:t>
                </w:r>
                <w:r w:rsidRPr="005342D1">
                  <w:rPr>
                    <w:rFonts w:cs="Times New Roman"/>
                    <w:i/>
                  </w:rPr>
                  <w:t>Personal Note</w:t>
                </w:r>
                <w:r w:rsidRPr="005342D1">
                  <w:rPr>
                    <w:rFonts w:cs="Times New Roman"/>
                  </w:rPr>
                  <w:t xml:space="preserve"> (1941), </w:t>
                </w:r>
                <w:r w:rsidRPr="005342D1">
                  <w:rPr>
                    <w:rFonts w:cs="Times New Roman"/>
                    <w:i/>
                  </w:rPr>
                  <w:t>Grey Ship Moving</w:t>
                </w:r>
                <w:r w:rsidRPr="005342D1">
                  <w:rPr>
                    <w:rFonts w:cs="Times New Roman"/>
                  </w:rPr>
                  <w:t xml:space="preserve"> (1945), </w:t>
                </w:r>
                <w:r w:rsidRPr="005342D1">
                  <w:rPr>
                    <w:rFonts w:cs="Times New Roman"/>
                    <w:i/>
                  </w:rPr>
                  <w:t>The Flowering Summer</w:t>
                </w:r>
                <w:r w:rsidRPr="005342D1">
                  <w:rPr>
                    <w:rFonts w:cs="Times New Roman"/>
                  </w:rPr>
                  <w:t xml:space="preserve"> (1947), and </w:t>
                </w:r>
                <w:r w:rsidRPr="005342D1">
                  <w:rPr>
                    <w:rFonts w:cs="Times New Roman"/>
                    <w:i/>
                  </w:rPr>
                  <w:t xml:space="preserve">The </w:t>
                </w:r>
                <w:proofErr w:type="spellStart"/>
                <w:r w:rsidRPr="005342D1">
                  <w:rPr>
                    <w:rFonts w:cs="Times New Roman"/>
                    <w:i/>
                  </w:rPr>
                  <w:t>Mulgrave</w:t>
                </w:r>
                <w:proofErr w:type="spellEnd"/>
                <w:r w:rsidRPr="005342D1">
                  <w:rPr>
                    <w:rFonts w:cs="Times New Roman"/>
                    <w:i/>
                  </w:rPr>
                  <w:t xml:space="preserve"> Road </w:t>
                </w:r>
                <w:r w:rsidRPr="005342D1">
                  <w:rPr>
                    <w:rFonts w:cs="Times New Roman"/>
                  </w:rPr>
                  <w:t xml:space="preserve">(1951), which won the Governor General’s Literary Award (1951). </w:t>
                </w: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</w:p>
              <w:p w:rsidR="00E85A05" w:rsidRPr="005342D1" w:rsidRDefault="005342D1" w:rsidP="00E85A05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Though Bruce’s regional poetics are not generally regarded as avant-garde, A. J. M. Smith included him in the seminal </w:t>
                </w:r>
                <w:r w:rsidRPr="005342D1">
                  <w:rPr>
                    <w:rFonts w:cs="Times New Roman"/>
                    <w:i/>
                  </w:rPr>
                  <w:t>Book of Canadian Poetry</w:t>
                </w:r>
                <w:r w:rsidRPr="005342D1">
                  <w:rPr>
                    <w:rFonts w:cs="Times New Roman"/>
                  </w:rPr>
                  <w:t xml:space="preserve"> (1943) on the basis </w:t>
                </w:r>
                <w:r w:rsidRPr="005342D1">
                  <w:rPr>
                    <w:rFonts w:cs="Times New Roman"/>
                    <w:color w:val="000000"/>
                  </w:rPr>
                  <w:t>that his work “represent[s] a certain ‘aspect’ of the modern movement” in its “simplification of technique” (28-9).</w:t>
                </w:r>
                <w:r w:rsidRPr="005342D1">
                  <w:rPr>
                    <w:rFonts w:cs="Times New Roman"/>
                  </w:rPr>
                  <w:t xml:space="preserve"> </w:t>
                </w:r>
              </w:p>
            </w:tc>
          </w:sdtContent>
        </w:sdt>
      </w:tr>
      <w:tr w:rsidR="003F0D73" w:rsidRPr="005342D1" w:rsidTr="003F0D73">
        <w:sdt>
          <w:sdtPr>
            <w:alias w:val="Article text"/>
            <w:tag w:val="articleText"/>
            <w:id w:val="634067588"/>
            <w:placeholder>
              <w:docPart w:val="B694C2ADF6AD7B4BA4024765AB58523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342D1" w:rsidRPr="005342D1" w:rsidRDefault="005342D1" w:rsidP="005342D1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Charles Tory Bruce was born in Port Shoreham, Nova Scotia on May 11, 1906; he died in Toronto, Ontario on December 19, 1971. </w:t>
                </w: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Upon graduating from Mount Allison University in 1927, the year his first book of poetry </w:t>
                </w:r>
                <w:r w:rsidRPr="005342D1">
                  <w:rPr>
                    <w:rFonts w:cs="Times New Roman"/>
                    <w:i/>
                  </w:rPr>
                  <w:t>Wild Apples</w:t>
                </w:r>
                <w:r w:rsidRPr="005342D1">
                  <w:rPr>
                    <w:rFonts w:cs="Times New Roman"/>
                  </w:rPr>
                  <w:t xml:space="preserve"> appeared, Bruce began his life-long profession as a journalist, first with the Halifax </w:t>
                </w:r>
                <w:r w:rsidRPr="005342D1">
                  <w:rPr>
                    <w:rFonts w:cs="Times New Roman"/>
                    <w:i/>
                  </w:rPr>
                  <w:t>Morning-Chronicle</w:t>
                </w:r>
                <w:r w:rsidRPr="005342D1">
                  <w:rPr>
                    <w:rFonts w:cs="Times New Roman"/>
                  </w:rPr>
                  <w:t xml:space="preserve">, and then with the Canadian Press’s New York Bureau (1928-1933). In Halifax, Bruce began his affiliation with the Song Fisherman Circle, a relationship that shaped his second book of poems, </w:t>
                </w:r>
                <w:r w:rsidRPr="005342D1">
                  <w:rPr>
                    <w:rFonts w:cs="Times New Roman"/>
                    <w:i/>
                  </w:rPr>
                  <w:t>Tomorrow’s Tide</w:t>
                </w:r>
                <w:r w:rsidRPr="005342D1">
                  <w:rPr>
                    <w:rFonts w:cs="Times New Roman"/>
                  </w:rPr>
                  <w:t xml:space="preserve"> (1932). In 1933, Bruce transferred to Toronto, where he published four more books of poetry: </w:t>
                </w:r>
                <w:r w:rsidRPr="005342D1">
                  <w:rPr>
                    <w:rFonts w:cs="Times New Roman"/>
                    <w:i/>
                  </w:rPr>
                  <w:t>Personal Note</w:t>
                </w:r>
                <w:r w:rsidRPr="005342D1">
                  <w:rPr>
                    <w:rFonts w:cs="Times New Roman"/>
                  </w:rPr>
                  <w:t xml:space="preserve"> (1941), </w:t>
                </w:r>
                <w:r w:rsidRPr="005342D1">
                  <w:rPr>
                    <w:rFonts w:cs="Times New Roman"/>
                    <w:i/>
                  </w:rPr>
                  <w:t>Grey Ship Moving</w:t>
                </w:r>
                <w:r w:rsidRPr="005342D1">
                  <w:rPr>
                    <w:rFonts w:cs="Times New Roman"/>
                  </w:rPr>
                  <w:t xml:space="preserve"> (1945), </w:t>
                </w:r>
                <w:r w:rsidRPr="005342D1">
                  <w:rPr>
                    <w:rFonts w:cs="Times New Roman"/>
                    <w:i/>
                  </w:rPr>
                  <w:t>The Flowering Summer</w:t>
                </w:r>
                <w:r w:rsidRPr="005342D1">
                  <w:rPr>
                    <w:rFonts w:cs="Times New Roman"/>
                  </w:rPr>
                  <w:t xml:space="preserve"> (1947), and </w:t>
                </w:r>
                <w:r w:rsidRPr="005342D1">
                  <w:rPr>
                    <w:rFonts w:cs="Times New Roman"/>
                    <w:i/>
                  </w:rPr>
                  <w:t xml:space="preserve">The </w:t>
                </w:r>
                <w:proofErr w:type="spellStart"/>
                <w:r w:rsidRPr="005342D1">
                  <w:rPr>
                    <w:rFonts w:cs="Times New Roman"/>
                    <w:i/>
                  </w:rPr>
                  <w:t>Mulgrave</w:t>
                </w:r>
                <w:proofErr w:type="spellEnd"/>
                <w:r w:rsidRPr="005342D1">
                  <w:rPr>
                    <w:rFonts w:cs="Times New Roman"/>
                    <w:i/>
                  </w:rPr>
                  <w:t xml:space="preserve"> Road </w:t>
                </w:r>
                <w:r w:rsidRPr="005342D1">
                  <w:rPr>
                    <w:rFonts w:cs="Times New Roman"/>
                  </w:rPr>
                  <w:t xml:space="preserve">(1951), which won the Governor General’s Literary Award (1951). </w:t>
                </w: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  <w:r w:rsidRPr="005342D1">
                  <w:rPr>
                    <w:rFonts w:cs="Times New Roman"/>
                  </w:rPr>
                  <w:t xml:space="preserve">Though Bruce’s regional poetics are not generally regarded as avant-garde, A. J. M. Smith included him in the seminal </w:t>
                </w:r>
                <w:r w:rsidRPr="005342D1">
                  <w:rPr>
                    <w:rFonts w:cs="Times New Roman"/>
                    <w:i/>
                  </w:rPr>
                  <w:t>Book of Canadian Poetry</w:t>
                </w:r>
                <w:r w:rsidRPr="005342D1">
                  <w:rPr>
                    <w:rFonts w:cs="Times New Roman"/>
                  </w:rPr>
                  <w:t xml:space="preserve"> (1943) on the basis </w:t>
                </w:r>
                <w:r w:rsidRPr="005342D1">
                  <w:rPr>
                    <w:rFonts w:cs="Times New Roman"/>
                    <w:color w:val="000000"/>
                  </w:rPr>
                  <w:t>that his work “represent[s] a certain ‘aspect’ of the modern movement” in its “simplification of technique” (28-9).</w:t>
                </w:r>
                <w:r w:rsidRPr="005342D1">
                  <w:rPr>
                    <w:rFonts w:cs="Times New Roman"/>
                  </w:rPr>
                  <w:t xml:space="preserve"> </w:t>
                </w:r>
              </w:p>
              <w:p w:rsidR="005342D1" w:rsidRPr="005342D1" w:rsidRDefault="005342D1" w:rsidP="005342D1">
                <w:pPr>
                  <w:rPr>
                    <w:rFonts w:cs="Times New Roman"/>
                  </w:rPr>
                </w:pPr>
              </w:p>
              <w:p w:rsidR="003F0D73" w:rsidRPr="005342D1" w:rsidRDefault="005342D1" w:rsidP="005342D1">
                <w:r w:rsidRPr="005342D1">
                  <w:rPr>
                    <w:rFonts w:cs="Times New Roman"/>
                  </w:rPr>
                  <w:t xml:space="preserve">In 1954 Bruce wrote his first and only novel, </w:t>
                </w:r>
                <w:r w:rsidRPr="005342D1">
                  <w:rPr>
                    <w:rFonts w:cs="Times New Roman"/>
                    <w:i/>
                  </w:rPr>
                  <w:t>The Channel Shore</w:t>
                </w:r>
                <w:r w:rsidRPr="005342D1">
                  <w:rPr>
                    <w:rFonts w:cs="Times New Roman"/>
                  </w:rPr>
                  <w:t xml:space="preserve">, a story of three families in a small Nova Scotia community that exemplifies the regional realism of Bruce’s </w:t>
                </w:r>
                <w:r w:rsidRPr="005342D1">
                  <w:rPr>
                    <w:rFonts w:cs="Times New Roman"/>
                    <w:i/>
                  </w:rPr>
                  <w:t>oeuvre</w:t>
                </w:r>
                <w:r w:rsidRPr="005342D1">
                  <w:rPr>
                    <w:rFonts w:cs="Times New Roman"/>
                  </w:rPr>
                  <w:t xml:space="preserve">—it includes the story of a demobilized soldier returning home from the front. His collection of short stories, </w:t>
                </w:r>
                <w:r w:rsidRPr="005342D1">
                  <w:rPr>
                    <w:rFonts w:cs="Times New Roman"/>
                    <w:i/>
                  </w:rPr>
                  <w:t xml:space="preserve">The </w:t>
                </w:r>
                <w:r w:rsidRPr="005342D1">
                  <w:rPr>
                    <w:rFonts w:cs="Times New Roman"/>
                    <w:i/>
                  </w:rPr>
                  <w:lastRenderedPageBreak/>
                  <w:t>Township of Time: A Chronicle</w:t>
                </w:r>
                <w:r w:rsidRPr="005342D1">
                  <w:rPr>
                    <w:rFonts w:cs="Times New Roman"/>
                  </w:rPr>
                  <w:t xml:space="preserve"> (1959) builds upon this epic motif and spans 150-years and six generations of maritime characters. Bruce ended his writing career with</w:t>
                </w:r>
                <w:r w:rsidRPr="005342D1">
                  <w:rPr>
                    <w:rFonts w:cs="Times New Roman"/>
                    <w:i/>
                  </w:rPr>
                  <w:t xml:space="preserve"> News and the </w:t>
                </w:r>
                <w:proofErr w:type="spellStart"/>
                <w:r w:rsidRPr="005342D1">
                  <w:rPr>
                    <w:rFonts w:cs="Times New Roman"/>
                    <w:i/>
                  </w:rPr>
                  <w:t>Southams</w:t>
                </w:r>
                <w:proofErr w:type="spellEnd"/>
                <w:r w:rsidRPr="005342D1">
                  <w:rPr>
                    <w:rFonts w:cs="Times New Roman"/>
                  </w:rPr>
                  <w:t xml:space="preserve"> (1968), a biography of the influential newspaper family. Andrew Wainwright notes, “virtually all of Charles Bruce’s creative prose and a good proportion of his poetry…draw upon his experience and knowledge of life along the north shore of </w:t>
                </w:r>
                <w:proofErr w:type="spellStart"/>
                <w:r w:rsidRPr="005342D1">
                  <w:rPr>
                    <w:rFonts w:cs="Times New Roman"/>
                  </w:rPr>
                  <w:t>Chedabucto</w:t>
                </w:r>
                <w:proofErr w:type="spellEnd"/>
                <w:r w:rsidRPr="005342D1">
                  <w:rPr>
                    <w:rFonts w:cs="Times New Roman"/>
                  </w:rPr>
                  <w:t xml:space="preserve"> Bay [Nova Scotia, Canada]” (ii). Bruce continues to be anthologized and studied as a regional writer.</w:t>
                </w:r>
              </w:p>
            </w:tc>
          </w:sdtContent>
        </w:sdt>
      </w:tr>
      <w:tr w:rsidR="003235A7" w:rsidRPr="005342D1" w:rsidTr="003235A7">
        <w:tc>
          <w:tcPr>
            <w:tcW w:w="9016" w:type="dxa"/>
          </w:tcPr>
          <w:p w:rsidR="003235A7" w:rsidRPr="005342D1" w:rsidRDefault="003235A7" w:rsidP="008A5B87">
            <w:r w:rsidRPr="005342D1">
              <w:rPr>
                <w:u w:val="single"/>
              </w:rPr>
              <w:lastRenderedPageBreak/>
              <w:t>Further reading</w:t>
            </w:r>
            <w:r w:rsidRPr="005342D1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F432AB6955DAF4982EC001C76E5C07D"/>
              </w:placeholder>
            </w:sdtPr>
            <w:sdtEndPr/>
            <w:sdtContent>
              <w:p w:rsidR="005342D1" w:rsidRDefault="005342D1" w:rsidP="005342D1"/>
              <w:p w:rsidR="005342D1" w:rsidRDefault="005342D1" w:rsidP="005342D1">
                <w:sdt>
                  <w:sdtPr>
                    <w:id w:val="14714712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Smi431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(Smith)</w:t>
                    </w:r>
                    <w:r>
                      <w:fldChar w:fldCharType="end"/>
                    </w:r>
                  </w:sdtContent>
                </w:sdt>
              </w:p>
              <w:p w:rsidR="005342D1" w:rsidRDefault="005342D1" w:rsidP="005342D1"/>
              <w:p w:rsidR="003235A7" w:rsidRPr="005342D1" w:rsidRDefault="005342D1" w:rsidP="005342D1">
                <w:sdt>
                  <w:sdtPr>
                    <w:id w:val="-18548775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Wai881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(Wainwright)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5342D1" w:rsidRDefault="00C27FAB" w:rsidP="00B33145"/>
    <w:sectPr w:rsidR="00C27FAB" w:rsidRPr="005342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2D1" w:rsidRDefault="005342D1" w:rsidP="007A0D55">
      <w:pPr>
        <w:spacing w:after="0" w:line="240" w:lineRule="auto"/>
      </w:pPr>
      <w:r>
        <w:separator/>
      </w:r>
    </w:p>
  </w:endnote>
  <w:endnote w:type="continuationSeparator" w:id="0">
    <w:p w:rsidR="005342D1" w:rsidRDefault="005342D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2D1" w:rsidRDefault="005342D1" w:rsidP="007A0D55">
      <w:pPr>
        <w:spacing w:after="0" w:line="240" w:lineRule="auto"/>
      </w:pPr>
      <w:r>
        <w:separator/>
      </w:r>
    </w:p>
  </w:footnote>
  <w:footnote w:type="continuationSeparator" w:id="0">
    <w:p w:rsidR="005342D1" w:rsidRDefault="005342D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D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2D1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42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D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42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AA3101F72C1F4B9E83749CF629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1D2E-2C33-6642-8FD9-C712F46642AA}"/>
      </w:docPartPr>
      <w:docPartBody>
        <w:p w:rsidR="00000000" w:rsidRDefault="004E117A">
          <w:pPr>
            <w:pStyle w:val="74AA3101F72C1F4B9E83749CF6299B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24D2832D10D0448BAB046862A42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C6454-A3E6-B142-AD9B-875B3B4CF92E}"/>
      </w:docPartPr>
      <w:docPartBody>
        <w:p w:rsidR="00000000" w:rsidRDefault="004E117A">
          <w:pPr>
            <w:pStyle w:val="3824D2832D10D0448BAB046862A42C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A83B9472B33B4AB3A87D7A0744F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8B7A7-F3B6-7B47-A66A-F04670C5C49A}"/>
      </w:docPartPr>
      <w:docPartBody>
        <w:p w:rsidR="00000000" w:rsidRDefault="004E117A">
          <w:pPr>
            <w:pStyle w:val="3FA83B9472B33B4AB3A87D7A0744F88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5F7DFC73562414CBE5D66495684E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F923F-3412-0F40-AEC2-3A9039857ED4}"/>
      </w:docPartPr>
      <w:docPartBody>
        <w:p w:rsidR="00000000" w:rsidRDefault="004E117A">
          <w:pPr>
            <w:pStyle w:val="05F7DFC73562414CBE5D66495684E8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C4857C4205E0649B210AC8E18D02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24EC6-3805-DB41-B21F-76774B522FD1}"/>
      </w:docPartPr>
      <w:docPartBody>
        <w:p w:rsidR="00000000" w:rsidRDefault="004E117A">
          <w:pPr>
            <w:pStyle w:val="9C4857C4205E0649B210AC8E18D02CB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32670A73A52B4BB90D26285E296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61AB6-EFA5-9244-B412-996262DD120F}"/>
      </w:docPartPr>
      <w:docPartBody>
        <w:p w:rsidR="00000000" w:rsidRDefault="004E117A">
          <w:pPr>
            <w:pStyle w:val="4F32670A73A52B4BB90D26285E2964E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72AC51958FCFA4BACD409FA69DD3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6DB42-BF5C-9B4B-AB40-77FC202BC99C}"/>
      </w:docPartPr>
      <w:docPartBody>
        <w:p w:rsidR="00000000" w:rsidRDefault="004E117A">
          <w:pPr>
            <w:pStyle w:val="872AC51958FCFA4BACD409FA69DD391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F950A325F04B48AB76E1B24146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B87E-5637-734E-BE4E-48A95AA6D9DA}"/>
      </w:docPartPr>
      <w:docPartBody>
        <w:p w:rsidR="00000000" w:rsidRDefault="004E117A">
          <w:pPr>
            <w:pStyle w:val="0CF950A325F04B48AB76E1B2414633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CB21032A3C61B46B86741C45C2C1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0CC2D-9857-8C41-8126-452138696B21}"/>
      </w:docPartPr>
      <w:docPartBody>
        <w:p w:rsidR="00000000" w:rsidRDefault="004E117A">
          <w:pPr>
            <w:pStyle w:val="3CB21032A3C61B46B86741C45C2C1A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94C2ADF6AD7B4BA4024765AB58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B01C-2323-444D-8699-6587F87B38E5}"/>
      </w:docPartPr>
      <w:docPartBody>
        <w:p w:rsidR="00000000" w:rsidRDefault="004E117A">
          <w:pPr>
            <w:pStyle w:val="B694C2ADF6AD7B4BA4024765AB58523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432AB6955DAF4982EC001C76E5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23340-F482-114C-8B9C-CB41F62662F5}"/>
      </w:docPartPr>
      <w:docPartBody>
        <w:p w:rsidR="00000000" w:rsidRDefault="004E117A">
          <w:pPr>
            <w:pStyle w:val="DF432AB6955DAF4982EC001C76E5C07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AA3101F72C1F4B9E83749CF6299B79">
    <w:name w:val="74AA3101F72C1F4B9E83749CF6299B79"/>
  </w:style>
  <w:style w:type="paragraph" w:customStyle="1" w:styleId="3824D2832D10D0448BAB046862A42C76">
    <w:name w:val="3824D2832D10D0448BAB046862A42C76"/>
  </w:style>
  <w:style w:type="paragraph" w:customStyle="1" w:styleId="3FA83B9472B33B4AB3A87D7A0744F883">
    <w:name w:val="3FA83B9472B33B4AB3A87D7A0744F883"/>
  </w:style>
  <w:style w:type="paragraph" w:customStyle="1" w:styleId="05F7DFC73562414CBE5D66495684E8E3">
    <w:name w:val="05F7DFC73562414CBE5D66495684E8E3"/>
  </w:style>
  <w:style w:type="paragraph" w:customStyle="1" w:styleId="9C4857C4205E0649B210AC8E18D02CB0">
    <w:name w:val="9C4857C4205E0649B210AC8E18D02CB0"/>
  </w:style>
  <w:style w:type="paragraph" w:customStyle="1" w:styleId="4F32670A73A52B4BB90D26285E2964EA">
    <w:name w:val="4F32670A73A52B4BB90D26285E2964EA"/>
  </w:style>
  <w:style w:type="paragraph" w:customStyle="1" w:styleId="872AC51958FCFA4BACD409FA69DD3913">
    <w:name w:val="872AC51958FCFA4BACD409FA69DD3913"/>
  </w:style>
  <w:style w:type="paragraph" w:customStyle="1" w:styleId="0CF950A325F04B48AB76E1B2414633AD">
    <w:name w:val="0CF950A325F04B48AB76E1B2414633AD"/>
  </w:style>
  <w:style w:type="paragraph" w:customStyle="1" w:styleId="3CB21032A3C61B46B86741C45C2C1A37">
    <w:name w:val="3CB21032A3C61B46B86741C45C2C1A37"/>
  </w:style>
  <w:style w:type="paragraph" w:customStyle="1" w:styleId="B694C2ADF6AD7B4BA4024765AB585237">
    <w:name w:val="B694C2ADF6AD7B4BA4024765AB585237"/>
  </w:style>
  <w:style w:type="paragraph" w:customStyle="1" w:styleId="DF432AB6955DAF4982EC001C76E5C07D">
    <w:name w:val="DF432AB6955DAF4982EC001C76E5C07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AA3101F72C1F4B9E83749CF6299B79">
    <w:name w:val="74AA3101F72C1F4B9E83749CF6299B79"/>
  </w:style>
  <w:style w:type="paragraph" w:customStyle="1" w:styleId="3824D2832D10D0448BAB046862A42C76">
    <w:name w:val="3824D2832D10D0448BAB046862A42C76"/>
  </w:style>
  <w:style w:type="paragraph" w:customStyle="1" w:styleId="3FA83B9472B33B4AB3A87D7A0744F883">
    <w:name w:val="3FA83B9472B33B4AB3A87D7A0744F883"/>
  </w:style>
  <w:style w:type="paragraph" w:customStyle="1" w:styleId="05F7DFC73562414CBE5D66495684E8E3">
    <w:name w:val="05F7DFC73562414CBE5D66495684E8E3"/>
  </w:style>
  <w:style w:type="paragraph" w:customStyle="1" w:styleId="9C4857C4205E0649B210AC8E18D02CB0">
    <w:name w:val="9C4857C4205E0649B210AC8E18D02CB0"/>
  </w:style>
  <w:style w:type="paragraph" w:customStyle="1" w:styleId="4F32670A73A52B4BB90D26285E2964EA">
    <w:name w:val="4F32670A73A52B4BB90D26285E2964EA"/>
  </w:style>
  <w:style w:type="paragraph" w:customStyle="1" w:styleId="872AC51958FCFA4BACD409FA69DD3913">
    <w:name w:val="872AC51958FCFA4BACD409FA69DD3913"/>
  </w:style>
  <w:style w:type="paragraph" w:customStyle="1" w:styleId="0CF950A325F04B48AB76E1B2414633AD">
    <w:name w:val="0CF950A325F04B48AB76E1B2414633AD"/>
  </w:style>
  <w:style w:type="paragraph" w:customStyle="1" w:styleId="3CB21032A3C61B46B86741C45C2C1A37">
    <w:name w:val="3CB21032A3C61B46B86741C45C2C1A37"/>
  </w:style>
  <w:style w:type="paragraph" w:customStyle="1" w:styleId="B694C2ADF6AD7B4BA4024765AB585237">
    <w:name w:val="B694C2ADF6AD7B4BA4024765AB585237"/>
  </w:style>
  <w:style w:type="paragraph" w:customStyle="1" w:styleId="DF432AB6955DAF4982EC001C76E5C07D">
    <w:name w:val="DF432AB6955DAF4982EC001C76E5C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Smi431</b:Tag>
    <b:SourceType>Book</b:SourceType>
    <b:Guid>{560D09A9-860C-654C-A566-BB753A01E52B}</b:Guid>
    <b:Author>
      <b:Author>
        <b:NameList>
          <b:Person>
            <b:Last>Smith</b:Last>
            <b:First>A.</b:First>
            <b:Middle>J. M.</b:Middle>
          </b:Person>
        </b:NameList>
      </b:Author>
    </b:Author>
    <b:Title>The Book of Canadian Poetry: A Critical and Historical Anthology</b:Title>
    <b:City>Chicago</b:City>
    <b:Publisher>University of Chicago Press</b:Publisher>
    <b:Year>1943</b:Year>
    <b:RefOrder>1</b:RefOrder>
  </b:Source>
  <b:Source>
    <b:Tag>Wai881</b:Tag>
    <b:SourceType>Book</b:SourceType>
    <b:Guid>{E9FB7F6E-F0FD-134E-BC68-DCD2BD3ADC03}</b:Guid>
    <b:Author>
      <b:Author>
        <b:NameList>
          <b:Person>
            <b:Last>Wainwright</b:Last>
            <b:First>Andrew</b:First>
          </b:Person>
        </b:NameList>
      </b:Author>
    </b:Author>
    <b:Title>Charles Bruce: A Literary Biography</b:Title>
    <b:City>Halifax</b:City>
    <b:Publisher>Formac Publishing</b:Publisher>
    <b:Year>1988</b:Year>
    <b:RefOrder>2</b:RefOrder>
  </b:Source>
</b:Sources>
</file>

<file path=customXml/itemProps1.xml><?xml version="1.0" encoding="utf-8"?>
<ds:datastoreItem xmlns:ds="http://schemas.openxmlformats.org/officeDocument/2006/customXml" ds:itemID="{416F2AF7-CFD2-454E-BD45-24A89702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2015-11-11T17:32:00Z</dcterms:created>
  <dcterms:modified xsi:type="dcterms:W3CDTF">2015-11-11T17:37:00Z</dcterms:modified>
</cp:coreProperties>
</file>