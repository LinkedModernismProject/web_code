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63C2C03" w14:textId="77777777" w:rsidTr="00922950">
        <w:tc>
          <w:tcPr>
            <w:tcW w:w="491" w:type="dxa"/>
            <w:vMerge w:val="restart"/>
            <w:shd w:val="clear" w:color="auto" w:fill="A6A6A6" w:themeFill="background1" w:themeFillShade="A6"/>
            <w:textDirection w:val="btLr"/>
          </w:tcPr>
          <w:p w14:paraId="66E36C3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B5D3DBB1CD5E84589511A1ECF705946"/>
            </w:placeholder>
            <w:showingPlcHdr/>
            <w:dropDownList>
              <w:listItem w:displayText="Dr." w:value="Dr."/>
              <w:listItem w:displayText="Prof." w:value="Prof."/>
            </w:dropDownList>
          </w:sdtPr>
          <w:sdtContent>
            <w:tc>
              <w:tcPr>
                <w:tcW w:w="1259" w:type="dxa"/>
              </w:tcPr>
              <w:p w14:paraId="3DBACDC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034FA765DE31FB4F901928B150771528"/>
            </w:placeholder>
            <w:text/>
          </w:sdtPr>
          <w:sdtContent>
            <w:tc>
              <w:tcPr>
                <w:tcW w:w="2073" w:type="dxa"/>
              </w:tcPr>
              <w:p w14:paraId="4274F853" w14:textId="77777777" w:rsidR="00B574C9" w:rsidRDefault="00AD0052" w:rsidP="00AD0052">
                <w:proofErr w:type="spellStart"/>
                <w:r>
                  <w:t>Hilaria</w:t>
                </w:r>
                <w:proofErr w:type="spellEnd"/>
              </w:p>
            </w:tc>
          </w:sdtContent>
        </w:sdt>
        <w:sdt>
          <w:sdtPr>
            <w:alias w:val="Middle name"/>
            <w:tag w:val="authorMiddleName"/>
            <w:id w:val="-2076034781"/>
            <w:placeholder>
              <w:docPart w:val="AED3560C95F798478F86782F6E0ABCC5"/>
            </w:placeholder>
            <w:showingPlcHdr/>
            <w:text/>
          </w:sdtPr>
          <w:sdtContent>
            <w:tc>
              <w:tcPr>
                <w:tcW w:w="2551" w:type="dxa"/>
              </w:tcPr>
              <w:p w14:paraId="1C67685D" w14:textId="77777777" w:rsidR="00B574C9" w:rsidRDefault="00B574C9" w:rsidP="00922950">
                <w:r>
                  <w:rPr>
                    <w:rStyle w:val="PlaceholderText"/>
                  </w:rPr>
                  <w:t>[Middle name]</w:t>
                </w:r>
              </w:p>
            </w:tc>
          </w:sdtContent>
        </w:sdt>
        <w:sdt>
          <w:sdtPr>
            <w:alias w:val="Last name"/>
            <w:tag w:val="authorLastName"/>
            <w:id w:val="-1088529830"/>
            <w:placeholder>
              <w:docPart w:val="45192E1220EAC84A8704050639B8DD12"/>
            </w:placeholder>
            <w:text/>
          </w:sdtPr>
          <w:sdtContent>
            <w:tc>
              <w:tcPr>
                <w:tcW w:w="2642" w:type="dxa"/>
              </w:tcPr>
              <w:p w14:paraId="461B73F4" w14:textId="77777777" w:rsidR="00B574C9" w:rsidRDefault="00AD0052" w:rsidP="00AD0052">
                <w:proofErr w:type="spellStart"/>
                <w:r>
                  <w:t>Loyo</w:t>
                </w:r>
                <w:proofErr w:type="spellEnd"/>
              </w:p>
            </w:tc>
          </w:sdtContent>
        </w:sdt>
      </w:tr>
      <w:tr w:rsidR="00B574C9" w14:paraId="37A06C34" w14:textId="77777777" w:rsidTr="001A6A06">
        <w:trPr>
          <w:trHeight w:val="986"/>
        </w:trPr>
        <w:tc>
          <w:tcPr>
            <w:tcW w:w="491" w:type="dxa"/>
            <w:vMerge/>
            <w:shd w:val="clear" w:color="auto" w:fill="A6A6A6" w:themeFill="background1" w:themeFillShade="A6"/>
          </w:tcPr>
          <w:p w14:paraId="6D7136CB" w14:textId="77777777" w:rsidR="00B574C9" w:rsidRPr="001A6A06" w:rsidRDefault="00B574C9" w:rsidP="00CF1542">
            <w:pPr>
              <w:jc w:val="center"/>
              <w:rPr>
                <w:b/>
                <w:color w:val="FFFFFF" w:themeColor="background1"/>
              </w:rPr>
            </w:pPr>
          </w:p>
        </w:tc>
        <w:sdt>
          <w:sdtPr>
            <w:alias w:val="Biography"/>
            <w:tag w:val="authorBiography"/>
            <w:id w:val="938807824"/>
            <w:placeholder>
              <w:docPart w:val="A4581A7378E24E45AE5B4007EFB9B3FE"/>
            </w:placeholder>
            <w:showingPlcHdr/>
          </w:sdtPr>
          <w:sdtContent>
            <w:tc>
              <w:tcPr>
                <w:tcW w:w="8525" w:type="dxa"/>
                <w:gridSpan w:val="4"/>
              </w:tcPr>
              <w:p w14:paraId="2B50036E" w14:textId="77777777" w:rsidR="00B574C9" w:rsidRDefault="00B574C9" w:rsidP="00922950">
                <w:r>
                  <w:rPr>
                    <w:rStyle w:val="PlaceholderText"/>
                  </w:rPr>
                  <w:t>[Enter your biography]</w:t>
                </w:r>
              </w:p>
            </w:tc>
          </w:sdtContent>
        </w:sdt>
      </w:tr>
      <w:tr w:rsidR="00B574C9" w14:paraId="6FE401FB" w14:textId="77777777" w:rsidTr="001A6A06">
        <w:trPr>
          <w:trHeight w:val="986"/>
        </w:trPr>
        <w:tc>
          <w:tcPr>
            <w:tcW w:w="491" w:type="dxa"/>
            <w:vMerge/>
            <w:shd w:val="clear" w:color="auto" w:fill="A6A6A6" w:themeFill="background1" w:themeFillShade="A6"/>
          </w:tcPr>
          <w:p w14:paraId="2063C72E" w14:textId="77777777" w:rsidR="00B574C9" w:rsidRPr="001A6A06" w:rsidRDefault="00B574C9" w:rsidP="00CF1542">
            <w:pPr>
              <w:jc w:val="center"/>
              <w:rPr>
                <w:b/>
                <w:color w:val="FFFFFF" w:themeColor="background1"/>
              </w:rPr>
            </w:pPr>
          </w:p>
        </w:tc>
        <w:sdt>
          <w:sdtPr>
            <w:alias w:val="Affiliation"/>
            <w:tag w:val="affiliation"/>
            <w:id w:val="2012937915"/>
            <w:placeholder>
              <w:docPart w:val="0D35126B67869A41865898DAC5085EF3"/>
            </w:placeholder>
            <w:text/>
          </w:sdtPr>
          <w:sdtContent>
            <w:tc>
              <w:tcPr>
                <w:tcW w:w="8525" w:type="dxa"/>
                <w:gridSpan w:val="4"/>
              </w:tcPr>
              <w:p w14:paraId="2EDD03B5" w14:textId="77777777" w:rsidR="00B574C9" w:rsidRDefault="00AD0052" w:rsidP="00AD0052">
                <w:r>
                  <w:t>University of Zaragoza</w:t>
                </w:r>
              </w:p>
            </w:tc>
          </w:sdtContent>
        </w:sdt>
      </w:tr>
    </w:tbl>
    <w:p w14:paraId="192CE21D"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CC216E6" w14:textId="77777777" w:rsidTr="00244BB0">
        <w:tc>
          <w:tcPr>
            <w:tcW w:w="9016" w:type="dxa"/>
            <w:shd w:val="clear" w:color="auto" w:fill="A6A6A6" w:themeFill="background1" w:themeFillShade="A6"/>
            <w:tcMar>
              <w:top w:w="113" w:type="dxa"/>
              <w:bottom w:w="113" w:type="dxa"/>
            </w:tcMar>
          </w:tcPr>
          <w:p w14:paraId="69EB239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C664B3F" w14:textId="77777777" w:rsidTr="003F0D73">
        <w:sdt>
          <w:sdtPr>
            <w:rPr>
              <w:b/>
            </w:rPr>
            <w:alias w:val="Article headword"/>
            <w:tag w:val="articleHeadword"/>
            <w:id w:val="-361440020"/>
            <w:placeholder>
              <w:docPart w:val="AC26FA033D895F4D846E493C466DD1CF"/>
            </w:placeholder>
            <w:text/>
          </w:sdtPr>
          <w:sdtContent>
            <w:tc>
              <w:tcPr>
                <w:tcW w:w="9016" w:type="dxa"/>
                <w:tcMar>
                  <w:top w:w="113" w:type="dxa"/>
                  <w:bottom w:w="113" w:type="dxa"/>
                </w:tcMar>
              </w:tcPr>
              <w:p w14:paraId="3CF55FBB" w14:textId="77777777" w:rsidR="003F0D73" w:rsidRPr="00FB589A" w:rsidRDefault="00AD0052" w:rsidP="00AD0052">
                <w:pPr>
                  <w:rPr>
                    <w:b/>
                  </w:rPr>
                </w:pPr>
                <w:r>
                  <w:rPr>
                    <w:b/>
                  </w:rPr>
                  <w:t>Von Sternberg, Josef (1894-1969)</w:t>
                </w:r>
              </w:p>
            </w:tc>
          </w:sdtContent>
        </w:sdt>
      </w:tr>
      <w:tr w:rsidR="00464699" w14:paraId="168066AB" w14:textId="77777777" w:rsidTr="00D40B34">
        <w:sdt>
          <w:sdtPr>
            <w:alias w:val="Variant headwords"/>
            <w:tag w:val="variantHeadwords"/>
            <w:id w:val="173464402"/>
            <w:placeholder>
              <w:docPart w:val="9CC0F6F47E99A2448357D20EC1F77513"/>
            </w:placeholder>
            <w:showingPlcHdr/>
          </w:sdtPr>
          <w:sdtContent>
            <w:tc>
              <w:tcPr>
                <w:tcW w:w="9016" w:type="dxa"/>
                <w:tcMar>
                  <w:top w:w="113" w:type="dxa"/>
                  <w:bottom w:w="113" w:type="dxa"/>
                </w:tcMar>
              </w:tcPr>
              <w:p w14:paraId="6B61803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C23525A" w14:textId="77777777" w:rsidTr="003F0D73">
        <w:sdt>
          <w:sdtPr>
            <w:alias w:val="Abstract"/>
            <w:tag w:val="abstract"/>
            <w:id w:val="-635871867"/>
            <w:placeholder>
              <w:docPart w:val="1CE90E362003174B957B054152AF7FE4"/>
            </w:placeholder>
          </w:sdtPr>
          <w:sdtContent>
            <w:tc>
              <w:tcPr>
                <w:tcW w:w="9016" w:type="dxa"/>
                <w:tcMar>
                  <w:top w:w="113" w:type="dxa"/>
                  <w:bottom w:w="113" w:type="dxa"/>
                </w:tcMar>
              </w:tcPr>
              <w:p w14:paraId="56EF79DF" w14:textId="77777777" w:rsidR="00E85A05" w:rsidRDefault="00650DB6" w:rsidP="00E85A05">
                <w:r>
                  <w:t xml:space="preserve">Born in Vienna as </w:t>
                </w:r>
                <w:r w:rsidRPr="00A3388D">
                  <w:t>Jonas Sternberg</w:t>
                </w:r>
                <w:r>
                  <w:t xml:space="preserve"> to impoverished Orthodox Jewish parents, Josef von Sternberg (</w:t>
                </w:r>
                <w:r w:rsidRPr="00A3388D">
                  <w:t>1894-1969</w:t>
                </w:r>
                <w:r>
                  <w:t xml:space="preserve">) migrated to New York in his teens; there he changed his name and endured the hardships of immigrant life. After working on a succession of film jobs, he eventually became a director. The experience gained on the various skills involved in the movie-making process would serve him to claim an absolute, almost craft-like control over his films, often dismissing the work of his collaborators. Self-proclaimed ‘a Hollywood’s messiah of film art’, von Sternberg consciously sought an anti-realistic approach to the cinema. His </w:t>
                </w:r>
                <w:proofErr w:type="spellStart"/>
                <w:r>
                  <w:t>skillful</w:t>
                </w:r>
                <w:proofErr w:type="spellEnd"/>
                <w:r>
                  <w:t xml:space="preserve"> lighting, often combining strokes of light and shade in sharp chiaroscuro, and his expert use of décor, costumes, props, and actors yielded compositions that conferred a poetic and abstract dimension upon his films, often at the expense of dialogue and narrative coherence. </w:t>
                </w:r>
              </w:p>
            </w:tc>
          </w:sdtContent>
        </w:sdt>
      </w:tr>
      <w:tr w:rsidR="003F0D73" w14:paraId="0D3D4D37" w14:textId="77777777" w:rsidTr="003F0D73">
        <w:sdt>
          <w:sdtPr>
            <w:alias w:val="Article text"/>
            <w:tag w:val="articleText"/>
            <w:id w:val="634067588"/>
            <w:placeholder>
              <w:docPart w:val="607EEA60A91E114D882D1EDBBCC94965"/>
            </w:placeholder>
          </w:sdtPr>
          <w:sdtContent>
            <w:tc>
              <w:tcPr>
                <w:tcW w:w="9016" w:type="dxa"/>
                <w:tcMar>
                  <w:top w:w="113" w:type="dxa"/>
                  <w:bottom w:w="113" w:type="dxa"/>
                </w:tcMar>
              </w:tcPr>
              <w:p w14:paraId="321B2794" w14:textId="77777777" w:rsidR="00650DB6" w:rsidRDefault="00650DB6" w:rsidP="00650DB6">
                <w:r>
                  <w:t xml:space="preserve">Born in Vienna as </w:t>
                </w:r>
                <w:r w:rsidRPr="00A3388D">
                  <w:t>Jonas Sternberg</w:t>
                </w:r>
                <w:r>
                  <w:t xml:space="preserve"> to impoverished Orthodox Jewish parents, Josef von Sternberg (</w:t>
                </w:r>
                <w:r w:rsidRPr="00A3388D">
                  <w:t>1894-1969</w:t>
                </w:r>
                <w:r>
                  <w:t xml:space="preserve">) migrated to New York in his teens; there he changed his name and endured the hardships of immigrant life. After working on a succession of film jobs, he eventually became a director. The experience gained on the various skills involved in the movie-making process would serve him to claim an absolute, almost craft-like control over his films, often dismissing the work of his collaborators. Self-proclaimed ‘a Hollywood’s messiah of film art’, von Sternberg consciously sought an anti-realistic approach to the cinema. His </w:t>
                </w:r>
                <w:proofErr w:type="spellStart"/>
                <w:r>
                  <w:t>skillful</w:t>
                </w:r>
                <w:proofErr w:type="spellEnd"/>
                <w:r>
                  <w:t xml:space="preserve"> lighting, often combining strokes of light and shade in sharp chiaroscuro, and his expert use of décor, costumes, props, and actors yielded compositions that conferred a poetic and abstract dimension upon his films, often at the expense of dialogue and narrative coherence. </w:t>
                </w:r>
              </w:p>
              <w:p w14:paraId="56CA2D49" w14:textId="77777777" w:rsidR="00650DB6" w:rsidRDefault="00650DB6" w:rsidP="00650DB6"/>
              <w:p w14:paraId="25381F2A" w14:textId="77777777" w:rsidR="00650DB6" w:rsidRDefault="00650DB6" w:rsidP="00650DB6">
                <w:r>
                  <w:t xml:space="preserve">Von Sternberg’s filmmaking career can be divided into three distinctive stages: his silent films (1925-29), his collaboration with Marlene Dietrich (1930-1935), and his years of decline (1935-1958). His first film, the privately financed </w:t>
                </w:r>
                <w:r w:rsidRPr="00214E9B">
                  <w:rPr>
                    <w:i/>
                  </w:rPr>
                  <w:t>The Salvation Hunters</w:t>
                </w:r>
                <w:r>
                  <w:t xml:space="preserve"> (1925), was a beautifully photographed, allegorical story about derelicts adrift in a menacing environment. It earned him a contract with a Hollywood studio and inaugurated a critically acclaimed string of titles about urban low life. </w:t>
                </w:r>
                <w:r w:rsidRPr="00786C53">
                  <w:rPr>
                    <w:i/>
                  </w:rPr>
                  <w:t>Underworld</w:t>
                </w:r>
                <w:r>
                  <w:t xml:space="preserve"> (1927), first partnership with male star George Bancroft, is considered an early classic of the gangster genre. </w:t>
                </w:r>
                <w:r w:rsidRPr="002D580B">
                  <w:rPr>
                    <w:i/>
                  </w:rPr>
                  <w:t xml:space="preserve">Der </w:t>
                </w:r>
                <w:proofErr w:type="spellStart"/>
                <w:r w:rsidRPr="002D580B">
                  <w:rPr>
                    <w:i/>
                  </w:rPr>
                  <w:t>blaue</w:t>
                </w:r>
                <w:proofErr w:type="spellEnd"/>
                <w:r w:rsidRPr="002D580B">
                  <w:rPr>
                    <w:i/>
                  </w:rPr>
                  <w:t xml:space="preserve"> Engel</w:t>
                </w:r>
                <w:r>
                  <w:t xml:space="preserve"> (</w:t>
                </w:r>
                <w:r w:rsidRPr="002D580B">
                  <w:rPr>
                    <w:i/>
                  </w:rPr>
                  <w:t>The Blue Angel</w:t>
                </w:r>
                <w:r>
                  <w:t xml:space="preserve">) (1930), </w:t>
                </w:r>
                <w:proofErr w:type="gramStart"/>
                <w:r>
                  <w:t>a German</w:t>
                </w:r>
                <w:proofErr w:type="gramEnd"/>
                <w:r>
                  <w:t xml:space="preserve">-American collaboration, marked his transition to sound and the start of his second period. Its success gained him and the </w:t>
                </w:r>
                <w:proofErr w:type="gramStart"/>
                <w:r>
                  <w:t>then-unknown</w:t>
                </w:r>
                <w:proofErr w:type="gramEnd"/>
                <w:r>
                  <w:t xml:space="preserve"> German actress, Marlene Dietrich, international stardom, and set off a series of six titles especially designed as Dietrich’s vehicles and produced by Paramount. </w:t>
                </w:r>
              </w:p>
              <w:p w14:paraId="75105955" w14:textId="77777777" w:rsidR="00650DB6" w:rsidRDefault="00650DB6" w:rsidP="00650DB6"/>
              <w:p w14:paraId="0F40123C" w14:textId="77777777" w:rsidR="00650DB6" w:rsidRDefault="00650DB6" w:rsidP="00650DB6">
                <w:r>
                  <w:t xml:space="preserve">The Sternberg-Dietrich collaborations shaped Dietrich’s star persona; their mounting artificiality </w:t>
                </w:r>
                <w:r>
                  <w:lastRenderedPageBreak/>
                  <w:t xml:space="preserve">and narrative incongruity was met with commercial and critical failure, and with the eventual termination of his contract with the studio after the release of </w:t>
                </w:r>
                <w:r w:rsidRPr="00E83EC7">
                  <w:rPr>
                    <w:i/>
                  </w:rPr>
                  <w:t>The Devil Is a Woman</w:t>
                </w:r>
                <w:r>
                  <w:t xml:space="preserve"> (1935). Controversy over his work was also stirred by his polemic adaptation of Theodore Dreiser’s </w:t>
                </w:r>
                <w:r w:rsidRPr="00272ADE">
                  <w:rPr>
                    <w:i/>
                  </w:rPr>
                  <w:t>An American Tragedy</w:t>
                </w:r>
                <w:r>
                  <w:t xml:space="preserve"> (1931). </w:t>
                </w:r>
              </w:p>
              <w:p w14:paraId="2808411E" w14:textId="77777777" w:rsidR="00650DB6" w:rsidRDefault="00650DB6" w:rsidP="00650DB6"/>
              <w:p w14:paraId="5FB6F403" w14:textId="77777777" w:rsidR="00650DB6" w:rsidRDefault="00650DB6" w:rsidP="00C27FAB">
                <w:r>
                  <w:t xml:space="preserve">After his extraordinary work with Dietrich, Von Sternberg encountered great difficulties in resuming his career. Of his third stage, only two films bear his distinctive style, </w:t>
                </w:r>
                <w:r w:rsidRPr="00DE0297">
                  <w:rPr>
                    <w:i/>
                  </w:rPr>
                  <w:t>The Shanghai Gesture</w:t>
                </w:r>
                <w:r>
                  <w:t xml:space="preserve"> (1941) and </w:t>
                </w:r>
                <w:r w:rsidRPr="00DE0297">
                  <w:rPr>
                    <w:i/>
                  </w:rPr>
                  <w:t xml:space="preserve">The Saga of </w:t>
                </w:r>
                <w:proofErr w:type="spellStart"/>
                <w:r w:rsidRPr="00DE0297">
                  <w:rPr>
                    <w:i/>
                  </w:rPr>
                  <w:t>Anatahan</w:t>
                </w:r>
                <w:proofErr w:type="spellEnd"/>
                <w:r>
                  <w:t xml:space="preserve"> (1952, 1958). Contemporary film critics disliked his Dietrich’s melodramas for being just fanciful male fantasies, characterized by his obsession with the female star, </w:t>
                </w:r>
                <w:proofErr w:type="gramStart"/>
                <w:r>
                  <w:t>whom</w:t>
                </w:r>
                <w:proofErr w:type="gramEnd"/>
                <w:r>
                  <w:t xml:space="preserve"> he converted—as some critics put it—into “a paramount slut”. Critics and film scholars have more recently acknowledged the value of his films. Von Sternberg’s eccentric style and disregard for realism and narrative flow, may be seen as attempts to import into a commercial format some strands of visual and literary modernism—photographic </w:t>
                </w:r>
                <w:proofErr w:type="spellStart"/>
                <w:r>
                  <w:t>Pictorialism</w:t>
                </w:r>
                <w:proofErr w:type="spellEnd"/>
                <w:r>
                  <w:t xml:space="preserve">, the textural complexity of art nouveau, and the overwrought style of literary </w:t>
                </w:r>
                <w:proofErr w:type="spellStart"/>
                <w:r>
                  <w:t>decadentism</w:t>
                </w:r>
                <w:proofErr w:type="spellEnd"/>
                <w:r>
                  <w:t xml:space="preserve">. Von Sternberg was celebrated post-facto as an involuntary surrealist by French critics such as Ado </w:t>
                </w:r>
                <w:proofErr w:type="spellStart"/>
                <w:r>
                  <w:t>Kyrou</w:t>
                </w:r>
                <w:proofErr w:type="spellEnd"/>
                <w:r>
                  <w:t xml:space="preserve">, and influenced numerous American experimental filmmakers from the 1940s to the 1960s: some, such as Gregory Markopoulos, through his occasional teaching at the University of Southern California, and others, such as Jack Smith, through his peculiar style and uncompromising practice. Feminist critics of the 1970s and 1980s found in his titles compelling, often contradictory, representations of the workings of gender. While Laura </w:t>
                </w:r>
                <w:proofErr w:type="spellStart"/>
                <w:r>
                  <w:t>Mulvey</w:t>
                </w:r>
                <w:proofErr w:type="spellEnd"/>
                <w:r>
                  <w:t xml:space="preserve"> saw in his films an attempt to erase sexual difference through insistent </w:t>
                </w:r>
                <w:proofErr w:type="spellStart"/>
                <w:r>
                  <w:t>fetishization</w:t>
                </w:r>
                <w:proofErr w:type="spellEnd"/>
                <w:r>
                  <w:t xml:space="preserve"> of female characters, </w:t>
                </w:r>
                <w:proofErr w:type="spellStart"/>
                <w:r>
                  <w:t>Gaylyn</w:t>
                </w:r>
                <w:proofErr w:type="spellEnd"/>
                <w:r>
                  <w:t xml:space="preserve"> </w:t>
                </w:r>
                <w:proofErr w:type="spellStart"/>
                <w:r>
                  <w:t>Studlar</w:t>
                </w:r>
                <w:proofErr w:type="spellEnd"/>
                <w:r>
                  <w:t xml:space="preserve"> discerned an alternative gender dynamics </w:t>
                </w:r>
                <w:proofErr w:type="spellStart"/>
                <w:r>
                  <w:t>centered</w:t>
                </w:r>
                <w:proofErr w:type="spellEnd"/>
                <w:r>
                  <w:t xml:space="preserve"> on the mother, and mother surrogates, as main signposts of people’s psychosocial development.</w:t>
                </w:r>
              </w:p>
              <w:p w14:paraId="08BC084F" w14:textId="77777777" w:rsidR="00650DB6" w:rsidRDefault="00650DB6" w:rsidP="00C27FAB"/>
              <w:p w14:paraId="309783C9" w14:textId="77777777" w:rsidR="00650DB6" w:rsidRDefault="00650DB6" w:rsidP="00650DB6">
                <w:pPr>
                  <w:pStyle w:val="Heading1"/>
                  <w:outlineLvl w:val="0"/>
                </w:pPr>
                <w:r>
                  <w:t>Selected Filmography</w:t>
                </w:r>
              </w:p>
              <w:p w14:paraId="3FA77BA1" w14:textId="77777777" w:rsidR="00650DB6" w:rsidRDefault="00650DB6" w:rsidP="00650DB6">
                <w:r w:rsidRPr="0093115F">
                  <w:rPr>
                    <w:i/>
                  </w:rPr>
                  <w:t>The Salvation Hunters</w:t>
                </w:r>
                <w:r>
                  <w:t xml:space="preserve"> (1925)</w:t>
                </w:r>
              </w:p>
              <w:p w14:paraId="173E9F84" w14:textId="77777777" w:rsidR="00650DB6" w:rsidRDefault="00650DB6" w:rsidP="00650DB6">
                <w:r w:rsidRPr="0093115F">
                  <w:rPr>
                    <w:i/>
                  </w:rPr>
                  <w:t>Underworld</w:t>
                </w:r>
                <w:r>
                  <w:t xml:space="preserve"> (1927)</w:t>
                </w:r>
              </w:p>
              <w:p w14:paraId="587A3E21" w14:textId="77777777" w:rsidR="00650DB6" w:rsidRDefault="00650DB6" w:rsidP="00650DB6">
                <w:r w:rsidRPr="0093115F">
                  <w:rPr>
                    <w:i/>
                  </w:rPr>
                  <w:t>The Last Command</w:t>
                </w:r>
                <w:r>
                  <w:t xml:space="preserve"> (1927)</w:t>
                </w:r>
              </w:p>
              <w:p w14:paraId="64AE5426" w14:textId="77777777" w:rsidR="00650DB6" w:rsidRDefault="00650DB6" w:rsidP="00650DB6">
                <w:r w:rsidRPr="0093115F">
                  <w:rPr>
                    <w:i/>
                  </w:rPr>
                  <w:t>The Docks of New York</w:t>
                </w:r>
                <w:r>
                  <w:t xml:space="preserve"> (1928)</w:t>
                </w:r>
              </w:p>
              <w:p w14:paraId="0EDF1FAF" w14:textId="77777777" w:rsidR="00650DB6" w:rsidRDefault="00650DB6" w:rsidP="00650DB6">
                <w:r w:rsidRPr="0093115F">
                  <w:rPr>
                    <w:i/>
                  </w:rPr>
                  <w:t xml:space="preserve">Thunderbolt </w:t>
                </w:r>
                <w:r>
                  <w:t>(1929)</w:t>
                </w:r>
              </w:p>
              <w:p w14:paraId="20CF22F1" w14:textId="77777777" w:rsidR="00650DB6" w:rsidRDefault="00650DB6" w:rsidP="00650DB6">
                <w:r w:rsidRPr="0093115F">
                  <w:rPr>
                    <w:i/>
                  </w:rPr>
                  <w:t xml:space="preserve">Der </w:t>
                </w:r>
                <w:proofErr w:type="spellStart"/>
                <w:r w:rsidRPr="0093115F">
                  <w:rPr>
                    <w:i/>
                  </w:rPr>
                  <w:t>blaue</w:t>
                </w:r>
                <w:proofErr w:type="spellEnd"/>
                <w:r w:rsidRPr="0093115F">
                  <w:rPr>
                    <w:i/>
                  </w:rPr>
                  <w:t xml:space="preserve"> Engel</w:t>
                </w:r>
                <w:r>
                  <w:t xml:space="preserve"> (</w:t>
                </w:r>
                <w:r w:rsidRPr="0093115F">
                  <w:rPr>
                    <w:i/>
                  </w:rPr>
                  <w:t>The Blue Angel</w:t>
                </w:r>
                <w:r>
                  <w:t>) (1930)</w:t>
                </w:r>
              </w:p>
              <w:p w14:paraId="457C2B07" w14:textId="77777777" w:rsidR="00650DB6" w:rsidRDefault="00650DB6" w:rsidP="00650DB6">
                <w:r w:rsidRPr="0093115F">
                  <w:rPr>
                    <w:i/>
                  </w:rPr>
                  <w:t>Morocco</w:t>
                </w:r>
                <w:r>
                  <w:t xml:space="preserve"> (1930)</w:t>
                </w:r>
              </w:p>
              <w:p w14:paraId="478B7D37" w14:textId="77777777" w:rsidR="00650DB6" w:rsidRDefault="00650DB6" w:rsidP="00650DB6">
                <w:proofErr w:type="spellStart"/>
                <w:r w:rsidRPr="0093115F">
                  <w:rPr>
                    <w:i/>
                  </w:rPr>
                  <w:t>Dishonored</w:t>
                </w:r>
                <w:proofErr w:type="spellEnd"/>
                <w:r>
                  <w:t xml:space="preserve"> (1931)</w:t>
                </w:r>
              </w:p>
              <w:p w14:paraId="4D4F805F" w14:textId="77777777" w:rsidR="00650DB6" w:rsidRDefault="00650DB6" w:rsidP="00650DB6">
                <w:r w:rsidRPr="0093115F">
                  <w:rPr>
                    <w:i/>
                  </w:rPr>
                  <w:t>An American Tragedy</w:t>
                </w:r>
                <w:r>
                  <w:t xml:space="preserve"> (1931)</w:t>
                </w:r>
              </w:p>
              <w:p w14:paraId="7DFC8ABC" w14:textId="77777777" w:rsidR="00650DB6" w:rsidRDefault="00650DB6" w:rsidP="00650DB6">
                <w:r w:rsidRPr="0093115F">
                  <w:rPr>
                    <w:i/>
                  </w:rPr>
                  <w:t>Shanghai Express</w:t>
                </w:r>
                <w:r>
                  <w:t xml:space="preserve"> (1931)</w:t>
                </w:r>
              </w:p>
              <w:p w14:paraId="5C634069" w14:textId="77777777" w:rsidR="00650DB6" w:rsidRDefault="00650DB6" w:rsidP="00650DB6">
                <w:r w:rsidRPr="0093115F">
                  <w:rPr>
                    <w:i/>
                  </w:rPr>
                  <w:t>Blonde Venus</w:t>
                </w:r>
                <w:r>
                  <w:t xml:space="preserve"> (1932)</w:t>
                </w:r>
              </w:p>
              <w:p w14:paraId="66AAEE8F" w14:textId="77777777" w:rsidR="00650DB6" w:rsidRDefault="00650DB6" w:rsidP="00650DB6">
                <w:r w:rsidRPr="0093115F">
                  <w:rPr>
                    <w:i/>
                  </w:rPr>
                  <w:t>The Scarlet Empress</w:t>
                </w:r>
                <w:r>
                  <w:t xml:space="preserve"> (1934)</w:t>
                </w:r>
              </w:p>
              <w:p w14:paraId="468ECBCD" w14:textId="77777777" w:rsidR="00650DB6" w:rsidRDefault="00650DB6" w:rsidP="00650DB6">
                <w:r w:rsidRPr="0093115F">
                  <w:rPr>
                    <w:i/>
                  </w:rPr>
                  <w:t>The Devil Is a Woman</w:t>
                </w:r>
                <w:r>
                  <w:t xml:space="preserve"> (1935)</w:t>
                </w:r>
              </w:p>
              <w:p w14:paraId="6F2D47DE" w14:textId="77777777" w:rsidR="00650DB6" w:rsidRDefault="00650DB6" w:rsidP="00650DB6">
                <w:r w:rsidRPr="0093115F">
                  <w:rPr>
                    <w:i/>
                  </w:rPr>
                  <w:t>Crime and Punishment</w:t>
                </w:r>
                <w:r>
                  <w:t xml:space="preserve"> (1935)</w:t>
                </w:r>
              </w:p>
              <w:p w14:paraId="372B0C08" w14:textId="77777777" w:rsidR="00650DB6" w:rsidRDefault="00650DB6" w:rsidP="00650DB6">
                <w:r w:rsidRPr="00822703">
                  <w:rPr>
                    <w:i/>
                  </w:rPr>
                  <w:t>The King Steps Out</w:t>
                </w:r>
                <w:r>
                  <w:t xml:space="preserve"> (1936)</w:t>
                </w:r>
              </w:p>
              <w:p w14:paraId="09795677" w14:textId="77777777" w:rsidR="00650DB6" w:rsidRDefault="00650DB6" w:rsidP="00650DB6">
                <w:r w:rsidRPr="00822703">
                  <w:rPr>
                    <w:i/>
                  </w:rPr>
                  <w:t>Sergeant Madden</w:t>
                </w:r>
                <w:r>
                  <w:t xml:space="preserve"> (1939)</w:t>
                </w:r>
              </w:p>
              <w:p w14:paraId="0EF6D89E" w14:textId="77777777" w:rsidR="00650DB6" w:rsidRDefault="00650DB6" w:rsidP="00650DB6">
                <w:r w:rsidRPr="00822703">
                  <w:rPr>
                    <w:i/>
                  </w:rPr>
                  <w:t>The Shanghai Gesture</w:t>
                </w:r>
                <w:r>
                  <w:t xml:space="preserve"> (1941)</w:t>
                </w:r>
              </w:p>
              <w:p w14:paraId="2EE0E085" w14:textId="77777777" w:rsidR="00650DB6" w:rsidRDefault="00650DB6" w:rsidP="00650DB6">
                <w:r w:rsidRPr="00822703">
                  <w:rPr>
                    <w:i/>
                  </w:rPr>
                  <w:t>The Town</w:t>
                </w:r>
                <w:r>
                  <w:t xml:space="preserve"> (1943) (short)</w:t>
                </w:r>
              </w:p>
              <w:p w14:paraId="04120DDC" w14:textId="77777777" w:rsidR="00650DB6" w:rsidRDefault="00650DB6" w:rsidP="00650DB6">
                <w:r w:rsidRPr="00822703">
                  <w:rPr>
                    <w:i/>
                  </w:rPr>
                  <w:t>Jet Pilot</w:t>
                </w:r>
                <w:r>
                  <w:t xml:space="preserve"> (1950; 1957) (mutilated)</w:t>
                </w:r>
              </w:p>
              <w:p w14:paraId="43AA6599" w14:textId="77777777" w:rsidR="00650DB6" w:rsidRDefault="00650DB6" w:rsidP="00650DB6">
                <w:r w:rsidRPr="00822703">
                  <w:rPr>
                    <w:i/>
                  </w:rPr>
                  <w:t>Macao</w:t>
                </w:r>
                <w:r>
                  <w:t xml:space="preserve"> (1952) (mutilated)</w:t>
                </w:r>
              </w:p>
              <w:p w14:paraId="7B086CA7" w14:textId="77777777" w:rsidR="003F0D73" w:rsidRDefault="00650DB6" w:rsidP="00C27FAB">
                <w:r w:rsidRPr="00822703">
                  <w:rPr>
                    <w:i/>
                  </w:rPr>
                  <w:t xml:space="preserve">The Saga of </w:t>
                </w:r>
                <w:proofErr w:type="spellStart"/>
                <w:r w:rsidRPr="00822703">
                  <w:rPr>
                    <w:i/>
                  </w:rPr>
                  <w:t>Anatahan</w:t>
                </w:r>
                <w:proofErr w:type="spellEnd"/>
                <w:r>
                  <w:t xml:space="preserve"> (1952; 1958)</w:t>
                </w:r>
              </w:p>
            </w:tc>
          </w:sdtContent>
        </w:sdt>
      </w:tr>
      <w:tr w:rsidR="003235A7" w14:paraId="00FD9D77" w14:textId="77777777" w:rsidTr="003235A7">
        <w:tc>
          <w:tcPr>
            <w:tcW w:w="9016" w:type="dxa"/>
          </w:tcPr>
          <w:p w14:paraId="03C7E4EA"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5953AA47862F49BA50838362034857"/>
              </w:placeholder>
            </w:sdtPr>
            <w:sdtContent>
              <w:p w14:paraId="48464310" w14:textId="77777777" w:rsidR="004C46F5" w:rsidRDefault="004C46F5" w:rsidP="00FB11DE">
                <w:sdt>
                  <w:sdtPr>
                    <w:id w:val="641239249"/>
                    <w:citation/>
                  </w:sdtPr>
                  <w:sdtContent>
                    <w:r>
                      <w:fldChar w:fldCharType="begin"/>
                    </w:r>
                    <w:r>
                      <w:rPr>
                        <w:lang w:val="en-US"/>
                      </w:rPr>
                      <w:instrText xml:space="preserve"> CITATION Bax10 \l 1033 </w:instrText>
                    </w:r>
                    <w:r>
                      <w:fldChar w:fldCharType="separate"/>
                    </w:r>
                    <w:r>
                      <w:rPr>
                        <w:noProof/>
                        <w:lang w:val="en-US"/>
                      </w:rPr>
                      <w:t xml:space="preserve"> (J. Baxter)</w:t>
                    </w:r>
                    <w:r>
                      <w:fldChar w:fldCharType="end"/>
                    </w:r>
                  </w:sdtContent>
                </w:sdt>
              </w:p>
              <w:p w14:paraId="6CB8E186" w14:textId="77777777" w:rsidR="004C46F5" w:rsidRDefault="004C46F5" w:rsidP="00FB11DE">
                <w:sdt>
                  <w:sdtPr>
                    <w:id w:val="-430430113"/>
                    <w:citation/>
                  </w:sdtPr>
                  <w:sdtContent>
                    <w:r>
                      <w:fldChar w:fldCharType="begin"/>
                    </w:r>
                    <w:r>
                      <w:rPr>
                        <w:lang w:val="en-US"/>
                      </w:rPr>
                      <w:instrText xml:space="preserve"> CITATION Bax93 \l 1033 </w:instrText>
                    </w:r>
                    <w:r>
                      <w:fldChar w:fldCharType="separate"/>
                    </w:r>
                    <w:r>
                      <w:rPr>
                        <w:noProof/>
                        <w:lang w:val="en-US"/>
                      </w:rPr>
                      <w:t>(P. Baxter, Just Watch! Sternberg, Paramount and America)</w:t>
                    </w:r>
                    <w:r>
                      <w:fldChar w:fldCharType="end"/>
                    </w:r>
                  </w:sdtContent>
                </w:sdt>
              </w:p>
              <w:p w14:paraId="610744AE" w14:textId="77777777" w:rsidR="004C46F5" w:rsidRDefault="004C46F5" w:rsidP="00FB11DE">
                <w:sdt>
                  <w:sdtPr>
                    <w:id w:val="266270399"/>
                    <w:citation/>
                  </w:sdtPr>
                  <w:sdtContent>
                    <w:r>
                      <w:fldChar w:fldCharType="begin"/>
                    </w:r>
                    <w:r>
                      <w:rPr>
                        <w:lang w:val="en-US"/>
                      </w:rPr>
                      <w:instrText xml:space="preserve"> CITATION Bax80 \l 1033 </w:instrText>
                    </w:r>
                    <w:r>
                      <w:fldChar w:fldCharType="separate"/>
                    </w:r>
                    <w:r>
                      <w:rPr>
                        <w:noProof/>
                        <w:lang w:val="en-US"/>
                      </w:rPr>
                      <w:t>(P. Baxter, Sternberg)</w:t>
                    </w:r>
                    <w:r>
                      <w:fldChar w:fldCharType="end"/>
                    </w:r>
                  </w:sdtContent>
                </w:sdt>
              </w:p>
              <w:p w14:paraId="5F5B86EA" w14:textId="77777777" w:rsidR="004C46F5" w:rsidRDefault="004C46F5" w:rsidP="00FB11DE">
                <w:sdt>
                  <w:sdtPr>
                    <w:id w:val="-956093634"/>
                    <w:citation/>
                  </w:sdtPr>
                  <w:sdtContent>
                    <w:r>
                      <w:fldChar w:fldCharType="begin"/>
                    </w:r>
                    <w:r>
                      <w:rPr>
                        <w:lang w:val="en-US"/>
                      </w:rPr>
                      <w:instrText xml:space="preserve"> CITATION Bod94 \l 1033 </w:instrText>
                    </w:r>
                    <w:r>
                      <w:fldChar w:fldCharType="separate"/>
                    </w:r>
                    <w:r>
                      <w:rPr>
                        <w:noProof/>
                        <w:lang w:val="en-US"/>
                      </w:rPr>
                      <w:t>(Bodganovich, Brownlow and Daviau)</w:t>
                    </w:r>
                    <w:r>
                      <w:fldChar w:fldCharType="end"/>
                    </w:r>
                  </w:sdtContent>
                </w:sdt>
              </w:p>
              <w:p w14:paraId="4A44C4CF" w14:textId="77777777" w:rsidR="004C46F5" w:rsidRDefault="004C46F5" w:rsidP="00FB11DE">
                <w:sdt>
                  <w:sdtPr>
                    <w:id w:val="-2087062814"/>
                    <w:citation/>
                  </w:sdtPr>
                  <w:sdtContent>
                    <w:r>
                      <w:fldChar w:fldCharType="begin"/>
                    </w:r>
                    <w:r>
                      <w:rPr>
                        <w:lang w:val="en-US"/>
                      </w:rPr>
                      <w:instrText xml:space="preserve"> CITATION Bro681 \l 1033 </w:instrText>
                    </w:r>
                    <w:r>
                      <w:fldChar w:fldCharType="separate"/>
                    </w:r>
                    <w:r>
                      <w:rPr>
                        <w:noProof/>
                        <w:lang w:val="en-US"/>
                      </w:rPr>
                      <w:t>(Brownlow)</w:t>
                    </w:r>
                    <w:r>
                      <w:fldChar w:fldCharType="end"/>
                    </w:r>
                  </w:sdtContent>
                </w:sdt>
              </w:p>
              <w:p w14:paraId="5A6E0783" w14:textId="77777777" w:rsidR="004C46F5" w:rsidRDefault="004C46F5" w:rsidP="00FB11DE">
                <w:sdt>
                  <w:sdtPr>
                    <w:id w:val="-1972904418"/>
                    <w:citation/>
                  </w:sdtPr>
                  <w:sdtContent>
                    <w:r>
                      <w:fldChar w:fldCharType="begin"/>
                    </w:r>
                    <w:r>
                      <w:rPr>
                        <w:lang w:val="en-US"/>
                      </w:rPr>
                      <w:instrText xml:space="preserve"> CITATION Dun65 \l 1033 </w:instrText>
                    </w:r>
                    <w:r>
                      <w:fldChar w:fldCharType="separate"/>
                    </w:r>
                    <w:r>
                      <w:rPr>
                        <w:noProof/>
                        <w:lang w:val="en-US"/>
                      </w:rPr>
                      <w:t>(Duncalf)</w:t>
                    </w:r>
                    <w:r>
                      <w:fldChar w:fldCharType="end"/>
                    </w:r>
                  </w:sdtContent>
                </w:sdt>
              </w:p>
              <w:p w14:paraId="00F30E3E" w14:textId="77777777" w:rsidR="004C46F5" w:rsidRDefault="004C46F5" w:rsidP="00FB11DE">
                <w:sdt>
                  <w:sdtPr>
                    <w:id w:val="-1611190657"/>
                    <w:citation/>
                  </w:sdtPr>
                  <w:sdtContent>
                    <w:r>
                      <w:fldChar w:fldCharType="begin"/>
                    </w:r>
                    <w:r>
                      <w:rPr>
                        <w:lang w:val="en-US"/>
                      </w:rPr>
                      <w:instrText xml:space="preserve"> CITATION Gal02 \l 1033 </w:instrText>
                    </w:r>
                    <w:r>
                      <w:fldChar w:fldCharType="separate"/>
                    </w:r>
                    <w:r>
                      <w:rPr>
                        <w:noProof/>
                        <w:lang w:val="en-US"/>
                      </w:rPr>
                      <w:t>(Gallagher)</w:t>
                    </w:r>
                    <w:r>
                      <w:fldChar w:fldCharType="end"/>
                    </w:r>
                  </w:sdtContent>
                </w:sdt>
              </w:p>
              <w:p w14:paraId="2EB54B27" w14:textId="77777777" w:rsidR="004C46F5" w:rsidRDefault="004C46F5" w:rsidP="00FB11DE">
                <w:sdt>
                  <w:sdtPr>
                    <w:id w:val="-86076277"/>
                    <w:citation/>
                  </w:sdtPr>
                  <w:sdtContent>
                    <w:r>
                      <w:fldChar w:fldCharType="begin"/>
                    </w:r>
                    <w:r>
                      <w:rPr>
                        <w:lang w:val="en-US"/>
                      </w:rPr>
                      <w:instrText xml:space="preserve"> CITATION Stu88 \l 1033 </w:instrText>
                    </w:r>
                    <w:r>
                      <w:fldChar w:fldCharType="separate"/>
                    </w:r>
                    <w:r>
                      <w:rPr>
                        <w:noProof/>
                        <w:lang w:val="en-US"/>
                      </w:rPr>
                      <w:t>(Studlar)</w:t>
                    </w:r>
                    <w:r>
                      <w:fldChar w:fldCharType="end"/>
                    </w:r>
                  </w:sdtContent>
                </w:sdt>
              </w:p>
              <w:p w14:paraId="10986AAC" w14:textId="77777777" w:rsidR="004C46F5" w:rsidRDefault="004C46F5" w:rsidP="00FB11DE">
                <w:sdt>
                  <w:sdtPr>
                    <w:id w:val="1260258716"/>
                    <w:citation/>
                  </w:sdtPr>
                  <w:sdtContent>
                    <w:r>
                      <w:fldChar w:fldCharType="begin"/>
                    </w:r>
                    <w:r>
                      <w:rPr>
                        <w:lang w:val="en-US"/>
                      </w:rPr>
                      <w:instrText xml:space="preserve"> CITATION Tho10 \l 1033 </w:instrText>
                    </w:r>
                    <w:r>
                      <w:fldChar w:fldCharType="separate"/>
                    </w:r>
                    <w:r>
                      <w:rPr>
                        <w:noProof/>
                        <w:lang w:val="en-US"/>
                      </w:rPr>
                      <w:t>(Thompson)</w:t>
                    </w:r>
                    <w:r>
                      <w:fldChar w:fldCharType="end"/>
                    </w:r>
                  </w:sdtContent>
                </w:sdt>
              </w:p>
              <w:p w14:paraId="0AA8AD18" w14:textId="77777777" w:rsidR="004C46F5" w:rsidRDefault="004C46F5" w:rsidP="00FB11DE">
                <w:sdt>
                  <w:sdtPr>
                    <w:id w:val="-2013054533"/>
                    <w:citation/>
                  </w:sdtPr>
                  <w:sdtContent>
                    <w:r>
                      <w:fldChar w:fldCharType="begin"/>
                    </w:r>
                    <w:r>
                      <w:rPr>
                        <w:lang w:val="en-US"/>
                      </w:rPr>
                      <w:instrText xml:space="preserve"> CITATION Von65 \l 1033 </w:instrText>
                    </w:r>
                    <w:r>
                      <w:fldChar w:fldCharType="separate"/>
                    </w:r>
                    <w:r>
                      <w:rPr>
                        <w:noProof/>
                        <w:lang w:val="en-US"/>
                      </w:rPr>
                      <w:t>(Von Sternberg, Fun in a Chinese Laundry)</w:t>
                    </w:r>
                    <w:r>
                      <w:fldChar w:fldCharType="end"/>
                    </w:r>
                  </w:sdtContent>
                </w:sdt>
              </w:p>
              <w:p w14:paraId="0A01C560" w14:textId="7CE00C3F" w:rsidR="003235A7" w:rsidRDefault="004C46F5" w:rsidP="00FB11DE">
                <w:sdt>
                  <w:sdtPr>
                    <w:id w:val="-1541654729"/>
                    <w:citation/>
                  </w:sdtPr>
                  <w:sdtContent>
                    <w:bookmarkStart w:id="0" w:name="_GoBack"/>
                    <w:r>
                      <w:fldChar w:fldCharType="begin"/>
                    </w:r>
                    <w:r>
                      <w:rPr>
                        <w:lang w:val="en-US"/>
                      </w:rPr>
                      <w:instrText xml:space="preserve">CITATION Von66 \l 1033 </w:instrText>
                    </w:r>
                    <w:r>
                      <w:fldChar w:fldCharType="separate"/>
                    </w:r>
                    <w:r>
                      <w:rPr>
                        <w:noProof/>
                        <w:lang w:val="en-US"/>
                      </w:rPr>
                      <w:t>(Von Sternberg, The World of Josef von Sternberg)</w:t>
                    </w:r>
                    <w:r>
                      <w:fldChar w:fldCharType="end"/>
                    </w:r>
                    <w:bookmarkEnd w:id="0"/>
                  </w:sdtContent>
                </w:sdt>
              </w:p>
            </w:sdtContent>
          </w:sdt>
        </w:tc>
      </w:tr>
    </w:tbl>
    <w:p w14:paraId="1C8E8A71"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E6D294" w14:textId="77777777" w:rsidR="00547FBC" w:rsidRDefault="00547FBC" w:rsidP="007A0D55">
      <w:pPr>
        <w:spacing w:after="0" w:line="240" w:lineRule="auto"/>
      </w:pPr>
      <w:r>
        <w:separator/>
      </w:r>
    </w:p>
  </w:endnote>
  <w:endnote w:type="continuationSeparator" w:id="0">
    <w:p w14:paraId="456C0D28" w14:textId="77777777" w:rsidR="00547FBC" w:rsidRDefault="00547FB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61CAF9" w14:textId="77777777" w:rsidR="00547FBC" w:rsidRDefault="00547FBC" w:rsidP="007A0D55">
      <w:pPr>
        <w:spacing w:after="0" w:line="240" w:lineRule="auto"/>
      </w:pPr>
      <w:r>
        <w:separator/>
      </w:r>
    </w:p>
  </w:footnote>
  <w:footnote w:type="continuationSeparator" w:id="0">
    <w:p w14:paraId="1CC9549E" w14:textId="77777777" w:rsidR="00547FBC" w:rsidRDefault="00547FB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FD0BFF" w14:textId="77777777" w:rsidR="00547FBC" w:rsidRDefault="00547FB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7C20DAD" w14:textId="77777777" w:rsidR="00547FBC" w:rsidRDefault="00547FB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005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C46F5"/>
    <w:rsid w:val="004E5896"/>
    <w:rsid w:val="00513EE6"/>
    <w:rsid w:val="00534F8F"/>
    <w:rsid w:val="00547FBC"/>
    <w:rsid w:val="00590035"/>
    <w:rsid w:val="005B177E"/>
    <w:rsid w:val="005B3921"/>
    <w:rsid w:val="005F26D7"/>
    <w:rsid w:val="005F5450"/>
    <w:rsid w:val="00650DB6"/>
    <w:rsid w:val="006D0412"/>
    <w:rsid w:val="007411B9"/>
    <w:rsid w:val="00762187"/>
    <w:rsid w:val="00780D95"/>
    <w:rsid w:val="00780DC7"/>
    <w:rsid w:val="00794814"/>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0052"/>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0B34"/>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2BB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00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05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D005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D005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B5D3DBB1CD5E84589511A1ECF705946"/>
        <w:category>
          <w:name w:val="General"/>
          <w:gallery w:val="placeholder"/>
        </w:category>
        <w:types>
          <w:type w:val="bbPlcHdr"/>
        </w:types>
        <w:behaviors>
          <w:behavior w:val="content"/>
        </w:behaviors>
        <w:guid w:val="{736F0783-3829-6C41-A600-61F0EA978DB3}"/>
      </w:docPartPr>
      <w:docPartBody>
        <w:p w:rsidR="00000000" w:rsidRDefault="004E117A">
          <w:pPr>
            <w:pStyle w:val="EB5D3DBB1CD5E84589511A1ECF705946"/>
          </w:pPr>
          <w:r w:rsidRPr="00CC586D">
            <w:rPr>
              <w:rStyle w:val="PlaceholderText"/>
              <w:b/>
              <w:color w:val="FFFFFF" w:themeColor="background1"/>
            </w:rPr>
            <w:t>[Salutation]</w:t>
          </w:r>
        </w:p>
      </w:docPartBody>
    </w:docPart>
    <w:docPart>
      <w:docPartPr>
        <w:name w:val="034FA765DE31FB4F901928B150771528"/>
        <w:category>
          <w:name w:val="General"/>
          <w:gallery w:val="placeholder"/>
        </w:category>
        <w:types>
          <w:type w:val="bbPlcHdr"/>
        </w:types>
        <w:behaviors>
          <w:behavior w:val="content"/>
        </w:behaviors>
        <w:guid w:val="{79D9AF7C-295A-D141-A33F-347C26D08BB7}"/>
      </w:docPartPr>
      <w:docPartBody>
        <w:p w:rsidR="00000000" w:rsidRDefault="004E117A">
          <w:pPr>
            <w:pStyle w:val="034FA765DE31FB4F901928B150771528"/>
          </w:pPr>
          <w:r>
            <w:rPr>
              <w:rStyle w:val="PlaceholderText"/>
            </w:rPr>
            <w:t>[First name]</w:t>
          </w:r>
        </w:p>
      </w:docPartBody>
    </w:docPart>
    <w:docPart>
      <w:docPartPr>
        <w:name w:val="AED3560C95F798478F86782F6E0ABCC5"/>
        <w:category>
          <w:name w:val="General"/>
          <w:gallery w:val="placeholder"/>
        </w:category>
        <w:types>
          <w:type w:val="bbPlcHdr"/>
        </w:types>
        <w:behaviors>
          <w:behavior w:val="content"/>
        </w:behaviors>
        <w:guid w:val="{97D9A001-C5E0-904C-BF6E-169D23F02847}"/>
      </w:docPartPr>
      <w:docPartBody>
        <w:p w:rsidR="00000000" w:rsidRDefault="004E117A">
          <w:pPr>
            <w:pStyle w:val="AED3560C95F798478F86782F6E0ABCC5"/>
          </w:pPr>
          <w:r>
            <w:rPr>
              <w:rStyle w:val="PlaceholderText"/>
            </w:rPr>
            <w:t>[Middle name]</w:t>
          </w:r>
        </w:p>
      </w:docPartBody>
    </w:docPart>
    <w:docPart>
      <w:docPartPr>
        <w:name w:val="45192E1220EAC84A8704050639B8DD12"/>
        <w:category>
          <w:name w:val="General"/>
          <w:gallery w:val="placeholder"/>
        </w:category>
        <w:types>
          <w:type w:val="bbPlcHdr"/>
        </w:types>
        <w:behaviors>
          <w:behavior w:val="content"/>
        </w:behaviors>
        <w:guid w:val="{CD62AFC4-1ACE-994B-A436-DC24B8B09822}"/>
      </w:docPartPr>
      <w:docPartBody>
        <w:p w:rsidR="00000000" w:rsidRDefault="004E117A">
          <w:pPr>
            <w:pStyle w:val="45192E1220EAC84A8704050639B8DD12"/>
          </w:pPr>
          <w:r>
            <w:rPr>
              <w:rStyle w:val="PlaceholderText"/>
            </w:rPr>
            <w:t>[Last name]</w:t>
          </w:r>
        </w:p>
      </w:docPartBody>
    </w:docPart>
    <w:docPart>
      <w:docPartPr>
        <w:name w:val="A4581A7378E24E45AE5B4007EFB9B3FE"/>
        <w:category>
          <w:name w:val="General"/>
          <w:gallery w:val="placeholder"/>
        </w:category>
        <w:types>
          <w:type w:val="bbPlcHdr"/>
        </w:types>
        <w:behaviors>
          <w:behavior w:val="content"/>
        </w:behaviors>
        <w:guid w:val="{77C941D4-04E8-7846-AF1C-2A6CA1205235}"/>
      </w:docPartPr>
      <w:docPartBody>
        <w:p w:rsidR="00000000" w:rsidRDefault="004E117A">
          <w:pPr>
            <w:pStyle w:val="A4581A7378E24E45AE5B4007EFB9B3FE"/>
          </w:pPr>
          <w:r>
            <w:rPr>
              <w:rStyle w:val="PlaceholderText"/>
            </w:rPr>
            <w:t>[Enter your biography]</w:t>
          </w:r>
        </w:p>
      </w:docPartBody>
    </w:docPart>
    <w:docPart>
      <w:docPartPr>
        <w:name w:val="0D35126B67869A41865898DAC5085EF3"/>
        <w:category>
          <w:name w:val="General"/>
          <w:gallery w:val="placeholder"/>
        </w:category>
        <w:types>
          <w:type w:val="bbPlcHdr"/>
        </w:types>
        <w:behaviors>
          <w:behavior w:val="content"/>
        </w:behaviors>
        <w:guid w:val="{F4D57242-BE05-F844-94FB-F25F87A0D2F6}"/>
      </w:docPartPr>
      <w:docPartBody>
        <w:p w:rsidR="00000000" w:rsidRDefault="004E117A">
          <w:pPr>
            <w:pStyle w:val="0D35126B67869A41865898DAC5085EF3"/>
          </w:pPr>
          <w:r>
            <w:rPr>
              <w:rStyle w:val="PlaceholderText"/>
            </w:rPr>
            <w:t>[Enter the institution with which you are affiliated]</w:t>
          </w:r>
        </w:p>
      </w:docPartBody>
    </w:docPart>
    <w:docPart>
      <w:docPartPr>
        <w:name w:val="AC26FA033D895F4D846E493C466DD1CF"/>
        <w:category>
          <w:name w:val="General"/>
          <w:gallery w:val="placeholder"/>
        </w:category>
        <w:types>
          <w:type w:val="bbPlcHdr"/>
        </w:types>
        <w:behaviors>
          <w:behavior w:val="content"/>
        </w:behaviors>
        <w:guid w:val="{D7E7250A-E9E5-294B-AAE0-8AD584C8952D}"/>
      </w:docPartPr>
      <w:docPartBody>
        <w:p w:rsidR="00000000" w:rsidRDefault="004E117A">
          <w:pPr>
            <w:pStyle w:val="AC26FA033D895F4D846E493C466DD1CF"/>
          </w:pPr>
          <w:r w:rsidRPr="00EF74F7">
            <w:rPr>
              <w:b/>
              <w:color w:val="808080" w:themeColor="background1" w:themeShade="80"/>
            </w:rPr>
            <w:t>[Enter the headword for your article]</w:t>
          </w:r>
        </w:p>
      </w:docPartBody>
    </w:docPart>
    <w:docPart>
      <w:docPartPr>
        <w:name w:val="9CC0F6F47E99A2448357D20EC1F77513"/>
        <w:category>
          <w:name w:val="General"/>
          <w:gallery w:val="placeholder"/>
        </w:category>
        <w:types>
          <w:type w:val="bbPlcHdr"/>
        </w:types>
        <w:behaviors>
          <w:behavior w:val="content"/>
        </w:behaviors>
        <w:guid w:val="{FB139C0F-CC7C-484A-B28D-B93FA0E9F92A}"/>
      </w:docPartPr>
      <w:docPartBody>
        <w:p w:rsidR="00000000" w:rsidRDefault="004E117A">
          <w:pPr>
            <w:pStyle w:val="9CC0F6F47E99A2448357D20EC1F775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CE90E362003174B957B054152AF7FE4"/>
        <w:category>
          <w:name w:val="General"/>
          <w:gallery w:val="placeholder"/>
        </w:category>
        <w:types>
          <w:type w:val="bbPlcHdr"/>
        </w:types>
        <w:behaviors>
          <w:behavior w:val="content"/>
        </w:behaviors>
        <w:guid w:val="{9662D210-16E7-C64F-A470-78C6D35DE465}"/>
      </w:docPartPr>
      <w:docPartBody>
        <w:p w:rsidR="00000000" w:rsidRDefault="004E117A">
          <w:pPr>
            <w:pStyle w:val="1CE90E362003174B957B054152AF7FE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07EEA60A91E114D882D1EDBBCC94965"/>
        <w:category>
          <w:name w:val="General"/>
          <w:gallery w:val="placeholder"/>
        </w:category>
        <w:types>
          <w:type w:val="bbPlcHdr"/>
        </w:types>
        <w:behaviors>
          <w:behavior w:val="content"/>
        </w:behaviors>
        <w:guid w:val="{7B577660-1D79-7648-A014-B3DF81E81F9D}"/>
      </w:docPartPr>
      <w:docPartBody>
        <w:p w:rsidR="00000000" w:rsidRDefault="004E117A">
          <w:pPr>
            <w:pStyle w:val="607EEA60A91E114D882D1EDBBCC9496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5953AA47862F49BA50838362034857"/>
        <w:category>
          <w:name w:val="General"/>
          <w:gallery w:val="placeholder"/>
        </w:category>
        <w:types>
          <w:type w:val="bbPlcHdr"/>
        </w:types>
        <w:behaviors>
          <w:behavior w:val="content"/>
        </w:behaviors>
        <w:guid w:val="{2A8BF049-FDA5-EF4B-ADA7-97EF5879B918}"/>
      </w:docPartPr>
      <w:docPartBody>
        <w:p w:rsidR="00000000" w:rsidRDefault="004E117A">
          <w:pPr>
            <w:pStyle w:val="EE5953AA47862F49BA50838362034857"/>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5D3DBB1CD5E84589511A1ECF705946">
    <w:name w:val="EB5D3DBB1CD5E84589511A1ECF705946"/>
  </w:style>
  <w:style w:type="paragraph" w:customStyle="1" w:styleId="034FA765DE31FB4F901928B150771528">
    <w:name w:val="034FA765DE31FB4F901928B150771528"/>
  </w:style>
  <w:style w:type="paragraph" w:customStyle="1" w:styleId="AED3560C95F798478F86782F6E0ABCC5">
    <w:name w:val="AED3560C95F798478F86782F6E0ABCC5"/>
  </w:style>
  <w:style w:type="paragraph" w:customStyle="1" w:styleId="45192E1220EAC84A8704050639B8DD12">
    <w:name w:val="45192E1220EAC84A8704050639B8DD12"/>
  </w:style>
  <w:style w:type="paragraph" w:customStyle="1" w:styleId="A4581A7378E24E45AE5B4007EFB9B3FE">
    <w:name w:val="A4581A7378E24E45AE5B4007EFB9B3FE"/>
  </w:style>
  <w:style w:type="paragraph" w:customStyle="1" w:styleId="0D35126B67869A41865898DAC5085EF3">
    <w:name w:val="0D35126B67869A41865898DAC5085EF3"/>
  </w:style>
  <w:style w:type="paragraph" w:customStyle="1" w:styleId="AC26FA033D895F4D846E493C466DD1CF">
    <w:name w:val="AC26FA033D895F4D846E493C466DD1CF"/>
  </w:style>
  <w:style w:type="paragraph" w:customStyle="1" w:styleId="9CC0F6F47E99A2448357D20EC1F77513">
    <w:name w:val="9CC0F6F47E99A2448357D20EC1F77513"/>
  </w:style>
  <w:style w:type="paragraph" w:customStyle="1" w:styleId="1CE90E362003174B957B054152AF7FE4">
    <w:name w:val="1CE90E362003174B957B054152AF7FE4"/>
  </w:style>
  <w:style w:type="paragraph" w:customStyle="1" w:styleId="607EEA60A91E114D882D1EDBBCC94965">
    <w:name w:val="607EEA60A91E114D882D1EDBBCC94965"/>
  </w:style>
  <w:style w:type="paragraph" w:customStyle="1" w:styleId="EE5953AA47862F49BA50838362034857">
    <w:name w:val="EE5953AA47862F49BA50838362034857"/>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B5D3DBB1CD5E84589511A1ECF705946">
    <w:name w:val="EB5D3DBB1CD5E84589511A1ECF705946"/>
  </w:style>
  <w:style w:type="paragraph" w:customStyle="1" w:styleId="034FA765DE31FB4F901928B150771528">
    <w:name w:val="034FA765DE31FB4F901928B150771528"/>
  </w:style>
  <w:style w:type="paragraph" w:customStyle="1" w:styleId="AED3560C95F798478F86782F6E0ABCC5">
    <w:name w:val="AED3560C95F798478F86782F6E0ABCC5"/>
  </w:style>
  <w:style w:type="paragraph" w:customStyle="1" w:styleId="45192E1220EAC84A8704050639B8DD12">
    <w:name w:val="45192E1220EAC84A8704050639B8DD12"/>
  </w:style>
  <w:style w:type="paragraph" w:customStyle="1" w:styleId="A4581A7378E24E45AE5B4007EFB9B3FE">
    <w:name w:val="A4581A7378E24E45AE5B4007EFB9B3FE"/>
  </w:style>
  <w:style w:type="paragraph" w:customStyle="1" w:styleId="0D35126B67869A41865898DAC5085EF3">
    <w:name w:val="0D35126B67869A41865898DAC5085EF3"/>
  </w:style>
  <w:style w:type="paragraph" w:customStyle="1" w:styleId="AC26FA033D895F4D846E493C466DD1CF">
    <w:name w:val="AC26FA033D895F4D846E493C466DD1CF"/>
  </w:style>
  <w:style w:type="paragraph" w:customStyle="1" w:styleId="9CC0F6F47E99A2448357D20EC1F77513">
    <w:name w:val="9CC0F6F47E99A2448357D20EC1F77513"/>
  </w:style>
  <w:style w:type="paragraph" w:customStyle="1" w:styleId="1CE90E362003174B957B054152AF7FE4">
    <w:name w:val="1CE90E362003174B957B054152AF7FE4"/>
  </w:style>
  <w:style w:type="paragraph" w:customStyle="1" w:styleId="607EEA60A91E114D882D1EDBBCC94965">
    <w:name w:val="607EEA60A91E114D882D1EDBBCC94965"/>
  </w:style>
  <w:style w:type="paragraph" w:customStyle="1" w:styleId="EE5953AA47862F49BA50838362034857">
    <w:name w:val="EE5953AA47862F49BA508383620348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Bax10</b:Tag>
    <b:SourceType>Book</b:SourceType>
    <b:Guid>{6CC5DF7D-890C-DD4C-B5FB-1A163DF0B53F}</b:Guid>
    <b:Title>Von Sternberg</b:Title>
    <b:City>Lexington</b:City>
    <b:Publisher>Kentucky UP</b:Publisher>
    <b:Year>2010</b:Year>
    <b:Author>
      <b:Author>
        <b:NameList>
          <b:Person>
            <b:Last>Baxter</b:Last>
            <b:First>John</b:First>
          </b:Person>
        </b:NameList>
      </b:Author>
    </b:Author>
    <b:RefOrder>1</b:RefOrder>
  </b:Source>
  <b:Source>
    <b:Tag>Bax80</b:Tag>
    <b:SourceType>Book</b:SourceType>
    <b:Guid>{5C9DC19F-C9FF-6944-86C8-CF3465995C24}</b:Guid>
    <b:Title>Sternberg</b:Title>
    <b:City>London</b:City>
    <b:Publisher>British Film Institute</b:Publisher>
    <b:Year>1980</b:Year>
    <b:Author>
      <b:Author>
        <b:NameList>
          <b:Person>
            <b:Last>Baxter</b:Last>
            <b:First>Peter</b:First>
          </b:Person>
        </b:NameList>
      </b:Author>
    </b:Author>
    <b:RefOrder>3</b:RefOrder>
  </b:Source>
  <b:Source>
    <b:Tag>Bax93</b:Tag>
    <b:SourceType>Book</b:SourceType>
    <b:Guid>{5A9D71F5-BDD6-0A4A-B86B-842919B2C880}</b:Guid>
    <b:Title>Just Watch! Sternberg, Paramount and America</b:Title>
    <b:City>London</b:City>
    <b:Publisher>British Film Institute</b:Publisher>
    <b:Year>1993</b:Year>
    <b:Author>
      <b:Author>
        <b:NameList>
          <b:Person>
            <b:Last>Baxter</b:Last>
            <b:First>Peter</b:First>
          </b:Person>
        </b:NameList>
      </b:Author>
    </b:Author>
    <b:RefOrder>2</b:RefOrder>
  </b:Source>
  <b:Source>
    <b:Tag>Bro681</b:Tag>
    <b:SourceType>Book</b:SourceType>
    <b:Guid>{4FC17325-94BC-1A46-ADE5-66B4853475FC}</b:Guid>
    <b:Title>The Parade's Gone By</b:Title>
    <b:City>New York</b:City>
    <b:Publisher>Ballantine</b:Publisher>
    <b:Year>1968</b:Year>
    <b:Author>
      <b:Author>
        <b:NameList>
          <b:Person>
            <b:Last>Brownlow</b:Last>
            <b:First>Kevin</b:First>
          </b:Person>
        </b:NameList>
      </b:Author>
    </b:Author>
    <b:RefOrder>5</b:RefOrder>
  </b:Source>
  <b:Source>
    <b:Tag>Gal02</b:Tag>
    <b:SourceType>JournalArticle</b:SourceType>
    <b:Guid>{BD5A3648-C302-A747-AF41-72DB877C2878}</b:Guid>
    <b:Title>Josef von Sternberg</b:Title>
    <b:Year>2002</b:Year>
    <b:Volume>19</b:Volume>
    <b:Author>
      <b:Author>
        <b:NameList>
          <b:Person>
            <b:Last>Gallagher</b:Last>
            <b:First>Tag</b:First>
          </b:Person>
        </b:NameList>
      </b:Author>
    </b:Author>
    <b:JournalName>Senses of Cinema</b:JournalName>
    <b:RefOrder>7</b:RefOrder>
  </b:Source>
  <b:Source>
    <b:Tag>Stu88</b:Tag>
    <b:SourceType>Book</b:SourceType>
    <b:Guid>{15BCC7D0-6B2D-F448-BCDA-536A2BB1B1A2}</b:Guid>
    <b:Title>In the Realm of Pleasure: Von Sternberg, Dietrich, and the Masochistic Aesthetic</b:Title>
    <b:Publisher>Illinois UP</b:Publisher>
    <b:City>Urbana</b:City>
    <b:Year>1988</b:Year>
    <b:Author>
      <b:Author>
        <b:NameList>
          <b:Person>
            <b:Last>Studlar</b:Last>
            <b:First>Gaylyn</b:First>
          </b:Person>
        </b:NameList>
      </b:Author>
    </b:Author>
    <b:RefOrder>8</b:RefOrder>
  </b:Source>
  <b:Source>
    <b:Tag>Tho10</b:Tag>
    <b:SourceType>JournalArticle</b:SourceType>
    <b:Guid>{32D16E08-F57D-2C46-BC83-5B2BFAAA637D}</b:Guid>
    <b:Title>Von Sternberg- Six Chapters in Search of an auteur</b:Title>
    <b:Year>2010</b:Year>
    <b:Volume>20</b:Volume>
    <b:Pages>38-41</b:Pages>
    <b:Author>
      <b:Author>
        <b:NameList>
          <b:Person>
            <b:Last>Thompson</b:Last>
            <b:First>David</b:First>
          </b:Person>
        </b:NameList>
      </b:Author>
    </b:Author>
    <b:JournalName>Sight and Sound</b:JournalName>
    <b:Issue>1</b:Issue>
    <b:RefOrder>9</b:RefOrder>
  </b:Source>
  <b:Source>
    <b:Tag>Von65</b:Tag>
    <b:SourceType>Book</b:SourceType>
    <b:Guid>{8EC54468-FA96-E44B-B11B-0FB57CE9456B}</b:Guid>
    <b:Title>Fun in a Chinese Laundry</b:Title>
    <b:Publisher>Macmillan</b:Publisher>
    <b:City>New York</b:City>
    <b:Year>1965</b:Year>
    <b:Author>
      <b:Author>
        <b:NameList>
          <b:Person>
            <b:Last>Von Sternberg</b:Last>
            <b:First>Josef</b:First>
          </b:Person>
        </b:NameList>
      </b:Author>
    </b:Author>
    <b:RefOrder>10</b:RefOrder>
  </b:Source>
  <b:Source>
    <b:Tag>Bod94</b:Tag>
    <b:SourceType>Film</b:SourceType>
    <b:Guid>{12E35629-7FA5-FF45-AC02-72E2734CDFD2}</b:Guid>
    <b:Title>Josef von Sternberg, the Man Who Made Dietrich</b:Title>
    <b:Year>1994</b:Year>
    <b:Author>
      <b:Director>
        <b:NameList>
          <b:Person>
            <b:Last>Thompson</b:Last>
            <b:First>David</b:First>
          </b:Person>
        </b:NameList>
      </b:Director>
      <b:Performer>
        <b:NameList>
          <b:Person>
            <b:Last>Bodganovich</b:Last>
            <b:First>Peter</b:First>
          </b:Person>
          <b:Person>
            <b:Last>Brownlow</b:Last>
            <b:First>Kevin</b:First>
          </b:Person>
          <b:Person>
            <b:Last>Daviau</b:Last>
            <b:First>Allen</b:First>
          </b:Person>
          <b:Person>
            <b:Last>Harrington</b:Last>
            <b:First>Curtis</b:First>
          </b:Person>
          <b:Person>
            <b:Last>Riva</b:Last>
            <b:First>Maria</b:First>
          </b:Person>
          <b:Person>
            <b:Last>Von Sternberg</b:Last>
            <b:Middle>Josef</b:Middle>
            <b:First>Nicholas</b:First>
          </b:Person>
        </b:NameList>
      </b:Performer>
    </b:Author>
    <b:RefOrder>4</b:RefOrder>
  </b:Source>
  <b:Source>
    <b:Tag>Dun65</b:Tag>
    <b:SourceType>Film</b:SourceType>
    <b:Guid>{DD242291-108E-124F-B9D4-B37745D2F16F}</b:Guid>
    <b:Title>Epic That Never Was</b:Title>
    <b:Year>1965</b:Year>
    <b:Distributor>BBC</b:Distributor>
    <b:Comments>TV Documentary</b:Comments>
    <b:Author>
      <b:Performer>
        <b:NameList>
          <b:Person>
            <b:Last>Bogarde</b:Last>
            <b:First>Dirk</b:First>
          </b:Person>
        </b:NameList>
      </b:Performer>
      <b:Writer>
        <b:NameList>
          <b:Person>
            <b:Last>Duncalf</b:Last>
            <b:First>Bill</b:First>
          </b:Person>
        </b:NameList>
      </b:Writer>
    </b:Author>
    <b:RefOrder>6</b:RefOrder>
  </b:Source>
  <b:Source>
    <b:Tag>Von66</b:Tag>
    <b:SourceType>Interview</b:SourceType>
    <b:Guid>{EC18E39E-4866-6642-B962-5EC91CC8459D}</b:Guid>
    <b:Title>The World of Josef von Sternberg</b:Title>
    <b:Year>1966</b:Year>
    <b:Comments>Film</b:Comments>
    <b:Broadcaster>BBC</b:Broadcaster>
    <b:Author>
      <b:Interviewee>
        <b:NameList>
          <b:Person>
            <b:Last>Von Sternberg</b:Last>
            <b:First>Josef</b:First>
          </b:Person>
        </b:NameList>
      </b:Interviewee>
      <b:Interviewer>
        <b:NameList>
          <b:Person>
            <b:Last>Brownlow</b:Last>
            <b:First>Kevin</b:First>
          </b:Person>
        </b:NameList>
      </b:Interviewer>
    </b:Author>
    <b:RefOrder>11</b:RefOrder>
  </b:Source>
</b:Sources>
</file>

<file path=customXml/itemProps1.xml><?xml version="1.0" encoding="utf-8"?>
<ds:datastoreItem xmlns:ds="http://schemas.openxmlformats.org/officeDocument/2006/customXml" ds:itemID="{BD40043D-C7A9-E846-8A12-DBF30B0E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3</Pages>
  <Words>935</Words>
  <Characters>5334</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5</cp:revision>
  <dcterms:created xsi:type="dcterms:W3CDTF">2015-03-14T23:33:00Z</dcterms:created>
  <dcterms:modified xsi:type="dcterms:W3CDTF">2015-03-15T00:13:00Z</dcterms:modified>
</cp:coreProperties>
</file>