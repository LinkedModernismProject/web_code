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53C1220786A554A822C95B13D84B3E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E3A91C6D85104EA3DBAF6EA2FF6CE7"/>
            </w:placeholder>
            <w:text/>
          </w:sdtPr>
          <w:sdtContent>
            <w:tc>
              <w:tcPr>
                <w:tcW w:w="2073" w:type="dxa"/>
              </w:tcPr>
              <w:p w:rsidR="00B574C9" w:rsidRDefault="00A3081C" w:rsidP="00A3081C">
                <w:r>
                  <w:t>Ryan</w:t>
                </w:r>
              </w:p>
            </w:tc>
          </w:sdtContent>
        </w:sdt>
        <w:sdt>
          <w:sdtPr>
            <w:alias w:val="Middle name"/>
            <w:tag w:val="authorMiddleName"/>
            <w:id w:val="-2076034781"/>
            <w:placeholder>
              <w:docPart w:val="3C1D1A00D089F14DA2B9B8220B94032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4DCA8AA5CDC3546AE667CC3C4DEF2C8"/>
            </w:placeholder>
            <w:text/>
          </w:sdtPr>
          <w:sdtContent>
            <w:tc>
              <w:tcPr>
                <w:tcW w:w="2642" w:type="dxa"/>
              </w:tcPr>
              <w:p w:rsidR="00B574C9" w:rsidRDefault="00A3081C" w:rsidP="00A3081C">
                <w:r>
                  <w:t>Fitzpatrick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C2B7F81B0743E4884945E7C423E13A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DEC79EAFEC4A3419D94053C9216F84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60629110ECE944CA5A259D27A077F96"/>
            </w:placeholder>
            <w:text/>
          </w:sdtPr>
          <w:sdtContent>
            <w:tc>
              <w:tcPr>
                <w:tcW w:w="9016" w:type="dxa"/>
                <w:tcMar>
                  <w:top w:w="113" w:type="dxa"/>
                  <w:bottom w:w="113" w:type="dxa"/>
                </w:tcMar>
              </w:tcPr>
              <w:p w:rsidR="003F0D73" w:rsidRPr="00FB589A" w:rsidRDefault="00A3081C" w:rsidP="00A3081C">
                <w:pPr>
                  <w:rPr>
                    <w:b/>
                  </w:rPr>
                </w:pPr>
                <w:r w:rsidRPr="00A3081C">
                  <w:t>Charles Olson (1910-1970)</w:t>
                </w:r>
              </w:p>
            </w:tc>
          </w:sdtContent>
        </w:sdt>
      </w:tr>
      <w:tr w:rsidR="00464699" w:rsidTr="00A3081C">
        <w:sdt>
          <w:sdtPr>
            <w:alias w:val="Variant headwords"/>
            <w:tag w:val="variantHeadwords"/>
            <w:id w:val="173464402"/>
            <w:placeholder>
              <w:docPart w:val="1C3102BEFA801547942753D7DA6F987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2CADE6833712446841D87044289EC0B"/>
            </w:placeholder>
          </w:sdtPr>
          <w:sdtContent>
            <w:tc>
              <w:tcPr>
                <w:tcW w:w="9016" w:type="dxa"/>
                <w:tcMar>
                  <w:top w:w="113" w:type="dxa"/>
                  <w:bottom w:w="113" w:type="dxa"/>
                </w:tcMar>
              </w:tcPr>
              <w:p w:rsidR="00E85A05" w:rsidRDefault="00A3081C" w:rsidP="00E85A05">
                <w:r w:rsidRPr="00110291">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w:t>
                </w:r>
                <w:r>
                  <w:t>‘</w:t>
                </w:r>
                <w:r w:rsidRPr="00110291">
                  <w:t>Projective Verse</w:t>
                </w:r>
                <w:r>
                  <w:t>’</w:t>
                </w:r>
                <w:r w:rsidRPr="00110291">
                  <w:t xml:space="preserve"> as well as his exploration of the long poem in </w:t>
                </w:r>
                <w:r w:rsidRPr="00110291">
                  <w:rPr>
                    <w:i/>
                  </w:rPr>
                  <w:t>The Maximus Poems</w:t>
                </w:r>
                <w:r w:rsidRPr="00110291">
                  <w:t xml:space="preserve">. His poetry draws from the earlier work of poets such as William Carlos Williams and Ezra Pound as well as writers from his own generation like Robert </w:t>
                </w:r>
                <w:proofErr w:type="spellStart"/>
                <w:r w:rsidRPr="00110291">
                  <w:t>Creeley</w:t>
                </w:r>
                <w:proofErr w:type="spellEnd"/>
                <w:r w:rsidRPr="00110291">
                  <w:t xml:space="preserve"> and Robert Duncan. Olson’s influence is felt across the North American poetic spectrum, but most notably in the work of the Vancouver-based TISH group (George Bowering, Daphne </w:t>
                </w:r>
                <w:proofErr w:type="spellStart"/>
                <w:r w:rsidRPr="00110291">
                  <w:t>Marlatt</w:t>
                </w:r>
                <w:proofErr w:type="spellEnd"/>
                <w:r w:rsidRPr="00110291">
                  <w:t xml:space="preserve">, Fred </w:t>
                </w:r>
                <w:proofErr w:type="spellStart"/>
                <w:r w:rsidRPr="00110291">
                  <w:t>Wah</w:t>
                </w:r>
                <w:proofErr w:type="spellEnd"/>
                <w:r w:rsidRPr="00110291">
                  <w:t xml:space="preserve">, among others) and American poets like Susan Howe and Rachel </w:t>
                </w:r>
                <w:proofErr w:type="spellStart"/>
                <w:r w:rsidRPr="00110291">
                  <w:t>Blau</w:t>
                </w:r>
                <w:proofErr w:type="spellEnd"/>
                <w:r w:rsidRPr="00110291">
                  <w:t xml:space="preserve"> </w:t>
                </w:r>
                <w:proofErr w:type="spellStart"/>
                <w:r w:rsidRPr="00110291">
                  <w:t>D</w:t>
                </w:r>
                <w:r>
                  <w:t>uPlessis</w:t>
                </w:r>
                <w:proofErr w:type="spellEnd"/>
                <w:r>
                  <w:t>.</w:t>
                </w:r>
              </w:p>
            </w:tc>
          </w:sdtContent>
        </w:sdt>
      </w:tr>
      <w:tr w:rsidR="003F0D73" w:rsidTr="003F0D73">
        <w:sdt>
          <w:sdtPr>
            <w:alias w:val="Article text"/>
            <w:tag w:val="articleText"/>
            <w:id w:val="634067588"/>
            <w:placeholder>
              <w:docPart w:val="D99EB1638EA04E4AA2F50EF7266E613C"/>
            </w:placeholder>
          </w:sdtPr>
          <w:sdtContent>
            <w:tc>
              <w:tcPr>
                <w:tcW w:w="9016" w:type="dxa"/>
                <w:tcMar>
                  <w:top w:w="113" w:type="dxa"/>
                  <w:bottom w:w="113" w:type="dxa"/>
                </w:tcMar>
              </w:tcPr>
              <w:p w:rsidR="00A3081C" w:rsidRPr="00110291" w:rsidRDefault="00A3081C" w:rsidP="00A3081C">
                <w:r w:rsidRPr="00110291">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w:t>
                </w:r>
                <w:r>
                  <w:t>‘</w:t>
                </w:r>
                <w:r w:rsidRPr="00110291">
                  <w:t>Projective Verse</w:t>
                </w:r>
                <w:r>
                  <w:t>’</w:t>
                </w:r>
                <w:r w:rsidRPr="00110291">
                  <w:t xml:space="preserve"> as well as his exploration of the long poem in </w:t>
                </w:r>
                <w:r w:rsidRPr="00110291">
                  <w:rPr>
                    <w:i/>
                  </w:rPr>
                  <w:t>The Maximus Poems</w:t>
                </w:r>
                <w:r w:rsidRPr="00110291">
                  <w:t xml:space="preserve">. His poetry draws from the earlier work of poets such as William Carlos Williams and Ezra Pound as well as writers from his own generation like Robert </w:t>
                </w:r>
                <w:proofErr w:type="spellStart"/>
                <w:r w:rsidRPr="00110291">
                  <w:t>Creeley</w:t>
                </w:r>
                <w:proofErr w:type="spellEnd"/>
                <w:r w:rsidRPr="00110291">
                  <w:t xml:space="preserve"> and Robert Duncan. Olson’s influence is felt across the North American poetic spectrum, but most notably in the work of the Vancouver-based TISH group (George Bowering, Daphne </w:t>
                </w:r>
                <w:proofErr w:type="spellStart"/>
                <w:r w:rsidRPr="00110291">
                  <w:t>Marlatt</w:t>
                </w:r>
                <w:proofErr w:type="spellEnd"/>
                <w:r w:rsidRPr="00110291">
                  <w:t xml:space="preserve">, Fred </w:t>
                </w:r>
                <w:proofErr w:type="spellStart"/>
                <w:r w:rsidRPr="00110291">
                  <w:t>Wah</w:t>
                </w:r>
                <w:proofErr w:type="spellEnd"/>
                <w:r w:rsidRPr="00110291">
                  <w:t xml:space="preserve">, among others) and American poets like Susan Howe and Rachel </w:t>
                </w:r>
                <w:proofErr w:type="spellStart"/>
                <w:r w:rsidRPr="00110291">
                  <w:t>Blau</w:t>
                </w:r>
                <w:proofErr w:type="spellEnd"/>
                <w:r w:rsidRPr="00110291">
                  <w:t xml:space="preserve"> </w:t>
                </w:r>
                <w:proofErr w:type="spellStart"/>
                <w:r w:rsidRPr="00110291">
                  <w:t>D</w:t>
                </w:r>
                <w:r>
                  <w:t>uPlessis</w:t>
                </w:r>
                <w:proofErr w:type="spellEnd"/>
                <w:r>
                  <w:t>.</w:t>
                </w:r>
              </w:p>
              <w:p w:rsidR="00A3081C" w:rsidRPr="00110291" w:rsidRDefault="00A3081C" w:rsidP="00A3081C"/>
              <w:p w:rsidR="00A3081C" w:rsidRPr="00110291" w:rsidRDefault="00A3081C" w:rsidP="00A3081C">
                <w:r w:rsidRPr="00110291">
                  <w:t xml:space="preserve">Over the course of his career, Charles Olson produced extensive amounts of poetry, criticism, and correspondence, leaving behind an unwieldy and influential body of work. Key to an understanding of his work is the 1950 essay </w:t>
                </w:r>
                <w:r>
                  <w:t>‘</w:t>
                </w:r>
                <w:r w:rsidRPr="00110291">
                  <w:t>Projective Verse,</w:t>
                </w:r>
                <w:r>
                  <w:t>’</w:t>
                </w:r>
                <w:r w:rsidRPr="00110291">
                  <w:t xml:space="preserve"> published originally as a pamphlet and republished more widely in Donald Allen’s anthology </w:t>
                </w:r>
                <w:r w:rsidRPr="00110291">
                  <w:rPr>
                    <w:i/>
                  </w:rPr>
                  <w:t>The New American Poetry</w:t>
                </w:r>
                <w:r w:rsidRPr="00110291">
                  <w:t xml:space="preserve"> (1960) and Olson’s essay collection </w:t>
                </w:r>
                <w:r w:rsidRPr="00110291">
                  <w:rPr>
                    <w:i/>
                  </w:rPr>
                  <w:t>Human Universe and Other Essays</w:t>
                </w:r>
                <w:r w:rsidRPr="00110291">
                  <w:t xml:space="preserve"> (1967). Olson’s </w:t>
                </w:r>
                <w:r>
                  <w:t>‘</w:t>
                </w:r>
                <w:r w:rsidRPr="00110291">
                  <w:t>projective</w:t>
                </w:r>
                <w:r>
                  <w:t>’</w:t>
                </w:r>
                <w:r w:rsidRPr="00110291">
                  <w:t xml:space="preserve"> verse is counter-academic in the sense that it seeks to resist the then-dominant formalist poetics favoured by the New Critics. In the essay, Olson argues for a perceptual poetics rooted in the breath of the poet, taking as key compositional units the syllable and the line (rather than the foot and stanza). For Olson, poetry turns away from finished product and toward kinetic process as the poem becomes a record of the poet’s perceptions of the world – a world the poet is not separate from (as a detached observer treating the world as an object to be described) but instead is a part of. Olson’s key poetic text is perhaps the three volume long poem </w:t>
                </w:r>
                <w:r w:rsidRPr="00110291">
                  <w:rPr>
                    <w:i/>
                  </w:rPr>
                  <w:t>The Maximus Poems</w:t>
                </w:r>
                <w:r w:rsidRPr="00110291">
                  <w:t xml:space="preserve">, which takes the town of </w:t>
                </w:r>
                <w:proofErr w:type="spellStart"/>
                <w:r w:rsidRPr="00110291">
                  <w:t>Glouchester</w:t>
                </w:r>
                <w:proofErr w:type="spellEnd"/>
                <w:r w:rsidRPr="00110291">
                  <w:t xml:space="preserve">, Massachusetts as its subject. The poem is wide-ranging both in terms of form and content. Olson sets the historical events and figures of </w:t>
                </w:r>
                <w:proofErr w:type="spellStart"/>
                <w:r w:rsidRPr="00110291">
                  <w:t>Glouchester</w:t>
                </w:r>
                <w:proofErr w:type="spellEnd"/>
                <w:r w:rsidRPr="00110291">
                  <w:t xml:space="preserve"> against present day considerations of the town, at the same time shifting voices and styles from personal lyric to </w:t>
                </w:r>
                <w:r w:rsidRPr="00110291">
                  <w:lastRenderedPageBreak/>
                  <w:t xml:space="preserve">documentary to historical epic. </w:t>
                </w:r>
              </w:p>
              <w:p w:rsidR="00A3081C" w:rsidRPr="00110291" w:rsidRDefault="00A3081C" w:rsidP="00A3081C"/>
              <w:p w:rsidR="00A3081C" w:rsidRDefault="00A3081C" w:rsidP="00A3081C">
                <w:r w:rsidRPr="00110291">
                  <w:t xml:space="preserve">Framed by editor Donald Allen in his anthology </w:t>
                </w:r>
                <w:r w:rsidRPr="00110291">
                  <w:rPr>
                    <w:i/>
                  </w:rPr>
                  <w:t>The New American Poetry: 1945-1960</w:t>
                </w:r>
                <w:r w:rsidRPr="00110291">
                  <w:t xml:space="preserve"> as one of the key figures of the </w:t>
                </w:r>
                <w:r>
                  <w:t>‘</w:t>
                </w:r>
                <w:r w:rsidRPr="00110291">
                  <w:t>Black Mountain School</w:t>
                </w:r>
                <w:r>
                  <w:t>’</w:t>
                </w:r>
                <w:r w:rsidRPr="00110291">
                  <w:t xml:space="preserve"> alongside Robert </w:t>
                </w:r>
                <w:proofErr w:type="spellStart"/>
                <w:r w:rsidRPr="00110291">
                  <w:t>Creeley</w:t>
                </w:r>
                <w:proofErr w:type="spellEnd"/>
                <w:r w:rsidRPr="00110291">
                  <w:t xml:space="preserve">, Robert Duncan, and Denise </w:t>
                </w:r>
                <w:proofErr w:type="spellStart"/>
                <w:r w:rsidRPr="00110291">
                  <w:t>Levertov</w:t>
                </w:r>
                <w:proofErr w:type="spellEnd"/>
                <w:r w:rsidRPr="00110291">
                  <w:t xml:space="preserve">, among others. In this group, Allen includes the poets </w:t>
                </w:r>
                <w:r>
                  <w:t>‘</w:t>
                </w:r>
                <w:r w:rsidRPr="00110291">
                  <w:t xml:space="preserve">closely identified with the two important magazines of the period, </w:t>
                </w:r>
                <w:r w:rsidRPr="00110291">
                  <w:rPr>
                    <w:i/>
                  </w:rPr>
                  <w:t>Origin</w:t>
                </w:r>
                <w:r w:rsidRPr="00110291">
                  <w:t xml:space="preserve"> and </w:t>
                </w:r>
                <w:r w:rsidRPr="00110291">
                  <w:rPr>
                    <w:i/>
                  </w:rPr>
                  <w:t>Black Mountain Review</w:t>
                </w:r>
                <w:r>
                  <w:t>’</w:t>
                </w:r>
                <w:r w:rsidRPr="00110291">
                  <w:t xml:space="preserve"> (xii). The name of the group also connects to the group’s association with Black Mountain College in North Carolina, particularly Olson’s role as college rector. Ols</w:t>
                </w:r>
                <w:bookmarkStart w:id="0" w:name="_GoBack"/>
                <w:bookmarkEnd w:id="0"/>
                <w:r w:rsidRPr="00110291">
                  <w:t xml:space="preserve">on’s influence can be felt both among his peers and in poets of the following generation. One key moment where we can view this influence directly is the 1963 Vancouver Poetry Conference, where Olson, </w:t>
                </w:r>
                <w:proofErr w:type="spellStart"/>
                <w:r w:rsidRPr="00110291">
                  <w:t>Creeley</w:t>
                </w:r>
                <w:proofErr w:type="spellEnd"/>
                <w:r w:rsidRPr="00110291">
                  <w:t xml:space="preserve">, Duncan, </w:t>
                </w:r>
                <w:proofErr w:type="spellStart"/>
                <w:r w:rsidRPr="00110291">
                  <w:t>Levertov</w:t>
                </w:r>
                <w:proofErr w:type="spellEnd"/>
                <w:r w:rsidRPr="00110291">
                  <w:t xml:space="preserve">, and Beat writer Allen Ginsberg co-taught a summer course at the University of British Columbia organized by </w:t>
                </w:r>
                <w:commentRangeStart w:id="1"/>
                <w:r w:rsidRPr="00110291">
                  <w:t>Warren Tallman that has become a key moment in Canadian Literature because of the cross-</w:t>
                </w:r>
                <w:proofErr w:type="gramStart"/>
                <w:r w:rsidRPr="00110291">
                  <w:t xml:space="preserve">border  </w:t>
                </w:r>
                <w:commentRangeEnd w:id="1"/>
                <w:proofErr w:type="gramEnd"/>
                <w:r w:rsidR="0010262F">
                  <w:rPr>
                    <w:rStyle w:val="CommentReference"/>
                  </w:rPr>
                  <w:commentReference w:id="1"/>
                </w:r>
              </w:p>
              <w:p w:rsidR="00A3081C" w:rsidRDefault="00A3081C" w:rsidP="00A3081C"/>
              <w:p w:rsidR="00A3081C" w:rsidRDefault="00A3081C" w:rsidP="00A3081C">
                <w:pPr>
                  <w:pStyle w:val="Heading1"/>
                  <w:outlineLvl w:val="0"/>
                </w:pPr>
                <w:r>
                  <w:t>Key Works:</w:t>
                </w:r>
              </w:p>
              <w:p w:rsidR="00A3081C" w:rsidRPr="00A3081C" w:rsidRDefault="00A3081C" w:rsidP="00A3081C">
                <w:pPr>
                  <w:pStyle w:val="Heading2"/>
                  <w:outlineLvl w:val="1"/>
                </w:pPr>
                <w:r w:rsidRPr="00A3081C">
                  <w:t>Poetry</w:t>
                </w:r>
              </w:p>
              <w:p w:rsidR="00A3081C" w:rsidRPr="00E34C90" w:rsidRDefault="00A3081C" w:rsidP="00A3081C">
                <w:pPr>
                  <w:pStyle w:val="NormalfollowingH2"/>
                </w:pPr>
                <w:proofErr w:type="gramStart"/>
                <w:r>
                  <w:rPr>
                    <w:i/>
                  </w:rPr>
                  <w:t>y</w:t>
                </w:r>
                <w:proofErr w:type="gramEnd"/>
                <w:r>
                  <w:rPr>
                    <w:i/>
                  </w:rPr>
                  <w:t xml:space="preserve"> &amp; x</w:t>
                </w:r>
                <w:r>
                  <w:t xml:space="preserve"> (1949)</w:t>
                </w:r>
              </w:p>
              <w:p w:rsidR="00A3081C" w:rsidRPr="00E34C90" w:rsidRDefault="00A3081C" w:rsidP="00A3081C">
                <w:pPr>
                  <w:pStyle w:val="NormalfollowingH2"/>
                </w:pPr>
                <w:r>
                  <w:rPr>
                    <w:i/>
                  </w:rPr>
                  <w:t xml:space="preserve">In Cold Hell, In Thicket </w:t>
                </w:r>
                <w:r>
                  <w:t>(1953)</w:t>
                </w:r>
              </w:p>
              <w:p w:rsidR="00A3081C" w:rsidRDefault="00A3081C" w:rsidP="00A3081C">
                <w:pPr>
                  <w:pStyle w:val="NormalfollowingH2"/>
                </w:pPr>
                <w:r>
                  <w:rPr>
                    <w:i/>
                  </w:rPr>
                  <w:t>The Distances</w:t>
                </w:r>
                <w:r>
                  <w:t xml:space="preserve"> (1960)</w:t>
                </w:r>
              </w:p>
              <w:p w:rsidR="00A3081C" w:rsidRDefault="00A3081C" w:rsidP="00A3081C">
                <w:pPr>
                  <w:pStyle w:val="NormalfollowingH2"/>
                </w:pPr>
                <w:r>
                  <w:rPr>
                    <w:i/>
                  </w:rPr>
                  <w:t>The Maximus Poems</w:t>
                </w:r>
                <w:r>
                  <w:t xml:space="preserve"> (1960)</w:t>
                </w:r>
              </w:p>
              <w:p w:rsidR="00A3081C" w:rsidRDefault="00A3081C" w:rsidP="00A3081C">
                <w:pPr>
                  <w:pStyle w:val="NormalfollowingH2"/>
                </w:pPr>
                <w:r>
                  <w:rPr>
                    <w:i/>
                  </w:rPr>
                  <w:t>The Maximus Poems IV, V, VI</w:t>
                </w:r>
                <w:r>
                  <w:t xml:space="preserve"> (1968)</w:t>
                </w:r>
              </w:p>
              <w:p w:rsidR="00A3081C" w:rsidRDefault="00A3081C" w:rsidP="00A3081C">
                <w:pPr>
                  <w:pStyle w:val="NormalfollowingH2"/>
                </w:pPr>
                <w:r>
                  <w:rPr>
                    <w:i/>
                  </w:rPr>
                  <w:t>The Maximus Poems Volume Three</w:t>
                </w:r>
                <w:r>
                  <w:t xml:space="preserve"> (1975)</w:t>
                </w:r>
              </w:p>
              <w:p w:rsidR="00A3081C" w:rsidRDefault="00A3081C" w:rsidP="00A3081C">
                <w:pPr>
                  <w:pStyle w:val="NormalfollowingH2"/>
                </w:pPr>
                <w:r>
                  <w:rPr>
                    <w:i/>
                  </w:rPr>
                  <w:t>The Maximus Poems</w:t>
                </w:r>
                <w:r>
                  <w:t xml:space="preserve"> (Collected) (1983)</w:t>
                </w:r>
              </w:p>
              <w:p w:rsidR="00A3081C" w:rsidRDefault="00A3081C" w:rsidP="00A3081C">
                <w:pPr>
                  <w:pStyle w:val="NormalfollowingH2"/>
                </w:pPr>
                <w:r>
                  <w:rPr>
                    <w:i/>
                  </w:rPr>
                  <w:t>The Collected Poems of Charles Olson</w:t>
                </w:r>
                <w:r>
                  <w:t xml:space="preserve"> (1987)</w:t>
                </w:r>
              </w:p>
              <w:p w:rsidR="00A3081C" w:rsidRPr="00E34C90" w:rsidRDefault="00A3081C" w:rsidP="00A3081C">
                <w:pPr>
                  <w:pStyle w:val="NormalfollowingH2"/>
                </w:pPr>
                <w:r>
                  <w:rPr>
                    <w:i/>
                  </w:rPr>
                  <w:t>A Nation of Nothing But Poems: Supplementary Poems</w:t>
                </w:r>
                <w:r>
                  <w:t xml:space="preserve"> (1989)</w:t>
                </w:r>
              </w:p>
              <w:p w:rsidR="00A3081C" w:rsidRPr="00E34C90" w:rsidRDefault="00A3081C" w:rsidP="00A3081C"/>
              <w:p w:rsidR="00A3081C" w:rsidRPr="00A3081C" w:rsidRDefault="00A3081C" w:rsidP="00A3081C">
                <w:pPr>
                  <w:pStyle w:val="Heading2"/>
                  <w:outlineLvl w:val="1"/>
                </w:pPr>
                <w:r w:rsidRPr="00A3081C">
                  <w:t>Criticism/Poetics</w:t>
                </w:r>
              </w:p>
              <w:p w:rsidR="00A3081C" w:rsidRDefault="00A3081C" w:rsidP="00A3081C">
                <w:pPr>
                  <w:pStyle w:val="NormalfollowingH2"/>
                </w:pPr>
                <w:r w:rsidRPr="00A3081C">
                  <w:rPr>
                    <w:i/>
                  </w:rPr>
                  <w:t>Call Me Ishmael</w:t>
                </w:r>
                <w:r>
                  <w:t xml:space="preserve"> (1947)</w:t>
                </w:r>
              </w:p>
              <w:p w:rsidR="00A3081C" w:rsidRDefault="00A3081C" w:rsidP="00A3081C">
                <w:pPr>
                  <w:pStyle w:val="NormalfollowingH2"/>
                </w:pPr>
                <w:r w:rsidRPr="00A3081C">
                  <w:rPr>
                    <w:i/>
                  </w:rPr>
                  <w:t>The Mayan Letters</w:t>
                </w:r>
                <w:r>
                  <w:t xml:space="preserve"> (1953)</w:t>
                </w:r>
              </w:p>
              <w:p w:rsidR="00A3081C" w:rsidRPr="00E34C90" w:rsidRDefault="00A3081C" w:rsidP="00A3081C">
                <w:pPr>
                  <w:pStyle w:val="NormalfollowingH2"/>
                </w:pPr>
                <w:r w:rsidRPr="00A3081C">
                  <w:rPr>
                    <w:i/>
                  </w:rPr>
                  <w:t>A Bibliography on America for Ed Dorn</w:t>
                </w:r>
                <w:r>
                  <w:t xml:space="preserve"> (1964)</w:t>
                </w:r>
              </w:p>
              <w:p w:rsidR="00A3081C" w:rsidRPr="00E34C90" w:rsidRDefault="00A3081C" w:rsidP="00A3081C">
                <w:pPr>
                  <w:pStyle w:val="NormalfollowingH2"/>
                </w:pPr>
                <w:r w:rsidRPr="00A3081C">
                  <w:rPr>
                    <w:i/>
                  </w:rPr>
                  <w:t>Human Universe and Other Essays</w:t>
                </w:r>
                <w:r>
                  <w:t xml:space="preserve"> (1965)</w:t>
                </w:r>
              </w:p>
              <w:p w:rsidR="00A3081C" w:rsidRDefault="00A3081C" w:rsidP="00A3081C">
                <w:pPr>
                  <w:pStyle w:val="NormalfollowingH2"/>
                </w:pPr>
                <w:r w:rsidRPr="00A3081C">
                  <w:rPr>
                    <w:i/>
                  </w:rPr>
                  <w:t>Casual Mythology</w:t>
                </w:r>
                <w:r>
                  <w:t xml:space="preserve"> (1969)</w:t>
                </w:r>
              </w:p>
              <w:p w:rsidR="00A3081C" w:rsidRPr="00E34C90" w:rsidRDefault="00A3081C" w:rsidP="00A3081C">
                <w:pPr>
                  <w:pStyle w:val="NormalfollowingH2"/>
                </w:pPr>
                <w:r w:rsidRPr="00A3081C">
                  <w:rPr>
                    <w:i/>
                  </w:rPr>
                  <w:t>The Post Office: A Memoir of his Father</w:t>
                </w:r>
                <w:r>
                  <w:t xml:space="preserve"> (1974)</w:t>
                </w:r>
              </w:p>
              <w:p w:rsidR="00A3081C" w:rsidRPr="00E34C90" w:rsidRDefault="00A3081C" w:rsidP="00A3081C">
                <w:pPr>
                  <w:pStyle w:val="NormalfollowingH2"/>
                </w:pPr>
                <w:proofErr w:type="spellStart"/>
                <w:r w:rsidRPr="00A3081C">
                  <w:rPr>
                    <w:i/>
                  </w:rPr>
                  <w:t>Muthologos</w:t>
                </w:r>
                <w:proofErr w:type="spellEnd"/>
                <w:r w:rsidRPr="00A3081C">
                  <w:rPr>
                    <w:i/>
                  </w:rPr>
                  <w:t>: Lectures and Interviews</w:t>
                </w:r>
                <w:r>
                  <w:t xml:space="preserve"> – Revised Second Edition – Ed. Ralph Maud (2010)</w:t>
                </w:r>
              </w:p>
              <w:p w:rsidR="00A3081C" w:rsidRDefault="00A3081C" w:rsidP="00A3081C">
                <w:pPr>
                  <w:rPr>
                    <w:u w:val="single"/>
                  </w:rPr>
                </w:pPr>
              </w:p>
              <w:p w:rsidR="00A3081C" w:rsidRPr="00A3081C" w:rsidRDefault="00A3081C" w:rsidP="00A3081C">
                <w:pPr>
                  <w:pStyle w:val="Heading2"/>
                  <w:outlineLvl w:val="1"/>
                </w:pPr>
                <w:r w:rsidRPr="00A3081C">
                  <w:t>Correspondence</w:t>
                </w:r>
              </w:p>
              <w:p w:rsidR="00A3081C" w:rsidRDefault="00A3081C" w:rsidP="00A3081C">
                <w:pPr>
                  <w:pStyle w:val="NormalfollowingH2"/>
                </w:pPr>
                <w:r w:rsidRPr="00A3081C">
                  <w:rPr>
                    <w:i/>
                  </w:rPr>
                  <w:t xml:space="preserve">Charles Olson and Robert </w:t>
                </w:r>
                <w:proofErr w:type="spellStart"/>
                <w:r w:rsidRPr="00A3081C">
                  <w:rPr>
                    <w:i/>
                  </w:rPr>
                  <w:t>Creeley</w:t>
                </w:r>
                <w:proofErr w:type="spellEnd"/>
                <w:r w:rsidRPr="00A3081C">
                  <w:rPr>
                    <w:i/>
                  </w:rPr>
                  <w:t>: The Complete Correspondence</w:t>
                </w:r>
                <w:r>
                  <w:t xml:space="preserve">; Eds. George F. </w:t>
                </w:r>
                <w:proofErr w:type="spellStart"/>
                <w:r>
                  <w:t>Butterick</w:t>
                </w:r>
                <w:proofErr w:type="spellEnd"/>
                <w:r>
                  <w:t xml:space="preserve"> and Richard Blevins (1980-1996)</w:t>
                </w:r>
              </w:p>
              <w:p w:rsidR="00A3081C" w:rsidRDefault="00A3081C" w:rsidP="00A3081C">
                <w:pPr>
                  <w:pStyle w:val="NormalfollowingH2"/>
                </w:pPr>
                <w:r w:rsidRPr="00A3081C">
                  <w:rPr>
                    <w:i/>
                  </w:rPr>
                  <w:t xml:space="preserve">Charles Olson and Cid </w:t>
                </w:r>
                <w:proofErr w:type="spellStart"/>
                <w:r w:rsidRPr="00A3081C">
                  <w:rPr>
                    <w:i/>
                  </w:rPr>
                  <w:t>Corman</w:t>
                </w:r>
                <w:proofErr w:type="spellEnd"/>
                <w:r w:rsidRPr="00A3081C">
                  <w:rPr>
                    <w:i/>
                  </w:rPr>
                  <w:t>: Complete Correspondence 1950-1964</w:t>
                </w:r>
                <w:r>
                  <w:t>; Ed. George Evans (1987)</w:t>
                </w:r>
              </w:p>
              <w:p w:rsidR="00A3081C" w:rsidRDefault="00A3081C" w:rsidP="00A3081C"/>
              <w:p w:rsidR="00A3081C" w:rsidRDefault="00A3081C" w:rsidP="00A3081C">
                <w:r>
                  <w:t>Online Resources</w:t>
                </w:r>
              </w:p>
              <w:p w:rsidR="00A3081C" w:rsidRDefault="00A3081C" w:rsidP="00A3081C"/>
              <w:p w:rsidR="003F0D73" w:rsidRDefault="00A3081C" w:rsidP="00A3081C">
                <w:r>
                  <w:t xml:space="preserve">A wide array of sound recordings at </w:t>
                </w:r>
                <w:proofErr w:type="spellStart"/>
                <w:r>
                  <w:t>PennSound</w:t>
                </w:r>
                <w:proofErr w:type="spellEnd"/>
                <w:r>
                  <w:t xml:space="preserve">: </w:t>
                </w:r>
                <w:hyperlink r:id="rId10" w:history="1">
                  <w:r w:rsidRPr="00827CE9">
                    <w:rPr>
                      <w:rStyle w:val="Hyperlink"/>
                    </w:rPr>
                    <w:t>http://writing.upenn.edu/pennsound/x/Olson.php</w:t>
                  </w:r>
                </w:hyperlink>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F48E84FF461BD4F9123593D0E0FB1F4"/>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3-22T15:41:00Z" w:initials="LD">
    <w:p w:rsidR="0010262F" w:rsidRDefault="0010262F">
      <w:pPr>
        <w:pStyle w:val="CommentText"/>
      </w:pPr>
      <w:r>
        <w:rPr>
          <w:rStyle w:val="CommentReference"/>
        </w:rPr>
        <w:annotationRef/>
      </w:r>
      <w:r>
        <w:t>Incomplete? Consult author.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81C" w:rsidRDefault="00A3081C" w:rsidP="007A0D55">
      <w:pPr>
        <w:spacing w:after="0" w:line="240" w:lineRule="auto"/>
      </w:pPr>
      <w:r>
        <w:separator/>
      </w:r>
    </w:p>
  </w:endnote>
  <w:endnote w:type="continuationSeparator" w:id="0">
    <w:p w:rsidR="00A3081C" w:rsidRDefault="00A308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81C" w:rsidRDefault="00A3081C" w:rsidP="007A0D55">
      <w:pPr>
        <w:spacing w:after="0" w:line="240" w:lineRule="auto"/>
      </w:pPr>
      <w:r>
        <w:separator/>
      </w:r>
    </w:p>
  </w:footnote>
  <w:footnote w:type="continuationSeparator" w:id="0">
    <w:p w:rsidR="00A3081C" w:rsidRDefault="00A3081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81C" w:rsidRDefault="00A3081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3081C" w:rsidRDefault="00A308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81C"/>
    <w:rsid w:val="00032559"/>
    <w:rsid w:val="00052040"/>
    <w:rsid w:val="000B25AE"/>
    <w:rsid w:val="000B55AB"/>
    <w:rsid w:val="000D24DC"/>
    <w:rsid w:val="00101B2E"/>
    <w:rsid w:val="0010262F"/>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081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08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1C"/>
    <w:rPr>
      <w:rFonts w:ascii="Lucida Grande" w:hAnsi="Lucida Grande" w:cs="Lucida Grande"/>
      <w:sz w:val="18"/>
      <w:szCs w:val="18"/>
    </w:rPr>
  </w:style>
  <w:style w:type="character" w:styleId="Hyperlink">
    <w:name w:val="Hyperlink"/>
    <w:basedOn w:val="DefaultParagraphFont"/>
    <w:rsid w:val="00A3081C"/>
    <w:rPr>
      <w:color w:val="0000FF"/>
      <w:u w:val="single"/>
    </w:rPr>
  </w:style>
  <w:style w:type="character" w:styleId="CommentReference">
    <w:name w:val="annotation reference"/>
    <w:basedOn w:val="DefaultParagraphFont"/>
    <w:uiPriority w:val="99"/>
    <w:semiHidden/>
    <w:rsid w:val="0010262F"/>
    <w:rPr>
      <w:sz w:val="18"/>
      <w:szCs w:val="18"/>
    </w:rPr>
  </w:style>
  <w:style w:type="paragraph" w:styleId="CommentText">
    <w:name w:val="annotation text"/>
    <w:basedOn w:val="Normal"/>
    <w:link w:val="CommentTextChar"/>
    <w:uiPriority w:val="99"/>
    <w:semiHidden/>
    <w:rsid w:val="0010262F"/>
    <w:pPr>
      <w:spacing w:line="240" w:lineRule="auto"/>
    </w:pPr>
    <w:rPr>
      <w:sz w:val="24"/>
      <w:szCs w:val="24"/>
    </w:rPr>
  </w:style>
  <w:style w:type="character" w:customStyle="1" w:styleId="CommentTextChar">
    <w:name w:val="Comment Text Char"/>
    <w:basedOn w:val="DefaultParagraphFont"/>
    <w:link w:val="CommentText"/>
    <w:uiPriority w:val="99"/>
    <w:semiHidden/>
    <w:rsid w:val="0010262F"/>
    <w:rPr>
      <w:sz w:val="24"/>
      <w:szCs w:val="24"/>
    </w:rPr>
  </w:style>
  <w:style w:type="paragraph" w:styleId="CommentSubject">
    <w:name w:val="annotation subject"/>
    <w:basedOn w:val="CommentText"/>
    <w:next w:val="CommentText"/>
    <w:link w:val="CommentSubjectChar"/>
    <w:uiPriority w:val="99"/>
    <w:semiHidden/>
    <w:rsid w:val="0010262F"/>
    <w:rPr>
      <w:b/>
      <w:bCs/>
      <w:sz w:val="20"/>
      <w:szCs w:val="20"/>
    </w:rPr>
  </w:style>
  <w:style w:type="character" w:customStyle="1" w:styleId="CommentSubjectChar">
    <w:name w:val="Comment Subject Char"/>
    <w:basedOn w:val="CommentTextChar"/>
    <w:link w:val="CommentSubject"/>
    <w:uiPriority w:val="99"/>
    <w:semiHidden/>
    <w:rsid w:val="0010262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308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1C"/>
    <w:rPr>
      <w:rFonts w:ascii="Lucida Grande" w:hAnsi="Lucida Grande" w:cs="Lucida Grande"/>
      <w:sz w:val="18"/>
      <w:szCs w:val="18"/>
    </w:rPr>
  </w:style>
  <w:style w:type="character" w:styleId="Hyperlink">
    <w:name w:val="Hyperlink"/>
    <w:basedOn w:val="DefaultParagraphFont"/>
    <w:rsid w:val="00A3081C"/>
    <w:rPr>
      <w:color w:val="0000FF"/>
      <w:u w:val="single"/>
    </w:rPr>
  </w:style>
  <w:style w:type="character" w:styleId="CommentReference">
    <w:name w:val="annotation reference"/>
    <w:basedOn w:val="DefaultParagraphFont"/>
    <w:uiPriority w:val="99"/>
    <w:semiHidden/>
    <w:rsid w:val="0010262F"/>
    <w:rPr>
      <w:sz w:val="18"/>
      <w:szCs w:val="18"/>
    </w:rPr>
  </w:style>
  <w:style w:type="paragraph" w:styleId="CommentText">
    <w:name w:val="annotation text"/>
    <w:basedOn w:val="Normal"/>
    <w:link w:val="CommentTextChar"/>
    <w:uiPriority w:val="99"/>
    <w:semiHidden/>
    <w:rsid w:val="0010262F"/>
    <w:pPr>
      <w:spacing w:line="240" w:lineRule="auto"/>
    </w:pPr>
    <w:rPr>
      <w:sz w:val="24"/>
      <w:szCs w:val="24"/>
    </w:rPr>
  </w:style>
  <w:style w:type="character" w:customStyle="1" w:styleId="CommentTextChar">
    <w:name w:val="Comment Text Char"/>
    <w:basedOn w:val="DefaultParagraphFont"/>
    <w:link w:val="CommentText"/>
    <w:uiPriority w:val="99"/>
    <w:semiHidden/>
    <w:rsid w:val="0010262F"/>
    <w:rPr>
      <w:sz w:val="24"/>
      <w:szCs w:val="24"/>
    </w:rPr>
  </w:style>
  <w:style w:type="paragraph" w:styleId="CommentSubject">
    <w:name w:val="annotation subject"/>
    <w:basedOn w:val="CommentText"/>
    <w:next w:val="CommentText"/>
    <w:link w:val="CommentSubjectChar"/>
    <w:uiPriority w:val="99"/>
    <w:semiHidden/>
    <w:rsid w:val="0010262F"/>
    <w:rPr>
      <w:b/>
      <w:bCs/>
      <w:sz w:val="20"/>
      <w:szCs w:val="20"/>
    </w:rPr>
  </w:style>
  <w:style w:type="character" w:customStyle="1" w:styleId="CommentSubjectChar">
    <w:name w:val="Comment Subject Char"/>
    <w:basedOn w:val="CommentTextChar"/>
    <w:link w:val="CommentSubject"/>
    <w:uiPriority w:val="99"/>
    <w:semiHidden/>
    <w:rsid w:val="001026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riting.upenn.edu/pennsound/x/Olson.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3C1220786A554A822C95B13D84B3E2"/>
        <w:category>
          <w:name w:val="General"/>
          <w:gallery w:val="placeholder"/>
        </w:category>
        <w:types>
          <w:type w:val="bbPlcHdr"/>
        </w:types>
        <w:behaviors>
          <w:behavior w:val="content"/>
        </w:behaviors>
        <w:guid w:val="{739A90D1-26AE-1142-BEA5-799ED1792072}"/>
      </w:docPartPr>
      <w:docPartBody>
        <w:p w:rsidR="00000000" w:rsidRDefault="004E117A">
          <w:pPr>
            <w:pStyle w:val="E53C1220786A554A822C95B13D84B3E2"/>
          </w:pPr>
          <w:r w:rsidRPr="00CC586D">
            <w:rPr>
              <w:rStyle w:val="PlaceholderText"/>
              <w:b/>
              <w:color w:val="FFFFFF" w:themeColor="background1"/>
            </w:rPr>
            <w:t>[Salutation]</w:t>
          </w:r>
        </w:p>
      </w:docPartBody>
    </w:docPart>
    <w:docPart>
      <w:docPartPr>
        <w:name w:val="41E3A91C6D85104EA3DBAF6EA2FF6CE7"/>
        <w:category>
          <w:name w:val="General"/>
          <w:gallery w:val="placeholder"/>
        </w:category>
        <w:types>
          <w:type w:val="bbPlcHdr"/>
        </w:types>
        <w:behaviors>
          <w:behavior w:val="content"/>
        </w:behaviors>
        <w:guid w:val="{20CDC029-BB05-3743-B05D-3E39329430EB}"/>
      </w:docPartPr>
      <w:docPartBody>
        <w:p w:rsidR="00000000" w:rsidRDefault="004E117A">
          <w:pPr>
            <w:pStyle w:val="41E3A91C6D85104EA3DBAF6EA2FF6CE7"/>
          </w:pPr>
          <w:r>
            <w:rPr>
              <w:rStyle w:val="PlaceholderText"/>
            </w:rPr>
            <w:t>[First name]</w:t>
          </w:r>
        </w:p>
      </w:docPartBody>
    </w:docPart>
    <w:docPart>
      <w:docPartPr>
        <w:name w:val="3C1D1A00D089F14DA2B9B8220B94032A"/>
        <w:category>
          <w:name w:val="General"/>
          <w:gallery w:val="placeholder"/>
        </w:category>
        <w:types>
          <w:type w:val="bbPlcHdr"/>
        </w:types>
        <w:behaviors>
          <w:behavior w:val="content"/>
        </w:behaviors>
        <w:guid w:val="{71F0D7B6-9342-BF44-8906-C10B5AAC62DD}"/>
      </w:docPartPr>
      <w:docPartBody>
        <w:p w:rsidR="00000000" w:rsidRDefault="004E117A">
          <w:pPr>
            <w:pStyle w:val="3C1D1A00D089F14DA2B9B8220B94032A"/>
          </w:pPr>
          <w:r>
            <w:rPr>
              <w:rStyle w:val="PlaceholderText"/>
            </w:rPr>
            <w:t>[Middle name]</w:t>
          </w:r>
        </w:p>
      </w:docPartBody>
    </w:docPart>
    <w:docPart>
      <w:docPartPr>
        <w:name w:val="34DCA8AA5CDC3546AE667CC3C4DEF2C8"/>
        <w:category>
          <w:name w:val="General"/>
          <w:gallery w:val="placeholder"/>
        </w:category>
        <w:types>
          <w:type w:val="bbPlcHdr"/>
        </w:types>
        <w:behaviors>
          <w:behavior w:val="content"/>
        </w:behaviors>
        <w:guid w:val="{58E0593D-E21B-2F4B-8788-9BDDC43E149C}"/>
      </w:docPartPr>
      <w:docPartBody>
        <w:p w:rsidR="00000000" w:rsidRDefault="004E117A">
          <w:pPr>
            <w:pStyle w:val="34DCA8AA5CDC3546AE667CC3C4DEF2C8"/>
          </w:pPr>
          <w:r>
            <w:rPr>
              <w:rStyle w:val="PlaceholderText"/>
            </w:rPr>
            <w:t>[Last name]</w:t>
          </w:r>
        </w:p>
      </w:docPartBody>
    </w:docPart>
    <w:docPart>
      <w:docPartPr>
        <w:name w:val="EC2B7F81B0743E4884945E7C423E13AB"/>
        <w:category>
          <w:name w:val="General"/>
          <w:gallery w:val="placeholder"/>
        </w:category>
        <w:types>
          <w:type w:val="bbPlcHdr"/>
        </w:types>
        <w:behaviors>
          <w:behavior w:val="content"/>
        </w:behaviors>
        <w:guid w:val="{E9A72960-E525-EA4B-94ED-18F4CF2D2877}"/>
      </w:docPartPr>
      <w:docPartBody>
        <w:p w:rsidR="00000000" w:rsidRDefault="004E117A">
          <w:pPr>
            <w:pStyle w:val="EC2B7F81B0743E4884945E7C423E13AB"/>
          </w:pPr>
          <w:r>
            <w:rPr>
              <w:rStyle w:val="PlaceholderText"/>
            </w:rPr>
            <w:t>[Enter your biography]</w:t>
          </w:r>
        </w:p>
      </w:docPartBody>
    </w:docPart>
    <w:docPart>
      <w:docPartPr>
        <w:name w:val="ADEC79EAFEC4A3419D94053C9216F84F"/>
        <w:category>
          <w:name w:val="General"/>
          <w:gallery w:val="placeholder"/>
        </w:category>
        <w:types>
          <w:type w:val="bbPlcHdr"/>
        </w:types>
        <w:behaviors>
          <w:behavior w:val="content"/>
        </w:behaviors>
        <w:guid w:val="{DCEC8FCE-AB59-2649-AFB1-673CD5FFEA7A}"/>
      </w:docPartPr>
      <w:docPartBody>
        <w:p w:rsidR="00000000" w:rsidRDefault="004E117A">
          <w:pPr>
            <w:pStyle w:val="ADEC79EAFEC4A3419D94053C9216F84F"/>
          </w:pPr>
          <w:r>
            <w:rPr>
              <w:rStyle w:val="PlaceholderText"/>
            </w:rPr>
            <w:t>[Enter the institution with which you are affiliated]</w:t>
          </w:r>
        </w:p>
      </w:docPartBody>
    </w:docPart>
    <w:docPart>
      <w:docPartPr>
        <w:name w:val="460629110ECE944CA5A259D27A077F96"/>
        <w:category>
          <w:name w:val="General"/>
          <w:gallery w:val="placeholder"/>
        </w:category>
        <w:types>
          <w:type w:val="bbPlcHdr"/>
        </w:types>
        <w:behaviors>
          <w:behavior w:val="content"/>
        </w:behaviors>
        <w:guid w:val="{5CBFDEE9-7FCB-7046-93A5-13DC2DB69672}"/>
      </w:docPartPr>
      <w:docPartBody>
        <w:p w:rsidR="00000000" w:rsidRDefault="004E117A">
          <w:pPr>
            <w:pStyle w:val="460629110ECE944CA5A259D27A077F96"/>
          </w:pPr>
          <w:r w:rsidRPr="00EF74F7">
            <w:rPr>
              <w:b/>
              <w:color w:val="808080" w:themeColor="background1" w:themeShade="80"/>
            </w:rPr>
            <w:t>[Enter the headword for your article]</w:t>
          </w:r>
        </w:p>
      </w:docPartBody>
    </w:docPart>
    <w:docPart>
      <w:docPartPr>
        <w:name w:val="1C3102BEFA801547942753D7DA6F9873"/>
        <w:category>
          <w:name w:val="General"/>
          <w:gallery w:val="placeholder"/>
        </w:category>
        <w:types>
          <w:type w:val="bbPlcHdr"/>
        </w:types>
        <w:behaviors>
          <w:behavior w:val="content"/>
        </w:behaviors>
        <w:guid w:val="{C19C28D8-1FC5-3340-80BE-858A67131D64}"/>
      </w:docPartPr>
      <w:docPartBody>
        <w:p w:rsidR="00000000" w:rsidRDefault="004E117A">
          <w:pPr>
            <w:pStyle w:val="1C3102BEFA801547942753D7DA6F98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2CADE6833712446841D87044289EC0B"/>
        <w:category>
          <w:name w:val="General"/>
          <w:gallery w:val="placeholder"/>
        </w:category>
        <w:types>
          <w:type w:val="bbPlcHdr"/>
        </w:types>
        <w:behaviors>
          <w:behavior w:val="content"/>
        </w:behaviors>
        <w:guid w:val="{AD13668F-0203-704A-8642-7B6F28E59875}"/>
      </w:docPartPr>
      <w:docPartBody>
        <w:p w:rsidR="00000000" w:rsidRDefault="004E117A">
          <w:pPr>
            <w:pStyle w:val="12CADE6833712446841D87044289EC0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99EB1638EA04E4AA2F50EF7266E613C"/>
        <w:category>
          <w:name w:val="General"/>
          <w:gallery w:val="placeholder"/>
        </w:category>
        <w:types>
          <w:type w:val="bbPlcHdr"/>
        </w:types>
        <w:behaviors>
          <w:behavior w:val="content"/>
        </w:behaviors>
        <w:guid w:val="{3BBE478E-996C-7F4A-92D9-6301BD8BC100}"/>
      </w:docPartPr>
      <w:docPartBody>
        <w:p w:rsidR="00000000" w:rsidRDefault="004E117A">
          <w:pPr>
            <w:pStyle w:val="D99EB1638EA04E4AA2F50EF7266E613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F48E84FF461BD4F9123593D0E0FB1F4"/>
        <w:category>
          <w:name w:val="General"/>
          <w:gallery w:val="placeholder"/>
        </w:category>
        <w:types>
          <w:type w:val="bbPlcHdr"/>
        </w:types>
        <w:behaviors>
          <w:behavior w:val="content"/>
        </w:behaviors>
        <w:guid w:val="{6CCACF71-2430-D946-91E8-356ACFDDBA0A}"/>
      </w:docPartPr>
      <w:docPartBody>
        <w:p w:rsidR="00000000" w:rsidRDefault="004E117A">
          <w:pPr>
            <w:pStyle w:val="9F48E84FF461BD4F9123593D0E0FB1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3C1220786A554A822C95B13D84B3E2">
    <w:name w:val="E53C1220786A554A822C95B13D84B3E2"/>
  </w:style>
  <w:style w:type="paragraph" w:customStyle="1" w:styleId="41E3A91C6D85104EA3DBAF6EA2FF6CE7">
    <w:name w:val="41E3A91C6D85104EA3DBAF6EA2FF6CE7"/>
  </w:style>
  <w:style w:type="paragraph" w:customStyle="1" w:styleId="3C1D1A00D089F14DA2B9B8220B94032A">
    <w:name w:val="3C1D1A00D089F14DA2B9B8220B94032A"/>
  </w:style>
  <w:style w:type="paragraph" w:customStyle="1" w:styleId="34DCA8AA5CDC3546AE667CC3C4DEF2C8">
    <w:name w:val="34DCA8AA5CDC3546AE667CC3C4DEF2C8"/>
  </w:style>
  <w:style w:type="paragraph" w:customStyle="1" w:styleId="EC2B7F81B0743E4884945E7C423E13AB">
    <w:name w:val="EC2B7F81B0743E4884945E7C423E13AB"/>
  </w:style>
  <w:style w:type="paragraph" w:customStyle="1" w:styleId="ADEC79EAFEC4A3419D94053C9216F84F">
    <w:name w:val="ADEC79EAFEC4A3419D94053C9216F84F"/>
  </w:style>
  <w:style w:type="paragraph" w:customStyle="1" w:styleId="460629110ECE944CA5A259D27A077F96">
    <w:name w:val="460629110ECE944CA5A259D27A077F96"/>
  </w:style>
  <w:style w:type="paragraph" w:customStyle="1" w:styleId="1C3102BEFA801547942753D7DA6F9873">
    <w:name w:val="1C3102BEFA801547942753D7DA6F9873"/>
  </w:style>
  <w:style w:type="paragraph" w:customStyle="1" w:styleId="12CADE6833712446841D87044289EC0B">
    <w:name w:val="12CADE6833712446841D87044289EC0B"/>
  </w:style>
  <w:style w:type="paragraph" w:customStyle="1" w:styleId="D99EB1638EA04E4AA2F50EF7266E613C">
    <w:name w:val="D99EB1638EA04E4AA2F50EF7266E613C"/>
  </w:style>
  <w:style w:type="paragraph" w:customStyle="1" w:styleId="9F48E84FF461BD4F9123593D0E0FB1F4">
    <w:name w:val="9F48E84FF461BD4F9123593D0E0FB1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53C1220786A554A822C95B13D84B3E2">
    <w:name w:val="E53C1220786A554A822C95B13D84B3E2"/>
  </w:style>
  <w:style w:type="paragraph" w:customStyle="1" w:styleId="41E3A91C6D85104EA3DBAF6EA2FF6CE7">
    <w:name w:val="41E3A91C6D85104EA3DBAF6EA2FF6CE7"/>
  </w:style>
  <w:style w:type="paragraph" w:customStyle="1" w:styleId="3C1D1A00D089F14DA2B9B8220B94032A">
    <w:name w:val="3C1D1A00D089F14DA2B9B8220B94032A"/>
  </w:style>
  <w:style w:type="paragraph" w:customStyle="1" w:styleId="34DCA8AA5CDC3546AE667CC3C4DEF2C8">
    <w:name w:val="34DCA8AA5CDC3546AE667CC3C4DEF2C8"/>
  </w:style>
  <w:style w:type="paragraph" w:customStyle="1" w:styleId="EC2B7F81B0743E4884945E7C423E13AB">
    <w:name w:val="EC2B7F81B0743E4884945E7C423E13AB"/>
  </w:style>
  <w:style w:type="paragraph" w:customStyle="1" w:styleId="ADEC79EAFEC4A3419D94053C9216F84F">
    <w:name w:val="ADEC79EAFEC4A3419D94053C9216F84F"/>
  </w:style>
  <w:style w:type="paragraph" w:customStyle="1" w:styleId="460629110ECE944CA5A259D27A077F96">
    <w:name w:val="460629110ECE944CA5A259D27A077F96"/>
  </w:style>
  <w:style w:type="paragraph" w:customStyle="1" w:styleId="1C3102BEFA801547942753D7DA6F9873">
    <w:name w:val="1C3102BEFA801547942753D7DA6F9873"/>
  </w:style>
  <w:style w:type="paragraph" w:customStyle="1" w:styleId="12CADE6833712446841D87044289EC0B">
    <w:name w:val="12CADE6833712446841D87044289EC0B"/>
  </w:style>
  <w:style w:type="paragraph" w:customStyle="1" w:styleId="D99EB1638EA04E4AA2F50EF7266E613C">
    <w:name w:val="D99EB1638EA04E4AA2F50EF7266E613C"/>
  </w:style>
  <w:style w:type="paragraph" w:customStyle="1" w:styleId="9F48E84FF461BD4F9123593D0E0FB1F4">
    <w:name w:val="9F48E84FF461BD4F9123593D0E0FB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D4E6383-FD02-4942-809F-D281382A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843</Words>
  <Characters>4488</Characters>
  <Application>Microsoft Macintosh Word</Application>
  <DocSecurity>0</DocSecurity>
  <Lines>115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2015-03-22T19:20:00Z</dcterms:created>
  <dcterms:modified xsi:type="dcterms:W3CDTF">2015-03-22T19:42:00Z</dcterms:modified>
</cp:coreProperties>
</file>