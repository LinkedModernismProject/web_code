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A79B5" w14:paraId="7B598289" w14:textId="77777777" w:rsidTr="00922950">
        <w:tc>
          <w:tcPr>
            <w:tcW w:w="491" w:type="dxa"/>
            <w:vMerge w:val="restart"/>
            <w:shd w:val="clear" w:color="auto" w:fill="A6A6A6" w:themeFill="background1" w:themeFillShade="A6"/>
            <w:textDirection w:val="btLr"/>
          </w:tcPr>
          <w:p w14:paraId="7A218EE6" w14:textId="77777777" w:rsidR="00B574C9" w:rsidRPr="004A79B5" w:rsidRDefault="00B574C9" w:rsidP="00CC586D">
            <w:pPr>
              <w:jc w:val="center"/>
              <w:rPr>
                <w:b/>
                <w:color w:val="FFFFFF" w:themeColor="background1"/>
              </w:rPr>
            </w:pPr>
            <w:r w:rsidRPr="004A79B5">
              <w:rPr>
                <w:b/>
                <w:color w:val="FFFFFF" w:themeColor="background1"/>
              </w:rPr>
              <w:t>About you</w:t>
            </w:r>
          </w:p>
        </w:tc>
        <w:sdt>
          <w:sdtPr>
            <w:rPr>
              <w:b/>
              <w:color w:val="FFFFFF" w:themeColor="background1"/>
            </w:rPr>
            <w:alias w:val="Salutation"/>
            <w:tag w:val="salutation"/>
            <w:id w:val="-1659997262"/>
            <w:placeholder>
              <w:docPart w:val="0C74163669B1402AB193E76EBDCC6B29"/>
            </w:placeholder>
            <w:showingPlcHdr/>
            <w:dropDownList>
              <w:listItem w:displayText="Dr." w:value="Dr."/>
              <w:listItem w:displayText="Prof." w:value="Prof."/>
            </w:dropDownList>
          </w:sdtPr>
          <w:sdtEndPr/>
          <w:sdtContent>
            <w:tc>
              <w:tcPr>
                <w:tcW w:w="1259" w:type="dxa"/>
              </w:tcPr>
              <w:p w14:paraId="7474061D" w14:textId="77777777" w:rsidR="00B574C9" w:rsidRPr="004A79B5" w:rsidRDefault="00B574C9" w:rsidP="00CC586D">
                <w:pPr>
                  <w:jc w:val="center"/>
                  <w:rPr>
                    <w:b/>
                    <w:color w:val="FFFFFF" w:themeColor="background1"/>
                  </w:rPr>
                </w:pPr>
                <w:r w:rsidRPr="004A79B5">
                  <w:rPr>
                    <w:rStyle w:val="PlaceholderText"/>
                    <w:b/>
                    <w:color w:val="FFFFFF" w:themeColor="background1"/>
                  </w:rPr>
                  <w:t>[Salutation]</w:t>
                </w:r>
              </w:p>
            </w:tc>
          </w:sdtContent>
        </w:sdt>
        <w:sdt>
          <w:sdtPr>
            <w:alias w:val="First name"/>
            <w:tag w:val="authorFirstName"/>
            <w:id w:val="581645879"/>
            <w:placeholder>
              <w:docPart w:val="C9D069399CC84ADDB546FC98DCC47258"/>
            </w:placeholder>
            <w:text/>
          </w:sdtPr>
          <w:sdtEndPr/>
          <w:sdtContent>
            <w:tc>
              <w:tcPr>
                <w:tcW w:w="2073" w:type="dxa"/>
              </w:tcPr>
              <w:p w14:paraId="221B6A6B" w14:textId="77777777" w:rsidR="00B574C9" w:rsidRPr="004A79B5" w:rsidRDefault="00662BD1" w:rsidP="00662BD1">
                <w:proofErr w:type="spellStart"/>
                <w:r>
                  <w:t>D’Auria</w:t>
                </w:r>
                <w:proofErr w:type="spellEnd"/>
              </w:p>
            </w:tc>
          </w:sdtContent>
        </w:sdt>
        <w:sdt>
          <w:sdtPr>
            <w:alias w:val="Middle name"/>
            <w:tag w:val="authorMiddleName"/>
            <w:id w:val="-2076034781"/>
            <w:placeholder>
              <w:docPart w:val="E6914E6A65614C9EBC3F28611BEAFC49"/>
            </w:placeholder>
            <w:showingPlcHdr/>
            <w:text/>
          </w:sdtPr>
          <w:sdtEndPr/>
          <w:sdtContent>
            <w:tc>
              <w:tcPr>
                <w:tcW w:w="2551" w:type="dxa"/>
              </w:tcPr>
              <w:p w14:paraId="10CE434C" w14:textId="77777777" w:rsidR="00B574C9" w:rsidRPr="004A79B5" w:rsidRDefault="00B574C9" w:rsidP="00922950">
                <w:r w:rsidRPr="004A79B5">
                  <w:rPr>
                    <w:rStyle w:val="PlaceholderText"/>
                  </w:rPr>
                  <w:t>[Middle name]</w:t>
                </w:r>
              </w:p>
            </w:tc>
          </w:sdtContent>
        </w:sdt>
        <w:sdt>
          <w:sdtPr>
            <w:alias w:val="Last name"/>
            <w:tag w:val="authorLastName"/>
            <w:id w:val="-1088529830"/>
            <w:placeholder>
              <w:docPart w:val="456A075CD6EE4735A005CD2EBB5A6E92"/>
            </w:placeholder>
            <w:text/>
          </w:sdtPr>
          <w:sdtEndPr/>
          <w:sdtContent>
            <w:tc>
              <w:tcPr>
                <w:tcW w:w="2642" w:type="dxa"/>
              </w:tcPr>
              <w:p w14:paraId="53F86578" w14:textId="77777777" w:rsidR="00B574C9" w:rsidRPr="004A79B5" w:rsidRDefault="00662BD1" w:rsidP="004A79B5">
                <w:r>
                  <w:t>Viviana</w:t>
                </w:r>
              </w:p>
            </w:tc>
          </w:sdtContent>
        </w:sdt>
      </w:tr>
      <w:tr w:rsidR="00B574C9" w:rsidRPr="004A79B5" w14:paraId="05F608F8" w14:textId="77777777" w:rsidTr="001A6A06">
        <w:trPr>
          <w:trHeight w:val="986"/>
        </w:trPr>
        <w:tc>
          <w:tcPr>
            <w:tcW w:w="491" w:type="dxa"/>
            <w:vMerge/>
            <w:shd w:val="clear" w:color="auto" w:fill="A6A6A6" w:themeFill="background1" w:themeFillShade="A6"/>
          </w:tcPr>
          <w:p w14:paraId="33F1A8B9" w14:textId="77777777" w:rsidR="00B574C9" w:rsidRPr="004A79B5" w:rsidRDefault="00B574C9" w:rsidP="00CF1542">
            <w:pPr>
              <w:jc w:val="center"/>
              <w:rPr>
                <w:b/>
                <w:color w:val="FFFFFF" w:themeColor="background1"/>
              </w:rPr>
            </w:pPr>
          </w:p>
        </w:tc>
        <w:sdt>
          <w:sdtPr>
            <w:alias w:val="Biography"/>
            <w:tag w:val="authorBiography"/>
            <w:id w:val="938807824"/>
            <w:placeholder>
              <w:docPart w:val="3A994A10B7584904984E99100391308A"/>
            </w:placeholder>
            <w:showingPlcHdr/>
          </w:sdtPr>
          <w:sdtEndPr/>
          <w:sdtContent>
            <w:tc>
              <w:tcPr>
                <w:tcW w:w="8525" w:type="dxa"/>
                <w:gridSpan w:val="4"/>
              </w:tcPr>
              <w:p w14:paraId="58E28ADC" w14:textId="77777777" w:rsidR="00B574C9" w:rsidRPr="004A79B5" w:rsidRDefault="00B574C9" w:rsidP="00922950">
                <w:r w:rsidRPr="004A79B5">
                  <w:rPr>
                    <w:rStyle w:val="PlaceholderText"/>
                  </w:rPr>
                  <w:t>[Enter your biography]</w:t>
                </w:r>
              </w:p>
            </w:tc>
          </w:sdtContent>
        </w:sdt>
      </w:tr>
      <w:tr w:rsidR="00B574C9" w:rsidRPr="004A79B5" w14:paraId="4D80FFCB" w14:textId="77777777" w:rsidTr="001A6A06">
        <w:trPr>
          <w:trHeight w:val="986"/>
        </w:trPr>
        <w:tc>
          <w:tcPr>
            <w:tcW w:w="491" w:type="dxa"/>
            <w:vMerge/>
            <w:shd w:val="clear" w:color="auto" w:fill="A6A6A6" w:themeFill="background1" w:themeFillShade="A6"/>
          </w:tcPr>
          <w:p w14:paraId="4AC2CCEA" w14:textId="77777777" w:rsidR="00B574C9" w:rsidRPr="004A79B5" w:rsidRDefault="00B574C9" w:rsidP="00CF1542">
            <w:pPr>
              <w:jc w:val="center"/>
              <w:rPr>
                <w:b/>
                <w:color w:val="FFFFFF" w:themeColor="background1"/>
              </w:rPr>
            </w:pPr>
          </w:p>
        </w:tc>
        <w:sdt>
          <w:sdtPr>
            <w:alias w:val="Affiliation"/>
            <w:tag w:val="affiliation"/>
            <w:id w:val="2012937915"/>
            <w:placeholder>
              <w:docPart w:val="E283C4E7883644D1A68D23DE35DC8C02"/>
            </w:placeholder>
            <w:text/>
          </w:sdtPr>
          <w:sdtEndPr/>
          <w:sdtContent>
            <w:tc>
              <w:tcPr>
                <w:tcW w:w="8525" w:type="dxa"/>
                <w:gridSpan w:val="4"/>
              </w:tcPr>
              <w:p w14:paraId="2E3BF70A" w14:textId="77777777" w:rsidR="00B574C9" w:rsidRPr="004A79B5" w:rsidRDefault="004A79B5" w:rsidP="004A79B5">
                <w:r w:rsidRPr="004A79B5">
                  <w:t>KU Leuven</w:t>
                </w:r>
              </w:p>
            </w:tc>
          </w:sdtContent>
        </w:sdt>
      </w:tr>
    </w:tbl>
    <w:p w14:paraId="68E1DB52" w14:textId="77777777" w:rsidR="003D3579" w:rsidRPr="004A79B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A79B5" w14:paraId="2F25B200" w14:textId="77777777" w:rsidTr="00244BB0">
        <w:tc>
          <w:tcPr>
            <w:tcW w:w="9016" w:type="dxa"/>
            <w:shd w:val="clear" w:color="auto" w:fill="A6A6A6" w:themeFill="background1" w:themeFillShade="A6"/>
            <w:tcMar>
              <w:top w:w="113" w:type="dxa"/>
              <w:bottom w:w="113" w:type="dxa"/>
            </w:tcMar>
          </w:tcPr>
          <w:p w14:paraId="3BA7CB0E" w14:textId="77777777" w:rsidR="00244BB0" w:rsidRPr="004A79B5" w:rsidRDefault="00244BB0" w:rsidP="00244BB0">
            <w:pPr>
              <w:jc w:val="center"/>
              <w:rPr>
                <w:b/>
                <w:color w:val="FFFFFF" w:themeColor="background1"/>
              </w:rPr>
            </w:pPr>
            <w:r w:rsidRPr="004A79B5">
              <w:rPr>
                <w:b/>
                <w:color w:val="FFFFFF" w:themeColor="background1"/>
              </w:rPr>
              <w:t>Your article</w:t>
            </w:r>
          </w:p>
        </w:tc>
      </w:tr>
      <w:tr w:rsidR="003F0D73" w:rsidRPr="004A79B5" w14:paraId="7DE2A2D8" w14:textId="77777777" w:rsidTr="003F0D73">
        <w:sdt>
          <w:sdtPr>
            <w:rPr>
              <w:rFonts w:eastAsia="ヒラギノ角ゴ Pro W3" w:cs="Times New Roman"/>
              <w:color w:val="000000"/>
              <w:lang w:val="en-US"/>
            </w:rPr>
            <w:alias w:val="Article headword"/>
            <w:tag w:val="articleHeadword"/>
            <w:id w:val="-361440020"/>
            <w:placeholder>
              <w:docPart w:val="7DB963BB660C438E9A735D1CE53212CE"/>
            </w:placeholder>
            <w:text/>
          </w:sdtPr>
          <w:sdtEndPr/>
          <w:sdtContent>
            <w:tc>
              <w:tcPr>
                <w:tcW w:w="9016" w:type="dxa"/>
                <w:tcMar>
                  <w:top w:w="113" w:type="dxa"/>
                  <w:bottom w:w="113" w:type="dxa"/>
                </w:tcMar>
              </w:tcPr>
              <w:p w14:paraId="542A82A4" w14:textId="77777777" w:rsidR="003F0D73" w:rsidRPr="004A79B5" w:rsidRDefault="004A79B5" w:rsidP="004A79B5">
                <w:pPr>
                  <w:rPr>
                    <w:b/>
                  </w:rPr>
                </w:pPr>
                <w:r w:rsidRPr="004A79B5">
                  <w:rPr>
                    <w:rFonts w:eastAsia="ヒラギノ角ゴ Pro W3" w:cs="Times New Roman"/>
                    <w:color w:val="000000"/>
                    <w:lang w:val="en-US"/>
                  </w:rPr>
                  <w:t xml:space="preserve">Carlos </w:t>
                </w:r>
                <w:proofErr w:type="spellStart"/>
                <w:r w:rsidRPr="004A79B5">
                  <w:rPr>
                    <w:rFonts w:eastAsia="ヒラギノ角ゴ Pro W3" w:cs="Times New Roman"/>
                    <w:color w:val="000000"/>
                    <w:lang w:val="en-US"/>
                  </w:rPr>
                  <w:t>Raúl</w:t>
                </w:r>
                <w:proofErr w:type="spellEnd"/>
                <w:r w:rsidRPr="004A79B5">
                  <w:rPr>
                    <w:rFonts w:eastAsia="ヒラギノ角ゴ Pro W3" w:cs="Times New Roman"/>
                    <w:color w:val="000000"/>
                    <w:lang w:val="en-US"/>
                  </w:rPr>
                  <w:t xml:space="preserve"> Villanueva (1900-1975)</w:t>
                </w:r>
              </w:p>
            </w:tc>
          </w:sdtContent>
        </w:sdt>
      </w:tr>
      <w:tr w:rsidR="00464699" w:rsidRPr="004A79B5" w14:paraId="3B71C3A1" w14:textId="77777777" w:rsidTr="007821B0">
        <w:sdt>
          <w:sdtPr>
            <w:alias w:val="Variant headwords"/>
            <w:tag w:val="variantHeadwords"/>
            <w:id w:val="173464402"/>
            <w:placeholder>
              <w:docPart w:val="A69E17C735E14D09BE4B5FA468973BC8"/>
            </w:placeholder>
            <w:showingPlcHdr/>
          </w:sdtPr>
          <w:sdtEndPr/>
          <w:sdtContent>
            <w:tc>
              <w:tcPr>
                <w:tcW w:w="9016" w:type="dxa"/>
                <w:tcMar>
                  <w:top w:w="113" w:type="dxa"/>
                  <w:bottom w:w="113" w:type="dxa"/>
                </w:tcMar>
              </w:tcPr>
              <w:p w14:paraId="7A8E2D6E" w14:textId="77777777" w:rsidR="00464699" w:rsidRPr="004A79B5" w:rsidRDefault="00464699" w:rsidP="00464699">
                <w:r w:rsidRPr="004A79B5">
                  <w:rPr>
                    <w:rStyle w:val="PlaceholderText"/>
                    <w:b/>
                  </w:rPr>
                  <w:t xml:space="preserve">[Enter any </w:t>
                </w:r>
                <w:r w:rsidRPr="004A79B5">
                  <w:rPr>
                    <w:rStyle w:val="PlaceholderText"/>
                    <w:b/>
                    <w:i/>
                  </w:rPr>
                  <w:t>variant forms</w:t>
                </w:r>
                <w:r w:rsidRPr="004A79B5">
                  <w:rPr>
                    <w:rStyle w:val="PlaceholderText"/>
                    <w:b/>
                  </w:rPr>
                  <w:t xml:space="preserve"> of your headword – OPTIONAL]</w:t>
                </w:r>
              </w:p>
            </w:tc>
          </w:sdtContent>
        </w:sdt>
      </w:tr>
      <w:tr w:rsidR="00E85A05" w:rsidRPr="004A79B5" w14:paraId="1C91024F" w14:textId="77777777" w:rsidTr="003F0D73">
        <w:sdt>
          <w:sdtPr>
            <w:alias w:val="Abstract"/>
            <w:tag w:val="abstract"/>
            <w:id w:val="-635871867"/>
            <w:placeholder>
              <w:docPart w:val="2ED999BFBAAF45FEBA1051B386CA3002"/>
            </w:placeholder>
          </w:sdtPr>
          <w:sdtEndPr/>
          <w:sdtContent>
            <w:tc>
              <w:tcPr>
                <w:tcW w:w="9016" w:type="dxa"/>
                <w:tcMar>
                  <w:top w:w="113" w:type="dxa"/>
                  <w:bottom w:w="113" w:type="dxa"/>
                </w:tcMar>
              </w:tcPr>
              <w:p w14:paraId="166ADC45" w14:textId="77777777" w:rsidR="00E85A05" w:rsidRPr="008C6974" w:rsidRDefault="004A79B5" w:rsidP="008C6974">
                <w:pPr>
                  <w:widowControl w:val="0"/>
                </w:pPr>
                <w:r w:rsidRPr="008C6974">
                  <w:rPr>
                    <w:lang w:val="en-US"/>
                  </w:rPr>
                  <w:t xml:space="preserve">Carlos </w:t>
                </w:r>
                <w:proofErr w:type="spellStart"/>
                <w:r w:rsidRPr="008C6974">
                  <w:rPr>
                    <w:lang w:val="en-US"/>
                  </w:rPr>
                  <w:t>Raúl</w:t>
                </w:r>
                <w:proofErr w:type="spellEnd"/>
                <w:r w:rsidRPr="008C6974">
                  <w:rPr>
                    <w:lang w:val="en-US"/>
                  </w:rPr>
                  <w:t xml:space="preserve"> Villanueva is the most renowned Venezuelan modern architect, designer of several social housing developments as </w:t>
                </w:r>
                <w:r w:rsidR="005A211D">
                  <w:rPr>
                    <w:lang w:val="en-US"/>
                  </w:rPr>
                  <w:t>‘</w:t>
                </w:r>
                <w:r w:rsidRPr="008C6974">
                  <w:rPr>
                    <w:lang w:val="en-US"/>
                  </w:rPr>
                  <w:t xml:space="preserve">El </w:t>
                </w:r>
                <w:proofErr w:type="spellStart"/>
                <w:r w:rsidRPr="008C6974">
                  <w:rPr>
                    <w:lang w:val="en-US"/>
                  </w:rPr>
                  <w:t>Silencio</w:t>
                </w:r>
                <w:proofErr w:type="spellEnd"/>
                <w:r w:rsidR="005A211D">
                  <w:rPr>
                    <w:lang w:val="en-US"/>
                  </w:rPr>
                  <w:t>’</w:t>
                </w:r>
                <w:r w:rsidRPr="008C6974">
                  <w:rPr>
                    <w:lang w:val="en-US"/>
                  </w:rPr>
                  <w:t xml:space="preserve">  (1941-45) and </w:t>
                </w:r>
                <w:r w:rsidR="005A211D">
                  <w:rPr>
                    <w:lang w:val="en-US"/>
                  </w:rPr>
                  <w:t>‘</w:t>
                </w:r>
                <w:r w:rsidRPr="008C6974">
                  <w:rPr>
                    <w:lang w:val="en-US"/>
                  </w:rPr>
                  <w:t xml:space="preserve">23 de </w:t>
                </w:r>
                <w:proofErr w:type="spellStart"/>
                <w:r w:rsidRPr="008C6974">
                  <w:rPr>
                    <w:lang w:val="en-US"/>
                  </w:rPr>
                  <w:t>Enero</w:t>
                </w:r>
                <w:proofErr w:type="spellEnd"/>
                <w:r w:rsidR="005A211D">
                  <w:rPr>
                    <w:lang w:val="en-US"/>
                  </w:rPr>
                  <w:t>’</w:t>
                </w:r>
                <w:r w:rsidRPr="008C6974">
                  <w:rPr>
                    <w:lang w:val="en-US"/>
                  </w:rPr>
                  <w:t xml:space="preserve"> (1955-57) and also of one of the most singular examples of Modern Architecture in Latin </w:t>
                </w:r>
                <w:proofErr w:type="spellStart"/>
                <w:r w:rsidRPr="008C6974">
                  <w:rPr>
                    <w:lang w:val="en-US"/>
                  </w:rPr>
                  <w:t>América</w:t>
                </w:r>
                <w:proofErr w:type="spellEnd"/>
                <w:r w:rsidRPr="008C6974">
                  <w:rPr>
                    <w:lang w:val="en-US"/>
                  </w:rPr>
                  <w:t xml:space="preserve">, the Ciudad </w:t>
                </w:r>
                <w:proofErr w:type="spellStart"/>
                <w:r w:rsidRPr="008C6974">
                  <w:rPr>
                    <w:lang w:val="en-US"/>
                  </w:rPr>
                  <w:t>Universitaria</w:t>
                </w:r>
                <w:proofErr w:type="spellEnd"/>
                <w:r w:rsidRPr="008C6974">
                  <w:rPr>
                    <w:lang w:val="en-US"/>
                  </w:rPr>
                  <w:t xml:space="preserve"> of Caracas, campus of Central University of Venezuela (1944-70), declared UNESCO World Heritage Site in 2000. Villanueva was born when his father was part of the Venezuelan diplomatic service. His childhood and youth was spent in Europe, most of it in France, where he studied, first in the </w:t>
                </w:r>
                <w:proofErr w:type="spellStart"/>
                <w:r w:rsidRPr="008C6974">
                  <w:rPr>
                    <w:lang w:val="en-US"/>
                  </w:rPr>
                  <w:t>Lycée</w:t>
                </w:r>
                <w:proofErr w:type="spellEnd"/>
                <w:r w:rsidRPr="008C6974">
                  <w:rPr>
                    <w:lang w:val="en-US"/>
                  </w:rPr>
                  <w:t xml:space="preserve"> Condorcet and later in </w:t>
                </w:r>
                <w:proofErr w:type="spellStart"/>
                <w:r w:rsidRPr="008C6974">
                  <w:rPr>
                    <w:lang w:val="en-US"/>
                  </w:rPr>
                  <w:t>l’Ecole</w:t>
                </w:r>
                <w:proofErr w:type="spellEnd"/>
                <w:r w:rsidRPr="008C6974">
                  <w:rPr>
                    <w:lang w:val="en-US"/>
                  </w:rPr>
                  <w:t xml:space="preserve"> des Beaux Arts de Paris, graduating as an architect in 1928. Villanueva developed his professional work in Venezuela between 1930 and 1970. During these forty years he embraced the biggest ideal of the modern architect: to work for the common man, for society as a whole, devoting himself to the service of the Venezuelan State. In 1937 Villanueva returned to France for seven months. The project for the Venezuelan pavilion for the Paris International Expo, designed with Luis </w:t>
                </w:r>
                <w:proofErr w:type="spellStart"/>
                <w:r w:rsidRPr="008C6974">
                  <w:rPr>
                    <w:lang w:val="en-US"/>
                  </w:rPr>
                  <w:t>Malaussena</w:t>
                </w:r>
                <w:proofErr w:type="spellEnd"/>
                <w:r w:rsidRPr="008C6974">
                  <w:rPr>
                    <w:lang w:val="en-US"/>
                  </w:rPr>
                  <w:t>, gave him the opportunity to again be in the midst of artistic avant-gardes. In Paris Villanueva studied Urbanism at the University of Paris and attendance of the 5th CIAM meeting, both of which helped to consolidate his credo in modern architecture and in the synthesis of arts.</w:t>
                </w:r>
              </w:p>
            </w:tc>
          </w:sdtContent>
        </w:sdt>
      </w:tr>
      <w:tr w:rsidR="003F0D73" w:rsidRPr="00662BD1" w14:paraId="0993CC4C" w14:textId="77777777" w:rsidTr="003F0D73">
        <w:sdt>
          <w:sdtPr>
            <w:alias w:val="Article text"/>
            <w:tag w:val="articleText"/>
            <w:id w:val="634067588"/>
            <w:placeholder>
              <w:docPart w:val="A7D0842B481E40AE9640D4915109824E"/>
            </w:placeholder>
          </w:sdtPr>
          <w:sdtEndPr/>
          <w:sdtContent>
            <w:tc>
              <w:tcPr>
                <w:tcW w:w="9016" w:type="dxa"/>
                <w:tcMar>
                  <w:top w:w="113" w:type="dxa"/>
                  <w:bottom w:w="113" w:type="dxa"/>
                </w:tcMar>
              </w:tcPr>
              <w:p w14:paraId="02124FDE" w14:textId="77777777" w:rsidR="00823736" w:rsidRDefault="004A79B5" w:rsidP="008C6974">
                <w:pPr>
                  <w:keepNext/>
                  <w:widowControl w:val="0"/>
                </w:pPr>
                <w:r>
                  <w:t>File:</w:t>
                </w:r>
                <w:r w:rsidR="008C6974">
                  <w:t xml:space="preserve"> </w:t>
                </w:r>
                <w:r w:rsidR="00823736">
                  <w:t>VillanuevaandCalder.jpg</w:t>
                </w:r>
              </w:p>
              <w:p w14:paraId="138EAFD9" w14:textId="77777777" w:rsidR="00823736" w:rsidRPr="008C6974" w:rsidRDefault="00823736" w:rsidP="008C6974">
                <w:pPr>
                  <w:pStyle w:val="Caption"/>
                  <w:spacing w:after="0"/>
                </w:pPr>
                <w:r w:rsidRPr="008C6974">
                  <w:t xml:space="preserve">Figure </w:t>
                </w:r>
                <w:fldSimple w:instr=" SEQ Figure \* ARABIC ">
                  <w:r w:rsidR="00B83E41">
                    <w:rPr>
                      <w:noProof/>
                    </w:rPr>
                    <w:t>1</w:t>
                  </w:r>
                </w:fldSimple>
                <w:r w:rsidRPr="008C6974">
                  <w:t xml:space="preserve"> </w:t>
                </w:r>
                <w:r w:rsidR="008C6974" w:rsidRPr="008C6974">
                  <w:rPr>
                    <w:lang w:val="en-US"/>
                  </w:rPr>
                  <w:t xml:space="preserve">Carlos </w:t>
                </w:r>
                <w:proofErr w:type="spellStart"/>
                <w:r w:rsidR="008C6974" w:rsidRPr="008C6974">
                  <w:rPr>
                    <w:lang w:val="en-US"/>
                  </w:rPr>
                  <w:t>Raúl</w:t>
                </w:r>
                <w:proofErr w:type="spellEnd"/>
                <w:r w:rsidR="008C6974" w:rsidRPr="008C6974">
                  <w:rPr>
                    <w:lang w:val="en-US"/>
                  </w:rPr>
                  <w:t xml:space="preserve"> Villanueva with artist Alexander Calder (Caracas, 1955)</w:t>
                </w:r>
              </w:p>
              <w:p w14:paraId="63FCD426" w14:textId="77777777" w:rsidR="00B83E41" w:rsidRDefault="008C6974" w:rsidP="00B83E41">
                <w:pPr>
                  <w:keepNext/>
                  <w:widowControl w:val="0"/>
                </w:pPr>
                <w:r>
                  <w:t>S</w:t>
                </w:r>
                <w:r w:rsidR="00823736">
                  <w:t xml:space="preserve">ource: </w:t>
                </w:r>
                <w:r w:rsidR="00823736" w:rsidRPr="00823736">
                  <w:t>http://www.viceversa-mag.com/arquitectura-latinoamerica-villanueva/</w:t>
                </w:r>
                <w:r>
                  <w:br/>
                </w:r>
                <w:r w:rsidR="004A79B5">
                  <w:br/>
                </w:r>
                <w:r w:rsidR="004A79B5" w:rsidRPr="004A79B5">
                  <w:rPr>
                    <w:lang w:val="en-US"/>
                  </w:rPr>
                  <w:t xml:space="preserve">Carlos </w:t>
                </w:r>
                <w:proofErr w:type="spellStart"/>
                <w:r w:rsidR="004A79B5" w:rsidRPr="004A79B5">
                  <w:rPr>
                    <w:lang w:val="en-US"/>
                  </w:rPr>
                  <w:t>Raúl</w:t>
                </w:r>
                <w:proofErr w:type="spellEnd"/>
                <w:r w:rsidR="004A79B5" w:rsidRPr="004A79B5">
                  <w:rPr>
                    <w:lang w:val="en-US"/>
                  </w:rPr>
                  <w:t xml:space="preserve"> Villanueva is the most renowned Venezuelan modern architect, designer of several social housing developments as </w:t>
                </w:r>
                <w:r w:rsidR="005A211D">
                  <w:rPr>
                    <w:lang w:val="en-US"/>
                  </w:rPr>
                  <w:t>‘</w:t>
                </w:r>
                <w:r w:rsidR="004A79B5" w:rsidRPr="004A79B5">
                  <w:rPr>
                    <w:lang w:val="en-US"/>
                  </w:rPr>
                  <w:t xml:space="preserve">El </w:t>
                </w:r>
                <w:proofErr w:type="spellStart"/>
                <w:r w:rsidR="004A79B5" w:rsidRPr="004A79B5">
                  <w:rPr>
                    <w:lang w:val="en-US"/>
                  </w:rPr>
                  <w:t>Silencio</w:t>
                </w:r>
                <w:proofErr w:type="spellEnd"/>
                <w:r w:rsidR="005A211D">
                  <w:rPr>
                    <w:lang w:val="en-US"/>
                  </w:rPr>
                  <w:t>’</w:t>
                </w:r>
                <w:r>
                  <w:rPr>
                    <w:lang w:val="en-US"/>
                  </w:rPr>
                  <w:t xml:space="preserve"> </w:t>
                </w:r>
                <w:r w:rsidR="004A79B5" w:rsidRPr="004A79B5">
                  <w:rPr>
                    <w:lang w:val="en-US"/>
                  </w:rPr>
                  <w:t xml:space="preserve">(1941-45) and </w:t>
                </w:r>
                <w:r w:rsidR="005A211D">
                  <w:rPr>
                    <w:lang w:val="en-US"/>
                  </w:rPr>
                  <w:t>‘</w:t>
                </w:r>
                <w:r w:rsidR="004A79B5" w:rsidRPr="004A79B5">
                  <w:rPr>
                    <w:lang w:val="en-US"/>
                  </w:rPr>
                  <w:t xml:space="preserve">23 de </w:t>
                </w:r>
                <w:proofErr w:type="spellStart"/>
                <w:r w:rsidR="004A79B5" w:rsidRPr="004A79B5">
                  <w:rPr>
                    <w:lang w:val="en-US"/>
                  </w:rPr>
                  <w:t>Enero</w:t>
                </w:r>
                <w:proofErr w:type="spellEnd"/>
                <w:r w:rsidR="005A211D">
                  <w:rPr>
                    <w:lang w:val="en-US"/>
                  </w:rPr>
                  <w:t>’</w:t>
                </w:r>
                <w:r w:rsidR="004A79B5" w:rsidRPr="004A79B5">
                  <w:rPr>
                    <w:lang w:val="en-US"/>
                  </w:rPr>
                  <w:t xml:space="preserve"> (1955-57) and also of one of the most singular examples of Modern Architecture in Latin </w:t>
                </w:r>
                <w:proofErr w:type="spellStart"/>
                <w:r w:rsidR="004A79B5" w:rsidRPr="004A79B5">
                  <w:rPr>
                    <w:lang w:val="en-US"/>
                  </w:rPr>
                  <w:t>América</w:t>
                </w:r>
                <w:proofErr w:type="spellEnd"/>
                <w:r w:rsidR="004A79B5" w:rsidRPr="004A79B5">
                  <w:rPr>
                    <w:lang w:val="en-US"/>
                  </w:rPr>
                  <w:t xml:space="preserve">, the Ciudad </w:t>
                </w:r>
                <w:proofErr w:type="spellStart"/>
                <w:r w:rsidR="004A79B5" w:rsidRPr="004A79B5">
                  <w:rPr>
                    <w:lang w:val="en-US"/>
                  </w:rPr>
                  <w:t>Universitaria</w:t>
                </w:r>
                <w:proofErr w:type="spellEnd"/>
                <w:r w:rsidR="004A79B5" w:rsidRPr="004A79B5">
                  <w:rPr>
                    <w:lang w:val="en-US"/>
                  </w:rPr>
                  <w:t xml:space="preserve"> of Caracas, campus of Central University of Venezuela (1944-70), declared UNESCO World Heritage Site in 2000. Villanueva was born when his father was part of the Venezuelan diplomatic service. His childhood and youth was spent in Europe, most of it in France, where he studied, first in the </w:t>
                </w:r>
                <w:proofErr w:type="spellStart"/>
                <w:r w:rsidR="004A79B5" w:rsidRPr="004A79B5">
                  <w:rPr>
                    <w:lang w:val="en-US"/>
                  </w:rPr>
                  <w:t>Lycée</w:t>
                </w:r>
                <w:proofErr w:type="spellEnd"/>
                <w:r w:rsidR="004A79B5" w:rsidRPr="004A79B5">
                  <w:rPr>
                    <w:lang w:val="en-US"/>
                  </w:rPr>
                  <w:t xml:space="preserve"> Condorcet and later in </w:t>
                </w:r>
                <w:proofErr w:type="spellStart"/>
                <w:r w:rsidR="004A79B5" w:rsidRPr="004A79B5">
                  <w:rPr>
                    <w:lang w:val="en-US"/>
                  </w:rPr>
                  <w:t>l’Ecole</w:t>
                </w:r>
                <w:proofErr w:type="spellEnd"/>
                <w:r w:rsidR="004A79B5" w:rsidRPr="004A79B5">
                  <w:rPr>
                    <w:lang w:val="en-US"/>
                  </w:rPr>
                  <w:t xml:space="preserve"> des Beaux Arts de Paris, graduating as an architect in 1928. Villanueva developed his professional work in Venezuela between 1930 and 1970. During these forty years he embraced the biggest ideal of the modern architect: to work for the common man, for society as a whole, devoting himself to the service of the Venezuelan State. In 1937 Villanueva returned to France for seven months. The project for the Venezuelan pavilion for the Paris International Expo, designed with Luis </w:t>
                </w:r>
                <w:proofErr w:type="spellStart"/>
                <w:r w:rsidR="004A79B5" w:rsidRPr="004A79B5">
                  <w:rPr>
                    <w:lang w:val="en-US"/>
                  </w:rPr>
                  <w:t>Malaussena</w:t>
                </w:r>
                <w:proofErr w:type="spellEnd"/>
                <w:r w:rsidR="004A79B5" w:rsidRPr="004A79B5">
                  <w:rPr>
                    <w:lang w:val="en-US"/>
                  </w:rPr>
                  <w:t>, gave him the opportunity to again be in the midst of artistic avant-gardes. In Paris Villanueva studied Urbanism at the University of Paris and attendance of the 5th CIAM meeting, both of which helped to consolidate his credo in modern architecture and in the synthesis of arts.</w:t>
                </w:r>
                <w:r>
                  <w:rPr>
                    <w:lang w:val="en-US"/>
                  </w:rPr>
                  <w:br/>
                </w:r>
                <w:r w:rsidR="00B83E41">
                  <w:rPr>
                    <w:lang w:val="en-US"/>
                  </w:rPr>
                  <w:br/>
                </w:r>
                <w:r w:rsidR="00B83E41" w:rsidRPr="00B83E41">
                  <w:rPr>
                    <w:lang w:val="en-US"/>
                  </w:rPr>
                  <w:t>File:</w:t>
                </w:r>
                <w:r w:rsidR="00B83E41">
                  <w:rPr>
                    <w:lang w:val="en-US"/>
                  </w:rPr>
                  <w:t xml:space="preserve"> </w:t>
                </w:r>
                <w:r w:rsidR="00B83E41" w:rsidRPr="00B83E41">
                  <w:rPr>
                    <w:lang w:val="en-US"/>
                  </w:rPr>
                  <w:t>ElSilencio.jpg</w:t>
                </w:r>
              </w:p>
              <w:p w14:paraId="7563AF1C" w14:textId="77777777" w:rsidR="00B83E41" w:rsidRDefault="00B83E41" w:rsidP="00B83E41">
                <w:pPr>
                  <w:pStyle w:val="Caption"/>
                  <w:spacing w:after="0"/>
                </w:pPr>
                <w:r>
                  <w:t xml:space="preserve">Figure </w:t>
                </w:r>
                <w:fldSimple w:instr=" SEQ Figure \* ARABIC ">
                  <w:r>
                    <w:rPr>
                      <w:noProof/>
                    </w:rPr>
                    <w:t>2</w:t>
                  </w:r>
                </w:fldSimple>
                <w:r>
                  <w:t xml:space="preserve"> </w:t>
                </w:r>
                <w:r w:rsidRPr="00B83E41">
                  <w:rPr>
                    <w:lang w:val="en-US"/>
                  </w:rPr>
                  <w:t xml:space="preserve">‘El </w:t>
                </w:r>
                <w:proofErr w:type="spellStart"/>
                <w:r w:rsidRPr="00B83E41">
                  <w:rPr>
                    <w:lang w:val="en-US"/>
                  </w:rPr>
                  <w:t>Silencio</w:t>
                </w:r>
                <w:proofErr w:type="spellEnd"/>
                <w:r w:rsidRPr="00B83E41">
                  <w:rPr>
                    <w:lang w:val="en-US"/>
                  </w:rPr>
                  <w:t>’ redevelopment (Caracas, 1941-45)</w:t>
                </w:r>
              </w:p>
              <w:p w14:paraId="0C41C84D" w14:textId="77777777" w:rsidR="004A79B5" w:rsidRPr="004A79B5" w:rsidRDefault="00B83E41" w:rsidP="00B83E41">
                <w:pPr>
                  <w:widowControl w:val="0"/>
                  <w:rPr>
                    <w:lang w:val="en-US"/>
                  </w:rPr>
                </w:pPr>
                <w:r w:rsidRPr="00B83E41">
                  <w:rPr>
                    <w:lang w:val="en-US"/>
                  </w:rPr>
                  <w:t xml:space="preserve">Source: Archive of the </w:t>
                </w:r>
                <w:proofErr w:type="spellStart"/>
                <w:r w:rsidRPr="00B83E41">
                  <w:rPr>
                    <w:lang w:val="en-US"/>
                  </w:rPr>
                  <w:t>Fundación</w:t>
                </w:r>
                <w:proofErr w:type="spellEnd"/>
                <w:r w:rsidRPr="00B83E41">
                  <w:rPr>
                    <w:lang w:val="en-US"/>
                  </w:rPr>
                  <w:t xml:space="preserve"> Villanueva (photo by Paolo </w:t>
                </w:r>
                <w:proofErr w:type="spellStart"/>
                <w:r w:rsidRPr="00B83E41">
                  <w:rPr>
                    <w:lang w:val="en-US"/>
                  </w:rPr>
                  <w:t>Gasparini</w:t>
                </w:r>
                <w:proofErr w:type="spellEnd"/>
                <w:r w:rsidRPr="00B83E41">
                  <w:rPr>
                    <w:lang w:val="en-US"/>
                  </w:rPr>
                  <w:t>)</w:t>
                </w:r>
                <w:r w:rsidR="008C6974">
                  <w:rPr>
                    <w:lang w:val="en-US"/>
                  </w:rPr>
                  <w:br/>
                </w:r>
              </w:p>
              <w:p w14:paraId="52ADE0A7" w14:textId="77777777" w:rsidR="004A79B5" w:rsidRPr="004A79B5" w:rsidRDefault="004A79B5" w:rsidP="008C6974">
                <w:pPr>
                  <w:widowControl w:val="0"/>
                  <w:rPr>
                    <w:lang w:val="en-US"/>
                  </w:rPr>
                </w:pPr>
                <w:r w:rsidRPr="004A79B5">
                  <w:rPr>
                    <w:lang w:val="en-US"/>
                  </w:rPr>
                  <w:t xml:space="preserve">Villanueva played a prominent role in the modernization of his country and the construction of its welfare, designing public buildings in Caracas and other cities. While his capacities to deal with the context’s climatic and cultural specificities grew, Villanueva was increasingly bold in promoting the modernist tenets and avant-gardist approach he experienced in Europe. By 1940 he had gathered enough familiarity with his context of origin to be at the lead of a twenty-year long experimentation in the field of public housing within the Banco </w:t>
                </w:r>
                <w:proofErr w:type="spellStart"/>
                <w:r w:rsidRPr="004A79B5">
                  <w:rPr>
                    <w:lang w:val="en-US"/>
                  </w:rPr>
                  <w:t>Obrero</w:t>
                </w:r>
                <w:proofErr w:type="spellEnd"/>
                <w:r w:rsidRPr="004A79B5">
                  <w:rPr>
                    <w:lang w:val="en-US"/>
                  </w:rPr>
                  <w:t xml:space="preserve"> (BO), the National Housing Agency. During this period, he took part in the planning and conception of numerous </w:t>
                </w:r>
                <w:proofErr w:type="spellStart"/>
                <w:r w:rsidRPr="004A79B5">
                  <w:rPr>
                    <w:i/>
                    <w:lang w:val="en-US"/>
                  </w:rPr>
                  <w:t>urbanizaciones</w:t>
                </w:r>
                <w:proofErr w:type="spellEnd"/>
                <w:r w:rsidRPr="004A79B5">
                  <w:rPr>
                    <w:lang w:val="en-US"/>
                  </w:rPr>
                  <w:t xml:space="preserve">, located mostly in the Venezuelan capital city. Villanueva founded the Taller de </w:t>
                </w:r>
                <w:proofErr w:type="spellStart"/>
                <w:r w:rsidRPr="004A79B5">
                  <w:rPr>
                    <w:lang w:val="en-US"/>
                  </w:rPr>
                  <w:t>Arquitectura</w:t>
                </w:r>
                <w:proofErr w:type="spellEnd"/>
                <w:r w:rsidRPr="004A79B5">
                  <w:rPr>
                    <w:lang w:val="en-US"/>
                  </w:rPr>
                  <w:t xml:space="preserve"> del Banco </w:t>
                </w:r>
                <w:proofErr w:type="spellStart"/>
                <w:r w:rsidRPr="004A79B5">
                  <w:rPr>
                    <w:lang w:val="en-US"/>
                  </w:rPr>
                  <w:t>Obrero</w:t>
                </w:r>
                <w:proofErr w:type="spellEnd"/>
                <w:r w:rsidRPr="004A79B5">
                  <w:rPr>
                    <w:lang w:val="en-US"/>
                  </w:rPr>
                  <w:t xml:space="preserve"> (TABO), an architecture department that would experiment on low-cost dwelling types and construction techniques to qualitatively house in-migrants and resettle rancho dwellers. Work at the TABO became an opportunity to endorse and revisit CIAM planning principles, innovating multi-story residential typologies and neighborhood design. This occurred without neglecting the coll</w:t>
                </w:r>
                <w:bookmarkStart w:id="0" w:name="_GoBack"/>
                <w:bookmarkEnd w:id="0"/>
                <w:r w:rsidRPr="004A79B5">
                  <w:rPr>
                    <w:lang w:val="en-US"/>
                  </w:rPr>
                  <w:t xml:space="preserve">aboration with artists that had already distinguished his earlier design, and made manifest by the polychromatic treatment of </w:t>
                </w:r>
                <w:proofErr w:type="spellStart"/>
                <w:r w:rsidRPr="004A79B5">
                  <w:rPr>
                    <w:i/>
                    <w:lang w:val="en-US"/>
                  </w:rPr>
                  <w:t>superbloques</w:t>
                </w:r>
                <w:proofErr w:type="spellEnd"/>
                <w:r w:rsidRPr="004A79B5">
                  <w:rPr>
                    <w:lang w:val="en-US"/>
                  </w:rPr>
                  <w:t xml:space="preserve">. </w:t>
                </w:r>
              </w:p>
              <w:p w14:paraId="739046B9" w14:textId="77777777" w:rsidR="004A79B5" w:rsidRPr="004A79B5" w:rsidRDefault="004A79B5" w:rsidP="008C6974">
                <w:pPr>
                  <w:widowControl w:val="0"/>
                  <w:rPr>
                    <w:lang w:val="en-US"/>
                  </w:rPr>
                </w:pPr>
              </w:p>
              <w:p w14:paraId="00F6222B" w14:textId="77777777" w:rsidR="00B83E41" w:rsidRDefault="004A79B5" w:rsidP="00B83E41">
                <w:pPr>
                  <w:keepNext/>
                  <w:widowControl w:val="0"/>
                </w:pPr>
                <w:r w:rsidRPr="004A79B5">
                  <w:rPr>
                    <w:lang w:val="en-US"/>
                  </w:rPr>
                  <w:t xml:space="preserve">Villanueva started to work in 1944 on his masterpiece, the University Campus in Caracas. This complex represents a synthesis of Villanueva’s architectural philosophy and of his deep-rooted concept of the architect’s public function. He dedicated to the project and construction more than 25 years of work until he completed a complex that covers a surface of ninety acres with some forty buildings. The Ciudad </w:t>
                </w:r>
                <w:proofErr w:type="spellStart"/>
                <w:r w:rsidRPr="004A79B5">
                  <w:rPr>
                    <w:lang w:val="en-US"/>
                  </w:rPr>
                  <w:t>Universitaria</w:t>
                </w:r>
                <w:proofErr w:type="spellEnd"/>
                <w:r w:rsidRPr="004A79B5">
                  <w:rPr>
                    <w:lang w:val="en-US"/>
                  </w:rPr>
                  <w:t xml:space="preserve"> is an exceptional example of modern urbanism and a creative synthesis of architecture, plastic arts and environment. The campus is an urban complex scored by the movement of the body and the survey of the eye. Works of Henri Laurens, Jean Arp, Fernand Leger, Victor </w:t>
                </w:r>
                <w:proofErr w:type="spellStart"/>
                <w:r w:rsidRPr="004A79B5">
                  <w:rPr>
                    <w:lang w:val="en-US"/>
                  </w:rPr>
                  <w:t>Vasarely</w:t>
                </w:r>
                <w:proofErr w:type="spellEnd"/>
                <w:r w:rsidRPr="004A79B5">
                  <w:rPr>
                    <w:lang w:val="en-US"/>
                  </w:rPr>
                  <w:t xml:space="preserve">, Antoine Pevsner, André Bloc, </w:t>
                </w:r>
                <w:proofErr w:type="spellStart"/>
                <w:r w:rsidRPr="004A79B5">
                  <w:rPr>
                    <w:lang w:val="en-US"/>
                  </w:rPr>
                  <w:t>Wifredo</w:t>
                </w:r>
                <w:proofErr w:type="spellEnd"/>
                <w:r w:rsidRPr="004A79B5">
                  <w:rPr>
                    <w:lang w:val="en-US"/>
                  </w:rPr>
                  <w:t xml:space="preserve"> Lam, </w:t>
                </w:r>
                <w:proofErr w:type="spellStart"/>
                <w:r w:rsidRPr="004A79B5">
                  <w:rPr>
                    <w:lang w:val="en-US"/>
                  </w:rPr>
                  <w:t>Baltazar</w:t>
                </w:r>
                <w:proofErr w:type="spellEnd"/>
                <w:r w:rsidRPr="004A79B5">
                  <w:rPr>
                    <w:lang w:val="en-US"/>
                  </w:rPr>
                  <w:t xml:space="preserve"> Lobo, Alexander Calder and </w:t>
                </w:r>
                <w:proofErr w:type="spellStart"/>
                <w:r w:rsidRPr="004A79B5">
                  <w:rPr>
                    <w:lang w:val="en-US"/>
                  </w:rPr>
                  <w:t>venezuelan</w:t>
                </w:r>
                <w:proofErr w:type="spellEnd"/>
                <w:r w:rsidRPr="004A79B5">
                  <w:rPr>
                    <w:lang w:val="en-US"/>
                  </w:rPr>
                  <w:t xml:space="preserve"> artists like Alejandro Otero, Victor Valera, Mateo </w:t>
                </w:r>
                <w:proofErr w:type="spellStart"/>
                <w:r w:rsidRPr="004A79B5">
                  <w:rPr>
                    <w:lang w:val="en-US"/>
                  </w:rPr>
                  <w:t>Manaure</w:t>
                </w:r>
                <w:proofErr w:type="spellEnd"/>
                <w:r w:rsidRPr="004A79B5">
                  <w:rPr>
                    <w:lang w:val="en-US"/>
                  </w:rPr>
                  <w:t xml:space="preserve">, </w:t>
                </w:r>
                <w:proofErr w:type="spellStart"/>
                <w:r w:rsidRPr="004A79B5">
                  <w:rPr>
                    <w:lang w:val="en-US"/>
                  </w:rPr>
                  <w:t>Pascual</w:t>
                </w:r>
                <w:proofErr w:type="spellEnd"/>
                <w:r w:rsidRPr="004A79B5">
                  <w:rPr>
                    <w:lang w:val="en-US"/>
                  </w:rPr>
                  <w:t xml:space="preserve"> Navarro, Oswaldo </w:t>
                </w:r>
                <w:proofErr w:type="spellStart"/>
                <w:r w:rsidRPr="004A79B5">
                  <w:rPr>
                    <w:lang w:val="en-US"/>
                  </w:rPr>
                  <w:t>Vigas</w:t>
                </w:r>
                <w:proofErr w:type="spellEnd"/>
                <w:r w:rsidRPr="004A79B5">
                  <w:rPr>
                    <w:lang w:val="en-US"/>
                  </w:rPr>
                  <w:t xml:space="preserve"> and Francisco </w:t>
                </w:r>
                <w:proofErr w:type="spellStart"/>
                <w:r w:rsidRPr="004A79B5">
                  <w:rPr>
                    <w:lang w:val="en-US"/>
                  </w:rPr>
                  <w:t>Narváez</w:t>
                </w:r>
                <w:proofErr w:type="spellEnd"/>
                <w:r w:rsidRPr="004A79B5">
                  <w:rPr>
                    <w:lang w:val="en-US"/>
                  </w:rPr>
                  <w:t xml:space="preserve"> are articulated by architecture. The Aula Magna is the heart of the campus, a marvelous dream of Villanueva and Calder and the Roofed Square is an open air museum and a landmark in Latin American architecture. At his death in </w:t>
                </w:r>
                <w:r w:rsidRPr="004A79B5">
                  <w:rPr>
                    <w:lang w:val="en-US"/>
                  </w:rPr>
                  <w:lastRenderedPageBreak/>
                  <w:t>1975, Villanueva was an internationally acclaimed architect, as the numerous awards, recognitions and published projects demonstrate. His writings illustrate a profound belief in architecture as a service to society, and the significance to reconcile pre-colonial, colonial and modern architectural cultures.</w:t>
                </w:r>
                <w:r w:rsidR="00B83E41">
                  <w:rPr>
                    <w:lang w:val="en-US"/>
                  </w:rPr>
                  <w:t xml:space="preserve"> </w:t>
                </w:r>
                <w:r w:rsidR="00B83E41">
                  <w:rPr>
                    <w:lang w:val="en-US"/>
                  </w:rPr>
                  <w:br/>
                </w:r>
                <w:r w:rsidR="00B83E41">
                  <w:rPr>
                    <w:lang w:val="en-US"/>
                  </w:rPr>
                  <w:br/>
                  <w:t xml:space="preserve">File: </w:t>
                </w:r>
                <w:proofErr w:type="spellStart"/>
                <w:r w:rsidR="00B83E41">
                  <w:rPr>
                    <w:lang w:val="en-US"/>
                  </w:rPr>
                  <w:t>AuditoriumCentralUniversityCampus</w:t>
                </w:r>
                <w:proofErr w:type="spellEnd"/>
              </w:p>
              <w:p w14:paraId="7D8981F1" w14:textId="77777777" w:rsidR="00031CC3" w:rsidRDefault="00B83E41" w:rsidP="00031CC3">
                <w:pPr>
                  <w:pStyle w:val="Caption"/>
                  <w:spacing w:after="0"/>
                </w:pPr>
                <w:r>
                  <w:t xml:space="preserve">Figure </w:t>
                </w:r>
                <w:fldSimple w:instr=" SEQ Figure \* ARABIC ">
                  <w:r>
                    <w:rPr>
                      <w:noProof/>
                    </w:rPr>
                    <w:t>3</w:t>
                  </w:r>
                </w:fldSimple>
                <w:r>
                  <w:t xml:space="preserve"> Auditorium, Central University Campus (Caracas)</w:t>
                </w:r>
              </w:p>
              <w:p w14:paraId="1F4AEED8" w14:textId="77777777" w:rsidR="00031CC3" w:rsidRPr="005A211D" w:rsidRDefault="00031CC3" w:rsidP="00031CC3">
                <w:pPr>
                  <w:rPr>
                    <w:rFonts w:ascii="Calibri" w:hAnsi="Calibri"/>
                  </w:rPr>
                </w:pPr>
                <w:r>
                  <w:t xml:space="preserve">Source: </w:t>
                </w:r>
                <w:r w:rsidRPr="005A211D">
                  <w:rPr>
                    <w:rFonts w:ascii="Calibri" w:hAnsi="Calibri"/>
                    <w:lang w:val="en-US"/>
                  </w:rPr>
                  <w:t xml:space="preserve">Archive of the </w:t>
                </w:r>
                <w:proofErr w:type="spellStart"/>
                <w:r w:rsidRPr="005A211D">
                  <w:rPr>
                    <w:rFonts w:ascii="Calibri" w:hAnsi="Calibri"/>
                    <w:lang w:val="en-US"/>
                  </w:rPr>
                  <w:t>Fundación</w:t>
                </w:r>
                <w:proofErr w:type="spellEnd"/>
                <w:r w:rsidRPr="005A211D">
                  <w:rPr>
                    <w:rFonts w:ascii="Calibri" w:hAnsi="Calibri"/>
                    <w:lang w:val="en-US"/>
                  </w:rPr>
                  <w:t xml:space="preserve"> Villanueva (photo by Paolo </w:t>
                </w:r>
                <w:proofErr w:type="spellStart"/>
                <w:r w:rsidRPr="005A211D">
                  <w:rPr>
                    <w:rFonts w:ascii="Calibri" w:hAnsi="Calibri"/>
                    <w:lang w:val="en-US"/>
                  </w:rPr>
                  <w:t>Gasparini</w:t>
                </w:r>
                <w:proofErr w:type="spellEnd"/>
                <w:r w:rsidRPr="005A211D">
                  <w:rPr>
                    <w:rFonts w:ascii="Calibri" w:hAnsi="Calibri"/>
                    <w:lang w:val="en-US"/>
                  </w:rPr>
                  <w:t>)</w:t>
                </w:r>
              </w:p>
              <w:p w14:paraId="18B98FE4" w14:textId="77777777" w:rsidR="004A79B5" w:rsidRPr="00662BD1" w:rsidRDefault="00031CC3" w:rsidP="004A79B5">
                <w:pPr>
                  <w:pStyle w:val="Heading1"/>
                  <w:outlineLvl w:val="0"/>
                  <w:rPr>
                    <w:lang w:val="fr-CA"/>
                  </w:rPr>
                </w:pPr>
                <w:r w:rsidRPr="005A211D">
                  <w:rPr>
                    <w:rFonts w:ascii="Calibri" w:hAnsi="Calibri"/>
                    <w:lang w:val="fr-CA"/>
                  </w:rPr>
                  <w:br/>
                </w:r>
                <w:r w:rsidR="005A211D">
                  <w:rPr>
                    <w:lang w:val="fr-CA"/>
                  </w:rPr>
                  <w:t>List of W</w:t>
                </w:r>
                <w:r w:rsidR="004A79B5" w:rsidRPr="00662BD1">
                  <w:rPr>
                    <w:lang w:val="fr-CA"/>
                  </w:rPr>
                  <w:t>orks:</w:t>
                </w:r>
              </w:p>
              <w:p w14:paraId="21D1D2E1" w14:textId="77777777" w:rsidR="003F0D73" w:rsidRPr="00662BD1" w:rsidRDefault="004A79B5" w:rsidP="008C6974">
                <w:pPr>
                  <w:widowControl w:val="0"/>
                  <w:spacing w:line="276" w:lineRule="auto"/>
                  <w:rPr>
                    <w:lang w:val="fr-CA"/>
                  </w:rPr>
                </w:pPr>
                <w:proofErr w:type="spellStart"/>
                <w:r w:rsidRPr="004A79B5">
                  <w:rPr>
                    <w:lang w:val="fr-CA"/>
                  </w:rPr>
                  <w:t>Hotel</w:t>
                </w:r>
                <w:proofErr w:type="spellEnd"/>
                <w:r w:rsidRPr="004A79B5">
                  <w:rPr>
                    <w:lang w:val="fr-CA"/>
                  </w:rPr>
                  <w:t xml:space="preserve"> </w:t>
                </w:r>
                <w:proofErr w:type="spellStart"/>
                <w:r w:rsidRPr="004A79B5">
                  <w:rPr>
                    <w:lang w:val="fr-CA"/>
                  </w:rPr>
                  <w:t>Jardín</w:t>
                </w:r>
                <w:proofErr w:type="spellEnd"/>
                <w:r w:rsidRPr="004A79B5">
                  <w:rPr>
                    <w:lang w:val="fr-CA"/>
                  </w:rPr>
                  <w:t xml:space="preserve">, Maracay, </w:t>
                </w:r>
                <w:proofErr w:type="spellStart"/>
                <w:r w:rsidRPr="004A79B5">
                  <w:rPr>
                    <w:lang w:val="fr-CA"/>
                  </w:rPr>
                  <w:t>Estado</w:t>
                </w:r>
                <w:proofErr w:type="spellEnd"/>
                <w:r w:rsidRPr="004A79B5">
                  <w:rPr>
                    <w:lang w:val="fr-CA"/>
                  </w:rPr>
                  <w:t xml:space="preserve"> Aragua (1929-30) </w:t>
                </w:r>
                <w:r w:rsidRPr="004A79B5">
                  <w:rPr>
                    <w:lang w:val="fr-CA"/>
                  </w:rPr>
                  <w:br/>
                  <w:t>P</w:t>
                </w:r>
                <w:r w:rsidRPr="004A79B5">
                  <w:rPr>
                    <w:lang w:val="fr-BE"/>
                  </w:rPr>
                  <w:t>laza de Toros, Maracay, Estado Aragua (1931-32)</w:t>
                </w:r>
                <w:r w:rsidRPr="004A79B5">
                  <w:rPr>
                    <w:lang w:val="fr-BE"/>
                  </w:rPr>
                  <w:br/>
                  <w:t>Museo de Bellas Artes, Caracas (1935-38)</w:t>
                </w:r>
                <w:r w:rsidRPr="004A79B5">
                  <w:rPr>
                    <w:lang w:val="fr-BE"/>
                  </w:rPr>
                  <w:br/>
                  <w:t>Museo de Ciencias Naturales, Caracas (1936-39)</w:t>
                </w:r>
                <w:r w:rsidRPr="004A79B5">
                  <w:rPr>
                    <w:lang w:val="fr-BE"/>
                  </w:rPr>
                  <w:br/>
                  <w:t>Pabellón de Venezuela Exposición Internacional de París (1937)</w:t>
                </w:r>
                <w:r w:rsidRPr="004A79B5">
                  <w:rPr>
                    <w:lang w:val="fr-BE"/>
                  </w:rPr>
                  <w:br/>
                </w:r>
                <w:r w:rsidRPr="004A79B5">
                  <w:rPr>
                    <w:lang w:val="it-IT"/>
                  </w:rPr>
                  <w:t>Escuela Gran Colombia, Caracas (1939-42)</w:t>
                </w:r>
                <w:r w:rsidRPr="004A79B5">
                  <w:rPr>
                    <w:lang w:val="it-IT"/>
                  </w:rPr>
                  <w:br/>
                  <w:t>Reurbanización de El Silencio, Caracas (1941-45)</w:t>
                </w:r>
                <w:r w:rsidRPr="004A79B5">
                  <w:rPr>
                    <w:lang w:val="it-IT"/>
                  </w:rPr>
                  <w:br/>
                  <w:t xml:space="preserve">Unidad Vecinal Rafael Urdaneta, Maracaibo (1943-47) </w:t>
                </w:r>
                <w:r w:rsidRPr="004A79B5">
                  <w:rPr>
                    <w:lang w:val="it-IT"/>
                  </w:rPr>
                  <w:br/>
                  <w:t>Ciudad Vacacional Los Caracas, Litoral Central (1944)</w:t>
                </w:r>
                <w:r w:rsidRPr="004A79B5">
                  <w:rPr>
                    <w:lang w:val="it-IT"/>
                  </w:rPr>
                  <w:br/>
                  <w:t>Ciudad Universitaria, Caracas (1944-70)</w:t>
                </w:r>
                <w:r w:rsidRPr="004A79B5">
                  <w:rPr>
                    <w:lang w:val="it-IT"/>
                  </w:rPr>
                  <w:br/>
                  <w:t>Casa Caoma, Caracas (1952-53)</w:t>
                </w:r>
                <w:r w:rsidRPr="004A79B5">
                  <w:rPr>
                    <w:lang w:val="it-IT"/>
                  </w:rPr>
                  <w:br/>
                  <w:t>Unidad Residencial El Paraíso, Caracas (1952-53)</w:t>
                </w:r>
                <w:r w:rsidRPr="004A79B5">
                  <w:rPr>
                    <w:lang w:val="it-IT"/>
                  </w:rPr>
                  <w:br/>
                  <w:t>Plan del Cerro Piloto, Caracas (1954-55)</w:t>
                </w:r>
                <w:r w:rsidRPr="004A79B5">
                  <w:rPr>
                    <w:lang w:val="it-IT"/>
                  </w:rPr>
                  <w:br/>
                  <w:t>Urbanización 23 de Enero, Caracas (1955-57)</w:t>
                </w:r>
                <w:r w:rsidRPr="004A79B5">
                  <w:rPr>
                    <w:lang w:val="it-IT"/>
                  </w:rPr>
                  <w:br/>
                  <w:t>Escuela de Ingeniería y Petróleo, Maracaibo (1956-57)</w:t>
                </w:r>
                <w:r w:rsidRPr="004A79B5">
                  <w:rPr>
                    <w:u w:val="single"/>
                    <w:lang w:val="fr-CA"/>
                  </w:rPr>
                  <w:br/>
                </w:r>
                <w:r w:rsidRPr="004A79B5">
                  <w:rPr>
                    <w:lang w:val="it-IT"/>
                  </w:rPr>
                  <w:t>Casa Sotavento, Caraballeda (1957);</w:t>
                </w:r>
                <w:r w:rsidRPr="004A79B5">
                  <w:rPr>
                    <w:lang w:val="it-IT"/>
                  </w:rPr>
                  <w:br/>
                  <w:t>Ampliación Museo de Bellas Artes, Caracas (1966-76)</w:t>
                </w:r>
                <w:r w:rsidRPr="004A79B5">
                  <w:rPr>
                    <w:lang w:val="it-IT"/>
                  </w:rPr>
                  <w:br/>
                  <w:t>Pabellón de Venezuela para la Exposición de Montreal, Canadá (1967)</w:t>
                </w:r>
                <w:r w:rsidRPr="004A79B5">
                  <w:rPr>
                    <w:lang w:val="it-IT"/>
                  </w:rPr>
                  <w:br/>
                  <w:t>Museo Jesús Soto, Ciudad Bolívar (1970)</w:t>
                </w:r>
              </w:p>
            </w:tc>
          </w:sdtContent>
        </w:sdt>
      </w:tr>
      <w:tr w:rsidR="003235A7" w:rsidRPr="004A79B5" w14:paraId="7895BB3E" w14:textId="77777777" w:rsidTr="003235A7">
        <w:tc>
          <w:tcPr>
            <w:tcW w:w="9016" w:type="dxa"/>
          </w:tcPr>
          <w:p w14:paraId="061128D3" w14:textId="77777777" w:rsidR="003235A7" w:rsidRPr="004A79B5" w:rsidRDefault="003235A7" w:rsidP="008A5B87">
            <w:r w:rsidRPr="004A79B5">
              <w:rPr>
                <w:u w:val="single"/>
              </w:rPr>
              <w:lastRenderedPageBreak/>
              <w:t>Further reading</w:t>
            </w:r>
            <w:r w:rsidRPr="004A79B5">
              <w:t>:</w:t>
            </w:r>
          </w:p>
          <w:sdt>
            <w:sdtPr>
              <w:alias w:val="Further reading"/>
              <w:tag w:val="furtherReading"/>
              <w:id w:val="-1516217107"/>
              <w:placeholder>
                <w:docPart w:val="4F6254F18B9C4F1D885DC8FE2B3491D0"/>
              </w:placeholder>
            </w:sdtPr>
            <w:sdtEndPr/>
            <w:sdtContent>
              <w:p w14:paraId="5B57D661" w14:textId="77777777" w:rsidR="00031CC3" w:rsidRDefault="005A211D" w:rsidP="008C6974">
                <w:pPr>
                  <w:widowControl w:val="0"/>
                </w:pPr>
                <w:sdt>
                  <w:sdtPr>
                    <w:id w:val="-899738322"/>
                    <w:citation/>
                  </w:sdtPr>
                  <w:sdtEndPr/>
                  <w:sdtContent>
                    <w:r w:rsidR="00031CC3">
                      <w:fldChar w:fldCharType="begin"/>
                    </w:r>
                    <w:r w:rsidR="00031CC3">
                      <w:rPr>
                        <w:lang w:val="en-CA"/>
                      </w:rPr>
                      <w:instrText xml:space="preserve"> CITATION Moh64 \l 4105 </w:instrText>
                    </w:r>
                    <w:r w:rsidR="00031CC3">
                      <w:fldChar w:fldCharType="separate"/>
                    </w:r>
                    <w:r w:rsidR="00031CC3">
                      <w:rPr>
                        <w:noProof/>
                        <w:lang w:val="en-CA"/>
                      </w:rPr>
                      <w:t xml:space="preserve"> </w:t>
                    </w:r>
                    <w:r w:rsidR="00031CC3" w:rsidRPr="00031CC3">
                      <w:rPr>
                        <w:noProof/>
                        <w:lang w:val="en-CA"/>
                      </w:rPr>
                      <w:t>(Moholy-Nagy)</w:t>
                    </w:r>
                    <w:r w:rsidR="00031CC3">
                      <w:fldChar w:fldCharType="end"/>
                    </w:r>
                  </w:sdtContent>
                </w:sdt>
              </w:p>
              <w:p w14:paraId="53C83C20" w14:textId="77777777" w:rsidR="005A211D" w:rsidRDefault="005A211D" w:rsidP="008C6974">
                <w:pPr>
                  <w:widowControl w:val="0"/>
                </w:pPr>
              </w:p>
              <w:p w14:paraId="43B77F40" w14:textId="77777777" w:rsidR="00031CC3" w:rsidRDefault="005A211D" w:rsidP="008C6974">
                <w:pPr>
                  <w:widowControl w:val="0"/>
                  <w:rPr>
                    <w:lang w:val="it-IT"/>
                  </w:rPr>
                </w:pPr>
                <w:sdt>
                  <w:sdtPr>
                    <w:rPr>
                      <w:lang w:val="it-IT"/>
                    </w:rPr>
                    <w:id w:val="1986740408"/>
                    <w:citation/>
                  </w:sdtPr>
                  <w:sdtEndPr/>
                  <w:sdtContent>
                    <w:r w:rsidR="00031CC3">
                      <w:rPr>
                        <w:lang w:val="it-IT"/>
                      </w:rPr>
                      <w:fldChar w:fldCharType="begin"/>
                    </w:r>
                    <w:r w:rsidR="00031CC3" w:rsidRPr="00662BD1">
                      <w:rPr>
                        <w:lang w:val="en-CA"/>
                      </w:rPr>
                      <w:instrText xml:space="preserve"> CITATION Pér10 \l 4105 </w:instrText>
                    </w:r>
                    <w:r w:rsidR="00031CC3">
                      <w:rPr>
                        <w:lang w:val="it-IT"/>
                      </w:rPr>
                      <w:fldChar w:fldCharType="separate"/>
                    </w:r>
                    <w:r w:rsidR="00031CC3" w:rsidRPr="00662BD1">
                      <w:rPr>
                        <w:noProof/>
                        <w:lang w:val="en-CA"/>
                      </w:rPr>
                      <w:t>(Pérez Rancel)</w:t>
                    </w:r>
                    <w:r w:rsidR="00031CC3">
                      <w:rPr>
                        <w:lang w:val="it-IT"/>
                      </w:rPr>
                      <w:fldChar w:fldCharType="end"/>
                    </w:r>
                  </w:sdtContent>
                </w:sdt>
              </w:p>
              <w:p w14:paraId="71999C1B" w14:textId="77777777" w:rsidR="005A211D" w:rsidRDefault="005A211D" w:rsidP="008C6974">
                <w:pPr>
                  <w:widowControl w:val="0"/>
                  <w:rPr>
                    <w:lang w:val="it-IT"/>
                  </w:rPr>
                </w:pPr>
              </w:p>
              <w:p w14:paraId="2D069A31" w14:textId="77777777" w:rsidR="00031CC3" w:rsidRDefault="005A211D" w:rsidP="008C6974">
                <w:pPr>
                  <w:widowControl w:val="0"/>
                  <w:rPr>
                    <w:lang w:val="fr-BE"/>
                  </w:rPr>
                </w:pPr>
                <w:sdt>
                  <w:sdtPr>
                    <w:rPr>
                      <w:lang w:val="fr-BE"/>
                    </w:rPr>
                    <w:id w:val="200224265"/>
                    <w:citation/>
                  </w:sdtPr>
                  <w:sdtEndPr/>
                  <w:sdtContent>
                    <w:r w:rsidR="00031CC3">
                      <w:rPr>
                        <w:lang w:val="fr-BE"/>
                      </w:rPr>
                      <w:fldChar w:fldCharType="begin"/>
                    </w:r>
                    <w:r w:rsidR="00031CC3" w:rsidRPr="00031CC3">
                      <w:rPr>
                        <w:lang w:val="fr-CA"/>
                      </w:rPr>
                      <w:instrText xml:space="preserve"> CITATION Pin13 \l 4105 </w:instrText>
                    </w:r>
                    <w:r w:rsidR="00031CC3">
                      <w:rPr>
                        <w:lang w:val="fr-BE"/>
                      </w:rPr>
                      <w:fldChar w:fldCharType="separate"/>
                    </w:r>
                    <w:r w:rsidR="00031CC3" w:rsidRPr="00031CC3">
                      <w:rPr>
                        <w:noProof/>
                        <w:lang w:val="fr-CA"/>
                      </w:rPr>
                      <w:t>(Pintò Macià)</w:t>
                    </w:r>
                    <w:r w:rsidR="00031CC3">
                      <w:rPr>
                        <w:lang w:val="fr-BE"/>
                      </w:rPr>
                      <w:fldChar w:fldCharType="end"/>
                    </w:r>
                  </w:sdtContent>
                </w:sdt>
              </w:p>
              <w:p w14:paraId="7156104E" w14:textId="77777777" w:rsidR="005A211D" w:rsidRDefault="005A211D" w:rsidP="008C6974">
                <w:pPr>
                  <w:widowControl w:val="0"/>
                  <w:rPr>
                    <w:lang w:val="fr-BE"/>
                  </w:rPr>
                </w:pPr>
              </w:p>
              <w:p w14:paraId="0DBC7D9F" w14:textId="77777777" w:rsidR="005A211D" w:rsidRDefault="005A211D" w:rsidP="008C6974">
                <w:pPr>
                  <w:widowControl w:val="0"/>
                  <w:rPr>
                    <w:lang w:val="fr-BE"/>
                  </w:rPr>
                </w:pPr>
                <w:sdt>
                  <w:sdtPr>
                    <w:rPr>
                      <w:lang w:val="fr-BE"/>
                    </w:rPr>
                    <w:id w:val="289945799"/>
                    <w:citation/>
                  </w:sdtPr>
                  <w:sdtEndPr/>
                  <w:sdtContent>
                    <w:r w:rsidR="00031CC3">
                      <w:rPr>
                        <w:lang w:val="fr-BE"/>
                      </w:rPr>
                      <w:fldChar w:fldCharType="begin"/>
                    </w:r>
                    <w:r w:rsidR="00031CC3" w:rsidRPr="00031CC3">
                      <w:rPr>
                        <w:lang w:val="fr-CA"/>
                      </w:rPr>
                      <w:instrText xml:space="preserve"> CITATION Pos78 \l 4105 </w:instrText>
                    </w:r>
                    <w:r w:rsidR="00031CC3">
                      <w:rPr>
                        <w:lang w:val="fr-BE"/>
                      </w:rPr>
                      <w:fldChar w:fldCharType="separate"/>
                    </w:r>
                    <w:r w:rsidR="00031CC3" w:rsidRPr="00031CC3">
                      <w:rPr>
                        <w:noProof/>
                        <w:lang w:val="fr-CA"/>
                      </w:rPr>
                      <w:t>(Posani)</w:t>
                    </w:r>
                    <w:r w:rsidR="00031CC3">
                      <w:rPr>
                        <w:lang w:val="fr-BE"/>
                      </w:rPr>
                      <w:fldChar w:fldCharType="end"/>
                    </w:r>
                  </w:sdtContent>
                </w:sdt>
              </w:p>
              <w:p w14:paraId="132BE4DA" w14:textId="77777777" w:rsidR="004A79B5" w:rsidRDefault="00031CC3" w:rsidP="008C6974">
                <w:pPr>
                  <w:widowControl w:val="0"/>
                  <w:rPr>
                    <w:lang w:val="fr-BE"/>
                  </w:rPr>
                </w:pPr>
                <w:r>
                  <w:rPr>
                    <w:lang w:val="it-IT"/>
                  </w:rPr>
                  <w:br/>
                </w:r>
                <w:sdt>
                  <w:sdtPr>
                    <w:rPr>
                      <w:lang w:val="it-IT"/>
                    </w:rPr>
                    <w:id w:val="1178771079"/>
                    <w:citation/>
                  </w:sdtPr>
                  <w:sdtEndPr/>
                  <w:sdtContent>
                    <w:r>
                      <w:rPr>
                        <w:lang w:val="it-IT"/>
                      </w:rPr>
                      <w:fldChar w:fldCharType="begin"/>
                    </w:r>
                    <w:r>
                      <w:rPr>
                        <w:lang w:val="fr-CA"/>
                      </w:rPr>
                      <w:instrText xml:space="preserve">CITATION Sus70 \l 4105 </w:instrText>
                    </w:r>
                    <w:r>
                      <w:rPr>
                        <w:lang w:val="it-IT"/>
                      </w:rPr>
                      <w:fldChar w:fldCharType="separate"/>
                    </w:r>
                    <w:r w:rsidRPr="00031CC3">
                      <w:rPr>
                        <w:noProof/>
                        <w:lang w:val="fr-CA"/>
                      </w:rPr>
                      <w:t>(Suzuki)</w:t>
                    </w:r>
                    <w:r>
                      <w:rPr>
                        <w:lang w:val="it-IT"/>
                      </w:rPr>
                      <w:fldChar w:fldCharType="end"/>
                    </w:r>
                  </w:sdtContent>
                </w:sdt>
                <w:r>
                  <w:rPr>
                    <w:lang w:val="fr-BE"/>
                  </w:rPr>
                  <w:t xml:space="preserve"> </w:t>
                </w:r>
              </w:p>
              <w:p w14:paraId="15F7397E" w14:textId="77777777" w:rsidR="005A211D" w:rsidRPr="004A79B5" w:rsidRDefault="005A211D" w:rsidP="008C6974">
                <w:pPr>
                  <w:widowControl w:val="0"/>
                  <w:rPr>
                    <w:lang w:val="fr-BE"/>
                  </w:rPr>
                </w:pPr>
              </w:p>
              <w:p w14:paraId="48655663" w14:textId="77777777" w:rsidR="004A79B5" w:rsidRDefault="005A211D" w:rsidP="008C6974">
                <w:pPr>
                  <w:widowControl w:val="0"/>
                  <w:rPr>
                    <w:lang w:val="fr-BE"/>
                  </w:rPr>
                </w:pPr>
                <w:sdt>
                  <w:sdtPr>
                    <w:rPr>
                      <w:lang w:val="fr-BE"/>
                    </w:rPr>
                    <w:id w:val="-691691370"/>
                    <w:citation/>
                  </w:sdtPr>
                  <w:sdtEndPr/>
                  <w:sdtContent>
                    <w:r w:rsidR="00A21972">
                      <w:rPr>
                        <w:lang w:val="fr-BE"/>
                      </w:rPr>
                      <w:fldChar w:fldCharType="begin"/>
                    </w:r>
                    <w:r w:rsidR="00A21972" w:rsidRPr="00A21972">
                      <w:rPr>
                        <w:lang w:val="fr-CA"/>
                      </w:rPr>
                      <w:instrText xml:space="preserve"> CITATION Vilas \l 4105 </w:instrText>
                    </w:r>
                    <w:r w:rsidR="00A21972">
                      <w:rPr>
                        <w:lang w:val="fr-BE"/>
                      </w:rPr>
                      <w:fldChar w:fldCharType="separate"/>
                    </w:r>
                    <w:r w:rsidR="00A21972" w:rsidRPr="00A21972">
                      <w:rPr>
                        <w:noProof/>
                        <w:lang w:val="fr-CA"/>
                      </w:rPr>
                      <w:t>(Villanueva and Carlos)</w:t>
                    </w:r>
                    <w:r w:rsidR="00A21972">
                      <w:rPr>
                        <w:lang w:val="fr-BE"/>
                      </w:rPr>
                      <w:fldChar w:fldCharType="end"/>
                    </w:r>
                  </w:sdtContent>
                </w:sdt>
              </w:p>
              <w:p w14:paraId="72AFF5F8" w14:textId="77777777" w:rsidR="005A211D" w:rsidRPr="004A79B5" w:rsidRDefault="005A211D" w:rsidP="008C6974">
                <w:pPr>
                  <w:widowControl w:val="0"/>
                  <w:rPr>
                    <w:lang w:val="fr-BE"/>
                  </w:rPr>
                </w:pPr>
              </w:p>
              <w:p w14:paraId="637C1B69" w14:textId="77777777" w:rsidR="005A211D" w:rsidRDefault="005A211D" w:rsidP="008C6974">
                <w:pPr>
                  <w:widowControl w:val="0"/>
                  <w:rPr>
                    <w:lang w:val="fr-BE"/>
                  </w:rPr>
                </w:pPr>
                <w:sdt>
                  <w:sdtPr>
                    <w:rPr>
                      <w:lang w:val="fr-BE"/>
                    </w:rPr>
                    <w:id w:val="485523689"/>
                    <w:citation/>
                  </w:sdtPr>
                  <w:sdtEndPr/>
                  <w:sdtContent>
                    <w:r w:rsidR="00A21972">
                      <w:rPr>
                        <w:lang w:val="fr-BE"/>
                      </w:rPr>
                      <w:fldChar w:fldCharType="begin"/>
                    </w:r>
                    <w:r w:rsidR="00A21972" w:rsidRPr="00A21972">
                      <w:rPr>
                        <w:lang w:val="fr-CA"/>
                      </w:rPr>
                      <w:instrText xml:space="preserve"> CITATION Vil66 \l 4105 </w:instrText>
                    </w:r>
                    <w:r w:rsidR="00A21972">
                      <w:rPr>
                        <w:lang w:val="fr-BE"/>
                      </w:rPr>
                      <w:fldChar w:fldCharType="separate"/>
                    </w:r>
                    <w:r w:rsidR="00A21972" w:rsidRPr="00A21972">
                      <w:rPr>
                        <w:noProof/>
                        <w:lang w:val="fr-CA"/>
                      </w:rPr>
                      <w:t>(Villanueva, Caracas en tres tiempos)</w:t>
                    </w:r>
                    <w:r w:rsidR="00A21972">
                      <w:rPr>
                        <w:lang w:val="fr-BE"/>
                      </w:rPr>
                      <w:fldChar w:fldCharType="end"/>
                    </w:r>
                  </w:sdtContent>
                </w:sdt>
              </w:p>
              <w:p w14:paraId="2B346FC6" w14:textId="77777777" w:rsidR="004A79B5" w:rsidRDefault="00A21972" w:rsidP="008C6974">
                <w:pPr>
                  <w:widowControl w:val="0"/>
                  <w:rPr>
                    <w:lang w:val="fr-BE"/>
                  </w:rPr>
                </w:pPr>
                <w:r>
                  <w:rPr>
                    <w:lang w:val="fr-BE"/>
                  </w:rPr>
                  <w:br/>
                </w:r>
                <w:sdt>
                  <w:sdtPr>
                    <w:rPr>
                      <w:lang w:val="fr-BE"/>
                    </w:rPr>
                    <w:id w:val="-2002805651"/>
                    <w:citation/>
                  </w:sdtPr>
                  <w:sdtEndPr/>
                  <w:sdtContent>
                    <w:r>
                      <w:rPr>
                        <w:lang w:val="fr-BE"/>
                      </w:rPr>
                      <w:fldChar w:fldCharType="begin"/>
                    </w:r>
                    <w:r w:rsidRPr="00A21972">
                      <w:rPr>
                        <w:lang w:val="fr-CA"/>
                      </w:rPr>
                      <w:instrText xml:space="preserve"> CITATION Vil80 \l 4105 </w:instrText>
                    </w:r>
                    <w:r>
                      <w:rPr>
                        <w:lang w:val="fr-BE"/>
                      </w:rPr>
                      <w:fldChar w:fldCharType="separate"/>
                    </w:r>
                    <w:r w:rsidRPr="00A21972">
                      <w:rPr>
                        <w:noProof/>
                        <w:lang w:val="fr-CA"/>
                      </w:rPr>
                      <w:t>(Villanueva, Textos Escogidos)</w:t>
                    </w:r>
                    <w:r>
                      <w:rPr>
                        <w:lang w:val="fr-BE"/>
                      </w:rPr>
                      <w:fldChar w:fldCharType="end"/>
                    </w:r>
                  </w:sdtContent>
                </w:sdt>
              </w:p>
              <w:p w14:paraId="15B0D699" w14:textId="77777777" w:rsidR="005A211D" w:rsidRPr="004A79B5" w:rsidRDefault="005A211D" w:rsidP="008C6974">
                <w:pPr>
                  <w:widowControl w:val="0"/>
                  <w:rPr>
                    <w:lang w:val="fr-BE"/>
                  </w:rPr>
                </w:pPr>
              </w:p>
              <w:p w14:paraId="3C2572FD" w14:textId="77777777" w:rsidR="005A211D" w:rsidRDefault="005A211D" w:rsidP="008C6974">
                <w:pPr>
                  <w:widowControl w:val="0"/>
                  <w:rPr>
                    <w:lang w:val="fr-BE"/>
                  </w:rPr>
                </w:pPr>
                <w:sdt>
                  <w:sdtPr>
                    <w:rPr>
                      <w:lang w:val="fr-BE"/>
                    </w:rPr>
                    <w:id w:val="963691896"/>
                    <w:citation/>
                  </w:sdtPr>
                  <w:sdtEndPr/>
                  <w:sdtContent>
                    <w:r w:rsidR="00A21972">
                      <w:rPr>
                        <w:lang w:val="fr-BE"/>
                      </w:rPr>
                      <w:fldChar w:fldCharType="begin"/>
                    </w:r>
                    <w:r w:rsidR="00A21972" w:rsidRPr="00A21972">
                      <w:rPr>
                        <w:lang w:val="fr-CA"/>
                      </w:rPr>
                      <w:instrText xml:space="preserve"> CITATION Vil00 \l 4105 </w:instrText>
                    </w:r>
                    <w:r w:rsidR="00A21972">
                      <w:rPr>
                        <w:lang w:val="fr-BE"/>
                      </w:rPr>
                      <w:fldChar w:fldCharType="separate"/>
                    </w:r>
                    <w:r w:rsidR="00A21972" w:rsidRPr="00A21972">
                      <w:rPr>
                        <w:noProof/>
                        <w:lang w:val="fr-CA"/>
                      </w:rPr>
                      <w:t>(Villanueva and Maciá)</w:t>
                    </w:r>
                    <w:r w:rsidR="00A21972">
                      <w:rPr>
                        <w:lang w:val="fr-BE"/>
                      </w:rPr>
                      <w:fldChar w:fldCharType="end"/>
                    </w:r>
                  </w:sdtContent>
                </w:sdt>
              </w:p>
              <w:p w14:paraId="03B931B9" w14:textId="77777777" w:rsidR="00A21972" w:rsidRDefault="00A21972" w:rsidP="008C6974">
                <w:pPr>
                  <w:widowControl w:val="0"/>
                  <w:rPr>
                    <w:lang w:val="fr-BE"/>
                  </w:rPr>
                </w:pPr>
                <w:r>
                  <w:rPr>
                    <w:lang w:val="fr-BE"/>
                  </w:rPr>
                  <w:lastRenderedPageBreak/>
                  <w:br/>
                </w:r>
                <w:sdt>
                  <w:sdtPr>
                    <w:rPr>
                      <w:lang w:val="fr-BE"/>
                    </w:rPr>
                    <w:id w:val="174474894"/>
                    <w:citation/>
                  </w:sdtPr>
                  <w:sdtEndPr/>
                  <w:sdtContent>
                    <w:r>
                      <w:rPr>
                        <w:lang w:val="fr-BE"/>
                      </w:rPr>
                      <w:fldChar w:fldCharType="begin"/>
                    </w:r>
                    <w:r w:rsidRPr="00A21972">
                      <w:rPr>
                        <w:lang w:val="fr-BE"/>
                      </w:rPr>
                      <w:instrText xml:space="preserve"> CITATION Vil001 \l 4105 </w:instrText>
                    </w:r>
                    <w:r>
                      <w:rPr>
                        <w:lang w:val="fr-BE"/>
                      </w:rPr>
                      <w:fldChar w:fldCharType="separate"/>
                    </w:r>
                    <w:r w:rsidRPr="00A21972">
                      <w:rPr>
                        <w:noProof/>
                        <w:lang w:val="fr-BE"/>
                      </w:rPr>
                      <w:t>(Villanueva and Paolo, Villanueva en Tres Casas)</w:t>
                    </w:r>
                    <w:r>
                      <w:rPr>
                        <w:lang w:val="fr-BE"/>
                      </w:rPr>
                      <w:fldChar w:fldCharType="end"/>
                    </w:r>
                  </w:sdtContent>
                </w:sdt>
              </w:p>
              <w:p w14:paraId="72B54991" w14:textId="77777777" w:rsidR="005A211D" w:rsidRDefault="005A211D" w:rsidP="008C6974">
                <w:pPr>
                  <w:widowControl w:val="0"/>
                  <w:rPr>
                    <w:lang w:val="fr-BE"/>
                  </w:rPr>
                </w:pPr>
              </w:p>
              <w:p w14:paraId="2FD424D5" w14:textId="77777777" w:rsidR="003235A7" w:rsidRPr="004A79B5" w:rsidRDefault="005A211D" w:rsidP="00FB11DE">
                <w:sdt>
                  <w:sdtPr>
                    <w:id w:val="1539545685"/>
                    <w:citation/>
                  </w:sdtPr>
                  <w:sdtEndPr/>
                  <w:sdtContent>
                    <w:r w:rsidR="00A21972">
                      <w:fldChar w:fldCharType="begin"/>
                    </w:r>
                    <w:r w:rsidR="00A21972">
                      <w:rPr>
                        <w:lang w:val="en-CA"/>
                      </w:rPr>
                      <w:instrText xml:space="preserve"> CITATION Vil \l 4105 </w:instrText>
                    </w:r>
                    <w:r w:rsidR="00A21972">
                      <w:fldChar w:fldCharType="separate"/>
                    </w:r>
                    <w:r w:rsidR="00A21972" w:rsidRPr="00A21972">
                      <w:rPr>
                        <w:noProof/>
                        <w:lang w:val="en-CA"/>
                      </w:rPr>
                      <w:t>(Villanueva and Villanueva, Villanueva, Tres Cubos en Montreal, Crónica, )</w:t>
                    </w:r>
                    <w:r w:rsidR="00A21972">
                      <w:fldChar w:fldCharType="end"/>
                    </w:r>
                  </w:sdtContent>
                </w:sdt>
              </w:p>
            </w:sdtContent>
          </w:sdt>
        </w:tc>
      </w:tr>
    </w:tbl>
    <w:p w14:paraId="233D3EBF" w14:textId="77777777" w:rsidR="00C27FAB" w:rsidRPr="004A79B5" w:rsidRDefault="00C27FAB" w:rsidP="00B33145"/>
    <w:sectPr w:rsidR="00C27FAB" w:rsidRPr="004A79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D0373" w14:textId="77777777" w:rsidR="002434F0" w:rsidRDefault="002434F0" w:rsidP="007A0D55">
      <w:pPr>
        <w:spacing w:after="0" w:line="240" w:lineRule="auto"/>
      </w:pPr>
      <w:r>
        <w:separator/>
      </w:r>
    </w:p>
  </w:endnote>
  <w:endnote w:type="continuationSeparator" w:id="0">
    <w:p w14:paraId="724BC08E" w14:textId="77777777" w:rsidR="002434F0" w:rsidRDefault="002434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CFDB9" w14:textId="77777777" w:rsidR="002434F0" w:rsidRDefault="002434F0" w:rsidP="007A0D55">
      <w:pPr>
        <w:spacing w:after="0" w:line="240" w:lineRule="auto"/>
      </w:pPr>
      <w:r>
        <w:separator/>
      </w:r>
    </w:p>
  </w:footnote>
  <w:footnote w:type="continuationSeparator" w:id="0">
    <w:p w14:paraId="614C7DBF" w14:textId="77777777" w:rsidR="002434F0" w:rsidRDefault="002434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1C46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48841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9B5"/>
    <w:rsid w:val="00031CC3"/>
    <w:rsid w:val="00032559"/>
    <w:rsid w:val="00052040"/>
    <w:rsid w:val="000B25AE"/>
    <w:rsid w:val="000B55AB"/>
    <w:rsid w:val="000C6BB7"/>
    <w:rsid w:val="000D24DC"/>
    <w:rsid w:val="00101B2E"/>
    <w:rsid w:val="00116FA0"/>
    <w:rsid w:val="0015114C"/>
    <w:rsid w:val="001A21F3"/>
    <w:rsid w:val="001A2537"/>
    <w:rsid w:val="001A6A06"/>
    <w:rsid w:val="00210C03"/>
    <w:rsid w:val="002162E2"/>
    <w:rsid w:val="00225C5A"/>
    <w:rsid w:val="00230B10"/>
    <w:rsid w:val="00234353"/>
    <w:rsid w:val="002434F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A79B5"/>
    <w:rsid w:val="004E5896"/>
    <w:rsid w:val="00513EE6"/>
    <w:rsid w:val="00534F8F"/>
    <w:rsid w:val="00590035"/>
    <w:rsid w:val="005A211D"/>
    <w:rsid w:val="005B177E"/>
    <w:rsid w:val="005B3921"/>
    <w:rsid w:val="005F26D7"/>
    <w:rsid w:val="005F5450"/>
    <w:rsid w:val="00662BD1"/>
    <w:rsid w:val="006D0412"/>
    <w:rsid w:val="007411B9"/>
    <w:rsid w:val="00780D95"/>
    <w:rsid w:val="00780DC7"/>
    <w:rsid w:val="007A0D55"/>
    <w:rsid w:val="007B3377"/>
    <w:rsid w:val="007E5F44"/>
    <w:rsid w:val="00821DE3"/>
    <w:rsid w:val="00823736"/>
    <w:rsid w:val="00846CE1"/>
    <w:rsid w:val="008A5B87"/>
    <w:rsid w:val="008C6974"/>
    <w:rsid w:val="00922950"/>
    <w:rsid w:val="009A7264"/>
    <w:rsid w:val="009D1606"/>
    <w:rsid w:val="009E18A1"/>
    <w:rsid w:val="009E73D7"/>
    <w:rsid w:val="00A21972"/>
    <w:rsid w:val="00A27D2C"/>
    <w:rsid w:val="00A76FD9"/>
    <w:rsid w:val="00AB436D"/>
    <w:rsid w:val="00AD2F24"/>
    <w:rsid w:val="00AD4844"/>
    <w:rsid w:val="00B219AE"/>
    <w:rsid w:val="00B33145"/>
    <w:rsid w:val="00B574C9"/>
    <w:rsid w:val="00B83E4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52E"/>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D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9B5"/>
    <w:rPr>
      <w:rFonts w:ascii="Tahoma" w:hAnsi="Tahoma" w:cs="Tahoma"/>
      <w:sz w:val="16"/>
      <w:szCs w:val="16"/>
    </w:rPr>
  </w:style>
  <w:style w:type="paragraph" w:styleId="Caption">
    <w:name w:val="caption"/>
    <w:basedOn w:val="Normal"/>
    <w:next w:val="Normal"/>
    <w:uiPriority w:val="35"/>
    <w:semiHidden/>
    <w:qFormat/>
    <w:rsid w:val="0082373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9B5"/>
    <w:rPr>
      <w:rFonts w:ascii="Tahoma" w:hAnsi="Tahoma" w:cs="Tahoma"/>
      <w:sz w:val="16"/>
      <w:szCs w:val="16"/>
    </w:rPr>
  </w:style>
  <w:style w:type="paragraph" w:styleId="Caption">
    <w:name w:val="caption"/>
    <w:basedOn w:val="Normal"/>
    <w:next w:val="Normal"/>
    <w:uiPriority w:val="35"/>
    <w:semiHidden/>
    <w:qFormat/>
    <w:rsid w:val="0082373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74163669B1402AB193E76EBDCC6B29"/>
        <w:category>
          <w:name w:val="General"/>
          <w:gallery w:val="placeholder"/>
        </w:category>
        <w:types>
          <w:type w:val="bbPlcHdr"/>
        </w:types>
        <w:behaviors>
          <w:behavior w:val="content"/>
        </w:behaviors>
        <w:guid w:val="{423BEAD7-A28D-4466-9746-981AAF383F63}"/>
      </w:docPartPr>
      <w:docPartBody>
        <w:p w:rsidR="00EA6365" w:rsidRDefault="007A5119">
          <w:pPr>
            <w:pStyle w:val="0C74163669B1402AB193E76EBDCC6B29"/>
          </w:pPr>
          <w:r w:rsidRPr="00CC586D">
            <w:rPr>
              <w:rStyle w:val="PlaceholderText"/>
              <w:b/>
              <w:color w:val="FFFFFF" w:themeColor="background1"/>
            </w:rPr>
            <w:t>[Salutation]</w:t>
          </w:r>
        </w:p>
      </w:docPartBody>
    </w:docPart>
    <w:docPart>
      <w:docPartPr>
        <w:name w:val="C9D069399CC84ADDB546FC98DCC47258"/>
        <w:category>
          <w:name w:val="General"/>
          <w:gallery w:val="placeholder"/>
        </w:category>
        <w:types>
          <w:type w:val="bbPlcHdr"/>
        </w:types>
        <w:behaviors>
          <w:behavior w:val="content"/>
        </w:behaviors>
        <w:guid w:val="{14DC3432-804D-497B-8134-57DE1B6AE57B}"/>
      </w:docPartPr>
      <w:docPartBody>
        <w:p w:rsidR="00EA6365" w:rsidRDefault="007A5119">
          <w:pPr>
            <w:pStyle w:val="C9D069399CC84ADDB546FC98DCC47258"/>
          </w:pPr>
          <w:r>
            <w:rPr>
              <w:rStyle w:val="PlaceholderText"/>
            </w:rPr>
            <w:t>[First name]</w:t>
          </w:r>
        </w:p>
      </w:docPartBody>
    </w:docPart>
    <w:docPart>
      <w:docPartPr>
        <w:name w:val="E6914E6A65614C9EBC3F28611BEAFC49"/>
        <w:category>
          <w:name w:val="General"/>
          <w:gallery w:val="placeholder"/>
        </w:category>
        <w:types>
          <w:type w:val="bbPlcHdr"/>
        </w:types>
        <w:behaviors>
          <w:behavior w:val="content"/>
        </w:behaviors>
        <w:guid w:val="{BA39A5C3-50FE-4E58-BF17-D926006F5A8E}"/>
      </w:docPartPr>
      <w:docPartBody>
        <w:p w:rsidR="00EA6365" w:rsidRDefault="007A5119">
          <w:pPr>
            <w:pStyle w:val="E6914E6A65614C9EBC3F28611BEAFC49"/>
          </w:pPr>
          <w:r>
            <w:rPr>
              <w:rStyle w:val="PlaceholderText"/>
            </w:rPr>
            <w:t>[Middle name]</w:t>
          </w:r>
        </w:p>
      </w:docPartBody>
    </w:docPart>
    <w:docPart>
      <w:docPartPr>
        <w:name w:val="456A075CD6EE4735A005CD2EBB5A6E92"/>
        <w:category>
          <w:name w:val="General"/>
          <w:gallery w:val="placeholder"/>
        </w:category>
        <w:types>
          <w:type w:val="bbPlcHdr"/>
        </w:types>
        <w:behaviors>
          <w:behavior w:val="content"/>
        </w:behaviors>
        <w:guid w:val="{B290D5D7-AD66-4732-BA2B-9B7EF169A71F}"/>
      </w:docPartPr>
      <w:docPartBody>
        <w:p w:rsidR="00EA6365" w:rsidRDefault="007A5119">
          <w:pPr>
            <w:pStyle w:val="456A075CD6EE4735A005CD2EBB5A6E92"/>
          </w:pPr>
          <w:r>
            <w:rPr>
              <w:rStyle w:val="PlaceholderText"/>
            </w:rPr>
            <w:t>[Last name]</w:t>
          </w:r>
        </w:p>
      </w:docPartBody>
    </w:docPart>
    <w:docPart>
      <w:docPartPr>
        <w:name w:val="3A994A10B7584904984E99100391308A"/>
        <w:category>
          <w:name w:val="General"/>
          <w:gallery w:val="placeholder"/>
        </w:category>
        <w:types>
          <w:type w:val="bbPlcHdr"/>
        </w:types>
        <w:behaviors>
          <w:behavior w:val="content"/>
        </w:behaviors>
        <w:guid w:val="{B956C15F-69FB-4549-B5DA-064340020FEA}"/>
      </w:docPartPr>
      <w:docPartBody>
        <w:p w:rsidR="00EA6365" w:rsidRDefault="007A5119">
          <w:pPr>
            <w:pStyle w:val="3A994A10B7584904984E99100391308A"/>
          </w:pPr>
          <w:r>
            <w:rPr>
              <w:rStyle w:val="PlaceholderText"/>
            </w:rPr>
            <w:t>[Enter your biography]</w:t>
          </w:r>
        </w:p>
      </w:docPartBody>
    </w:docPart>
    <w:docPart>
      <w:docPartPr>
        <w:name w:val="E283C4E7883644D1A68D23DE35DC8C02"/>
        <w:category>
          <w:name w:val="General"/>
          <w:gallery w:val="placeholder"/>
        </w:category>
        <w:types>
          <w:type w:val="bbPlcHdr"/>
        </w:types>
        <w:behaviors>
          <w:behavior w:val="content"/>
        </w:behaviors>
        <w:guid w:val="{E36F0952-188D-42D7-9BA3-C257FA41C226}"/>
      </w:docPartPr>
      <w:docPartBody>
        <w:p w:rsidR="00EA6365" w:rsidRDefault="007A5119">
          <w:pPr>
            <w:pStyle w:val="E283C4E7883644D1A68D23DE35DC8C02"/>
          </w:pPr>
          <w:r>
            <w:rPr>
              <w:rStyle w:val="PlaceholderText"/>
            </w:rPr>
            <w:t>[Enter the institution with which you are affiliated]</w:t>
          </w:r>
        </w:p>
      </w:docPartBody>
    </w:docPart>
    <w:docPart>
      <w:docPartPr>
        <w:name w:val="7DB963BB660C438E9A735D1CE53212CE"/>
        <w:category>
          <w:name w:val="General"/>
          <w:gallery w:val="placeholder"/>
        </w:category>
        <w:types>
          <w:type w:val="bbPlcHdr"/>
        </w:types>
        <w:behaviors>
          <w:behavior w:val="content"/>
        </w:behaviors>
        <w:guid w:val="{CA4CF572-C8E5-4DE6-B80F-280CD8F680B5}"/>
      </w:docPartPr>
      <w:docPartBody>
        <w:p w:rsidR="00EA6365" w:rsidRDefault="007A5119">
          <w:pPr>
            <w:pStyle w:val="7DB963BB660C438E9A735D1CE53212CE"/>
          </w:pPr>
          <w:r w:rsidRPr="00EF74F7">
            <w:rPr>
              <w:b/>
              <w:color w:val="808080" w:themeColor="background1" w:themeShade="80"/>
            </w:rPr>
            <w:t>[Enter the headword for your article]</w:t>
          </w:r>
        </w:p>
      </w:docPartBody>
    </w:docPart>
    <w:docPart>
      <w:docPartPr>
        <w:name w:val="A69E17C735E14D09BE4B5FA468973BC8"/>
        <w:category>
          <w:name w:val="General"/>
          <w:gallery w:val="placeholder"/>
        </w:category>
        <w:types>
          <w:type w:val="bbPlcHdr"/>
        </w:types>
        <w:behaviors>
          <w:behavior w:val="content"/>
        </w:behaviors>
        <w:guid w:val="{69EA2152-73D2-46E2-8CFB-3199A3324896}"/>
      </w:docPartPr>
      <w:docPartBody>
        <w:p w:rsidR="00EA6365" w:rsidRDefault="007A5119">
          <w:pPr>
            <w:pStyle w:val="A69E17C735E14D09BE4B5FA468973B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D999BFBAAF45FEBA1051B386CA3002"/>
        <w:category>
          <w:name w:val="General"/>
          <w:gallery w:val="placeholder"/>
        </w:category>
        <w:types>
          <w:type w:val="bbPlcHdr"/>
        </w:types>
        <w:behaviors>
          <w:behavior w:val="content"/>
        </w:behaviors>
        <w:guid w:val="{DA372190-B4C7-4F2E-922D-5A4F8F767292}"/>
      </w:docPartPr>
      <w:docPartBody>
        <w:p w:rsidR="00EA6365" w:rsidRDefault="007A5119">
          <w:pPr>
            <w:pStyle w:val="2ED999BFBAAF45FEBA1051B386CA30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D0842B481E40AE9640D4915109824E"/>
        <w:category>
          <w:name w:val="General"/>
          <w:gallery w:val="placeholder"/>
        </w:category>
        <w:types>
          <w:type w:val="bbPlcHdr"/>
        </w:types>
        <w:behaviors>
          <w:behavior w:val="content"/>
        </w:behaviors>
        <w:guid w:val="{C625C69F-1570-4917-8A73-77A4BCD13D41}"/>
      </w:docPartPr>
      <w:docPartBody>
        <w:p w:rsidR="00EA6365" w:rsidRDefault="007A5119">
          <w:pPr>
            <w:pStyle w:val="A7D0842B481E40AE9640D491510982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6254F18B9C4F1D885DC8FE2B3491D0"/>
        <w:category>
          <w:name w:val="General"/>
          <w:gallery w:val="placeholder"/>
        </w:category>
        <w:types>
          <w:type w:val="bbPlcHdr"/>
        </w:types>
        <w:behaviors>
          <w:behavior w:val="content"/>
        </w:behaviors>
        <w:guid w:val="{CB6AA1A2-3EAA-4FE3-8EF8-AFBF1A41FC55}"/>
      </w:docPartPr>
      <w:docPartBody>
        <w:p w:rsidR="00EA6365" w:rsidRDefault="007A5119">
          <w:pPr>
            <w:pStyle w:val="4F6254F18B9C4F1D885DC8FE2B3491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119"/>
    <w:rsid w:val="0072706E"/>
    <w:rsid w:val="007A5119"/>
    <w:rsid w:val="00EA63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74163669B1402AB193E76EBDCC6B29">
    <w:name w:val="0C74163669B1402AB193E76EBDCC6B29"/>
  </w:style>
  <w:style w:type="paragraph" w:customStyle="1" w:styleId="C9D069399CC84ADDB546FC98DCC47258">
    <w:name w:val="C9D069399CC84ADDB546FC98DCC47258"/>
  </w:style>
  <w:style w:type="paragraph" w:customStyle="1" w:styleId="E6914E6A65614C9EBC3F28611BEAFC49">
    <w:name w:val="E6914E6A65614C9EBC3F28611BEAFC49"/>
  </w:style>
  <w:style w:type="paragraph" w:customStyle="1" w:styleId="456A075CD6EE4735A005CD2EBB5A6E92">
    <w:name w:val="456A075CD6EE4735A005CD2EBB5A6E92"/>
  </w:style>
  <w:style w:type="paragraph" w:customStyle="1" w:styleId="3A994A10B7584904984E99100391308A">
    <w:name w:val="3A994A10B7584904984E99100391308A"/>
  </w:style>
  <w:style w:type="paragraph" w:customStyle="1" w:styleId="E283C4E7883644D1A68D23DE35DC8C02">
    <w:name w:val="E283C4E7883644D1A68D23DE35DC8C02"/>
  </w:style>
  <w:style w:type="paragraph" w:customStyle="1" w:styleId="7DB963BB660C438E9A735D1CE53212CE">
    <w:name w:val="7DB963BB660C438E9A735D1CE53212CE"/>
  </w:style>
  <w:style w:type="paragraph" w:customStyle="1" w:styleId="A69E17C735E14D09BE4B5FA468973BC8">
    <w:name w:val="A69E17C735E14D09BE4B5FA468973BC8"/>
  </w:style>
  <w:style w:type="paragraph" w:customStyle="1" w:styleId="2ED999BFBAAF45FEBA1051B386CA3002">
    <w:name w:val="2ED999BFBAAF45FEBA1051B386CA3002"/>
  </w:style>
  <w:style w:type="paragraph" w:customStyle="1" w:styleId="A7D0842B481E40AE9640D4915109824E">
    <w:name w:val="A7D0842B481E40AE9640D4915109824E"/>
  </w:style>
  <w:style w:type="paragraph" w:customStyle="1" w:styleId="4F6254F18B9C4F1D885DC8FE2B3491D0">
    <w:name w:val="4F6254F18B9C4F1D885DC8FE2B3491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74163669B1402AB193E76EBDCC6B29">
    <w:name w:val="0C74163669B1402AB193E76EBDCC6B29"/>
  </w:style>
  <w:style w:type="paragraph" w:customStyle="1" w:styleId="C9D069399CC84ADDB546FC98DCC47258">
    <w:name w:val="C9D069399CC84ADDB546FC98DCC47258"/>
  </w:style>
  <w:style w:type="paragraph" w:customStyle="1" w:styleId="E6914E6A65614C9EBC3F28611BEAFC49">
    <w:name w:val="E6914E6A65614C9EBC3F28611BEAFC49"/>
  </w:style>
  <w:style w:type="paragraph" w:customStyle="1" w:styleId="456A075CD6EE4735A005CD2EBB5A6E92">
    <w:name w:val="456A075CD6EE4735A005CD2EBB5A6E92"/>
  </w:style>
  <w:style w:type="paragraph" w:customStyle="1" w:styleId="3A994A10B7584904984E99100391308A">
    <w:name w:val="3A994A10B7584904984E99100391308A"/>
  </w:style>
  <w:style w:type="paragraph" w:customStyle="1" w:styleId="E283C4E7883644D1A68D23DE35DC8C02">
    <w:name w:val="E283C4E7883644D1A68D23DE35DC8C02"/>
  </w:style>
  <w:style w:type="paragraph" w:customStyle="1" w:styleId="7DB963BB660C438E9A735D1CE53212CE">
    <w:name w:val="7DB963BB660C438E9A735D1CE53212CE"/>
  </w:style>
  <w:style w:type="paragraph" w:customStyle="1" w:styleId="A69E17C735E14D09BE4B5FA468973BC8">
    <w:name w:val="A69E17C735E14D09BE4B5FA468973BC8"/>
  </w:style>
  <w:style w:type="paragraph" w:customStyle="1" w:styleId="2ED999BFBAAF45FEBA1051B386CA3002">
    <w:name w:val="2ED999BFBAAF45FEBA1051B386CA3002"/>
  </w:style>
  <w:style w:type="paragraph" w:customStyle="1" w:styleId="A7D0842B481E40AE9640D4915109824E">
    <w:name w:val="A7D0842B481E40AE9640D4915109824E"/>
  </w:style>
  <w:style w:type="paragraph" w:customStyle="1" w:styleId="4F6254F18B9C4F1D885DC8FE2B3491D0">
    <w:name w:val="4F6254F18B9C4F1D885DC8FE2B349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Moh64</b:Tag>
    <b:SourceType>Book</b:SourceType>
    <b:Guid>{B07C0CB9-A69F-4392-8AF3-CD8AE58D5F75}</b:Guid>
    <b:Author>
      <b:Author>
        <b:NameList>
          <b:Person>
            <b:Last>Moholy-Nagy</b:Last>
            <b:First>Sibyl</b:First>
          </b:Person>
        </b:NameList>
      </b:Author>
    </b:Author>
    <b:Title>Carlos Raul Villanueva and the architecture of Venezuela</b:Title>
    <b:Year>1964</b:Year>
    <b:City>London </b:City>
    <b:Publisher>Tiranti</b:Publisher>
    <b:RefOrder>1</b:RefOrder>
  </b:Source>
  <b:Source>
    <b:Tag>Pér10</b:Tag>
    <b:SourceType>Book</b:SourceType>
    <b:Guid>{CD898F88-37E7-44B4-8ED7-92D5A20A1D7E}</b:Guid>
    <b:Author>
      <b:Author>
        <b:NameList>
          <b:Person>
            <b:Last>Pérez Rancel</b:Last>
            <b:First>Juan</b:First>
            <b:Middle>José</b:Middle>
          </b:Person>
        </b:NameList>
      </b:Author>
    </b:Author>
    <b:Title>Carlos Raúl Villanueva, 1900-1975</b:Title>
    <b:Year>2010</b:Year>
    <b:City>Caracas</b:City>
    <b:Publisher>Biblioteca Bibliográfica Venezolana</b:Publisher>
    <b:RefOrder>2</b:RefOrder>
  </b:Source>
  <b:Source>
    <b:Tag>Pin13</b:Tag>
    <b:SourceType>Book</b:SourceType>
    <b:Guid>{5D089454-B598-4F52-BE3E-F6D377FDEA82}</b:Guid>
    <b:Author>
      <b:Author>
        <b:NameList>
          <b:Person>
            <b:Last>Pintò Macià</b:Last>
            <b:First>Villanueva</b:First>
          </b:Person>
        </b:NameList>
      </b:Author>
    </b:Author>
    <b:Title>La Sìntesis </b:Title>
    <b:Year>2013</b:Year>
    <b:City>Caracas</b:City>
    <b:Publisher>Fundaciòn Villanueva</b:Publisher>
    <b:RefOrder>3</b:RefOrder>
  </b:Source>
  <b:Source>
    <b:Tag>Sus70</b:Tag>
    <b:SourceType>Book</b:SourceType>
    <b:Guid>{7F97408D-A43C-407E-982F-9B9E29850EB1}</b:Guid>
    <b:Author>
      <b:Author>
        <b:NameList>
          <b:Person>
            <b:Last>Suzuki</b:Last>
            <b:First>Makoto</b:First>
          </b:Person>
        </b:NameList>
      </b:Author>
    </b:Author>
    <b:Title>C.R.Villanueva</b:Title>
    <b:Year>1970</b:Year>
    <b:City>Tokyo</b:City>
    <b:RefOrder>5</b:RefOrder>
  </b:Source>
  <b:Source>
    <b:Tag>Pos78</b:Tag>
    <b:SourceType>Book</b:SourceType>
    <b:Guid>{5C169836-F3CD-4BD3-9568-9E67F0B3596F}</b:Guid>
    <b:Author>
      <b:Author>
        <b:NameList>
          <b:Person>
            <b:Last>Posani</b:Last>
            <b:First>Juan</b:First>
            <b:Middle>Pedro</b:Middle>
          </b:Person>
        </b:NameList>
      </b:Author>
    </b:Author>
    <b:Title>Arquitecturas de Villanueva</b:Title>
    <b:Year>1978</b:Year>
    <b:City>Caracas</b:City>
    <b:Medium> Lagoven</b:Medium>
    <b:RefOrder>4</b:RefOrder>
  </b:Source>
  <b:Source>
    <b:Tag>Vilas</b:Tag>
    <b:SourceType>Book</b:SourceType>
    <b:Guid>{5C1EAE35-5ECA-4A9D-B428-6CBDE93A8894}</b:Guid>
    <b:Author>
      <b:Author>
        <b:NameList>
          <b:Person>
            <b:Last>Villanueva</b:Last>
            <b:First>Carlos</b:First>
            <b:Middle>Raúl</b:Middle>
          </b:Person>
          <b:Person>
            <b:Last>Carlos</b:Last>
            <b:First>Celis</b:First>
            <b:Middle>Cepero</b:Middle>
          </b:Person>
        </b:NameList>
      </b:Author>
    </b:Author>
    <b:Title> La vivienda popular en Venezuela 1928-1952</b:Title>
    <b:Year>Caracas</b:Year>
    <b:Publisher>Banco Obrero </b:Publisher>
    <b:RefOrder>6</b:RefOrder>
  </b:Source>
  <b:Source>
    <b:Tag>Vil66</b:Tag>
    <b:SourceType>Book</b:SourceType>
    <b:Guid>{7ED4FC77-31A1-4DD0-A417-A96BEE8C7E3E}</b:Guid>
    <b:Author>
      <b:Author>
        <b:NameList>
          <b:Person>
            <b:Last>Villanueva</b:Last>
            <b:First>Carlos</b:First>
            <b:Middle>Raúl</b:Middle>
          </b:Person>
        </b:NameList>
      </b:Author>
    </b:Author>
    <b:Title>Caracas en tres tiempos</b:Title>
    <b:Year>1966</b:Year>
    <b:City>Caracas</b:City>
    <b:Publisher>Ediciones de la Comisiòn de Asuntos Culturales del Catricentenario de Caracas</b:Publisher>
    <b:RefOrder>7</b:RefOrder>
  </b:Source>
  <b:Source>
    <b:Tag>Vil80</b:Tag>
    <b:SourceType>Book</b:SourceType>
    <b:Guid>{3D42331E-C370-4C4A-8B75-61E14182E26A}</b:Guid>
    <b:Author>
      <b:Author>
        <b:NameList>
          <b:Person>
            <b:Last>Villanueva</b:Last>
            <b:First>Carlos</b:First>
            <b:Middle>Raúl</b:Middle>
          </b:Person>
        </b:NameList>
      </b:Author>
    </b:Author>
    <b:Title>Textos Escogidos</b:Title>
    <b:Year>1980</b:Year>
    <b:City>Caracas</b:City>
    <b:Publisher> Facultad de Arquitectura y Urbanismo, </b:Publisher>
    <b:RefOrder>8</b:RefOrder>
  </b:Source>
  <b:Source>
    <b:Tag>Vil00</b:Tag>
    <b:SourceType>Book</b:SourceType>
    <b:Guid>{47189ACF-9DB7-4A35-A662-54565689C3FB}</b:Guid>
    <b:Author>
      <b:Author>
        <b:NameList>
          <b:Person>
            <b:Last>Villanueva</b:Last>
            <b:First>Paulina</b:First>
          </b:Person>
          <b:Person>
            <b:Last>Maciá</b:Last>
            <b:First>Pintó</b:First>
          </b:Person>
        </b:NameList>
      </b:Author>
    </b:Author>
    <b:Title>Carlos Raúl Villanueva</b:Title>
    <b:Year>2000</b:Year>
    <b:Publisher>Alfadil/ Tanais/Birkhäuser Verlag/Logos Art/Princeton Architectural Press</b:Publisher>
    <b:RefOrder>9</b:RefOrder>
  </b:Source>
  <b:Source>
    <b:Tag>Vil001</b:Tag>
    <b:SourceType>Book</b:SourceType>
    <b:Guid>{9128CDB5-9B82-4D7E-A85F-9F379A7D7230}</b:Guid>
    <b:Author>
      <b:Author>
        <b:NameList>
          <b:Person>
            <b:Last>Villanueva</b:Last>
            <b:First>Paulina</b:First>
          </b:Person>
          <b:Person>
            <b:Last>Paolo</b:Last>
            <b:First>Gasparini</b:First>
          </b:Person>
        </b:NameList>
      </b:Author>
    </b:Author>
    <b:Title>Villanueva en Tres Casas</b:Title>
    <b:Year>2000</b:Year>
    <b:City>Caracas</b:City>
    <b:Publisher> Fundación Villanueva </b:Publisher>
    <b:RefOrder>10</b:RefOrder>
  </b:Source>
  <b:Source>
    <b:Tag>Vil</b:Tag>
    <b:SourceType>Book</b:SourceType>
    <b:Guid>{C725C9CD-B609-4D2E-91D8-9C105D401E0F}</b:Guid>
    <b:Author>
      <b:Author>
        <b:NameList>
          <b:Person>
            <b:Last>Villanueva</b:Last>
            <b:First>Paulina</b:First>
          </b:Person>
          <b:Person>
            <b:Last>Villanueva</b:Last>
            <b:First>De</b:First>
            <b:Middle>Sola Ricardo</b:Middle>
          </b:Person>
        </b:NameList>
      </b:Author>
    </b:Author>
    <b:Title>Villanueva, Tres Cubos en Montreal, Crónica, </b:Title>
    <b:Year>2007</b:Year>
    <b:City>Caracas</b:City>
    <b:Publisher>Fundación Villanueva</b:Publisher>
    <b:RefOrder>11</b:RefOrder>
  </b:Source>
</b:Sources>
</file>

<file path=customXml/itemProps1.xml><?xml version="1.0" encoding="utf-8"?>
<ds:datastoreItem xmlns:ds="http://schemas.openxmlformats.org/officeDocument/2006/customXml" ds:itemID="{EA5904F5-7ADF-9C4D-9375-A020497F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65</TotalTime>
  <Pages>4</Pages>
  <Words>1176</Words>
  <Characters>6707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2015-06-14T17:24:00Z</dcterms:created>
  <dcterms:modified xsi:type="dcterms:W3CDTF">2015-07-05T14:28:00Z</dcterms:modified>
</cp:coreProperties>
</file>