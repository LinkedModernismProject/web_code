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8FF998" w14:textId="77777777" w:rsidTr="00922950">
        <w:tc>
          <w:tcPr>
            <w:tcW w:w="491" w:type="dxa"/>
            <w:vMerge w:val="restart"/>
            <w:shd w:val="clear" w:color="auto" w:fill="A6A6A6" w:themeFill="background1" w:themeFillShade="A6"/>
            <w:textDirection w:val="btLr"/>
          </w:tcPr>
          <w:p w14:paraId="671D7CB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644A6ADEA5B5643AB146A3FCB5A687E"/>
            </w:placeholder>
            <w:showingPlcHdr/>
            <w:dropDownList>
              <w:listItem w:displayText="Dr." w:value="Dr."/>
              <w:listItem w:displayText="Prof." w:value="Prof."/>
            </w:dropDownList>
          </w:sdtPr>
          <w:sdtContent>
            <w:tc>
              <w:tcPr>
                <w:tcW w:w="1259" w:type="dxa"/>
              </w:tcPr>
              <w:p w14:paraId="71475F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7D640F0A2E1DC4CA97BB695343BED05"/>
            </w:placeholder>
            <w:text/>
          </w:sdtPr>
          <w:sdtContent>
            <w:tc>
              <w:tcPr>
                <w:tcW w:w="2073" w:type="dxa"/>
              </w:tcPr>
              <w:p w14:paraId="5A23350D" w14:textId="77777777" w:rsidR="00B574C9" w:rsidRDefault="005259C0" w:rsidP="005259C0">
                <w:r>
                  <w:t>Anne</w:t>
                </w:r>
              </w:p>
            </w:tc>
          </w:sdtContent>
        </w:sdt>
        <w:sdt>
          <w:sdtPr>
            <w:alias w:val="Middle name"/>
            <w:tag w:val="authorMiddleName"/>
            <w:id w:val="-2076034781"/>
            <w:placeholder>
              <w:docPart w:val="989A3650F8884146BFC141C468B2CEB7"/>
            </w:placeholder>
            <w:showingPlcHdr/>
            <w:text/>
          </w:sdtPr>
          <w:sdtContent>
            <w:tc>
              <w:tcPr>
                <w:tcW w:w="2551" w:type="dxa"/>
              </w:tcPr>
              <w:p w14:paraId="13B716B5" w14:textId="77777777" w:rsidR="00B574C9" w:rsidRDefault="00B574C9" w:rsidP="00922950">
                <w:r>
                  <w:rPr>
                    <w:rStyle w:val="PlaceholderText"/>
                  </w:rPr>
                  <w:t>[Middle name]</w:t>
                </w:r>
              </w:p>
            </w:tc>
          </w:sdtContent>
        </w:sdt>
        <w:sdt>
          <w:sdtPr>
            <w:alias w:val="Last name"/>
            <w:tag w:val="authorLastName"/>
            <w:id w:val="-1088529830"/>
            <w:placeholder>
              <w:docPart w:val="CDA901C9A3AB19429C5EB29690739489"/>
            </w:placeholder>
            <w:text/>
          </w:sdtPr>
          <w:sdtContent>
            <w:tc>
              <w:tcPr>
                <w:tcW w:w="2642" w:type="dxa"/>
              </w:tcPr>
              <w:p w14:paraId="71EECF34" w14:textId="77777777" w:rsidR="00B574C9" w:rsidRDefault="005259C0" w:rsidP="005259C0">
                <w:r>
                  <w:t>Cunningham</w:t>
                </w:r>
              </w:p>
            </w:tc>
          </w:sdtContent>
        </w:sdt>
      </w:tr>
      <w:tr w:rsidR="00B574C9" w14:paraId="42AE6FAA" w14:textId="77777777" w:rsidTr="001A6A06">
        <w:trPr>
          <w:trHeight w:val="986"/>
        </w:trPr>
        <w:tc>
          <w:tcPr>
            <w:tcW w:w="491" w:type="dxa"/>
            <w:vMerge/>
            <w:shd w:val="clear" w:color="auto" w:fill="A6A6A6" w:themeFill="background1" w:themeFillShade="A6"/>
          </w:tcPr>
          <w:p w14:paraId="3B67383A" w14:textId="77777777" w:rsidR="00B574C9" w:rsidRPr="001A6A06" w:rsidRDefault="00B574C9" w:rsidP="00CF1542">
            <w:pPr>
              <w:jc w:val="center"/>
              <w:rPr>
                <w:b/>
                <w:color w:val="FFFFFF" w:themeColor="background1"/>
              </w:rPr>
            </w:pPr>
          </w:p>
        </w:tc>
        <w:sdt>
          <w:sdtPr>
            <w:alias w:val="Biography"/>
            <w:tag w:val="authorBiography"/>
            <w:id w:val="938807824"/>
            <w:placeholder>
              <w:docPart w:val="0FB9BE129EAAE2468CA2D9FB30E24578"/>
            </w:placeholder>
            <w:showingPlcHdr/>
          </w:sdtPr>
          <w:sdtContent>
            <w:tc>
              <w:tcPr>
                <w:tcW w:w="8525" w:type="dxa"/>
                <w:gridSpan w:val="4"/>
              </w:tcPr>
              <w:p w14:paraId="01E4D43A" w14:textId="77777777" w:rsidR="00B574C9" w:rsidRDefault="00B574C9" w:rsidP="00922950">
                <w:r>
                  <w:rPr>
                    <w:rStyle w:val="PlaceholderText"/>
                  </w:rPr>
                  <w:t>[Enter your biography]</w:t>
                </w:r>
              </w:p>
            </w:tc>
          </w:sdtContent>
        </w:sdt>
      </w:tr>
      <w:tr w:rsidR="00B574C9" w14:paraId="5D6AE1E5" w14:textId="77777777" w:rsidTr="001A6A06">
        <w:trPr>
          <w:trHeight w:val="986"/>
        </w:trPr>
        <w:tc>
          <w:tcPr>
            <w:tcW w:w="491" w:type="dxa"/>
            <w:vMerge/>
            <w:shd w:val="clear" w:color="auto" w:fill="A6A6A6" w:themeFill="background1" w:themeFillShade="A6"/>
          </w:tcPr>
          <w:p w14:paraId="38FEA840" w14:textId="77777777" w:rsidR="00B574C9" w:rsidRPr="001A6A06" w:rsidRDefault="00B574C9" w:rsidP="00CF1542">
            <w:pPr>
              <w:jc w:val="center"/>
              <w:rPr>
                <w:b/>
                <w:color w:val="FFFFFF" w:themeColor="background1"/>
              </w:rPr>
            </w:pPr>
          </w:p>
        </w:tc>
        <w:sdt>
          <w:sdtPr>
            <w:alias w:val="Affiliation"/>
            <w:tag w:val="affiliation"/>
            <w:id w:val="2012937915"/>
            <w:placeholder>
              <w:docPart w:val="6CF2676CC858814093E58F0F8F354DB9"/>
            </w:placeholder>
            <w:showingPlcHdr/>
            <w:text/>
          </w:sdtPr>
          <w:sdtContent>
            <w:tc>
              <w:tcPr>
                <w:tcW w:w="8525" w:type="dxa"/>
                <w:gridSpan w:val="4"/>
              </w:tcPr>
              <w:p w14:paraId="1C89616A" w14:textId="77777777" w:rsidR="00B574C9" w:rsidRDefault="00B574C9" w:rsidP="00B574C9">
                <w:r>
                  <w:rPr>
                    <w:rStyle w:val="PlaceholderText"/>
                  </w:rPr>
                  <w:t>[Enter the institution with which you are affiliated]</w:t>
                </w:r>
              </w:p>
            </w:tc>
          </w:sdtContent>
        </w:sdt>
      </w:tr>
    </w:tbl>
    <w:p w14:paraId="6868E57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1E92DF" w14:textId="77777777" w:rsidTr="00244BB0">
        <w:tc>
          <w:tcPr>
            <w:tcW w:w="9016" w:type="dxa"/>
            <w:shd w:val="clear" w:color="auto" w:fill="A6A6A6" w:themeFill="background1" w:themeFillShade="A6"/>
            <w:tcMar>
              <w:top w:w="113" w:type="dxa"/>
              <w:bottom w:w="113" w:type="dxa"/>
            </w:tcMar>
          </w:tcPr>
          <w:p w14:paraId="1B3890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F85AAE" w14:textId="77777777" w:rsidTr="003F0D73">
        <w:sdt>
          <w:sdtPr>
            <w:alias w:val="Article headword"/>
            <w:tag w:val="articleHeadword"/>
            <w:id w:val="-361440020"/>
            <w:placeholder>
              <w:docPart w:val="B36777FE09CC6E47852782E755C30FCE"/>
            </w:placeholder>
            <w:text/>
          </w:sdtPr>
          <w:sdtContent>
            <w:tc>
              <w:tcPr>
                <w:tcW w:w="9016" w:type="dxa"/>
                <w:tcMar>
                  <w:top w:w="113" w:type="dxa"/>
                  <w:bottom w:w="113" w:type="dxa"/>
                </w:tcMar>
              </w:tcPr>
              <w:p w14:paraId="03F55CDE" w14:textId="77777777" w:rsidR="003F0D73" w:rsidRPr="00FB589A" w:rsidRDefault="005259C0" w:rsidP="003F0D73">
                <w:pPr>
                  <w:rPr>
                    <w:b/>
                  </w:rPr>
                </w:pPr>
                <w:r w:rsidRPr="005259C0">
                  <w:rPr>
                    <w:rFonts w:eastAsiaTheme="minorEastAsia" w:cstheme="minorHAnsi"/>
                    <w:szCs w:val="24"/>
                    <w:lang w:val="en-CA" w:eastAsia="ja-JP"/>
                  </w:rPr>
                  <w:t>Breton, André (1896-1966)</w:t>
                </w:r>
              </w:p>
            </w:tc>
          </w:sdtContent>
        </w:sdt>
      </w:tr>
      <w:tr w:rsidR="00464699" w14:paraId="2DFEABC7" w14:textId="77777777" w:rsidTr="002735F6">
        <w:sdt>
          <w:sdtPr>
            <w:alias w:val="Variant headwords"/>
            <w:tag w:val="variantHeadwords"/>
            <w:id w:val="173464402"/>
            <w:placeholder>
              <w:docPart w:val="38689637A2DCF4439C5513175C714F98"/>
            </w:placeholder>
            <w:showingPlcHdr/>
          </w:sdtPr>
          <w:sdtContent>
            <w:tc>
              <w:tcPr>
                <w:tcW w:w="9016" w:type="dxa"/>
                <w:tcMar>
                  <w:top w:w="113" w:type="dxa"/>
                  <w:bottom w:w="113" w:type="dxa"/>
                </w:tcMar>
              </w:tcPr>
              <w:p w14:paraId="30BBC1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3CEC55" w14:textId="77777777" w:rsidTr="003F0D73">
        <w:sdt>
          <w:sdtPr>
            <w:alias w:val="Abstract"/>
            <w:tag w:val="abstract"/>
            <w:id w:val="-635871867"/>
            <w:placeholder>
              <w:docPart w:val="D6A3C09D0F6B7B45A5A2E543B706997E"/>
            </w:placeholder>
          </w:sdtPr>
          <w:sdtContent>
            <w:tc>
              <w:tcPr>
                <w:tcW w:w="9016" w:type="dxa"/>
                <w:tcMar>
                  <w:top w:w="113" w:type="dxa"/>
                  <w:bottom w:w="113" w:type="dxa"/>
                </w:tcMar>
              </w:tcPr>
              <w:p w14:paraId="1E10B6AE" w14:textId="77777777" w:rsidR="00E85A05" w:rsidRDefault="005259C0" w:rsidP="00E85A05">
                <w:r w:rsidRPr="005259C0">
                  <w:t xml:space="preserve">André Breton was a French poet, writer, editor and critic. He is best known as one of the key founders of Surrealism. Breton published the </w:t>
                </w:r>
                <w:r w:rsidRPr="005259C0">
                  <w:rPr>
                    <w:i/>
                  </w:rPr>
                  <w:t>Le Manifeste du Surréalisme </w:t>
                </w:r>
                <w:r w:rsidRPr="005259C0">
                  <w:rPr>
                    <w:shd w:val="clear" w:color="auto" w:fill="FFFFFF"/>
                  </w:rPr>
                  <w:t>(</w:t>
                </w:r>
                <w:r w:rsidRPr="005259C0">
                  <w:rPr>
                    <w:i/>
                  </w:rPr>
                  <w:t>The Manifesto of Surrealism</w:t>
                </w:r>
                <w:r w:rsidRPr="005259C0">
                  <w:rPr>
                    <w:shd w:val="clear" w:color="auto" w:fill="FFFFFF"/>
                  </w:rPr>
                  <w:t xml:space="preserve">) in 1924, announcing the central theme of the pre-eminence of the irrational and the automatic over logic and reason, encouraging free expression and the release of the subconscious mind in an effort to reject and overthrow social and moral conventions. Influenced by Sigmund Freud’s theories of the unconscious, Surrealism sought to blur the distinctions between dream and reality, reason and madness, objectivity and subjectivity. Breton was a strict disciplinarian within the movement, expelling many members, and was nicknamed ‘The Pope of Surrealism.’ Breton’s other well known works of fiction include </w:t>
                </w:r>
                <w:r w:rsidRPr="005259C0">
                  <w:rPr>
                    <w:i/>
                    <w:shd w:val="clear" w:color="auto" w:fill="FFFFFF"/>
                  </w:rPr>
                  <w:t xml:space="preserve">Nadja </w:t>
                </w:r>
                <w:r w:rsidRPr="005259C0">
                  <w:rPr>
                    <w:shd w:val="clear" w:color="auto" w:fill="FFFFFF"/>
                  </w:rPr>
                  <w:t xml:space="preserve">(1928) and </w:t>
                </w:r>
                <w:r w:rsidRPr="005259C0">
                  <w:rPr>
                    <w:i/>
                    <w:shd w:val="clear" w:color="auto" w:fill="FFFFFF"/>
                  </w:rPr>
                  <w:t xml:space="preserve">L’Amour fou </w:t>
                </w:r>
                <w:r w:rsidRPr="005259C0">
                  <w:rPr>
                    <w:shd w:val="clear" w:color="auto" w:fill="FFFFFF"/>
                  </w:rPr>
                  <w:t xml:space="preserve">(1937 </w:t>
                </w:r>
                <w:r w:rsidRPr="005259C0">
                  <w:rPr>
                    <w:i/>
                    <w:shd w:val="clear" w:color="auto" w:fill="FFFFFF"/>
                  </w:rPr>
                  <w:t>Mad Love</w:t>
                </w:r>
                <w:r w:rsidRPr="005259C0">
                  <w:rPr>
                    <w:shd w:val="clear" w:color="auto" w:fill="FFFFFF"/>
                  </w:rPr>
                  <w:t xml:space="preserve">). During World War Two, Breton’s writing was banned by the Vichy government, and he fled France until 1946 when he returned to Paris. He was an avid collector of modern art, ethnographic materials, and unusual objects. His collection of over 5,300 pieces was open to researchers at his Paris apartment after his death in 1966 until 2003, but was closed after attempts to form a surrealist foundation failed, and his collection was auctioned off. A wall of his apartment is preserved today at the Centre Georges Pompidou. </w:t>
                </w:r>
                <w:r w:rsidRPr="00511FA3">
                  <w:rPr>
                    <w:rFonts w:asciiTheme="majorHAnsi" w:hAnsiTheme="majorHAnsi"/>
                    <w:shd w:val="clear" w:color="auto" w:fill="FFFFFF"/>
                  </w:rPr>
                  <w:t xml:space="preserve"> </w:t>
                </w:r>
              </w:p>
            </w:tc>
          </w:sdtContent>
        </w:sdt>
      </w:tr>
      <w:tr w:rsidR="003F0D73" w14:paraId="747331C3" w14:textId="77777777" w:rsidTr="003F0D73">
        <w:sdt>
          <w:sdtPr>
            <w:alias w:val="Article text"/>
            <w:tag w:val="articleText"/>
            <w:id w:val="634067588"/>
            <w:placeholder>
              <w:docPart w:val="C9A35D0A6E81CB4BBB4DD4F9CE26807B"/>
            </w:placeholder>
          </w:sdtPr>
          <w:sdtEndPr>
            <w:rPr>
              <w:b/>
              <w:color w:val="385623" w:themeColor="accent6" w:themeShade="80"/>
            </w:rPr>
          </w:sdtEndPr>
          <w:sdtContent>
            <w:tc>
              <w:tcPr>
                <w:tcW w:w="9016" w:type="dxa"/>
                <w:tcMar>
                  <w:top w:w="113" w:type="dxa"/>
                  <w:bottom w:w="113" w:type="dxa"/>
                </w:tcMar>
              </w:tcPr>
              <w:p w14:paraId="7643386A" w14:textId="77777777" w:rsidR="005259C0" w:rsidRDefault="005259C0" w:rsidP="00C27FAB">
                <w:pPr>
                  <w:rPr>
                    <w:shd w:val="clear" w:color="auto" w:fill="FFFFFF"/>
                  </w:rPr>
                </w:pPr>
                <w:r w:rsidRPr="005259C0">
                  <w:t xml:space="preserve">André Breton was a French poet, writer, editor and critic. He is best known as one of the key founders of Surrealism. Breton published the </w:t>
                </w:r>
                <w:r w:rsidRPr="005259C0">
                  <w:rPr>
                    <w:i/>
                  </w:rPr>
                  <w:t>Le Manifeste du Surréalisme </w:t>
                </w:r>
                <w:r w:rsidRPr="005259C0">
                  <w:rPr>
                    <w:shd w:val="clear" w:color="auto" w:fill="FFFFFF"/>
                  </w:rPr>
                  <w:t>(</w:t>
                </w:r>
                <w:r w:rsidRPr="005259C0">
                  <w:rPr>
                    <w:i/>
                  </w:rPr>
                  <w:t>The Manifesto of Surrealism</w:t>
                </w:r>
                <w:r w:rsidRPr="005259C0">
                  <w:rPr>
                    <w:shd w:val="clear" w:color="auto" w:fill="FFFFFF"/>
                  </w:rPr>
                  <w:t xml:space="preserve">) in 1924, announcing the central theme of the pre-eminence of the irrational and the automatic over logic and reason, encouraging free expression and the release of the subconscious mind in an effort to reject and overthrow social and moral conventions. Influenced by Sigmund Freud’s theories of the unconscious, Surrealism sought to blur the distinctions between dream and reality, reason and madness, objectivity and subjectivity. Breton was a strict disciplinarian within the movement, expelling many members, and was nicknamed ‘The Pope of Surrealism.’ Breton’s other well known works of fiction include </w:t>
                </w:r>
                <w:r w:rsidRPr="005259C0">
                  <w:rPr>
                    <w:i/>
                    <w:shd w:val="clear" w:color="auto" w:fill="FFFFFF"/>
                  </w:rPr>
                  <w:t xml:space="preserve">Nadja </w:t>
                </w:r>
                <w:r w:rsidRPr="005259C0">
                  <w:rPr>
                    <w:shd w:val="clear" w:color="auto" w:fill="FFFFFF"/>
                  </w:rPr>
                  <w:t xml:space="preserve">(1928) and </w:t>
                </w:r>
                <w:r w:rsidRPr="005259C0">
                  <w:rPr>
                    <w:i/>
                    <w:shd w:val="clear" w:color="auto" w:fill="FFFFFF"/>
                  </w:rPr>
                  <w:t xml:space="preserve">L’Amour fou </w:t>
                </w:r>
                <w:r w:rsidRPr="005259C0">
                  <w:rPr>
                    <w:shd w:val="clear" w:color="auto" w:fill="FFFFFF"/>
                  </w:rPr>
                  <w:t xml:space="preserve">(1937 </w:t>
                </w:r>
                <w:r w:rsidRPr="005259C0">
                  <w:rPr>
                    <w:i/>
                    <w:shd w:val="clear" w:color="auto" w:fill="FFFFFF"/>
                  </w:rPr>
                  <w:t>Mad Love</w:t>
                </w:r>
                <w:r w:rsidRPr="005259C0">
                  <w:rPr>
                    <w:shd w:val="clear" w:color="auto" w:fill="FFFFFF"/>
                  </w:rPr>
                  <w:t xml:space="preserve">). During World War Two, Breton’s writing was banned by the Vichy government, and he fled France until 1946 when he returned to Paris. He was an avid collector of modern art, ethnographic materials, and unusual objects. His collection of over 5,300 pieces was open to researchers at his Paris apartment after his death in 1966 until 2003, but was closed after attempts to form a surrealist foundation failed, and his collection was auctioned off. A wall of his apartment is preserved today at the Centre Georges Pompidou.  </w:t>
                </w:r>
              </w:p>
              <w:p w14:paraId="0BD83BEA" w14:textId="77777777" w:rsidR="002735F6" w:rsidRDefault="002735F6" w:rsidP="00C27FAB">
                <w:pPr>
                  <w:rPr>
                    <w:shd w:val="clear" w:color="auto" w:fill="FFFFFF"/>
                  </w:rPr>
                </w:pPr>
              </w:p>
              <w:p w14:paraId="017F3EBA" w14:textId="77777777" w:rsidR="002735F6" w:rsidRDefault="00D071A5" w:rsidP="00C27FAB">
                <w:pPr>
                  <w:rPr>
                    <w:shd w:val="clear" w:color="auto" w:fill="FFFFFF"/>
                  </w:rPr>
                </w:pPr>
                <w:r>
                  <w:rPr>
                    <w:shd w:val="clear" w:color="auto" w:fill="FFFFFF"/>
                  </w:rPr>
                  <w:t>File: AndréBreton1.jpg</w:t>
                </w:r>
              </w:p>
              <w:p w14:paraId="09961A53" w14:textId="77777777" w:rsidR="00D071A5" w:rsidRDefault="00D071A5" w:rsidP="00D071A5">
                <w:pPr>
                  <w:pStyle w:val="Caption"/>
                </w:pPr>
                <w:r>
                  <w:t xml:space="preserve">Figure </w:t>
                </w:r>
                <w:fldSimple w:instr=" SEQ Figure \* ARABIC ">
                  <w:r>
                    <w:rPr>
                      <w:noProof/>
                    </w:rPr>
                    <w:t>1</w:t>
                  </w:r>
                </w:fldSimple>
                <w:r>
                  <w:t xml:space="preserve"> André Breton in 1929. Photo by Man Ray</w:t>
                </w:r>
              </w:p>
              <w:p w14:paraId="5E7C90D5" w14:textId="77777777" w:rsidR="00D071A5" w:rsidRPr="00D071A5" w:rsidRDefault="00D071A5" w:rsidP="00C27FAB">
                <w:r>
                  <w:lastRenderedPageBreak/>
                  <w:t xml:space="preserve">Source: </w:t>
                </w:r>
                <w:r w:rsidRPr="00D071A5">
                  <w:rPr>
                    <w:szCs w:val="20"/>
                  </w:rPr>
                  <w:t>http://www.fondationbeyeler.ch/en/exhibitions/surrealism/biographies</w:t>
                </w:r>
              </w:p>
              <w:p w14:paraId="6BCD26F0" w14:textId="77777777" w:rsidR="005259C0" w:rsidRPr="005259C0" w:rsidRDefault="005259C0" w:rsidP="00C27FAB">
                <w:pPr>
                  <w:rPr>
                    <w:shd w:val="clear" w:color="auto" w:fill="FFFFFF"/>
                  </w:rPr>
                </w:pPr>
              </w:p>
              <w:p w14:paraId="385BA865" w14:textId="77777777" w:rsidR="005259C0" w:rsidRPr="005259C0" w:rsidRDefault="005259C0" w:rsidP="005259C0">
                <w:r w:rsidRPr="005259C0">
                  <w:t xml:space="preserve">Breton was born in 1896 in Normandy. He attended medical school, where he became interested in mental illness and Freud’s psychoanalytic theory; he met Freud in 1921. During World War One, Breton worked in a neurological ward in Nantes where we met Jacques Vaché, a devotee of the French Symbolist writer Alfred Jarry. In 1916, Breton moved to Paris where he joined the avant-garde. In Paris he met other aspiring writers and artists who shared his interests, including Guillame Apollinaire. Influenced greatly by Symbolists poets Arthur Rimbaud and Charles Baudelaire, the political theory of Karl Marx, and Freud, he joined the group of artists who were part of the subversive Dada movement, including Marcel Duchamp and Man Ray. The French branch of the Dada movement formed around the periodical </w:t>
                </w:r>
                <w:r w:rsidRPr="005259C0">
                  <w:rPr>
                    <w:i/>
                  </w:rPr>
                  <w:t xml:space="preserve">Littérature </w:t>
                </w:r>
                <w:r w:rsidRPr="005259C0">
                  <w:t>that was co-founded by Louis Aragon, Philippe Soupault, and Breton in 1919. It contained Breton and Soupault’s ‘Les Champs Magnétiques’ (‘Magnetic Fields’), the first example of the Surrealist technique of automatism. The Parisian branch of the Dadaists sponsored a number of exhibitions, public art shows, provocations, and publications, but lasted only four years. The group soon split into to two factions, Tristan Tzara leading the radical Zurich branch of Dadaists, and Breton and his friends remaining in Paris to resurface under the new name of the Surrealists.</w:t>
                </w:r>
              </w:p>
              <w:p w14:paraId="2F57F10D" w14:textId="77777777" w:rsidR="005259C0" w:rsidRPr="005259C0" w:rsidRDefault="005259C0" w:rsidP="00C27FAB"/>
              <w:p w14:paraId="5BC748B4" w14:textId="77777777" w:rsidR="005259C0" w:rsidRPr="005259C0" w:rsidRDefault="005259C0" w:rsidP="005259C0">
                <w:pPr>
                  <w:rPr>
                    <w:szCs w:val="21"/>
                  </w:rPr>
                </w:pPr>
                <w:r w:rsidRPr="005259C0">
                  <w:t>After the Paris Dada group split, Breton shifted his allegiance to a group of intellectuals who would become known as the Surrealists. In 1924, he published the first of three manifestos: </w:t>
                </w:r>
                <w:r w:rsidRPr="005259C0">
                  <w:rPr>
                    <w:i/>
                  </w:rPr>
                  <w:t>Le Manifeste du Surréalisme </w:t>
                </w:r>
                <w:r w:rsidRPr="005259C0">
                  <w:t>(</w:t>
                </w:r>
                <w:r w:rsidRPr="005259C0">
                  <w:rPr>
                    <w:i/>
                  </w:rPr>
                  <w:t>The Manifesto of Surrealism</w:t>
                </w:r>
                <w:r w:rsidRPr="005259C0">
                  <w:t xml:space="preserve">).  The manifesto announced the new movement’s embrace of liberated expression and rejection of social, moral, and aesthetic conventions. Central to Surrealism was automatism, a technique developed to draw on the unconscious without any intervention on the part of the critical faculties, avoiding rational thought as much as possible. </w:t>
                </w:r>
                <w:r w:rsidRPr="005259C0">
                  <w:rPr>
                    <w:szCs w:val="21"/>
                  </w:rPr>
                  <w:t xml:space="preserve">Automatism excludes reason, moral and aesthetic judgment from the creative process in order to express the functioning of thought, what Breton termed ‘pure psychic automatism.’ Automatism is fundamental to Surrealism. For Breton, automatism proposed a means for artists to free themselves from the constraints of the rational mind and cultural preconceptions to make art in an immediate manner. Breton’s most significant theoretical book on automatism is </w:t>
                </w:r>
                <w:r w:rsidRPr="005259C0">
                  <w:rPr>
                    <w:i/>
                    <w:szCs w:val="21"/>
                  </w:rPr>
                  <w:t xml:space="preserve">The Automatic Message </w:t>
                </w:r>
                <w:r w:rsidRPr="005259C0">
                  <w:rPr>
                    <w:szCs w:val="21"/>
                  </w:rPr>
                  <w:t xml:space="preserve">(1933). </w:t>
                </w:r>
              </w:p>
              <w:p w14:paraId="073CF816" w14:textId="77777777" w:rsidR="005259C0" w:rsidRDefault="005259C0" w:rsidP="005259C0">
                <w:pPr>
                  <w:rPr>
                    <w:szCs w:val="21"/>
                  </w:rPr>
                </w:pPr>
              </w:p>
              <w:p w14:paraId="49061D89" w14:textId="77777777" w:rsidR="00D071A5" w:rsidRDefault="00D071A5" w:rsidP="005259C0">
                <w:pPr>
                  <w:rPr>
                    <w:szCs w:val="21"/>
                  </w:rPr>
                </w:pPr>
                <w:r>
                  <w:rPr>
                    <w:szCs w:val="21"/>
                  </w:rPr>
                  <w:t>File:  AndréBreton2.jpg</w:t>
                </w:r>
              </w:p>
              <w:p w14:paraId="0AA7FDCB" w14:textId="77777777" w:rsidR="00D071A5" w:rsidRPr="00F36937" w:rsidRDefault="00D071A5" w:rsidP="00D071A5">
                <w:pPr>
                  <w:pStyle w:val="Caption"/>
                </w:pPr>
                <w:r>
                  <w:t xml:space="preserve">Figure </w:t>
                </w:r>
                <w:fldSimple w:instr=" SEQ Figure \* ARABIC ">
                  <w:r>
                    <w:rPr>
                      <w:noProof/>
                    </w:rPr>
                    <w:t>2</w:t>
                  </w:r>
                </w:fldSimple>
                <w:r>
                  <w:t xml:space="preserve"> André Breton in 1930. Photo by Man Ray.</w:t>
                </w:r>
              </w:p>
              <w:p w14:paraId="69C0133C" w14:textId="77777777" w:rsidR="00D071A5" w:rsidRPr="00D071A5" w:rsidRDefault="00D071A5" w:rsidP="00D071A5">
                <w:r>
                  <w:rPr>
                    <w:szCs w:val="21"/>
                  </w:rPr>
                  <w:t>Source:</w:t>
                </w:r>
                <w:r w:rsidRPr="00D071A5">
                  <w:rPr>
                    <w:sz w:val="28"/>
                    <w:szCs w:val="21"/>
                  </w:rPr>
                  <w:t xml:space="preserve"> </w:t>
                </w:r>
                <w:r w:rsidRPr="00D071A5">
                  <w:t>http://www.wikiart.org/en/man-ray/andr%C3%A9-breton-1930</w:t>
                </w:r>
              </w:p>
              <w:p w14:paraId="08AED15F" w14:textId="77777777" w:rsidR="00D071A5" w:rsidRPr="005259C0" w:rsidRDefault="00D071A5" w:rsidP="005259C0">
                <w:pPr>
                  <w:rPr>
                    <w:szCs w:val="21"/>
                  </w:rPr>
                </w:pPr>
              </w:p>
              <w:p w14:paraId="35A2E48E" w14:textId="77777777" w:rsidR="005259C0" w:rsidRPr="005259C0" w:rsidRDefault="005259C0" w:rsidP="005259C0">
                <w:r w:rsidRPr="005259C0">
                  <w:t xml:space="preserve">In 1924, the Bureau central de recherches surréalistes (Central office of Surrealist Research) opened in Paris, and the first issue of </w:t>
                </w:r>
                <w:r w:rsidRPr="005259C0">
                  <w:rPr>
                    <w:i/>
                    <w:szCs w:val="19"/>
                    <w:shd w:val="clear" w:color="auto" w:fill="FFFFFF"/>
                  </w:rPr>
                  <w:t>La Révolution surréaliste</w:t>
                </w:r>
                <w:r w:rsidRPr="005259C0">
                  <w:t xml:space="preserve">  </w:t>
                </w:r>
                <w:r w:rsidRPr="005259C0">
                  <w:rPr>
                    <w:szCs w:val="19"/>
                    <w:shd w:val="clear" w:color="auto" w:fill="FFFFFF"/>
                  </w:rPr>
                  <w:t>(</w:t>
                </w:r>
                <w:r w:rsidRPr="005259C0">
                  <w:rPr>
                    <w:i/>
                    <w:szCs w:val="19"/>
                    <w:shd w:val="clear" w:color="auto" w:fill="FFFFFF"/>
                  </w:rPr>
                  <w:t>The Surrealist Revolution</w:t>
                </w:r>
                <w:r w:rsidRPr="005259C0">
                  <w:rPr>
                    <w:szCs w:val="19"/>
                    <w:shd w:val="clear" w:color="auto" w:fill="FFFFFF"/>
                  </w:rPr>
                  <w:t>)</w:t>
                </w:r>
                <w:r w:rsidRPr="005259C0">
                  <w:t xml:space="preserve"> was published in December of that year, not long after Breton’s first manifesto. </w:t>
                </w:r>
                <w:r w:rsidRPr="005259C0">
                  <w:rPr>
                    <w:i/>
                    <w:szCs w:val="19"/>
                    <w:shd w:val="clear" w:color="auto" w:fill="FFFFFF"/>
                  </w:rPr>
                  <w:t>La Révolution surréaliste</w:t>
                </w:r>
                <w:r w:rsidRPr="005259C0">
                  <w:t xml:space="preserve"> distanced itself from the conventional literary world. The first three issues abandoned the rubric of poems, and contributions consisted of  ‘dreams,’ ‘surrealist texts,’ ‘essays,’ and ‘reports.’ To clarify their aims, the Surrealists issued the ‘Déclaration du 27 janvier 1925’ which emphasized their revolutionary goals, insisting that Surrealism was not a poetic form. </w:t>
                </w:r>
              </w:p>
              <w:p w14:paraId="4526FA85" w14:textId="77777777" w:rsidR="005259C0" w:rsidRPr="005259C0" w:rsidRDefault="005259C0" w:rsidP="005259C0"/>
              <w:p w14:paraId="03659F7B" w14:textId="77777777" w:rsidR="005259C0" w:rsidRPr="005259C0" w:rsidRDefault="005259C0" w:rsidP="005259C0">
                <w:r w:rsidRPr="005259C0">
                  <w:t>Significantly, paintings were included only after Breton assumed editorial control in 1925 when reproductions of paintings by Max Ernst, Joan Miró, Pablo Picasso, and others supplemented drawings and photographs. Breton also wrote ‘Le surréalisme et la peinture’ (‘Surrealism and Painting’) which discussed the importance of Picasso from a Surrealist perspective. By the time the sixth issue appeared in 1925, the Surrealist movement had undergone significant political transformation. In 1926 the publication of a pamphlet by Pierre Naville, ‘Intellectuals and the Revolution: What Can the Surrealists Do</w:t>
                </w:r>
                <w:proofErr w:type="gramStart"/>
                <w:r w:rsidRPr="005259C0">
                  <w:t>?,</w:t>
                </w:r>
                <w:proofErr w:type="gramEnd"/>
                <w:r w:rsidRPr="005259C0">
                  <w:t xml:space="preserve">’ prompted a debate over Surrealism’s political position. </w:t>
                </w:r>
                <w:r w:rsidRPr="005259C0">
                  <w:lastRenderedPageBreak/>
                  <w:t xml:space="preserve">Naville challenged the Surrealists to join the </w:t>
                </w:r>
                <w:r w:rsidRPr="005259C0">
                  <w:rPr>
                    <w:rStyle w:val="Emphasis"/>
                    <w:bCs/>
                    <w:shd w:val="clear" w:color="auto" w:fill="FFFFFF"/>
                  </w:rPr>
                  <w:t>Parti communiste français</w:t>
                </w:r>
                <w:r w:rsidRPr="005259C0">
                  <w:t xml:space="preserve"> (PCF). Although Breton responded by criticizing the PCF’s literary policies while also defending the Surrealists’s right to pursue their work outside of ideological constraints, Naville’s critique resonated with the movement. Breton, Louis Aragon, Paul Éluard, and other important Surrealists joined the PCF in 1927.  Yet Breton’s membership was subject to intense scrutiny because of his criticisms, and he would leave the PCF.</w:t>
                </w:r>
              </w:p>
              <w:p w14:paraId="6CA3D905" w14:textId="77777777" w:rsidR="005259C0" w:rsidRDefault="005259C0" w:rsidP="005259C0"/>
              <w:p w14:paraId="64C97C84" w14:textId="77777777" w:rsidR="00D071A5" w:rsidRDefault="00D071A5" w:rsidP="005259C0">
                <w:r>
                  <w:t>File: AndréBreton3.jpg</w:t>
                </w:r>
              </w:p>
              <w:p w14:paraId="20BABCC8" w14:textId="77777777" w:rsidR="00D071A5" w:rsidRPr="00F36937" w:rsidRDefault="00D071A5" w:rsidP="00D071A5">
                <w:pPr>
                  <w:pStyle w:val="Caption"/>
                </w:pPr>
                <w:r>
                  <w:t xml:space="preserve">Figure </w:t>
                </w:r>
                <w:fldSimple w:instr=" SEQ Figure \* ARABIC ">
                  <w:r>
                    <w:rPr>
                      <w:noProof/>
                    </w:rPr>
                    <w:t>3</w:t>
                  </w:r>
                </w:fldSimple>
                <w:r>
                  <w:t xml:space="preserve"> Opening of the Max Ernst exhibition at the gallery Au Sans Pareil, May 2, 1921. </w:t>
                </w:r>
                <w:r w:rsidRPr="00D071A5">
                  <w:rPr>
                    <w:bCs w:val="0"/>
                    <w:szCs w:val="17"/>
                    <w:shd w:val="clear" w:color="auto" w:fill="FFFFFF"/>
                  </w:rPr>
                  <w:t>From left to right: René Hilsum, Benjamin Péret, Serge Charchoune, Philippe Soupault on top of the ladder with a bicycle under his arm, Jacques Rigaut (upside down), André Breton and Simone Kahn.</w:t>
                </w:r>
              </w:p>
              <w:p w14:paraId="36E8FC8E" w14:textId="77777777" w:rsidR="00D071A5" w:rsidRPr="00D071A5" w:rsidRDefault="00D071A5" w:rsidP="005259C0">
                <w:pPr>
                  <w:rPr>
                    <w:rFonts w:asciiTheme="majorHAnsi" w:hAnsiTheme="majorHAnsi"/>
                    <w:b/>
                    <w:bCs/>
                    <w:sz w:val="18"/>
                    <w:szCs w:val="17"/>
                    <w:shd w:val="clear" w:color="auto" w:fill="FFFFFF"/>
                  </w:rPr>
                </w:pPr>
                <w:r>
                  <w:t xml:space="preserve">Source: </w:t>
                </w:r>
                <w:r w:rsidRPr="00D071A5">
                  <w:rPr>
                    <w:bCs/>
                    <w:szCs w:val="17"/>
                    <w:shd w:val="clear" w:color="auto" w:fill="FFFFFF"/>
                  </w:rPr>
                  <w:t>http://www.dadart.com/dadaism/dada/024-dada-paris.html</w:t>
                </w:r>
              </w:p>
              <w:p w14:paraId="232D9A65" w14:textId="77777777" w:rsidR="00D071A5" w:rsidRPr="005259C0" w:rsidRDefault="00D071A5" w:rsidP="005259C0"/>
              <w:p w14:paraId="2788E11F" w14:textId="77777777" w:rsidR="005259C0" w:rsidRPr="005259C0" w:rsidRDefault="005259C0" w:rsidP="005259C0">
                <w:r w:rsidRPr="005259C0">
                  <w:rPr>
                    <w:rFonts w:cs="Times New Roman"/>
                    <w:szCs w:val="20"/>
                  </w:rPr>
                  <w:t xml:space="preserve">Breton’s second </w:t>
                </w:r>
                <w:r w:rsidRPr="005259C0">
                  <w:rPr>
                    <w:i/>
                    <w:szCs w:val="19"/>
                    <w:shd w:val="clear" w:color="auto" w:fill="FFFFFF"/>
                  </w:rPr>
                  <w:t xml:space="preserve">Deuxième Manifeste du surréalisme </w:t>
                </w:r>
                <w:r w:rsidRPr="005259C0">
                  <w:rPr>
                    <w:szCs w:val="19"/>
                    <w:shd w:val="clear" w:color="auto" w:fill="FFFFFF"/>
                  </w:rPr>
                  <w:t>(The Second Surrealist Manifesto)</w:t>
                </w:r>
                <w:r w:rsidRPr="005259C0">
                  <w:rPr>
                    <w:szCs w:val="20"/>
                  </w:rPr>
                  <w:t xml:space="preserve"> </w:t>
                </w:r>
                <w:r w:rsidRPr="005259C0">
                  <w:rPr>
                    <w:rFonts w:cs="Times New Roman"/>
                    <w:szCs w:val="20"/>
                  </w:rPr>
                  <w:t xml:space="preserve">appeared in the final issue of the journal in 1929. The political impasse of Surrealism is evident in the polemical tone. Breton not only restated the aims of Surrealism but also called former Surrealists into account.  For Breton, the cultural and political dimensions of Surrealism could only be maintained within the confines of a disciplined elite group, and he called for the ‘occultation’ of Surrealism, replacing former Surrealists with Salvador Dalí, René Magritte, Luis Buñuel, and René Char. A new journal, </w:t>
                </w:r>
                <w:r w:rsidRPr="005259C0">
                  <w:rPr>
                    <w:i/>
                    <w:szCs w:val="19"/>
                    <w:shd w:val="clear" w:color="auto" w:fill="FFFFFF"/>
                  </w:rPr>
                  <w:t>Le Surréalisme au service de la révolution (Surrealism in the service of the revolution)</w:t>
                </w:r>
                <w:r w:rsidRPr="005259C0">
                  <w:t xml:space="preserve"> replaced </w:t>
                </w:r>
                <w:r w:rsidRPr="005259C0">
                  <w:rPr>
                    <w:i/>
                  </w:rPr>
                  <w:t>La Révolution surréaliste</w:t>
                </w:r>
                <w:r w:rsidRPr="005259C0">
                  <w:t>, and six issues were published between 1930 and 1933. Although it was during this time Surrealism lost its primacy on political radicalism among cultural groups, Breton maintained it was the most balanced and inspired of all the Surrealist magazines.</w:t>
                </w:r>
              </w:p>
              <w:p w14:paraId="4931203A" w14:textId="77777777" w:rsidR="005259C0" w:rsidRPr="005259C0" w:rsidRDefault="005259C0" w:rsidP="005259C0"/>
              <w:p w14:paraId="7CAE3339" w14:textId="77777777" w:rsidR="005259C0" w:rsidRPr="005259C0" w:rsidRDefault="005259C0" w:rsidP="005259C0">
                <w:pPr>
                  <w:rPr>
                    <w:rFonts w:cs="Times New Roman"/>
                    <w:szCs w:val="20"/>
                  </w:rPr>
                </w:pPr>
                <w:r w:rsidRPr="005259C0">
                  <w:rPr>
                    <w:rFonts w:cs="Times New Roman"/>
                    <w:szCs w:val="20"/>
                  </w:rPr>
                  <w:t>Breton published other surrealist texts including </w:t>
                </w:r>
                <w:r w:rsidRPr="005259C0">
                  <w:rPr>
                    <w:rFonts w:cs="Times New Roman"/>
                    <w:i/>
                    <w:szCs w:val="20"/>
                  </w:rPr>
                  <w:t>Les Vases Communicants </w:t>
                </w:r>
                <w:r w:rsidRPr="005259C0">
                  <w:rPr>
                    <w:rFonts w:cs="Times New Roman"/>
                    <w:szCs w:val="20"/>
                  </w:rPr>
                  <w:t>(</w:t>
                </w:r>
                <w:r w:rsidRPr="005259C0">
                  <w:rPr>
                    <w:rFonts w:cs="Times New Roman"/>
                    <w:i/>
                    <w:szCs w:val="20"/>
                  </w:rPr>
                  <w:t xml:space="preserve">The Communicating Vessels </w:t>
                </w:r>
                <w:r w:rsidRPr="005259C0">
                  <w:rPr>
                    <w:rFonts w:cs="Times New Roman"/>
                    <w:szCs w:val="20"/>
                  </w:rPr>
                  <w:t>1932) and </w:t>
                </w:r>
                <w:r w:rsidRPr="005259C0">
                  <w:rPr>
                    <w:rFonts w:cs="Times New Roman"/>
                    <w:i/>
                    <w:szCs w:val="20"/>
                  </w:rPr>
                  <w:t>Qu'est-ce le que le Surréalisme? </w:t>
                </w:r>
                <w:r w:rsidRPr="005259C0">
                  <w:rPr>
                    <w:rFonts w:cs="Times New Roman"/>
                    <w:szCs w:val="20"/>
                  </w:rPr>
                  <w:t>(</w:t>
                </w:r>
                <w:r w:rsidRPr="005259C0">
                  <w:rPr>
                    <w:rFonts w:cs="Times New Roman"/>
                    <w:i/>
                    <w:szCs w:val="20"/>
                  </w:rPr>
                  <w:t>What is Surrealism?</w:t>
                </w:r>
                <w:r w:rsidRPr="005259C0">
                  <w:rPr>
                    <w:rFonts w:cs="Times New Roman"/>
                    <w:szCs w:val="20"/>
                  </w:rPr>
                  <w:t xml:space="preserve"> 1934).  He also wrote poetry and fiction. One of his most well known works of fiction,</w:t>
                </w:r>
                <w:r w:rsidRPr="005259C0">
                  <w:rPr>
                    <w:rFonts w:cs="Times New Roman"/>
                    <w:i/>
                    <w:szCs w:val="20"/>
                  </w:rPr>
                  <w:t xml:space="preserve"> Nadja </w:t>
                </w:r>
                <w:r w:rsidRPr="005259C0">
                  <w:rPr>
                    <w:rFonts w:cs="Times New Roman"/>
                    <w:szCs w:val="20"/>
                  </w:rPr>
                  <w:t>(1928), is a surrealist love story between the narrator and a mysterious woman.</w:t>
                </w:r>
                <w:r w:rsidRPr="005259C0">
                  <w:rPr>
                    <w:rFonts w:cs="Times New Roman"/>
                    <w:i/>
                    <w:szCs w:val="20"/>
                  </w:rPr>
                  <w:t> L'Amour Fou </w:t>
                </w:r>
                <w:r w:rsidRPr="005259C0">
                  <w:rPr>
                    <w:rFonts w:cs="Times New Roman"/>
                    <w:szCs w:val="20"/>
                  </w:rPr>
                  <w:t>(</w:t>
                </w:r>
                <w:r w:rsidRPr="005259C0">
                  <w:rPr>
                    <w:rFonts w:cs="Times New Roman"/>
                    <w:i/>
                    <w:szCs w:val="20"/>
                  </w:rPr>
                  <w:t xml:space="preserve">Mad Love </w:t>
                </w:r>
                <w:r w:rsidRPr="005259C0">
                  <w:rPr>
                    <w:rFonts w:cs="Times New Roman"/>
                    <w:szCs w:val="20"/>
                  </w:rPr>
                  <w:t>1938) is a poetic meditation on obsessive love.</w:t>
                </w:r>
              </w:p>
              <w:p w14:paraId="41F00FF6" w14:textId="77777777" w:rsidR="005259C0" w:rsidRDefault="005259C0" w:rsidP="00C27FAB"/>
              <w:p w14:paraId="31A12CC1" w14:textId="77777777" w:rsidR="00D071A5" w:rsidRDefault="00D071A5" w:rsidP="00C27FAB">
                <w:r>
                  <w:t>File: AndréBreton5.jpg</w:t>
                </w:r>
              </w:p>
              <w:p w14:paraId="0F3EC088" w14:textId="77777777" w:rsidR="00A65CE5" w:rsidRPr="00A65CE5" w:rsidRDefault="00D071A5" w:rsidP="00A65CE5">
                <w:pPr>
                  <w:rPr>
                    <w:b/>
                    <w:color w:val="5B9BD5" w:themeColor="accent1"/>
                    <w:sz w:val="18"/>
                    <w:szCs w:val="18"/>
                  </w:rPr>
                </w:pPr>
                <w:r w:rsidRPr="00A65CE5">
                  <w:rPr>
                    <w:b/>
                    <w:color w:val="5B9BD5" w:themeColor="accent1"/>
                    <w:sz w:val="18"/>
                    <w:szCs w:val="18"/>
                  </w:rPr>
                  <w:t xml:space="preserve">Figure </w:t>
                </w:r>
                <w:r w:rsidRPr="00A65CE5">
                  <w:rPr>
                    <w:b/>
                    <w:color w:val="5B9BD5" w:themeColor="accent1"/>
                    <w:sz w:val="18"/>
                    <w:szCs w:val="18"/>
                  </w:rPr>
                  <w:fldChar w:fldCharType="begin"/>
                </w:r>
                <w:r w:rsidRPr="00A65CE5">
                  <w:rPr>
                    <w:b/>
                    <w:color w:val="5B9BD5" w:themeColor="accent1"/>
                    <w:sz w:val="18"/>
                    <w:szCs w:val="18"/>
                  </w:rPr>
                  <w:instrText xml:space="preserve"> SEQ Figure \* ARABIC </w:instrText>
                </w:r>
                <w:r w:rsidRPr="00A65CE5">
                  <w:rPr>
                    <w:b/>
                    <w:color w:val="5B9BD5" w:themeColor="accent1"/>
                    <w:sz w:val="18"/>
                    <w:szCs w:val="18"/>
                  </w:rPr>
                  <w:fldChar w:fldCharType="separate"/>
                </w:r>
                <w:r w:rsidRPr="00A65CE5">
                  <w:rPr>
                    <w:b/>
                    <w:noProof/>
                    <w:color w:val="5B9BD5" w:themeColor="accent1"/>
                    <w:sz w:val="18"/>
                    <w:szCs w:val="18"/>
                  </w:rPr>
                  <w:t>4</w:t>
                </w:r>
                <w:r w:rsidRPr="00A65CE5">
                  <w:rPr>
                    <w:b/>
                    <w:color w:val="5B9BD5" w:themeColor="accent1"/>
                    <w:sz w:val="18"/>
                    <w:szCs w:val="18"/>
                  </w:rPr>
                  <w:fldChar w:fldCharType="end"/>
                </w:r>
                <w:r w:rsidRPr="00A65CE5">
                  <w:rPr>
                    <w:b/>
                    <w:color w:val="5B9BD5" w:themeColor="accent1"/>
                    <w:sz w:val="18"/>
                    <w:szCs w:val="18"/>
                  </w:rPr>
                  <w:t xml:space="preserve"> </w:t>
                </w:r>
                <w:r w:rsidR="00A65CE5" w:rsidRPr="00A65CE5">
                  <w:rPr>
                    <w:b/>
                    <w:color w:val="5B9BD5" w:themeColor="accent1"/>
                    <w:sz w:val="18"/>
                    <w:szCs w:val="18"/>
                  </w:rPr>
                  <w:t>Members of the </w:t>
                </w:r>
                <w:r w:rsidR="00A65CE5" w:rsidRPr="00A65CE5">
                  <w:rPr>
                    <w:b/>
                    <w:i/>
                    <w:color w:val="5B9BD5" w:themeColor="accent1"/>
                    <w:sz w:val="18"/>
                    <w:szCs w:val="18"/>
                  </w:rPr>
                  <w:t>Bureau central de recherches surréalistes</w:t>
                </w:r>
                <w:r w:rsidR="00A65CE5" w:rsidRPr="00A65CE5">
                  <w:rPr>
                    <w:b/>
                    <w:color w:val="5B9BD5" w:themeColor="accent1"/>
                    <w:sz w:val="18"/>
                    <w:szCs w:val="18"/>
                  </w:rPr>
                  <w:t>, 1924</w:t>
                </w:r>
              </w:p>
              <w:p w14:paraId="756CE1C4" w14:textId="77777777" w:rsidR="00D071A5" w:rsidRPr="00A65CE5" w:rsidRDefault="00A65CE5" w:rsidP="00A65CE5">
                <w:pPr>
                  <w:rPr>
                    <w:b/>
                    <w:color w:val="5B9BD5" w:themeColor="accent1"/>
                    <w:sz w:val="18"/>
                    <w:szCs w:val="18"/>
                  </w:rPr>
                </w:pPr>
                <w:r w:rsidRPr="00A65CE5">
                  <w:rPr>
                    <w:b/>
                    <w:color w:val="5B9BD5" w:themeColor="accent1"/>
                    <w:sz w:val="18"/>
                    <w:szCs w:val="18"/>
                  </w:rPr>
                  <w:t>Standing: Jacques Baron, Raymond Queneau, Pierre Naville, André Breton, Jacques-André Boiffard, Giorgio de Chirico, Roger Vitrac, Paul Eluard, Philippe Soupault, Robert Desnos, Louis Aragon; seated: Simone Breton, Max Morise, Marie-Louise Soupault</w:t>
                </w:r>
                <w:r>
                  <w:rPr>
                    <w:b/>
                    <w:color w:val="5B9BD5" w:themeColor="accent1"/>
                    <w:sz w:val="18"/>
                    <w:szCs w:val="18"/>
                  </w:rPr>
                  <w:t>. Photo by Man Ray.</w:t>
                </w:r>
                <w:bookmarkStart w:id="0" w:name="_GoBack"/>
                <w:bookmarkEnd w:id="0"/>
              </w:p>
              <w:p w14:paraId="6D1E1D87" w14:textId="77777777" w:rsidR="00D071A5" w:rsidRDefault="00A65CE5" w:rsidP="00C27FAB">
                <w:r>
                  <w:t xml:space="preserve">Source: </w:t>
                </w:r>
                <w:r w:rsidRPr="00A65CE5">
                  <w:rPr>
                    <w:szCs w:val="21"/>
                  </w:rPr>
                  <w:t>http://www.fondationbeyeler.ch/en/exhibitions/surrealism/biographies</w:t>
                </w:r>
              </w:p>
              <w:p w14:paraId="375FB1AA" w14:textId="77777777" w:rsidR="00D071A5" w:rsidRPr="005259C0" w:rsidRDefault="00D071A5" w:rsidP="00C27FAB"/>
              <w:p w14:paraId="6D2F96B4" w14:textId="77777777" w:rsidR="005259C0" w:rsidRPr="005259C0" w:rsidRDefault="005259C0" w:rsidP="005259C0">
                <w:pPr>
                  <w:rPr>
                    <w:szCs w:val="20"/>
                  </w:rPr>
                </w:pPr>
                <w:r w:rsidRPr="005259C0">
                  <w:rPr>
                    <w:szCs w:val="19"/>
                    <w:shd w:val="clear" w:color="auto" w:fill="FFFFFF"/>
                  </w:rPr>
                  <w:t>Breton broke with the PCF in disgust with Stalinism and Moscow show trials, yet he remained committed</w:t>
                </w:r>
                <w:r w:rsidRPr="005259C0">
                  <w:rPr>
                    <w:rFonts w:cs="Times New Roman"/>
                    <w:szCs w:val="20"/>
                  </w:rPr>
                  <w:t xml:space="preserve"> to Marxist philosophy. In 1938, </w:t>
                </w:r>
                <w:r w:rsidRPr="005259C0">
                  <w:rPr>
                    <w:szCs w:val="16"/>
                    <w:shd w:val="clear" w:color="auto" w:fill="FFFFFF"/>
                  </w:rPr>
                  <w:t>he accepted a cultural commission from the French government to travel to Mexico.</w:t>
                </w:r>
                <w:r w:rsidRPr="005259C0">
                  <w:t> </w:t>
                </w:r>
                <w:r w:rsidRPr="005259C0">
                  <w:rPr>
                    <w:szCs w:val="16"/>
                    <w:shd w:val="clear" w:color="auto" w:fill="FFFFFF"/>
                  </w:rPr>
                  <w:t xml:space="preserve">During this trip he collaborated with the </w:t>
                </w:r>
                <w:r w:rsidRPr="005259C0">
                  <w:rPr>
                    <w:rFonts w:cs="Times New Roman"/>
                    <w:szCs w:val="20"/>
                  </w:rPr>
                  <w:t>revolutionary leader Leon Trotsky to write ‘</w:t>
                </w:r>
                <w:r w:rsidRPr="005259C0">
                  <w:rPr>
                    <w:szCs w:val="16"/>
                    <w:shd w:val="clear" w:color="auto" w:fill="FFFFFF"/>
                  </w:rPr>
                  <w:t>Manifesto pour un art révolutionnaire independent’</w:t>
                </w:r>
                <w:r w:rsidRPr="005259C0">
                  <w:rPr>
                    <w:rFonts w:cs="Times New Roman"/>
                    <w:szCs w:val="20"/>
                  </w:rPr>
                  <w:t xml:space="preserve"> (‘Manifesto for an Independent Revolutionary Art’) which examines art's connection to social upheaval.</w:t>
                </w:r>
                <w:r w:rsidRPr="005259C0">
                  <w:rPr>
                    <w:szCs w:val="20"/>
                  </w:rPr>
                  <w:t xml:space="preserve"> </w:t>
                </w:r>
                <w:r w:rsidRPr="005259C0">
                  <w:rPr>
                    <w:szCs w:val="16"/>
                    <w:shd w:val="clear" w:color="auto" w:fill="FFFFFF"/>
                  </w:rPr>
                  <w:t xml:space="preserve">  </w:t>
                </w:r>
              </w:p>
              <w:p w14:paraId="55B57053" w14:textId="77777777" w:rsidR="005259C0" w:rsidRPr="005259C0" w:rsidRDefault="005259C0" w:rsidP="005259C0">
                <w:pPr>
                  <w:rPr>
                    <w:szCs w:val="21"/>
                    <w:shd w:val="clear" w:color="auto" w:fill="FFFFFF"/>
                  </w:rPr>
                </w:pPr>
              </w:p>
              <w:p w14:paraId="2CA30096" w14:textId="77777777" w:rsidR="005259C0" w:rsidRPr="005259C0" w:rsidRDefault="005259C0" w:rsidP="005259C0">
                <w:pPr>
                  <w:rPr>
                    <w:szCs w:val="21"/>
                    <w:shd w:val="clear" w:color="auto" w:fill="FFFFFF"/>
                  </w:rPr>
                </w:pPr>
                <w:r w:rsidRPr="005259C0">
                  <w:rPr>
                    <w:szCs w:val="21"/>
                    <w:shd w:val="clear" w:color="auto" w:fill="FFFFFF"/>
                  </w:rPr>
                  <w:t xml:space="preserve">During the German occupation of France, the Vichy Government banned his writing, and Breton fled to the United States and the Caribbean along with other Artists, including Duchamp and Man Ray. In 1942 at Yale University he organized a Surrealist exposition. Breton returned to France in 1946, where, the following year, he produced another Surrealist exhibition. </w:t>
                </w:r>
              </w:p>
              <w:p w14:paraId="045A4B92" w14:textId="77777777" w:rsidR="005259C0" w:rsidRPr="005259C0" w:rsidRDefault="005259C0" w:rsidP="005259C0">
                <w:pPr>
                  <w:rPr>
                    <w:szCs w:val="21"/>
                    <w:shd w:val="clear" w:color="auto" w:fill="FFFFFF"/>
                  </w:rPr>
                </w:pPr>
              </w:p>
              <w:p w14:paraId="1711C1AF" w14:textId="77777777" w:rsidR="005259C0" w:rsidRPr="005259C0" w:rsidRDefault="005259C0" w:rsidP="005259C0">
                <w:pPr>
                  <w:rPr>
                    <w:szCs w:val="21"/>
                    <w:shd w:val="clear" w:color="auto" w:fill="FFFFFF"/>
                  </w:rPr>
                </w:pPr>
                <w:r w:rsidRPr="005259C0">
                  <w:rPr>
                    <w:szCs w:val="21"/>
                    <w:shd w:val="clear" w:color="auto" w:fill="FFFFFF"/>
                  </w:rPr>
                  <w:t xml:space="preserve">By the end of World War Two, Breton decided to explicitly embrace anarchism.  Breton consistently supported the francophone Anarchist Federation and the Federation Communiste </w:t>
                </w:r>
                <w:r w:rsidRPr="005259C0">
                  <w:rPr>
                    <w:szCs w:val="21"/>
                    <w:shd w:val="clear" w:color="auto" w:fill="FFFFFF"/>
                  </w:rPr>
                  <w:lastRenderedPageBreak/>
                  <w:t>Libertaire.</w:t>
                </w:r>
              </w:p>
              <w:p w14:paraId="1F401F68" w14:textId="77777777" w:rsidR="005259C0" w:rsidRPr="005259C0" w:rsidRDefault="005259C0" w:rsidP="005259C0">
                <w:pPr>
                  <w:rPr>
                    <w:szCs w:val="21"/>
                    <w:shd w:val="clear" w:color="auto" w:fill="FFFFFF"/>
                  </w:rPr>
                </w:pPr>
              </w:p>
              <w:p w14:paraId="7A01A189" w14:textId="77777777" w:rsidR="005259C0" w:rsidRPr="005259C0" w:rsidRDefault="005259C0" w:rsidP="005259C0">
                <w:pPr>
                  <w:rPr>
                    <w:szCs w:val="21"/>
                    <w:shd w:val="clear" w:color="auto" w:fill="FFFFFF"/>
                  </w:rPr>
                </w:pPr>
                <w:r w:rsidRPr="005259C0">
                  <w:rPr>
                    <w:szCs w:val="21"/>
                    <w:shd w:val="clear" w:color="auto" w:fill="FFFFFF"/>
                  </w:rPr>
                  <w:t xml:space="preserve">During the 1940s and 50s, Breton worked on essays and poems, and published </w:t>
                </w:r>
                <w:r w:rsidRPr="005259C0">
                  <w:rPr>
                    <w:i/>
                    <w:szCs w:val="21"/>
                    <w:shd w:val="clear" w:color="auto" w:fill="FFFFFF"/>
                  </w:rPr>
                  <w:t xml:space="preserve">Constellations </w:t>
                </w:r>
                <w:r w:rsidRPr="005259C0">
                  <w:rPr>
                    <w:szCs w:val="21"/>
                    <w:shd w:val="clear" w:color="auto" w:fill="FFFFFF"/>
                  </w:rPr>
                  <w:t>(1959) a suite of poems inspired by Miró’s gouache paintings of the same name.  Breton also collected art; his collection contained over 5,300 items of modern paintings, drawings, sculptures, photographs, books, journals, and indigenous and ethnographic art. His collection remained intact and open to researchers until 2003, when it was dismantled and sold at auction.</w:t>
                </w:r>
              </w:p>
              <w:p w14:paraId="2B9EECEC" w14:textId="77777777" w:rsidR="005259C0" w:rsidRPr="005259C0" w:rsidRDefault="005259C0" w:rsidP="005259C0">
                <w:pPr>
                  <w:rPr>
                    <w:shd w:val="clear" w:color="auto" w:fill="FFFFFF"/>
                  </w:rPr>
                </w:pPr>
              </w:p>
              <w:p w14:paraId="0AF3DFCC" w14:textId="77777777" w:rsidR="005259C0" w:rsidRPr="005259C0" w:rsidRDefault="005259C0" w:rsidP="005259C0">
                <w:pPr>
                  <w:rPr>
                    <w:szCs w:val="21"/>
                    <w:shd w:val="clear" w:color="auto" w:fill="FFFFFF"/>
                  </w:rPr>
                </w:pPr>
                <w:r w:rsidRPr="005259C0">
                  <w:rPr>
                    <w:shd w:val="clear" w:color="auto" w:fill="FFFFFF"/>
                  </w:rPr>
                  <w:t>Breton was married three times to Simone Kahn; Jacqueline Lamba, with whom he had a daughter named Aube; and Elisa Claro. He died in Paris on September 28, 1966</w:t>
                </w:r>
                <w:r w:rsidRPr="005259C0">
                  <w:rPr>
                    <w:szCs w:val="20"/>
                  </w:rPr>
                  <w:t xml:space="preserve"> </w:t>
                </w:r>
                <w:r w:rsidRPr="005259C0">
                  <w:rPr>
                    <w:szCs w:val="21"/>
                    <w:shd w:val="clear" w:color="auto" w:fill="FFFFFF"/>
                  </w:rPr>
                  <w:t xml:space="preserve">at the age of 70.   </w:t>
                </w:r>
              </w:p>
              <w:p w14:paraId="48DD4237" w14:textId="77777777" w:rsidR="005259C0" w:rsidRDefault="005259C0" w:rsidP="005259C0">
                <w:pPr>
                  <w:rPr>
                    <w:rFonts w:asciiTheme="majorHAnsi" w:hAnsiTheme="majorHAnsi"/>
                    <w:szCs w:val="21"/>
                    <w:shd w:val="clear" w:color="auto" w:fill="FFFFFF"/>
                  </w:rPr>
                </w:pPr>
              </w:p>
              <w:p w14:paraId="6B421F28" w14:textId="77777777" w:rsidR="005259C0" w:rsidRDefault="005259C0" w:rsidP="005259C0">
                <w:pPr>
                  <w:pStyle w:val="Authornote"/>
                </w:pPr>
                <w:r w:rsidRPr="00E7300A">
                  <w:t>List of Selected Works</w:t>
                </w:r>
              </w:p>
              <w:p w14:paraId="62B21FF0" w14:textId="77777777" w:rsidR="005259C0" w:rsidRPr="00A17E0F" w:rsidRDefault="005259C0" w:rsidP="005259C0">
                <w:pPr>
                  <w:pStyle w:val="Authornote"/>
                </w:pPr>
                <w:r w:rsidRPr="00A17E0F">
                  <w:rPr>
                    <w:color w:val="333333"/>
                    <w:szCs w:val="16"/>
                    <w:shd w:val="clear" w:color="auto" w:fill="FFFFFF"/>
                  </w:rPr>
                  <w:t>Mont de piété (1919)</w:t>
                </w:r>
                <w:r w:rsidRPr="00A17E0F">
                  <w:rPr>
                    <w:color w:val="333333"/>
                  </w:rPr>
                  <w:t> </w:t>
                </w:r>
                <w:r w:rsidRPr="00A17E0F">
                  <w:rPr>
                    <w:color w:val="333333"/>
                    <w:szCs w:val="16"/>
                  </w:rPr>
                  <w:br/>
                </w:r>
                <w:r w:rsidRPr="00A17E0F">
                  <w:rPr>
                    <w:color w:val="333333"/>
                    <w:szCs w:val="16"/>
                    <w:shd w:val="clear" w:color="auto" w:fill="FFFFFF"/>
                  </w:rPr>
                  <w:t>S'il Vous Plaît (1920 – If You Please)</w:t>
                </w:r>
                <w:r w:rsidRPr="00A17E0F">
                  <w:rPr>
                    <w:color w:val="333333"/>
                  </w:rPr>
                  <w:t> </w:t>
                </w:r>
                <w:r w:rsidRPr="00A17E0F">
                  <w:rPr>
                    <w:color w:val="333333"/>
                    <w:szCs w:val="16"/>
                  </w:rPr>
                  <w:br/>
                </w:r>
                <w:r w:rsidRPr="00A17E0F">
                  <w:rPr>
                    <w:color w:val="333333"/>
                    <w:szCs w:val="16"/>
                    <w:shd w:val="clear" w:color="auto" w:fill="FFFFFF"/>
                  </w:rPr>
                  <w:t>Les Champs magnétiques (1920 – The Magnetic Fields)</w:t>
                </w:r>
                <w:r w:rsidRPr="00A17E0F">
                  <w:rPr>
                    <w:color w:val="333333"/>
                  </w:rPr>
                  <w:t> </w:t>
                </w:r>
                <w:r w:rsidRPr="00A17E0F">
                  <w:rPr>
                    <w:color w:val="333333"/>
                    <w:szCs w:val="16"/>
                  </w:rPr>
                  <w:br/>
                </w:r>
                <w:r w:rsidRPr="00A17E0F">
                  <w:rPr>
                    <w:color w:val="333333"/>
                    <w:szCs w:val="16"/>
                    <w:shd w:val="clear" w:color="auto" w:fill="FFFFFF"/>
                  </w:rPr>
                  <w:t>Manifeste du surréalisme (1924 – The Surrealist Manifesto)</w:t>
                </w:r>
                <w:r w:rsidRPr="00A17E0F">
                  <w:rPr>
                    <w:color w:val="333333"/>
                  </w:rPr>
                  <w:t> </w:t>
                </w:r>
                <w:r w:rsidRPr="00A17E0F">
                  <w:rPr>
                    <w:color w:val="333333"/>
                    <w:szCs w:val="16"/>
                  </w:rPr>
                  <w:br/>
                </w:r>
                <w:r w:rsidRPr="00A17E0F">
                  <w:rPr>
                    <w:color w:val="333333"/>
                    <w:szCs w:val="16"/>
                    <w:shd w:val="clear" w:color="auto" w:fill="FFFFFF"/>
                  </w:rPr>
                  <w:t>Les Pas perdus (Breton) (1924 – The Lost Steps)</w:t>
                </w:r>
                <w:r w:rsidRPr="00A17E0F">
                  <w:rPr>
                    <w:color w:val="333333"/>
                  </w:rPr>
                  <w:t> </w:t>
                </w:r>
                <w:r w:rsidRPr="00A17E0F">
                  <w:rPr>
                    <w:color w:val="333333"/>
                    <w:szCs w:val="16"/>
                  </w:rPr>
                  <w:br/>
                </w:r>
                <w:r w:rsidRPr="00A17E0F">
                  <w:rPr>
                    <w:color w:val="333333"/>
                    <w:szCs w:val="16"/>
                    <w:shd w:val="clear" w:color="auto" w:fill="FFFFFF"/>
                  </w:rPr>
                  <w:t>Poisson soluble (1924 – Soluble Fish)</w:t>
                </w:r>
                <w:r w:rsidRPr="00A17E0F">
                  <w:rPr>
                    <w:color w:val="333333"/>
                  </w:rPr>
                  <w:t> –novel</w:t>
                </w:r>
                <w:r w:rsidRPr="00A17E0F">
                  <w:rPr>
                    <w:color w:val="333333"/>
                    <w:szCs w:val="16"/>
                  </w:rPr>
                  <w:br/>
                </w:r>
                <w:r w:rsidRPr="00A17E0F">
                  <w:rPr>
                    <w:color w:val="333333"/>
                    <w:szCs w:val="16"/>
                    <w:shd w:val="clear" w:color="auto" w:fill="FFFFFF"/>
                  </w:rPr>
                  <w:t>Un Cadavre (1924 -- A Corpse)</w:t>
                </w:r>
                <w:r w:rsidRPr="00A17E0F">
                  <w:rPr>
                    <w:color w:val="333333"/>
                  </w:rPr>
                  <w:t> </w:t>
                </w:r>
                <w:r w:rsidRPr="00A17E0F">
                  <w:rPr>
                    <w:color w:val="333333"/>
                    <w:szCs w:val="16"/>
                  </w:rPr>
                  <w:br/>
                </w:r>
                <w:r w:rsidRPr="00A17E0F">
                  <w:rPr>
                    <w:color w:val="333333"/>
                    <w:szCs w:val="16"/>
                    <w:shd w:val="clear" w:color="auto" w:fill="FFFFFF"/>
                  </w:rPr>
                  <w:t>Légitime Défense (1926 – Legitimate Defense)</w:t>
                </w:r>
                <w:r w:rsidRPr="00A17E0F">
                  <w:rPr>
                    <w:color w:val="333333"/>
                  </w:rPr>
                  <w:t> </w:t>
                </w:r>
                <w:r w:rsidRPr="00A17E0F">
                  <w:rPr>
                    <w:color w:val="333333"/>
                    <w:szCs w:val="16"/>
                  </w:rPr>
                  <w:br/>
                </w:r>
                <w:r w:rsidRPr="00A17E0F">
                  <w:rPr>
                    <w:color w:val="333333"/>
                    <w:szCs w:val="16"/>
                    <w:shd w:val="clear" w:color="auto" w:fill="FFFFFF"/>
                  </w:rPr>
                  <w:t>Le Surréalisme et la peinture (1926 – Surrealism and Painting)</w:t>
                </w:r>
                <w:r w:rsidRPr="00A17E0F">
                  <w:rPr>
                    <w:color w:val="333333"/>
                  </w:rPr>
                  <w:t> </w:t>
                </w:r>
                <w:r w:rsidRPr="00A17E0F">
                  <w:rPr>
                    <w:color w:val="333333"/>
                    <w:szCs w:val="16"/>
                  </w:rPr>
                  <w:br/>
                </w:r>
                <w:r w:rsidRPr="00A17E0F">
                  <w:rPr>
                    <w:color w:val="333333"/>
                    <w:szCs w:val="16"/>
                    <w:shd w:val="clear" w:color="auto" w:fill="FFFFFF"/>
                  </w:rPr>
                  <w:t>Nadja (1928 – Nadja)</w:t>
                </w:r>
                <w:r w:rsidRPr="00A17E0F">
                  <w:rPr>
                    <w:color w:val="333333"/>
                  </w:rPr>
                  <w:t> </w:t>
                </w:r>
                <w:r w:rsidRPr="00A17E0F">
                  <w:rPr>
                    <w:color w:val="333333"/>
                    <w:szCs w:val="16"/>
                  </w:rPr>
                  <w:br/>
                </w:r>
                <w:r w:rsidRPr="00A17E0F">
                  <w:rPr>
                    <w:color w:val="333333"/>
                    <w:szCs w:val="16"/>
                    <w:shd w:val="clear" w:color="auto" w:fill="FFFFFF"/>
                  </w:rPr>
                  <w:t>L'Immaculée Conception (1930 – The Immaculate Conception)</w:t>
                </w:r>
                <w:r w:rsidRPr="00A17E0F">
                  <w:rPr>
                    <w:color w:val="333333"/>
                  </w:rPr>
                  <w:t> </w:t>
                </w:r>
                <w:r w:rsidRPr="00A17E0F">
                  <w:rPr>
                    <w:color w:val="333333"/>
                    <w:szCs w:val="16"/>
                  </w:rPr>
                  <w:br/>
                </w:r>
                <w:r w:rsidRPr="00A17E0F">
                  <w:rPr>
                    <w:color w:val="333333"/>
                    <w:szCs w:val="16"/>
                    <w:shd w:val="clear" w:color="auto" w:fill="FFFFFF"/>
                  </w:rPr>
                  <w:t>Deuxième Manifeste du surréalisme (1930 – The Second Manifesto of Surrealism)</w:t>
                </w:r>
                <w:r w:rsidRPr="00A17E0F">
                  <w:rPr>
                    <w:color w:val="333333"/>
                  </w:rPr>
                  <w:t> </w:t>
                </w:r>
                <w:r w:rsidRPr="00A17E0F">
                  <w:rPr>
                    <w:color w:val="333333"/>
                    <w:szCs w:val="16"/>
                  </w:rPr>
                  <w:br/>
                </w:r>
                <w:r w:rsidRPr="00A17E0F">
                  <w:rPr>
                    <w:color w:val="333333"/>
                    <w:szCs w:val="16"/>
                    <w:shd w:val="clear" w:color="auto" w:fill="FFFFFF"/>
                  </w:rPr>
                  <w:t>Ralentir travaux (1930 – Slow Down Works)</w:t>
                </w:r>
                <w:r w:rsidRPr="00A17E0F">
                  <w:rPr>
                    <w:color w:val="333333"/>
                  </w:rPr>
                  <w:t> </w:t>
                </w:r>
                <w:r w:rsidRPr="00A17E0F">
                  <w:rPr>
                    <w:color w:val="333333"/>
                    <w:szCs w:val="16"/>
                  </w:rPr>
                  <w:br/>
                </w:r>
                <w:r w:rsidRPr="00A17E0F">
                  <w:rPr>
                    <w:color w:val="333333"/>
                    <w:szCs w:val="16"/>
                    <w:shd w:val="clear" w:color="auto" w:fill="FFFFFF"/>
                  </w:rPr>
                  <w:t>L'Union libre (1931)</w:t>
                </w:r>
                <w:r w:rsidRPr="00A17E0F">
                  <w:rPr>
                    <w:color w:val="333333"/>
                  </w:rPr>
                  <w:t> </w:t>
                </w:r>
                <w:r w:rsidRPr="00A17E0F">
                  <w:rPr>
                    <w:color w:val="333333"/>
                    <w:szCs w:val="16"/>
                  </w:rPr>
                  <w:br/>
                </w:r>
                <w:r w:rsidRPr="00A17E0F">
                  <w:rPr>
                    <w:color w:val="333333"/>
                    <w:szCs w:val="16"/>
                    <w:shd w:val="clear" w:color="auto" w:fill="FFFFFF"/>
                  </w:rPr>
                  <w:t>La Revolver à cheveux blancs (1932 – The Revolver Has White Hair)</w:t>
                </w:r>
                <w:r w:rsidRPr="00A17E0F">
                  <w:rPr>
                    <w:color w:val="333333"/>
                  </w:rPr>
                  <w:t> </w:t>
                </w:r>
                <w:r w:rsidRPr="00A17E0F">
                  <w:rPr>
                    <w:color w:val="333333"/>
                    <w:szCs w:val="16"/>
                  </w:rPr>
                  <w:br/>
                </w:r>
                <w:r w:rsidRPr="00A17E0F">
                  <w:rPr>
                    <w:color w:val="333333"/>
                    <w:szCs w:val="16"/>
                    <w:shd w:val="clear" w:color="auto" w:fill="FFFFFF"/>
                  </w:rPr>
                  <w:t>Les Vases communicants (1932 – The Communicating Vessels)</w:t>
                </w:r>
                <w:r w:rsidRPr="00A17E0F">
                  <w:rPr>
                    <w:color w:val="333333"/>
                  </w:rPr>
                  <w:t> </w:t>
                </w:r>
                <w:r w:rsidRPr="00A17E0F">
                  <w:rPr>
                    <w:color w:val="333333"/>
                    <w:szCs w:val="16"/>
                  </w:rPr>
                  <w:br/>
                </w:r>
                <w:r w:rsidRPr="00A17E0F">
                  <w:rPr>
                    <w:color w:val="333333"/>
                    <w:szCs w:val="16"/>
                    <w:shd w:val="clear" w:color="auto" w:fill="FFFFFF"/>
                  </w:rPr>
                  <w:t>Le Message automatique (1933 – The Automatic Message)</w:t>
                </w:r>
                <w:r w:rsidRPr="00A17E0F">
                  <w:rPr>
                    <w:color w:val="333333"/>
                  </w:rPr>
                  <w:t> </w:t>
                </w:r>
                <w:r w:rsidRPr="00A17E0F">
                  <w:rPr>
                    <w:color w:val="333333"/>
                    <w:szCs w:val="16"/>
                  </w:rPr>
                  <w:br/>
                </w:r>
                <w:r w:rsidRPr="00A17E0F">
                  <w:rPr>
                    <w:color w:val="333333"/>
                    <w:szCs w:val="16"/>
                    <w:shd w:val="clear" w:color="auto" w:fill="FFFFFF"/>
                  </w:rPr>
                  <w:t>Qu'est-ce que le surréalisme (1934 – What Is Surrealism)</w:t>
                </w:r>
                <w:r w:rsidRPr="00A17E0F">
                  <w:rPr>
                    <w:color w:val="333333"/>
                  </w:rPr>
                  <w:t> </w:t>
                </w:r>
                <w:r w:rsidRPr="00A17E0F">
                  <w:rPr>
                    <w:color w:val="333333"/>
                    <w:szCs w:val="16"/>
                  </w:rPr>
                  <w:br/>
                </w:r>
                <w:r w:rsidRPr="00A17E0F">
                  <w:rPr>
                    <w:color w:val="333333"/>
                    <w:szCs w:val="16"/>
                    <w:shd w:val="clear" w:color="auto" w:fill="FFFFFF"/>
                  </w:rPr>
                  <w:t>L'Air de l'eau (1934 – Looks Like Water)</w:t>
                </w:r>
                <w:r w:rsidRPr="00A17E0F">
                  <w:rPr>
                    <w:color w:val="333333"/>
                  </w:rPr>
                  <w:t> </w:t>
                </w:r>
                <w:r w:rsidRPr="00A17E0F">
                  <w:rPr>
                    <w:color w:val="333333"/>
                    <w:szCs w:val="16"/>
                  </w:rPr>
                  <w:br/>
                </w:r>
                <w:r w:rsidRPr="00A17E0F">
                  <w:rPr>
                    <w:color w:val="333333"/>
                    <w:szCs w:val="16"/>
                    <w:shd w:val="clear" w:color="auto" w:fill="FFFFFF"/>
                  </w:rPr>
                  <w:t>Point du Jour (1934 – Break of Day)</w:t>
                </w:r>
                <w:r w:rsidRPr="00A17E0F">
                  <w:rPr>
                    <w:color w:val="333333"/>
                  </w:rPr>
                  <w:t> </w:t>
                </w:r>
                <w:r w:rsidRPr="00A17E0F">
                  <w:rPr>
                    <w:color w:val="333333"/>
                    <w:szCs w:val="16"/>
                  </w:rPr>
                  <w:br/>
                </w:r>
                <w:r w:rsidRPr="00A17E0F">
                  <w:rPr>
                    <w:color w:val="333333"/>
                    <w:szCs w:val="16"/>
                    <w:shd w:val="clear" w:color="auto" w:fill="FFFFFF"/>
                  </w:rPr>
                  <w:t>Position politique du surréalisme (1935 – The Political Position of Surrealism)</w:t>
                </w:r>
                <w:r w:rsidRPr="00A17E0F">
                  <w:rPr>
                    <w:color w:val="333333"/>
                  </w:rPr>
                  <w:t> </w:t>
                </w:r>
                <w:r w:rsidRPr="00A17E0F">
                  <w:rPr>
                    <w:color w:val="333333"/>
                    <w:szCs w:val="16"/>
                  </w:rPr>
                  <w:br/>
                </w:r>
                <w:r w:rsidRPr="00A17E0F">
                  <w:rPr>
                    <w:color w:val="333333"/>
                    <w:szCs w:val="16"/>
                    <w:shd w:val="clear" w:color="auto" w:fill="FFFFFF"/>
                  </w:rPr>
                  <w:t>Notes sur la poésie (1936 -with Paul Éluard – Notes on Poetry)</w:t>
                </w:r>
                <w:r w:rsidRPr="00A17E0F">
                  <w:rPr>
                    <w:color w:val="333333"/>
                  </w:rPr>
                  <w:t> </w:t>
                </w:r>
                <w:r w:rsidRPr="00A17E0F">
                  <w:rPr>
                    <w:color w:val="333333"/>
                    <w:szCs w:val="16"/>
                  </w:rPr>
                  <w:br/>
                </w:r>
                <w:r w:rsidRPr="00A17E0F">
                  <w:rPr>
                    <w:color w:val="333333"/>
                    <w:szCs w:val="16"/>
                    <w:shd w:val="clear" w:color="auto" w:fill="FFFFFF"/>
                  </w:rPr>
                  <w:t>L'Amour fou (1937 – Mad Love)</w:t>
                </w:r>
                <w:r w:rsidRPr="00A17E0F">
                  <w:rPr>
                    <w:color w:val="333333"/>
                  </w:rPr>
                  <w:t> </w:t>
                </w:r>
                <w:r w:rsidRPr="00A17E0F">
                  <w:rPr>
                    <w:color w:val="333333"/>
                    <w:szCs w:val="16"/>
                  </w:rPr>
                  <w:br/>
                </w:r>
                <w:r w:rsidRPr="00A17E0F">
                  <w:rPr>
                    <w:color w:val="333333"/>
                    <w:szCs w:val="16"/>
                    <w:shd w:val="clear" w:color="auto" w:fill="FFFFFF"/>
                  </w:rPr>
                  <w:t>Point du jour (1937)</w:t>
                </w:r>
                <w:r w:rsidRPr="00A17E0F">
                  <w:rPr>
                    <w:color w:val="333333"/>
                  </w:rPr>
                  <w:t> </w:t>
                </w:r>
                <w:r w:rsidRPr="00A17E0F">
                  <w:rPr>
                    <w:color w:val="333333"/>
                    <w:szCs w:val="16"/>
                  </w:rPr>
                  <w:br/>
                </w:r>
                <w:r w:rsidRPr="00A17E0F">
                  <w:rPr>
                    <w:color w:val="333333"/>
                    <w:szCs w:val="16"/>
                    <w:shd w:val="clear" w:color="auto" w:fill="FFFFFF"/>
                  </w:rPr>
                  <w:t>Dictionnaire abrégé du surréalisme (1938 --with Paul Éluard – Abridged) Dictionary of Surrealism</w:t>
                </w:r>
                <w:r w:rsidRPr="00A17E0F">
                  <w:rPr>
                    <w:color w:val="333333"/>
                  </w:rPr>
                  <w:t> </w:t>
                </w:r>
                <w:r w:rsidRPr="00A17E0F">
                  <w:rPr>
                    <w:color w:val="333333"/>
                    <w:szCs w:val="16"/>
                  </w:rPr>
                  <w:br/>
                </w:r>
                <w:r w:rsidRPr="00A17E0F">
                  <w:rPr>
                    <w:color w:val="333333"/>
                    <w:szCs w:val="16"/>
                    <w:shd w:val="clear" w:color="auto" w:fill="FFFFFF"/>
                  </w:rPr>
                  <w:t>Manifesto for an Independent Revolutionary Art (1938 -with Leon Trotsky)</w:t>
                </w:r>
                <w:r w:rsidRPr="00A17E0F">
                  <w:rPr>
                    <w:color w:val="333333"/>
                  </w:rPr>
                  <w:t> </w:t>
                </w:r>
                <w:r w:rsidRPr="00A17E0F">
                  <w:rPr>
                    <w:color w:val="333333"/>
                    <w:szCs w:val="16"/>
                  </w:rPr>
                  <w:br/>
                </w:r>
                <w:r w:rsidRPr="00A17E0F">
                  <w:rPr>
                    <w:color w:val="333333"/>
                    <w:szCs w:val="16"/>
                    <w:shd w:val="clear" w:color="auto" w:fill="FFFFFF"/>
                  </w:rPr>
                  <w:t>Fata Morgana (1940)</w:t>
                </w:r>
                <w:r w:rsidRPr="00A17E0F">
                  <w:rPr>
                    <w:color w:val="333333"/>
                  </w:rPr>
                  <w:t> </w:t>
                </w:r>
                <w:r w:rsidRPr="00A17E0F">
                  <w:rPr>
                    <w:color w:val="333333"/>
                    <w:szCs w:val="16"/>
                  </w:rPr>
                  <w:br/>
                </w:r>
                <w:r w:rsidRPr="00A17E0F">
                  <w:rPr>
                    <w:color w:val="333333"/>
                    <w:szCs w:val="16"/>
                    <w:shd w:val="clear" w:color="auto" w:fill="FFFFFF"/>
                  </w:rPr>
                  <w:t>Anthologie de l'humour noir (1940 – Anthology of Black Humor)</w:t>
                </w:r>
                <w:r w:rsidRPr="00A17E0F">
                  <w:rPr>
                    <w:color w:val="333333"/>
                  </w:rPr>
                  <w:t> </w:t>
                </w:r>
                <w:r w:rsidRPr="00A17E0F">
                  <w:rPr>
                    <w:color w:val="333333"/>
                    <w:szCs w:val="16"/>
                  </w:rPr>
                  <w:br/>
                </w:r>
                <w:r w:rsidRPr="00A17E0F">
                  <w:rPr>
                    <w:color w:val="333333"/>
                    <w:szCs w:val="16"/>
                    <w:shd w:val="clear" w:color="auto" w:fill="FFFFFF"/>
                  </w:rPr>
                  <w:t>Arcane 17 (1945 – Arcane 17)</w:t>
                </w:r>
                <w:r w:rsidRPr="00A17E0F">
                  <w:rPr>
                    <w:color w:val="333333"/>
                  </w:rPr>
                  <w:t> </w:t>
                </w:r>
                <w:r w:rsidRPr="00A17E0F">
                  <w:rPr>
                    <w:color w:val="333333"/>
                    <w:szCs w:val="16"/>
                  </w:rPr>
                  <w:br/>
                </w:r>
                <w:r w:rsidRPr="00A17E0F">
                  <w:rPr>
                    <w:color w:val="333333"/>
                    <w:szCs w:val="16"/>
                    <w:shd w:val="clear" w:color="auto" w:fill="FFFFFF"/>
                  </w:rPr>
                  <w:t>Jeunes Cerisiers garantis contre les lièvres (1946 – Young Cherry Trees Secured against Hares)</w:t>
                </w:r>
                <w:r w:rsidRPr="00A17E0F">
                  <w:rPr>
                    <w:color w:val="333333"/>
                  </w:rPr>
                  <w:t> </w:t>
                </w:r>
                <w:r w:rsidRPr="00A17E0F">
                  <w:rPr>
                    <w:color w:val="333333"/>
                    <w:szCs w:val="16"/>
                  </w:rPr>
                  <w:br/>
                </w:r>
                <w:r w:rsidRPr="00A17E0F">
                  <w:rPr>
                    <w:color w:val="333333"/>
                    <w:szCs w:val="16"/>
                    <w:shd w:val="clear" w:color="auto" w:fill="FFFFFF"/>
                  </w:rPr>
                  <w:t>Ode à Charles Fourier (1947 – Ode to Charles Fourier)</w:t>
                </w:r>
                <w:r w:rsidRPr="00A17E0F">
                  <w:rPr>
                    <w:color w:val="333333"/>
                  </w:rPr>
                  <w:t> </w:t>
                </w:r>
                <w:r w:rsidRPr="00A17E0F">
                  <w:rPr>
                    <w:color w:val="333333"/>
                    <w:szCs w:val="16"/>
                  </w:rPr>
                  <w:br/>
                </w:r>
                <w:r w:rsidRPr="00A17E0F">
                  <w:rPr>
                    <w:color w:val="333333"/>
                    <w:szCs w:val="16"/>
                    <w:shd w:val="clear" w:color="auto" w:fill="FFFFFF"/>
                  </w:rPr>
                  <w:t>Yves Tanguy (1947)</w:t>
                </w:r>
                <w:r w:rsidRPr="00A17E0F">
                  <w:rPr>
                    <w:color w:val="333333"/>
                  </w:rPr>
                  <w:t> </w:t>
                </w:r>
                <w:r w:rsidRPr="00A17E0F">
                  <w:rPr>
                    <w:color w:val="333333"/>
                    <w:szCs w:val="16"/>
                  </w:rPr>
                  <w:br/>
                </w:r>
                <w:r w:rsidRPr="00A17E0F">
                  <w:rPr>
                    <w:color w:val="333333"/>
                    <w:szCs w:val="16"/>
                    <w:shd w:val="clear" w:color="auto" w:fill="FFFFFF"/>
                  </w:rPr>
                  <w:t>Poèmes 1919–48 (1948)</w:t>
                </w:r>
                <w:r w:rsidRPr="00A17E0F">
                  <w:rPr>
                    <w:color w:val="333333"/>
                  </w:rPr>
                  <w:t> </w:t>
                </w:r>
                <w:r w:rsidRPr="00A17E0F">
                  <w:rPr>
                    <w:color w:val="333333"/>
                    <w:szCs w:val="16"/>
                  </w:rPr>
                  <w:br/>
                </w:r>
                <w:r w:rsidRPr="00A17E0F">
                  <w:rPr>
                    <w:color w:val="333333"/>
                    <w:szCs w:val="16"/>
                    <w:shd w:val="clear" w:color="auto" w:fill="FFFFFF"/>
                  </w:rPr>
                  <w:t>La Lampe dans l'horloge (1948 – The Lamp in the Clock)</w:t>
                </w:r>
                <w:r w:rsidRPr="00A17E0F">
                  <w:rPr>
                    <w:color w:val="333333"/>
                  </w:rPr>
                  <w:t> </w:t>
                </w:r>
                <w:r w:rsidRPr="00A17E0F">
                  <w:rPr>
                    <w:color w:val="333333"/>
                    <w:szCs w:val="16"/>
                  </w:rPr>
                  <w:br/>
                </w:r>
                <w:r w:rsidRPr="00A17E0F">
                  <w:rPr>
                    <w:color w:val="333333"/>
                    <w:szCs w:val="16"/>
                    <w:shd w:val="clear" w:color="auto" w:fill="FFFFFF"/>
                  </w:rPr>
                  <w:t>Martinique, charmeuse de serpents (1948)</w:t>
                </w:r>
                <w:r w:rsidRPr="00A17E0F">
                  <w:rPr>
                    <w:color w:val="333333"/>
                  </w:rPr>
                  <w:t> </w:t>
                </w:r>
                <w:r w:rsidRPr="00A17E0F">
                  <w:rPr>
                    <w:color w:val="333333"/>
                    <w:szCs w:val="16"/>
                  </w:rPr>
                  <w:br/>
                </w:r>
                <w:r w:rsidRPr="00A17E0F">
                  <w:rPr>
                    <w:color w:val="333333"/>
                    <w:szCs w:val="16"/>
                    <w:shd w:val="clear" w:color="auto" w:fill="FFFFFF"/>
                  </w:rPr>
                  <w:t>Entretiens, (1952 – Discussions)</w:t>
                </w:r>
                <w:r w:rsidRPr="00A17E0F">
                  <w:rPr>
                    <w:color w:val="333333"/>
                  </w:rPr>
                  <w:t> </w:t>
                </w:r>
                <w:r w:rsidRPr="00A17E0F">
                  <w:rPr>
                    <w:color w:val="333333"/>
                    <w:szCs w:val="16"/>
                  </w:rPr>
                  <w:br/>
                </w:r>
                <w:r w:rsidRPr="00A17E0F">
                  <w:rPr>
                    <w:color w:val="333333"/>
                    <w:szCs w:val="16"/>
                    <w:shd w:val="clear" w:color="auto" w:fill="FFFFFF"/>
                  </w:rPr>
                  <w:t>La Clé des champs (1953 – The Key of the Fields)</w:t>
                </w:r>
                <w:r w:rsidRPr="00A17E0F">
                  <w:rPr>
                    <w:color w:val="333333"/>
                  </w:rPr>
                  <w:t> </w:t>
                </w:r>
                <w:r w:rsidRPr="00A17E0F">
                  <w:rPr>
                    <w:color w:val="333333"/>
                    <w:szCs w:val="16"/>
                  </w:rPr>
                  <w:br/>
                </w:r>
                <w:r w:rsidRPr="00A17E0F">
                  <w:rPr>
                    <w:color w:val="333333"/>
                    <w:szCs w:val="16"/>
                    <w:shd w:val="clear" w:color="auto" w:fill="FFFFFF"/>
                  </w:rPr>
                  <w:t xml:space="preserve">Farouche à quatre feuilles (1954 with Lise Deharme, Julien Gracq, Jean Tardieu – Wild to Four </w:t>
                </w:r>
                <w:r w:rsidRPr="00A17E0F">
                  <w:rPr>
                    <w:color w:val="333333"/>
                    <w:szCs w:val="16"/>
                    <w:shd w:val="clear" w:color="auto" w:fill="FFFFFF"/>
                  </w:rPr>
                  <w:lastRenderedPageBreak/>
                  <w:t>Leaves)</w:t>
                </w:r>
                <w:r w:rsidRPr="00A17E0F">
                  <w:rPr>
                    <w:color w:val="333333"/>
                  </w:rPr>
                  <w:t> </w:t>
                </w:r>
                <w:r w:rsidRPr="00A17E0F">
                  <w:rPr>
                    <w:color w:val="333333"/>
                    <w:szCs w:val="16"/>
                  </w:rPr>
                  <w:br/>
                </w:r>
                <w:r w:rsidRPr="00A17E0F">
                  <w:rPr>
                    <w:color w:val="333333"/>
                    <w:szCs w:val="16"/>
                    <w:shd w:val="clear" w:color="auto" w:fill="FFFFFF"/>
                  </w:rPr>
                  <w:t>Les Manifestes du surréalisme (1955 – Manifestoes of Surrealism)</w:t>
                </w:r>
                <w:r w:rsidRPr="00A17E0F">
                  <w:rPr>
                    <w:color w:val="333333"/>
                  </w:rPr>
                  <w:t> </w:t>
                </w:r>
                <w:r w:rsidRPr="00A17E0F">
                  <w:rPr>
                    <w:color w:val="333333"/>
                    <w:szCs w:val="16"/>
                  </w:rPr>
                  <w:br/>
                </w:r>
                <w:r w:rsidRPr="00A17E0F">
                  <w:rPr>
                    <w:color w:val="333333"/>
                    <w:szCs w:val="16"/>
                    <w:shd w:val="clear" w:color="auto" w:fill="FFFFFF"/>
                  </w:rPr>
                  <w:t>L'Art magique (1957 – The Magic Art)</w:t>
                </w:r>
                <w:r w:rsidRPr="00A17E0F">
                  <w:rPr>
                    <w:color w:val="333333"/>
                  </w:rPr>
                  <w:t> </w:t>
                </w:r>
                <w:r w:rsidRPr="00A17E0F">
                  <w:rPr>
                    <w:color w:val="333333"/>
                    <w:szCs w:val="16"/>
                  </w:rPr>
                  <w:br/>
                </w:r>
                <w:r w:rsidRPr="00A17E0F">
                  <w:rPr>
                    <w:color w:val="333333"/>
                    <w:szCs w:val="16"/>
                    <w:shd w:val="clear" w:color="auto" w:fill="FFFFFF"/>
                  </w:rPr>
                  <w:t>Constellations (1958)</w:t>
                </w:r>
                <w:r w:rsidRPr="00A17E0F">
                  <w:rPr>
                    <w:color w:val="333333"/>
                  </w:rPr>
                  <w:t> </w:t>
                </w:r>
                <w:r w:rsidRPr="00A17E0F">
                  <w:rPr>
                    <w:color w:val="333333"/>
                    <w:szCs w:val="16"/>
                  </w:rPr>
                  <w:br/>
                </w:r>
                <w:r w:rsidRPr="00A17E0F">
                  <w:rPr>
                    <w:color w:val="333333"/>
                    <w:szCs w:val="16"/>
                    <w:shd w:val="clear" w:color="auto" w:fill="FFFFFF"/>
                  </w:rPr>
                  <w:t>Le la (1961)</w:t>
                </w:r>
                <w:r w:rsidRPr="00A17E0F">
                  <w:rPr>
                    <w:color w:val="333333"/>
                  </w:rPr>
                  <w:t> </w:t>
                </w:r>
                <w:r w:rsidRPr="00A17E0F">
                  <w:rPr>
                    <w:color w:val="333333"/>
                    <w:szCs w:val="16"/>
                  </w:rPr>
                  <w:br/>
                </w:r>
                <w:r w:rsidRPr="00A17E0F">
                  <w:rPr>
                    <w:color w:val="333333"/>
                    <w:szCs w:val="16"/>
                    <w:shd w:val="clear" w:color="auto" w:fill="FFFFFF"/>
                  </w:rPr>
                  <w:t>Selected Poems (1969)</w:t>
                </w:r>
                <w:r w:rsidRPr="00A17E0F">
                  <w:rPr>
                    <w:color w:val="333333"/>
                  </w:rPr>
                  <w:t> </w:t>
                </w:r>
                <w:r w:rsidRPr="00A17E0F">
                  <w:rPr>
                    <w:color w:val="333333"/>
                    <w:szCs w:val="16"/>
                  </w:rPr>
                  <w:br/>
                </w:r>
                <w:r w:rsidRPr="00A17E0F">
                  <w:rPr>
                    <w:color w:val="333333"/>
                    <w:szCs w:val="16"/>
                    <w:shd w:val="clear" w:color="auto" w:fill="FFFFFF"/>
                  </w:rPr>
                  <w:t>Perspective cavalière (1970)</w:t>
                </w:r>
                <w:r w:rsidRPr="00A17E0F">
                  <w:rPr>
                    <w:color w:val="333333"/>
                  </w:rPr>
                  <w:t> </w:t>
                </w:r>
                <w:r w:rsidRPr="00A17E0F">
                  <w:rPr>
                    <w:color w:val="333333"/>
                    <w:szCs w:val="16"/>
                  </w:rPr>
                  <w:br/>
                </w:r>
                <w:r w:rsidRPr="00A17E0F">
                  <w:rPr>
                    <w:color w:val="333333"/>
                    <w:szCs w:val="16"/>
                    <w:shd w:val="clear" w:color="auto" w:fill="FFFFFF"/>
                  </w:rPr>
                  <w:t>What is Surrealism? Selected Poems (1978)</w:t>
                </w:r>
                <w:r w:rsidRPr="00A17E0F">
                  <w:rPr>
                    <w:color w:val="333333"/>
                  </w:rPr>
                  <w:t> </w:t>
                </w:r>
                <w:r w:rsidRPr="00A17E0F">
                  <w:rPr>
                    <w:color w:val="333333"/>
                    <w:szCs w:val="16"/>
                  </w:rPr>
                  <w:br/>
                </w:r>
                <w:r w:rsidRPr="00A17E0F">
                  <w:rPr>
                    <w:color w:val="333333"/>
                    <w:szCs w:val="16"/>
                    <w:shd w:val="clear" w:color="auto" w:fill="FFFFFF"/>
                  </w:rPr>
                  <w:t>Poems of André Breton (1982)</w:t>
                </w:r>
              </w:p>
              <w:p w14:paraId="6680354B" w14:textId="77777777" w:rsidR="005259C0" w:rsidRPr="00A17E0F" w:rsidRDefault="005259C0" w:rsidP="005259C0">
                <w:pPr>
                  <w:pStyle w:val="Authornote"/>
                  <w:rPr>
                    <w:color w:val="252525"/>
                    <w:szCs w:val="19"/>
                  </w:rPr>
                </w:pPr>
                <w:r w:rsidRPr="00A17E0F">
                  <w:rPr>
                    <w:color w:val="252525"/>
                    <w:szCs w:val="19"/>
                  </w:rPr>
                  <w:t>Breton: Oeuvres complètes, tome 1</w:t>
                </w:r>
                <w:r w:rsidRPr="00A17E0F">
                  <w:rPr>
                    <w:color w:val="252525"/>
                  </w:rPr>
                  <w:t> </w:t>
                </w:r>
                <w:r w:rsidRPr="00A17E0F">
                  <w:rPr>
                    <w:color w:val="252525"/>
                    <w:szCs w:val="19"/>
                  </w:rPr>
                  <w:t>– (1988 Breton: The Complete Works, tome 1)</w:t>
                </w:r>
              </w:p>
              <w:p w14:paraId="5F8968CB" w14:textId="77777777" w:rsidR="005259C0" w:rsidRPr="00A17E0F" w:rsidRDefault="005259C0" w:rsidP="005259C0">
                <w:pPr>
                  <w:pStyle w:val="Authornote"/>
                  <w:rPr>
                    <w:color w:val="252525"/>
                    <w:szCs w:val="19"/>
                  </w:rPr>
                </w:pPr>
                <w:proofErr w:type="gramStart"/>
                <w:r w:rsidRPr="00A17E0F">
                  <w:rPr>
                    <w:color w:val="252525"/>
                    <w:szCs w:val="19"/>
                  </w:rPr>
                  <w:t>Breton :</w:t>
                </w:r>
                <w:proofErr w:type="gramEnd"/>
                <w:r w:rsidRPr="00A17E0F">
                  <w:rPr>
                    <w:color w:val="252525"/>
                    <w:szCs w:val="19"/>
                  </w:rPr>
                  <w:t xml:space="preserve"> Oeuvres complètes, tome 2</w:t>
                </w:r>
                <w:r w:rsidRPr="00A17E0F">
                  <w:rPr>
                    <w:color w:val="252525"/>
                  </w:rPr>
                  <w:t> </w:t>
                </w:r>
                <w:r w:rsidRPr="00A17E0F">
                  <w:rPr>
                    <w:color w:val="252525"/>
                    <w:szCs w:val="19"/>
                  </w:rPr>
                  <w:t>– (1992 Breton: The Complete Works, tome 2)</w:t>
                </w:r>
              </w:p>
              <w:p w14:paraId="358618D3" w14:textId="77777777" w:rsidR="003F0D73" w:rsidRPr="005259C0" w:rsidRDefault="005259C0" w:rsidP="005259C0">
                <w:pPr>
                  <w:pStyle w:val="Authornote"/>
                  <w:rPr>
                    <w:color w:val="252525"/>
                    <w:szCs w:val="19"/>
                  </w:rPr>
                </w:pPr>
                <w:proofErr w:type="gramStart"/>
                <w:r w:rsidRPr="00A17E0F">
                  <w:rPr>
                    <w:color w:val="252525"/>
                    <w:szCs w:val="19"/>
                  </w:rPr>
                  <w:t>Breton :</w:t>
                </w:r>
                <w:proofErr w:type="gramEnd"/>
                <w:r w:rsidRPr="00A17E0F">
                  <w:rPr>
                    <w:color w:val="252525"/>
                    <w:szCs w:val="19"/>
                  </w:rPr>
                  <w:t xml:space="preserve"> Oeuvres complètes, tome 3</w:t>
                </w:r>
                <w:r w:rsidRPr="00A17E0F">
                  <w:rPr>
                    <w:color w:val="252525"/>
                  </w:rPr>
                  <w:t> </w:t>
                </w:r>
                <w:r w:rsidRPr="00A17E0F">
                  <w:rPr>
                    <w:color w:val="252525"/>
                    <w:szCs w:val="19"/>
                  </w:rPr>
                  <w:t>– (1999 Breton: The Complete Works, tome 3)</w:t>
                </w:r>
              </w:p>
            </w:tc>
          </w:sdtContent>
        </w:sdt>
      </w:tr>
      <w:tr w:rsidR="003235A7" w14:paraId="6BFD2C50" w14:textId="77777777" w:rsidTr="003235A7">
        <w:tc>
          <w:tcPr>
            <w:tcW w:w="9016" w:type="dxa"/>
          </w:tcPr>
          <w:p w14:paraId="0249014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BF08E625048D40A548967FF9AD13A4"/>
              </w:placeholder>
            </w:sdtPr>
            <w:sdtContent>
              <w:p w14:paraId="45C1AE05" w14:textId="77777777" w:rsidR="005259C0" w:rsidRDefault="005259C0" w:rsidP="005259C0"/>
              <w:p w14:paraId="323DD162" w14:textId="77777777" w:rsidR="005259C0" w:rsidRDefault="005259C0" w:rsidP="005259C0">
                <w:sdt>
                  <w:sdtPr>
                    <w:id w:val="-1463500284"/>
                    <w:citation/>
                  </w:sdtPr>
                  <w:sdtContent>
                    <w:r>
                      <w:fldChar w:fldCharType="begin"/>
                    </w:r>
                    <w:r>
                      <w:rPr>
                        <w:lang w:val="en-US"/>
                      </w:rPr>
                      <w:instrText xml:space="preserve"> CITATION Bru06 \l 1033 </w:instrText>
                    </w:r>
                    <w:r>
                      <w:fldChar w:fldCharType="separate"/>
                    </w:r>
                    <w:r>
                      <w:rPr>
                        <w:noProof/>
                        <w:lang w:val="en-US"/>
                      </w:rPr>
                      <w:t>(Bru)</w:t>
                    </w:r>
                    <w:r>
                      <w:fldChar w:fldCharType="end"/>
                    </w:r>
                  </w:sdtContent>
                </w:sdt>
              </w:p>
              <w:p w14:paraId="089665BC" w14:textId="77777777" w:rsidR="005259C0" w:rsidRDefault="005259C0" w:rsidP="005259C0"/>
              <w:p w14:paraId="0CC99B91" w14:textId="77777777" w:rsidR="005259C0" w:rsidRDefault="005259C0" w:rsidP="005259C0">
                <w:sdt>
                  <w:sdtPr>
                    <w:id w:val="1339502184"/>
                    <w:citation/>
                  </w:sdtPr>
                  <w:sdtContent>
                    <w:r>
                      <w:fldChar w:fldCharType="begin"/>
                    </w:r>
                    <w:r>
                      <w:rPr>
                        <w:lang w:val="en-US"/>
                      </w:rPr>
                      <w:instrText xml:space="preserve"> CITATION Caw96 \l 1033 </w:instrText>
                    </w:r>
                    <w:r>
                      <w:fldChar w:fldCharType="separate"/>
                    </w:r>
                    <w:r>
                      <w:rPr>
                        <w:noProof/>
                        <w:lang w:val="en-US"/>
                      </w:rPr>
                      <w:t>(Caws)</w:t>
                    </w:r>
                    <w:r>
                      <w:fldChar w:fldCharType="end"/>
                    </w:r>
                  </w:sdtContent>
                </w:sdt>
              </w:p>
              <w:p w14:paraId="2D61BAFB" w14:textId="77777777" w:rsidR="005259C0" w:rsidRDefault="005259C0" w:rsidP="005259C0"/>
              <w:p w14:paraId="194EF698" w14:textId="77777777" w:rsidR="005259C0" w:rsidRDefault="005259C0" w:rsidP="005259C0">
                <w:sdt>
                  <w:sdtPr>
                    <w:id w:val="-1510053605"/>
                    <w:citation/>
                  </w:sdtPr>
                  <w:sdtContent>
                    <w:r>
                      <w:fldChar w:fldCharType="begin"/>
                    </w:r>
                    <w:r>
                      <w:rPr>
                        <w:lang w:val="en-US"/>
                      </w:rPr>
                      <w:instrText xml:space="preserve"> CITATION Caw70 \l 1033 </w:instrText>
                    </w:r>
                    <w:r>
                      <w:fldChar w:fldCharType="separate"/>
                    </w:r>
                    <w:r>
                      <w:rPr>
                        <w:noProof/>
                        <w:lang w:val="en-US"/>
                      </w:rPr>
                      <w:t>(M. A. Caws)</w:t>
                    </w:r>
                    <w:r>
                      <w:fldChar w:fldCharType="end"/>
                    </w:r>
                  </w:sdtContent>
                </w:sdt>
              </w:p>
              <w:p w14:paraId="0556DCAB" w14:textId="77777777" w:rsidR="005259C0" w:rsidRDefault="005259C0" w:rsidP="005259C0"/>
              <w:p w14:paraId="705C4F7B" w14:textId="77777777" w:rsidR="005259C0" w:rsidRDefault="005259C0" w:rsidP="005259C0">
                <w:sdt>
                  <w:sdtPr>
                    <w:id w:val="-939995253"/>
                    <w:citation/>
                  </w:sdtPr>
                  <w:sdtContent>
                    <w:r>
                      <w:fldChar w:fldCharType="begin"/>
                    </w:r>
                    <w:r>
                      <w:rPr>
                        <w:lang w:val="en-US"/>
                      </w:rPr>
                      <w:instrText xml:space="preserve"> CITATION Dur04 \l 1033 </w:instrText>
                    </w:r>
                    <w:r>
                      <w:fldChar w:fldCharType="separate"/>
                    </w:r>
                    <w:r>
                      <w:rPr>
                        <w:noProof/>
                        <w:lang w:val="en-US"/>
                      </w:rPr>
                      <w:t>(Durozoi)</w:t>
                    </w:r>
                    <w:r>
                      <w:fldChar w:fldCharType="end"/>
                    </w:r>
                  </w:sdtContent>
                </w:sdt>
              </w:p>
              <w:p w14:paraId="206206D7" w14:textId="77777777" w:rsidR="005259C0" w:rsidRDefault="005259C0" w:rsidP="005259C0"/>
              <w:p w14:paraId="6BAD21F9" w14:textId="77777777" w:rsidR="003235A7" w:rsidRDefault="005259C0" w:rsidP="00D071A5">
                <w:pPr>
                  <w:keepNext/>
                </w:pPr>
                <w:sdt>
                  <w:sdtPr>
                    <w:id w:val="1500854406"/>
                    <w:citation/>
                  </w:sdtPr>
                  <w:sdtContent>
                    <w:r>
                      <w:fldChar w:fldCharType="begin"/>
                    </w:r>
                    <w:r>
                      <w:rPr>
                        <w:lang w:val="en-US"/>
                      </w:rPr>
                      <w:instrText xml:space="preserve"> CITATION Pol09 \l 1033 </w:instrText>
                    </w:r>
                    <w:r>
                      <w:fldChar w:fldCharType="separate"/>
                    </w:r>
                    <w:r>
                      <w:rPr>
                        <w:noProof/>
                        <w:lang w:val="en-US"/>
                      </w:rPr>
                      <w:t>(Polizzotti)</w:t>
                    </w:r>
                    <w:r>
                      <w:fldChar w:fldCharType="end"/>
                    </w:r>
                  </w:sdtContent>
                </w:sdt>
              </w:p>
            </w:sdtContent>
          </w:sdt>
        </w:tc>
      </w:tr>
    </w:tbl>
    <w:p w14:paraId="6A99F7C4" w14:textId="77777777" w:rsidR="00C27FAB" w:rsidRPr="00F36937" w:rsidRDefault="00C27FAB" w:rsidP="00D071A5">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14633" w14:textId="77777777" w:rsidR="00D071A5" w:rsidRDefault="00D071A5" w:rsidP="007A0D55">
      <w:pPr>
        <w:spacing w:after="0" w:line="240" w:lineRule="auto"/>
      </w:pPr>
      <w:r>
        <w:separator/>
      </w:r>
    </w:p>
  </w:endnote>
  <w:endnote w:type="continuationSeparator" w:id="0">
    <w:p w14:paraId="4058D9AD" w14:textId="77777777" w:rsidR="00D071A5" w:rsidRDefault="00D071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2FA0A" w14:textId="77777777" w:rsidR="00D071A5" w:rsidRDefault="00D071A5" w:rsidP="007A0D55">
      <w:pPr>
        <w:spacing w:after="0" w:line="240" w:lineRule="auto"/>
      </w:pPr>
      <w:r>
        <w:separator/>
      </w:r>
    </w:p>
  </w:footnote>
  <w:footnote w:type="continuationSeparator" w:id="0">
    <w:p w14:paraId="05485FC4" w14:textId="77777777" w:rsidR="00D071A5" w:rsidRDefault="00D071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A572B" w14:textId="77777777" w:rsidR="00D071A5" w:rsidRDefault="00D071A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D9EEC14" w14:textId="77777777" w:rsidR="00D071A5" w:rsidRDefault="00D071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5F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59C0"/>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5CE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71A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D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59C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9C0"/>
    <w:rPr>
      <w:rFonts w:ascii="Lucida Grande" w:hAnsi="Lucida Grande"/>
      <w:sz w:val="18"/>
      <w:szCs w:val="18"/>
    </w:rPr>
  </w:style>
  <w:style w:type="character" w:styleId="Emphasis">
    <w:name w:val="Emphasis"/>
    <w:basedOn w:val="DefaultParagraphFont"/>
    <w:uiPriority w:val="20"/>
    <w:rsid w:val="005259C0"/>
    <w:rPr>
      <w:i/>
    </w:rPr>
  </w:style>
  <w:style w:type="paragraph" w:styleId="Caption">
    <w:name w:val="caption"/>
    <w:basedOn w:val="Normal"/>
    <w:next w:val="Normal"/>
    <w:uiPriority w:val="35"/>
    <w:semiHidden/>
    <w:qFormat/>
    <w:rsid w:val="00D071A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59C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9C0"/>
    <w:rPr>
      <w:rFonts w:ascii="Lucida Grande" w:hAnsi="Lucida Grande"/>
      <w:sz w:val="18"/>
      <w:szCs w:val="18"/>
    </w:rPr>
  </w:style>
  <w:style w:type="character" w:styleId="Emphasis">
    <w:name w:val="Emphasis"/>
    <w:basedOn w:val="DefaultParagraphFont"/>
    <w:uiPriority w:val="20"/>
    <w:rsid w:val="005259C0"/>
    <w:rPr>
      <w:i/>
    </w:rPr>
  </w:style>
  <w:style w:type="paragraph" w:styleId="Caption">
    <w:name w:val="caption"/>
    <w:basedOn w:val="Normal"/>
    <w:next w:val="Normal"/>
    <w:uiPriority w:val="35"/>
    <w:semiHidden/>
    <w:qFormat/>
    <w:rsid w:val="00D071A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44A6ADEA5B5643AB146A3FCB5A687E"/>
        <w:category>
          <w:name w:val="General"/>
          <w:gallery w:val="placeholder"/>
        </w:category>
        <w:types>
          <w:type w:val="bbPlcHdr"/>
        </w:types>
        <w:behaviors>
          <w:behavior w:val="content"/>
        </w:behaviors>
        <w:guid w:val="{6F85F472-E9E3-B240-8BC2-3256D15C860A}"/>
      </w:docPartPr>
      <w:docPartBody>
        <w:p w:rsidR="00000000" w:rsidRDefault="004E117A">
          <w:pPr>
            <w:pStyle w:val="5644A6ADEA5B5643AB146A3FCB5A687E"/>
          </w:pPr>
          <w:r w:rsidRPr="00CC586D">
            <w:rPr>
              <w:rStyle w:val="PlaceholderText"/>
              <w:b/>
              <w:color w:val="FFFFFF" w:themeColor="background1"/>
            </w:rPr>
            <w:t>[Salutation]</w:t>
          </w:r>
        </w:p>
      </w:docPartBody>
    </w:docPart>
    <w:docPart>
      <w:docPartPr>
        <w:name w:val="47D640F0A2E1DC4CA97BB695343BED05"/>
        <w:category>
          <w:name w:val="General"/>
          <w:gallery w:val="placeholder"/>
        </w:category>
        <w:types>
          <w:type w:val="bbPlcHdr"/>
        </w:types>
        <w:behaviors>
          <w:behavior w:val="content"/>
        </w:behaviors>
        <w:guid w:val="{9C633D85-D9A8-0D4E-96E5-773463F79C32}"/>
      </w:docPartPr>
      <w:docPartBody>
        <w:p w:rsidR="00000000" w:rsidRDefault="004E117A">
          <w:pPr>
            <w:pStyle w:val="47D640F0A2E1DC4CA97BB695343BED05"/>
          </w:pPr>
          <w:r>
            <w:rPr>
              <w:rStyle w:val="PlaceholderText"/>
            </w:rPr>
            <w:t>[First name]</w:t>
          </w:r>
        </w:p>
      </w:docPartBody>
    </w:docPart>
    <w:docPart>
      <w:docPartPr>
        <w:name w:val="989A3650F8884146BFC141C468B2CEB7"/>
        <w:category>
          <w:name w:val="General"/>
          <w:gallery w:val="placeholder"/>
        </w:category>
        <w:types>
          <w:type w:val="bbPlcHdr"/>
        </w:types>
        <w:behaviors>
          <w:behavior w:val="content"/>
        </w:behaviors>
        <w:guid w:val="{A2B245C1-945C-C74C-A78C-E5EF9DA14061}"/>
      </w:docPartPr>
      <w:docPartBody>
        <w:p w:rsidR="00000000" w:rsidRDefault="004E117A">
          <w:pPr>
            <w:pStyle w:val="989A3650F8884146BFC141C468B2CEB7"/>
          </w:pPr>
          <w:r>
            <w:rPr>
              <w:rStyle w:val="PlaceholderText"/>
            </w:rPr>
            <w:t>[Middle name]</w:t>
          </w:r>
        </w:p>
      </w:docPartBody>
    </w:docPart>
    <w:docPart>
      <w:docPartPr>
        <w:name w:val="CDA901C9A3AB19429C5EB29690739489"/>
        <w:category>
          <w:name w:val="General"/>
          <w:gallery w:val="placeholder"/>
        </w:category>
        <w:types>
          <w:type w:val="bbPlcHdr"/>
        </w:types>
        <w:behaviors>
          <w:behavior w:val="content"/>
        </w:behaviors>
        <w:guid w:val="{CD80C639-CF80-6D49-A913-9BF09D4032A4}"/>
      </w:docPartPr>
      <w:docPartBody>
        <w:p w:rsidR="00000000" w:rsidRDefault="004E117A">
          <w:pPr>
            <w:pStyle w:val="CDA901C9A3AB19429C5EB29690739489"/>
          </w:pPr>
          <w:r>
            <w:rPr>
              <w:rStyle w:val="PlaceholderText"/>
            </w:rPr>
            <w:t>[Last name]</w:t>
          </w:r>
        </w:p>
      </w:docPartBody>
    </w:docPart>
    <w:docPart>
      <w:docPartPr>
        <w:name w:val="0FB9BE129EAAE2468CA2D9FB30E24578"/>
        <w:category>
          <w:name w:val="General"/>
          <w:gallery w:val="placeholder"/>
        </w:category>
        <w:types>
          <w:type w:val="bbPlcHdr"/>
        </w:types>
        <w:behaviors>
          <w:behavior w:val="content"/>
        </w:behaviors>
        <w:guid w:val="{2227275F-0169-0649-A0ED-C45F3F0A8396}"/>
      </w:docPartPr>
      <w:docPartBody>
        <w:p w:rsidR="00000000" w:rsidRDefault="004E117A">
          <w:pPr>
            <w:pStyle w:val="0FB9BE129EAAE2468CA2D9FB30E24578"/>
          </w:pPr>
          <w:r>
            <w:rPr>
              <w:rStyle w:val="PlaceholderText"/>
            </w:rPr>
            <w:t>[Enter your biography]</w:t>
          </w:r>
        </w:p>
      </w:docPartBody>
    </w:docPart>
    <w:docPart>
      <w:docPartPr>
        <w:name w:val="6CF2676CC858814093E58F0F8F354DB9"/>
        <w:category>
          <w:name w:val="General"/>
          <w:gallery w:val="placeholder"/>
        </w:category>
        <w:types>
          <w:type w:val="bbPlcHdr"/>
        </w:types>
        <w:behaviors>
          <w:behavior w:val="content"/>
        </w:behaviors>
        <w:guid w:val="{68D16FD3-9EC5-444F-95C5-E5C1EABA3B4E}"/>
      </w:docPartPr>
      <w:docPartBody>
        <w:p w:rsidR="00000000" w:rsidRDefault="004E117A">
          <w:pPr>
            <w:pStyle w:val="6CF2676CC858814093E58F0F8F354DB9"/>
          </w:pPr>
          <w:r>
            <w:rPr>
              <w:rStyle w:val="PlaceholderText"/>
            </w:rPr>
            <w:t>[Enter the institution with which you are affiliated]</w:t>
          </w:r>
        </w:p>
      </w:docPartBody>
    </w:docPart>
    <w:docPart>
      <w:docPartPr>
        <w:name w:val="B36777FE09CC6E47852782E755C30FCE"/>
        <w:category>
          <w:name w:val="General"/>
          <w:gallery w:val="placeholder"/>
        </w:category>
        <w:types>
          <w:type w:val="bbPlcHdr"/>
        </w:types>
        <w:behaviors>
          <w:behavior w:val="content"/>
        </w:behaviors>
        <w:guid w:val="{F4A66DE1-3079-D240-981D-BFCF15B1EA23}"/>
      </w:docPartPr>
      <w:docPartBody>
        <w:p w:rsidR="00000000" w:rsidRDefault="004E117A">
          <w:pPr>
            <w:pStyle w:val="B36777FE09CC6E47852782E755C30FCE"/>
          </w:pPr>
          <w:r w:rsidRPr="00EF74F7">
            <w:rPr>
              <w:b/>
              <w:color w:val="808080" w:themeColor="background1" w:themeShade="80"/>
            </w:rPr>
            <w:t>[Enter the headword for your article]</w:t>
          </w:r>
        </w:p>
      </w:docPartBody>
    </w:docPart>
    <w:docPart>
      <w:docPartPr>
        <w:name w:val="38689637A2DCF4439C5513175C714F98"/>
        <w:category>
          <w:name w:val="General"/>
          <w:gallery w:val="placeholder"/>
        </w:category>
        <w:types>
          <w:type w:val="bbPlcHdr"/>
        </w:types>
        <w:behaviors>
          <w:behavior w:val="content"/>
        </w:behaviors>
        <w:guid w:val="{09CBC3DD-E03C-2646-82C1-80E132C12612}"/>
      </w:docPartPr>
      <w:docPartBody>
        <w:p w:rsidR="00000000" w:rsidRDefault="004E117A">
          <w:pPr>
            <w:pStyle w:val="38689637A2DCF4439C5513175C714F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A3C09D0F6B7B45A5A2E543B706997E"/>
        <w:category>
          <w:name w:val="General"/>
          <w:gallery w:val="placeholder"/>
        </w:category>
        <w:types>
          <w:type w:val="bbPlcHdr"/>
        </w:types>
        <w:behaviors>
          <w:behavior w:val="content"/>
        </w:behaviors>
        <w:guid w:val="{B8014560-F977-114E-8182-3EBE83B31AB8}"/>
      </w:docPartPr>
      <w:docPartBody>
        <w:p w:rsidR="00000000" w:rsidRDefault="004E117A">
          <w:pPr>
            <w:pStyle w:val="D6A3C09D0F6B7B45A5A2E543B70699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A35D0A6E81CB4BBB4DD4F9CE26807B"/>
        <w:category>
          <w:name w:val="General"/>
          <w:gallery w:val="placeholder"/>
        </w:category>
        <w:types>
          <w:type w:val="bbPlcHdr"/>
        </w:types>
        <w:behaviors>
          <w:behavior w:val="content"/>
        </w:behaviors>
        <w:guid w:val="{7379B7A4-BE47-C74E-A4BF-936B0C657A6B}"/>
      </w:docPartPr>
      <w:docPartBody>
        <w:p w:rsidR="00000000" w:rsidRDefault="004E117A">
          <w:pPr>
            <w:pStyle w:val="C9A35D0A6E81CB4BBB4DD4F9CE2680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BF08E625048D40A548967FF9AD13A4"/>
        <w:category>
          <w:name w:val="General"/>
          <w:gallery w:val="placeholder"/>
        </w:category>
        <w:types>
          <w:type w:val="bbPlcHdr"/>
        </w:types>
        <w:behaviors>
          <w:behavior w:val="content"/>
        </w:behaviors>
        <w:guid w:val="{4A7FF120-5D63-2444-B40D-60190BABF6BE}"/>
      </w:docPartPr>
      <w:docPartBody>
        <w:p w:rsidR="00000000" w:rsidRDefault="004E117A">
          <w:pPr>
            <w:pStyle w:val="8ABF08E625048D40A548967FF9AD13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644A6ADEA5B5643AB146A3FCB5A687E">
    <w:name w:val="5644A6ADEA5B5643AB146A3FCB5A687E"/>
  </w:style>
  <w:style w:type="paragraph" w:customStyle="1" w:styleId="47D640F0A2E1DC4CA97BB695343BED05">
    <w:name w:val="47D640F0A2E1DC4CA97BB695343BED05"/>
  </w:style>
  <w:style w:type="paragraph" w:customStyle="1" w:styleId="989A3650F8884146BFC141C468B2CEB7">
    <w:name w:val="989A3650F8884146BFC141C468B2CEB7"/>
  </w:style>
  <w:style w:type="paragraph" w:customStyle="1" w:styleId="CDA901C9A3AB19429C5EB29690739489">
    <w:name w:val="CDA901C9A3AB19429C5EB29690739489"/>
  </w:style>
  <w:style w:type="paragraph" w:customStyle="1" w:styleId="0FB9BE129EAAE2468CA2D9FB30E24578">
    <w:name w:val="0FB9BE129EAAE2468CA2D9FB30E24578"/>
  </w:style>
  <w:style w:type="paragraph" w:customStyle="1" w:styleId="6CF2676CC858814093E58F0F8F354DB9">
    <w:name w:val="6CF2676CC858814093E58F0F8F354DB9"/>
  </w:style>
  <w:style w:type="paragraph" w:customStyle="1" w:styleId="B36777FE09CC6E47852782E755C30FCE">
    <w:name w:val="B36777FE09CC6E47852782E755C30FCE"/>
  </w:style>
  <w:style w:type="paragraph" w:customStyle="1" w:styleId="38689637A2DCF4439C5513175C714F98">
    <w:name w:val="38689637A2DCF4439C5513175C714F98"/>
  </w:style>
  <w:style w:type="paragraph" w:customStyle="1" w:styleId="D6A3C09D0F6B7B45A5A2E543B706997E">
    <w:name w:val="D6A3C09D0F6B7B45A5A2E543B706997E"/>
  </w:style>
  <w:style w:type="paragraph" w:customStyle="1" w:styleId="C9A35D0A6E81CB4BBB4DD4F9CE26807B">
    <w:name w:val="C9A35D0A6E81CB4BBB4DD4F9CE26807B"/>
  </w:style>
  <w:style w:type="paragraph" w:customStyle="1" w:styleId="8ABF08E625048D40A548967FF9AD13A4">
    <w:name w:val="8ABF08E625048D40A548967FF9AD13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644A6ADEA5B5643AB146A3FCB5A687E">
    <w:name w:val="5644A6ADEA5B5643AB146A3FCB5A687E"/>
  </w:style>
  <w:style w:type="paragraph" w:customStyle="1" w:styleId="47D640F0A2E1DC4CA97BB695343BED05">
    <w:name w:val="47D640F0A2E1DC4CA97BB695343BED05"/>
  </w:style>
  <w:style w:type="paragraph" w:customStyle="1" w:styleId="989A3650F8884146BFC141C468B2CEB7">
    <w:name w:val="989A3650F8884146BFC141C468B2CEB7"/>
  </w:style>
  <w:style w:type="paragraph" w:customStyle="1" w:styleId="CDA901C9A3AB19429C5EB29690739489">
    <w:name w:val="CDA901C9A3AB19429C5EB29690739489"/>
  </w:style>
  <w:style w:type="paragraph" w:customStyle="1" w:styleId="0FB9BE129EAAE2468CA2D9FB30E24578">
    <w:name w:val="0FB9BE129EAAE2468CA2D9FB30E24578"/>
  </w:style>
  <w:style w:type="paragraph" w:customStyle="1" w:styleId="6CF2676CC858814093E58F0F8F354DB9">
    <w:name w:val="6CF2676CC858814093E58F0F8F354DB9"/>
  </w:style>
  <w:style w:type="paragraph" w:customStyle="1" w:styleId="B36777FE09CC6E47852782E755C30FCE">
    <w:name w:val="B36777FE09CC6E47852782E755C30FCE"/>
  </w:style>
  <w:style w:type="paragraph" w:customStyle="1" w:styleId="38689637A2DCF4439C5513175C714F98">
    <w:name w:val="38689637A2DCF4439C5513175C714F98"/>
  </w:style>
  <w:style w:type="paragraph" w:customStyle="1" w:styleId="D6A3C09D0F6B7B45A5A2E543B706997E">
    <w:name w:val="D6A3C09D0F6B7B45A5A2E543B706997E"/>
  </w:style>
  <w:style w:type="paragraph" w:customStyle="1" w:styleId="C9A35D0A6E81CB4BBB4DD4F9CE26807B">
    <w:name w:val="C9A35D0A6E81CB4BBB4DD4F9CE26807B"/>
  </w:style>
  <w:style w:type="paragraph" w:customStyle="1" w:styleId="8ABF08E625048D40A548967FF9AD13A4">
    <w:name w:val="8ABF08E625048D40A548967FF9AD1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Bru06</b:Tag>
    <b:SourceType>Book</b:SourceType>
    <b:Guid>{78C3FAB4-E0FD-8746-BAA8-AC1DE85F349E}</b:Guid>
    <b:Author>
      <b:Editor>
        <b:NameList>
          <b:Person>
            <b:Last>Bru</b:Last>
            <b:First>Sascha</b:First>
          </b:Person>
        </b:NameList>
      </b:Editor>
    </b:Author>
    <b:Title>The Invention of Politics in the European Avant-garde (1906-1940)</b:Title>
    <b:City>Amsterdam</b:City>
    <b:Publisher>Rodopi</b:Publisher>
    <b:Year>2006</b:Year>
    <b:RefOrder>1</b:RefOrder>
  </b:Source>
  <b:Source>
    <b:Tag>Caw96</b:Tag>
    <b:SourceType>Book</b:SourceType>
    <b:Guid>{FB3FF262-C6A0-B147-8A97-9F78A9A424F6}</b:Guid>
    <b:Author>
      <b:Author>
        <b:NameList>
          <b:Person>
            <b:Last>Caws</b:Last>
            <b:First>Mary</b:First>
            <b:Middle>Ann</b:Middle>
          </b:Person>
        </b:NameList>
      </b:Author>
    </b:Author>
    <b:Title>André Breton</b:Title>
    <b:City>New York</b:City>
    <b:Publisher>Twayne Publishers</b:Publisher>
    <b:Year>1971, rev. 1996</b:Year>
    <b:RefOrder>2</b:RefOrder>
  </b:Source>
  <b:Source>
    <b:Tag>Caw70</b:Tag>
    <b:SourceType>Book</b:SourceType>
    <b:Guid>{CB58AA74-5F54-524D-B24C-06402385F98B}</b:Guid>
    <b:Author>
      <b:Author>
        <b:NameList>
          <b:Person>
            <b:Last>Caws</b:Last>
            <b:First>Mary</b:First>
            <b:Middle>Anne</b:Middle>
          </b:Person>
        </b:NameList>
      </b:Author>
    </b:Author>
    <b:Title>The Poetry of Dada and Surrealism: Aragon, Breton, Tzara, Eluard, Desnos</b:Title>
    <b:City>Princeton</b:City>
    <b:Publisher>Princeton UP</b:Publisher>
    <b:Year>1970</b:Year>
    <b:RefOrder>3</b:RefOrder>
  </b:Source>
  <b:Source>
    <b:Tag>Dur04</b:Tag>
    <b:SourceType>Book</b:SourceType>
    <b:Guid>{7A29784E-4D80-BB47-8AF7-2EBC1C98361A}</b:Guid>
    <b:Author>
      <b:Author>
        <b:NameList>
          <b:Person>
            <b:Last>Durozoi</b:Last>
            <b:First>Gerard</b:First>
          </b:Person>
        </b:NameList>
      </b:Author>
    </b:Author>
    <b:Title>History of the Surrealist Movement</b:Title>
    <b:City>Princeton</b:City>
    <b:Publisher>Princeton UP</b:Publisher>
    <b:Year>2004</b:Year>
    <b:RefOrder>4</b:RefOrder>
  </b:Source>
  <b:Source>
    <b:Tag>Pol09</b:Tag>
    <b:SourceType>Book</b:SourceType>
    <b:Guid>{28C945A1-2FE0-DA4C-BE4E-EAF43C5C1E0E}</b:Guid>
    <b:Author>
      <b:Author>
        <b:NameList>
          <b:Person>
            <b:Last>Polizzotti</b:Last>
            <b:First>Mark</b:First>
          </b:Person>
        </b:NameList>
      </b:Author>
    </b:Author>
    <b:Title>Revolution of the Mind: The Life of André Breton</b:Title>
    <b:City>Boston</b:City>
    <b:Publisher>Commonwealth Books</b:Publisher>
    <b:Year>2009</b:Year>
    <b:RefOrder>5</b:RefOrder>
  </b:Source>
</b:Sources>
</file>

<file path=customXml/itemProps1.xml><?xml version="1.0" encoding="utf-8"?>
<ds:datastoreItem xmlns:ds="http://schemas.openxmlformats.org/officeDocument/2006/customXml" ds:itemID="{A6557FB9-DBB8-5144-BB20-39D1CB4A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5</Pages>
  <Words>2117</Words>
  <Characters>12071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2015-11-10T23:49:00Z</dcterms:created>
  <dcterms:modified xsi:type="dcterms:W3CDTF">2015-11-11T00:19:00Z</dcterms:modified>
</cp:coreProperties>
</file>