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A953271" w14:textId="77777777" w:rsidTr="00922950">
        <w:tc>
          <w:tcPr>
            <w:tcW w:w="491" w:type="dxa"/>
            <w:vMerge w:val="restart"/>
            <w:shd w:val="clear" w:color="auto" w:fill="A6A6A6" w:themeFill="background1" w:themeFillShade="A6"/>
            <w:textDirection w:val="btLr"/>
          </w:tcPr>
          <w:p w14:paraId="4A363D7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020341FAC199A4FA754FFA8D863430B"/>
            </w:placeholder>
            <w:showingPlcHdr/>
            <w:dropDownList>
              <w:listItem w:displayText="Dr." w:value="Dr."/>
              <w:listItem w:displayText="Prof." w:value="Prof."/>
            </w:dropDownList>
          </w:sdtPr>
          <w:sdtEndPr/>
          <w:sdtContent>
            <w:tc>
              <w:tcPr>
                <w:tcW w:w="1259" w:type="dxa"/>
              </w:tcPr>
              <w:p w14:paraId="1DE1001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20DB1DD9AE174429396F7721F909D73"/>
            </w:placeholder>
            <w:text/>
          </w:sdtPr>
          <w:sdtEndPr/>
          <w:sdtContent>
            <w:tc>
              <w:tcPr>
                <w:tcW w:w="2073" w:type="dxa"/>
              </w:tcPr>
              <w:p w14:paraId="5BCCF726" w14:textId="77777777" w:rsidR="00B574C9" w:rsidRDefault="00B566C1" w:rsidP="00B566C1">
                <w:r>
                  <w:t>Nicholas</w:t>
                </w:r>
              </w:p>
            </w:tc>
          </w:sdtContent>
        </w:sdt>
        <w:sdt>
          <w:sdtPr>
            <w:alias w:val="Middle name"/>
            <w:tag w:val="authorMiddleName"/>
            <w:id w:val="-2076034781"/>
            <w:placeholder>
              <w:docPart w:val="8E96487A0B4A19489CEF867B0043FD0F"/>
            </w:placeholder>
            <w:showingPlcHdr/>
            <w:text/>
          </w:sdtPr>
          <w:sdtEndPr/>
          <w:sdtContent>
            <w:tc>
              <w:tcPr>
                <w:tcW w:w="2551" w:type="dxa"/>
              </w:tcPr>
              <w:p w14:paraId="61325E9E" w14:textId="77777777" w:rsidR="00B574C9" w:rsidRDefault="00B574C9" w:rsidP="00922950">
                <w:r>
                  <w:rPr>
                    <w:rStyle w:val="PlaceholderText"/>
                  </w:rPr>
                  <w:t>[Middle name]</w:t>
                </w:r>
              </w:p>
            </w:tc>
          </w:sdtContent>
        </w:sdt>
        <w:sdt>
          <w:sdtPr>
            <w:alias w:val="Last name"/>
            <w:tag w:val="authorLastName"/>
            <w:id w:val="-1088529830"/>
            <w:placeholder>
              <w:docPart w:val="593D111D368C7243A74E4B13DCC4E449"/>
            </w:placeholder>
            <w:text/>
          </w:sdtPr>
          <w:sdtEndPr/>
          <w:sdtContent>
            <w:tc>
              <w:tcPr>
                <w:tcW w:w="2642" w:type="dxa"/>
              </w:tcPr>
              <w:p w14:paraId="6464D03A" w14:textId="77777777" w:rsidR="00B574C9" w:rsidRDefault="00B566C1" w:rsidP="00B566C1">
                <w:r>
                  <w:t>Sawicki</w:t>
                </w:r>
              </w:p>
            </w:tc>
          </w:sdtContent>
        </w:sdt>
      </w:tr>
      <w:tr w:rsidR="00B574C9" w14:paraId="2DC229D2" w14:textId="77777777" w:rsidTr="001A6A06">
        <w:trPr>
          <w:trHeight w:val="986"/>
        </w:trPr>
        <w:tc>
          <w:tcPr>
            <w:tcW w:w="491" w:type="dxa"/>
            <w:vMerge/>
            <w:shd w:val="clear" w:color="auto" w:fill="A6A6A6" w:themeFill="background1" w:themeFillShade="A6"/>
          </w:tcPr>
          <w:p w14:paraId="18BCC5B6" w14:textId="77777777" w:rsidR="00B574C9" w:rsidRPr="001A6A06" w:rsidRDefault="00B574C9" w:rsidP="00CF1542">
            <w:pPr>
              <w:jc w:val="center"/>
              <w:rPr>
                <w:b/>
                <w:color w:val="FFFFFF" w:themeColor="background1"/>
              </w:rPr>
            </w:pPr>
          </w:p>
        </w:tc>
        <w:sdt>
          <w:sdtPr>
            <w:alias w:val="Biography"/>
            <w:tag w:val="authorBiography"/>
            <w:id w:val="938807824"/>
            <w:placeholder>
              <w:docPart w:val="10459F49B44893478F04B35A607E0CB4"/>
            </w:placeholder>
            <w:showingPlcHdr/>
          </w:sdtPr>
          <w:sdtEndPr/>
          <w:sdtContent>
            <w:tc>
              <w:tcPr>
                <w:tcW w:w="8525" w:type="dxa"/>
                <w:gridSpan w:val="4"/>
              </w:tcPr>
              <w:p w14:paraId="1CF9947C" w14:textId="77777777" w:rsidR="00B574C9" w:rsidRDefault="00B574C9" w:rsidP="00922950">
                <w:r>
                  <w:rPr>
                    <w:rStyle w:val="PlaceholderText"/>
                  </w:rPr>
                  <w:t>[Enter your biography]</w:t>
                </w:r>
              </w:p>
            </w:tc>
          </w:sdtContent>
        </w:sdt>
      </w:tr>
      <w:tr w:rsidR="00B574C9" w14:paraId="78C0A97F" w14:textId="77777777" w:rsidTr="001A6A06">
        <w:trPr>
          <w:trHeight w:val="986"/>
        </w:trPr>
        <w:tc>
          <w:tcPr>
            <w:tcW w:w="491" w:type="dxa"/>
            <w:vMerge/>
            <w:shd w:val="clear" w:color="auto" w:fill="A6A6A6" w:themeFill="background1" w:themeFillShade="A6"/>
          </w:tcPr>
          <w:p w14:paraId="0CCB2FCA" w14:textId="77777777" w:rsidR="00B574C9" w:rsidRPr="001A6A06" w:rsidRDefault="00B574C9" w:rsidP="00CF1542">
            <w:pPr>
              <w:jc w:val="center"/>
              <w:rPr>
                <w:b/>
                <w:color w:val="FFFFFF" w:themeColor="background1"/>
              </w:rPr>
            </w:pPr>
          </w:p>
        </w:tc>
        <w:sdt>
          <w:sdtPr>
            <w:alias w:val="Affiliation"/>
            <w:tag w:val="affiliation"/>
            <w:id w:val="2012937915"/>
            <w:placeholder>
              <w:docPart w:val="E84A19DA43368049A9FFF33D66AFEFDA"/>
            </w:placeholder>
            <w:text/>
          </w:sdtPr>
          <w:sdtEndPr/>
          <w:sdtContent>
            <w:tc>
              <w:tcPr>
                <w:tcW w:w="8525" w:type="dxa"/>
                <w:gridSpan w:val="4"/>
              </w:tcPr>
              <w:p w14:paraId="69F50B55" w14:textId="77777777" w:rsidR="00B574C9" w:rsidRDefault="00B566C1" w:rsidP="00B566C1">
                <w:r>
                  <w:t>Lehigh University</w:t>
                </w:r>
              </w:p>
            </w:tc>
          </w:sdtContent>
        </w:sdt>
      </w:tr>
    </w:tbl>
    <w:p w14:paraId="123363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4485D78" w14:textId="77777777" w:rsidTr="00244BB0">
        <w:tc>
          <w:tcPr>
            <w:tcW w:w="9016" w:type="dxa"/>
            <w:shd w:val="clear" w:color="auto" w:fill="A6A6A6" w:themeFill="background1" w:themeFillShade="A6"/>
            <w:tcMar>
              <w:top w:w="113" w:type="dxa"/>
              <w:bottom w:w="113" w:type="dxa"/>
            </w:tcMar>
          </w:tcPr>
          <w:p w14:paraId="587825A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0B7500E" w14:textId="77777777" w:rsidTr="003F0D73">
        <w:sdt>
          <w:sdtPr>
            <w:alias w:val="Article headword"/>
            <w:tag w:val="articleHeadword"/>
            <w:id w:val="-361440020"/>
            <w:placeholder>
              <w:docPart w:val="64096EA22349B04F828B9D2B2A1F6A7F"/>
            </w:placeholder>
            <w:text/>
          </w:sdtPr>
          <w:sdtContent>
            <w:tc>
              <w:tcPr>
                <w:tcW w:w="9016" w:type="dxa"/>
                <w:tcMar>
                  <w:top w:w="113" w:type="dxa"/>
                  <w:bottom w:w="113" w:type="dxa"/>
                </w:tcMar>
              </w:tcPr>
              <w:p w14:paraId="37367F1D" w14:textId="77777777" w:rsidR="003F0D73" w:rsidRPr="00FB589A" w:rsidRDefault="00B566C1" w:rsidP="003F0D73">
                <w:pPr>
                  <w:rPr>
                    <w:b/>
                  </w:rPr>
                </w:pPr>
                <w:r w:rsidRPr="00B566C1">
                  <w:rPr>
                    <w:rFonts w:eastAsia="Times New Roman" w:cs="Times New Roman"/>
                    <w:szCs w:val="24"/>
                  </w:rPr>
                  <w:t>Brod, Max (1884-1968)</w:t>
                </w:r>
              </w:p>
            </w:tc>
          </w:sdtContent>
        </w:sdt>
      </w:tr>
      <w:tr w:rsidR="00464699" w14:paraId="7CE71702" w14:textId="77777777" w:rsidTr="007821B0">
        <w:sdt>
          <w:sdtPr>
            <w:alias w:val="Variant headwords"/>
            <w:tag w:val="variantHeadwords"/>
            <w:id w:val="173464402"/>
            <w:placeholder>
              <w:docPart w:val="793D2E8ED29F154B98456CDB68B246E0"/>
            </w:placeholder>
            <w:showingPlcHdr/>
          </w:sdtPr>
          <w:sdtEndPr/>
          <w:sdtContent>
            <w:tc>
              <w:tcPr>
                <w:tcW w:w="9016" w:type="dxa"/>
                <w:tcMar>
                  <w:top w:w="113" w:type="dxa"/>
                  <w:bottom w:w="113" w:type="dxa"/>
                </w:tcMar>
              </w:tcPr>
              <w:p w14:paraId="5386FEB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97D7D8C" w14:textId="77777777" w:rsidTr="003F0D73">
        <w:sdt>
          <w:sdtPr>
            <w:alias w:val="Abstract"/>
            <w:tag w:val="abstract"/>
            <w:id w:val="-635871867"/>
            <w:placeholder>
              <w:docPart w:val="E3E4EF883EA2424DB0C095CBCA217A29"/>
            </w:placeholder>
          </w:sdtPr>
          <w:sdtEndPr/>
          <w:sdtContent>
            <w:tc>
              <w:tcPr>
                <w:tcW w:w="9016" w:type="dxa"/>
                <w:tcMar>
                  <w:top w:w="113" w:type="dxa"/>
                  <w:bottom w:w="113" w:type="dxa"/>
                </w:tcMar>
              </w:tcPr>
              <w:p w14:paraId="486AA814" w14:textId="77777777" w:rsidR="00B566C1" w:rsidRPr="004309EB" w:rsidRDefault="00B566C1" w:rsidP="00B566C1">
                <w:r w:rsidRPr="004309EB">
                  <w:t>Max Brod was one of the most influential figures of the modern</w:t>
                </w:r>
                <w:r>
                  <w:t>ist</w:t>
                </w:r>
                <w:r w:rsidRPr="004309EB">
                  <w:t xml:space="preserve"> literary scene in Prague, as well as its most important chronicler and promoter.  Best remembered today for his role in preserving and editing the work of his close friend Franz Kafka, Brod was himself a writer of extraordinary breadth and output.  Among the most prolific German-language </w:t>
                </w:r>
                <w:r>
                  <w:t xml:space="preserve">critics and </w:t>
                </w:r>
                <w:r w:rsidRPr="004309EB">
                  <w:t>authors of the twentieth century, he p</w:t>
                </w:r>
                <w:r>
                  <w:t>ublished hundreds</w:t>
                </w:r>
                <w:r w:rsidRPr="004309EB">
                  <w:t xml:space="preserve"> of essays and works of criticism over the course of his life, along with a range of other publications that included novels, biographies, memoirs and translations.  </w:t>
                </w:r>
                <w:r>
                  <w:t>Brod</w:t>
                </w:r>
                <w:r w:rsidRPr="004309EB">
                  <w:t xml:space="preserve"> </w:t>
                </w:r>
                <w:r>
                  <w:t xml:space="preserve">was </w:t>
                </w:r>
                <w:r w:rsidRPr="004309EB">
                  <w:t xml:space="preserve">a leading public intellectual in interwar Czechoslovakia and later in Israel, </w:t>
                </w:r>
                <w:r>
                  <w:t>where he emigrated in</w:t>
                </w:r>
                <w:r w:rsidRPr="004309EB">
                  <w:t xml:space="preserve"> 1939, and </w:t>
                </w:r>
                <w:r>
                  <w:t xml:space="preserve">he also </w:t>
                </w:r>
                <w:r w:rsidRPr="004309EB">
                  <w:t xml:space="preserve">wrote extensively on </w:t>
                </w:r>
                <w:r>
                  <w:t xml:space="preserve">Judaism and </w:t>
                </w:r>
                <w:r w:rsidRPr="004309EB">
                  <w:t>Zionism.</w:t>
                </w:r>
              </w:p>
              <w:p w14:paraId="3EBEE6F3" w14:textId="77777777" w:rsidR="00B566C1" w:rsidRPr="004309EB" w:rsidRDefault="00B566C1" w:rsidP="00B566C1"/>
              <w:p w14:paraId="3CAED065" w14:textId="77777777" w:rsidR="00E85A05" w:rsidRDefault="00B566C1" w:rsidP="00B566C1">
                <w:r w:rsidRPr="004309EB">
                  <w:t>Brod grew up in an acculturated German-speaking Jewish household in Prague.  He studied law at Prague University</w:t>
                </w:r>
                <w:r>
                  <w:t xml:space="preserve"> </w:t>
                </w:r>
                <w:r w:rsidRPr="004309EB">
                  <w:t xml:space="preserve">and there befriended Kafka, a fellow student.  After earning his law degree in 1907, </w:t>
                </w:r>
                <w:r>
                  <w:t>Brod</w:t>
                </w:r>
                <w:r w:rsidRPr="004309EB">
                  <w:t xml:space="preserve"> went on to work in a series of administrative positions for the postal service, while at the same time fully devoting himself to writing.  Throug</w:t>
                </w:r>
                <w:r>
                  <w:t xml:space="preserve">h these efforts he </w:t>
                </w:r>
                <w:r w:rsidRPr="004309EB">
                  <w:t>became close to other Jewish Prague writers of the same generation, including Kafka, Oskar Baum, Felix Weltsch</w:t>
                </w:r>
                <w:r>
                  <w:t>,</w:t>
                </w:r>
                <w:r w:rsidRPr="004309EB">
                  <w:t xml:space="preserve"> and Franz Werfel.  Brod </w:t>
                </w:r>
                <w:r>
                  <w:t xml:space="preserve">would later term this group of friends the </w:t>
                </w:r>
                <w:r w:rsidRPr="004309EB">
                  <w:t xml:space="preserve">“Prague Circle” in his eponymous memoir </w:t>
                </w:r>
                <w:r w:rsidRPr="001B445C">
                  <w:rPr>
                    <w:i/>
                    <w:iCs/>
                  </w:rPr>
                  <w:t>Der Prager Kreis</w:t>
                </w:r>
                <w:r>
                  <w:t xml:space="preserve"> (1966), and he was instrumental in promoting them as emerging modernist authors.</w:t>
                </w:r>
              </w:p>
            </w:tc>
          </w:sdtContent>
        </w:sdt>
      </w:tr>
      <w:tr w:rsidR="003F0D73" w14:paraId="0F42E01D" w14:textId="77777777" w:rsidTr="003F0D73">
        <w:sdt>
          <w:sdtPr>
            <w:alias w:val="Article text"/>
            <w:tag w:val="articleText"/>
            <w:id w:val="634067588"/>
            <w:placeholder>
              <w:docPart w:val="E296314221BE6745AC3CD8E600ED9226"/>
            </w:placeholder>
          </w:sdtPr>
          <w:sdtEndPr/>
          <w:sdtContent>
            <w:tc>
              <w:tcPr>
                <w:tcW w:w="9016" w:type="dxa"/>
                <w:tcMar>
                  <w:top w:w="113" w:type="dxa"/>
                  <w:bottom w:w="113" w:type="dxa"/>
                </w:tcMar>
              </w:tcPr>
              <w:p w14:paraId="7E4628F1" w14:textId="77777777" w:rsidR="00B566C1" w:rsidRPr="004309EB" w:rsidRDefault="00B566C1" w:rsidP="00B566C1">
                <w:r w:rsidRPr="004309EB">
                  <w:t>Max Brod was one of the most influential figures of the modern</w:t>
                </w:r>
                <w:r>
                  <w:t>ist</w:t>
                </w:r>
                <w:r w:rsidRPr="004309EB">
                  <w:t xml:space="preserve"> literary scene in Prague, as well as its most important chronicler and promoter.  Best remembered today for his role in preserving and editing the work of his close friend Franz Kafka, Brod was himself a writer of extraordinary breadth and output.  Among the most prolific German-language </w:t>
                </w:r>
                <w:r>
                  <w:t xml:space="preserve">critics and </w:t>
                </w:r>
                <w:r w:rsidRPr="004309EB">
                  <w:t>authors of the twentieth century, he p</w:t>
                </w:r>
                <w:r>
                  <w:t>ublished hundreds</w:t>
                </w:r>
                <w:r w:rsidRPr="004309EB">
                  <w:t xml:space="preserve"> of essays and works of criticism over the course of his life, along with a range of other publications that included novels, biographies, memoirs and translations.  </w:t>
                </w:r>
                <w:r>
                  <w:t>Brod</w:t>
                </w:r>
                <w:r w:rsidRPr="004309EB">
                  <w:t xml:space="preserve"> </w:t>
                </w:r>
                <w:r>
                  <w:t xml:space="preserve">was </w:t>
                </w:r>
                <w:r w:rsidRPr="004309EB">
                  <w:t xml:space="preserve">a leading public intellectual in interwar Czechoslovakia and later in Israel, </w:t>
                </w:r>
                <w:r>
                  <w:t>where he emigrated in</w:t>
                </w:r>
                <w:r w:rsidRPr="004309EB">
                  <w:t xml:space="preserve"> 1939, and </w:t>
                </w:r>
                <w:r>
                  <w:t xml:space="preserve">he also </w:t>
                </w:r>
                <w:r w:rsidRPr="004309EB">
                  <w:t xml:space="preserve">wrote extensively on </w:t>
                </w:r>
                <w:r>
                  <w:t xml:space="preserve">Judaism and </w:t>
                </w:r>
                <w:r w:rsidRPr="004309EB">
                  <w:t>Zionism.</w:t>
                </w:r>
              </w:p>
              <w:p w14:paraId="649D9185" w14:textId="77777777" w:rsidR="00B566C1" w:rsidRPr="004309EB" w:rsidRDefault="00B566C1" w:rsidP="00B566C1"/>
              <w:p w14:paraId="0BE491C8" w14:textId="77777777" w:rsidR="00B566C1" w:rsidRPr="00036BC4" w:rsidRDefault="00B566C1" w:rsidP="00B566C1">
                <w:r w:rsidRPr="004309EB">
                  <w:t>Brod grew up in an acculturated German-speaking Jewish household in Prague.  He studied law at Prague University</w:t>
                </w:r>
                <w:r>
                  <w:t xml:space="preserve"> </w:t>
                </w:r>
                <w:r w:rsidRPr="004309EB">
                  <w:t xml:space="preserve">and there befriended Kafka, a fellow student.  After earning his law degree in 1907, </w:t>
                </w:r>
                <w:r>
                  <w:t>Brod</w:t>
                </w:r>
                <w:r w:rsidRPr="004309EB">
                  <w:t xml:space="preserve"> went on to work in a series of administrative positions for the postal service, while at the same time fully devoting himself to writing.  Throug</w:t>
                </w:r>
                <w:r>
                  <w:t xml:space="preserve">h these efforts he </w:t>
                </w:r>
                <w:r w:rsidRPr="004309EB">
                  <w:t>became close to other Jewish Prague writers of the same generation, including Kafka, Oskar Baum, Felix Weltsch</w:t>
                </w:r>
                <w:r>
                  <w:t>,</w:t>
                </w:r>
                <w:r w:rsidRPr="004309EB">
                  <w:t xml:space="preserve"> and Franz Werfel.  Brod </w:t>
                </w:r>
                <w:r>
                  <w:t xml:space="preserve">would later term this group of friends the </w:t>
                </w:r>
                <w:r w:rsidRPr="004309EB">
                  <w:t xml:space="preserve">“Prague Circle” in his eponymous memoir </w:t>
                </w:r>
                <w:r w:rsidRPr="001B445C">
                  <w:rPr>
                    <w:i/>
                    <w:iCs/>
                  </w:rPr>
                  <w:t>Der Prager Kreis</w:t>
                </w:r>
                <w:r>
                  <w:t xml:space="preserve"> (1966), and he was instrumental in promoting them as emerging modernist authors.  In Kafka’s case, Brod also played a monumental role in defining the writer’s </w:t>
                </w:r>
                <w:r>
                  <w:lastRenderedPageBreak/>
                  <w:t>posthumous legacy.  W</w:t>
                </w:r>
                <w:r w:rsidRPr="004309EB">
                  <w:t xml:space="preserve">hen Kafka died in 1924, Brod famously </w:t>
                </w:r>
                <w:r>
                  <w:t>safeguarded</w:t>
                </w:r>
                <w:r w:rsidRPr="004309EB">
                  <w:t xml:space="preserve"> </w:t>
                </w:r>
                <w:r>
                  <w:t>his</w:t>
                </w:r>
                <w:r w:rsidRPr="004309EB">
                  <w:t xml:space="preserve"> unpublished </w:t>
                </w:r>
                <w:r>
                  <w:t>manuscripts</w:t>
                </w:r>
                <w:r w:rsidRPr="004309EB">
                  <w:t>,</w:t>
                </w:r>
                <w:r>
                  <w:t xml:space="preserve"> diaries, and letters, which he helped edit and publish over the years.  Brod</w:t>
                </w:r>
                <w:r w:rsidRPr="004309EB">
                  <w:t xml:space="preserve"> also authored the first biograph</w:t>
                </w:r>
                <w:r>
                  <w:t>ical study</w:t>
                </w:r>
                <w:r w:rsidRPr="004309EB">
                  <w:t xml:space="preserve"> of Kafka, </w:t>
                </w:r>
                <w:r w:rsidRPr="009A3AA3">
                  <w:rPr>
                    <w:i/>
                  </w:rPr>
                  <w:t>Franz Kafka: Eine Biographie</w:t>
                </w:r>
                <w:r w:rsidRPr="004309EB">
                  <w:rPr>
                    <w:lang w:val="cs-CZ"/>
                  </w:rPr>
                  <w:t xml:space="preserve"> </w:t>
                </w:r>
                <w:r>
                  <w:rPr>
                    <w:lang w:val="cs-CZ"/>
                  </w:rPr>
                  <w:t>(</w:t>
                </w:r>
                <w:r w:rsidRPr="00A918BB">
                  <w:rPr>
                    <w:i/>
                    <w:lang w:val="cs-CZ"/>
                  </w:rPr>
                  <w:t>Franz Kafka: A Biography</w:t>
                </w:r>
                <w:r>
                  <w:rPr>
                    <w:lang w:val="cs-CZ"/>
                  </w:rPr>
                  <w:t xml:space="preserve">) </w:t>
                </w:r>
                <w:r w:rsidRPr="004309EB">
                  <w:rPr>
                    <w:lang w:val="cs-CZ"/>
                  </w:rPr>
                  <w:t xml:space="preserve">(1937).  </w:t>
                </w:r>
              </w:p>
              <w:p w14:paraId="5AB95FCD" w14:textId="77777777" w:rsidR="00B566C1" w:rsidRDefault="00B566C1" w:rsidP="00B566C1"/>
              <w:p w14:paraId="149D1384" w14:textId="77777777" w:rsidR="009762E3" w:rsidRDefault="009762E3" w:rsidP="00B566C1">
                <w:r>
                  <w:t xml:space="preserve">File: </w:t>
                </w:r>
                <w:r w:rsidRPr="009762E3">
                  <w:t>BrodHeadshot</w:t>
                </w:r>
                <w:r>
                  <w:t>.jpg</w:t>
                </w:r>
              </w:p>
              <w:p w14:paraId="690272D6" w14:textId="77777777" w:rsidR="009762E3" w:rsidRDefault="009762E3" w:rsidP="009762E3">
                <w:pPr>
                  <w:pStyle w:val="Caption"/>
                </w:pPr>
                <w:commentRangeStart w:id="0"/>
                <w:r>
                  <w:t xml:space="preserve">Figure </w:t>
                </w:r>
                <w:r>
                  <w:fldChar w:fldCharType="begin"/>
                </w:r>
                <w:r>
                  <w:instrText xml:space="preserve"> SEQ Figure \* ARABIC </w:instrText>
                </w:r>
                <w:r>
                  <w:fldChar w:fldCharType="separate"/>
                </w:r>
                <w:r>
                  <w:rPr>
                    <w:noProof/>
                  </w:rPr>
                  <w:t>1</w:t>
                </w:r>
                <w:r>
                  <w:fldChar w:fldCharType="end"/>
                </w:r>
                <w:r>
                  <w:t xml:space="preserve"> Max Brod</w:t>
                </w:r>
                <w:r>
                  <w:t xml:space="preserve"> at his writing desk in Prague, 1920’s. Photo courtesy of the National Literary Monument, Prague.</w:t>
                </w:r>
                <w:commentRangeEnd w:id="0"/>
                <w:r>
                  <w:rPr>
                    <w:rStyle w:val="CommentReference"/>
                    <w:b w:val="0"/>
                    <w:bCs w:val="0"/>
                    <w:color w:val="auto"/>
                  </w:rPr>
                  <w:commentReference w:id="0"/>
                </w:r>
              </w:p>
              <w:p w14:paraId="1DFC6B50" w14:textId="77777777" w:rsidR="009762E3" w:rsidRPr="004309EB" w:rsidRDefault="009762E3" w:rsidP="00B566C1"/>
              <w:p w14:paraId="77ADA14B" w14:textId="77777777" w:rsidR="00B566C1" w:rsidRPr="004309EB" w:rsidRDefault="00B566C1" w:rsidP="00B566C1">
                <w:pPr>
                  <w:rPr>
                    <w:rStyle w:val="Emphasis"/>
                    <w:i w:val="0"/>
                  </w:rPr>
                </w:pPr>
                <w:r w:rsidRPr="004309EB">
                  <w:t xml:space="preserve">As a critic and essayist, Brod had a reputation for his acutely observed reports on </w:t>
                </w:r>
                <w:r>
                  <w:t>contemporary</w:t>
                </w:r>
                <w:r w:rsidRPr="004309EB">
                  <w:t xml:space="preserve"> literature, art, theatre, music</w:t>
                </w:r>
                <w:r>
                  <w:t>,</w:t>
                </w:r>
                <w:r w:rsidRPr="004309EB">
                  <w:t xml:space="preserve"> and culture, </w:t>
                </w:r>
                <w:r>
                  <w:t xml:space="preserve">which he published in </w:t>
                </w:r>
                <w:r w:rsidRPr="004309EB">
                  <w:t xml:space="preserve">German-language periodicals in Prague and Germany.  </w:t>
                </w:r>
                <w:r w:rsidRPr="00036BC4">
                  <w:t xml:space="preserve">He contributed to small but influential modernist magazines such as </w:t>
                </w:r>
                <w:r w:rsidRPr="00036BC4">
                  <w:rPr>
                    <w:i/>
                  </w:rPr>
                  <w:t>Die Amethyst</w:t>
                </w:r>
                <w:r w:rsidRPr="00036BC4">
                  <w:t xml:space="preserve">, </w:t>
                </w:r>
                <w:r w:rsidRPr="00036BC4">
                  <w:rPr>
                    <w:i/>
                  </w:rPr>
                  <w:t>Die Opale,</w:t>
                </w:r>
                <w:r w:rsidRPr="00036BC4">
                  <w:t xml:space="preserve"> </w:t>
                </w:r>
                <w:r w:rsidRPr="00036BC4">
                  <w:rPr>
                    <w:i/>
                  </w:rPr>
                  <w:t>Hyperion</w:t>
                </w:r>
                <w:r w:rsidRPr="00036BC4">
                  <w:t xml:space="preserve">, </w:t>
                </w:r>
                <w:r>
                  <w:t xml:space="preserve">and </w:t>
                </w:r>
                <w:r w:rsidRPr="00036BC4">
                  <w:rPr>
                    <w:i/>
                  </w:rPr>
                  <w:t>Pan</w:t>
                </w:r>
                <w:r w:rsidRPr="00036BC4">
                  <w:t xml:space="preserve">; to the expressionist magazines </w:t>
                </w:r>
                <w:r w:rsidRPr="00036BC4">
                  <w:rPr>
                    <w:i/>
                  </w:rPr>
                  <w:t>Die Aktion</w:t>
                </w:r>
                <w:r w:rsidRPr="00036BC4">
                  <w:t xml:space="preserve"> and </w:t>
                </w:r>
                <w:r w:rsidRPr="00036BC4">
                  <w:rPr>
                    <w:i/>
                  </w:rPr>
                  <w:t>Der Sturm</w:t>
                </w:r>
                <w:r w:rsidRPr="00036BC4">
                  <w:t xml:space="preserve">; and to more established journals </w:t>
                </w:r>
                <w:r>
                  <w:t>that included</w:t>
                </w:r>
                <w:r w:rsidRPr="00036BC4">
                  <w:t xml:space="preserve"> </w:t>
                </w:r>
                <w:r w:rsidRPr="00036BC4">
                  <w:rPr>
                    <w:i/>
                  </w:rPr>
                  <w:t>Deutsche Arbeit</w:t>
                </w:r>
                <w:r w:rsidRPr="00036BC4">
                  <w:t xml:space="preserve">, </w:t>
                </w:r>
                <w:r w:rsidRPr="00036BC4">
                  <w:rPr>
                    <w:i/>
                  </w:rPr>
                  <w:t>Die Gegenwart</w:t>
                </w:r>
                <w:r w:rsidRPr="00036BC4">
                  <w:t xml:space="preserve">, </w:t>
                </w:r>
                <w:r w:rsidRPr="00036BC4">
                  <w:rPr>
                    <w:i/>
                  </w:rPr>
                  <w:t>Der Merker</w:t>
                </w:r>
                <w:r w:rsidRPr="00036BC4">
                  <w:t xml:space="preserve">, </w:t>
                </w:r>
                <w:r w:rsidRPr="00036BC4">
                  <w:rPr>
                    <w:i/>
                  </w:rPr>
                  <w:t>Die neue Rundschau</w:t>
                </w:r>
                <w:r>
                  <w:rPr>
                    <w:i/>
                  </w:rPr>
                  <w:t xml:space="preserve">, </w:t>
                </w:r>
                <w:r w:rsidRPr="00036BC4">
                  <w:t xml:space="preserve">and </w:t>
                </w:r>
                <w:r w:rsidRPr="00036BC4">
                  <w:rPr>
                    <w:i/>
                  </w:rPr>
                  <w:t>Die weißen Blätter</w:t>
                </w:r>
                <w:r w:rsidRPr="009A3AA3">
                  <w:t>.</w:t>
                </w:r>
                <w:r w:rsidRPr="00036BC4">
                  <w:rPr>
                    <w:i/>
                  </w:rPr>
                  <w:t xml:space="preserve">  </w:t>
                </w:r>
                <w:r w:rsidRPr="004309EB">
                  <w:t>In 1924</w:t>
                </w:r>
                <w:r>
                  <w:t xml:space="preserve"> he </w:t>
                </w:r>
                <w:r w:rsidRPr="004309EB">
                  <w:t xml:space="preserve">joined the editorial staff of Prague’s </w:t>
                </w:r>
                <w:r>
                  <w:t>leading</w:t>
                </w:r>
                <w:r w:rsidRPr="004309EB">
                  <w:t xml:space="preserve"> German daily newspaper, </w:t>
                </w:r>
                <w:r w:rsidRPr="004309EB">
                  <w:rPr>
                    <w:i/>
                  </w:rPr>
                  <w:t xml:space="preserve">Prager Tagblatt, </w:t>
                </w:r>
                <w:r w:rsidRPr="004309EB">
                  <w:t>where he remained involved as an editor and contributor until his emigration.  A li</w:t>
                </w:r>
                <w:r>
                  <w:t xml:space="preserve">ghtly fictionalized account of </w:t>
                </w:r>
                <w:r w:rsidRPr="004309EB">
                  <w:t xml:space="preserve">his years with the newspaper later appeared under the title </w:t>
                </w:r>
                <w:r w:rsidRPr="00036BC4">
                  <w:rPr>
                    <w:i/>
                  </w:rPr>
                  <w:t xml:space="preserve">Prager Tagblatt: Roman einer Redaktion </w:t>
                </w:r>
                <w:r w:rsidRPr="00036BC4">
                  <w:rPr>
                    <w:rStyle w:val="Emphasis"/>
                  </w:rPr>
                  <w:t>(1968).</w:t>
                </w:r>
                <w:r w:rsidRPr="004309EB">
                  <w:rPr>
                    <w:rStyle w:val="Emphasis"/>
                  </w:rPr>
                  <w:t xml:space="preserve">  </w:t>
                </w:r>
              </w:p>
              <w:p w14:paraId="5B11B427" w14:textId="77777777" w:rsidR="00B566C1" w:rsidRPr="004309EB" w:rsidRDefault="00B566C1" w:rsidP="00B566C1">
                <w:pPr>
                  <w:rPr>
                    <w:rStyle w:val="Emphasis"/>
                    <w:i w:val="0"/>
                  </w:rPr>
                </w:pPr>
              </w:p>
              <w:p w14:paraId="51392A63" w14:textId="77777777" w:rsidR="00B566C1" w:rsidRPr="004309EB" w:rsidRDefault="00B566C1" w:rsidP="00B566C1">
                <w:r w:rsidRPr="004309EB">
                  <w:t xml:space="preserve">As a fiction writer, Brod’s work initially provoked more disapproval than admiration.  His early novels, among them </w:t>
                </w:r>
                <w:r w:rsidRPr="00670B77">
                  <w:rPr>
                    <w:rStyle w:val="st"/>
                    <w:i/>
                  </w:rPr>
                  <w:t>Ein tschechisches</w:t>
                </w:r>
                <w:r w:rsidRPr="00670B77">
                  <w:rPr>
                    <w:rStyle w:val="st"/>
                  </w:rPr>
                  <w:t xml:space="preserve"> </w:t>
                </w:r>
                <w:r w:rsidRPr="00670B77">
                  <w:rPr>
                    <w:rStyle w:val="Emphasis"/>
                  </w:rPr>
                  <w:t>Dienstmädchen</w:t>
                </w:r>
                <w:r w:rsidRPr="004309EB">
                  <w:rPr>
                    <w:rStyle w:val="Emphasis"/>
                  </w:rPr>
                  <w:t xml:space="preserve"> (1909) and Jüdinnen (1911), were seen as especially controversial </w:t>
                </w:r>
                <w:r w:rsidRPr="00B6128F">
                  <w:rPr>
                    <w:rStyle w:val="Emphasis"/>
                  </w:rPr>
                  <w:t>for their seemingly unflattering portrayal</w:t>
                </w:r>
                <w:r w:rsidRPr="004309EB">
                  <w:rPr>
                    <w:rStyle w:val="Emphasis"/>
                  </w:rPr>
                  <w:t xml:space="preserve"> of middle-class German, Czech</w:t>
                </w:r>
                <w:r>
                  <w:rPr>
                    <w:rStyle w:val="Emphasis"/>
                  </w:rPr>
                  <w:t>,</w:t>
                </w:r>
                <w:r w:rsidRPr="004309EB">
                  <w:rPr>
                    <w:rStyle w:val="Emphasis"/>
                  </w:rPr>
                  <w:t xml:space="preserve"> and Jewish identities</w:t>
                </w:r>
                <w:r>
                  <w:rPr>
                    <w:rStyle w:val="Emphasis"/>
                  </w:rPr>
                  <w:t xml:space="preserve">.  </w:t>
                </w:r>
                <w:r w:rsidRPr="004309EB">
                  <w:rPr>
                    <w:rStyle w:val="Emphasis"/>
                  </w:rPr>
                  <w:t xml:space="preserve">Brod earned greater acclaim with subsequently published works of historical fiction such as </w:t>
                </w:r>
                <w:r w:rsidRPr="009A3AA3">
                  <w:rPr>
                    <w:rStyle w:val="Emphasis"/>
                  </w:rPr>
                  <w:t>T</w:t>
                </w:r>
                <w:r w:rsidRPr="009A3AA3">
                  <w:rPr>
                    <w:i/>
                    <w:iCs/>
                  </w:rPr>
                  <w:t>ycho Brahes Weg zu Gott</w:t>
                </w:r>
                <w:r w:rsidRPr="004309EB">
                  <w:t xml:space="preserve"> </w:t>
                </w:r>
                <w:r>
                  <w:t>(</w:t>
                </w:r>
                <w:r w:rsidRPr="00A918BB">
                  <w:rPr>
                    <w:i/>
                  </w:rPr>
                  <w:t>Tycho Brahe’s Path to God</w:t>
                </w:r>
                <w:r>
                  <w:t xml:space="preserve">) </w:t>
                </w:r>
                <w:r w:rsidRPr="004309EB">
                  <w:t xml:space="preserve">(1916) and </w:t>
                </w:r>
                <w:r w:rsidRPr="004309EB">
                  <w:rPr>
                    <w:i/>
                    <w:iCs/>
                  </w:rPr>
                  <w:t>Reubeni, Fürst der Juden</w:t>
                </w:r>
                <w:r w:rsidRPr="004309EB">
                  <w:t xml:space="preserve"> (1925), which thematized the tensions between worldly existence and religious spirituality, and explored existential problems of faith and belief through historical protagonists.  </w:t>
                </w:r>
              </w:p>
              <w:p w14:paraId="191BF939" w14:textId="77777777" w:rsidR="00B566C1" w:rsidRPr="004309EB" w:rsidRDefault="00B566C1" w:rsidP="00B566C1"/>
              <w:p w14:paraId="6134D0B4" w14:textId="77777777" w:rsidR="00B566C1" w:rsidRPr="004309EB" w:rsidRDefault="00B566C1" w:rsidP="00B566C1">
                <w:r w:rsidRPr="004309EB">
                  <w:t>Brod first became</w:t>
                </w:r>
                <w:r>
                  <w:t xml:space="preserve"> seriously</w:t>
                </w:r>
                <w:r w:rsidRPr="004309EB">
                  <w:t xml:space="preserve"> interested in Judaism </w:t>
                </w:r>
                <w:r>
                  <w:t>after</w:t>
                </w:r>
                <w:r w:rsidRPr="004309EB">
                  <w:t xml:space="preserve"> attending a series of lectures given by Martin Buber in Prague, and performances of a traveling Yiddish theatre group he</w:t>
                </w:r>
                <w:r>
                  <w:t xml:space="preserve">aded by the actor Yitzhak Löwy.  </w:t>
                </w:r>
                <w:r w:rsidRPr="004309EB">
                  <w:t>Buber’s</w:t>
                </w:r>
                <w:r>
                  <w:t xml:space="preserve"> </w:t>
                </w:r>
                <w:r w:rsidRPr="004309EB">
                  <w:t>philosophy of cultural Zionism was</w:t>
                </w:r>
                <w:r>
                  <w:t xml:space="preserve"> remarkably</w:t>
                </w:r>
                <w:r w:rsidRPr="004309EB">
                  <w:t xml:space="preserve"> influential to Brod’s own writings</w:t>
                </w:r>
                <w:r>
                  <w:t xml:space="preserve"> on Jewish topics</w:t>
                </w:r>
                <w:r w:rsidRPr="004309EB">
                  <w:t xml:space="preserve">, which included articles for Buber’s magazine </w:t>
                </w:r>
                <w:r w:rsidRPr="004309EB">
                  <w:rPr>
                    <w:i/>
                  </w:rPr>
                  <w:t>Der Jude</w:t>
                </w:r>
                <w:r>
                  <w:t>, as well as for the</w:t>
                </w:r>
                <w:r w:rsidRPr="004309EB">
                  <w:t xml:space="preserve"> Zionist </w:t>
                </w:r>
                <w:r>
                  <w:t>Prague periodicals</w:t>
                </w:r>
                <w:r w:rsidRPr="004309EB">
                  <w:t xml:space="preserve"> </w:t>
                </w:r>
                <w:r w:rsidRPr="009A3AA3">
                  <w:rPr>
                    <w:i/>
                  </w:rPr>
                  <w:t>Selbstwehr</w:t>
                </w:r>
                <w:r w:rsidRPr="004309EB">
                  <w:t xml:space="preserve"> and </w:t>
                </w:r>
                <w:r w:rsidRPr="004309EB">
                  <w:rPr>
                    <w:i/>
                    <w:lang w:val="cs-CZ"/>
                  </w:rPr>
                  <w:t>Židovské zprávy</w:t>
                </w:r>
                <w:r>
                  <w:t xml:space="preserve">.  Brod’s book </w:t>
                </w:r>
                <w:r w:rsidRPr="00C13ED4">
                  <w:rPr>
                    <w:rStyle w:val="Emphasis"/>
                  </w:rPr>
                  <w:t>Heidentum</w:t>
                </w:r>
                <w:r w:rsidRPr="00C13ED4">
                  <w:t xml:space="preserve">, </w:t>
                </w:r>
                <w:r w:rsidRPr="00C13ED4">
                  <w:rPr>
                    <w:rStyle w:val="Emphasis"/>
                  </w:rPr>
                  <w:t>Christentum</w:t>
                </w:r>
                <w:r w:rsidRPr="00C13ED4">
                  <w:t xml:space="preserve">, </w:t>
                </w:r>
                <w:r w:rsidRPr="00C13ED4">
                  <w:rPr>
                    <w:rStyle w:val="Emphasis"/>
                  </w:rPr>
                  <w:t>Judentum: Ein Bekenntnisbuch</w:t>
                </w:r>
                <w:r>
                  <w:rPr>
                    <w:rStyle w:val="Emphasis"/>
                  </w:rPr>
                  <w:t xml:space="preserve"> (</w:t>
                </w:r>
                <w:r w:rsidRPr="00A918BB">
                  <w:rPr>
                    <w:rStyle w:val="Emphasis"/>
                  </w:rPr>
                  <w:t>Paganism, Christianity, Judaism: A Confession of Faith</w:t>
                </w:r>
                <w:r>
                  <w:rPr>
                    <w:rStyle w:val="Emphasis"/>
                  </w:rPr>
                  <w:t xml:space="preserve">) </w:t>
                </w:r>
                <w:r w:rsidRPr="001B445C">
                  <w:rPr>
                    <w:rStyle w:val="Emphasis"/>
                  </w:rPr>
                  <w:t xml:space="preserve">(1921) </w:t>
                </w:r>
                <w:r>
                  <w:rPr>
                    <w:rStyle w:val="Emphasis"/>
                  </w:rPr>
                  <w:t xml:space="preserve">is </w:t>
                </w:r>
                <w:r w:rsidRPr="004309EB">
                  <w:t>still regard</w:t>
                </w:r>
                <w:r>
                  <w:t>ed today as a foundational text</w:t>
                </w:r>
                <w:r w:rsidRPr="004309EB">
                  <w:t xml:space="preserve"> in the history of </w:t>
                </w:r>
                <w:r>
                  <w:t>modern Jewish</w:t>
                </w:r>
                <w:r w:rsidRPr="004309EB">
                  <w:t xml:space="preserve"> </w:t>
                </w:r>
                <w:r>
                  <w:t>thought, reflecting Brod’s</w:t>
                </w:r>
                <w:r w:rsidRPr="004309EB">
                  <w:t xml:space="preserve"> </w:t>
                </w:r>
                <w:r>
                  <w:t xml:space="preserve">increasing belief </w:t>
                </w:r>
                <w:r w:rsidRPr="004309EB">
                  <w:t>that Judaism and its followers could serve as a force of reconciliation for humanity</w:t>
                </w:r>
                <w:r>
                  <w:t xml:space="preserve"> in modern times.</w:t>
                </w:r>
              </w:p>
              <w:p w14:paraId="423770CB" w14:textId="77777777" w:rsidR="00B566C1" w:rsidRPr="004309EB" w:rsidRDefault="00B566C1" w:rsidP="00B566C1"/>
              <w:p w14:paraId="63EEE8B2" w14:textId="77777777" w:rsidR="00B566C1" w:rsidRDefault="00B566C1" w:rsidP="00B566C1">
                <w:r w:rsidRPr="004309EB">
                  <w:t xml:space="preserve">A liberal humanist in his outlook, </w:t>
                </w:r>
                <w:r>
                  <w:t>Brod</w:t>
                </w:r>
                <w:r w:rsidRPr="004309EB">
                  <w:t xml:space="preserve"> identified with the latter idea personally</w:t>
                </w:r>
                <w:r>
                  <w:t>.  D</w:t>
                </w:r>
                <w:r w:rsidRPr="004309EB">
                  <w:t xml:space="preserve">uring his years in Prague he frequently positioned himself as a mediator, </w:t>
                </w:r>
                <w:r>
                  <w:t xml:space="preserve">building bridges across the national and cultural </w:t>
                </w:r>
                <w:r w:rsidRPr="004309EB">
                  <w:t xml:space="preserve">divisions that </w:t>
                </w:r>
                <w:r>
                  <w:t>traditionally</w:t>
                </w:r>
                <w:r w:rsidRPr="004309EB">
                  <w:t xml:space="preserve"> separated the city’s historically competing German and Czech spheres, and their respective Jewish and Christian constituencies.  </w:t>
                </w:r>
                <w:r>
                  <w:t xml:space="preserve">He was a key advocate of the </w:t>
                </w:r>
                <w:r w:rsidRPr="004309EB">
                  <w:t xml:space="preserve">bilingual </w:t>
                </w:r>
                <w:r>
                  <w:t>modernist group known as</w:t>
                </w:r>
                <w:r w:rsidRPr="004309EB">
                  <w:t xml:space="preserve"> the Eight (</w:t>
                </w:r>
                <w:r w:rsidRPr="004309EB">
                  <w:rPr>
                    <w:i/>
                  </w:rPr>
                  <w:t>Osma</w:t>
                </w:r>
                <w:r w:rsidRPr="004309EB">
                  <w:t xml:space="preserve">, or </w:t>
                </w:r>
                <w:r w:rsidRPr="004309EB">
                  <w:rPr>
                    <w:i/>
                  </w:rPr>
                  <w:t>Die Acht</w:t>
                </w:r>
                <w:r w:rsidRPr="004309EB">
                  <w:t xml:space="preserve">), </w:t>
                </w:r>
                <w:r>
                  <w:t xml:space="preserve">and a close friend and frequent collaborator of the </w:t>
                </w:r>
                <w:r w:rsidRPr="004309EB">
                  <w:t xml:space="preserve">composer </w:t>
                </w:r>
                <w:r w:rsidRPr="004309EB">
                  <w:rPr>
                    <w:lang w:val="cs-CZ"/>
                  </w:rPr>
                  <w:t>Leoš Janáček</w:t>
                </w:r>
                <w:r w:rsidRPr="004309EB">
                  <w:t xml:space="preserve">.  </w:t>
                </w:r>
                <w:r>
                  <w:t>He</w:t>
                </w:r>
                <w:r w:rsidRPr="004309EB">
                  <w:t xml:space="preserve"> translated several of </w:t>
                </w:r>
                <w:r w:rsidRPr="004309EB">
                  <w:rPr>
                    <w:lang w:val="cs-CZ"/>
                  </w:rPr>
                  <w:t>Janáček’s</w:t>
                </w:r>
                <w:r w:rsidRPr="004309EB">
                  <w:t xml:space="preserve"> librettos into German, and wrote the first major study of Janáček’s life and work, </w:t>
                </w:r>
                <w:r w:rsidRPr="00157E9C">
                  <w:rPr>
                    <w:i/>
                    <w:lang w:val="cs-CZ"/>
                  </w:rPr>
                  <w:t xml:space="preserve">Leoš Janáček: </w:t>
                </w:r>
                <w:r w:rsidRPr="00670B77">
                  <w:rPr>
                    <w:i/>
                  </w:rPr>
                  <w:t>Leben und Werk</w:t>
                </w:r>
                <w:r w:rsidRPr="00670B77">
                  <w:t xml:space="preserve"> (1925)</w:t>
                </w:r>
                <w:r>
                  <w:t xml:space="preserve">.  </w:t>
                </w:r>
                <w:r w:rsidRPr="004309EB">
                  <w:t xml:space="preserve">Himself conversant in Czech, </w:t>
                </w:r>
                <w:r>
                  <w:t>Brod</w:t>
                </w:r>
                <w:r w:rsidRPr="004309EB">
                  <w:t xml:space="preserve"> maintained close ties with the Czech community, and had much of his own writing translated into </w:t>
                </w:r>
                <w:r>
                  <w:t>the Czech language.</w:t>
                </w:r>
              </w:p>
              <w:p w14:paraId="5F61E368" w14:textId="77777777" w:rsidR="00B566C1" w:rsidRDefault="00B566C1" w:rsidP="00B566C1"/>
              <w:p w14:paraId="495DF874" w14:textId="77777777" w:rsidR="00B566C1" w:rsidRPr="004309EB" w:rsidRDefault="00B566C1" w:rsidP="00B566C1">
                <w:pPr>
                  <w:rPr>
                    <w:rStyle w:val="Strong"/>
                    <w:b w:val="0"/>
                    <w:bCs w:val="0"/>
                  </w:rPr>
                </w:pPr>
                <w:r>
                  <w:t xml:space="preserve">When </w:t>
                </w:r>
                <w:r w:rsidRPr="004309EB">
                  <w:t>Germany occupied Czechoslovakia in 1939, Brod left Pra</w:t>
                </w:r>
                <w:r>
                  <w:t xml:space="preserve">gue with his wife Elsa Taussig </w:t>
                </w:r>
                <w:r w:rsidRPr="004309EB">
                  <w:t>and settled in Tel Aviv.  He was witness there to the f</w:t>
                </w:r>
                <w:r>
                  <w:t>ormation of the state of Israel</w:t>
                </w:r>
                <w:r w:rsidRPr="004309EB">
                  <w:t xml:space="preserve">, and was an uneasy observer of the ensuing Arab-Israeli War, the subject of his novel </w:t>
                </w:r>
                <w:r w:rsidRPr="00C13ED4">
                  <w:rPr>
                    <w:i/>
                  </w:rPr>
                  <w:t>Unambo: Roman aus dem jüdisch-arabischen Krieg</w:t>
                </w:r>
                <w:r w:rsidRPr="00036BC4">
                  <w:t xml:space="preserve"> </w:t>
                </w:r>
                <w:r>
                  <w:t>(</w:t>
                </w:r>
                <w:r w:rsidRPr="00A918BB">
                  <w:rPr>
                    <w:i/>
                  </w:rPr>
                  <w:t>Unambo: A Novel of the War in Israel</w:t>
                </w:r>
                <w:r>
                  <w:t xml:space="preserve">) (1949).  </w:t>
                </w:r>
                <w:r w:rsidRPr="004309EB">
                  <w:t xml:space="preserve">Brod’s </w:t>
                </w:r>
                <w:r>
                  <w:t xml:space="preserve">new </w:t>
                </w:r>
                <w:r w:rsidRPr="004309EB">
                  <w:t xml:space="preserve">life </w:t>
                </w:r>
                <w:r>
                  <w:t xml:space="preserve">in </w:t>
                </w:r>
                <w:r>
                  <w:lastRenderedPageBreak/>
                  <w:t>emigration</w:t>
                </w:r>
                <w:r w:rsidRPr="004309EB">
                  <w:t xml:space="preserve"> brought </w:t>
                </w:r>
                <w:r>
                  <w:t xml:space="preserve">him </w:t>
                </w:r>
                <w:r w:rsidRPr="004309EB">
                  <w:t xml:space="preserve">new </w:t>
                </w:r>
                <w:r>
                  <w:t>contacts</w:t>
                </w:r>
                <w:r w:rsidRPr="004309EB">
                  <w:t>, in particular with the Israeli press and the national theatre of Israel, Habima</w:t>
                </w:r>
                <w:r>
                  <w:t xml:space="preserve">, where he worked on several productions. </w:t>
                </w:r>
                <w:r w:rsidRPr="004309EB">
                  <w:t xml:space="preserve"> </w:t>
                </w:r>
                <w:r>
                  <w:t xml:space="preserve">In Israel in the 1950s and 1960s, Brod also returned to his work on Kafka, editing new editions of Kafka’s letters and writings.  </w:t>
                </w:r>
                <w:r w:rsidRPr="004309EB">
                  <w:t xml:space="preserve">Since </w:t>
                </w:r>
                <w:r>
                  <w:t>Brod’s d</w:t>
                </w:r>
                <w:r w:rsidRPr="004309EB">
                  <w:t>eath</w:t>
                </w:r>
                <w:r>
                  <w:t xml:space="preserve"> in 1968</w:t>
                </w:r>
                <w:r w:rsidRPr="004309EB">
                  <w:t xml:space="preserve">, there </w:t>
                </w:r>
                <w:r>
                  <w:t>have been</w:t>
                </w:r>
                <w:r w:rsidRPr="004309EB">
                  <w:t xml:space="preserve"> </w:t>
                </w:r>
                <w:r>
                  <w:t xml:space="preserve">ongoing </w:t>
                </w:r>
                <w:r w:rsidRPr="004309EB">
                  <w:t xml:space="preserve">court battles over claims to </w:t>
                </w:r>
                <w:r>
                  <w:t>his</w:t>
                </w:r>
                <w:r w:rsidRPr="004309EB">
                  <w:t xml:space="preserve"> and Kafka’s papers</w:t>
                </w:r>
                <w:r>
                  <w:t>, which Brod took with him when he emigrated from Prague.  In 2015 Brod’s estate was transferred to</w:t>
                </w:r>
                <w:r w:rsidRPr="00B566C1">
                  <w:t xml:space="preserve"> </w:t>
                </w:r>
                <w:r w:rsidRPr="00B566C1">
                  <w:rPr>
                    <w:rStyle w:val="Strong"/>
                    <w:b w:val="0"/>
                  </w:rPr>
                  <w:t>the National Library of Israel.</w:t>
                </w:r>
                <w:r w:rsidRPr="00B566C1">
                  <w:rPr>
                    <w:rStyle w:val="Strong"/>
                  </w:rPr>
                  <w:t xml:space="preserve"> </w:t>
                </w:r>
              </w:p>
              <w:p w14:paraId="351154A8" w14:textId="77777777" w:rsidR="00B566C1" w:rsidRPr="004309EB" w:rsidRDefault="00B566C1" w:rsidP="00B566C1">
                <w:pPr>
                  <w:rPr>
                    <w:b/>
                  </w:rPr>
                </w:pPr>
              </w:p>
              <w:p w14:paraId="74E974B0" w14:textId="77777777" w:rsidR="00B566C1" w:rsidRPr="004309EB" w:rsidRDefault="00B566C1" w:rsidP="00B566C1">
                <w:pPr>
                  <w:rPr>
                    <w:b/>
                  </w:rPr>
                </w:pPr>
              </w:p>
              <w:p w14:paraId="3B2E84F7" w14:textId="77777777" w:rsidR="00B566C1" w:rsidRPr="00A918BB" w:rsidRDefault="00B566C1" w:rsidP="00B566C1">
                <w:pPr>
                  <w:pStyle w:val="Heading1"/>
                  <w:rPr>
                    <w:lang w:val="de-DE"/>
                  </w:rPr>
                </w:pPr>
                <w:r w:rsidRPr="00A918BB">
                  <w:rPr>
                    <w:lang w:val="de-DE"/>
                  </w:rPr>
                  <w:t>List of Works</w:t>
                </w:r>
              </w:p>
              <w:p w14:paraId="02AFC97B" w14:textId="77777777" w:rsidR="00B566C1" w:rsidRPr="00036BC4" w:rsidRDefault="00B566C1" w:rsidP="00B566C1">
                <w:pPr>
                  <w:rPr>
                    <w:lang w:val="de-DE"/>
                  </w:rPr>
                </w:pPr>
              </w:p>
              <w:p w14:paraId="2CD12DAE" w14:textId="77777777" w:rsidR="00B566C1" w:rsidRPr="00A918BB" w:rsidRDefault="00B566C1" w:rsidP="00B566C1">
                <w:pPr>
                  <w:pStyle w:val="Heading2"/>
                  <w:rPr>
                    <w:lang w:val="de-DE"/>
                  </w:rPr>
                </w:pPr>
                <w:r w:rsidRPr="00A918BB">
                  <w:rPr>
                    <w:lang w:val="de-DE"/>
                  </w:rPr>
                  <w:t>Novels</w:t>
                </w:r>
              </w:p>
              <w:p w14:paraId="6FD23651" w14:textId="77777777" w:rsidR="00B566C1" w:rsidRPr="00036BC4" w:rsidRDefault="00B566C1" w:rsidP="00B566C1">
                <w:pPr>
                  <w:rPr>
                    <w:rStyle w:val="Emphasis"/>
                    <w:lang w:val="de-DE"/>
                  </w:rPr>
                </w:pPr>
              </w:p>
              <w:p w14:paraId="6E7AA48E" w14:textId="77777777" w:rsidR="00B566C1" w:rsidRPr="00B566C1" w:rsidRDefault="00B566C1" w:rsidP="00B566C1">
                <w:pPr>
                  <w:pStyle w:val="NormalfollowingH2"/>
                  <w:rPr>
                    <w:rStyle w:val="Emphasis"/>
                    <w:i w:val="0"/>
                    <w:lang w:val="de-DE"/>
                  </w:rPr>
                </w:pPr>
                <w:r w:rsidRPr="004309EB">
                  <w:rPr>
                    <w:rStyle w:val="Emphasis"/>
                    <w:lang w:val="de-DE"/>
                  </w:rPr>
                  <w:t>Schlo</w:t>
                </w:r>
                <w:r w:rsidRPr="004309EB">
                  <w:rPr>
                    <w:lang w:val="de-DE"/>
                  </w:rPr>
                  <w:t>ß</w:t>
                </w:r>
                <w:r w:rsidRPr="004309EB">
                  <w:rPr>
                    <w:rStyle w:val="Emphasis"/>
                    <w:lang w:val="de-DE"/>
                  </w:rPr>
                  <w:t xml:space="preserve"> Nornepygge: Der Roman des Indifferenten </w:t>
                </w:r>
                <w:r w:rsidRPr="00B566C1">
                  <w:rPr>
                    <w:rStyle w:val="Emphasis"/>
                    <w:i w:val="0"/>
                    <w:lang w:val="de-DE"/>
                  </w:rPr>
                  <w:t>(1908)</w:t>
                </w:r>
              </w:p>
              <w:p w14:paraId="7207C169" w14:textId="77777777" w:rsidR="00B566C1" w:rsidRPr="00B566C1" w:rsidRDefault="00B566C1" w:rsidP="00B566C1">
                <w:pPr>
                  <w:pStyle w:val="NormalfollowingH2"/>
                  <w:rPr>
                    <w:rStyle w:val="Emphasis"/>
                    <w:i w:val="0"/>
                    <w:lang w:val="de-DE"/>
                  </w:rPr>
                </w:pPr>
                <w:r w:rsidRPr="004309EB">
                  <w:rPr>
                    <w:rStyle w:val="Emphasis"/>
                    <w:lang w:val="de-DE"/>
                  </w:rPr>
                  <w:t xml:space="preserve">Ein tschechisches Dienstmädchen </w:t>
                </w:r>
                <w:r w:rsidRPr="00B566C1">
                  <w:rPr>
                    <w:rStyle w:val="Emphasis"/>
                    <w:i w:val="0"/>
                    <w:lang w:val="de-DE"/>
                  </w:rPr>
                  <w:t>(1909)</w:t>
                </w:r>
                <w:r w:rsidRPr="004309EB">
                  <w:rPr>
                    <w:rStyle w:val="Emphasis"/>
                    <w:lang w:val="de-DE"/>
                  </w:rPr>
                  <w:t xml:space="preserve"> </w:t>
                </w:r>
              </w:p>
              <w:p w14:paraId="2E93D3A7" w14:textId="77777777" w:rsidR="00B566C1" w:rsidRPr="00B566C1" w:rsidRDefault="00B566C1" w:rsidP="00B566C1">
                <w:pPr>
                  <w:pStyle w:val="NormalfollowingH2"/>
                  <w:rPr>
                    <w:iCs/>
                    <w:lang w:val="de-DE"/>
                  </w:rPr>
                </w:pPr>
                <w:r w:rsidRPr="004309EB">
                  <w:rPr>
                    <w:rStyle w:val="Emphasis"/>
                    <w:lang w:val="de-DE"/>
                  </w:rPr>
                  <w:t xml:space="preserve">Jüdinnen </w:t>
                </w:r>
                <w:r w:rsidRPr="00B566C1">
                  <w:rPr>
                    <w:rStyle w:val="Emphasis"/>
                    <w:i w:val="0"/>
                    <w:lang w:val="de-DE"/>
                  </w:rPr>
                  <w:t>(1911)</w:t>
                </w:r>
                <w:r w:rsidRPr="004309EB">
                  <w:rPr>
                    <w:rStyle w:val="Emphasis"/>
                    <w:lang w:val="de-DE"/>
                  </w:rPr>
                  <w:t xml:space="preserve"> </w:t>
                </w:r>
              </w:p>
              <w:p w14:paraId="782B86E8" w14:textId="77777777" w:rsidR="00B566C1" w:rsidRPr="004309EB" w:rsidRDefault="00B566C1" w:rsidP="00B566C1">
                <w:pPr>
                  <w:pStyle w:val="NormalfollowingH2"/>
                  <w:rPr>
                    <w:lang w:val="de-DE"/>
                  </w:rPr>
                </w:pPr>
                <w:r w:rsidRPr="00B566C1">
                  <w:rPr>
                    <w:i/>
                    <w:lang w:val="de-DE"/>
                  </w:rPr>
                  <w:t>Tycho Brahes Weg zu Gott</w:t>
                </w:r>
                <w:r w:rsidRPr="004309EB">
                  <w:rPr>
                    <w:lang w:val="de-DE"/>
                  </w:rPr>
                  <w:t xml:space="preserve">  (1916)</w:t>
                </w:r>
              </w:p>
              <w:p w14:paraId="38E358EF" w14:textId="77777777" w:rsidR="00B566C1" w:rsidRPr="004309EB" w:rsidRDefault="00B566C1" w:rsidP="00B566C1">
                <w:pPr>
                  <w:pStyle w:val="NormalfollowingH2"/>
                  <w:rPr>
                    <w:lang w:val="de-DE"/>
                  </w:rPr>
                </w:pPr>
                <w:r w:rsidRPr="00B566C1">
                  <w:rPr>
                    <w:i/>
                    <w:lang w:val="de-DE"/>
                  </w:rPr>
                  <w:t>Reubeni, Fürst der Juden</w:t>
                </w:r>
                <w:r w:rsidRPr="004309EB">
                  <w:rPr>
                    <w:lang w:val="de-DE"/>
                  </w:rPr>
                  <w:t xml:space="preserve"> (1925)</w:t>
                </w:r>
              </w:p>
              <w:p w14:paraId="04D79CF9" w14:textId="77777777" w:rsidR="00B566C1" w:rsidRPr="004309EB" w:rsidRDefault="00B566C1" w:rsidP="00B566C1">
                <w:pPr>
                  <w:pStyle w:val="NormalfollowingH2"/>
                  <w:rPr>
                    <w:lang w:val="de-DE"/>
                  </w:rPr>
                </w:pPr>
                <w:r w:rsidRPr="00B566C1">
                  <w:rPr>
                    <w:i/>
                    <w:lang w:val="de-DE"/>
                  </w:rPr>
                  <w:t xml:space="preserve">Stefan Rott, oder das Jahr der Entscheidung </w:t>
                </w:r>
                <w:r w:rsidRPr="004309EB">
                  <w:rPr>
                    <w:lang w:val="de-DE"/>
                  </w:rPr>
                  <w:t>(1931)</w:t>
                </w:r>
              </w:p>
              <w:p w14:paraId="5EADAF42" w14:textId="77777777" w:rsidR="00B566C1" w:rsidRPr="004309EB" w:rsidRDefault="00B566C1" w:rsidP="00B566C1">
                <w:pPr>
                  <w:pStyle w:val="NormalfollowingH2"/>
                  <w:rPr>
                    <w:lang w:val="de-DE"/>
                  </w:rPr>
                </w:pPr>
                <w:r w:rsidRPr="00B566C1">
                  <w:rPr>
                    <w:i/>
                    <w:lang w:val="de-DE"/>
                  </w:rPr>
                  <w:t>Unambo: Roman aus dem jüdisch-arabischen Krieg</w:t>
                </w:r>
                <w:r w:rsidRPr="004309EB">
                  <w:rPr>
                    <w:lang w:val="de-DE"/>
                  </w:rPr>
                  <w:t xml:space="preserve"> (1949)</w:t>
                </w:r>
              </w:p>
              <w:p w14:paraId="482956A9" w14:textId="77777777" w:rsidR="00B566C1" w:rsidRDefault="00B566C1" w:rsidP="00B566C1">
                <w:pPr>
                  <w:pStyle w:val="NormalfollowingH2"/>
                  <w:rPr>
                    <w:rStyle w:val="Emphasis"/>
                    <w:i w:val="0"/>
                    <w:lang w:val="de-DE"/>
                  </w:rPr>
                </w:pPr>
                <w:r w:rsidRPr="00B566C1">
                  <w:rPr>
                    <w:i/>
                    <w:lang w:val="de-DE"/>
                  </w:rPr>
                  <w:t>Prager Tagblatt: Roman einer Redaktion</w:t>
                </w:r>
                <w:r w:rsidRPr="004309EB">
                  <w:rPr>
                    <w:lang w:val="de-DE"/>
                  </w:rPr>
                  <w:t xml:space="preserve"> </w:t>
                </w:r>
                <w:r w:rsidRPr="004309EB">
                  <w:rPr>
                    <w:rStyle w:val="Emphasis"/>
                    <w:lang w:val="de-DE"/>
                  </w:rPr>
                  <w:t>(1968)</w:t>
                </w:r>
              </w:p>
              <w:p w14:paraId="74EE6982" w14:textId="77777777" w:rsidR="00B566C1" w:rsidRPr="004309EB" w:rsidRDefault="00B566C1" w:rsidP="00B566C1">
                <w:pPr>
                  <w:rPr>
                    <w:rStyle w:val="Emphasis"/>
                    <w:i w:val="0"/>
                    <w:lang w:val="de-DE"/>
                  </w:rPr>
                </w:pPr>
              </w:p>
              <w:p w14:paraId="79529171" w14:textId="77777777" w:rsidR="00B566C1" w:rsidRPr="009A3AA3" w:rsidRDefault="00B566C1" w:rsidP="00B566C1">
                <w:pPr>
                  <w:rPr>
                    <w:u w:val="single"/>
                    <w:lang w:val="de-DE"/>
                  </w:rPr>
                </w:pPr>
              </w:p>
              <w:p w14:paraId="6FA28792" w14:textId="77777777" w:rsidR="00B566C1" w:rsidRPr="00B566C1" w:rsidRDefault="00B566C1" w:rsidP="00B566C1">
                <w:pPr>
                  <w:pStyle w:val="Heading2"/>
                  <w:rPr>
                    <w:lang w:val="de-DE"/>
                  </w:rPr>
                </w:pPr>
                <w:r w:rsidRPr="009A3AA3">
                  <w:rPr>
                    <w:lang w:val="de-DE"/>
                  </w:rPr>
                  <w:t xml:space="preserve">Essays and Criticism </w:t>
                </w:r>
              </w:p>
              <w:p w14:paraId="4937DF0E" w14:textId="77777777" w:rsidR="00B566C1" w:rsidRPr="004309EB" w:rsidRDefault="00B566C1" w:rsidP="00B566C1">
                <w:pPr>
                  <w:pStyle w:val="NormalfollowingH2"/>
                  <w:rPr>
                    <w:i/>
                    <w:lang w:val="de-DE"/>
                  </w:rPr>
                </w:pPr>
              </w:p>
              <w:p w14:paraId="7F74EF07" w14:textId="77777777" w:rsidR="00B566C1" w:rsidRPr="00B566C1" w:rsidRDefault="00B566C1" w:rsidP="00B566C1">
                <w:pPr>
                  <w:pStyle w:val="NormalfollowingH2"/>
                  <w:rPr>
                    <w:rStyle w:val="Emphasis"/>
                    <w:i w:val="0"/>
                    <w:iCs w:val="0"/>
                    <w:lang w:val="de-DE"/>
                  </w:rPr>
                </w:pPr>
                <w:r w:rsidRPr="004309EB">
                  <w:rPr>
                    <w:i/>
                    <w:lang w:val="de-DE"/>
                  </w:rPr>
                  <w:t xml:space="preserve">Über die Schönheit häßlicher Bilder </w:t>
                </w:r>
                <w:r w:rsidRPr="004309EB">
                  <w:rPr>
                    <w:lang w:val="de-DE"/>
                  </w:rPr>
                  <w:t>(1913)</w:t>
                </w:r>
              </w:p>
              <w:p w14:paraId="4402E2AB" w14:textId="77777777" w:rsidR="00B566C1" w:rsidRPr="00B566C1" w:rsidRDefault="00B566C1" w:rsidP="00B566C1">
                <w:pPr>
                  <w:pStyle w:val="NormalfollowingH2"/>
                  <w:rPr>
                    <w:rStyle w:val="Emphasis"/>
                    <w:i w:val="0"/>
                    <w:lang w:val="de-DE"/>
                  </w:rPr>
                </w:pPr>
                <w:r w:rsidRPr="004309EB">
                  <w:rPr>
                    <w:rStyle w:val="Emphasis"/>
                    <w:lang w:val="de-DE"/>
                  </w:rPr>
                  <w:t>Im Kampf um das Judentum (1920)</w:t>
                </w:r>
              </w:p>
              <w:p w14:paraId="3DBE8F2A" w14:textId="77777777" w:rsidR="00B566C1" w:rsidRPr="00B566C1" w:rsidRDefault="00B566C1" w:rsidP="00B566C1">
                <w:pPr>
                  <w:pStyle w:val="NormalfollowingH2"/>
                  <w:rPr>
                    <w:rStyle w:val="Emphasis"/>
                    <w:i w:val="0"/>
                    <w:lang w:val="de-DE"/>
                  </w:rPr>
                </w:pPr>
                <w:r w:rsidRPr="004309EB">
                  <w:rPr>
                    <w:rStyle w:val="Emphasis"/>
                    <w:lang w:val="de-DE"/>
                  </w:rPr>
                  <w:t>Heidentum</w:t>
                </w:r>
                <w:r w:rsidRPr="004309EB">
                  <w:rPr>
                    <w:lang w:val="de-DE"/>
                  </w:rPr>
                  <w:t xml:space="preserve">, </w:t>
                </w:r>
                <w:r w:rsidRPr="004309EB">
                  <w:rPr>
                    <w:rStyle w:val="Emphasis"/>
                    <w:lang w:val="de-DE"/>
                  </w:rPr>
                  <w:t>Christentum</w:t>
                </w:r>
                <w:r w:rsidRPr="004309EB">
                  <w:rPr>
                    <w:lang w:val="de-DE"/>
                  </w:rPr>
                  <w:t xml:space="preserve">, </w:t>
                </w:r>
                <w:r w:rsidRPr="004309EB">
                  <w:rPr>
                    <w:rStyle w:val="Emphasis"/>
                    <w:lang w:val="de-DE"/>
                  </w:rPr>
                  <w:t>Judentum: Ein Bekenntnisbuch (1921)</w:t>
                </w:r>
              </w:p>
              <w:p w14:paraId="52871E51" w14:textId="77777777" w:rsidR="00B566C1" w:rsidRPr="00B566C1" w:rsidRDefault="00B566C1" w:rsidP="00B566C1">
                <w:pPr>
                  <w:pStyle w:val="NormalfollowingH2"/>
                  <w:rPr>
                    <w:rStyle w:val="Emphasis"/>
                    <w:i w:val="0"/>
                    <w:lang w:val="de-DE"/>
                  </w:rPr>
                </w:pPr>
                <w:r w:rsidRPr="004309EB">
                  <w:rPr>
                    <w:rStyle w:val="Emphasis"/>
                    <w:lang w:val="de-DE"/>
                  </w:rPr>
                  <w:t xml:space="preserve">Zionismus als Weltanschauung, </w:t>
                </w:r>
                <w:r w:rsidRPr="009A3AA3">
                  <w:rPr>
                    <w:rStyle w:val="Emphasis"/>
                    <w:lang w:val="de-DE"/>
                  </w:rPr>
                  <w:t>with Felix Weltsch (1925)</w:t>
                </w:r>
              </w:p>
              <w:p w14:paraId="24A2DE06" w14:textId="77777777" w:rsidR="00B566C1" w:rsidRPr="00B566C1" w:rsidRDefault="00B566C1" w:rsidP="00B566C1">
                <w:pPr>
                  <w:pStyle w:val="NormalfollowingH2"/>
                  <w:rPr>
                    <w:rStyle w:val="Emphasis"/>
                    <w:i w:val="0"/>
                    <w:lang w:val="de-DE"/>
                  </w:rPr>
                </w:pPr>
                <w:r w:rsidRPr="004309EB">
                  <w:rPr>
                    <w:rStyle w:val="Emphasis"/>
                    <w:lang w:val="de-DE"/>
                  </w:rPr>
                  <w:t>Die Musik Israels (1951)</w:t>
                </w:r>
              </w:p>
              <w:p w14:paraId="172C426E" w14:textId="77777777" w:rsidR="00B566C1" w:rsidRPr="004309EB" w:rsidRDefault="00B566C1" w:rsidP="00B566C1">
                <w:pPr>
                  <w:pStyle w:val="NormalfollowingH2"/>
                  <w:rPr>
                    <w:rStyle w:val="Emphasis"/>
                    <w:i w:val="0"/>
                    <w:lang w:val="de-DE"/>
                  </w:rPr>
                </w:pPr>
                <w:r w:rsidRPr="004309EB">
                  <w:rPr>
                    <w:rStyle w:val="Emphasis"/>
                    <w:lang w:val="de-DE"/>
                  </w:rPr>
                  <w:t xml:space="preserve">Das </w:t>
                </w:r>
                <w:r w:rsidRPr="00157E9C">
                  <w:rPr>
                    <w:rStyle w:val="Emphasis"/>
                    <w:lang w:val="de-DE"/>
                  </w:rPr>
                  <w:t>Unzerstörbare</w:t>
                </w:r>
                <w:r w:rsidRPr="004309EB">
                  <w:rPr>
                    <w:rStyle w:val="Emphasis"/>
                    <w:lang w:val="de-DE"/>
                  </w:rPr>
                  <w:t xml:space="preserve"> (1968)</w:t>
                </w:r>
              </w:p>
              <w:p w14:paraId="17FD3CEC" w14:textId="77777777" w:rsidR="00B566C1" w:rsidRPr="004309EB" w:rsidRDefault="00B566C1" w:rsidP="00B566C1">
                <w:pPr>
                  <w:pStyle w:val="NormalfollowingH2"/>
                  <w:rPr>
                    <w:rStyle w:val="Emphasis"/>
                    <w:i w:val="0"/>
                    <w:lang w:val="de-DE"/>
                  </w:rPr>
                </w:pPr>
                <w:r w:rsidRPr="00157E9C">
                  <w:rPr>
                    <w:rStyle w:val="Emphasis"/>
                    <w:lang w:val="de-DE"/>
                  </w:rPr>
                  <w:t>Von der Unsterblichkeit der Seele</w:t>
                </w:r>
                <w:r w:rsidRPr="004309EB">
                  <w:rPr>
                    <w:rStyle w:val="Emphasis"/>
                    <w:lang w:val="de-DE"/>
                  </w:rPr>
                  <w:t xml:space="preserve"> (1969)</w:t>
                </w:r>
              </w:p>
              <w:p w14:paraId="6916DDBC" w14:textId="77777777" w:rsidR="00B566C1" w:rsidRPr="004309EB" w:rsidRDefault="00B566C1" w:rsidP="00B566C1">
                <w:pPr>
                  <w:rPr>
                    <w:rStyle w:val="Emphasis"/>
                    <w:i w:val="0"/>
                    <w:lang w:val="de-DE"/>
                  </w:rPr>
                </w:pPr>
              </w:p>
              <w:p w14:paraId="2D455163" w14:textId="77777777" w:rsidR="00B566C1" w:rsidRPr="00036BC4" w:rsidRDefault="00B566C1" w:rsidP="00B566C1">
                <w:pPr>
                  <w:pStyle w:val="Heading2"/>
                  <w:rPr>
                    <w:lang w:val="de-DE"/>
                  </w:rPr>
                </w:pPr>
                <w:r w:rsidRPr="00036BC4">
                  <w:rPr>
                    <w:lang w:val="de-DE"/>
                  </w:rPr>
                  <w:t>Biography</w:t>
                </w:r>
              </w:p>
              <w:p w14:paraId="574FFF81" w14:textId="77777777" w:rsidR="00B566C1" w:rsidRPr="004309EB" w:rsidRDefault="00B566C1" w:rsidP="00B566C1">
                <w:pPr>
                  <w:pStyle w:val="NormalfollowingH2"/>
                  <w:rPr>
                    <w:highlight w:val="yellow"/>
                    <w:lang w:val="de-DE"/>
                  </w:rPr>
                </w:pPr>
              </w:p>
              <w:p w14:paraId="3309EF13" w14:textId="77777777" w:rsidR="00B566C1" w:rsidRPr="00B566C1" w:rsidRDefault="00B566C1" w:rsidP="00B566C1">
                <w:pPr>
                  <w:pStyle w:val="NormalfollowingH2"/>
                  <w:rPr>
                    <w:lang w:val="cs-CZ"/>
                  </w:rPr>
                </w:pPr>
                <w:r w:rsidRPr="00157E9C">
                  <w:rPr>
                    <w:i/>
                    <w:lang w:val="cs-CZ"/>
                  </w:rPr>
                  <w:t xml:space="preserve">Leoš Janáček: </w:t>
                </w:r>
                <w:r w:rsidRPr="00157E9C">
                  <w:rPr>
                    <w:i/>
                    <w:lang w:val="de-DE"/>
                  </w:rPr>
                  <w:t>Leben und Werk</w:t>
                </w:r>
                <w:r w:rsidRPr="00157E9C">
                  <w:rPr>
                    <w:lang w:val="de-DE"/>
                  </w:rPr>
                  <w:t xml:space="preserve"> (1925)</w:t>
                </w:r>
              </w:p>
              <w:p w14:paraId="1F25855E" w14:textId="77777777" w:rsidR="00B566C1" w:rsidRPr="00B566C1" w:rsidRDefault="00B566C1" w:rsidP="00B566C1">
                <w:pPr>
                  <w:pStyle w:val="NormalfollowingH2"/>
                  <w:rPr>
                    <w:lang w:val="de-DE"/>
                  </w:rPr>
                </w:pPr>
                <w:r w:rsidRPr="004309EB">
                  <w:rPr>
                    <w:i/>
                    <w:lang w:val="de-DE"/>
                  </w:rPr>
                  <w:t xml:space="preserve">Heinrich Heine </w:t>
                </w:r>
                <w:r w:rsidRPr="004309EB">
                  <w:rPr>
                    <w:lang w:val="de-DE"/>
                  </w:rPr>
                  <w:t>(1934)</w:t>
                </w:r>
              </w:p>
              <w:p w14:paraId="7D7A3C57" w14:textId="77777777" w:rsidR="00B566C1" w:rsidRPr="004309EB" w:rsidRDefault="00B566C1" w:rsidP="00B566C1">
                <w:pPr>
                  <w:pStyle w:val="NormalfollowingH2"/>
                  <w:rPr>
                    <w:lang w:val="de-DE"/>
                  </w:rPr>
                </w:pPr>
                <w:r w:rsidRPr="004309EB">
                  <w:rPr>
                    <w:i/>
                    <w:lang w:val="de-DE"/>
                  </w:rPr>
                  <w:t>Franz Kafka: Eine Biographie</w:t>
                </w:r>
                <w:r w:rsidRPr="004309EB">
                  <w:rPr>
                    <w:lang w:val="de-DE"/>
                  </w:rPr>
                  <w:t xml:space="preserve"> (1937)</w:t>
                </w:r>
              </w:p>
              <w:p w14:paraId="5569C399" w14:textId="77777777" w:rsidR="00B566C1" w:rsidRPr="004309EB" w:rsidRDefault="00B566C1" w:rsidP="00B566C1">
                <w:pPr>
                  <w:rPr>
                    <w:lang w:val="cs-CZ"/>
                  </w:rPr>
                </w:pPr>
              </w:p>
              <w:p w14:paraId="5581B74C" w14:textId="77777777" w:rsidR="00B566C1" w:rsidRPr="00036BC4" w:rsidRDefault="00B566C1" w:rsidP="00B566C1">
                <w:pPr>
                  <w:pStyle w:val="Heading2"/>
                  <w:rPr>
                    <w:lang w:val="de-DE"/>
                  </w:rPr>
                </w:pPr>
                <w:r w:rsidRPr="00036BC4">
                  <w:rPr>
                    <w:lang w:val="de-DE"/>
                  </w:rPr>
                  <w:t xml:space="preserve">Autobiographical Writings </w:t>
                </w:r>
              </w:p>
              <w:p w14:paraId="6C61BBF8" w14:textId="77777777" w:rsidR="00B566C1" w:rsidRPr="004309EB" w:rsidRDefault="00B566C1" w:rsidP="00B566C1">
                <w:pPr>
                  <w:pStyle w:val="NormalfollowingH2"/>
                  <w:rPr>
                    <w:lang w:val="de-DE"/>
                  </w:rPr>
                </w:pPr>
              </w:p>
              <w:p w14:paraId="7C74FF5E" w14:textId="77777777" w:rsidR="00B566C1" w:rsidRPr="004309EB" w:rsidRDefault="00B566C1" w:rsidP="00B566C1">
                <w:pPr>
                  <w:pStyle w:val="NormalfollowingH2"/>
                  <w:rPr>
                    <w:lang w:val="de-DE"/>
                  </w:rPr>
                </w:pPr>
                <w:r w:rsidRPr="00157E9C">
                  <w:rPr>
                    <w:lang w:val="de-DE"/>
                  </w:rPr>
                  <w:t>Streitbares Leben (1960)</w:t>
                </w:r>
              </w:p>
              <w:p w14:paraId="2F75B71B" w14:textId="77777777" w:rsidR="00B566C1" w:rsidRPr="004309EB" w:rsidRDefault="00B566C1" w:rsidP="00B566C1">
                <w:pPr>
                  <w:pStyle w:val="NormalfollowingH2"/>
                  <w:rPr>
                    <w:lang w:val="de-DE"/>
                  </w:rPr>
                </w:pPr>
                <w:r w:rsidRPr="004309EB">
                  <w:rPr>
                    <w:lang w:val="de-DE"/>
                  </w:rPr>
                  <w:t>Der Prager Kreis (1966)</w:t>
                </w:r>
              </w:p>
              <w:p w14:paraId="51FE4752" w14:textId="77777777" w:rsidR="00B566C1" w:rsidRPr="00036BC4" w:rsidRDefault="00B566C1" w:rsidP="00B566C1">
                <w:pPr>
                  <w:rPr>
                    <w:u w:val="single"/>
                    <w:lang w:val="de-DE"/>
                  </w:rPr>
                </w:pPr>
              </w:p>
              <w:p w14:paraId="2302FDB1" w14:textId="77777777" w:rsidR="00B566C1" w:rsidRPr="00036BC4" w:rsidRDefault="00B566C1" w:rsidP="00B566C1">
                <w:pPr>
                  <w:pStyle w:val="Heading2"/>
                  <w:rPr>
                    <w:lang w:val="de-DE"/>
                  </w:rPr>
                </w:pPr>
                <w:r w:rsidRPr="00036BC4">
                  <w:rPr>
                    <w:lang w:val="de-DE"/>
                  </w:rPr>
                  <w:t>Translations</w:t>
                </w:r>
              </w:p>
              <w:p w14:paraId="44CB2E2A" w14:textId="77777777" w:rsidR="00B566C1" w:rsidRPr="00036BC4" w:rsidRDefault="00B566C1" w:rsidP="00B566C1">
                <w:pPr>
                  <w:pStyle w:val="NormalfollowingH2"/>
                  <w:rPr>
                    <w:lang w:val="de-DE"/>
                  </w:rPr>
                </w:pPr>
              </w:p>
              <w:p w14:paraId="41B6EA4F" w14:textId="77777777" w:rsidR="00B566C1" w:rsidRPr="00B566C1" w:rsidRDefault="00B566C1" w:rsidP="00B566C1">
                <w:pPr>
                  <w:pStyle w:val="NormalfollowingH2"/>
                  <w:rPr>
                    <w:lang w:val="de-DE"/>
                  </w:rPr>
                </w:pPr>
                <w:r w:rsidRPr="004309EB">
                  <w:rPr>
                    <w:lang w:val="de-DE"/>
                  </w:rPr>
                  <w:t xml:space="preserve">Auguste Rodin, </w:t>
                </w:r>
                <w:r w:rsidRPr="004309EB">
                  <w:rPr>
                    <w:i/>
                    <w:lang w:val="de-DE"/>
                  </w:rPr>
                  <w:t>Die Kathedralen Frankreichs</w:t>
                </w:r>
                <w:r w:rsidRPr="004309EB">
                  <w:rPr>
                    <w:lang w:val="de-DE"/>
                  </w:rPr>
                  <w:t xml:space="preserve"> (1917)</w:t>
                </w:r>
              </w:p>
              <w:p w14:paraId="2147A581" w14:textId="77777777" w:rsidR="00B566C1" w:rsidRPr="004309EB" w:rsidRDefault="00B566C1" w:rsidP="00B566C1">
                <w:pPr>
                  <w:pStyle w:val="NormalfollowingH2"/>
                  <w:rPr>
                    <w:lang w:val="de-DE"/>
                  </w:rPr>
                </w:pPr>
                <w:r w:rsidRPr="004309EB">
                  <w:rPr>
                    <w:lang w:val="cs-CZ"/>
                  </w:rPr>
                  <w:lastRenderedPageBreak/>
                  <w:t xml:space="preserve">Leoš Janáček, </w:t>
                </w:r>
                <w:r w:rsidRPr="004309EB">
                  <w:rPr>
                    <w:i/>
                    <w:lang w:val="de-DE"/>
                  </w:rPr>
                  <w:t>Jenůfa</w:t>
                </w:r>
                <w:r w:rsidRPr="004309EB">
                  <w:rPr>
                    <w:lang w:val="de-DE"/>
                  </w:rPr>
                  <w:t xml:space="preserve"> (1918)</w:t>
                </w:r>
              </w:p>
              <w:p w14:paraId="54A5004E" w14:textId="77777777" w:rsidR="00B566C1" w:rsidRPr="004309EB" w:rsidRDefault="00B566C1" w:rsidP="00B566C1">
                <w:pPr>
                  <w:pStyle w:val="NormalfollowingH2"/>
                  <w:rPr>
                    <w:lang w:val="de-DE"/>
                  </w:rPr>
                </w:pPr>
                <w:r w:rsidRPr="004309EB">
                  <w:rPr>
                    <w:lang w:val="cs-CZ"/>
                  </w:rPr>
                  <w:t xml:space="preserve">Leoš Janáček, </w:t>
                </w:r>
                <w:r w:rsidRPr="004309EB">
                  <w:rPr>
                    <w:i/>
                    <w:lang w:val="de-DE"/>
                  </w:rPr>
                  <w:t>Káťa Kabanová</w:t>
                </w:r>
                <w:r w:rsidRPr="004309EB">
                  <w:rPr>
                    <w:lang w:val="de-DE"/>
                  </w:rPr>
                  <w:t xml:space="preserve"> (1922)</w:t>
                </w:r>
              </w:p>
              <w:p w14:paraId="5909A440" w14:textId="77777777" w:rsidR="00B566C1" w:rsidRPr="00280E07" w:rsidRDefault="00B566C1" w:rsidP="00B566C1">
                <w:pPr>
                  <w:rPr>
                    <w:highlight w:val="yellow"/>
                    <w:lang w:val="de-DE"/>
                  </w:rPr>
                </w:pPr>
              </w:p>
              <w:p w14:paraId="61EF0503" w14:textId="77777777" w:rsidR="00B566C1" w:rsidRPr="004309EB" w:rsidRDefault="00B566C1" w:rsidP="00B566C1">
                <w:pPr>
                  <w:pStyle w:val="Heading2"/>
                </w:pPr>
                <w:r w:rsidRPr="004309EB">
                  <w:t>Letters and Diaries</w:t>
                </w:r>
              </w:p>
              <w:p w14:paraId="29A03529" w14:textId="77777777" w:rsidR="00B566C1" w:rsidRPr="004309EB" w:rsidRDefault="00B566C1" w:rsidP="00B566C1">
                <w:pPr>
                  <w:pStyle w:val="NormalfollowingH2"/>
                </w:pPr>
              </w:p>
              <w:p w14:paraId="02241D0C" w14:textId="77777777" w:rsidR="00B566C1" w:rsidRPr="004309EB" w:rsidRDefault="00B566C1" w:rsidP="00B566C1">
                <w:pPr>
                  <w:pStyle w:val="NormalfollowingH2"/>
                  <w:rPr>
                    <w:lang w:val="cs-CZ"/>
                  </w:rPr>
                </w:pPr>
                <w:r w:rsidRPr="004309EB">
                  <w:rPr>
                    <w:i/>
                    <w:lang w:val="cs-CZ"/>
                  </w:rPr>
                  <w:t>Korespondence Leoše Janáčka s Maxem Brodem</w:t>
                </w:r>
                <w:r w:rsidRPr="004309EB">
                  <w:rPr>
                    <w:lang w:val="cs-CZ"/>
                  </w:rPr>
                  <w:t xml:space="preserve">  (1953)</w:t>
                </w:r>
              </w:p>
              <w:p w14:paraId="3E7AFCD9" w14:textId="77777777" w:rsidR="003F0D73" w:rsidRDefault="00B566C1" w:rsidP="00B566C1">
                <w:pPr>
                  <w:pStyle w:val="NormalfollowingH2"/>
                </w:pPr>
                <w:r w:rsidRPr="00EA5827">
                  <w:rPr>
                    <w:i/>
                    <w:lang w:val="de-DE"/>
                  </w:rPr>
                  <w:t xml:space="preserve">Max Brod, Franz Kafka, eine Freundschaft, </w:t>
                </w:r>
                <w:r w:rsidRPr="00EA5827">
                  <w:rPr>
                    <w:lang w:val="de-DE"/>
                  </w:rPr>
                  <w:t>2 vols.</w:t>
                </w:r>
                <w:r>
                  <w:rPr>
                    <w:lang w:val="de-DE"/>
                  </w:rPr>
                  <w:t xml:space="preserve"> </w:t>
                </w:r>
                <w:r w:rsidRPr="009A3AA3">
                  <w:t>(1987-1989)</w:t>
                </w:r>
              </w:p>
            </w:tc>
          </w:sdtContent>
        </w:sdt>
      </w:tr>
      <w:tr w:rsidR="003235A7" w14:paraId="72EE4D18" w14:textId="77777777" w:rsidTr="003235A7">
        <w:tc>
          <w:tcPr>
            <w:tcW w:w="9016" w:type="dxa"/>
          </w:tcPr>
          <w:p w14:paraId="139C636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7F7BE0FEE666D49956C16BD1347730F"/>
              </w:placeholder>
            </w:sdtPr>
            <w:sdtEndPr/>
            <w:sdtContent>
              <w:p w14:paraId="719DEFA2" w14:textId="77777777" w:rsidR="00B566C1" w:rsidRDefault="00B566C1" w:rsidP="00B566C1"/>
              <w:p w14:paraId="52FF00CD" w14:textId="77777777" w:rsidR="00B566C1" w:rsidRDefault="00B566C1" w:rsidP="00B566C1">
                <w:sdt>
                  <w:sdtPr>
                    <w:id w:val="-851490657"/>
                    <w:citation/>
                  </w:sdtPr>
                  <w:sdtContent>
                    <w:r>
                      <w:fldChar w:fldCharType="begin"/>
                    </w:r>
                    <w:r>
                      <w:rPr>
                        <w:lang w:val="en-US"/>
                      </w:rPr>
                      <w:instrText xml:space="preserve"> CITATION Gel88 \l 1033 </w:instrText>
                    </w:r>
                    <w:r>
                      <w:fldChar w:fldCharType="separate"/>
                    </w:r>
                    <w:r>
                      <w:rPr>
                        <w:noProof/>
                        <w:lang w:val="en-US"/>
                      </w:rPr>
                      <w:t>(Gelber)</w:t>
                    </w:r>
                    <w:r>
                      <w:fldChar w:fldCharType="end"/>
                    </w:r>
                  </w:sdtContent>
                </w:sdt>
              </w:p>
              <w:p w14:paraId="1BCEA87E" w14:textId="77777777" w:rsidR="00B566C1" w:rsidRDefault="00B566C1" w:rsidP="00B566C1"/>
              <w:p w14:paraId="6222B274" w14:textId="77777777" w:rsidR="00B566C1" w:rsidRDefault="00B566C1" w:rsidP="00B566C1">
                <w:sdt>
                  <w:sdtPr>
                    <w:id w:val="1558745177"/>
                    <w:citation/>
                  </w:sdtPr>
                  <w:sdtContent>
                    <w:r>
                      <w:fldChar w:fldCharType="begin"/>
                    </w:r>
                    <w:r>
                      <w:rPr>
                        <w:lang w:val="en-US"/>
                      </w:rPr>
                      <w:instrText xml:space="preserve"> CITATION Paz70 \l 1033 </w:instrText>
                    </w:r>
                    <w:r>
                      <w:fldChar w:fldCharType="separate"/>
                    </w:r>
                    <w:r>
                      <w:rPr>
                        <w:noProof/>
                        <w:lang w:val="en-US"/>
                      </w:rPr>
                      <w:t>(Pazi)</w:t>
                    </w:r>
                    <w:r>
                      <w:fldChar w:fldCharType="end"/>
                    </w:r>
                  </w:sdtContent>
                </w:sdt>
              </w:p>
              <w:p w14:paraId="6824ED52" w14:textId="77777777" w:rsidR="00B566C1" w:rsidRDefault="00B566C1" w:rsidP="00B566C1"/>
              <w:p w14:paraId="6BB1532E" w14:textId="77777777" w:rsidR="00B566C1" w:rsidRDefault="00B566C1" w:rsidP="00B566C1">
                <w:sdt>
                  <w:sdtPr>
                    <w:id w:val="-1071654511"/>
                    <w:citation/>
                  </w:sdtPr>
                  <w:sdtContent>
                    <w:r>
                      <w:fldChar w:fldCharType="begin"/>
                    </w:r>
                    <w:r>
                      <w:rPr>
                        <w:lang w:val="en-US"/>
                      </w:rPr>
                      <w:instrText xml:space="preserve"> CITATION Spe00 \l 1033 </w:instrText>
                    </w:r>
                    <w:r>
                      <w:fldChar w:fldCharType="separate"/>
                    </w:r>
                    <w:r>
                      <w:rPr>
                        <w:noProof/>
                        <w:lang w:val="en-US"/>
                      </w:rPr>
                      <w:t>(Spector)</w:t>
                    </w:r>
                    <w:r>
                      <w:fldChar w:fldCharType="end"/>
                    </w:r>
                  </w:sdtContent>
                </w:sdt>
              </w:p>
              <w:p w14:paraId="0CD0F73D" w14:textId="77777777" w:rsidR="00B566C1" w:rsidRDefault="00B566C1" w:rsidP="00B566C1"/>
              <w:p w14:paraId="47A98573" w14:textId="77777777" w:rsidR="00B566C1" w:rsidRDefault="00B566C1" w:rsidP="00B566C1">
                <w:sdt>
                  <w:sdtPr>
                    <w:id w:val="-199010575"/>
                    <w:citation/>
                  </w:sdtPr>
                  <w:sdtContent>
                    <w:r>
                      <w:fldChar w:fldCharType="begin"/>
                    </w:r>
                    <w:r>
                      <w:rPr>
                        <w:lang w:val="en-US"/>
                      </w:rPr>
                      <w:instrText xml:space="preserve"> CITATION Sus85 \l 1033 </w:instrText>
                    </w:r>
                    <w:r>
                      <w:fldChar w:fldCharType="separate"/>
                    </w:r>
                    <w:r>
                      <w:rPr>
                        <w:noProof/>
                        <w:lang w:val="en-US"/>
                      </w:rPr>
                      <w:t>(Susskind)</w:t>
                    </w:r>
                    <w:r>
                      <w:fldChar w:fldCharType="end"/>
                    </w:r>
                  </w:sdtContent>
                </w:sdt>
              </w:p>
              <w:p w14:paraId="4D715FA6" w14:textId="77777777" w:rsidR="00B566C1" w:rsidRDefault="00B566C1" w:rsidP="00B566C1"/>
              <w:p w14:paraId="116F391A" w14:textId="77777777" w:rsidR="003235A7" w:rsidRDefault="00B566C1" w:rsidP="009762E3">
                <w:pPr>
                  <w:keepNext/>
                </w:pPr>
                <w:sdt>
                  <w:sdtPr>
                    <w:id w:val="-838469106"/>
                    <w:citation/>
                  </w:sdtPr>
                  <w:sdtContent>
                    <w:r>
                      <w:fldChar w:fldCharType="begin"/>
                    </w:r>
                    <w:r>
                      <w:rPr>
                        <w:lang w:val="en-US"/>
                      </w:rPr>
                      <w:instrText xml:space="preserve"> CITATION Vas09 \l 1033 </w:instrText>
                    </w:r>
                    <w:r>
                      <w:fldChar w:fldCharType="separate"/>
                    </w:r>
                    <w:r>
                      <w:rPr>
                        <w:noProof/>
                        <w:lang w:val="en-US"/>
                      </w:rPr>
                      <w:t>(Vassogne)</w:t>
                    </w:r>
                    <w:r>
                      <w:fldChar w:fldCharType="end"/>
                    </w:r>
                  </w:sdtContent>
                </w:sdt>
              </w:p>
            </w:sdtContent>
          </w:sdt>
        </w:tc>
      </w:tr>
    </w:tbl>
    <w:p w14:paraId="3B1089D4" w14:textId="77777777" w:rsidR="00C27FAB" w:rsidRPr="00F36937" w:rsidRDefault="00C27FAB" w:rsidP="009762E3">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11-10T20:35:00Z" w:initials="KT">
    <w:p w14:paraId="04846A74" w14:textId="77777777" w:rsidR="009762E3" w:rsidRDefault="009762E3">
      <w:pPr>
        <w:pStyle w:val="CommentText"/>
      </w:pPr>
      <w:r>
        <w:rPr>
          <w:rStyle w:val="CommentReference"/>
        </w:rPr>
        <w:annotationRef/>
      </w:r>
      <w:r>
        <w:t>No URL given.</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BC639" w14:textId="77777777" w:rsidR="00B566C1" w:rsidRDefault="00B566C1" w:rsidP="007A0D55">
      <w:pPr>
        <w:spacing w:after="0" w:line="240" w:lineRule="auto"/>
      </w:pPr>
      <w:r>
        <w:separator/>
      </w:r>
    </w:p>
  </w:endnote>
  <w:endnote w:type="continuationSeparator" w:id="0">
    <w:p w14:paraId="15A0575E" w14:textId="77777777" w:rsidR="00B566C1" w:rsidRDefault="00B566C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190933" w14:textId="77777777" w:rsidR="00B566C1" w:rsidRDefault="00B566C1" w:rsidP="007A0D55">
      <w:pPr>
        <w:spacing w:after="0" w:line="240" w:lineRule="auto"/>
      </w:pPr>
      <w:r>
        <w:separator/>
      </w:r>
    </w:p>
  </w:footnote>
  <w:footnote w:type="continuationSeparator" w:id="0">
    <w:p w14:paraId="4CC0F9F6" w14:textId="77777777" w:rsidR="00B566C1" w:rsidRDefault="00B566C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7B93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038C6E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6C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62E3"/>
    <w:rsid w:val="009A7264"/>
    <w:rsid w:val="009D1606"/>
    <w:rsid w:val="009E18A1"/>
    <w:rsid w:val="009E73D7"/>
    <w:rsid w:val="00A27D2C"/>
    <w:rsid w:val="00A76FD9"/>
    <w:rsid w:val="00AB436D"/>
    <w:rsid w:val="00AD2F24"/>
    <w:rsid w:val="00AD4844"/>
    <w:rsid w:val="00B219AE"/>
    <w:rsid w:val="00B33145"/>
    <w:rsid w:val="00B566C1"/>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85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66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566C1"/>
    <w:rPr>
      <w:rFonts w:ascii="Lucida Grande" w:hAnsi="Lucida Grande"/>
      <w:sz w:val="18"/>
      <w:szCs w:val="18"/>
    </w:rPr>
  </w:style>
  <w:style w:type="character" w:customStyle="1" w:styleId="st">
    <w:name w:val="st"/>
    <w:basedOn w:val="DefaultParagraphFont"/>
    <w:rsid w:val="00B566C1"/>
  </w:style>
  <w:style w:type="character" w:styleId="Emphasis">
    <w:name w:val="Emphasis"/>
    <w:basedOn w:val="DefaultParagraphFont"/>
    <w:qFormat/>
    <w:rsid w:val="00B566C1"/>
    <w:rPr>
      <w:i/>
      <w:iCs/>
    </w:rPr>
  </w:style>
  <w:style w:type="character" w:styleId="Strong">
    <w:name w:val="Strong"/>
    <w:basedOn w:val="DefaultParagraphFont"/>
    <w:uiPriority w:val="22"/>
    <w:qFormat/>
    <w:rsid w:val="00B566C1"/>
    <w:rPr>
      <w:b/>
      <w:bCs/>
    </w:rPr>
  </w:style>
  <w:style w:type="paragraph" w:styleId="Caption">
    <w:name w:val="caption"/>
    <w:basedOn w:val="Normal"/>
    <w:next w:val="Normal"/>
    <w:uiPriority w:val="35"/>
    <w:semiHidden/>
    <w:qFormat/>
    <w:rsid w:val="009762E3"/>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762E3"/>
    <w:rPr>
      <w:sz w:val="18"/>
      <w:szCs w:val="18"/>
    </w:rPr>
  </w:style>
  <w:style w:type="paragraph" w:styleId="CommentText">
    <w:name w:val="annotation text"/>
    <w:basedOn w:val="Normal"/>
    <w:link w:val="CommentTextChar"/>
    <w:uiPriority w:val="99"/>
    <w:semiHidden/>
    <w:rsid w:val="009762E3"/>
    <w:pPr>
      <w:spacing w:line="240" w:lineRule="auto"/>
    </w:pPr>
    <w:rPr>
      <w:sz w:val="24"/>
      <w:szCs w:val="24"/>
    </w:rPr>
  </w:style>
  <w:style w:type="character" w:customStyle="1" w:styleId="CommentTextChar">
    <w:name w:val="Comment Text Char"/>
    <w:basedOn w:val="DefaultParagraphFont"/>
    <w:link w:val="CommentText"/>
    <w:uiPriority w:val="99"/>
    <w:semiHidden/>
    <w:rsid w:val="009762E3"/>
    <w:rPr>
      <w:sz w:val="24"/>
      <w:szCs w:val="24"/>
    </w:rPr>
  </w:style>
  <w:style w:type="paragraph" w:styleId="CommentSubject">
    <w:name w:val="annotation subject"/>
    <w:basedOn w:val="CommentText"/>
    <w:next w:val="CommentText"/>
    <w:link w:val="CommentSubjectChar"/>
    <w:uiPriority w:val="99"/>
    <w:semiHidden/>
    <w:rsid w:val="009762E3"/>
    <w:rPr>
      <w:b/>
      <w:bCs/>
      <w:sz w:val="20"/>
      <w:szCs w:val="20"/>
    </w:rPr>
  </w:style>
  <w:style w:type="character" w:customStyle="1" w:styleId="CommentSubjectChar">
    <w:name w:val="Comment Subject Char"/>
    <w:basedOn w:val="CommentTextChar"/>
    <w:link w:val="CommentSubject"/>
    <w:uiPriority w:val="99"/>
    <w:semiHidden/>
    <w:rsid w:val="009762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66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566C1"/>
    <w:rPr>
      <w:rFonts w:ascii="Lucida Grande" w:hAnsi="Lucida Grande"/>
      <w:sz w:val="18"/>
      <w:szCs w:val="18"/>
    </w:rPr>
  </w:style>
  <w:style w:type="character" w:customStyle="1" w:styleId="st">
    <w:name w:val="st"/>
    <w:basedOn w:val="DefaultParagraphFont"/>
    <w:rsid w:val="00B566C1"/>
  </w:style>
  <w:style w:type="character" w:styleId="Emphasis">
    <w:name w:val="Emphasis"/>
    <w:basedOn w:val="DefaultParagraphFont"/>
    <w:qFormat/>
    <w:rsid w:val="00B566C1"/>
    <w:rPr>
      <w:i/>
      <w:iCs/>
    </w:rPr>
  </w:style>
  <w:style w:type="character" w:styleId="Strong">
    <w:name w:val="Strong"/>
    <w:basedOn w:val="DefaultParagraphFont"/>
    <w:uiPriority w:val="22"/>
    <w:qFormat/>
    <w:rsid w:val="00B566C1"/>
    <w:rPr>
      <w:b/>
      <w:bCs/>
    </w:rPr>
  </w:style>
  <w:style w:type="paragraph" w:styleId="Caption">
    <w:name w:val="caption"/>
    <w:basedOn w:val="Normal"/>
    <w:next w:val="Normal"/>
    <w:uiPriority w:val="35"/>
    <w:semiHidden/>
    <w:qFormat/>
    <w:rsid w:val="009762E3"/>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762E3"/>
    <w:rPr>
      <w:sz w:val="18"/>
      <w:szCs w:val="18"/>
    </w:rPr>
  </w:style>
  <w:style w:type="paragraph" w:styleId="CommentText">
    <w:name w:val="annotation text"/>
    <w:basedOn w:val="Normal"/>
    <w:link w:val="CommentTextChar"/>
    <w:uiPriority w:val="99"/>
    <w:semiHidden/>
    <w:rsid w:val="009762E3"/>
    <w:pPr>
      <w:spacing w:line="240" w:lineRule="auto"/>
    </w:pPr>
    <w:rPr>
      <w:sz w:val="24"/>
      <w:szCs w:val="24"/>
    </w:rPr>
  </w:style>
  <w:style w:type="character" w:customStyle="1" w:styleId="CommentTextChar">
    <w:name w:val="Comment Text Char"/>
    <w:basedOn w:val="DefaultParagraphFont"/>
    <w:link w:val="CommentText"/>
    <w:uiPriority w:val="99"/>
    <w:semiHidden/>
    <w:rsid w:val="009762E3"/>
    <w:rPr>
      <w:sz w:val="24"/>
      <w:szCs w:val="24"/>
    </w:rPr>
  </w:style>
  <w:style w:type="paragraph" w:styleId="CommentSubject">
    <w:name w:val="annotation subject"/>
    <w:basedOn w:val="CommentText"/>
    <w:next w:val="CommentText"/>
    <w:link w:val="CommentSubjectChar"/>
    <w:uiPriority w:val="99"/>
    <w:semiHidden/>
    <w:rsid w:val="009762E3"/>
    <w:rPr>
      <w:b/>
      <w:bCs/>
      <w:sz w:val="20"/>
      <w:szCs w:val="20"/>
    </w:rPr>
  </w:style>
  <w:style w:type="character" w:customStyle="1" w:styleId="CommentSubjectChar">
    <w:name w:val="Comment Subject Char"/>
    <w:basedOn w:val="CommentTextChar"/>
    <w:link w:val="CommentSubject"/>
    <w:uiPriority w:val="99"/>
    <w:semiHidden/>
    <w:rsid w:val="009762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20341FAC199A4FA754FFA8D863430B"/>
        <w:category>
          <w:name w:val="General"/>
          <w:gallery w:val="placeholder"/>
        </w:category>
        <w:types>
          <w:type w:val="bbPlcHdr"/>
        </w:types>
        <w:behaviors>
          <w:behavior w:val="content"/>
        </w:behaviors>
        <w:guid w:val="{AEB14E64-A96C-F248-97C9-CB97B92C21DB}"/>
      </w:docPartPr>
      <w:docPartBody>
        <w:p w:rsidR="00000000" w:rsidRDefault="004E117A">
          <w:pPr>
            <w:pStyle w:val="6020341FAC199A4FA754FFA8D863430B"/>
          </w:pPr>
          <w:r w:rsidRPr="00CC586D">
            <w:rPr>
              <w:rStyle w:val="PlaceholderText"/>
              <w:b/>
              <w:color w:val="FFFFFF" w:themeColor="background1"/>
            </w:rPr>
            <w:t>[Salutation]</w:t>
          </w:r>
        </w:p>
      </w:docPartBody>
    </w:docPart>
    <w:docPart>
      <w:docPartPr>
        <w:name w:val="B20DB1DD9AE174429396F7721F909D73"/>
        <w:category>
          <w:name w:val="General"/>
          <w:gallery w:val="placeholder"/>
        </w:category>
        <w:types>
          <w:type w:val="bbPlcHdr"/>
        </w:types>
        <w:behaviors>
          <w:behavior w:val="content"/>
        </w:behaviors>
        <w:guid w:val="{5D92D59D-EFED-6F42-9A05-694F9BA3ABFE}"/>
      </w:docPartPr>
      <w:docPartBody>
        <w:p w:rsidR="00000000" w:rsidRDefault="004E117A">
          <w:pPr>
            <w:pStyle w:val="B20DB1DD9AE174429396F7721F909D73"/>
          </w:pPr>
          <w:r>
            <w:rPr>
              <w:rStyle w:val="PlaceholderText"/>
            </w:rPr>
            <w:t>[First name]</w:t>
          </w:r>
        </w:p>
      </w:docPartBody>
    </w:docPart>
    <w:docPart>
      <w:docPartPr>
        <w:name w:val="8E96487A0B4A19489CEF867B0043FD0F"/>
        <w:category>
          <w:name w:val="General"/>
          <w:gallery w:val="placeholder"/>
        </w:category>
        <w:types>
          <w:type w:val="bbPlcHdr"/>
        </w:types>
        <w:behaviors>
          <w:behavior w:val="content"/>
        </w:behaviors>
        <w:guid w:val="{383F4970-BE6C-EB47-BDBC-39E93CC53E83}"/>
      </w:docPartPr>
      <w:docPartBody>
        <w:p w:rsidR="00000000" w:rsidRDefault="004E117A">
          <w:pPr>
            <w:pStyle w:val="8E96487A0B4A19489CEF867B0043FD0F"/>
          </w:pPr>
          <w:r>
            <w:rPr>
              <w:rStyle w:val="PlaceholderText"/>
            </w:rPr>
            <w:t>[Middle name]</w:t>
          </w:r>
        </w:p>
      </w:docPartBody>
    </w:docPart>
    <w:docPart>
      <w:docPartPr>
        <w:name w:val="593D111D368C7243A74E4B13DCC4E449"/>
        <w:category>
          <w:name w:val="General"/>
          <w:gallery w:val="placeholder"/>
        </w:category>
        <w:types>
          <w:type w:val="bbPlcHdr"/>
        </w:types>
        <w:behaviors>
          <w:behavior w:val="content"/>
        </w:behaviors>
        <w:guid w:val="{FA4FBDE3-0C49-3447-82E3-43CCF961C518}"/>
      </w:docPartPr>
      <w:docPartBody>
        <w:p w:rsidR="00000000" w:rsidRDefault="004E117A">
          <w:pPr>
            <w:pStyle w:val="593D111D368C7243A74E4B13DCC4E449"/>
          </w:pPr>
          <w:r>
            <w:rPr>
              <w:rStyle w:val="PlaceholderText"/>
            </w:rPr>
            <w:t>[Last name]</w:t>
          </w:r>
        </w:p>
      </w:docPartBody>
    </w:docPart>
    <w:docPart>
      <w:docPartPr>
        <w:name w:val="10459F49B44893478F04B35A607E0CB4"/>
        <w:category>
          <w:name w:val="General"/>
          <w:gallery w:val="placeholder"/>
        </w:category>
        <w:types>
          <w:type w:val="bbPlcHdr"/>
        </w:types>
        <w:behaviors>
          <w:behavior w:val="content"/>
        </w:behaviors>
        <w:guid w:val="{9785F70B-A7D2-E445-948D-9F4433EB0201}"/>
      </w:docPartPr>
      <w:docPartBody>
        <w:p w:rsidR="00000000" w:rsidRDefault="004E117A">
          <w:pPr>
            <w:pStyle w:val="10459F49B44893478F04B35A607E0CB4"/>
          </w:pPr>
          <w:r>
            <w:rPr>
              <w:rStyle w:val="PlaceholderText"/>
            </w:rPr>
            <w:t>[Enter your biography]</w:t>
          </w:r>
        </w:p>
      </w:docPartBody>
    </w:docPart>
    <w:docPart>
      <w:docPartPr>
        <w:name w:val="E84A19DA43368049A9FFF33D66AFEFDA"/>
        <w:category>
          <w:name w:val="General"/>
          <w:gallery w:val="placeholder"/>
        </w:category>
        <w:types>
          <w:type w:val="bbPlcHdr"/>
        </w:types>
        <w:behaviors>
          <w:behavior w:val="content"/>
        </w:behaviors>
        <w:guid w:val="{75988E95-C985-5849-881A-66FB3A93AF78}"/>
      </w:docPartPr>
      <w:docPartBody>
        <w:p w:rsidR="00000000" w:rsidRDefault="004E117A">
          <w:pPr>
            <w:pStyle w:val="E84A19DA43368049A9FFF33D66AFEFDA"/>
          </w:pPr>
          <w:r>
            <w:rPr>
              <w:rStyle w:val="PlaceholderText"/>
            </w:rPr>
            <w:t>[Enter the institution with which you are affiliated]</w:t>
          </w:r>
        </w:p>
      </w:docPartBody>
    </w:docPart>
    <w:docPart>
      <w:docPartPr>
        <w:name w:val="64096EA22349B04F828B9D2B2A1F6A7F"/>
        <w:category>
          <w:name w:val="General"/>
          <w:gallery w:val="placeholder"/>
        </w:category>
        <w:types>
          <w:type w:val="bbPlcHdr"/>
        </w:types>
        <w:behaviors>
          <w:behavior w:val="content"/>
        </w:behaviors>
        <w:guid w:val="{3BC426FD-75EF-DB44-ABD4-5F0421384BE8}"/>
      </w:docPartPr>
      <w:docPartBody>
        <w:p w:rsidR="00000000" w:rsidRDefault="004E117A">
          <w:pPr>
            <w:pStyle w:val="64096EA22349B04F828B9D2B2A1F6A7F"/>
          </w:pPr>
          <w:r w:rsidRPr="00EF74F7">
            <w:rPr>
              <w:b/>
              <w:color w:val="808080" w:themeColor="background1" w:themeShade="80"/>
            </w:rPr>
            <w:t>[Enter the headword for your article]</w:t>
          </w:r>
        </w:p>
      </w:docPartBody>
    </w:docPart>
    <w:docPart>
      <w:docPartPr>
        <w:name w:val="793D2E8ED29F154B98456CDB68B246E0"/>
        <w:category>
          <w:name w:val="General"/>
          <w:gallery w:val="placeholder"/>
        </w:category>
        <w:types>
          <w:type w:val="bbPlcHdr"/>
        </w:types>
        <w:behaviors>
          <w:behavior w:val="content"/>
        </w:behaviors>
        <w:guid w:val="{F522FC8F-468B-B647-8BBB-9808D408DB93}"/>
      </w:docPartPr>
      <w:docPartBody>
        <w:p w:rsidR="00000000" w:rsidRDefault="004E117A">
          <w:pPr>
            <w:pStyle w:val="793D2E8ED29F154B98456CDB68B246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E4EF883EA2424DB0C095CBCA217A29"/>
        <w:category>
          <w:name w:val="General"/>
          <w:gallery w:val="placeholder"/>
        </w:category>
        <w:types>
          <w:type w:val="bbPlcHdr"/>
        </w:types>
        <w:behaviors>
          <w:behavior w:val="content"/>
        </w:behaviors>
        <w:guid w:val="{35D30308-BD2A-534A-9F4A-E920833C0BE9}"/>
      </w:docPartPr>
      <w:docPartBody>
        <w:p w:rsidR="00000000" w:rsidRDefault="004E117A">
          <w:pPr>
            <w:pStyle w:val="E3E4EF883EA2424DB0C095CBCA217A2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296314221BE6745AC3CD8E600ED9226"/>
        <w:category>
          <w:name w:val="General"/>
          <w:gallery w:val="placeholder"/>
        </w:category>
        <w:types>
          <w:type w:val="bbPlcHdr"/>
        </w:types>
        <w:behaviors>
          <w:behavior w:val="content"/>
        </w:behaviors>
        <w:guid w:val="{CCB6376C-9BD0-EB41-8846-73DC5164B54C}"/>
      </w:docPartPr>
      <w:docPartBody>
        <w:p w:rsidR="00000000" w:rsidRDefault="004E117A">
          <w:pPr>
            <w:pStyle w:val="E296314221BE6745AC3CD8E600ED922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7F7BE0FEE666D49956C16BD1347730F"/>
        <w:category>
          <w:name w:val="General"/>
          <w:gallery w:val="placeholder"/>
        </w:category>
        <w:types>
          <w:type w:val="bbPlcHdr"/>
        </w:types>
        <w:behaviors>
          <w:behavior w:val="content"/>
        </w:behaviors>
        <w:guid w:val="{371831D2-DC4E-174F-A39D-46EB0358D6F0}"/>
      </w:docPartPr>
      <w:docPartBody>
        <w:p w:rsidR="00000000" w:rsidRDefault="004E117A">
          <w:pPr>
            <w:pStyle w:val="27F7BE0FEE666D49956C16BD1347730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20341FAC199A4FA754FFA8D863430B">
    <w:name w:val="6020341FAC199A4FA754FFA8D863430B"/>
  </w:style>
  <w:style w:type="paragraph" w:customStyle="1" w:styleId="B20DB1DD9AE174429396F7721F909D73">
    <w:name w:val="B20DB1DD9AE174429396F7721F909D73"/>
  </w:style>
  <w:style w:type="paragraph" w:customStyle="1" w:styleId="8E96487A0B4A19489CEF867B0043FD0F">
    <w:name w:val="8E96487A0B4A19489CEF867B0043FD0F"/>
  </w:style>
  <w:style w:type="paragraph" w:customStyle="1" w:styleId="593D111D368C7243A74E4B13DCC4E449">
    <w:name w:val="593D111D368C7243A74E4B13DCC4E449"/>
  </w:style>
  <w:style w:type="paragraph" w:customStyle="1" w:styleId="10459F49B44893478F04B35A607E0CB4">
    <w:name w:val="10459F49B44893478F04B35A607E0CB4"/>
  </w:style>
  <w:style w:type="paragraph" w:customStyle="1" w:styleId="E84A19DA43368049A9FFF33D66AFEFDA">
    <w:name w:val="E84A19DA43368049A9FFF33D66AFEFDA"/>
  </w:style>
  <w:style w:type="paragraph" w:customStyle="1" w:styleId="64096EA22349B04F828B9D2B2A1F6A7F">
    <w:name w:val="64096EA22349B04F828B9D2B2A1F6A7F"/>
  </w:style>
  <w:style w:type="paragraph" w:customStyle="1" w:styleId="793D2E8ED29F154B98456CDB68B246E0">
    <w:name w:val="793D2E8ED29F154B98456CDB68B246E0"/>
  </w:style>
  <w:style w:type="paragraph" w:customStyle="1" w:styleId="E3E4EF883EA2424DB0C095CBCA217A29">
    <w:name w:val="E3E4EF883EA2424DB0C095CBCA217A29"/>
  </w:style>
  <w:style w:type="paragraph" w:customStyle="1" w:styleId="E296314221BE6745AC3CD8E600ED9226">
    <w:name w:val="E296314221BE6745AC3CD8E600ED9226"/>
  </w:style>
  <w:style w:type="paragraph" w:customStyle="1" w:styleId="27F7BE0FEE666D49956C16BD1347730F">
    <w:name w:val="27F7BE0FEE666D49956C16BD1347730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20341FAC199A4FA754FFA8D863430B">
    <w:name w:val="6020341FAC199A4FA754FFA8D863430B"/>
  </w:style>
  <w:style w:type="paragraph" w:customStyle="1" w:styleId="B20DB1DD9AE174429396F7721F909D73">
    <w:name w:val="B20DB1DD9AE174429396F7721F909D73"/>
  </w:style>
  <w:style w:type="paragraph" w:customStyle="1" w:styleId="8E96487A0B4A19489CEF867B0043FD0F">
    <w:name w:val="8E96487A0B4A19489CEF867B0043FD0F"/>
  </w:style>
  <w:style w:type="paragraph" w:customStyle="1" w:styleId="593D111D368C7243A74E4B13DCC4E449">
    <w:name w:val="593D111D368C7243A74E4B13DCC4E449"/>
  </w:style>
  <w:style w:type="paragraph" w:customStyle="1" w:styleId="10459F49B44893478F04B35A607E0CB4">
    <w:name w:val="10459F49B44893478F04B35A607E0CB4"/>
  </w:style>
  <w:style w:type="paragraph" w:customStyle="1" w:styleId="E84A19DA43368049A9FFF33D66AFEFDA">
    <w:name w:val="E84A19DA43368049A9FFF33D66AFEFDA"/>
  </w:style>
  <w:style w:type="paragraph" w:customStyle="1" w:styleId="64096EA22349B04F828B9D2B2A1F6A7F">
    <w:name w:val="64096EA22349B04F828B9D2B2A1F6A7F"/>
  </w:style>
  <w:style w:type="paragraph" w:customStyle="1" w:styleId="793D2E8ED29F154B98456CDB68B246E0">
    <w:name w:val="793D2E8ED29F154B98456CDB68B246E0"/>
  </w:style>
  <w:style w:type="paragraph" w:customStyle="1" w:styleId="E3E4EF883EA2424DB0C095CBCA217A29">
    <w:name w:val="E3E4EF883EA2424DB0C095CBCA217A29"/>
  </w:style>
  <w:style w:type="paragraph" w:customStyle="1" w:styleId="E296314221BE6745AC3CD8E600ED9226">
    <w:name w:val="E296314221BE6745AC3CD8E600ED9226"/>
  </w:style>
  <w:style w:type="paragraph" w:customStyle="1" w:styleId="27F7BE0FEE666D49956C16BD1347730F">
    <w:name w:val="27F7BE0FEE666D49956C16BD134773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Gel88</b:Tag>
    <b:SourceType>JournalArticle</b:SourceType>
    <b:Guid>{B614C346-3E75-1446-8397-7C24A02739FA}</b:Guid>
    <b:Title>Max Brod’s Zionist Writings</b:Title>
    <b:Volume>33</b:Volume>
    <b:Year>1988</b:Year>
    <b:Pages>437-448</b:Pages>
    <b:Author>
      <b:Author>
        <b:NameList>
          <b:Person>
            <b:Last>Gelber</b:Last>
            <b:First>Mark</b:First>
          </b:Person>
        </b:NameList>
      </b:Author>
    </b:Author>
    <b:JournalName>Leo Baeck Institute Yearbook </b:JournalName>
    <b:RefOrder>1</b:RefOrder>
  </b:Source>
  <b:Source>
    <b:Tag>Paz70</b:Tag>
    <b:SourceType>Book</b:SourceType>
    <b:Guid>{FD263C2E-519A-6946-A2E5-1EB59CEC1AC0}</b:Guid>
    <b:Title>Max Brod: Werk und Persönlichkeit</b:Title>
    <b:Publisher>H. Bouvier</b:Publisher>
    <b:City>Bonn</b:City>
    <b:Year>1970</b:Year>
    <b:Author>
      <b:Author>
        <b:NameList>
          <b:Person>
            <b:Last>Pazi</b:Last>
            <b:First>Margarita</b:First>
          </b:Person>
        </b:NameList>
      </b:Author>
    </b:Author>
    <b:RefOrder>2</b:RefOrder>
  </b:Source>
  <b:Source>
    <b:Tag>Spe00</b:Tag>
    <b:SourceType>Book</b:SourceType>
    <b:Guid>{C9BF7084-84C0-3749-8890-6E7156B84117}</b:Guid>
    <b:Author>
      <b:Author>
        <b:NameList>
          <b:Person>
            <b:Last>Spector</b:Last>
            <b:First>Scott</b:First>
          </b:Person>
        </b:NameList>
      </b:Author>
    </b:Author>
    <b:Title>Prague Territories: National Conflict and Cultural Innovation in Franz Kafka's Fin de Siècle</b:Title>
    <b:City>Berkeley</b:City>
    <b:Publisher>University of California Press</b:Publisher>
    <b:Year>2000</b:Year>
    <b:RefOrder>3</b:RefOrder>
  </b:Source>
  <b:Source>
    <b:Tag>Sus85</b:Tag>
    <b:SourceType>Book</b:SourceType>
    <b:Guid>{ABCC13CA-0B5B-5242-BC5E-20314757347E}</b:Guid>
    <b:Author>
      <b:Author>
        <b:NameList>
          <b:Person>
            <b:Last>Susskind</b:Last>
            <b:First>Charles</b:First>
          </b:Person>
        </b:NameList>
      </b:Author>
    </b:Author>
    <b:Title>Janáček and Brod</b:Title>
    <b:City>New Haven</b:City>
    <b:Publisher>Yale University Press</b:Publisher>
    <b:Year>1985</b:Year>
    <b:RefOrder>4</b:RefOrder>
  </b:Source>
  <b:Source>
    <b:Tag>Vas09</b:Tag>
    <b:SourceType>Book</b:SourceType>
    <b:Guid>{5C1D3259-1AE1-454A-9A84-BDBEDE347866}</b:Guid>
    <b:Author>
      <b:Author>
        <b:NameList>
          <b:Person>
            <b:Last>Vassogne</b:Last>
            <b:First>Gaëlle</b:First>
          </b:Person>
        </b:NameList>
      </b:Author>
    </b:Author>
    <b:Title>Max Brod in Prag: Identität und Vermittlung</b:Title>
    <b:City>Tubingen</b:City>
    <b:Publisher>Max Niemeyer</b:Publisher>
    <b:Year>2009</b:Year>
    <b:RefOrder>5</b:RefOrder>
  </b:Source>
</b:Sources>
</file>

<file path=customXml/itemProps1.xml><?xml version="1.0" encoding="utf-8"?>
<ds:datastoreItem xmlns:ds="http://schemas.openxmlformats.org/officeDocument/2006/customXml" ds:itemID="{CE32746A-CB08-FB41-9AB2-94779202F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4</Pages>
  <Words>1348</Words>
  <Characters>7690</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2015-11-11T04:23:00Z</dcterms:created>
  <dcterms:modified xsi:type="dcterms:W3CDTF">2015-11-11T04:35:00Z</dcterms:modified>
</cp:coreProperties>
</file>