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A715DE" w:rsidP="00A715DE">
                <w:r>
                  <w:t>Emma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A715DE" w:rsidP="00A715DE">
                <w:r>
                  <w:t>Doran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A715DE" w:rsidP="00A715DE">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A715DE" w:rsidP="00A715DE">
                <w:r w:rsidRPr="00A715DE">
                  <w:rPr>
                    <w:lang w:val="en-US"/>
                  </w:rPr>
                  <w:t>Benedict, Ruth (1887-1948)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A715DE" w:rsidP="00A715DE">
                <w:r w:rsidRPr="00C47145">
                  <w:t xml:space="preserve">Known as America’s first woman anthropologist, Ruth Fulton Benedict was a cultural relativist and folklorist. She studied anthropology under Franz Boas </w:t>
                </w:r>
                <w:r>
                  <w:t xml:space="preserve">(1858-1942) </w:t>
                </w:r>
                <w:r w:rsidRPr="00C47145">
                  <w:t>at Columbia University, receive</w:t>
                </w:r>
                <w:r>
                  <w:t>d her Ph</w:t>
                </w:r>
                <w:r w:rsidRPr="00C47145">
                  <w:t xml:space="preserve">D in 1923 and </w:t>
                </w:r>
                <w:r>
                  <w:t xml:space="preserve">thereafter </w:t>
                </w:r>
                <w:r w:rsidRPr="00C47145">
                  <w:t xml:space="preserve">joined the faculty. Margaret Mead (1901-1978) was her student and protégé and the two maintained a lifelong friendship. Among Benedict’s contributions to the field of anthropology was her publication </w:t>
                </w:r>
                <w:r w:rsidRPr="00C47145">
                  <w:rPr>
                    <w:i/>
                  </w:rPr>
                  <w:t xml:space="preserve">Patterns </w:t>
                </w:r>
                <w:r>
                  <w:rPr>
                    <w:i/>
                  </w:rPr>
                  <w:t>o</w:t>
                </w:r>
                <w:r w:rsidRPr="00C47145">
                  <w:rPr>
                    <w:i/>
                  </w:rPr>
                  <w:t xml:space="preserve">f Culture </w:t>
                </w:r>
                <w:r w:rsidRPr="00C47145">
                  <w:t>(1934), in which she directed anthropology toward a</w:t>
                </w:r>
                <w:r>
                  <w:t xml:space="preserve"> comparative analysis of culture, through which we learn about a given culture by contextualizing it with others without making moral judgments</w:t>
                </w:r>
                <w:r w:rsidRPr="00C47145">
                  <w:t>.</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A715DE" w:rsidRDefault="00A715DE" w:rsidP="00A715DE">
                <w:r w:rsidRPr="00C47145">
                  <w:t xml:space="preserve">Known as America’s first woman anthropologist, Ruth Fulton Benedict was a cultural relativist and folklorist. She studied anthropology under Franz Boas </w:t>
                </w:r>
                <w:r>
                  <w:t xml:space="preserve">(1858-1942) </w:t>
                </w:r>
                <w:r w:rsidRPr="00C47145">
                  <w:t>at Columbia University, receive</w:t>
                </w:r>
                <w:r>
                  <w:t>d her Ph</w:t>
                </w:r>
                <w:r w:rsidRPr="00C47145">
                  <w:t xml:space="preserve">D in 1923 and </w:t>
                </w:r>
                <w:r>
                  <w:t xml:space="preserve">thereafter </w:t>
                </w:r>
                <w:r w:rsidRPr="00C47145">
                  <w:t xml:space="preserve">joined the faculty. Margaret Mead (1901-1978) was her student and protégé and the two maintained a lifelong friendship. Among Benedict’s contributions to the field of anthropology was her publication </w:t>
                </w:r>
                <w:r w:rsidRPr="00C47145">
                  <w:rPr>
                    <w:i/>
                  </w:rPr>
                  <w:t xml:space="preserve">Patterns </w:t>
                </w:r>
                <w:r>
                  <w:rPr>
                    <w:i/>
                  </w:rPr>
                  <w:t>o</w:t>
                </w:r>
                <w:r w:rsidRPr="00C47145">
                  <w:rPr>
                    <w:i/>
                  </w:rPr>
                  <w:t xml:space="preserve">f Culture </w:t>
                </w:r>
                <w:r w:rsidRPr="00C47145">
                  <w:t>(1934), in which she directed anthropology toward a</w:t>
                </w:r>
                <w:r>
                  <w:t xml:space="preserve"> comparative analysis of culture, through which we learn about a given culture by contextualizing it with others without making moral judgments</w:t>
                </w:r>
                <w:r w:rsidRPr="00C47145">
                  <w:t xml:space="preserve">. </w:t>
                </w:r>
                <w:r w:rsidRPr="00C47145">
                  <w:rPr>
                    <w:i/>
                  </w:rPr>
                  <w:t xml:space="preserve">The Chrysanthemum and the Sword </w:t>
                </w:r>
                <w:r w:rsidRPr="00C47145">
                  <w:t>(1946) employed distance anthropology to understand Japanese culture during W</w:t>
                </w:r>
                <w:r>
                  <w:t xml:space="preserve">orld </w:t>
                </w:r>
                <w:r w:rsidRPr="00C47145">
                  <w:t>W</w:t>
                </w:r>
                <w:r>
                  <w:t xml:space="preserve">ar </w:t>
                </w:r>
                <w:r w:rsidRPr="00C47145">
                  <w:t xml:space="preserve">II, popularizing the distinction between ‘guilt cultures’ and ‘shame cultures’. </w:t>
                </w:r>
              </w:p>
              <w:p w:rsidR="00A715DE" w:rsidRDefault="00A715DE" w:rsidP="00A715DE"/>
              <w:p w:rsidR="00A715DE" w:rsidRDefault="00A715DE" w:rsidP="00A715DE">
                <w:r w:rsidRPr="00C47145">
                  <w:t xml:space="preserve">Benedict was also among several leading cultural anthropologists recruited by the </w:t>
                </w:r>
                <w:r>
                  <w:t>American</w:t>
                </w:r>
                <w:r>
                  <w:t xml:space="preserve"> government to conduct war-</w:t>
                </w:r>
                <w:r w:rsidRPr="00C47145">
                  <w:t>related research, resulting in a pamphlet ‘The Race of Mankind’ (1943)</w:t>
                </w:r>
                <w:r>
                  <w:t>,</w:t>
                </w:r>
                <w:r w:rsidRPr="00C47145">
                  <w:t xml:space="preserve"> which presented a scientific case against racism and encouraged nations to resist Axis fascism. Throughout Benedict’s pioneering research she </w:t>
                </w:r>
                <w:r w:rsidRPr="00C47145">
                  <w:t>endeavoured</w:t>
                </w:r>
                <w:r w:rsidRPr="00C47145">
                  <w:t xml:space="preserve"> to demonstrate that cultures were ‘</w:t>
                </w:r>
                <w:proofErr w:type="gramStart"/>
                <w:r w:rsidRPr="00C47145">
                  <w:t>personalities</w:t>
                </w:r>
                <w:proofErr w:type="gramEnd"/>
                <w:r w:rsidRPr="00C47145">
                  <w:t xml:space="preserve"> writ large’ in which every society develops a few select characteristics that subsequently influence their aesthetics, values and practices. In 1947 she was elected president of the American Anthropological Association and fellow of the American Academy of Arts and Sciences. She was also a prominent member of the American Folklore Society during her career.</w:t>
                </w:r>
              </w:p>
              <w:p w:rsidR="00A715DE" w:rsidRDefault="00A715DE" w:rsidP="00A715DE"/>
              <w:p w:rsidR="00A715DE" w:rsidRDefault="00A715DE" w:rsidP="00A715DE">
                <w:pPr>
                  <w:rPr>
                    <w:rStyle w:val="Heading1Char"/>
                  </w:rPr>
                </w:pPr>
                <w:r w:rsidRPr="00A715DE">
                  <w:rPr>
                    <w:rStyle w:val="Heading1Char"/>
                  </w:rPr>
                  <w:t>List of Works</w:t>
                </w:r>
              </w:p>
              <w:p w:rsidR="00A715DE" w:rsidRDefault="00A715DE" w:rsidP="00A715DE">
                <w:pPr>
                  <w:rPr>
                    <w:rStyle w:val="Heading1Char"/>
                  </w:rPr>
                </w:pPr>
              </w:p>
              <w:p w:rsidR="00A715DE" w:rsidRPr="00C47145" w:rsidRDefault="00A715DE" w:rsidP="00A715DE">
                <w:pPr>
                  <w:rPr>
                    <w:shd w:val="clear" w:color="auto" w:fill="FFFFFF"/>
                  </w:rPr>
                </w:pPr>
                <w:r>
                  <w:rPr>
                    <w:shd w:val="clear" w:color="auto" w:fill="FFFFFF"/>
                  </w:rPr>
                  <w:t>Benedict, Ruth</w:t>
                </w:r>
                <w:r w:rsidRPr="00C47145">
                  <w:rPr>
                    <w:shd w:val="clear" w:color="auto" w:fill="FFFFFF"/>
                  </w:rPr>
                  <w:t xml:space="preserve"> (1923) </w:t>
                </w:r>
                <w:r w:rsidRPr="00A715DE">
                  <w:rPr>
                    <w:i/>
                    <w:shd w:val="clear" w:color="auto" w:fill="FFFFFF"/>
                  </w:rPr>
                  <w:t>The Concept of the Guardian Spirit in North America</w:t>
                </w:r>
                <w:r w:rsidRPr="00C47145">
                  <w:rPr>
                    <w:shd w:val="clear" w:color="auto" w:fill="FFFFFF"/>
                  </w:rPr>
                  <w:t>, special issue of Memoirs of the American Anthropological Association 29.</w:t>
                </w:r>
              </w:p>
              <w:p w:rsidR="00A715DE" w:rsidRPr="00C47145" w:rsidRDefault="00A715DE" w:rsidP="00A715DE">
                <w:r>
                  <w:rPr>
                    <w:shd w:val="clear" w:color="auto" w:fill="FFFFFF"/>
                  </w:rPr>
                  <w:t>------</w:t>
                </w:r>
                <w:r w:rsidRPr="00C47145">
                  <w:rPr>
                    <w:shd w:val="clear" w:color="auto" w:fill="FFFFFF"/>
                  </w:rPr>
                  <w:t xml:space="preserve"> (</w:t>
                </w:r>
                <w:r w:rsidRPr="00C47145">
                  <w:t xml:space="preserve">1934) </w:t>
                </w:r>
                <w:r w:rsidRPr="00A715DE">
                  <w:rPr>
                    <w:i/>
                    <w:iCs/>
                  </w:rPr>
                  <w:t>Patterns of Culture</w:t>
                </w:r>
                <w:r w:rsidRPr="00C47145">
                  <w:rPr>
                    <w:iCs/>
                  </w:rPr>
                  <w:t>, Boston: Houghton Mifflin.</w:t>
                </w:r>
              </w:p>
              <w:p w:rsidR="00A715DE" w:rsidRPr="00C47145" w:rsidRDefault="00A715DE" w:rsidP="00A715DE">
                <w:pPr>
                  <w:rPr>
                    <w:b/>
                  </w:rPr>
                </w:pPr>
                <w:r w:rsidRPr="00C47145">
                  <w:t>Benedict, R</w:t>
                </w:r>
                <w:r>
                  <w:t>uth</w:t>
                </w:r>
                <w:r w:rsidRPr="00C47145">
                  <w:t xml:space="preserve"> and </w:t>
                </w:r>
                <w:proofErr w:type="spellStart"/>
                <w:r w:rsidRPr="00C47145">
                  <w:t>Weltfish</w:t>
                </w:r>
                <w:proofErr w:type="spellEnd"/>
                <w:r w:rsidRPr="00C47145">
                  <w:t>, G</w:t>
                </w:r>
                <w:r>
                  <w:t>ene</w:t>
                </w:r>
                <w:r w:rsidRPr="00C47145">
                  <w:t xml:space="preserve"> (1943) ‘The Races of Mankind’, Public Affairs Pamphlet No. 85.</w:t>
                </w:r>
              </w:p>
              <w:p w:rsidR="00A715DE" w:rsidRPr="00C47145" w:rsidRDefault="00A715DE" w:rsidP="00A715DE">
                <w:r>
                  <w:rPr>
                    <w:shd w:val="clear" w:color="auto" w:fill="FFFFFF"/>
                  </w:rPr>
                  <w:lastRenderedPageBreak/>
                  <w:t>Benedict, Ruth</w:t>
                </w:r>
                <w:r w:rsidRPr="00C47145">
                  <w:rPr>
                    <w:shd w:val="clear" w:color="auto" w:fill="FFFFFF"/>
                  </w:rPr>
                  <w:t xml:space="preserve"> </w:t>
                </w:r>
                <w:r w:rsidRPr="00C47145">
                  <w:rPr>
                    <w:iCs/>
                  </w:rPr>
                  <w:t>(</w:t>
                </w:r>
                <w:r w:rsidRPr="00C47145">
                  <w:t xml:space="preserve">1946, 1989) </w:t>
                </w:r>
                <w:r w:rsidRPr="00A715DE">
                  <w:rPr>
                    <w:i/>
                    <w:iCs/>
                  </w:rPr>
                  <w:t>The Chrysanthemum and the Sword: Patterns of Japanese Culture</w:t>
                </w:r>
                <w:r w:rsidRPr="00C47145">
                  <w:rPr>
                    <w:iCs/>
                  </w:rPr>
                  <w:t xml:space="preserve">, Boston: Houghton Mifflin. </w:t>
                </w:r>
              </w:p>
              <w:p w:rsidR="003F0D73" w:rsidRPr="00A715DE" w:rsidRDefault="00A715DE" w:rsidP="00A715DE">
                <w:r>
                  <w:rPr>
                    <w:shd w:val="clear" w:color="auto" w:fill="FFFFFF"/>
                  </w:rPr>
                  <w:t>------</w:t>
                </w:r>
                <w:r w:rsidRPr="00C47145">
                  <w:rPr>
                    <w:shd w:val="clear" w:color="auto" w:fill="FFFFFF"/>
                  </w:rPr>
                  <w:t xml:space="preserve"> </w:t>
                </w:r>
                <w:r w:rsidRPr="00C47145">
                  <w:t xml:space="preserve">(1959) </w:t>
                </w:r>
                <w:r w:rsidRPr="00A715DE">
                  <w:rPr>
                    <w:i/>
                  </w:rPr>
                  <w:t>An Anthropologist at Work: Writings of Ruth Benedict</w:t>
                </w:r>
                <w:r>
                  <w:t>,</w:t>
                </w:r>
                <w:r w:rsidRPr="00C47145">
                  <w:t xml:space="preserve"> ed. M</w:t>
                </w:r>
                <w:r>
                  <w:t>.</w:t>
                </w:r>
                <w:r w:rsidRPr="00C47145">
                  <w:t xml:space="preserve"> Mead, </w:t>
                </w:r>
                <w:r w:rsidRPr="00C47145">
                  <w:rPr>
                    <w:iCs/>
                  </w:rPr>
                  <w:t xml:space="preserve">Boston: Houghton Mifflin. </w:t>
                </w:r>
                <w:r w:rsidRPr="00C47145">
                  <w:t xml:space="preserve">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A715DE" w:rsidRDefault="00A715DE" w:rsidP="00A715DE">
                <w:sdt>
                  <w:sdtPr>
                    <w:id w:val="-199397510"/>
                    <w:citation/>
                  </w:sdtPr>
                  <w:sdtContent>
                    <w:r>
                      <w:fldChar w:fldCharType="begin"/>
                    </w:r>
                    <w:r>
                      <w:rPr>
                        <w:lang w:val="en-CA"/>
                      </w:rPr>
                      <w:instrText xml:space="preserve"> CITATION Banner03 \l 4105 </w:instrText>
                    </w:r>
                    <w:r>
                      <w:fldChar w:fldCharType="separate"/>
                    </w:r>
                    <w:r>
                      <w:rPr>
                        <w:noProof/>
                        <w:lang w:val="en-CA"/>
                      </w:rPr>
                      <w:t xml:space="preserve"> </w:t>
                    </w:r>
                    <w:r w:rsidRPr="00A715DE">
                      <w:rPr>
                        <w:noProof/>
                        <w:lang w:val="en-CA"/>
                      </w:rPr>
                      <w:t>(Banner)</w:t>
                    </w:r>
                    <w:r>
                      <w:fldChar w:fldCharType="end"/>
                    </w:r>
                  </w:sdtContent>
                </w:sdt>
              </w:p>
              <w:p w:rsidR="00A715DE" w:rsidRDefault="00A715DE" w:rsidP="00A715DE">
                <w:sdt>
                  <w:sdtPr>
                    <w:id w:val="687102394"/>
                    <w:citation/>
                  </w:sdtPr>
                  <w:sdtContent>
                    <w:r>
                      <w:fldChar w:fldCharType="begin"/>
                    </w:r>
                    <w:r>
                      <w:rPr>
                        <w:lang w:val="en-CA"/>
                      </w:rPr>
                      <w:instrText xml:space="preserve"> CITATION Caffrey89 \l 4105 </w:instrText>
                    </w:r>
                    <w:r>
                      <w:fldChar w:fldCharType="separate"/>
                    </w:r>
                    <w:r w:rsidRPr="00A715DE">
                      <w:rPr>
                        <w:noProof/>
                        <w:lang w:val="en-CA"/>
                      </w:rPr>
                      <w:t>(Caffrey)</w:t>
                    </w:r>
                    <w:r>
                      <w:fldChar w:fldCharType="end"/>
                    </w:r>
                  </w:sdtContent>
                </w:sdt>
              </w:p>
              <w:p w:rsidR="00A715DE" w:rsidRDefault="00A715DE" w:rsidP="00A715DE">
                <w:sdt>
                  <w:sdtPr>
                    <w:id w:val="-843395847"/>
                    <w:citation/>
                  </w:sdtPr>
                  <w:sdtContent>
                    <w:r>
                      <w:fldChar w:fldCharType="begin"/>
                    </w:r>
                    <w:r>
                      <w:rPr>
                        <w:lang w:val="en-CA"/>
                      </w:rPr>
                      <w:instrText xml:space="preserve"> CITATION Lapsley99 \l 4105 </w:instrText>
                    </w:r>
                    <w:r>
                      <w:fldChar w:fldCharType="separate"/>
                    </w:r>
                    <w:r w:rsidRPr="00A715DE">
                      <w:rPr>
                        <w:noProof/>
                        <w:lang w:val="en-CA"/>
                      </w:rPr>
                      <w:t>(Lapsley)</w:t>
                    </w:r>
                    <w:r>
                      <w:fldChar w:fldCharType="end"/>
                    </w:r>
                  </w:sdtContent>
                </w:sdt>
              </w:p>
              <w:p w:rsidR="003235A7" w:rsidRDefault="00A715DE" w:rsidP="00A715DE">
                <w:sdt>
                  <w:sdtPr>
                    <w:id w:val="530079897"/>
                    <w:citation/>
                  </w:sdtPr>
                  <w:sdtContent>
                    <w:r>
                      <w:fldChar w:fldCharType="begin"/>
                    </w:r>
                    <w:r>
                      <w:rPr>
                        <w:lang w:val="en-CA"/>
                      </w:rPr>
                      <w:instrText xml:space="preserve"> CITATION Mead74 \l 4105 </w:instrText>
                    </w:r>
                    <w:r>
                      <w:fldChar w:fldCharType="separate"/>
                    </w:r>
                    <w:r w:rsidRPr="00A715DE">
                      <w:rPr>
                        <w:noProof/>
                        <w:lang w:val="en-CA"/>
                      </w:rPr>
                      <w:t>(Mead)</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146AB"/>
    <w:rsid w:val="00922950"/>
    <w:rsid w:val="009A7264"/>
    <w:rsid w:val="009D1606"/>
    <w:rsid w:val="009E18A1"/>
    <w:rsid w:val="009E73D7"/>
    <w:rsid w:val="00A27D2C"/>
    <w:rsid w:val="00A715D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C758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C758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C758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C758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C758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C758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C758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C758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C758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C758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C758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C7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Banner03</b:Tag>
    <b:SourceType>Book</b:SourceType>
    <b:Guid>{325245AA-11A3-4288-A7AA-D8917E7880B6}</b:Guid>
    <b:Author>
      <b:Author>
        <b:NameList>
          <b:Person>
            <b:Last>Banner</b:Last>
            <b:First>Lois</b:First>
            <b:Middle>W.</b:Middle>
          </b:Person>
        </b:NameList>
      </b:Author>
    </b:Author>
    <b:Title>Intertwined Lives: Margaret Mead, Ruth Benedict and Their Circle</b:Title>
    <b:Year>2003</b:Year>
    <b:City>New York</b:City>
    <b:Publisher>Knopf</b:Publisher>
    <b:Medium>Print</b:Medium>
    <b:RefOrder>1</b:RefOrder>
  </b:Source>
  <b:Source>
    <b:Tag>Caffrey89</b:Tag>
    <b:SourceType>Book</b:SourceType>
    <b:Guid>{AD78F5CB-B899-49E9-9116-2714EBADB1DB}</b:Guid>
    <b:Author>
      <b:Author>
        <b:NameList>
          <b:Person>
            <b:Last>Caffrey</b:Last>
            <b:First>Margaret</b:First>
            <b:Middle>M.</b:Middle>
          </b:Person>
        </b:NameList>
      </b:Author>
    </b:Author>
    <b:Title>Ruth Benedict: Stranger in this Land</b:Title>
    <b:Year>1989</b:Year>
    <b:City>Austin</b:City>
    <b:Publisher>University of Texas Press</b:Publisher>
    <b:Medium>Print</b:Medium>
    <b:RefOrder>2</b:RefOrder>
  </b:Source>
  <b:Source>
    <b:Tag>Lapsley99</b:Tag>
    <b:SourceType>Book</b:SourceType>
    <b:Guid>{8B2C6EDB-0177-4CE2-9C36-53E934914CA3}</b:Guid>
    <b:Author>
      <b:Author>
        <b:NameList>
          <b:Person>
            <b:Last>Lapsley</b:Last>
            <b:First>Hilary</b:First>
          </b:Person>
        </b:NameList>
      </b:Author>
    </b:Author>
    <b:Title>Margaret Mead and Ruth Benedict: The Kinship of Women</b:Title>
    <b:Year>1999</b:Year>
    <b:City>Boston</b:City>
    <b:Publisher>University of Massachusetts Press</b:Publisher>
    <b:Medium>Print</b:Medium>
    <b:RefOrder>3</b:RefOrder>
  </b:Source>
  <b:Source>
    <b:Tag>Mead74</b:Tag>
    <b:SourceType>Book</b:SourceType>
    <b:Guid>{64E9047C-F429-411F-BCEB-1B577BCD31E2}</b:Guid>
    <b:Author>
      <b:Author>
        <b:NameList>
          <b:Person>
            <b:Last>Mead</b:Last>
            <b:First>Margaret</b:First>
          </b:Person>
        </b:NameList>
      </b:Author>
    </b:Author>
    <b:Title>Ruth Benedict: A Humanist in Anthropology</b:Title>
    <b:Year>1974</b:Year>
    <b:City>New York</b:City>
    <b:Publisher>Columbia University Press</b:Publisher>
    <b:Medium>Print</b:Medium>
    <b:RefOrder>4</b:RefOrder>
  </b:Source>
</b:Sources>
</file>

<file path=customXml/itemProps1.xml><?xml version="1.0" encoding="utf-8"?>
<ds:datastoreItem xmlns:ds="http://schemas.openxmlformats.org/officeDocument/2006/customXml" ds:itemID="{65F2BAD7-AF3A-40AD-B8E5-D6DBA2C4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2015-11-05T10:28:00Z</dcterms:created>
  <dcterms:modified xsi:type="dcterms:W3CDTF">2015-11-05T10:28:00Z</dcterms:modified>
</cp:coreProperties>
</file>