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E7AC9" w:rsidP="009E7AC9">
                <w:r>
                  <w:t>Rahul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E7AC9" w:rsidP="009E7AC9">
                <w:proofErr w:type="spellStart"/>
                <w:r>
                  <w:t>Sapra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9E7AC9" w:rsidP="009E7AC9">
                <w: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E7AC9" w:rsidP="009E7AC9">
                <w:pPr>
                  <w:rPr>
                    <w:b/>
                  </w:rPr>
                </w:pPr>
                <w:r w:rsidRPr="009E7AC9">
                  <w:rPr>
                    <w:lang w:val="en-US"/>
                  </w:rPr>
                  <w:t>Apocalypse Now (1979)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E7AC9" w:rsidP="009E7AC9">
                <w:r w:rsidRPr="00CA2072">
                  <w:rPr>
                    <w:i/>
                  </w:rPr>
                  <w:t>Apocalypse Now</w:t>
                </w:r>
                <w:r w:rsidRPr="00CA2072">
                  <w:t xml:space="preserve">, produced and directed by Francis Ford Coppola, is </w:t>
                </w:r>
                <w:r>
                  <w:t>an adaptation of</w:t>
                </w:r>
                <w:r w:rsidRPr="00CA2072">
                  <w:t xml:space="preserve"> Joseph Conrad’s novella </w:t>
                </w:r>
                <w:r w:rsidRPr="00CA2072">
                  <w:rPr>
                    <w:i/>
                  </w:rPr>
                  <w:t>Heart of Darkness</w:t>
                </w:r>
                <w:r w:rsidRPr="00CA2072">
                  <w:t xml:space="preserve"> (1899) that deals with European colonialism in the Congo basin in late </w:t>
                </w:r>
                <w:r>
                  <w:t xml:space="preserve">nineteenth </w:t>
                </w:r>
                <w:r w:rsidRPr="00CA2072">
                  <w:t xml:space="preserve">century. However, the scriptwriters Coppola and John </w:t>
                </w:r>
                <w:proofErr w:type="spellStart"/>
                <w:r w:rsidRPr="00CA2072">
                  <w:t>Milius</w:t>
                </w:r>
                <w:proofErr w:type="spellEnd"/>
                <w:r w:rsidRPr="00CA2072">
                  <w:t xml:space="preserve"> adapt</w:t>
                </w:r>
                <w:r>
                  <w:t>ed</w:t>
                </w:r>
                <w:r w:rsidRPr="00CA2072">
                  <w:t xml:space="preserve"> Conrad’s</w:t>
                </w:r>
                <w:bookmarkStart w:id="0" w:name="_GoBack"/>
                <w:bookmarkEnd w:id="0"/>
                <w:r w:rsidRPr="00CA2072">
                  <w:t xml:space="preserve"> text to convey the brutalities of the Vietnam War. The film charts the journey of </w:t>
                </w:r>
                <w:r>
                  <w:t xml:space="preserve">the American </w:t>
                </w:r>
                <w:r w:rsidRPr="00CA2072">
                  <w:t>Captain Willard (Martin Sheen) in Vietnam to find and terminate the rebellious and reportedly insane Colonel Walter E. Kurtz (Marlon Brando). Both the style and the content of</w:t>
                </w:r>
                <w:r>
                  <w:t xml:space="preserve"> the film are influenced by the</w:t>
                </w:r>
                <w:r w:rsidRPr="00CA2072">
                  <w:t xml:space="preserve"> modernism of Conrad and T.S. Eliot. Images of mutilation and dismemberment dominate Coppola’s film</w:t>
                </w:r>
                <w:r>
                  <w:t>,</w:t>
                </w:r>
                <w:r w:rsidRPr="00CA2072">
                  <w:t xml:space="preserve"> since Kurtz is represented as a figure of mutilation, which is echoed by Eliot’s poetry. Coppola’s Kurtz reads the first passage of Eliot's </w:t>
                </w:r>
                <w:r>
                  <w:t>‘</w:t>
                </w:r>
                <w:r w:rsidRPr="00CA2072">
                  <w:t>The Hollow Men</w:t>
                </w:r>
                <w:r>
                  <w:t>’</w:t>
                </w:r>
                <w:r w:rsidRPr="00CA2072">
                  <w:t xml:space="preserve"> verbatim, and the photojournalist (Dennis Hopper) quotes from Eliot’s </w:t>
                </w:r>
                <w:r>
                  <w:t>‘</w:t>
                </w:r>
                <w:r w:rsidRPr="00CA2072">
                  <w:t xml:space="preserve">The Love Song of J. Alfred </w:t>
                </w:r>
                <w:proofErr w:type="spellStart"/>
                <w:r w:rsidRPr="00CA2072">
                  <w:t>Prufrock</w:t>
                </w:r>
                <w:proofErr w:type="spellEnd"/>
                <w:r>
                  <w:t>.</w:t>
                </w:r>
                <w:r>
                  <w:t>’</w:t>
                </w:r>
                <w:r w:rsidRPr="00CA2072">
                  <w:t xml:space="preserve"> </w:t>
                </w:r>
                <w:r>
                  <w:t>Margot Norris notes t</w:t>
                </w:r>
                <w:r w:rsidRPr="00CA2072">
                  <w:t>he film</w:t>
                </w:r>
                <w:r>
                  <w:t>’s</w:t>
                </w:r>
                <w:r w:rsidRPr="00CA2072">
                  <w:t xml:space="preserve"> </w:t>
                </w:r>
                <w:r>
                  <w:t>use of</w:t>
                </w:r>
                <w:r w:rsidRPr="00CA2072">
                  <w:t xml:space="preserve"> surrealism to express </w:t>
                </w:r>
                <w:r>
                  <w:t xml:space="preserve">the </w:t>
                </w:r>
                <w:r w:rsidRPr="00CA2072">
                  <w:t>irrationality, ab</w:t>
                </w:r>
                <w:r>
                  <w:t xml:space="preserve">surdity, </w:t>
                </w:r>
                <w:r w:rsidRPr="00CA2072">
                  <w:t>futility</w:t>
                </w:r>
                <w:r>
                  <w:t>, fragmentation</w:t>
                </w:r>
                <w:r w:rsidRPr="00CA2072">
                  <w:t xml:space="preserve"> </w:t>
                </w:r>
                <w:r>
                  <w:t xml:space="preserve">and </w:t>
                </w:r>
                <w:r w:rsidRPr="00CA2072">
                  <w:t xml:space="preserve">incomprehensibility of the </w:t>
                </w:r>
                <w:r>
                  <w:t>Vietnam War</w:t>
                </w:r>
                <w:r w:rsidRPr="00CA2072">
                  <w:t>. Coppola called </w:t>
                </w:r>
                <w:r w:rsidRPr="00CA2072">
                  <w:rPr>
                    <w:i/>
                    <w:iCs/>
                  </w:rPr>
                  <w:t>Apocalypse Now</w:t>
                </w:r>
                <w:r w:rsidRPr="00CA2072">
                  <w:t> </w:t>
                </w:r>
                <w:r>
                  <w:t>’</w:t>
                </w:r>
                <w:r w:rsidRPr="00CA2072">
                  <w:t>the first $30 million surrealist movie</w:t>
                </w:r>
                <w:r>
                  <w:t>’</w:t>
                </w:r>
                <w:r w:rsidRPr="00CA2072">
                  <w:t xml:space="preserve">. The film won the </w:t>
                </w:r>
                <w:r>
                  <w:t>Palme d</w:t>
                </w:r>
                <w:r w:rsidRPr="00CA2072">
                  <w:t>’</w:t>
                </w:r>
                <w:r>
                  <w:t>Or (1979) at Cannes</w:t>
                </w:r>
                <w:r w:rsidRPr="00CA2072">
                  <w:t>, but it received mixed reviews, and is regarded by some as a flawed masterpiece.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9E7AC9" w:rsidP="009E7AC9">
                <w:r w:rsidRPr="00CA2072">
                  <w:rPr>
                    <w:i/>
                  </w:rPr>
                  <w:t>Apocalypse Now</w:t>
                </w:r>
                <w:r w:rsidRPr="00CA2072">
                  <w:t xml:space="preserve">, produced and directed by Francis Ford Coppola, is </w:t>
                </w:r>
                <w:r>
                  <w:t>an adaptation of</w:t>
                </w:r>
                <w:r w:rsidRPr="00CA2072">
                  <w:t xml:space="preserve"> Joseph Conrad’s novella </w:t>
                </w:r>
                <w:r w:rsidRPr="00CA2072">
                  <w:rPr>
                    <w:i/>
                  </w:rPr>
                  <w:t>Heart of Darkness</w:t>
                </w:r>
                <w:r w:rsidRPr="00CA2072">
                  <w:t xml:space="preserve"> (1899) that deals with European colonialism in the Congo basin in late </w:t>
                </w:r>
                <w:r>
                  <w:t xml:space="preserve">nineteenth </w:t>
                </w:r>
                <w:r w:rsidRPr="00CA2072">
                  <w:t xml:space="preserve">century. However, the scriptwriters Coppola and John </w:t>
                </w:r>
                <w:proofErr w:type="spellStart"/>
                <w:r w:rsidRPr="00CA2072">
                  <w:t>Milius</w:t>
                </w:r>
                <w:proofErr w:type="spellEnd"/>
                <w:r w:rsidRPr="00CA2072">
                  <w:t xml:space="preserve"> adapt</w:t>
                </w:r>
                <w:r>
                  <w:t>ed</w:t>
                </w:r>
                <w:r w:rsidRPr="00CA2072">
                  <w:t xml:space="preserve"> Conrad’s text to convey the brutalities of the Vietnam War. The film charts the journey of </w:t>
                </w:r>
                <w:r>
                  <w:t xml:space="preserve">the American </w:t>
                </w:r>
                <w:r w:rsidRPr="00CA2072">
                  <w:t>Captain Willard (Martin Sheen) in Vietnam to find and terminate the rebellious and reportedly insane Colonel Walter E. Kurtz (Marlon Brando). Both the style and the content of</w:t>
                </w:r>
                <w:r>
                  <w:t xml:space="preserve"> the film are influenced by the</w:t>
                </w:r>
                <w:r w:rsidRPr="00CA2072">
                  <w:t xml:space="preserve"> modernism of Conrad and T.S. Eliot. Images of mutilation and dismemberment dominate Coppola’s film</w:t>
                </w:r>
                <w:r>
                  <w:t>,</w:t>
                </w:r>
                <w:r w:rsidRPr="00CA2072">
                  <w:t xml:space="preserve"> since Kurtz is represented as a figure of mutilation, which is echoed by Eliot’s poetry. Coppola’s Kurtz reads the first passage of Eliot's </w:t>
                </w:r>
                <w:r>
                  <w:t>‘</w:t>
                </w:r>
                <w:r w:rsidRPr="00CA2072">
                  <w:t>The Hollow Men</w:t>
                </w:r>
                <w:r>
                  <w:t>’</w:t>
                </w:r>
                <w:r w:rsidRPr="00CA2072">
                  <w:t xml:space="preserve"> verbatim, and the photojournalist (Dennis Hopper) quotes from Eliot’s </w:t>
                </w:r>
                <w:r>
                  <w:t>‘</w:t>
                </w:r>
                <w:r w:rsidRPr="00CA2072">
                  <w:t xml:space="preserve">The Love Song of J. Alfred </w:t>
                </w:r>
                <w:proofErr w:type="spellStart"/>
                <w:r w:rsidRPr="00CA2072">
                  <w:t>Prufrock</w:t>
                </w:r>
                <w:proofErr w:type="spellEnd"/>
                <w:r>
                  <w:t>.</w:t>
                </w:r>
                <w:r>
                  <w:t>’</w:t>
                </w:r>
                <w:r w:rsidRPr="00CA2072">
                  <w:t xml:space="preserve"> </w:t>
                </w:r>
                <w:r>
                  <w:t>Margot Norris notes t</w:t>
                </w:r>
                <w:r w:rsidRPr="00CA2072">
                  <w:t>he film</w:t>
                </w:r>
                <w:r>
                  <w:t>’s</w:t>
                </w:r>
                <w:r w:rsidRPr="00CA2072">
                  <w:t xml:space="preserve"> </w:t>
                </w:r>
                <w:r>
                  <w:t>use of</w:t>
                </w:r>
                <w:r w:rsidRPr="00CA2072">
                  <w:t xml:space="preserve"> surrealism to express </w:t>
                </w:r>
                <w:r>
                  <w:t xml:space="preserve">the </w:t>
                </w:r>
                <w:r w:rsidRPr="00CA2072">
                  <w:t>irrationality, ab</w:t>
                </w:r>
                <w:r>
                  <w:t xml:space="preserve">surdity, </w:t>
                </w:r>
                <w:r w:rsidRPr="00CA2072">
                  <w:t>futility</w:t>
                </w:r>
                <w:r>
                  <w:t>, fragmentation</w:t>
                </w:r>
                <w:r w:rsidRPr="00CA2072">
                  <w:t xml:space="preserve"> </w:t>
                </w:r>
                <w:r>
                  <w:t xml:space="preserve">and </w:t>
                </w:r>
                <w:r w:rsidRPr="00CA2072">
                  <w:t xml:space="preserve">incomprehensibility of the </w:t>
                </w:r>
                <w:r>
                  <w:t>Vietnam War</w:t>
                </w:r>
                <w:r w:rsidRPr="00CA2072">
                  <w:t>. Coppola called </w:t>
                </w:r>
                <w:r w:rsidRPr="00CA2072">
                  <w:rPr>
                    <w:i/>
                    <w:iCs/>
                  </w:rPr>
                  <w:t>Apocalypse Now</w:t>
                </w:r>
                <w:r w:rsidRPr="00CA2072">
                  <w:t> </w:t>
                </w:r>
                <w:r>
                  <w:t>’</w:t>
                </w:r>
                <w:r w:rsidRPr="00CA2072">
                  <w:t>the first $30 million surrealist movie</w:t>
                </w:r>
                <w:r>
                  <w:t>’</w:t>
                </w:r>
                <w:r w:rsidRPr="00CA2072">
                  <w:t xml:space="preserve">. The film won the </w:t>
                </w:r>
                <w:r>
                  <w:t>Palme d</w:t>
                </w:r>
                <w:r w:rsidRPr="00CA2072">
                  <w:t>’</w:t>
                </w:r>
                <w:r>
                  <w:t>Or (1979) at Cannes</w:t>
                </w:r>
                <w:r w:rsidRPr="00CA2072">
                  <w:t>, but it received mixed reviews, and is regarded by some as a flawed masterpiece.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9E7AC9" w:rsidRDefault="009E7AC9" w:rsidP="009E7AC9">
                <w:sdt>
                  <w:sdtPr>
                    <w:id w:val="18640847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iCs/>
                        <w:color w:val="000000"/>
                        <w:lang w:val="en-CA"/>
                      </w:rPr>
                      <w:instrText xml:space="preserve"> CITATION Norris98 \l 4105 </w:instrText>
                    </w:r>
                    <w:r>
                      <w:fldChar w:fldCharType="separate"/>
                    </w:r>
                    <w:r>
                      <w:rPr>
                        <w:iCs/>
                        <w:noProof/>
                        <w:color w:val="000000"/>
                        <w:lang w:val="en-CA"/>
                      </w:rPr>
                      <w:t xml:space="preserve"> </w:t>
                    </w:r>
                    <w:r w:rsidRPr="009E7AC9">
                      <w:rPr>
                        <w:noProof/>
                        <w:color w:val="000000"/>
                        <w:lang w:val="en-CA"/>
                      </w:rPr>
                      <w:t>(Norris)</w:t>
                    </w:r>
                    <w:r>
                      <w:fldChar w:fldCharType="end"/>
                    </w:r>
                  </w:sdtContent>
                </w:sdt>
              </w:p>
              <w:p w:rsidR="003235A7" w:rsidRDefault="009E7AC9" w:rsidP="009E7AC9">
                <w:sdt>
                  <w:sdtPr>
                    <w:id w:val="-8406146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color w:val="000000"/>
                        <w:lang w:val="en-CA"/>
                      </w:rPr>
                      <w:instrText xml:space="preserve"> CITATION Menne15 \l 4105 </w:instrText>
                    </w:r>
                    <w:r>
                      <w:fldChar w:fldCharType="separate"/>
                    </w:r>
                    <w:r w:rsidRPr="009E7AC9">
                      <w:rPr>
                        <w:noProof/>
                        <w:color w:val="000000"/>
                        <w:lang w:val="en-CA"/>
                      </w:rPr>
                      <w:t>(Menne)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E7AC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C756D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C756D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C756D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C756D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C756D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C756D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C756D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C756D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C756D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C756D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C756D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C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Norris98</b:Tag>
    <b:SourceType>JournalArticle</b:SourceType>
    <b:Guid>{3B3EE2F3-2B15-4FD9-9A93-D6CE966AF3E5}</b:Guid>
    <b:Author>
      <b:Author>
        <b:NameList>
          <b:Person>
            <b:Last>Norris</b:Last>
            <b:First>Margot</b:First>
          </b:Person>
        </b:NameList>
      </b:Author>
    </b:Author>
    <b:Title>Modernism and Vietnam: Francis Ford Coppola's Apocalypse Now</b:Title>
    <b:Year>1998</b:Year>
    <b:Medium>Print</b:Medium>
    <b:JournalName>Modern Fiction Studies</b:JournalName>
    <b:Pages>44.3: 730-766</b:Pages>
    <b:RefOrder>1</b:RefOrder>
  </b:Source>
  <b:Source>
    <b:Tag>Menne15</b:Tag>
    <b:SourceType>Book</b:SourceType>
    <b:Guid>{69968461-F63C-4946-838D-326FB6DC389C}</b:Guid>
    <b:Title>Francis Ford Coppola</b:Title>
    <b:Year>2015</b:Year>
    <b:Medium>Print</b:Medium>
    <b:Author>
      <b:Author>
        <b:NameList>
          <b:Person>
            <b:Last>Menne</b:Last>
            <b:First>Jeff</b:First>
          </b:Person>
        </b:NameList>
      </b:Author>
    </b:Author>
    <b:City>Urbana</b:City>
    <b:Publisher>University of Illinois Press</b:Publisher>
    <b:RefOrder>2</b:RefOrder>
  </b:Source>
</b:Sources>
</file>

<file path=customXml/itemProps1.xml><?xml version="1.0" encoding="utf-8"?>
<ds:datastoreItem xmlns:ds="http://schemas.openxmlformats.org/officeDocument/2006/customXml" ds:itemID="{424B5408-C3B7-4198-9D51-99B0EDB8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2015-11-16T04:39:00Z</dcterms:created>
  <dcterms:modified xsi:type="dcterms:W3CDTF">2015-11-16T04:39:00Z</dcterms:modified>
</cp:coreProperties>
</file>