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097357" w14:textId="77777777" w:rsidTr="00922950">
        <w:tc>
          <w:tcPr>
            <w:tcW w:w="491" w:type="dxa"/>
            <w:vMerge w:val="restart"/>
            <w:shd w:val="clear" w:color="auto" w:fill="A6A6A6" w:themeFill="background1" w:themeFillShade="A6"/>
            <w:textDirection w:val="btLr"/>
          </w:tcPr>
          <w:p w14:paraId="31FD7D9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41A144FC300345876EFAA9E5E57711"/>
            </w:placeholder>
            <w:showingPlcHdr/>
            <w:dropDownList>
              <w:listItem w:displayText="Dr." w:value="Dr."/>
              <w:listItem w:displayText="Prof." w:value="Prof."/>
            </w:dropDownList>
          </w:sdtPr>
          <w:sdtEndPr/>
          <w:sdtContent>
            <w:tc>
              <w:tcPr>
                <w:tcW w:w="1259" w:type="dxa"/>
              </w:tcPr>
              <w:p w14:paraId="64C791B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4705C3069576418F0C185CB81C5B1F"/>
            </w:placeholder>
            <w:text/>
          </w:sdtPr>
          <w:sdtEndPr/>
          <w:sdtContent>
            <w:tc>
              <w:tcPr>
                <w:tcW w:w="2073" w:type="dxa"/>
              </w:tcPr>
              <w:p w14:paraId="572E42D1" w14:textId="77777777" w:rsidR="00B574C9" w:rsidRDefault="00541DAB" w:rsidP="001A67A0">
                <w:r>
                  <w:t>Mario</w:t>
                </w:r>
              </w:p>
            </w:tc>
          </w:sdtContent>
        </w:sdt>
        <w:sdt>
          <w:sdtPr>
            <w:alias w:val="Middle name"/>
            <w:tag w:val="authorMiddleName"/>
            <w:id w:val="-2076034781"/>
            <w:placeholder>
              <w:docPart w:val="A70BB9E4059FB7419D7FF03D17B108B3"/>
            </w:placeholder>
            <w:showingPlcHdr/>
            <w:text/>
          </w:sdtPr>
          <w:sdtEndPr/>
          <w:sdtContent>
            <w:tc>
              <w:tcPr>
                <w:tcW w:w="2551" w:type="dxa"/>
              </w:tcPr>
              <w:p w14:paraId="24C63940" w14:textId="77777777" w:rsidR="00B574C9" w:rsidRDefault="00B574C9" w:rsidP="00922950">
                <w:r>
                  <w:rPr>
                    <w:rStyle w:val="PlaceholderText"/>
                  </w:rPr>
                  <w:t>[Middle name]</w:t>
                </w:r>
              </w:p>
            </w:tc>
          </w:sdtContent>
        </w:sdt>
        <w:sdt>
          <w:sdtPr>
            <w:alias w:val="Last name"/>
            <w:tag w:val="authorLastName"/>
            <w:id w:val="-1088529830"/>
            <w:placeholder>
              <w:docPart w:val="FF0ABC2B982A96498F4AB700C23E5552"/>
            </w:placeholder>
            <w:text/>
          </w:sdtPr>
          <w:sdtEndPr/>
          <w:sdtContent>
            <w:tc>
              <w:tcPr>
                <w:tcW w:w="2642" w:type="dxa"/>
              </w:tcPr>
              <w:p w14:paraId="638F0040" w14:textId="77777777" w:rsidR="00B574C9" w:rsidRDefault="00541DAB" w:rsidP="001A67A0">
                <w:r>
                  <w:t>Rey</w:t>
                </w:r>
              </w:p>
            </w:tc>
          </w:sdtContent>
        </w:sdt>
      </w:tr>
      <w:tr w:rsidR="00B574C9" w14:paraId="639CDCC9" w14:textId="77777777" w:rsidTr="001A6A06">
        <w:trPr>
          <w:trHeight w:val="986"/>
        </w:trPr>
        <w:tc>
          <w:tcPr>
            <w:tcW w:w="491" w:type="dxa"/>
            <w:vMerge/>
            <w:shd w:val="clear" w:color="auto" w:fill="A6A6A6" w:themeFill="background1" w:themeFillShade="A6"/>
          </w:tcPr>
          <w:p w14:paraId="059A8D27" w14:textId="77777777" w:rsidR="00B574C9" w:rsidRPr="001A6A06" w:rsidRDefault="00B574C9" w:rsidP="00CF1542">
            <w:pPr>
              <w:jc w:val="center"/>
              <w:rPr>
                <w:b/>
                <w:color w:val="FFFFFF" w:themeColor="background1"/>
              </w:rPr>
            </w:pPr>
          </w:p>
        </w:tc>
        <w:sdt>
          <w:sdtPr>
            <w:alias w:val="Biography"/>
            <w:tag w:val="authorBiography"/>
            <w:id w:val="938807824"/>
            <w:placeholder>
              <w:docPart w:val="6579DE625E7453489D7CDCFE40279E72"/>
            </w:placeholder>
            <w:showingPlcHdr/>
          </w:sdtPr>
          <w:sdtEndPr/>
          <w:sdtContent>
            <w:tc>
              <w:tcPr>
                <w:tcW w:w="8525" w:type="dxa"/>
                <w:gridSpan w:val="4"/>
              </w:tcPr>
              <w:p w14:paraId="1525BBA8" w14:textId="77777777" w:rsidR="00B574C9" w:rsidRDefault="00B574C9" w:rsidP="00922950">
                <w:r>
                  <w:rPr>
                    <w:rStyle w:val="PlaceholderText"/>
                  </w:rPr>
                  <w:t>[Enter your biography]</w:t>
                </w:r>
              </w:p>
            </w:tc>
          </w:sdtContent>
        </w:sdt>
      </w:tr>
      <w:tr w:rsidR="00B574C9" w14:paraId="5316A91C" w14:textId="77777777" w:rsidTr="001A6A06">
        <w:trPr>
          <w:trHeight w:val="986"/>
        </w:trPr>
        <w:tc>
          <w:tcPr>
            <w:tcW w:w="491" w:type="dxa"/>
            <w:vMerge/>
            <w:shd w:val="clear" w:color="auto" w:fill="A6A6A6" w:themeFill="background1" w:themeFillShade="A6"/>
          </w:tcPr>
          <w:p w14:paraId="13CF00FA" w14:textId="77777777" w:rsidR="00B574C9" w:rsidRPr="001A6A06" w:rsidRDefault="00B574C9" w:rsidP="00CF1542">
            <w:pPr>
              <w:jc w:val="center"/>
              <w:rPr>
                <w:b/>
                <w:color w:val="FFFFFF" w:themeColor="background1"/>
              </w:rPr>
            </w:pPr>
          </w:p>
        </w:tc>
        <w:sdt>
          <w:sdtPr>
            <w:alias w:val="Affiliation"/>
            <w:tag w:val="affiliation"/>
            <w:id w:val="2012937915"/>
            <w:placeholder>
              <w:docPart w:val="134443C38785DA42B18A689BEE3CE782"/>
            </w:placeholder>
            <w:text/>
          </w:sdtPr>
          <w:sdtEndPr/>
          <w:sdtContent>
            <w:tc>
              <w:tcPr>
                <w:tcW w:w="8525" w:type="dxa"/>
                <w:gridSpan w:val="4"/>
              </w:tcPr>
              <w:p w14:paraId="0765450D" w14:textId="77777777" w:rsidR="00B574C9" w:rsidRDefault="00541DAB" w:rsidP="00541DAB">
                <w:r>
                  <w:t>East Carolina University</w:t>
                </w:r>
              </w:p>
            </w:tc>
          </w:sdtContent>
        </w:sdt>
      </w:tr>
    </w:tbl>
    <w:p w14:paraId="2762898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BCC17A" w14:textId="77777777" w:rsidTr="00244BB0">
        <w:tc>
          <w:tcPr>
            <w:tcW w:w="9016" w:type="dxa"/>
            <w:shd w:val="clear" w:color="auto" w:fill="A6A6A6" w:themeFill="background1" w:themeFillShade="A6"/>
            <w:tcMar>
              <w:top w:w="113" w:type="dxa"/>
              <w:bottom w:w="113" w:type="dxa"/>
            </w:tcMar>
          </w:tcPr>
          <w:p w14:paraId="0A42477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7DE0CF" w14:textId="77777777" w:rsidTr="003F0D73">
        <w:sdt>
          <w:sdtPr>
            <w:rPr>
              <w:b/>
            </w:rPr>
            <w:alias w:val="Article headword"/>
            <w:tag w:val="articleHeadword"/>
            <w:id w:val="-361440020"/>
            <w:placeholder>
              <w:docPart w:val="CF37C874F99FAC4CBE8819E609755388"/>
            </w:placeholder>
            <w:text/>
          </w:sdtPr>
          <w:sdtEndPr/>
          <w:sdtContent>
            <w:tc>
              <w:tcPr>
                <w:tcW w:w="9016" w:type="dxa"/>
                <w:tcMar>
                  <w:top w:w="113" w:type="dxa"/>
                  <w:bottom w:w="113" w:type="dxa"/>
                </w:tcMar>
              </w:tcPr>
              <w:p w14:paraId="03573AF8" w14:textId="77777777" w:rsidR="003F0D73" w:rsidRPr="00FB589A" w:rsidRDefault="00541DAB" w:rsidP="00541DAB">
                <w:pPr>
                  <w:rPr>
                    <w:b/>
                  </w:rPr>
                </w:pPr>
                <w:proofErr w:type="spellStart"/>
                <w:r w:rsidRPr="004A381A">
                  <w:rPr>
                    <w:b/>
                    <w:lang w:val="fr-FR" w:eastAsia="fr-FR"/>
                  </w:rPr>
                  <w:t>Caturla</w:t>
                </w:r>
                <w:proofErr w:type="spellEnd"/>
                <w:r w:rsidRPr="004A381A">
                  <w:rPr>
                    <w:b/>
                    <w:lang w:val="fr-FR" w:eastAsia="fr-FR"/>
                  </w:rPr>
                  <w:t>, Alejandro</w:t>
                </w:r>
              </w:p>
            </w:tc>
          </w:sdtContent>
        </w:sdt>
      </w:tr>
      <w:tr w:rsidR="00464699" w14:paraId="5252F40C" w14:textId="77777777" w:rsidTr="001A67A0">
        <w:sdt>
          <w:sdtPr>
            <w:alias w:val="Variant headwords"/>
            <w:tag w:val="variantHeadwords"/>
            <w:id w:val="173464402"/>
            <w:placeholder>
              <w:docPart w:val="79C2835AC633C142803F0EA23C7A694E"/>
            </w:placeholder>
            <w:showingPlcHdr/>
          </w:sdtPr>
          <w:sdtEndPr/>
          <w:sdtContent>
            <w:tc>
              <w:tcPr>
                <w:tcW w:w="9016" w:type="dxa"/>
                <w:tcMar>
                  <w:top w:w="113" w:type="dxa"/>
                  <w:bottom w:w="113" w:type="dxa"/>
                </w:tcMar>
              </w:tcPr>
              <w:p w14:paraId="2C263F3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6C7A99" w14:textId="77777777" w:rsidTr="003F0D73">
        <w:sdt>
          <w:sdtPr>
            <w:alias w:val="Abstract"/>
            <w:tag w:val="abstract"/>
            <w:id w:val="-635871867"/>
            <w:placeholder>
              <w:docPart w:val="031D1600CC8F89498F7F653FD9708783"/>
            </w:placeholder>
          </w:sdtPr>
          <w:sdtEndPr/>
          <w:sdtContent>
            <w:tc>
              <w:tcPr>
                <w:tcW w:w="9016" w:type="dxa"/>
                <w:tcMar>
                  <w:top w:w="113" w:type="dxa"/>
                  <w:bottom w:w="113" w:type="dxa"/>
                </w:tcMar>
              </w:tcPr>
              <w:p w14:paraId="53694181" w14:textId="77777777" w:rsidR="00541DAB" w:rsidRDefault="00541DAB" w:rsidP="00332192">
                <w:r w:rsidRPr="00E10B4D">
                  <w:t>[</w:t>
                </w:r>
                <w:proofErr w:type="spellStart"/>
                <w:r w:rsidRPr="00E10B4D">
                  <w:t>Garc</w:t>
                </w:r>
                <w:proofErr w:type="spellEnd"/>
                <w:r w:rsidRPr="00E10B4D">
                  <w:rPr>
                    <w:lang w:val="es-ES"/>
                  </w:rPr>
                  <w:sym w:font="Times New Roman" w:char="00ED"/>
                </w:r>
                <w:r w:rsidRPr="00E10B4D">
                  <w:t xml:space="preserve">a] </w:t>
                </w:r>
                <w:proofErr w:type="spellStart"/>
                <w:r w:rsidRPr="00E10B4D">
                  <w:t>Caturla</w:t>
                </w:r>
                <w:proofErr w:type="spellEnd"/>
                <w:r w:rsidRPr="00E10B4D">
                  <w:t>, Alejandro (1906-1940)</w:t>
                </w:r>
                <w:r w:rsidRPr="00B87B65">
                  <w:rPr>
                    <w:b/>
                  </w:rPr>
                  <w:t xml:space="preserve"> </w:t>
                </w:r>
                <w:r>
                  <w:t xml:space="preserve">was a prominent figure in the </w:t>
                </w:r>
                <w:r w:rsidR="00E10B4D">
                  <w:t>twentieth</w:t>
                </w:r>
                <w:r>
                  <w:t xml:space="preserve"> century art music of Cuba, and leading exponent of the </w:t>
                </w:r>
                <w:proofErr w:type="spellStart"/>
                <w:r>
                  <w:t>Afrocubanismo</w:t>
                </w:r>
                <w:proofErr w:type="spellEnd"/>
                <w:r>
                  <w:t xml:space="preserve"> movement. He helped define a period in symphonic production, synthesizing African and Iberian-</w:t>
                </w:r>
                <w:r w:rsidR="0002022E">
                  <w:t>derived elements with novel mani</w:t>
                </w:r>
                <w:r>
                  <w:t xml:space="preserve">pulations of rhythmic and native instruments in a modern harmonic vocabulary.  His </w:t>
                </w:r>
                <w:r w:rsidR="0002022E">
                  <w:t>assassination</w:t>
                </w:r>
                <w:r>
                  <w:t xml:space="preserve"> in 1940 tragically ended his short but prolific career. </w:t>
                </w:r>
              </w:p>
              <w:p w14:paraId="0802E734" w14:textId="77777777" w:rsidR="00E85A05" w:rsidRDefault="00E85A05" w:rsidP="00332192"/>
            </w:tc>
          </w:sdtContent>
        </w:sdt>
      </w:tr>
      <w:tr w:rsidR="003F0D73" w14:paraId="109F029B" w14:textId="77777777" w:rsidTr="003F0D73">
        <w:sdt>
          <w:sdtPr>
            <w:alias w:val="Article text"/>
            <w:tag w:val="articleText"/>
            <w:id w:val="634067588"/>
            <w:placeholder>
              <w:docPart w:val="788A12B399D36B4E866C6827A77996D3"/>
            </w:placeholder>
          </w:sdtPr>
          <w:sdtEndPr/>
          <w:sdtContent>
            <w:tc>
              <w:tcPr>
                <w:tcW w:w="9016" w:type="dxa"/>
                <w:tcMar>
                  <w:top w:w="113" w:type="dxa"/>
                  <w:bottom w:w="113" w:type="dxa"/>
                </w:tcMar>
              </w:tcPr>
              <w:p w14:paraId="46A82F13" w14:textId="77777777" w:rsidR="00032946" w:rsidRDefault="00032946" w:rsidP="00332192">
                <w:r>
                  <w:t xml:space="preserve">Born in </w:t>
                </w:r>
                <w:proofErr w:type="spellStart"/>
                <w:r>
                  <w:t>Remedios</w:t>
                </w:r>
                <w:proofErr w:type="spellEnd"/>
                <w:r>
                  <w:t xml:space="preserve">, Cuba, Alejandro </w:t>
                </w:r>
                <w:proofErr w:type="spellStart"/>
                <w:r>
                  <w:t>Garc</w:t>
                </w:r>
                <w:proofErr w:type="spellEnd"/>
                <w:r>
                  <w:rPr>
                    <w:lang w:val="es-ES"/>
                  </w:rPr>
                  <w:sym w:font="Times New Roman" w:char="00ED"/>
                </w:r>
                <w:r>
                  <w:t xml:space="preserve">a </w:t>
                </w:r>
                <w:proofErr w:type="spellStart"/>
                <w:r>
                  <w:t>Caturla</w:t>
                </w:r>
                <w:proofErr w:type="spellEnd"/>
                <w:r>
                  <w:t xml:space="preserve"> demonstrated musical abilities at a young age playing both the piano and violin, and composing songs and </w:t>
                </w:r>
                <w:proofErr w:type="spellStart"/>
                <w:r>
                  <w:rPr>
                    <w:i/>
                    <w:iCs/>
                  </w:rPr>
                  <w:t>danzones</w:t>
                </w:r>
                <w:proofErr w:type="spellEnd"/>
                <w:r>
                  <w:t xml:space="preserve"> (Cuba’s national dance).  In 1922, he became the second-chair violin of the </w:t>
                </w:r>
                <w:proofErr w:type="spellStart"/>
                <w:r>
                  <w:t>Orquesta</w:t>
                </w:r>
                <w:proofErr w:type="spellEnd"/>
                <w:r>
                  <w:t xml:space="preserve"> </w:t>
                </w:r>
                <w:proofErr w:type="spellStart"/>
                <w:r>
                  <w:t>Sinf</w:t>
                </w:r>
                <w:proofErr w:type="spellEnd"/>
                <w:r>
                  <w:sym w:font="Times New Roman" w:char="00F3"/>
                </w:r>
                <w:proofErr w:type="spellStart"/>
                <w:r>
                  <w:t>nica</w:t>
                </w:r>
                <w:proofErr w:type="spellEnd"/>
                <w:r>
                  <w:t xml:space="preserve"> de La Habana at the early age of sixteen. Although he studied law at the University of Havana, he was also a composition and conducting student of Pedro </w:t>
                </w:r>
                <w:proofErr w:type="spellStart"/>
                <w:r>
                  <w:t>Sanju</w:t>
                </w:r>
                <w:proofErr w:type="spellEnd"/>
                <w:r>
                  <w:sym w:font="Times New Roman" w:char="00E1"/>
                </w:r>
                <w:r>
                  <w:t>n (1887-1976). Between 1925 and 1927, he studied composition under Nadia Boulanger (1887-1979) in Paris, where he absorbed the European musical trends and modernist aesthetic ideas that would inform his work.</w:t>
                </w:r>
              </w:p>
              <w:p w14:paraId="3D22D088" w14:textId="77777777" w:rsidR="00032946" w:rsidRDefault="00032946" w:rsidP="00332192"/>
              <w:p w14:paraId="7BA6C912" w14:textId="77777777" w:rsidR="00032946" w:rsidRDefault="00032946" w:rsidP="00332192">
                <w:r>
                  <w:t xml:space="preserve">A chief exponent of the </w:t>
                </w:r>
                <w:proofErr w:type="spellStart"/>
                <w:r>
                  <w:t>Afrocubanist</w:t>
                </w:r>
                <w:proofErr w:type="spellEnd"/>
                <w:r>
                  <w:t xml:space="preserve"> movement, his aesthetic intentions involved the syncretism of Afro-Cuban elements with modern compositional principles. His interest in fusing aspects of African and European music to produce novel rhythmic and melodic combinations had not been previously manipulated in the symphonic medium in Cuba. The elements of the </w:t>
                </w:r>
                <w:r w:rsidRPr="00032946">
                  <w:t>son,</w:t>
                </w:r>
                <w:r>
                  <w:t xml:space="preserve"> Cuba’s preeminent popular music genre, were particularly exploited in his works. While his point of departure was the primitivism of Igor Stravinsky (1882-1971) and the impressionism of Manuel de </w:t>
                </w:r>
                <w:proofErr w:type="spellStart"/>
                <w:r>
                  <w:t>Falla</w:t>
                </w:r>
                <w:proofErr w:type="spellEnd"/>
                <w:r>
                  <w:t xml:space="preserve"> (1876-1946), he did not subscribe to the overt, rhapsodic nationalism prevalent in Latin American art music of the time.</w:t>
                </w:r>
              </w:p>
              <w:p w14:paraId="487CA54F" w14:textId="77777777" w:rsidR="00032946" w:rsidRDefault="00032946" w:rsidP="00332192"/>
              <w:p w14:paraId="70DEA595" w14:textId="500407C8" w:rsidR="00032946" w:rsidRDefault="00032946" w:rsidP="00332192">
                <w:pPr>
                  <w:rPr>
                    <w:color w:val="1F497D"/>
                  </w:rPr>
                </w:pPr>
                <w:r>
                  <w:t>He was fascinated by creolized African rhythms, which became a defining feature of his works.</w:t>
                </w:r>
                <w:r>
                  <w:rPr>
                    <w:color w:val="1F497D"/>
                  </w:rPr>
                  <w:t xml:space="preserve"> </w:t>
                </w:r>
                <w:r>
                  <w:t xml:space="preserve">His proximity to an Afro-Cuban community exposed him to the sounds of </w:t>
                </w:r>
                <w:proofErr w:type="spellStart"/>
                <w:r w:rsidRPr="005278BE">
                  <w:rPr>
                    <w:iCs/>
                  </w:rPr>
                  <w:t>Santer</w:t>
                </w:r>
                <w:proofErr w:type="spellEnd"/>
                <w:r w:rsidRPr="005278BE">
                  <w:rPr>
                    <w:iCs/>
                  </w:rPr>
                  <w:sym w:font="Times New Roman" w:char="00ED"/>
                </w:r>
                <w:r w:rsidRPr="005278BE">
                  <w:rPr>
                    <w:iCs/>
                  </w:rPr>
                  <w:t>a</w:t>
                </w:r>
                <w:r w:rsidR="005278BE">
                  <w:t xml:space="preserve"> syncretic wor</w:t>
                </w:r>
                <w:r>
                  <w:t>s</w:t>
                </w:r>
                <w:r w:rsidR="005278BE">
                  <w:t>h</w:t>
                </w:r>
                <w:r>
                  <w:t>ip and ritual drumming, which would have a formative impact on his compositional style. The first movement</w:t>
                </w:r>
                <w:r w:rsidR="005278BE">
                  <w:t>,</w:t>
                </w:r>
                <w:r>
                  <w:t xml:space="preserve"> </w:t>
                </w:r>
                <w:r w:rsidR="0042758B">
                  <w:t>“</w:t>
                </w:r>
                <w:proofErr w:type="spellStart"/>
                <w:r w:rsidR="0042758B">
                  <w:t>Danza</w:t>
                </w:r>
                <w:proofErr w:type="spellEnd"/>
                <w:r w:rsidR="0042758B">
                  <w:t xml:space="preserve"> del </w:t>
                </w:r>
                <w:proofErr w:type="spellStart"/>
                <w:r w:rsidR="0042758B">
                  <w:t>T</w:t>
                </w:r>
                <w:r w:rsidR="005278BE">
                  <w:t>ambor</w:t>
                </w:r>
                <w:proofErr w:type="spellEnd"/>
                <w:r w:rsidR="0042758B">
                  <w:t>”</w:t>
                </w:r>
                <w:r w:rsidR="005278BE">
                  <w:t>,</w:t>
                </w:r>
                <w:r>
                  <w:t xml:space="preserve"> of his symphonic suite</w:t>
                </w:r>
                <w:r w:rsidR="005278BE">
                  <w:t>,</w:t>
                </w:r>
                <w:r>
                  <w:t xml:space="preserve"> </w:t>
                </w:r>
                <w:r w:rsidR="0042758B">
                  <w:t>“</w:t>
                </w:r>
                <w:proofErr w:type="spellStart"/>
                <w:r w:rsidR="005278BE">
                  <w:t>T</w:t>
                </w:r>
                <w:r w:rsidR="0042758B">
                  <w:t>res</w:t>
                </w:r>
                <w:proofErr w:type="spellEnd"/>
                <w:r w:rsidR="0042758B">
                  <w:t xml:space="preserve"> </w:t>
                </w:r>
                <w:proofErr w:type="spellStart"/>
                <w:r w:rsidR="0042758B">
                  <w:t>Danzas</w:t>
                </w:r>
                <w:proofErr w:type="spellEnd"/>
                <w:r w:rsidR="0042758B">
                  <w:t xml:space="preserve"> </w:t>
                </w:r>
                <w:proofErr w:type="spellStart"/>
                <w:r w:rsidR="0042758B">
                  <w:t>C</w:t>
                </w:r>
                <w:r w:rsidRPr="005278BE">
                  <w:t>ubanas</w:t>
                </w:r>
                <w:proofErr w:type="spellEnd"/>
                <w:r w:rsidR="0042758B">
                  <w:t>”</w:t>
                </w:r>
                <w:r w:rsidR="005278BE">
                  <w:t xml:space="preserve"> </w:t>
                </w:r>
                <w:r>
                  <w:t xml:space="preserve">(1927), for example, features continuous rhythmic development derived from Congolese drumming.   </w:t>
                </w:r>
              </w:p>
              <w:p w14:paraId="288335D3" w14:textId="77777777" w:rsidR="00032946" w:rsidRDefault="00032946" w:rsidP="00332192"/>
              <w:p w14:paraId="4CB49A52" w14:textId="7D4F225D" w:rsidR="00032946" w:rsidRDefault="00032946" w:rsidP="00332192">
                <w:proofErr w:type="spellStart"/>
                <w:r>
                  <w:t>Caturla</w:t>
                </w:r>
                <w:proofErr w:type="spellEnd"/>
                <w:r>
                  <w:t xml:space="preserve"> began using native percussion instruments and combining elements of traditional Cuban themes and dance forms with more dissonant harmonies and polytonality to create a highly personal musical style, as demonstrated by one of his most famous works </w:t>
                </w:r>
                <w:r w:rsidR="0042758B">
                  <w:t>“</w:t>
                </w:r>
                <w:r>
                  <w:t>La Rumba</w:t>
                </w:r>
                <w:r w:rsidR="0042758B">
                  <w:t>”</w:t>
                </w:r>
                <w:r>
                  <w:t xml:space="preserve"> (1933).  Noting the rich diversity of rhythms in </w:t>
                </w:r>
                <w:proofErr w:type="spellStart"/>
                <w:r>
                  <w:t>Afrocuban</w:t>
                </w:r>
                <w:proofErr w:type="spellEnd"/>
                <w:r>
                  <w:t xml:space="preserve"> popular music, but well aware of the negative reactions to </w:t>
                </w:r>
                <w:proofErr w:type="spellStart"/>
                <w:r w:rsidRPr="00124E3C">
                  <w:rPr>
                    <w:iCs/>
                  </w:rPr>
                  <w:t>Afrocubanismo</w:t>
                </w:r>
                <w:proofErr w:type="spellEnd"/>
                <w:r>
                  <w:rPr>
                    <w:i/>
                    <w:iCs/>
                  </w:rPr>
                  <w:t xml:space="preserve"> </w:t>
                </w:r>
                <w:r>
                  <w:t xml:space="preserve">and the critical opposition to the stylization of the music of the blacks </w:t>
                </w:r>
                <w:r>
                  <w:lastRenderedPageBreak/>
                  <w:t xml:space="preserve">in Cuba, he nonetheless acknowledged its symphonic viability as essential to the thrust of his Africanist writing. </w:t>
                </w:r>
              </w:p>
              <w:p w14:paraId="47911E3F" w14:textId="77777777" w:rsidR="00032946" w:rsidRDefault="00032946" w:rsidP="00332192"/>
              <w:p w14:paraId="2542244A" w14:textId="5201775C" w:rsidR="00032946" w:rsidRDefault="00032946" w:rsidP="00332192">
                <w:r>
                  <w:t xml:space="preserve">Exuberant manipulations of rhythm were not solely restricted to orchestral works, as they are surprisingly characteristic of </w:t>
                </w:r>
                <w:r w:rsidR="00124E3C">
                  <w:t>his vocal repertoire. P</w:t>
                </w:r>
                <w:r>
                  <w:t>olyrhythmic elaborations s</w:t>
                </w:r>
                <w:r w:rsidR="00124E3C">
                  <w:t xml:space="preserve">aturate the texture of many of </w:t>
                </w:r>
                <w:r>
                  <w:t xml:space="preserve">his art songs such as </w:t>
                </w:r>
                <w:r w:rsidR="0042758B">
                  <w:t>“</w:t>
                </w:r>
                <w:proofErr w:type="spellStart"/>
                <w:r w:rsidRPr="00124E3C">
                  <w:t>Bito</w:t>
                </w:r>
                <w:proofErr w:type="spellEnd"/>
                <w:r w:rsidRPr="00124E3C">
                  <w:t xml:space="preserve"> </w:t>
                </w:r>
                <w:proofErr w:type="spellStart"/>
                <w:r w:rsidRPr="00124E3C">
                  <w:t>Manué</w:t>
                </w:r>
                <w:proofErr w:type="spellEnd"/>
                <w:r w:rsidR="0042758B">
                  <w:t>”</w:t>
                </w:r>
                <w:r>
                  <w:t xml:space="preserve"> (1930), while the influence of vernacular dance rh</w:t>
                </w:r>
                <w:r w:rsidR="00124E3C">
                  <w:t xml:space="preserve">ythms frequently appear in the </w:t>
                </w:r>
                <w:r>
                  <w:t xml:space="preserve">melodic lines and </w:t>
                </w:r>
                <w:r w:rsidR="00124E3C">
                  <w:t>accompaniment</w:t>
                </w:r>
                <w:r>
                  <w:t xml:space="preserve"> patterns. In </w:t>
                </w:r>
                <w:r w:rsidR="0042758B">
                  <w:t>“</w:t>
                </w:r>
                <w:proofErr w:type="spellStart"/>
                <w:r w:rsidR="00124E3C">
                  <w:t>Manitas</w:t>
                </w:r>
                <w:proofErr w:type="spellEnd"/>
                <w:r w:rsidR="00124E3C">
                  <w:t xml:space="preserve"> en el </w:t>
                </w:r>
                <w:proofErr w:type="spellStart"/>
                <w:r w:rsidR="00124E3C">
                  <w:t>S</w:t>
                </w:r>
                <w:r w:rsidRPr="00124E3C">
                  <w:t>uelo</w:t>
                </w:r>
                <w:proofErr w:type="spellEnd"/>
                <w:r w:rsidR="0042758B">
                  <w:t>”</w:t>
                </w:r>
                <w:r>
                  <w:t xml:space="preserve"> (1934, unfinished), </w:t>
                </w:r>
                <w:proofErr w:type="spellStart"/>
                <w:r>
                  <w:t>Caturla’s</w:t>
                </w:r>
                <w:proofErr w:type="spellEnd"/>
                <w:r>
                  <w:t xml:space="preserve"> comic puppet opera (with libretto by </w:t>
                </w:r>
                <w:proofErr w:type="spellStart"/>
                <w:r>
                  <w:t>Alejo</w:t>
                </w:r>
                <w:proofErr w:type="spellEnd"/>
                <w:r>
                  <w:t xml:space="preserve"> </w:t>
                </w:r>
                <w:proofErr w:type="spellStart"/>
                <w:r>
                  <w:t>Carpentier</w:t>
                </w:r>
                <w:proofErr w:type="spellEnd"/>
                <w:r>
                  <w:t xml:space="preserve">), the dance-derived patterns are reiterated by native percussion instruments as a means of evoking </w:t>
                </w:r>
                <w:proofErr w:type="spellStart"/>
                <w:r>
                  <w:t>Cubanism</w:t>
                </w:r>
                <w:proofErr w:type="spellEnd"/>
                <w:r>
                  <w:t xml:space="preserve">. </w:t>
                </w:r>
              </w:p>
              <w:p w14:paraId="7576F6B5" w14:textId="77777777" w:rsidR="00032946" w:rsidRDefault="00032946" w:rsidP="00332192"/>
              <w:p w14:paraId="6FE3770F" w14:textId="53EBC307" w:rsidR="00032946" w:rsidRDefault="00032946" w:rsidP="00332192">
                <w:proofErr w:type="spellStart"/>
                <w:r>
                  <w:t>García</w:t>
                </w:r>
                <w:proofErr w:type="spellEnd"/>
                <w:r>
                  <w:t xml:space="preserve"> </w:t>
                </w:r>
                <w:proofErr w:type="spellStart"/>
                <w:r>
                  <w:t>Caturla</w:t>
                </w:r>
                <w:proofErr w:type="spellEnd"/>
                <w:r>
                  <w:t xml:space="preserve"> understood the powerful contribution of rhythm in defining a compositional language capable of challenging the aesthetic preferences and prejudices of middle-class audiences. Consequently, </w:t>
                </w:r>
                <w:r w:rsidR="00124E3C">
                  <w:t>the rhythmic elements give</w:t>
                </w:r>
                <w:r>
                  <w:t xml:space="preserve"> the characteristic stamp to most of his music. Moreover, he dealt a formidable blow to the detractors of Afro-Cuban rhythms with his celebrated Africanist-infused </w:t>
                </w:r>
                <w:r w:rsidR="0042758B">
                  <w:t>“</w:t>
                </w:r>
                <w:proofErr w:type="spellStart"/>
                <w:r w:rsidRPr="00124E3C">
                  <w:t>Obertura</w:t>
                </w:r>
                <w:proofErr w:type="spellEnd"/>
                <w:r w:rsidRPr="00124E3C">
                  <w:t xml:space="preserve"> </w:t>
                </w:r>
                <w:proofErr w:type="spellStart"/>
                <w:r w:rsidRPr="00124E3C">
                  <w:t>Cubana</w:t>
                </w:r>
                <w:proofErr w:type="spellEnd"/>
                <w:r w:rsidR="0042758B">
                  <w:t>”</w:t>
                </w:r>
                <w:r>
                  <w:t xml:space="preserve"> (1938), which attained first prize in Cuba’s national music contest.</w:t>
                </w:r>
              </w:p>
              <w:p w14:paraId="045B7DA7" w14:textId="77777777" w:rsidR="00032946" w:rsidRDefault="00032946" w:rsidP="00332192"/>
              <w:p w14:paraId="44F0253E" w14:textId="643B7D61" w:rsidR="00032946" w:rsidRDefault="00032946" w:rsidP="00332192">
                <w:r>
                  <w:t xml:space="preserve">He gained some notoriety when he became a member of an Afro-Cuban family by two common-law marriages (the first at age seventeen), despite his bourgeois Spanish background.  In order to support his family, </w:t>
                </w:r>
                <w:proofErr w:type="spellStart"/>
                <w:r>
                  <w:t>Caturla</w:t>
                </w:r>
                <w:proofErr w:type="spellEnd"/>
                <w:r>
                  <w:t xml:space="preserve"> balanced a career as a composer and violinist with that of a lawyer and subsequent magistrate. Though his considerable obligations to jurisprudence encroached on his compositional schedule, he nonetheless continued to practice conducting throughout the series of provincial municipalities where he was appointed to by forming local performing ensembles, such as the </w:t>
                </w:r>
                <w:r w:rsidR="0042758B">
                  <w:t>“</w:t>
                </w:r>
                <w:proofErr w:type="spellStart"/>
                <w:r>
                  <w:t>Orquesta</w:t>
                </w:r>
                <w:proofErr w:type="spellEnd"/>
                <w:r>
                  <w:t xml:space="preserve"> y </w:t>
                </w:r>
                <w:proofErr w:type="spellStart"/>
                <w:r>
                  <w:t>Sociedad</w:t>
                </w:r>
                <w:proofErr w:type="spellEnd"/>
                <w:r>
                  <w:t xml:space="preserve"> de </w:t>
                </w:r>
                <w:proofErr w:type="spellStart"/>
                <w:r>
                  <w:t>Concierto</w:t>
                </w:r>
                <w:proofErr w:type="spellEnd"/>
                <w:r>
                  <w:t xml:space="preserve"> </w:t>
                </w:r>
                <w:proofErr w:type="spellStart"/>
                <w:r>
                  <w:t>Caibari</w:t>
                </w:r>
                <w:proofErr w:type="spellEnd"/>
                <w:r>
                  <w:sym w:font="Times New Roman" w:char="00E9"/>
                </w:r>
                <w:r>
                  <w:t>n</w:t>
                </w:r>
                <w:r w:rsidR="0042758B">
                  <w:t>”</w:t>
                </w:r>
                <w:r>
                  <w:t xml:space="preserve"> in Villa Clara province, which he founded in 1932.</w:t>
                </w:r>
              </w:p>
              <w:p w14:paraId="4BD1907E" w14:textId="77777777" w:rsidR="00032946" w:rsidRDefault="00032946" w:rsidP="00332192"/>
              <w:p w14:paraId="41A10ADD" w14:textId="77777777" w:rsidR="00032946" w:rsidRDefault="00032946" w:rsidP="00332192">
                <w:r>
                  <w:t xml:space="preserve">As a courtroom judge, </w:t>
                </w:r>
                <w:proofErr w:type="spellStart"/>
                <w:r>
                  <w:t>García</w:t>
                </w:r>
                <w:proofErr w:type="spellEnd"/>
                <w:r>
                  <w:t xml:space="preserve"> </w:t>
                </w:r>
                <w:proofErr w:type="spellStart"/>
                <w:r>
                  <w:t>Caturla</w:t>
                </w:r>
                <w:proofErr w:type="spellEnd"/>
                <w:r>
                  <w:t xml:space="preserve"> tirelessly battled racial injustice, but ironically was assassinated by a black convict on bail, tragically cutting short his promising but prolific life at thirty-four years of age. Although he remained largely obscure during his lifetime, as much of his </w:t>
                </w:r>
                <w:r w:rsidR="00124E3C">
                  <w:t>catalogue</w:t>
                </w:r>
                <w:r>
                  <w:t xml:space="preserve"> was published posthumous</w:t>
                </w:r>
                <w:r w:rsidR="00124E3C">
                  <w:t xml:space="preserve">ly, he is nonetheless a </w:t>
                </w:r>
                <w:r>
                  <w:t>prominent figure in the development of twentieth century art music in Cuba, and a pioneer of modern national symphonic art.</w:t>
                </w:r>
              </w:p>
              <w:p w14:paraId="5A2A9900" w14:textId="77777777" w:rsidR="00124E3C" w:rsidRDefault="00124E3C" w:rsidP="00332192"/>
              <w:p w14:paraId="2F3C713D" w14:textId="77777777" w:rsidR="00124E3C" w:rsidRDefault="00124E3C" w:rsidP="00332192">
                <w:pPr>
                  <w:rPr>
                    <w:rStyle w:val="Heading1Char"/>
                  </w:rPr>
                </w:pPr>
                <w:r>
                  <w:rPr>
                    <w:rStyle w:val="Heading1Char"/>
                  </w:rPr>
                  <w:t>List of Works</w:t>
                </w:r>
              </w:p>
              <w:p w14:paraId="3CD0FBA4" w14:textId="77777777" w:rsidR="00124E3C" w:rsidRDefault="00124E3C" w:rsidP="00332192">
                <w:pPr>
                  <w:rPr>
                    <w:rStyle w:val="Heading1Char"/>
                  </w:rPr>
                </w:pPr>
              </w:p>
              <w:p w14:paraId="38528B2F" w14:textId="77777777" w:rsidR="00124E3C" w:rsidRDefault="00124E3C" w:rsidP="00332192">
                <w:pPr>
                  <w:rPr>
                    <w:u w:val="single"/>
                    <w:lang w:val="es-ES"/>
                  </w:rPr>
                </w:pPr>
                <w:proofErr w:type="spellStart"/>
                <w:r>
                  <w:rPr>
                    <w:u w:val="single"/>
                    <w:lang w:val="es-ES"/>
                  </w:rPr>
                  <w:t>Symphonic</w:t>
                </w:r>
                <w:proofErr w:type="spellEnd"/>
              </w:p>
              <w:p w14:paraId="51B2644A" w14:textId="77777777" w:rsidR="00124E3C" w:rsidRDefault="00124E3C" w:rsidP="00332192">
                <w:pPr>
                  <w:rPr>
                    <w:lang w:val="es-ES"/>
                  </w:rPr>
                </w:pPr>
                <w:proofErr w:type="spellStart"/>
                <w:r>
                  <w:rPr>
                    <w:lang w:val="es-ES"/>
                  </w:rPr>
                  <w:t>Berceuse</w:t>
                </w:r>
                <w:proofErr w:type="spellEnd"/>
                <w:r>
                  <w:rPr>
                    <w:lang w:val="es-ES"/>
                  </w:rPr>
                  <w:t xml:space="preserve"> (1925-26)</w:t>
                </w:r>
                <w:bookmarkStart w:id="0" w:name="_GoBack"/>
                <w:bookmarkEnd w:id="0"/>
              </w:p>
              <w:p w14:paraId="43BE3908" w14:textId="77777777" w:rsidR="00124E3C" w:rsidRDefault="00124E3C" w:rsidP="00332192">
                <w:pPr>
                  <w:rPr>
                    <w:lang w:val="es-ES"/>
                  </w:rPr>
                </w:pPr>
                <w:r>
                  <w:rPr>
                    <w:lang w:val="es-ES"/>
                  </w:rPr>
                  <w:t>Tres Danzas Cubanas (1928)</w:t>
                </w:r>
              </w:p>
              <w:p w14:paraId="739ED30D" w14:textId="77777777" w:rsidR="00124E3C" w:rsidRDefault="00124E3C" w:rsidP="00332192">
                <w:pPr>
                  <w:rPr>
                    <w:lang w:val="es-ES"/>
                  </w:rPr>
                </w:pPr>
                <w:proofErr w:type="spellStart"/>
                <w:r>
                  <w:rPr>
                    <w:lang w:val="es-ES"/>
                  </w:rPr>
                  <w:t>Yamba</w:t>
                </w:r>
                <w:proofErr w:type="spellEnd"/>
                <w:r>
                  <w:rPr>
                    <w:lang w:val="es-ES"/>
                  </w:rPr>
                  <w:t>-</w:t>
                </w:r>
                <w:r>
                  <w:rPr>
                    <w:lang w:val="es-ES"/>
                  </w:rPr>
                  <w:sym w:font="Times New Roman" w:char="00D3"/>
                </w:r>
                <w:r>
                  <w:rPr>
                    <w:lang w:val="es-ES"/>
                  </w:rPr>
                  <w:t xml:space="preserve"> (1928-31)</w:t>
                </w:r>
              </w:p>
              <w:p w14:paraId="2F139030" w14:textId="77777777" w:rsidR="00124E3C" w:rsidRDefault="00124E3C" w:rsidP="00332192">
                <w:pPr>
                  <w:rPr>
                    <w:lang w:val="es-ES"/>
                  </w:rPr>
                </w:pPr>
                <w:r>
                  <w:rPr>
                    <w:lang w:val="es-ES"/>
                  </w:rPr>
                  <w:t>La Rumba (1933-34)</w:t>
                </w:r>
              </w:p>
              <w:p w14:paraId="1C8F3BA9" w14:textId="77777777" w:rsidR="00124E3C" w:rsidRDefault="00124E3C" w:rsidP="00332192">
                <w:pPr>
                  <w:rPr>
                    <w:lang w:val="es-ES"/>
                  </w:rPr>
                </w:pPr>
                <w:r>
                  <w:rPr>
                    <w:lang w:val="es-ES"/>
                  </w:rPr>
                  <w:t>Obertura Cubana (1938)</w:t>
                </w:r>
              </w:p>
              <w:p w14:paraId="3DF07B0A" w14:textId="77777777" w:rsidR="00124E3C" w:rsidRDefault="00124E3C" w:rsidP="00332192">
                <w:pPr>
                  <w:rPr>
                    <w:lang w:val="es-ES"/>
                  </w:rPr>
                </w:pPr>
              </w:p>
              <w:p w14:paraId="4DAD14C2" w14:textId="77777777" w:rsidR="00124E3C" w:rsidRDefault="00124E3C" w:rsidP="00332192">
                <w:pPr>
                  <w:rPr>
                    <w:u w:val="single"/>
                  </w:rPr>
                </w:pPr>
                <w:r>
                  <w:rPr>
                    <w:u w:val="single"/>
                  </w:rPr>
                  <w:t>Chamber</w:t>
                </w:r>
              </w:p>
              <w:p w14:paraId="0402466C" w14:textId="77777777" w:rsidR="00124E3C" w:rsidRDefault="00124E3C" w:rsidP="00332192">
                <w:proofErr w:type="spellStart"/>
                <w:r>
                  <w:t>Danza</w:t>
                </w:r>
                <w:proofErr w:type="spellEnd"/>
                <w:r>
                  <w:t xml:space="preserve"> </w:t>
                </w:r>
                <w:proofErr w:type="spellStart"/>
                <w:r>
                  <w:t>Negra</w:t>
                </w:r>
                <w:proofErr w:type="spellEnd"/>
                <w:r>
                  <w:t xml:space="preserve"> (1925) for piano.</w:t>
                </w:r>
              </w:p>
              <w:p w14:paraId="66545EF2" w14:textId="77777777" w:rsidR="00124E3C" w:rsidRDefault="00124E3C" w:rsidP="00332192">
                <w:r>
                  <w:rPr>
                    <w:lang w:val="es-ES"/>
                  </w:rPr>
                  <w:t xml:space="preserve">Cuarteto para cuerdas (1927) </w:t>
                </w:r>
                <w:proofErr w:type="spellStart"/>
                <w:r>
                  <w:rPr>
                    <w:lang w:val="es-ES"/>
                  </w:rPr>
                  <w:t>for</w:t>
                </w:r>
                <w:proofErr w:type="spellEnd"/>
                <w:r>
                  <w:rPr>
                    <w:lang w:val="es-ES"/>
                  </w:rPr>
                  <w:t xml:space="preserve"> </w:t>
                </w:r>
                <w:proofErr w:type="spellStart"/>
                <w:r>
                  <w:rPr>
                    <w:lang w:val="es-ES"/>
                  </w:rPr>
                  <w:t>string</w:t>
                </w:r>
                <w:proofErr w:type="spellEnd"/>
                <w:r>
                  <w:rPr>
                    <w:lang w:val="es-ES"/>
                  </w:rPr>
                  <w:t xml:space="preserve"> </w:t>
                </w:r>
                <w:proofErr w:type="spellStart"/>
                <w:r>
                  <w:rPr>
                    <w:lang w:val="es-ES"/>
                  </w:rPr>
                  <w:t>quartet</w:t>
                </w:r>
                <w:proofErr w:type="spellEnd"/>
                <w:r>
                  <w:rPr>
                    <w:lang w:val="es-ES"/>
                  </w:rPr>
                  <w:t>.</w:t>
                </w:r>
              </w:p>
              <w:p w14:paraId="4DCB4F37" w14:textId="77777777" w:rsidR="00124E3C" w:rsidRDefault="00124E3C" w:rsidP="00332192">
                <w:pPr>
                  <w:rPr>
                    <w:lang w:val="es-ES"/>
                  </w:rPr>
                </w:pPr>
                <w:proofErr w:type="spellStart"/>
                <w:r>
                  <w:rPr>
                    <w:lang w:val="es-ES"/>
                  </w:rPr>
                  <w:t>Bemb</w:t>
                </w:r>
                <w:proofErr w:type="spellEnd"/>
                <w:r>
                  <w:sym w:font="Times New Roman" w:char="00E9"/>
                </w:r>
                <w:r>
                  <w:rPr>
                    <w:lang w:val="es-ES"/>
                  </w:rPr>
                  <w:t xml:space="preserve"> (1929) </w:t>
                </w:r>
                <w:proofErr w:type="spellStart"/>
                <w:r>
                  <w:rPr>
                    <w:lang w:val="es-ES"/>
                  </w:rPr>
                  <w:t>for</w:t>
                </w:r>
                <w:proofErr w:type="spellEnd"/>
                <w:r>
                  <w:rPr>
                    <w:lang w:val="es-ES"/>
                  </w:rPr>
                  <w:t xml:space="preserve"> </w:t>
                </w:r>
                <w:proofErr w:type="spellStart"/>
                <w:r>
                  <w:rPr>
                    <w:lang w:val="es-ES"/>
                  </w:rPr>
                  <w:t>chamber</w:t>
                </w:r>
                <w:proofErr w:type="spellEnd"/>
                <w:r>
                  <w:rPr>
                    <w:lang w:val="es-ES"/>
                  </w:rPr>
                  <w:t xml:space="preserve"> </w:t>
                </w:r>
                <w:proofErr w:type="spellStart"/>
                <w:r>
                  <w:rPr>
                    <w:lang w:val="es-ES"/>
                  </w:rPr>
                  <w:t>orchestra</w:t>
                </w:r>
                <w:proofErr w:type="spellEnd"/>
                <w:r>
                  <w:rPr>
                    <w:lang w:val="es-ES"/>
                  </w:rPr>
                  <w:t>.</w:t>
                </w:r>
              </w:p>
              <w:p w14:paraId="0BAAE100" w14:textId="77777777" w:rsidR="00124E3C" w:rsidRDefault="00124E3C" w:rsidP="00332192">
                <w:proofErr w:type="spellStart"/>
                <w:r>
                  <w:t>Primera</w:t>
                </w:r>
                <w:proofErr w:type="spellEnd"/>
                <w:r>
                  <w:t xml:space="preserve"> suite </w:t>
                </w:r>
                <w:proofErr w:type="spellStart"/>
                <w:r>
                  <w:t>cubana</w:t>
                </w:r>
                <w:proofErr w:type="spellEnd"/>
                <w:r>
                  <w:t xml:space="preserve"> (1932) for eight wind instruments and piano.</w:t>
                </w:r>
              </w:p>
              <w:p w14:paraId="358685AE" w14:textId="77777777" w:rsidR="00124E3C" w:rsidRDefault="00124E3C" w:rsidP="00332192">
                <w:r>
                  <w:t xml:space="preserve">Berceuse </w:t>
                </w:r>
                <w:proofErr w:type="spellStart"/>
                <w:r>
                  <w:t>campesina</w:t>
                </w:r>
                <w:proofErr w:type="spellEnd"/>
                <w:r>
                  <w:t xml:space="preserve"> (1939) for piano.</w:t>
                </w:r>
              </w:p>
              <w:p w14:paraId="04C34566" w14:textId="77777777" w:rsidR="00124E3C" w:rsidRDefault="00124E3C" w:rsidP="00332192">
                <w:pPr>
                  <w:rPr>
                    <w:lang w:val="es-ES"/>
                  </w:rPr>
                </w:pPr>
                <w:r>
                  <w:t xml:space="preserve">Son en </w:t>
                </w:r>
                <w:proofErr w:type="spellStart"/>
                <w:r>
                  <w:t>fa</w:t>
                </w:r>
                <w:proofErr w:type="spellEnd"/>
                <w:r>
                  <w:t xml:space="preserve"> (1939) for piano. </w:t>
                </w:r>
              </w:p>
              <w:p w14:paraId="5249FDB8" w14:textId="77777777" w:rsidR="00124E3C" w:rsidRDefault="00124E3C" w:rsidP="00332192">
                <w:pPr>
                  <w:rPr>
                    <w:lang w:val="es-ES"/>
                  </w:rPr>
                </w:pPr>
              </w:p>
              <w:p w14:paraId="7B97675D" w14:textId="77777777" w:rsidR="00124E3C" w:rsidRPr="00332192" w:rsidRDefault="00124E3C" w:rsidP="00332192">
                <w:pPr>
                  <w:rPr>
                    <w:u w:val="single"/>
                  </w:rPr>
                </w:pPr>
                <w:r w:rsidRPr="00332192">
                  <w:rPr>
                    <w:u w:val="single"/>
                  </w:rPr>
                  <w:t>Art Songs for voice and piano</w:t>
                </w:r>
              </w:p>
              <w:p w14:paraId="7A654DB9" w14:textId="77777777" w:rsidR="00124E3C" w:rsidRDefault="00124E3C" w:rsidP="00332192">
                <w:r>
                  <w:lastRenderedPageBreak/>
                  <w:t xml:space="preserve">Dos </w:t>
                </w:r>
                <w:proofErr w:type="spellStart"/>
                <w:r>
                  <w:t>poemas</w:t>
                </w:r>
                <w:proofErr w:type="spellEnd"/>
                <w:r>
                  <w:t xml:space="preserve"> (1929)</w:t>
                </w:r>
              </w:p>
              <w:p w14:paraId="1B63A4A0" w14:textId="77777777" w:rsidR="00124E3C" w:rsidRDefault="00124E3C" w:rsidP="00332192">
                <w:pPr>
                  <w:rPr>
                    <w:lang w:val="es-ES"/>
                  </w:rPr>
                </w:pPr>
                <w:r>
                  <w:rPr>
                    <w:lang w:val="es-ES"/>
                  </w:rPr>
                  <w:t xml:space="preserve">Bito </w:t>
                </w:r>
                <w:proofErr w:type="spellStart"/>
                <w:r>
                  <w:rPr>
                    <w:lang w:val="es-ES"/>
                  </w:rPr>
                  <w:t>Manué</w:t>
                </w:r>
                <w:proofErr w:type="spellEnd"/>
                <w:r>
                  <w:rPr>
                    <w:lang w:val="es-ES"/>
                  </w:rPr>
                  <w:t xml:space="preserve"> (1930)</w:t>
                </w:r>
              </w:p>
              <w:p w14:paraId="58AF4FB0" w14:textId="77777777" w:rsidR="00124E3C" w:rsidRDefault="00124E3C" w:rsidP="00332192">
                <w:pPr>
                  <w:rPr>
                    <w:lang w:val="es-ES"/>
                  </w:rPr>
                </w:pPr>
                <w:proofErr w:type="spellStart"/>
                <w:r>
                  <w:rPr>
                    <w:lang w:val="es-ES"/>
                  </w:rPr>
                  <w:t>Yambamb</w:t>
                </w:r>
                <w:proofErr w:type="spellEnd"/>
                <w:r>
                  <w:sym w:font="Times New Roman" w:char="00F3"/>
                </w:r>
                <w:r>
                  <w:rPr>
                    <w:lang w:val="es-ES"/>
                  </w:rPr>
                  <w:t xml:space="preserve"> (1933)</w:t>
                </w:r>
              </w:p>
              <w:p w14:paraId="5890EA4D" w14:textId="77777777" w:rsidR="00124E3C" w:rsidRDefault="00124E3C" w:rsidP="00332192">
                <w:pPr>
                  <w:rPr>
                    <w:lang w:val="es-ES"/>
                  </w:rPr>
                </w:pPr>
                <w:r>
                  <w:rPr>
                    <w:lang w:val="es-ES"/>
                  </w:rPr>
                  <w:t>Mulata (1934)</w:t>
                </w:r>
              </w:p>
              <w:p w14:paraId="4A79843B" w14:textId="77777777" w:rsidR="00124E3C" w:rsidRDefault="00124E3C" w:rsidP="00332192">
                <w:pPr>
                  <w:rPr>
                    <w:lang w:val="es-ES"/>
                  </w:rPr>
                </w:pPr>
              </w:p>
              <w:p w14:paraId="32D2B9BB" w14:textId="77777777" w:rsidR="00124E3C" w:rsidRPr="00332192" w:rsidRDefault="00124E3C" w:rsidP="00332192">
                <w:pPr>
                  <w:rPr>
                    <w:u w:val="single"/>
                    <w:lang w:val="es-ES"/>
                  </w:rPr>
                </w:pPr>
                <w:r w:rsidRPr="00332192">
                  <w:rPr>
                    <w:u w:val="single"/>
                    <w:lang w:val="es-ES"/>
                  </w:rPr>
                  <w:t>Piano</w:t>
                </w:r>
              </w:p>
              <w:p w14:paraId="592BFCCB" w14:textId="77777777" w:rsidR="00124E3C" w:rsidRDefault="00124E3C" w:rsidP="00332192">
                <w:pPr>
                  <w:rPr>
                    <w:lang w:val="es-ES"/>
                  </w:rPr>
                </w:pPr>
                <w:r>
                  <w:rPr>
                    <w:lang w:val="es-ES"/>
                  </w:rPr>
                  <w:t>Danza Negra (1925)</w:t>
                </w:r>
              </w:p>
              <w:p w14:paraId="078DEAFD" w14:textId="77777777" w:rsidR="00124E3C" w:rsidRDefault="00124E3C" w:rsidP="00332192">
                <w:pPr>
                  <w:rPr>
                    <w:lang w:val="es-ES"/>
                  </w:rPr>
                </w:pPr>
                <w:r>
                  <w:rPr>
                    <w:lang w:val="es-ES"/>
                  </w:rPr>
                  <w:t>Tocata de do sostenido menor (1927)</w:t>
                </w:r>
              </w:p>
              <w:p w14:paraId="6A7CAD52" w14:textId="77777777" w:rsidR="00124E3C" w:rsidRDefault="00124E3C" w:rsidP="00332192">
                <w:pPr>
                  <w:rPr>
                    <w:lang w:val="es-ES"/>
                  </w:rPr>
                </w:pPr>
                <w:r>
                  <w:rPr>
                    <w:lang w:val="es-ES"/>
                  </w:rPr>
                  <w:t>Preludios (1927)</w:t>
                </w:r>
              </w:p>
              <w:p w14:paraId="4C121295" w14:textId="77777777" w:rsidR="00124E3C" w:rsidRDefault="00124E3C" w:rsidP="00332192">
                <w:pPr>
                  <w:rPr>
                    <w:lang w:val="es-ES"/>
                  </w:rPr>
                </w:pPr>
                <w:r>
                  <w:rPr>
                    <w:lang w:val="es-ES"/>
                  </w:rPr>
                  <w:t>Sonata corta (1927)</w:t>
                </w:r>
              </w:p>
              <w:p w14:paraId="6C5FB844" w14:textId="77777777" w:rsidR="00124E3C" w:rsidRDefault="00124E3C" w:rsidP="00332192">
                <w:pPr>
                  <w:rPr>
                    <w:lang w:val="es-ES"/>
                  </w:rPr>
                </w:pPr>
                <w:proofErr w:type="spellStart"/>
                <w:r>
                  <w:rPr>
                    <w:lang w:val="es-ES"/>
                  </w:rPr>
                  <w:t>Berceuse</w:t>
                </w:r>
                <w:proofErr w:type="spellEnd"/>
                <w:r>
                  <w:rPr>
                    <w:lang w:val="es-ES"/>
                  </w:rPr>
                  <w:t xml:space="preserve"> campesina (1939)</w:t>
                </w:r>
              </w:p>
              <w:p w14:paraId="2F2CF640" w14:textId="77777777" w:rsidR="00124E3C" w:rsidRDefault="00124E3C" w:rsidP="00332192">
                <w:pPr>
                  <w:rPr>
                    <w:lang w:val="es-ES"/>
                  </w:rPr>
                </w:pPr>
                <w:r>
                  <w:rPr>
                    <w:lang w:val="es-ES"/>
                  </w:rPr>
                  <w:t>Son en fa (1939)</w:t>
                </w:r>
              </w:p>
              <w:p w14:paraId="6AEFBE4E" w14:textId="77777777" w:rsidR="00124E3C" w:rsidRDefault="00124E3C" w:rsidP="00332192">
                <w:pPr>
                  <w:rPr>
                    <w:lang w:val="es-ES"/>
                  </w:rPr>
                </w:pPr>
              </w:p>
              <w:p w14:paraId="0A649400" w14:textId="77777777" w:rsidR="00124E3C" w:rsidRPr="00332192" w:rsidRDefault="00124E3C" w:rsidP="00332192">
                <w:pPr>
                  <w:rPr>
                    <w:u w:val="single"/>
                    <w:lang w:val="es-ES"/>
                  </w:rPr>
                </w:pPr>
                <w:r w:rsidRPr="00332192">
                  <w:rPr>
                    <w:u w:val="single"/>
                    <w:lang w:val="es-ES"/>
                  </w:rPr>
                  <w:t>Opera</w:t>
                </w:r>
              </w:p>
              <w:p w14:paraId="4F8E7993" w14:textId="77777777" w:rsidR="00124E3C" w:rsidRDefault="00124E3C" w:rsidP="00332192">
                <w:pPr>
                  <w:rPr>
                    <w:lang w:val="es-ES"/>
                  </w:rPr>
                </w:pPr>
                <w:r>
                  <w:rPr>
                    <w:lang w:val="es-ES"/>
                  </w:rPr>
                  <w:t>Manitas en el suelo (</w:t>
                </w:r>
                <w:proofErr w:type="spellStart"/>
                <w:r>
                  <w:rPr>
                    <w:lang w:val="es-ES"/>
                  </w:rPr>
                  <w:t>unfinished</w:t>
                </w:r>
                <w:proofErr w:type="spellEnd"/>
                <w:r>
                  <w:rPr>
                    <w:lang w:val="es-ES"/>
                  </w:rPr>
                  <w:t>)</w:t>
                </w:r>
              </w:p>
              <w:p w14:paraId="27DAD15F" w14:textId="77777777" w:rsidR="003F0D73" w:rsidRDefault="003F0D73" w:rsidP="00332192"/>
            </w:tc>
          </w:sdtContent>
        </w:sdt>
      </w:tr>
      <w:tr w:rsidR="003235A7" w14:paraId="2505FA7E" w14:textId="77777777" w:rsidTr="003235A7">
        <w:tc>
          <w:tcPr>
            <w:tcW w:w="9016" w:type="dxa"/>
          </w:tcPr>
          <w:p w14:paraId="3F33A6A9" w14:textId="77777777" w:rsidR="003235A7" w:rsidRDefault="003235A7" w:rsidP="008A5B87">
            <w:r w:rsidRPr="0015114C">
              <w:rPr>
                <w:u w:val="single"/>
              </w:rPr>
              <w:lastRenderedPageBreak/>
              <w:t>Further reading</w:t>
            </w:r>
            <w:r>
              <w:t>:</w:t>
            </w:r>
          </w:p>
          <w:p w14:paraId="3B8D7DA2" w14:textId="77777777" w:rsidR="00332192" w:rsidRDefault="00332192" w:rsidP="008A5B87"/>
          <w:sdt>
            <w:sdtPr>
              <w:alias w:val="Further reading"/>
              <w:tag w:val="furtherReading"/>
              <w:id w:val="-1516217107"/>
              <w:placeholder>
                <w:docPart w:val="7992DD028FA3644495A7BEDA31BFBE95"/>
              </w:placeholder>
            </w:sdtPr>
            <w:sdtEndPr>
              <w:rPr>
                <w:vanish/>
                <w:highlight w:val="yellow"/>
              </w:rPr>
            </w:sdtEndPr>
            <w:sdtContent>
              <w:p w14:paraId="3E197A55" w14:textId="77777777" w:rsidR="00332192" w:rsidRDefault="0042758B" w:rsidP="00332192">
                <w:sdt>
                  <w:sdtPr>
                    <w:id w:val="1536695232"/>
                    <w:citation/>
                  </w:sdtPr>
                  <w:sdtEndPr/>
                  <w:sdtContent>
                    <w:r w:rsidR="00332192">
                      <w:fldChar w:fldCharType="begin"/>
                    </w:r>
                    <w:r w:rsidR="00332192">
                      <w:rPr>
                        <w:lang w:val="en-US"/>
                      </w:rPr>
                      <w:instrText xml:space="preserve"> CITATION Hen98 \l 1033 </w:instrText>
                    </w:r>
                    <w:r w:rsidR="00332192">
                      <w:fldChar w:fldCharType="separate"/>
                    </w:r>
                    <w:r w:rsidR="00332192">
                      <w:rPr>
                        <w:noProof/>
                        <w:lang w:val="en-US"/>
                      </w:rPr>
                      <w:t xml:space="preserve"> </w:t>
                    </w:r>
                    <w:r w:rsidR="00332192" w:rsidRPr="00332192">
                      <w:rPr>
                        <w:noProof/>
                        <w:lang w:val="en-US"/>
                      </w:rPr>
                      <w:t>(Henriquez)</w:t>
                    </w:r>
                    <w:r w:rsidR="00332192">
                      <w:fldChar w:fldCharType="end"/>
                    </w:r>
                  </w:sdtContent>
                </w:sdt>
              </w:p>
              <w:p w14:paraId="7276D77B" w14:textId="77777777" w:rsidR="00332192" w:rsidRDefault="00332192" w:rsidP="00332192"/>
              <w:p w14:paraId="54358A42" w14:textId="77777777" w:rsidR="003235A7" w:rsidRDefault="0042758B" w:rsidP="00332192">
                <w:sdt>
                  <w:sdtPr>
                    <w:id w:val="724503425"/>
                    <w:citation/>
                  </w:sdtPr>
                  <w:sdtEndPr/>
                  <w:sdtContent>
                    <w:r w:rsidR="00332192">
                      <w:fldChar w:fldCharType="begin"/>
                    </w:r>
                    <w:r w:rsidR="00332192">
                      <w:rPr>
                        <w:lang w:val="en-US"/>
                      </w:rPr>
                      <w:instrText xml:space="preserve"> CITATION Whi03 \l 1033 </w:instrText>
                    </w:r>
                    <w:r w:rsidR="00332192">
                      <w:fldChar w:fldCharType="separate"/>
                    </w:r>
                    <w:r w:rsidR="00332192" w:rsidRPr="00332192">
                      <w:rPr>
                        <w:noProof/>
                        <w:lang w:val="en-US"/>
                      </w:rPr>
                      <w:t>(White)</w:t>
                    </w:r>
                    <w:r w:rsidR="00332192">
                      <w:fldChar w:fldCharType="end"/>
                    </w:r>
                  </w:sdtContent>
                </w:sdt>
              </w:p>
            </w:sdtContent>
          </w:sdt>
        </w:tc>
      </w:tr>
    </w:tbl>
    <w:p w14:paraId="7167788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C4650" w14:textId="77777777" w:rsidR="00124E3C" w:rsidRDefault="00124E3C" w:rsidP="007A0D55">
      <w:pPr>
        <w:spacing w:after="0" w:line="240" w:lineRule="auto"/>
      </w:pPr>
      <w:r>
        <w:separator/>
      </w:r>
    </w:p>
  </w:endnote>
  <w:endnote w:type="continuationSeparator" w:id="0">
    <w:p w14:paraId="5BE8FB12" w14:textId="77777777" w:rsidR="00124E3C" w:rsidRDefault="00124E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8D60D" w14:textId="77777777" w:rsidR="00124E3C" w:rsidRDefault="00124E3C" w:rsidP="007A0D55">
      <w:pPr>
        <w:spacing w:after="0" w:line="240" w:lineRule="auto"/>
      </w:pPr>
      <w:r>
        <w:separator/>
      </w:r>
    </w:p>
  </w:footnote>
  <w:footnote w:type="continuationSeparator" w:id="0">
    <w:p w14:paraId="697B7E8F" w14:textId="77777777" w:rsidR="00124E3C" w:rsidRDefault="00124E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284FF" w14:textId="77777777" w:rsidR="00124E3C" w:rsidRDefault="00124E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2500E1" w14:textId="77777777" w:rsidR="00124E3C" w:rsidRDefault="00124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7A0"/>
    <w:rsid w:val="0002022E"/>
    <w:rsid w:val="00032559"/>
    <w:rsid w:val="00032946"/>
    <w:rsid w:val="00052040"/>
    <w:rsid w:val="000B25AE"/>
    <w:rsid w:val="000B55AB"/>
    <w:rsid w:val="000D24DC"/>
    <w:rsid w:val="00101B2E"/>
    <w:rsid w:val="00116FA0"/>
    <w:rsid w:val="00124E3C"/>
    <w:rsid w:val="0015114C"/>
    <w:rsid w:val="001A21F3"/>
    <w:rsid w:val="001A2537"/>
    <w:rsid w:val="001A67A0"/>
    <w:rsid w:val="001A6A06"/>
    <w:rsid w:val="00210C03"/>
    <w:rsid w:val="002162E2"/>
    <w:rsid w:val="00225C5A"/>
    <w:rsid w:val="00230B10"/>
    <w:rsid w:val="00234353"/>
    <w:rsid w:val="00244BB0"/>
    <w:rsid w:val="002A0A0D"/>
    <w:rsid w:val="002B0B37"/>
    <w:rsid w:val="0030662D"/>
    <w:rsid w:val="003235A7"/>
    <w:rsid w:val="00332192"/>
    <w:rsid w:val="003677B6"/>
    <w:rsid w:val="003D3579"/>
    <w:rsid w:val="003E2795"/>
    <w:rsid w:val="003F0D73"/>
    <w:rsid w:val="0042758B"/>
    <w:rsid w:val="00462DBE"/>
    <w:rsid w:val="00464699"/>
    <w:rsid w:val="00483379"/>
    <w:rsid w:val="00487BC5"/>
    <w:rsid w:val="00496888"/>
    <w:rsid w:val="004A381A"/>
    <w:rsid w:val="004A7476"/>
    <w:rsid w:val="004E5896"/>
    <w:rsid w:val="00513EE6"/>
    <w:rsid w:val="005278BE"/>
    <w:rsid w:val="00534F8F"/>
    <w:rsid w:val="00541DAB"/>
    <w:rsid w:val="00573CF2"/>
    <w:rsid w:val="00590035"/>
    <w:rsid w:val="005B177E"/>
    <w:rsid w:val="005B3921"/>
    <w:rsid w:val="005F26D7"/>
    <w:rsid w:val="005F5450"/>
    <w:rsid w:val="006053E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0B4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1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67A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7A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67A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7A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uli:Desktop:REM:++Templated%20Entries:++JRead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41A144FC300345876EFAA9E5E57711"/>
        <w:category>
          <w:name w:val="General"/>
          <w:gallery w:val="placeholder"/>
        </w:category>
        <w:types>
          <w:type w:val="bbPlcHdr"/>
        </w:types>
        <w:behaviors>
          <w:behavior w:val="content"/>
        </w:behaviors>
        <w:guid w:val="{C082A854-963E-AF4B-B1B0-6F2A5E27185C}"/>
      </w:docPartPr>
      <w:docPartBody>
        <w:p w:rsidR="000C2D95" w:rsidRDefault="000C2D95">
          <w:pPr>
            <w:pStyle w:val="CC41A144FC300345876EFAA9E5E57711"/>
          </w:pPr>
          <w:r w:rsidRPr="00CC586D">
            <w:rPr>
              <w:rStyle w:val="PlaceholderText"/>
              <w:b/>
              <w:color w:val="FFFFFF" w:themeColor="background1"/>
            </w:rPr>
            <w:t>[Salutation]</w:t>
          </w:r>
        </w:p>
      </w:docPartBody>
    </w:docPart>
    <w:docPart>
      <w:docPartPr>
        <w:name w:val="8A4705C3069576418F0C185CB81C5B1F"/>
        <w:category>
          <w:name w:val="General"/>
          <w:gallery w:val="placeholder"/>
        </w:category>
        <w:types>
          <w:type w:val="bbPlcHdr"/>
        </w:types>
        <w:behaviors>
          <w:behavior w:val="content"/>
        </w:behaviors>
        <w:guid w:val="{584DD8AF-7CF1-754E-87E7-303D1E598873}"/>
      </w:docPartPr>
      <w:docPartBody>
        <w:p w:rsidR="000C2D95" w:rsidRDefault="000C2D95">
          <w:pPr>
            <w:pStyle w:val="8A4705C3069576418F0C185CB81C5B1F"/>
          </w:pPr>
          <w:r>
            <w:rPr>
              <w:rStyle w:val="PlaceholderText"/>
            </w:rPr>
            <w:t>[First name]</w:t>
          </w:r>
        </w:p>
      </w:docPartBody>
    </w:docPart>
    <w:docPart>
      <w:docPartPr>
        <w:name w:val="A70BB9E4059FB7419D7FF03D17B108B3"/>
        <w:category>
          <w:name w:val="General"/>
          <w:gallery w:val="placeholder"/>
        </w:category>
        <w:types>
          <w:type w:val="bbPlcHdr"/>
        </w:types>
        <w:behaviors>
          <w:behavior w:val="content"/>
        </w:behaviors>
        <w:guid w:val="{7C1D81C2-AA4D-F349-87FD-B595D35CA36A}"/>
      </w:docPartPr>
      <w:docPartBody>
        <w:p w:rsidR="000C2D95" w:rsidRDefault="000C2D95">
          <w:pPr>
            <w:pStyle w:val="A70BB9E4059FB7419D7FF03D17B108B3"/>
          </w:pPr>
          <w:r>
            <w:rPr>
              <w:rStyle w:val="PlaceholderText"/>
            </w:rPr>
            <w:t>[Middle name]</w:t>
          </w:r>
        </w:p>
      </w:docPartBody>
    </w:docPart>
    <w:docPart>
      <w:docPartPr>
        <w:name w:val="FF0ABC2B982A96498F4AB700C23E5552"/>
        <w:category>
          <w:name w:val="General"/>
          <w:gallery w:val="placeholder"/>
        </w:category>
        <w:types>
          <w:type w:val="bbPlcHdr"/>
        </w:types>
        <w:behaviors>
          <w:behavior w:val="content"/>
        </w:behaviors>
        <w:guid w:val="{5FCF5498-F442-CF40-9BE4-861B01500E27}"/>
      </w:docPartPr>
      <w:docPartBody>
        <w:p w:rsidR="000C2D95" w:rsidRDefault="000C2D95">
          <w:pPr>
            <w:pStyle w:val="FF0ABC2B982A96498F4AB700C23E5552"/>
          </w:pPr>
          <w:r>
            <w:rPr>
              <w:rStyle w:val="PlaceholderText"/>
            </w:rPr>
            <w:t>[Last name]</w:t>
          </w:r>
        </w:p>
      </w:docPartBody>
    </w:docPart>
    <w:docPart>
      <w:docPartPr>
        <w:name w:val="6579DE625E7453489D7CDCFE40279E72"/>
        <w:category>
          <w:name w:val="General"/>
          <w:gallery w:val="placeholder"/>
        </w:category>
        <w:types>
          <w:type w:val="bbPlcHdr"/>
        </w:types>
        <w:behaviors>
          <w:behavior w:val="content"/>
        </w:behaviors>
        <w:guid w:val="{CA424092-BF78-A64F-830D-996BA69FBDF4}"/>
      </w:docPartPr>
      <w:docPartBody>
        <w:p w:rsidR="000C2D95" w:rsidRDefault="000C2D95">
          <w:pPr>
            <w:pStyle w:val="6579DE625E7453489D7CDCFE40279E72"/>
          </w:pPr>
          <w:r>
            <w:rPr>
              <w:rStyle w:val="PlaceholderText"/>
            </w:rPr>
            <w:t>[Enter your biography]</w:t>
          </w:r>
        </w:p>
      </w:docPartBody>
    </w:docPart>
    <w:docPart>
      <w:docPartPr>
        <w:name w:val="134443C38785DA42B18A689BEE3CE782"/>
        <w:category>
          <w:name w:val="General"/>
          <w:gallery w:val="placeholder"/>
        </w:category>
        <w:types>
          <w:type w:val="bbPlcHdr"/>
        </w:types>
        <w:behaviors>
          <w:behavior w:val="content"/>
        </w:behaviors>
        <w:guid w:val="{2377FA6C-7821-044D-898A-D12E67D0120C}"/>
      </w:docPartPr>
      <w:docPartBody>
        <w:p w:rsidR="000C2D95" w:rsidRDefault="000C2D95">
          <w:pPr>
            <w:pStyle w:val="134443C38785DA42B18A689BEE3CE782"/>
          </w:pPr>
          <w:r>
            <w:rPr>
              <w:rStyle w:val="PlaceholderText"/>
            </w:rPr>
            <w:t>[Enter the institution with which you are affiliated]</w:t>
          </w:r>
        </w:p>
      </w:docPartBody>
    </w:docPart>
    <w:docPart>
      <w:docPartPr>
        <w:name w:val="CF37C874F99FAC4CBE8819E609755388"/>
        <w:category>
          <w:name w:val="General"/>
          <w:gallery w:val="placeholder"/>
        </w:category>
        <w:types>
          <w:type w:val="bbPlcHdr"/>
        </w:types>
        <w:behaviors>
          <w:behavior w:val="content"/>
        </w:behaviors>
        <w:guid w:val="{5998C6B4-8FFA-9846-AE4E-A669B745EFBF}"/>
      </w:docPartPr>
      <w:docPartBody>
        <w:p w:rsidR="000C2D95" w:rsidRDefault="000C2D95">
          <w:pPr>
            <w:pStyle w:val="CF37C874F99FAC4CBE8819E609755388"/>
          </w:pPr>
          <w:r w:rsidRPr="00EF74F7">
            <w:rPr>
              <w:b/>
              <w:color w:val="808080" w:themeColor="background1" w:themeShade="80"/>
            </w:rPr>
            <w:t>[Enter the headword for your article]</w:t>
          </w:r>
        </w:p>
      </w:docPartBody>
    </w:docPart>
    <w:docPart>
      <w:docPartPr>
        <w:name w:val="79C2835AC633C142803F0EA23C7A694E"/>
        <w:category>
          <w:name w:val="General"/>
          <w:gallery w:val="placeholder"/>
        </w:category>
        <w:types>
          <w:type w:val="bbPlcHdr"/>
        </w:types>
        <w:behaviors>
          <w:behavior w:val="content"/>
        </w:behaviors>
        <w:guid w:val="{73A76212-2AE8-7549-8296-B34F290CCABE}"/>
      </w:docPartPr>
      <w:docPartBody>
        <w:p w:rsidR="000C2D95" w:rsidRDefault="000C2D95">
          <w:pPr>
            <w:pStyle w:val="79C2835AC633C142803F0EA23C7A69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31D1600CC8F89498F7F653FD9708783"/>
        <w:category>
          <w:name w:val="General"/>
          <w:gallery w:val="placeholder"/>
        </w:category>
        <w:types>
          <w:type w:val="bbPlcHdr"/>
        </w:types>
        <w:behaviors>
          <w:behavior w:val="content"/>
        </w:behaviors>
        <w:guid w:val="{5951ABCA-7729-CD40-BA90-63155A5C0647}"/>
      </w:docPartPr>
      <w:docPartBody>
        <w:p w:rsidR="000C2D95" w:rsidRDefault="000C2D95">
          <w:pPr>
            <w:pStyle w:val="031D1600CC8F89498F7F653FD97087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8A12B399D36B4E866C6827A77996D3"/>
        <w:category>
          <w:name w:val="General"/>
          <w:gallery w:val="placeholder"/>
        </w:category>
        <w:types>
          <w:type w:val="bbPlcHdr"/>
        </w:types>
        <w:behaviors>
          <w:behavior w:val="content"/>
        </w:behaviors>
        <w:guid w:val="{BE251456-A1A3-7246-B3C2-562E0CDAD9F7}"/>
      </w:docPartPr>
      <w:docPartBody>
        <w:p w:rsidR="000C2D95" w:rsidRDefault="000C2D95">
          <w:pPr>
            <w:pStyle w:val="788A12B399D36B4E866C6827A77996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92DD028FA3644495A7BEDA31BFBE95"/>
        <w:category>
          <w:name w:val="General"/>
          <w:gallery w:val="placeholder"/>
        </w:category>
        <w:types>
          <w:type w:val="bbPlcHdr"/>
        </w:types>
        <w:behaviors>
          <w:behavior w:val="content"/>
        </w:behaviors>
        <w:guid w:val="{B5D90EEE-ED22-EF45-8626-E6A82BC37A98}"/>
      </w:docPartPr>
      <w:docPartBody>
        <w:p w:rsidR="000C2D95" w:rsidRDefault="000C2D95">
          <w:pPr>
            <w:pStyle w:val="7992DD028FA3644495A7BEDA31BFBE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95"/>
    <w:rsid w:val="000C2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41A144FC300345876EFAA9E5E57711">
    <w:name w:val="CC41A144FC300345876EFAA9E5E57711"/>
  </w:style>
  <w:style w:type="paragraph" w:customStyle="1" w:styleId="8A4705C3069576418F0C185CB81C5B1F">
    <w:name w:val="8A4705C3069576418F0C185CB81C5B1F"/>
  </w:style>
  <w:style w:type="paragraph" w:customStyle="1" w:styleId="A70BB9E4059FB7419D7FF03D17B108B3">
    <w:name w:val="A70BB9E4059FB7419D7FF03D17B108B3"/>
  </w:style>
  <w:style w:type="paragraph" w:customStyle="1" w:styleId="FF0ABC2B982A96498F4AB700C23E5552">
    <w:name w:val="FF0ABC2B982A96498F4AB700C23E5552"/>
  </w:style>
  <w:style w:type="paragraph" w:customStyle="1" w:styleId="6579DE625E7453489D7CDCFE40279E72">
    <w:name w:val="6579DE625E7453489D7CDCFE40279E72"/>
  </w:style>
  <w:style w:type="paragraph" w:customStyle="1" w:styleId="134443C38785DA42B18A689BEE3CE782">
    <w:name w:val="134443C38785DA42B18A689BEE3CE782"/>
  </w:style>
  <w:style w:type="paragraph" w:customStyle="1" w:styleId="CF37C874F99FAC4CBE8819E609755388">
    <w:name w:val="CF37C874F99FAC4CBE8819E609755388"/>
  </w:style>
  <w:style w:type="paragraph" w:customStyle="1" w:styleId="79C2835AC633C142803F0EA23C7A694E">
    <w:name w:val="79C2835AC633C142803F0EA23C7A694E"/>
  </w:style>
  <w:style w:type="paragraph" w:customStyle="1" w:styleId="031D1600CC8F89498F7F653FD9708783">
    <w:name w:val="031D1600CC8F89498F7F653FD9708783"/>
  </w:style>
  <w:style w:type="paragraph" w:customStyle="1" w:styleId="788A12B399D36B4E866C6827A77996D3">
    <w:name w:val="788A12B399D36B4E866C6827A77996D3"/>
  </w:style>
  <w:style w:type="paragraph" w:customStyle="1" w:styleId="7992DD028FA3644495A7BEDA31BFBE95">
    <w:name w:val="7992DD028FA3644495A7BEDA31BFBE9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41A144FC300345876EFAA9E5E57711">
    <w:name w:val="CC41A144FC300345876EFAA9E5E57711"/>
  </w:style>
  <w:style w:type="paragraph" w:customStyle="1" w:styleId="8A4705C3069576418F0C185CB81C5B1F">
    <w:name w:val="8A4705C3069576418F0C185CB81C5B1F"/>
  </w:style>
  <w:style w:type="paragraph" w:customStyle="1" w:styleId="A70BB9E4059FB7419D7FF03D17B108B3">
    <w:name w:val="A70BB9E4059FB7419D7FF03D17B108B3"/>
  </w:style>
  <w:style w:type="paragraph" w:customStyle="1" w:styleId="FF0ABC2B982A96498F4AB700C23E5552">
    <w:name w:val="FF0ABC2B982A96498F4AB700C23E5552"/>
  </w:style>
  <w:style w:type="paragraph" w:customStyle="1" w:styleId="6579DE625E7453489D7CDCFE40279E72">
    <w:name w:val="6579DE625E7453489D7CDCFE40279E72"/>
  </w:style>
  <w:style w:type="paragraph" w:customStyle="1" w:styleId="134443C38785DA42B18A689BEE3CE782">
    <w:name w:val="134443C38785DA42B18A689BEE3CE782"/>
  </w:style>
  <w:style w:type="paragraph" w:customStyle="1" w:styleId="CF37C874F99FAC4CBE8819E609755388">
    <w:name w:val="CF37C874F99FAC4CBE8819E609755388"/>
  </w:style>
  <w:style w:type="paragraph" w:customStyle="1" w:styleId="79C2835AC633C142803F0EA23C7A694E">
    <w:name w:val="79C2835AC633C142803F0EA23C7A694E"/>
  </w:style>
  <w:style w:type="paragraph" w:customStyle="1" w:styleId="031D1600CC8F89498F7F653FD9708783">
    <w:name w:val="031D1600CC8F89498F7F653FD9708783"/>
  </w:style>
  <w:style w:type="paragraph" w:customStyle="1" w:styleId="788A12B399D36B4E866C6827A77996D3">
    <w:name w:val="788A12B399D36B4E866C6827A77996D3"/>
  </w:style>
  <w:style w:type="paragraph" w:customStyle="1" w:styleId="7992DD028FA3644495A7BEDA31BFBE95">
    <w:name w:val="7992DD028FA3644495A7BEDA31BFBE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Hen98</b:Tag>
    <b:SourceType>Book</b:SourceType>
    <b:Guid>{7FC416EE-8058-5A4C-A6C6-A4EA8AE41D9E}</b:Guid>
    <b:Author>
      <b:Author>
        <b:NameList>
          <b:Person>
            <b:Last>Henriquez</b:Last>
            <b:First>María</b:First>
            <b:Middle>Antonieta</b:Middle>
          </b:Person>
        </b:NameList>
      </b:Author>
    </b:Author>
    <b:Title>Alejandro García Caturla</b:Title>
    <b:City>Havana</b:City>
    <b:CountryRegion>Cuba</b:CountryRegion>
    <b:Publisher>Uníon</b:Publisher>
    <b:Year>1998</b:Year>
    <b:RefOrder>1</b:RefOrder>
  </b:Source>
  <b:Source>
    <b:Tag>Whi03</b:Tag>
    <b:SourceType>Book</b:SourceType>
    <b:Guid>{55CCA961-012B-9543-B564-0E1FD60423E3}</b:Guid>
    <b:Author>
      <b:Author>
        <b:NameList>
          <b:Person>
            <b:Last>White</b:Last>
            <b:First>Charles</b:First>
            <b:Middle>W.</b:Middle>
          </b:Person>
        </b:NameList>
      </b:Author>
    </b:Author>
    <b:Title>Alejandro García Caturla: A Cuban Composer in the Twentieth Century</b:Title>
    <b:City>Lanham</b:City>
    <b:CountryRegion>Md</b:CountryRegion>
    <b:Publisher>Scarecrow Press</b:Publisher>
    <b:Year>2003</b:Year>
    <b:RefOrder>2</b:RefOrder>
  </b:Source>
</b:Sources>
</file>

<file path=customXml/itemProps1.xml><?xml version="1.0" encoding="utf-8"?>
<ds:datastoreItem xmlns:ds="http://schemas.openxmlformats.org/officeDocument/2006/customXml" ds:itemID="{79524F3E-4975-1F41-82F6-CDA777720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894</Words>
  <Characters>5099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Serena</dc:creator>
  <cp:keywords/>
  <dc:description/>
  <cp:lastModifiedBy>Julia Serena</cp:lastModifiedBy>
  <cp:revision>4</cp:revision>
  <dcterms:created xsi:type="dcterms:W3CDTF">2014-11-21T20:59:00Z</dcterms:created>
  <dcterms:modified xsi:type="dcterms:W3CDTF">2014-11-21T21:15:00Z</dcterms:modified>
</cp:coreProperties>
</file>