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2C267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BE613968D819B47A4F1A031BE9BB3A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6558E69BCAD9B4D8422E55A57AB5F9B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C2679" w:rsidP="002C2679">
                <w:r>
                  <w:t>Hein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148CDFD6AE7224FA972027595242F6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B7924DC1F381C4280CA2C7377BB6BD5"/>
            </w:placeholder>
            <w:text/>
          </w:sdtPr>
          <w:sdtContent>
            <w:tc>
              <w:tcPr>
                <w:tcW w:w="2642" w:type="dxa"/>
              </w:tcPr>
              <w:p w:rsidR="00B574C9" w:rsidRDefault="002C2679" w:rsidP="00922950">
                <w:proofErr w:type="spellStart"/>
                <w:r w:rsidRPr="002C2679">
                  <w:rPr>
                    <w:rFonts w:eastAsiaTheme="minorEastAsia"/>
                    <w:szCs w:val="24"/>
                    <w:lang w:eastAsia="ja-JP"/>
                  </w:rPr>
                  <w:t>Viljoen</w:t>
                </w:r>
                <w:proofErr w:type="spellEnd"/>
              </w:p>
            </w:tc>
          </w:sdtContent>
        </w:sdt>
      </w:tr>
      <w:tr w:rsidR="00B574C9" w:rsidTr="002C267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1906DEA00590E48B48954966898DC4C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2C267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3422C21DDECEF459789E1753844D8D8"/>
            </w:placeholder>
            <w:text/>
          </w:sdtPr>
          <w:sdtContent>
            <w:tc>
              <w:tcPr>
                <w:tcW w:w="8562" w:type="dxa"/>
                <w:gridSpan w:val="4"/>
              </w:tcPr>
              <w:p w:rsidR="00B574C9" w:rsidRDefault="002C2679" w:rsidP="00B574C9">
                <w:r w:rsidRPr="002C2679">
                  <w:rPr>
                    <w:rFonts w:ascii="Calibri" w:eastAsia="Times New Roman" w:hAnsi="Calibri" w:cs="Times New Roman"/>
                    <w:szCs w:val="20"/>
                    <w:lang w:val="en-CA"/>
                  </w:rPr>
                  <w:t>Fair</w:t>
                </w:r>
                <w:r>
                  <w:rPr>
                    <w:rFonts w:ascii="Calibri" w:eastAsia="Times New Roman" w:hAnsi="Calibri" w:cs="Times New Roman"/>
                    <w:szCs w:val="20"/>
                    <w:lang w:val="en-CA"/>
                  </w:rPr>
                  <w:t xml:space="preserve">leigh Dickinson University, </w:t>
                </w:r>
                <w:r w:rsidRPr="002C2679">
                  <w:rPr>
                    <w:rFonts w:ascii="Calibri" w:eastAsia="Times New Roman" w:hAnsi="Calibri" w:cs="Times New Roman"/>
                    <w:szCs w:val="20"/>
                    <w:lang w:val="en-CA"/>
                  </w:rPr>
                  <w:t>Vancouver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752563D2E0203B4BA66366CCEDA7249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C2679" w:rsidP="003F0D73">
                <w:pPr>
                  <w:rPr>
                    <w:b/>
                  </w:rPr>
                </w:pPr>
                <w:proofErr w:type="spellStart"/>
                <w:r w:rsidRPr="002C2679">
                  <w:rPr>
                    <w:rFonts w:eastAsiaTheme="minorEastAsia"/>
                    <w:szCs w:val="24"/>
                    <w:lang w:eastAsia="ja-JP"/>
                  </w:rPr>
                  <w:t>Bretyenbach</w:t>
                </w:r>
                <w:proofErr w:type="spellEnd"/>
                <w:r w:rsidRPr="002C2679">
                  <w:rPr>
                    <w:rFonts w:eastAsiaTheme="minorEastAsia"/>
                    <w:szCs w:val="24"/>
                    <w:lang w:eastAsia="ja-JP"/>
                  </w:rPr>
                  <w:t xml:space="preserve">, </w:t>
                </w:r>
                <w:proofErr w:type="spellStart"/>
                <w:r w:rsidRPr="002C2679">
                  <w:rPr>
                    <w:rFonts w:eastAsiaTheme="minorEastAsia"/>
                    <w:szCs w:val="24"/>
                    <w:lang w:eastAsia="ja-JP"/>
                  </w:rPr>
                  <w:t>Breyten</w:t>
                </w:r>
                <w:proofErr w:type="spellEnd"/>
                <w:r w:rsidRPr="002C2679">
                  <w:rPr>
                    <w:rFonts w:eastAsiaTheme="minorEastAsia"/>
                    <w:szCs w:val="24"/>
                    <w:lang w:eastAsia="ja-JP"/>
                  </w:rPr>
                  <w:t xml:space="preserve"> (1936 -)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58B358FD56D3864F876A7778A6C72DA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67640AB15C5314ABCC5B5611BD5445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C2679" w:rsidRDefault="002C2679" w:rsidP="00E85A05">
                <w:proofErr w:type="spellStart"/>
                <w:r w:rsidRPr="00195330">
                  <w:t>Breyten</w:t>
                </w:r>
                <w:proofErr w:type="spellEnd"/>
                <w:r w:rsidRPr="00195330">
                  <w:t xml:space="preserve"> </w:t>
                </w:r>
                <w:proofErr w:type="spellStart"/>
                <w:r w:rsidRPr="00195330">
                  <w:t>Breytenbach</w:t>
                </w:r>
                <w:proofErr w:type="spellEnd"/>
                <w:r w:rsidRPr="00195330">
                  <w:t xml:space="preserve"> </w:t>
                </w:r>
                <w:r>
                  <w:t>is the foremost poet among the ‘</w:t>
                </w:r>
                <w:proofErr w:type="spellStart"/>
                <w:r>
                  <w:t>Sestigers</w:t>
                </w:r>
                <w:proofErr w:type="spellEnd"/>
                <w:r>
                  <w:t>’</w:t>
                </w:r>
                <w:r w:rsidRPr="00195330">
                  <w:t xml:space="preserve">, a prolific painter, and also a controversial public figure. He was born in </w:t>
                </w:r>
                <w:proofErr w:type="spellStart"/>
                <w:r w:rsidRPr="00195330">
                  <w:t>Bonnievale</w:t>
                </w:r>
                <w:proofErr w:type="spellEnd"/>
                <w:r w:rsidRPr="00195330">
                  <w:t xml:space="preserve">, studied in Cape Town and went into voluntary </w:t>
                </w:r>
                <w:r>
                  <w:t xml:space="preserve">exile in Paris after marrying Ngo </w:t>
                </w:r>
                <w:proofErr w:type="spellStart"/>
                <w:r>
                  <w:t>Thi</w:t>
                </w:r>
                <w:proofErr w:type="spellEnd"/>
                <w:r>
                  <w:t xml:space="preserve"> Huang Lien, a Vietnamese (also known as </w:t>
                </w:r>
                <w:proofErr w:type="spellStart"/>
                <w:r>
                  <w:t>Yolande</w:t>
                </w:r>
                <w:proofErr w:type="spellEnd"/>
                <w:r>
                  <w:t>)</w:t>
                </w:r>
                <w:r w:rsidRPr="00195330">
                  <w:t>. So far he has published nineteen volumes of poetry, several collections of essays, seven parts of an autobiography, two</w:t>
                </w:r>
                <w:r>
                  <w:t xml:space="preserve"> highly controversial plays, and </w:t>
                </w:r>
                <w:r w:rsidRPr="00195330">
                  <w:t>two novels. His surreal</w:t>
                </w:r>
                <w:r>
                  <w:t>ist-type</w:t>
                </w:r>
                <w:r w:rsidRPr="00195330">
                  <w:t xml:space="preserve"> work is inspired by a Zen-Buddhist sense of </w:t>
                </w:r>
                <w:r>
                  <w:t xml:space="preserve">the </w:t>
                </w:r>
                <w:proofErr w:type="gramStart"/>
                <w:r>
                  <w:t>mindful</w:t>
                </w:r>
                <w:proofErr w:type="gramEnd"/>
                <w:r>
                  <w:t xml:space="preserve"> continuity underlying </w:t>
                </w:r>
                <w:r w:rsidRPr="00195330">
                  <w:t xml:space="preserve">mutable existence. An uncanny ability to transform and </w:t>
                </w:r>
                <w:proofErr w:type="spellStart"/>
                <w:r w:rsidRPr="00195330">
                  <w:t>permutate</w:t>
                </w:r>
                <w:proofErr w:type="spellEnd"/>
                <w:r w:rsidRPr="00195330">
                  <w:t xml:space="preserve"> words and to bend language to his own will characterises his work.</w:t>
                </w:r>
              </w:p>
              <w:p w:rsidR="002C2679" w:rsidRDefault="002C2679" w:rsidP="00E85A05"/>
              <w:p w:rsidR="002C2679" w:rsidRPr="00195330" w:rsidRDefault="002C2679" w:rsidP="002C2679">
                <w:pPr>
                  <w:jc w:val="both"/>
                </w:pPr>
                <w:r w:rsidRPr="00195330">
                  <w:t xml:space="preserve">After studying at the </w:t>
                </w:r>
                <w:proofErr w:type="spellStart"/>
                <w:r w:rsidRPr="00195330">
                  <w:t>Michaelis</w:t>
                </w:r>
                <w:proofErr w:type="spellEnd"/>
                <w:r w:rsidRPr="00195330">
                  <w:t xml:space="preserve"> School of Art at the University of Cape Town, </w:t>
                </w:r>
                <w:proofErr w:type="spellStart"/>
                <w:r w:rsidRPr="00195330">
                  <w:t>Breytenbach</w:t>
                </w:r>
                <w:proofErr w:type="spellEnd"/>
                <w:r w:rsidRPr="00195330">
                  <w:t xml:space="preserve"> travelled to Europe, working in different places before settling as a painter in Pa</w:t>
                </w:r>
                <w:r>
                  <w:t xml:space="preserve">ris in 1962. </w:t>
                </w:r>
                <w:r w:rsidRPr="00195330">
                  <w:t xml:space="preserve">He lived in voluntary exile in Paris, as the South African government refused to give his ‘non-white’ wife a visa. </w:t>
                </w:r>
              </w:p>
              <w:p w:rsidR="002C2679" w:rsidRPr="00195330" w:rsidRDefault="002C2679" w:rsidP="002C2679">
                <w:pPr>
                  <w:jc w:val="both"/>
                </w:pPr>
              </w:p>
              <w:p w:rsidR="00E85A05" w:rsidRDefault="002C2679" w:rsidP="002C2679">
                <w:r w:rsidRPr="00195330">
                  <w:t xml:space="preserve">He made his debut in 1964 with the </w:t>
                </w:r>
                <w:r>
                  <w:t xml:space="preserve">poetry </w:t>
                </w:r>
                <w:r w:rsidRPr="00195330">
                  <w:t xml:space="preserve">collection </w:t>
                </w:r>
                <w:r w:rsidRPr="00195330">
                  <w:rPr>
                    <w:i/>
                    <w:iCs/>
                  </w:rPr>
                  <w:t xml:space="preserve">Die </w:t>
                </w:r>
                <w:proofErr w:type="spellStart"/>
                <w:r w:rsidRPr="00195330">
                  <w:rPr>
                    <w:i/>
                    <w:iCs/>
                  </w:rPr>
                  <w:t>ysterkoei</w:t>
                </w:r>
                <w:proofErr w:type="spellEnd"/>
                <w:r w:rsidRPr="00195330">
                  <w:rPr>
                    <w:i/>
                    <w:iCs/>
                  </w:rPr>
                  <w:t xml:space="preserve"> </w:t>
                </w:r>
                <w:proofErr w:type="spellStart"/>
                <w:r w:rsidRPr="00195330">
                  <w:rPr>
                    <w:i/>
                    <w:iCs/>
                  </w:rPr>
                  <w:t>moet</w:t>
                </w:r>
                <w:proofErr w:type="spellEnd"/>
                <w:r w:rsidRPr="00195330">
                  <w:rPr>
                    <w:i/>
                    <w:iCs/>
                  </w:rPr>
                  <w:t xml:space="preserve"> sweet</w:t>
                </w:r>
                <w:r w:rsidRPr="00195330">
                  <w:t xml:space="preserve"> (</w:t>
                </w:r>
                <w:r w:rsidRPr="00195330">
                  <w:rPr>
                    <w:i/>
                  </w:rPr>
                  <w:t>The Iron Cow Must Sweat</w:t>
                </w:r>
                <w:r w:rsidRPr="00195330">
                  <w:t>)</w:t>
                </w:r>
                <w:r w:rsidRPr="00195330">
                  <w:rPr>
                    <w:i/>
                  </w:rPr>
                  <w:t xml:space="preserve"> </w:t>
                </w:r>
                <w:r w:rsidRPr="00195330">
                  <w:t xml:space="preserve">and a collection of </w:t>
                </w:r>
                <w:proofErr w:type="gramStart"/>
                <w:r w:rsidRPr="00195330">
                  <w:t>uncann</w:t>
                </w:r>
                <w:r>
                  <w:t>il</w:t>
                </w:r>
                <w:r w:rsidRPr="00195330">
                  <w:t>y</w:t>
                </w:r>
                <w:r>
                  <w:t>-flavoured</w:t>
                </w:r>
                <w:proofErr w:type="gramEnd"/>
                <w:r w:rsidRPr="00195330">
                  <w:t xml:space="preserve"> short prose works, </w:t>
                </w:r>
                <w:proofErr w:type="spellStart"/>
                <w:r w:rsidRPr="00195330">
                  <w:rPr>
                    <w:i/>
                    <w:iCs/>
                  </w:rPr>
                  <w:t>Katastrofes</w:t>
                </w:r>
                <w:proofErr w:type="spellEnd"/>
                <w:r w:rsidRPr="00195330">
                  <w:rPr>
                    <w:iCs/>
                  </w:rPr>
                  <w:t xml:space="preserve"> (</w:t>
                </w:r>
                <w:r w:rsidRPr="00195330">
                  <w:rPr>
                    <w:i/>
                    <w:iCs/>
                  </w:rPr>
                  <w:t>Catastrophes</w:t>
                </w:r>
                <w:r w:rsidRPr="00195330">
                  <w:rPr>
                    <w:iCs/>
                  </w:rPr>
                  <w:t>)</w:t>
                </w:r>
                <w:r w:rsidRPr="00195330">
                  <w:rPr>
                    <w:i/>
                    <w:iCs/>
                  </w:rPr>
                  <w:t xml:space="preserve"> </w:t>
                </w:r>
                <w:r w:rsidRPr="00195330">
                  <w:rPr>
                    <w:iCs/>
                  </w:rPr>
                  <w:t xml:space="preserve">(both awarded the APB Prize in 1966). Both works were highly original and innovative, and made use of surrealist techniques to depict a reaching out towards Zen </w:t>
                </w:r>
                <w:r w:rsidRPr="007B5380">
                  <w:rPr>
                    <w:i/>
                    <w:iCs/>
                  </w:rPr>
                  <w:t>satori</w:t>
                </w:r>
                <w:r w:rsidRPr="00195330">
                  <w:rPr>
                    <w:iCs/>
                  </w:rP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C282A17C3E11C488DBB1F208E4771F2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873115303"/>
                  <w:placeholder>
                    <w:docPart w:val="FFDCC7CA0A55544886FF80DA2FC3F0D9"/>
                  </w:placeholder>
                </w:sdtPr>
                <w:sdtContent>
                  <w:p w:rsidR="002C2679" w:rsidRDefault="002C2679" w:rsidP="002C2679">
                    <w:proofErr w:type="spellStart"/>
                    <w:r w:rsidRPr="00195330">
                      <w:t>Breyten</w:t>
                    </w:r>
                    <w:proofErr w:type="spellEnd"/>
                    <w:r w:rsidRPr="00195330">
                      <w:t xml:space="preserve"> </w:t>
                    </w:r>
                    <w:proofErr w:type="spellStart"/>
                    <w:r w:rsidRPr="00195330">
                      <w:t>Breytenbach</w:t>
                    </w:r>
                    <w:proofErr w:type="spellEnd"/>
                    <w:r w:rsidRPr="00195330">
                      <w:t xml:space="preserve"> </w:t>
                    </w:r>
                    <w:r>
                      <w:t>is the foremost poet among the ‘</w:t>
                    </w:r>
                    <w:proofErr w:type="spellStart"/>
                    <w:r>
                      <w:t>Sestigers</w:t>
                    </w:r>
                    <w:proofErr w:type="spellEnd"/>
                    <w:r>
                      <w:t>’</w:t>
                    </w:r>
                    <w:r w:rsidRPr="00195330">
                      <w:t xml:space="preserve">, a prolific painter, and also a controversial public figure. He was born in </w:t>
                    </w:r>
                    <w:proofErr w:type="spellStart"/>
                    <w:r w:rsidRPr="00195330">
                      <w:t>Bonnievale</w:t>
                    </w:r>
                    <w:proofErr w:type="spellEnd"/>
                    <w:r w:rsidRPr="00195330">
                      <w:t xml:space="preserve">, studied in Cape Town and went into voluntary </w:t>
                    </w:r>
                    <w:r>
                      <w:t xml:space="preserve">exile in Paris after marrying Ngo </w:t>
                    </w:r>
                    <w:proofErr w:type="spellStart"/>
                    <w:r>
                      <w:t>Thi</w:t>
                    </w:r>
                    <w:proofErr w:type="spellEnd"/>
                    <w:r>
                      <w:t xml:space="preserve"> Huang Lien, a Vietnamese (also known as </w:t>
                    </w:r>
                    <w:proofErr w:type="spellStart"/>
                    <w:r>
                      <w:t>Yolande</w:t>
                    </w:r>
                    <w:proofErr w:type="spellEnd"/>
                    <w:r>
                      <w:t>)</w:t>
                    </w:r>
                    <w:r w:rsidRPr="00195330">
                      <w:t>. So far he has published nineteen volumes of poetry, several collections of essays, seven parts of an autobiography, two</w:t>
                    </w:r>
                    <w:r>
                      <w:t xml:space="preserve"> highly controversial plays, and </w:t>
                    </w:r>
                    <w:r w:rsidRPr="00195330">
                      <w:t>two novels. His surreal</w:t>
                    </w:r>
                    <w:r>
                      <w:t>ist-type</w:t>
                    </w:r>
                    <w:r w:rsidRPr="00195330">
                      <w:t xml:space="preserve"> work is inspired by a Zen-Buddhist sense of </w:t>
                    </w:r>
                    <w:r>
                      <w:t xml:space="preserve">the </w:t>
                    </w:r>
                    <w:proofErr w:type="gramStart"/>
                    <w:r>
                      <w:t>mindful</w:t>
                    </w:r>
                    <w:proofErr w:type="gramEnd"/>
                    <w:r>
                      <w:t xml:space="preserve"> continuity underlying </w:t>
                    </w:r>
                    <w:r w:rsidRPr="00195330">
                      <w:t xml:space="preserve">mutable existence. An uncanny ability to transform and </w:t>
                    </w:r>
                    <w:proofErr w:type="spellStart"/>
                    <w:r w:rsidRPr="00195330">
                      <w:t>permutate</w:t>
                    </w:r>
                    <w:proofErr w:type="spellEnd"/>
                    <w:r w:rsidRPr="00195330">
                      <w:t xml:space="preserve"> words and to bend language to his own will characterises his work.</w:t>
                    </w:r>
                  </w:p>
                  <w:p w:rsidR="002C2679" w:rsidRDefault="002C2679" w:rsidP="002C2679"/>
                  <w:p w:rsidR="002C2679" w:rsidRPr="00195330" w:rsidRDefault="002C2679" w:rsidP="002C2679">
                    <w:pPr>
                      <w:jc w:val="both"/>
                    </w:pPr>
                    <w:r w:rsidRPr="00195330">
                      <w:t xml:space="preserve">After studying at the </w:t>
                    </w:r>
                    <w:proofErr w:type="spellStart"/>
                    <w:r w:rsidRPr="00195330">
                      <w:t>Michaelis</w:t>
                    </w:r>
                    <w:proofErr w:type="spellEnd"/>
                    <w:r w:rsidRPr="00195330">
                      <w:t xml:space="preserve"> School of Art at the University of Cape Town, </w:t>
                    </w:r>
                    <w:proofErr w:type="spellStart"/>
                    <w:r w:rsidRPr="00195330">
                      <w:t>Breytenbach</w:t>
                    </w:r>
                    <w:proofErr w:type="spellEnd"/>
                    <w:r w:rsidRPr="00195330">
                      <w:t xml:space="preserve"> travelled to Europe, working in different places before settling as a painter in Pa</w:t>
                    </w:r>
                    <w:r>
                      <w:t xml:space="preserve">ris in 1962. </w:t>
                    </w:r>
                    <w:r w:rsidRPr="00195330">
                      <w:t xml:space="preserve">He lived in voluntary exile in Paris, as the South African government refused to give his ‘non-white’ wife a visa. </w:t>
                    </w:r>
                  </w:p>
                  <w:p w:rsidR="002C2679" w:rsidRPr="00195330" w:rsidRDefault="002C2679" w:rsidP="002C2679">
                    <w:pPr>
                      <w:jc w:val="both"/>
                    </w:pPr>
                  </w:p>
                  <w:p w:rsidR="002C2679" w:rsidRDefault="002C2679" w:rsidP="002C2679">
                    <w:r w:rsidRPr="00195330">
                      <w:t xml:space="preserve">He made his debut in 1964 with the </w:t>
                    </w:r>
                    <w:r>
                      <w:t xml:space="preserve">poetry </w:t>
                    </w:r>
                    <w:r w:rsidRPr="00195330">
                      <w:t xml:space="preserve">collection </w:t>
                    </w:r>
                    <w:r w:rsidRPr="00195330">
                      <w:rPr>
                        <w:i/>
                        <w:iCs/>
                      </w:rPr>
                      <w:t xml:space="preserve">Die </w:t>
                    </w:r>
                    <w:proofErr w:type="spellStart"/>
                    <w:r w:rsidRPr="00195330">
                      <w:rPr>
                        <w:i/>
                        <w:iCs/>
                      </w:rPr>
                      <w:t>ysterkoei</w:t>
                    </w:r>
                    <w:proofErr w:type="spellEnd"/>
                    <w:r w:rsidRPr="00195330">
                      <w:rPr>
                        <w:i/>
                        <w:iCs/>
                      </w:rPr>
                      <w:t xml:space="preserve"> </w:t>
                    </w:r>
                    <w:proofErr w:type="spellStart"/>
                    <w:r w:rsidRPr="00195330">
                      <w:rPr>
                        <w:i/>
                        <w:iCs/>
                      </w:rPr>
                      <w:t>moet</w:t>
                    </w:r>
                    <w:proofErr w:type="spellEnd"/>
                    <w:r w:rsidRPr="00195330">
                      <w:rPr>
                        <w:i/>
                        <w:iCs/>
                      </w:rPr>
                      <w:t xml:space="preserve"> sweet</w:t>
                    </w:r>
                    <w:r w:rsidRPr="00195330">
                      <w:t xml:space="preserve"> (</w:t>
                    </w:r>
                    <w:r w:rsidRPr="00195330">
                      <w:rPr>
                        <w:i/>
                      </w:rPr>
                      <w:t>The Iron Cow Must Sweat</w:t>
                    </w:r>
                    <w:r w:rsidRPr="00195330">
                      <w:t>)</w:t>
                    </w:r>
                    <w:r w:rsidRPr="00195330">
                      <w:rPr>
                        <w:i/>
                      </w:rPr>
                      <w:t xml:space="preserve"> </w:t>
                    </w:r>
                    <w:r w:rsidRPr="00195330">
                      <w:t xml:space="preserve">and a collection of </w:t>
                    </w:r>
                    <w:proofErr w:type="gramStart"/>
                    <w:r w:rsidRPr="00195330">
                      <w:t>uncann</w:t>
                    </w:r>
                    <w:r>
                      <w:t>il</w:t>
                    </w:r>
                    <w:r w:rsidRPr="00195330">
                      <w:t>y</w:t>
                    </w:r>
                    <w:r>
                      <w:t>-flavoured</w:t>
                    </w:r>
                    <w:proofErr w:type="gramEnd"/>
                    <w:r w:rsidRPr="00195330">
                      <w:t xml:space="preserve"> short prose works, </w:t>
                    </w:r>
                    <w:proofErr w:type="spellStart"/>
                    <w:r w:rsidRPr="00195330">
                      <w:rPr>
                        <w:i/>
                        <w:iCs/>
                      </w:rPr>
                      <w:t>Katastrofes</w:t>
                    </w:r>
                    <w:proofErr w:type="spellEnd"/>
                    <w:r w:rsidRPr="00195330">
                      <w:rPr>
                        <w:iCs/>
                      </w:rPr>
                      <w:t xml:space="preserve"> (</w:t>
                    </w:r>
                    <w:r w:rsidRPr="00195330">
                      <w:rPr>
                        <w:i/>
                        <w:iCs/>
                      </w:rPr>
                      <w:t>Catastrophes</w:t>
                    </w:r>
                    <w:r w:rsidRPr="00195330">
                      <w:rPr>
                        <w:iCs/>
                      </w:rPr>
                      <w:t>)</w:t>
                    </w:r>
                    <w:r w:rsidRPr="00195330">
                      <w:rPr>
                        <w:i/>
                        <w:iCs/>
                      </w:rPr>
                      <w:t xml:space="preserve"> </w:t>
                    </w:r>
                    <w:r w:rsidRPr="00195330">
                      <w:rPr>
                        <w:iCs/>
                      </w:rPr>
                      <w:lastRenderedPageBreak/>
                      <w:t xml:space="preserve">(both awarded the APB Prize in 1966). Both works were highly original and innovative, and made use of surrealist techniques to depict a reaching out towards Zen </w:t>
                    </w:r>
                    <w:r w:rsidRPr="007B5380">
                      <w:rPr>
                        <w:i/>
                        <w:iCs/>
                      </w:rPr>
                      <w:t>satori</w:t>
                    </w:r>
                    <w:r w:rsidRPr="00195330">
                      <w:rPr>
                        <w:iCs/>
                      </w:rPr>
                      <w:t>.</w:t>
                    </w:r>
                  </w:p>
                </w:sdtContent>
              </w:sdt>
              <w:p w:rsidR="002C2679" w:rsidRDefault="002C2679" w:rsidP="002C2679"/>
              <w:p w:rsidR="002C2679" w:rsidRPr="00195330" w:rsidRDefault="002C2679" w:rsidP="002C2679">
                <w:pPr>
                  <w:jc w:val="both"/>
                </w:pPr>
                <w:proofErr w:type="spellStart"/>
                <w:r w:rsidRPr="00195330">
                  <w:t>Breytenbach’s</w:t>
                </w:r>
                <w:proofErr w:type="spellEnd"/>
                <w:r w:rsidRPr="00195330">
                  <w:t xml:space="preserve"> next collections, </w:t>
                </w:r>
                <w:r w:rsidRPr="00195330">
                  <w:rPr>
                    <w:i/>
                    <w:iCs/>
                  </w:rPr>
                  <w:t xml:space="preserve">Die </w:t>
                </w:r>
                <w:proofErr w:type="spellStart"/>
                <w:r w:rsidRPr="00195330">
                  <w:rPr>
                    <w:i/>
                    <w:iCs/>
                  </w:rPr>
                  <w:t>huis</w:t>
                </w:r>
                <w:proofErr w:type="spellEnd"/>
                <w:r w:rsidRPr="00195330">
                  <w:rPr>
                    <w:i/>
                    <w:iCs/>
                  </w:rPr>
                  <w:t xml:space="preserve"> van die </w:t>
                </w:r>
                <w:proofErr w:type="spellStart"/>
                <w:r w:rsidRPr="00195330">
                  <w:rPr>
                    <w:i/>
                    <w:iCs/>
                  </w:rPr>
                  <w:t>dowe</w:t>
                </w:r>
                <w:proofErr w:type="spellEnd"/>
                <w:r>
                  <w:rPr>
                    <w:iCs/>
                  </w:rPr>
                  <w:t xml:space="preserve"> (</w:t>
                </w:r>
                <w:r>
                  <w:rPr>
                    <w:i/>
                    <w:iCs/>
                  </w:rPr>
                  <w:t>House of the Deaf</w:t>
                </w:r>
                <w:r>
                  <w:rPr>
                    <w:iCs/>
                  </w:rPr>
                  <w:t>)</w:t>
                </w:r>
                <w:r w:rsidRPr="00195330">
                  <w:rPr>
                    <w:i/>
                    <w:iCs/>
                  </w:rPr>
                  <w:t xml:space="preserve"> </w:t>
                </w:r>
                <w:r w:rsidRPr="00195330">
                  <w:rPr>
                    <w:iCs/>
                  </w:rPr>
                  <w:t>(</w:t>
                </w:r>
                <w:r w:rsidRPr="00195330">
                  <w:t xml:space="preserve">1967), </w:t>
                </w:r>
                <w:proofErr w:type="spellStart"/>
                <w:r w:rsidRPr="00195330">
                  <w:rPr>
                    <w:i/>
                    <w:iCs/>
                  </w:rPr>
                  <w:t>Kouevuur</w:t>
                </w:r>
                <w:proofErr w:type="spellEnd"/>
                <w:r w:rsidRPr="00195330">
                  <w:rPr>
                    <w:i/>
                    <w:iCs/>
                  </w:rPr>
                  <w:t xml:space="preserve"> </w:t>
                </w:r>
                <w:r w:rsidRPr="00195330">
                  <w:rPr>
                    <w:iCs/>
                  </w:rPr>
                  <w:t>(</w:t>
                </w:r>
                <w:r w:rsidRPr="00195330">
                  <w:rPr>
                    <w:i/>
                    <w:iCs/>
                  </w:rPr>
                  <w:t>Cold Fire</w:t>
                </w:r>
                <w:r w:rsidRPr="00195330">
                  <w:rPr>
                    <w:iCs/>
                  </w:rPr>
                  <w:t>)</w:t>
                </w:r>
                <w:r w:rsidRPr="00195330">
                  <w:rPr>
                    <w:i/>
                    <w:iCs/>
                  </w:rPr>
                  <w:t xml:space="preserve"> </w:t>
                </w:r>
                <w:r w:rsidRPr="00195330">
                  <w:rPr>
                    <w:iCs/>
                  </w:rPr>
                  <w:t>(</w:t>
                </w:r>
                <w:r w:rsidRPr="00195330">
                  <w:t xml:space="preserve">1969), </w:t>
                </w:r>
                <w:r w:rsidRPr="00195330">
                  <w:rPr>
                    <w:i/>
                    <w:iCs/>
                  </w:rPr>
                  <w:t>Lotus</w:t>
                </w:r>
                <w:r w:rsidRPr="00195330">
                  <w:t xml:space="preserve"> (1970, under the pseudonym Jan </w:t>
                </w:r>
                <w:proofErr w:type="spellStart"/>
                <w:r w:rsidRPr="00195330">
                  <w:t>Blom</w:t>
                </w:r>
                <w:proofErr w:type="spellEnd"/>
                <w:r w:rsidRPr="00195330">
                  <w:t xml:space="preserve">), were so expressive and original that the literary establishment recognized him as a major Afrikaans poet in spite of his vehement criticism of apartheid. </w:t>
                </w:r>
              </w:p>
              <w:p w:rsidR="002C2679" w:rsidRPr="00195330" w:rsidRDefault="002C2679" w:rsidP="002C2679">
                <w:pPr>
                  <w:jc w:val="both"/>
                </w:pPr>
              </w:p>
              <w:p w:rsidR="002C2679" w:rsidRPr="00195330" w:rsidRDefault="002C2679" w:rsidP="002C2679">
                <w:pPr>
                  <w:jc w:val="both"/>
                </w:pPr>
                <w:r w:rsidRPr="00195330">
                  <w:t xml:space="preserve">In 1976 </w:t>
                </w:r>
                <w:proofErr w:type="spellStart"/>
                <w:r w:rsidRPr="00195330">
                  <w:t>Breytenbach</w:t>
                </w:r>
                <w:proofErr w:type="spellEnd"/>
                <w:r w:rsidRPr="00195330">
                  <w:t xml:space="preserve"> was jailed for nine years for crimes against state security after entering South Africa under an alias </w:t>
                </w:r>
                <w:r>
                  <w:t xml:space="preserve">while </w:t>
                </w:r>
                <w:r w:rsidRPr="00195330">
                  <w:t xml:space="preserve">on an abortive clandestine mission. He was kept in solitary confinement for long periods, but allowed to write. He served seven years of his sentence. His prison life is poignantly described in </w:t>
                </w:r>
                <w:r>
                  <w:t>one of his autobiographical writings</w:t>
                </w:r>
                <w:r w:rsidRPr="00195330">
                  <w:t xml:space="preserve">, </w:t>
                </w:r>
                <w:r>
                  <w:rPr>
                    <w:i/>
                    <w:iCs/>
                    <w:szCs w:val="24"/>
                  </w:rPr>
                  <w:t>The True C</w:t>
                </w:r>
                <w:r w:rsidRPr="00195330">
                  <w:rPr>
                    <w:i/>
                    <w:iCs/>
                    <w:szCs w:val="24"/>
                  </w:rPr>
                  <w:t xml:space="preserve">onfessions of an </w:t>
                </w:r>
                <w:r>
                  <w:rPr>
                    <w:i/>
                    <w:iCs/>
                    <w:szCs w:val="24"/>
                  </w:rPr>
                  <w:t>Albino T</w:t>
                </w:r>
                <w:r w:rsidRPr="00195330">
                  <w:rPr>
                    <w:i/>
                    <w:iCs/>
                    <w:szCs w:val="24"/>
                  </w:rPr>
                  <w:t xml:space="preserve">errorist </w:t>
                </w:r>
                <w:r w:rsidRPr="00195330">
                  <w:rPr>
                    <w:iCs/>
                    <w:szCs w:val="24"/>
                  </w:rPr>
                  <w:t xml:space="preserve">(1984), which became an international success and was </w:t>
                </w:r>
                <w:r w:rsidRPr="00195330">
                  <w:rPr>
                    <w:szCs w:val="24"/>
                  </w:rPr>
                  <w:t>translated into most European languages.</w:t>
                </w:r>
              </w:p>
              <w:p w:rsidR="002C2679" w:rsidRPr="00195330" w:rsidRDefault="002C2679" w:rsidP="002C2679">
                <w:pPr>
                  <w:jc w:val="both"/>
                </w:pPr>
              </w:p>
              <w:p w:rsidR="002C2679" w:rsidRPr="00195330" w:rsidRDefault="002C2679" w:rsidP="002C2679">
                <w:pPr>
                  <w:jc w:val="both"/>
                  <w:rPr>
                    <w:szCs w:val="24"/>
                  </w:rPr>
                </w:pPr>
                <w:r w:rsidRPr="00195330">
                  <w:t xml:space="preserve">Since his release from prison in 1982 </w:t>
                </w:r>
                <w:proofErr w:type="spellStart"/>
                <w:r w:rsidRPr="00195330">
                  <w:t>Breytenbach</w:t>
                </w:r>
                <w:proofErr w:type="spellEnd"/>
                <w:r w:rsidRPr="00195330">
                  <w:t xml:space="preserve"> has become an internationally recognised artist and strong advocate of human rights. </w:t>
                </w:r>
                <w:r w:rsidRPr="00195330">
                  <w:rPr>
                    <w:szCs w:val="24"/>
                  </w:rPr>
                  <w:t xml:space="preserve">His work is regularly translated into Dutch, </w:t>
                </w:r>
                <w:r>
                  <w:rPr>
                    <w:szCs w:val="24"/>
                  </w:rPr>
                  <w:t>French,</w:t>
                </w:r>
                <w:r w:rsidRPr="00195330">
                  <w:rPr>
                    <w:szCs w:val="24"/>
                  </w:rPr>
                  <w:t xml:space="preserve"> German and English. </w:t>
                </w:r>
                <w:r w:rsidRPr="00195330">
                  <w:t xml:space="preserve">In some circles </w:t>
                </w:r>
                <w:r>
                  <w:t xml:space="preserve">he is </w:t>
                </w:r>
                <w:r w:rsidRPr="00195330">
                  <w:t>better known as a painter</w:t>
                </w:r>
                <w:r>
                  <w:t xml:space="preserve"> than a poet. </w:t>
                </w:r>
                <w:r w:rsidRPr="00195330">
                  <w:t xml:space="preserve">Since 1983 his </w:t>
                </w:r>
                <w:r>
                  <w:t>sketches and paintings have</w:t>
                </w:r>
                <w:r w:rsidRPr="00195330">
                  <w:t xml:space="preserve"> been exhibited in Amsterdam, Antwerp, </w:t>
                </w:r>
                <w:r>
                  <w:t xml:space="preserve">Brussels, </w:t>
                </w:r>
                <w:r w:rsidRPr="00195330">
                  <w:t>Rotterdam, Berlin, Stockholm</w:t>
                </w:r>
                <w:r>
                  <w:t>, Hengelo, and various locations in South Africa</w:t>
                </w:r>
                <w:r w:rsidRPr="00195330">
                  <w:t xml:space="preserve">. </w:t>
                </w:r>
              </w:p>
              <w:p w:rsidR="002C2679" w:rsidRPr="00195330" w:rsidRDefault="002C2679" w:rsidP="002C2679">
                <w:pPr>
                  <w:jc w:val="both"/>
                  <w:rPr>
                    <w:szCs w:val="24"/>
                  </w:rPr>
                </w:pPr>
              </w:p>
              <w:p w:rsidR="002C2679" w:rsidRDefault="002C2679" w:rsidP="002C2679">
                <w:pPr>
                  <w:rPr>
                    <w:szCs w:val="24"/>
                  </w:rPr>
                </w:pPr>
                <w:r w:rsidRPr="00195330">
                  <w:rPr>
                    <w:szCs w:val="24"/>
                  </w:rPr>
                  <w:t xml:space="preserve">In 2002, after a hostile reception of his plays </w:t>
                </w:r>
                <w:proofErr w:type="spellStart"/>
                <w:r w:rsidRPr="00195330">
                  <w:rPr>
                    <w:i/>
                    <w:iCs/>
                    <w:szCs w:val="24"/>
                  </w:rPr>
                  <w:t>Boklied</w:t>
                </w:r>
                <w:proofErr w:type="spellEnd"/>
                <w:r w:rsidRPr="00195330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>(</w:t>
                </w:r>
                <w:r>
                  <w:rPr>
                    <w:i/>
                    <w:szCs w:val="24"/>
                  </w:rPr>
                  <w:t>Goat Song</w:t>
                </w:r>
                <w:r>
                  <w:rPr>
                    <w:szCs w:val="24"/>
                  </w:rPr>
                  <w:t xml:space="preserve">) </w:t>
                </w:r>
                <w:r w:rsidRPr="00195330">
                  <w:rPr>
                    <w:szCs w:val="24"/>
                  </w:rPr>
                  <w:t xml:space="preserve">(1998) and </w:t>
                </w:r>
                <w:r w:rsidRPr="00195330">
                  <w:rPr>
                    <w:i/>
                    <w:iCs/>
                    <w:szCs w:val="24"/>
                  </w:rPr>
                  <w:t xml:space="preserve">Die </w:t>
                </w:r>
                <w:proofErr w:type="spellStart"/>
                <w:r w:rsidRPr="00195330">
                  <w:rPr>
                    <w:i/>
                    <w:iCs/>
                    <w:szCs w:val="24"/>
                  </w:rPr>
                  <w:t>toneelstuk</w:t>
                </w:r>
                <w:proofErr w:type="spellEnd"/>
                <w:r w:rsidRPr="00195330">
                  <w:rPr>
                    <w:i/>
                    <w:iCs/>
                    <w:szCs w:val="24"/>
                  </w:rPr>
                  <w:t xml:space="preserve"> </w:t>
                </w:r>
                <w:r>
                  <w:rPr>
                    <w:iCs/>
                    <w:szCs w:val="24"/>
                  </w:rPr>
                  <w:t>(</w:t>
                </w:r>
                <w:r>
                  <w:rPr>
                    <w:i/>
                    <w:iCs/>
                    <w:szCs w:val="24"/>
                  </w:rPr>
                  <w:t>The Play</w:t>
                </w:r>
                <w:r>
                  <w:rPr>
                    <w:iCs/>
                    <w:szCs w:val="24"/>
                  </w:rPr>
                  <w:t xml:space="preserve">) </w:t>
                </w:r>
                <w:r w:rsidRPr="00195330">
                  <w:rPr>
                    <w:szCs w:val="24"/>
                  </w:rPr>
                  <w:t xml:space="preserve">(2001) among Afrikaners, </w:t>
                </w:r>
                <w:proofErr w:type="spellStart"/>
                <w:r w:rsidRPr="00195330">
                  <w:rPr>
                    <w:szCs w:val="24"/>
                  </w:rPr>
                  <w:t>Breytenbach</w:t>
                </w:r>
                <w:proofErr w:type="spellEnd"/>
                <w:r w:rsidRPr="00195330">
                  <w:rPr>
                    <w:szCs w:val="24"/>
                  </w:rPr>
                  <w:t xml:space="preserve"> withdrew from South </w:t>
                </w:r>
                <w:r>
                  <w:rPr>
                    <w:szCs w:val="24"/>
                  </w:rPr>
                  <w:t>African literary affairs</w:t>
                </w:r>
                <w:r w:rsidRPr="00195330">
                  <w:rPr>
                    <w:szCs w:val="24"/>
                  </w:rPr>
                  <w:t xml:space="preserve"> and refused to publish in Afrikaans again.</w:t>
                </w:r>
                <w:r>
                  <w:rPr>
                    <w:szCs w:val="24"/>
                  </w:rPr>
                  <w:t xml:space="preserve"> He ended this ‘</w:t>
                </w:r>
                <w:r w:rsidRPr="00195330">
                  <w:rPr>
                    <w:szCs w:val="24"/>
                  </w:rPr>
                  <w:t>second ex</w:t>
                </w:r>
                <w:r>
                  <w:rPr>
                    <w:szCs w:val="24"/>
                  </w:rPr>
                  <w:t>ile’</w:t>
                </w:r>
                <w:r w:rsidRPr="00195330">
                  <w:rPr>
                    <w:szCs w:val="24"/>
                  </w:rPr>
                  <w:t xml:space="preserve"> in 2007</w:t>
                </w:r>
                <w:r>
                  <w:rPr>
                    <w:szCs w:val="24"/>
                  </w:rPr>
                  <w:t>, however,</w:t>
                </w:r>
                <w:r w:rsidRPr="00195330">
                  <w:rPr>
                    <w:szCs w:val="24"/>
                  </w:rPr>
                  <w:t xml:space="preserve"> with the publication of </w:t>
                </w:r>
                <w:r w:rsidRPr="00195330">
                  <w:rPr>
                    <w:i/>
                    <w:szCs w:val="24"/>
                  </w:rPr>
                  <w:t xml:space="preserve">Die </w:t>
                </w:r>
                <w:proofErr w:type="spellStart"/>
                <w:r w:rsidRPr="00195330">
                  <w:rPr>
                    <w:i/>
                    <w:szCs w:val="24"/>
                  </w:rPr>
                  <w:t>windvanger</w:t>
                </w:r>
                <w:proofErr w:type="spellEnd"/>
                <w:r>
                  <w:rPr>
                    <w:szCs w:val="24"/>
                  </w:rPr>
                  <w:t xml:space="preserve"> (</w:t>
                </w:r>
                <w:r>
                  <w:rPr>
                    <w:i/>
                    <w:szCs w:val="24"/>
                  </w:rPr>
                  <w:t>Wind Catcher</w:t>
                </w:r>
                <w:r>
                  <w:rPr>
                    <w:szCs w:val="24"/>
                  </w:rPr>
                  <w:t>)</w:t>
                </w:r>
                <w:r w:rsidRPr="00195330">
                  <w:rPr>
                    <w:szCs w:val="24"/>
                  </w:rPr>
                  <w:t xml:space="preserve">. </w:t>
                </w:r>
                <w:r>
                  <w:rPr>
                    <w:szCs w:val="24"/>
                  </w:rPr>
                  <w:t>An international nomad, h</w:t>
                </w:r>
                <w:r w:rsidRPr="00195330">
                  <w:rPr>
                    <w:szCs w:val="24"/>
                  </w:rPr>
                  <w:t>e divides his time between South Africa, Paris</w:t>
                </w:r>
                <w:r>
                  <w:rPr>
                    <w:szCs w:val="24"/>
                  </w:rPr>
                  <w:t>,</w:t>
                </w:r>
                <w:r w:rsidRPr="00195330">
                  <w:rPr>
                    <w:szCs w:val="24"/>
                  </w:rPr>
                  <w:t xml:space="preserve"> and Gerona in </w:t>
                </w:r>
                <w:r>
                  <w:rPr>
                    <w:szCs w:val="24"/>
                  </w:rPr>
                  <w:t xml:space="preserve">Spain; he </w:t>
                </w:r>
                <w:r w:rsidRPr="00195330">
                  <w:rPr>
                    <w:szCs w:val="24"/>
                  </w:rPr>
                  <w:t xml:space="preserve">is </w:t>
                </w:r>
                <w:r>
                  <w:rPr>
                    <w:szCs w:val="24"/>
                  </w:rPr>
                  <w:t xml:space="preserve">also </w:t>
                </w:r>
                <w:r w:rsidRPr="00195330">
                  <w:rPr>
                    <w:szCs w:val="24"/>
                  </w:rPr>
                  <w:t xml:space="preserve">involved with the </w:t>
                </w:r>
                <w:proofErr w:type="spellStart"/>
                <w:r w:rsidRPr="00195330">
                  <w:rPr>
                    <w:szCs w:val="24"/>
                  </w:rPr>
                  <w:t>Goreé</w:t>
                </w:r>
                <w:proofErr w:type="spellEnd"/>
                <w:r w:rsidRPr="00195330">
                  <w:rPr>
                    <w:szCs w:val="24"/>
                  </w:rPr>
                  <w:t xml:space="preserve"> Foundation in Senegal.</w:t>
                </w:r>
              </w:p>
              <w:p w:rsidR="002C2679" w:rsidRDefault="002C2679" w:rsidP="002C2679">
                <w:pPr>
                  <w:rPr>
                    <w:szCs w:val="24"/>
                  </w:rPr>
                </w:pPr>
              </w:p>
              <w:p w:rsidR="002C2679" w:rsidRPr="00195330" w:rsidRDefault="002C2679" w:rsidP="002C2679">
                <w:pPr>
                  <w:pStyle w:val="Authornote"/>
                </w:pPr>
                <w:r w:rsidRPr="00195330">
                  <w:t>Recommended work:</w:t>
                </w:r>
              </w:p>
              <w:p w:rsidR="002C2679" w:rsidRPr="00195330" w:rsidRDefault="002C2679" w:rsidP="002C2679">
                <w:pPr>
                  <w:pStyle w:val="Authornote"/>
                </w:pPr>
                <w:proofErr w:type="spellStart"/>
                <w:r w:rsidRPr="00195330">
                  <w:rPr>
                    <w:i/>
                  </w:rPr>
                  <w:t>Ysterkoei</w:t>
                </w:r>
                <w:proofErr w:type="spellEnd"/>
                <w:r w:rsidRPr="00195330">
                  <w:rPr>
                    <w:i/>
                  </w:rPr>
                  <w:t>-blues</w:t>
                </w:r>
                <w:r>
                  <w:t xml:space="preserve"> (</w:t>
                </w:r>
                <w:r>
                  <w:rPr>
                    <w:i/>
                  </w:rPr>
                  <w:t>Iron Cow Blues</w:t>
                </w:r>
                <w:r>
                  <w:t>)</w:t>
                </w:r>
                <w:r>
                  <w:rPr>
                    <w:i/>
                  </w:rPr>
                  <w:t xml:space="preserve"> </w:t>
                </w:r>
                <w:r w:rsidRPr="00195330">
                  <w:t>1964-1975 (2001)</w:t>
                </w:r>
              </w:p>
              <w:p w:rsidR="002C2679" w:rsidRPr="00195330" w:rsidRDefault="002C2679" w:rsidP="002C2679">
                <w:pPr>
                  <w:pStyle w:val="Authornote"/>
                </w:pPr>
                <w:r w:rsidRPr="00195330">
                  <w:rPr>
                    <w:i/>
                  </w:rPr>
                  <w:t xml:space="preserve">Die </w:t>
                </w:r>
                <w:proofErr w:type="spellStart"/>
                <w:r w:rsidRPr="00195330">
                  <w:rPr>
                    <w:i/>
                  </w:rPr>
                  <w:t>ongedanste</w:t>
                </w:r>
                <w:proofErr w:type="spellEnd"/>
                <w:r w:rsidRPr="00195330">
                  <w:rPr>
                    <w:i/>
                  </w:rPr>
                  <w:t xml:space="preserve"> </w:t>
                </w:r>
                <w:proofErr w:type="spellStart"/>
                <w:r w:rsidRPr="00195330">
                  <w:rPr>
                    <w:i/>
                  </w:rPr>
                  <w:t>dans</w:t>
                </w:r>
                <w:proofErr w:type="spellEnd"/>
                <w:r>
                  <w:t xml:space="preserve"> (</w:t>
                </w:r>
                <w:r>
                  <w:rPr>
                    <w:i/>
                  </w:rPr>
                  <w:t xml:space="preserve">The </w:t>
                </w:r>
                <w:proofErr w:type="spellStart"/>
                <w:r>
                  <w:rPr>
                    <w:i/>
                  </w:rPr>
                  <w:t>Undanced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5F0DCD">
                  <w:rPr>
                    <w:i/>
                  </w:rPr>
                  <w:t>Dance</w:t>
                </w:r>
                <w:r>
                  <w:t xml:space="preserve">) </w:t>
                </w:r>
                <w:r w:rsidRPr="005F0DCD">
                  <w:t>1975</w:t>
                </w:r>
                <w:r w:rsidRPr="00195330">
                  <w:t>-1983 (2005)</w:t>
                </w:r>
              </w:p>
              <w:p w:rsidR="003F0D73" w:rsidRDefault="002C2679" w:rsidP="002C2679">
                <w:pPr>
                  <w:pStyle w:val="Authornote"/>
                </w:pPr>
                <w:r w:rsidRPr="00195330">
                  <w:t xml:space="preserve">Francis Galloway, </w:t>
                </w:r>
                <w:proofErr w:type="spellStart"/>
                <w:r w:rsidRPr="00195330">
                  <w:rPr>
                    <w:i/>
                  </w:rPr>
                  <w:t>Breytenbach</w:t>
                </w:r>
                <w:proofErr w:type="spellEnd"/>
                <w:r w:rsidRPr="00195330">
                  <w:rPr>
                    <w:i/>
                  </w:rPr>
                  <w:t xml:space="preserve"> as </w:t>
                </w:r>
                <w:proofErr w:type="spellStart"/>
                <w:r w:rsidRPr="00195330">
                  <w:rPr>
                    <w:i/>
                  </w:rPr>
                  <w:t>openbare</w:t>
                </w:r>
                <w:proofErr w:type="spellEnd"/>
                <w:r w:rsidRPr="00195330">
                  <w:rPr>
                    <w:i/>
                  </w:rPr>
                  <w:t xml:space="preserve"> </w:t>
                </w:r>
                <w:proofErr w:type="spellStart"/>
                <w:r w:rsidRPr="00195330">
                  <w:rPr>
                    <w:i/>
                  </w:rPr>
                  <w:t>figuur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proofErr w:type="spellStart"/>
                <w:r>
                  <w:rPr>
                    <w:i/>
                  </w:rPr>
                  <w:t>Breytenbach</w:t>
                </w:r>
                <w:proofErr w:type="spellEnd"/>
                <w:r>
                  <w:rPr>
                    <w:i/>
                  </w:rPr>
                  <w:t xml:space="preserve"> as Public Figure</w:t>
                </w:r>
                <w:r>
                  <w:t>)</w:t>
                </w:r>
                <w:r w:rsidRPr="00195330">
                  <w:rPr>
                    <w:i/>
                  </w:rPr>
                  <w:t xml:space="preserve"> </w:t>
                </w:r>
                <w:r w:rsidRPr="00195330">
                  <w:t>(1998)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244AD02363A4C45BE6850DEB334FE96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679" w:rsidRDefault="002C2679" w:rsidP="007A0D55">
      <w:pPr>
        <w:spacing w:after="0" w:line="240" w:lineRule="auto"/>
      </w:pPr>
      <w:r>
        <w:separator/>
      </w:r>
    </w:p>
  </w:endnote>
  <w:endnote w:type="continuationSeparator" w:id="0">
    <w:p w:rsidR="002C2679" w:rsidRDefault="002C26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679" w:rsidRDefault="002C2679" w:rsidP="007A0D55">
      <w:pPr>
        <w:spacing w:after="0" w:line="240" w:lineRule="auto"/>
      </w:pPr>
      <w:r>
        <w:separator/>
      </w:r>
    </w:p>
  </w:footnote>
  <w:footnote w:type="continuationSeparator" w:id="0">
    <w:p w:rsidR="002C2679" w:rsidRDefault="002C26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67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2679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C267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C267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E613968D819B47A4F1A031BE9BB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CC7FB-59ED-E146-8A7F-A7196F12EEDB}"/>
      </w:docPartPr>
      <w:docPartBody>
        <w:p w:rsidR="00000000" w:rsidRDefault="00ED1A3A">
          <w:pPr>
            <w:pStyle w:val="8BE613968D819B47A4F1A031BE9BB3A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6558E69BCAD9B4D8422E55A57AB5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27DDD-8A95-6F40-B20D-CE431C093CEB}"/>
      </w:docPartPr>
      <w:docPartBody>
        <w:p w:rsidR="00000000" w:rsidRDefault="00ED1A3A">
          <w:pPr>
            <w:pStyle w:val="36558E69BCAD9B4D8422E55A57AB5F9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148CDFD6AE7224FA972027595242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FE9FD-5ED7-DD45-AA82-0D4C79870E3B}"/>
      </w:docPartPr>
      <w:docPartBody>
        <w:p w:rsidR="00000000" w:rsidRDefault="00ED1A3A">
          <w:pPr>
            <w:pStyle w:val="C148CDFD6AE7224FA972027595242F6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B7924DC1F381C4280CA2C7377BB6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1ED70-DEFB-AC42-A646-B4F41B1D980A}"/>
      </w:docPartPr>
      <w:docPartBody>
        <w:p w:rsidR="00000000" w:rsidRDefault="00ED1A3A">
          <w:pPr>
            <w:pStyle w:val="BB7924DC1F381C4280CA2C7377BB6BD5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81906DEA00590E48B48954966898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BB213-2605-B348-A56B-0DBF1F219A58}"/>
      </w:docPartPr>
      <w:docPartBody>
        <w:p w:rsidR="00000000" w:rsidRDefault="00ED1A3A">
          <w:pPr>
            <w:pStyle w:val="81906DEA00590E48B48954966898DC4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3422C21DDECEF459789E1753844D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83DB1-888D-9646-A107-2240FA3F28F9}"/>
      </w:docPartPr>
      <w:docPartBody>
        <w:p w:rsidR="00000000" w:rsidRDefault="00ED1A3A">
          <w:pPr>
            <w:pStyle w:val="43422C21DDECEF459789E1753844D8D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52563D2E0203B4BA66366CCEDA72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9C0F8-CF23-A640-8955-1767F683C517}"/>
      </w:docPartPr>
      <w:docPartBody>
        <w:p w:rsidR="00000000" w:rsidRDefault="00ED1A3A">
          <w:pPr>
            <w:pStyle w:val="752563D2E0203B4BA66366CCEDA7249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8B358FD56D3864F876A7778A6C72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6DB8F-C52E-8C41-8438-3B5C5BE11A73}"/>
      </w:docPartPr>
      <w:docPartBody>
        <w:p w:rsidR="00000000" w:rsidRDefault="00ED1A3A">
          <w:pPr>
            <w:pStyle w:val="58B358FD56D3864F876A7778A6C72DA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67640AB15C5314ABCC5B5611BD54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89372-5CBB-314D-8D09-28AA780ED4A5}"/>
      </w:docPartPr>
      <w:docPartBody>
        <w:p w:rsidR="00000000" w:rsidRDefault="00ED1A3A">
          <w:pPr>
            <w:pStyle w:val="067640AB15C5314ABCC5B5611BD5445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C282A17C3E11C488DBB1F208E477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45DDE-B593-534E-AF80-F3F1A414A870}"/>
      </w:docPartPr>
      <w:docPartBody>
        <w:p w:rsidR="00000000" w:rsidRDefault="00ED1A3A">
          <w:pPr>
            <w:pStyle w:val="0C282A17C3E11C488DBB1F208E4771F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244AD02363A4C45BE6850DEB334F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7ACDD-A957-CF42-B673-347B8805EA40}"/>
      </w:docPartPr>
      <w:docPartBody>
        <w:p w:rsidR="00000000" w:rsidRDefault="00ED1A3A">
          <w:pPr>
            <w:pStyle w:val="D244AD02363A4C45BE6850DEB334FE96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FDCC7CA0A55544886FF80DA2FC3F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251A6-B98C-A34A-B0A4-EBE3B2E32BFA}"/>
      </w:docPartPr>
      <w:docPartBody>
        <w:p w:rsidR="00000000" w:rsidRDefault="00ED1A3A" w:rsidP="00ED1A3A">
          <w:pPr>
            <w:pStyle w:val="FFDCC7CA0A55544886FF80DA2FC3F0D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3A"/>
    <w:rsid w:val="00ED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A3A"/>
    <w:rPr>
      <w:color w:val="808080"/>
    </w:rPr>
  </w:style>
  <w:style w:type="paragraph" w:customStyle="1" w:styleId="8BE613968D819B47A4F1A031BE9BB3A1">
    <w:name w:val="8BE613968D819B47A4F1A031BE9BB3A1"/>
  </w:style>
  <w:style w:type="paragraph" w:customStyle="1" w:styleId="36558E69BCAD9B4D8422E55A57AB5F9B">
    <w:name w:val="36558E69BCAD9B4D8422E55A57AB5F9B"/>
  </w:style>
  <w:style w:type="paragraph" w:customStyle="1" w:styleId="C148CDFD6AE7224FA972027595242F62">
    <w:name w:val="C148CDFD6AE7224FA972027595242F62"/>
  </w:style>
  <w:style w:type="paragraph" w:customStyle="1" w:styleId="BB7924DC1F381C4280CA2C7377BB6BD5">
    <w:name w:val="BB7924DC1F381C4280CA2C7377BB6BD5"/>
  </w:style>
  <w:style w:type="paragraph" w:customStyle="1" w:styleId="81906DEA00590E48B48954966898DC4C">
    <w:name w:val="81906DEA00590E48B48954966898DC4C"/>
  </w:style>
  <w:style w:type="paragraph" w:customStyle="1" w:styleId="43422C21DDECEF459789E1753844D8D8">
    <w:name w:val="43422C21DDECEF459789E1753844D8D8"/>
  </w:style>
  <w:style w:type="paragraph" w:customStyle="1" w:styleId="752563D2E0203B4BA66366CCEDA7249C">
    <w:name w:val="752563D2E0203B4BA66366CCEDA7249C"/>
  </w:style>
  <w:style w:type="paragraph" w:customStyle="1" w:styleId="58B358FD56D3864F876A7778A6C72DA7">
    <w:name w:val="58B358FD56D3864F876A7778A6C72DA7"/>
  </w:style>
  <w:style w:type="paragraph" w:customStyle="1" w:styleId="067640AB15C5314ABCC5B5611BD5445D">
    <w:name w:val="067640AB15C5314ABCC5B5611BD5445D"/>
  </w:style>
  <w:style w:type="paragraph" w:customStyle="1" w:styleId="0C282A17C3E11C488DBB1F208E4771F2">
    <w:name w:val="0C282A17C3E11C488DBB1F208E4771F2"/>
  </w:style>
  <w:style w:type="paragraph" w:customStyle="1" w:styleId="D244AD02363A4C45BE6850DEB334FE96">
    <w:name w:val="D244AD02363A4C45BE6850DEB334FE96"/>
  </w:style>
  <w:style w:type="paragraph" w:customStyle="1" w:styleId="FFDCC7CA0A55544886FF80DA2FC3F0D9">
    <w:name w:val="FFDCC7CA0A55544886FF80DA2FC3F0D9"/>
    <w:rsid w:val="00ED1A3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A3A"/>
    <w:rPr>
      <w:color w:val="808080"/>
    </w:rPr>
  </w:style>
  <w:style w:type="paragraph" w:customStyle="1" w:styleId="8BE613968D819B47A4F1A031BE9BB3A1">
    <w:name w:val="8BE613968D819B47A4F1A031BE9BB3A1"/>
  </w:style>
  <w:style w:type="paragraph" w:customStyle="1" w:styleId="36558E69BCAD9B4D8422E55A57AB5F9B">
    <w:name w:val="36558E69BCAD9B4D8422E55A57AB5F9B"/>
  </w:style>
  <w:style w:type="paragraph" w:customStyle="1" w:styleId="C148CDFD6AE7224FA972027595242F62">
    <w:name w:val="C148CDFD6AE7224FA972027595242F62"/>
  </w:style>
  <w:style w:type="paragraph" w:customStyle="1" w:styleId="BB7924DC1F381C4280CA2C7377BB6BD5">
    <w:name w:val="BB7924DC1F381C4280CA2C7377BB6BD5"/>
  </w:style>
  <w:style w:type="paragraph" w:customStyle="1" w:styleId="81906DEA00590E48B48954966898DC4C">
    <w:name w:val="81906DEA00590E48B48954966898DC4C"/>
  </w:style>
  <w:style w:type="paragraph" w:customStyle="1" w:styleId="43422C21DDECEF459789E1753844D8D8">
    <w:name w:val="43422C21DDECEF459789E1753844D8D8"/>
  </w:style>
  <w:style w:type="paragraph" w:customStyle="1" w:styleId="752563D2E0203B4BA66366CCEDA7249C">
    <w:name w:val="752563D2E0203B4BA66366CCEDA7249C"/>
  </w:style>
  <w:style w:type="paragraph" w:customStyle="1" w:styleId="58B358FD56D3864F876A7778A6C72DA7">
    <w:name w:val="58B358FD56D3864F876A7778A6C72DA7"/>
  </w:style>
  <w:style w:type="paragraph" w:customStyle="1" w:styleId="067640AB15C5314ABCC5B5611BD5445D">
    <w:name w:val="067640AB15C5314ABCC5B5611BD5445D"/>
  </w:style>
  <w:style w:type="paragraph" w:customStyle="1" w:styleId="0C282A17C3E11C488DBB1F208E4771F2">
    <w:name w:val="0C282A17C3E11C488DBB1F208E4771F2"/>
  </w:style>
  <w:style w:type="paragraph" w:customStyle="1" w:styleId="D244AD02363A4C45BE6850DEB334FE96">
    <w:name w:val="D244AD02363A4C45BE6850DEB334FE96"/>
  </w:style>
  <w:style w:type="paragraph" w:customStyle="1" w:styleId="FFDCC7CA0A55544886FF80DA2FC3F0D9">
    <w:name w:val="FFDCC7CA0A55544886FF80DA2FC3F0D9"/>
    <w:rsid w:val="00ED1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737</Words>
  <Characters>4205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2015-11-11T00:23:00Z</dcterms:created>
  <dcterms:modified xsi:type="dcterms:W3CDTF">2015-11-11T00:33:00Z</dcterms:modified>
</cp:coreProperties>
</file>