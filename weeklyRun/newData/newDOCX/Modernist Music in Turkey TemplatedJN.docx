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C721B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EF4753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F77C9371134BE48B7F004AC8ED9D5A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341D84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E7E4D604581454EB07539E5866F3B64"/>
            </w:placeholder>
            <w:text/>
          </w:sdtPr>
          <w:sdtContent>
            <w:tc>
              <w:tcPr>
                <w:tcW w:w="2073" w:type="dxa"/>
              </w:tcPr>
              <w:p w14:paraId="5013346C" w14:textId="77777777" w:rsidR="00B574C9" w:rsidRDefault="00CF6270" w:rsidP="00CF6270">
                <w:r>
                  <w:t>Ali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7CCADCD0873E94F8103F3FEC766C70A"/>
            </w:placeholder>
            <w:text/>
          </w:sdtPr>
          <w:sdtContent>
            <w:tc>
              <w:tcPr>
                <w:tcW w:w="2551" w:type="dxa"/>
              </w:tcPr>
              <w:p w14:paraId="0BCEED27" w14:textId="77777777" w:rsidR="00B574C9" w:rsidRDefault="00CF6270" w:rsidP="00CF6270">
                <w:proofErr w:type="spellStart"/>
                <w:r>
                  <w:t>Cenk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FC948228D89FF428E02E1C54CDAEBBF"/>
            </w:placeholder>
            <w:text/>
          </w:sdtPr>
          <w:sdtContent>
            <w:tc>
              <w:tcPr>
                <w:tcW w:w="2642" w:type="dxa"/>
              </w:tcPr>
              <w:p w14:paraId="1C6CA373" w14:textId="77777777" w:rsidR="00B574C9" w:rsidRDefault="00CF6270" w:rsidP="00CF6270">
                <w:proofErr w:type="spellStart"/>
                <w:r>
                  <w:t>Gedik</w:t>
                </w:r>
                <w:proofErr w:type="spellEnd"/>
              </w:p>
            </w:tc>
          </w:sdtContent>
        </w:sdt>
      </w:tr>
      <w:tr w:rsidR="00B574C9" w14:paraId="0057A68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64052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A8B327F0CEC7744B67F9CF520E3ADE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027579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65539A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9B5F4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D62C018F6EE884AB2E549D194EBBA0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0CA2384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E90C6C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EA2B19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26B2B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A2590C6" w14:textId="77777777" w:rsidTr="003F0D73">
        <w:sdt>
          <w:sdtPr>
            <w:alias w:val="Article headword"/>
            <w:tag w:val="articleHeadword"/>
            <w:id w:val="-361440020"/>
            <w:placeholder>
              <w:docPart w:val="341C3A46A14883419355EBB56716B03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8457B4" w14:textId="77777777" w:rsidR="003F0D73" w:rsidRPr="00FB589A" w:rsidRDefault="00CF6270" w:rsidP="00CF6270">
                <w:r w:rsidRPr="00CF6270">
                  <w:rPr>
                    <w:lang w:eastAsia="tr-TR"/>
                  </w:rPr>
                  <w:t>Modernist Music in Turkey</w:t>
                </w:r>
                <w:r w:rsidRPr="00CF6270">
                  <w:rPr>
                    <w:lang w:eastAsia="tr-TR"/>
                  </w:rPr>
                  <w:tab/>
                </w:r>
              </w:p>
            </w:tc>
          </w:sdtContent>
        </w:sdt>
      </w:tr>
      <w:tr w:rsidR="00464699" w14:paraId="696B57CB" w14:textId="77777777" w:rsidTr="00491054">
        <w:sdt>
          <w:sdtPr>
            <w:alias w:val="Variant headwords"/>
            <w:tag w:val="variantHeadwords"/>
            <w:id w:val="173464402"/>
            <w:placeholder>
              <w:docPart w:val="4AB2E57DAC1216438F71510B107E849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2FC37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4C0DEF9" w14:textId="77777777" w:rsidTr="003F0D73">
        <w:sdt>
          <w:sdtPr>
            <w:alias w:val="Abstract"/>
            <w:tag w:val="abstract"/>
            <w:id w:val="-635871867"/>
            <w:placeholder>
              <w:docPart w:val="91C8894776CEA64B91F4A71DF0D4027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13E83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60C3ACE" w14:textId="77777777" w:rsidTr="003F0D73">
        <w:sdt>
          <w:sdtPr>
            <w:alias w:val="Article text"/>
            <w:tag w:val="articleText"/>
            <w:id w:val="634067588"/>
            <w:placeholder>
              <w:docPart w:val="64E533B72FFDF04AB8A7AAB2C3CD9E0D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36D180" w14:textId="77777777" w:rsidR="00CF6270" w:rsidRDefault="00CF6270" w:rsidP="00CF6270">
                <w:r>
                  <w:t>M</w:t>
                </w:r>
                <w:r w:rsidRPr="0003144B">
                  <w:t xml:space="preserve">odernist music in Turkey </w:t>
                </w:r>
                <w:r>
                  <w:t>owes its foundations to the</w:t>
                </w:r>
                <w:r w:rsidRPr="0003144B">
                  <w:t xml:space="preserve"> late </w:t>
                </w:r>
                <w:r w:rsidRPr="001B00E5">
                  <w:t>bourgeoisie</w:t>
                </w:r>
                <w:r w:rsidRPr="0003144B">
                  <w:t xml:space="preserve"> revolution in 1923.</w:t>
                </w:r>
                <w:r>
                  <w:t xml:space="preserve"> Young republic, motivated by the target of building a modern nation-state, rejects</w:t>
                </w:r>
                <w:r w:rsidRPr="0003144B">
                  <w:t xml:space="preserve"> the traditional Ottoman art music</w:t>
                </w:r>
                <w:r>
                  <w:t xml:space="preserve"> and aim at </w:t>
                </w:r>
                <w:r w:rsidRPr="0003144B">
                  <w:t>synthesis</w:t>
                </w:r>
                <w:r>
                  <w:t>ing</w:t>
                </w:r>
                <w:r w:rsidRPr="0003144B">
                  <w:t xml:space="preserve"> </w:t>
                </w:r>
                <w:r>
                  <w:t>“</w:t>
                </w:r>
                <w:r w:rsidRPr="0003144B">
                  <w:t>Turkish folk music</w:t>
                </w:r>
                <w:r>
                  <w:t>”</w:t>
                </w:r>
                <w:r w:rsidRPr="0003144B">
                  <w:t xml:space="preserve"> and western classical music</w:t>
                </w:r>
                <w:r>
                  <w:t>,</w:t>
                </w:r>
                <w:r w:rsidRPr="0003144B">
                  <w:t xml:space="preserve"> </w:t>
                </w:r>
                <w:r>
                  <w:t>known as “Music Revolution”</w:t>
                </w:r>
                <w:r w:rsidRPr="0003144B">
                  <w:t>.</w:t>
                </w:r>
                <w:r>
                  <w:t xml:space="preserve"> Therefore, the </w:t>
                </w:r>
                <w:r w:rsidRPr="0003144B">
                  <w:t>first generation of modern composers</w:t>
                </w:r>
                <w:r>
                  <w:t xml:space="preserve"> </w:t>
                </w:r>
                <w:hyperlink r:id="rId9" w:history="1">
                  <w:proofErr w:type="spellStart"/>
                  <w:r w:rsidRPr="0003144B">
                    <w:t>Cem</w:t>
                  </w:r>
                  <w:r w:rsidRPr="0003144B">
                    <w:t>a</w:t>
                  </w:r>
                  <w:r w:rsidRPr="0003144B">
                    <w:t>l</w:t>
                  </w:r>
                  <w:proofErr w:type="spellEnd"/>
                  <w:r w:rsidRPr="0003144B">
                    <w:t xml:space="preserve"> </w:t>
                  </w:r>
                  <w:proofErr w:type="spellStart"/>
                  <w:r w:rsidRPr="0003144B">
                    <w:t>Reşit</w:t>
                  </w:r>
                  <w:proofErr w:type="spellEnd"/>
                  <w:r w:rsidRPr="0003144B">
                    <w:t xml:space="preserve"> Rey</w:t>
                  </w:r>
                </w:hyperlink>
                <w:r>
                  <w:t xml:space="preserve"> (1904-1972), </w:t>
                </w:r>
                <w:hyperlink r:id="rId10" w:history="1">
                  <w:proofErr w:type="spellStart"/>
                  <w:r>
                    <w:t>Hasan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Ferid</w:t>
                  </w:r>
                  <w:proofErr w:type="spellEnd"/>
                  <w:r w:rsidRPr="0003144B">
                    <w:t xml:space="preserve"> </w:t>
                  </w:r>
                  <w:proofErr w:type="spellStart"/>
                  <w:r w:rsidRPr="0003144B">
                    <w:t>Alnar</w:t>
                  </w:r>
                  <w:proofErr w:type="spellEnd"/>
                </w:hyperlink>
                <w:r>
                  <w:t xml:space="preserve"> (1906-1978), </w:t>
                </w:r>
                <w:hyperlink r:id="rId11" w:history="1">
                  <w:proofErr w:type="spellStart"/>
                  <w:r w:rsidRPr="0003144B">
                    <w:t>Ulvi</w:t>
                  </w:r>
                  <w:proofErr w:type="spellEnd"/>
                  <w:r w:rsidRPr="0003144B">
                    <w:t xml:space="preserve"> </w:t>
                  </w:r>
                  <w:proofErr w:type="spellStart"/>
                  <w:r w:rsidRPr="0003144B">
                    <w:t>Cemal</w:t>
                  </w:r>
                  <w:proofErr w:type="spellEnd"/>
                  <w:r w:rsidRPr="0003144B">
                    <w:t xml:space="preserve"> </w:t>
                  </w:r>
                  <w:proofErr w:type="spellStart"/>
                  <w:r w:rsidRPr="0003144B">
                    <w:t>Erkin</w:t>
                  </w:r>
                  <w:proofErr w:type="spellEnd"/>
                </w:hyperlink>
                <w:r>
                  <w:t xml:space="preserve"> (1906-1972), </w:t>
                </w:r>
                <w:hyperlink r:id="rId12" w:history="1">
                  <w:proofErr w:type="spellStart"/>
                  <w:r w:rsidRPr="0003144B">
                    <w:t>Ahmet</w:t>
                  </w:r>
                  <w:proofErr w:type="spellEnd"/>
                  <w:r w:rsidRPr="0003144B">
                    <w:t xml:space="preserve"> </w:t>
                  </w:r>
                  <w:r w:rsidRPr="0003144B">
                    <w:t xml:space="preserve">Adnan </w:t>
                  </w:r>
                  <w:proofErr w:type="spellStart"/>
                  <w:r w:rsidRPr="0003144B">
                    <w:t>Saygun</w:t>
                  </w:r>
                  <w:proofErr w:type="spellEnd"/>
                </w:hyperlink>
                <w:r>
                  <w:t xml:space="preserve"> (1907-1991) and </w:t>
                </w:r>
                <w:hyperlink r:id="rId13" w:history="1">
                  <w:proofErr w:type="spellStart"/>
                  <w:r w:rsidRPr="0003144B">
                    <w:t>Necil</w:t>
                  </w:r>
                  <w:proofErr w:type="spellEnd"/>
                  <w:r w:rsidRPr="0003144B">
                    <w:t xml:space="preserve"> </w:t>
                  </w:r>
                  <w:proofErr w:type="spellStart"/>
                  <w:r w:rsidRPr="0003144B">
                    <w:t>Kazım</w:t>
                  </w:r>
                  <w:proofErr w:type="spellEnd"/>
                  <w:r w:rsidRPr="0003144B">
                    <w:t xml:space="preserve"> </w:t>
                  </w:r>
                  <w:proofErr w:type="spellStart"/>
                  <w:r w:rsidRPr="0003144B">
                    <w:t>Akses</w:t>
                  </w:r>
                  <w:proofErr w:type="spellEnd"/>
                </w:hyperlink>
                <w:r>
                  <w:t xml:space="preserve"> (1908-1999) called as “Turkish Five”</w:t>
                </w:r>
                <w:r w:rsidRPr="0003144B">
                  <w:t>,</w:t>
                </w:r>
                <w:r>
                  <w:t xml:space="preserve"> come out among young talented musicians sent to </w:t>
                </w:r>
                <w:r w:rsidRPr="0003144B">
                  <w:t>European conservatories such as Paris</w:t>
                </w:r>
                <w:r>
                  <w:t>,</w:t>
                </w:r>
                <w:r w:rsidRPr="0003144B">
                  <w:t xml:space="preserve"> </w:t>
                </w:r>
                <w:r>
                  <w:t xml:space="preserve">Berlin, </w:t>
                </w:r>
                <w:r w:rsidRPr="0003144B">
                  <w:t>Vienna</w:t>
                </w:r>
                <w:r>
                  <w:t>,</w:t>
                </w:r>
                <w:r w:rsidRPr="0003144B">
                  <w:t xml:space="preserve"> </w:t>
                </w:r>
                <w:r>
                  <w:t xml:space="preserve">Budapest </w:t>
                </w:r>
                <w:r w:rsidRPr="0003144B">
                  <w:t xml:space="preserve">and </w:t>
                </w:r>
                <w:r>
                  <w:t xml:space="preserve">Prague for this task. The second generation of composers, such as </w:t>
                </w:r>
                <w:proofErr w:type="spellStart"/>
                <w:r>
                  <w:t>Bülent</w:t>
                </w:r>
                <w:proofErr w:type="spellEnd"/>
                <w:r>
                  <w:t xml:space="preserve"> </w:t>
                </w:r>
                <w:proofErr w:type="spellStart"/>
                <w:r>
                  <w:t>Arel</w:t>
                </w:r>
                <w:proofErr w:type="spellEnd"/>
                <w:r>
                  <w:t xml:space="preserve"> (1919-1990), </w:t>
                </w:r>
                <w:proofErr w:type="spellStart"/>
                <w:r>
                  <w:t>İlhan</w:t>
                </w:r>
                <w:proofErr w:type="spellEnd"/>
                <w:r>
                  <w:t xml:space="preserve"> </w:t>
                </w:r>
                <w:proofErr w:type="spellStart"/>
                <w:r>
                  <w:t>Usmanbaş</w:t>
                </w:r>
                <w:proofErr w:type="spellEnd"/>
                <w:r>
                  <w:t xml:space="preserve"> (1921--) and </w:t>
                </w:r>
                <w:proofErr w:type="spellStart"/>
                <w:r>
                  <w:t>İlhan</w:t>
                </w:r>
                <w:proofErr w:type="spellEnd"/>
                <w:r>
                  <w:t xml:space="preserve"> </w:t>
                </w:r>
                <w:proofErr w:type="spellStart"/>
                <w:r>
                  <w:t>Mimaroğlu</w:t>
                </w:r>
                <w:proofErr w:type="spellEnd"/>
                <w:r>
                  <w:t xml:space="preserve"> (1926-2012) follow a different path by appreciating the most recent trends in modernist music ranging from serial to electronic music. While a similar trend survives by the next generations of composers, each generation also includes composers appreciating the traditional Ottoman art music and</w:t>
                </w:r>
                <w:r w:rsidRPr="00F7153E">
                  <w:t xml:space="preserve"> </w:t>
                </w:r>
                <w:r>
                  <w:t xml:space="preserve">the Turkish folk music. Finally, it is a common agreement today that the “Music Revolution” has failed despite the worldwide known composers aforementioned due to the musical policies of right-wing governments against the </w:t>
                </w:r>
                <w:r w:rsidRPr="001B00E5">
                  <w:t>bourgeoisie</w:t>
                </w:r>
                <w:r w:rsidRPr="0003144B">
                  <w:t xml:space="preserve"> revolution</w:t>
                </w:r>
                <w:r>
                  <w:t>.</w:t>
                </w:r>
              </w:p>
              <w:p w14:paraId="000FC337" w14:textId="77777777" w:rsidR="00CF6270" w:rsidRDefault="00CF6270" w:rsidP="00CF6270"/>
              <w:p w14:paraId="77C0D2CB" w14:textId="77777777" w:rsidR="00CF6270" w:rsidRDefault="00CF6270" w:rsidP="00CF6270">
                <w:r>
                  <w:t xml:space="preserve">The fail of “Music Revolution” is closely related with </w:t>
                </w:r>
                <w:r w:rsidRPr="0003144B">
                  <w:t>late modernis</w:t>
                </w:r>
                <w:r>
                  <w:t>ation, a process operated by the state where the rulers act with the knowledge of past modernisation processes in Europe (</w:t>
                </w:r>
                <w:proofErr w:type="spellStart"/>
                <w:r>
                  <w:t>Çulhaoğlu</w:t>
                </w:r>
                <w:proofErr w:type="spellEnd"/>
                <w:r>
                  <w:t xml:space="preserve"> 2002). Therefore, </w:t>
                </w:r>
                <w:r w:rsidRPr="0003144B">
                  <w:t xml:space="preserve">westernization and nationalization </w:t>
                </w:r>
                <w:r>
                  <w:t>of</w:t>
                </w:r>
                <w:r w:rsidRPr="0003144B">
                  <w:t xml:space="preserve"> cultural </w:t>
                </w:r>
                <w:r>
                  <w:t xml:space="preserve">life </w:t>
                </w:r>
                <w:r w:rsidRPr="0003144B">
                  <w:t xml:space="preserve">not only shaped modernist music but a whole musical </w:t>
                </w:r>
                <w:r>
                  <w:t>culture</w:t>
                </w:r>
                <w:r w:rsidRPr="0003144B">
                  <w:t xml:space="preserve"> in Turkey</w:t>
                </w:r>
                <w:r>
                  <w:t xml:space="preserve"> (</w:t>
                </w:r>
                <w:proofErr w:type="spellStart"/>
                <w:r>
                  <w:t>Gedik</w:t>
                </w:r>
                <w:proofErr w:type="spellEnd"/>
                <w:r>
                  <w:t xml:space="preserve"> and </w:t>
                </w:r>
                <w:proofErr w:type="spellStart"/>
                <w:r>
                  <w:t>Bozkurt</w:t>
                </w:r>
                <w:proofErr w:type="spellEnd"/>
                <w:r>
                  <w:t xml:space="preserve"> 2009)</w:t>
                </w:r>
                <w:r w:rsidRPr="0003144B">
                  <w:t xml:space="preserve">. </w:t>
                </w:r>
                <w:r>
                  <w:t xml:space="preserve">Invention of “Turkish folk music” and the appreciation of western classical music are in accordance with the </w:t>
                </w:r>
                <w:proofErr w:type="spellStart"/>
                <w:r>
                  <w:t>sociopolitical</w:t>
                </w:r>
                <w:proofErr w:type="spellEnd"/>
                <w:r>
                  <w:t xml:space="preserve"> ideal</w:t>
                </w:r>
                <w:r w:rsidRPr="00173605">
                  <w:t xml:space="preserve"> </w:t>
                </w:r>
                <w:r>
                  <w:t xml:space="preserve">of the rulers: Construction of a modern Turkish society. It should be noted also that first </w:t>
                </w:r>
                <w:proofErr w:type="spellStart"/>
                <w:r>
                  <w:t>appereances</w:t>
                </w:r>
                <w:proofErr w:type="spellEnd"/>
                <w:r>
                  <w:t xml:space="preserve"> of late modernisation was also existed in the last period of Ottoman Empire.</w:t>
                </w:r>
              </w:p>
              <w:p w14:paraId="3B63B055" w14:textId="77777777" w:rsidR="00CF6270" w:rsidRDefault="00CF6270" w:rsidP="00CF6270"/>
              <w:p w14:paraId="7A70746F" w14:textId="77777777" w:rsidR="00CF6270" w:rsidRDefault="00CF6270" w:rsidP="00CF6270">
                <w:r>
                  <w:t xml:space="preserve">Besides the education of composers in Europe, first conservatory and orchestra of western classical music are </w:t>
                </w:r>
                <w:proofErr w:type="gramStart"/>
                <w:r>
                  <w:t>build</w:t>
                </w:r>
                <w:proofErr w:type="gramEnd"/>
                <w:r>
                  <w:t xml:space="preserve">, and recordings from all periods of the genre are broadcasted by the state radio. The most prominent figures of modernist music such as Hindemith, Bartok and </w:t>
                </w:r>
                <w:proofErr w:type="spellStart"/>
                <w:r>
                  <w:t>Schostakovich</w:t>
                </w:r>
                <w:proofErr w:type="spellEnd"/>
                <w:r>
                  <w:t xml:space="preserve"> also contribute to the revolution in varying degrees and in various issues by visiting Turkey. Distinguished performers such as soprano </w:t>
                </w:r>
                <w:proofErr w:type="spellStart"/>
                <w:r>
                  <w:t>Leyla</w:t>
                </w:r>
                <w:proofErr w:type="spellEnd"/>
                <w:r>
                  <w:t xml:space="preserve"> </w:t>
                </w:r>
                <w:proofErr w:type="spellStart"/>
                <w:r>
                  <w:t>Gencer</w:t>
                </w:r>
                <w:proofErr w:type="spellEnd"/>
                <w:r>
                  <w:t xml:space="preserve"> (1928-2008), violinist </w:t>
                </w:r>
                <w:proofErr w:type="spellStart"/>
                <w:r>
                  <w:t>Suna</w:t>
                </w:r>
                <w:proofErr w:type="spellEnd"/>
                <w:r>
                  <w:t xml:space="preserve"> </w:t>
                </w:r>
                <w:proofErr w:type="spellStart"/>
                <w:r>
                  <w:t>Kan</w:t>
                </w:r>
                <w:proofErr w:type="spellEnd"/>
                <w:r>
                  <w:t xml:space="preserve"> (1936--), </w:t>
                </w:r>
                <w:proofErr w:type="gramStart"/>
                <w:r>
                  <w:t>pianists</w:t>
                </w:r>
                <w:proofErr w:type="gramEnd"/>
                <w:r>
                  <w:t xml:space="preserve"> </w:t>
                </w:r>
                <w:proofErr w:type="spellStart"/>
                <w:r>
                  <w:t>İdil</w:t>
                </w:r>
                <w:proofErr w:type="spellEnd"/>
                <w:r>
                  <w:t xml:space="preserve"> </w:t>
                </w:r>
                <w:proofErr w:type="spellStart"/>
                <w:r>
                  <w:t>Biret</w:t>
                </w:r>
                <w:proofErr w:type="spellEnd"/>
                <w:r>
                  <w:t xml:space="preserve"> (1941--) and </w:t>
                </w:r>
                <w:proofErr w:type="spellStart"/>
                <w:r>
                  <w:t>Pekinel</w:t>
                </w:r>
                <w:proofErr w:type="spellEnd"/>
                <w:r>
                  <w:t xml:space="preserve"> sisters (1953) and conductor </w:t>
                </w:r>
                <w:proofErr w:type="spellStart"/>
                <w:r>
                  <w:t>Gürer</w:t>
                </w:r>
                <w:proofErr w:type="spellEnd"/>
                <w:r>
                  <w:t xml:space="preserve"> </w:t>
                </w:r>
                <w:proofErr w:type="spellStart"/>
                <w:r>
                  <w:t>Aykal</w:t>
                </w:r>
                <w:proofErr w:type="spellEnd"/>
                <w:r>
                  <w:t xml:space="preserve"> (1942--) can be said to be the result of these musical institutions.  </w:t>
                </w:r>
              </w:p>
              <w:p w14:paraId="472FB212" w14:textId="77777777" w:rsidR="00CF6270" w:rsidRDefault="00CF6270" w:rsidP="00CF6270"/>
              <w:p w14:paraId="0BCF3E2D" w14:textId="77777777" w:rsidR="00443631" w:rsidRDefault="00CF6270" w:rsidP="00CF6270">
                <w:r>
                  <w:lastRenderedPageBreak/>
                  <w:t xml:space="preserve">As a result, it is hard to say that any generation of composers constituted a musical school except the attempts of Kemal </w:t>
                </w:r>
                <w:proofErr w:type="spellStart"/>
                <w:r>
                  <w:t>İlerici</w:t>
                </w:r>
                <w:proofErr w:type="spellEnd"/>
                <w:r>
                  <w:t xml:space="preserve"> (1910-1986) whom wrote a theory for the harmonization of traditional Turkish </w:t>
                </w:r>
                <w:proofErr w:type="spellStart"/>
                <w:r>
                  <w:t>musics</w:t>
                </w:r>
                <w:proofErr w:type="spellEnd"/>
                <w:r>
                  <w:t xml:space="preserve"> (</w:t>
                </w:r>
                <w:proofErr w:type="spellStart"/>
                <w:r>
                  <w:t>Oransay</w:t>
                </w:r>
                <w:proofErr w:type="spellEnd"/>
                <w:r>
                  <w:t xml:space="preserve"> 1993). Although foremost modernist composers such as Kamran </w:t>
                </w:r>
                <w:proofErr w:type="spellStart"/>
                <w:r>
                  <w:t>İnce</w:t>
                </w:r>
                <w:proofErr w:type="spellEnd"/>
                <w:r>
                  <w:t xml:space="preserve"> (1960--) and </w:t>
                </w:r>
                <w:proofErr w:type="spellStart"/>
                <w:r>
                  <w:t>Aydın</w:t>
                </w:r>
                <w:proofErr w:type="spellEnd"/>
                <w:r>
                  <w:t xml:space="preserve"> </w:t>
                </w:r>
                <w:proofErr w:type="spellStart"/>
                <w:r>
                  <w:t>Esen</w:t>
                </w:r>
                <w:proofErr w:type="spellEnd"/>
                <w:r>
                  <w:t xml:space="preserve"> (1962--) are still emerging, the government of </w:t>
                </w:r>
                <w:proofErr w:type="spellStart"/>
                <w:r>
                  <w:t>islamic</w:t>
                </w:r>
                <w:proofErr w:type="spellEnd"/>
                <w:r>
                  <w:t xml:space="preserve"> party tried to liquidate all modern musical institutions</w:t>
                </w:r>
                <w:r w:rsidRPr="00A73990">
                  <w:t xml:space="preserve"> </w:t>
                </w:r>
                <w:r>
                  <w:t xml:space="preserve">in last decade of Turkey. On the other hand, the resistance of outstanding modernist composer and pianist </w:t>
                </w:r>
                <w:proofErr w:type="spellStart"/>
                <w:r>
                  <w:t>Fazıl</w:t>
                </w:r>
                <w:proofErr w:type="spellEnd"/>
                <w:r>
                  <w:t xml:space="preserve"> Say (1970--) faced with official </w:t>
                </w:r>
                <w:proofErr w:type="spellStart"/>
                <w:r>
                  <w:t>cencorship</w:t>
                </w:r>
                <w:proofErr w:type="spellEnd"/>
                <w:r>
                  <w:t xml:space="preserve"> and charge in 2012 and 2003, respectively.</w:t>
                </w:r>
              </w:p>
              <w:p w14:paraId="2890EB76" w14:textId="77777777" w:rsidR="00443631" w:rsidRDefault="00443631" w:rsidP="00CF6270"/>
              <w:p w14:paraId="5AA5E0A9" w14:textId="77777777" w:rsidR="00443631" w:rsidRDefault="00443631" w:rsidP="00443631">
                <w:r>
                  <w:t xml:space="preserve">[File: </w:t>
                </w:r>
                <w:r w:rsidRPr="001752A1">
                  <w:t>Figure 1.</w:t>
                </w:r>
                <w:r>
                  <w:t>jpg]</w:t>
                </w:r>
              </w:p>
              <w:p w14:paraId="28A8A896" w14:textId="77777777" w:rsidR="00443631" w:rsidRDefault="00443631" w:rsidP="00443631"/>
              <w:p w14:paraId="69583943" w14:textId="089A52B0" w:rsidR="00443631" w:rsidRDefault="00DD4C8D" w:rsidP="00DD4C8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="00443631" w:rsidRPr="001752A1">
                  <w:t>Bela</w:t>
                </w:r>
                <w:proofErr w:type="spellEnd"/>
                <w:r w:rsidR="00443631" w:rsidRPr="001752A1">
                  <w:t xml:space="preserve"> Bartok and Ahmed Adnan </w:t>
                </w:r>
                <w:proofErr w:type="spellStart"/>
                <w:r w:rsidR="00443631" w:rsidRPr="001752A1">
                  <w:t>Saygun</w:t>
                </w:r>
                <w:proofErr w:type="spellEnd"/>
                <w:r w:rsidR="00443631" w:rsidRPr="001752A1">
                  <w:t xml:space="preserve"> </w:t>
                </w:r>
                <w:proofErr w:type="gramStart"/>
                <w:r w:rsidR="00443631" w:rsidRPr="001752A1">
                  <w:t>in  rural</w:t>
                </w:r>
                <w:proofErr w:type="gramEnd"/>
                <w:r w:rsidR="00443631" w:rsidRPr="001752A1">
                  <w:t xml:space="preserve"> Anatolia for folk music research (1939).</w:t>
                </w:r>
              </w:p>
              <w:p w14:paraId="7899B712" w14:textId="77777777" w:rsidR="00443631" w:rsidRPr="001752A1" w:rsidRDefault="00443631" w:rsidP="00443631"/>
              <w:p w14:paraId="3C1137C8" w14:textId="77777777" w:rsidR="00443631" w:rsidRDefault="00443631" w:rsidP="00443631">
                <w:r>
                  <w:t xml:space="preserve">[File: </w:t>
                </w:r>
                <w:r w:rsidRPr="001752A1">
                  <w:t>Figure 2.</w:t>
                </w:r>
                <w:r>
                  <w:t>jpg]</w:t>
                </w:r>
              </w:p>
              <w:p w14:paraId="7B95D270" w14:textId="77777777" w:rsidR="00443631" w:rsidRDefault="00443631" w:rsidP="00443631"/>
              <w:p w14:paraId="3DB70A46" w14:textId="4B83FE20" w:rsidR="00443631" w:rsidRDefault="00491054" w:rsidP="00DD4C8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DD4C8D">
                    <w:rPr>
                      <w:noProof/>
                    </w:rPr>
                    <w:t>2</w:t>
                  </w:r>
                </w:fldSimple>
                <w:r w:rsidR="00DD4C8D">
                  <w:t xml:space="preserve"> </w:t>
                </w:r>
                <w:r w:rsidR="00443631">
                  <w:t>From</w:t>
                </w:r>
                <w:r w:rsidR="00443631" w:rsidRPr="001752A1">
                  <w:t xml:space="preserve"> right to left: </w:t>
                </w:r>
                <w:proofErr w:type="spellStart"/>
                <w:r w:rsidR="00443631" w:rsidRPr="001752A1">
                  <w:t>Bülent</w:t>
                </w:r>
                <w:proofErr w:type="spellEnd"/>
                <w:r w:rsidR="00443631" w:rsidRPr="001752A1">
                  <w:t xml:space="preserve"> </w:t>
                </w:r>
                <w:proofErr w:type="spellStart"/>
                <w:r w:rsidR="00443631" w:rsidRPr="001752A1">
                  <w:t>Arel</w:t>
                </w:r>
                <w:proofErr w:type="spellEnd"/>
                <w:r w:rsidR="00443631" w:rsidRPr="001752A1">
                  <w:t xml:space="preserve">, Alice Shields, Otto </w:t>
                </w:r>
                <w:proofErr w:type="spellStart"/>
                <w:r w:rsidR="00443631" w:rsidRPr="001752A1">
                  <w:t>Luehning</w:t>
                </w:r>
                <w:proofErr w:type="spellEnd"/>
                <w:r w:rsidR="00443631" w:rsidRPr="001752A1">
                  <w:t xml:space="preserve">, Vladimir </w:t>
                </w:r>
                <w:proofErr w:type="spellStart"/>
                <w:r w:rsidR="00443631" w:rsidRPr="001752A1">
                  <w:t>Essachevsky</w:t>
                </w:r>
                <w:proofErr w:type="spellEnd"/>
                <w:r w:rsidR="00443631" w:rsidRPr="001752A1">
                  <w:t xml:space="preserve">, Milton Babbitt, Mario </w:t>
                </w:r>
                <w:proofErr w:type="spellStart"/>
                <w:r w:rsidR="00443631" w:rsidRPr="001752A1">
                  <w:t>Davidovsky</w:t>
                </w:r>
                <w:proofErr w:type="spellEnd"/>
                <w:r w:rsidR="00443631" w:rsidRPr="001752A1">
                  <w:t xml:space="preserve">, </w:t>
                </w:r>
                <w:proofErr w:type="spellStart"/>
                <w:r w:rsidR="00443631" w:rsidRPr="001752A1">
                  <w:t>Pril</w:t>
                </w:r>
                <w:proofErr w:type="spellEnd"/>
                <w:r w:rsidR="00443631" w:rsidRPr="001752A1">
                  <w:t xml:space="preserve"> Smiley. Columbia-Princeton Electronic Music Studio, 1970 New York.</w:t>
                </w:r>
              </w:p>
              <w:p w14:paraId="3211F560" w14:textId="77777777" w:rsidR="00443631" w:rsidRPr="001752A1" w:rsidRDefault="00443631" w:rsidP="00443631"/>
              <w:p w14:paraId="75FF2476" w14:textId="77777777" w:rsidR="00443631" w:rsidRDefault="00443631" w:rsidP="00443631">
                <w:r>
                  <w:t xml:space="preserve">[File: </w:t>
                </w:r>
                <w:r w:rsidRPr="001752A1">
                  <w:t xml:space="preserve">Figure 3. </w:t>
                </w:r>
                <w:r>
                  <w:t>Jpg]</w:t>
                </w:r>
              </w:p>
              <w:p w14:paraId="5826B2BC" w14:textId="77777777" w:rsidR="00443631" w:rsidRDefault="00443631" w:rsidP="00443631"/>
              <w:p w14:paraId="5FA3B77A" w14:textId="563B330D" w:rsidR="00443631" w:rsidRDefault="00491054" w:rsidP="00491054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DD4C8D"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proofErr w:type="spellStart"/>
                <w:r w:rsidR="00443631" w:rsidRPr="001752A1">
                  <w:t>Aydın</w:t>
                </w:r>
                <w:proofErr w:type="spellEnd"/>
                <w:r w:rsidR="00443631" w:rsidRPr="001752A1">
                  <w:t xml:space="preserve"> </w:t>
                </w:r>
                <w:proofErr w:type="spellStart"/>
                <w:r w:rsidR="00443631" w:rsidRPr="001752A1">
                  <w:t>Esen</w:t>
                </w:r>
                <w:proofErr w:type="spellEnd"/>
              </w:p>
              <w:p w14:paraId="26C2B3B7" w14:textId="77777777" w:rsidR="00443631" w:rsidRDefault="00443631" w:rsidP="00443631"/>
              <w:p w14:paraId="167538A4" w14:textId="77777777" w:rsidR="00443631" w:rsidRDefault="00443631" w:rsidP="00443631">
                <w:r>
                  <w:t>[File: figure 4.jpg]</w:t>
                </w:r>
              </w:p>
              <w:p w14:paraId="2A0AB828" w14:textId="77777777" w:rsidR="00443631" w:rsidRDefault="00443631" w:rsidP="00443631"/>
              <w:p w14:paraId="6F2F563C" w14:textId="6F770238" w:rsidR="003F0D73" w:rsidRDefault="00443631" w:rsidP="00DD4C8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DD4C8D">
                    <w:rPr>
                      <w:noProof/>
                    </w:rPr>
                    <w:t>4</w:t>
                  </w:r>
                </w:fldSimple>
                <w:r>
                  <w:t xml:space="preserve"> </w:t>
                </w:r>
                <w:proofErr w:type="spellStart"/>
                <w:r w:rsidRPr="001752A1">
                  <w:t>Fazıl</w:t>
                </w:r>
                <w:proofErr w:type="spellEnd"/>
                <w:r w:rsidRPr="001752A1">
                  <w:t xml:space="preserve"> Say</w:t>
                </w:r>
              </w:p>
            </w:tc>
          </w:sdtContent>
        </w:sdt>
      </w:tr>
      <w:tr w:rsidR="003235A7" w14:paraId="30CBCE3F" w14:textId="77777777" w:rsidTr="003235A7">
        <w:tc>
          <w:tcPr>
            <w:tcW w:w="9016" w:type="dxa"/>
          </w:tcPr>
          <w:p w14:paraId="1E389FD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C765E2BA59B4641A042F739524B2EB0"/>
              </w:placeholder>
            </w:sdtPr>
            <w:sdtContent>
              <w:p w14:paraId="29953A8B" w14:textId="77777777" w:rsidR="00AE1DB2" w:rsidRDefault="00AE1DB2" w:rsidP="00AE1DB2">
                <w:sdt>
                  <w:sdtPr>
                    <w:id w:val="8092912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Erg04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AE1DB2">
                      <w:rPr>
                        <w:noProof/>
                        <w:lang w:val="en-US"/>
                      </w:rPr>
                      <w:t>(Ergur and Aydin)</w:t>
                    </w:r>
                    <w:r>
                      <w:fldChar w:fldCharType="end"/>
                    </w:r>
                  </w:sdtContent>
                </w:sdt>
              </w:p>
              <w:p w14:paraId="60FE44DE" w14:textId="77777777" w:rsidR="00AE1DB2" w:rsidRDefault="00AE1DB2" w:rsidP="00AE1DB2">
                <w:sdt>
                  <w:sdtPr>
                    <w:id w:val="17312705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Ero12 \l 1033 </w:instrText>
                    </w:r>
                    <w:r>
                      <w:fldChar w:fldCharType="separate"/>
                    </w:r>
                    <w:r w:rsidRPr="00AE1DB2">
                      <w:rPr>
                        <w:noProof/>
                        <w:lang w:val="en-US"/>
                      </w:rPr>
                      <w:t>(Erol)</w:t>
                    </w:r>
                    <w:r>
                      <w:fldChar w:fldCharType="end"/>
                    </w:r>
                  </w:sdtContent>
                </w:sdt>
              </w:p>
              <w:p w14:paraId="453C01B2" w14:textId="77777777" w:rsidR="00AE1DB2" w:rsidRDefault="00AE1DB2" w:rsidP="00AE1DB2">
                <w:sdt>
                  <w:sdtPr>
                    <w:id w:val="-6636332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Ged09 \l 1033 </w:instrText>
                    </w:r>
                    <w:r>
                      <w:fldChar w:fldCharType="separate"/>
                    </w:r>
                    <w:r w:rsidRPr="00AE1DB2">
                      <w:rPr>
                        <w:noProof/>
                        <w:lang w:val="en-US"/>
                      </w:rPr>
                      <w:t>(Gedik and Bozkurt)</w:t>
                    </w:r>
                    <w:r>
                      <w:fldChar w:fldCharType="end"/>
                    </w:r>
                  </w:sdtContent>
                </w:sdt>
              </w:p>
              <w:p w14:paraId="73303C25" w14:textId="77777777" w:rsidR="00AE1DB2" w:rsidRDefault="00AE1DB2" w:rsidP="00AE1DB2">
                <w:sdt>
                  <w:sdtPr>
                    <w:id w:val="-19423749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Hin83 \l 1033 </w:instrText>
                    </w:r>
                    <w:r>
                      <w:fldChar w:fldCharType="separate"/>
                    </w:r>
                    <w:r w:rsidRPr="00AE1DB2">
                      <w:rPr>
                        <w:noProof/>
                        <w:lang w:val="en-US"/>
                      </w:rPr>
                      <w:t>(Hindemith)</w:t>
                    </w:r>
                    <w:r>
                      <w:fldChar w:fldCharType="end"/>
                    </w:r>
                  </w:sdtContent>
                </w:sdt>
              </w:p>
              <w:p w14:paraId="3748BADA" w14:textId="77777777" w:rsidR="00AE1DB2" w:rsidRDefault="00AE1DB2" w:rsidP="00AE1DB2">
                <w:sdt>
                  <w:sdtPr>
                    <w:id w:val="19117296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Ora93 \l 1033 </w:instrText>
                    </w:r>
                    <w:r>
                      <w:fldChar w:fldCharType="separate"/>
                    </w:r>
                    <w:r w:rsidRPr="00AE1DB2">
                      <w:rPr>
                        <w:noProof/>
                        <w:lang w:val="en-US"/>
                      </w:rPr>
                      <w:t>(Oransay)</w:t>
                    </w:r>
                    <w:r>
                      <w:fldChar w:fldCharType="end"/>
                    </w:r>
                  </w:sdtContent>
                </w:sdt>
              </w:p>
              <w:p w14:paraId="058B4FC2" w14:textId="77777777" w:rsidR="00AE1DB2" w:rsidRDefault="00AE1DB2" w:rsidP="00AE1DB2">
                <w:sdt>
                  <w:sdtPr>
                    <w:id w:val="3425249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Mod01 \l 1033 </w:instrText>
                    </w:r>
                    <w:r>
                      <w:fldChar w:fldCharType="separate"/>
                    </w:r>
                    <w:r w:rsidRPr="00AE1DB2">
                      <w:rPr>
                        <w:noProof/>
                        <w:lang w:val="en-US"/>
                      </w:rPr>
                      <w:t>(Tekelioğlu)</w:t>
                    </w:r>
                    <w:r>
                      <w:fldChar w:fldCharType="end"/>
                    </w:r>
                  </w:sdtContent>
                </w:sdt>
              </w:p>
              <w:p w14:paraId="6A5F8F94" w14:textId="77777777" w:rsidR="00AE1DB2" w:rsidRDefault="00AE1DB2" w:rsidP="00AE1DB2">
                <w:sdt>
                  <w:sdtPr>
                    <w:id w:val="-5937116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Doğ \l 1033 </w:instrText>
                    </w:r>
                    <w:r>
                      <w:fldChar w:fldCharType="separate"/>
                    </w:r>
                    <w:r w:rsidRPr="00AE1DB2">
                      <w:rPr>
                        <w:noProof/>
                        <w:lang w:val="en-US"/>
                      </w:rPr>
                      <w:t>(Çulhaoğlu)</w:t>
                    </w:r>
                    <w:r>
                      <w:fldChar w:fldCharType="end"/>
                    </w:r>
                  </w:sdtContent>
                </w:sdt>
              </w:p>
              <w:p w14:paraId="7D57EA7E" w14:textId="78D6DE8D" w:rsidR="003235A7" w:rsidRDefault="00AE1DB2" w:rsidP="00AE1DB2">
                <w:sdt>
                  <w:sdtPr>
                    <w:id w:val="6742313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İly98 \l 1033 </w:instrText>
                    </w:r>
                    <w:r>
                      <w:fldChar w:fldCharType="separate"/>
                    </w:r>
                    <w:r w:rsidRPr="00AE1DB2">
                      <w:rPr>
                        <w:noProof/>
                        <w:lang w:val="en-US"/>
                      </w:rPr>
                      <w:t>(İlyasoğlu)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15B42513" w14:textId="77777777" w:rsidR="00C27FAB" w:rsidRPr="00F36937" w:rsidRDefault="00C27FAB" w:rsidP="00B33145"/>
    <w:sectPr w:rsidR="00C27FAB" w:rsidRPr="00F3693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E01DA" w14:textId="77777777" w:rsidR="005B34B3" w:rsidRDefault="005B34B3" w:rsidP="007A0D55">
      <w:pPr>
        <w:spacing w:after="0" w:line="240" w:lineRule="auto"/>
      </w:pPr>
      <w:r>
        <w:separator/>
      </w:r>
    </w:p>
  </w:endnote>
  <w:endnote w:type="continuationSeparator" w:id="0">
    <w:p w14:paraId="4EA3DA18" w14:textId="77777777" w:rsidR="005B34B3" w:rsidRDefault="005B34B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F09BE" w14:textId="77777777" w:rsidR="005B34B3" w:rsidRDefault="005B34B3" w:rsidP="007A0D55">
      <w:pPr>
        <w:spacing w:after="0" w:line="240" w:lineRule="auto"/>
      </w:pPr>
      <w:r>
        <w:separator/>
      </w:r>
    </w:p>
  </w:footnote>
  <w:footnote w:type="continuationSeparator" w:id="0">
    <w:p w14:paraId="6CDB5AFE" w14:textId="77777777" w:rsidR="005B34B3" w:rsidRDefault="005B34B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BEA70" w14:textId="77777777" w:rsidR="005B34B3" w:rsidRDefault="005B34B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D0DB276" w14:textId="77777777" w:rsidR="005B34B3" w:rsidRDefault="005B34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70"/>
    <w:rsid w:val="00032559"/>
    <w:rsid w:val="00052040"/>
    <w:rsid w:val="000B25AE"/>
    <w:rsid w:val="000B55AB"/>
    <w:rsid w:val="000D24DC"/>
    <w:rsid w:val="00101B2E"/>
    <w:rsid w:val="00116FA0"/>
    <w:rsid w:val="0012626C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67D1"/>
    <w:rsid w:val="002A0A0D"/>
    <w:rsid w:val="002B0B37"/>
    <w:rsid w:val="0030662D"/>
    <w:rsid w:val="003235A7"/>
    <w:rsid w:val="003677B6"/>
    <w:rsid w:val="003D3579"/>
    <w:rsid w:val="003E2795"/>
    <w:rsid w:val="003F0D73"/>
    <w:rsid w:val="00443631"/>
    <w:rsid w:val="00462DBE"/>
    <w:rsid w:val="00464699"/>
    <w:rsid w:val="00483379"/>
    <w:rsid w:val="00487BC5"/>
    <w:rsid w:val="00491054"/>
    <w:rsid w:val="00496888"/>
    <w:rsid w:val="004A7476"/>
    <w:rsid w:val="004E5896"/>
    <w:rsid w:val="00511DC7"/>
    <w:rsid w:val="00513EE6"/>
    <w:rsid w:val="00534F8F"/>
    <w:rsid w:val="00590035"/>
    <w:rsid w:val="005B177E"/>
    <w:rsid w:val="005B34B3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2CFF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1DB2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7757"/>
    <w:rsid w:val="00CC586D"/>
    <w:rsid w:val="00CF1542"/>
    <w:rsid w:val="00CF3EC5"/>
    <w:rsid w:val="00CF6270"/>
    <w:rsid w:val="00D656DA"/>
    <w:rsid w:val="00D83300"/>
    <w:rsid w:val="00DC3BE8"/>
    <w:rsid w:val="00DC6B48"/>
    <w:rsid w:val="00DD4C8D"/>
    <w:rsid w:val="00DF01B0"/>
    <w:rsid w:val="00E85A05"/>
    <w:rsid w:val="00E95829"/>
    <w:rsid w:val="00EA606C"/>
    <w:rsid w:val="00EB0233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66C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F62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27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4363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F62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27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4363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r.wikipedia.org/wiki/Ulvi_Cemal_Erkin" TargetMode="External"/><Relationship Id="rId12" Type="http://schemas.openxmlformats.org/officeDocument/2006/relationships/hyperlink" Target="http://tr.wikipedia.org/wiki/Ahmet_Adnan_Saygun" TargetMode="External"/><Relationship Id="rId13" Type="http://schemas.openxmlformats.org/officeDocument/2006/relationships/hyperlink" Target="http://tr.wikipedia.org/wiki/Necil_Kaz%C4%B1m_Akses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tr.wikipedia.org/wiki/Cemal_Re%C5%9Fit_Rey" TargetMode="External"/><Relationship Id="rId10" Type="http://schemas.openxmlformats.org/officeDocument/2006/relationships/hyperlink" Target="http://tr.wikipedia.org/wiki/Hasan_Ferit_Aln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77C9371134BE48B7F004AC8ED9D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192B1-A826-D84D-8087-74A3B7588908}"/>
      </w:docPartPr>
      <w:docPartBody>
        <w:p w:rsidR="00000000" w:rsidRDefault="004E117A">
          <w:pPr>
            <w:pStyle w:val="7F77C9371134BE48B7F004AC8ED9D5A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E7E4D604581454EB07539E5866F3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FC52D-40AB-6647-B81D-37AE29379FF3}"/>
      </w:docPartPr>
      <w:docPartBody>
        <w:p w:rsidR="00000000" w:rsidRDefault="004E117A">
          <w:pPr>
            <w:pStyle w:val="EE7E4D604581454EB07539E5866F3B6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7CCADCD0873E94F8103F3FEC766C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846D4-9D35-BC40-92CB-BDBD9ABCD2EB}"/>
      </w:docPartPr>
      <w:docPartBody>
        <w:p w:rsidR="00000000" w:rsidRDefault="004E117A">
          <w:pPr>
            <w:pStyle w:val="77CCADCD0873E94F8103F3FEC766C7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FC948228D89FF428E02E1C54CDAE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7EFFA-A50A-C544-B2B8-CB9FD1E0EC5B}"/>
      </w:docPartPr>
      <w:docPartBody>
        <w:p w:rsidR="00000000" w:rsidRDefault="004E117A">
          <w:pPr>
            <w:pStyle w:val="EFC948228D89FF428E02E1C54CDAEBB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A8B327F0CEC7744B67F9CF520E3A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EA6AD-6DEC-BA42-AAB2-A1C8FB10FC4E}"/>
      </w:docPartPr>
      <w:docPartBody>
        <w:p w:rsidR="00000000" w:rsidRDefault="004E117A">
          <w:pPr>
            <w:pStyle w:val="DA8B327F0CEC7744B67F9CF520E3ADE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D62C018F6EE884AB2E549D194EBB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8FBE7-F649-8646-ABF0-B0F402955360}"/>
      </w:docPartPr>
      <w:docPartBody>
        <w:p w:rsidR="00000000" w:rsidRDefault="004E117A">
          <w:pPr>
            <w:pStyle w:val="8D62C018F6EE884AB2E549D194EBBA0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41C3A46A14883419355EBB56716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A2E97-2F9D-A047-9C75-DA85B170C9B1}"/>
      </w:docPartPr>
      <w:docPartBody>
        <w:p w:rsidR="00000000" w:rsidRDefault="004E117A">
          <w:pPr>
            <w:pStyle w:val="341C3A46A14883419355EBB56716B03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AB2E57DAC1216438F71510B107E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59ED8-2CD0-BD47-B6F7-3984570053D3}"/>
      </w:docPartPr>
      <w:docPartBody>
        <w:p w:rsidR="00000000" w:rsidRDefault="004E117A">
          <w:pPr>
            <w:pStyle w:val="4AB2E57DAC1216438F71510B107E849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1C8894776CEA64B91F4A71DF0D40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AD16E-3EFD-EC4E-BDBD-F4353E97EF44}"/>
      </w:docPartPr>
      <w:docPartBody>
        <w:p w:rsidR="00000000" w:rsidRDefault="004E117A">
          <w:pPr>
            <w:pStyle w:val="91C8894776CEA64B91F4A71DF0D4027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4E533B72FFDF04AB8A7AAB2C3CD9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95D8E-CE81-484D-985A-0229230D4A90}"/>
      </w:docPartPr>
      <w:docPartBody>
        <w:p w:rsidR="00000000" w:rsidRDefault="004E117A">
          <w:pPr>
            <w:pStyle w:val="64E533B72FFDF04AB8A7AAB2C3CD9E0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C765E2BA59B4641A042F739524B2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DAE1-5A6B-A14B-BD4D-D7540B1CF1C9}"/>
      </w:docPartPr>
      <w:docPartBody>
        <w:p w:rsidR="00000000" w:rsidRDefault="004E117A">
          <w:pPr>
            <w:pStyle w:val="BC765E2BA59B4641A042F739524B2EB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77C9371134BE48B7F004AC8ED9D5A7">
    <w:name w:val="7F77C9371134BE48B7F004AC8ED9D5A7"/>
  </w:style>
  <w:style w:type="paragraph" w:customStyle="1" w:styleId="EE7E4D604581454EB07539E5866F3B64">
    <w:name w:val="EE7E4D604581454EB07539E5866F3B64"/>
  </w:style>
  <w:style w:type="paragraph" w:customStyle="1" w:styleId="77CCADCD0873E94F8103F3FEC766C70A">
    <w:name w:val="77CCADCD0873E94F8103F3FEC766C70A"/>
  </w:style>
  <w:style w:type="paragraph" w:customStyle="1" w:styleId="EFC948228D89FF428E02E1C54CDAEBBF">
    <w:name w:val="EFC948228D89FF428E02E1C54CDAEBBF"/>
  </w:style>
  <w:style w:type="paragraph" w:customStyle="1" w:styleId="DA8B327F0CEC7744B67F9CF520E3ADEE">
    <w:name w:val="DA8B327F0CEC7744B67F9CF520E3ADEE"/>
  </w:style>
  <w:style w:type="paragraph" w:customStyle="1" w:styleId="8D62C018F6EE884AB2E549D194EBBA09">
    <w:name w:val="8D62C018F6EE884AB2E549D194EBBA09"/>
  </w:style>
  <w:style w:type="paragraph" w:customStyle="1" w:styleId="341C3A46A14883419355EBB56716B03A">
    <w:name w:val="341C3A46A14883419355EBB56716B03A"/>
  </w:style>
  <w:style w:type="paragraph" w:customStyle="1" w:styleId="4AB2E57DAC1216438F71510B107E8492">
    <w:name w:val="4AB2E57DAC1216438F71510B107E8492"/>
  </w:style>
  <w:style w:type="paragraph" w:customStyle="1" w:styleId="91C8894776CEA64B91F4A71DF0D4027B">
    <w:name w:val="91C8894776CEA64B91F4A71DF0D4027B"/>
  </w:style>
  <w:style w:type="paragraph" w:customStyle="1" w:styleId="64E533B72FFDF04AB8A7AAB2C3CD9E0D">
    <w:name w:val="64E533B72FFDF04AB8A7AAB2C3CD9E0D"/>
  </w:style>
  <w:style w:type="paragraph" w:customStyle="1" w:styleId="BC765E2BA59B4641A042F739524B2EB0">
    <w:name w:val="BC765E2BA59B4641A042F739524B2EB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77C9371134BE48B7F004AC8ED9D5A7">
    <w:name w:val="7F77C9371134BE48B7F004AC8ED9D5A7"/>
  </w:style>
  <w:style w:type="paragraph" w:customStyle="1" w:styleId="EE7E4D604581454EB07539E5866F3B64">
    <w:name w:val="EE7E4D604581454EB07539E5866F3B64"/>
  </w:style>
  <w:style w:type="paragraph" w:customStyle="1" w:styleId="77CCADCD0873E94F8103F3FEC766C70A">
    <w:name w:val="77CCADCD0873E94F8103F3FEC766C70A"/>
  </w:style>
  <w:style w:type="paragraph" w:customStyle="1" w:styleId="EFC948228D89FF428E02E1C54CDAEBBF">
    <w:name w:val="EFC948228D89FF428E02E1C54CDAEBBF"/>
  </w:style>
  <w:style w:type="paragraph" w:customStyle="1" w:styleId="DA8B327F0CEC7744B67F9CF520E3ADEE">
    <w:name w:val="DA8B327F0CEC7744B67F9CF520E3ADEE"/>
  </w:style>
  <w:style w:type="paragraph" w:customStyle="1" w:styleId="8D62C018F6EE884AB2E549D194EBBA09">
    <w:name w:val="8D62C018F6EE884AB2E549D194EBBA09"/>
  </w:style>
  <w:style w:type="paragraph" w:customStyle="1" w:styleId="341C3A46A14883419355EBB56716B03A">
    <w:name w:val="341C3A46A14883419355EBB56716B03A"/>
  </w:style>
  <w:style w:type="paragraph" w:customStyle="1" w:styleId="4AB2E57DAC1216438F71510B107E8492">
    <w:name w:val="4AB2E57DAC1216438F71510B107E8492"/>
  </w:style>
  <w:style w:type="paragraph" w:customStyle="1" w:styleId="91C8894776CEA64B91F4A71DF0D4027B">
    <w:name w:val="91C8894776CEA64B91F4A71DF0D4027B"/>
  </w:style>
  <w:style w:type="paragraph" w:customStyle="1" w:styleId="64E533B72FFDF04AB8A7AAB2C3CD9E0D">
    <w:name w:val="64E533B72FFDF04AB8A7AAB2C3CD9E0D"/>
  </w:style>
  <w:style w:type="paragraph" w:customStyle="1" w:styleId="BC765E2BA59B4641A042F739524B2EB0">
    <w:name w:val="BC765E2BA59B4641A042F739524B2E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Doğ</b:Tag>
    <b:SourceType>BookSection</b:SourceType>
    <b:Guid>{26E5FF31-2988-8049-9F9D-D059F8CD00DF}</b:Guid>
    <b:BookTitle>Doğruda Durmanın Felsefesi-Seçme Yazılar 1970-2000</b:BookTitle>
    <b:Title>Modernleşme, Modernlik ve Türkiye</b:Title>
    <b:City>Istanbul</b:City>
    <b:Publisher>YGS Yay</b:Publisher>
    <b:Year>2002</b:Year>
    <b:Author>
      <b:Author>
        <b:NameList>
          <b:Person>
            <b:Last>Çulhaoğlu</b:Last>
            <b:First>Metin</b:First>
          </b:Person>
        </b:NameList>
      </b:Author>
    </b:Author>
    <b:RefOrder>7</b:RefOrder>
  </b:Source>
  <b:Source>
    <b:Tag>Erg04</b:Tag>
    <b:SourceType>Book</b:SourceType>
    <b:Guid>{76F1E81D-F761-3A49-9C34-255F5383A344}</b:Guid>
    <b:Title>Patterns of modernization in Turkish music as indicators of a changing society</b:Title>
    <b:City>Graz</b:City>
    <b:Publisher>Conference on Interdisciplinary Musicology</b:Publisher>
    <b:Year>2004</b:Year>
    <b:Author>
      <b:Author>
        <b:NameList>
          <b:Person>
            <b:Last>Ergur</b:Last>
            <b:First>Ali</b:First>
          </b:Person>
          <b:Person>
            <b:Last>Aydin</b:Last>
            <b:First>Yigit</b:First>
          </b:Person>
        </b:NameList>
      </b:Author>
    </b:Author>
    <b:RefOrder>1</b:RefOrder>
  </b:Source>
  <b:Source>
    <b:Tag>Ero12</b:Tag>
    <b:SourceType>JournalArticle</b:SourceType>
    <b:Guid>{B6ED438B-5032-2140-A25B-91140A924D11}</b:Guid>
    <b:Title>Music, Power and Symbolic Violence: Turkish State’s Music Policies During the Early Republican Period</b:Title>
    <b:Year>2012</b:Year>
    <b:Volume>15</b:Volume>
    <b:Pages>35-52</b:Pages>
    <b:JournalName>European Journal of Cultural Studies</b:JournalName>
    <b:Issue>1</b:Issue>
    <b:Author>
      <b:Author>
        <b:NameList>
          <b:Person>
            <b:Last>Erol</b:Last>
            <b:First>Ayhan</b:First>
          </b:Person>
        </b:NameList>
      </b:Author>
    </b:Author>
    <b:RefOrder>2</b:RefOrder>
  </b:Source>
  <b:Source>
    <b:Tag>Ged09</b:Tag>
    <b:SourceType>JournalArticle</b:SourceType>
    <b:Guid>{7217F2EF-0653-A144-8181-E11F57B61E84}</b:Guid>
    <b:Title>Evaluation of the Makam Scale Theory of Arel for Music Information Retrieval on Traditional Turkish Art Music</b:Title>
    <b:JournalName>Journal of New Music Research</b:JournalName>
    <b:Year>2009</b:Year>
    <b:Volume>8</b:Volume>
    <b:Issue>2</b:Issue>
    <b:Pages>103-116</b:Pages>
    <b:Author>
      <b:Author>
        <b:NameList>
          <b:Person>
            <b:Last>Gedik</b:Last>
            <b:Middle>C.</b:Middle>
            <b:First>Ali</b:First>
          </b:Person>
          <b:Person>
            <b:Last>Bozkurt</b:Last>
            <b:First>Barış</b:First>
          </b:Person>
        </b:NameList>
      </b:Author>
    </b:Author>
    <b:RefOrder>3</b:RefOrder>
  </b:Source>
  <b:Source>
    <b:Tag>Hin83</b:Tag>
    <b:SourceType>Book</b:SourceType>
    <b:Guid>{D5A41A61-9862-7E4D-96BF-CAAA3229AB39}</b:Guid>
    <b:Title>Vorschläge für den Aufbau des türkischen Musiklebens (1935-1936)</b:Title>
    <b:Publisher>Küğ Yayını</b:Publisher>
    <b:City>Izmir</b:City>
    <b:Year>1983</b:Year>
    <b:Author>
      <b:Author>
        <b:NameList>
          <b:Person>
            <b:Last>Hindemith</b:Last>
            <b:First>Paul</b:First>
          </b:Person>
        </b:NameList>
      </b:Author>
    </b:Author>
    <b:RefOrder>4</b:RefOrder>
  </b:Source>
  <b:Source>
    <b:Tag>İly98</b:Tag>
    <b:SourceType>Book</b:SourceType>
    <b:Guid>{E992E920-6277-3A41-93C1-898181CF1F5B}</b:Guid>
    <b:Title>Çağdaş Türk Bestecileri =: Contemporary Turkish Composers</b:Title>
    <b:City>Istanbul</b:City>
    <b:Publisher>Pan Yayıncılık</b:Publisher>
    <b:Year>1998</b:Year>
    <b:Author>
      <b:Author>
        <b:NameList>
          <b:Person>
            <b:Last>İlyasoğlu</b:Last>
            <b:First>Evin</b:First>
          </b:Person>
        </b:NameList>
      </b:Author>
    </b:Author>
    <b:RefOrder>8</b:RefOrder>
  </b:Source>
  <b:Source>
    <b:Tag>Ora93</b:Tag>
    <b:SourceType>BookSection</b:SourceType>
    <b:Guid>{7250560E-F10B-564F-8043-93535A6787AE}</b:Guid>
    <b:Title>Çoksesli Musiki</b:Title>
    <b:City>Istanbul</b:City>
    <b:Publisher>İletişim Yayınları</b:Publisher>
    <b:Year>1993</b:Year>
    <b:Pages>1517-1530</b:Pages>
    <b:Author>
      <b:Author>
        <b:NameList>
          <b:Person>
            <b:Last>Oransay</b:Last>
            <b:First>Gültekin</b:First>
          </b:Person>
        </b:NameList>
      </b:Author>
    </b:Author>
    <b:JournalName>Cumhuriyet Dönemi Türkiye Ansiklopedisi</b:JournalName>
    <b:BookTitle>Cumhuriyet Dönemi Türkiye Ansiklopedisi</b:BookTitle>
    <b:RefOrder>5</b:RefOrder>
  </b:Source>
  <b:Source>
    <b:Tag>Mod01</b:Tag>
    <b:SourceType>JournalArticle</b:SourceType>
    <b:Guid>{F52F369D-4B67-F943-9F50-6D69CF38E746}</b:Guid>
    <b:Title>Modernizing Reforms and Turkish Music in the 1930s</b:Title>
    <b:Year>2001</b:Year>
    <b:Volume>2</b:Volume>
    <b:Pages>93-109</b:Pages>
    <b:JournalName>Turkish Studies</b:JournalName>
    <b:Issue>1</b:Issue>
    <b:Author>
      <b:Author>
        <b:NameList>
          <b:Person>
            <b:Last>Tekelioğlu</b:Last>
            <b:First>Orhan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B09602DC-BDCD-874F-BB37-72EFBD61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2</Pages>
  <Words>710</Words>
  <Characters>4049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9</cp:revision>
  <dcterms:created xsi:type="dcterms:W3CDTF">2015-03-16T22:09:00Z</dcterms:created>
  <dcterms:modified xsi:type="dcterms:W3CDTF">2015-03-16T22:54:00Z</dcterms:modified>
</cp:coreProperties>
</file>