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B46DC" w:rsidP="00CB46DC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B46DC" w:rsidP="00CB46DC">
                <w:r>
                  <w:t>Beard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CB46DC" w:rsidP="00CB46DC">
                <w:r>
                  <w:t>University of Minnesota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B46DC" w:rsidP="00CB46DC">
                <w:proofErr w:type="spellStart"/>
                <w:r w:rsidRPr="00CB46DC">
                  <w:rPr>
                    <w:lang w:val="en-US"/>
                  </w:rPr>
                  <w:t>Bernays</w:t>
                </w:r>
                <w:proofErr w:type="spellEnd"/>
                <w:r w:rsidRPr="00CB46DC">
                  <w:rPr>
                    <w:lang w:val="en-US"/>
                  </w:rPr>
                  <w:t>, Edward (1891-1995)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CB46DC" w:rsidP="00E85A05">
                <w:r>
                  <w:t xml:space="preserve">Edward Louis </w:t>
                </w:r>
                <w:proofErr w:type="spellStart"/>
                <w:r>
                  <w:t>Bernays</w:t>
                </w:r>
                <w:proofErr w:type="spellEnd"/>
                <w:r>
                  <w:t xml:space="preserve"> retains a place in the history of modernity for synthesizing Freudian psychology, political communication (or propaganda) and the media. The fruit of that synthesis, modern public relations theory, changed the way </w:t>
                </w:r>
                <w:r w:rsidRPr="0047039F">
                  <w:t>governments</w:t>
                </w:r>
                <w:r>
                  <w:t xml:space="preserve"> relate to their </w:t>
                </w:r>
                <w:r w:rsidRPr="0047039F">
                  <w:t>citizens</w:t>
                </w:r>
                <w:r>
                  <w:t xml:space="preserve"> and the ways </w:t>
                </w:r>
                <w:r w:rsidRPr="0047039F">
                  <w:t>businesses</w:t>
                </w:r>
                <w:r w:rsidRPr="00097E17">
                  <w:t xml:space="preserve"> </w:t>
                </w:r>
                <w:r>
                  <w:t xml:space="preserve">relate to their </w:t>
                </w:r>
                <w:r w:rsidRPr="0047039F">
                  <w:t>customers</w:t>
                </w:r>
                <w: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CB46DC" w:rsidRDefault="00CB46DC" w:rsidP="00CB46DC">
                <w:r>
                  <w:t xml:space="preserve">Edward Louis </w:t>
                </w:r>
                <w:proofErr w:type="spellStart"/>
                <w:r>
                  <w:t>Bernays</w:t>
                </w:r>
                <w:proofErr w:type="spellEnd"/>
                <w:r>
                  <w:t xml:space="preserve"> retains a place in the history of modernity for synthesizing Freudian psychology, political communication (or propaganda) and the media. The fruit of that synthesis, modern public relations theory, changed the way </w:t>
                </w:r>
                <w:r w:rsidRPr="0047039F">
                  <w:t>governments</w:t>
                </w:r>
                <w:r>
                  <w:t xml:space="preserve"> relate to their </w:t>
                </w:r>
                <w:r w:rsidRPr="0047039F">
                  <w:t>citizens</w:t>
                </w:r>
                <w:r>
                  <w:t xml:space="preserve"> and the ways </w:t>
                </w:r>
                <w:r w:rsidRPr="0047039F">
                  <w:t>businesses</w:t>
                </w:r>
                <w:r w:rsidRPr="00097E17">
                  <w:t xml:space="preserve"> </w:t>
                </w:r>
                <w:r>
                  <w:t xml:space="preserve">relate to their </w:t>
                </w:r>
                <w:r w:rsidRPr="0047039F">
                  <w:t>customers</w:t>
                </w:r>
                <w:r>
                  <w:t xml:space="preserve">. Born in Vienna in 1891, </w:t>
                </w:r>
                <w:proofErr w:type="spellStart"/>
                <w:r>
                  <w:t>Bernays</w:t>
                </w:r>
                <w:proofErr w:type="spellEnd"/>
                <w:r>
                  <w:t xml:space="preserve">’ parents, the brother of Sigmund Freud’s wife Martha </w:t>
                </w:r>
                <w:proofErr w:type="spellStart"/>
                <w:r>
                  <w:t>Bernays</w:t>
                </w:r>
                <w:proofErr w:type="spellEnd"/>
                <w:r>
                  <w:t xml:space="preserve"> and Anna Freud, Freud’s sister, respectively, relocated to America where </w:t>
                </w:r>
                <w:proofErr w:type="spellStart"/>
                <w:r>
                  <w:t>Bernays</w:t>
                </w:r>
                <w:proofErr w:type="spellEnd"/>
                <w:r>
                  <w:t xml:space="preserve"> was educated. In his major 1928 text </w:t>
                </w:r>
                <w:r w:rsidRPr="003E4666">
                  <w:rPr>
                    <w:i/>
                  </w:rPr>
                  <w:t>Propaganda</w:t>
                </w:r>
                <w:r>
                  <w:t xml:space="preserve">, </w:t>
                </w:r>
                <w:proofErr w:type="spellStart"/>
                <w:r>
                  <w:t>Bernays</w:t>
                </w:r>
                <w:proofErr w:type="spellEnd"/>
                <w:r>
                  <w:t xml:space="preserve"> makes clear the work of the propagandist (the public relations specialist working for the government): ‘</w:t>
                </w:r>
                <w:r w:rsidRPr="003E4666">
                  <w:t xml:space="preserve">We are governed, our minds are </w:t>
                </w:r>
                <w:proofErr w:type="spellStart"/>
                <w:r w:rsidRPr="003E4666">
                  <w:t>molded</w:t>
                </w:r>
                <w:proofErr w:type="spellEnd"/>
                <w:r w:rsidRPr="003E4666">
                  <w:t>, our tastes formed, our ideas suggested, largel</w:t>
                </w:r>
                <w:r>
                  <w:t xml:space="preserve">y by men we have never heard of’ (1). Propagandists streamline democracy by limiting citizens’ choices and channelling their energy. </w:t>
                </w:r>
                <w:proofErr w:type="spellStart"/>
                <w:r>
                  <w:t>Bernays</w:t>
                </w:r>
                <w:proofErr w:type="spellEnd"/>
                <w:r>
                  <w:t xml:space="preserve"> and Walter </w:t>
                </w:r>
                <w:proofErr w:type="spellStart"/>
                <w:r>
                  <w:t>Lippman</w:t>
                </w:r>
                <w:proofErr w:type="spellEnd"/>
                <w:r>
                  <w:t xml:space="preserve"> (1889-1974) engaged in this work through American President Woodrow Wilson’s </w:t>
                </w:r>
                <w:r w:rsidRPr="003E4666">
                  <w:t>Committee of Public Information</w:t>
                </w:r>
                <w:r>
                  <w:t xml:space="preserve"> (established in 1917), using propaganda </w:t>
                </w:r>
                <w:r w:rsidRPr="00C40062">
                  <w:t xml:space="preserve">as a positive </w:t>
                </w:r>
                <w:r>
                  <w:t>tool</w:t>
                </w:r>
                <w:r w:rsidRPr="00C40062">
                  <w:t xml:space="preserve"> </w:t>
                </w:r>
                <w:r>
                  <w:t>to lead</w:t>
                </w:r>
                <w:r w:rsidRPr="00C40062">
                  <w:t xml:space="preserve"> public opinion</w:t>
                </w:r>
                <w:r>
                  <w:t xml:space="preserve">. </w:t>
                </w:r>
              </w:p>
              <w:p w:rsidR="00CB46DC" w:rsidRDefault="00CB46DC" w:rsidP="00CB46DC"/>
              <w:p w:rsidR="00CB46DC" w:rsidRDefault="00CB46DC" w:rsidP="00CB46DC">
                <w:r>
                  <w:t xml:space="preserve">Subsequently, as a Public Relations </w:t>
                </w:r>
                <w:proofErr w:type="spellStart"/>
                <w:r>
                  <w:t>Counselor</w:t>
                </w:r>
                <w:proofErr w:type="spellEnd"/>
                <w:r>
                  <w:t xml:space="preserve">, </w:t>
                </w:r>
                <w:proofErr w:type="spellStart"/>
                <w:r>
                  <w:t>Bernays</w:t>
                </w:r>
                <w:proofErr w:type="spellEnd"/>
                <w:r>
                  <w:t xml:space="preserve"> was consulted for both political and commercial purposes, effectively transforming communication between </w:t>
                </w:r>
                <w:r w:rsidRPr="00227011">
                  <w:t>businesses</w:t>
                </w:r>
                <w:r w:rsidRPr="00083E50">
                  <w:t xml:space="preserve"> </w:t>
                </w:r>
                <w:r>
                  <w:t xml:space="preserve">and </w:t>
                </w:r>
                <w:r w:rsidRPr="00227011">
                  <w:t>customers</w:t>
                </w:r>
                <w:r>
                  <w:t xml:space="preserve">. This was achieved through the development of several other unique public relations strategies. </w:t>
                </w:r>
                <w:proofErr w:type="spellStart"/>
                <w:r>
                  <w:t>Bernays</w:t>
                </w:r>
                <w:proofErr w:type="spellEnd"/>
                <w:r>
                  <w:t xml:space="preserve"> pioneered the appeal to the expert opinion in advertising, which remains a key strategy. His signature event, the 1929 Easter </w:t>
                </w:r>
                <w:r w:rsidRPr="00C40062">
                  <w:t xml:space="preserve">Parade in New York, </w:t>
                </w:r>
                <w:r>
                  <w:t xml:space="preserve">demonstrates </w:t>
                </w:r>
                <w:proofErr w:type="spellStart"/>
                <w:r>
                  <w:t>Bernays</w:t>
                </w:r>
                <w:proofErr w:type="spellEnd"/>
                <w:r>
                  <w:t xml:space="preserve"> at his finest. He</w:t>
                </w:r>
                <w:r w:rsidRPr="00C40062">
                  <w:t xml:space="preserve"> hired </w:t>
                </w:r>
                <w:r>
                  <w:t>women</w:t>
                </w:r>
                <w:r w:rsidRPr="00C40062">
                  <w:t xml:space="preserve"> to parade as suffragettes while smoking</w:t>
                </w:r>
                <w:r>
                  <w:t xml:space="preserve"> Lucky Strike cigarettes, thereby linking smoking with the emancipation movement: an independent woman not only votes; she smokes.</w:t>
                </w:r>
              </w:p>
              <w:p w:rsidR="00CB46DC" w:rsidRDefault="00CB46DC" w:rsidP="00CB46DC"/>
              <w:p w:rsidR="00CB46DC" w:rsidRDefault="00CB46DC" w:rsidP="00CB46DC">
                <w:pPr>
                  <w:rPr>
                    <w:rStyle w:val="Heading1Char"/>
                  </w:rPr>
                </w:pPr>
                <w:r w:rsidRPr="00CB46DC">
                  <w:rPr>
                    <w:rStyle w:val="Heading1Char"/>
                  </w:rPr>
                  <w:t>List of Works</w:t>
                </w:r>
              </w:p>
              <w:p w:rsidR="00CB46DC" w:rsidRDefault="00CB46DC" w:rsidP="00CB46DC">
                <w:pPr>
                  <w:rPr>
                    <w:rStyle w:val="Heading1Char"/>
                  </w:rPr>
                </w:pPr>
              </w:p>
              <w:p w:rsidR="00CB46DC" w:rsidRDefault="00CB46DC" w:rsidP="00CB46DC">
                <w:proofErr w:type="spellStart"/>
                <w:r>
                  <w:t>Bernays</w:t>
                </w:r>
                <w:proofErr w:type="spellEnd"/>
                <w:r>
                  <w:t>, Edward</w:t>
                </w:r>
                <w:r>
                  <w:t xml:space="preserve"> (1928) </w:t>
                </w:r>
                <w:r w:rsidRPr="009215AD">
                  <w:rPr>
                    <w:i/>
                  </w:rPr>
                  <w:t>Propaganda</w:t>
                </w:r>
                <w:r w:rsidRPr="00C22283">
                  <w:t>,</w:t>
                </w:r>
                <w:r>
                  <w:t xml:space="preserve"> New York: Horace </w:t>
                </w:r>
                <w:proofErr w:type="spellStart"/>
                <w:r>
                  <w:t>Liveright</w:t>
                </w:r>
                <w:proofErr w:type="spellEnd"/>
                <w:r>
                  <w:t>. Reprinted in 2005, Brooklyn: Ig Publishing.</w:t>
                </w:r>
              </w:p>
              <w:p w:rsidR="00CB46DC" w:rsidRDefault="00CB46DC" w:rsidP="00CB46DC">
                <w:r>
                  <w:t xml:space="preserve">------ (1947) ‘The Engineering of Consent’, </w:t>
                </w:r>
                <w:r>
                  <w:rPr>
                    <w:i/>
                  </w:rPr>
                  <w:t>The Annals of the American Academy of Political and Social Science</w:t>
                </w:r>
                <w:r>
                  <w:t xml:space="preserve"> 250: 113-120.</w:t>
                </w:r>
              </w:p>
              <w:p w:rsidR="00CB46DC" w:rsidRPr="003519C5" w:rsidRDefault="00CB46DC" w:rsidP="00CB46DC">
                <w:r>
                  <w:t xml:space="preserve">------ (1951) </w:t>
                </w:r>
                <w:r>
                  <w:rPr>
                    <w:i/>
                  </w:rPr>
                  <w:t xml:space="preserve">Public Relations, Edward L. </w:t>
                </w:r>
                <w:proofErr w:type="spellStart"/>
                <w:r>
                  <w:rPr>
                    <w:i/>
                  </w:rPr>
                  <w:t>Bernays</w:t>
                </w:r>
                <w:proofErr w:type="spellEnd"/>
                <w:r>
                  <w:rPr>
                    <w:i/>
                  </w:rPr>
                  <w:t xml:space="preserve"> and the American Scene: Annotated Bibliography of and Reference Guide to Writings by and about Edward L. </w:t>
                </w:r>
                <w:proofErr w:type="spellStart"/>
                <w:r>
                  <w:rPr>
                    <w:i/>
                  </w:rPr>
                  <w:t>Bernays</w:t>
                </w:r>
                <w:proofErr w:type="spellEnd"/>
                <w:r>
                  <w:rPr>
                    <w:i/>
                  </w:rPr>
                  <w:t xml:space="preserve"> from 1917 to 1951</w:t>
                </w:r>
                <w:r>
                  <w:t xml:space="preserve">, Concord: </w:t>
                </w:r>
                <w:r>
                  <w:lastRenderedPageBreak/>
                  <w:t xml:space="preserve">F. W. </w:t>
                </w:r>
                <w:proofErr w:type="spellStart"/>
                <w:r>
                  <w:t>Faxton</w:t>
                </w:r>
                <w:proofErr w:type="spellEnd"/>
                <w:r>
                  <w:t xml:space="preserve"> Company. (Full text available via </w:t>
                </w:r>
                <w:r>
                  <w:rPr>
                    <w:i/>
                  </w:rPr>
                  <w:t>The Internet Archive</w:t>
                </w:r>
                <w:r>
                  <w:t xml:space="preserve"> &lt;</w:t>
                </w:r>
                <w:hyperlink r:id="rId9" w:history="1">
                  <w:r w:rsidRPr="00F559B9">
                    <w:rPr>
                      <w:rStyle w:val="Hyperlink"/>
                    </w:rPr>
                    <w:t>http://bit.ly/Ny20H4</w:t>
                  </w:r>
                </w:hyperlink>
                <w:r>
                  <w:t>&gt;.)</w:t>
                </w:r>
              </w:p>
              <w:p w:rsidR="003F0D73" w:rsidRDefault="00CB46DC" w:rsidP="00CB46DC">
                <w:r>
                  <w:t xml:space="preserve">------ (1965) </w:t>
                </w:r>
                <w:r w:rsidRPr="00DA4ADB">
                  <w:rPr>
                    <w:i/>
                    <w:iCs/>
                  </w:rPr>
                  <w:t>Biography of an Idea</w:t>
                </w:r>
                <w:r w:rsidRPr="00DA4ADB">
                  <w:t xml:space="preserve">: </w:t>
                </w:r>
                <w:r w:rsidRPr="00DA4ADB">
                  <w:rPr>
                    <w:i/>
                    <w:iCs/>
                  </w:rPr>
                  <w:t>Memoirs</w:t>
                </w:r>
                <w:r w:rsidRPr="00DA4ADB">
                  <w:t xml:space="preserve"> of </w:t>
                </w:r>
                <w:r w:rsidRPr="00DA4ADB">
                  <w:rPr>
                    <w:i/>
                    <w:iCs/>
                  </w:rPr>
                  <w:t>Public Relations Counsel</w:t>
                </w:r>
                <w:r>
                  <w:rPr>
                    <w:iCs/>
                  </w:rPr>
                  <w:t>,</w:t>
                </w:r>
                <w:r w:rsidRPr="00DA4ADB">
                  <w:t xml:space="preserve"> New York: Simon and Schuster</w:t>
                </w:r>
                <w:r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CB46DC" w:rsidRPr="00D56144" w:rsidRDefault="00CB46DC" w:rsidP="00CB46DC">
                <w:sdt>
                  <w:sdtPr>
                    <w:id w:val="16639756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Ewen96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CB46DC">
                      <w:rPr>
                        <w:noProof/>
                        <w:lang w:val="en-CA"/>
                      </w:rPr>
                      <w:t>(Ewen)</w:t>
                    </w:r>
                    <w:r>
                      <w:fldChar w:fldCharType="end"/>
                    </w:r>
                  </w:sdtContent>
                </w:sdt>
              </w:p>
              <w:p w:rsidR="00CB46DC" w:rsidRDefault="00CB46DC" w:rsidP="00CB46DC">
                <w:sdt>
                  <w:sdtPr>
                    <w:id w:val="-16641626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Petroski99 \l 4105 </w:instrText>
                    </w:r>
                    <w:r>
                      <w:fldChar w:fldCharType="separate"/>
                    </w:r>
                    <w:r w:rsidRPr="00CB46DC">
                      <w:rPr>
                        <w:noProof/>
                        <w:lang w:val="en-CA"/>
                      </w:rPr>
                      <w:t>(Petroski)</w:t>
                    </w:r>
                    <w:r>
                      <w:fldChar w:fldCharType="end"/>
                    </w:r>
                  </w:sdtContent>
                </w:sdt>
              </w:p>
              <w:p w:rsidR="003235A7" w:rsidRDefault="00CB46DC" w:rsidP="00CB46DC">
                <w:sdt>
                  <w:sdtPr>
                    <w:id w:val="-15385046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Rampton00 \l 4105 </w:instrText>
                    </w:r>
                    <w:r>
                      <w:fldChar w:fldCharType="separate"/>
                    </w:r>
                    <w:r w:rsidRPr="00CB46DC">
                      <w:rPr>
                        <w:noProof/>
                        <w:lang w:val="en-CA"/>
                      </w:rPr>
                      <w:t>(Rampton)</w:t>
                    </w:r>
                    <w:r>
                      <w:fldChar w:fldCharType="end"/>
                    </w:r>
                  </w:sdtContent>
                </w:sdt>
                <w:r>
                  <w:t xml:space="preserve"> 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46DC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46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4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it.ly/Ny20H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CA653C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CA653C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CA653C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CA653C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CA653C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CA653C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CA653C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CA653C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CA653C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CA653C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CA653C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CA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Ewen96</b:Tag>
    <b:SourceType>Book</b:SourceType>
    <b:Guid>{89F1918A-93CF-47B0-A11A-E0CAEE2FF3D3}</b:Guid>
    <b:Title>PR! A Social History of Spin</b:Title>
    <b:Year>1996</b:Year>
    <b:City>New York</b:City>
    <b:Publisher>Basic Books</b:Publisher>
    <b:Medium>Print</b:Medium>
    <b:Author>
      <b:Author>
        <b:NameList>
          <b:Person>
            <b:Last>Ewen</b:Last>
            <b:First>Stuart.</b:First>
            <b:Middle>(1996) , New York: Basic Books</b:Middle>
          </b:Person>
        </b:NameList>
      </b:Author>
    </b:Author>
    <b:RefOrder>1</b:RefOrder>
  </b:Source>
  <b:Source>
    <b:Tag>Petroski99</b:Tag>
    <b:SourceType>Book</b:SourceType>
    <b:Guid>{6F24F022-BB21-44CD-AE7B-60DD201FEAF8}</b:Guid>
    <b:Author>
      <b:Author>
        <b:NameList>
          <b:Person>
            <b:Last>Petroski</b:Last>
            <b:First>Henry</b:First>
          </b:Person>
        </b:NameList>
      </b:Author>
    </b:Author>
    <b:Title>The Book on the Bookshelf</b:Title>
    <b:Year>1999</b:Year>
    <b:City>New York</b:City>
    <b:Publisher>Knopf</b:Publisher>
    <b:Medium>Print</b:Medium>
    <b:RefOrder>2</b:RefOrder>
  </b:Source>
  <b:Source>
    <b:Tag>Rampton00</b:Tag>
    <b:SourceType>Book</b:SourceType>
    <b:Guid>{C8A121E3-FCFD-4870-96E5-366E812ACE4D}</b:Guid>
    <b:Author>
      <b:Author>
        <b:NameList>
          <b:Person>
            <b:Last>Rampton</b:Last>
            <b:First>Sheldon.</b:First>
            <b:Middle>and Stauber, John</b:Middle>
          </b:Person>
        </b:NameList>
      </b:Author>
    </b:Author>
    <b:Title>Trust Us, We’re Experts: How Industry Manipulates Science and Gambles with Your Future</b:Title>
    <b:Year>2000</b:Year>
    <b:City>New York</b:City>
    <b:Publisher>Tarcher</b:Publisher>
    <b:Medium>Print</b:Medium>
    <b:RefOrder>3</b:RefOrder>
  </b:Source>
</b:Sources>
</file>

<file path=customXml/itemProps1.xml><?xml version="1.0" encoding="utf-8"?>
<ds:datastoreItem xmlns:ds="http://schemas.openxmlformats.org/officeDocument/2006/customXml" ds:itemID="{D39F2529-32A1-4474-9A86-79607539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2015-10-28T18:01:00Z</dcterms:created>
  <dcterms:modified xsi:type="dcterms:W3CDTF">2015-10-28T18:01:00Z</dcterms:modified>
</cp:coreProperties>
</file>