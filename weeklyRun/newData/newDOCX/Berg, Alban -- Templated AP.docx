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3650FE9FF90A4AB3FCB256DE0AF22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BB814B9E8B004DB9BC36F1207A3CE7"/>
            </w:placeholder>
            <w:text/>
          </w:sdtPr>
          <w:sdtContent>
            <w:tc>
              <w:tcPr>
                <w:tcW w:w="2073" w:type="dxa"/>
              </w:tcPr>
              <w:p w:rsidR="00B574C9" w:rsidRDefault="00646173" w:rsidP="00922950">
                <w:r w:rsidRPr="008849BB">
                  <w:rPr>
                    <w:rFonts w:ascii="Times" w:eastAsiaTheme="minorEastAsia" w:hAnsi="Times"/>
                    <w:sz w:val="24"/>
                    <w:szCs w:val="24"/>
                    <w:lang w:val="en-CA" w:eastAsia="ja-JP"/>
                  </w:rPr>
                  <w:t>David</w:t>
                </w:r>
              </w:p>
            </w:tc>
          </w:sdtContent>
        </w:sdt>
        <w:sdt>
          <w:sdtPr>
            <w:alias w:val="Middle name"/>
            <w:tag w:val="authorMiddleName"/>
            <w:id w:val="-2076034781"/>
            <w:placeholder>
              <w:docPart w:val="027B4187272DFB4FBA84BC792A8B86B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D956E07590373419DDE1D60B3B0A709"/>
            </w:placeholder>
            <w:text/>
          </w:sdtPr>
          <w:sdtContent>
            <w:tc>
              <w:tcPr>
                <w:tcW w:w="2642" w:type="dxa"/>
              </w:tcPr>
              <w:p w:rsidR="00B574C9" w:rsidRDefault="00646173" w:rsidP="00922950">
                <w:r w:rsidRPr="00BB704A">
                  <w:rPr>
                    <w:rFonts w:ascii="Times" w:eastAsiaTheme="minorEastAsia" w:hAnsi="Times"/>
                    <w:sz w:val="24"/>
                    <w:szCs w:val="24"/>
                    <w:lang w:val="en-CA" w:eastAsia="ja-JP"/>
                  </w:rPr>
                  <w:t>Headlam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23B4715BCB9114CBC06C83BA7DB2EF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7575F67840AD446A9DF26DDD2B97E5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53E2864EE595194293E008BC65B3225C"/>
            </w:placeholder>
            <w:text/>
          </w:sdtPr>
          <w:sdtContent>
            <w:tc>
              <w:tcPr>
                <w:tcW w:w="9016" w:type="dxa"/>
                <w:tcMar>
                  <w:top w:w="113" w:type="dxa"/>
                  <w:bottom w:w="113" w:type="dxa"/>
                </w:tcMar>
              </w:tcPr>
              <w:p w:rsidR="003F0D73" w:rsidRPr="00FB589A" w:rsidRDefault="00646173" w:rsidP="003F0D73">
                <w:pPr>
                  <w:rPr>
                    <w:b/>
                  </w:rPr>
                </w:pPr>
                <w:r w:rsidRPr="00C40FAF">
                  <w:rPr>
                    <w:rFonts w:ascii="Times" w:hAnsi="Times"/>
                    <w:sz w:val="24"/>
                    <w:szCs w:val="24"/>
                    <w:lang w:val="en-US"/>
                  </w:rPr>
                  <w:t>Berg, Alban</w:t>
                </w:r>
              </w:p>
            </w:tc>
          </w:sdtContent>
        </w:sdt>
        <w:bookmarkEnd w:id="0" w:displacedByCustomXml="prev"/>
      </w:tr>
      <w:tr w:rsidR="00464699" w:rsidTr="007821B0">
        <w:sdt>
          <w:sdtPr>
            <w:alias w:val="Variant headwords"/>
            <w:tag w:val="variantHeadwords"/>
            <w:id w:val="173464402"/>
            <w:placeholder>
              <w:docPart w:val="6879E37A95A6AC46A7E8EA6A77A19A6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1FB7A58899D1A408917C1011C088B68"/>
            </w:placeholder>
          </w:sdtPr>
          <w:sdtEndPr/>
          <w:sdtContent>
            <w:tc>
              <w:tcPr>
                <w:tcW w:w="9016" w:type="dxa"/>
                <w:tcMar>
                  <w:top w:w="113" w:type="dxa"/>
                  <w:bottom w:w="113" w:type="dxa"/>
                </w:tcMar>
              </w:tcPr>
              <w:p w:rsidR="00646173" w:rsidRDefault="00646173" w:rsidP="00646173">
                <w:pPr>
                  <w:rPr>
                    <w:rFonts w:ascii="Times" w:hAnsi="Times"/>
                  </w:rPr>
                </w:pPr>
                <w:r w:rsidRPr="00846E78">
                  <w:rPr>
                    <w:rFonts w:ascii="Times" w:hAnsi="Times"/>
                  </w:rPr>
                  <w:t xml:space="preserve">Composer Alban Berg (1885-1935) is </w:t>
                </w:r>
                <w:proofErr w:type="gramStart"/>
                <w:r w:rsidRPr="00846E78">
                  <w:rPr>
                    <w:rFonts w:ascii="Times" w:hAnsi="Times"/>
                  </w:rPr>
                  <w:t>best-known</w:t>
                </w:r>
                <w:proofErr w:type="gramEnd"/>
                <w:r w:rsidRPr="00846E78">
                  <w:rPr>
                    <w:rFonts w:ascii="Times" w:hAnsi="Times"/>
                  </w:rPr>
                  <w:t xml:space="preserve"> for his two operas, </w:t>
                </w:r>
                <w:r w:rsidRPr="00846E78">
                  <w:rPr>
                    <w:rFonts w:ascii="Times" w:hAnsi="Times"/>
                    <w:i/>
                  </w:rPr>
                  <w:t xml:space="preserve">Wozzeck </w:t>
                </w:r>
                <w:r w:rsidRPr="00846E78">
                  <w:rPr>
                    <w:rFonts w:ascii="Times" w:hAnsi="Times"/>
                  </w:rPr>
                  <w:t xml:space="preserve">(premiered 1925) and </w:t>
                </w:r>
                <w:r w:rsidRPr="00846E78">
                  <w:rPr>
                    <w:rFonts w:ascii="Times" w:hAnsi="Times"/>
                    <w:i/>
                  </w:rPr>
                  <w:t xml:space="preserve">Lulu </w:t>
                </w:r>
                <w:r w:rsidRPr="00846E78">
                  <w:rPr>
                    <w:rFonts w:ascii="Times" w:hAnsi="Times"/>
                  </w:rPr>
                  <w:t xml:space="preserve">(left unfinished but performed in incomplete form until the full premiere in 1979, </w:t>
                </w:r>
                <w:r>
                  <w:rPr>
                    <w:rFonts w:ascii="Times" w:hAnsi="Times"/>
                  </w:rPr>
                  <w:t xml:space="preserve">as </w:t>
                </w:r>
                <w:r w:rsidRPr="00846E78">
                  <w:rPr>
                    <w:rFonts w:ascii="Times" w:hAnsi="Times"/>
                  </w:rPr>
                  <w:t xml:space="preserve">completed by Friedrich Cerha) and his </w:t>
                </w:r>
                <w:r w:rsidRPr="00846E78">
                  <w:rPr>
                    <w:rFonts w:ascii="Times" w:hAnsi="Times"/>
                    <w:i/>
                  </w:rPr>
                  <w:t xml:space="preserve">Violin Concerto </w:t>
                </w:r>
                <w:r w:rsidRPr="00846E78">
                  <w:rPr>
                    <w:rFonts w:ascii="Times" w:hAnsi="Times"/>
                  </w:rPr>
                  <w:t>(premiered 1936</w:t>
                </w:r>
                <w:r>
                  <w:rPr>
                    <w:rFonts w:ascii="Times" w:hAnsi="Times"/>
                  </w:rPr>
                  <w:t xml:space="preserve">). </w:t>
                </w:r>
                <w:r w:rsidRPr="00846E78">
                  <w:rPr>
                    <w:rFonts w:ascii="Times" w:hAnsi="Times"/>
                  </w:rPr>
                  <w:t xml:space="preserve">Berg's oeuvre consists of </w:t>
                </w:r>
                <w:r>
                  <w:rPr>
                    <w:rFonts w:ascii="Times" w:hAnsi="Times"/>
                  </w:rPr>
                  <w:t>his</w:t>
                </w:r>
                <w:r w:rsidRPr="00846E78">
                  <w:rPr>
                    <w:rFonts w:ascii="Times" w:hAnsi="Times"/>
                  </w:rPr>
                  <w:t xml:space="preserve"> </w:t>
                </w:r>
                <w:r w:rsidRPr="00646173">
                  <w:rPr>
                    <w:rFonts w:ascii="Times" w:hAnsi="Times"/>
                  </w:rPr>
                  <w:t>opus 1-7</w:t>
                </w:r>
                <w:r w:rsidRPr="00846E78">
                  <w:rPr>
                    <w:rFonts w:ascii="Times" w:hAnsi="Times"/>
                  </w:rPr>
                  <w:t xml:space="preserve"> </w:t>
                </w:r>
                <w:r>
                  <w:rPr>
                    <w:rFonts w:ascii="Times" w:hAnsi="Times"/>
                  </w:rPr>
                  <w:t xml:space="preserve">and </w:t>
                </w:r>
                <w:r w:rsidRPr="00846E78">
                  <w:rPr>
                    <w:rFonts w:ascii="Times" w:hAnsi="Times"/>
                  </w:rPr>
                  <w:t>then</w:t>
                </w:r>
                <w:r>
                  <w:rPr>
                    <w:rFonts w:ascii="Times" w:hAnsi="Times"/>
                  </w:rPr>
                  <w:t>,</w:t>
                </w:r>
                <w:r w:rsidRPr="00846E78">
                  <w:rPr>
                    <w:rFonts w:ascii="Times" w:hAnsi="Times"/>
                  </w:rPr>
                  <w:t xml:space="preserve"> without opus numbers, pre-Opus 1 </w:t>
                </w:r>
                <w:proofErr w:type="gramStart"/>
                <w:r w:rsidRPr="00846E78">
                  <w:rPr>
                    <w:rFonts w:ascii="Times" w:hAnsi="Times"/>
                  </w:rPr>
                  <w:t>songs</w:t>
                </w:r>
                <w:proofErr w:type="gramEnd"/>
                <w:r w:rsidRPr="00846E78">
                  <w:rPr>
                    <w:rFonts w:ascii="Times" w:hAnsi="Times"/>
                  </w:rPr>
                  <w:t>, incomplete pieces, and arrangements</w:t>
                </w:r>
                <w:r>
                  <w:rPr>
                    <w:rFonts w:ascii="Times" w:hAnsi="Times"/>
                  </w:rPr>
                  <w:t>, added by archival and sketch study.</w:t>
                </w:r>
              </w:p>
              <w:p w:rsidR="00E85A05" w:rsidRDefault="00E85A05" w:rsidP="00E85A05"/>
            </w:tc>
          </w:sdtContent>
        </w:sdt>
      </w:tr>
      <w:tr w:rsidR="003F0D73" w:rsidTr="003F0D73">
        <w:sdt>
          <w:sdtPr>
            <w:alias w:val="Article text"/>
            <w:tag w:val="articleText"/>
            <w:id w:val="634067588"/>
            <w:placeholder>
              <w:docPart w:val="3818B26CF312DB4E9B6EEA30864DB966"/>
            </w:placeholder>
          </w:sdtPr>
          <w:sdtEndPr/>
          <w:sdtContent>
            <w:tc>
              <w:tcPr>
                <w:tcW w:w="9016" w:type="dxa"/>
                <w:tcMar>
                  <w:top w:w="113" w:type="dxa"/>
                  <w:bottom w:w="113" w:type="dxa"/>
                </w:tcMar>
              </w:tcPr>
              <w:p w:rsidR="00646173" w:rsidRDefault="00646173" w:rsidP="00646173">
                <w:pPr>
                  <w:rPr>
                    <w:rFonts w:ascii="Times" w:hAnsi="Times"/>
                  </w:rPr>
                </w:pPr>
                <w:r w:rsidRPr="00846E78">
                  <w:rPr>
                    <w:rFonts w:ascii="Times" w:hAnsi="Times"/>
                  </w:rPr>
                  <w:t xml:space="preserve">Composer Alban Berg (1885-1935) is </w:t>
                </w:r>
                <w:proofErr w:type="gramStart"/>
                <w:r w:rsidRPr="00846E78">
                  <w:rPr>
                    <w:rFonts w:ascii="Times" w:hAnsi="Times"/>
                  </w:rPr>
                  <w:t>best-known</w:t>
                </w:r>
                <w:proofErr w:type="gramEnd"/>
                <w:r w:rsidRPr="00846E78">
                  <w:rPr>
                    <w:rFonts w:ascii="Times" w:hAnsi="Times"/>
                  </w:rPr>
                  <w:t xml:space="preserve"> for his two operas, </w:t>
                </w:r>
                <w:r w:rsidRPr="00846E78">
                  <w:rPr>
                    <w:rFonts w:ascii="Times" w:hAnsi="Times"/>
                    <w:i/>
                  </w:rPr>
                  <w:t xml:space="preserve">Wozzeck </w:t>
                </w:r>
                <w:r w:rsidRPr="00846E78">
                  <w:rPr>
                    <w:rFonts w:ascii="Times" w:hAnsi="Times"/>
                  </w:rPr>
                  <w:t xml:space="preserve">(premiered 1925) and </w:t>
                </w:r>
                <w:r w:rsidRPr="00846E78">
                  <w:rPr>
                    <w:rFonts w:ascii="Times" w:hAnsi="Times"/>
                    <w:i/>
                  </w:rPr>
                  <w:t xml:space="preserve">Lulu </w:t>
                </w:r>
                <w:r w:rsidRPr="00846E78">
                  <w:rPr>
                    <w:rFonts w:ascii="Times" w:hAnsi="Times"/>
                  </w:rPr>
                  <w:t xml:space="preserve">(left unfinished but performed in incomplete form until the full premiere in 1979, </w:t>
                </w:r>
                <w:r>
                  <w:rPr>
                    <w:rFonts w:ascii="Times" w:hAnsi="Times"/>
                  </w:rPr>
                  <w:t xml:space="preserve">as </w:t>
                </w:r>
                <w:r w:rsidRPr="00846E78">
                  <w:rPr>
                    <w:rFonts w:ascii="Times" w:hAnsi="Times"/>
                  </w:rPr>
                  <w:t xml:space="preserve">completed by Friedrich Cerha) and his </w:t>
                </w:r>
                <w:r w:rsidRPr="00846E78">
                  <w:rPr>
                    <w:rFonts w:ascii="Times" w:hAnsi="Times"/>
                    <w:i/>
                  </w:rPr>
                  <w:t xml:space="preserve">Violin Concerto </w:t>
                </w:r>
                <w:r w:rsidRPr="00846E78">
                  <w:rPr>
                    <w:rFonts w:ascii="Times" w:hAnsi="Times"/>
                  </w:rPr>
                  <w:t>(premiered 1936</w:t>
                </w:r>
                <w:r>
                  <w:rPr>
                    <w:rFonts w:ascii="Times" w:hAnsi="Times"/>
                  </w:rPr>
                  <w:t xml:space="preserve">). </w:t>
                </w:r>
                <w:r w:rsidRPr="00846E78">
                  <w:rPr>
                    <w:rFonts w:ascii="Times" w:hAnsi="Times"/>
                  </w:rPr>
                  <w:t xml:space="preserve">Berg's oeuvre consists of </w:t>
                </w:r>
                <w:r>
                  <w:rPr>
                    <w:rFonts w:ascii="Times" w:hAnsi="Times"/>
                  </w:rPr>
                  <w:t>his</w:t>
                </w:r>
                <w:r w:rsidRPr="00846E78">
                  <w:rPr>
                    <w:rFonts w:ascii="Times" w:hAnsi="Times"/>
                  </w:rPr>
                  <w:t xml:space="preserve"> </w:t>
                </w:r>
                <w:r w:rsidRPr="00646173">
                  <w:rPr>
                    <w:rFonts w:ascii="Times" w:hAnsi="Times"/>
                  </w:rPr>
                  <w:t>opus 1-7</w:t>
                </w:r>
                <w:r w:rsidRPr="00846E78">
                  <w:rPr>
                    <w:rFonts w:ascii="Times" w:hAnsi="Times"/>
                  </w:rPr>
                  <w:t xml:space="preserve"> </w:t>
                </w:r>
                <w:r>
                  <w:rPr>
                    <w:rFonts w:ascii="Times" w:hAnsi="Times"/>
                  </w:rPr>
                  <w:t xml:space="preserve">and </w:t>
                </w:r>
                <w:r w:rsidRPr="00846E78">
                  <w:rPr>
                    <w:rFonts w:ascii="Times" w:hAnsi="Times"/>
                  </w:rPr>
                  <w:t>then</w:t>
                </w:r>
                <w:r>
                  <w:rPr>
                    <w:rFonts w:ascii="Times" w:hAnsi="Times"/>
                  </w:rPr>
                  <w:t>,</w:t>
                </w:r>
                <w:r w:rsidRPr="00846E78">
                  <w:rPr>
                    <w:rFonts w:ascii="Times" w:hAnsi="Times"/>
                  </w:rPr>
                  <w:t xml:space="preserve"> without opus numbers, pre-Opus 1 </w:t>
                </w:r>
                <w:proofErr w:type="gramStart"/>
                <w:r w:rsidRPr="00846E78">
                  <w:rPr>
                    <w:rFonts w:ascii="Times" w:hAnsi="Times"/>
                  </w:rPr>
                  <w:t>songs</w:t>
                </w:r>
                <w:proofErr w:type="gramEnd"/>
                <w:r w:rsidRPr="00846E78">
                  <w:rPr>
                    <w:rFonts w:ascii="Times" w:hAnsi="Times"/>
                  </w:rPr>
                  <w:t>, incomplete pieces, and arrangements</w:t>
                </w:r>
                <w:r>
                  <w:rPr>
                    <w:rFonts w:ascii="Times" w:hAnsi="Times"/>
                  </w:rPr>
                  <w:t>, added by archival and sketch study.</w:t>
                </w:r>
              </w:p>
              <w:p w:rsidR="00646173" w:rsidRDefault="00646173" w:rsidP="00646173">
                <w:pPr>
                  <w:rPr>
                    <w:rFonts w:ascii="Times" w:hAnsi="Times"/>
                  </w:rPr>
                </w:pPr>
              </w:p>
              <w:p w:rsidR="00646173" w:rsidRDefault="00646173" w:rsidP="00646173">
                <w:pPr>
                  <w:rPr>
                    <w:rFonts w:ascii="Times" w:hAnsi="Times"/>
                  </w:rPr>
                </w:pPr>
                <w:r w:rsidRPr="00846E78">
                  <w:rPr>
                    <w:rFonts w:ascii="Times" w:hAnsi="Times"/>
                  </w:rPr>
                  <w:t xml:space="preserve">Berg lived in Vienna, Austria, and </w:t>
                </w:r>
                <w:r>
                  <w:rPr>
                    <w:rFonts w:ascii="Times" w:hAnsi="Times"/>
                  </w:rPr>
                  <w:t>took part in</w:t>
                </w:r>
                <w:r w:rsidRPr="00846E78">
                  <w:rPr>
                    <w:rFonts w:ascii="Times" w:hAnsi="Times"/>
                  </w:rPr>
                  <w:t xml:space="preserve"> the remarkable intellectual and cultural activity of the </w:t>
                </w:r>
                <w:r>
                  <w:rPr>
                    <w:rFonts w:ascii="Times" w:hAnsi="Times"/>
                  </w:rPr>
                  <w:t>era</w:t>
                </w:r>
                <w:r w:rsidRPr="00846E78">
                  <w:rPr>
                    <w:rFonts w:ascii="Times" w:hAnsi="Times"/>
                  </w:rPr>
                  <w:t xml:space="preserve">. Along with his teacher Arnold Schoenberg (from 1904) and </w:t>
                </w:r>
                <w:r>
                  <w:rPr>
                    <w:rFonts w:ascii="Times" w:hAnsi="Times"/>
                  </w:rPr>
                  <w:t xml:space="preserve">his </w:t>
                </w:r>
                <w:r w:rsidRPr="00846E78">
                  <w:rPr>
                    <w:rFonts w:ascii="Times" w:hAnsi="Times"/>
                  </w:rPr>
                  <w:t xml:space="preserve">colleague in the Second Viennese School, </w:t>
                </w:r>
                <w:r>
                  <w:rPr>
                    <w:rFonts w:ascii="Times" w:hAnsi="Times"/>
                  </w:rPr>
                  <w:t xml:space="preserve">Anton Webern, </w:t>
                </w:r>
                <w:r w:rsidRPr="00846E78">
                  <w:rPr>
                    <w:rFonts w:ascii="Times" w:hAnsi="Times"/>
                  </w:rPr>
                  <w:t xml:space="preserve">Berg began composing in the expansive style of tonality and form exemplified by </w:t>
                </w:r>
                <w:r>
                  <w:rPr>
                    <w:rFonts w:ascii="Times" w:hAnsi="Times"/>
                  </w:rPr>
                  <w:t>c</w:t>
                </w:r>
                <w:r w:rsidRPr="00846E78">
                  <w:rPr>
                    <w:rFonts w:ascii="Times" w:hAnsi="Times"/>
                  </w:rPr>
                  <w:t>omposers Richard Wagner, Johannes Brahms</w:t>
                </w:r>
                <w:r>
                  <w:rPr>
                    <w:rFonts w:ascii="Times" w:hAnsi="Times"/>
                  </w:rPr>
                  <w:t>, a</w:t>
                </w:r>
                <w:r w:rsidRPr="00846E78">
                  <w:rPr>
                    <w:rFonts w:ascii="Times" w:hAnsi="Times"/>
                  </w:rPr>
                  <w:t>nd Gustav Mahler</w:t>
                </w:r>
                <w:r>
                  <w:rPr>
                    <w:rFonts w:ascii="Times" w:hAnsi="Times"/>
                  </w:rPr>
                  <w:t>.</w:t>
                </w:r>
                <w:r w:rsidRPr="00846E78">
                  <w:rPr>
                    <w:rFonts w:ascii="Times" w:hAnsi="Times"/>
                  </w:rPr>
                  <w:t xml:space="preserve"> </w:t>
                </w:r>
                <w:r>
                  <w:rPr>
                    <w:rFonts w:ascii="Times" w:hAnsi="Times"/>
                  </w:rPr>
                  <w:t>He</w:t>
                </w:r>
                <w:r w:rsidRPr="00846E78">
                  <w:rPr>
                    <w:rFonts w:ascii="Times" w:hAnsi="Times"/>
                  </w:rPr>
                  <w:t xml:space="preserve"> moved to the initially aphoristic style labeled atonal (1908)</w:t>
                </w:r>
                <w:r>
                  <w:rPr>
                    <w:rFonts w:ascii="Times" w:hAnsi="Times"/>
                  </w:rPr>
                  <w:t>,</w:t>
                </w:r>
                <w:r w:rsidRPr="00846E78">
                  <w:rPr>
                    <w:rFonts w:ascii="Times" w:hAnsi="Times"/>
                  </w:rPr>
                  <w:t xml:space="preserve"> then to the </w:t>
                </w:r>
                <w:r>
                  <w:rPr>
                    <w:rFonts w:ascii="Times" w:hAnsi="Times"/>
                  </w:rPr>
                  <w:t>Neoc</w:t>
                </w:r>
                <w:r w:rsidRPr="00846E78">
                  <w:rPr>
                    <w:rFonts w:ascii="Times" w:hAnsi="Times"/>
                  </w:rPr>
                  <w:t>lassical style</w:t>
                </w:r>
                <w:r>
                  <w:rPr>
                    <w:rFonts w:ascii="Times" w:hAnsi="Times"/>
                  </w:rPr>
                  <w:t>,</w:t>
                </w:r>
                <w:r w:rsidRPr="00846E78">
                  <w:rPr>
                    <w:rFonts w:ascii="Times" w:hAnsi="Times"/>
                  </w:rPr>
                  <w:t xml:space="preserve"> which incorporates twelve-tone </w:t>
                </w:r>
                <w:r>
                  <w:rPr>
                    <w:rFonts w:ascii="Times" w:hAnsi="Times"/>
                  </w:rPr>
                  <w:t>techniques (1923).</w:t>
                </w:r>
              </w:p>
              <w:p w:rsidR="00646173" w:rsidRDefault="00646173" w:rsidP="00646173">
                <w:pPr>
                  <w:rPr>
                    <w:rFonts w:ascii="Times" w:hAnsi="Times" w:cs="Times"/>
                  </w:rPr>
                </w:pPr>
              </w:p>
              <w:p w:rsidR="00646173" w:rsidRDefault="00646173" w:rsidP="00646173">
                <w:pPr>
                  <w:rPr>
                    <w:rFonts w:ascii="Times" w:hAnsi="Times"/>
                  </w:rPr>
                </w:pPr>
                <w:r w:rsidRPr="00846E78">
                  <w:rPr>
                    <w:rFonts w:ascii="Times" w:hAnsi="Times"/>
                  </w:rPr>
                  <w:t xml:space="preserve">Berg began </w:t>
                </w:r>
                <w:r>
                  <w:rPr>
                    <w:rFonts w:ascii="Times" w:hAnsi="Times"/>
                  </w:rPr>
                  <w:t xml:space="preserve">by </w:t>
                </w:r>
                <w:r w:rsidRPr="00846E78">
                  <w:rPr>
                    <w:rFonts w:ascii="Times" w:hAnsi="Times"/>
                  </w:rPr>
                  <w:t>composing songs, and he later orchestrated and publish</w:t>
                </w:r>
                <w:r>
                  <w:rPr>
                    <w:rFonts w:ascii="Times" w:hAnsi="Times"/>
                  </w:rPr>
                  <w:t>ed several of these songs in ‘</w:t>
                </w:r>
                <w:r w:rsidRPr="00846E78">
                  <w:rPr>
                    <w:rFonts w:ascii="Times" w:hAnsi="Times"/>
                  </w:rPr>
                  <w:t>The Seven Early Songs</w:t>
                </w:r>
                <w:r>
                  <w:rPr>
                    <w:rFonts w:ascii="Times" w:hAnsi="Times"/>
                  </w:rPr>
                  <w:t>’</w:t>
                </w:r>
                <w:r w:rsidRPr="00846E78">
                  <w:rPr>
                    <w:rFonts w:ascii="Times" w:hAnsi="Times"/>
                  </w:rPr>
                  <w:t xml:space="preserve"> (1928).  In his initial studies with Schoenberg, he developed his instrumental writing skills, and he completed the Piano Sonata Opus 1, the Four Songs Opus 2 and the String Quartet Opus 3 under Schoenberg's tutelage. The fourth song of </w:t>
                </w:r>
                <w:r w:rsidRPr="00646173">
                  <w:rPr>
                    <w:rFonts w:ascii="Times" w:hAnsi="Times"/>
                  </w:rPr>
                  <w:t>Opus</w:t>
                </w:r>
                <w:r>
                  <w:rPr>
                    <w:rFonts w:ascii="Times" w:hAnsi="Times"/>
                  </w:rPr>
                  <w:t xml:space="preserve"> marks Berg's first atonal</w:t>
                </w:r>
                <w:r w:rsidRPr="00846E78">
                  <w:rPr>
                    <w:rFonts w:ascii="Times" w:hAnsi="Times"/>
                  </w:rPr>
                  <w:t xml:space="preserve"> work, and this compositional period includes the subsequent string quartet, then the </w:t>
                </w:r>
                <w:r>
                  <w:rPr>
                    <w:rFonts w:ascii="Times" w:hAnsi="Times"/>
                  </w:rPr>
                  <w:t>five orchestral songs entitled ‘The Altenberg Lieder,’</w:t>
                </w:r>
                <w:r w:rsidRPr="00846E78">
                  <w:rPr>
                    <w:rFonts w:ascii="Times" w:hAnsi="Times"/>
                  </w:rPr>
                  <w:t xml:space="preserve"> the four Clarinet Pieces Opus 5, </w:t>
                </w:r>
                <w:r>
                  <w:rPr>
                    <w:rFonts w:ascii="Times" w:hAnsi="Times"/>
                  </w:rPr>
                  <w:t xml:space="preserve">and </w:t>
                </w:r>
                <w:r w:rsidRPr="00846E78">
                  <w:rPr>
                    <w:rFonts w:ascii="Times" w:hAnsi="Times"/>
                  </w:rPr>
                  <w:t xml:space="preserve">the three Orchestral Pieces Opus 6, which in some respects are studies for the following opera </w:t>
                </w:r>
                <w:r w:rsidRPr="00846E78">
                  <w:rPr>
                    <w:rFonts w:ascii="Times" w:hAnsi="Times"/>
                    <w:i/>
                  </w:rPr>
                  <w:t>Wozzeck</w:t>
                </w:r>
                <w:r>
                  <w:rPr>
                    <w:rFonts w:ascii="Times" w:hAnsi="Times"/>
                  </w:rPr>
                  <w:t>.</w:t>
                </w:r>
              </w:p>
              <w:p w:rsidR="00646173" w:rsidRDefault="00646173" w:rsidP="00646173">
                <w:pPr>
                  <w:rPr>
                    <w:rFonts w:ascii="Times" w:hAnsi="Times"/>
                  </w:rPr>
                </w:pPr>
              </w:p>
              <w:p w:rsidR="00646173" w:rsidRPr="00846E78" w:rsidRDefault="00646173" w:rsidP="00646173">
                <w:pPr>
                  <w:rPr>
                    <w:rFonts w:ascii="Times" w:hAnsi="Times"/>
                  </w:rPr>
                </w:pPr>
                <w:r w:rsidRPr="00846E78">
                  <w:rPr>
                    <w:rFonts w:ascii="Times" w:hAnsi="Times"/>
                  </w:rPr>
                  <w:t xml:space="preserve">Berg composed </w:t>
                </w:r>
                <w:r>
                  <w:rPr>
                    <w:rFonts w:ascii="Times" w:hAnsi="Times"/>
                  </w:rPr>
                  <w:t>his first</w:t>
                </w:r>
                <w:r w:rsidRPr="00846E78">
                  <w:rPr>
                    <w:rFonts w:ascii="Times" w:hAnsi="Times"/>
                  </w:rPr>
                  <w:t xml:space="preserve"> opera </w:t>
                </w:r>
                <w:r w:rsidRPr="005A32DE">
                  <w:rPr>
                    <w:rFonts w:ascii="Times" w:hAnsi="Times"/>
                    <w:i/>
                  </w:rPr>
                  <w:t>Wozzeck</w:t>
                </w:r>
                <w:r>
                  <w:rPr>
                    <w:rFonts w:ascii="Times" w:hAnsi="Times"/>
                  </w:rPr>
                  <w:t xml:space="preserve"> </w:t>
                </w:r>
                <w:r w:rsidRPr="00846E78">
                  <w:rPr>
                    <w:rFonts w:ascii="Times" w:hAnsi="Times"/>
                  </w:rPr>
                  <w:t xml:space="preserve">while in military service in the First World War, and while his health precluded a combat role, Berg reflected some of his army experiences in the story of the soldier Wozzeck, which is based on Berg's adaptation of a play by Georg Buchner from 1837. In spite of his success with </w:t>
                </w:r>
                <w:r w:rsidRPr="00846E78">
                  <w:rPr>
                    <w:rFonts w:ascii="Times" w:hAnsi="Times"/>
                    <w:i/>
                  </w:rPr>
                  <w:t>Wozzeck</w:t>
                </w:r>
                <w:r w:rsidRPr="00846E78">
                  <w:rPr>
                    <w:rFonts w:ascii="Times" w:hAnsi="Times"/>
                  </w:rPr>
                  <w:t>, Berg began to adapt Scho</w:t>
                </w:r>
                <w:r>
                  <w:rPr>
                    <w:rFonts w:ascii="Times" w:hAnsi="Times"/>
                  </w:rPr>
                  <w:t>enberg's twelve-tone techniques</w:t>
                </w:r>
                <w:r w:rsidRPr="00846E78">
                  <w:rPr>
                    <w:rFonts w:ascii="Times" w:hAnsi="Times"/>
                  </w:rPr>
                  <w:t xml:space="preserve"> in his subsequent Chamber Concerto for Piano, Violin and Winds, second string quartet the Lyric Suite, the commissioned Concert Aria Der Wein, </w:t>
                </w:r>
                <w:r w:rsidRPr="00646173">
                  <w:rPr>
                    <w:rFonts w:ascii="Times" w:hAnsi="Times"/>
                  </w:rPr>
                  <w:t>on texts by Baudelaire.</w:t>
                </w:r>
                <w:r w:rsidRPr="00846E78">
                  <w:rPr>
                    <w:rFonts w:ascii="Times" w:hAnsi="Times"/>
                  </w:rPr>
                  <w:t xml:space="preserve">  In 1905</w:t>
                </w:r>
                <w:r>
                  <w:rPr>
                    <w:rFonts w:ascii="Times" w:hAnsi="Times"/>
                  </w:rPr>
                  <w:t>,</w:t>
                </w:r>
                <w:r w:rsidRPr="00846E78">
                  <w:rPr>
                    <w:rFonts w:ascii="Times" w:hAnsi="Times"/>
                  </w:rPr>
                  <w:t xml:space="preserve"> Berg had seen a performance of Frank Wedekind's "Erdgeist", the first of the two Lulu plays </w:t>
                </w:r>
                <w:r>
                  <w:rPr>
                    <w:rFonts w:ascii="Times" w:hAnsi="Times"/>
                  </w:rPr>
                  <w:t>(followed by ‘</w:t>
                </w:r>
                <w:r w:rsidRPr="00846E78">
                  <w:rPr>
                    <w:rFonts w:ascii="Times" w:hAnsi="Times"/>
                  </w:rPr>
                  <w:t>Pandora' s</w:t>
                </w:r>
                <w:r>
                  <w:rPr>
                    <w:rFonts w:ascii="Times" w:hAnsi="Times"/>
                  </w:rPr>
                  <w:t xml:space="preserve"> Box’.)</w:t>
                </w:r>
                <w:r w:rsidRPr="00846E78">
                  <w:rPr>
                    <w:rFonts w:ascii="Times" w:hAnsi="Times"/>
                  </w:rPr>
                  <w:t xml:space="preserve">  </w:t>
                </w:r>
                <w:r>
                  <w:rPr>
                    <w:rFonts w:ascii="Times" w:hAnsi="Times"/>
                  </w:rPr>
                  <w:t>Berg</w:t>
                </w:r>
                <w:r w:rsidRPr="00846E78">
                  <w:rPr>
                    <w:rFonts w:ascii="Times" w:hAnsi="Times"/>
                  </w:rPr>
                  <w:t xml:space="preserve"> began work on his second opera</w:t>
                </w:r>
                <w:r>
                  <w:rPr>
                    <w:rFonts w:ascii="Times" w:hAnsi="Times"/>
                  </w:rPr>
                  <w:t>,</w:t>
                </w:r>
                <w:r w:rsidRPr="00846E78">
                  <w:rPr>
                    <w:rFonts w:ascii="Times" w:hAnsi="Times"/>
                  </w:rPr>
                  <w:t xml:space="preserve"> </w:t>
                </w:r>
                <w:r w:rsidRPr="005A32DE">
                  <w:rPr>
                    <w:rFonts w:ascii="Times" w:hAnsi="Times"/>
                    <w:i/>
                  </w:rPr>
                  <w:t>Lulu</w:t>
                </w:r>
                <w:r>
                  <w:rPr>
                    <w:rFonts w:ascii="Times" w:hAnsi="Times"/>
                    <w:i/>
                  </w:rPr>
                  <w:t>,</w:t>
                </w:r>
                <w:r w:rsidRPr="00846E78">
                  <w:rPr>
                    <w:rFonts w:ascii="Times" w:hAnsi="Times"/>
                  </w:rPr>
                  <w:t xml:space="preserve"> in 1927, interrupted by Der Wein and in 1935 by the commission of the Violin Concerto by Louis Krasner.  Berg</w:t>
                </w:r>
                <w:r>
                  <w:rPr>
                    <w:rFonts w:ascii="Times" w:hAnsi="Times"/>
                  </w:rPr>
                  <w:t xml:space="preserve"> dedicated the concerto to the </w:t>
                </w:r>
                <w:r>
                  <w:rPr>
                    <w:rFonts w:ascii="Times" w:hAnsi="Times"/>
                  </w:rPr>
                  <w:lastRenderedPageBreak/>
                  <w:t>‘memory of an Angel’</w:t>
                </w:r>
                <w:r w:rsidRPr="00846E78">
                  <w:rPr>
                    <w:rFonts w:ascii="Times" w:hAnsi="Times"/>
                  </w:rPr>
                  <w:t>, Manon Gropius, the daughter of Alma Mahler and Walter Gropius who died at age 18.  The i</w:t>
                </w:r>
                <w:r>
                  <w:rPr>
                    <w:rFonts w:ascii="Times" w:hAnsi="Times"/>
                  </w:rPr>
                  <w:t xml:space="preserve">ntegration of the Berg Chorale ‘Es ist Genug’ </w:t>
                </w:r>
                <w:r w:rsidRPr="00846E78">
                  <w:rPr>
                    <w:rFonts w:ascii="Times" w:hAnsi="Times"/>
                  </w:rPr>
                  <w:t>in the final movement of the concerto reflected this dedication, but also turned out to be Berg's own epitaph</w:t>
                </w:r>
                <w:r>
                  <w:rPr>
                    <w:rFonts w:ascii="Times" w:hAnsi="Times"/>
                  </w:rPr>
                  <w:t>,</w:t>
                </w:r>
                <w:r w:rsidRPr="00846E78">
                  <w:rPr>
                    <w:rFonts w:ascii="Times" w:hAnsi="Times"/>
                  </w:rPr>
                  <w:t xml:space="preserve"> as he died shortly after the concerto was completed, leavin</w:t>
                </w:r>
                <w:r>
                  <w:rPr>
                    <w:rFonts w:ascii="Times" w:hAnsi="Times"/>
                  </w:rPr>
                  <w:t xml:space="preserve">g </w:t>
                </w:r>
                <w:r w:rsidRPr="005A32DE">
                  <w:rPr>
                    <w:rFonts w:ascii="Times" w:hAnsi="Times"/>
                    <w:i/>
                  </w:rPr>
                  <w:t>Lulu</w:t>
                </w:r>
                <w:r w:rsidRPr="00846E78">
                  <w:rPr>
                    <w:rFonts w:ascii="Times" w:hAnsi="Times"/>
                  </w:rPr>
                  <w:t xml:space="preserve"> incomplete.</w:t>
                </w:r>
              </w:p>
              <w:p w:rsidR="00646173" w:rsidRDefault="00646173" w:rsidP="00646173">
                <w:pPr>
                  <w:rPr>
                    <w:rFonts w:ascii="Times" w:hAnsi="Times"/>
                  </w:rPr>
                </w:pPr>
              </w:p>
              <w:p w:rsidR="00646173" w:rsidRDefault="00646173" w:rsidP="00646173">
                <w:pPr>
                  <w:rPr>
                    <w:rFonts w:ascii="Times" w:hAnsi="Times" w:cs="Times"/>
                  </w:rPr>
                </w:pPr>
                <w:r w:rsidRPr="00846E78">
                  <w:rPr>
                    <w:rFonts w:ascii="Times" w:hAnsi="Times"/>
                  </w:rPr>
                  <w:t>Berg had a daughter Albine with Marie Scheuchl (1903), married Helene Nahowski in 1911, and from 1925 had a relationship with Hanna Fuchs-Robettin, sister-in-law of Alma Mahler. Berg had asthma and generally troubled health, and died in 1935 from an infection originating in an insect sting. Revelations of Berg's life and the extent of his engagement with his contemporaries have emerged since the 1970's</w:t>
                </w:r>
                <w:r>
                  <w:rPr>
                    <w:rFonts w:ascii="Times" w:hAnsi="Times"/>
                  </w:rPr>
                  <w:t>,</w:t>
                </w:r>
                <w:r w:rsidRPr="00846E78">
                  <w:rPr>
                    <w:rFonts w:ascii="Times" w:hAnsi="Times"/>
                  </w:rPr>
                  <w:t xml:space="preserve"> but a complete biography has yet to be written.</w:t>
                </w:r>
                <w:r>
                  <w:rPr>
                    <w:rFonts w:ascii="Times" w:hAnsi="Times"/>
                  </w:rPr>
                  <w:t xml:space="preserve"> </w:t>
                </w:r>
                <w:r w:rsidRPr="00846E78">
                  <w:rPr>
                    <w:rFonts w:ascii="Times" w:hAnsi="Times" w:cs="Times"/>
                  </w:rPr>
                  <w:t xml:space="preserve">Berg's publisher </w:t>
                </w:r>
                <w:r>
                  <w:rPr>
                    <w:rFonts w:ascii="Times" w:hAnsi="Times" w:cs="Times"/>
                  </w:rPr>
                  <w:t xml:space="preserve">is Universal Edition of Vienna, </w:t>
                </w:r>
                <w:r w:rsidRPr="00846E78">
                  <w:rPr>
                    <w:rFonts w:ascii="Times" w:hAnsi="Times" w:cs="Times"/>
                  </w:rPr>
                  <w:t>and a critical edition of Berg's music and writings</w:t>
                </w:r>
                <w:r>
                  <w:rPr>
                    <w:rFonts w:ascii="Times" w:hAnsi="Times" w:cs="Times"/>
                  </w:rPr>
                  <w:t xml:space="preserve">, </w:t>
                </w:r>
                <w:r w:rsidRPr="00846E78">
                  <w:rPr>
                    <w:rFonts w:ascii="Times" w:hAnsi="Times" w:cs="Times"/>
                    <w:i/>
                  </w:rPr>
                  <w:t>Alban Berg: Sämliche Werke</w:t>
                </w:r>
                <w:r>
                  <w:rPr>
                    <w:rFonts w:ascii="Times" w:hAnsi="Times" w:cs="Times"/>
                    <w:i/>
                  </w:rPr>
                  <w:t>,</w:t>
                </w:r>
                <w:r w:rsidRPr="00846E78">
                  <w:rPr>
                    <w:rFonts w:ascii="Times" w:hAnsi="Times" w:cs="Times"/>
                  </w:rPr>
                  <w:t xml:space="preserve"> is in the process of publication by the Berg Foundation (</w:t>
                </w:r>
                <w:r w:rsidRPr="00EF161E">
                  <w:rPr>
                    <w:rFonts w:ascii="Times" w:hAnsi="Times" w:cs="Times"/>
                  </w:rPr>
                  <w:t>Alban Berg Stiftung)</w:t>
                </w:r>
                <w:r w:rsidRPr="00846E78">
                  <w:rPr>
                    <w:rFonts w:ascii="Times" w:hAnsi="Times" w:cs="Times"/>
                  </w:rPr>
                  <w:t xml:space="preserve"> in three series: compositions, analyses, a</w:t>
                </w:r>
                <w:r>
                  <w:rPr>
                    <w:rFonts w:ascii="Times" w:hAnsi="Times" w:cs="Times"/>
                  </w:rPr>
                  <w:t xml:space="preserve">nd writings. </w:t>
                </w:r>
              </w:p>
              <w:p w:rsidR="00646173" w:rsidRPr="00846E78" w:rsidRDefault="00646173" w:rsidP="00646173">
                <w:pPr>
                  <w:rPr>
                    <w:rFonts w:ascii="Times" w:hAnsi="Times"/>
                  </w:rPr>
                </w:pPr>
              </w:p>
              <w:p w:rsidR="00646173" w:rsidRPr="00846E78" w:rsidRDefault="00646173" w:rsidP="00646173">
                <w:pPr>
                  <w:rPr>
                    <w:rFonts w:ascii="Times" w:hAnsi="Times"/>
                  </w:rPr>
                </w:pPr>
                <w:r w:rsidRPr="00846E78">
                  <w:rPr>
                    <w:rFonts w:ascii="Times" w:hAnsi="Times"/>
                  </w:rPr>
                  <w:t xml:space="preserve"> The principal proponents of Berg's music have been his pupils, Willi Reich and Theodor W. Adorno, and American composer and theorist George Perle. Analysis and interpretation of Berg's music begins with the composer's own writings on the music of Schoenberg and others, </w:t>
                </w:r>
                <w:r>
                  <w:rPr>
                    <w:rFonts w:ascii="Times" w:hAnsi="Times"/>
                  </w:rPr>
                  <w:t xml:space="preserve">his </w:t>
                </w:r>
                <w:r w:rsidRPr="00846E78">
                  <w:rPr>
                    <w:rFonts w:ascii="Times" w:hAnsi="Times"/>
                  </w:rPr>
                  <w:t xml:space="preserve">commentary on contemporary issues surrounding music and art, and his sketches, notes, and letters detailing the compositional processes in his own music. Berg's writings were presented and interpreted initially by Reich and Adorno, and later by Hans Redlich, Perle, Douglas Jarman, Mark DeVoto, and others. The attention to form and detail in Berg's music and analytical writings, particularly in his lecture on </w:t>
                </w:r>
                <w:r w:rsidRPr="00846E78">
                  <w:rPr>
                    <w:rFonts w:ascii="Times" w:hAnsi="Times"/>
                    <w:i/>
                  </w:rPr>
                  <w:t>Wozzeck</w:t>
                </w:r>
                <w:r w:rsidRPr="00846E78">
                  <w:rPr>
                    <w:rFonts w:ascii="Times" w:hAnsi="Times"/>
                  </w:rPr>
                  <w:t xml:space="preserve">, is reflected in Adorno's description of Berg as </w:t>
                </w:r>
                <w:r>
                  <w:rPr>
                    <w:rFonts w:ascii="Times" w:hAnsi="Times"/>
                  </w:rPr>
                  <w:t>‘</w:t>
                </w:r>
                <w:r w:rsidRPr="00846E78">
                  <w:rPr>
                    <w:rFonts w:ascii="Times" w:hAnsi="Times"/>
                  </w:rPr>
                  <w:t>the master of the smallest link</w:t>
                </w:r>
                <w:r>
                  <w:rPr>
                    <w:rFonts w:ascii="Times" w:hAnsi="Times"/>
                  </w:rPr>
                  <w:t>’ (‘</w:t>
                </w:r>
                <w:r w:rsidRPr="00846E78">
                  <w:rPr>
                    <w:rFonts w:ascii="Times" w:hAnsi="Times"/>
                    <w:i/>
                  </w:rPr>
                  <w:t xml:space="preserve">Der </w:t>
                </w:r>
                <w:r>
                  <w:rPr>
                    <w:rFonts w:ascii="Times" w:hAnsi="Times"/>
                    <w:i/>
                  </w:rPr>
                  <w:t>Meister des kleinsten Übergangs’</w:t>
                </w:r>
                <w:r w:rsidRPr="005A32DE">
                  <w:rPr>
                    <w:rFonts w:ascii="Times" w:hAnsi="Times"/>
                  </w:rPr>
                  <w:t>)</w:t>
                </w:r>
                <w:r w:rsidRPr="00846E78">
                  <w:rPr>
                    <w:rFonts w:ascii="Times" w:hAnsi="Times"/>
                  </w:rPr>
                  <w:t xml:space="preserve"> Adorno (1971) describes how the continual dissolution of motives is linked to the large-scale formal process. The alignments of "interval cycles" in a letter from Berg to Schoenberg (July 17, 1920) mark a starting point for Perle's comprehensive accounting of the cyclic and symmetrical formations that characterize all aspects of Berg's compositions, and in Perle's compositional realization of the implications of Berg's musical language in his system of twelve-tone tonality.  The cyclic nature of Berg's music, found in pitch, rhythmic, formal, and serial elements throughout Berg's works, spans the alignments of cycles in the melodic and harmonic successions in the songs Opus 2, to the "Leitmotive" and "Leitsektions" of music associated with the central characters in Wozzeck, to the derivations of row material from a central row for the characters in Lulu and to the underlying basis of the row of the Violin Concerto in the open strings of the violin. Berg's self-conscious adoption of such ordering procedures, along with other number-based systems organizing every aspect from tempo and numbers of measures through large-scale formal transformation, leads to Adorno's description that "Few things are as noticeable in Berg as the combination of near imponderable subtlety with planning so manic that it reaches the point of number games." </w:t>
                </w:r>
              </w:p>
              <w:p w:rsidR="00646173" w:rsidRPr="00846E78" w:rsidRDefault="00646173" w:rsidP="00646173">
                <w:pPr>
                  <w:rPr>
                    <w:rFonts w:ascii="Times" w:hAnsi="Times"/>
                  </w:rPr>
                </w:pPr>
                <w:r w:rsidRPr="00846E78">
                  <w:rPr>
                    <w:rFonts w:ascii="Times" w:hAnsi="Times"/>
                  </w:rPr>
                  <w:t xml:space="preserve">The reception of Berg's music follows a path from his relatively unknown status to virtual overnight success with his first opera </w:t>
                </w:r>
                <w:r w:rsidRPr="00846E78">
                  <w:rPr>
                    <w:rFonts w:ascii="Times" w:hAnsi="Times"/>
                    <w:i/>
                  </w:rPr>
                  <w:t>Wozzeck</w:t>
                </w:r>
                <w:r w:rsidRPr="00846E78">
                  <w:rPr>
                    <w:rFonts w:ascii="Times" w:hAnsi="Times"/>
                  </w:rPr>
                  <w:t xml:space="preserve">, then decline with the restrictions imposed by the Second World War and its aftermath.   In the 1950s, Berg's music was largely ignored in favor of his colleague, Webern, who was felt to represent the future, which Berg along with Schoenberg were regarded as too mired in the failed past.  With the broadening views of the 1960s, the emerging scholarship and advocacy of George Perle and Douglas Jarman, the "re-discovery" of important works such as the Altenberg Lieder Opus 4 by Mark DeVoto, the formation of the Alban Berg Society in 1968 with a board including Igor Stravinsky, and Leonard Bernstein's championing of Berg's musical forefather, Mahler, Berg's initial position as the most "popular" composer of his school, but with added respect for the complexity of his compositional craft, was re-established. In 1977, sketch study by Douglass M. Green and Douglas Jarman, and Perle's discovery of an annotated score of the Lyric Suite, a work with a public dedication to Zemlinky's Lyric Symphony, but a secret dedication to Hanna Fuchs-Robettin, started a research direction that has revealed the extent to which Berg reflected his life in his music.  In his combination of an intensely personal expression with the systematic techniques of cycles and serial procedures, Berg's music is now seen as a significant assimilation of the romantic past with the modernist present.  </w:t>
                </w:r>
              </w:p>
              <w:p w:rsidR="00646173" w:rsidRPr="00846E78" w:rsidRDefault="00646173" w:rsidP="00646173">
                <w:pPr>
                  <w:rPr>
                    <w:rFonts w:ascii="Times" w:hAnsi="Times"/>
                  </w:rPr>
                </w:pPr>
              </w:p>
              <w:p w:rsidR="00646173" w:rsidRPr="00DF3D21" w:rsidRDefault="00646173" w:rsidP="00646173">
                <w:pPr>
                  <w:pStyle w:val="Heading1"/>
                </w:pPr>
                <w:r w:rsidRPr="00DF3D21">
                  <w:t>Editions and Complete Works</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http://www.universaledition.com/Alban-Berg/composers-and-works /composer /51 </w:t>
                </w:r>
                <w:r w:rsidRPr="00846E78">
                  <w:rPr>
                    <w:rFonts w:ascii="Times" w:hAnsi="Times" w:cs="Times"/>
                  </w:rPr>
                  <w:tab/>
                  <w:t>/worklist/</w:t>
                </w:r>
                <w:proofErr w:type="gramStart"/>
                <w:r w:rsidRPr="00846E78">
                  <w:rPr>
                    <w:rFonts w:ascii="Times" w:hAnsi="Times" w:cs="Times"/>
                  </w:rPr>
                  <w:t>?sort</w:t>
                </w:r>
                <w:proofErr w:type="gramEnd"/>
                <w:r w:rsidRPr="00846E78">
                  <w:rPr>
                    <w:rFonts w:ascii="Times" w:hAnsi="Times" w:cs="Times"/>
                  </w:rPr>
                  <w:t>=0#page=1. Accessed March 26, 2012.</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http://www.albanbergstiftung.at/zurausgabe.html.  Accessed June 22, 2012.</w:t>
                </w: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ab/>
                  <w:t>The Alban Berg Stiftung Site has more information on the Gesamtausgabe.</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pStyle w:val="Heading1"/>
                </w:pPr>
                <w:r w:rsidRPr="00846E78">
                  <w:t>Writings</w:t>
                </w: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ab/>
                </w:r>
              </w:p>
              <w:p w:rsidR="00646173" w:rsidRPr="00846E78" w:rsidRDefault="00646173" w:rsidP="00646173">
                <w:pPr>
                  <w:rPr>
                    <w:rFonts w:ascii="Times" w:hAnsi="Times"/>
                  </w:rPr>
                </w:pPr>
                <w:r w:rsidRPr="00846E78">
                  <w:rPr>
                    <w:rFonts w:ascii="Times" w:hAnsi="Times" w:cs="Times"/>
                  </w:rPr>
                  <w:t>DeVoto, Mark, translator.</w:t>
                </w:r>
                <w:r w:rsidRPr="00846E78">
                  <w:rPr>
                    <w:rFonts w:ascii="Times" w:hAnsi="Times" w:cs="Times"/>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Arnold Schönberg: Gurrelieder: Führer, Grosse Ausgabe</w:t>
                </w:r>
                <w:r>
                  <w:rPr>
                    <w:rFonts w:ascii="Times" w:hAnsi="Times" w:cs="Times"/>
                    <w:i/>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Arnold Schönberg: Pelleas und Melisande op. 5: Kurze thematische Analyse</w:t>
                </w:r>
                <w:r w:rsidRPr="00846E78">
                  <w:rPr>
                    <w:rFonts w:ascii="Times" w:hAnsi="Times" w:cs="Times"/>
                    <w:i/>
                    <w:color w:val="000000"/>
                    <w:szCs w:val="21"/>
                  </w:rPr>
                  <w:t xml:space="preserve">; </w:t>
                </w:r>
                <w:r w:rsidRPr="00846E78">
                  <w:rPr>
                    <w:rFonts w:ascii="Times" w:hAnsi="Times" w:cs="Times"/>
                    <w:i/>
                    <w:color w:val="000000"/>
                    <w:szCs w:val="21"/>
                  </w:rPr>
                  <w:tab/>
                  <w:t xml:space="preserve">Alban Berg: </w:t>
                </w:r>
                <w:r w:rsidRPr="00846E78">
                  <w:rPr>
                    <w:rFonts w:ascii="Times" w:hAnsi="Times" w:cs="Helvetica"/>
                    <w:i/>
                    <w:color w:val="000000"/>
                    <w:szCs w:val="21"/>
                  </w:rPr>
                  <w:t>Arnold Schönberg: Kammersymphonie op. 9: Thematische Analyse</w:t>
                </w:r>
                <w:r w:rsidRPr="00846E78">
                  <w:rPr>
                    <w:rFonts w:ascii="Times" w:hAnsi="Times" w:cs="Times"/>
                    <w:i/>
                    <w:color w:val="000000"/>
                    <w:szCs w:val="21"/>
                  </w:rPr>
                  <w:t xml:space="preserve">; </w:t>
                </w:r>
                <w:r w:rsidRPr="00846E78">
                  <w:rPr>
                    <w:rFonts w:ascii="Times" w:hAnsi="Times" w:cs="Times"/>
                    <w:color w:val="000000"/>
                    <w:szCs w:val="21"/>
                  </w:rPr>
                  <w:t>and</w:t>
                </w:r>
                <w:r w:rsidRPr="00846E78">
                  <w:rPr>
                    <w:rFonts w:ascii="Times" w:hAnsi="Times" w:cs="Times"/>
                    <w:i/>
                    <w:color w:val="000000"/>
                    <w:szCs w:val="21"/>
                  </w:rPr>
                  <w:t xml:space="preserve"> </w:t>
                </w:r>
                <w:r w:rsidRPr="00846E78">
                  <w:rPr>
                    <w:rFonts w:ascii="Times" w:hAnsi="Times" w:cs="Times"/>
                    <w:color w:val="000000"/>
                    <w:szCs w:val="21"/>
                  </w:rPr>
                  <w:t>[Author uncertain]:</w:t>
                </w:r>
                <w:r w:rsidRPr="00846E78">
                  <w:rPr>
                    <w:rFonts w:ascii="Times" w:hAnsi="Times" w:cs="Times"/>
                    <w:i/>
                    <w:color w:val="000000"/>
                    <w:szCs w:val="21"/>
                  </w:rPr>
                  <w:t xml:space="preserve"> </w:t>
                </w:r>
                <w:r w:rsidRPr="00846E78">
                  <w:rPr>
                    <w:rFonts w:ascii="Times" w:hAnsi="Times" w:cs="Helvetica"/>
                    <w:i/>
                    <w:color w:val="000000"/>
                    <w:szCs w:val="21"/>
                  </w:rPr>
                  <w:t>Arnold Schönbergs Fis-moll Quartett: Eine technische Analyse</w:t>
                </w:r>
                <w:r w:rsidRPr="00846E78">
                  <w:rPr>
                    <w:rFonts w:ascii="Times" w:hAnsi="Times" w:cs="Times"/>
                    <w:i/>
                    <w:color w:val="000000"/>
                    <w:szCs w:val="21"/>
                  </w:rPr>
                  <w:t xml:space="preserve">. </w:t>
                </w:r>
                <w:r w:rsidRPr="00846E78">
                  <w:rPr>
                    <w:rFonts w:ascii="Times" w:hAnsi="Times" w:cs="Helvetica"/>
                    <w:i/>
                    <w:color w:val="000000"/>
                    <w:szCs w:val="21"/>
                  </w:rPr>
                  <w:t>Journal of the Arnold Schoenberg Institute</w:t>
                </w:r>
                <w:r w:rsidRPr="00846E78">
                  <w:rPr>
                    <w:rFonts w:ascii="Times" w:hAnsi="Times" w:cs="Helvetica"/>
                    <w:color w:val="000000"/>
                    <w:szCs w:val="21"/>
                  </w:rPr>
                  <w:t xml:space="preserve"> </w:t>
                </w:r>
                <w:r w:rsidRPr="00846E78">
                  <w:rPr>
                    <w:rFonts w:ascii="Times" w:hAnsi="Times" w:cs="Times"/>
                    <w:color w:val="000000"/>
                    <w:szCs w:val="21"/>
                  </w:rPr>
                  <w:t xml:space="preserve">16, nos. 1-2 </w:t>
                </w:r>
                <w:r>
                  <w:rPr>
                    <w:rFonts w:ascii="Times" w:hAnsi="Times" w:cs="Times"/>
                    <w:color w:val="000000"/>
                    <w:szCs w:val="21"/>
                  </w:rPr>
                  <w:t xml:space="preserve">(June-November 1993, published </w:t>
                </w:r>
                <w:r w:rsidRPr="00846E78">
                  <w:rPr>
                    <w:rFonts w:ascii="Times" w:hAnsi="Times" w:cs="Times"/>
                    <w:color w:val="000000"/>
                    <w:szCs w:val="21"/>
                  </w:rPr>
                  <w:t>spring 1995).</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t>Glaube, Hoffnung, und Liebe: Alban Berg Schriften zur Musik</w:t>
                </w:r>
                <w:r w:rsidRPr="00846E78">
                  <w:rPr>
                    <w:rFonts w:ascii="Times" w:hAnsi="Times" w:cs="Times"/>
                  </w:rPr>
                  <w:t>. Compiled with i</w:t>
                </w:r>
                <w:r>
                  <w:rPr>
                    <w:rFonts w:ascii="Times" w:hAnsi="Times" w:cs="Times"/>
                  </w:rPr>
                  <w:t xml:space="preserve">ntroduction by </w:t>
                </w:r>
                <w:r w:rsidRPr="00846E78">
                  <w:rPr>
                    <w:rFonts w:ascii="Times" w:hAnsi="Times" w:cs="Times"/>
                  </w:rPr>
                  <w:t>Frank Schneider. Leipzig: Reclam, 1981.</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Rauchhaupt, Ursula von, Editor. </w:t>
                </w:r>
                <w:r w:rsidRPr="00846E78">
                  <w:rPr>
                    <w:rFonts w:ascii="Times" w:hAnsi="Times" w:cs="Times"/>
                    <w:i/>
                  </w:rPr>
                  <w:t>Die Streichquartette der Wiener Schule: Eine Dokumentation</w:t>
                </w:r>
                <w:r>
                  <w:rPr>
                    <w:rFonts w:ascii="Times" w:hAnsi="Times" w:cs="Times"/>
                  </w:rPr>
                  <w:t xml:space="preserve">. </w:t>
                </w:r>
                <w:r w:rsidRPr="00846E78">
                  <w:rPr>
                    <w:rFonts w:ascii="Times" w:hAnsi="Times" w:cs="Times"/>
                  </w:rPr>
                  <w:t>Munich: Deutsche Grammophon, 1971.</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pStyle w:val="Heading1"/>
                </w:pPr>
                <w:r w:rsidRPr="00846E78">
                  <w:t>Correspondence</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t>Correspondence: Alban Berg and Theodor Wiesengrund-Adorno</w:t>
                </w:r>
                <w:r>
                  <w:rPr>
                    <w:rFonts w:ascii="Times" w:hAnsi="Times" w:cs="Times"/>
                  </w:rPr>
                  <w:t xml:space="preserve">. Edited by Henry Lonitz. </w:t>
                </w:r>
                <w:r w:rsidRPr="00846E78">
                  <w:rPr>
                    <w:rFonts w:ascii="Times" w:hAnsi="Times" w:cs="Times"/>
                  </w:rPr>
                  <w:t>Translated by Wieland Hoban. Cambridge: Polity Press, 2005.</w:t>
                </w:r>
              </w:p>
              <w:p w:rsidR="00646173"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Soma Morgenstern. </w:t>
                </w:r>
                <w:r w:rsidRPr="00846E78">
                  <w:rPr>
                    <w:rFonts w:ascii="Times" w:hAnsi="Times" w:cs="Times"/>
                    <w:i/>
                  </w:rPr>
                  <w:t>Alban Berg und seine Idole.</w:t>
                </w:r>
                <w:r w:rsidRPr="00846E78">
                  <w:rPr>
                    <w:rFonts w:ascii="Times" w:hAnsi="Times" w:cs="Times"/>
                  </w:rPr>
                  <w:t xml:space="preserve"> Lüneburg: Klampen, 1995.</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t>The Berg-Schoenberg Correspondence: Selected Letters</w:t>
                </w:r>
                <w:r w:rsidRPr="00846E78">
                  <w:rPr>
                    <w:rFonts w:ascii="Times" w:hAnsi="Times" w:cs="Times"/>
                  </w:rPr>
                  <w:t>. Edited</w:t>
                </w:r>
                <w:r>
                  <w:rPr>
                    <w:rFonts w:ascii="Times" w:hAnsi="Times" w:cs="Times"/>
                  </w:rPr>
                  <w:t xml:space="preserve"> by Juliane Brand, Christopher </w:t>
                </w:r>
                <w:r w:rsidRPr="00846E78">
                  <w:rPr>
                    <w:rFonts w:ascii="Times" w:hAnsi="Times" w:cs="Times"/>
                  </w:rPr>
                  <w:t xml:space="preserve">Hailey, and Donald Harris. New York: Norton, 1987. </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t xml:space="preserve">Alban </w:t>
                </w:r>
                <w:proofErr w:type="gramStart"/>
                <w:r w:rsidRPr="00846E78">
                  <w:rPr>
                    <w:rFonts w:ascii="Times" w:hAnsi="Times" w:cs="Times"/>
                    <w:i/>
                  </w:rPr>
                  <w:t>Berg :</w:t>
                </w:r>
                <w:proofErr w:type="gramEnd"/>
                <w:r w:rsidRPr="00846E78">
                  <w:rPr>
                    <w:rFonts w:ascii="Times" w:hAnsi="Times" w:cs="Times"/>
                    <w:i/>
                  </w:rPr>
                  <w:t xml:space="preserve"> Letters to His Wife</w:t>
                </w:r>
                <w:r w:rsidRPr="00846E78">
                  <w:rPr>
                    <w:rFonts w:ascii="Times" w:hAnsi="Times" w:cs="Times"/>
                  </w:rPr>
                  <w:t>. Edited, translated, and anno</w:t>
                </w:r>
                <w:r>
                  <w:rPr>
                    <w:rFonts w:ascii="Times" w:hAnsi="Times" w:cs="Times"/>
                  </w:rPr>
                  <w:t xml:space="preserve">tated by Bernard Grun. London: </w:t>
                </w:r>
                <w:r w:rsidRPr="00846E78">
                  <w:rPr>
                    <w:rFonts w:ascii="Times" w:hAnsi="Times" w:cs="Times"/>
                  </w:rPr>
                  <w:t>Faber, 1971.</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pStyle w:val="Heading1"/>
                </w:pPr>
                <w:r w:rsidRPr="00846E78">
                  <w:t>Life and Times</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t>Alban Berg and his World</w:t>
                </w:r>
                <w:r w:rsidRPr="00846E78">
                  <w:rPr>
                    <w:rFonts w:ascii="Times" w:hAnsi="Times" w:cs="Times"/>
                  </w:rPr>
                  <w:t xml:space="preserve">. Edited by Christopher Hailey. Princeton: Princeton University Press, </w:t>
                </w:r>
                <w:r w:rsidRPr="00846E78">
                  <w:rPr>
                    <w:rFonts w:ascii="Times" w:hAnsi="Times" w:cs="Times"/>
                  </w:rPr>
                  <w:tab/>
                  <w:t xml:space="preserve">2010. </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Jarman, Douglas. "'Man hat auch nur Fleisch und Blut': Toward a Berg Biography." Gable and Morgan 1991: 11-24.</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Berg, Erich Alban. </w:t>
                </w:r>
                <w:r w:rsidRPr="00846E78">
                  <w:rPr>
                    <w:rFonts w:ascii="Times" w:hAnsi="Times" w:cs="Times"/>
                    <w:i/>
                  </w:rPr>
                  <w:t>Der unverbesserliche Romantiker Alban Berg</w:t>
                </w:r>
                <w:r w:rsidRPr="00846E78">
                  <w:rPr>
                    <w:rFonts w:ascii="Times" w:hAnsi="Times" w:cs="Times"/>
                  </w:rPr>
                  <w:t>. Vienna: Ö</w:t>
                </w:r>
                <w:r>
                  <w:rPr>
                    <w:rFonts w:ascii="Times" w:hAnsi="Times" w:cs="Times"/>
                  </w:rPr>
                  <w:t xml:space="preserve">sterreichischer </w:t>
                </w:r>
                <w:r w:rsidRPr="00846E78">
                  <w:rPr>
                    <w:rFonts w:ascii="Times" w:hAnsi="Times" w:cs="Times"/>
                  </w:rPr>
                  <w:t>Bundesverlag, 1985.</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pStyle w:val="Heading1"/>
                </w:pPr>
                <w:r w:rsidRPr="00846E78">
                  <w:t>Societies and Secret Programs</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lastRenderedPageBreak/>
                  <w:t>International Alban Berg Society Newsletter</w:t>
                </w:r>
                <w:r w:rsidRPr="00846E78">
                  <w:rPr>
                    <w:rFonts w:ascii="Times" w:hAnsi="Times" w:cs="Times"/>
                  </w:rPr>
                  <w:t>, 1966-85, volumes I-X.</w:t>
                </w: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t xml:space="preserve">Alban Berg Studien, </w:t>
                </w:r>
                <w:r w:rsidRPr="00846E78">
                  <w:rPr>
                    <w:rFonts w:ascii="Times" w:hAnsi="Times" w:cs="Times"/>
                  </w:rPr>
                  <w:t>1980-present. Bd 1-6.</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Dalen, Brenda. "'Freundschaft, Liebe, und Welt': The Secret Programme of the </w:t>
                </w:r>
                <w:r w:rsidRPr="00846E78">
                  <w:rPr>
                    <w:rFonts w:ascii="Times" w:hAnsi="Times" w:cs="Times"/>
                    <w:i/>
                  </w:rPr>
                  <w:t xml:space="preserve">Chamber </w:t>
                </w:r>
                <w:r w:rsidRPr="00846E78">
                  <w:rPr>
                    <w:rFonts w:ascii="Times" w:hAnsi="Times" w:cs="Times"/>
                    <w:i/>
                  </w:rPr>
                  <w:tab/>
                  <w:t>Concerto</w:t>
                </w:r>
                <w:r w:rsidRPr="00846E78">
                  <w:rPr>
                    <w:rFonts w:ascii="Times" w:hAnsi="Times" w:cs="Times"/>
                  </w:rPr>
                  <w:t>." in Jarman 1989: 141-180.</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Jarman, Douglas. "Alban Berg, Wilhelm Fliess and the Secret Programme of the Violin Concerto. </w:t>
                </w:r>
                <w:r w:rsidRPr="00846E78">
                  <w:rPr>
                    <w:rFonts w:ascii="Times" w:hAnsi="Times" w:cs="Times"/>
                    <w:i/>
                  </w:rPr>
                  <w:t>International Alban Berg Society Newslette</w:t>
                </w:r>
                <w:r w:rsidRPr="00846E78">
                  <w:rPr>
                    <w:rFonts w:ascii="Times" w:hAnsi="Times" w:cs="Times"/>
                  </w:rPr>
                  <w:t>r 12 (1982): 5-11.</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Perle, George. "The Secret Program of the </w:t>
                </w:r>
                <w:r w:rsidRPr="00846E78">
                  <w:rPr>
                    <w:rFonts w:ascii="Times" w:hAnsi="Times" w:cs="Times"/>
                    <w:i/>
                  </w:rPr>
                  <w:t>Lyric Suite</w:t>
                </w:r>
                <w:r w:rsidRPr="00846E78">
                  <w:rPr>
                    <w:rFonts w:ascii="Times" w:hAnsi="Times" w:cs="Times"/>
                  </w:rPr>
                  <w:t xml:space="preserve">." </w:t>
                </w:r>
                <w:r w:rsidRPr="00846E78">
                  <w:rPr>
                    <w:rFonts w:ascii="Times" w:hAnsi="Times" w:cs="Times"/>
                    <w:i/>
                  </w:rPr>
                  <w:t>In</w:t>
                </w:r>
                <w:r>
                  <w:rPr>
                    <w:rFonts w:ascii="Times" w:hAnsi="Times" w:cs="Times"/>
                    <w:i/>
                  </w:rPr>
                  <w:t xml:space="preserve">ternational Alban Berg Society </w:t>
                </w:r>
                <w:r w:rsidRPr="00846E78">
                  <w:rPr>
                    <w:rFonts w:ascii="Times" w:hAnsi="Times" w:cs="Times"/>
                    <w:i/>
                  </w:rPr>
                  <w:t xml:space="preserve">Newsletter </w:t>
                </w:r>
                <w:r w:rsidRPr="00846E78">
                  <w:rPr>
                    <w:rFonts w:ascii="Times" w:hAnsi="Times" w:cs="Times"/>
                  </w:rPr>
                  <w:t xml:space="preserve">5 (1977): 4-12. Republished with a postscript in </w:t>
                </w:r>
                <w:r w:rsidRPr="00846E78">
                  <w:rPr>
                    <w:rFonts w:ascii="Times" w:hAnsi="Times" w:cs="Times"/>
                    <w:i/>
                  </w:rPr>
                  <w:t>The Musical Times</w:t>
                </w:r>
                <w:r>
                  <w:rPr>
                    <w:rFonts w:ascii="Times" w:hAnsi="Times" w:cs="Times"/>
                  </w:rPr>
                  <w:t xml:space="preserve">, 118 nos. </w:t>
                </w:r>
                <w:r w:rsidRPr="00846E78">
                  <w:rPr>
                    <w:rFonts w:ascii="Times" w:hAnsi="Times" w:cs="Times"/>
                  </w:rPr>
                  <w:t>1614 (August 1977), 1615 (September 1977), and 1616.</w:t>
                </w: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 </w:t>
                </w: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Green, Douglass M. "Berg's De Profundis: The Finale of the </w:t>
                </w:r>
                <w:r w:rsidRPr="00846E78">
                  <w:rPr>
                    <w:rFonts w:ascii="Times" w:hAnsi="Times" w:cs="Times"/>
                    <w:i/>
                  </w:rPr>
                  <w:t>Lyric Suite</w:t>
                </w:r>
                <w:r w:rsidRPr="00846E78">
                  <w:rPr>
                    <w:rFonts w:ascii="Times" w:hAnsi="Times" w:cs="Times"/>
                  </w:rPr>
                  <w:t xml:space="preserve">. </w:t>
                </w:r>
                <w:r>
                  <w:rPr>
                    <w:rFonts w:ascii="Times" w:hAnsi="Times" w:cs="Times"/>
                    <w:i/>
                  </w:rPr>
                  <w:t xml:space="preserve">International Alban Berg </w:t>
                </w:r>
                <w:r w:rsidRPr="00846E78">
                  <w:rPr>
                    <w:rFonts w:ascii="Times" w:hAnsi="Times" w:cs="Times"/>
                    <w:i/>
                  </w:rPr>
                  <w:t>Society Newsletter</w:t>
                </w:r>
                <w:r w:rsidRPr="00846E78">
                  <w:rPr>
                    <w:rFonts w:ascii="Times" w:hAnsi="Times" w:cs="Times"/>
                  </w:rPr>
                  <w:t xml:space="preserve"> 5 (1977): 13-23.</w:t>
                </w: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ab/>
                </w:r>
              </w:p>
              <w:p w:rsidR="00646173" w:rsidRPr="00846E78" w:rsidRDefault="00646173" w:rsidP="00646173">
                <w:pPr>
                  <w:pStyle w:val="Heading1"/>
                </w:pPr>
                <w:r w:rsidRPr="00846E78">
                  <w:t>Reception</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Whittall, Arnold. "Berg and the twentiet</w:t>
                </w:r>
                <w:r>
                  <w:rPr>
                    <w:rFonts w:ascii="Times" w:hAnsi="Times" w:cs="Times"/>
                  </w:rPr>
                  <w:t>h century." Pople 1997: 247-60.</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Burkholder, Peter. "Berg and the Possibility of Popularity." In Gable and Morgan 1991: 25-56.</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pStyle w:val="Heading1"/>
                </w:pPr>
                <w:r w:rsidRPr="00846E78">
                  <w:t>Analytical Studies</w:t>
                </w:r>
              </w:p>
              <w:p w:rsidR="00646173" w:rsidRPr="00846E78" w:rsidRDefault="00646173" w:rsidP="00646173">
                <w:pPr>
                  <w:widowControl w:val="0"/>
                  <w:autoSpaceDE w:val="0"/>
                  <w:autoSpaceDN w:val="0"/>
                  <w:adjustRightInd w:val="0"/>
                  <w:rPr>
                    <w:rFonts w:ascii="Times" w:hAnsi="Times" w:cs="Times"/>
                    <w:b/>
                  </w:rPr>
                </w:pPr>
              </w:p>
              <w:p w:rsidR="00646173" w:rsidRPr="00846E78" w:rsidRDefault="00646173" w:rsidP="00646173">
                <w:pPr>
                  <w:pStyle w:val="Heading2"/>
                </w:pPr>
                <w:r w:rsidRPr="00846E78">
                  <w:t>General</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color w:val="000000"/>
                  </w:rPr>
                </w:pPr>
                <w:r w:rsidRPr="00846E78">
                  <w:rPr>
                    <w:rFonts w:ascii="Times" w:hAnsi="Times" w:cs="Times"/>
                    <w:color w:val="000000"/>
                  </w:rPr>
                  <w:t xml:space="preserve">Jarman, Douglas. "Alban Berg: The Origins of a Method." </w:t>
                </w:r>
                <w:r w:rsidRPr="00846E78">
                  <w:rPr>
                    <w:rFonts w:ascii="Times" w:hAnsi="Times" w:cs="Times"/>
                    <w:i/>
                    <w:color w:val="000000"/>
                  </w:rPr>
                  <w:t>Music Analysis</w:t>
                </w:r>
                <w:r w:rsidRPr="00846E78">
                  <w:rPr>
                    <w:rFonts w:ascii="Times" w:hAnsi="Times" w:cs="Times"/>
                    <w:color w:val="000000"/>
                  </w:rPr>
                  <w:t xml:space="preserve"> 6, no. 3 (Oct. 1987): </w:t>
                </w:r>
                <w:r w:rsidRPr="00846E78">
                  <w:rPr>
                    <w:rFonts w:ascii="Times" w:hAnsi="Times" w:cs="Times"/>
                    <w:color w:val="000000"/>
                  </w:rPr>
                  <w:tab/>
                  <w:t>273-88.</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Perle, George. "Berg's Master Array of the Interval Cycles." </w:t>
                </w:r>
                <w:r w:rsidRPr="00846E78">
                  <w:rPr>
                    <w:rFonts w:ascii="Times" w:hAnsi="Times" w:cs="Times"/>
                    <w:i/>
                  </w:rPr>
                  <w:t>The Musical Quarterly</w:t>
                </w:r>
                <w:r w:rsidRPr="00846E78">
                  <w:rPr>
                    <w:rFonts w:ascii="Times" w:hAnsi="Times" w:cs="Times"/>
                  </w:rPr>
                  <w:t xml:space="preserve"> 63, no. 1 </w:t>
                </w:r>
                <w:r w:rsidRPr="00846E78">
                  <w:rPr>
                    <w:rFonts w:ascii="Times" w:hAnsi="Times" w:cs="Times"/>
                  </w:rPr>
                  <w:tab/>
                  <w:t>(Jan. 1977): 1-30.</w:t>
                </w:r>
              </w:p>
              <w:p w:rsidR="00646173" w:rsidRPr="00846E78" w:rsidRDefault="00646173" w:rsidP="00646173">
                <w:pPr>
                  <w:widowControl w:val="0"/>
                  <w:autoSpaceDE w:val="0"/>
                  <w:autoSpaceDN w:val="0"/>
                  <w:adjustRightInd w:val="0"/>
                  <w:rPr>
                    <w:rFonts w:ascii="Times" w:hAnsi="Times" w:cs="Times"/>
                    <w:b/>
                  </w:rPr>
                </w:pPr>
              </w:p>
              <w:p w:rsidR="00646173" w:rsidRPr="00846E78" w:rsidRDefault="00646173" w:rsidP="00646173">
                <w:pPr>
                  <w:pStyle w:val="Heading2"/>
                </w:pPr>
                <w:r w:rsidRPr="00846E78">
                  <w:t>Books and Collections</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t>The Cambridge Companion to Berg</w:t>
                </w:r>
                <w:r w:rsidRPr="00846E78">
                  <w:rPr>
                    <w:rFonts w:ascii="Times" w:hAnsi="Times" w:cs="Times"/>
                  </w:rPr>
                  <w:t>. Edited by Anthony Pople. C</w:t>
                </w:r>
                <w:r>
                  <w:rPr>
                    <w:rFonts w:ascii="Times" w:hAnsi="Times" w:cs="Times"/>
                  </w:rPr>
                  <w:t xml:space="preserve">ambridge: Cambridge University </w:t>
                </w:r>
                <w:r w:rsidRPr="00846E78">
                  <w:rPr>
                    <w:rFonts w:ascii="Times" w:hAnsi="Times" w:cs="Times"/>
                  </w:rPr>
                  <w:t xml:space="preserve">Press, 1997. </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Adorno, Theodor W. </w:t>
                </w:r>
                <w:r w:rsidRPr="00846E78">
                  <w:rPr>
                    <w:rFonts w:ascii="Times" w:hAnsi="Times" w:cs="Times"/>
                    <w:i/>
                  </w:rPr>
                  <w:t>Alban Berg, Master of the Smallest Link</w:t>
                </w:r>
                <w:r w:rsidRPr="00846E78">
                  <w:rPr>
                    <w:rFonts w:ascii="Times" w:hAnsi="Times" w:cs="Times"/>
                  </w:rPr>
                  <w:t>. Trans</w:t>
                </w:r>
                <w:r>
                  <w:rPr>
                    <w:rFonts w:ascii="Times" w:hAnsi="Times" w:cs="Times"/>
                  </w:rPr>
                  <w:t xml:space="preserve">lated with an introduction and </w:t>
                </w:r>
                <w:r w:rsidRPr="00846E78">
                  <w:rPr>
                    <w:rFonts w:ascii="Times" w:hAnsi="Times" w:cs="Times"/>
                  </w:rPr>
                  <w:t>annotation by Juliane Brand and Christopher Hailey. C</w:t>
                </w:r>
                <w:r>
                  <w:rPr>
                    <w:rFonts w:ascii="Times" w:hAnsi="Times" w:cs="Times"/>
                  </w:rPr>
                  <w:t xml:space="preserve">ambridge: Cambridge University </w:t>
                </w:r>
                <w:r w:rsidRPr="00846E78">
                  <w:rPr>
                    <w:rFonts w:ascii="Times" w:hAnsi="Times" w:cs="Times"/>
                  </w:rPr>
                  <w:t>Press, 1991.</w:t>
                </w:r>
                <w:r>
                  <w:rPr>
                    <w:rFonts w:ascii="Times" w:hAnsi="Times" w:cs="Times"/>
                  </w:rPr>
                  <w:t xml:space="preserve"> </w:t>
                </w:r>
                <w:r w:rsidRPr="00846E78">
                  <w:rPr>
                    <w:rFonts w:ascii="Times" w:hAnsi="Times" w:cs="Times"/>
                  </w:rPr>
                  <w:t xml:space="preserve">Originally </w:t>
                </w:r>
                <w:r w:rsidRPr="00846E78">
                  <w:rPr>
                    <w:rFonts w:ascii="Times" w:hAnsi="Times" w:cs="Times"/>
                    <w:i/>
                  </w:rPr>
                  <w:t xml:space="preserve">Alban Berg: Der Meister des kleinsten Übergangs </w:t>
                </w:r>
                <w:r>
                  <w:rPr>
                    <w:rFonts w:ascii="Times" w:hAnsi="Times" w:cs="Times"/>
                  </w:rPr>
                  <w:t>(1968).</w:t>
                </w: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i/>
                  </w:rPr>
                  <w:t>Alban Berg: Historical and Analytical Perspectives</w:t>
                </w:r>
                <w:r w:rsidRPr="00846E78">
                  <w:rPr>
                    <w:rFonts w:ascii="Times" w:hAnsi="Times" w:cs="Times"/>
                  </w:rPr>
                  <w:t>. Edite</w:t>
                </w:r>
                <w:r>
                  <w:rPr>
                    <w:rFonts w:ascii="Times" w:hAnsi="Times" w:cs="Times"/>
                  </w:rPr>
                  <w:t xml:space="preserve">d by David Gable and Robert P. </w:t>
                </w:r>
                <w:r w:rsidRPr="00846E78">
                  <w:rPr>
                    <w:rFonts w:ascii="Times" w:hAnsi="Times" w:cs="Times"/>
                  </w:rPr>
                  <w:t xml:space="preserve">Morgan. Oxford: Clarendon Press, 1991. </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Headlam, Dave. </w:t>
                </w:r>
                <w:r w:rsidRPr="00846E78">
                  <w:rPr>
                    <w:rFonts w:ascii="Times" w:hAnsi="Times" w:cs="Times"/>
                    <w:i/>
                  </w:rPr>
                  <w:t>The Music of Alban Berg</w:t>
                </w:r>
                <w:r w:rsidRPr="00846E78">
                  <w:rPr>
                    <w:rFonts w:ascii="Times" w:hAnsi="Times" w:cs="Times"/>
                  </w:rPr>
                  <w:t>. New Haven: Yale University Press, 1996.</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Jarman, Douglas, Editor. </w:t>
                </w:r>
                <w:r w:rsidRPr="00846E78">
                  <w:rPr>
                    <w:rFonts w:ascii="Times" w:hAnsi="Times" w:cs="Times"/>
                    <w:i/>
                  </w:rPr>
                  <w:t>The Berg Companion</w:t>
                </w:r>
                <w:r w:rsidRPr="00846E78">
                  <w:rPr>
                    <w:rFonts w:ascii="Times" w:hAnsi="Times" w:cs="Times"/>
                  </w:rPr>
                  <w:t>. Macmillan: H</w:t>
                </w:r>
                <w:r>
                  <w:rPr>
                    <w:rFonts w:ascii="Times" w:hAnsi="Times" w:cs="Times"/>
                  </w:rPr>
                  <w:t xml:space="preserve">oundslow, Basingstoke, London: </w:t>
                </w:r>
                <w:r w:rsidRPr="00846E78">
                  <w:rPr>
                    <w:rFonts w:ascii="Times" w:hAnsi="Times" w:cs="Times"/>
                  </w:rPr>
                  <w:t xml:space="preserve">1989 (also Boston: Northeastern University Press, 1989).  </w:t>
                </w:r>
                <w:r w:rsidRPr="00846E78">
                  <w:rPr>
                    <w:rFonts w:ascii="Times" w:hAnsi="Times" w:cs="Times"/>
                  </w:rPr>
                  <w:tab/>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Jarman, Douglas. </w:t>
                </w:r>
                <w:r w:rsidRPr="00846E78">
                  <w:rPr>
                    <w:rFonts w:ascii="Times" w:hAnsi="Times" w:cs="Times"/>
                    <w:i/>
                  </w:rPr>
                  <w:t>The Music of Alban Berg</w:t>
                </w:r>
                <w:r w:rsidRPr="00846E78">
                  <w:rPr>
                    <w:rFonts w:ascii="Times" w:hAnsi="Times" w:cs="Times"/>
                  </w:rPr>
                  <w:t>. Berkeley: University of California Press, 1985.</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lastRenderedPageBreak/>
                  <w:t xml:space="preserve">Reich, Willi. </w:t>
                </w:r>
                <w:r w:rsidRPr="00846E78">
                  <w:rPr>
                    <w:rFonts w:ascii="Times" w:hAnsi="Times" w:cs="Times"/>
                    <w:i/>
                  </w:rPr>
                  <w:t>Alban Berg</w:t>
                </w:r>
                <w:r w:rsidRPr="00846E78">
                  <w:rPr>
                    <w:rFonts w:ascii="Times" w:hAnsi="Times" w:cs="Times"/>
                  </w:rPr>
                  <w:t>. Translated by Cornelius Cardew. London: Thames and Hudson, 1965.</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Redlich, Hans. </w:t>
                </w:r>
                <w:r w:rsidRPr="00846E78">
                  <w:rPr>
                    <w:rFonts w:ascii="Times" w:hAnsi="Times" w:cs="Times"/>
                    <w:i/>
                  </w:rPr>
                  <w:t>Alban Berg: The Man and the Musician</w:t>
                </w:r>
                <w:r w:rsidRPr="00846E78">
                  <w:rPr>
                    <w:rFonts w:ascii="Times" w:hAnsi="Times" w:cs="Times"/>
                  </w:rPr>
                  <w:t>. London: John Calder, 1957.</w:t>
                </w:r>
              </w:p>
              <w:p w:rsidR="00646173" w:rsidRDefault="00646173" w:rsidP="00646173">
                <w:pPr>
                  <w:widowControl w:val="0"/>
                  <w:autoSpaceDE w:val="0"/>
                  <w:autoSpaceDN w:val="0"/>
                  <w:adjustRightInd w:val="0"/>
                  <w:rPr>
                    <w:rFonts w:ascii="Times" w:hAnsi="Times" w:cs="Times"/>
                  </w:rPr>
                </w:pPr>
                <w:r w:rsidRPr="00846E78">
                  <w:rPr>
                    <w:rFonts w:ascii="Times" w:hAnsi="Times" w:cs="Times"/>
                  </w:rPr>
                  <w:t xml:space="preserve">English edition is a “transcription and condensation” of German version, </w:t>
                </w:r>
                <w:r w:rsidRPr="00846E78">
                  <w:rPr>
                    <w:rFonts w:ascii="Times" w:hAnsi="Times" w:cs="Times"/>
                    <w:i/>
                  </w:rPr>
                  <w:t>Alban Berg</w:t>
                </w:r>
                <w:proofErr w:type="gramStart"/>
                <w:r w:rsidRPr="00846E78">
                  <w:rPr>
                    <w:rFonts w:ascii="Times" w:hAnsi="Times" w:cs="Times"/>
                    <w:i/>
                  </w:rPr>
                  <w:t>:Versuch</w:t>
                </w:r>
                <w:proofErr w:type="gramEnd"/>
                <w:r w:rsidRPr="00846E78">
                  <w:rPr>
                    <w:rFonts w:ascii="Times" w:hAnsi="Times" w:cs="Times"/>
                    <w:i/>
                  </w:rPr>
                  <w:t xml:space="preserve"> einer Würdigung</w:t>
                </w:r>
                <w:r>
                  <w:rPr>
                    <w:rFonts w:ascii="Times" w:hAnsi="Times" w:cs="Times"/>
                  </w:rPr>
                  <w:t>.</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pStyle w:val="Heading2"/>
                </w:pPr>
                <w:r w:rsidRPr="00846E78">
                  <w:t>Sketch Study</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Hall, Patricia. </w:t>
                </w:r>
                <w:r w:rsidRPr="00846E78">
                  <w:rPr>
                    <w:rFonts w:ascii="Times" w:hAnsi="Times" w:cs="Times"/>
                    <w:i/>
                  </w:rPr>
                  <w:t>A View of Berg’s Lulu Through the Autograph Sources</w:t>
                </w:r>
                <w:r>
                  <w:rPr>
                    <w:rFonts w:ascii="Times" w:hAnsi="Times" w:cs="Times"/>
                  </w:rPr>
                  <w:t>. Berkeley: University of Calif</w:t>
                </w:r>
                <w:r w:rsidRPr="00846E78">
                  <w:rPr>
                    <w:rFonts w:ascii="Times" w:hAnsi="Times" w:cs="Times"/>
                  </w:rPr>
                  <w:t>o</w:t>
                </w:r>
                <w:r>
                  <w:rPr>
                    <w:rFonts w:ascii="Times" w:hAnsi="Times" w:cs="Times"/>
                  </w:rPr>
                  <w:t>r</w:t>
                </w:r>
                <w:r w:rsidRPr="00846E78">
                  <w:rPr>
                    <w:rFonts w:ascii="Times" w:hAnsi="Times" w:cs="Times"/>
                  </w:rPr>
                  <w:t>nia Press, 1996.</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Hall, Patricia. </w:t>
                </w:r>
                <w:r w:rsidRPr="00846E78">
                  <w:rPr>
                    <w:rFonts w:ascii="Times" w:hAnsi="Times" w:cs="Times"/>
                    <w:i/>
                  </w:rPr>
                  <w:t>Berg's Wozzeck</w:t>
                </w:r>
                <w:r w:rsidRPr="00846E78">
                  <w:rPr>
                    <w:rFonts w:ascii="Times" w:hAnsi="Times" w:cs="Times"/>
                  </w:rPr>
                  <w:t xml:space="preserve">. </w:t>
                </w:r>
                <w:r w:rsidRPr="00846E78">
                  <w:rPr>
                    <w:rFonts w:ascii="Times" w:hAnsi="Times" w:cs="Times"/>
                    <w:i/>
                  </w:rPr>
                  <w:t>Studies in Musical Genesis, Structure, and Interpretation</w:t>
                </w:r>
                <w:r>
                  <w:rPr>
                    <w:rFonts w:ascii="Times" w:hAnsi="Times" w:cs="Times"/>
                  </w:rPr>
                  <w:t xml:space="preserve">. Oxford: </w:t>
                </w:r>
                <w:r w:rsidRPr="00846E78">
                  <w:rPr>
                    <w:rFonts w:ascii="Times" w:hAnsi="Times" w:cs="Times"/>
                  </w:rPr>
                  <w:t>Oxford University Press, 2011.</w:t>
                </w:r>
              </w:p>
              <w:p w:rsidR="00646173" w:rsidRPr="00846E78" w:rsidRDefault="00646173" w:rsidP="00646173">
                <w:pPr>
                  <w:widowControl w:val="0"/>
                  <w:autoSpaceDE w:val="0"/>
                  <w:autoSpaceDN w:val="0"/>
                  <w:adjustRightInd w:val="0"/>
                  <w:rPr>
                    <w:rFonts w:ascii="Times" w:hAnsi="Times" w:cs="Times"/>
                  </w:rPr>
                </w:pPr>
              </w:p>
              <w:p w:rsidR="00646173" w:rsidRDefault="00646173" w:rsidP="00646173">
                <w:pPr>
                  <w:pStyle w:val="Heading2"/>
                </w:pPr>
                <w:r w:rsidRPr="00846E78">
                  <w:t>Operas</w:t>
                </w:r>
              </w:p>
              <w:p w:rsidR="00646173" w:rsidRPr="003E7530" w:rsidRDefault="00646173" w:rsidP="00646173">
                <w:pPr>
                  <w:widowControl w:val="0"/>
                  <w:autoSpaceDE w:val="0"/>
                  <w:autoSpaceDN w:val="0"/>
                  <w:adjustRightInd w:val="0"/>
                  <w:rPr>
                    <w:rFonts w:ascii="Times" w:hAnsi="Times" w:cs="Times"/>
                    <w:b/>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Perle, George. </w:t>
                </w:r>
                <w:r w:rsidRPr="00846E78">
                  <w:rPr>
                    <w:rFonts w:ascii="Times" w:hAnsi="Times" w:cs="Times"/>
                    <w:i/>
                  </w:rPr>
                  <w:t>The Operas of Alban Berg</w:t>
                </w:r>
                <w:r w:rsidRPr="00846E78">
                  <w:rPr>
                    <w:rFonts w:ascii="Times" w:hAnsi="Times" w:cs="Times"/>
                  </w:rPr>
                  <w:t xml:space="preserve">: </w:t>
                </w:r>
                <w:r w:rsidRPr="00846E78">
                  <w:rPr>
                    <w:rFonts w:ascii="Times" w:hAnsi="Times" w:cs="Times"/>
                    <w:i/>
                  </w:rPr>
                  <w:t>Volume One: Wozzeck</w:t>
                </w:r>
                <w:r w:rsidRPr="00846E78">
                  <w:rPr>
                    <w:rFonts w:ascii="Times" w:hAnsi="Times" w:cs="Times"/>
                  </w:rPr>
                  <w:t xml:space="preserve">. Berkeley: University of </w:t>
                </w:r>
                <w:r w:rsidRPr="00846E78">
                  <w:rPr>
                    <w:rFonts w:ascii="Times" w:hAnsi="Times" w:cs="Times"/>
                  </w:rPr>
                  <w:tab/>
                  <w:t>California Press, 1980</w:t>
                </w:r>
                <w:r w:rsidRPr="00846E78">
                  <w:rPr>
                    <w:rFonts w:ascii="Times" w:hAnsi="Times" w:cs="Times"/>
                    <w:i/>
                  </w:rPr>
                  <w:t>. Volume Two: Lulu</w:t>
                </w:r>
                <w:r w:rsidRPr="00846E78">
                  <w:rPr>
                    <w:rFonts w:ascii="Times" w:hAnsi="Times" w:cs="Times"/>
                  </w:rPr>
                  <w:t>. Berkeley: University of California Press, 1985.</w:t>
                </w:r>
              </w:p>
              <w:p w:rsidR="00646173" w:rsidRDefault="00646173" w:rsidP="00646173">
                <w:pPr>
                  <w:widowControl w:val="0"/>
                  <w:autoSpaceDE w:val="0"/>
                  <w:autoSpaceDN w:val="0"/>
                  <w:adjustRightInd w:val="0"/>
                  <w:rPr>
                    <w:rFonts w:ascii="Times" w:hAnsi="Times" w:cs="Times"/>
                    <w:b/>
                  </w:rPr>
                </w:pPr>
              </w:p>
              <w:p w:rsidR="00646173" w:rsidRPr="00846E78" w:rsidRDefault="00646173" w:rsidP="00646173">
                <w:pPr>
                  <w:pStyle w:val="Heading2"/>
                </w:pPr>
                <w:r w:rsidRPr="00846E78">
                  <w:t>Bibliographies</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Simms, Bryan. </w:t>
                </w:r>
                <w:r w:rsidRPr="00846E78">
                  <w:rPr>
                    <w:rFonts w:ascii="Times" w:hAnsi="Times" w:cs="Times"/>
                    <w:i/>
                  </w:rPr>
                  <w:t>Alban Berg:  A Research and Information Guide</w:t>
                </w:r>
                <w:r w:rsidRPr="00846E78">
                  <w:rPr>
                    <w:rFonts w:ascii="Times" w:hAnsi="Times" w:cs="Times"/>
                  </w:rPr>
                  <w:t xml:space="preserve">. 1996 first ed. </w:t>
                </w:r>
                <w:r w:rsidRPr="00846E78">
                  <w:rPr>
                    <w:rFonts w:ascii="Times" w:hAnsi="Times" w:cs="Times"/>
                    <w:i/>
                  </w:rPr>
                  <w:t xml:space="preserve">Composer </w:t>
                </w:r>
                <w:r w:rsidRPr="00846E78">
                  <w:rPr>
                    <w:rFonts w:ascii="Times" w:hAnsi="Times" w:cs="Times"/>
                    <w:i/>
                  </w:rPr>
                  <w:tab/>
                  <w:t>Resource Manuals in the Garland Reference Library</w:t>
                </w:r>
                <w:r w:rsidRPr="00846E78">
                  <w:rPr>
                    <w:rFonts w:ascii="Times" w:hAnsi="Times" w:cs="Times"/>
                  </w:rPr>
                  <w:t>.  New York: Garland.</w:t>
                </w:r>
              </w:p>
              <w:p w:rsidR="00646173" w:rsidRPr="00846E78" w:rsidRDefault="00646173" w:rsidP="00646173">
                <w:pPr>
                  <w:widowControl w:val="0"/>
                  <w:autoSpaceDE w:val="0"/>
                  <w:autoSpaceDN w:val="0"/>
                  <w:adjustRightInd w:val="0"/>
                  <w:rPr>
                    <w:rFonts w:ascii="Times" w:hAnsi="Times" w:cs="Times"/>
                  </w:rPr>
                </w:pPr>
              </w:p>
              <w:p w:rsidR="00646173" w:rsidRPr="00846E78" w:rsidRDefault="00646173" w:rsidP="00646173">
                <w:pPr>
                  <w:widowControl w:val="0"/>
                  <w:autoSpaceDE w:val="0"/>
                  <w:autoSpaceDN w:val="0"/>
                  <w:adjustRightInd w:val="0"/>
                  <w:rPr>
                    <w:rFonts w:ascii="Times" w:hAnsi="Times" w:cs="Times"/>
                  </w:rPr>
                </w:pPr>
                <w:r w:rsidRPr="00846E78">
                  <w:rPr>
                    <w:rFonts w:ascii="Times" w:hAnsi="Times" w:cs="Times"/>
                  </w:rPr>
                  <w:t xml:space="preserve">Jarman, Douglas.  "Alban Berg" in </w:t>
                </w:r>
                <w:r w:rsidRPr="00846E78">
                  <w:rPr>
                    <w:rFonts w:ascii="Times" w:hAnsi="Times" w:cs="Times"/>
                    <w:i/>
                  </w:rPr>
                  <w:t>Grove Music Online</w:t>
                </w:r>
                <w:r w:rsidRPr="00846E78">
                  <w:rPr>
                    <w:rFonts w:ascii="Times" w:hAnsi="Times" w:cs="Times"/>
                  </w:rPr>
                  <w:t>.</w:t>
                </w:r>
              </w:p>
              <w:p w:rsidR="00646173" w:rsidRDefault="00646173" w:rsidP="00646173">
                <w:pPr>
                  <w:rPr>
                    <w:rFonts w:ascii="Times" w:hAnsi="Times" w:cs="Times"/>
                  </w:rPr>
                </w:pPr>
              </w:p>
              <w:p w:rsidR="00646173" w:rsidRDefault="00646173" w:rsidP="00646173">
                <w:pPr>
                  <w:rPr>
                    <w:rFonts w:ascii="Times" w:hAnsi="Times" w:cs="Times"/>
                  </w:rPr>
                </w:pPr>
                <w:r>
                  <w:rPr>
                    <w:rFonts w:ascii="Times" w:hAnsi="Times" w:cs="Times"/>
                  </w:rPr>
                  <w:t>OUP Online Bibliographies. "Alban Berg" by Dave Headlam, 2012.</w:t>
                </w:r>
              </w:p>
              <w:p w:rsidR="00646173" w:rsidRDefault="00646173" w:rsidP="00646173">
                <w:pPr>
                  <w:rPr>
                    <w:rFonts w:ascii="Times" w:hAnsi="Times" w:cs="Time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CCFF70F675A6B40B8293C7A05F1FC78"/>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173" w:rsidRDefault="00646173" w:rsidP="007A0D55">
      <w:pPr>
        <w:spacing w:after="0" w:line="240" w:lineRule="auto"/>
      </w:pPr>
      <w:r>
        <w:separator/>
      </w:r>
    </w:p>
  </w:endnote>
  <w:endnote w:type="continuationSeparator" w:id="0">
    <w:p w:rsidR="00646173" w:rsidRDefault="006461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173" w:rsidRDefault="00646173" w:rsidP="007A0D55">
      <w:pPr>
        <w:spacing w:after="0" w:line="240" w:lineRule="auto"/>
      </w:pPr>
      <w:r>
        <w:separator/>
      </w:r>
    </w:p>
  </w:footnote>
  <w:footnote w:type="continuationSeparator" w:id="0">
    <w:p w:rsidR="00646173" w:rsidRDefault="006461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617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61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1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6173"/>
    <w:rPr>
      <w:sz w:val="16"/>
      <w:szCs w:val="16"/>
    </w:rPr>
  </w:style>
  <w:style w:type="paragraph" w:styleId="CommentText">
    <w:name w:val="annotation text"/>
    <w:basedOn w:val="Normal"/>
    <w:link w:val="CommentTextChar"/>
    <w:uiPriority w:val="99"/>
    <w:semiHidden/>
    <w:unhideWhenUsed/>
    <w:rsid w:val="00646173"/>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646173"/>
    <w:rPr>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61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1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6173"/>
    <w:rPr>
      <w:sz w:val="16"/>
      <w:szCs w:val="16"/>
    </w:rPr>
  </w:style>
  <w:style w:type="paragraph" w:styleId="CommentText">
    <w:name w:val="annotation text"/>
    <w:basedOn w:val="Normal"/>
    <w:link w:val="CommentTextChar"/>
    <w:uiPriority w:val="99"/>
    <w:semiHidden/>
    <w:unhideWhenUsed/>
    <w:rsid w:val="00646173"/>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646173"/>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3650FE9FF90A4AB3FCB256DE0AF226"/>
        <w:category>
          <w:name w:val="General"/>
          <w:gallery w:val="placeholder"/>
        </w:category>
        <w:types>
          <w:type w:val="bbPlcHdr"/>
        </w:types>
        <w:behaviors>
          <w:behavior w:val="content"/>
        </w:behaviors>
        <w:guid w:val="{EFB45C32-B70E-8545-999E-6C25907B7AC6}"/>
      </w:docPartPr>
      <w:docPartBody>
        <w:p w:rsidR="00000000" w:rsidRDefault="004E117A">
          <w:pPr>
            <w:pStyle w:val="D53650FE9FF90A4AB3FCB256DE0AF226"/>
          </w:pPr>
          <w:r w:rsidRPr="00CC586D">
            <w:rPr>
              <w:rStyle w:val="PlaceholderText"/>
              <w:b/>
              <w:color w:val="FFFFFF" w:themeColor="background1"/>
            </w:rPr>
            <w:t>[Salutation]</w:t>
          </w:r>
        </w:p>
      </w:docPartBody>
    </w:docPart>
    <w:docPart>
      <w:docPartPr>
        <w:name w:val="B1BB814B9E8B004DB9BC36F1207A3CE7"/>
        <w:category>
          <w:name w:val="General"/>
          <w:gallery w:val="placeholder"/>
        </w:category>
        <w:types>
          <w:type w:val="bbPlcHdr"/>
        </w:types>
        <w:behaviors>
          <w:behavior w:val="content"/>
        </w:behaviors>
        <w:guid w:val="{91D4831C-AA0F-7D49-B10A-4145B914C91D}"/>
      </w:docPartPr>
      <w:docPartBody>
        <w:p w:rsidR="00000000" w:rsidRDefault="004E117A">
          <w:pPr>
            <w:pStyle w:val="B1BB814B9E8B004DB9BC36F1207A3CE7"/>
          </w:pPr>
          <w:r>
            <w:rPr>
              <w:rStyle w:val="PlaceholderText"/>
            </w:rPr>
            <w:t>[First name]</w:t>
          </w:r>
        </w:p>
      </w:docPartBody>
    </w:docPart>
    <w:docPart>
      <w:docPartPr>
        <w:name w:val="027B4187272DFB4FBA84BC792A8B86B0"/>
        <w:category>
          <w:name w:val="General"/>
          <w:gallery w:val="placeholder"/>
        </w:category>
        <w:types>
          <w:type w:val="bbPlcHdr"/>
        </w:types>
        <w:behaviors>
          <w:behavior w:val="content"/>
        </w:behaviors>
        <w:guid w:val="{ECDE8AD8-C783-4942-A488-BBE3F2EF1091}"/>
      </w:docPartPr>
      <w:docPartBody>
        <w:p w:rsidR="00000000" w:rsidRDefault="004E117A">
          <w:pPr>
            <w:pStyle w:val="027B4187272DFB4FBA84BC792A8B86B0"/>
          </w:pPr>
          <w:r>
            <w:rPr>
              <w:rStyle w:val="PlaceholderText"/>
            </w:rPr>
            <w:t>[Middle name]</w:t>
          </w:r>
        </w:p>
      </w:docPartBody>
    </w:docPart>
    <w:docPart>
      <w:docPartPr>
        <w:name w:val="3D956E07590373419DDE1D60B3B0A709"/>
        <w:category>
          <w:name w:val="General"/>
          <w:gallery w:val="placeholder"/>
        </w:category>
        <w:types>
          <w:type w:val="bbPlcHdr"/>
        </w:types>
        <w:behaviors>
          <w:behavior w:val="content"/>
        </w:behaviors>
        <w:guid w:val="{4E1C804A-3737-314C-90C6-66CF8FF8BAFC}"/>
      </w:docPartPr>
      <w:docPartBody>
        <w:p w:rsidR="00000000" w:rsidRDefault="004E117A">
          <w:pPr>
            <w:pStyle w:val="3D956E07590373419DDE1D60B3B0A709"/>
          </w:pPr>
          <w:r>
            <w:rPr>
              <w:rStyle w:val="PlaceholderText"/>
            </w:rPr>
            <w:t>[Last name]</w:t>
          </w:r>
        </w:p>
      </w:docPartBody>
    </w:docPart>
    <w:docPart>
      <w:docPartPr>
        <w:name w:val="723B4715BCB9114CBC06C83BA7DB2EF2"/>
        <w:category>
          <w:name w:val="General"/>
          <w:gallery w:val="placeholder"/>
        </w:category>
        <w:types>
          <w:type w:val="bbPlcHdr"/>
        </w:types>
        <w:behaviors>
          <w:behavior w:val="content"/>
        </w:behaviors>
        <w:guid w:val="{D91AD14B-95A3-C74E-8713-353AD055E146}"/>
      </w:docPartPr>
      <w:docPartBody>
        <w:p w:rsidR="00000000" w:rsidRDefault="004E117A">
          <w:pPr>
            <w:pStyle w:val="723B4715BCB9114CBC06C83BA7DB2EF2"/>
          </w:pPr>
          <w:r>
            <w:rPr>
              <w:rStyle w:val="PlaceholderText"/>
            </w:rPr>
            <w:t>[Enter your biography]</w:t>
          </w:r>
        </w:p>
      </w:docPartBody>
    </w:docPart>
    <w:docPart>
      <w:docPartPr>
        <w:name w:val="77575F67840AD446A9DF26DDD2B97E56"/>
        <w:category>
          <w:name w:val="General"/>
          <w:gallery w:val="placeholder"/>
        </w:category>
        <w:types>
          <w:type w:val="bbPlcHdr"/>
        </w:types>
        <w:behaviors>
          <w:behavior w:val="content"/>
        </w:behaviors>
        <w:guid w:val="{F4C9FB17-9016-6548-A42A-0D94045569E7}"/>
      </w:docPartPr>
      <w:docPartBody>
        <w:p w:rsidR="00000000" w:rsidRDefault="004E117A">
          <w:pPr>
            <w:pStyle w:val="77575F67840AD446A9DF26DDD2B97E56"/>
          </w:pPr>
          <w:r>
            <w:rPr>
              <w:rStyle w:val="PlaceholderText"/>
            </w:rPr>
            <w:t>[Enter the institution with which you are affiliated]</w:t>
          </w:r>
        </w:p>
      </w:docPartBody>
    </w:docPart>
    <w:docPart>
      <w:docPartPr>
        <w:name w:val="53E2864EE595194293E008BC65B3225C"/>
        <w:category>
          <w:name w:val="General"/>
          <w:gallery w:val="placeholder"/>
        </w:category>
        <w:types>
          <w:type w:val="bbPlcHdr"/>
        </w:types>
        <w:behaviors>
          <w:behavior w:val="content"/>
        </w:behaviors>
        <w:guid w:val="{DE4C8E8A-A6BF-324F-9A00-E0386C373512}"/>
      </w:docPartPr>
      <w:docPartBody>
        <w:p w:rsidR="00000000" w:rsidRDefault="004E117A">
          <w:pPr>
            <w:pStyle w:val="53E2864EE595194293E008BC65B3225C"/>
          </w:pPr>
          <w:r w:rsidRPr="00EF74F7">
            <w:rPr>
              <w:b/>
              <w:color w:val="808080" w:themeColor="background1" w:themeShade="80"/>
            </w:rPr>
            <w:t>[Enter the headword for your article]</w:t>
          </w:r>
        </w:p>
      </w:docPartBody>
    </w:docPart>
    <w:docPart>
      <w:docPartPr>
        <w:name w:val="6879E37A95A6AC46A7E8EA6A77A19A65"/>
        <w:category>
          <w:name w:val="General"/>
          <w:gallery w:val="placeholder"/>
        </w:category>
        <w:types>
          <w:type w:val="bbPlcHdr"/>
        </w:types>
        <w:behaviors>
          <w:behavior w:val="content"/>
        </w:behaviors>
        <w:guid w:val="{E91031FE-01C4-F648-A489-7FC2B150C1AE}"/>
      </w:docPartPr>
      <w:docPartBody>
        <w:p w:rsidR="00000000" w:rsidRDefault="004E117A">
          <w:pPr>
            <w:pStyle w:val="6879E37A95A6AC46A7E8EA6A77A19A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FB7A58899D1A408917C1011C088B68"/>
        <w:category>
          <w:name w:val="General"/>
          <w:gallery w:val="placeholder"/>
        </w:category>
        <w:types>
          <w:type w:val="bbPlcHdr"/>
        </w:types>
        <w:behaviors>
          <w:behavior w:val="content"/>
        </w:behaviors>
        <w:guid w:val="{FC9CC687-62A3-A044-8DBF-9944E68777C6}"/>
      </w:docPartPr>
      <w:docPartBody>
        <w:p w:rsidR="00000000" w:rsidRDefault="004E117A">
          <w:pPr>
            <w:pStyle w:val="31FB7A58899D1A408917C1011C088B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18B26CF312DB4E9B6EEA30864DB966"/>
        <w:category>
          <w:name w:val="General"/>
          <w:gallery w:val="placeholder"/>
        </w:category>
        <w:types>
          <w:type w:val="bbPlcHdr"/>
        </w:types>
        <w:behaviors>
          <w:behavior w:val="content"/>
        </w:behaviors>
        <w:guid w:val="{7BEE22BB-E577-FF40-8300-2D0DB079537C}"/>
      </w:docPartPr>
      <w:docPartBody>
        <w:p w:rsidR="00000000" w:rsidRDefault="004E117A">
          <w:pPr>
            <w:pStyle w:val="3818B26CF312DB4E9B6EEA30864DB9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CFF70F675A6B40B8293C7A05F1FC78"/>
        <w:category>
          <w:name w:val="General"/>
          <w:gallery w:val="placeholder"/>
        </w:category>
        <w:types>
          <w:type w:val="bbPlcHdr"/>
        </w:types>
        <w:behaviors>
          <w:behavior w:val="content"/>
        </w:behaviors>
        <w:guid w:val="{71B26129-D0E9-FF42-89E8-D8CCB377A497}"/>
      </w:docPartPr>
      <w:docPartBody>
        <w:p w:rsidR="00000000" w:rsidRDefault="004E117A">
          <w:pPr>
            <w:pStyle w:val="8CCFF70F675A6B40B8293C7A05F1FC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3650FE9FF90A4AB3FCB256DE0AF226">
    <w:name w:val="D53650FE9FF90A4AB3FCB256DE0AF226"/>
  </w:style>
  <w:style w:type="paragraph" w:customStyle="1" w:styleId="B1BB814B9E8B004DB9BC36F1207A3CE7">
    <w:name w:val="B1BB814B9E8B004DB9BC36F1207A3CE7"/>
  </w:style>
  <w:style w:type="paragraph" w:customStyle="1" w:styleId="027B4187272DFB4FBA84BC792A8B86B0">
    <w:name w:val="027B4187272DFB4FBA84BC792A8B86B0"/>
  </w:style>
  <w:style w:type="paragraph" w:customStyle="1" w:styleId="3D956E07590373419DDE1D60B3B0A709">
    <w:name w:val="3D956E07590373419DDE1D60B3B0A709"/>
  </w:style>
  <w:style w:type="paragraph" w:customStyle="1" w:styleId="723B4715BCB9114CBC06C83BA7DB2EF2">
    <w:name w:val="723B4715BCB9114CBC06C83BA7DB2EF2"/>
  </w:style>
  <w:style w:type="paragraph" w:customStyle="1" w:styleId="77575F67840AD446A9DF26DDD2B97E56">
    <w:name w:val="77575F67840AD446A9DF26DDD2B97E56"/>
  </w:style>
  <w:style w:type="paragraph" w:customStyle="1" w:styleId="53E2864EE595194293E008BC65B3225C">
    <w:name w:val="53E2864EE595194293E008BC65B3225C"/>
  </w:style>
  <w:style w:type="paragraph" w:customStyle="1" w:styleId="6879E37A95A6AC46A7E8EA6A77A19A65">
    <w:name w:val="6879E37A95A6AC46A7E8EA6A77A19A65"/>
  </w:style>
  <w:style w:type="paragraph" w:customStyle="1" w:styleId="31FB7A58899D1A408917C1011C088B68">
    <w:name w:val="31FB7A58899D1A408917C1011C088B68"/>
  </w:style>
  <w:style w:type="paragraph" w:customStyle="1" w:styleId="3818B26CF312DB4E9B6EEA30864DB966">
    <w:name w:val="3818B26CF312DB4E9B6EEA30864DB966"/>
  </w:style>
  <w:style w:type="paragraph" w:customStyle="1" w:styleId="8CCFF70F675A6B40B8293C7A05F1FC78">
    <w:name w:val="8CCFF70F675A6B40B8293C7A05F1FC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3650FE9FF90A4AB3FCB256DE0AF226">
    <w:name w:val="D53650FE9FF90A4AB3FCB256DE0AF226"/>
  </w:style>
  <w:style w:type="paragraph" w:customStyle="1" w:styleId="B1BB814B9E8B004DB9BC36F1207A3CE7">
    <w:name w:val="B1BB814B9E8B004DB9BC36F1207A3CE7"/>
  </w:style>
  <w:style w:type="paragraph" w:customStyle="1" w:styleId="027B4187272DFB4FBA84BC792A8B86B0">
    <w:name w:val="027B4187272DFB4FBA84BC792A8B86B0"/>
  </w:style>
  <w:style w:type="paragraph" w:customStyle="1" w:styleId="3D956E07590373419DDE1D60B3B0A709">
    <w:name w:val="3D956E07590373419DDE1D60B3B0A709"/>
  </w:style>
  <w:style w:type="paragraph" w:customStyle="1" w:styleId="723B4715BCB9114CBC06C83BA7DB2EF2">
    <w:name w:val="723B4715BCB9114CBC06C83BA7DB2EF2"/>
  </w:style>
  <w:style w:type="paragraph" w:customStyle="1" w:styleId="77575F67840AD446A9DF26DDD2B97E56">
    <w:name w:val="77575F67840AD446A9DF26DDD2B97E56"/>
  </w:style>
  <w:style w:type="paragraph" w:customStyle="1" w:styleId="53E2864EE595194293E008BC65B3225C">
    <w:name w:val="53E2864EE595194293E008BC65B3225C"/>
  </w:style>
  <w:style w:type="paragraph" w:customStyle="1" w:styleId="6879E37A95A6AC46A7E8EA6A77A19A65">
    <w:name w:val="6879E37A95A6AC46A7E8EA6A77A19A65"/>
  </w:style>
  <w:style w:type="paragraph" w:customStyle="1" w:styleId="31FB7A58899D1A408917C1011C088B68">
    <w:name w:val="31FB7A58899D1A408917C1011C088B68"/>
  </w:style>
  <w:style w:type="paragraph" w:customStyle="1" w:styleId="3818B26CF312DB4E9B6EEA30864DB966">
    <w:name w:val="3818B26CF312DB4E9B6EEA30864DB966"/>
  </w:style>
  <w:style w:type="paragraph" w:customStyle="1" w:styleId="8CCFF70F675A6B40B8293C7A05F1FC78">
    <w:name w:val="8CCFF70F675A6B40B8293C7A05F1FC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5</Pages>
  <Words>1922</Words>
  <Characters>10958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2015-12-13T07:08:00Z</dcterms:created>
  <dcterms:modified xsi:type="dcterms:W3CDTF">2015-12-13T07:11:00Z</dcterms:modified>
</cp:coreProperties>
</file>