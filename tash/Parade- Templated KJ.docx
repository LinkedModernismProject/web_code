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D966EE" w14:textId="77777777" w:rsidTr="00EA2941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C714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68CF34385AF714ABF13B6604DC93B8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68666FE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1DC119DB4A5034B828BDE4399AA99DC"/>
            </w:placeholder>
            <w:text/>
          </w:sdtPr>
          <w:sdtEndPr/>
          <w:sdtContent>
            <w:tc>
              <w:tcPr>
                <w:tcW w:w="2073" w:type="dxa"/>
              </w:tcPr>
              <w:p w14:paraId="3CDF2158" w14:textId="77777777" w:rsidR="00B574C9" w:rsidRDefault="00EA2941" w:rsidP="00EA2941">
                <w:r>
                  <w:t xml:space="preserve">Juliet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4059819C4369142853930C632E44DF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70F0A8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91C9FF10F118478C91BB12C292A030"/>
            </w:placeholder>
            <w:text/>
          </w:sdtPr>
          <w:sdtEndPr/>
          <w:sdtContent>
            <w:tc>
              <w:tcPr>
                <w:tcW w:w="2642" w:type="dxa"/>
              </w:tcPr>
              <w:p w14:paraId="7714BE67" w14:textId="77777777" w:rsidR="00B574C9" w:rsidRDefault="00EA2941" w:rsidP="00EA2941">
                <w:r>
                  <w:t>Bellow</w:t>
                </w:r>
              </w:p>
            </w:tc>
          </w:sdtContent>
        </w:sdt>
      </w:tr>
      <w:tr w:rsidR="00B574C9" w14:paraId="4139A1BA" w14:textId="77777777" w:rsidTr="00EA294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4EBFD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C58373F6FBB0D46BEDC84EC1670AC13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423171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C5FB0C6" w14:textId="77777777" w:rsidTr="00EA294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FE244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9052B9525FEF034B802C28E5BB03BBAD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2C28B1D" w14:textId="00F908BE" w:rsidR="00B574C9" w:rsidRDefault="00EA2941" w:rsidP="00DA3B44">
                <w:r w:rsidRPr="00DA3B44">
                  <w:rPr>
                    <w:rFonts w:ascii="Calibri" w:eastAsia="Times New Roman" w:hAnsi="Calibri" w:cs="Times New Roman"/>
                  </w:rPr>
                  <w:t>American University</w:t>
                </w:r>
              </w:p>
            </w:tc>
          </w:sdtContent>
        </w:sdt>
      </w:tr>
    </w:tbl>
    <w:p w14:paraId="5E0D829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E5C30D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757622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44393B4" w14:textId="77777777" w:rsidTr="003F0D73">
        <w:sdt>
          <w:sdtPr>
            <w:alias w:val="Article headword"/>
            <w:tag w:val="articleHeadword"/>
            <w:id w:val="-361440020"/>
            <w:placeholder>
              <w:docPart w:val="5607DF81ED0D0B4B89EDC81529ED43E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CB031F" w14:textId="77777777" w:rsidR="003F0D73" w:rsidRPr="00FB589A" w:rsidRDefault="00EA2941" w:rsidP="00EA2941">
                <w:r w:rsidRPr="00DA3B44">
                  <w:rPr>
                    <w:lang w:eastAsia="ja-JP"/>
                  </w:rPr>
                  <w:t>Parade</w:t>
                </w:r>
                <w:r w:rsidRPr="00DA3B44">
                  <w:rPr>
                    <w:lang w:eastAsia="ja-JP"/>
                  </w:rPr>
                  <w:tab/>
                </w:r>
              </w:p>
            </w:tc>
          </w:sdtContent>
        </w:sdt>
      </w:tr>
      <w:tr w:rsidR="00464699" w14:paraId="1B4F5CCA" w14:textId="77777777" w:rsidTr="00DF1F2C">
        <w:sdt>
          <w:sdtPr>
            <w:alias w:val="Variant headwords"/>
            <w:tag w:val="variantHeadwords"/>
            <w:id w:val="173464402"/>
            <w:placeholder>
              <w:docPart w:val="80D102A2420AFE42BE1A549A8C5A708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863942" w14:textId="77777777" w:rsidR="00464699" w:rsidRDefault="00DF1F2C" w:rsidP="00EA294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0B641F" w14:textId="77777777" w:rsidTr="003F0D73">
        <w:sdt>
          <w:sdtPr>
            <w:alias w:val="Abstract"/>
            <w:tag w:val="abstract"/>
            <w:id w:val="-635871867"/>
            <w:placeholder>
              <w:docPart w:val="9C3D89DF3BB6C64D9FCE5172A5D19CB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A7739E" w14:textId="77777777" w:rsidR="00E85A05" w:rsidRDefault="00DF1F2C" w:rsidP="00DF1F2C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A one-act ballet on the theme of a fairground sideshow, </w:t>
                </w:r>
                <w:r>
                  <w:rPr>
                    <w:i/>
                  </w:rPr>
                  <w:t>Parade</w:t>
                </w:r>
                <w:r>
                  <w:t xml:space="preserve"> was produced by Serge Diaghilev’s Ballets </w:t>
                </w:r>
                <w:proofErr w:type="spellStart"/>
                <w:r>
                  <w:t>Russes</w:t>
                </w:r>
                <w:proofErr w:type="spellEnd"/>
                <w:r>
                  <w:t>, and premiered on 18</w:t>
                </w:r>
                <w:r w:rsidRPr="00EA2941">
                  <w:rPr>
                    <w:vertAlign w:val="superscript"/>
                  </w:rPr>
                  <w:t>th</w:t>
                </w:r>
                <w:r>
                  <w:t xml:space="preserve"> May 1917 at the </w:t>
                </w:r>
                <w:proofErr w:type="spellStart"/>
                <w:r>
                  <w:t>Théâtre</w:t>
                </w:r>
                <w:proofErr w:type="spellEnd"/>
                <w:r>
                  <w:t xml:space="preserve"> du </w:t>
                </w:r>
                <w:proofErr w:type="spellStart"/>
                <w:r>
                  <w:t>Châtelet</w:t>
                </w:r>
                <w:proofErr w:type="spellEnd"/>
                <w:r>
                  <w:t xml:space="preserve"> in Paris. According to Jean Cocteau, the poet who wrote the ballet’s libretto, the impetus for </w:t>
                </w:r>
                <w:r>
                  <w:rPr>
                    <w:i/>
                  </w:rPr>
                  <w:t>Parade</w:t>
                </w:r>
                <w:r>
                  <w:t xml:space="preserve"> originated in 1912 with Diaghilev’s command, ‘Astonish me!’ To fulfil Diaghilev’s mandate, Cocteau assembled a production team drawn from the Parisian avant-garde: for the score, he recruited the composer Erik Satie, known for experimental piano compositions such as </w:t>
                </w:r>
                <w:proofErr w:type="spellStart"/>
                <w:r>
                  <w:rPr>
                    <w:i/>
                  </w:rPr>
                  <w:t>Gymnopédies</w:t>
                </w:r>
                <w:proofErr w:type="spellEnd"/>
                <w:r>
                  <w:t xml:space="preserve"> (1888) and for cabaret songs performed at the Montmartre cabaret Le Chat Noir. In 1916, Cocteau secured the participation of Pablo Picasso, a painter associated with the Cubist movement of the early 1910s, to design the overture curtain, set and costumes. Working with the choreographer </w:t>
                </w:r>
                <w:proofErr w:type="spellStart"/>
                <w:r>
                  <w:t>Léonide</w:t>
                </w:r>
                <w:proofErr w:type="spellEnd"/>
                <w:r>
                  <w:t xml:space="preserve"> Massine, this group produced a ballet-pantomime featuring familiar characters from the circus, variety shows and cinema. Mixing various forms of art and entertainment, </w:t>
                </w:r>
                <w:r>
                  <w:rPr>
                    <w:i/>
                  </w:rPr>
                  <w:t>Parade</w:t>
                </w:r>
                <w:r>
                  <w:t xml:space="preserve"> used dance to explore the unstable relationship between elite and popular culture.</w:t>
                </w:r>
              </w:p>
            </w:tc>
          </w:sdtContent>
        </w:sdt>
      </w:tr>
      <w:tr w:rsidR="003F0D73" w14:paraId="0C732AF5" w14:textId="77777777" w:rsidTr="003F0D73">
        <w:sdt>
          <w:sdtPr>
            <w:alias w:val="Article text"/>
            <w:tag w:val="articleText"/>
            <w:id w:val="634067588"/>
            <w:placeholder>
              <w:docPart w:val="0BA8BDF9591CEA48A83005DCA2D1F3E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0CA612" w14:textId="25E18B74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A one-act ballet on the theme of a fairground sideshow, </w:t>
                </w:r>
                <w:r>
                  <w:rPr>
                    <w:i/>
                  </w:rPr>
                  <w:t>Parade</w:t>
                </w:r>
                <w:r>
                  <w:t xml:space="preserve"> was produced by Serge Diaghilev’s Ballets </w:t>
                </w:r>
                <w:proofErr w:type="spellStart"/>
                <w:r>
                  <w:t>Russes</w:t>
                </w:r>
                <w:proofErr w:type="spellEnd"/>
                <w:r>
                  <w:t>, and premiered on 18</w:t>
                </w:r>
                <w:r w:rsidRPr="00EA2941">
                  <w:rPr>
                    <w:vertAlign w:val="superscript"/>
                  </w:rPr>
                  <w:t>th</w:t>
                </w:r>
                <w:r>
                  <w:t xml:space="preserve"> May 1917 at the </w:t>
                </w:r>
                <w:proofErr w:type="spellStart"/>
                <w:r>
                  <w:t>Théâtre</w:t>
                </w:r>
                <w:proofErr w:type="spellEnd"/>
                <w:r>
                  <w:t xml:space="preserve"> du </w:t>
                </w:r>
                <w:proofErr w:type="spellStart"/>
                <w:r>
                  <w:t>Châtelet</w:t>
                </w:r>
                <w:proofErr w:type="spellEnd"/>
                <w:r>
                  <w:t xml:space="preserve"> in Paris. </w:t>
                </w:r>
                <w:r>
                  <w:rPr>
                    <w:i/>
                  </w:rPr>
                  <w:t>Parade</w:t>
                </w:r>
                <w:r>
                  <w:t xml:space="preserve"> marked a turning point as the company moved from the Orientalism </w:t>
                </w:r>
                <w:r w:rsidR="00DF1F2C">
                  <w:t>in</w:t>
                </w:r>
                <w:r>
                  <w:t xml:space="preserve"> ballets such as </w:t>
                </w:r>
                <w:proofErr w:type="spellStart"/>
                <w:r>
                  <w:rPr>
                    <w:i/>
                  </w:rPr>
                  <w:t>Schéhérazade</w:t>
                </w:r>
                <w:proofErr w:type="spellEnd"/>
                <w:r>
                  <w:t xml:space="preserve"> (1910) towards the modernist experimentation visible in </w:t>
                </w:r>
                <w:r w:rsidRPr="00094A8A">
                  <w:rPr>
                    <w:i/>
                  </w:rPr>
                  <w:t>L</w:t>
                </w:r>
                <w:r>
                  <w:rPr>
                    <w:i/>
                  </w:rPr>
                  <w:t xml:space="preserve">e </w:t>
                </w:r>
                <w:proofErr w:type="spellStart"/>
                <w:r>
                  <w:rPr>
                    <w:i/>
                  </w:rPr>
                  <w:t>S</w:t>
                </w:r>
                <w:r w:rsidRPr="00094A8A">
                  <w:rPr>
                    <w:i/>
                  </w:rPr>
                  <w:t>acre</w:t>
                </w:r>
                <w:proofErr w:type="spellEnd"/>
                <w:r w:rsidRPr="00094A8A">
                  <w:rPr>
                    <w:i/>
                  </w:rPr>
                  <w:t xml:space="preserve"> du </w:t>
                </w:r>
                <w:proofErr w:type="spellStart"/>
                <w:r>
                  <w:rPr>
                    <w:i/>
                  </w:rPr>
                  <w:t>P</w:t>
                </w:r>
                <w:r w:rsidRPr="00094A8A">
                  <w:rPr>
                    <w:i/>
                  </w:rPr>
                  <w:t>rintemps</w:t>
                </w:r>
                <w:proofErr w:type="spellEnd"/>
                <w:r w:rsidR="00DA3B44">
                  <w:t xml:space="preserve"> [</w:t>
                </w:r>
                <w:r>
                  <w:rPr>
                    <w:i/>
                  </w:rPr>
                  <w:t>The Rite of Spring</w:t>
                </w:r>
                <w:r w:rsidR="00DA3B44">
                  <w:t>] (</w:t>
                </w:r>
                <w:r>
                  <w:t xml:space="preserve">1913), though the extent of the ballet’s </w:t>
                </w:r>
                <w:proofErr w:type="spellStart"/>
                <w:r>
                  <w:t>vanguardism</w:t>
                </w:r>
                <w:proofErr w:type="spellEnd"/>
                <w:r>
                  <w:t xml:space="preserve"> has be</w:t>
                </w:r>
                <w:r w:rsidR="00DF1F2C">
                  <w:t xml:space="preserve">en debated since its premiere. </w:t>
                </w:r>
                <w:r>
                  <w:t xml:space="preserve">According to Jean Cocteau, the poet who wrote the ballet’s libretto, the impetus for </w:t>
                </w:r>
                <w:r>
                  <w:rPr>
                    <w:i/>
                  </w:rPr>
                  <w:t>Parade</w:t>
                </w:r>
                <w:r>
                  <w:t xml:space="preserve"> originated in 1912 with Diagh</w:t>
                </w:r>
                <w:r w:rsidR="00DF1F2C">
                  <w:t xml:space="preserve">ilev’s command, ‘Astonish me!’ </w:t>
                </w:r>
                <w:r>
                  <w:t xml:space="preserve">To fulfil Diaghilev’s mandate, Cocteau assembled a production team drawn from the Parisian avant-garde: for the score, he recruited the composer Erik Satie, known for experimental piano compositions such as </w:t>
                </w:r>
                <w:proofErr w:type="spellStart"/>
                <w:r>
                  <w:rPr>
                    <w:i/>
                  </w:rPr>
                  <w:t>Gymnopédies</w:t>
                </w:r>
                <w:proofErr w:type="spellEnd"/>
                <w:r>
                  <w:t xml:space="preserve"> (1888) and for cabaret songs performed at the Mo</w:t>
                </w:r>
                <w:r w:rsidR="00DF1F2C">
                  <w:t xml:space="preserve">ntmartre cabaret Le Chat Noir. </w:t>
                </w:r>
                <w:r>
                  <w:t>In 1916, Cocteau secured the participation of Pablo Picasso, a painter associated with the Cubist movement of the early 1910s, to design the overture curtain, set</w:t>
                </w:r>
                <w:r w:rsidR="00DA3B44">
                  <w:t>,</w:t>
                </w:r>
                <w:r>
                  <w:t xml:space="preserve"> and costumes. Working with the choreographer </w:t>
                </w:r>
                <w:proofErr w:type="spellStart"/>
                <w:r>
                  <w:t>Léonide</w:t>
                </w:r>
                <w:proofErr w:type="spellEnd"/>
                <w:r>
                  <w:t xml:space="preserve"> Massine, this group produced a ballet-pantomime featuring</w:t>
                </w:r>
                <w:r w:rsidR="00DF1F2C">
                  <w:t xml:space="preserve"> familiar</w:t>
                </w:r>
                <w:r>
                  <w:t xml:space="preserve"> characters from the cir</w:t>
                </w:r>
                <w:r w:rsidR="00DF1F2C">
                  <w:t>cus, variety shows</w:t>
                </w:r>
                <w:r w:rsidR="00DA3B44">
                  <w:t>,</w:t>
                </w:r>
                <w:r w:rsidR="00DF1F2C">
                  <w:t xml:space="preserve"> and cinema. </w:t>
                </w:r>
                <w:r>
                  <w:t xml:space="preserve">Mixing various forms of art and entertainment, </w:t>
                </w:r>
                <w:r>
                  <w:rPr>
                    <w:i/>
                  </w:rPr>
                  <w:t>Parade</w:t>
                </w:r>
                <w:r>
                  <w:t xml:space="preserve"> used dance to explore the unstable relationship between elite and popular culture.</w:t>
                </w:r>
              </w:p>
              <w:p w14:paraId="214BCBD8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3090702C" w14:textId="77777777" w:rsidR="00E547A4" w:rsidRPr="003022E9" w:rsidRDefault="00E547A4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r>
                  <w:t>Fig: curtain</w:t>
                </w:r>
              </w:p>
              <w:p w14:paraId="649E2F68" w14:textId="77777777" w:rsidR="00E547A4" w:rsidRPr="003022E9" w:rsidRDefault="00DA3B44" w:rsidP="00E547A4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hyperlink r:id="rId9" w:history="1">
                  <w:r w:rsidR="00E547A4" w:rsidRPr="003022E9">
                    <w:rPr>
                      <w:rFonts w:ascii="Calibri" w:hAnsi="Calibri"/>
                      <w:color w:val="5B9BD5" w:themeColor="accent1"/>
                      <w:sz w:val="20"/>
                      <w:szCs w:val="20"/>
                      <w:u w:val="single"/>
                    </w:rPr>
                    <w:t>Picasso, Pablo (1881-1973) © ARS, NY</w:t>
                  </w:r>
                </w:hyperlink>
              </w:p>
              <w:p w14:paraId="238DA1B8" w14:textId="77777777" w:rsidR="00E547A4" w:rsidRPr="003022E9" w:rsidRDefault="00E547A4" w:rsidP="00E547A4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Curtain design for the ballet </w:t>
                </w:r>
                <w:r w:rsidRPr="003022E9">
                  <w:rPr>
                    <w:rFonts w:ascii="Calibri" w:hAnsi="Calibri"/>
                    <w:i/>
                    <w:color w:val="5B9BD5" w:themeColor="accent1"/>
                    <w:sz w:val="20"/>
                    <w:szCs w:val="20"/>
                  </w:rPr>
                  <w:t>Parade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, 1917. 10.5 x 16.4 m. AM3365P. Photo: Christian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Bahier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.</w:t>
                </w:r>
              </w:p>
              <w:p w14:paraId="0BC004DB" w14:textId="317DBAB7" w:rsidR="00E547A4" w:rsidRPr="003022E9" w:rsidRDefault="00E547A4" w:rsidP="00E547A4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Mus</w:t>
                </w:r>
                <w:r w:rsidRPr="003022E9">
                  <w:rPr>
                    <w:rFonts w:ascii="Calibri" w:hAnsi="Calibri" w:cs="Times"/>
                    <w:color w:val="5B9BD5" w:themeColor="accent1"/>
                    <w:sz w:val="20"/>
                    <w:szCs w:val="20"/>
                  </w:rPr>
                  <w:t>é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e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National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d'Art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Moderne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, Centre Georges Pompidou, Paris</w:t>
                </w:r>
                <w:r w:rsidR="003022E9"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. 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Photo Credit: CNAC/MNAM/Dist. RMN-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lastRenderedPageBreak/>
                  <w:t xml:space="preserve">Grand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Palais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/ Art Resource, NY. Image Reference: ART160567</w:t>
                </w:r>
              </w:p>
              <w:p w14:paraId="36072D73" w14:textId="77777777" w:rsidR="00E547A4" w:rsidRDefault="00E547A4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73D7E5FF" w14:textId="77777777" w:rsidR="00EA2941" w:rsidRDefault="00EA2941" w:rsidP="00DF1F2C">
                <w:pPr>
                  <w:pStyle w:val="Heading1"/>
                  <w:outlineLvl w:val="0"/>
                </w:pPr>
                <w:r>
                  <w:t>Contr</w:t>
                </w:r>
                <w:r w:rsidR="00DF1F2C">
                  <w:t>i</w:t>
                </w:r>
                <w:r>
                  <w:t>bution to Modernism</w:t>
                </w:r>
              </w:p>
              <w:p w14:paraId="3C9F613F" w14:textId="18849F0D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Cocteau’s concept for </w:t>
                </w:r>
                <w:r>
                  <w:rPr>
                    <w:i/>
                  </w:rPr>
                  <w:t>Parade</w:t>
                </w:r>
                <w:r>
                  <w:t>, which revolved around the confrontation of high art with popular culture and of avant-garde work with a mystified public, was rooted in the themes of nineteenth-</w:t>
                </w:r>
                <w:r w:rsidR="00DF1F2C">
                  <w:t xml:space="preserve">century Symbolism. </w:t>
                </w:r>
                <w:r>
                  <w:t xml:space="preserve">His ideas can be traced through several unrealised theatrical productions in preceding years, including an adaptation of Shakespeare’s </w:t>
                </w:r>
                <w:r>
                  <w:rPr>
                    <w:i/>
                  </w:rPr>
                  <w:t>A Midsummer Night’s Dream</w:t>
                </w:r>
                <w:r>
                  <w:t xml:space="preserve"> </w:t>
                </w:r>
                <w:r w:rsidR="00DF1F2C">
                  <w:t xml:space="preserve">that was </w:t>
                </w:r>
                <w:r>
                  <w:t xml:space="preserve">to be performed at the </w:t>
                </w:r>
                <w:proofErr w:type="spellStart"/>
                <w:r>
                  <w:t>Médrano</w:t>
                </w:r>
                <w:proofErr w:type="spellEnd"/>
                <w:r>
                  <w:t xml:space="preserve"> Circus in Paris and a ballet entitled </w:t>
                </w:r>
                <w:r>
                  <w:rPr>
                    <w:i/>
                  </w:rPr>
                  <w:t>David</w:t>
                </w:r>
                <w:r>
                  <w:t>, a fairground</w:t>
                </w:r>
                <w:r w:rsidR="00DF1F2C">
                  <w:t xml:space="preserve"> staging of the biblical story.</w:t>
                </w:r>
                <w:r>
                  <w:t xml:space="preserve"> Cocteau’s interest in engaging Stravinsky for the latter project signals a conceptual link with the popular Ballets </w:t>
                </w:r>
                <w:proofErr w:type="spellStart"/>
                <w:r>
                  <w:t>Russes</w:t>
                </w:r>
                <w:proofErr w:type="spellEnd"/>
                <w:r>
                  <w:t xml:space="preserve"> work </w:t>
                </w:r>
                <w:proofErr w:type="spellStart"/>
                <w:r>
                  <w:rPr>
                    <w:i/>
                  </w:rPr>
                  <w:t>Petrouchka</w:t>
                </w:r>
                <w:proofErr w:type="spellEnd"/>
                <w:r w:rsidR="00DF1F2C">
                  <w:t xml:space="preserve"> (1911). </w:t>
                </w:r>
                <w:r>
                  <w:t xml:space="preserve">Choreographed by Michel Fokine, with a score by Stravinsky and designs by </w:t>
                </w:r>
                <w:proofErr w:type="spellStart"/>
                <w:r>
                  <w:t>Alexandre</w:t>
                </w:r>
                <w:proofErr w:type="spellEnd"/>
                <w:r>
                  <w:t xml:space="preserve"> </w:t>
                </w:r>
                <w:proofErr w:type="spellStart"/>
                <w:r>
                  <w:t>Benois</w:t>
                </w:r>
                <w:proofErr w:type="spellEnd"/>
                <w:r>
                  <w:t xml:space="preserve">, </w:t>
                </w:r>
                <w:proofErr w:type="spellStart"/>
                <w:r>
                  <w:rPr>
                    <w:i/>
                  </w:rPr>
                  <w:t>Petrouchka</w:t>
                </w:r>
                <w:proofErr w:type="spellEnd"/>
                <w:r w:rsidR="00DA3B44">
                  <w:t xml:space="preserve"> centred on three puppets — </w:t>
                </w:r>
                <w:r w:rsidR="00DF1F2C">
                  <w:t>a ballerina, a m</w:t>
                </w:r>
                <w:r>
                  <w:t xml:space="preserve">oor and </w:t>
                </w:r>
                <w:proofErr w:type="spellStart"/>
                <w:r>
                  <w:t>Petrouchka</w:t>
                </w:r>
                <w:proofErr w:type="spellEnd"/>
                <w:r>
                  <w:t xml:space="preserve">, a Russian equivalent of Punch or </w:t>
                </w:r>
                <w:proofErr w:type="spellStart"/>
                <w:r>
                  <w:t>Pierrot</w:t>
                </w:r>
                <w:proofErr w:type="spellEnd"/>
                <w:r w:rsidR="00DA3B44">
                  <w:t xml:space="preserve"> — w</w:t>
                </w:r>
                <w:r w:rsidR="00DF1F2C">
                  <w:t>ho are enslaved by a cruel m</w:t>
                </w:r>
                <w:r>
                  <w:t xml:space="preserve">agician and forced to perform in his carnival booth. </w:t>
                </w:r>
              </w:p>
              <w:p w14:paraId="4962803C" w14:textId="77777777" w:rsidR="00DF1F2C" w:rsidRDefault="00DF1F2C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62DE492C" w14:textId="7E258AC8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The scenario for </w:t>
                </w:r>
                <w:r>
                  <w:rPr>
                    <w:i/>
                  </w:rPr>
                  <w:t>Parade</w:t>
                </w:r>
                <w:r>
                  <w:t xml:space="preserve"> solidified in 1916 as Cocteau solicited the collaboration of Satie and Picasso on the produ</w:t>
                </w:r>
                <w:r w:rsidR="00DF1F2C">
                  <w:t xml:space="preserve">ction. </w:t>
                </w:r>
                <w:r>
                  <w:t>The poet envisioned a burlesque sideshow at a Paris fa</w:t>
                </w:r>
                <w:r w:rsidR="00DF1F2C">
                  <w:t>irground featuring three acts: a Chinese c</w:t>
                </w:r>
                <w:r>
                  <w:t>onjurer akin to vaudeville magicians such as the blackface performer Chu</w:t>
                </w:r>
                <w:r w:rsidR="00DF1F2C">
                  <w:t xml:space="preserve">ng Ling </w:t>
                </w:r>
                <w:proofErr w:type="spellStart"/>
                <w:r w:rsidR="00DF1F2C">
                  <w:t>Soo</w:t>
                </w:r>
                <w:proofErr w:type="spellEnd"/>
                <w:r w:rsidR="00DF1F2C">
                  <w:t>; a little American g</w:t>
                </w:r>
                <w:r>
                  <w:t xml:space="preserve">irl derived from </w:t>
                </w:r>
                <w:proofErr w:type="spellStart"/>
                <w:r w:rsidRPr="00DF1F2C">
                  <w:rPr>
                    <w:i/>
                  </w:rPr>
                  <w:t>ingenues</w:t>
                </w:r>
                <w:proofErr w:type="spellEnd"/>
                <w:r>
                  <w:t xml:space="preserve"> of stage and screen, including Mary Pickford </w:t>
                </w:r>
                <w:r w:rsidR="00DF1F2C">
                  <w:t>and Pearl White; and a pair of acrobats.</w:t>
                </w:r>
                <w:r>
                  <w:t xml:space="preserve"> In addition to musical accompaniment, the audience would hear the shouts of offstage carnival barkers attempting to lure the audience into an ima</w:t>
                </w:r>
                <w:r w:rsidR="00DA3B44">
                  <w:t xml:space="preserve">ginary, invisible circus tent — </w:t>
                </w:r>
                <w:r>
                  <w:t xml:space="preserve">efforts </w:t>
                </w:r>
                <w:r w:rsidR="00DF1F2C">
                  <w:t>that</w:t>
                </w:r>
                <w:r>
                  <w:t xml:space="preserve"> would </w:t>
                </w:r>
                <w:r w:rsidR="00DF1F2C">
                  <w:t xml:space="preserve">ultimately end in failure. </w:t>
                </w:r>
                <w:r>
                  <w:t xml:space="preserve">As critics noted at the time, this narrative placed the Ballets </w:t>
                </w:r>
                <w:proofErr w:type="spellStart"/>
                <w:r>
                  <w:t>Russes</w:t>
                </w:r>
                <w:proofErr w:type="spellEnd"/>
                <w:r>
                  <w:t xml:space="preserve">’ audience in the position of the </w:t>
                </w:r>
                <w:r w:rsidR="00DA3B44">
                  <w:rPr>
                    <w:i/>
                  </w:rPr>
                  <w:t>p</w:t>
                </w:r>
                <w:r w:rsidRPr="00187972">
                  <w:rPr>
                    <w:i/>
                  </w:rPr>
                  <w:t>arade</w:t>
                </w:r>
                <w:r>
                  <w:t xml:space="preserve">’s viewers, blurring the boundary between onstage fiction and offstage reality. </w:t>
                </w:r>
                <w:r>
                  <w:rPr>
                    <w:color w:val="FF0000"/>
                  </w:rPr>
                  <w:t xml:space="preserve"> </w:t>
                </w:r>
              </w:p>
              <w:p w14:paraId="04AA12DA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0BA1DDF6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When Picasso signed on as </w:t>
                </w:r>
                <w:r>
                  <w:rPr>
                    <w:i/>
                  </w:rPr>
                  <w:t>Parade</w:t>
                </w:r>
                <w:r>
                  <w:t>’s designer, he altered the ballet’s scenario and thematic emphasis: he convinced Diaghilev to replace the off-stage bar</w:t>
                </w:r>
                <w:r w:rsidR="00DF1F2C">
                  <w:t>kers’ voices with three staged m</w:t>
                </w:r>
                <w:r>
                  <w:t xml:space="preserve">anagers who alternated with Cocteau’s three original </w:t>
                </w:r>
                <w:r w:rsidRPr="00292744">
                  <w:rPr>
                    <w:i/>
                  </w:rPr>
                  <w:t>parade</w:t>
                </w:r>
                <w:r w:rsidR="00DF1F2C">
                  <w:t xml:space="preserve"> acts.</w:t>
                </w:r>
                <w:r>
                  <w:t xml:space="preserve"> In several of Picasso’s sketches, these characters resemble sandwich men: figures wearing billboards suspended from their shoulders, a common form of walking advertisement. Eventually, this motif developed into over-life-size papier-mâché costumes for the ballet’s three Managers: a pip</w:t>
                </w:r>
                <w:r w:rsidR="00DF1F2C">
                  <w:t>e-smoking, tuxedoed French manager; an American m</w:t>
                </w:r>
                <w:r>
                  <w:t>anager laden with fragmen</w:t>
                </w:r>
                <w:r w:rsidR="00DF1F2C">
                  <w:t>ted skyscrapers; and a ‘Negro’ m</w:t>
                </w:r>
                <w:r>
                  <w:t>anager on horseback, changed at the last minute to a performing horse.</w:t>
                </w:r>
                <w:r>
                  <w:rPr>
                    <w:color w:val="FF0000"/>
                  </w:rPr>
                  <w:t xml:space="preserve"> </w:t>
                </w:r>
                <w:r>
                  <w:t xml:space="preserve">The disjunction between these Cubistically-rendered characters and the more mundane costumes for the </w:t>
                </w:r>
                <w:r>
                  <w:rPr>
                    <w:i/>
                  </w:rPr>
                  <w:t>parade</w:t>
                </w:r>
                <w:r>
                  <w:t xml:space="preserve"> acts echoed the contrast between the naturalistic overture curtain, a pastoral image of picnicking </w:t>
                </w:r>
                <w:r>
                  <w:rPr>
                    <w:i/>
                  </w:rPr>
                  <w:t>commedia</w:t>
                </w:r>
                <w:r>
                  <w:t xml:space="preserve"> performers, and the set, a Cubist-inflected cityscape. Satie and Massine’s contributions followed a similar format: </w:t>
                </w:r>
                <w:r>
                  <w:rPr>
                    <w:i/>
                  </w:rPr>
                  <w:t>Parade</w:t>
                </w:r>
                <w:r>
                  <w:t xml:space="preserve">’s score juxtaposed a solemn fugue in the overture with march, ragtime and waltz music, and the choreography combined pantomime, a </w:t>
                </w:r>
                <w:r w:rsidR="00DF1F2C">
                  <w:t xml:space="preserve">jig and a balletic pas de </w:t>
                </w:r>
                <w:proofErr w:type="spellStart"/>
                <w:r w:rsidR="00DF1F2C">
                  <w:t>deux</w:t>
                </w:r>
                <w:proofErr w:type="spellEnd"/>
                <w:r w:rsidR="00DF1F2C">
                  <w:t>.</w:t>
                </w:r>
                <w:r>
                  <w:t xml:space="preserve"> The resulting fusion of high art and lowbrow entertainment proved far less shocking than Cocteau had hoped.</w:t>
                </w:r>
              </w:p>
              <w:p w14:paraId="5BCCD2A6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248198E3" w14:textId="77777777" w:rsidR="003022E9" w:rsidRDefault="003022E9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>Fig: Manager</w:t>
                </w:r>
              </w:p>
              <w:p w14:paraId="0D763E7D" w14:textId="77777777" w:rsidR="003022E9" w:rsidRPr="003022E9" w:rsidRDefault="00DA3B44" w:rsidP="003022E9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hyperlink r:id="rId10" w:history="1">
                  <w:r w:rsidR="003022E9" w:rsidRPr="003022E9">
                    <w:rPr>
                      <w:rFonts w:ascii="Calibri" w:hAnsi="Calibri"/>
                      <w:color w:val="5B9BD5" w:themeColor="accent1"/>
                      <w:sz w:val="20"/>
                      <w:szCs w:val="20"/>
                      <w:u w:val="single"/>
                    </w:rPr>
                    <w:t>Picasso, Pablo (1881-1973) © ARS, NY</w:t>
                  </w:r>
                </w:hyperlink>
              </w:p>
              <w:p w14:paraId="0C480526" w14:textId="77777777" w:rsidR="003022E9" w:rsidRPr="003022E9" w:rsidRDefault="003022E9" w:rsidP="003022E9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  <w:lang w:val="en-CA"/>
                  </w:rPr>
                  <w:fldChar w:fldCharType="begin"/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  <w:lang w:val="en-CA"/>
                  </w:rPr>
                  <w:instrText xml:space="preserve"> SEQ CHAPTER \h \r 1</w:instrTex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  <w:lang w:val="en-CA"/>
                  </w:rPr>
                  <w:fldChar w:fldCharType="end"/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Maksymilian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Statkiewicz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as the American Manager in the first performance of the ballet </w:t>
                </w:r>
                <w:r w:rsidRPr="003022E9">
                  <w:rPr>
                    <w:rFonts w:ascii="Calibri" w:hAnsi="Calibri"/>
                    <w:i/>
                    <w:color w:val="5B9BD5" w:themeColor="accent1"/>
                    <w:sz w:val="20"/>
                    <w:szCs w:val="20"/>
                  </w:rPr>
                  <w:t>Parade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, Paris,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Th</w:t>
                </w:r>
                <w:r w:rsidRPr="003022E9">
                  <w:rPr>
                    <w:rFonts w:ascii="Calibri" w:hAnsi="Calibri" w:cs="Times"/>
                    <w:color w:val="5B9BD5" w:themeColor="accent1"/>
                    <w:sz w:val="20"/>
                    <w:szCs w:val="20"/>
                  </w:rPr>
                  <w:t>éâ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tre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du </w:t>
                </w:r>
                <w:proofErr w:type="spellStart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Ch</w:t>
                </w:r>
                <w:r w:rsidRPr="003022E9">
                  <w:rPr>
                    <w:rFonts w:ascii="Calibri" w:hAnsi="Calibri" w:cs="Times"/>
                    <w:color w:val="5B9BD5" w:themeColor="accent1"/>
                    <w:sz w:val="20"/>
                    <w:szCs w:val="20"/>
                  </w:rPr>
                  <w:t>â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telet</w:t>
                </w:r>
                <w:proofErr w:type="spellEnd"/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, 18 May 1917. Curtain, scenery and costumes by Picasso. (PA209)</w:t>
                </w:r>
              </w:p>
              <w:p w14:paraId="11AF580A" w14:textId="0B511EC4" w:rsidR="003022E9" w:rsidRDefault="003022E9" w:rsidP="003022E9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The Museum of Modern Art, New York, NY, U.S.A.</w:t>
                </w:r>
                <w: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 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Photo Credit: Digital Image © The Museum of Modern Art/Licensed by SCALA / Art Resource, NY</w:t>
                </w:r>
                <w: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 xml:space="preserve">. </w:t>
                </w:r>
                <w:r w:rsidRPr="003022E9"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  <w:t>Image Reference: ART371783</w:t>
                </w:r>
              </w:p>
              <w:p w14:paraId="167D716C" w14:textId="77777777" w:rsidR="003022E9" w:rsidRPr="003022E9" w:rsidRDefault="003022E9" w:rsidP="003022E9">
                <w:pPr>
                  <w:rPr>
                    <w:rFonts w:ascii="Calibri" w:hAnsi="Calibri"/>
                    <w:color w:val="5B9BD5" w:themeColor="accent1"/>
                    <w:sz w:val="20"/>
                    <w:szCs w:val="20"/>
                  </w:rPr>
                </w:pPr>
              </w:p>
              <w:p w14:paraId="5BBA118E" w14:textId="77777777" w:rsidR="00EA2941" w:rsidRDefault="00EA2941" w:rsidP="00920F6F">
                <w:pPr>
                  <w:pStyle w:val="Heading1"/>
                  <w:outlineLvl w:val="0"/>
                </w:pPr>
                <w:r>
                  <w:t>Critical Reception</w:t>
                </w:r>
              </w:p>
              <w:p w14:paraId="0C4059F8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Critical debates about </w:t>
                </w:r>
                <w:r>
                  <w:rPr>
                    <w:i/>
                  </w:rPr>
                  <w:t>Parade</w:t>
                </w:r>
                <w:r w:rsidR="00920F6F">
                  <w:t xml:space="preserve"> initially focu</w:t>
                </w:r>
                <w:r>
                  <w:t>s</w:t>
                </w:r>
                <w:r w:rsidR="00920F6F">
                  <w:t xml:space="preserve">ed on its aesthetic qualities. </w:t>
                </w:r>
                <w:r>
                  <w:t xml:space="preserve">Touted as a daring Cubist </w:t>
                </w:r>
                <w:r>
                  <w:lastRenderedPageBreak/>
                  <w:t>experiment in the press leading up to its premiere, the ballet’s avant-garde credentials were challenged by several reviewers. Recent scholarship relates such aesthetic questions to broader po</w:t>
                </w:r>
                <w:r w:rsidR="00920F6F">
                  <w:t xml:space="preserve">litical and cultural contexts. </w:t>
                </w:r>
                <w:r>
                  <w:t xml:space="preserve">One interpretation, emphasising the ballet’s traditional elements, situates </w:t>
                </w:r>
                <w:r>
                  <w:rPr>
                    <w:i/>
                  </w:rPr>
                  <w:t>Parade</w:t>
                </w:r>
                <w:r>
                  <w:t xml:space="preserve"> within an increasingly conservative, nationalistic atmosphere intensified by the First World War – noting as evidence Cocteau’s involvement in the jingoistic weekly newspaper </w:t>
                </w:r>
                <w:r>
                  <w:rPr>
                    <w:i/>
                  </w:rPr>
                  <w:t>Le Mot</w:t>
                </w:r>
                <w:r>
                  <w:t xml:space="preserve">; the Latinate theme of Picasso’s curtain, in line with his Neoclassical works of the late 1910s; and the organisation of </w:t>
                </w:r>
                <w:r>
                  <w:rPr>
                    <w:i/>
                  </w:rPr>
                  <w:t>Parade</w:t>
                </w:r>
                <w:r>
                  <w:t>’s premiere as a benefit for wounded French veterans.</w:t>
                </w:r>
              </w:p>
              <w:p w14:paraId="1BC8295B" w14:textId="77777777" w:rsidR="00EA2941" w:rsidRDefault="00EA2941" w:rsidP="00EA2941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</w:p>
              <w:p w14:paraId="68E74C9E" w14:textId="12408D97" w:rsidR="003F0D73" w:rsidRDefault="00EA2941" w:rsidP="00920F6F">
                <w:pPr>
                  <w:tabs>
                    <w:tab w:val="left" w:pos="0"/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39"/>
                  </w:tabs>
                </w:pPr>
                <w:r>
                  <w:t xml:space="preserve">Another approach, which stresses the ballet’s popular references, views </w:t>
                </w:r>
                <w:r>
                  <w:rPr>
                    <w:i/>
                  </w:rPr>
                  <w:t>Parade</w:t>
                </w:r>
                <w:r>
                  <w:t xml:space="preserve"> as a self-conscious commentary on the public reception of modernism, characteristic of a complex dynamic in which modern art draws on the materials and strategies of mass culture, an</w:t>
                </w:r>
                <w:r w:rsidR="00920F6F">
                  <w:t>d vice-versa.</w:t>
                </w:r>
                <w:r>
                  <w:t xml:space="preserve"> Dance, a medium then undergoing a dramatic shift in status relative to the other arts, played a key</w:t>
                </w:r>
                <w:r w:rsidR="00DA3B44">
                  <w:t xml:space="preserve"> role in bridging this divide. </w:t>
                </w:r>
                <w:r>
                  <w:t>Associated in the late nineteenth century with lowbrow entertainment, dance came to be viewed as a form of high ar</w:t>
                </w:r>
                <w:r w:rsidR="00DA3B44">
                  <w:t xml:space="preserve">t during the modernist period — </w:t>
                </w:r>
                <w:r>
                  <w:t>a process the Bal</w:t>
                </w:r>
                <w:r w:rsidR="00920F6F">
                  <w:t xml:space="preserve">lets </w:t>
                </w:r>
                <w:proofErr w:type="spellStart"/>
                <w:r w:rsidR="00920F6F">
                  <w:t>Russes</w:t>
                </w:r>
                <w:proofErr w:type="spellEnd"/>
                <w:r w:rsidR="00920F6F">
                  <w:t xml:space="preserve"> helped to initiate.</w:t>
                </w:r>
                <w:r>
                  <w:t xml:space="preserve"> </w:t>
                </w:r>
                <w:r>
                  <w:rPr>
                    <w:i/>
                  </w:rPr>
                  <w:t>Parade</w:t>
                </w:r>
                <w:r>
                  <w:t xml:space="preserve"> invoked both the highbrow and popular connotations of dance as well as film, another genre referenced in the contributions </w:t>
                </w:r>
                <w:r w:rsidR="00920F6F">
                  <w:t>of Picasso, Satie</w:t>
                </w:r>
                <w:r w:rsidR="00DA3B44">
                  <w:t>,</w:t>
                </w:r>
                <w:r w:rsidR="00920F6F">
                  <w:t xml:space="preserve"> and Massine. </w:t>
                </w:r>
                <w:r>
                  <w:t xml:space="preserve">Combining dance and film onstage with characters who straddled virtual and real experience, </w:t>
                </w:r>
                <w:r>
                  <w:rPr>
                    <w:i/>
                  </w:rPr>
                  <w:t>Parade</w:t>
                </w:r>
                <w:r>
                  <w:t xml:space="preserve"> raised questions about the status of the body in the machine age.</w:t>
                </w:r>
              </w:p>
            </w:tc>
          </w:sdtContent>
        </w:sdt>
      </w:tr>
      <w:tr w:rsidR="003235A7" w14:paraId="218900AB" w14:textId="77777777" w:rsidTr="003235A7">
        <w:tc>
          <w:tcPr>
            <w:tcW w:w="9016" w:type="dxa"/>
          </w:tcPr>
          <w:p w14:paraId="3943BF8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8F4D0BB1CE7EF49A342A2EF61107801"/>
              </w:placeholder>
            </w:sdtPr>
            <w:sdtEndPr>
              <w:rPr>
                <w:vanish/>
                <w:highlight w:val="yellow"/>
              </w:rPr>
            </w:sdtEndPr>
            <w:sdtContent>
              <w:bookmarkStart w:id="0" w:name="_GoBack" w:displacedByCustomXml="prev"/>
              <w:bookmarkEnd w:id="0" w:displacedByCustomXml="prev"/>
              <w:p w14:paraId="42EFD8AD" w14:textId="461A5A30" w:rsidR="00920F6F" w:rsidRDefault="00DA3B44" w:rsidP="00920F6F">
                <w:sdt>
                  <w:sdtPr>
                    <w:id w:val="182023620"/>
                    <w:citation/>
                  </w:sdtPr>
                  <w:sdtEndPr/>
                  <w:sdtContent>
                    <w:r w:rsidR="00920F6F">
                      <w:fldChar w:fldCharType="begin"/>
                    </w:r>
                    <w:r w:rsidR="00920F6F">
                      <w:rPr>
                        <w:lang w:val="en-US"/>
                      </w:rPr>
                      <w:instrText xml:space="preserve"> CITATION Bel13 \l 1033 </w:instrText>
                    </w:r>
                    <w:r w:rsidR="00920F6F">
                      <w:fldChar w:fldCharType="separate"/>
                    </w:r>
                    <w:r w:rsidR="00920F6F">
                      <w:rPr>
                        <w:noProof/>
                        <w:lang w:val="en-US"/>
                      </w:rPr>
                      <w:t>(Bellow)</w:t>
                    </w:r>
                    <w:r w:rsidR="00920F6F">
                      <w:fldChar w:fldCharType="end"/>
                    </w:r>
                  </w:sdtContent>
                </w:sdt>
              </w:p>
              <w:p w14:paraId="06584595" w14:textId="77777777" w:rsidR="00920F6F" w:rsidRDefault="00920F6F" w:rsidP="00920F6F"/>
              <w:p w14:paraId="03722BB7" w14:textId="77777777" w:rsidR="00920F6F" w:rsidRDefault="00DA3B44" w:rsidP="00920F6F">
                <w:sdt>
                  <w:sdtPr>
                    <w:id w:val="-1252204356"/>
                    <w:citation/>
                  </w:sdtPr>
                  <w:sdtEndPr/>
                  <w:sdtContent>
                    <w:r w:rsidR="00920F6F">
                      <w:fldChar w:fldCharType="begin"/>
                    </w:r>
                    <w:r w:rsidR="00920F6F">
                      <w:rPr>
                        <w:lang w:val="en-US"/>
                      </w:rPr>
                      <w:instrText xml:space="preserve"> CITATION Gar89 \l 1033 </w:instrText>
                    </w:r>
                    <w:r w:rsidR="00920F6F">
                      <w:fldChar w:fldCharType="separate"/>
                    </w:r>
                    <w:r w:rsidR="00920F6F">
                      <w:rPr>
                        <w:noProof/>
                        <w:lang w:val="en-US"/>
                      </w:rPr>
                      <w:t>(Garafola)</w:t>
                    </w:r>
                    <w:r w:rsidR="00920F6F">
                      <w:fldChar w:fldCharType="end"/>
                    </w:r>
                  </w:sdtContent>
                </w:sdt>
              </w:p>
              <w:p w14:paraId="4E03C300" w14:textId="77777777" w:rsidR="00920F6F" w:rsidRDefault="00920F6F" w:rsidP="00920F6F"/>
              <w:p w14:paraId="015CC7B2" w14:textId="77777777" w:rsidR="00920F6F" w:rsidRDefault="00DA3B44" w:rsidP="00920F6F">
                <w:sdt>
                  <w:sdtPr>
                    <w:id w:val="1562672337"/>
                    <w:citation/>
                  </w:sdtPr>
                  <w:sdtEndPr/>
                  <w:sdtContent>
                    <w:r w:rsidR="00920F6F">
                      <w:fldChar w:fldCharType="begin"/>
                    </w:r>
                    <w:r w:rsidR="00920F6F">
                      <w:rPr>
                        <w:lang w:val="en-US"/>
                      </w:rPr>
                      <w:instrText xml:space="preserve"> CITATION Jof12 \l 1033 </w:instrText>
                    </w:r>
                    <w:r w:rsidR="00920F6F">
                      <w:fldChar w:fldCharType="separate"/>
                    </w:r>
                    <w:r w:rsidR="00920F6F">
                      <w:rPr>
                        <w:noProof/>
                        <w:lang w:val="en-US"/>
                      </w:rPr>
                      <w:t>(Joffrey: Mavericks of American Dance)</w:t>
                    </w:r>
                    <w:r w:rsidR="00920F6F">
                      <w:fldChar w:fldCharType="end"/>
                    </w:r>
                  </w:sdtContent>
                </w:sdt>
              </w:p>
              <w:p w14:paraId="5F65B255" w14:textId="77777777" w:rsidR="00920F6F" w:rsidRDefault="00920F6F" w:rsidP="00920F6F"/>
              <w:p w14:paraId="5B774956" w14:textId="77777777" w:rsidR="00920F6F" w:rsidRDefault="00DA3B44" w:rsidP="00920F6F">
                <w:sdt>
                  <w:sdtPr>
                    <w:id w:val="2127731921"/>
                    <w:citation/>
                  </w:sdtPr>
                  <w:sdtEndPr/>
                  <w:sdtContent>
                    <w:r w:rsidR="00920F6F">
                      <w:fldChar w:fldCharType="begin"/>
                    </w:r>
                    <w:r w:rsidR="00920F6F">
                      <w:rPr>
                        <w:lang w:val="en-US"/>
                      </w:rPr>
                      <w:instrText xml:space="preserve"> CITATION Pic08 \l 1033 </w:instrText>
                    </w:r>
                    <w:r w:rsidR="00920F6F">
                      <w:fldChar w:fldCharType="separate"/>
                    </w:r>
                    <w:r w:rsidR="00920F6F">
                      <w:rPr>
                        <w:noProof/>
                        <w:lang w:val="en-US"/>
                      </w:rPr>
                      <w:t>(Picasso et la Danse: Parade, Pulcinella  Mercure, Cuadro Flamenco)</w:t>
                    </w:r>
                    <w:r w:rsidR="00920F6F">
                      <w:fldChar w:fldCharType="end"/>
                    </w:r>
                  </w:sdtContent>
                </w:sdt>
              </w:p>
              <w:p w14:paraId="0A45411C" w14:textId="77777777" w:rsidR="00920F6F" w:rsidRDefault="00920F6F" w:rsidP="00920F6F"/>
              <w:p w14:paraId="1DDF92FC" w14:textId="77777777" w:rsidR="00920F6F" w:rsidRDefault="00DA3B44" w:rsidP="00920F6F">
                <w:sdt>
                  <w:sdtPr>
                    <w:id w:val="882139797"/>
                    <w:citation/>
                  </w:sdtPr>
                  <w:sdtEndPr/>
                  <w:sdtContent>
                    <w:r w:rsidR="00920F6F">
                      <w:fldChar w:fldCharType="begin"/>
                    </w:r>
                    <w:r w:rsidR="00920F6F">
                      <w:rPr>
                        <w:lang w:val="en-US"/>
                      </w:rPr>
                      <w:instrText xml:space="preserve"> CITATION Rot91 \l 1033 </w:instrText>
                    </w:r>
                    <w:r w:rsidR="00920F6F">
                      <w:fldChar w:fldCharType="separate"/>
                    </w:r>
                    <w:r w:rsidR="00920F6F">
                      <w:rPr>
                        <w:noProof/>
                        <w:lang w:val="en-US"/>
                      </w:rPr>
                      <w:t>(Rothschild)</w:t>
                    </w:r>
                    <w:r w:rsidR="00920F6F">
                      <w:fldChar w:fldCharType="end"/>
                    </w:r>
                  </w:sdtContent>
                </w:sdt>
              </w:p>
              <w:p w14:paraId="25168FC9" w14:textId="77777777" w:rsidR="00920F6F" w:rsidRDefault="00920F6F" w:rsidP="00920F6F"/>
              <w:p w14:paraId="6D96DB5F" w14:textId="77777777" w:rsidR="00920F6F" w:rsidRDefault="00DA3B44" w:rsidP="00920F6F">
                <w:sdt>
                  <w:sdtPr>
                    <w:id w:val="-1571343762"/>
                    <w:citation/>
                  </w:sdtPr>
                  <w:sdtEndPr/>
                  <w:sdtContent>
                    <w:r w:rsidR="00920F6F">
                      <w:fldChar w:fldCharType="begin"/>
                    </w:r>
                    <w:r w:rsidR="00920F6F">
                      <w:rPr>
                        <w:lang w:val="en-US"/>
                      </w:rPr>
                      <w:instrText xml:space="preserve"> CITATION Sil89 \l 1033 </w:instrText>
                    </w:r>
                    <w:r w:rsidR="00920F6F">
                      <w:fldChar w:fldCharType="separate"/>
                    </w:r>
                    <w:r w:rsidR="00920F6F">
                      <w:rPr>
                        <w:noProof/>
                        <w:lang w:val="en-US"/>
                      </w:rPr>
                      <w:t>(Silver)</w:t>
                    </w:r>
                    <w:r w:rsidR="00920F6F">
                      <w:fldChar w:fldCharType="end"/>
                    </w:r>
                  </w:sdtContent>
                </w:sdt>
              </w:p>
              <w:p w14:paraId="4F6AC50B" w14:textId="77777777" w:rsidR="00920F6F" w:rsidRDefault="00920F6F" w:rsidP="00920F6F"/>
              <w:p w14:paraId="4E1628D0" w14:textId="77777777" w:rsidR="00920F6F" w:rsidRDefault="00DA3B44" w:rsidP="00920F6F">
                <w:sdt>
                  <w:sdtPr>
                    <w:id w:val="-466741917"/>
                    <w:citation/>
                  </w:sdtPr>
                  <w:sdtEndPr/>
                  <w:sdtContent>
                    <w:r w:rsidR="00920F6F">
                      <w:fldChar w:fldCharType="begin"/>
                    </w:r>
                    <w:r w:rsidR="00920F6F">
                      <w:rPr>
                        <w:lang w:val="en-US"/>
                      </w:rPr>
                      <w:instrText xml:space="preserve"> CITATION Ste70 \l 1033 </w:instrText>
                    </w:r>
                    <w:r w:rsidR="00920F6F">
                      <w:fldChar w:fldCharType="separate"/>
                    </w:r>
                    <w:r w:rsidR="00920F6F">
                      <w:rPr>
                        <w:noProof/>
                        <w:lang w:val="en-US"/>
                      </w:rPr>
                      <w:t>(Steegmuller)</w:t>
                    </w:r>
                    <w:r w:rsidR="00920F6F">
                      <w:fldChar w:fldCharType="end"/>
                    </w:r>
                  </w:sdtContent>
                </w:sdt>
              </w:p>
              <w:p w14:paraId="43288A08" w14:textId="77777777" w:rsidR="00920F6F" w:rsidRDefault="00920F6F" w:rsidP="00920F6F"/>
              <w:p w14:paraId="05441FEA" w14:textId="77777777" w:rsidR="003235A7" w:rsidRDefault="00DA3B44" w:rsidP="00920F6F">
                <w:sdt>
                  <w:sdtPr>
                    <w:id w:val="583335333"/>
                    <w:citation/>
                  </w:sdtPr>
                  <w:sdtEndPr/>
                  <w:sdtContent>
                    <w:r w:rsidR="00920F6F">
                      <w:fldChar w:fldCharType="begin"/>
                    </w:r>
                    <w:r w:rsidR="00920F6F">
                      <w:rPr>
                        <w:lang w:val="en-US"/>
                      </w:rPr>
                      <w:instrText xml:space="preserve"> CITATION Wei941 \l 1033 </w:instrText>
                    </w:r>
                    <w:r w:rsidR="00920F6F">
                      <w:fldChar w:fldCharType="separate"/>
                    </w:r>
                    <w:r w:rsidR="00920F6F">
                      <w:rPr>
                        <w:noProof/>
                        <w:lang w:val="en-US"/>
                      </w:rPr>
                      <w:t>(Weiss)</w:t>
                    </w:r>
                    <w:r w:rsidR="00920F6F">
                      <w:fldChar w:fldCharType="end"/>
                    </w:r>
                  </w:sdtContent>
                </w:sdt>
              </w:p>
            </w:sdtContent>
          </w:sdt>
        </w:tc>
      </w:tr>
    </w:tbl>
    <w:p w14:paraId="1FEB5D7D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5354D" w14:textId="77777777" w:rsidR="00E547A4" w:rsidRDefault="00E547A4" w:rsidP="007A0D55">
      <w:pPr>
        <w:spacing w:after="0" w:line="240" w:lineRule="auto"/>
      </w:pPr>
      <w:r>
        <w:separator/>
      </w:r>
    </w:p>
  </w:endnote>
  <w:endnote w:type="continuationSeparator" w:id="0">
    <w:p w14:paraId="189F69CF" w14:textId="77777777" w:rsidR="00E547A4" w:rsidRDefault="00E547A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E552F" w14:textId="77777777" w:rsidR="00E547A4" w:rsidRDefault="00E547A4" w:rsidP="007A0D55">
      <w:pPr>
        <w:spacing w:after="0" w:line="240" w:lineRule="auto"/>
      </w:pPr>
      <w:r>
        <w:separator/>
      </w:r>
    </w:p>
  </w:footnote>
  <w:footnote w:type="continuationSeparator" w:id="0">
    <w:p w14:paraId="1589C05B" w14:textId="77777777" w:rsidR="00E547A4" w:rsidRDefault="00E547A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6D23" w14:textId="77777777" w:rsidR="00E547A4" w:rsidRDefault="00E547A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CD4B468" w14:textId="77777777" w:rsidR="00E547A4" w:rsidRDefault="00E547A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4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22E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0F6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3B44"/>
    <w:rsid w:val="00DC6B48"/>
    <w:rsid w:val="00DF01B0"/>
    <w:rsid w:val="00DF1F2C"/>
    <w:rsid w:val="00E547A4"/>
    <w:rsid w:val="00E85A05"/>
    <w:rsid w:val="00E95829"/>
    <w:rsid w:val="00EA2941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095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A29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A29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4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javascript:Matrix3.mbClick=false;void(0);" TargetMode="External"/><Relationship Id="rId10" Type="http://schemas.openxmlformats.org/officeDocument/2006/relationships/hyperlink" Target="javascript:Matrix3.mbClick=false;void(0)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8CF34385AF714ABF13B6604DC93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64099-FA98-4E41-84ED-B3D2086A0B57}"/>
      </w:docPartPr>
      <w:docPartBody>
        <w:p w:rsidR="0026587B" w:rsidRDefault="0026587B">
          <w:pPr>
            <w:pStyle w:val="168CF34385AF714ABF13B6604DC93B8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1DC119DB4A5034B828BDE4399AA9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C2AE-9D25-184B-B077-161F4C6DF2DD}"/>
      </w:docPartPr>
      <w:docPartBody>
        <w:p w:rsidR="0026587B" w:rsidRDefault="0026587B">
          <w:pPr>
            <w:pStyle w:val="51DC119DB4A5034B828BDE4399AA99D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4059819C4369142853930C632E44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E2AF8-5DF3-6E4F-8F12-39253239838F}"/>
      </w:docPartPr>
      <w:docPartBody>
        <w:p w:rsidR="0026587B" w:rsidRDefault="0026587B">
          <w:pPr>
            <w:pStyle w:val="F4059819C4369142853930C632E44DF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91C9FF10F118478C91BB12C292A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876C0-64C9-A940-A283-7D89F690AC2E}"/>
      </w:docPartPr>
      <w:docPartBody>
        <w:p w:rsidR="0026587B" w:rsidRDefault="0026587B">
          <w:pPr>
            <w:pStyle w:val="C091C9FF10F118478C91BB12C292A0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C58373F6FBB0D46BEDC84EC1670A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F8E55-4592-F842-8901-F725A58A5D78}"/>
      </w:docPartPr>
      <w:docPartBody>
        <w:p w:rsidR="0026587B" w:rsidRDefault="0026587B">
          <w:pPr>
            <w:pStyle w:val="BC58373F6FBB0D46BEDC84EC1670AC1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052B9525FEF034B802C28E5BB03B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CCCA-7654-CF4F-8142-28BD7629039D}"/>
      </w:docPartPr>
      <w:docPartBody>
        <w:p w:rsidR="0026587B" w:rsidRDefault="0026587B">
          <w:pPr>
            <w:pStyle w:val="9052B9525FEF034B802C28E5BB03BBA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07DF81ED0D0B4B89EDC81529ED4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E7D18-E8F6-8042-B8CA-54E255EF2B7D}"/>
      </w:docPartPr>
      <w:docPartBody>
        <w:p w:rsidR="0026587B" w:rsidRDefault="0026587B">
          <w:pPr>
            <w:pStyle w:val="5607DF81ED0D0B4B89EDC81529ED43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0D102A2420AFE42BE1A549A8C5A7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9F6B-831F-E349-A366-A7E1A636647D}"/>
      </w:docPartPr>
      <w:docPartBody>
        <w:p w:rsidR="0026587B" w:rsidRDefault="0026587B">
          <w:pPr>
            <w:pStyle w:val="80D102A2420AFE42BE1A549A8C5A708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3D89DF3BB6C64D9FCE5172A5D1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0CE9B-5F66-534A-9825-1087465FCCCB}"/>
      </w:docPartPr>
      <w:docPartBody>
        <w:p w:rsidR="0026587B" w:rsidRDefault="0026587B">
          <w:pPr>
            <w:pStyle w:val="9C3D89DF3BB6C64D9FCE5172A5D19CB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BA8BDF9591CEA48A83005DCA2D1F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4D4F0-6678-D94B-A6C7-F499183B2EA0}"/>
      </w:docPartPr>
      <w:docPartBody>
        <w:p w:rsidR="0026587B" w:rsidRDefault="0026587B">
          <w:pPr>
            <w:pStyle w:val="0BA8BDF9591CEA48A83005DCA2D1F3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8F4D0BB1CE7EF49A342A2EF61107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738A-FA0A-0C41-BCB1-9CAE85E183CC}"/>
      </w:docPartPr>
      <w:docPartBody>
        <w:p w:rsidR="0026587B" w:rsidRDefault="0026587B">
          <w:pPr>
            <w:pStyle w:val="88F4D0BB1CE7EF49A342A2EF6110780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7B"/>
    <w:rsid w:val="002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8CF34385AF714ABF13B6604DC93B88">
    <w:name w:val="168CF34385AF714ABF13B6604DC93B88"/>
  </w:style>
  <w:style w:type="paragraph" w:customStyle="1" w:styleId="51DC119DB4A5034B828BDE4399AA99DC">
    <w:name w:val="51DC119DB4A5034B828BDE4399AA99DC"/>
  </w:style>
  <w:style w:type="paragraph" w:customStyle="1" w:styleId="F4059819C4369142853930C632E44DF0">
    <w:name w:val="F4059819C4369142853930C632E44DF0"/>
  </w:style>
  <w:style w:type="paragraph" w:customStyle="1" w:styleId="C091C9FF10F118478C91BB12C292A030">
    <w:name w:val="C091C9FF10F118478C91BB12C292A030"/>
  </w:style>
  <w:style w:type="paragraph" w:customStyle="1" w:styleId="BC58373F6FBB0D46BEDC84EC1670AC13">
    <w:name w:val="BC58373F6FBB0D46BEDC84EC1670AC13"/>
  </w:style>
  <w:style w:type="paragraph" w:customStyle="1" w:styleId="9052B9525FEF034B802C28E5BB03BBAD">
    <w:name w:val="9052B9525FEF034B802C28E5BB03BBAD"/>
  </w:style>
  <w:style w:type="paragraph" w:customStyle="1" w:styleId="5607DF81ED0D0B4B89EDC81529ED43E4">
    <w:name w:val="5607DF81ED0D0B4B89EDC81529ED43E4"/>
  </w:style>
  <w:style w:type="paragraph" w:customStyle="1" w:styleId="80D102A2420AFE42BE1A549A8C5A708C">
    <w:name w:val="80D102A2420AFE42BE1A549A8C5A708C"/>
  </w:style>
  <w:style w:type="paragraph" w:customStyle="1" w:styleId="9C3D89DF3BB6C64D9FCE5172A5D19CBE">
    <w:name w:val="9C3D89DF3BB6C64D9FCE5172A5D19CBE"/>
  </w:style>
  <w:style w:type="paragraph" w:customStyle="1" w:styleId="0BA8BDF9591CEA48A83005DCA2D1F3E8">
    <w:name w:val="0BA8BDF9591CEA48A83005DCA2D1F3E8"/>
  </w:style>
  <w:style w:type="paragraph" w:customStyle="1" w:styleId="88F4D0BB1CE7EF49A342A2EF61107801">
    <w:name w:val="88F4D0BB1CE7EF49A342A2EF611078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8CF34385AF714ABF13B6604DC93B88">
    <w:name w:val="168CF34385AF714ABF13B6604DC93B88"/>
  </w:style>
  <w:style w:type="paragraph" w:customStyle="1" w:styleId="51DC119DB4A5034B828BDE4399AA99DC">
    <w:name w:val="51DC119DB4A5034B828BDE4399AA99DC"/>
  </w:style>
  <w:style w:type="paragraph" w:customStyle="1" w:styleId="F4059819C4369142853930C632E44DF0">
    <w:name w:val="F4059819C4369142853930C632E44DF0"/>
  </w:style>
  <w:style w:type="paragraph" w:customStyle="1" w:styleId="C091C9FF10F118478C91BB12C292A030">
    <w:name w:val="C091C9FF10F118478C91BB12C292A030"/>
  </w:style>
  <w:style w:type="paragraph" w:customStyle="1" w:styleId="BC58373F6FBB0D46BEDC84EC1670AC13">
    <w:name w:val="BC58373F6FBB0D46BEDC84EC1670AC13"/>
  </w:style>
  <w:style w:type="paragraph" w:customStyle="1" w:styleId="9052B9525FEF034B802C28E5BB03BBAD">
    <w:name w:val="9052B9525FEF034B802C28E5BB03BBAD"/>
  </w:style>
  <w:style w:type="paragraph" w:customStyle="1" w:styleId="5607DF81ED0D0B4B89EDC81529ED43E4">
    <w:name w:val="5607DF81ED0D0B4B89EDC81529ED43E4"/>
  </w:style>
  <w:style w:type="paragraph" w:customStyle="1" w:styleId="80D102A2420AFE42BE1A549A8C5A708C">
    <w:name w:val="80D102A2420AFE42BE1A549A8C5A708C"/>
  </w:style>
  <w:style w:type="paragraph" w:customStyle="1" w:styleId="9C3D89DF3BB6C64D9FCE5172A5D19CBE">
    <w:name w:val="9C3D89DF3BB6C64D9FCE5172A5D19CBE"/>
  </w:style>
  <w:style w:type="paragraph" w:customStyle="1" w:styleId="0BA8BDF9591CEA48A83005DCA2D1F3E8">
    <w:name w:val="0BA8BDF9591CEA48A83005DCA2D1F3E8"/>
  </w:style>
  <w:style w:type="paragraph" w:customStyle="1" w:styleId="88F4D0BB1CE7EF49A342A2EF61107801">
    <w:name w:val="88F4D0BB1CE7EF49A342A2EF611078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Bel13</b:Tag>
    <b:SourceType>Book</b:SourceType>
    <b:Guid>{992BC295-A709-1C4C-8545-09A85C408755}</b:Guid>
    <b:Author>
      <b:Author>
        <b:NameList>
          <b:Person>
            <b:Last>Bellow</b:Last>
            <b:First>J.</b:First>
          </b:Person>
        </b:NameList>
      </b:Author>
    </b:Author>
    <b:Title>Modernism on Stage: The Ballets Russes and the Parisian Avant-Garde</b:Title>
    <b:City>Aldershot</b:City>
    <b:StateProvince>Hampshire</b:StateProvince>
    <b:CountryRegion>UK</b:CountryRegion>
    <b:Publisher>Ashgate Press</b:Publisher>
    <b:Year>2013</b:Year>
    <b:RefOrder>1</b:RefOrder>
  </b:Source>
  <b:Source>
    <b:Tag>Gar89</b:Tag>
    <b:SourceType>Book</b:SourceType>
    <b:Guid>{F8F6FE60-2AA9-5849-93E0-FB5805551F58}</b:Guid>
    <b:Author>
      <b:Author>
        <b:NameList>
          <b:Person>
            <b:Last>Garafola</b:Last>
            <b:First>L.</b:First>
          </b:Person>
        </b:NameList>
      </b:Author>
    </b:Author>
    <b:Title>Diaghilev’s Ballets Russes</b:Title>
    <b:City>New York</b:City>
    <b:StateProvince>New York</b:StateProvince>
    <b:CountryRegion>USA</b:CountryRegion>
    <b:Publisher>Oxford University Press</b:Publisher>
    <b:Year>1989</b:Year>
    <b:RefOrder>2</b:RefOrder>
  </b:Source>
  <b:Source>
    <b:Tag>Rot91</b:Tag>
    <b:SourceType>Book</b:SourceType>
    <b:Guid>{7107871B-347A-7A4C-9BEE-D5C0FB391835}</b:Guid>
    <b:Author>
      <b:Author>
        <b:NameList>
          <b:Person>
            <b:Last>Rothschild</b:Last>
            <b:First>D.</b:First>
          </b:Person>
        </b:NameList>
      </b:Author>
    </b:Author>
    <b:Title>Picasso’s ‘Parade’:  From Street to Stage</b:Title>
    <b:City>London</b:City>
    <b:CountryRegion>UK</b:CountryRegion>
    <b:Publisher>Sotheby’s Publications</b:Publisher>
    <b:Year>1991</b:Year>
    <b:Comments>An exhibition catalogue focused on the ballet’s sources and evolution.</b:Comments>
    <b:RefOrder>5</b:RefOrder>
  </b:Source>
  <b:Source>
    <b:Tag>Sil89</b:Tag>
    <b:SourceType>Book</b:SourceType>
    <b:Guid>{7F996AC3-55FF-DC41-A5AF-E73561336FA6}</b:Guid>
    <b:Author>
      <b:Author>
        <b:NameList>
          <b:Person>
            <b:Last>Silver</b:Last>
            <b:First>K.</b:First>
            <b:Middle>E.</b:Middle>
          </b:Person>
        </b:NameList>
      </b:Author>
    </b:Author>
    <b:Title>Esprit de Corps: The Art of the Parisian Avant-Garde and the First World War, 1914-1925</b:Title>
    <b:City>Princeton</b:City>
    <b:StateProvince>New Jersey</b:StateProvince>
    <b:CountryRegion>USA</b:CountryRegion>
    <b:Publisher>Princeton University Press</b:Publisher>
    <b:Year>1989</b:Year>
    <b:RefOrder>6</b:RefOrder>
  </b:Source>
  <b:Source>
    <b:Tag>Ste70</b:Tag>
    <b:SourceType>Book</b:SourceType>
    <b:Guid>{3E1A1CA0-994D-5246-A244-DB2BC86D0982}</b:Guid>
    <b:Author>
      <b:Author>
        <b:NameList>
          <b:Person>
            <b:Last>Steegmuller</b:Last>
            <b:First>F.</b:First>
          </b:Person>
        </b:NameList>
      </b:Author>
    </b:Author>
    <b:Title>Cocteau: A Biography</b:Title>
    <b:City>Boston</b:City>
    <b:StateProvince>Massachussetts</b:StateProvince>
    <b:CountryRegion>USA</b:CountryRegion>
    <b:Publisher>Nonpareil Books.</b:Publisher>
    <b:Year>1970</b:Year>
    <b:Comments>A detailed retelling of Cocteau’s career and private life.</b:Comments>
    <b:RefOrder>7</b:RefOrder>
  </b:Source>
  <b:Source>
    <b:Tag>Wei941</b:Tag>
    <b:SourceType>Book</b:SourceType>
    <b:Guid>{32CB68FB-A93E-7E40-B34C-3B175160AD70}</b:Guid>
    <b:Author>
      <b:Author>
        <b:NameList>
          <b:Person>
            <b:Last>Weiss</b:Last>
            <b:First>J.</b:First>
          </b:Person>
        </b:NameList>
      </b:Author>
    </b:Author>
    <b:Title>The Popular Culture of Modern Art: Picasso, Duchamp, and Avant-Gardism</b:Title>
    <b:City>New Haven</b:City>
    <b:StateProvince>Conneticut</b:StateProvince>
    <b:CountryRegion>USA</b:CountryRegion>
    <b:Publisher>Yale University Press</b:Publisher>
    <b:Year>1994</b:Year>
    <b:RefOrder>8</b:RefOrder>
  </b:Source>
  <b:Source>
    <b:Tag>Pic08</b:Tag>
    <b:SourceType>DocumentFromInternetSite</b:SourceType>
    <b:Guid>{C6FE9BF6-3A2C-BF4F-B44C-85ED3390F009}</b:Guid>
    <b:Title>Picasso et la Danse: Parade, Pulcinella  Mercure, Cuadro Flamenco</b:Title>
    <b:Year>2008</b:Year>
    <b:Comments>Brief clips of Parade staged by Suzanna della Pietra and performed by the company Europa Dance</b:Comments>
    <b:Medium>Video clips</b:Medium>
    <b:InternetSiteTitle>Youtube</b:InternetSiteTitle>
    <b:URL>http://www.youtube.com/watch?v=_Chq1Ty0nyE</b:URL>
    <b:RefOrder>4</b:RefOrder>
  </b:Source>
  <b:Source>
    <b:Tag>Jof12</b:Tag>
    <b:SourceType>DocumentFromInternetSite</b:SourceType>
    <b:Guid>{ACDA050E-FA54-3941-9E33-E0FB4FF738D2}</b:Guid>
    <b:Title>Joffrey: Mavericks of American Dance</b:Title>
    <b:URL>http://video.pbs.org/video/2320387369</b:URL>
    <b:Year>2012</b:Year>
    <b:Comments>American Masters documentary with clips of Léonide Massine restaging the ballet and Gary Chryst performing the Chinese Conjuror’s dance.</b:Comments>
    <b:RefOrder>3</b:RefOrder>
  </b:Source>
</b:Sources>
</file>

<file path=customXml/itemProps1.xml><?xml version="1.0" encoding="utf-8"?>
<ds:datastoreItem xmlns:ds="http://schemas.openxmlformats.org/officeDocument/2006/customXml" ds:itemID="{904C1EE5-14DD-5440-958C-C305345F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30</TotalTime>
  <Pages>3</Pages>
  <Words>1299</Words>
  <Characters>7540</Characters>
  <Application>Microsoft Macintosh Word</Application>
  <DocSecurity>0</DocSecurity>
  <Lines>153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2015-02-13T00:51:00Z</dcterms:created>
  <dcterms:modified xsi:type="dcterms:W3CDTF">2015-02-16T21:43:00Z</dcterms:modified>
</cp:coreProperties>
</file>