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39E1F56" w14:textId="77777777" w:rsidTr="00F452A9">
        <w:tc>
          <w:tcPr>
            <w:tcW w:w="491" w:type="dxa"/>
            <w:vMerge w:val="restart"/>
            <w:shd w:val="clear" w:color="auto" w:fill="A6A6A6" w:themeFill="background1" w:themeFillShade="A6"/>
            <w:textDirection w:val="btLr"/>
          </w:tcPr>
          <w:p w14:paraId="2371A4B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AED89DB29464909BF69F3B1403B6BB2"/>
            </w:placeholder>
            <w:showingPlcHdr/>
            <w:dropDownList>
              <w:listItem w:displayText="Dr." w:value="Dr."/>
              <w:listItem w:displayText="Prof." w:value="Prof."/>
            </w:dropDownList>
          </w:sdtPr>
          <w:sdtContent>
            <w:tc>
              <w:tcPr>
                <w:tcW w:w="1296" w:type="dxa"/>
              </w:tcPr>
              <w:p w14:paraId="59C7E48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2D9C2DCA99948A593C234B753C837BA"/>
            </w:placeholder>
            <w:text/>
          </w:sdtPr>
          <w:sdtContent>
            <w:tc>
              <w:tcPr>
                <w:tcW w:w="2073" w:type="dxa"/>
              </w:tcPr>
              <w:p w14:paraId="6497F5A6" w14:textId="77777777" w:rsidR="00B574C9" w:rsidRDefault="00F452A9" w:rsidP="00F452A9">
                <w:r>
                  <w:t>Christa</w:t>
                </w:r>
              </w:p>
            </w:tc>
          </w:sdtContent>
        </w:sdt>
        <w:sdt>
          <w:sdtPr>
            <w:alias w:val="Middle name"/>
            <w:tag w:val="authorMiddleName"/>
            <w:id w:val="-2076034781"/>
            <w:placeholder>
              <w:docPart w:val="1DFFFCC440704CE08E707F4C5D822FDF"/>
            </w:placeholder>
            <w:text/>
          </w:sdtPr>
          <w:sdtContent>
            <w:tc>
              <w:tcPr>
                <w:tcW w:w="2551" w:type="dxa"/>
              </w:tcPr>
              <w:p w14:paraId="34B7C7E2" w14:textId="77777777" w:rsidR="00B574C9" w:rsidRDefault="00F452A9" w:rsidP="00F452A9">
                <w:r>
                  <w:t>Noel</w:t>
                </w:r>
              </w:p>
            </w:tc>
          </w:sdtContent>
        </w:sdt>
        <w:sdt>
          <w:sdtPr>
            <w:alias w:val="Last name"/>
            <w:tag w:val="authorLastName"/>
            <w:id w:val="-1088529830"/>
            <w:placeholder>
              <w:docPart w:val="76D130414731412BAEB48BB0CA183123"/>
            </w:placeholder>
            <w:text/>
          </w:sdtPr>
          <w:sdtContent>
            <w:tc>
              <w:tcPr>
                <w:tcW w:w="2642" w:type="dxa"/>
              </w:tcPr>
              <w:p w14:paraId="097BF622" w14:textId="77777777" w:rsidR="00B574C9" w:rsidRDefault="00F452A9" w:rsidP="00F452A9">
                <w:r>
                  <w:t>Robbins</w:t>
                </w:r>
              </w:p>
            </w:tc>
          </w:sdtContent>
        </w:sdt>
      </w:tr>
      <w:tr w:rsidR="00B574C9" w14:paraId="44F79018" w14:textId="77777777" w:rsidTr="00F452A9">
        <w:trPr>
          <w:trHeight w:val="986"/>
        </w:trPr>
        <w:tc>
          <w:tcPr>
            <w:tcW w:w="491" w:type="dxa"/>
            <w:vMerge/>
            <w:shd w:val="clear" w:color="auto" w:fill="A6A6A6" w:themeFill="background1" w:themeFillShade="A6"/>
          </w:tcPr>
          <w:p w14:paraId="14250DCC" w14:textId="77777777" w:rsidR="00B574C9" w:rsidRPr="001A6A06" w:rsidRDefault="00B574C9" w:rsidP="00CF1542">
            <w:pPr>
              <w:jc w:val="center"/>
              <w:rPr>
                <w:b/>
                <w:color w:val="FFFFFF" w:themeColor="background1"/>
              </w:rPr>
            </w:pPr>
          </w:p>
        </w:tc>
        <w:sdt>
          <w:sdtPr>
            <w:alias w:val="Biography"/>
            <w:tag w:val="authorBiography"/>
            <w:id w:val="938807824"/>
            <w:placeholder>
              <w:docPart w:val="DBC2F6B79F664E01ADDE8C8841FD3EBD"/>
            </w:placeholder>
            <w:showingPlcHdr/>
          </w:sdtPr>
          <w:sdtContent>
            <w:tc>
              <w:tcPr>
                <w:tcW w:w="8562" w:type="dxa"/>
                <w:gridSpan w:val="4"/>
              </w:tcPr>
              <w:p w14:paraId="6C8EFFC8" w14:textId="77777777" w:rsidR="00B574C9" w:rsidRDefault="00B574C9" w:rsidP="00922950">
                <w:r>
                  <w:rPr>
                    <w:rStyle w:val="PlaceholderText"/>
                  </w:rPr>
                  <w:t>[Enter your biography]</w:t>
                </w:r>
              </w:p>
            </w:tc>
          </w:sdtContent>
        </w:sdt>
      </w:tr>
      <w:tr w:rsidR="00B574C9" w14:paraId="3DDACAD8" w14:textId="77777777" w:rsidTr="00F452A9">
        <w:trPr>
          <w:trHeight w:val="986"/>
        </w:trPr>
        <w:tc>
          <w:tcPr>
            <w:tcW w:w="491" w:type="dxa"/>
            <w:vMerge/>
            <w:shd w:val="clear" w:color="auto" w:fill="A6A6A6" w:themeFill="background1" w:themeFillShade="A6"/>
          </w:tcPr>
          <w:p w14:paraId="685FCD0C" w14:textId="77777777" w:rsidR="00B574C9" w:rsidRPr="001A6A06" w:rsidRDefault="00B574C9" w:rsidP="00CF1542">
            <w:pPr>
              <w:jc w:val="center"/>
              <w:rPr>
                <w:b/>
                <w:color w:val="FFFFFF" w:themeColor="background1"/>
              </w:rPr>
            </w:pPr>
          </w:p>
        </w:tc>
        <w:sdt>
          <w:sdtPr>
            <w:alias w:val="Affiliation"/>
            <w:tag w:val="affiliation"/>
            <w:id w:val="2012937915"/>
            <w:placeholder>
              <w:docPart w:val="98DD0E130B914DC1A8A4FC044849355B"/>
            </w:placeholder>
            <w:text/>
          </w:sdtPr>
          <w:sdtContent>
            <w:tc>
              <w:tcPr>
                <w:tcW w:w="8562" w:type="dxa"/>
                <w:gridSpan w:val="4"/>
              </w:tcPr>
              <w:p w14:paraId="3E4A2784" w14:textId="77777777" w:rsidR="00B574C9" w:rsidRDefault="00F452A9" w:rsidP="00B574C9">
                <w:r w:rsidRPr="00F452A9">
                  <w:rPr>
                    <w:rFonts w:ascii="Calibri" w:hAnsi="Calibri" w:cs="Calibri"/>
                    <w:color w:val="000000"/>
                    <w:lang w:val="en-US"/>
                  </w:rPr>
                  <w:t>California Institute of Technology</w:t>
                </w:r>
              </w:p>
            </w:tc>
          </w:sdtContent>
        </w:sdt>
      </w:tr>
    </w:tbl>
    <w:p w14:paraId="0DA49CC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02AE4A" w14:textId="77777777" w:rsidTr="00244BB0">
        <w:tc>
          <w:tcPr>
            <w:tcW w:w="9016" w:type="dxa"/>
            <w:shd w:val="clear" w:color="auto" w:fill="A6A6A6" w:themeFill="background1" w:themeFillShade="A6"/>
            <w:tcMar>
              <w:top w:w="113" w:type="dxa"/>
              <w:bottom w:w="113" w:type="dxa"/>
            </w:tcMar>
          </w:tcPr>
          <w:p w14:paraId="7F1F76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ED9530" w14:textId="77777777" w:rsidTr="003F0D73">
        <w:sdt>
          <w:sdtPr>
            <w:alias w:val="Article headword"/>
            <w:tag w:val="articleHeadword"/>
            <w:id w:val="-361440020"/>
            <w:placeholder>
              <w:docPart w:val="3238DDBD04CA4C189D166E9E1E57ABC7"/>
            </w:placeholder>
            <w:text/>
          </w:sdtPr>
          <w:sdtContent>
            <w:tc>
              <w:tcPr>
                <w:tcW w:w="9016" w:type="dxa"/>
                <w:tcMar>
                  <w:top w:w="113" w:type="dxa"/>
                  <w:bottom w:w="113" w:type="dxa"/>
                </w:tcMar>
              </w:tcPr>
              <w:p w14:paraId="02E54DFD" w14:textId="77777777" w:rsidR="003F0D73" w:rsidRPr="00FB589A" w:rsidRDefault="003043A1" w:rsidP="003043A1">
                <w:r w:rsidRPr="003043A1">
                  <w:t>Fr</w:t>
                </w:r>
                <w:r>
                  <w:t>ankenthaler, Helen (1928-2011)</w:t>
                </w:r>
              </w:p>
            </w:tc>
          </w:sdtContent>
        </w:sdt>
      </w:tr>
      <w:tr w:rsidR="00464699" w14:paraId="2FDD305C" w14:textId="77777777" w:rsidTr="00F452A9">
        <w:sdt>
          <w:sdtPr>
            <w:alias w:val="Variant headwords"/>
            <w:tag w:val="variantHeadwords"/>
            <w:id w:val="173464402"/>
            <w:placeholder>
              <w:docPart w:val="8FC480E4830F4DBA8042D2EA042CD7A1"/>
            </w:placeholder>
            <w:showingPlcHdr/>
          </w:sdtPr>
          <w:sdtContent>
            <w:tc>
              <w:tcPr>
                <w:tcW w:w="9016" w:type="dxa"/>
                <w:tcMar>
                  <w:top w:w="113" w:type="dxa"/>
                  <w:bottom w:w="113" w:type="dxa"/>
                </w:tcMar>
              </w:tcPr>
              <w:p w14:paraId="028127B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511880F" w14:textId="77777777" w:rsidTr="003F0D73">
        <w:sdt>
          <w:sdtPr>
            <w:alias w:val="Abstract"/>
            <w:tag w:val="abstract"/>
            <w:id w:val="-635871867"/>
            <w:placeholder>
              <w:docPart w:val="0CA7794044144470BE1F002D1F47BF2C"/>
            </w:placeholder>
          </w:sdtPr>
          <w:sdtContent>
            <w:tc>
              <w:tcPr>
                <w:tcW w:w="9016" w:type="dxa"/>
                <w:tcMar>
                  <w:top w:w="113" w:type="dxa"/>
                  <w:bottom w:w="113" w:type="dxa"/>
                </w:tcMar>
              </w:tcPr>
              <w:p w14:paraId="5394F897" w14:textId="77777777" w:rsidR="00E85A05" w:rsidRPr="003043A1" w:rsidRDefault="003043A1" w:rsidP="003043A1">
                <w:r>
                  <w:t xml:space="preserve">Helen Frankenthaler was an American painter known for her large, abstract stain paintings. Associated with the second generation of Abstract Expressionists, Frankenthaler is thought to have shown the way out of a quickly ossifying New York School ‘style’ by developing a technique that emphasised large areas of colour over gestural and expressionistic brushwork. As an alternative to Expressionism, Frankenthaler soaked thinned-out paint into raw duck canvas, a technique she first applied in her 1952 painting </w:t>
                </w:r>
                <w:r>
                  <w:rPr>
                    <w:i/>
                  </w:rPr>
                  <w:t>Mountains and Sea</w:t>
                </w:r>
                <w:r>
                  <w:t>. In staining paint directly onto the canvas, Frankenthaler demonstrated that modernist painting need not be beholden to Clement Greenberg’s anti-illu</w:t>
                </w:r>
                <w:r w:rsidR="00F452A9">
                  <w:t>sionistic concept of ‘flatness,’</w:t>
                </w:r>
                <w:r>
                  <w:t xml:space="preserve"> whic</w:t>
                </w:r>
                <w:r w:rsidR="00F452A9">
                  <w:t>h Greenberg developed in theoris</w:t>
                </w:r>
                <w:r>
                  <w:t xml:space="preserve">ing medium specificity (the idea that the materials used to create an artwork determine its appropriate form). Frankenthaler re-introduced an illusive quality into her paintings not through representational devices, but through the atmospheric effects that result when applying large fields of colour to </w:t>
                </w:r>
                <w:proofErr w:type="spellStart"/>
                <w:r>
                  <w:t>unprimed</w:t>
                </w:r>
                <w:proofErr w:type="spellEnd"/>
                <w:r>
                  <w:t xml:space="preserve"> canvas. Medium specificity is maintained, however, in that canvas and paint are still ‘laid bare,’ but a reductive emphasis on flatness is replaced with what Greenberg would come to call ‘</w:t>
                </w:r>
                <w:proofErr w:type="spellStart"/>
                <w:r>
                  <w:t>opticality</w:t>
                </w:r>
                <w:proofErr w:type="spellEnd"/>
                <w:r>
                  <w:t xml:space="preserve">.’ As one of the few female painters during the </w:t>
                </w:r>
                <w:proofErr w:type="spellStart"/>
                <w:r>
                  <w:t>postwar</w:t>
                </w:r>
                <w:proofErr w:type="spellEnd"/>
                <w:r>
                  <w:t xml:space="preserve"> period to gain commercial and critical recognition, Frankenthaler was an inspiration for several generations of female artists that followed.</w:t>
                </w:r>
              </w:p>
            </w:tc>
          </w:sdtContent>
        </w:sdt>
      </w:tr>
      <w:tr w:rsidR="003F0D73" w14:paraId="484C0CF9" w14:textId="77777777" w:rsidTr="003F0D73">
        <w:sdt>
          <w:sdtPr>
            <w:alias w:val="Article text"/>
            <w:tag w:val="articleText"/>
            <w:id w:val="634067588"/>
            <w:placeholder>
              <w:docPart w:val="1B4878C9251F4B029761F2235D069517"/>
            </w:placeholder>
          </w:sdtPr>
          <w:sdtContent>
            <w:tc>
              <w:tcPr>
                <w:tcW w:w="9016" w:type="dxa"/>
                <w:tcMar>
                  <w:top w:w="113" w:type="dxa"/>
                  <w:bottom w:w="113" w:type="dxa"/>
                </w:tcMar>
              </w:tcPr>
              <w:p w14:paraId="5C9D5AB3" w14:textId="77777777" w:rsidR="003043A1" w:rsidRDefault="003043A1" w:rsidP="003043A1">
                <w:r>
                  <w:t xml:space="preserve">Helen Frankenthaler was an American painter known for her large, abstract stain paintings. Associated with the second generation of Abstract Expressionists, Frankenthaler is thought to have shown the way out of a quickly ossifying New York School ‘style’ by developing a technique that emphasised large areas of colour over gestural and expressionistic brushwork. As an alternative to Expressionism, Frankenthaler soaked thinned-out paint into raw duck canvas, a technique she first applied in her 1952 painting </w:t>
                </w:r>
                <w:r>
                  <w:rPr>
                    <w:i/>
                  </w:rPr>
                  <w:t>Mountains and Sea</w:t>
                </w:r>
                <w:r>
                  <w:t>. In staining paint directly onto the canvas, Frankenthaler demonstrated that modernist painting need not be beholden to Clement Greenberg’s anti-illusionistic concept of ‘flatness’, whic</w:t>
                </w:r>
                <w:r w:rsidR="00F452A9">
                  <w:t>h Greenberg developed in theoris</w:t>
                </w:r>
                <w:r>
                  <w:t xml:space="preserve">ing medium specificity (the idea that the materials used to create an artwork determine its appropriate form). Frankenthaler re-introduced an illusive quality into her paintings not through representational devices, but through the atmospheric effects that result when applying large fields of colour to </w:t>
                </w:r>
                <w:proofErr w:type="spellStart"/>
                <w:r>
                  <w:t>unprimed</w:t>
                </w:r>
                <w:proofErr w:type="spellEnd"/>
                <w:r>
                  <w:t xml:space="preserve"> canvas. Medium specificity is maintained, however, in that canvas and paint are still ‘laid bare,’ but a reductive emphasis on flatness is replaced with what Greenberg would come to call ‘</w:t>
                </w:r>
                <w:proofErr w:type="spellStart"/>
                <w:r>
                  <w:t>opticality</w:t>
                </w:r>
                <w:proofErr w:type="spellEnd"/>
                <w:r>
                  <w:t xml:space="preserve">.’ As one of the few female painters during the </w:t>
                </w:r>
                <w:proofErr w:type="spellStart"/>
                <w:r>
                  <w:t>postwar</w:t>
                </w:r>
                <w:proofErr w:type="spellEnd"/>
                <w:r>
                  <w:t xml:space="preserve"> period to gain commercial and critical recognition, Frankenthaler was an inspiration for several generations of female artists that followed.</w:t>
                </w:r>
              </w:p>
              <w:p w14:paraId="1BAD6829" w14:textId="77777777" w:rsidR="003043A1" w:rsidRDefault="003043A1" w:rsidP="003043A1"/>
              <w:p w14:paraId="6681AC48" w14:textId="77777777" w:rsidR="003043A1" w:rsidRDefault="003043A1" w:rsidP="003043A1">
                <w:pPr>
                  <w:keepNext/>
                </w:pPr>
                <w:r>
                  <w:t>File: frankenthaler1.jpg</w:t>
                </w:r>
              </w:p>
              <w:p w14:paraId="17BB39A0" w14:textId="77777777" w:rsidR="003043A1" w:rsidRDefault="008C5852" w:rsidP="003043A1">
                <w:pPr>
                  <w:pStyle w:val="Caption"/>
                </w:pPr>
                <w:fldSimple w:instr=" SEQ Figure \* ARABIC ">
                  <w:r w:rsidR="00CD57EF">
                    <w:rPr>
                      <w:noProof/>
                    </w:rPr>
                    <w:t>1</w:t>
                  </w:r>
                </w:fldSimple>
                <w:r w:rsidR="003043A1">
                  <w:t xml:space="preserve"> </w:t>
                </w:r>
                <w:r w:rsidR="003043A1" w:rsidRPr="00CD57EF">
                  <w:rPr>
                    <w:i/>
                  </w:rPr>
                  <w:t>Mountains and Sea</w:t>
                </w:r>
                <w:r w:rsidR="003043A1" w:rsidRPr="00AA7CF6">
                  <w:t>, 1952, 86 5/8 x 117 1/4 inches, (220 x 297.8 cm., oil and charcoal on canvas, on extended loan to the National</w:t>
                </w:r>
                <w:r w:rsidR="003043A1">
                  <w:t xml:space="preserve"> Gallery of Art, Washington, DC</w:t>
                </w:r>
              </w:p>
              <w:p w14:paraId="049E5F15" w14:textId="77777777" w:rsidR="003043A1" w:rsidRDefault="003043A1" w:rsidP="003043A1">
                <w:r>
                  <w:t xml:space="preserve">Frankenthaler began painting in the Dalton School in New York City, under </w:t>
                </w:r>
                <w:proofErr w:type="spellStart"/>
                <w:r>
                  <w:rPr>
                    <w:bCs/>
                  </w:rPr>
                  <w:t>Rufino</w:t>
                </w:r>
                <w:proofErr w:type="spellEnd"/>
                <w:r>
                  <w:rPr>
                    <w:bCs/>
                  </w:rPr>
                  <w:t xml:space="preserve"> Tamayo. She then went on to pursue painting at Bennington College, where she worked with the Hard-edge abstractionist Paul </w:t>
                </w:r>
                <w:proofErr w:type="spellStart"/>
                <w:r>
                  <w:rPr>
                    <w:bCs/>
                  </w:rPr>
                  <w:t>Feeley</w:t>
                </w:r>
                <w:proofErr w:type="spellEnd"/>
                <w:r>
                  <w:rPr>
                    <w:bCs/>
                  </w:rPr>
                  <w:t>. Frankenthaler met Clement Greenberg in May 1</w:t>
                </w:r>
                <w:r w:rsidR="00F452A9">
                  <w:rPr>
                    <w:bCs/>
                  </w:rPr>
                  <w:t>950 at an exhibition she organis</w:t>
                </w:r>
                <w:r>
                  <w:rPr>
                    <w:bCs/>
                  </w:rPr>
                  <w:t xml:space="preserve">ed of Bennington art students. They soon developed a relationship, which continued for five years. </w:t>
                </w:r>
                <w:r>
                  <w:t xml:space="preserve">Frankenthaler painted </w:t>
                </w:r>
                <w:r>
                  <w:rPr>
                    <w:i/>
                  </w:rPr>
                  <w:t>Mountains and Sea</w:t>
                </w:r>
                <w:r>
                  <w:t xml:space="preserve"> following a trip with Greenberg to Nova Scotia. Returning to her Twenty-third Street studio, Frankenthaler began to sketch a recollection of the sea-scape on un-sized canvas in charcoal before pouring thinned-out paint onto the canvas in a preliminary fashion. This quick sketch struck her as sufficiently complete; after contemplating its implications for some time, Frankenthaler adopted this direct approach of stained pigment as the primary technique that she continued to </w:t>
                </w:r>
                <w:r w:rsidR="004465A4">
                  <w:t>work with</w:t>
                </w:r>
                <w:r>
                  <w:t xml:space="preserve"> for the remainder of her career.</w:t>
                </w:r>
              </w:p>
              <w:p w14:paraId="4AB265B2" w14:textId="77777777" w:rsidR="00CD57EF" w:rsidRDefault="00CD57EF" w:rsidP="003043A1"/>
              <w:p w14:paraId="38F438ED" w14:textId="77777777" w:rsidR="00CD57EF" w:rsidRDefault="00CD57EF" w:rsidP="00CD57EF">
                <w:pPr>
                  <w:keepNext/>
                </w:pPr>
                <w:r>
                  <w:t>File: frankenthaler2.jpg</w:t>
                </w:r>
              </w:p>
              <w:p w14:paraId="0C38BF15" w14:textId="77777777" w:rsidR="003043A1" w:rsidRDefault="008C5852" w:rsidP="00CD57EF">
                <w:pPr>
                  <w:pStyle w:val="Caption"/>
                </w:pPr>
                <w:fldSimple w:instr=" SEQ Figure \* ARABIC ">
                  <w:r w:rsidR="00CD57EF">
                    <w:rPr>
                      <w:noProof/>
                    </w:rPr>
                    <w:t>2</w:t>
                  </w:r>
                </w:fldSimple>
                <w:r w:rsidR="00CD57EF">
                  <w:t xml:space="preserve"> </w:t>
                </w:r>
                <w:r w:rsidR="00CD57EF" w:rsidRPr="00CD57EF">
                  <w:rPr>
                    <w:i/>
                  </w:rPr>
                  <w:t>Jacob’s Ladder</w:t>
                </w:r>
                <w:r w:rsidR="00CD57EF">
                  <w:t>, 1957, Oil on canvas (9' 5 3/8" x 69 7/8" (287.9 x 177.5 cm))</w:t>
                </w:r>
              </w:p>
              <w:p w14:paraId="78073A14" w14:textId="310635FF" w:rsidR="003F0D73" w:rsidRPr="003043A1" w:rsidRDefault="003043A1" w:rsidP="004465A4">
                <w:r>
                  <w:t xml:space="preserve">Frankenthaler’s work has often been read as distinctly ‘feminine’ compared to her male contemporaries. That femininity has been located in </w:t>
                </w:r>
                <w:r w:rsidR="004465A4">
                  <w:t>the</w:t>
                </w:r>
                <w:r>
                  <w:t xml:space="preserve"> soft, stained colours</w:t>
                </w:r>
                <w:r w:rsidR="004465A4">
                  <w:t xml:space="preserve"> she uses</w:t>
                </w:r>
                <w:r>
                  <w:t xml:space="preserve"> and in the naturalism of some of her imagery. Frankenthaler, however, always denied the role that gender played in the development of her paintings, telling Emile de Antonio in 1972 that ‘the </w:t>
                </w:r>
                <w:r>
                  <w:rPr>
                    <w:iCs/>
                  </w:rPr>
                  <w:t>first thing</w:t>
                </w:r>
                <w:r>
                  <w:t xml:space="preserve"> is to be a </w:t>
                </w:r>
                <w:r>
                  <w:rPr>
                    <w:iCs/>
                  </w:rPr>
                  <w:t>painter</w:t>
                </w:r>
                <w:r>
                  <w:t>’</w:t>
                </w:r>
                <w:r w:rsidR="008C5852">
                  <w:t xml:space="preserve"> (Frankenthaler quoted in Antonio),</w:t>
                </w:r>
                <w:r>
                  <w:t xml:space="preserve"> not a woman painter. In the late 1980s Frankenthaler served as the presidential appointee to the National Council on the Arts and is said to be have contributed to the decision to reduce individual NEA grants during the contentious da</w:t>
                </w:r>
                <w:r w:rsidR="004465A4">
                  <w:t xml:space="preserve">ys of the 1980s ‘culture wars.’ </w:t>
                </w:r>
                <w:r>
                  <w:t>Frankenthaler continued to paint in her highly abstract, stained style until her death in 2011. Before her dea</w:t>
                </w:r>
                <w:bookmarkStart w:id="0" w:name="_GoBack"/>
                <w:bookmarkEnd w:id="0"/>
                <w:r>
                  <w:t>th, the Helen Frankenthaler Foundation was established to preserve her legacy and is the primary beneficiary of her estate.</w:t>
                </w:r>
              </w:p>
            </w:tc>
          </w:sdtContent>
        </w:sdt>
      </w:tr>
      <w:tr w:rsidR="003235A7" w14:paraId="18F9DD05" w14:textId="77777777" w:rsidTr="003235A7">
        <w:tc>
          <w:tcPr>
            <w:tcW w:w="9016" w:type="dxa"/>
          </w:tcPr>
          <w:p w14:paraId="289A821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88E93219F78F47B59630BC67E402A41C"/>
              </w:placeholder>
            </w:sdtPr>
            <w:sdtContent>
              <w:p w14:paraId="51235970" w14:textId="6788B535" w:rsidR="008C5852" w:rsidRDefault="008C5852" w:rsidP="00FF524F">
                <w:pPr>
                  <w:rPr>
                    <w:rFonts w:ascii="Calibri" w:hAnsi="Calibri" w:cs="Courier"/>
                    <w:color w:val="000000"/>
                    <w:lang w:val="en-CA"/>
                  </w:rPr>
                </w:pPr>
                <w:sdt>
                  <w:sdtPr>
                    <w:rPr>
                      <w:rFonts w:ascii="Calibri" w:hAnsi="Calibri" w:cs="Courier"/>
                      <w:color w:val="000000"/>
                      <w:lang w:val="en-CA"/>
                    </w:rPr>
                    <w:id w:val="-2004192227"/>
                    <w:citation/>
                  </w:sdtPr>
                  <w:sdtContent>
                    <w:r w:rsidRPr="008C5852">
                      <w:rPr>
                        <w:rFonts w:ascii="Calibri" w:hAnsi="Calibri" w:cs="Courier"/>
                        <w:color w:val="000000"/>
                        <w:lang w:val="en-CA"/>
                      </w:rPr>
                      <w:fldChar w:fldCharType="begin"/>
                    </w:r>
                    <w:r w:rsidRPr="008C5852">
                      <w:rPr>
                        <w:rFonts w:ascii="Calibri" w:hAnsi="Calibri" w:cs="Courier"/>
                        <w:color w:val="000000"/>
                        <w:lang w:val="en-US"/>
                      </w:rPr>
                      <w:instrText xml:space="preserve">CITATION Emi10 \l 1033 </w:instrText>
                    </w:r>
                    <w:r w:rsidRPr="008C5852">
                      <w:rPr>
                        <w:rFonts w:ascii="Calibri" w:hAnsi="Calibri" w:cs="Courier"/>
                        <w:color w:val="000000"/>
                        <w:lang w:val="en-CA"/>
                      </w:rPr>
                      <w:fldChar w:fldCharType="separate"/>
                    </w:r>
                    <w:r>
                      <w:rPr>
                        <w:rFonts w:ascii="Calibri" w:hAnsi="Calibri" w:cs="Courier"/>
                        <w:noProof/>
                        <w:color w:val="000000"/>
                        <w:lang w:val="en-US"/>
                      </w:rPr>
                      <w:t xml:space="preserve"> </w:t>
                    </w:r>
                    <w:r w:rsidRPr="008C5852">
                      <w:rPr>
                        <w:rFonts w:ascii="Calibri" w:hAnsi="Calibri" w:cs="Courier"/>
                        <w:noProof/>
                        <w:color w:val="000000"/>
                        <w:lang w:val="en-US"/>
                      </w:rPr>
                      <w:t>(Antonio)</w:t>
                    </w:r>
                    <w:r w:rsidRPr="008C5852">
                      <w:rPr>
                        <w:rFonts w:ascii="Calibri" w:hAnsi="Calibri" w:cs="Courier"/>
                        <w:color w:val="000000"/>
                        <w:lang w:val="en-CA"/>
                      </w:rPr>
                      <w:fldChar w:fldCharType="end"/>
                    </w:r>
                  </w:sdtContent>
                </w:sdt>
              </w:p>
              <w:p w14:paraId="4FE668DC" w14:textId="77777777" w:rsidR="008C5852" w:rsidRDefault="008C5852" w:rsidP="00FF524F"/>
              <w:p w14:paraId="4A7DEA86" w14:textId="542B0144" w:rsidR="00FF524F" w:rsidRDefault="008C5852" w:rsidP="00FF524F">
                <w:sdt>
                  <w:sdtPr>
                    <w:id w:val="781764653"/>
                    <w:citation/>
                  </w:sdtPr>
                  <w:sdtContent>
                    <w:r w:rsidR="00FF524F">
                      <w:fldChar w:fldCharType="begin"/>
                    </w:r>
                    <w:r w:rsidR="00FF524F">
                      <w:rPr>
                        <w:lang w:val="en-US"/>
                      </w:rPr>
                      <w:instrText xml:space="preserve"> CITATION Eld89 \l 1033 </w:instrText>
                    </w:r>
                    <w:r w:rsidR="00FF524F">
                      <w:fldChar w:fldCharType="separate"/>
                    </w:r>
                    <w:r>
                      <w:rPr>
                        <w:noProof/>
                        <w:lang w:val="en-US"/>
                      </w:rPr>
                      <w:t xml:space="preserve"> (Elderfield)</w:t>
                    </w:r>
                    <w:r w:rsidR="00FF524F">
                      <w:fldChar w:fldCharType="end"/>
                    </w:r>
                  </w:sdtContent>
                </w:sdt>
              </w:p>
              <w:p w14:paraId="5B9AF0AB" w14:textId="77777777" w:rsidR="00FF524F" w:rsidRDefault="00FF524F" w:rsidP="00FF524F"/>
              <w:p w14:paraId="620FAFBA" w14:textId="77777777" w:rsidR="00FF524F" w:rsidRDefault="008C5852" w:rsidP="00FF524F">
                <w:sdt>
                  <w:sdtPr>
                    <w:id w:val="-2006124756"/>
                    <w:citation/>
                  </w:sdtPr>
                  <w:sdtContent>
                    <w:r w:rsidR="00FF524F">
                      <w:fldChar w:fldCharType="begin"/>
                    </w:r>
                    <w:r w:rsidR="00FF524F">
                      <w:rPr>
                        <w:lang w:val="en-US"/>
                      </w:rPr>
                      <w:instrText xml:space="preserve">CITATION Jon05 \l 1033 </w:instrText>
                    </w:r>
                    <w:r w:rsidR="00FF524F">
                      <w:fldChar w:fldCharType="separate"/>
                    </w:r>
                    <w:r>
                      <w:rPr>
                        <w:noProof/>
                        <w:lang w:val="en-US"/>
                      </w:rPr>
                      <w:t>(Jones)</w:t>
                    </w:r>
                    <w:r w:rsidR="00FF524F">
                      <w:fldChar w:fldCharType="end"/>
                    </w:r>
                  </w:sdtContent>
                </w:sdt>
              </w:p>
              <w:p w14:paraId="0ED56A16" w14:textId="77777777" w:rsidR="00FF524F" w:rsidRDefault="00FF524F" w:rsidP="00FF524F"/>
              <w:p w14:paraId="2C53769B" w14:textId="44502189" w:rsidR="003235A7" w:rsidRPr="008C5852" w:rsidRDefault="008C5852" w:rsidP="008C5852">
                <w:sdt>
                  <w:sdtPr>
                    <w:id w:val="-963809001"/>
                    <w:citation/>
                  </w:sdtPr>
                  <w:sdtContent>
                    <w:r w:rsidR="00FF524F">
                      <w:fldChar w:fldCharType="begin"/>
                    </w:r>
                    <w:r w:rsidR="00FF524F">
                      <w:rPr>
                        <w:lang w:val="en-US"/>
                      </w:rPr>
                      <w:instrText xml:space="preserve"> CITATION Row07 \l 1033 </w:instrText>
                    </w:r>
                    <w:r w:rsidR="00FF524F">
                      <w:fldChar w:fldCharType="separate"/>
                    </w:r>
                    <w:r>
                      <w:rPr>
                        <w:noProof/>
                        <w:lang w:val="en-US"/>
                      </w:rPr>
                      <w:t>(Rowley)</w:t>
                    </w:r>
                    <w:r w:rsidR="00FF524F">
                      <w:fldChar w:fldCharType="end"/>
                    </w:r>
                  </w:sdtContent>
                </w:sdt>
              </w:p>
            </w:sdtContent>
          </w:sdt>
        </w:tc>
      </w:tr>
    </w:tbl>
    <w:p w14:paraId="44A0D1F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6CFB55" w14:textId="77777777" w:rsidR="008C5852" w:rsidRDefault="008C5852" w:rsidP="007A0D55">
      <w:pPr>
        <w:spacing w:after="0" w:line="240" w:lineRule="auto"/>
      </w:pPr>
      <w:r>
        <w:separator/>
      </w:r>
    </w:p>
  </w:endnote>
  <w:endnote w:type="continuationSeparator" w:id="0">
    <w:p w14:paraId="1E01B9C5" w14:textId="77777777" w:rsidR="008C5852" w:rsidRDefault="008C585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30BAA" w14:textId="77777777" w:rsidR="008C5852" w:rsidRDefault="008C5852" w:rsidP="007A0D55">
      <w:pPr>
        <w:spacing w:after="0" w:line="240" w:lineRule="auto"/>
      </w:pPr>
      <w:r>
        <w:separator/>
      </w:r>
    </w:p>
  </w:footnote>
  <w:footnote w:type="continuationSeparator" w:id="0">
    <w:p w14:paraId="31DCE267" w14:textId="77777777" w:rsidR="008C5852" w:rsidRDefault="008C585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95E35" w14:textId="77777777" w:rsidR="008C5852" w:rsidRDefault="008C585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CCFE063" w14:textId="77777777" w:rsidR="008C5852" w:rsidRDefault="008C58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A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43A1"/>
    <w:rsid w:val="0030662D"/>
    <w:rsid w:val="003235A7"/>
    <w:rsid w:val="003677B6"/>
    <w:rsid w:val="003D3579"/>
    <w:rsid w:val="003E2795"/>
    <w:rsid w:val="003F0D73"/>
    <w:rsid w:val="00421F8B"/>
    <w:rsid w:val="004465A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C5852"/>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D57EF"/>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452A9"/>
    <w:rsid w:val="00F60F53"/>
    <w:rsid w:val="00FA1925"/>
    <w:rsid w:val="00FB11DE"/>
    <w:rsid w:val="00FB589A"/>
    <w:rsid w:val="00FB7317"/>
    <w:rsid w:val="00FF524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02E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A1"/>
    <w:rPr>
      <w:rFonts w:ascii="Tahoma" w:hAnsi="Tahoma" w:cs="Tahoma"/>
      <w:sz w:val="16"/>
      <w:szCs w:val="16"/>
    </w:rPr>
  </w:style>
  <w:style w:type="paragraph" w:styleId="Caption">
    <w:name w:val="caption"/>
    <w:basedOn w:val="Normal"/>
    <w:next w:val="Normal"/>
    <w:uiPriority w:val="35"/>
    <w:semiHidden/>
    <w:qFormat/>
    <w:rsid w:val="003043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465A4"/>
    <w:rPr>
      <w:sz w:val="18"/>
      <w:szCs w:val="18"/>
    </w:rPr>
  </w:style>
  <w:style w:type="paragraph" w:styleId="CommentText">
    <w:name w:val="annotation text"/>
    <w:basedOn w:val="Normal"/>
    <w:link w:val="CommentTextChar"/>
    <w:uiPriority w:val="99"/>
    <w:semiHidden/>
    <w:rsid w:val="004465A4"/>
    <w:pPr>
      <w:spacing w:line="240" w:lineRule="auto"/>
    </w:pPr>
    <w:rPr>
      <w:sz w:val="24"/>
      <w:szCs w:val="24"/>
    </w:rPr>
  </w:style>
  <w:style w:type="character" w:customStyle="1" w:styleId="CommentTextChar">
    <w:name w:val="Comment Text Char"/>
    <w:basedOn w:val="DefaultParagraphFont"/>
    <w:link w:val="CommentText"/>
    <w:uiPriority w:val="99"/>
    <w:semiHidden/>
    <w:rsid w:val="004465A4"/>
    <w:rPr>
      <w:sz w:val="24"/>
      <w:szCs w:val="24"/>
    </w:rPr>
  </w:style>
  <w:style w:type="paragraph" w:styleId="CommentSubject">
    <w:name w:val="annotation subject"/>
    <w:basedOn w:val="CommentText"/>
    <w:next w:val="CommentText"/>
    <w:link w:val="CommentSubjectChar"/>
    <w:uiPriority w:val="99"/>
    <w:semiHidden/>
    <w:rsid w:val="004465A4"/>
    <w:rPr>
      <w:b/>
      <w:bCs/>
      <w:sz w:val="20"/>
      <w:szCs w:val="20"/>
    </w:rPr>
  </w:style>
  <w:style w:type="character" w:customStyle="1" w:styleId="CommentSubjectChar">
    <w:name w:val="Comment Subject Char"/>
    <w:basedOn w:val="CommentTextChar"/>
    <w:link w:val="CommentSubject"/>
    <w:uiPriority w:val="99"/>
    <w:semiHidden/>
    <w:rsid w:val="004465A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3043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3A1"/>
    <w:rPr>
      <w:rFonts w:ascii="Tahoma" w:hAnsi="Tahoma" w:cs="Tahoma"/>
      <w:sz w:val="16"/>
      <w:szCs w:val="16"/>
    </w:rPr>
  </w:style>
  <w:style w:type="paragraph" w:styleId="Caption">
    <w:name w:val="caption"/>
    <w:basedOn w:val="Normal"/>
    <w:next w:val="Normal"/>
    <w:uiPriority w:val="35"/>
    <w:semiHidden/>
    <w:qFormat/>
    <w:rsid w:val="003043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4465A4"/>
    <w:rPr>
      <w:sz w:val="18"/>
      <w:szCs w:val="18"/>
    </w:rPr>
  </w:style>
  <w:style w:type="paragraph" w:styleId="CommentText">
    <w:name w:val="annotation text"/>
    <w:basedOn w:val="Normal"/>
    <w:link w:val="CommentTextChar"/>
    <w:uiPriority w:val="99"/>
    <w:semiHidden/>
    <w:rsid w:val="004465A4"/>
    <w:pPr>
      <w:spacing w:line="240" w:lineRule="auto"/>
    </w:pPr>
    <w:rPr>
      <w:sz w:val="24"/>
      <w:szCs w:val="24"/>
    </w:rPr>
  </w:style>
  <w:style w:type="character" w:customStyle="1" w:styleId="CommentTextChar">
    <w:name w:val="Comment Text Char"/>
    <w:basedOn w:val="DefaultParagraphFont"/>
    <w:link w:val="CommentText"/>
    <w:uiPriority w:val="99"/>
    <w:semiHidden/>
    <w:rsid w:val="004465A4"/>
    <w:rPr>
      <w:sz w:val="24"/>
      <w:szCs w:val="24"/>
    </w:rPr>
  </w:style>
  <w:style w:type="paragraph" w:styleId="CommentSubject">
    <w:name w:val="annotation subject"/>
    <w:basedOn w:val="CommentText"/>
    <w:next w:val="CommentText"/>
    <w:link w:val="CommentSubjectChar"/>
    <w:uiPriority w:val="99"/>
    <w:semiHidden/>
    <w:rsid w:val="004465A4"/>
    <w:rPr>
      <w:b/>
      <w:bCs/>
      <w:sz w:val="20"/>
      <w:szCs w:val="20"/>
    </w:rPr>
  </w:style>
  <w:style w:type="character" w:customStyle="1" w:styleId="CommentSubjectChar">
    <w:name w:val="Comment Subject Char"/>
    <w:basedOn w:val="CommentTextChar"/>
    <w:link w:val="CommentSubject"/>
    <w:uiPriority w:val="99"/>
    <w:semiHidden/>
    <w:rsid w:val="004465A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880954">
      <w:bodyDiv w:val="1"/>
      <w:marLeft w:val="0"/>
      <w:marRight w:val="0"/>
      <w:marTop w:val="0"/>
      <w:marBottom w:val="0"/>
      <w:divBdr>
        <w:top w:val="none" w:sz="0" w:space="0" w:color="auto"/>
        <w:left w:val="none" w:sz="0" w:space="0" w:color="auto"/>
        <w:bottom w:val="none" w:sz="0" w:space="0" w:color="auto"/>
        <w:right w:val="none" w:sz="0" w:space="0" w:color="auto"/>
      </w:divBdr>
    </w:div>
    <w:div w:id="1772626291">
      <w:bodyDiv w:val="1"/>
      <w:marLeft w:val="0"/>
      <w:marRight w:val="0"/>
      <w:marTop w:val="0"/>
      <w:marBottom w:val="0"/>
      <w:divBdr>
        <w:top w:val="none" w:sz="0" w:space="0" w:color="auto"/>
        <w:left w:val="none" w:sz="0" w:space="0" w:color="auto"/>
        <w:bottom w:val="none" w:sz="0" w:space="0" w:color="auto"/>
        <w:right w:val="none" w:sz="0" w:space="0" w:color="auto"/>
      </w:divBdr>
    </w:div>
    <w:div w:id="188043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AED89DB29464909BF69F3B1403B6BB2"/>
        <w:category>
          <w:name w:val="General"/>
          <w:gallery w:val="placeholder"/>
        </w:category>
        <w:types>
          <w:type w:val="bbPlcHdr"/>
        </w:types>
        <w:behaviors>
          <w:behavior w:val="content"/>
        </w:behaviors>
        <w:guid w:val="{3647B513-1A9D-4D6F-A62B-F551BEB8B33B}"/>
      </w:docPartPr>
      <w:docPartBody>
        <w:p w:rsidR="0055045C" w:rsidRDefault="00191129">
          <w:pPr>
            <w:pStyle w:val="CAED89DB29464909BF69F3B1403B6BB2"/>
          </w:pPr>
          <w:r w:rsidRPr="00CC586D">
            <w:rPr>
              <w:rStyle w:val="PlaceholderText"/>
              <w:b/>
              <w:color w:val="FFFFFF" w:themeColor="background1"/>
            </w:rPr>
            <w:t>[Salutation]</w:t>
          </w:r>
        </w:p>
      </w:docPartBody>
    </w:docPart>
    <w:docPart>
      <w:docPartPr>
        <w:name w:val="52D9C2DCA99948A593C234B753C837BA"/>
        <w:category>
          <w:name w:val="General"/>
          <w:gallery w:val="placeholder"/>
        </w:category>
        <w:types>
          <w:type w:val="bbPlcHdr"/>
        </w:types>
        <w:behaviors>
          <w:behavior w:val="content"/>
        </w:behaviors>
        <w:guid w:val="{D2A4F518-3A07-4CCE-846A-03BF6E12D9EF}"/>
      </w:docPartPr>
      <w:docPartBody>
        <w:p w:rsidR="0055045C" w:rsidRDefault="00191129">
          <w:pPr>
            <w:pStyle w:val="52D9C2DCA99948A593C234B753C837BA"/>
          </w:pPr>
          <w:r>
            <w:rPr>
              <w:rStyle w:val="PlaceholderText"/>
            </w:rPr>
            <w:t>[First name]</w:t>
          </w:r>
        </w:p>
      </w:docPartBody>
    </w:docPart>
    <w:docPart>
      <w:docPartPr>
        <w:name w:val="1DFFFCC440704CE08E707F4C5D822FDF"/>
        <w:category>
          <w:name w:val="General"/>
          <w:gallery w:val="placeholder"/>
        </w:category>
        <w:types>
          <w:type w:val="bbPlcHdr"/>
        </w:types>
        <w:behaviors>
          <w:behavior w:val="content"/>
        </w:behaviors>
        <w:guid w:val="{0544CC64-E89E-47B8-8231-172B71CEF529}"/>
      </w:docPartPr>
      <w:docPartBody>
        <w:p w:rsidR="0055045C" w:rsidRDefault="00191129">
          <w:pPr>
            <w:pStyle w:val="1DFFFCC440704CE08E707F4C5D822FDF"/>
          </w:pPr>
          <w:r>
            <w:rPr>
              <w:rStyle w:val="PlaceholderText"/>
            </w:rPr>
            <w:t>[Middle name]</w:t>
          </w:r>
        </w:p>
      </w:docPartBody>
    </w:docPart>
    <w:docPart>
      <w:docPartPr>
        <w:name w:val="76D130414731412BAEB48BB0CA183123"/>
        <w:category>
          <w:name w:val="General"/>
          <w:gallery w:val="placeholder"/>
        </w:category>
        <w:types>
          <w:type w:val="bbPlcHdr"/>
        </w:types>
        <w:behaviors>
          <w:behavior w:val="content"/>
        </w:behaviors>
        <w:guid w:val="{1C7E0320-7C3D-4E78-A208-BAAA04A7E5DD}"/>
      </w:docPartPr>
      <w:docPartBody>
        <w:p w:rsidR="0055045C" w:rsidRDefault="00191129">
          <w:pPr>
            <w:pStyle w:val="76D130414731412BAEB48BB0CA183123"/>
          </w:pPr>
          <w:r>
            <w:rPr>
              <w:rStyle w:val="PlaceholderText"/>
            </w:rPr>
            <w:t>[Last name]</w:t>
          </w:r>
        </w:p>
      </w:docPartBody>
    </w:docPart>
    <w:docPart>
      <w:docPartPr>
        <w:name w:val="DBC2F6B79F664E01ADDE8C8841FD3EBD"/>
        <w:category>
          <w:name w:val="General"/>
          <w:gallery w:val="placeholder"/>
        </w:category>
        <w:types>
          <w:type w:val="bbPlcHdr"/>
        </w:types>
        <w:behaviors>
          <w:behavior w:val="content"/>
        </w:behaviors>
        <w:guid w:val="{596E6C0A-73F9-49FE-9F52-66F505607132}"/>
      </w:docPartPr>
      <w:docPartBody>
        <w:p w:rsidR="0055045C" w:rsidRDefault="00191129">
          <w:pPr>
            <w:pStyle w:val="DBC2F6B79F664E01ADDE8C8841FD3EBD"/>
          </w:pPr>
          <w:r>
            <w:rPr>
              <w:rStyle w:val="PlaceholderText"/>
            </w:rPr>
            <w:t>[Enter your biography]</w:t>
          </w:r>
        </w:p>
      </w:docPartBody>
    </w:docPart>
    <w:docPart>
      <w:docPartPr>
        <w:name w:val="98DD0E130B914DC1A8A4FC044849355B"/>
        <w:category>
          <w:name w:val="General"/>
          <w:gallery w:val="placeholder"/>
        </w:category>
        <w:types>
          <w:type w:val="bbPlcHdr"/>
        </w:types>
        <w:behaviors>
          <w:behavior w:val="content"/>
        </w:behaviors>
        <w:guid w:val="{E6A7C39A-E709-40D2-8782-26B2997392C6}"/>
      </w:docPartPr>
      <w:docPartBody>
        <w:p w:rsidR="0055045C" w:rsidRDefault="00191129">
          <w:pPr>
            <w:pStyle w:val="98DD0E130B914DC1A8A4FC044849355B"/>
          </w:pPr>
          <w:r>
            <w:rPr>
              <w:rStyle w:val="PlaceholderText"/>
            </w:rPr>
            <w:t>[Enter the institution with which you are affiliated]</w:t>
          </w:r>
        </w:p>
      </w:docPartBody>
    </w:docPart>
    <w:docPart>
      <w:docPartPr>
        <w:name w:val="3238DDBD04CA4C189D166E9E1E57ABC7"/>
        <w:category>
          <w:name w:val="General"/>
          <w:gallery w:val="placeholder"/>
        </w:category>
        <w:types>
          <w:type w:val="bbPlcHdr"/>
        </w:types>
        <w:behaviors>
          <w:behavior w:val="content"/>
        </w:behaviors>
        <w:guid w:val="{3615AC9D-E888-48A9-AF52-77F9DDF23F96}"/>
      </w:docPartPr>
      <w:docPartBody>
        <w:p w:rsidR="0055045C" w:rsidRDefault="00191129">
          <w:pPr>
            <w:pStyle w:val="3238DDBD04CA4C189D166E9E1E57ABC7"/>
          </w:pPr>
          <w:r w:rsidRPr="00EF74F7">
            <w:rPr>
              <w:b/>
              <w:color w:val="808080" w:themeColor="background1" w:themeShade="80"/>
            </w:rPr>
            <w:t>[Enter the headword for your article]</w:t>
          </w:r>
        </w:p>
      </w:docPartBody>
    </w:docPart>
    <w:docPart>
      <w:docPartPr>
        <w:name w:val="8FC480E4830F4DBA8042D2EA042CD7A1"/>
        <w:category>
          <w:name w:val="General"/>
          <w:gallery w:val="placeholder"/>
        </w:category>
        <w:types>
          <w:type w:val="bbPlcHdr"/>
        </w:types>
        <w:behaviors>
          <w:behavior w:val="content"/>
        </w:behaviors>
        <w:guid w:val="{DB216CAA-9986-4333-8948-867F68E3BC1A}"/>
      </w:docPartPr>
      <w:docPartBody>
        <w:p w:rsidR="0055045C" w:rsidRDefault="00191129">
          <w:pPr>
            <w:pStyle w:val="8FC480E4830F4DBA8042D2EA042CD7A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CA7794044144470BE1F002D1F47BF2C"/>
        <w:category>
          <w:name w:val="General"/>
          <w:gallery w:val="placeholder"/>
        </w:category>
        <w:types>
          <w:type w:val="bbPlcHdr"/>
        </w:types>
        <w:behaviors>
          <w:behavior w:val="content"/>
        </w:behaviors>
        <w:guid w:val="{0F587009-638E-4E09-8858-E0179B8C5420}"/>
      </w:docPartPr>
      <w:docPartBody>
        <w:p w:rsidR="0055045C" w:rsidRDefault="00191129">
          <w:pPr>
            <w:pStyle w:val="0CA7794044144470BE1F002D1F47BF2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4878C9251F4B029761F2235D069517"/>
        <w:category>
          <w:name w:val="General"/>
          <w:gallery w:val="placeholder"/>
        </w:category>
        <w:types>
          <w:type w:val="bbPlcHdr"/>
        </w:types>
        <w:behaviors>
          <w:behavior w:val="content"/>
        </w:behaviors>
        <w:guid w:val="{AEC89143-A2EC-4FF4-A463-7178A0B82B17}"/>
      </w:docPartPr>
      <w:docPartBody>
        <w:p w:rsidR="0055045C" w:rsidRDefault="00191129">
          <w:pPr>
            <w:pStyle w:val="1B4878C9251F4B029761F2235D0695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8E93219F78F47B59630BC67E402A41C"/>
        <w:category>
          <w:name w:val="General"/>
          <w:gallery w:val="placeholder"/>
        </w:category>
        <w:types>
          <w:type w:val="bbPlcHdr"/>
        </w:types>
        <w:behaviors>
          <w:behavior w:val="content"/>
        </w:behaviors>
        <w:guid w:val="{85D5E37A-90D2-431B-B115-22153EC99441}"/>
      </w:docPartPr>
      <w:docPartBody>
        <w:p w:rsidR="0055045C" w:rsidRDefault="00191129">
          <w:pPr>
            <w:pStyle w:val="88E93219F78F47B59630BC67E402A41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129"/>
    <w:rsid w:val="00191129"/>
    <w:rsid w:val="0055045C"/>
    <w:rsid w:val="005B50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ED89DB29464909BF69F3B1403B6BB2">
    <w:name w:val="CAED89DB29464909BF69F3B1403B6BB2"/>
  </w:style>
  <w:style w:type="paragraph" w:customStyle="1" w:styleId="52D9C2DCA99948A593C234B753C837BA">
    <w:name w:val="52D9C2DCA99948A593C234B753C837BA"/>
  </w:style>
  <w:style w:type="paragraph" w:customStyle="1" w:styleId="1DFFFCC440704CE08E707F4C5D822FDF">
    <w:name w:val="1DFFFCC440704CE08E707F4C5D822FDF"/>
  </w:style>
  <w:style w:type="paragraph" w:customStyle="1" w:styleId="76D130414731412BAEB48BB0CA183123">
    <w:name w:val="76D130414731412BAEB48BB0CA183123"/>
  </w:style>
  <w:style w:type="paragraph" w:customStyle="1" w:styleId="DBC2F6B79F664E01ADDE8C8841FD3EBD">
    <w:name w:val="DBC2F6B79F664E01ADDE8C8841FD3EBD"/>
  </w:style>
  <w:style w:type="paragraph" w:customStyle="1" w:styleId="98DD0E130B914DC1A8A4FC044849355B">
    <w:name w:val="98DD0E130B914DC1A8A4FC044849355B"/>
  </w:style>
  <w:style w:type="paragraph" w:customStyle="1" w:styleId="3238DDBD04CA4C189D166E9E1E57ABC7">
    <w:name w:val="3238DDBD04CA4C189D166E9E1E57ABC7"/>
  </w:style>
  <w:style w:type="paragraph" w:customStyle="1" w:styleId="8FC480E4830F4DBA8042D2EA042CD7A1">
    <w:name w:val="8FC480E4830F4DBA8042D2EA042CD7A1"/>
  </w:style>
  <w:style w:type="paragraph" w:customStyle="1" w:styleId="0CA7794044144470BE1F002D1F47BF2C">
    <w:name w:val="0CA7794044144470BE1F002D1F47BF2C"/>
  </w:style>
  <w:style w:type="paragraph" w:customStyle="1" w:styleId="1B4878C9251F4B029761F2235D069517">
    <w:name w:val="1B4878C9251F4B029761F2235D069517"/>
  </w:style>
  <w:style w:type="paragraph" w:customStyle="1" w:styleId="88E93219F78F47B59630BC67E402A41C">
    <w:name w:val="88E93219F78F47B59630BC67E402A41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AED89DB29464909BF69F3B1403B6BB2">
    <w:name w:val="CAED89DB29464909BF69F3B1403B6BB2"/>
  </w:style>
  <w:style w:type="paragraph" w:customStyle="1" w:styleId="52D9C2DCA99948A593C234B753C837BA">
    <w:name w:val="52D9C2DCA99948A593C234B753C837BA"/>
  </w:style>
  <w:style w:type="paragraph" w:customStyle="1" w:styleId="1DFFFCC440704CE08E707F4C5D822FDF">
    <w:name w:val="1DFFFCC440704CE08E707F4C5D822FDF"/>
  </w:style>
  <w:style w:type="paragraph" w:customStyle="1" w:styleId="76D130414731412BAEB48BB0CA183123">
    <w:name w:val="76D130414731412BAEB48BB0CA183123"/>
  </w:style>
  <w:style w:type="paragraph" w:customStyle="1" w:styleId="DBC2F6B79F664E01ADDE8C8841FD3EBD">
    <w:name w:val="DBC2F6B79F664E01ADDE8C8841FD3EBD"/>
  </w:style>
  <w:style w:type="paragraph" w:customStyle="1" w:styleId="98DD0E130B914DC1A8A4FC044849355B">
    <w:name w:val="98DD0E130B914DC1A8A4FC044849355B"/>
  </w:style>
  <w:style w:type="paragraph" w:customStyle="1" w:styleId="3238DDBD04CA4C189D166E9E1E57ABC7">
    <w:name w:val="3238DDBD04CA4C189D166E9E1E57ABC7"/>
  </w:style>
  <w:style w:type="paragraph" w:customStyle="1" w:styleId="8FC480E4830F4DBA8042D2EA042CD7A1">
    <w:name w:val="8FC480E4830F4DBA8042D2EA042CD7A1"/>
  </w:style>
  <w:style w:type="paragraph" w:customStyle="1" w:styleId="0CA7794044144470BE1F002D1F47BF2C">
    <w:name w:val="0CA7794044144470BE1F002D1F47BF2C"/>
  </w:style>
  <w:style w:type="paragraph" w:customStyle="1" w:styleId="1B4878C9251F4B029761F2235D069517">
    <w:name w:val="1B4878C9251F4B029761F2235D069517"/>
  </w:style>
  <w:style w:type="paragraph" w:customStyle="1" w:styleId="88E93219F78F47B59630BC67E402A41C">
    <w:name w:val="88E93219F78F47B59630BC67E402A4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Eld89</b:Tag>
    <b:SourceType>Book</b:SourceType>
    <b:Guid>{C4B944E9-1FF3-4423-92D8-EEC21C489A4D}</b:Guid>
    <b:Title>Helen Frankenthaler</b:Title>
    <b:Year>1989</b:Year>
    <b:City>New York</b:City>
    <b:Publisher>Harry N. Abrams</b:Publisher>
    <b:Author>
      <b:Author>
        <b:NameList>
          <b:Person>
            <b:Last>Elderfield</b:Last>
            <b:First>J.</b:First>
          </b:Person>
        </b:NameList>
      </b:Author>
    </b:Author>
    <b:RefOrder>2</b:RefOrder>
  </b:Source>
  <b:Source>
    <b:Tag>Jon05</b:Tag>
    <b:SourceType>Book</b:SourceType>
    <b:Guid>{6A5A4B6C-F589-43F0-9D6A-811350A1B392}</b:Guid>
    <b:Author>
      <b:Author>
        <b:NameList>
          <b:Person>
            <b:Last>Jones</b:Last>
            <b:First>C.</b:First>
          </b:Person>
        </b:NameList>
      </b:Author>
    </b:Author>
    <b:Title>Eyesight Alone: Clement Greenberg's Modernism and The Bureaucratization of The senses</b:Title>
    <b:Year>2005</b:Year>
    <b:City>Chicago</b:City>
    <b:Publisher>U of Chicago P</b:Publisher>
    <b:RefOrder>3</b:RefOrder>
  </b:Source>
  <b:Source>
    <b:Tag>Row07</b:Tag>
    <b:SourceType>Book</b:SourceType>
    <b:Guid>{AFA7667D-FDCA-40EB-BD3F-6713ED0AA8B3}</b:Guid>
    <b:Author>
      <b:Author>
        <b:NameList>
          <b:Person>
            <b:Last>Rowley</b:Last>
            <b:First>A.</b:First>
          </b:Person>
        </b:NameList>
      </b:Author>
    </b:Author>
    <b:Title>Helen Frankenthaler: Painting History, Writing Painting</b:Title>
    <b:Year>2007</b:Year>
    <b:City>London</b:City>
    <b:Publisher>I. B. Tauris</b:Publisher>
    <b:RefOrder>4</b:RefOrder>
  </b:Source>
  <b:Source>
    <b:Tag>Emi10</b:Tag>
    <b:SourceType>Film</b:SourceType>
    <b:Guid>{A5DC0554-F3D3-2544-B331-CE1F75793BF1}</b:Guid>
    <b:Title>Painters Painting: A Candid History of the New York Art Scene, 1940-1970</b:Title>
    <b:ProductionCompany>Arthouse Films</b:ProductionCompany>
    <b:Year>2010</b:Year>
    <b:Author>
      <b:Director>
        <b:NameList>
          <b:Person>
            <b:Last>Antonio</b:Last>
            <b:First>Emile</b:First>
            <b:Middle>de</b:Middle>
          </b:Person>
        </b:NameList>
      </b:Director>
    </b:Author>
    <b:CountryRegion>New York, NY</b:CountryRegion>
    <b:RefOrder>1</b:RefOrder>
  </b:Source>
</b:Sources>
</file>

<file path=customXml/itemProps1.xml><?xml version="1.0" encoding="utf-8"?>
<ds:datastoreItem xmlns:ds="http://schemas.openxmlformats.org/officeDocument/2006/customXml" ds:itemID="{4CDBA253-2E86-E14B-A589-291646C56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36</TotalTime>
  <Pages>2</Pages>
  <Words>828</Words>
  <Characters>4722</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2014-10-04T22:06:00Z</dcterms:created>
  <dcterms:modified xsi:type="dcterms:W3CDTF">2014-11-10T14:49:00Z</dcterms:modified>
</cp:coreProperties>
</file>