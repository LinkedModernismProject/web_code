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5C9A64" w14:textId="77777777" w:rsidTr="004120F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F18DB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7D9DBE5A9C2542900C36BBD3EEE9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1D65E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11FB339A20DE489B6048D51C6E3736"/>
            </w:placeholder>
            <w:text/>
          </w:sdtPr>
          <w:sdtContent>
            <w:tc>
              <w:tcPr>
                <w:tcW w:w="2073" w:type="dxa"/>
              </w:tcPr>
              <w:p w14:paraId="77F716F9" w14:textId="77777777" w:rsidR="00B574C9" w:rsidRDefault="00BD4907" w:rsidP="00BD4907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B5B734213DFF24DB2003966AEE3A876"/>
            </w:placeholder>
            <w:showingPlcHdr/>
            <w:text/>
          </w:sdtPr>
          <w:sdtContent>
            <w:tc>
              <w:tcPr>
                <w:tcW w:w="2551" w:type="dxa"/>
              </w:tcPr>
              <w:p w14:paraId="5D394C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DECC9031243B144A2E997CC5733D0C2"/>
            </w:placeholder>
            <w:text/>
          </w:sdtPr>
          <w:sdtContent>
            <w:tc>
              <w:tcPr>
                <w:tcW w:w="2642" w:type="dxa"/>
              </w:tcPr>
              <w:p w14:paraId="7A26DF97" w14:textId="77777777" w:rsidR="00B574C9" w:rsidRDefault="00BD4907" w:rsidP="00BD4907">
                <w:proofErr w:type="spellStart"/>
                <w:r>
                  <w:t>Archino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179D9185" w14:textId="77777777" w:rsidTr="004120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9BD5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E189EFDEDC15B419C83D49217EFFAC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646BD37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4DEF98" w14:textId="77777777" w:rsidTr="004120F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E461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C4E3D7556FBD42814490FA015088D5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86D2B2" w14:textId="60734360" w:rsidR="00B574C9" w:rsidRDefault="004120FE" w:rsidP="004120FE">
                <w:proofErr w:type="spellStart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>Institut</w:t>
                </w:r>
                <w:proofErr w:type="spellEnd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 xml:space="preserve"> national </w:t>
                </w:r>
                <w:proofErr w:type="spellStart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>d'histoire</w:t>
                </w:r>
                <w:proofErr w:type="spellEnd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 xml:space="preserve"> de </w:t>
                </w:r>
                <w:proofErr w:type="spellStart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>l'art</w:t>
                </w:r>
                <w:proofErr w:type="spellEnd"/>
                <w:r w:rsidRPr="004120FE">
                  <w:rPr>
                    <w:rFonts w:ascii="Calibri" w:eastAsia="Times New Roman" w:hAnsi="Calibri" w:cs="Times New Roman"/>
                    <w:lang w:val="en-CA"/>
                  </w:rPr>
                  <w:t>, Paris [National Institute of Art History, Paris]</w:t>
                </w:r>
              </w:p>
            </w:tc>
          </w:sdtContent>
        </w:sdt>
      </w:tr>
    </w:tbl>
    <w:p w14:paraId="49EDA0D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A2FA2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C4127D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457ECE" w14:textId="77777777" w:rsidTr="003F0D73">
        <w:sdt>
          <w:sdtPr>
            <w:alias w:val="Article headword"/>
            <w:tag w:val="articleHeadword"/>
            <w:id w:val="-361440020"/>
            <w:placeholder>
              <w:docPart w:val="73758B0392B6D148A9667D38A8CED6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62FB0A" w14:textId="77777777" w:rsidR="003F0D73" w:rsidRPr="00FB589A" w:rsidRDefault="00BD4907" w:rsidP="00BD4907">
                <w:pPr>
                  <w:rPr>
                    <w:b/>
                  </w:rPr>
                </w:pPr>
                <w:r w:rsidRPr="005A0FE4">
                  <w:t>New York Dada</w:t>
                </w:r>
              </w:p>
            </w:tc>
          </w:sdtContent>
        </w:sdt>
      </w:tr>
      <w:tr w:rsidR="00464699" w14:paraId="5CF9AD0E" w14:textId="77777777" w:rsidTr="00FD4790">
        <w:sdt>
          <w:sdtPr>
            <w:alias w:val="Variant headwords"/>
            <w:tag w:val="variantHeadwords"/>
            <w:id w:val="173464402"/>
            <w:placeholder>
              <w:docPart w:val="A019356E485F48478FB1B3B7CEF3380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1E8C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DB4BC7" w14:textId="77777777" w:rsidTr="003F0D73">
        <w:sdt>
          <w:sdtPr>
            <w:alias w:val="Abstract"/>
            <w:tag w:val="abstract"/>
            <w:id w:val="-635871867"/>
            <w:placeholder>
              <w:docPart w:val="CD569BEDDAA14F49A65FC7B0E34C793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70E3AD" w14:textId="7EA223E6" w:rsidR="00E85A05" w:rsidRDefault="0032274B" w:rsidP="004120FE">
                <w:r>
                  <w:t>Internationally,</w:t>
                </w:r>
                <w:r w:rsidRPr="00A24FED">
                  <w:t xml:space="preserve"> the Dada movement attacked the concept of fine art by rejecting the values of uniqueness, craftsmanship, culture, and artist</w:t>
                </w:r>
                <w:r>
                  <w:t>ic</w:t>
                </w:r>
                <w:r w:rsidRPr="00A24FED">
                  <w:t xml:space="preserve"> genius in favour of chance, multiplicity, non-art materials, and absurdity. </w:t>
                </w:r>
                <w:r>
                  <w:t>The</w:t>
                </w:r>
                <w:r w:rsidRPr="00A24FED">
                  <w:t xml:space="preserve"> movement </w:t>
                </w:r>
                <w:proofErr w:type="gramStart"/>
                <w:r w:rsidRPr="00A24FED">
                  <w:t>known</w:t>
                </w:r>
                <w:proofErr w:type="gramEnd"/>
                <w:r w:rsidRPr="00A24FED">
                  <w:t xml:space="preserve"> as New York Dada is perhaps a misnomer</w:t>
                </w:r>
                <w:r w:rsidR="00457685">
                  <w:t>,</w:t>
                </w:r>
                <w:r w:rsidRPr="00A24FED">
                  <w:t xml:space="preserve"> as Dada activities in New York predate the 1916 formulation of the movement in Zurich. Scholars have dated related activities to 1910, although most chronologies place the movement </w:t>
                </w:r>
                <w:r w:rsidR="004120FE">
                  <w:t>between 1915 and</w:t>
                </w:r>
                <w:r w:rsidRPr="00A24FED">
                  <w:t xml:space="preserve"> 1921. Like Zurich Da</w:t>
                </w:r>
                <w:r>
                  <w:t>da, New York Dada is characteris</w:t>
                </w:r>
                <w:r w:rsidRPr="00A24FED">
                  <w:t>ed by an irreverent attitude towards traditional forms of art production</w:t>
                </w:r>
                <w:r>
                  <w:t>;</w:t>
                </w:r>
                <w:r w:rsidRPr="00A24FED">
                  <w:t xml:space="preserve"> however</w:t>
                </w:r>
                <w:r>
                  <w:t>,</w:t>
                </w:r>
                <w:r w:rsidRPr="00A24FED">
                  <w:t xml:space="preserve"> New York Dada was less an organ</w:t>
                </w:r>
                <w:r>
                  <w:t>is</w:t>
                </w:r>
                <w:r w:rsidRPr="00A24FED">
                  <w:t xml:space="preserve">ed ideology than a loosely affiliated celebration of popular culture and anti-authoritarianism. This association of American artists and European exiles centred </w:t>
                </w:r>
                <w:proofErr w:type="gramStart"/>
                <w:r w:rsidRPr="00A24FED">
                  <w:t>around</w:t>
                </w:r>
                <w:proofErr w:type="gramEnd"/>
                <w:r w:rsidRPr="00A24FED">
                  <w:t xml:space="preserve"> the New York apartment of Walter and Louise </w:t>
                </w:r>
                <w:proofErr w:type="spellStart"/>
                <w:r w:rsidRPr="00A24FED">
                  <w:t>Arensberg</w:t>
                </w:r>
                <w:proofErr w:type="spellEnd"/>
                <w:r>
                  <w:t xml:space="preserve">. The </w:t>
                </w:r>
                <w:proofErr w:type="spellStart"/>
                <w:r>
                  <w:t>Arensberg</w:t>
                </w:r>
                <w:proofErr w:type="spellEnd"/>
                <w:r w:rsidRPr="00A24FED">
                  <w:t xml:space="preserve"> </w:t>
                </w:r>
                <w:r>
                  <w:t>‘</w:t>
                </w:r>
                <w:r w:rsidRPr="00A24FED">
                  <w:t>salon</w:t>
                </w:r>
                <w:r>
                  <w:t>’</w:t>
                </w:r>
                <w:r w:rsidRPr="00A24FED">
                  <w:t xml:space="preserve"> </w:t>
                </w:r>
                <w:r w:rsidR="004120FE">
                  <w:t>welcomed</w:t>
                </w:r>
                <w:r w:rsidRPr="00A24FED">
                  <w:t xml:space="preserve"> Marce</w:t>
                </w:r>
                <w:r>
                  <w:t xml:space="preserve">l Duchamp and Francis </w:t>
                </w:r>
                <w:proofErr w:type="spellStart"/>
                <w:r>
                  <w:t>Picabia</w:t>
                </w:r>
                <w:proofErr w:type="spellEnd"/>
                <w:r w:rsidR="004120FE" w:rsidRPr="00A24FED">
                  <w:t xml:space="preserve"> a</w:t>
                </w:r>
                <w:r w:rsidR="004120FE">
                  <w:t>s some of</w:t>
                </w:r>
                <w:r w:rsidR="004120FE" w:rsidRPr="00A24FED">
                  <w:t xml:space="preserve"> its frequent visitors</w:t>
                </w:r>
                <w:r>
                  <w:t xml:space="preserve">. </w:t>
                </w:r>
                <w:r w:rsidR="004120FE">
                  <w:t xml:space="preserve">Duchamp and </w:t>
                </w:r>
                <w:proofErr w:type="spellStart"/>
                <w:r w:rsidR="004120FE">
                  <w:t>Picabia</w:t>
                </w:r>
                <w:proofErr w:type="spellEnd"/>
                <w:r w:rsidRPr="00A24FED">
                  <w:t>, al</w:t>
                </w:r>
                <w:r w:rsidR="00DC0739">
                  <w:t>ong with the American</w:t>
                </w:r>
                <w:r>
                  <w:t xml:space="preserve"> Man Ray, and Elsa von Freytag-</w:t>
                </w:r>
                <w:proofErr w:type="spellStart"/>
                <w:r>
                  <w:t>Lovinghoven</w:t>
                </w:r>
                <w:proofErr w:type="spellEnd"/>
                <w:r w:rsidR="004120FE">
                  <w:t>,</w:t>
                </w:r>
                <w:r>
                  <w:t xml:space="preserve"> </w:t>
                </w:r>
                <w:r w:rsidRPr="00A24FED">
                  <w:t xml:space="preserve">were the most active Dadaists in New York. Although no single style emerged, there was a common interest in the machine aesthetic, as seen in the </w:t>
                </w:r>
                <w:proofErr w:type="spellStart"/>
                <w:r w:rsidRPr="00A24FED">
                  <w:t>mechanomorphic</w:t>
                </w:r>
                <w:proofErr w:type="spellEnd"/>
                <w:r w:rsidRPr="00A24FED">
                  <w:t xml:space="preserve"> works of </w:t>
                </w:r>
                <w:proofErr w:type="spellStart"/>
                <w:r w:rsidRPr="00A24FED">
                  <w:t>Picabia</w:t>
                </w:r>
                <w:proofErr w:type="spellEnd"/>
                <w:r w:rsidRPr="00A24FED">
                  <w:t xml:space="preserve">, the assemblages and photographs of Man Ray, and (most notoriously) the </w:t>
                </w:r>
                <w:proofErr w:type="spellStart"/>
                <w:r w:rsidRPr="00A24FED">
                  <w:t>readymades</w:t>
                </w:r>
                <w:proofErr w:type="spellEnd"/>
                <w:r w:rsidRPr="00A24FED">
                  <w:t xml:space="preserve"> of Duchamp.</w:t>
                </w:r>
              </w:p>
            </w:tc>
          </w:sdtContent>
        </w:sdt>
      </w:tr>
      <w:tr w:rsidR="003F0D73" w14:paraId="7166166F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230AFB26E2DC444B932B5D730D47B1C5"/>
            </w:placeholder>
          </w:sdt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-544443798"/>
                <w:placeholder>
                  <w:docPart w:val="63043757B8A0E04BA966C52B247DFA1B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28B8F60" w14:textId="494CD01C" w:rsidR="00BD4907" w:rsidRDefault="004120FE" w:rsidP="0062311F">
                    <w:sdt>
                      <w:sdtPr>
                        <w:alias w:val="Abstract"/>
                        <w:tag w:val="abstract"/>
                        <w:id w:val="-1865202010"/>
                        <w:placeholder>
                          <w:docPart w:val="3EC1E4304152D94390CB888B05F6C917"/>
                        </w:placeholder>
                      </w:sdtPr>
                      <w:sdtContent>
                        <w:r>
                          <w:t>Internationally,</w:t>
                        </w:r>
                        <w:r w:rsidRPr="00A24FED">
                          <w:t xml:space="preserve"> the Dada movement attacked the concept of fine art by rejecting the values of uniqueness, craftsmanship, culture, and artist</w:t>
                        </w:r>
                        <w:r>
                          <w:t>ic</w:t>
                        </w:r>
                        <w:r w:rsidRPr="00A24FED">
                          <w:t xml:space="preserve"> genius in favour of chance, multiplicity, non-art materials, and absurdity. </w:t>
                        </w:r>
                        <w:r>
                          <w:t>The</w:t>
                        </w:r>
                        <w:r w:rsidRPr="00A24FED">
                          <w:t xml:space="preserve"> movement </w:t>
                        </w:r>
                        <w:proofErr w:type="gramStart"/>
                        <w:r w:rsidRPr="00A24FED">
                          <w:t>known</w:t>
                        </w:r>
                        <w:proofErr w:type="gramEnd"/>
                        <w:r w:rsidRPr="00A24FED">
                          <w:t xml:space="preserve"> as New York Dada is perhaps a misnomer</w:t>
                        </w:r>
                        <w:r>
                          <w:t>,</w:t>
                        </w:r>
                        <w:r w:rsidRPr="00A24FED">
                          <w:t xml:space="preserve"> as Dada activities in New York predate the 1916 formulation of the movement in Zurich. Scholars have dated related activities to 1910, although most chronologies place the movement </w:t>
                        </w:r>
                        <w:r>
                          <w:t>between 1915 and</w:t>
                        </w:r>
                        <w:r w:rsidRPr="00A24FED">
                          <w:t xml:space="preserve"> 1921. Like Zurich Da</w:t>
                        </w:r>
                        <w:r>
                          <w:t>da, New York Dada is characteris</w:t>
                        </w:r>
                        <w:r w:rsidRPr="00A24FED">
                          <w:t>ed by an irreverent attitude towards traditional forms of art production</w:t>
                        </w:r>
                        <w:r>
                          <w:t>;</w:t>
                        </w:r>
                        <w:r w:rsidRPr="00A24FED">
                          <w:t xml:space="preserve"> however</w:t>
                        </w:r>
                        <w:r>
                          <w:t>,</w:t>
                        </w:r>
                        <w:r w:rsidRPr="00A24FED">
                          <w:t xml:space="preserve"> New York Dada was less an organ</w:t>
                        </w:r>
                        <w:r>
                          <w:t>is</w:t>
                        </w:r>
                        <w:r w:rsidRPr="00A24FED">
                          <w:t xml:space="preserve">ed ideology than a loosely affiliated celebration of popular culture and anti-authoritarianism. This association of American artists and European exiles centred </w:t>
                        </w:r>
                        <w:proofErr w:type="gramStart"/>
                        <w:r w:rsidRPr="00A24FED">
                          <w:t>around</w:t>
                        </w:r>
                        <w:proofErr w:type="gramEnd"/>
                        <w:r w:rsidRPr="00A24FED">
                          <w:t xml:space="preserve"> the New York apartment of Walter and Louise </w:t>
                        </w:r>
                        <w:proofErr w:type="spellStart"/>
                        <w:r w:rsidRPr="00A24FED">
                          <w:t>Arensberg</w:t>
                        </w:r>
                        <w:proofErr w:type="spellEnd"/>
                        <w:r>
                          <w:t xml:space="preserve">. The </w:t>
                        </w:r>
                        <w:proofErr w:type="spellStart"/>
                        <w:r>
                          <w:t>Arensberg</w:t>
                        </w:r>
                        <w:proofErr w:type="spellEnd"/>
                        <w:r w:rsidRPr="00A24FED">
                          <w:t xml:space="preserve"> </w:t>
                        </w:r>
                        <w:r>
                          <w:t>‘</w:t>
                        </w:r>
                        <w:r w:rsidRPr="00A24FED">
                          <w:t>salon</w:t>
                        </w:r>
                        <w:r>
                          <w:t>’</w:t>
                        </w:r>
                        <w:r w:rsidRPr="00A24FED">
                          <w:t xml:space="preserve"> </w:t>
                        </w:r>
                        <w:r>
                          <w:t>welcomed</w:t>
                        </w:r>
                        <w:r w:rsidRPr="00A24FED">
                          <w:t xml:space="preserve"> Marce</w:t>
                        </w:r>
                        <w:r>
                          <w:t xml:space="preserve">l Duchamp and Francis </w:t>
                        </w:r>
                        <w:proofErr w:type="spellStart"/>
                        <w:r>
                          <w:t>Picabia</w:t>
                        </w:r>
                        <w:proofErr w:type="spellEnd"/>
                        <w:r w:rsidRPr="00A24FED">
                          <w:t xml:space="preserve"> a</w:t>
                        </w:r>
                        <w:r>
                          <w:t>s some of</w:t>
                        </w:r>
                        <w:r w:rsidRPr="00A24FED">
                          <w:t xml:space="preserve"> its frequent visitors</w:t>
                        </w:r>
                        <w:r>
                          <w:t xml:space="preserve">. Duchamp and </w:t>
                        </w:r>
                        <w:proofErr w:type="spellStart"/>
                        <w:r>
                          <w:t>Picabia</w:t>
                        </w:r>
                        <w:proofErr w:type="spellEnd"/>
                        <w:r w:rsidRPr="00A24FED">
                          <w:t>, al</w:t>
                        </w:r>
                        <w:r>
                          <w:t>ong with the American Man Ray, and Elsa von Freytag-</w:t>
                        </w:r>
                        <w:proofErr w:type="spellStart"/>
                        <w:r>
                          <w:t>Lovinghoven</w:t>
                        </w:r>
                        <w:proofErr w:type="spellEnd"/>
                        <w:r>
                          <w:t xml:space="preserve">, </w:t>
                        </w:r>
                        <w:r w:rsidRPr="00A24FED">
                          <w:t xml:space="preserve">were the most active Dadaists in New York. Although no single style emerged, there was a common interest in the machine aesthetic, as seen in the </w:t>
                        </w:r>
                        <w:proofErr w:type="spellStart"/>
                        <w:r w:rsidRPr="00A24FED">
                          <w:t>mechanomorphic</w:t>
                        </w:r>
                        <w:proofErr w:type="spellEnd"/>
                        <w:r w:rsidRPr="00A24FED">
                          <w:t xml:space="preserve"> works of </w:t>
                        </w:r>
                        <w:proofErr w:type="spellStart"/>
                        <w:r w:rsidRPr="00A24FED">
                          <w:t>Picabia</w:t>
                        </w:r>
                        <w:proofErr w:type="spellEnd"/>
                        <w:r w:rsidRPr="00A24FED">
                          <w:t xml:space="preserve">, the assemblages and photographs of Man Ray, and (most notoriously) the </w:t>
                        </w:r>
                        <w:proofErr w:type="spellStart"/>
                        <w:r w:rsidRPr="00A24FED">
                          <w:t>readymades</w:t>
                        </w:r>
                        <w:proofErr w:type="spellEnd"/>
                        <w:r w:rsidRPr="00A24FED">
                          <w:t xml:space="preserve"> of Duchamp.</w:t>
                        </w:r>
                      </w:sdtContent>
                    </w:sdt>
                  </w:p>
                  <w:p w14:paraId="0A73BB0C" w14:textId="77777777" w:rsidR="004120FE" w:rsidRPr="00A24FED" w:rsidRDefault="004120FE" w:rsidP="0062311F"/>
                  <w:p w14:paraId="5DCA3E7C" w14:textId="58BE5A51" w:rsidR="002E3677" w:rsidRDefault="00BD4907" w:rsidP="0062311F">
                    <w:r w:rsidRPr="00A24FED">
                      <w:t>The artists associated with New York Dada resi</w:t>
                    </w:r>
                    <w:r>
                      <w:t>sted identification as a group. W</w:t>
                    </w:r>
                    <w:r w:rsidRPr="00A24FED">
                      <w:t>ith no manifestos, no statements of ideology</w:t>
                    </w:r>
                    <w:r w:rsidR="00662FC0">
                      <w:t>,</w:t>
                    </w:r>
                    <w:r w:rsidRPr="00A24FED">
                      <w:t xml:space="preserve"> and no group exhibitions</w:t>
                    </w:r>
                    <w:r>
                      <w:t>, it is difficult to locate the movement chronologically</w:t>
                    </w:r>
                    <w:r w:rsidRPr="00A24FED">
                      <w:t xml:space="preserve">. Only in 1921, months before leaving New York for Paris, did Man Ray and </w:t>
                    </w:r>
                    <w:r w:rsidRPr="00A24FED">
                      <w:lastRenderedPageBreak/>
                      <w:t xml:space="preserve">Duchamp edit the single issue of </w:t>
                    </w:r>
                    <w:r w:rsidRPr="00A24FED">
                      <w:rPr>
                        <w:i/>
                      </w:rPr>
                      <w:t>New York Dada</w:t>
                    </w:r>
                    <w:r w:rsidRPr="00A24FED">
                      <w:t>, which incl</w:t>
                    </w:r>
                    <w:r w:rsidR="002E3677">
                      <w:t>uded an ‘</w:t>
                    </w:r>
                    <w:r>
                      <w:t>authoris</w:t>
                    </w:r>
                    <w:r w:rsidR="002E3677">
                      <w:t>ation’</w:t>
                    </w:r>
                    <w:r w:rsidRPr="00A24FED">
                      <w:t xml:space="preserve"> from the Zurich Dadaist Tristan </w:t>
                    </w:r>
                    <w:proofErr w:type="spellStart"/>
                    <w:r w:rsidRPr="00A24FED">
                      <w:t>Tzara</w:t>
                    </w:r>
                    <w:proofErr w:type="spellEnd"/>
                    <w:r w:rsidRPr="00A24FED">
                      <w:t>.</w:t>
                    </w:r>
                    <w:r>
                      <w:t xml:space="preserve"> </w:t>
                    </w:r>
                    <w:r w:rsidRPr="00A24FED">
                      <w:t xml:space="preserve">Perhaps the most significant challenge to the tradition of fine art </w:t>
                    </w:r>
                    <w:proofErr w:type="gramStart"/>
                    <w:r w:rsidRPr="00A24FED">
                      <w:t>were</w:t>
                    </w:r>
                    <w:proofErr w:type="gramEnd"/>
                    <w:r w:rsidRPr="00A24FED">
                      <w:t xml:space="preserve"> Duchamp’s </w:t>
                    </w:r>
                    <w:proofErr w:type="spellStart"/>
                    <w:r w:rsidRPr="00A24FED">
                      <w:t>readym</w:t>
                    </w:r>
                    <w:r w:rsidR="002E3677">
                      <w:t>ades</w:t>
                    </w:r>
                    <w:proofErr w:type="spellEnd"/>
                    <w:r w:rsidR="002E3677">
                      <w:t xml:space="preserve"> — </w:t>
                    </w:r>
                    <w:r w:rsidRPr="00A24FED">
                      <w:t>mass-produced objects purchased an</w:t>
                    </w:r>
                    <w:r>
                      <w:t>d</w:t>
                    </w:r>
                    <w:r w:rsidR="0042422A">
                      <w:t xml:space="preserve"> exhibited </w:t>
                    </w:r>
                    <w:r w:rsidRPr="00A24FED">
                      <w:t xml:space="preserve">with little or no alteration, and declared </w:t>
                    </w:r>
                    <w:r w:rsidR="00373BED">
                      <w:t>as</w:t>
                    </w:r>
                    <w:r w:rsidRPr="00A24FED">
                      <w:t xml:space="preserve"> art. Although Duchamp had begun the practice in France, it was in New Y</w:t>
                    </w:r>
                    <w:r w:rsidR="002E3677">
                      <w:t>ork that he called these works ‘</w:t>
                    </w:r>
                    <w:proofErr w:type="spellStart"/>
                    <w:r w:rsidRPr="00A24FED">
                      <w:t>readymades</w:t>
                    </w:r>
                    <w:proofErr w:type="spellEnd"/>
                    <w:r w:rsidR="002E3677">
                      <w:t>’</w:t>
                    </w:r>
                    <w:r w:rsidRPr="00A24FED">
                      <w:t xml:space="preserve"> and exhibited them outside of his studio. Claiming they were chosen without regard </w:t>
                    </w:r>
                    <w:r w:rsidR="007C3061">
                      <w:t>for</w:t>
                    </w:r>
                    <w:r w:rsidRPr="00A24FED">
                      <w:t xml:space="preserve"> aesthetic value, Duchamp paired these items with punning titles, such as a snow shovel titled, </w:t>
                    </w:r>
                    <w:r w:rsidRPr="00A24FED">
                      <w:rPr>
                        <w:i/>
                      </w:rPr>
                      <w:t>In Advance of the Broken Arm</w:t>
                    </w:r>
                    <w:r w:rsidRPr="00A24FED">
                      <w:t xml:space="preserve"> (1915). Most infamously, he submitted </w:t>
                    </w:r>
                    <w:r w:rsidRPr="00A24FED">
                      <w:rPr>
                        <w:i/>
                      </w:rPr>
                      <w:t>Fountain</w:t>
                    </w:r>
                    <w:r w:rsidRPr="00A24FED">
                      <w:t xml:space="preserve"> (1917) to the jury-less Society of Independent Artists Exhibition in 1917, under the pseudonym Richard Mutt. When the work, which consisted of a urinal rotated ninety-degrees and signed by R. Mutt, was rejected despite the society’s founding principle of inclusion, Duchamp published the second issue of </w:t>
                    </w:r>
                    <w:r>
                      <w:t>the art jour</w:t>
                    </w:r>
                    <w:bookmarkStart w:id="0" w:name="_GoBack"/>
                    <w:bookmarkEnd w:id="0"/>
                    <w:r>
                      <w:t xml:space="preserve">nal </w:t>
                    </w:r>
                    <w:r w:rsidRPr="00A24FED">
                      <w:rPr>
                        <w:i/>
                      </w:rPr>
                      <w:t>The Blind Man</w:t>
                    </w:r>
                    <w:r w:rsidRPr="00A24FED">
                      <w:t xml:space="preserve"> as a </w:t>
                    </w:r>
                    <w:r w:rsidR="00BB39D5" w:rsidRPr="00A24FED">
                      <w:t>defence</w:t>
                    </w:r>
                    <w:r w:rsidRPr="00A24FED">
                      <w:t>. Without revealing his identity as its author, Duchamp and his colleagues argued tha</w:t>
                    </w:r>
                    <w:r w:rsidR="002E3677">
                      <w:t>t the choice of the urinal had ‘</w:t>
                    </w:r>
                    <w:r w:rsidRPr="00A24FED">
                      <w:t>create</w:t>
                    </w:r>
                    <w:r w:rsidR="002E3677">
                      <w:t>d a new thought for that object,’</w:t>
                    </w:r>
                    <w:r w:rsidRPr="00A24FED">
                      <w:t xml:space="preserve"> and con</w:t>
                    </w:r>
                    <w:r w:rsidR="002E3677">
                      <w:t>cluded that ‘t</w:t>
                    </w:r>
                    <w:r w:rsidRPr="00A24FED">
                      <w:t>he only works of art America has given a</w:t>
                    </w:r>
                    <w:r w:rsidR="00960E57">
                      <w:t>re her plumbing and her bridges</w:t>
                    </w:r>
                    <w:r w:rsidR="002E3677">
                      <w:t>’</w:t>
                    </w:r>
                    <w:r w:rsidR="00960E57">
                      <w:t xml:space="preserve"> (Duchamp, Roche and Wood 5).</w:t>
                    </w:r>
                  </w:p>
                  <w:p w14:paraId="2A8E0BF7" w14:textId="77777777" w:rsidR="00BD4907" w:rsidRDefault="00BD4907" w:rsidP="006231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266DC319" w14:textId="2E3C6A68" w:rsidR="00BD4907" w:rsidRDefault="00892C53" w:rsidP="006231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</w:t>
                    </w:r>
                    <w:r w:rsidR="00BD490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File: Fountain.jpeg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]</w:t>
                    </w:r>
                    <w:r w:rsidR="00BD490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  <w:p w14:paraId="2DA01583" w14:textId="52820D9F" w:rsidR="003F0D73" w:rsidRDefault="00892C53" w:rsidP="004120FE">
                    <w:pPr>
                      <w:pStyle w:val="Caption"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Pr="00892C53">
                      <w:rPr>
                        <w:rStyle w:val="Emphasis"/>
                        <w:rFonts w:ascii="Calibri" w:hAnsi="Calibri" w:cs="Times New Roman"/>
                        <w:i w:val="0"/>
                        <w:sz w:val="22"/>
                        <w:szCs w:val="22"/>
                        <w:shd w:val="clear" w:color="auto" w:fill="FFFFFF"/>
                      </w:rPr>
                      <w:t xml:space="preserve">Marcel Duchamp, Fountain, 1917, photograph by Alfred Stieglitz. </w:t>
                    </w:r>
                    <w:proofErr w:type="spellStart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Gelatin</w:t>
                    </w:r>
                    <w:proofErr w:type="spellEnd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 xml:space="preserve"> </w:t>
                    </w:r>
                    <w:proofErr w:type="spellStart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silver</w:t>
                    </w:r>
                    <w:proofErr w:type="spellEnd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 xml:space="preserve"> </w:t>
                    </w:r>
                    <w:proofErr w:type="spellStart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print</w:t>
                    </w:r>
                    <w:proofErr w:type="spellEnd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 xml:space="preserve">. 9 ¼ x 7” </w:t>
                    </w:r>
                    <w:proofErr w:type="spellStart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Seccession</w:t>
                    </w:r>
                    <w:proofErr w:type="spellEnd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 xml:space="preserve"> Marcel Duchamp, Villiers-sous-</w:t>
                    </w:r>
                    <w:proofErr w:type="spellStart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Grez</w:t>
                    </w:r>
                    <w:proofErr w:type="spellEnd"/>
                    <w:r w:rsidRPr="00892C53">
                      <w:rPr>
                        <w:rFonts w:ascii="Calibri" w:hAnsi="Calibri"/>
                        <w:i/>
                        <w:sz w:val="22"/>
                        <w:szCs w:val="22"/>
                        <w:shd w:val="clear" w:color="auto" w:fill="FFFFFF"/>
                        <w:lang w:val="fr-FR"/>
                      </w:rPr>
                      <w:t>, France</w:t>
                    </w:r>
                  </w:p>
                </w:tc>
              </w:sdtContent>
            </w:sdt>
          </w:sdtContent>
        </w:sdt>
      </w:tr>
      <w:tr w:rsidR="003235A7" w14:paraId="0B8F05FC" w14:textId="77777777" w:rsidTr="003235A7">
        <w:tc>
          <w:tcPr>
            <w:tcW w:w="9016" w:type="dxa"/>
          </w:tcPr>
          <w:p w14:paraId="747783FA" w14:textId="77777777" w:rsidR="003235A7" w:rsidRPr="004120FE" w:rsidRDefault="003235A7" w:rsidP="008A5B87">
            <w:r w:rsidRPr="004120FE">
              <w:rPr>
                <w:u w:val="single"/>
              </w:rPr>
              <w:lastRenderedPageBreak/>
              <w:t>Further reading</w:t>
            </w:r>
            <w:r w:rsidRPr="004120FE">
              <w:t>:</w:t>
            </w:r>
          </w:p>
          <w:p w14:paraId="7F22E441" w14:textId="3FB59E2B" w:rsidR="007B2242" w:rsidRDefault="004120FE" w:rsidP="008A5B87">
            <w:sdt>
              <w:sdtPr>
                <w:id w:val="1898165341"/>
                <w:citation/>
              </w:sdtPr>
              <w:sdtContent>
                <w:r w:rsidR="007B2242" w:rsidRPr="004120FE">
                  <w:fldChar w:fldCharType="begin"/>
                </w:r>
                <w:r w:rsidR="007B2242" w:rsidRPr="004120FE">
                  <w:rPr>
                    <w:lang w:val="en-US"/>
                  </w:rPr>
                  <w:instrText xml:space="preserve"> CITATION Lea06 \l 1033 </w:instrText>
                </w:r>
                <w:r w:rsidR="007B2242" w:rsidRPr="004120FE">
                  <w:fldChar w:fldCharType="separate"/>
                </w:r>
                <w:r w:rsidR="007B2242" w:rsidRPr="004120FE">
                  <w:rPr>
                    <w:noProof/>
                    <w:lang w:val="en-US"/>
                  </w:rPr>
                  <w:t>(Dickerman)</w:t>
                </w:r>
                <w:r w:rsidR="007B2242" w:rsidRPr="004120FE">
                  <w:fldChar w:fldCharType="end"/>
                </w:r>
              </w:sdtContent>
            </w:sdt>
          </w:p>
          <w:p w14:paraId="5E372C7D" w14:textId="77777777" w:rsidR="00960E57" w:rsidRPr="004120FE" w:rsidRDefault="00960E57" w:rsidP="008A5B87"/>
          <w:p w14:paraId="789B7D5B" w14:textId="16723957" w:rsidR="007B2242" w:rsidRDefault="004120FE" w:rsidP="008A5B87">
            <w:sdt>
              <w:sdtPr>
                <w:id w:val="1343276403"/>
                <w:citation/>
              </w:sdtPr>
              <w:sdtContent>
                <w:r>
                  <w:fldChar w:fldCharType="begin"/>
                </w:r>
                <w:r w:rsidR="00960E57">
                  <w:rPr>
                    <w:lang w:val="en-US"/>
                  </w:rPr>
                  <w:instrText xml:space="preserve">CITATION Duc17 \l 1033 </w:instrText>
                </w:r>
                <w:r>
                  <w:fldChar w:fldCharType="separate"/>
                </w:r>
                <w:r w:rsidR="00960E57">
                  <w:rPr>
                    <w:noProof/>
                    <w:lang w:val="en-US"/>
                  </w:rPr>
                  <w:t>(Duchamp, Roche and Wood)</w:t>
                </w:r>
                <w:r>
                  <w:fldChar w:fldCharType="end"/>
                </w:r>
              </w:sdtContent>
            </w:sdt>
          </w:p>
          <w:p w14:paraId="56A5524C" w14:textId="77777777" w:rsidR="00960E57" w:rsidRPr="004120FE" w:rsidRDefault="00960E57" w:rsidP="008A5B87"/>
          <w:p w14:paraId="206BEB02" w14:textId="10808B09" w:rsidR="007B2242" w:rsidRPr="004120FE" w:rsidRDefault="004120FE" w:rsidP="008A5B87">
            <w:sdt>
              <w:sdtPr>
                <w:id w:val="-1267066703"/>
                <w:citation/>
              </w:sdtPr>
              <w:sdtContent>
                <w:r w:rsidR="007B2242" w:rsidRPr="004120FE">
                  <w:fldChar w:fldCharType="begin"/>
                </w:r>
                <w:r w:rsidR="007B2242" w:rsidRPr="004120FE">
                  <w:rPr>
                    <w:lang w:val="en-US"/>
                  </w:rPr>
                  <w:instrText xml:space="preserve">CITATION Mar03 \l 1033 </w:instrText>
                </w:r>
                <w:r w:rsidR="007B2242" w:rsidRPr="004120FE">
                  <w:fldChar w:fldCharType="separate"/>
                </w:r>
                <w:r w:rsidR="007B2242" w:rsidRPr="004120FE">
                  <w:rPr>
                    <w:noProof/>
                    <w:lang w:val="en-US"/>
                  </w:rPr>
                  <w:t>(Gaughan)</w:t>
                </w:r>
                <w:r w:rsidR="007B2242" w:rsidRPr="004120FE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Content>
              <w:p w14:paraId="280EFE24" w14:textId="4F26D26B" w:rsidR="00BD4907" w:rsidRPr="004120FE" w:rsidRDefault="00BD4907" w:rsidP="00BD4907">
                <w:pPr>
                  <w:rPr>
                    <w:rFonts w:ascii="Calibri" w:hAnsi="Calibri" w:cs="Times New Roman"/>
                    <w:shd w:val="clear" w:color="auto" w:fill="FFFFFF"/>
                  </w:rPr>
                </w:pPr>
              </w:p>
              <w:p w14:paraId="62386957" w14:textId="347CC329" w:rsidR="00BD4907" w:rsidRPr="004120FE" w:rsidRDefault="004120FE" w:rsidP="00BD4907">
                <w:pPr>
                  <w:rPr>
                    <w:rFonts w:ascii="Calibri" w:hAnsi="Calibri" w:cs="Times New Roman"/>
                    <w:shd w:val="clear" w:color="auto" w:fill="FFFFFF"/>
                  </w:rPr>
                </w:pPr>
                <w:sdt>
                  <w:sdtPr>
                    <w:rPr>
                      <w:rFonts w:ascii="Calibri" w:hAnsi="Calibri" w:cs="Times New Roman"/>
                      <w:shd w:val="clear" w:color="auto" w:fill="FFFFFF"/>
                    </w:rPr>
                    <w:id w:val="-567807349"/>
                    <w:citation/>
                  </w:sdtPr>
                  <w:sdtContent>
                    <w:r w:rsidR="007B2242" w:rsidRPr="004120FE">
                      <w:rPr>
                        <w:rFonts w:ascii="Calibri" w:hAnsi="Calibri" w:cs="Times New Roman"/>
                        <w:shd w:val="clear" w:color="auto" w:fill="FFFFFF"/>
                      </w:rPr>
                      <w:fldChar w:fldCharType="begin"/>
                    </w:r>
                    <w:r w:rsidR="007B2242" w:rsidRPr="004120FE">
                      <w:rPr>
                        <w:rFonts w:ascii="Calibri" w:hAnsi="Calibri" w:cs="Times New Roman"/>
                        <w:shd w:val="clear" w:color="auto" w:fill="FFFFFF"/>
                        <w:lang w:val="en-US"/>
                      </w:rPr>
                      <w:instrText xml:space="preserve"> CITATION Ill83 \l 1033 </w:instrText>
                    </w:r>
                    <w:r w:rsidR="007B2242" w:rsidRPr="004120FE">
                      <w:rPr>
                        <w:rFonts w:ascii="Calibri" w:hAnsi="Calibri" w:cs="Times New Roman"/>
                        <w:shd w:val="clear" w:color="auto" w:fill="FFFFFF"/>
                      </w:rPr>
                      <w:fldChar w:fldCharType="separate"/>
                    </w:r>
                    <w:r w:rsidR="007B2242" w:rsidRPr="004120FE">
                      <w:rPr>
                        <w:rFonts w:ascii="Calibri" w:hAnsi="Calibri" w:cs="Times New Roman"/>
                        <w:noProof/>
                        <w:shd w:val="clear" w:color="auto" w:fill="FFFFFF"/>
                        <w:lang w:val="en-US"/>
                      </w:rPr>
                      <w:t>(Leavens)</w:t>
                    </w:r>
                    <w:r w:rsidR="007B2242" w:rsidRPr="004120FE">
                      <w:rPr>
                        <w:rFonts w:ascii="Calibri" w:hAnsi="Calibri" w:cs="Times New Roman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  <w:p w14:paraId="6B73309F" w14:textId="77777777" w:rsidR="00BD4907" w:rsidRPr="004120FE" w:rsidRDefault="00BD4907" w:rsidP="00BD4907">
                <w:pPr>
                  <w:rPr>
                    <w:rFonts w:ascii="Calibri" w:hAnsi="Calibri" w:cs="Times New Roman"/>
                  </w:rPr>
                </w:pPr>
              </w:p>
              <w:p w14:paraId="1399BA5C" w14:textId="703BD43F" w:rsidR="003235A7" w:rsidRPr="00A6152E" w:rsidRDefault="004120FE" w:rsidP="007B224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822965311"/>
                    <w:citation/>
                  </w:sdtPr>
                  <w:sdtContent>
                    <w:r w:rsidR="00A6152E" w:rsidRPr="004120FE">
                      <w:rPr>
                        <w:rFonts w:ascii="Calibri" w:hAnsi="Calibri" w:cs="Times New Roman"/>
                      </w:rPr>
                      <w:fldChar w:fldCharType="begin"/>
                    </w:r>
                    <w:r w:rsidR="00A6152E" w:rsidRPr="004120FE">
                      <w:rPr>
                        <w:rFonts w:ascii="Calibri" w:hAnsi="Calibri" w:cs="Times New Roman"/>
                        <w:lang w:val="en-US"/>
                      </w:rPr>
                      <w:instrText xml:space="preserve"> CITATION Nao98 \l 1033 </w:instrText>
                    </w:r>
                    <w:r w:rsidR="00A6152E" w:rsidRPr="004120FE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A6152E" w:rsidRPr="004120FE">
                      <w:rPr>
                        <w:rFonts w:ascii="Calibri" w:hAnsi="Calibri" w:cs="Times New Roman"/>
                        <w:noProof/>
                        <w:lang w:val="en-US"/>
                      </w:rPr>
                      <w:t>(Sawelson-Gorse)</w:t>
                    </w:r>
                    <w:r w:rsidR="00A6152E" w:rsidRPr="004120FE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8E54E9F" w14:textId="77777777" w:rsidR="00C27FAB" w:rsidRPr="00F36937" w:rsidRDefault="00C27FAB" w:rsidP="00BD4907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F0A53" w14:textId="77777777" w:rsidR="004120FE" w:rsidRDefault="004120FE" w:rsidP="007A0D55">
      <w:pPr>
        <w:spacing w:after="0" w:line="240" w:lineRule="auto"/>
      </w:pPr>
      <w:r>
        <w:separator/>
      </w:r>
    </w:p>
  </w:endnote>
  <w:endnote w:type="continuationSeparator" w:id="0">
    <w:p w14:paraId="1C6220E0" w14:textId="77777777" w:rsidR="004120FE" w:rsidRDefault="004120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5D478" w14:textId="77777777" w:rsidR="004120FE" w:rsidRDefault="004120FE" w:rsidP="007A0D55">
      <w:pPr>
        <w:spacing w:after="0" w:line="240" w:lineRule="auto"/>
      </w:pPr>
      <w:r>
        <w:separator/>
      </w:r>
    </w:p>
  </w:footnote>
  <w:footnote w:type="continuationSeparator" w:id="0">
    <w:p w14:paraId="6A19E58F" w14:textId="77777777" w:rsidR="004120FE" w:rsidRDefault="004120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F9D8" w14:textId="77777777" w:rsidR="004120FE" w:rsidRDefault="004120F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83CE94" w14:textId="77777777" w:rsidR="004120FE" w:rsidRDefault="004120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0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E3677"/>
    <w:rsid w:val="0030662D"/>
    <w:rsid w:val="0032274B"/>
    <w:rsid w:val="003235A7"/>
    <w:rsid w:val="00337113"/>
    <w:rsid w:val="003677B6"/>
    <w:rsid w:val="00373BED"/>
    <w:rsid w:val="003D3579"/>
    <w:rsid w:val="003E2795"/>
    <w:rsid w:val="003F0D73"/>
    <w:rsid w:val="004120FE"/>
    <w:rsid w:val="0042422A"/>
    <w:rsid w:val="0045768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1271"/>
    <w:rsid w:val="00590035"/>
    <w:rsid w:val="005A0FE4"/>
    <w:rsid w:val="005B177E"/>
    <w:rsid w:val="005B3921"/>
    <w:rsid w:val="005F26D7"/>
    <w:rsid w:val="005F5450"/>
    <w:rsid w:val="0062311F"/>
    <w:rsid w:val="00662FC0"/>
    <w:rsid w:val="006D0412"/>
    <w:rsid w:val="007411B9"/>
    <w:rsid w:val="00780D95"/>
    <w:rsid w:val="00780DC7"/>
    <w:rsid w:val="007A0D55"/>
    <w:rsid w:val="007B2242"/>
    <w:rsid w:val="007B3377"/>
    <w:rsid w:val="007C3061"/>
    <w:rsid w:val="007E5F44"/>
    <w:rsid w:val="00821DE3"/>
    <w:rsid w:val="00846CE1"/>
    <w:rsid w:val="00892C53"/>
    <w:rsid w:val="008A5B87"/>
    <w:rsid w:val="00922950"/>
    <w:rsid w:val="00960E57"/>
    <w:rsid w:val="009A7264"/>
    <w:rsid w:val="009A78B7"/>
    <w:rsid w:val="009D1606"/>
    <w:rsid w:val="009E18A1"/>
    <w:rsid w:val="009E73D7"/>
    <w:rsid w:val="00A27D2C"/>
    <w:rsid w:val="00A6152E"/>
    <w:rsid w:val="00A76FD9"/>
    <w:rsid w:val="00AB436D"/>
    <w:rsid w:val="00AD2F24"/>
    <w:rsid w:val="00AD4844"/>
    <w:rsid w:val="00B219AE"/>
    <w:rsid w:val="00B27118"/>
    <w:rsid w:val="00B33145"/>
    <w:rsid w:val="00B574C9"/>
    <w:rsid w:val="00B70456"/>
    <w:rsid w:val="00BB39D5"/>
    <w:rsid w:val="00BC39C9"/>
    <w:rsid w:val="00BD29E0"/>
    <w:rsid w:val="00BD4907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073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479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72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49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0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D4907"/>
    <w:rPr>
      <w:i/>
      <w:iCs/>
    </w:rPr>
  </w:style>
  <w:style w:type="character" w:customStyle="1" w:styleId="apple-converted-space">
    <w:name w:val="apple-converted-space"/>
    <w:basedOn w:val="DefaultParagraphFont"/>
    <w:rsid w:val="00BD4907"/>
  </w:style>
  <w:style w:type="character" w:customStyle="1" w:styleId="year">
    <w:name w:val="year"/>
    <w:basedOn w:val="DefaultParagraphFont"/>
    <w:rsid w:val="00BD4907"/>
  </w:style>
  <w:style w:type="paragraph" w:styleId="Caption">
    <w:name w:val="caption"/>
    <w:basedOn w:val="Normal"/>
    <w:next w:val="Normal"/>
    <w:uiPriority w:val="35"/>
    <w:semiHidden/>
    <w:qFormat/>
    <w:rsid w:val="00BD49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D490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0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D4907"/>
    <w:rPr>
      <w:i/>
      <w:iCs/>
    </w:rPr>
  </w:style>
  <w:style w:type="character" w:customStyle="1" w:styleId="apple-converted-space">
    <w:name w:val="apple-converted-space"/>
    <w:basedOn w:val="DefaultParagraphFont"/>
    <w:rsid w:val="00BD4907"/>
  </w:style>
  <w:style w:type="character" w:customStyle="1" w:styleId="year">
    <w:name w:val="year"/>
    <w:basedOn w:val="DefaultParagraphFont"/>
    <w:rsid w:val="00BD4907"/>
  </w:style>
  <w:style w:type="paragraph" w:styleId="Caption">
    <w:name w:val="caption"/>
    <w:basedOn w:val="Normal"/>
    <w:next w:val="Normal"/>
    <w:uiPriority w:val="35"/>
    <w:semiHidden/>
    <w:qFormat/>
    <w:rsid w:val="00BD490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%20Material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7D9DBE5A9C2542900C36BBD3EEE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1EB2-B625-9B40-9619-D686AF064166}"/>
      </w:docPartPr>
      <w:docPartBody>
        <w:p w:rsidR="006A4911" w:rsidRDefault="006A4911">
          <w:pPr>
            <w:pStyle w:val="C77D9DBE5A9C2542900C36BBD3EEE9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11FB339A20DE489B6048D51C6E3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6338-7211-6E46-B8F7-F7B13E071011}"/>
      </w:docPartPr>
      <w:docPartBody>
        <w:p w:rsidR="006A4911" w:rsidRDefault="006A4911">
          <w:pPr>
            <w:pStyle w:val="7211FB339A20DE489B6048D51C6E37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B5B734213DFF24DB2003966AEE3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99095-04E6-5D4E-81AC-B17F8F71206F}"/>
      </w:docPartPr>
      <w:docPartBody>
        <w:p w:rsidR="006A4911" w:rsidRDefault="006A4911">
          <w:pPr>
            <w:pStyle w:val="2B5B734213DFF24DB2003966AEE3A8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DECC9031243B144A2E997CC5733D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A95C1-481E-3D4A-A90E-C7AE6751E5F4}"/>
      </w:docPartPr>
      <w:docPartBody>
        <w:p w:rsidR="006A4911" w:rsidRDefault="006A4911">
          <w:pPr>
            <w:pStyle w:val="4DECC9031243B144A2E997CC5733D0C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E189EFDEDC15B419C83D49217EF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6DF9E-328B-9646-9800-4A9B577574D5}"/>
      </w:docPartPr>
      <w:docPartBody>
        <w:p w:rsidR="006A4911" w:rsidRDefault="006A4911">
          <w:pPr>
            <w:pStyle w:val="AE189EFDEDC15B419C83D49217EFFA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C4E3D7556FBD42814490FA01508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0EB12-DA24-7844-A7CF-578CD46FED99}"/>
      </w:docPartPr>
      <w:docPartBody>
        <w:p w:rsidR="006A4911" w:rsidRDefault="006A4911">
          <w:pPr>
            <w:pStyle w:val="3FC4E3D7556FBD42814490FA015088D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3758B0392B6D148A9667D38A8CE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A9F7-84B2-2846-AE0C-2D7D7DD3A3AE}"/>
      </w:docPartPr>
      <w:docPartBody>
        <w:p w:rsidR="006A4911" w:rsidRDefault="006A4911">
          <w:pPr>
            <w:pStyle w:val="73758B0392B6D148A9667D38A8CED6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19356E485F48478FB1B3B7CEF33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08A36-CC03-1647-BE00-2FECA9DEF22A}"/>
      </w:docPartPr>
      <w:docPartBody>
        <w:p w:rsidR="006A4911" w:rsidRDefault="006A4911">
          <w:pPr>
            <w:pStyle w:val="A019356E485F48478FB1B3B7CEF3380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D569BEDDAA14F49A65FC7B0E34C7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877D0-8A62-1D42-9AFB-76EF34DA559F}"/>
      </w:docPartPr>
      <w:docPartBody>
        <w:p w:rsidR="006A4911" w:rsidRDefault="006A4911">
          <w:pPr>
            <w:pStyle w:val="CD569BEDDAA14F49A65FC7B0E34C793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30AFB26E2DC444B932B5D730D47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00DD5-6C17-5543-A96D-8BE3ABD34E16}"/>
      </w:docPartPr>
      <w:docPartBody>
        <w:p w:rsidR="006A4911" w:rsidRDefault="006A4911">
          <w:pPr>
            <w:pStyle w:val="230AFB26E2DC444B932B5D730D47B1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3043757B8A0E04BA966C52B247DF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0A236-BA6D-3F40-BFBE-8E873554EE58}"/>
      </w:docPartPr>
      <w:docPartBody>
        <w:p w:rsidR="007153D9" w:rsidRDefault="000F6458" w:rsidP="000F6458">
          <w:pPr>
            <w:pStyle w:val="63043757B8A0E04BA966C52B247DFA1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C1E4304152D94390CB888B05F6C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B0C1-A59B-454A-A9CC-B7499A774B8C}"/>
      </w:docPartPr>
      <w:docPartBody>
        <w:p w:rsidR="007153D9" w:rsidRDefault="007153D9" w:rsidP="007153D9">
          <w:pPr>
            <w:pStyle w:val="3EC1E4304152D94390CB888B05F6C91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11"/>
    <w:rsid w:val="000F6458"/>
    <w:rsid w:val="006A4911"/>
    <w:rsid w:val="0071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3D9"/>
    <w:rPr>
      <w:color w:val="808080"/>
    </w:rPr>
  </w:style>
  <w:style w:type="paragraph" w:customStyle="1" w:styleId="C77D9DBE5A9C2542900C36BBD3EEE9B0">
    <w:name w:val="C77D9DBE5A9C2542900C36BBD3EEE9B0"/>
  </w:style>
  <w:style w:type="paragraph" w:customStyle="1" w:styleId="7211FB339A20DE489B6048D51C6E3736">
    <w:name w:val="7211FB339A20DE489B6048D51C6E3736"/>
  </w:style>
  <w:style w:type="paragraph" w:customStyle="1" w:styleId="2B5B734213DFF24DB2003966AEE3A876">
    <w:name w:val="2B5B734213DFF24DB2003966AEE3A876"/>
  </w:style>
  <w:style w:type="paragraph" w:customStyle="1" w:styleId="4DECC9031243B144A2E997CC5733D0C2">
    <w:name w:val="4DECC9031243B144A2E997CC5733D0C2"/>
  </w:style>
  <w:style w:type="paragraph" w:customStyle="1" w:styleId="AE189EFDEDC15B419C83D49217EFFAC6">
    <w:name w:val="AE189EFDEDC15B419C83D49217EFFAC6"/>
  </w:style>
  <w:style w:type="paragraph" w:customStyle="1" w:styleId="3FC4E3D7556FBD42814490FA015088D5">
    <w:name w:val="3FC4E3D7556FBD42814490FA015088D5"/>
  </w:style>
  <w:style w:type="paragraph" w:customStyle="1" w:styleId="73758B0392B6D148A9667D38A8CED677">
    <w:name w:val="73758B0392B6D148A9667D38A8CED677"/>
  </w:style>
  <w:style w:type="paragraph" w:customStyle="1" w:styleId="A019356E485F48478FB1B3B7CEF3380F">
    <w:name w:val="A019356E485F48478FB1B3B7CEF3380F"/>
  </w:style>
  <w:style w:type="paragraph" w:customStyle="1" w:styleId="CD569BEDDAA14F49A65FC7B0E34C7932">
    <w:name w:val="CD569BEDDAA14F49A65FC7B0E34C7932"/>
  </w:style>
  <w:style w:type="paragraph" w:customStyle="1" w:styleId="230AFB26E2DC444B932B5D730D47B1C5">
    <w:name w:val="230AFB26E2DC444B932B5D730D47B1C5"/>
  </w:style>
  <w:style w:type="paragraph" w:customStyle="1" w:styleId="CFC3BDA848A8C74A83FE9AEB79224C2E">
    <w:name w:val="CFC3BDA848A8C74A83FE9AEB79224C2E"/>
  </w:style>
  <w:style w:type="paragraph" w:customStyle="1" w:styleId="63043757B8A0E04BA966C52B247DFA1B">
    <w:name w:val="63043757B8A0E04BA966C52B247DFA1B"/>
    <w:rsid w:val="000F6458"/>
    <w:rPr>
      <w:lang w:val="en-CA"/>
    </w:rPr>
  </w:style>
  <w:style w:type="paragraph" w:customStyle="1" w:styleId="3EC1E4304152D94390CB888B05F6C917">
    <w:name w:val="3EC1E4304152D94390CB888B05F6C917"/>
    <w:rsid w:val="007153D9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3D9"/>
    <w:rPr>
      <w:color w:val="808080"/>
    </w:rPr>
  </w:style>
  <w:style w:type="paragraph" w:customStyle="1" w:styleId="C77D9DBE5A9C2542900C36BBD3EEE9B0">
    <w:name w:val="C77D9DBE5A9C2542900C36BBD3EEE9B0"/>
  </w:style>
  <w:style w:type="paragraph" w:customStyle="1" w:styleId="7211FB339A20DE489B6048D51C6E3736">
    <w:name w:val="7211FB339A20DE489B6048D51C6E3736"/>
  </w:style>
  <w:style w:type="paragraph" w:customStyle="1" w:styleId="2B5B734213DFF24DB2003966AEE3A876">
    <w:name w:val="2B5B734213DFF24DB2003966AEE3A876"/>
  </w:style>
  <w:style w:type="paragraph" w:customStyle="1" w:styleId="4DECC9031243B144A2E997CC5733D0C2">
    <w:name w:val="4DECC9031243B144A2E997CC5733D0C2"/>
  </w:style>
  <w:style w:type="paragraph" w:customStyle="1" w:styleId="AE189EFDEDC15B419C83D49217EFFAC6">
    <w:name w:val="AE189EFDEDC15B419C83D49217EFFAC6"/>
  </w:style>
  <w:style w:type="paragraph" w:customStyle="1" w:styleId="3FC4E3D7556FBD42814490FA015088D5">
    <w:name w:val="3FC4E3D7556FBD42814490FA015088D5"/>
  </w:style>
  <w:style w:type="paragraph" w:customStyle="1" w:styleId="73758B0392B6D148A9667D38A8CED677">
    <w:name w:val="73758B0392B6D148A9667D38A8CED677"/>
  </w:style>
  <w:style w:type="paragraph" w:customStyle="1" w:styleId="A019356E485F48478FB1B3B7CEF3380F">
    <w:name w:val="A019356E485F48478FB1B3B7CEF3380F"/>
  </w:style>
  <w:style w:type="paragraph" w:customStyle="1" w:styleId="CD569BEDDAA14F49A65FC7B0E34C7932">
    <w:name w:val="CD569BEDDAA14F49A65FC7B0E34C7932"/>
  </w:style>
  <w:style w:type="paragraph" w:customStyle="1" w:styleId="230AFB26E2DC444B932B5D730D47B1C5">
    <w:name w:val="230AFB26E2DC444B932B5D730D47B1C5"/>
  </w:style>
  <w:style w:type="paragraph" w:customStyle="1" w:styleId="CFC3BDA848A8C74A83FE9AEB79224C2E">
    <w:name w:val="CFC3BDA848A8C74A83FE9AEB79224C2E"/>
  </w:style>
  <w:style w:type="paragraph" w:customStyle="1" w:styleId="63043757B8A0E04BA966C52B247DFA1B">
    <w:name w:val="63043757B8A0E04BA966C52B247DFA1B"/>
    <w:rsid w:val="000F6458"/>
    <w:rPr>
      <w:lang w:val="en-CA"/>
    </w:rPr>
  </w:style>
  <w:style w:type="paragraph" w:customStyle="1" w:styleId="3EC1E4304152D94390CB888B05F6C917">
    <w:name w:val="3EC1E4304152D94390CB888B05F6C917"/>
    <w:rsid w:val="007153D9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Lea06</b:Tag>
    <b:SourceType>Book</b:SourceType>
    <b:Guid>{8435A565-5C16-D048-B066-41555F1E5BF7}</b:Guid>
    <b:Author>
      <b:Author>
        <b:NameList>
          <b:Person>
            <b:Last>Dickerman</b:Last>
            <b:First>Leah</b:First>
          </b:Person>
        </b:NameList>
      </b:Author>
    </b:Author>
    <b:Title>Dada: Zurich, Berlin, Hannover, Cologne, New York, Paris</b:Title>
    <b:City>Washington</b:City>
    <b:Publisher>National Gallery of Art</b:Publisher>
    <b:Year>2006</b:Year>
    <b:RefOrder>1</b:RefOrder>
  </b:Source>
  <b:Source>
    <b:Tag>Mar03</b:Tag>
    <b:SourceType>Book</b:SourceType>
    <b:Guid>{64DE55D9-631E-4F47-BC4B-EA86353D2020}</b:Guid>
    <b:Author>
      <b:Editor>
        <b:NameList>
          <b:Person>
            <b:Last>Gaughan</b:Last>
            <b:First>Martin</b:First>
            <b:Middle>Ignatius</b:Middle>
          </b:Person>
        </b:NameList>
      </b:Editor>
    </b:Author>
    <b:Title>Dada New York: New World for Old</b:Title>
    <b:City>New Haven</b:City>
    <b:Publisher>Yale UP</b:Publisher>
    <b:Year>2003</b:Year>
    <b:RefOrder>3</b:RefOrder>
  </b:Source>
  <b:Source>
    <b:Tag>Ill83</b:Tag>
    <b:SourceType>Book</b:SourceType>
    <b:Guid>{4AF63B82-0FFA-7F45-BAC9-7FF120525770}</b:Guid>
    <b:Author>
      <b:Author>
        <b:NameList>
          <b:Person>
            <b:Last>Leavens</b:Last>
            <b:First>Illeana</b:First>
            <b:Middle>B</b:Middle>
          </b:Person>
        </b:NameList>
      </b:Author>
    </b:Author>
    <b:Title>From 291 to Zurich: The Birth of Dada</b:Title>
    <b:City>Ann Arbor</b:City>
    <b:Publisher>Michigan UP</b:Publisher>
    <b:Year>1983</b:Year>
    <b:RefOrder>4</b:RefOrder>
  </b:Source>
  <b:Source>
    <b:Tag>Nao98</b:Tag>
    <b:SourceType>Book</b:SourceType>
    <b:Guid>{754FDA1F-ED18-7746-939E-410DBD2D022E}</b:Guid>
    <b:Author>
      <b:Author>
        <b:NameList>
          <b:Person>
            <b:Last>Sawelson-Gorse</b:Last>
            <b:First>Naomi</b:First>
          </b:Person>
        </b:NameList>
      </b:Author>
    </b:Author>
    <b:Title>Women in Dada: Essays on Sex, Gender, and Identity</b:Title>
    <b:City>Cambridge</b:City>
    <b:Publisher>The MIT Press</b:Publisher>
    <b:Year>1998</b:Year>
    <b:RefOrder>5</b:RefOrder>
  </b:Source>
  <b:Source>
    <b:Tag>Duc17</b:Tag>
    <b:SourceType>Misc</b:SourceType>
    <b:Guid>{46BA454B-94CA-CC41-898E-DC0D270E6DE7}</b:Guid>
    <b:Author>
      <b:Editor>
        <b:NameList>
          <b:Person>
            <b:Last>Duchamp</b:Last>
            <b:First>Marcel</b:First>
          </b:Person>
          <b:Person>
            <b:Last>Roche</b:Last>
            <b:First>Henri-Pierre</b:First>
          </b:Person>
          <b:Person>
            <b:Last>Wood</b:Last>
            <b:First>Beatrice</b:First>
          </b:Person>
        </b:NameList>
      </b:Editor>
    </b:Author>
    <b:Title>The Blind Man</b:Title>
    <b:City>New York</b:City>
    <b:Year>1917</b:Year>
    <b:Volume>2</b:Volume>
    <b:PublicationTitle>Blindman No.2</b:PublicationTitle>
    <b:Comments>http://sdrc.lib.uiowa.edu/dada/blindman/2/index.htm</b:Comments>
    <b:RefOrder>2</b:RefOrder>
  </b:Source>
</b:Sources>
</file>

<file path=customXml/itemProps1.xml><?xml version="1.0" encoding="utf-8"?>
<ds:datastoreItem xmlns:ds="http://schemas.openxmlformats.org/officeDocument/2006/customXml" ds:itemID="{CF369BBD-D52C-9343-A3E6-DC5C235C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742</Words>
  <Characters>4233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23</cp:revision>
  <dcterms:created xsi:type="dcterms:W3CDTF">2014-10-01T05:47:00Z</dcterms:created>
  <dcterms:modified xsi:type="dcterms:W3CDTF">2014-10-28T14:58:00Z</dcterms:modified>
</cp:coreProperties>
</file>