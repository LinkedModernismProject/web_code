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886683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29821A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96B010BF5298A4FA39DB96C0EE4ED8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14F0D5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AACD3D14523E1439D76D70A383002E8"/>
            </w:placeholder>
            <w:text/>
          </w:sdtPr>
          <w:sdtEndPr/>
          <w:sdtContent>
            <w:tc>
              <w:tcPr>
                <w:tcW w:w="2073" w:type="dxa"/>
              </w:tcPr>
              <w:p w14:paraId="00C03D2B" w14:textId="77777777" w:rsidR="00B574C9" w:rsidRDefault="007A30D1" w:rsidP="007A30D1">
                <w:r>
                  <w:t>Aaron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93D2F1A315C34489D5B54E9450295D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9F75DA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36A0FDD611E24438ED39DC075FFB6E3"/>
            </w:placeholder>
            <w:text/>
          </w:sdtPr>
          <w:sdtEndPr/>
          <w:sdtContent>
            <w:tc>
              <w:tcPr>
                <w:tcW w:w="2642" w:type="dxa"/>
              </w:tcPr>
              <w:p w14:paraId="51D1CBDB" w14:textId="77777777" w:rsidR="00B574C9" w:rsidRDefault="007A30D1" w:rsidP="007A30D1">
                <w:proofErr w:type="spellStart"/>
                <w:r>
                  <w:t>Gerow</w:t>
                </w:r>
                <w:proofErr w:type="spellEnd"/>
              </w:p>
            </w:tc>
          </w:sdtContent>
        </w:sdt>
      </w:tr>
      <w:tr w:rsidR="00B574C9" w14:paraId="4E5CC99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59407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E67C7FD74636746A4D07AB9F9A7311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60B663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BAB5F1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AE3A2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3F652AF5A3A054D9662D0596858CFC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EFA195A" w14:textId="77777777" w:rsidR="00B574C9" w:rsidRDefault="007A30D1" w:rsidP="007A30D1">
                <w:r>
                  <w:t>Yale University</w:t>
                </w:r>
              </w:p>
            </w:tc>
          </w:sdtContent>
        </w:sdt>
      </w:tr>
    </w:tbl>
    <w:p w14:paraId="086C0DE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6F85B9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5E769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BD5BC5E" w14:textId="77777777" w:rsidTr="003F0D73">
        <w:sdt>
          <w:sdtPr>
            <w:alias w:val="Article headword"/>
            <w:tag w:val="articleHeadword"/>
            <w:id w:val="-361440020"/>
            <w:placeholder>
              <w:docPart w:val="08FF80344D921E41B1DC20E7910E982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DF914B" w14:textId="4D2918AC" w:rsidR="003F0D73" w:rsidRPr="00FB589A" w:rsidRDefault="00977936" w:rsidP="003F0D73">
                <w:pPr>
                  <w:rPr>
                    <w:b/>
                  </w:rPr>
                </w:pPr>
                <w:r w:rsidRPr="00977936">
                  <w:rPr>
                    <w:lang w:val="en-US"/>
                  </w:rPr>
                  <w:t xml:space="preserve">Lindsay, </w:t>
                </w:r>
                <w:proofErr w:type="spellStart"/>
                <w:r w:rsidRPr="00977936">
                  <w:rPr>
                    <w:lang w:val="en-US"/>
                  </w:rPr>
                  <w:t>Vachel</w:t>
                </w:r>
                <w:proofErr w:type="spellEnd"/>
                <w:r w:rsidRPr="00977936">
                  <w:rPr>
                    <w:lang w:val="en-US"/>
                  </w:rPr>
                  <w:t xml:space="preserve"> (</w:t>
                </w:r>
                <w:r w:rsidR="007A30D1" w:rsidRPr="00977936">
                  <w:rPr>
                    <w:lang w:val="en-US"/>
                  </w:rPr>
                  <w:t>1879</w:t>
                </w:r>
                <w:r w:rsidRPr="00977936">
                  <w:rPr>
                    <w:lang w:val="en-US"/>
                  </w:rPr>
                  <w:t>-</w:t>
                </w:r>
                <w:r w:rsidR="007A30D1" w:rsidRPr="00977936">
                  <w:rPr>
                    <w:lang w:val="en-US"/>
                  </w:rPr>
                  <w:t>1931)</w:t>
                </w:r>
              </w:p>
            </w:tc>
          </w:sdtContent>
        </w:sdt>
      </w:tr>
      <w:tr w:rsidR="00464699" w14:paraId="7E852568" w14:textId="77777777" w:rsidTr="00651A0D">
        <w:sdt>
          <w:sdtPr>
            <w:alias w:val="Variant headwords"/>
            <w:tag w:val="variantHeadwords"/>
            <w:id w:val="173464402"/>
            <w:placeholder>
              <w:docPart w:val="88FF67887E19224C8E053D306106F7F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A83EF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EC797B9" w14:textId="77777777" w:rsidTr="003F0D73">
        <w:sdt>
          <w:sdtPr>
            <w:alias w:val="Abstract"/>
            <w:tag w:val="abstract"/>
            <w:id w:val="-635871867"/>
            <w:placeholder>
              <w:docPart w:val="5413D30A426A0B4D8416C8970B77F49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F8FB25" w14:textId="4F672F0D" w:rsidR="00E85A05" w:rsidRDefault="00977936" w:rsidP="00E85A05">
                <w:proofErr w:type="spellStart"/>
                <w:r w:rsidRPr="007A30D1">
                  <w:t>Vachel</w:t>
                </w:r>
                <w:proofErr w:type="spellEnd"/>
                <w:r w:rsidRPr="007A30D1">
                  <w:t xml:space="preserve"> Lindsay was an American poet whose concern for developing a new, popular Ameri</w:t>
                </w:r>
                <w:r>
                  <w:t>can language led him to become</w:t>
                </w:r>
                <w:r w:rsidRPr="007A30D1">
                  <w:t xml:space="preserve"> one of the first </w:t>
                </w:r>
                <w:r>
                  <w:t xml:space="preserve">people </w:t>
                </w:r>
                <w:r w:rsidRPr="007A30D1">
                  <w:t xml:space="preserve">to write a serious account of motion picture aesthetics. </w:t>
                </w:r>
                <w:r>
                  <w:t xml:space="preserve">Born in Springfield, Illinois, </w:t>
                </w:r>
                <w:r w:rsidRPr="007A30D1">
                  <w:t>Lindsay was pressured by his parents to become a doctor, but left Hiram College to study art in Chicago and New York. Encouraged to become a poet, he began wandering the country, reading and selling poetry in exchange for food, in the sty</w:t>
                </w:r>
                <w:r>
                  <w:t>le of the medieval troubadours. Poems such as ‘</w:t>
                </w:r>
                <w:r w:rsidRPr="007A30D1">
                  <w:t>Gene</w:t>
                </w:r>
                <w:r>
                  <w:t>ral William Booth Enters Heaven’ and ‘The Congo,’</w:t>
                </w:r>
                <w:r w:rsidRPr="007A30D1">
                  <w:t xml:space="preserve"> which offered a rustic and populist vision of democratic community</w:t>
                </w:r>
                <w:r>
                  <w:t xml:space="preserve"> and American national identity — </w:t>
                </w:r>
                <w:r w:rsidRPr="007A30D1">
                  <w:t xml:space="preserve">as well as an </w:t>
                </w:r>
                <w:proofErr w:type="spellStart"/>
                <w:r w:rsidRPr="007A30D1">
                  <w:t>exoticist</w:t>
                </w:r>
                <w:proofErr w:type="spellEnd"/>
                <w:r w:rsidRPr="007A30D1">
                  <w:t xml:space="preserve"> vision of American </w:t>
                </w:r>
                <w:r>
                  <w:t>‘</w:t>
                </w:r>
                <w:r w:rsidRPr="007A30D1">
                  <w:t>others</w:t>
                </w:r>
                <w:r>
                  <w:t xml:space="preserve">’ — </w:t>
                </w:r>
                <w:r w:rsidRPr="007A30D1">
                  <w:t xml:space="preserve">made him famous nationwide, but he was most noted for his energetic performances of his poetry, which </w:t>
                </w:r>
                <w:r>
                  <w:t>emphasis</w:t>
                </w:r>
                <w:r w:rsidRPr="007A30D1">
                  <w:t xml:space="preserve">ed </w:t>
                </w:r>
                <w:r>
                  <w:t>their</w:t>
                </w:r>
                <w:r w:rsidRPr="007A30D1">
                  <w:t xml:space="preserve"> musical qualities. His background in art and his personal ties to </w:t>
                </w:r>
                <w:r>
                  <w:t xml:space="preserve">Abraham </w:t>
                </w:r>
                <w:r w:rsidRPr="007A30D1">
                  <w:t>Lincoln</w:t>
                </w:r>
                <w:r>
                  <w:t xml:space="preserve"> (who shared the same hometown)</w:t>
                </w:r>
                <w:r w:rsidRPr="007A30D1">
                  <w:t xml:space="preserve"> and American culture led him to seek out forms of communication that were clear, direct, and popular, which he found i</w:t>
                </w:r>
                <w:r>
                  <w:t xml:space="preserve">n hieroglyphics and the cinema. </w:t>
                </w:r>
                <w:r w:rsidRPr="007A30D1">
                  <w:t>His typology of film genres</w:t>
                </w:r>
                <w:r>
                  <w:t xml:space="preserve"> — </w:t>
                </w:r>
                <w:r w:rsidRPr="007A30D1">
                  <w:t xml:space="preserve">Action (to him, sculpture-in-motion), </w:t>
                </w:r>
                <w:r>
                  <w:t>I</w:t>
                </w:r>
                <w:r w:rsidRPr="007A30D1">
                  <w:t>ntimacy (painting-in-motion), and Splendour (architecture-in-motion)</w:t>
                </w:r>
                <w:r>
                  <w:t xml:space="preserve"> — emphasis</w:t>
                </w:r>
                <w:r w:rsidRPr="007A30D1">
                  <w:t xml:space="preserve">ed cinema not only as actively visual, but also as acting on the audience, </w:t>
                </w:r>
                <w:r>
                  <w:t>making it</w:t>
                </w:r>
                <w:r w:rsidRPr="007A30D1">
                  <w:t xml:space="preserve"> a new machine for educating and reconfirming American community.</w:t>
                </w:r>
              </w:p>
            </w:tc>
          </w:sdtContent>
        </w:sdt>
      </w:tr>
      <w:tr w:rsidR="003F0D73" w14:paraId="03602861" w14:textId="77777777" w:rsidTr="003F0D73">
        <w:sdt>
          <w:sdtPr>
            <w:alias w:val="Article text"/>
            <w:tag w:val="articleText"/>
            <w:id w:val="634067588"/>
            <w:placeholder>
              <w:docPart w:val="0C231DCF27883140AE3D835B2A9CFB4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A3EDDB" w14:textId="4484F118" w:rsidR="00AE4F57" w:rsidRDefault="007A30D1" w:rsidP="007A30D1">
                <w:proofErr w:type="spellStart"/>
                <w:r w:rsidRPr="007A30D1">
                  <w:t>Vachel</w:t>
                </w:r>
                <w:proofErr w:type="spellEnd"/>
                <w:r w:rsidRPr="007A30D1">
                  <w:t xml:space="preserve"> Lindsay was an American poet whose concern for developing a new, popular Ameri</w:t>
                </w:r>
                <w:r w:rsidR="00977936">
                  <w:t>can language led him to become</w:t>
                </w:r>
                <w:r w:rsidRPr="007A30D1">
                  <w:t xml:space="preserve"> one of the first </w:t>
                </w:r>
                <w:r>
                  <w:t xml:space="preserve">people </w:t>
                </w:r>
                <w:r w:rsidRPr="007A30D1">
                  <w:t xml:space="preserve">to write a serious account of motion picture aesthetics. </w:t>
                </w:r>
                <w:r>
                  <w:t xml:space="preserve">Born in Springfield, Illinois, </w:t>
                </w:r>
                <w:r w:rsidRPr="007A30D1">
                  <w:t>Lindsay was pressured by his parents to become a doctor, but left Hiram College to study art in Chicago and New York. Encouraged to become a poet, he began wandering the country, reading and selling poetry in exchange for food, in the sty</w:t>
                </w:r>
                <w:r>
                  <w:t>le of the medieval troubadours. Poems such as ‘</w:t>
                </w:r>
                <w:r w:rsidRPr="007A30D1">
                  <w:t>Gene</w:t>
                </w:r>
                <w:r>
                  <w:t>ral William Booth Enters Heaven’ and ‘The Congo,’</w:t>
                </w:r>
                <w:r w:rsidRPr="007A30D1">
                  <w:t xml:space="preserve"> which offered a rustic and populist vision of democratic community</w:t>
                </w:r>
                <w:r>
                  <w:t xml:space="preserve"> a</w:t>
                </w:r>
                <w:r w:rsidR="00977936">
                  <w:t xml:space="preserve">nd American national identity — </w:t>
                </w:r>
                <w:r w:rsidRPr="007A30D1">
                  <w:t xml:space="preserve">as well as an </w:t>
                </w:r>
                <w:proofErr w:type="spellStart"/>
                <w:r w:rsidRPr="007A30D1">
                  <w:t>exoticist</w:t>
                </w:r>
                <w:proofErr w:type="spellEnd"/>
                <w:r w:rsidRPr="007A30D1">
                  <w:t xml:space="preserve"> vision of American </w:t>
                </w:r>
                <w:r>
                  <w:t>‘</w:t>
                </w:r>
                <w:r w:rsidRPr="007A30D1">
                  <w:t>others</w:t>
                </w:r>
                <w:r w:rsidR="00977936">
                  <w:t xml:space="preserve">’ — </w:t>
                </w:r>
                <w:r w:rsidRPr="007A30D1">
                  <w:t xml:space="preserve">made him famous nationwide, but he was most noted for his energetic performances of his poetry, which </w:t>
                </w:r>
                <w:r>
                  <w:t>emphasis</w:t>
                </w:r>
                <w:r w:rsidRPr="007A30D1">
                  <w:t xml:space="preserve">ed </w:t>
                </w:r>
                <w:r w:rsidR="00040555">
                  <w:t>their</w:t>
                </w:r>
                <w:r w:rsidRPr="007A30D1">
                  <w:t xml:space="preserve"> musical qualities. His background in art and his personal ties to </w:t>
                </w:r>
                <w:r w:rsidR="00977936">
                  <w:t xml:space="preserve">Abraham </w:t>
                </w:r>
                <w:bookmarkStart w:id="0" w:name="_GoBack"/>
                <w:bookmarkEnd w:id="0"/>
                <w:r w:rsidRPr="007A30D1">
                  <w:t>Lincoln</w:t>
                </w:r>
                <w:r>
                  <w:t xml:space="preserve"> (who shared the same hometown)</w:t>
                </w:r>
                <w:r w:rsidRPr="007A30D1">
                  <w:t xml:space="preserve"> and American culture led him to seek out forms of communication that were clear, direct, and popular, which he found i</w:t>
                </w:r>
                <w:r>
                  <w:t xml:space="preserve">n hieroglyphics and the cinema. </w:t>
                </w:r>
                <w:r w:rsidRPr="007A30D1">
                  <w:t>His typology of film genres</w:t>
                </w:r>
                <w:r w:rsidR="00977936">
                  <w:t xml:space="preserve"> — </w:t>
                </w:r>
                <w:r w:rsidRPr="007A30D1">
                  <w:t xml:space="preserve">Action (to him, sculpture-in-motion), </w:t>
                </w:r>
                <w:r>
                  <w:t>I</w:t>
                </w:r>
                <w:r w:rsidRPr="007A30D1">
                  <w:t>ntimacy (painting-in-motion), and Splendour (architecture-in-motion)</w:t>
                </w:r>
                <w:r w:rsidR="00977936">
                  <w:t xml:space="preserve"> — </w:t>
                </w:r>
                <w:r>
                  <w:t>emphasis</w:t>
                </w:r>
                <w:r w:rsidRPr="007A30D1">
                  <w:t xml:space="preserve">ed cinema not only as actively visual, but also as acting on the audience, </w:t>
                </w:r>
                <w:r>
                  <w:t>making it</w:t>
                </w:r>
                <w:r w:rsidRPr="007A30D1">
                  <w:t xml:space="preserve"> a new machine for educating and reconfirming American community.</w:t>
                </w:r>
              </w:p>
              <w:p w14:paraId="6CF37E7C" w14:textId="77777777" w:rsidR="00AE4F57" w:rsidRDefault="00AE4F57" w:rsidP="007A30D1"/>
              <w:p w14:paraId="7AFFC6CD" w14:textId="77777777" w:rsidR="00AE4F57" w:rsidRDefault="00AE4F57" w:rsidP="00AE4F57">
                <w:pPr>
                  <w:keepNext/>
                </w:pPr>
                <w:r>
                  <w:t xml:space="preserve">File: </w:t>
                </w:r>
                <w:r w:rsidRPr="00AE4F57">
                  <w:t>Vachel_Lindsay_1913.jpg</w:t>
                </w:r>
              </w:p>
              <w:p w14:paraId="417AB07E" w14:textId="47860942" w:rsidR="00AE4F57" w:rsidRDefault="00AE4F57" w:rsidP="00AE4F57">
                <w:pPr>
                  <w:pStyle w:val="Caption"/>
                </w:pPr>
                <w:r>
                  <w:t xml:space="preserve">Figure </w:t>
                </w:r>
                <w:r w:rsidR="00977936">
                  <w:fldChar w:fldCharType="begin"/>
                </w:r>
                <w:r w:rsidR="00977936">
                  <w:instrText xml:space="preserve"> SEQ Figure \* ARABIC </w:instrText>
                </w:r>
                <w:r w:rsidR="00977936">
                  <w:fldChar w:fldCharType="separate"/>
                </w:r>
                <w:r>
                  <w:rPr>
                    <w:noProof/>
                  </w:rPr>
                  <w:t>1</w:t>
                </w:r>
                <w:r w:rsidR="00977936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Vachel</w:t>
                </w:r>
                <w:proofErr w:type="spellEnd"/>
                <w:r>
                  <w:t xml:space="preserve"> Lindsay (1913). Source URL: </w:t>
                </w:r>
                <w:hyperlink r:id="rId9" w:history="1">
                  <w:r w:rsidR="00651A0D" w:rsidRPr="00120FD5">
                    <w:rPr>
                      <w:rStyle w:val="Hyperlink"/>
                    </w:rPr>
                    <w:t>https://</w:t>
                  </w:r>
                  <w:r w:rsidR="00651A0D" w:rsidRPr="00120FD5">
                    <w:rPr>
                      <w:rStyle w:val="Hyperlink"/>
                      <w:rFonts w:eastAsia="Times New Roman" w:cs="Times New Roman"/>
                    </w:rPr>
                    <w:t>upload.wikimedia.org/wikipedia/commons/9/9e/Nicholas_Vachel_Lindsay_1913</w:t>
                  </w:r>
                  <w:r w:rsidR="00651A0D" w:rsidRPr="00120FD5">
                    <w:rPr>
                      <w:rStyle w:val="Hyperlink"/>
                    </w:rPr>
                    <w:t>.jpg</w:t>
                  </w:r>
                </w:hyperlink>
              </w:p>
              <w:p w14:paraId="7473DE6B" w14:textId="77777777" w:rsidR="00651A0D" w:rsidRDefault="00651A0D" w:rsidP="00651A0D"/>
              <w:p w14:paraId="441EC201" w14:textId="68F7CA8C" w:rsidR="00651A0D" w:rsidRDefault="00651A0D" w:rsidP="00651A0D">
                <w:pPr>
                  <w:pStyle w:val="Heading1"/>
                  <w:outlineLvl w:val="0"/>
                </w:pPr>
                <w:proofErr w:type="spellStart"/>
                <w:r>
                  <w:t>Paratextual</w:t>
                </w:r>
                <w:proofErr w:type="spellEnd"/>
                <w:r>
                  <w:t xml:space="preserve"> Materials:</w:t>
                </w:r>
              </w:p>
              <w:p w14:paraId="1A5D24D7" w14:textId="4B566FDE" w:rsidR="00651A0D" w:rsidRDefault="00651A0D" w:rsidP="00651A0D">
                <w:pPr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t>Many of Lindsay’s works are now available online at Project Gutenb</w:t>
                </w:r>
                <w:r w:rsidR="00D46D03">
                  <w:rPr>
                    <w:rStyle w:val="subfielddata"/>
                    <w:rFonts w:eastAsia="Times New Roman" w:cs="Times New Roman"/>
                  </w:rPr>
                  <w:t xml:space="preserve">erg or </w:t>
                </w:r>
                <w:proofErr w:type="spellStart"/>
                <w:r>
                  <w:rPr>
                    <w:rStyle w:val="subfielddata"/>
                    <w:rFonts w:eastAsia="Times New Roman" w:cs="Times New Roman"/>
                  </w:rPr>
                  <w:t>Hathi</w:t>
                </w:r>
                <w:proofErr w:type="spellEnd"/>
                <w:r>
                  <w:rPr>
                    <w:rStyle w:val="subfielddata"/>
                    <w:rFonts w:eastAsia="Times New Roman" w:cs="Times New Roman"/>
                  </w:rPr>
                  <w:t xml:space="preserve"> Trust:</w:t>
                </w:r>
                <w:r>
                  <w:rPr>
                    <w:rStyle w:val="subfielddata"/>
                    <w:rFonts w:eastAsia="Times New Roman" w:cs="Times New Roman"/>
                  </w:rPr>
                  <w:br/>
                </w:r>
              </w:p>
              <w:p w14:paraId="025B19CF" w14:textId="50470EA3" w:rsidR="00651A0D" w:rsidRDefault="00977936" w:rsidP="00651A0D">
                <w:pPr>
                  <w:rPr>
                    <w:rFonts w:eastAsia="Times New Roman" w:cs="Times New Roman"/>
                  </w:rPr>
                </w:pPr>
                <w:hyperlink r:id="rId10" w:history="1">
                  <w:r w:rsidR="00651A0D">
                    <w:rPr>
                      <w:rStyle w:val="Hyperlink"/>
                      <w:rFonts w:eastAsia="Times New Roman" w:cs="Times New Roman"/>
                    </w:rPr>
                    <w:t xml:space="preserve">Project Gutenberg: Books by Lindsay, </w:t>
                  </w:r>
                  <w:proofErr w:type="spellStart"/>
                  <w:r w:rsidR="00651A0D">
                    <w:rPr>
                      <w:rStyle w:val="Hyperlink"/>
                      <w:rFonts w:eastAsia="Times New Roman" w:cs="Times New Roman"/>
                    </w:rPr>
                    <w:t>Vachel</w:t>
                  </w:r>
                  <w:proofErr w:type="spellEnd"/>
                  <w:r w:rsidR="00651A0D">
                    <w:rPr>
                      <w:rStyle w:val="Hyperlink"/>
                      <w:rFonts w:eastAsia="Times New Roman" w:cs="Times New Roman"/>
                    </w:rPr>
                    <w:t xml:space="preserve"> </w:t>
                  </w:r>
                </w:hyperlink>
              </w:p>
              <w:p w14:paraId="379CD0D7" w14:textId="2FFC9C7D" w:rsidR="00651A0D" w:rsidRPr="00651A0D" w:rsidRDefault="00977936" w:rsidP="00651A0D">
                <w:hyperlink r:id="rId11" w:history="1">
                  <w:proofErr w:type="spellStart"/>
                  <w:r w:rsidR="009E4ABD" w:rsidRPr="009E4ABD">
                    <w:rPr>
                      <w:rStyle w:val="Hyperlink"/>
                      <w:rFonts w:eastAsia="Times New Roman" w:cs="Times New Roman"/>
                    </w:rPr>
                    <w:t>Hathi</w:t>
                  </w:r>
                  <w:proofErr w:type="spellEnd"/>
                  <w:r w:rsidR="009E4ABD" w:rsidRPr="009E4ABD">
                    <w:rPr>
                      <w:rStyle w:val="Hyperlink"/>
                      <w:rFonts w:eastAsia="Times New Roman" w:cs="Times New Roman"/>
                    </w:rPr>
                    <w:t xml:space="preserve"> Trust Digital Library: Lindsay, </w:t>
                  </w:r>
                  <w:proofErr w:type="spellStart"/>
                  <w:r w:rsidR="009E4ABD" w:rsidRPr="009E4ABD">
                    <w:rPr>
                      <w:rStyle w:val="Hyperlink"/>
                      <w:rFonts w:eastAsia="Times New Roman" w:cs="Times New Roman"/>
                    </w:rPr>
                    <w:t>Vachel</w:t>
                  </w:r>
                  <w:proofErr w:type="spellEnd"/>
                </w:hyperlink>
              </w:p>
              <w:p w14:paraId="7A1499E0" w14:textId="5B76E36E" w:rsidR="003F0D73" w:rsidRDefault="003F0D73" w:rsidP="007A30D1"/>
            </w:tc>
          </w:sdtContent>
        </w:sdt>
      </w:tr>
      <w:tr w:rsidR="003235A7" w14:paraId="7E9B8B3F" w14:textId="77777777" w:rsidTr="003235A7">
        <w:tc>
          <w:tcPr>
            <w:tcW w:w="9016" w:type="dxa"/>
          </w:tcPr>
          <w:p w14:paraId="1AF9CA6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7FD144A614F534B9CD5D99AE14BBADF"/>
              </w:placeholder>
            </w:sdtPr>
            <w:sdtEndPr/>
            <w:sdtContent>
              <w:p w14:paraId="7F5A55C8" w14:textId="77777777" w:rsidR="00824B80" w:rsidRDefault="00977936" w:rsidP="00824B80">
                <w:sdt>
                  <w:sdtPr>
                    <w:id w:val="-81536385"/>
                    <w:citation/>
                  </w:sdtPr>
                  <w:sdtEndPr/>
                  <w:sdtContent>
                    <w:r w:rsidR="00824B80">
                      <w:fldChar w:fldCharType="begin"/>
                    </w:r>
                    <w:r w:rsidR="00824B80">
                      <w:rPr>
                        <w:lang w:val="en-US"/>
                      </w:rPr>
                      <w:instrText xml:space="preserve"> CITATION Bro89 \l 1033 </w:instrText>
                    </w:r>
                    <w:r w:rsidR="00824B80">
                      <w:fldChar w:fldCharType="separate"/>
                    </w:r>
                    <w:r w:rsidR="00824B80">
                      <w:rPr>
                        <w:noProof/>
                        <w:lang w:val="en-US"/>
                      </w:rPr>
                      <w:t xml:space="preserve"> </w:t>
                    </w:r>
                    <w:r w:rsidR="00824B80" w:rsidRPr="00824B80">
                      <w:rPr>
                        <w:noProof/>
                        <w:lang w:val="en-US"/>
                      </w:rPr>
                      <w:t>(Browne)</w:t>
                    </w:r>
                    <w:r w:rsidR="00824B80">
                      <w:fldChar w:fldCharType="end"/>
                    </w:r>
                  </w:sdtContent>
                </w:sdt>
              </w:p>
              <w:p w14:paraId="75AC0EA1" w14:textId="77777777" w:rsidR="00824B80" w:rsidRDefault="00824B80" w:rsidP="00824B80"/>
              <w:p w14:paraId="6A51302D" w14:textId="77777777" w:rsidR="00824B80" w:rsidRDefault="00977936" w:rsidP="00824B80">
                <w:sdt>
                  <w:sdtPr>
                    <w:id w:val="1095289284"/>
                    <w:citation/>
                  </w:sdtPr>
                  <w:sdtEndPr/>
                  <w:sdtContent>
                    <w:r w:rsidR="00824B80">
                      <w:fldChar w:fldCharType="begin"/>
                    </w:r>
                    <w:r w:rsidR="00824B80">
                      <w:rPr>
                        <w:lang w:val="en-US"/>
                      </w:rPr>
                      <w:instrText xml:space="preserve"> CITATION Fol01 \l 1033 </w:instrText>
                    </w:r>
                    <w:r w:rsidR="00824B80">
                      <w:fldChar w:fldCharType="separate"/>
                    </w:r>
                    <w:r w:rsidR="00824B80" w:rsidRPr="00824B80">
                      <w:rPr>
                        <w:noProof/>
                        <w:lang w:val="en-US"/>
                      </w:rPr>
                      <w:t>(Folks)</w:t>
                    </w:r>
                    <w:r w:rsidR="00824B80">
                      <w:fldChar w:fldCharType="end"/>
                    </w:r>
                  </w:sdtContent>
                </w:sdt>
              </w:p>
              <w:p w14:paraId="19322E96" w14:textId="77777777" w:rsidR="00824B80" w:rsidRDefault="00824B80" w:rsidP="00824B80"/>
              <w:p w14:paraId="0950A958" w14:textId="77777777" w:rsidR="00824B80" w:rsidRDefault="00977936" w:rsidP="00824B80">
                <w:sdt>
                  <w:sdtPr>
                    <w:id w:val="-2011283346"/>
                    <w:citation/>
                  </w:sdtPr>
                  <w:sdtEndPr/>
                  <w:sdtContent>
                    <w:r w:rsidR="00824B80">
                      <w:fldChar w:fldCharType="begin"/>
                    </w:r>
                    <w:r w:rsidR="00824B80">
                      <w:rPr>
                        <w:lang w:val="en-US"/>
                      </w:rPr>
                      <w:instrText xml:space="preserve"> CITATION Mas70 \l 1033 </w:instrText>
                    </w:r>
                    <w:r w:rsidR="00824B80">
                      <w:fldChar w:fldCharType="separate"/>
                    </w:r>
                    <w:r w:rsidR="00824B80" w:rsidRPr="00824B80">
                      <w:rPr>
                        <w:noProof/>
                        <w:lang w:val="en-US"/>
                      </w:rPr>
                      <w:t>(Massa)</w:t>
                    </w:r>
                    <w:r w:rsidR="00824B80">
                      <w:fldChar w:fldCharType="end"/>
                    </w:r>
                  </w:sdtContent>
                </w:sdt>
              </w:p>
              <w:p w14:paraId="3F6DCDCB" w14:textId="77777777" w:rsidR="00824B80" w:rsidRDefault="00824B80" w:rsidP="00824B80"/>
              <w:p w14:paraId="7BD6E852" w14:textId="32100637" w:rsidR="003235A7" w:rsidRDefault="00977936" w:rsidP="00824B80">
                <w:sdt>
                  <w:sdtPr>
                    <w:id w:val="-1046056551"/>
                    <w:citation/>
                  </w:sdtPr>
                  <w:sdtEndPr/>
                  <w:sdtContent>
                    <w:r w:rsidR="00824B80">
                      <w:fldChar w:fldCharType="begin"/>
                    </w:r>
                    <w:r w:rsidR="00824B80">
                      <w:rPr>
                        <w:lang w:val="en-US"/>
                      </w:rPr>
                      <w:instrText xml:space="preserve"> CITATION Wol73 \l 1033 </w:instrText>
                    </w:r>
                    <w:r w:rsidR="00824B80">
                      <w:fldChar w:fldCharType="separate"/>
                    </w:r>
                    <w:r w:rsidR="00824B80" w:rsidRPr="00824B80">
                      <w:rPr>
                        <w:noProof/>
                        <w:lang w:val="en-US"/>
                      </w:rPr>
                      <w:t>(Wolfe)</w:t>
                    </w:r>
                    <w:r w:rsidR="00824B80">
                      <w:fldChar w:fldCharType="end"/>
                    </w:r>
                  </w:sdtContent>
                </w:sdt>
              </w:p>
            </w:sdtContent>
          </w:sdt>
        </w:tc>
      </w:tr>
    </w:tbl>
    <w:p w14:paraId="3039DAA9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54366D" w14:textId="77777777" w:rsidR="00040555" w:rsidRDefault="00040555" w:rsidP="007A0D55">
      <w:pPr>
        <w:spacing w:after="0" w:line="240" w:lineRule="auto"/>
      </w:pPr>
      <w:r>
        <w:separator/>
      </w:r>
    </w:p>
  </w:endnote>
  <w:endnote w:type="continuationSeparator" w:id="0">
    <w:p w14:paraId="09D98871" w14:textId="77777777" w:rsidR="00040555" w:rsidRDefault="0004055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65917" w14:textId="77777777" w:rsidR="00040555" w:rsidRDefault="00040555" w:rsidP="007A0D55">
      <w:pPr>
        <w:spacing w:after="0" w:line="240" w:lineRule="auto"/>
      </w:pPr>
      <w:r>
        <w:separator/>
      </w:r>
    </w:p>
  </w:footnote>
  <w:footnote w:type="continuationSeparator" w:id="0">
    <w:p w14:paraId="40DAB3F3" w14:textId="77777777" w:rsidR="00040555" w:rsidRDefault="0004055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1ADBD" w14:textId="77777777" w:rsidR="00040555" w:rsidRDefault="000405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A72F610" w14:textId="77777777" w:rsidR="00040555" w:rsidRDefault="000405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CC"/>
    <w:rsid w:val="00032559"/>
    <w:rsid w:val="00040555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4BBD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51A0D"/>
    <w:rsid w:val="006D0412"/>
    <w:rsid w:val="007411B9"/>
    <w:rsid w:val="00780D95"/>
    <w:rsid w:val="00780DC7"/>
    <w:rsid w:val="007A0D55"/>
    <w:rsid w:val="007A30D1"/>
    <w:rsid w:val="007B3377"/>
    <w:rsid w:val="007E5F44"/>
    <w:rsid w:val="00821DE3"/>
    <w:rsid w:val="00824B80"/>
    <w:rsid w:val="00846CE1"/>
    <w:rsid w:val="008A5B87"/>
    <w:rsid w:val="00922545"/>
    <w:rsid w:val="00922950"/>
    <w:rsid w:val="00977936"/>
    <w:rsid w:val="009A7264"/>
    <w:rsid w:val="009D1606"/>
    <w:rsid w:val="009E18A1"/>
    <w:rsid w:val="009E4ABD"/>
    <w:rsid w:val="009E73D7"/>
    <w:rsid w:val="00A27D2C"/>
    <w:rsid w:val="00A34CCC"/>
    <w:rsid w:val="00A76FD9"/>
    <w:rsid w:val="00AB436D"/>
    <w:rsid w:val="00AD2F24"/>
    <w:rsid w:val="00AD4844"/>
    <w:rsid w:val="00AE4F5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6D03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04FE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4C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C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AE4F5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4F57"/>
    <w:rPr>
      <w:color w:val="0563C1" w:themeColor="hyperlink"/>
      <w:u w:val="single"/>
    </w:rPr>
  </w:style>
  <w:style w:type="character" w:customStyle="1" w:styleId="subfielddata">
    <w:name w:val="subfielddata"/>
    <w:basedOn w:val="DefaultParagraphFont"/>
    <w:rsid w:val="00651A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4C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C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AE4F5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4F57"/>
    <w:rPr>
      <w:color w:val="0563C1" w:themeColor="hyperlink"/>
      <w:u w:val="single"/>
    </w:rPr>
  </w:style>
  <w:style w:type="character" w:customStyle="1" w:styleId="subfielddata">
    <w:name w:val="subfielddata"/>
    <w:basedOn w:val="DefaultParagraphFont"/>
    <w:rsid w:val="00651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atalog.hathitrust.org/Search/Home?lookfor=%22Lindsay%2C%20Vachel%2C%201879-1931.%22&amp;searchtype=author&amp;ft=ft&amp;setft=true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upload.wikimedia.org/wikipedia/commons/9/9e/Nicholas_Vachel_Lindsay_1913.jpg" TargetMode="External"/><Relationship Id="rId10" Type="http://schemas.openxmlformats.org/officeDocument/2006/relationships/hyperlink" Target="http://www.gutenberg.org/ebooks/author/23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6B010BF5298A4FA39DB96C0EE4E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0512D-0F4A-CA4F-A699-0127A6094808}"/>
      </w:docPartPr>
      <w:docPartBody>
        <w:p w:rsidR="00FF19EE" w:rsidRDefault="00FF19EE">
          <w:pPr>
            <w:pStyle w:val="596B010BF5298A4FA39DB96C0EE4ED8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AACD3D14523E1439D76D70A38300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CC908-89FF-454E-867D-E9885413527E}"/>
      </w:docPartPr>
      <w:docPartBody>
        <w:p w:rsidR="00FF19EE" w:rsidRDefault="00FF19EE">
          <w:pPr>
            <w:pStyle w:val="FAACD3D14523E1439D76D70A383002E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93D2F1A315C34489D5B54E945029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70049-A093-D745-8C3B-43A1CE757484}"/>
      </w:docPartPr>
      <w:docPartBody>
        <w:p w:rsidR="00FF19EE" w:rsidRDefault="00FF19EE">
          <w:pPr>
            <w:pStyle w:val="293D2F1A315C34489D5B54E9450295D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36A0FDD611E24438ED39DC075FFB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FE136-4558-0B4E-A6F1-BDED5C7FF103}"/>
      </w:docPartPr>
      <w:docPartBody>
        <w:p w:rsidR="00FF19EE" w:rsidRDefault="00FF19EE">
          <w:pPr>
            <w:pStyle w:val="636A0FDD611E24438ED39DC075FFB6E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E67C7FD74636746A4D07AB9F9A73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1A89B-73EB-BC4B-942E-77DEE15AF574}"/>
      </w:docPartPr>
      <w:docPartBody>
        <w:p w:rsidR="00FF19EE" w:rsidRDefault="00FF19EE">
          <w:pPr>
            <w:pStyle w:val="EE67C7FD74636746A4D07AB9F9A7311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3F652AF5A3A054D9662D0596858C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70250-4283-F849-835E-2B15566B6ABA}"/>
      </w:docPartPr>
      <w:docPartBody>
        <w:p w:rsidR="00FF19EE" w:rsidRDefault="00FF19EE">
          <w:pPr>
            <w:pStyle w:val="A3F652AF5A3A054D9662D0596858CFC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8FF80344D921E41B1DC20E7910E9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72E4E-31A5-4D44-B033-BB94F0B49C0B}"/>
      </w:docPartPr>
      <w:docPartBody>
        <w:p w:rsidR="00FF19EE" w:rsidRDefault="00FF19EE">
          <w:pPr>
            <w:pStyle w:val="08FF80344D921E41B1DC20E7910E982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8FF67887E19224C8E053D306106F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A4E30-9596-B241-B7FD-D0DFA6F90D6C}"/>
      </w:docPartPr>
      <w:docPartBody>
        <w:p w:rsidR="00FF19EE" w:rsidRDefault="00FF19EE">
          <w:pPr>
            <w:pStyle w:val="88FF67887E19224C8E053D306106F7F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413D30A426A0B4D8416C8970B77F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87AD9-CDDB-5F43-B619-65330BF6F375}"/>
      </w:docPartPr>
      <w:docPartBody>
        <w:p w:rsidR="00FF19EE" w:rsidRDefault="00FF19EE">
          <w:pPr>
            <w:pStyle w:val="5413D30A426A0B4D8416C8970B77F49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C231DCF27883140AE3D835B2A9CF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61659-614A-E44F-BD4F-FADC954BD49A}"/>
      </w:docPartPr>
      <w:docPartBody>
        <w:p w:rsidR="00FF19EE" w:rsidRDefault="00FF19EE">
          <w:pPr>
            <w:pStyle w:val="0C231DCF27883140AE3D835B2A9CFB4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7FD144A614F534B9CD5D99AE14BB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B7314-D53E-114B-8963-1F314C9DD923}"/>
      </w:docPartPr>
      <w:docPartBody>
        <w:p w:rsidR="00FF19EE" w:rsidRDefault="00FF19EE">
          <w:pPr>
            <w:pStyle w:val="57FD144A614F534B9CD5D99AE14BBAD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9EE"/>
    <w:rsid w:val="00FF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6B010BF5298A4FA39DB96C0EE4ED8D">
    <w:name w:val="596B010BF5298A4FA39DB96C0EE4ED8D"/>
  </w:style>
  <w:style w:type="paragraph" w:customStyle="1" w:styleId="FAACD3D14523E1439D76D70A383002E8">
    <w:name w:val="FAACD3D14523E1439D76D70A383002E8"/>
  </w:style>
  <w:style w:type="paragraph" w:customStyle="1" w:styleId="293D2F1A315C34489D5B54E9450295D1">
    <w:name w:val="293D2F1A315C34489D5B54E9450295D1"/>
  </w:style>
  <w:style w:type="paragraph" w:customStyle="1" w:styleId="636A0FDD611E24438ED39DC075FFB6E3">
    <w:name w:val="636A0FDD611E24438ED39DC075FFB6E3"/>
  </w:style>
  <w:style w:type="paragraph" w:customStyle="1" w:styleId="EE67C7FD74636746A4D07AB9F9A73118">
    <w:name w:val="EE67C7FD74636746A4D07AB9F9A73118"/>
  </w:style>
  <w:style w:type="paragraph" w:customStyle="1" w:styleId="A3F652AF5A3A054D9662D0596858CFCD">
    <w:name w:val="A3F652AF5A3A054D9662D0596858CFCD"/>
  </w:style>
  <w:style w:type="paragraph" w:customStyle="1" w:styleId="08FF80344D921E41B1DC20E7910E9820">
    <w:name w:val="08FF80344D921E41B1DC20E7910E9820"/>
  </w:style>
  <w:style w:type="paragraph" w:customStyle="1" w:styleId="88FF67887E19224C8E053D306106F7F8">
    <w:name w:val="88FF67887E19224C8E053D306106F7F8"/>
  </w:style>
  <w:style w:type="paragraph" w:customStyle="1" w:styleId="5413D30A426A0B4D8416C8970B77F49D">
    <w:name w:val="5413D30A426A0B4D8416C8970B77F49D"/>
  </w:style>
  <w:style w:type="paragraph" w:customStyle="1" w:styleId="0C231DCF27883140AE3D835B2A9CFB4B">
    <w:name w:val="0C231DCF27883140AE3D835B2A9CFB4B"/>
  </w:style>
  <w:style w:type="paragraph" w:customStyle="1" w:styleId="57FD144A614F534B9CD5D99AE14BBADF">
    <w:name w:val="57FD144A614F534B9CD5D99AE14BBAD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6B010BF5298A4FA39DB96C0EE4ED8D">
    <w:name w:val="596B010BF5298A4FA39DB96C0EE4ED8D"/>
  </w:style>
  <w:style w:type="paragraph" w:customStyle="1" w:styleId="FAACD3D14523E1439D76D70A383002E8">
    <w:name w:val="FAACD3D14523E1439D76D70A383002E8"/>
  </w:style>
  <w:style w:type="paragraph" w:customStyle="1" w:styleId="293D2F1A315C34489D5B54E9450295D1">
    <w:name w:val="293D2F1A315C34489D5B54E9450295D1"/>
  </w:style>
  <w:style w:type="paragraph" w:customStyle="1" w:styleId="636A0FDD611E24438ED39DC075FFB6E3">
    <w:name w:val="636A0FDD611E24438ED39DC075FFB6E3"/>
  </w:style>
  <w:style w:type="paragraph" w:customStyle="1" w:styleId="EE67C7FD74636746A4D07AB9F9A73118">
    <w:name w:val="EE67C7FD74636746A4D07AB9F9A73118"/>
  </w:style>
  <w:style w:type="paragraph" w:customStyle="1" w:styleId="A3F652AF5A3A054D9662D0596858CFCD">
    <w:name w:val="A3F652AF5A3A054D9662D0596858CFCD"/>
  </w:style>
  <w:style w:type="paragraph" w:customStyle="1" w:styleId="08FF80344D921E41B1DC20E7910E9820">
    <w:name w:val="08FF80344D921E41B1DC20E7910E9820"/>
  </w:style>
  <w:style w:type="paragraph" w:customStyle="1" w:styleId="88FF67887E19224C8E053D306106F7F8">
    <w:name w:val="88FF67887E19224C8E053D306106F7F8"/>
  </w:style>
  <w:style w:type="paragraph" w:customStyle="1" w:styleId="5413D30A426A0B4D8416C8970B77F49D">
    <w:name w:val="5413D30A426A0B4D8416C8970B77F49D"/>
  </w:style>
  <w:style w:type="paragraph" w:customStyle="1" w:styleId="0C231DCF27883140AE3D835B2A9CFB4B">
    <w:name w:val="0C231DCF27883140AE3D835B2A9CFB4B"/>
  </w:style>
  <w:style w:type="paragraph" w:customStyle="1" w:styleId="57FD144A614F534B9CD5D99AE14BBADF">
    <w:name w:val="57FD144A614F534B9CD5D99AE14BBA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Bro89</b:Tag>
    <b:SourceType>JournalArticle</b:SourceType>
    <b:Guid>{0B423F9F-4BA5-B041-9871-57082D66871F}</b:Guid>
    <b:Title>Orientalism as an Ideological Form: American Film Theory in the Silent Period</b:Title>
    <b:Year>1989</b:Year>
    <b:Volume>11</b:Volume>
    <b:Pages>23-31</b:Pages>
    <b:Author>
      <b:Author>
        <b:NameList>
          <b:Person>
            <b:Last>Browne</b:Last>
            <b:First>Nick</b:First>
          </b:Person>
        </b:NameList>
      </b:Author>
    </b:Author>
    <b:JournalName>Wide Angle</b:JournalName>
    <b:Issue>4</b:Issue>
    <b:RefOrder>1</b:RefOrder>
  </b:Source>
  <b:Source>
    <b:Tag>Fol01</b:Tag>
    <b:SourceType>JournalArticle</b:SourceType>
    <b:Guid>{790A0550-898C-6F47-BC2E-C69B20C6DDFD}</b:Guid>
    <b:Author>
      <b:Author>
        <b:NameList>
          <b:Person>
            <b:Last>Folks</b:Last>
            <b:First>Jeffrey</b:First>
            <b:Middle>J.</b:Middle>
          </b:Person>
        </b:NameList>
      </b:Author>
    </b:Author>
    <b:Title>Vachel Lindsay's Populism in the Silent Film Era</b:Title>
    <b:JournalName>The Midwest Quarterly</b:JournalName>
    <b:Year>2001</b:Year>
    <b:Volume>43</b:Volume>
    <b:Issue>1</b:Issue>
    <b:Pages>80–94</b:Pages>
    <b:RefOrder>2</b:RefOrder>
  </b:Source>
  <b:Source>
    <b:Tag>Mas70</b:Tag>
    <b:SourceType>Book</b:SourceType>
    <b:Guid>{C7EC0C94-8A4D-D34C-B9E6-663745A7D93B}</b:Guid>
    <b:Title>Vachel Lindsay: Fieldworker of the American Dream</b:Title>
    <b:Publisher>Indiana UP</b:Publisher>
    <b:City>Bloomington</b:City>
    <b:Year>1970</b:Year>
    <b:Author>
      <b:Author>
        <b:NameList>
          <b:Person>
            <b:Last>Massa</b:Last>
            <b:First>Ann</b:First>
          </b:Person>
        </b:NameList>
      </b:Author>
    </b:Author>
    <b:RefOrder>3</b:RefOrder>
  </b:Source>
  <b:Source>
    <b:Tag>Wol73</b:Tag>
    <b:SourceType>Book</b:SourceType>
    <b:Guid>{D78D22AF-C59A-934E-81D1-E3885A1C37FD}</b:Guid>
    <b:Author>
      <b:Author>
        <b:NameList>
          <b:Person>
            <b:Last>Wolfe</b:Last>
            <b:First>Glen</b:First>
            <b:Middle>Joseph</b:Middle>
          </b:Person>
        </b:NameList>
      </b:Author>
    </b:Author>
    <b:Title>Vachel Lindsay: The Poet as Film Theorist</b:Title>
    <b:City>New York</b:City>
    <b:Publisher>Arno Press</b:Publisher>
    <b:Year>1973</b:Year>
    <b:RefOrder>4</b:RefOrder>
  </b:Source>
</b:Sources>
</file>

<file path=customXml/itemProps1.xml><?xml version="1.0" encoding="utf-8"?>
<ds:datastoreItem xmlns:ds="http://schemas.openxmlformats.org/officeDocument/2006/customXml" ds:itemID="{62B7C825-A8F3-8F40-A870-A6B0276AC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41</TotalTime>
  <Pages>2</Pages>
  <Words>579</Words>
  <Characters>3302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10</cp:revision>
  <dcterms:created xsi:type="dcterms:W3CDTF">2015-01-02T22:00:00Z</dcterms:created>
  <dcterms:modified xsi:type="dcterms:W3CDTF">2015-01-10T01:43:00Z</dcterms:modified>
</cp:coreProperties>
</file>