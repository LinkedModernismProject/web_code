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8AF64B" w14:textId="77777777" w:rsidTr="00922950">
        <w:tc>
          <w:tcPr>
            <w:tcW w:w="491" w:type="dxa"/>
            <w:vMerge w:val="restart"/>
            <w:shd w:val="clear" w:color="auto" w:fill="A6A6A6" w:themeFill="background1" w:themeFillShade="A6"/>
            <w:textDirection w:val="btLr"/>
          </w:tcPr>
          <w:p w14:paraId="5712A7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5A7B02285519B4482E36DD8E37513B2"/>
            </w:placeholder>
            <w:showingPlcHdr/>
            <w:dropDownList>
              <w:listItem w:displayText="Dr." w:value="Dr."/>
              <w:listItem w:displayText="Prof." w:value="Prof."/>
            </w:dropDownList>
          </w:sdtPr>
          <w:sdtContent>
            <w:tc>
              <w:tcPr>
                <w:tcW w:w="1259" w:type="dxa"/>
              </w:tcPr>
              <w:p w14:paraId="01B420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998C0466080741A83AA2AA67B69B14"/>
            </w:placeholder>
            <w:text/>
          </w:sdtPr>
          <w:sdtContent>
            <w:tc>
              <w:tcPr>
                <w:tcW w:w="2073" w:type="dxa"/>
              </w:tcPr>
              <w:p w14:paraId="76537821" w14:textId="77777777" w:rsidR="00B574C9" w:rsidRDefault="0040617D" w:rsidP="0040617D">
                <w:r>
                  <w:t>Juan</w:t>
                </w:r>
              </w:p>
            </w:tc>
          </w:sdtContent>
        </w:sdt>
        <w:sdt>
          <w:sdtPr>
            <w:alias w:val="Middle name"/>
            <w:tag w:val="authorMiddleName"/>
            <w:id w:val="-2076034781"/>
            <w:placeholder>
              <w:docPart w:val="CF52C5636238E941B980FDD2EB4BDDEE"/>
            </w:placeholder>
            <w:text/>
          </w:sdtPr>
          <w:sdtContent>
            <w:tc>
              <w:tcPr>
                <w:tcW w:w="2551" w:type="dxa"/>
              </w:tcPr>
              <w:p w14:paraId="7B346F11" w14:textId="77777777" w:rsidR="00B574C9" w:rsidRDefault="0040617D" w:rsidP="0040617D">
                <w:r>
                  <w:t>A.</w:t>
                </w:r>
              </w:p>
            </w:tc>
          </w:sdtContent>
        </w:sdt>
        <w:sdt>
          <w:sdtPr>
            <w:alias w:val="Last name"/>
            <w:tag w:val="authorLastName"/>
            <w:id w:val="-1088529830"/>
            <w:placeholder>
              <w:docPart w:val="15BE1285E67A5A4F994BEEB2FED29C6C"/>
            </w:placeholder>
            <w:text/>
          </w:sdtPr>
          <w:sdtContent>
            <w:tc>
              <w:tcPr>
                <w:tcW w:w="2642" w:type="dxa"/>
              </w:tcPr>
              <w:p w14:paraId="2595D14B" w14:textId="77777777" w:rsidR="00B574C9" w:rsidRDefault="0040617D" w:rsidP="00922950">
                <w:proofErr w:type="spellStart"/>
                <w:r w:rsidRPr="0040617D">
                  <w:rPr>
                    <w:lang w:eastAsia="ja-JP"/>
                  </w:rPr>
                  <w:t>Suárez</w:t>
                </w:r>
                <w:proofErr w:type="spellEnd"/>
              </w:p>
            </w:tc>
          </w:sdtContent>
        </w:sdt>
      </w:tr>
      <w:tr w:rsidR="00B574C9" w14:paraId="76639A76" w14:textId="77777777" w:rsidTr="001A6A06">
        <w:trPr>
          <w:trHeight w:val="986"/>
        </w:trPr>
        <w:tc>
          <w:tcPr>
            <w:tcW w:w="491" w:type="dxa"/>
            <w:vMerge/>
            <w:shd w:val="clear" w:color="auto" w:fill="A6A6A6" w:themeFill="background1" w:themeFillShade="A6"/>
          </w:tcPr>
          <w:p w14:paraId="1117A977" w14:textId="77777777" w:rsidR="00B574C9" w:rsidRPr="001A6A06" w:rsidRDefault="00B574C9" w:rsidP="00CF1542">
            <w:pPr>
              <w:jc w:val="center"/>
              <w:rPr>
                <w:b/>
                <w:color w:val="FFFFFF" w:themeColor="background1"/>
              </w:rPr>
            </w:pPr>
          </w:p>
        </w:tc>
        <w:sdt>
          <w:sdtPr>
            <w:alias w:val="Biography"/>
            <w:tag w:val="authorBiography"/>
            <w:id w:val="938807824"/>
            <w:placeholder>
              <w:docPart w:val="63472CEBEB38FD4995B2B65F6A2988B7"/>
            </w:placeholder>
            <w:showingPlcHdr/>
          </w:sdtPr>
          <w:sdtContent>
            <w:tc>
              <w:tcPr>
                <w:tcW w:w="8525" w:type="dxa"/>
                <w:gridSpan w:val="4"/>
              </w:tcPr>
              <w:p w14:paraId="53CCE46A" w14:textId="77777777" w:rsidR="00B574C9" w:rsidRDefault="00B574C9" w:rsidP="00922950">
                <w:r>
                  <w:rPr>
                    <w:rStyle w:val="PlaceholderText"/>
                  </w:rPr>
                  <w:t>[Enter your biography]</w:t>
                </w:r>
              </w:p>
            </w:tc>
          </w:sdtContent>
        </w:sdt>
      </w:tr>
      <w:tr w:rsidR="00B574C9" w14:paraId="5180C095" w14:textId="77777777" w:rsidTr="001A6A06">
        <w:trPr>
          <w:trHeight w:val="986"/>
        </w:trPr>
        <w:tc>
          <w:tcPr>
            <w:tcW w:w="491" w:type="dxa"/>
            <w:vMerge/>
            <w:shd w:val="clear" w:color="auto" w:fill="A6A6A6" w:themeFill="background1" w:themeFillShade="A6"/>
          </w:tcPr>
          <w:p w14:paraId="6629868B" w14:textId="77777777" w:rsidR="00B574C9" w:rsidRPr="001A6A06" w:rsidRDefault="00B574C9" w:rsidP="00CF1542">
            <w:pPr>
              <w:jc w:val="center"/>
              <w:rPr>
                <w:b/>
                <w:color w:val="FFFFFF" w:themeColor="background1"/>
              </w:rPr>
            </w:pPr>
          </w:p>
        </w:tc>
        <w:sdt>
          <w:sdtPr>
            <w:alias w:val="Affiliation"/>
            <w:tag w:val="affiliation"/>
            <w:id w:val="2012937915"/>
            <w:placeholder>
              <w:docPart w:val="C4FBFD51E7C40B49859FE367DAFB9EB1"/>
            </w:placeholder>
            <w:text/>
          </w:sdtPr>
          <w:sdtContent>
            <w:tc>
              <w:tcPr>
                <w:tcW w:w="8525" w:type="dxa"/>
                <w:gridSpan w:val="4"/>
              </w:tcPr>
              <w:p w14:paraId="621B6F11" w14:textId="77777777" w:rsidR="00B574C9" w:rsidRDefault="0040617D" w:rsidP="00B574C9">
                <w:r w:rsidRPr="00D949A8">
                  <w:rPr>
                    <w:rFonts w:eastAsiaTheme="minorEastAsia"/>
                    <w:lang w:eastAsia="ja-JP"/>
                  </w:rPr>
                  <w:t>University of Murcia, Spain</w:t>
                </w:r>
              </w:p>
            </w:tc>
          </w:sdtContent>
        </w:sdt>
      </w:tr>
    </w:tbl>
    <w:p w14:paraId="5368F3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A39D28" w14:textId="77777777" w:rsidTr="00244BB0">
        <w:tc>
          <w:tcPr>
            <w:tcW w:w="9016" w:type="dxa"/>
            <w:shd w:val="clear" w:color="auto" w:fill="A6A6A6" w:themeFill="background1" w:themeFillShade="A6"/>
            <w:tcMar>
              <w:top w:w="113" w:type="dxa"/>
              <w:bottom w:w="113" w:type="dxa"/>
            </w:tcMar>
          </w:tcPr>
          <w:p w14:paraId="7C418B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797335" w14:textId="77777777" w:rsidTr="003F0D73">
        <w:sdt>
          <w:sdtPr>
            <w:alias w:val="Article headword"/>
            <w:tag w:val="articleHeadword"/>
            <w:id w:val="-361440020"/>
            <w:placeholder>
              <w:docPart w:val="664DC157A2024E44B7CC4DCAE0AF9028"/>
            </w:placeholder>
            <w:text/>
          </w:sdtPr>
          <w:sdtContent>
            <w:tc>
              <w:tcPr>
                <w:tcW w:w="9016" w:type="dxa"/>
                <w:tcMar>
                  <w:top w:w="113" w:type="dxa"/>
                  <w:bottom w:w="113" w:type="dxa"/>
                </w:tcMar>
              </w:tcPr>
              <w:p w14:paraId="14D0EF4F" w14:textId="18A7E10C" w:rsidR="003F0D73" w:rsidRPr="0040617D" w:rsidRDefault="00174166" w:rsidP="0040617D">
                <w:pPr>
                  <w:rPr>
                    <w:b/>
                  </w:rPr>
                </w:pPr>
                <w:r>
                  <w:rPr>
                    <w:lang w:val="en-US"/>
                  </w:rPr>
                  <w:t>Jacobs, Ken (</w:t>
                </w:r>
                <w:r w:rsidR="0040617D" w:rsidRPr="00D949A8">
                  <w:rPr>
                    <w:lang w:val="en-US"/>
                  </w:rPr>
                  <w:t>1933-</w:t>
                </w:r>
                <w:r w:rsidR="00D949A8" w:rsidRPr="00D949A8">
                  <w:rPr>
                    <w:lang w:val="en-US"/>
                  </w:rPr>
                  <w:t>-</w:t>
                </w:r>
                <w:r w:rsidR="0040617D" w:rsidRPr="00D949A8">
                  <w:rPr>
                    <w:lang w:val="en-US"/>
                  </w:rPr>
                  <w:t>)</w:t>
                </w:r>
              </w:p>
            </w:tc>
          </w:sdtContent>
        </w:sdt>
      </w:tr>
      <w:tr w:rsidR="00464699" w14:paraId="77598A0F" w14:textId="77777777" w:rsidTr="00FA30F9">
        <w:sdt>
          <w:sdtPr>
            <w:alias w:val="Variant headwords"/>
            <w:tag w:val="variantHeadwords"/>
            <w:id w:val="173464402"/>
            <w:placeholder>
              <w:docPart w:val="B0F20055C67C064AAC48832CE90B0184"/>
            </w:placeholder>
            <w:showingPlcHdr/>
          </w:sdtPr>
          <w:sdtContent>
            <w:tc>
              <w:tcPr>
                <w:tcW w:w="9016" w:type="dxa"/>
                <w:tcMar>
                  <w:top w:w="113" w:type="dxa"/>
                  <w:bottom w:w="113" w:type="dxa"/>
                </w:tcMar>
              </w:tcPr>
              <w:p w14:paraId="044573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BDD211" w14:textId="77777777" w:rsidTr="003F0D73">
        <w:sdt>
          <w:sdtPr>
            <w:alias w:val="Abstract"/>
            <w:tag w:val="abstract"/>
            <w:id w:val="-635871867"/>
            <w:placeholder>
              <w:docPart w:val="0F55EF0871A2DF4BAF2D258373BC6742"/>
            </w:placeholder>
          </w:sdtPr>
          <w:sdtContent>
            <w:tc>
              <w:tcPr>
                <w:tcW w:w="9016" w:type="dxa"/>
                <w:tcMar>
                  <w:top w:w="113" w:type="dxa"/>
                  <w:bottom w:w="113" w:type="dxa"/>
                </w:tcMar>
              </w:tcPr>
              <w:p w14:paraId="651F8B0F" w14:textId="77777777" w:rsidR="00BB2212" w:rsidRDefault="00D949A8" w:rsidP="00D949A8">
                <w:r>
                  <w:t xml:space="preserve">Ken </w:t>
                </w:r>
                <w:r w:rsidR="0040617D">
                  <w:t>Jacobs’ career has encapsulated — and at times determined — some of the crucial turns of experimental cinema in the last half-century. Born and raised in Brooklyn, he studied painting at the High School of Industrial Arts in Manhattan, the Art Students’ League, and the American Art School before finding a suitable learning environment</w:t>
                </w:r>
                <w:r>
                  <w:t xml:space="preserve"> in Hans Hofmann’s private academy</w:t>
                </w:r>
                <w:r w:rsidR="0040617D">
                  <w:t xml:space="preserve">. He enrolled in Hans Richter’s filmmaking class at City University of New York in 1955 and shortly afterward made his first film, </w:t>
                </w:r>
                <w:r w:rsidR="0040617D" w:rsidRPr="00285B8D">
                  <w:rPr>
                    <w:i/>
                  </w:rPr>
                  <w:t>Orchard Street</w:t>
                </w:r>
                <w:r w:rsidR="0040617D">
                  <w:t xml:space="preserve">, a </w:t>
                </w:r>
                <w:r w:rsidR="00BB2212">
                  <w:t>‘</w:t>
                </w:r>
                <w:r w:rsidR="0040617D">
                  <w:t>city film</w:t>
                </w:r>
                <w:r w:rsidR="00BB2212">
                  <w:t>’</w:t>
                </w:r>
                <w:r w:rsidR="0040617D">
                  <w:t xml:space="preserve"> in the style of Helen Levitt’s </w:t>
                </w:r>
                <w:r w:rsidR="0040617D" w:rsidRPr="003276C3">
                  <w:rPr>
                    <w:i/>
                  </w:rPr>
                  <w:t>In the Street</w:t>
                </w:r>
                <w:r w:rsidR="0040617D">
                  <w:t xml:space="preserve"> (1948, 1953). </w:t>
                </w:r>
              </w:p>
              <w:p w14:paraId="64D54E6C" w14:textId="77777777" w:rsidR="00BB2212" w:rsidRDefault="00BB2212" w:rsidP="00D949A8"/>
              <w:p w14:paraId="41125118" w14:textId="2E2BB4EE" w:rsidR="00E85A05" w:rsidRDefault="00BB2212" w:rsidP="00BB2212">
                <w:r>
                  <w:t xml:space="preserve">Some of Jacobs’ earlier and smaller pieces such as </w:t>
                </w:r>
                <w:r w:rsidRPr="00285B8D">
                  <w:rPr>
                    <w:i/>
                  </w:rPr>
                  <w:t>Saturday Afternoon Blood Sacrifice</w:t>
                </w:r>
                <w:r>
                  <w:t xml:space="preserve"> (1956), </w:t>
                </w:r>
                <w:r w:rsidRPr="00285B8D">
                  <w:rPr>
                    <w:i/>
                  </w:rPr>
                  <w:t>Little Cobra Dance</w:t>
                </w:r>
                <w:r>
                  <w:t xml:space="preserve"> (1956) and </w:t>
                </w:r>
                <w:r w:rsidRPr="00285B8D">
                  <w:rPr>
                    <w:i/>
                  </w:rPr>
                  <w:t xml:space="preserve">The Death of </w:t>
                </w:r>
                <w:proofErr w:type="spellStart"/>
                <w:r w:rsidRPr="00285B8D">
                  <w:rPr>
                    <w:i/>
                  </w:rPr>
                  <w:t>P’Town</w:t>
                </w:r>
                <w:proofErr w:type="spellEnd"/>
                <w:r>
                  <w:t xml:space="preserve"> (1961), later gathered in </w:t>
                </w:r>
                <w:r w:rsidRPr="003276C3">
                  <w:rPr>
                    <w:i/>
                  </w:rPr>
                  <w:t>The Whirl</w:t>
                </w:r>
                <w:r>
                  <w:rPr>
                    <w:i/>
                  </w:rPr>
                  <w:t>ed</w:t>
                </w:r>
                <w:r>
                  <w:t xml:space="preserve"> (1956-63), revolve largely around Smith’s </w:t>
                </w:r>
                <w:proofErr w:type="spellStart"/>
                <w:r>
                  <w:t>performative</w:t>
                </w:r>
                <w:proofErr w:type="spellEnd"/>
                <w:r>
                  <w:t xml:space="preserve"> gifts and deviant persona. From the 1970s to the present, Jacobs has created various spectacles that revise the mechanics of standard projection, often using found films from the silent era. Since 1999, Jacobs has also worked on digital video. Some pieces in this format seek to reproduce the optical stutter of the ‘Nervous’ projections on a single screen; others subject found footage, often from the 1900s, to inventive re-workings that include mirroring, inversion, and kaleidoscopic effects. </w:t>
                </w:r>
              </w:p>
            </w:tc>
          </w:sdtContent>
        </w:sdt>
      </w:tr>
      <w:tr w:rsidR="003F0D73" w14:paraId="2FA760CF" w14:textId="77777777" w:rsidTr="003F0D73">
        <w:sdt>
          <w:sdtPr>
            <w:alias w:val="Article text"/>
            <w:tag w:val="articleText"/>
            <w:id w:val="634067588"/>
            <w:placeholder>
              <w:docPart w:val="EE50D3E95FE8DC4D975ED22BCEAF43A1"/>
            </w:placeholder>
          </w:sdtPr>
          <w:sdtContent>
            <w:tc>
              <w:tcPr>
                <w:tcW w:w="9016" w:type="dxa"/>
                <w:tcMar>
                  <w:top w:w="113" w:type="dxa"/>
                  <w:bottom w:w="113" w:type="dxa"/>
                </w:tcMar>
              </w:tcPr>
              <w:p w14:paraId="6B30D9E6" w14:textId="6E03F638" w:rsidR="0040617D" w:rsidRDefault="00BB2212" w:rsidP="0040617D">
                <w:r>
                  <w:t xml:space="preserve">Ken </w:t>
                </w:r>
                <w:r w:rsidR="0040617D">
                  <w:t xml:space="preserve">Jacobs’ career has encapsulated — and at times determined — some of the crucial turns of experimental cinema in the last half-century. Born and raised in Brooklyn, he studied painting at the High School of Industrial Arts in Manhattan, the Art Students’ League, and the American Art School before finding in Hans Hofmann’s private academy a suitable learning environment. He enrolled in Hans Richter’s filmmaking class at City University of New York in 1955 and shortly afterward made his first film, </w:t>
                </w:r>
                <w:r w:rsidR="0040617D" w:rsidRPr="00285B8D">
                  <w:rPr>
                    <w:i/>
                  </w:rPr>
                  <w:t>Orchard Street</w:t>
                </w:r>
                <w:r w:rsidR="0040617D">
                  <w:t xml:space="preserve">, a </w:t>
                </w:r>
                <w:r>
                  <w:t>‘</w:t>
                </w:r>
                <w:r w:rsidR="0040617D">
                  <w:t>city film</w:t>
                </w:r>
                <w:r>
                  <w:t>’</w:t>
                </w:r>
                <w:r w:rsidR="0040617D">
                  <w:t xml:space="preserve"> in the style of Helen Levitt’s </w:t>
                </w:r>
                <w:r w:rsidR="0040617D" w:rsidRPr="003276C3">
                  <w:rPr>
                    <w:i/>
                  </w:rPr>
                  <w:t>In the Street</w:t>
                </w:r>
                <w:r w:rsidR="0040617D">
                  <w:t xml:space="preserve"> (1948, 1953). </w:t>
                </w:r>
              </w:p>
              <w:p w14:paraId="4C2432FB" w14:textId="77777777" w:rsidR="0040617D" w:rsidRDefault="0040617D" w:rsidP="0040617D"/>
              <w:p w14:paraId="23C4ACB7" w14:textId="2273AF91" w:rsidR="0040617D" w:rsidRDefault="0040617D" w:rsidP="0040617D">
                <w:r>
                  <w:t>At City University</w:t>
                </w:r>
                <w:r w:rsidR="00C87F97">
                  <w:t>,</w:t>
                </w:r>
                <w:r>
                  <w:t xml:space="preserve"> Jacobs met two important early collaborators: Bob </w:t>
                </w:r>
                <w:proofErr w:type="spellStart"/>
                <w:r>
                  <w:t>Fleischner</w:t>
                </w:r>
                <w:proofErr w:type="spellEnd"/>
                <w:r>
                  <w:t xml:space="preserve"> and Jack Smith. Together they made </w:t>
                </w:r>
                <w:r w:rsidRPr="00285B8D">
                  <w:rPr>
                    <w:i/>
                  </w:rPr>
                  <w:t>Star-Spangled to Death</w:t>
                </w:r>
                <w:r>
                  <w:t xml:space="preserve"> (1956-60/2001-2004), for years a work in progress that finally attained closure. Part record of spontaneous performances by Smith and others, part idiosyncratic collection of found footage, it expresses an angst-ridden rejection of mainstream life and politics in Cold-War United States. Smaller pieces such as </w:t>
                </w:r>
                <w:r w:rsidRPr="00285B8D">
                  <w:rPr>
                    <w:i/>
                  </w:rPr>
                  <w:t>Saturday Afternoon Blood Sacrifice</w:t>
                </w:r>
                <w:r>
                  <w:t xml:space="preserve"> (1956), </w:t>
                </w:r>
                <w:r w:rsidRPr="00285B8D">
                  <w:rPr>
                    <w:i/>
                  </w:rPr>
                  <w:t>Little Cobra Dance</w:t>
                </w:r>
                <w:r>
                  <w:t xml:space="preserve"> (1956) and </w:t>
                </w:r>
                <w:r w:rsidRPr="00285B8D">
                  <w:rPr>
                    <w:i/>
                  </w:rPr>
                  <w:t xml:space="preserve">The Death of </w:t>
                </w:r>
                <w:proofErr w:type="spellStart"/>
                <w:r w:rsidRPr="00285B8D">
                  <w:rPr>
                    <w:i/>
                  </w:rPr>
                  <w:t>P’Town</w:t>
                </w:r>
                <w:proofErr w:type="spellEnd"/>
                <w:r>
                  <w:t xml:space="preserve"> (1961), later gathered in </w:t>
                </w:r>
                <w:r w:rsidRPr="003276C3">
                  <w:rPr>
                    <w:i/>
                  </w:rPr>
                  <w:t>The Whirl</w:t>
                </w:r>
                <w:r>
                  <w:rPr>
                    <w:i/>
                  </w:rPr>
                  <w:t>ed</w:t>
                </w:r>
                <w:r>
                  <w:t xml:space="preserve"> (1956-63), revolve largely around Smith’s </w:t>
                </w:r>
                <w:proofErr w:type="spellStart"/>
                <w:r>
                  <w:t>performative</w:t>
                </w:r>
                <w:proofErr w:type="spellEnd"/>
                <w:r>
                  <w:t xml:space="preserve"> gifts and deviant persona. So did </w:t>
                </w:r>
                <w:r w:rsidRPr="00C15698">
                  <w:rPr>
                    <w:i/>
                  </w:rPr>
                  <w:t>Little Stabs at Happiness</w:t>
                </w:r>
                <w:r>
                  <w:t xml:space="preserve"> (1958-60) and </w:t>
                </w:r>
                <w:r w:rsidRPr="001512F1">
                  <w:rPr>
                    <w:i/>
                  </w:rPr>
                  <w:t>Blonde Cobra</w:t>
                </w:r>
                <w:r>
                  <w:t xml:space="preserve"> (1963), largely based on footage by Bob </w:t>
                </w:r>
                <w:proofErr w:type="spellStart"/>
                <w:r>
                  <w:t>Fleischner</w:t>
                </w:r>
                <w:proofErr w:type="spellEnd"/>
                <w:r>
                  <w:t xml:space="preserve">, which convey, in addition, Jacobs’ radically off-centre framing and fragmentary editing — strategies intended to destabilise vision and to solicit an active, embodied spectatorship. For </w:t>
                </w:r>
                <w:r>
                  <w:lastRenderedPageBreak/>
                  <w:t xml:space="preserve">their fusion of social and formal unconventionality, </w:t>
                </w:r>
                <w:proofErr w:type="gramStart"/>
                <w:r>
                  <w:t xml:space="preserve">these films were regarded by Jonas </w:t>
                </w:r>
                <w:proofErr w:type="spellStart"/>
                <w:r>
                  <w:t>Mekas</w:t>
                </w:r>
                <w:proofErr w:type="spellEnd"/>
                <w:r>
                  <w:t xml:space="preserve"> as emblematic examples of ‘</w:t>
                </w:r>
                <w:proofErr w:type="spellStart"/>
                <w:r>
                  <w:t>Baudelairean</w:t>
                </w:r>
                <w:proofErr w:type="spellEnd"/>
                <w:r>
                  <w:t xml:space="preserve"> cinema’</w:t>
                </w:r>
                <w:proofErr w:type="gramEnd"/>
                <w:r>
                  <w:t xml:space="preserve">: crucial underground titles. Collaboration with Smith also yielded ‘The Human Wreckage Revue’, a cabaret-style show developed in Provincetown in the summer of 1961 of which little documentation survives. During the course of this summer, Jacobs and Smith had an acrimonious falling out that virtually ended their artistic partnership. </w:t>
                </w:r>
              </w:p>
              <w:p w14:paraId="4B22A0AD" w14:textId="77777777" w:rsidR="0040617D" w:rsidRDefault="0040617D" w:rsidP="0040617D"/>
              <w:p w14:paraId="0A7AEF88" w14:textId="77777777" w:rsidR="0040617D" w:rsidRDefault="0040617D" w:rsidP="0040617D">
                <w:r>
                  <w:t xml:space="preserve">The various strands of Jacobs’ subsequent works are already anticipated in his early films. Titles such as </w:t>
                </w:r>
                <w:r w:rsidRPr="003276C3">
                  <w:rPr>
                    <w:i/>
                  </w:rPr>
                  <w:t>Window</w:t>
                </w:r>
                <w:r>
                  <w:t xml:space="preserve"> (1964) </w:t>
                </w:r>
                <w:r w:rsidRPr="003276C3">
                  <w:rPr>
                    <w:i/>
                  </w:rPr>
                  <w:t>Air Shaft</w:t>
                </w:r>
                <w:r>
                  <w:t xml:space="preserve"> (1967), and </w:t>
                </w:r>
                <w:r w:rsidRPr="003276C3">
                  <w:rPr>
                    <w:i/>
                  </w:rPr>
                  <w:t>Soft Rain</w:t>
                </w:r>
                <w:r>
                  <w:t xml:space="preserve"> (1968) explore the affordances and limits of the filmic apparatus. </w:t>
                </w:r>
                <w:r w:rsidRPr="00404003">
                  <w:rPr>
                    <w:i/>
                  </w:rPr>
                  <w:t>The Winter Footage</w:t>
                </w:r>
                <w:r>
                  <w:t xml:space="preserve"> (1964) and </w:t>
                </w:r>
                <w:r w:rsidRPr="003869D7">
                  <w:rPr>
                    <w:i/>
                  </w:rPr>
                  <w:t>The Sky Socialist</w:t>
                </w:r>
                <w:r>
                  <w:t xml:space="preserve"> (1964-68) are allegorical narratives that bring together historical and aesthetic concerns, filmed and edited much in the style of </w:t>
                </w:r>
                <w:r w:rsidRPr="003869D7">
                  <w:rPr>
                    <w:i/>
                  </w:rPr>
                  <w:t>Little Stabs</w:t>
                </w:r>
                <w:r>
                  <w:t xml:space="preserve"> or the </w:t>
                </w:r>
                <w:r w:rsidRPr="003869D7">
                  <w:rPr>
                    <w:i/>
                  </w:rPr>
                  <w:t>Blonde Cobra</w:t>
                </w:r>
                <w:r>
                  <w:t xml:space="preserve">. </w:t>
                </w:r>
                <w:r w:rsidRPr="003869D7">
                  <w:rPr>
                    <w:i/>
                  </w:rPr>
                  <w:t>Urban Peasants</w:t>
                </w:r>
                <w:r>
                  <w:t xml:space="preserve">, </w:t>
                </w:r>
                <w:r w:rsidRPr="00404003">
                  <w:rPr>
                    <w:i/>
                  </w:rPr>
                  <w:t xml:space="preserve">Changing </w:t>
                </w:r>
                <w:proofErr w:type="spellStart"/>
                <w:r w:rsidRPr="00404003">
                  <w:rPr>
                    <w:i/>
                  </w:rPr>
                  <w:t>Azazel</w:t>
                </w:r>
                <w:proofErr w:type="spellEnd"/>
                <w:r>
                  <w:t xml:space="preserve"> and </w:t>
                </w:r>
                <w:r w:rsidRPr="00404003">
                  <w:rPr>
                    <w:i/>
                  </w:rPr>
                  <w:t xml:space="preserve">Nissan </w:t>
                </w:r>
                <w:proofErr w:type="spellStart"/>
                <w:r w:rsidRPr="00404003">
                  <w:rPr>
                    <w:i/>
                  </w:rPr>
                  <w:t>Ariana</w:t>
                </w:r>
                <w:proofErr w:type="spellEnd"/>
                <w:r w:rsidRPr="00404003">
                  <w:rPr>
                    <w:i/>
                  </w:rPr>
                  <w:t xml:space="preserve"> Window</w:t>
                </w:r>
                <w:r>
                  <w:t>, among othe</w:t>
                </w:r>
                <w:bookmarkStart w:id="0" w:name="_GoBack"/>
                <w:bookmarkEnd w:id="0"/>
                <w:r>
                  <w:t xml:space="preserve">rs, are better understood as inventive home movies; but perhaps Jacobs’s most influential and vigorous work arises from his manipulations of found film. </w:t>
                </w:r>
              </w:p>
              <w:p w14:paraId="2943F05A" w14:textId="77777777" w:rsidR="0040617D" w:rsidRDefault="0040617D" w:rsidP="0040617D"/>
              <w:p w14:paraId="2E686C29" w14:textId="77777777" w:rsidR="0040617D" w:rsidRDefault="0040617D" w:rsidP="0040617D">
                <w:r w:rsidRPr="00404003">
                  <w:rPr>
                    <w:i/>
                  </w:rPr>
                  <w:t>Tom</w:t>
                </w:r>
                <w:r>
                  <w:rPr>
                    <w:i/>
                  </w:rPr>
                  <w:t>,</w:t>
                </w:r>
                <w:r w:rsidRPr="00404003">
                  <w:rPr>
                    <w:i/>
                  </w:rPr>
                  <w:t xml:space="preserve"> Tom, The Piper’s Son</w:t>
                </w:r>
                <w:r>
                  <w:t xml:space="preserve"> (1969) re-photographs a ten-minute Edison short stopping and starting the film, blowing up details filmed in long shot in the original, and tracing personal itineraries across the images. The result is an extremely detailed expansion of a found object that evinces at once its inexhaustibility and the ability of the film apparatus to reconfigure the given. For its rigorous investigation of the material surface of its object, </w:t>
                </w:r>
                <w:r w:rsidRPr="0066375A">
                  <w:rPr>
                    <w:i/>
                  </w:rPr>
                  <w:t>Tom, Tom</w:t>
                </w:r>
                <w:r>
                  <w:t xml:space="preserve"> has been regarded an exemplary structural film, although for its dynamism and complexity the film clearly exceeds any particular explanatory label. </w:t>
                </w:r>
              </w:p>
              <w:p w14:paraId="770A34F6" w14:textId="77777777" w:rsidR="0040617D" w:rsidRDefault="0040617D" w:rsidP="0040617D"/>
              <w:p w14:paraId="5D9EB9ED" w14:textId="705C5135" w:rsidR="0040617D" w:rsidRDefault="0040617D" w:rsidP="0040617D">
                <w:r>
                  <w:t xml:space="preserve">From the 1970s to the present, Jacobs has created various spectacles that revise the mechanics of standard projection, often using found films from the silent era. The </w:t>
                </w:r>
                <w:r w:rsidR="00C87F97">
                  <w:t>events named ‘Apparition Theatre</w:t>
                </w:r>
                <w:r>
                  <w:t xml:space="preserve"> of New York’ combined back film projection against a translucent screen, light shows and live performance. The many ‘Nervous System’ (1975-2000) and ‘Nervous Magic Lantern’ (1990s- present) works involve the projection of two nearly identical images — filmed images run through two analytic projectors with a slight time lag betwee</w:t>
                </w:r>
                <w:r w:rsidR="00C87F97">
                  <w:t>n them in the ‘Nervous System;’</w:t>
                </w:r>
                <w:r>
                  <w:t xml:space="preserve"> and still images do the same</w:t>
                </w:r>
                <w:r w:rsidR="00C87F97">
                  <w:t xml:space="preserve"> in the ‘Nervous Magic Lantern.’</w:t>
                </w:r>
                <w:r>
                  <w:t xml:space="preserve"> During projection, an external shutter in the form of a propeller spins in front of the projectors, blocking in turn the image from each source and creating a visual stutter and a slight overlap that produce, in combination, a three-dimensional effect, at times enhanced with the aid of </w:t>
                </w:r>
                <w:proofErr w:type="spellStart"/>
                <w:r>
                  <w:t>Pulfrich</w:t>
                </w:r>
                <w:proofErr w:type="spellEnd"/>
                <w:r>
                  <w:t xml:space="preserve"> filters and anaglyph glasses. All types of ‘Nervous’ performances have been accompanied by live or pre-recorded music or processed sound. In many ways, these rigorous, hypnotic works are direct descendants of the expanded cinema experiments of the 1960s, which Jacobs himself pioneered with his participation in the ‘Expanded Cinema Festival’ at Anthology Film Archives in 1965. </w:t>
                </w:r>
              </w:p>
              <w:p w14:paraId="2D4F9CFB" w14:textId="77777777" w:rsidR="0040617D" w:rsidRDefault="0040617D" w:rsidP="0040617D"/>
              <w:p w14:paraId="62460187" w14:textId="77777777" w:rsidR="0040617D" w:rsidRDefault="0040617D" w:rsidP="0040617D">
                <w:r>
                  <w:t xml:space="preserve">Since 1999, Jacobs has also worked on digital video. Some pieces in this format seek to reproduce the optical stutter of the ‘Nervous’ projections on a single screen; others subject found footage, often from the 1900s, to inventive re-workings that include mirroring, inversion, and kaleidoscopic effects. </w:t>
                </w:r>
              </w:p>
              <w:p w14:paraId="32B588A9" w14:textId="77777777" w:rsidR="00FA30F9" w:rsidRDefault="00FA30F9" w:rsidP="00C27FAB"/>
              <w:p w14:paraId="79489575" w14:textId="77777777" w:rsidR="00FA30F9" w:rsidRPr="001E2A57" w:rsidRDefault="00B63837" w:rsidP="00B63837">
                <w:pPr>
                  <w:pStyle w:val="Heading1"/>
                  <w:outlineLvl w:val="0"/>
                </w:pPr>
                <w:r>
                  <w:t>Selected Filmography:</w:t>
                </w:r>
              </w:p>
              <w:p w14:paraId="709A9014" w14:textId="77777777" w:rsidR="00FA30F9" w:rsidRPr="001E2A57" w:rsidRDefault="00FA30F9" w:rsidP="00C87F97">
                <w:pPr>
                  <w:rPr>
                    <w:lang w:val="en-US"/>
                  </w:rPr>
                </w:pPr>
                <w:r w:rsidRPr="00C87F97">
                  <w:rPr>
                    <w:i/>
                    <w:lang w:val="en-US"/>
                  </w:rPr>
                  <w:t>Orchard Street</w:t>
                </w:r>
                <w:r w:rsidRPr="001E2A57">
                  <w:rPr>
                    <w:lang w:val="en-US"/>
                  </w:rPr>
                  <w:t xml:space="preserve"> (1955</w:t>
                </w:r>
                <w:r w:rsidR="00B63837">
                  <w:rPr>
                    <w:lang w:val="en-US"/>
                  </w:rPr>
                  <w:t>)</w:t>
                </w:r>
              </w:p>
              <w:p w14:paraId="749642BA" w14:textId="77777777" w:rsidR="00FA30F9" w:rsidRPr="001E2A57" w:rsidRDefault="00FA30F9" w:rsidP="00C87F97">
                <w:pPr>
                  <w:rPr>
                    <w:lang w:val="en-US"/>
                  </w:rPr>
                </w:pPr>
                <w:r w:rsidRPr="00C87F97">
                  <w:rPr>
                    <w:i/>
                    <w:lang w:val="en-US"/>
                  </w:rPr>
                  <w:t>The Whirled</w:t>
                </w:r>
                <w:r w:rsidRPr="001E2A57">
                  <w:rPr>
                    <w:lang w:val="en-US"/>
                  </w:rPr>
                  <w:t xml:space="preserve"> (1956-63</w:t>
                </w:r>
                <w:r w:rsidR="00B63837">
                  <w:rPr>
                    <w:lang w:val="en-US"/>
                  </w:rPr>
                  <w:t>)</w:t>
                </w:r>
              </w:p>
              <w:p w14:paraId="438AD653" w14:textId="77777777" w:rsidR="00FA30F9" w:rsidRPr="001E2A57" w:rsidRDefault="00FA30F9" w:rsidP="00C87F97">
                <w:pPr>
                  <w:rPr>
                    <w:lang w:val="en-US"/>
                  </w:rPr>
                </w:pPr>
                <w:r w:rsidRPr="00C87F97">
                  <w:rPr>
                    <w:i/>
                    <w:lang w:val="en-US"/>
                  </w:rPr>
                  <w:t>Star Spangled To Death</w:t>
                </w:r>
                <w:r w:rsidRPr="001E2A57">
                  <w:rPr>
                    <w:lang w:val="en-US"/>
                  </w:rPr>
                  <w:t xml:space="preserve"> (1956-60</w:t>
                </w:r>
                <w:r w:rsidR="00B63837">
                  <w:rPr>
                    <w:lang w:val="en-US"/>
                  </w:rPr>
                  <w:t>)</w:t>
                </w:r>
                <w:r w:rsidRPr="001E2A57">
                  <w:rPr>
                    <w:lang w:val="en-US"/>
                  </w:rPr>
                  <w:t xml:space="preserve"> </w:t>
                </w:r>
              </w:p>
              <w:p w14:paraId="404D18A0" w14:textId="77777777" w:rsidR="00FA30F9" w:rsidRPr="001E2A57" w:rsidRDefault="00FA30F9" w:rsidP="00C87F97">
                <w:pPr>
                  <w:rPr>
                    <w:lang w:val="en-US"/>
                  </w:rPr>
                </w:pPr>
                <w:r w:rsidRPr="00C87F97">
                  <w:rPr>
                    <w:i/>
                    <w:lang w:val="en-US"/>
                  </w:rPr>
                  <w:t>Little Stabs At Happiness</w:t>
                </w:r>
                <w:r w:rsidRPr="001E2A57">
                  <w:rPr>
                    <w:lang w:val="en-US"/>
                  </w:rPr>
                  <w:t xml:space="preserve"> (1958-60)</w:t>
                </w:r>
              </w:p>
              <w:p w14:paraId="68B6903C" w14:textId="77777777" w:rsidR="00FA30F9" w:rsidRPr="001E2A57" w:rsidRDefault="00FA30F9" w:rsidP="00C87F97">
                <w:pPr>
                  <w:rPr>
                    <w:lang w:val="en-US"/>
                  </w:rPr>
                </w:pPr>
                <w:r w:rsidRPr="00C87F97">
                  <w:rPr>
                    <w:i/>
                    <w:lang w:val="en-US"/>
                  </w:rPr>
                  <w:t>Blonde Cobra</w:t>
                </w:r>
                <w:r w:rsidRPr="001E2A57">
                  <w:rPr>
                    <w:lang w:val="en-US"/>
                  </w:rPr>
                  <w:t xml:space="preserve"> </w:t>
                </w:r>
                <w:r w:rsidR="00B63837">
                  <w:rPr>
                    <w:lang w:val="en-US"/>
                  </w:rPr>
                  <w:t>(1959-63)</w:t>
                </w:r>
              </w:p>
              <w:p w14:paraId="3EC82D08" w14:textId="77777777" w:rsidR="00FA30F9" w:rsidRPr="001E2A57" w:rsidRDefault="00FA30F9" w:rsidP="00C87F97">
                <w:pPr>
                  <w:rPr>
                    <w:lang w:val="en-US"/>
                  </w:rPr>
                </w:pPr>
                <w:proofErr w:type="spellStart"/>
                <w:r w:rsidRPr="00C87F97">
                  <w:rPr>
                    <w:i/>
                    <w:lang w:val="en-US"/>
                  </w:rPr>
                  <w:t>Baud´larian</w:t>
                </w:r>
                <w:proofErr w:type="spellEnd"/>
                <w:r w:rsidRPr="00C87F97">
                  <w:rPr>
                    <w:i/>
                    <w:lang w:val="en-US"/>
                  </w:rPr>
                  <w:t xml:space="preserve"> Capers</w:t>
                </w:r>
                <w:r w:rsidRPr="001E2A57">
                  <w:rPr>
                    <w:lang w:val="en-US"/>
                  </w:rPr>
                  <w:t xml:space="preserve"> (1963)</w:t>
                </w:r>
              </w:p>
              <w:p w14:paraId="20746094" w14:textId="77777777" w:rsidR="00FA30F9" w:rsidRPr="001E2A57" w:rsidRDefault="00FA30F9" w:rsidP="00C87F97">
                <w:pPr>
                  <w:rPr>
                    <w:lang w:val="en-US"/>
                  </w:rPr>
                </w:pPr>
                <w:r w:rsidRPr="00C87F97">
                  <w:rPr>
                    <w:i/>
                    <w:lang w:val="en-US"/>
                  </w:rPr>
                  <w:lastRenderedPageBreak/>
                  <w:t>Window</w:t>
                </w:r>
                <w:r w:rsidRPr="001E2A57">
                  <w:rPr>
                    <w:lang w:val="en-US"/>
                  </w:rPr>
                  <w:t xml:space="preserve"> (1964)</w:t>
                </w:r>
              </w:p>
              <w:p w14:paraId="2BA9CAFC" w14:textId="77777777" w:rsidR="00FA30F9" w:rsidRPr="001E2A57" w:rsidRDefault="00FA30F9" w:rsidP="00C87F97">
                <w:pPr>
                  <w:rPr>
                    <w:lang w:val="en-US"/>
                  </w:rPr>
                </w:pPr>
                <w:r w:rsidRPr="00C87F97">
                  <w:rPr>
                    <w:i/>
                    <w:lang w:val="en-US"/>
                  </w:rPr>
                  <w:t>The Sky Socialist</w:t>
                </w:r>
                <w:r w:rsidR="00B63837">
                  <w:rPr>
                    <w:lang w:val="en-US"/>
                  </w:rPr>
                  <w:t xml:space="preserve"> (1964-68)</w:t>
                </w:r>
              </w:p>
              <w:p w14:paraId="2BDCE862" w14:textId="77777777" w:rsidR="00FA30F9" w:rsidRPr="001E2A57" w:rsidRDefault="00FA30F9" w:rsidP="00C87F97">
                <w:pPr>
                  <w:rPr>
                    <w:lang w:val="en-US"/>
                  </w:rPr>
                </w:pPr>
                <w:r w:rsidRPr="00C87F97">
                  <w:rPr>
                    <w:i/>
                    <w:lang w:val="en-US"/>
                  </w:rPr>
                  <w:t>Airshaft</w:t>
                </w:r>
                <w:r w:rsidRPr="001E2A57">
                  <w:rPr>
                    <w:lang w:val="en-US"/>
                  </w:rPr>
                  <w:t xml:space="preserve"> (1967)</w:t>
                </w:r>
              </w:p>
              <w:p w14:paraId="54CBD257" w14:textId="77777777" w:rsidR="00FA30F9" w:rsidRPr="001E2A57" w:rsidRDefault="00FA30F9" w:rsidP="00C87F97">
                <w:pPr>
                  <w:rPr>
                    <w:lang w:val="en-US"/>
                  </w:rPr>
                </w:pPr>
                <w:r w:rsidRPr="00C87F97">
                  <w:rPr>
                    <w:i/>
                    <w:lang w:val="en-US"/>
                  </w:rPr>
                  <w:t>Soft Rain</w:t>
                </w:r>
                <w:r w:rsidRPr="001E2A57">
                  <w:rPr>
                    <w:lang w:val="en-US"/>
                  </w:rPr>
                  <w:t xml:space="preserve"> (1968)</w:t>
                </w:r>
              </w:p>
              <w:p w14:paraId="2A512C2C" w14:textId="77777777" w:rsidR="00FA30F9" w:rsidRPr="001E2A57" w:rsidRDefault="00FA30F9" w:rsidP="00C87F97">
                <w:pPr>
                  <w:rPr>
                    <w:lang w:val="en-US"/>
                  </w:rPr>
                </w:pPr>
                <w:r w:rsidRPr="00C87F97">
                  <w:rPr>
                    <w:i/>
                    <w:lang w:val="en-US"/>
                  </w:rPr>
                  <w:t xml:space="preserve">Nissan </w:t>
                </w:r>
                <w:proofErr w:type="spellStart"/>
                <w:r w:rsidRPr="00C87F97">
                  <w:rPr>
                    <w:i/>
                    <w:lang w:val="en-US"/>
                  </w:rPr>
                  <w:t>Ariana</w:t>
                </w:r>
                <w:proofErr w:type="spellEnd"/>
                <w:r w:rsidRPr="00C87F97">
                  <w:rPr>
                    <w:i/>
                    <w:lang w:val="en-US"/>
                  </w:rPr>
                  <w:t xml:space="preserve"> Window</w:t>
                </w:r>
                <w:r w:rsidRPr="001E2A57">
                  <w:rPr>
                    <w:lang w:val="en-US"/>
                  </w:rPr>
                  <w:t xml:space="preserve"> (1968</w:t>
                </w:r>
                <w:r w:rsidR="00B63837">
                  <w:rPr>
                    <w:lang w:val="en-US"/>
                  </w:rPr>
                  <w:t>)</w:t>
                </w:r>
              </w:p>
              <w:p w14:paraId="0718624A" w14:textId="77777777" w:rsidR="00FA30F9" w:rsidRPr="001E2A57" w:rsidRDefault="00FA30F9" w:rsidP="00C87F97">
                <w:pPr>
                  <w:rPr>
                    <w:lang w:val="en-US"/>
                  </w:rPr>
                </w:pPr>
                <w:r w:rsidRPr="00C87F97">
                  <w:rPr>
                    <w:i/>
                    <w:lang w:val="en-US"/>
                  </w:rPr>
                  <w:t>Tom, Tom, The Piper´s Son</w:t>
                </w:r>
                <w:r w:rsidRPr="001E2A57">
                  <w:rPr>
                    <w:lang w:val="en-US"/>
                  </w:rPr>
                  <w:t xml:space="preserve"> (1969</w:t>
                </w:r>
                <w:r w:rsidR="00B63837">
                  <w:rPr>
                    <w:lang w:val="en-US"/>
                  </w:rPr>
                  <w:t>)</w:t>
                </w:r>
              </w:p>
              <w:p w14:paraId="4D7F5D3D" w14:textId="77777777" w:rsidR="00FA30F9" w:rsidRPr="001E2A57" w:rsidRDefault="00FA30F9" w:rsidP="00C87F97">
                <w:pPr>
                  <w:rPr>
                    <w:lang w:val="en-US"/>
                  </w:rPr>
                </w:pPr>
                <w:r w:rsidRPr="00C87F97">
                  <w:rPr>
                    <w:i/>
                    <w:lang w:val="en-US"/>
                  </w:rPr>
                  <w:t xml:space="preserve">Changing </w:t>
                </w:r>
                <w:proofErr w:type="spellStart"/>
                <w:r w:rsidRPr="00C87F97">
                  <w:rPr>
                    <w:i/>
                    <w:lang w:val="en-US"/>
                  </w:rPr>
                  <w:t>Azazel</w:t>
                </w:r>
                <w:proofErr w:type="spellEnd"/>
                <w:r w:rsidRPr="001E2A57">
                  <w:rPr>
                    <w:lang w:val="en-US"/>
                  </w:rPr>
                  <w:t xml:space="preserve"> (1973</w:t>
                </w:r>
                <w:r w:rsidR="00B63837">
                  <w:rPr>
                    <w:lang w:val="en-US"/>
                  </w:rPr>
                  <w:t>)</w:t>
                </w:r>
              </w:p>
              <w:p w14:paraId="2A28DB62" w14:textId="77777777" w:rsidR="00FA30F9" w:rsidRPr="001E2A57" w:rsidRDefault="00FA30F9" w:rsidP="00C87F97">
                <w:pPr>
                  <w:rPr>
                    <w:lang w:val="en-US"/>
                  </w:rPr>
                </w:pPr>
                <w:r w:rsidRPr="00C87F97">
                  <w:rPr>
                    <w:i/>
                    <w:lang w:val="en-US"/>
                  </w:rPr>
                  <w:t>Urban Peasants</w:t>
                </w:r>
                <w:r w:rsidRPr="001E2A57">
                  <w:rPr>
                    <w:lang w:val="en-US"/>
                  </w:rPr>
                  <w:t xml:space="preserve"> (1975</w:t>
                </w:r>
                <w:r w:rsidR="00B63837">
                  <w:rPr>
                    <w:lang w:val="en-US"/>
                  </w:rPr>
                  <w:t>)</w:t>
                </w:r>
              </w:p>
              <w:p w14:paraId="7C74F97E" w14:textId="77777777" w:rsidR="00FA30F9" w:rsidRPr="001E2A57" w:rsidRDefault="00FA30F9" w:rsidP="00C87F97">
                <w:pPr>
                  <w:rPr>
                    <w:lang w:val="en-US"/>
                  </w:rPr>
                </w:pPr>
                <w:r w:rsidRPr="00C87F97">
                  <w:rPr>
                    <w:i/>
                    <w:lang w:val="en-US"/>
                  </w:rPr>
                  <w:t>The Doctor´s Dream</w:t>
                </w:r>
                <w:r w:rsidRPr="001E2A57">
                  <w:rPr>
                    <w:lang w:val="en-US"/>
                  </w:rPr>
                  <w:t xml:space="preserve"> (1978</w:t>
                </w:r>
                <w:r w:rsidR="00B63837">
                  <w:rPr>
                    <w:lang w:val="en-US"/>
                  </w:rPr>
                  <w:t>)</w:t>
                </w:r>
              </w:p>
              <w:p w14:paraId="2E944E23" w14:textId="77777777" w:rsidR="00FA30F9" w:rsidRPr="001E2A57" w:rsidRDefault="00FA30F9" w:rsidP="00C87F97">
                <w:pPr>
                  <w:rPr>
                    <w:lang w:val="en-US"/>
                  </w:rPr>
                </w:pPr>
                <w:r w:rsidRPr="00C87F97">
                  <w:rPr>
                    <w:i/>
                    <w:lang w:val="en-US"/>
                  </w:rPr>
                  <w:t>Perfect Film</w:t>
                </w:r>
                <w:r w:rsidRPr="001E2A57">
                  <w:rPr>
                    <w:lang w:val="en-US"/>
                  </w:rPr>
                  <w:t xml:space="preserve"> (1985)</w:t>
                </w:r>
              </w:p>
              <w:p w14:paraId="0A8655D5" w14:textId="6626E524" w:rsidR="00FA30F9" w:rsidRPr="001E2A57" w:rsidRDefault="00FA30F9" w:rsidP="00C87F97">
                <w:pPr>
                  <w:rPr>
                    <w:lang w:val="en-US"/>
                  </w:rPr>
                </w:pPr>
                <w:r w:rsidRPr="00C87F97">
                  <w:rPr>
                    <w:i/>
                    <w:lang w:val="en-US"/>
                  </w:rPr>
                  <w:t>The Alps And The Jews</w:t>
                </w:r>
                <w:r w:rsidR="00C87F97">
                  <w:rPr>
                    <w:lang w:val="en-US"/>
                  </w:rPr>
                  <w:t xml:space="preserve"> </w:t>
                </w:r>
                <w:r w:rsidRPr="001E2A57">
                  <w:rPr>
                    <w:lang w:val="en-US"/>
                  </w:rPr>
                  <w:t>(</w:t>
                </w:r>
                <w:r w:rsidR="00C87F97">
                  <w:rPr>
                    <w:lang w:val="en-US"/>
                  </w:rPr>
                  <w:t xml:space="preserve">incomplete; </w:t>
                </w:r>
                <w:r w:rsidRPr="001E2A57">
                  <w:rPr>
                    <w:lang w:val="en-US"/>
                  </w:rPr>
                  <w:t>1986-present)</w:t>
                </w:r>
              </w:p>
              <w:p w14:paraId="5E9779EF" w14:textId="77777777" w:rsidR="00B63837" w:rsidRDefault="00FA30F9" w:rsidP="00C87F97">
                <w:pPr>
                  <w:rPr>
                    <w:lang w:val="en-US"/>
                  </w:rPr>
                </w:pPr>
                <w:r w:rsidRPr="00C87F97">
                  <w:rPr>
                    <w:i/>
                    <w:lang w:val="en-US"/>
                  </w:rPr>
                  <w:t>Opening The Nineteenth Century: 1896</w:t>
                </w:r>
                <w:r w:rsidRPr="001E2A57">
                  <w:rPr>
                    <w:lang w:val="en-US"/>
                  </w:rPr>
                  <w:t xml:space="preserve"> </w:t>
                </w:r>
                <w:r w:rsidR="00B63837">
                  <w:rPr>
                    <w:lang w:val="en-US"/>
                  </w:rPr>
                  <w:t>(1990)</w:t>
                </w:r>
              </w:p>
              <w:p w14:paraId="742DB072" w14:textId="77777777" w:rsidR="00FA30F9" w:rsidRPr="001E2A57" w:rsidRDefault="00FA30F9" w:rsidP="00C87F97">
                <w:pPr>
                  <w:rPr>
                    <w:lang w:val="en-US"/>
                  </w:rPr>
                </w:pPr>
                <w:r w:rsidRPr="00C87F97">
                  <w:rPr>
                    <w:i/>
                    <w:lang w:val="en-US"/>
                  </w:rPr>
                  <w:t>Keaton´s Cops</w:t>
                </w:r>
                <w:r w:rsidRPr="001E2A57">
                  <w:rPr>
                    <w:lang w:val="en-US"/>
                  </w:rPr>
                  <w:t xml:space="preserve"> (1991</w:t>
                </w:r>
                <w:r w:rsidR="00B63837">
                  <w:rPr>
                    <w:lang w:val="en-US"/>
                  </w:rPr>
                  <w:t>)</w:t>
                </w:r>
              </w:p>
              <w:p w14:paraId="17D6F177" w14:textId="77777777" w:rsidR="00FA30F9" w:rsidRPr="001E2A57" w:rsidRDefault="00FA30F9" w:rsidP="00C87F97">
                <w:pPr>
                  <w:rPr>
                    <w:lang w:val="en-US"/>
                  </w:rPr>
                </w:pPr>
                <w:r w:rsidRPr="00C87F97">
                  <w:rPr>
                    <w:i/>
                    <w:lang w:val="en-US"/>
                  </w:rPr>
                  <w:t>The Georgetown Loop</w:t>
                </w:r>
                <w:r w:rsidRPr="001E2A57">
                  <w:rPr>
                    <w:lang w:val="en-US"/>
                  </w:rPr>
                  <w:t xml:space="preserve"> </w:t>
                </w:r>
                <w:r w:rsidR="00B63837">
                  <w:rPr>
                    <w:lang w:val="en-US"/>
                  </w:rPr>
                  <w:t>(1996)</w:t>
                </w:r>
              </w:p>
              <w:p w14:paraId="33B81715" w14:textId="4C75DB98" w:rsidR="00FA30F9" w:rsidRDefault="00FA30F9" w:rsidP="00C87F97">
                <w:pPr>
                  <w:rPr>
                    <w:lang w:val="en-US"/>
                  </w:rPr>
                </w:pPr>
                <w:r w:rsidRPr="00C87F97">
                  <w:rPr>
                    <w:i/>
                    <w:lang w:val="en-US"/>
                  </w:rPr>
                  <w:t>Disorient Express</w:t>
                </w:r>
                <w:r w:rsidRPr="001E2A57">
                  <w:rPr>
                    <w:lang w:val="en-US"/>
                  </w:rPr>
                  <w:t xml:space="preserve"> (1996)</w:t>
                </w:r>
              </w:p>
              <w:p w14:paraId="60762E55" w14:textId="77777777" w:rsidR="00C87F97" w:rsidRPr="00C87F97" w:rsidRDefault="00C87F97" w:rsidP="00C87F97">
                <w:pPr>
                  <w:rPr>
                    <w:lang w:val="en-US"/>
                  </w:rPr>
                </w:pPr>
              </w:p>
              <w:p w14:paraId="385A54ED" w14:textId="5E7A4D0D" w:rsidR="00FA30F9" w:rsidRPr="00B63837" w:rsidRDefault="00FA30F9" w:rsidP="00C87F97">
                <w:pPr>
                  <w:pStyle w:val="Heading2"/>
                  <w:outlineLvl w:val="1"/>
                  <w:rPr>
                    <w:lang w:val="en-US"/>
                  </w:rPr>
                </w:pPr>
                <w:r w:rsidRPr="001E2A57">
                  <w:rPr>
                    <w:lang w:val="en-US"/>
                  </w:rPr>
                  <w:t>Digital videos</w:t>
                </w:r>
              </w:p>
              <w:p w14:paraId="7C78C8D5" w14:textId="77777777" w:rsidR="00FA30F9" w:rsidRPr="001E2A57" w:rsidRDefault="00FA30F9" w:rsidP="00C87F97">
                <w:pPr>
                  <w:pStyle w:val="NormalfollowingH2"/>
                  <w:rPr>
                    <w:lang w:val="en-US"/>
                  </w:rPr>
                </w:pPr>
                <w:r w:rsidRPr="00C87F97">
                  <w:rPr>
                    <w:i/>
                    <w:lang w:val="en-US"/>
                  </w:rPr>
                  <w:t>Celestial Subway Lines/Salvaging Noise</w:t>
                </w:r>
                <w:r w:rsidRPr="001E2A57">
                  <w:rPr>
                    <w:lang w:val="en-US"/>
                  </w:rPr>
                  <w:t xml:space="preserve"> (2004</w:t>
                </w:r>
                <w:r w:rsidR="00B63837">
                  <w:rPr>
                    <w:lang w:val="en-US"/>
                  </w:rPr>
                  <w:t>)</w:t>
                </w:r>
              </w:p>
              <w:p w14:paraId="40BD912F" w14:textId="77777777" w:rsidR="00FA30F9" w:rsidRPr="001E2A57" w:rsidRDefault="00FA30F9" w:rsidP="00C87F97">
                <w:pPr>
                  <w:pStyle w:val="NormalfollowingH2"/>
                  <w:rPr>
                    <w:lang w:val="en-US"/>
                  </w:rPr>
                </w:pPr>
                <w:r w:rsidRPr="00C87F97">
                  <w:rPr>
                    <w:i/>
                    <w:lang w:val="en-US"/>
                  </w:rPr>
                  <w:t>Mountaineer Spinning</w:t>
                </w:r>
                <w:r w:rsidRPr="001E2A57">
                  <w:rPr>
                    <w:lang w:val="en-US"/>
                  </w:rPr>
                  <w:t xml:space="preserve"> (2004</w:t>
                </w:r>
                <w:r w:rsidR="00B63837">
                  <w:rPr>
                    <w:lang w:val="en-US"/>
                  </w:rPr>
                  <w:t>)</w:t>
                </w:r>
              </w:p>
              <w:p w14:paraId="43779104" w14:textId="77777777" w:rsidR="00FA30F9" w:rsidRPr="001E2A57" w:rsidRDefault="00FA30F9" w:rsidP="00C87F97">
                <w:pPr>
                  <w:pStyle w:val="NormalfollowingH2"/>
                  <w:rPr>
                    <w:lang w:val="en-US"/>
                  </w:rPr>
                </w:pPr>
                <w:r w:rsidRPr="00C87F97">
                  <w:rPr>
                    <w:i/>
                    <w:lang w:val="en-US"/>
                  </w:rPr>
                  <w:t>Ontic Antics Starring Laurel And Hardy; Bye, Molly</w:t>
                </w:r>
                <w:r w:rsidRPr="001E2A57">
                  <w:rPr>
                    <w:lang w:val="en-US"/>
                  </w:rPr>
                  <w:t xml:space="preserve"> (2005)</w:t>
                </w:r>
              </w:p>
              <w:p w14:paraId="5D03113B" w14:textId="77777777" w:rsidR="00FA30F9" w:rsidRPr="001E2A57" w:rsidRDefault="00FA30F9" w:rsidP="00C87F97">
                <w:pPr>
                  <w:pStyle w:val="NormalfollowingH2"/>
                  <w:rPr>
                    <w:lang w:val="en-US"/>
                  </w:rPr>
                </w:pPr>
                <w:r w:rsidRPr="00C87F97">
                  <w:rPr>
                    <w:i/>
                    <w:lang w:val="en-US"/>
                  </w:rPr>
                  <w:t xml:space="preserve">New York Ghetto </w:t>
                </w:r>
                <w:proofErr w:type="spellStart"/>
                <w:r w:rsidRPr="00C87F97">
                  <w:rPr>
                    <w:i/>
                    <w:lang w:val="en-US"/>
                  </w:rPr>
                  <w:t>Fishmarket</w:t>
                </w:r>
                <w:proofErr w:type="spellEnd"/>
                <w:r w:rsidRPr="00C87F97">
                  <w:rPr>
                    <w:i/>
                    <w:lang w:val="en-US"/>
                  </w:rPr>
                  <w:t xml:space="preserve"> 1903</w:t>
                </w:r>
                <w:r w:rsidRPr="001E2A57">
                  <w:rPr>
                    <w:lang w:val="en-US"/>
                  </w:rPr>
                  <w:t xml:space="preserve"> (2006)</w:t>
                </w:r>
              </w:p>
              <w:p w14:paraId="59B8E8E9" w14:textId="77777777" w:rsidR="00FA30F9" w:rsidRPr="001E2A57" w:rsidRDefault="00FA30F9" w:rsidP="00C87F97">
                <w:pPr>
                  <w:pStyle w:val="NormalfollowingH2"/>
                  <w:rPr>
                    <w:lang w:val="en-US"/>
                  </w:rPr>
                </w:pPr>
                <w:r w:rsidRPr="00C87F97">
                  <w:rPr>
                    <w:i/>
                    <w:lang w:val="en-US"/>
                  </w:rPr>
                  <w:t>Pushcarts Of Eternity Street</w:t>
                </w:r>
                <w:r w:rsidRPr="001E2A57">
                  <w:rPr>
                    <w:lang w:val="en-US"/>
                  </w:rPr>
                  <w:t xml:space="preserve"> (2006)</w:t>
                </w:r>
              </w:p>
              <w:p w14:paraId="25CC22BD" w14:textId="77777777" w:rsidR="00FA30F9" w:rsidRPr="001E2A57" w:rsidRDefault="00FA30F9" w:rsidP="00C87F97">
                <w:pPr>
                  <w:pStyle w:val="NormalfollowingH2"/>
                  <w:rPr>
                    <w:lang w:val="en-US"/>
                  </w:rPr>
                </w:pPr>
                <w:r w:rsidRPr="00C87F97">
                  <w:rPr>
                    <w:i/>
                    <w:lang w:val="en-US"/>
                  </w:rPr>
                  <w:t>Two Wrenching Departures</w:t>
                </w:r>
                <w:r w:rsidRPr="001E2A57">
                  <w:rPr>
                    <w:lang w:val="en-US"/>
                  </w:rPr>
                  <w:t xml:space="preserve"> </w:t>
                </w:r>
                <w:r w:rsidR="00B63837">
                  <w:rPr>
                    <w:lang w:val="en-US"/>
                  </w:rPr>
                  <w:t>(2006)</w:t>
                </w:r>
              </w:p>
              <w:p w14:paraId="235D7C50" w14:textId="77777777" w:rsidR="00FA30F9" w:rsidRPr="001E2A57" w:rsidRDefault="00FA30F9" w:rsidP="00C87F97">
                <w:pPr>
                  <w:pStyle w:val="NormalfollowingH2"/>
                  <w:rPr>
                    <w:lang w:val="en-US"/>
                  </w:rPr>
                </w:pPr>
                <w:r w:rsidRPr="00C87F97">
                  <w:rPr>
                    <w:i/>
                    <w:lang w:val="en-US"/>
                  </w:rPr>
                  <w:t>Capitalism: Child Labor</w:t>
                </w:r>
                <w:r w:rsidRPr="001E2A57">
                  <w:rPr>
                    <w:lang w:val="en-US"/>
                  </w:rPr>
                  <w:t xml:space="preserve"> (2006)</w:t>
                </w:r>
              </w:p>
              <w:p w14:paraId="5476BFC2" w14:textId="77777777" w:rsidR="00FA30F9" w:rsidRPr="001E2A57" w:rsidRDefault="00FA30F9" w:rsidP="00C87F97">
                <w:pPr>
                  <w:pStyle w:val="NormalfollowingH2"/>
                  <w:rPr>
                    <w:lang w:val="en-US"/>
                  </w:rPr>
                </w:pPr>
                <w:r w:rsidRPr="00C87F97">
                  <w:rPr>
                    <w:i/>
                    <w:lang w:val="en-US"/>
                  </w:rPr>
                  <w:t>Capitalism: Slavery</w:t>
                </w:r>
                <w:r w:rsidRPr="001E2A57">
                  <w:rPr>
                    <w:lang w:val="en-US"/>
                  </w:rPr>
                  <w:t xml:space="preserve"> </w:t>
                </w:r>
                <w:r w:rsidR="00B63837">
                  <w:rPr>
                    <w:lang w:val="en-US"/>
                  </w:rPr>
                  <w:t>(2006)</w:t>
                </w:r>
              </w:p>
              <w:p w14:paraId="330A4086" w14:textId="25757189" w:rsidR="00FA30F9" w:rsidRDefault="00FA30F9" w:rsidP="00C87F97">
                <w:pPr>
                  <w:pStyle w:val="NormalfollowingH2"/>
                  <w:rPr>
                    <w:lang w:val="en-US"/>
                  </w:rPr>
                </w:pPr>
                <w:r w:rsidRPr="00C87F97">
                  <w:rPr>
                    <w:i/>
                    <w:lang w:val="en-US"/>
                  </w:rPr>
                  <w:t>Return To The Scene Of The Crime</w:t>
                </w:r>
                <w:r w:rsidRPr="001E2A57">
                  <w:rPr>
                    <w:lang w:val="en-US"/>
                  </w:rPr>
                  <w:t xml:space="preserve"> (2008)</w:t>
                </w:r>
              </w:p>
              <w:p w14:paraId="25916C23" w14:textId="77777777" w:rsidR="00C87F97" w:rsidRPr="00C87F97" w:rsidRDefault="00C87F97" w:rsidP="00C87F97">
                <w:pPr>
                  <w:pStyle w:val="NormalfollowingH2"/>
                  <w:rPr>
                    <w:lang w:val="en-US"/>
                  </w:rPr>
                </w:pPr>
              </w:p>
              <w:p w14:paraId="2B5A3304" w14:textId="4225624F" w:rsidR="00FA30F9" w:rsidRPr="00B63837" w:rsidRDefault="00FA30F9" w:rsidP="00C87F97">
                <w:pPr>
                  <w:pStyle w:val="Heading2"/>
                  <w:outlineLvl w:val="1"/>
                  <w:rPr>
                    <w:lang w:val="en-US"/>
                  </w:rPr>
                </w:pPr>
                <w:r w:rsidRPr="001E2A57">
                  <w:t>Nervous System Performances</w:t>
                </w:r>
              </w:p>
              <w:p w14:paraId="3E63EE3B" w14:textId="77777777" w:rsidR="00FA30F9" w:rsidRPr="001E2A57" w:rsidRDefault="00FA30F9" w:rsidP="00C87F97">
                <w:pPr>
                  <w:pStyle w:val="NormalfollowingH2"/>
                  <w:rPr>
                    <w:lang w:val="en-US"/>
                  </w:rPr>
                </w:pPr>
                <w:r w:rsidRPr="00C87F97">
                  <w:rPr>
                    <w:i/>
                  </w:rPr>
                  <w:t>XCXHXEXRXRXIXEXSX</w:t>
                </w:r>
                <w:r w:rsidRPr="001E2A57">
                  <w:t xml:space="preserve"> </w:t>
                </w:r>
                <w:r w:rsidR="00B63837">
                  <w:t>(1980)</w:t>
                </w:r>
              </w:p>
              <w:p w14:paraId="1AB715BE" w14:textId="77777777" w:rsidR="00FA30F9" w:rsidRPr="001E2A57" w:rsidRDefault="00FA30F9" w:rsidP="00C87F97">
                <w:pPr>
                  <w:pStyle w:val="NormalfollowingH2"/>
                  <w:rPr>
                    <w:lang w:val="en-US"/>
                  </w:rPr>
                </w:pPr>
                <w:r w:rsidRPr="00C87F97">
                  <w:rPr>
                    <w:i/>
                    <w:lang w:val="en-US"/>
                  </w:rPr>
                  <w:t>Two Wrenching Departures</w:t>
                </w:r>
                <w:r w:rsidRPr="001E2A57">
                  <w:rPr>
                    <w:lang w:val="en-US"/>
                  </w:rPr>
                  <w:t xml:space="preserve"> </w:t>
                </w:r>
                <w:r w:rsidR="00B63837">
                  <w:rPr>
                    <w:lang w:val="en-US"/>
                  </w:rPr>
                  <w:t>(1989)</w:t>
                </w:r>
              </w:p>
              <w:p w14:paraId="7CC9D85C" w14:textId="77777777" w:rsidR="00FA30F9" w:rsidRPr="001E2A57" w:rsidRDefault="00FA30F9" w:rsidP="00C87F97">
                <w:pPr>
                  <w:pStyle w:val="NormalfollowingH2"/>
                  <w:rPr>
                    <w:lang w:val="en-US"/>
                  </w:rPr>
                </w:pPr>
                <w:r w:rsidRPr="00C87F97">
                  <w:rPr>
                    <w:i/>
                    <w:lang w:val="en-US"/>
                  </w:rPr>
                  <w:t xml:space="preserve">New York Ghetto </w:t>
                </w:r>
                <w:proofErr w:type="spellStart"/>
                <w:r w:rsidRPr="00C87F97">
                  <w:rPr>
                    <w:i/>
                    <w:lang w:val="en-US"/>
                  </w:rPr>
                  <w:t>Fishmarket</w:t>
                </w:r>
                <w:proofErr w:type="spellEnd"/>
                <w:r w:rsidRPr="00C87F97">
                  <w:rPr>
                    <w:i/>
                    <w:lang w:val="en-US"/>
                  </w:rPr>
                  <w:t xml:space="preserve"> 1903</w:t>
                </w:r>
                <w:r w:rsidRPr="001E2A57">
                  <w:rPr>
                    <w:lang w:val="en-US"/>
                  </w:rPr>
                  <w:t xml:space="preserve"> (1993)</w:t>
                </w:r>
              </w:p>
              <w:p w14:paraId="667E466B" w14:textId="77777777" w:rsidR="00FA30F9" w:rsidRPr="001E2A57" w:rsidRDefault="00FA30F9" w:rsidP="00C87F97">
                <w:pPr>
                  <w:pStyle w:val="NormalfollowingH2"/>
                  <w:rPr>
                    <w:lang w:val="en-US"/>
                  </w:rPr>
                </w:pPr>
                <w:r w:rsidRPr="00C87F97">
                  <w:rPr>
                    <w:i/>
                    <w:lang w:val="en-US"/>
                  </w:rPr>
                  <w:t>The Marriage Of Heaven And Hell</w:t>
                </w:r>
                <w:r w:rsidRPr="001E2A57">
                  <w:rPr>
                    <w:lang w:val="en-US"/>
                  </w:rPr>
                  <w:t xml:space="preserve"> (1995</w:t>
                </w:r>
                <w:r w:rsidR="00B63837">
                  <w:rPr>
                    <w:lang w:val="en-US"/>
                  </w:rPr>
                  <w:t>)</w:t>
                </w:r>
              </w:p>
              <w:p w14:paraId="15606099" w14:textId="77777777" w:rsidR="00FA30F9" w:rsidRPr="001E2A57" w:rsidRDefault="00FA30F9" w:rsidP="00C87F97">
                <w:pPr>
                  <w:pStyle w:val="NormalfollowingH2"/>
                  <w:rPr>
                    <w:lang w:val="en-US"/>
                  </w:rPr>
                </w:pPr>
                <w:r w:rsidRPr="00C87F97">
                  <w:rPr>
                    <w:i/>
                    <w:lang w:val="en-US"/>
                  </w:rPr>
                  <w:t>Ontic Antics Starring Laurel And Hardy</w:t>
                </w:r>
                <w:r w:rsidRPr="001E2A57">
                  <w:rPr>
                    <w:lang w:val="en-US"/>
                  </w:rPr>
                  <w:t xml:space="preserve"> (1997</w:t>
                </w:r>
                <w:r w:rsidR="00B63837">
                  <w:rPr>
                    <w:lang w:val="en-US"/>
                  </w:rPr>
                  <w:t>)</w:t>
                </w:r>
              </w:p>
              <w:p w14:paraId="5223FA98" w14:textId="0315FA8C" w:rsidR="00FA30F9" w:rsidRDefault="00FA30F9" w:rsidP="00C87F97">
                <w:pPr>
                  <w:pStyle w:val="NormalfollowingH2"/>
                  <w:rPr>
                    <w:lang w:val="en-US"/>
                  </w:rPr>
                </w:pPr>
                <w:r w:rsidRPr="00C87F97">
                  <w:rPr>
                    <w:i/>
                    <w:lang w:val="en-US"/>
                  </w:rPr>
                  <w:t>New York Street Trolleys 1900</w:t>
                </w:r>
                <w:r w:rsidRPr="001E2A57">
                  <w:rPr>
                    <w:lang w:val="en-US"/>
                  </w:rPr>
                  <w:t xml:space="preserve"> (1997)</w:t>
                </w:r>
              </w:p>
              <w:p w14:paraId="7D398E45" w14:textId="77777777" w:rsidR="00C87F97" w:rsidRPr="00C87F97" w:rsidRDefault="00C87F97" w:rsidP="00C87F97">
                <w:pPr>
                  <w:pStyle w:val="NormalfollowingH2"/>
                  <w:rPr>
                    <w:lang w:val="en-US"/>
                  </w:rPr>
                </w:pPr>
              </w:p>
              <w:p w14:paraId="49516A24" w14:textId="0D13CB42" w:rsidR="00FA30F9" w:rsidRPr="00B63837" w:rsidRDefault="00FA30F9" w:rsidP="00C87F97">
                <w:pPr>
                  <w:pStyle w:val="Heading2"/>
                  <w:outlineLvl w:val="1"/>
                </w:pPr>
                <w:r w:rsidRPr="001E2A57">
                  <w:t>Nervous Magic Lantern Performances</w:t>
                </w:r>
              </w:p>
              <w:p w14:paraId="5361C783" w14:textId="77777777" w:rsidR="00FA30F9" w:rsidRPr="001E2A57" w:rsidRDefault="00FA30F9" w:rsidP="00C87F97">
                <w:pPr>
                  <w:pStyle w:val="NormalfollowingH2"/>
                </w:pPr>
                <w:r w:rsidRPr="00C87F97">
                  <w:rPr>
                    <w:i/>
                  </w:rPr>
                  <w:t>Chronometer</w:t>
                </w:r>
                <w:r w:rsidRPr="001E2A57">
                  <w:t xml:space="preserve"> </w:t>
                </w:r>
                <w:r w:rsidR="00B63837">
                  <w:t>(1900)</w:t>
                </w:r>
              </w:p>
              <w:p w14:paraId="692FBDA9" w14:textId="77777777" w:rsidR="00FA30F9" w:rsidRPr="001E2A57" w:rsidRDefault="00FA30F9" w:rsidP="00C87F97">
                <w:pPr>
                  <w:pStyle w:val="NormalfollowingH2"/>
                </w:pPr>
                <w:r w:rsidRPr="00537441">
                  <w:rPr>
                    <w:i/>
                  </w:rPr>
                  <w:t>Crystal Palace (Chandeliers For The People)</w:t>
                </w:r>
                <w:r w:rsidRPr="001E2A57">
                  <w:t xml:space="preserve"> </w:t>
                </w:r>
                <w:r w:rsidR="00B63837">
                  <w:t>(2000)</w:t>
                </w:r>
              </w:p>
              <w:p w14:paraId="678BEAC3" w14:textId="77777777" w:rsidR="00FA30F9" w:rsidRPr="001E2A57" w:rsidRDefault="00FA30F9" w:rsidP="00C87F97">
                <w:pPr>
                  <w:pStyle w:val="NormalfollowingH2"/>
                </w:pPr>
                <w:r w:rsidRPr="00537441">
                  <w:rPr>
                    <w:i/>
                  </w:rPr>
                  <w:t>Polemics On Ice</w:t>
                </w:r>
                <w:r w:rsidRPr="001E2A57">
                  <w:t xml:space="preserve"> </w:t>
                </w:r>
                <w:r w:rsidR="00B63837">
                  <w:t>(2004)</w:t>
                </w:r>
              </w:p>
              <w:p w14:paraId="7DBA2A08" w14:textId="77777777" w:rsidR="00FA30F9" w:rsidRPr="001E2A57" w:rsidRDefault="00FA30F9" w:rsidP="00C87F97">
                <w:pPr>
                  <w:pStyle w:val="NormalfollowingH2"/>
                </w:pPr>
                <w:r w:rsidRPr="00537441">
                  <w:rPr>
                    <w:i/>
                  </w:rPr>
                  <w:t>Celestial Subway Lines 2,3,4</w:t>
                </w:r>
                <w:r w:rsidRPr="001E2A57">
                  <w:t xml:space="preserve"> (2004)</w:t>
                </w:r>
              </w:p>
              <w:p w14:paraId="69EB6406" w14:textId="77777777" w:rsidR="00FA30F9" w:rsidRPr="001E2A57" w:rsidRDefault="00FA30F9" w:rsidP="00C87F97">
                <w:pPr>
                  <w:pStyle w:val="NormalfollowingH2"/>
                </w:pPr>
                <w:r w:rsidRPr="00537441">
                  <w:rPr>
                    <w:i/>
                  </w:rPr>
                  <w:t>Deep Silence</w:t>
                </w:r>
                <w:r w:rsidRPr="001E2A57">
                  <w:t xml:space="preserve"> (2008)</w:t>
                </w:r>
              </w:p>
              <w:p w14:paraId="0A59BCA9" w14:textId="0E55BD8F" w:rsidR="003F0D73" w:rsidRDefault="00FA30F9" w:rsidP="00537441">
                <w:pPr>
                  <w:pStyle w:val="NormalfollowingH2"/>
                </w:pPr>
                <w:r w:rsidRPr="00537441">
                  <w:rPr>
                    <w:i/>
                  </w:rPr>
                  <w:t>Into the Depths Of The Even Greater Depression</w:t>
                </w:r>
                <w:r w:rsidRPr="001E2A57">
                  <w:t xml:space="preserve"> (2009)</w:t>
                </w:r>
              </w:p>
            </w:tc>
          </w:sdtContent>
        </w:sdt>
      </w:tr>
      <w:tr w:rsidR="003235A7" w14:paraId="246F57AC" w14:textId="77777777" w:rsidTr="003235A7">
        <w:tc>
          <w:tcPr>
            <w:tcW w:w="9016" w:type="dxa"/>
          </w:tcPr>
          <w:p w14:paraId="4339AEA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C448599102C54283B6ED5065C0A58C"/>
              </w:placeholder>
            </w:sdtPr>
            <w:sdtContent>
              <w:p w14:paraId="12F6DC5C" w14:textId="77777777" w:rsidR="00AB4AD6" w:rsidRDefault="00D949A8" w:rsidP="00AB4AD6">
                <w:sdt>
                  <w:sdtPr>
                    <w:id w:val="244226155"/>
                    <w:citation/>
                  </w:sdtPr>
                  <w:sdtContent>
                    <w:r w:rsidR="00AB4AD6">
                      <w:fldChar w:fldCharType="begin"/>
                    </w:r>
                    <w:r w:rsidR="00AB4AD6">
                      <w:rPr>
                        <w:lang w:val="en-US"/>
                      </w:rPr>
                      <w:instrText xml:space="preserve"> CITATION Ken79 \l 1033 </w:instrText>
                    </w:r>
                    <w:r w:rsidR="00AB4AD6">
                      <w:fldChar w:fldCharType="separate"/>
                    </w:r>
                    <w:r w:rsidR="00AB4AD6">
                      <w:rPr>
                        <w:noProof/>
                        <w:lang w:val="en-US"/>
                      </w:rPr>
                      <w:t xml:space="preserve"> (Jacobs)</w:t>
                    </w:r>
                    <w:r w:rsidR="00AB4AD6">
                      <w:fldChar w:fldCharType="end"/>
                    </w:r>
                  </w:sdtContent>
                </w:sdt>
              </w:p>
              <w:p w14:paraId="28E86313" w14:textId="77777777" w:rsidR="00AB4AD6" w:rsidRDefault="00AB4AD6" w:rsidP="00AB4AD6"/>
              <w:p w14:paraId="04AC2248" w14:textId="77777777" w:rsidR="00AB4AD6" w:rsidRDefault="00D949A8" w:rsidP="00AB4AD6">
                <w:sdt>
                  <w:sdtPr>
                    <w:id w:val="-2084137127"/>
                    <w:citation/>
                  </w:sdtPr>
                  <w:sdtContent>
                    <w:r w:rsidR="00AB4AD6">
                      <w:fldChar w:fldCharType="begin"/>
                    </w:r>
                    <w:r w:rsidR="00AB4AD6">
                      <w:rPr>
                        <w:lang w:val="en-US"/>
                      </w:rPr>
                      <w:instrText xml:space="preserve"> CITATION Mac98 \l 1033 </w:instrText>
                    </w:r>
                    <w:r w:rsidR="00AB4AD6">
                      <w:fldChar w:fldCharType="separate"/>
                    </w:r>
                    <w:r w:rsidR="00AB4AD6">
                      <w:rPr>
                        <w:noProof/>
                        <w:lang w:val="en-US"/>
                      </w:rPr>
                      <w:t>(Macdonald)</w:t>
                    </w:r>
                    <w:r w:rsidR="00AB4AD6">
                      <w:fldChar w:fldCharType="end"/>
                    </w:r>
                  </w:sdtContent>
                </w:sdt>
              </w:p>
              <w:p w14:paraId="0EA72614" w14:textId="77777777" w:rsidR="00AB4AD6" w:rsidRDefault="00AB4AD6" w:rsidP="00AB4AD6"/>
              <w:p w14:paraId="460B25A3" w14:textId="77777777" w:rsidR="00AB4AD6" w:rsidRDefault="00D949A8" w:rsidP="00AB4AD6">
                <w:sdt>
                  <w:sdtPr>
                    <w:id w:val="-1823258928"/>
                    <w:citation/>
                  </w:sdtPr>
                  <w:sdtContent>
                    <w:r w:rsidR="00AB4AD6">
                      <w:fldChar w:fldCharType="begin"/>
                    </w:r>
                    <w:r w:rsidR="00AB4AD6">
                      <w:rPr>
                        <w:lang w:val="en-US"/>
                      </w:rPr>
                      <w:instrText xml:space="preserve"> CITATION Pie11 \l 1033 </w:instrText>
                    </w:r>
                    <w:r w:rsidR="00AB4AD6">
                      <w:fldChar w:fldCharType="separate"/>
                    </w:r>
                    <w:r w:rsidR="00AB4AD6">
                      <w:rPr>
                        <w:noProof/>
                        <w:lang w:val="en-US"/>
                      </w:rPr>
                      <w:t>(Pierson, James and Arthur)</w:t>
                    </w:r>
                    <w:r w:rsidR="00AB4AD6">
                      <w:fldChar w:fldCharType="end"/>
                    </w:r>
                  </w:sdtContent>
                </w:sdt>
              </w:p>
              <w:p w14:paraId="5393CA00" w14:textId="77777777" w:rsidR="00AB4AD6" w:rsidRDefault="00AB4AD6" w:rsidP="00AB4AD6"/>
              <w:p w14:paraId="11E791F0" w14:textId="77777777" w:rsidR="00AB4AD6" w:rsidRDefault="00D949A8" w:rsidP="00AB4AD6">
                <w:sdt>
                  <w:sdtPr>
                    <w:id w:val="1620952337"/>
                    <w:citation/>
                  </w:sdtPr>
                  <w:sdtContent>
                    <w:r w:rsidR="00AB4AD6">
                      <w:fldChar w:fldCharType="begin"/>
                    </w:r>
                    <w:r w:rsidR="00AB4AD6">
                      <w:rPr>
                        <w:lang w:val="en-US"/>
                      </w:rPr>
                      <w:instrText xml:space="preserve"> CITATION Ame89 \l 1033 </w:instrText>
                    </w:r>
                    <w:r w:rsidR="00AB4AD6">
                      <w:fldChar w:fldCharType="separate"/>
                    </w:r>
                    <w:r w:rsidR="00AB4AD6">
                      <w:rPr>
                        <w:noProof/>
                        <w:lang w:val="en-US"/>
                      </w:rPr>
                      <w:t>(American Museum of the Moving Image)</w:t>
                    </w:r>
                    <w:r w:rsidR="00AB4AD6">
                      <w:fldChar w:fldCharType="end"/>
                    </w:r>
                  </w:sdtContent>
                </w:sdt>
              </w:p>
              <w:p w14:paraId="69EDBAEB" w14:textId="77777777" w:rsidR="00AB4AD6" w:rsidRDefault="00AB4AD6" w:rsidP="00AB4AD6"/>
              <w:p w14:paraId="16ED30A1" w14:textId="423D4CE3" w:rsidR="003235A7" w:rsidRDefault="00D949A8" w:rsidP="00AB4AD6">
                <w:sdt>
                  <w:sdtPr>
                    <w:id w:val="617962097"/>
                    <w:citation/>
                  </w:sdtPr>
                  <w:sdtContent>
                    <w:r w:rsidR="00AB4AD6">
                      <w:fldChar w:fldCharType="begin"/>
                    </w:r>
                    <w:r w:rsidR="00AB4AD6">
                      <w:rPr>
                        <w:lang w:val="en-US"/>
                      </w:rPr>
                      <w:instrText xml:space="preserve"> CITATION Sit \l 1033 </w:instrText>
                    </w:r>
                    <w:r w:rsidR="00AB4AD6">
                      <w:fldChar w:fldCharType="separate"/>
                    </w:r>
                    <w:r w:rsidR="00AB4AD6">
                      <w:rPr>
                        <w:noProof/>
                        <w:lang w:val="en-US"/>
                      </w:rPr>
                      <w:t>(Sitney)</w:t>
                    </w:r>
                    <w:r w:rsidR="00AB4AD6">
                      <w:fldChar w:fldCharType="end"/>
                    </w:r>
                  </w:sdtContent>
                </w:sdt>
              </w:p>
            </w:sdtContent>
          </w:sdt>
        </w:tc>
      </w:tr>
    </w:tbl>
    <w:p w14:paraId="5E832A6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383BB" w14:textId="77777777" w:rsidR="00174166" w:rsidRDefault="00174166" w:rsidP="007A0D55">
      <w:pPr>
        <w:spacing w:after="0" w:line="240" w:lineRule="auto"/>
      </w:pPr>
      <w:r>
        <w:separator/>
      </w:r>
    </w:p>
  </w:endnote>
  <w:endnote w:type="continuationSeparator" w:id="0">
    <w:p w14:paraId="51449FFF" w14:textId="77777777" w:rsidR="00174166" w:rsidRDefault="001741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E0E0D" w14:textId="77777777" w:rsidR="00174166" w:rsidRDefault="00174166" w:rsidP="007A0D55">
      <w:pPr>
        <w:spacing w:after="0" w:line="240" w:lineRule="auto"/>
      </w:pPr>
      <w:r>
        <w:separator/>
      </w:r>
    </w:p>
  </w:footnote>
  <w:footnote w:type="continuationSeparator" w:id="0">
    <w:p w14:paraId="15206E66" w14:textId="77777777" w:rsidR="00174166" w:rsidRDefault="001741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E9693" w14:textId="77777777" w:rsidR="00174166" w:rsidRDefault="0017416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E355CE" w14:textId="77777777" w:rsidR="00174166" w:rsidRDefault="001741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7D"/>
    <w:rsid w:val="00032559"/>
    <w:rsid w:val="00052040"/>
    <w:rsid w:val="000B25AE"/>
    <w:rsid w:val="000B55AB"/>
    <w:rsid w:val="000D24DC"/>
    <w:rsid w:val="00101B2E"/>
    <w:rsid w:val="00116FA0"/>
    <w:rsid w:val="0015114C"/>
    <w:rsid w:val="0017416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17D"/>
    <w:rsid w:val="00462DBE"/>
    <w:rsid w:val="00464699"/>
    <w:rsid w:val="00483379"/>
    <w:rsid w:val="00487BC5"/>
    <w:rsid w:val="00496888"/>
    <w:rsid w:val="004A7476"/>
    <w:rsid w:val="004E5896"/>
    <w:rsid w:val="00513EE6"/>
    <w:rsid w:val="00534F8F"/>
    <w:rsid w:val="0053744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4AD6"/>
    <w:rsid w:val="00AD2F24"/>
    <w:rsid w:val="00AD4844"/>
    <w:rsid w:val="00B219AE"/>
    <w:rsid w:val="00B33145"/>
    <w:rsid w:val="00B574C9"/>
    <w:rsid w:val="00B63837"/>
    <w:rsid w:val="00BB2212"/>
    <w:rsid w:val="00BC39C9"/>
    <w:rsid w:val="00BE5BF7"/>
    <w:rsid w:val="00BF40E1"/>
    <w:rsid w:val="00C27FAB"/>
    <w:rsid w:val="00C358D4"/>
    <w:rsid w:val="00C6296B"/>
    <w:rsid w:val="00C87F97"/>
    <w:rsid w:val="00CC586D"/>
    <w:rsid w:val="00CF1542"/>
    <w:rsid w:val="00CF3EC5"/>
    <w:rsid w:val="00D656DA"/>
    <w:rsid w:val="00D83300"/>
    <w:rsid w:val="00D949A8"/>
    <w:rsid w:val="00DC6B48"/>
    <w:rsid w:val="00DF01B0"/>
    <w:rsid w:val="00E85A05"/>
    <w:rsid w:val="00E95829"/>
    <w:rsid w:val="00EA606C"/>
    <w:rsid w:val="00EB0C8C"/>
    <w:rsid w:val="00EB51FD"/>
    <w:rsid w:val="00EB77DB"/>
    <w:rsid w:val="00ED139F"/>
    <w:rsid w:val="00EF74F7"/>
    <w:rsid w:val="00F36937"/>
    <w:rsid w:val="00F60F53"/>
    <w:rsid w:val="00FA1925"/>
    <w:rsid w:val="00FA30F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D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1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17D"/>
    <w:rPr>
      <w:rFonts w:ascii="Lucida Grande" w:hAnsi="Lucida Grande" w:cs="Lucida Grande"/>
      <w:sz w:val="18"/>
      <w:szCs w:val="18"/>
    </w:rPr>
  </w:style>
  <w:style w:type="paragraph" w:styleId="ListParagraph">
    <w:name w:val="List Paragraph"/>
    <w:basedOn w:val="Normal"/>
    <w:uiPriority w:val="34"/>
    <w:qFormat/>
    <w:rsid w:val="00FA30F9"/>
    <w:pPr>
      <w:spacing w:after="200" w:line="276" w:lineRule="auto"/>
      <w:ind w:left="720"/>
      <w:contextualSpacing/>
    </w:pPr>
    <w:rPr>
      <w:rFonts w:ascii="Cambria" w:eastAsia="Cambria" w:hAnsi="Cambria" w:cs="Times New Roman"/>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1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17D"/>
    <w:rPr>
      <w:rFonts w:ascii="Lucida Grande" w:hAnsi="Lucida Grande" w:cs="Lucida Grande"/>
      <w:sz w:val="18"/>
      <w:szCs w:val="18"/>
    </w:rPr>
  </w:style>
  <w:style w:type="paragraph" w:styleId="ListParagraph">
    <w:name w:val="List Paragraph"/>
    <w:basedOn w:val="Normal"/>
    <w:uiPriority w:val="34"/>
    <w:qFormat/>
    <w:rsid w:val="00FA30F9"/>
    <w:pPr>
      <w:spacing w:after="200" w:line="276" w:lineRule="auto"/>
      <w:ind w:left="720"/>
      <w:contextualSpacing/>
    </w:pPr>
    <w:rPr>
      <w:rFonts w:ascii="Cambria" w:eastAsia="Cambria" w:hAnsi="Cambr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A7B02285519B4482E36DD8E37513B2"/>
        <w:category>
          <w:name w:val="General"/>
          <w:gallery w:val="placeholder"/>
        </w:category>
        <w:types>
          <w:type w:val="bbPlcHdr"/>
        </w:types>
        <w:behaviors>
          <w:behavior w:val="content"/>
        </w:behaviors>
        <w:guid w:val="{78BB982D-22E3-DD43-BEFF-966C8BEC2C19}"/>
      </w:docPartPr>
      <w:docPartBody>
        <w:p w:rsidR="00802C6D" w:rsidRDefault="00802C6D">
          <w:pPr>
            <w:pStyle w:val="15A7B02285519B4482E36DD8E37513B2"/>
          </w:pPr>
          <w:r w:rsidRPr="00CC586D">
            <w:rPr>
              <w:rStyle w:val="PlaceholderText"/>
              <w:b/>
              <w:color w:val="FFFFFF" w:themeColor="background1"/>
            </w:rPr>
            <w:t>[Salutation]</w:t>
          </w:r>
        </w:p>
      </w:docPartBody>
    </w:docPart>
    <w:docPart>
      <w:docPartPr>
        <w:name w:val="1D998C0466080741A83AA2AA67B69B14"/>
        <w:category>
          <w:name w:val="General"/>
          <w:gallery w:val="placeholder"/>
        </w:category>
        <w:types>
          <w:type w:val="bbPlcHdr"/>
        </w:types>
        <w:behaviors>
          <w:behavior w:val="content"/>
        </w:behaviors>
        <w:guid w:val="{220A3160-FB16-7642-8B7C-F2D6C3B79AA2}"/>
      </w:docPartPr>
      <w:docPartBody>
        <w:p w:rsidR="00802C6D" w:rsidRDefault="00802C6D">
          <w:pPr>
            <w:pStyle w:val="1D998C0466080741A83AA2AA67B69B14"/>
          </w:pPr>
          <w:r>
            <w:rPr>
              <w:rStyle w:val="PlaceholderText"/>
            </w:rPr>
            <w:t>[First name]</w:t>
          </w:r>
        </w:p>
      </w:docPartBody>
    </w:docPart>
    <w:docPart>
      <w:docPartPr>
        <w:name w:val="CF52C5636238E941B980FDD2EB4BDDEE"/>
        <w:category>
          <w:name w:val="General"/>
          <w:gallery w:val="placeholder"/>
        </w:category>
        <w:types>
          <w:type w:val="bbPlcHdr"/>
        </w:types>
        <w:behaviors>
          <w:behavior w:val="content"/>
        </w:behaviors>
        <w:guid w:val="{605F0904-6929-744F-9D4C-4180CC5A101A}"/>
      </w:docPartPr>
      <w:docPartBody>
        <w:p w:rsidR="00802C6D" w:rsidRDefault="00802C6D">
          <w:pPr>
            <w:pStyle w:val="CF52C5636238E941B980FDD2EB4BDDEE"/>
          </w:pPr>
          <w:r>
            <w:rPr>
              <w:rStyle w:val="PlaceholderText"/>
            </w:rPr>
            <w:t>[Middle name]</w:t>
          </w:r>
        </w:p>
      </w:docPartBody>
    </w:docPart>
    <w:docPart>
      <w:docPartPr>
        <w:name w:val="15BE1285E67A5A4F994BEEB2FED29C6C"/>
        <w:category>
          <w:name w:val="General"/>
          <w:gallery w:val="placeholder"/>
        </w:category>
        <w:types>
          <w:type w:val="bbPlcHdr"/>
        </w:types>
        <w:behaviors>
          <w:behavior w:val="content"/>
        </w:behaviors>
        <w:guid w:val="{AF3FF980-CC46-8947-A766-4C36A09F35DE}"/>
      </w:docPartPr>
      <w:docPartBody>
        <w:p w:rsidR="00802C6D" w:rsidRDefault="00802C6D">
          <w:pPr>
            <w:pStyle w:val="15BE1285E67A5A4F994BEEB2FED29C6C"/>
          </w:pPr>
          <w:r>
            <w:rPr>
              <w:rStyle w:val="PlaceholderText"/>
            </w:rPr>
            <w:t>[Last name]</w:t>
          </w:r>
        </w:p>
      </w:docPartBody>
    </w:docPart>
    <w:docPart>
      <w:docPartPr>
        <w:name w:val="63472CEBEB38FD4995B2B65F6A2988B7"/>
        <w:category>
          <w:name w:val="General"/>
          <w:gallery w:val="placeholder"/>
        </w:category>
        <w:types>
          <w:type w:val="bbPlcHdr"/>
        </w:types>
        <w:behaviors>
          <w:behavior w:val="content"/>
        </w:behaviors>
        <w:guid w:val="{990A9556-80A6-0445-8FD0-50B2116AE9C5}"/>
      </w:docPartPr>
      <w:docPartBody>
        <w:p w:rsidR="00802C6D" w:rsidRDefault="00802C6D">
          <w:pPr>
            <w:pStyle w:val="63472CEBEB38FD4995B2B65F6A2988B7"/>
          </w:pPr>
          <w:r>
            <w:rPr>
              <w:rStyle w:val="PlaceholderText"/>
            </w:rPr>
            <w:t>[Enter your biography]</w:t>
          </w:r>
        </w:p>
      </w:docPartBody>
    </w:docPart>
    <w:docPart>
      <w:docPartPr>
        <w:name w:val="C4FBFD51E7C40B49859FE367DAFB9EB1"/>
        <w:category>
          <w:name w:val="General"/>
          <w:gallery w:val="placeholder"/>
        </w:category>
        <w:types>
          <w:type w:val="bbPlcHdr"/>
        </w:types>
        <w:behaviors>
          <w:behavior w:val="content"/>
        </w:behaviors>
        <w:guid w:val="{0528002B-4882-4A4E-ABC0-2EE7289AF9B4}"/>
      </w:docPartPr>
      <w:docPartBody>
        <w:p w:rsidR="00802C6D" w:rsidRDefault="00802C6D">
          <w:pPr>
            <w:pStyle w:val="C4FBFD51E7C40B49859FE367DAFB9EB1"/>
          </w:pPr>
          <w:r>
            <w:rPr>
              <w:rStyle w:val="PlaceholderText"/>
            </w:rPr>
            <w:t>[Enter the institution with which you are affiliated]</w:t>
          </w:r>
        </w:p>
      </w:docPartBody>
    </w:docPart>
    <w:docPart>
      <w:docPartPr>
        <w:name w:val="664DC157A2024E44B7CC4DCAE0AF9028"/>
        <w:category>
          <w:name w:val="General"/>
          <w:gallery w:val="placeholder"/>
        </w:category>
        <w:types>
          <w:type w:val="bbPlcHdr"/>
        </w:types>
        <w:behaviors>
          <w:behavior w:val="content"/>
        </w:behaviors>
        <w:guid w:val="{E8445A2E-96E5-0F44-BF20-B7B666F92B33}"/>
      </w:docPartPr>
      <w:docPartBody>
        <w:p w:rsidR="00802C6D" w:rsidRDefault="00802C6D">
          <w:pPr>
            <w:pStyle w:val="664DC157A2024E44B7CC4DCAE0AF9028"/>
          </w:pPr>
          <w:r w:rsidRPr="00EF74F7">
            <w:rPr>
              <w:b/>
              <w:color w:val="808080" w:themeColor="background1" w:themeShade="80"/>
            </w:rPr>
            <w:t>[Enter the headword for your article]</w:t>
          </w:r>
        </w:p>
      </w:docPartBody>
    </w:docPart>
    <w:docPart>
      <w:docPartPr>
        <w:name w:val="B0F20055C67C064AAC48832CE90B0184"/>
        <w:category>
          <w:name w:val="General"/>
          <w:gallery w:val="placeholder"/>
        </w:category>
        <w:types>
          <w:type w:val="bbPlcHdr"/>
        </w:types>
        <w:behaviors>
          <w:behavior w:val="content"/>
        </w:behaviors>
        <w:guid w:val="{A19567A5-4B55-D246-AF58-610C9F28EB6B}"/>
      </w:docPartPr>
      <w:docPartBody>
        <w:p w:rsidR="00802C6D" w:rsidRDefault="00802C6D">
          <w:pPr>
            <w:pStyle w:val="B0F20055C67C064AAC48832CE90B0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55EF0871A2DF4BAF2D258373BC6742"/>
        <w:category>
          <w:name w:val="General"/>
          <w:gallery w:val="placeholder"/>
        </w:category>
        <w:types>
          <w:type w:val="bbPlcHdr"/>
        </w:types>
        <w:behaviors>
          <w:behavior w:val="content"/>
        </w:behaviors>
        <w:guid w:val="{5DC018E6-EE43-2D40-A183-0B18156EE7EA}"/>
      </w:docPartPr>
      <w:docPartBody>
        <w:p w:rsidR="00802C6D" w:rsidRDefault="00802C6D">
          <w:pPr>
            <w:pStyle w:val="0F55EF0871A2DF4BAF2D258373BC67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50D3E95FE8DC4D975ED22BCEAF43A1"/>
        <w:category>
          <w:name w:val="General"/>
          <w:gallery w:val="placeholder"/>
        </w:category>
        <w:types>
          <w:type w:val="bbPlcHdr"/>
        </w:types>
        <w:behaviors>
          <w:behavior w:val="content"/>
        </w:behaviors>
        <w:guid w:val="{68E37D37-21D4-714A-98B4-2823F87C6323}"/>
      </w:docPartPr>
      <w:docPartBody>
        <w:p w:rsidR="00802C6D" w:rsidRDefault="00802C6D">
          <w:pPr>
            <w:pStyle w:val="EE50D3E95FE8DC4D975ED22BCEAF43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C448599102C54283B6ED5065C0A58C"/>
        <w:category>
          <w:name w:val="General"/>
          <w:gallery w:val="placeholder"/>
        </w:category>
        <w:types>
          <w:type w:val="bbPlcHdr"/>
        </w:types>
        <w:behaviors>
          <w:behavior w:val="content"/>
        </w:behaviors>
        <w:guid w:val="{E78219A0-F5F6-2E43-B16F-F726E79D47FA}"/>
      </w:docPartPr>
      <w:docPartBody>
        <w:p w:rsidR="00802C6D" w:rsidRDefault="00802C6D">
          <w:pPr>
            <w:pStyle w:val="68C448599102C54283B6ED5065C0A5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6D"/>
    <w:rsid w:val="00802C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A7B02285519B4482E36DD8E37513B2">
    <w:name w:val="15A7B02285519B4482E36DD8E37513B2"/>
  </w:style>
  <w:style w:type="paragraph" w:customStyle="1" w:styleId="1D998C0466080741A83AA2AA67B69B14">
    <w:name w:val="1D998C0466080741A83AA2AA67B69B14"/>
  </w:style>
  <w:style w:type="paragraph" w:customStyle="1" w:styleId="CF52C5636238E941B980FDD2EB4BDDEE">
    <w:name w:val="CF52C5636238E941B980FDD2EB4BDDEE"/>
  </w:style>
  <w:style w:type="paragraph" w:customStyle="1" w:styleId="15BE1285E67A5A4F994BEEB2FED29C6C">
    <w:name w:val="15BE1285E67A5A4F994BEEB2FED29C6C"/>
  </w:style>
  <w:style w:type="paragraph" w:customStyle="1" w:styleId="63472CEBEB38FD4995B2B65F6A2988B7">
    <w:name w:val="63472CEBEB38FD4995B2B65F6A2988B7"/>
  </w:style>
  <w:style w:type="paragraph" w:customStyle="1" w:styleId="C4FBFD51E7C40B49859FE367DAFB9EB1">
    <w:name w:val="C4FBFD51E7C40B49859FE367DAFB9EB1"/>
  </w:style>
  <w:style w:type="paragraph" w:customStyle="1" w:styleId="664DC157A2024E44B7CC4DCAE0AF9028">
    <w:name w:val="664DC157A2024E44B7CC4DCAE0AF9028"/>
  </w:style>
  <w:style w:type="paragraph" w:customStyle="1" w:styleId="B0F20055C67C064AAC48832CE90B0184">
    <w:name w:val="B0F20055C67C064AAC48832CE90B0184"/>
  </w:style>
  <w:style w:type="paragraph" w:customStyle="1" w:styleId="0F55EF0871A2DF4BAF2D258373BC6742">
    <w:name w:val="0F55EF0871A2DF4BAF2D258373BC6742"/>
  </w:style>
  <w:style w:type="paragraph" w:customStyle="1" w:styleId="EE50D3E95FE8DC4D975ED22BCEAF43A1">
    <w:name w:val="EE50D3E95FE8DC4D975ED22BCEAF43A1"/>
  </w:style>
  <w:style w:type="paragraph" w:customStyle="1" w:styleId="68C448599102C54283B6ED5065C0A58C">
    <w:name w:val="68C448599102C54283B6ED5065C0A5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A7B02285519B4482E36DD8E37513B2">
    <w:name w:val="15A7B02285519B4482E36DD8E37513B2"/>
  </w:style>
  <w:style w:type="paragraph" w:customStyle="1" w:styleId="1D998C0466080741A83AA2AA67B69B14">
    <w:name w:val="1D998C0466080741A83AA2AA67B69B14"/>
  </w:style>
  <w:style w:type="paragraph" w:customStyle="1" w:styleId="CF52C5636238E941B980FDD2EB4BDDEE">
    <w:name w:val="CF52C5636238E941B980FDD2EB4BDDEE"/>
  </w:style>
  <w:style w:type="paragraph" w:customStyle="1" w:styleId="15BE1285E67A5A4F994BEEB2FED29C6C">
    <w:name w:val="15BE1285E67A5A4F994BEEB2FED29C6C"/>
  </w:style>
  <w:style w:type="paragraph" w:customStyle="1" w:styleId="63472CEBEB38FD4995B2B65F6A2988B7">
    <w:name w:val="63472CEBEB38FD4995B2B65F6A2988B7"/>
  </w:style>
  <w:style w:type="paragraph" w:customStyle="1" w:styleId="C4FBFD51E7C40B49859FE367DAFB9EB1">
    <w:name w:val="C4FBFD51E7C40B49859FE367DAFB9EB1"/>
  </w:style>
  <w:style w:type="paragraph" w:customStyle="1" w:styleId="664DC157A2024E44B7CC4DCAE0AF9028">
    <w:name w:val="664DC157A2024E44B7CC4DCAE0AF9028"/>
  </w:style>
  <w:style w:type="paragraph" w:customStyle="1" w:styleId="B0F20055C67C064AAC48832CE90B0184">
    <w:name w:val="B0F20055C67C064AAC48832CE90B0184"/>
  </w:style>
  <w:style w:type="paragraph" w:customStyle="1" w:styleId="0F55EF0871A2DF4BAF2D258373BC6742">
    <w:name w:val="0F55EF0871A2DF4BAF2D258373BC6742"/>
  </w:style>
  <w:style w:type="paragraph" w:customStyle="1" w:styleId="EE50D3E95FE8DC4D975ED22BCEAF43A1">
    <w:name w:val="EE50D3E95FE8DC4D975ED22BCEAF43A1"/>
  </w:style>
  <w:style w:type="paragraph" w:customStyle="1" w:styleId="68C448599102C54283B6ED5065C0A58C">
    <w:name w:val="68C448599102C54283B6ED5065C0A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Ken79</b:Tag>
    <b:SourceType>Interview</b:SourceType>
    <b:Guid>{CF9887D5-EE10-2E42-A283-BE17BAA1D271}</b:Guid>
    <b:Author>
      <b:Author>
        <b:NameList>
          <b:Person>
            <b:Last>Hanlon</b:Last>
            <b:First>L.</b:First>
          </b:Person>
        </b:NameList>
      </b:Author>
      <b:Interviewee>
        <b:NameList>
          <b:Person>
            <b:Last>Jacobs</b:Last>
            <b:First>Ken</b:First>
          </b:Person>
        </b:NameList>
      </b:Interviewee>
      <b:Interviewer>
        <b:NameList>
          <b:Person>
            <b:Last>Hanlon</b:Last>
            <b:First>Lindley</b:First>
          </b:Person>
        </b:NameList>
      </b:Interviewer>
    </b:Author>
    <b:Title>Ken Jacobs, Interviewed by Lindley Hanlon</b:Title>
    <b:Year>1979</b:Year>
    <b:Pages>65-86</b:Pages>
    <b:BroadcastTitle>Film Culture</b:BroadcastTitle>
    <b:RefOrder>1</b:RefOrder>
  </b:Source>
  <b:Source>
    <b:Tag>Mac98</b:Tag>
    <b:SourceType>JournalArticle</b:SourceType>
    <b:Guid>{86EA29E1-31CD-4D47-A21F-5C26FBD0BF16}</b:Guid>
    <b:Title>Ken and Flo Jacobs</b:Title>
    <b:Year>1998</b:Year>
    <b:Publisher>University of California Press</b:Publisher>
    <b:Pages>363-396</b:Pages>
    <b:City>Berkeley; Los Angeles</b:City>
    <b:Author>
      <b:Author>
        <b:NameList>
          <b:Person>
            <b:Last>Macdonald</b:Last>
            <b:First>S.</b:First>
          </b:Person>
        </b:NameList>
      </b:Author>
    </b:Author>
    <b:JournalName>A Critical Cinema 3: Interviews with Independent Filmmakers</b:JournalName>
    <b:RefOrder>2</b:RefOrder>
  </b:Source>
  <b:Source>
    <b:Tag>Pie11</b:Tag>
    <b:SourceType>Book</b:SourceType>
    <b:Guid>{ED5DF2A8-FD5A-A241-BA10-BE53AFA5D672}</b:Guid>
    <b:Author>
      <b:Author>
        <b:NameList>
          <b:Person>
            <b:Last>Pierson</b:Last>
            <b:First>M.</b:First>
          </b:Person>
          <b:Person>
            <b:Last>James</b:Last>
            <b:First>D.E.</b:First>
          </b:Person>
          <b:Person>
            <b:Last>Arthur</b:Last>
            <b:First>P.</b:First>
          </b:Person>
        </b:NameList>
      </b:Author>
    </b:Author>
    <b:Title>Optic Antics: The Cinema of Ken Jacobs</b:Title>
    <b:Publisher>Oxford University Press</b:Publisher>
    <b:City>New York</b:City>
    <b:Year>2011</b:Year>
    <b:StateProvince>New York</b:StateProvince>
    <b:CountryRegion>USA</b:CountryRegion>
    <b:RefOrder>3</b:RefOrder>
  </b:Source>
  <b:Source>
    <b:Tag>Ame89</b:Tag>
    <b:SourceType>Book</b:SourceType>
    <b:Guid>{BE739F83-6B1A-1F48-AB70-9F86A54791A8}</b:Guid>
    <b:Author>
      <b:Author>
        <b:Corporate>American Museum of the Moving Image</b:Corporate>
      </b:Author>
      <b:Editor>
        <b:NameList>
          <b:Person>
            <b:Last>Schwartz</b:Last>
            <b:First>D.</b:First>
          </b:Person>
        </b:NameList>
      </b:Editor>
    </b:Author>
    <b:Title>Films that Tell Time: A Ken Jacobs Retrospective</b:Title>
    <b:City>New York</b:City>
    <b:StateProvince>New York</b:StateProvince>
    <b:CountryRegion>USA</b:CountryRegion>
    <b:Publisher>American Museum of the Moving Image</b:Publisher>
    <b:Year>1989</b:Year>
    <b:RefOrder>4</b:RefOrder>
  </b:Source>
  <b:Source>
    <b:Tag>Sit</b:Tag>
    <b:SourceType>Book</b:SourceType>
    <b:Guid>{BAE1AD68-9A62-DD4B-B920-93757A277FDA}</b:Guid>
    <b:Author>
      <b:Author>
        <b:NameList>
          <b:Person>
            <b:Last>Sitney</b:Last>
            <b:First>P.</b:First>
            <b:Middle>A.</b:Middle>
          </b:Person>
        </b:NameList>
      </b:Author>
    </b:Author>
    <b:Title>Visionary Film: The American Avant-Garde, 1943-2000</b:Title>
    <b:City>New York</b:City>
    <b:StateProvince>New York</b:StateProvince>
    <b:CountryRegion>USA</b:CountryRegion>
    <b:Publisher>Oxford University Press</b:Publisher>
    <b:Pages>315-345</b:Pages>
    <b:RefOrder>5</b:RefOrder>
  </b:Source>
</b:Sources>
</file>

<file path=customXml/itemProps1.xml><?xml version="1.0" encoding="utf-8"?>
<ds:datastoreItem xmlns:ds="http://schemas.openxmlformats.org/officeDocument/2006/customXml" ds:itemID="{DDC2EF07-5BB2-E549-BF41-FFECEDC8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4</Pages>
  <Words>1214</Words>
  <Characters>6922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2014-11-26T23:34:00Z</dcterms:created>
  <dcterms:modified xsi:type="dcterms:W3CDTF">2014-11-29T18:50:00Z</dcterms:modified>
</cp:coreProperties>
</file>