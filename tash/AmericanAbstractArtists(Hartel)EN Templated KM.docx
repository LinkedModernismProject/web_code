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B7B786" w14:textId="77777777">
        <w:tc>
          <w:tcPr>
            <w:tcW w:w="491" w:type="dxa"/>
            <w:vMerge w:val="restart"/>
            <w:shd w:val="clear" w:color="auto" w:fill="A6A6A6" w:themeFill="background1" w:themeFillShade="A6"/>
            <w:textDirection w:val="btLr"/>
          </w:tcPr>
          <w:p w14:paraId="584EA918" w14:textId="77777777" w:rsidR="00B574C9" w:rsidRPr="00CC586D" w:rsidRDefault="004A201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CD7282699F884E84BB4576F70A6400"/>
            </w:placeholder>
            <w:showingPlcHdr/>
            <w:dropDownList>
              <w:listItem w:displayText="Dr." w:value="Dr."/>
              <w:listItem w:displayText="Prof." w:value="Prof."/>
            </w:dropDownList>
          </w:sdtPr>
          <w:sdtEndPr/>
          <w:sdtContent>
            <w:tc>
              <w:tcPr>
                <w:tcW w:w="1259" w:type="dxa"/>
              </w:tcPr>
              <w:p w14:paraId="5CB9E186" w14:textId="77777777" w:rsidR="00B574C9" w:rsidRPr="00CC586D" w:rsidRDefault="004A201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3513CBC9D3174A84BDC49547EE6F6E"/>
            </w:placeholder>
            <w:text/>
          </w:sdtPr>
          <w:sdtEndPr/>
          <w:sdtContent>
            <w:tc>
              <w:tcPr>
                <w:tcW w:w="2073" w:type="dxa"/>
              </w:tcPr>
              <w:p w14:paraId="620DA96B" w14:textId="77777777" w:rsidR="00B574C9" w:rsidRDefault="004A2014" w:rsidP="004A2014">
                <w:r>
                  <w:t>Herbert</w:t>
                </w:r>
              </w:p>
            </w:tc>
          </w:sdtContent>
        </w:sdt>
        <w:sdt>
          <w:sdtPr>
            <w:alias w:val="Middle name"/>
            <w:tag w:val="authorMiddleName"/>
            <w:id w:val="-2076034781"/>
            <w:placeholder>
              <w:docPart w:val="9C209A58794ACE4E90D84230D41FBB1F"/>
            </w:placeholder>
            <w:text/>
          </w:sdtPr>
          <w:sdtEndPr/>
          <w:sdtContent>
            <w:tc>
              <w:tcPr>
                <w:tcW w:w="2551" w:type="dxa"/>
              </w:tcPr>
              <w:p w14:paraId="4129629C" w14:textId="77777777" w:rsidR="00B574C9" w:rsidRDefault="004A2014" w:rsidP="004A2014">
                <w:r>
                  <w:t>R.</w:t>
                </w:r>
              </w:p>
            </w:tc>
          </w:sdtContent>
        </w:sdt>
        <w:sdt>
          <w:sdtPr>
            <w:alias w:val="Last name"/>
            <w:tag w:val="authorLastName"/>
            <w:id w:val="-1088529830"/>
            <w:placeholder>
              <w:docPart w:val="2B0A570D5C47AF42ADCCAC737EB1DCE0"/>
            </w:placeholder>
            <w:text/>
          </w:sdtPr>
          <w:sdtEndPr/>
          <w:sdtContent>
            <w:tc>
              <w:tcPr>
                <w:tcW w:w="2642" w:type="dxa"/>
              </w:tcPr>
              <w:p w14:paraId="6BB8D45C" w14:textId="77777777" w:rsidR="00B574C9" w:rsidRDefault="004A2014" w:rsidP="004A2014">
                <w:proofErr w:type="spellStart"/>
                <w:r>
                  <w:t>Hartel</w:t>
                </w:r>
                <w:proofErr w:type="spellEnd"/>
                <w:r>
                  <w:t>, Jr.</w:t>
                </w:r>
              </w:p>
            </w:tc>
          </w:sdtContent>
        </w:sdt>
      </w:tr>
      <w:tr w:rsidR="00B574C9" w14:paraId="7C58D3E8" w14:textId="77777777">
        <w:trPr>
          <w:trHeight w:val="986"/>
        </w:trPr>
        <w:tc>
          <w:tcPr>
            <w:tcW w:w="491" w:type="dxa"/>
            <w:vMerge/>
            <w:shd w:val="clear" w:color="auto" w:fill="A6A6A6" w:themeFill="background1" w:themeFillShade="A6"/>
          </w:tcPr>
          <w:p w14:paraId="1F084AF3" w14:textId="77777777" w:rsidR="00B574C9" w:rsidRPr="001A6A06" w:rsidRDefault="00D805C9" w:rsidP="00CF1542">
            <w:pPr>
              <w:jc w:val="center"/>
              <w:rPr>
                <w:b/>
                <w:color w:val="FFFFFF" w:themeColor="background1"/>
              </w:rPr>
            </w:pPr>
          </w:p>
        </w:tc>
        <w:sdt>
          <w:sdtPr>
            <w:alias w:val="Biography"/>
            <w:tag w:val="authorBiography"/>
            <w:id w:val="938807824"/>
            <w:placeholder>
              <w:docPart w:val="1110AE201F271448A52EB1719E9DA749"/>
            </w:placeholder>
            <w:showingPlcHdr/>
          </w:sdtPr>
          <w:sdtEndPr/>
          <w:sdtContent>
            <w:tc>
              <w:tcPr>
                <w:tcW w:w="8525" w:type="dxa"/>
                <w:gridSpan w:val="4"/>
              </w:tcPr>
              <w:p w14:paraId="1C3019C1" w14:textId="77777777" w:rsidR="00B574C9" w:rsidRDefault="004A2014" w:rsidP="00922950">
                <w:r>
                  <w:rPr>
                    <w:rStyle w:val="PlaceholderText"/>
                  </w:rPr>
                  <w:t>[Enter your biography]</w:t>
                </w:r>
              </w:p>
            </w:tc>
          </w:sdtContent>
        </w:sdt>
      </w:tr>
      <w:tr w:rsidR="00B574C9" w14:paraId="600EAF61" w14:textId="77777777">
        <w:trPr>
          <w:trHeight w:val="986"/>
        </w:trPr>
        <w:tc>
          <w:tcPr>
            <w:tcW w:w="491" w:type="dxa"/>
            <w:vMerge/>
            <w:shd w:val="clear" w:color="auto" w:fill="A6A6A6" w:themeFill="background1" w:themeFillShade="A6"/>
          </w:tcPr>
          <w:p w14:paraId="76C66077" w14:textId="77777777" w:rsidR="00B574C9" w:rsidRPr="001A6A06" w:rsidRDefault="00D805C9" w:rsidP="00CF1542">
            <w:pPr>
              <w:jc w:val="center"/>
              <w:rPr>
                <w:b/>
                <w:color w:val="FFFFFF" w:themeColor="background1"/>
              </w:rPr>
            </w:pPr>
          </w:p>
        </w:tc>
        <w:sdt>
          <w:sdtPr>
            <w:alias w:val="Affiliation"/>
            <w:tag w:val="affiliation"/>
            <w:id w:val="2012937915"/>
            <w:placeholder>
              <w:docPart w:val="1FEBDAFFA6AD234884F4485EF0E4D0DA"/>
            </w:placeholder>
            <w:text/>
          </w:sdtPr>
          <w:sdtEndPr/>
          <w:sdtContent>
            <w:tc>
              <w:tcPr>
                <w:tcW w:w="8525" w:type="dxa"/>
                <w:gridSpan w:val="4"/>
              </w:tcPr>
              <w:p w14:paraId="336FB8BB" w14:textId="4A2187AE" w:rsidR="00B574C9" w:rsidRDefault="00D036FE" w:rsidP="00D036FE">
                <w:proofErr w:type="spellStart"/>
                <w:r>
                  <w:t>Hofstra</w:t>
                </w:r>
                <w:proofErr w:type="spellEnd"/>
                <w:r>
                  <w:t xml:space="preserve"> University</w:t>
                </w:r>
              </w:p>
            </w:tc>
          </w:sdtContent>
        </w:sdt>
      </w:tr>
    </w:tbl>
    <w:p w14:paraId="2E6B0716" w14:textId="77777777" w:rsidR="003D3579" w:rsidRDefault="00D805C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D86BC3" w14:textId="77777777">
        <w:tc>
          <w:tcPr>
            <w:tcW w:w="9016" w:type="dxa"/>
            <w:shd w:val="clear" w:color="auto" w:fill="A6A6A6" w:themeFill="background1" w:themeFillShade="A6"/>
            <w:tcMar>
              <w:top w:w="113" w:type="dxa"/>
              <w:bottom w:w="113" w:type="dxa"/>
            </w:tcMar>
          </w:tcPr>
          <w:p w14:paraId="5AFBB194" w14:textId="77777777" w:rsidR="00244BB0" w:rsidRPr="00244BB0" w:rsidRDefault="004A2014" w:rsidP="00244BB0">
            <w:pPr>
              <w:jc w:val="center"/>
              <w:rPr>
                <w:b/>
                <w:color w:val="FFFFFF" w:themeColor="background1"/>
              </w:rPr>
            </w:pPr>
            <w:r>
              <w:rPr>
                <w:b/>
                <w:color w:val="FFFFFF" w:themeColor="background1"/>
              </w:rPr>
              <w:t>Your article</w:t>
            </w:r>
          </w:p>
        </w:tc>
      </w:tr>
      <w:tr w:rsidR="003F0D73" w14:paraId="1BC839CA" w14:textId="77777777">
        <w:tc>
          <w:tcPr>
            <w:tcW w:w="9016" w:type="dxa"/>
            <w:tcMar>
              <w:top w:w="113" w:type="dxa"/>
              <w:bottom w:w="113" w:type="dxa"/>
            </w:tcMar>
          </w:tcPr>
          <w:p w14:paraId="7DAAC804" w14:textId="77777777" w:rsidR="003F0D73" w:rsidRPr="00FB589A" w:rsidRDefault="0018294C" w:rsidP="0018294C">
            <w:r>
              <w:t>American Abstract Artists</w:t>
            </w:r>
          </w:p>
        </w:tc>
      </w:tr>
      <w:tr w:rsidR="00464699" w14:paraId="08057301" w14:textId="77777777">
        <w:sdt>
          <w:sdtPr>
            <w:alias w:val="Variant headwords"/>
            <w:tag w:val="variantHeadwords"/>
            <w:id w:val="173464402"/>
            <w:placeholder>
              <w:docPart w:val="A3545076139AE74780A7BC2D353F98B8"/>
            </w:placeholder>
            <w:showingPlcHdr/>
          </w:sdtPr>
          <w:sdtEndPr/>
          <w:sdtContent>
            <w:tc>
              <w:tcPr>
                <w:tcW w:w="9016" w:type="dxa"/>
                <w:tcMar>
                  <w:top w:w="113" w:type="dxa"/>
                  <w:bottom w:w="113" w:type="dxa"/>
                </w:tcMar>
              </w:tcPr>
              <w:p w14:paraId="6B5DC96E" w14:textId="77777777" w:rsidR="00464699" w:rsidRDefault="004A2014"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E28B41" w14:textId="77777777">
        <w:sdt>
          <w:sdtPr>
            <w:alias w:val="Abstract"/>
            <w:tag w:val="abstract"/>
            <w:id w:val="-635871867"/>
            <w:placeholder>
              <w:docPart w:val="7BBFB45DF1FD374695A6771F1F1B4AE4"/>
            </w:placeholder>
          </w:sdtPr>
          <w:sdtEndPr/>
          <w:sdtContent>
            <w:sdt>
              <w:sdtPr>
                <w:alias w:val="Article text"/>
                <w:tag w:val="articleText"/>
                <w:id w:val="-210972200"/>
                <w:placeholder>
                  <w:docPart w:val="F8389E1C940A794D9276798E5A49DF38"/>
                </w:placeholder>
              </w:sdtPr>
              <w:sdtEndPr/>
              <w:sdtContent>
                <w:tc>
                  <w:tcPr>
                    <w:tcW w:w="9016" w:type="dxa"/>
                    <w:tcMar>
                      <w:top w:w="113" w:type="dxa"/>
                      <w:bottom w:w="113" w:type="dxa"/>
                    </w:tcMar>
                  </w:tcPr>
                  <w:p w14:paraId="5419B285" w14:textId="77777777" w:rsidR="00E85A05" w:rsidRDefault="0018294C" w:rsidP="0018294C">
                    <w:r w:rsidRPr="004A2014">
                      <w:t>The American Abstract Artists is a formally established organization of painters, sculptors, and printmakers that has been devoted to promoting abstraction in the United States since the late-1930s. The organization was established in New York City in 1936, at a time when American art was dominated by figurativ</w:t>
                    </w:r>
                    <w:r>
                      <w:t xml:space="preserve">e, realistic styles, </w:t>
                    </w:r>
                    <w:r w:rsidRPr="004A2014">
                      <w:t xml:space="preserve">such as Regionalism and Social Realism, which favoured depicting everyday life and people and national historical subjects. It held several exhibitions over the subsequent years, including a large annual exhibition each winter from 1937 to 1941. It was most influential in the late-1930s through the mid-1940s. The membership grew to more than fifty artists at this time, and its most influential, involved, and famous members have included Burgoyne Diller, </w:t>
                    </w:r>
                    <w:proofErr w:type="spellStart"/>
                    <w:r w:rsidRPr="004A2014">
                      <w:t>Ilya</w:t>
                    </w:r>
                    <w:proofErr w:type="spellEnd"/>
                    <w:r w:rsidRPr="004A2014">
                      <w:t xml:space="preserve"> </w:t>
                    </w:r>
                    <w:proofErr w:type="spellStart"/>
                    <w:r w:rsidRPr="004A2014">
                      <w:t>Bolotowsky</w:t>
                    </w:r>
                    <w:proofErr w:type="spellEnd"/>
                    <w:r w:rsidRPr="004A2014">
                      <w:t xml:space="preserve">, George L. K. Morris, </w:t>
                    </w:r>
                    <w:proofErr w:type="spellStart"/>
                    <w:r w:rsidRPr="004A2014">
                      <w:t>Balcomb</w:t>
                    </w:r>
                    <w:proofErr w:type="spellEnd"/>
                    <w:r w:rsidRPr="004A2014">
                      <w:t xml:space="preserve"> Greene, Albert E. Gallatin, Alexander Calder, Suzy Frelinghuysen, </w:t>
                    </w:r>
                    <w:proofErr w:type="spellStart"/>
                    <w:r w:rsidRPr="004A2014">
                      <w:t>Fernand</w:t>
                    </w:r>
                    <w:proofErr w:type="spellEnd"/>
                    <w:r w:rsidRPr="004A2014">
                      <w:t xml:space="preserve"> Léger, Piet Mondrian, Josef Albers, Jean </w:t>
                    </w:r>
                    <w:proofErr w:type="spellStart"/>
                    <w:r w:rsidRPr="004A2014">
                      <w:t>Hélion</w:t>
                    </w:r>
                    <w:proofErr w:type="spellEnd"/>
                    <w:r w:rsidRPr="004A2014">
                      <w:t xml:space="preserve">, Carl </w:t>
                    </w:r>
                    <w:proofErr w:type="spellStart"/>
                    <w:r w:rsidRPr="004A2014">
                      <w:t>Holty</w:t>
                    </w:r>
                    <w:proofErr w:type="spellEnd"/>
                    <w:r w:rsidRPr="004A2014">
                      <w:t xml:space="preserve">, Ad </w:t>
                    </w:r>
                    <w:proofErr w:type="spellStart"/>
                    <w:r w:rsidRPr="004A2014">
                      <w:t>Rinehardt</w:t>
                    </w:r>
                    <w:proofErr w:type="spellEnd"/>
                    <w:r w:rsidRPr="004A2014">
                      <w:t xml:space="preserve">, Gertrude Greene, Stuart Davis, Charles Shaw, Vaclav </w:t>
                    </w:r>
                    <w:proofErr w:type="spellStart"/>
                    <w:r w:rsidRPr="004A2014">
                      <w:t>Vytlacil</w:t>
                    </w:r>
                    <w:proofErr w:type="spellEnd"/>
                    <w:r w:rsidRPr="004A2014">
                      <w:t xml:space="preserve">, Jean </w:t>
                    </w:r>
                    <w:proofErr w:type="spellStart"/>
                    <w:r w:rsidRPr="004A2014">
                      <w:t>Xceron</w:t>
                    </w:r>
                    <w:proofErr w:type="spellEnd"/>
                    <w:r w:rsidRPr="004A2014">
                      <w:t xml:space="preserve">, and David Smith. The American Abstract Artists is often thought to have advocated a rather homogenous abstract style that was geometric, linear, and planar, but this is a broad oversimplification of the diversity of its membership. </w:t>
                    </w:r>
                  </w:p>
                </w:tc>
              </w:sdtContent>
            </w:sdt>
          </w:sdtContent>
        </w:sdt>
      </w:tr>
      <w:tr w:rsidR="003F0D73" w14:paraId="2FE447BA" w14:textId="77777777">
        <w:sdt>
          <w:sdtPr>
            <w:alias w:val="Article text"/>
            <w:tag w:val="articleText"/>
            <w:id w:val="634067588"/>
            <w:placeholder>
              <w:docPart w:val="2C4263E57D4C5D409A10C8C81EF9B0AD"/>
            </w:placeholder>
          </w:sdtPr>
          <w:sdtEndPr/>
          <w:sdtContent>
            <w:tc>
              <w:tcPr>
                <w:tcW w:w="9016" w:type="dxa"/>
                <w:tcMar>
                  <w:top w:w="113" w:type="dxa"/>
                  <w:bottom w:w="113" w:type="dxa"/>
                </w:tcMar>
              </w:tcPr>
              <w:p w14:paraId="26052EE1" w14:textId="77777777" w:rsidR="003F0D73" w:rsidRDefault="004A2014" w:rsidP="00174C4E">
                <w:pPr>
                  <w:widowControl w:val="0"/>
                  <w:jc w:val="both"/>
                </w:pPr>
                <w:r w:rsidRPr="004A2014">
                  <w:t>The American Abstract Artists is a formally established organization of painters, sculptors, and printmakers that has been devoted to promoting abstraction in the United States since the late-1930s. The organization was established in New York City in 1936, at a time when American art was dominated by figurativ</w:t>
                </w:r>
                <w:r w:rsidR="00174C4E">
                  <w:t xml:space="preserve">e, realistic styles, </w:t>
                </w:r>
                <w:r w:rsidRPr="004A2014">
                  <w:t xml:space="preserve">such as Regionalism and Social Realism, which favoured depicting everyday life and people and national historical subjects. It held several exhibitions over the subsequent years, including a large annual exhibition each winter from 1937 to 1941. It was most influential in the late-1930s through the mid-1940s. The membership grew to more than fifty artists at this time, and its most influential, involved, and famous members have included Burgoyne Diller, </w:t>
                </w:r>
                <w:proofErr w:type="spellStart"/>
                <w:r w:rsidRPr="004A2014">
                  <w:t>Ilya</w:t>
                </w:r>
                <w:proofErr w:type="spellEnd"/>
                <w:r w:rsidRPr="004A2014">
                  <w:t xml:space="preserve"> </w:t>
                </w:r>
                <w:proofErr w:type="spellStart"/>
                <w:r w:rsidRPr="004A2014">
                  <w:t>Bolotowsky</w:t>
                </w:r>
                <w:proofErr w:type="spellEnd"/>
                <w:r w:rsidRPr="004A2014">
                  <w:t xml:space="preserve">, George L. K. Morris, </w:t>
                </w:r>
                <w:proofErr w:type="spellStart"/>
                <w:r w:rsidRPr="004A2014">
                  <w:t>Balcomb</w:t>
                </w:r>
                <w:proofErr w:type="spellEnd"/>
                <w:r w:rsidRPr="004A2014">
                  <w:t xml:space="preserve"> Greene, Albert E. Gallatin, Alexander Calder, Suzy Frelinghuysen, </w:t>
                </w:r>
                <w:proofErr w:type="spellStart"/>
                <w:r w:rsidRPr="004A2014">
                  <w:t>Fernand</w:t>
                </w:r>
                <w:proofErr w:type="spellEnd"/>
                <w:r w:rsidRPr="004A2014">
                  <w:t xml:space="preserve"> Léger, Piet Mondrian, Josef Albers, Jean </w:t>
                </w:r>
                <w:proofErr w:type="spellStart"/>
                <w:r w:rsidRPr="004A2014">
                  <w:t>Hélion</w:t>
                </w:r>
                <w:proofErr w:type="spellEnd"/>
                <w:r w:rsidRPr="004A2014">
                  <w:t xml:space="preserve">, Carl </w:t>
                </w:r>
                <w:proofErr w:type="spellStart"/>
                <w:r w:rsidRPr="004A2014">
                  <w:t>Holty</w:t>
                </w:r>
                <w:proofErr w:type="spellEnd"/>
                <w:r w:rsidRPr="004A2014">
                  <w:t xml:space="preserve">, Ad </w:t>
                </w:r>
                <w:proofErr w:type="spellStart"/>
                <w:r w:rsidRPr="004A2014">
                  <w:t>Rinehardt</w:t>
                </w:r>
                <w:proofErr w:type="spellEnd"/>
                <w:r w:rsidRPr="004A2014">
                  <w:t xml:space="preserve">, Gertrude Greene, Stuart Davis, Charles Shaw, Vaclav </w:t>
                </w:r>
                <w:proofErr w:type="spellStart"/>
                <w:r w:rsidRPr="004A2014">
                  <w:t>Vytlacil</w:t>
                </w:r>
                <w:proofErr w:type="spellEnd"/>
                <w:r w:rsidRPr="004A2014">
                  <w:t xml:space="preserve">, Jean </w:t>
                </w:r>
                <w:proofErr w:type="spellStart"/>
                <w:r w:rsidRPr="004A2014">
                  <w:t>Xceron</w:t>
                </w:r>
                <w:proofErr w:type="spellEnd"/>
                <w:r w:rsidRPr="004A2014">
                  <w:t>, and David Smith. The American Abstract Artists is often thought to have advocated a rather homogenous abstract style that was geometric, linear, and planar, but this is a broad oversimplification of the diversity of its membership. The organization became less publically active and militant by the mid-1940s as America’s involvement in World War II intensified, the art programs of the New Deal ended, and the rise of Abstract Expressionism made advocacy for abstraction less necessary. However, it still exists, is based in New York City, organizes exhibitions, and has published a journal since 1996. New members are still accepted, but membership is by nomination only.</w:t>
                </w:r>
              </w:p>
            </w:tc>
          </w:sdtContent>
        </w:sdt>
      </w:tr>
      <w:tr w:rsidR="003235A7" w14:paraId="23A76ED6" w14:textId="77777777">
        <w:tc>
          <w:tcPr>
            <w:tcW w:w="9016" w:type="dxa"/>
          </w:tcPr>
          <w:p w14:paraId="1DBBBFB1" w14:textId="18AA9825" w:rsidR="006151B9" w:rsidRDefault="004A2014" w:rsidP="008A5B87">
            <w:r w:rsidRPr="0015114C">
              <w:rPr>
                <w:u w:val="single"/>
              </w:rPr>
              <w:t>Further reading</w:t>
            </w:r>
            <w:r>
              <w:t>:</w:t>
            </w:r>
            <w:bookmarkStart w:id="0" w:name="_GoBack"/>
            <w:bookmarkEnd w:id="0"/>
          </w:p>
          <w:sdt>
            <w:sdtPr>
              <w:alias w:val="Further reading"/>
              <w:tag w:val="furtherReading"/>
              <w:id w:val="-1516217107"/>
              <w:placeholder>
                <w:docPart w:val="7B4D74C19D90704BA41A4DF757964876"/>
              </w:placeholder>
            </w:sdtPr>
            <w:sdtEndPr/>
            <w:sdtContent>
              <w:p w14:paraId="20E1D7DC" w14:textId="77777777" w:rsidR="004A2014" w:rsidRDefault="00D805C9" w:rsidP="004A2014">
                <w:sdt>
                  <w:sdtPr>
                    <w:id w:val="124708259"/>
                    <w:citation/>
                  </w:sdtPr>
                  <w:sdtEndPr/>
                  <w:sdtContent>
                    <w:r w:rsidR="00B42ED4">
                      <w:fldChar w:fldCharType="begin"/>
                    </w:r>
                    <w:r w:rsidR="004A2014">
                      <w:rPr>
                        <w:lang w:val="en-US"/>
                      </w:rPr>
                      <w:instrText xml:space="preserve"> CITATION www \l 1033  </w:instrText>
                    </w:r>
                    <w:r w:rsidR="00B42ED4">
                      <w:fldChar w:fldCharType="separate"/>
                    </w:r>
                    <w:r w:rsidR="00E70088" w:rsidRPr="00E70088">
                      <w:rPr>
                        <w:noProof/>
                        <w:lang w:val="en-US"/>
                      </w:rPr>
                      <w:t>(American Abstract Artists)</w:t>
                    </w:r>
                    <w:r w:rsidR="00B42ED4">
                      <w:fldChar w:fldCharType="end"/>
                    </w:r>
                  </w:sdtContent>
                </w:sdt>
              </w:p>
              <w:p w14:paraId="1322E1E6" w14:textId="77777777" w:rsidR="004A2014" w:rsidRDefault="004A2014" w:rsidP="004A2014"/>
              <w:p w14:paraId="4BD9FEB8" w14:textId="77777777" w:rsidR="006151B9" w:rsidRDefault="00D805C9" w:rsidP="004A2014">
                <w:sdt>
                  <w:sdtPr>
                    <w:id w:val="124708269"/>
                    <w:citation/>
                  </w:sdtPr>
                  <w:sdtEndPr/>
                  <w:sdtContent>
                    <w:r w:rsidR="00B42ED4">
                      <w:fldChar w:fldCharType="begin"/>
                    </w:r>
                    <w:r w:rsidR="004A2014">
                      <w:rPr>
                        <w:lang w:val="en-US"/>
                      </w:rPr>
                      <w:instrText xml:space="preserve"> CITATION Kra \l 1033 </w:instrText>
                    </w:r>
                    <w:r w:rsidR="00B42ED4">
                      <w:fldChar w:fldCharType="separate"/>
                    </w:r>
                    <w:r w:rsidR="00E70088" w:rsidRPr="00E70088">
                      <w:rPr>
                        <w:noProof/>
                        <w:lang w:val="en-US"/>
                      </w:rPr>
                      <w:t>(Kraskin)</w:t>
                    </w:r>
                    <w:r w:rsidR="00B42ED4">
                      <w:fldChar w:fldCharType="end"/>
                    </w:r>
                  </w:sdtContent>
                </w:sdt>
              </w:p>
              <w:p w14:paraId="33B980DB" w14:textId="77777777" w:rsidR="006151B9" w:rsidRDefault="006151B9" w:rsidP="006151B9"/>
              <w:p w14:paraId="7750AEFB" w14:textId="77777777" w:rsidR="006151B9" w:rsidRDefault="00D805C9" w:rsidP="006151B9">
                <w:sdt>
                  <w:sdtPr>
                    <w:id w:val="124708264"/>
                    <w:citation/>
                  </w:sdtPr>
                  <w:sdtEndPr/>
                  <w:sdtContent>
                    <w:r w:rsidR="006151B9">
                      <w:fldChar w:fldCharType="begin"/>
                    </w:r>
                    <w:r w:rsidR="006151B9">
                      <w:rPr>
                        <w:lang w:val="en-US"/>
                      </w:rPr>
                      <w:instrText xml:space="preserve"> CITATION Kno99 \l 1033 </w:instrText>
                    </w:r>
                    <w:r w:rsidR="006151B9">
                      <w:fldChar w:fldCharType="separate"/>
                    </w:r>
                    <w:r w:rsidR="006151B9" w:rsidRPr="006151B9">
                      <w:rPr>
                        <w:noProof/>
                        <w:lang w:val="en-US"/>
                      </w:rPr>
                      <w:t>(Knott)</w:t>
                    </w:r>
                    <w:r w:rsidR="006151B9">
                      <w:fldChar w:fldCharType="end"/>
                    </w:r>
                  </w:sdtContent>
                </w:sdt>
              </w:p>
              <w:p w14:paraId="6E911DC2" w14:textId="77777777" w:rsidR="006151B9" w:rsidRDefault="006151B9" w:rsidP="004A2014"/>
              <w:p w14:paraId="3C40F944" w14:textId="38F896AF" w:rsidR="003235A7" w:rsidRDefault="00D805C9" w:rsidP="004A2014">
                <w:sdt>
                  <w:sdtPr>
                    <w:id w:val="124708265"/>
                    <w:citation/>
                  </w:sdtPr>
                  <w:sdtEndPr/>
                  <w:sdtContent>
                    <w:r w:rsidR="006151B9">
                      <w:fldChar w:fldCharType="begin"/>
                    </w:r>
                    <w:r w:rsidR="006151B9">
                      <w:rPr>
                        <w:lang w:val="en-US"/>
                      </w:rPr>
                      <w:instrText xml:space="preserve"> CITATION Lan83 \l 1033 </w:instrText>
                    </w:r>
                    <w:r w:rsidR="006151B9">
                      <w:fldChar w:fldCharType="separate"/>
                    </w:r>
                    <w:r w:rsidR="006151B9" w:rsidRPr="006151B9">
                      <w:rPr>
                        <w:noProof/>
                        <w:lang w:val="en-US"/>
                      </w:rPr>
                      <w:t>(Lane and Larsen)</w:t>
                    </w:r>
                    <w:r w:rsidR="006151B9">
                      <w:fldChar w:fldCharType="end"/>
                    </w:r>
                  </w:sdtContent>
                </w:sdt>
              </w:p>
            </w:sdtContent>
          </w:sdt>
        </w:tc>
      </w:tr>
    </w:tbl>
    <w:p w14:paraId="6953C601" w14:textId="77777777" w:rsidR="004A2014" w:rsidRDefault="004A2014" w:rsidP="004A2014"/>
    <w:p w14:paraId="282E741A" w14:textId="77777777" w:rsidR="004A2014" w:rsidRDefault="004A2014" w:rsidP="006151B9"/>
    <w:sectPr w:rsidR="004A2014" w:rsidSect="00F4341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40587" w14:textId="77777777" w:rsidR="004A2014" w:rsidRDefault="004A2014" w:rsidP="007A0D55">
      <w:pPr>
        <w:spacing w:after="0" w:line="240" w:lineRule="auto"/>
      </w:pPr>
      <w:r>
        <w:separator/>
      </w:r>
    </w:p>
  </w:endnote>
  <w:endnote w:type="continuationSeparator" w:id="0">
    <w:p w14:paraId="48D34DB1" w14:textId="77777777" w:rsidR="004A2014" w:rsidRDefault="004A20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CD48D" w14:textId="77777777" w:rsidR="004A2014" w:rsidRDefault="004A2014" w:rsidP="007A0D55">
      <w:pPr>
        <w:spacing w:after="0" w:line="240" w:lineRule="auto"/>
      </w:pPr>
      <w:r>
        <w:separator/>
      </w:r>
    </w:p>
  </w:footnote>
  <w:footnote w:type="continuationSeparator" w:id="0">
    <w:p w14:paraId="1CE1E6F5" w14:textId="77777777" w:rsidR="004A2014" w:rsidRDefault="004A20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6E8FA" w14:textId="77777777" w:rsidR="007A0D55" w:rsidRDefault="004A20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B4A2D9" w14:textId="77777777" w:rsidR="007A0D55" w:rsidRDefault="00D805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5778"/>
    <w:rsid w:val="00174C4E"/>
    <w:rsid w:val="0018294C"/>
    <w:rsid w:val="004A2014"/>
    <w:rsid w:val="005C5778"/>
    <w:rsid w:val="006151B9"/>
    <w:rsid w:val="00B42ED4"/>
    <w:rsid w:val="00D036FE"/>
    <w:rsid w:val="00D805C9"/>
    <w:rsid w:val="00E7008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8F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29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29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CD7282699F884E84BB4576F70A6400"/>
        <w:category>
          <w:name w:val="General"/>
          <w:gallery w:val="placeholder"/>
        </w:category>
        <w:types>
          <w:type w:val="bbPlcHdr"/>
        </w:types>
        <w:behaviors>
          <w:behavior w:val="content"/>
        </w:behaviors>
        <w:guid w:val="{200A1237-0CF0-7B40-91F8-A06DCC0B607A}"/>
      </w:docPartPr>
      <w:docPartBody>
        <w:p w:rsidR="00763FC3" w:rsidRDefault="00763FC3">
          <w:pPr>
            <w:pStyle w:val="84CD7282699F884E84BB4576F70A6400"/>
          </w:pPr>
          <w:r w:rsidRPr="00CC586D">
            <w:rPr>
              <w:rStyle w:val="PlaceholderText"/>
              <w:b/>
              <w:color w:val="FFFFFF" w:themeColor="background1"/>
            </w:rPr>
            <w:t>[Salutation]</w:t>
          </w:r>
        </w:p>
      </w:docPartBody>
    </w:docPart>
    <w:docPart>
      <w:docPartPr>
        <w:name w:val="C43513CBC9D3174A84BDC49547EE6F6E"/>
        <w:category>
          <w:name w:val="General"/>
          <w:gallery w:val="placeholder"/>
        </w:category>
        <w:types>
          <w:type w:val="bbPlcHdr"/>
        </w:types>
        <w:behaviors>
          <w:behavior w:val="content"/>
        </w:behaviors>
        <w:guid w:val="{417D04CD-0F7E-E74F-A4EF-5FDB394BB52E}"/>
      </w:docPartPr>
      <w:docPartBody>
        <w:p w:rsidR="00763FC3" w:rsidRDefault="00763FC3">
          <w:pPr>
            <w:pStyle w:val="C43513CBC9D3174A84BDC49547EE6F6E"/>
          </w:pPr>
          <w:r>
            <w:rPr>
              <w:rStyle w:val="PlaceholderText"/>
            </w:rPr>
            <w:t>[First name]</w:t>
          </w:r>
        </w:p>
      </w:docPartBody>
    </w:docPart>
    <w:docPart>
      <w:docPartPr>
        <w:name w:val="9C209A58794ACE4E90D84230D41FBB1F"/>
        <w:category>
          <w:name w:val="General"/>
          <w:gallery w:val="placeholder"/>
        </w:category>
        <w:types>
          <w:type w:val="bbPlcHdr"/>
        </w:types>
        <w:behaviors>
          <w:behavior w:val="content"/>
        </w:behaviors>
        <w:guid w:val="{17A8AB8C-71E0-D54F-B1B7-C41E97FA8217}"/>
      </w:docPartPr>
      <w:docPartBody>
        <w:p w:rsidR="00763FC3" w:rsidRDefault="00763FC3">
          <w:pPr>
            <w:pStyle w:val="9C209A58794ACE4E90D84230D41FBB1F"/>
          </w:pPr>
          <w:r>
            <w:rPr>
              <w:rStyle w:val="PlaceholderText"/>
            </w:rPr>
            <w:t>[Middle name]</w:t>
          </w:r>
        </w:p>
      </w:docPartBody>
    </w:docPart>
    <w:docPart>
      <w:docPartPr>
        <w:name w:val="2B0A570D5C47AF42ADCCAC737EB1DCE0"/>
        <w:category>
          <w:name w:val="General"/>
          <w:gallery w:val="placeholder"/>
        </w:category>
        <w:types>
          <w:type w:val="bbPlcHdr"/>
        </w:types>
        <w:behaviors>
          <w:behavior w:val="content"/>
        </w:behaviors>
        <w:guid w:val="{C280E164-9451-5548-97A1-DAF505F45067}"/>
      </w:docPartPr>
      <w:docPartBody>
        <w:p w:rsidR="00763FC3" w:rsidRDefault="00763FC3">
          <w:pPr>
            <w:pStyle w:val="2B0A570D5C47AF42ADCCAC737EB1DCE0"/>
          </w:pPr>
          <w:r>
            <w:rPr>
              <w:rStyle w:val="PlaceholderText"/>
            </w:rPr>
            <w:t>[Last name]</w:t>
          </w:r>
        </w:p>
      </w:docPartBody>
    </w:docPart>
    <w:docPart>
      <w:docPartPr>
        <w:name w:val="1110AE201F271448A52EB1719E9DA749"/>
        <w:category>
          <w:name w:val="General"/>
          <w:gallery w:val="placeholder"/>
        </w:category>
        <w:types>
          <w:type w:val="bbPlcHdr"/>
        </w:types>
        <w:behaviors>
          <w:behavior w:val="content"/>
        </w:behaviors>
        <w:guid w:val="{0780EED7-FCD6-4D45-9BBE-971DE473D36E}"/>
      </w:docPartPr>
      <w:docPartBody>
        <w:p w:rsidR="00763FC3" w:rsidRDefault="00763FC3">
          <w:pPr>
            <w:pStyle w:val="1110AE201F271448A52EB1719E9DA749"/>
          </w:pPr>
          <w:r>
            <w:rPr>
              <w:rStyle w:val="PlaceholderText"/>
            </w:rPr>
            <w:t>[Enter your biography]</w:t>
          </w:r>
        </w:p>
      </w:docPartBody>
    </w:docPart>
    <w:docPart>
      <w:docPartPr>
        <w:name w:val="1FEBDAFFA6AD234884F4485EF0E4D0DA"/>
        <w:category>
          <w:name w:val="General"/>
          <w:gallery w:val="placeholder"/>
        </w:category>
        <w:types>
          <w:type w:val="bbPlcHdr"/>
        </w:types>
        <w:behaviors>
          <w:behavior w:val="content"/>
        </w:behaviors>
        <w:guid w:val="{155B5F0B-E611-9A4C-8931-6E56F578CB72}"/>
      </w:docPartPr>
      <w:docPartBody>
        <w:p w:rsidR="00763FC3" w:rsidRDefault="00763FC3">
          <w:pPr>
            <w:pStyle w:val="1FEBDAFFA6AD234884F4485EF0E4D0DA"/>
          </w:pPr>
          <w:r>
            <w:rPr>
              <w:rStyle w:val="PlaceholderText"/>
            </w:rPr>
            <w:t>[Enter the institution with which you are affiliated]</w:t>
          </w:r>
        </w:p>
      </w:docPartBody>
    </w:docPart>
    <w:docPart>
      <w:docPartPr>
        <w:name w:val="A3545076139AE74780A7BC2D353F98B8"/>
        <w:category>
          <w:name w:val="General"/>
          <w:gallery w:val="placeholder"/>
        </w:category>
        <w:types>
          <w:type w:val="bbPlcHdr"/>
        </w:types>
        <w:behaviors>
          <w:behavior w:val="content"/>
        </w:behaviors>
        <w:guid w:val="{5C784A6C-C809-DD46-A748-8144F255C17C}"/>
      </w:docPartPr>
      <w:docPartBody>
        <w:p w:rsidR="00763FC3" w:rsidRDefault="00763FC3">
          <w:pPr>
            <w:pStyle w:val="A3545076139AE74780A7BC2D353F98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BFB45DF1FD374695A6771F1F1B4AE4"/>
        <w:category>
          <w:name w:val="General"/>
          <w:gallery w:val="placeholder"/>
        </w:category>
        <w:types>
          <w:type w:val="bbPlcHdr"/>
        </w:types>
        <w:behaviors>
          <w:behavior w:val="content"/>
        </w:behaviors>
        <w:guid w:val="{FE9AFF09-0D5B-A94D-ABA4-8E5185FA4368}"/>
      </w:docPartPr>
      <w:docPartBody>
        <w:p w:rsidR="00763FC3" w:rsidRDefault="00763FC3">
          <w:pPr>
            <w:pStyle w:val="7BBFB45DF1FD374695A6771F1F1B4A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4263E57D4C5D409A10C8C81EF9B0AD"/>
        <w:category>
          <w:name w:val="General"/>
          <w:gallery w:val="placeholder"/>
        </w:category>
        <w:types>
          <w:type w:val="bbPlcHdr"/>
        </w:types>
        <w:behaviors>
          <w:behavior w:val="content"/>
        </w:behaviors>
        <w:guid w:val="{ABE126F5-5FF2-A246-BF63-B54B0122C3DF}"/>
      </w:docPartPr>
      <w:docPartBody>
        <w:p w:rsidR="00763FC3" w:rsidRDefault="00763FC3">
          <w:pPr>
            <w:pStyle w:val="2C4263E57D4C5D409A10C8C81EF9B0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4D74C19D90704BA41A4DF757964876"/>
        <w:category>
          <w:name w:val="General"/>
          <w:gallery w:val="placeholder"/>
        </w:category>
        <w:types>
          <w:type w:val="bbPlcHdr"/>
        </w:types>
        <w:behaviors>
          <w:behavior w:val="content"/>
        </w:behaviors>
        <w:guid w:val="{D4D1A333-37CB-E549-908D-4D5E749A3654}"/>
      </w:docPartPr>
      <w:docPartBody>
        <w:p w:rsidR="00763FC3" w:rsidRDefault="00763FC3">
          <w:pPr>
            <w:pStyle w:val="7B4D74C19D90704BA41A4DF757964876"/>
          </w:pPr>
          <w:r>
            <w:rPr>
              <w:rStyle w:val="PlaceholderText"/>
            </w:rPr>
            <w:t>[Enter citations for further reading here]</w:t>
          </w:r>
        </w:p>
      </w:docPartBody>
    </w:docPart>
    <w:docPart>
      <w:docPartPr>
        <w:name w:val="F8389E1C940A794D9276798E5A49DF38"/>
        <w:category>
          <w:name w:val="General"/>
          <w:gallery w:val="placeholder"/>
        </w:category>
        <w:types>
          <w:type w:val="bbPlcHdr"/>
        </w:types>
        <w:behaviors>
          <w:behavior w:val="content"/>
        </w:behaviors>
        <w:guid w:val="{565B3E0D-372D-FE45-A8D4-E4A59DCB308A}"/>
      </w:docPartPr>
      <w:docPartBody>
        <w:p w:rsidR="009B49A8" w:rsidRDefault="00852865" w:rsidP="00852865">
          <w:pPr>
            <w:pStyle w:val="F8389E1C940A794D9276798E5A49DF3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763FC3"/>
    <w:rsid w:val="00763FC3"/>
    <w:rsid w:val="00852865"/>
    <w:rsid w:val="009B49A8"/>
    <w:rsid w:val="009F3C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865"/>
    <w:rPr>
      <w:color w:val="808080"/>
    </w:rPr>
  </w:style>
  <w:style w:type="paragraph" w:customStyle="1" w:styleId="84CD7282699F884E84BB4576F70A6400">
    <w:name w:val="84CD7282699F884E84BB4576F70A6400"/>
    <w:rsid w:val="00763FC3"/>
  </w:style>
  <w:style w:type="paragraph" w:customStyle="1" w:styleId="C43513CBC9D3174A84BDC49547EE6F6E">
    <w:name w:val="C43513CBC9D3174A84BDC49547EE6F6E"/>
    <w:rsid w:val="00763FC3"/>
  </w:style>
  <w:style w:type="paragraph" w:customStyle="1" w:styleId="9C209A58794ACE4E90D84230D41FBB1F">
    <w:name w:val="9C209A58794ACE4E90D84230D41FBB1F"/>
    <w:rsid w:val="00763FC3"/>
  </w:style>
  <w:style w:type="paragraph" w:customStyle="1" w:styleId="2B0A570D5C47AF42ADCCAC737EB1DCE0">
    <w:name w:val="2B0A570D5C47AF42ADCCAC737EB1DCE0"/>
    <w:rsid w:val="00763FC3"/>
  </w:style>
  <w:style w:type="paragraph" w:customStyle="1" w:styleId="1110AE201F271448A52EB1719E9DA749">
    <w:name w:val="1110AE201F271448A52EB1719E9DA749"/>
    <w:rsid w:val="00763FC3"/>
  </w:style>
  <w:style w:type="paragraph" w:customStyle="1" w:styleId="1FEBDAFFA6AD234884F4485EF0E4D0DA">
    <w:name w:val="1FEBDAFFA6AD234884F4485EF0E4D0DA"/>
    <w:rsid w:val="00763FC3"/>
  </w:style>
  <w:style w:type="paragraph" w:customStyle="1" w:styleId="6851682781D27541852C5826F335429A">
    <w:name w:val="6851682781D27541852C5826F335429A"/>
    <w:rsid w:val="00763FC3"/>
  </w:style>
  <w:style w:type="paragraph" w:customStyle="1" w:styleId="A3545076139AE74780A7BC2D353F98B8">
    <w:name w:val="A3545076139AE74780A7BC2D353F98B8"/>
    <w:rsid w:val="00763FC3"/>
  </w:style>
  <w:style w:type="paragraph" w:customStyle="1" w:styleId="7BBFB45DF1FD374695A6771F1F1B4AE4">
    <w:name w:val="7BBFB45DF1FD374695A6771F1F1B4AE4"/>
    <w:rsid w:val="00763FC3"/>
  </w:style>
  <w:style w:type="paragraph" w:customStyle="1" w:styleId="2C4263E57D4C5D409A10C8C81EF9B0AD">
    <w:name w:val="2C4263E57D4C5D409A10C8C81EF9B0AD"/>
    <w:rsid w:val="00763FC3"/>
  </w:style>
  <w:style w:type="paragraph" w:customStyle="1" w:styleId="7B4D74C19D90704BA41A4DF757964876">
    <w:name w:val="7B4D74C19D90704BA41A4DF757964876"/>
    <w:rsid w:val="00763FC3"/>
  </w:style>
  <w:style w:type="paragraph" w:customStyle="1" w:styleId="F8389E1C940A794D9276798E5A49DF38">
    <w:name w:val="F8389E1C940A794D9276798E5A49DF38"/>
    <w:rsid w:val="00852865"/>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www</b:Tag>
    <b:SourceType>InternetSite</b:SourceType>
    <b:Guid>{BAABC688-29D7-5344-80CD-37CC12E5FA7B}</b:Guid>
    <b:LCID>uz-Cyrl-UZ</b:LCID>
    <b:URL>www.americanabstractartists.org</b:URL>
    <b:InternetSiteTitle>American Abstract Artists</b:InternetSiteTitle>
    <b:Year>2013</b:Year>
    <b:RefOrder>1</b:RefOrder>
  </b:Source>
  <b:Source>
    <b:Tag>Kno99</b:Tag>
    <b:SourceType>Book</b:SourceType>
    <b:Guid>{6F520F67-72CB-CD4A-BED7-FE19CAE023E3}</b:Guid>
    <b:LCID>uz-Cyrl-UZ</b:LCID>
    <b:Author>
      <b:Author>
        <b:NameList>
          <b:Person>
            <b:Last>Knott</b:Last>
            <b:First>R.</b:First>
          </b:Person>
        </b:NameList>
      </b:Author>
    </b:Author>
    <b:Title>American Abstract Art of the 1930s and 1940s: The J. Donald Nichols Collection</b:Title>
    <b:City>New York</b:City>
    <b:CountryRegion>United States of America</b:CountryRegion>
    <b:Publisher>Harry N. Abrams</b:Publisher>
    <b:Year>1999</b:Year>
    <b:RefOrder>3</b:RefOrder>
  </b:Source>
  <b:Source>
    <b:Tag>Lan83</b:Tag>
    <b:SourceType>Book</b:SourceType>
    <b:Guid>{1018D05B-57A5-D541-B9D4-B3C0D908EDB8}</b:Guid>
    <b:LCID>uz-Cyrl-UZ</b:LCID>
    <b:Author>
      <b:Author>
        <b:NameList>
          <b:Person>
            <b:Last>Lane</b:Last>
            <b:First>J.</b:First>
            <b:Middle>R.</b:Middle>
          </b:Person>
          <b:Person>
            <b:Last>Larsen</b:Last>
            <b:First>S.</b:First>
            <b:Middle>C.</b:Middle>
          </b:Person>
        </b:NameList>
      </b:Author>
    </b:Author>
    <b:Title>Abstract Painting and Sculpture in America, 1927-1941</b:Title>
    <b:City>New York</b:City>
    <b:CountryRegion>United States of America</b:CountryRegion>
    <b:Publisher>Harry N. Abrams</b:Publisher>
    <b:Year>1983</b:Year>
    <b:RefOrder>4</b:RefOrder>
  </b:Source>
  <b:Source>
    <b:Tag>Kra</b:Tag>
    <b:SourceType>Book</b:SourceType>
    <b:Guid>{A178C95E-E3B0-6E4F-AAE5-E2C6D4864FA8}</b:Guid>
    <b:LCID>uz-Cyrl-UZ</b:LCID>
    <b:Author>
      <b:Author>
        <b:NameList>
          <b:Person>
            <b:Last>Kraskin</b:Last>
            <b:First>S.</b:First>
          </b:Person>
        </b:NameList>
      </b:Author>
    </b:Author>
    <b:Title>Pioneers of Abstract Art: American Abstract Artists, 1936-1996</b:Title>
    <b:City>New York</b:City>
    <b:CountryRegion>United States of America</b:CountryRegion>
    <b:Publisher>Sidney Mishkin Gallery of Bernard M. Baruch College, CUNY</b:Publisher>
    <b:Year>1996</b:Year>
    <b:RefOrder>2</b:RefOrder>
  </b:Source>
</b:Sources>
</file>

<file path=customXml/itemProps1.xml><?xml version="1.0" encoding="utf-8"?>
<ds:datastoreItem xmlns:ds="http://schemas.openxmlformats.org/officeDocument/2006/customXml" ds:itemID="{25257AC1-6863-4F40-BE11-7477C069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513</Words>
  <Characters>2930</Characters>
  <Application>Microsoft Macintosh Word</Application>
  <DocSecurity>0</DocSecurity>
  <Lines>24</Lines>
  <Paragraphs>6</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7</cp:revision>
  <dcterms:created xsi:type="dcterms:W3CDTF">2014-03-03T21:23:00Z</dcterms:created>
  <dcterms:modified xsi:type="dcterms:W3CDTF">2014-10-15T23:43:00Z</dcterms:modified>
</cp:coreProperties>
</file>