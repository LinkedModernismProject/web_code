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8ED45E" w14:textId="77777777" w:rsidTr="000E2ECE">
        <w:tc>
          <w:tcPr>
            <w:tcW w:w="491" w:type="dxa"/>
            <w:vMerge w:val="restart"/>
            <w:shd w:val="clear" w:color="auto" w:fill="A6A6A6" w:themeFill="background1" w:themeFillShade="A6"/>
            <w:textDirection w:val="btLr"/>
          </w:tcPr>
          <w:p w14:paraId="16DC56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94F37AF13E645C4918B74CB97F594BD"/>
            </w:placeholder>
            <w:showingPlcHdr/>
            <w:dropDownList>
              <w:listItem w:displayText="Dr." w:value="Dr."/>
              <w:listItem w:displayText="Prof." w:value="Prof."/>
            </w:dropDownList>
          </w:sdtPr>
          <w:sdtEndPr/>
          <w:sdtContent>
            <w:tc>
              <w:tcPr>
                <w:tcW w:w="1296" w:type="dxa"/>
              </w:tcPr>
              <w:p w14:paraId="1DF32AE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EFF64FB8954A7FBBBA8AA23513C482"/>
            </w:placeholder>
            <w:text/>
          </w:sdtPr>
          <w:sdtEndPr/>
          <w:sdtContent>
            <w:tc>
              <w:tcPr>
                <w:tcW w:w="2073" w:type="dxa"/>
              </w:tcPr>
              <w:p w14:paraId="14C1113F" w14:textId="77777777" w:rsidR="00B574C9" w:rsidRDefault="000E2ECE" w:rsidP="000E2ECE">
                <w:r>
                  <w:t>Nikhil</w:t>
                </w:r>
              </w:p>
            </w:tc>
          </w:sdtContent>
        </w:sdt>
        <w:sdt>
          <w:sdtPr>
            <w:alias w:val="Middle name"/>
            <w:tag w:val="authorMiddleName"/>
            <w:id w:val="-2076034781"/>
            <w:placeholder>
              <w:docPart w:val="FE9412F404A5466A91A826F692CE15CA"/>
            </w:placeholder>
            <w:showingPlcHdr/>
            <w:text/>
          </w:sdtPr>
          <w:sdtEndPr/>
          <w:sdtContent>
            <w:tc>
              <w:tcPr>
                <w:tcW w:w="2551" w:type="dxa"/>
              </w:tcPr>
              <w:p w14:paraId="4DBF5C00" w14:textId="77777777" w:rsidR="00B574C9" w:rsidRDefault="00B574C9" w:rsidP="00922950">
                <w:r>
                  <w:rPr>
                    <w:rStyle w:val="PlaceholderText"/>
                  </w:rPr>
                  <w:t>[Middle name]</w:t>
                </w:r>
              </w:p>
            </w:tc>
          </w:sdtContent>
        </w:sdt>
        <w:sdt>
          <w:sdtPr>
            <w:alias w:val="Last name"/>
            <w:tag w:val="authorLastName"/>
            <w:id w:val="-1088529830"/>
            <w:placeholder>
              <w:docPart w:val="E2594CB07B9448F9AA4F8E8B7E29E9F7"/>
            </w:placeholder>
            <w:text/>
          </w:sdtPr>
          <w:sdtEndPr/>
          <w:sdtContent>
            <w:tc>
              <w:tcPr>
                <w:tcW w:w="2642" w:type="dxa"/>
              </w:tcPr>
              <w:p w14:paraId="41395C18" w14:textId="77777777" w:rsidR="00B574C9" w:rsidRDefault="00BF38A7" w:rsidP="00BF38A7">
                <w:proofErr w:type="spellStart"/>
                <w:r>
                  <w:t>Govind</w:t>
                </w:r>
                <w:proofErr w:type="spellEnd"/>
              </w:p>
            </w:tc>
          </w:sdtContent>
        </w:sdt>
      </w:tr>
      <w:tr w:rsidR="00B574C9" w14:paraId="6A29B0D1" w14:textId="77777777" w:rsidTr="000E2ECE">
        <w:trPr>
          <w:trHeight w:val="986"/>
        </w:trPr>
        <w:tc>
          <w:tcPr>
            <w:tcW w:w="491" w:type="dxa"/>
            <w:vMerge/>
            <w:shd w:val="clear" w:color="auto" w:fill="A6A6A6" w:themeFill="background1" w:themeFillShade="A6"/>
          </w:tcPr>
          <w:p w14:paraId="1275F736" w14:textId="77777777" w:rsidR="00B574C9" w:rsidRPr="001A6A06" w:rsidRDefault="00B574C9" w:rsidP="00CF1542">
            <w:pPr>
              <w:jc w:val="center"/>
              <w:rPr>
                <w:b/>
                <w:color w:val="FFFFFF" w:themeColor="background1"/>
              </w:rPr>
            </w:pPr>
          </w:p>
        </w:tc>
        <w:sdt>
          <w:sdtPr>
            <w:alias w:val="Biography"/>
            <w:tag w:val="authorBiography"/>
            <w:id w:val="938807824"/>
            <w:placeholder>
              <w:docPart w:val="82086FD541934C199E01B4E6D6CAE669"/>
            </w:placeholder>
            <w:showingPlcHdr/>
          </w:sdtPr>
          <w:sdtEndPr/>
          <w:sdtContent>
            <w:tc>
              <w:tcPr>
                <w:tcW w:w="8562" w:type="dxa"/>
                <w:gridSpan w:val="4"/>
              </w:tcPr>
              <w:p w14:paraId="52999D05" w14:textId="77777777" w:rsidR="00B574C9" w:rsidRDefault="00B574C9" w:rsidP="00922950">
                <w:r>
                  <w:rPr>
                    <w:rStyle w:val="PlaceholderText"/>
                  </w:rPr>
                  <w:t>[Enter your biography]</w:t>
                </w:r>
              </w:p>
            </w:tc>
          </w:sdtContent>
        </w:sdt>
      </w:tr>
      <w:tr w:rsidR="00B574C9" w14:paraId="4FDFDF34" w14:textId="77777777" w:rsidTr="000E2ECE">
        <w:trPr>
          <w:trHeight w:val="986"/>
        </w:trPr>
        <w:tc>
          <w:tcPr>
            <w:tcW w:w="491" w:type="dxa"/>
            <w:vMerge/>
            <w:shd w:val="clear" w:color="auto" w:fill="A6A6A6" w:themeFill="background1" w:themeFillShade="A6"/>
          </w:tcPr>
          <w:p w14:paraId="5C712042" w14:textId="77777777" w:rsidR="00B574C9" w:rsidRPr="001A6A06" w:rsidRDefault="00B574C9" w:rsidP="00CF1542">
            <w:pPr>
              <w:jc w:val="center"/>
              <w:rPr>
                <w:b/>
                <w:color w:val="FFFFFF" w:themeColor="background1"/>
              </w:rPr>
            </w:pPr>
          </w:p>
        </w:tc>
        <w:sdt>
          <w:sdtPr>
            <w:alias w:val="Affiliation"/>
            <w:tag w:val="affiliation"/>
            <w:id w:val="2012937915"/>
            <w:placeholder>
              <w:docPart w:val="EDD6CEB204614BFBB377FE9592896D4B"/>
            </w:placeholder>
            <w:text/>
          </w:sdtPr>
          <w:sdtContent>
            <w:tc>
              <w:tcPr>
                <w:tcW w:w="8562" w:type="dxa"/>
                <w:gridSpan w:val="4"/>
              </w:tcPr>
              <w:p w14:paraId="7AEF781D" w14:textId="77777777" w:rsidR="00B574C9" w:rsidRDefault="000E2ECE" w:rsidP="00B574C9">
                <w:proofErr w:type="spellStart"/>
                <w:r w:rsidRPr="000E2ECE">
                  <w:rPr>
                    <w:rFonts w:ascii="Calibri" w:eastAsia="Times New Roman" w:hAnsi="Calibri" w:cs="Times New Roman"/>
                    <w:lang w:val="en-CA"/>
                  </w:rPr>
                  <w:t>Manipal</w:t>
                </w:r>
                <w:proofErr w:type="spellEnd"/>
                <w:r w:rsidRPr="000E2ECE">
                  <w:rPr>
                    <w:rFonts w:ascii="Calibri" w:eastAsia="Times New Roman" w:hAnsi="Calibri" w:cs="Times New Roman"/>
                    <w:lang w:val="en-CA"/>
                  </w:rPr>
                  <w:t xml:space="preserve"> University</w:t>
                </w:r>
              </w:p>
            </w:tc>
          </w:sdtContent>
        </w:sdt>
      </w:tr>
    </w:tbl>
    <w:p w14:paraId="5A82B2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ECB1BD" w14:textId="77777777" w:rsidTr="00244BB0">
        <w:tc>
          <w:tcPr>
            <w:tcW w:w="9016" w:type="dxa"/>
            <w:shd w:val="clear" w:color="auto" w:fill="A6A6A6" w:themeFill="background1" w:themeFillShade="A6"/>
            <w:tcMar>
              <w:top w:w="113" w:type="dxa"/>
              <w:bottom w:w="113" w:type="dxa"/>
            </w:tcMar>
          </w:tcPr>
          <w:p w14:paraId="630D2F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164F3D" w14:textId="77777777" w:rsidTr="003F0D73">
        <w:sdt>
          <w:sdtPr>
            <w:alias w:val="Article headword"/>
            <w:tag w:val="articleHeadword"/>
            <w:id w:val="-361440020"/>
            <w:placeholder>
              <w:docPart w:val="3611B9E402B344DD9B211247948538C0"/>
            </w:placeholder>
            <w:text/>
          </w:sdtPr>
          <w:sdtEndPr/>
          <w:sdtContent>
            <w:tc>
              <w:tcPr>
                <w:tcW w:w="9016" w:type="dxa"/>
                <w:tcMar>
                  <w:top w:w="113" w:type="dxa"/>
                  <w:bottom w:w="113" w:type="dxa"/>
                </w:tcMar>
              </w:tcPr>
              <w:p w14:paraId="126B57DC" w14:textId="77777777" w:rsidR="003F0D73" w:rsidRPr="00FB589A" w:rsidRDefault="00BF38A7" w:rsidP="003F0D73">
                <w:pPr>
                  <w:rPr>
                    <w:b/>
                  </w:rPr>
                </w:pPr>
                <w:proofErr w:type="spellStart"/>
                <w:r w:rsidRPr="00BF38A7">
                  <w:t>Vatsyayan</w:t>
                </w:r>
                <w:proofErr w:type="spellEnd"/>
                <w:r>
                  <w:t xml:space="preserve">, </w:t>
                </w:r>
                <w:proofErr w:type="spellStart"/>
                <w:r>
                  <w:t>Sachchidanananda</w:t>
                </w:r>
                <w:proofErr w:type="spellEnd"/>
                <w:r>
                  <w:t xml:space="preserve"> (1911-1987)</w:t>
                </w:r>
              </w:p>
            </w:tc>
          </w:sdtContent>
        </w:sdt>
      </w:tr>
      <w:tr w:rsidR="00464699" w14:paraId="04D9F010" w14:textId="77777777" w:rsidTr="007821B0">
        <w:sdt>
          <w:sdtPr>
            <w:alias w:val="Variant headwords"/>
            <w:tag w:val="variantHeadwords"/>
            <w:id w:val="173464402"/>
            <w:placeholder>
              <w:docPart w:val="B0C93326B2024BABB292F5E6543BE2CC"/>
            </w:placeholder>
          </w:sdtPr>
          <w:sdtEndPr/>
          <w:sdtContent>
            <w:tc>
              <w:tcPr>
                <w:tcW w:w="9016" w:type="dxa"/>
                <w:tcMar>
                  <w:top w:w="113" w:type="dxa"/>
                  <w:bottom w:w="113" w:type="dxa"/>
                </w:tcMar>
              </w:tcPr>
              <w:p w14:paraId="61EAB977" w14:textId="77777777" w:rsidR="00464699" w:rsidRDefault="00BF38A7" w:rsidP="00464699">
                <w:proofErr w:type="spellStart"/>
                <w:r>
                  <w:t>Agyeya</w:t>
                </w:r>
                <w:proofErr w:type="spellEnd"/>
              </w:p>
            </w:tc>
          </w:sdtContent>
        </w:sdt>
      </w:tr>
      <w:tr w:rsidR="00E85A05" w14:paraId="20C15A6F" w14:textId="77777777" w:rsidTr="003F0D73">
        <w:sdt>
          <w:sdtPr>
            <w:alias w:val="Abstract"/>
            <w:tag w:val="abstract"/>
            <w:id w:val="-635871867"/>
            <w:placeholder>
              <w:docPart w:val="6893302F338E45E5B9FCA558357E5AFA"/>
            </w:placeholder>
          </w:sdtPr>
          <w:sdtEndPr/>
          <w:sdtContent>
            <w:tc>
              <w:tcPr>
                <w:tcW w:w="9016" w:type="dxa"/>
                <w:tcMar>
                  <w:top w:w="113" w:type="dxa"/>
                  <w:bottom w:w="113" w:type="dxa"/>
                </w:tcMar>
              </w:tcPr>
              <w:p w14:paraId="37DB4385" w14:textId="77777777" w:rsidR="000E2ECE" w:rsidRDefault="00BF38A7" w:rsidP="00E85A05">
                <w:proofErr w:type="spellStart"/>
                <w:r>
                  <w:t>Sachchidanananda</w:t>
                </w:r>
                <w:proofErr w:type="spellEnd"/>
                <w:r>
                  <w:t xml:space="preserve"> </w:t>
                </w:r>
                <w:proofErr w:type="spellStart"/>
                <w:r>
                  <w:t>Vatsyayan</w:t>
                </w:r>
                <w:proofErr w:type="spellEnd"/>
                <w:r>
                  <w:t xml:space="preserve"> (1911-1987), better known as </w:t>
                </w:r>
                <w:proofErr w:type="spellStart"/>
                <w:r>
                  <w:t>Agyeya</w:t>
                </w:r>
                <w:proofErr w:type="spellEnd"/>
                <w:r>
                  <w:t xml:space="preserve">, was one of the key figures of Hindi modernism. Though known primarily as a poet, he wrote two of the most important Hindi novels, </w:t>
                </w:r>
                <w:proofErr w:type="spellStart"/>
                <w:r>
                  <w:rPr>
                    <w:i/>
                  </w:rPr>
                  <w:t>Shekhar</w:t>
                </w:r>
                <w:proofErr w:type="spellEnd"/>
                <w:r>
                  <w:rPr>
                    <w:i/>
                  </w:rPr>
                  <w:t>:</w:t>
                </w:r>
                <w:r w:rsidR="000E2ECE">
                  <w:rPr>
                    <w:i/>
                  </w:rPr>
                  <w:t xml:space="preserve"> </w:t>
                </w:r>
                <w:proofErr w:type="spellStart"/>
                <w:r w:rsidR="000E2ECE">
                  <w:rPr>
                    <w:i/>
                  </w:rPr>
                  <w:t>Ek</w:t>
                </w:r>
                <w:proofErr w:type="spellEnd"/>
                <w:r w:rsidR="000E2ECE">
                  <w:rPr>
                    <w:i/>
                  </w:rPr>
                  <w:t xml:space="preserve"> </w:t>
                </w:r>
                <w:proofErr w:type="spellStart"/>
                <w:r w:rsidR="000E2ECE">
                  <w:rPr>
                    <w:i/>
                  </w:rPr>
                  <w:t>Jeevani</w:t>
                </w:r>
                <w:proofErr w:type="spellEnd"/>
                <w:r>
                  <w:rPr>
                    <w:i/>
                  </w:rPr>
                  <w:t xml:space="preserve"> </w:t>
                </w:r>
                <w:r w:rsidRPr="00F116D5">
                  <w:t>[</w:t>
                </w:r>
                <w:proofErr w:type="spellStart"/>
                <w:r w:rsidRPr="000E2ECE">
                  <w:rPr>
                    <w:i/>
                  </w:rPr>
                  <w:t>Shekhar</w:t>
                </w:r>
                <w:proofErr w:type="spellEnd"/>
                <w:r w:rsidRPr="000E2ECE">
                  <w:rPr>
                    <w:i/>
                  </w:rPr>
                  <w:t>: A Life</w:t>
                </w:r>
                <w:r>
                  <w:t xml:space="preserve">] (Volume 1 in 1941 and Volume 2 in 1944), and </w:t>
                </w:r>
                <w:proofErr w:type="spellStart"/>
                <w:r>
                  <w:rPr>
                    <w:i/>
                  </w:rPr>
                  <w:t>Nadi</w:t>
                </w:r>
                <w:proofErr w:type="spellEnd"/>
                <w:r>
                  <w:rPr>
                    <w:i/>
                  </w:rPr>
                  <w:t xml:space="preserve"> </w:t>
                </w:r>
                <w:proofErr w:type="spellStart"/>
                <w:r>
                  <w:rPr>
                    <w:i/>
                  </w:rPr>
                  <w:t>ke</w:t>
                </w:r>
                <w:proofErr w:type="spellEnd"/>
                <w:r>
                  <w:rPr>
                    <w:i/>
                  </w:rPr>
                  <w:t xml:space="preserve"> </w:t>
                </w:r>
                <w:proofErr w:type="spellStart"/>
                <w:r>
                  <w:rPr>
                    <w:i/>
                  </w:rPr>
                  <w:t>Dveep</w:t>
                </w:r>
                <w:proofErr w:type="spellEnd"/>
                <w:r>
                  <w:t xml:space="preserve"> [</w:t>
                </w:r>
                <w:r w:rsidRPr="000E2ECE">
                  <w:rPr>
                    <w:i/>
                  </w:rPr>
                  <w:t>Islands in the Stream</w:t>
                </w:r>
                <w:r w:rsidR="000E2ECE">
                  <w:t>]</w:t>
                </w:r>
                <w:r>
                  <w:t xml:space="preserve"> </w:t>
                </w:r>
                <w:r w:rsidR="000E2ECE">
                  <w:t>(1951)</w:t>
                </w:r>
                <w:r>
                  <w:t xml:space="preserve">. His editorship of </w:t>
                </w:r>
                <w:r>
                  <w:rPr>
                    <w:i/>
                  </w:rPr>
                  <w:t xml:space="preserve">Tar </w:t>
                </w:r>
                <w:proofErr w:type="spellStart"/>
                <w:r>
                  <w:rPr>
                    <w:i/>
                  </w:rPr>
                  <w:t>Saptak</w:t>
                </w:r>
                <w:proofErr w:type="spellEnd"/>
                <w:r>
                  <w:t xml:space="preserve"> (named after a musical term for a higher octave) helped bring many new poets into prominence, most famously </w:t>
                </w:r>
                <w:proofErr w:type="spellStart"/>
                <w:r>
                  <w:t>Muktibodh</w:t>
                </w:r>
                <w:proofErr w:type="spellEnd"/>
                <w:r>
                  <w:t xml:space="preserve"> (1917-1964), who</w:t>
                </w:r>
                <w:r w:rsidR="000E2ECE">
                  <w:t>,</w:t>
                </w:r>
                <w:r>
                  <w:t xml:space="preserve"> in the view of some Hindi literary critics, remains the chief ideological and semiotic counter to </w:t>
                </w:r>
                <w:proofErr w:type="spellStart"/>
                <w:r>
                  <w:t>Agyeya’s</w:t>
                </w:r>
                <w:proofErr w:type="spellEnd"/>
                <w:r>
                  <w:t xml:space="preserve"> sensibility.</w:t>
                </w:r>
              </w:p>
              <w:p w14:paraId="71BA1783" w14:textId="77777777" w:rsidR="000E2ECE" w:rsidRDefault="000E2ECE" w:rsidP="00E85A05"/>
              <w:p w14:paraId="0B24E066" w14:textId="77777777" w:rsidR="00E85A05" w:rsidRDefault="000E2ECE" w:rsidP="000E2ECE">
                <w:r>
                  <w:t xml:space="preserve">It is tempting to think of </w:t>
                </w:r>
                <w:proofErr w:type="spellStart"/>
                <w:r>
                  <w:t>Agyeya’s</w:t>
                </w:r>
                <w:proofErr w:type="spellEnd"/>
                <w:r>
                  <w:t xml:space="preserve"> ceaseless experimentation through his life as owing something to his eventful youth. He was imprisoned by the British on charges of revolutionary activity, including </w:t>
                </w:r>
                <w:proofErr w:type="gramStart"/>
                <w:r>
                  <w:t>bomb-making</w:t>
                </w:r>
                <w:proofErr w:type="gramEnd"/>
                <w:r>
                  <w:t xml:space="preserve">. His years in prison and under house arrest, which </w:t>
                </w:r>
                <w:r>
                  <w:t>comprised</w:t>
                </w:r>
                <w:r>
                  <w:t xml:space="preserve"> a large part of his twenties, helped him refine his sense of self and politics. </w:t>
                </w:r>
                <w:proofErr w:type="spellStart"/>
                <w:r>
                  <w:t>Agyeya</w:t>
                </w:r>
                <w:proofErr w:type="spellEnd"/>
                <w:r>
                  <w:t xml:space="preserve"> is often seen as a proponent of an intense, confessional, emotive, and cerebral individualism within the Hindi canon.</w:t>
                </w:r>
              </w:p>
            </w:tc>
          </w:sdtContent>
        </w:sdt>
      </w:tr>
      <w:tr w:rsidR="003F0D73" w14:paraId="3746E5C5" w14:textId="77777777" w:rsidTr="003F0D73">
        <w:sdt>
          <w:sdtPr>
            <w:alias w:val="Article text"/>
            <w:tag w:val="articleText"/>
            <w:id w:val="634067588"/>
            <w:placeholder>
              <w:docPart w:val="24B9063C32D047919AE008322F00B80D"/>
            </w:placeholder>
          </w:sdtPr>
          <w:sdtEndPr/>
          <w:sdtContent>
            <w:bookmarkStart w:id="0" w:name="h.gjdgxs" w:colFirst="0" w:colLast="0" w:displacedByCustomXml="prev"/>
            <w:bookmarkEnd w:id="0" w:displacedByCustomXml="prev"/>
            <w:tc>
              <w:tcPr>
                <w:tcW w:w="9016" w:type="dxa"/>
                <w:tcMar>
                  <w:top w:w="113" w:type="dxa"/>
                  <w:bottom w:w="113" w:type="dxa"/>
                </w:tcMar>
              </w:tcPr>
              <w:p w14:paraId="34B722B3" w14:textId="77777777" w:rsidR="00BF38A7" w:rsidRDefault="000E2ECE" w:rsidP="00BF38A7">
                <w:sdt>
                  <w:sdtPr>
                    <w:alias w:val="Abstract"/>
                    <w:tag w:val="abstract"/>
                    <w:id w:val="1732036938"/>
                    <w:placeholder>
                      <w:docPart w:val="CBBD8F189235EA4FB771F2FE37E7FCD5"/>
                    </w:placeholder>
                  </w:sdtPr>
                  <w:sdtContent>
                    <w:proofErr w:type="spellStart"/>
                    <w:r>
                      <w:t>Sachchidanananda</w:t>
                    </w:r>
                    <w:proofErr w:type="spellEnd"/>
                    <w:r>
                      <w:t xml:space="preserve"> </w:t>
                    </w:r>
                    <w:proofErr w:type="spellStart"/>
                    <w:r>
                      <w:t>Vatsyayan</w:t>
                    </w:r>
                    <w:proofErr w:type="spellEnd"/>
                    <w:r>
                      <w:t xml:space="preserve"> (1911-1987), better known as </w:t>
                    </w:r>
                    <w:proofErr w:type="spellStart"/>
                    <w:r>
                      <w:t>Agyeya</w:t>
                    </w:r>
                    <w:proofErr w:type="spellEnd"/>
                    <w:r>
                      <w:t xml:space="preserve">, was one of the key figures of Hindi modernism. Though known primarily as a poet, he wrote two of the most important Hindi novels, </w:t>
                    </w:r>
                    <w:proofErr w:type="spellStart"/>
                    <w:r>
                      <w:rPr>
                        <w:i/>
                      </w:rPr>
                      <w:t>Shekhar</w:t>
                    </w:r>
                    <w:proofErr w:type="spellEnd"/>
                    <w:r>
                      <w:rPr>
                        <w:i/>
                      </w:rPr>
                      <w:t xml:space="preserve">: </w:t>
                    </w:r>
                    <w:proofErr w:type="spellStart"/>
                    <w:r>
                      <w:rPr>
                        <w:i/>
                      </w:rPr>
                      <w:t>Ek</w:t>
                    </w:r>
                    <w:proofErr w:type="spellEnd"/>
                    <w:r>
                      <w:rPr>
                        <w:i/>
                      </w:rPr>
                      <w:t xml:space="preserve"> </w:t>
                    </w:r>
                    <w:proofErr w:type="spellStart"/>
                    <w:r>
                      <w:rPr>
                        <w:i/>
                      </w:rPr>
                      <w:t>Jeevani</w:t>
                    </w:r>
                    <w:proofErr w:type="spellEnd"/>
                    <w:r>
                      <w:rPr>
                        <w:i/>
                      </w:rPr>
                      <w:t xml:space="preserve"> </w:t>
                    </w:r>
                    <w:r w:rsidRPr="00F116D5">
                      <w:t>[</w:t>
                    </w:r>
                    <w:proofErr w:type="spellStart"/>
                    <w:r w:rsidRPr="000E2ECE">
                      <w:rPr>
                        <w:i/>
                      </w:rPr>
                      <w:t>Shekhar</w:t>
                    </w:r>
                    <w:proofErr w:type="spellEnd"/>
                    <w:r w:rsidRPr="000E2ECE">
                      <w:rPr>
                        <w:i/>
                      </w:rPr>
                      <w:t>: A Life</w:t>
                    </w:r>
                    <w:r>
                      <w:t xml:space="preserve">] (Volume 1 in 1941 and Volume 2 in 1944), and </w:t>
                    </w:r>
                    <w:proofErr w:type="spellStart"/>
                    <w:r>
                      <w:rPr>
                        <w:i/>
                      </w:rPr>
                      <w:t>Nadi</w:t>
                    </w:r>
                    <w:proofErr w:type="spellEnd"/>
                    <w:r>
                      <w:rPr>
                        <w:i/>
                      </w:rPr>
                      <w:t xml:space="preserve"> </w:t>
                    </w:r>
                    <w:proofErr w:type="spellStart"/>
                    <w:r>
                      <w:rPr>
                        <w:i/>
                      </w:rPr>
                      <w:t>ke</w:t>
                    </w:r>
                    <w:proofErr w:type="spellEnd"/>
                    <w:r>
                      <w:rPr>
                        <w:i/>
                      </w:rPr>
                      <w:t xml:space="preserve"> </w:t>
                    </w:r>
                    <w:proofErr w:type="spellStart"/>
                    <w:r>
                      <w:rPr>
                        <w:i/>
                      </w:rPr>
                      <w:t>Dveep</w:t>
                    </w:r>
                    <w:proofErr w:type="spellEnd"/>
                    <w:r>
                      <w:t xml:space="preserve"> [</w:t>
                    </w:r>
                    <w:r w:rsidRPr="000E2ECE">
                      <w:rPr>
                        <w:i/>
                      </w:rPr>
                      <w:t>Islands in the Stream</w:t>
                    </w:r>
                    <w:r>
                      <w:t xml:space="preserve">] (1951). His editorship of </w:t>
                    </w:r>
                    <w:r>
                      <w:rPr>
                        <w:i/>
                      </w:rPr>
                      <w:t xml:space="preserve">Tar </w:t>
                    </w:r>
                    <w:proofErr w:type="spellStart"/>
                    <w:r>
                      <w:rPr>
                        <w:i/>
                      </w:rPr>
                      <w:t>Saptak</w:t>
                    </w:r>
                    <w:proofErr w:type="spellEnd"/>
                    <w:r>
                      <w:t xml:space="preserve"> (named after a musical term for a higher octave) helped bring many new poets into prominence, most famously </w:t>
                    </w:r>
                    <w:proofErr w:type="spellStart"/>
                    <w:r>
                      <w:t>Muktibodh</w:t>
                    </w:r>
                    <w:proofErr w:type="spellEnd"/>
                    <w:r>
                      <w:t xml:space="preserve"> (1917-1964), who, in the view of some Hindi literary critics, remains the chief ideological and semiotic counter to </w:t>
                    </w:r>
                    <w:proofErr w:type="spellStart"/>
                    <w:r>
                      <w:t>Agyeya’s</w:t>
                    </w:r>
                    <w:proofErr w:type="spellEnd"/>
                    <w:r>
                      <w:t xml:space="preserve"> sensibility.</w:t>
                    </w:r>
                  </w:sdtContent>
                </w:sdt>
              </w:p>
              <w:p w14:paraId="70BB06B7" w14:textId="77777777" w:rsidR="000E2ECE" w:rsidRDefault="000E2ECE" w:rsidP="00BF38A7"/>
              <w:p w14:paraId="51FD8494" w14:textId="77777777" w:rsidR="00BF38A7" w:rsidRDefault="00BF38A7" w:rsidP="00BF38A7">
                <w:r>
                  <w:t xml:space="preserve"> It is tempting to think of </w:t>
                </w:r>
                <w:proofErr w:type="spellStart"/>
                <w:r>
                  <w:t>Agyeya’s</w:t>
                </w:r>
                <w:proofErr w:type="spellEnd"/>
                <w:r>
                  <w:t xml:space="preserve"> ceaseless experimentation through his life as owing something to his eventful youth. He was imprisoned by the British on charges of revolutionary activity, including bomb-making. </w:t>
                </w:r>
                <w:r w:rsidR="000E2ECE">
                  <w:t>His years in</w:t>
                </w:r>
                <w:r>
                  <w:t xml:space="preserve"> prison and</w:t>
                </w:r>
                <w:r w:rsidR="000E2ECE">
                  <w:t xml:space="preserve"> under</w:t>
                </w:r>
                <w:r>
                  <w:t xml:space="preserve"> house arrest, which </w:t>
                </w:r>
                <w:r w:rsidR="000E2ECE">
                  <w:t>comprised</w:t>
                </w:r>
                <w:bookmarkStart w:id="1" w:name="_GoBack"/>
                <w:bookmarkEnd w:id="1"/>
                <w:r>
                  <w:t xml:space="preserve"> a large part of his twenties, helped him refine his sense of self and politics. </w:t>
                </w:r>
                <w:proofErr w:type="spellStart"/>
                <w:r>
                  <w:t>Agyeya</w:t>
                </w:r>
                <w:proofErr w:type="spellEnd"/>
                <w:r>
                  <w:t xml:space="preserve"> is often seen as a proponent of an intense, confessional, emotive, and cerebral individualism within the Hindi canon. His work marked a break from the norm of the more didacti</w:t>
                </w:r>
                <w:r w:rsidR="000E2ECE">
                  <w:t xml:space="preserve">c social realism and </w:t>
                </w:r>
                <w:proofErr w:type="spellStart"/>
                <w:r w:rsidR="000E2ECE">
                  <w:t>conscientiz</w:t>
                </w:r>
                <w:r>
                  <w:t>ation</w:t>
                </w:r>
                <w:proofErr w:type="spellEnd"/>
                <w:r>
                  <w:t xml:space="preserve"> that the most influential Hindi novelist prior to </w:t>
                </w:r>
                <w:proofErr w:type="spellStart"/>
                <w:r>
                  <w:t>Agyeya</w:t>
                </w:r>
                <w:proofErr w:type="spellEnd"/>
                <w:r>
                  <w:t xml:space="preserve">, </w:t>
                </w:r>
                <w:proofErr w:type="spellStart"/>
                <w:r>
                  <w:t>Munshi</w:t>
                </w:r>
                <w:proofErr w:type="spellEnd"/>
                <w:r>
                  <w:t xml:space="preserve"> </w:t>
                </w:r>
                <w:proofErr w:type="spellStart"/>
                <w:r>
                  <w:t>Premchand</w:t>
                </w:r>
                <w:proofErr w:type="spellEnd"/>
                <w:r>
                  <w:t xml:space="preserve"> (1880-1936), aimed for. </w:t>
                </w:r>
              </w:p>
              <w:p w14:paraId="05D40367" w14:textId="77777777" w:rsidR="00BF38A7" w:rsidRDefault="00BF38A7" w:rsidP="00BF38A7">
                <w:r>
                  <w:t xml:space="preserve">In later years, </w:t>
                </w:r>
                <w:proofErr w:type="spellStart"/>
                <w:r>
                  <w:t>Agyeya</w:t>
                </w:r>
                <w:proofErr w:type="spellEnd"/>
                <w:r>
                  <w:t xml:space="preserve"> avoided being part of groups, even when they had aims he admired. </w:t>
                </w:r>
                <w:r w:rsidR="000E2ECE">
                  <w:t>His</w:t>
                </w:r>
                <w:r>
                  <w:t xml:space="preserve"> refusal to believe in simplistic group ideologies led </w:t>
                </w:r>
                <w:proofErr w:type="spellStart"/>
                <w:r>
                  <w:t>Agyeya</w:t>
                </w:r>
                <w:proofErr w:type="spellEnd"/>
                <w:r>
                  <w:t xml:space="preserve"> down unexpected paths in life and work — from fighting against the British and being imprisoned to joining the British Army. He believed that the war against Fascism was crucial to the future of the world and took preced</w:t>
                </w:r>
                <w:r w:rsidR="000E2ECE">
                  <w:t xml:space="preserve">ence </w:t>
                </w:r>
                <w:r w:rsidR="000E2ECE">
                  <w:lastRenderedPageBreak/>
                  <w:t xml:space="preserve">over the Indian struggle. </w:t>
                </w:r>
                <w:r>
                  <w:t>He left the army as soon as the war was over and took to editing literary journals and, later, more mainstream media journals. He was also a great traveller within India and abroad, taking up academic positions in Berkeley in the United States and Heidelberg, Germany.</w:t>
                </w:r>
              </w:p>
              <w:p w14:paraId="31932D88" w14:textId="77777777" w:rsidR="00BF38A7" w:rsidRDefault="00BF38A7" w:rsidP="00BF38A7"/>
              <w:p w14:paraId="76468D33" w14:textId="77777777" w:rsidR="00BF38A7" w:rsidRDefault="00BF38A7" w:rsidP="00BF38A7">
                <w:r>
                  <w:t xml:space="preserve">Though </w:t>
                </w:r>
                <w:proofErr w:type="spellStart"/>
                <w:r>
                  <w:t>Agyeya</w:t>
                </w:r>
                <w:proofErr w:type="spellEnd"/>
                <w:r>
                  <w:t xml:space="preserve"> is perhaps best known as poet and writer of the two novels mentioned, he remained a prolific writer in a wide variety of genres</w:t>
                </w:r>
                <w:r w:rsidR="000E2ECE">
                  <w:t xml:space="preserve"> </w:t>
                </w:r>
                <w:r>
                  <w:t>—</w:t>
                </w:r>
                <w:r w:rsidR="000E2ECE">
                  <w:t xml:space="preserve"> </w:t>
                </w:r>
                <w:r>
                  <w:t>poetry and the novel, but also short stories, reportage, travelogues, criticism and translations (from Bengali to Hindi, and from Hindi to English). His cosmopolitan and wide-ranging intelligence illuminated everything he wrote. He lived life on his term</w:t>
                </w:r>
                <w:r w:rsidR="000E2ECE">
                  <w:t>s</w:t>
                </w:r>
                <w:r>
                  <w:t>, whether in politics or personal affairs, and thus remained a visible, controversial literary figure.</w:t>
                </w:r>
              </w:p>
              <w:p w14:paraId="0BA3D2B8" w14:textId="77777777" w:rsidR="00BF38A7" w:rsidRDefault="00BF38A7" w:rsidP="00BF38A7"/>
              <w:p w14:paraId="26D7939E" w14:textId="77777777" w:rsidR="003F0D73" w:rsidRDefault="00BF38A7" w:rsidP="00BF38A7">
                <w:r>
                  <w:t xml:space="preserve"> </w:t>
                </w:r>
                <w:proofErr w:type="spellStart"/>
                <w:r>
                  <w:t>Agyeya’s</w:t>
                </w:r>
                <w:proofErr w:type="spellEnd"/>
                <w:r>
                  <w:t xml:space="preserve"> chief legacy remains his unique sense of Hindi modernism in its encounter with tradition. In his poetry and his novels (especially </w:t>
                </w:r>
                <w:proofErr w:type="spellStart"/>
                <w:r>
                  <w:rPr>
                    <w:i/>
                  </w:rPr>
                  <w:t>Shekhar</w:t>
                </w:r>
                <w:proofErr w:type="spellEnd"/>
                <w:r>
                  <w:t xml:space="preserve">), he often used a highly </w:t>
                </w:r>
                <w:proofErr w:type="spellStart"/>
                <w:r>
                  <w:t>Sanskritised</w:t>
                </w:r>
                <w:proofErr w:type="spellEnd"/>
                <w:r>
                  <w:t xml:space="preserve"> register of Hindi. This again was in contrast to </w:t>
                </w:r>
                <w:proofErr w:type="spellStart"/>
                <w:r>
                  <w:t>Premchand’s</w:t>
                </w:r>
                <w:proofErr w:type="spellEnd"/>
                <w:r>
                  <w:t xml:space="preserve"> use of a simpler, livelier, and more colloquial Hindi. But </w:t>
                </w:r>
                <w:proofErr w:type="spellStart"/>
                <w:r>
                  <w:t>Agyeya</w:t>
                </w:r>
                <w:proofErr w:type="spellEnd"/>
                <w:r>
                  <w:t xml:space="preserve"> cannot be simply put in the camp of Sanskrit revivalism due to his relentless formal and aural experimentation. To read his work is to be challenged again by the question of the precise place of the past in Hindi and Indian modernism.</w:t>
                </w:r>
              </w:p>
            </w:tc>
          </w:sdtContent>
        </w:sdt>
      </w:tr>
      <w:tr w:rsidR="003235A7" w14:paraId="184723E2" w14:textId="77777777" w:rsidTr="003235A7">
        <w:tc>
          <w:tcPr>
            <w:tcW w:w="9016" w:type="dxa"/>
          </w:tcPr>
          <w:p w14:paraId="35E99A7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23E0467DCB346118A6F3110F3EC64E7"/>
              </w:placeholder>
              <w:showingPlcHdr/>
            </w:sdtPr>
            <w:sdtEndPr/>
            <w:sdtContent>
              <w:p w14:paraId="5DD6E61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C3848C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AEEF0" w14:textId="77777777" w:rsidR="00903995" w:rsidRDefault="00903995" w:rsidP="007A0D55">
      <w:pPr>
        <w:spacing w:after="0" w:line="240" w:lineRule="auto"/>
      </w:pPr>
      <w:r>
        <w:separator/>
      </w:r>
    </w:p>
  </w:endnote>
  <w:endnote w:type="continuationSeparator" w:id="0">
    <w:p w14:paraId="108ED70B" w14:textId="77777777" w:rsidR="00903995" w:rsidRDefault="009039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DC70D" w14:textId="77777777" w:rsidR="00903995" w:rsidRDefault="00903995" w:rsidP="007A0D55">
      <w:pPr>
        <w:spacing w:after="0" w:line="240" w:lineRule="auto"/>
      </w:pPr>
      <w:r>
        <w:separator/>
      </w:r>
    </w:p>
  </w:footnote>
  <w:footnote w:type="continuationSeparator" w:id="0">
    <w:p w14:paraId="07DE16F9" w14:textId="77777777" w:rsidR="00903995" w:rsidRDefault="009039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FC19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027B4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C5C"/>
    <w:rsid w:val="00032559"/>
    <w:rsid w:val="00052040"/>
    <w:rsid w:val="000B25AE"/>
    <w:rsid w:val="000B55AB"/>
    <w:rsid w:val="000D24DC"/>
    <w:rsid w:val="000E2EC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5C5C"/>
    <w:rsid w:val="007411B9"/>
    <w:rsid w:val="00780D95"/>
    <w:rsid w:val="00780DC7"/>
    <w:rsid w:val="007A0D55"/>
    <w:rsid w:val="007B3377"/>
    <w:rsid w:val="007E5F44"/>
    <w:rsid w:val="00821DE3"/>
    <w:rsid w:val="00846CE1"/>
    <w:rsid w:val="008A5B87"/>
    <w:rsid w:val="0090399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38A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9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5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4F37AF13E645C4918B74CB97F594BD"/>
        <w:category>
          <w:name w:val="General"/>
          <w:gallery w:val="placeholder"/>
        </w:category>
        <w:types>
          <w:type w:val="bbPlcHdr"/>
        </w:types>
        <w:behaviors>
          <w:behavior w:val="content"/>
        </w:behaviors>
        <w:guid w:val="{6DB45D00-014F-49D6-86A6-972D52B37647}"/>
      </w:docPartPr>
      <w:docPartBody>
        <w:p w:rsidR="00A77F9E" w:rsidRDefault="005B5C35">
          <w:pPr>
            <w:pStyle w:val="C94F37AF13E645C4918B74CB97F594BD"/>
          </w:pPr>
          <w:r w:rsidRPr="00CC586D">
            <w:rPr>
              <w:rStyle w:val="PlaceholderText"/>
              <w:b/>
              <w:color w:val="FFFFFF" w:themeColor="background1"/>
            </w:rPr>
            <w:t>[Salutation]</w:t>
          </w:r>
        </w:p>
      </w:docPartBody>
    </w:docPart>
    <w:docPart>
      <w:docPartPr>
        <w:name w:val="D0EFF64FB8954A7FBBBA8AA23513C482"/>
        <w:category>
          <w:name w:val="General"/>
          <w:gallery w:val="placeholder"/>
        </w:category>
        <w:types>
          <w:type w:val="bbPlcHdr"/>
        </w:types>
        <w:behaviors>
          <w:behavior w:val="content"/>
        </w:behaviors>
        <w:guid w:val="{7748C06D-9B9B-4788-AE2B-D837DAECFF8C}"/>
      </w:docPartPr>
      <w:docPartBody>
        <w:p w:rsidR="00A77F9E" w:rsidRDefault="005B5C35">
          <w:pPr>
            <w:pStyle w:val="D0EFF64FB8954A7FBBBA8AA23513C482"/>
          </w:pPr>
          <w:r>
            <w:rPr>
              <w:rStyle w:val="PlaceholderText"/>
            </w:rPr>
            <w:t>[First name]</w:t>
          </w:r>
        </w:p>
      </w:docPartBody>
    </w:docPart>
    <w:docPart>
      <w:docPartPr>
        <w:name w:val="FE9412F404A5466A91A826F692CE15CA"/>
        <w:category>
          <w:name w:val="General"/>
          <w:gallery w:val="placeholder"/>
        </w:category>
        <w:types>
          <w:type w:val="bbPlcHdr"/>
        </w:types>
        <w:behaviors>
          <w:behavior w:val="content"/>
        </w:behaviors>
        <w:guid w:val="{42ECECCF-7F16-4340-A9A7-24B690304DE7}"/>
      </w:docPartPr>
      <w:docPartBody>
        <w:p w:rsidR="00A77F9E" w:rsidRDefault="005B5C35">
          <w:pPr>
            <w:pStyle w:val="FE9412F404A5466A91A826F692CE15CA"/>
          </w:pPr>
          <w:r>
            <w:rPr>
              <w:rStyle w:val="PlaceholderText"/>
            </w:rPr>
            <w:t>[Middle name]</w:t>
          </w:r>
        </w:p>
      </w:docPartBody>
    </w:docPart>
    <w:docPart>
      <w:docPartPr>
        <w:name w:val="E2594CB07B9448F9AA4F8E8B7E29E9F7"/>
        <w:category>
          <w:name w:val="General"/>
          <w:gallery w:val="placeholder"/>
        </w:category>
        <w:types>
          <w:type w:val="bbPlcHdr"/>
        </w:types>
        <w:behaviors>
          <w:behavior w:val="content"/>
        </w:behaviors>
        <w:guid w:val="{7F27C66B-7B19-4C2B-A660-1C4AC937C1DB}"/>
      </w:docPartPr>
      <w:docPartBody>
        <w:p w:rsidR="00A77F9E" w:rsidRDefault="005B5C35">
          <w:pPr>
            <w:pStyle w:val="E2594CB07B9448F9AA4F8E8B7E29E9F7"/>
          </w:pPr>
          <w:r>
            <w:rPr>
              <w:rStyle w:val="PlaceholderText"/>
            </w:rPr>
            <w:t>[Last name]</w:t>
          </w:r>
        </w:p>
      </w:docPartBody>
    </w:docPart>
    <w:docPart>
      <w:docPartPr>
        <w:name w:val="82086FD541934C199E01B4E6D6CAE669"/>
        <w:category>
          <w:name w:val="General"/>
          <w:gallery w:val="placeholder"/>
        </w:category>
        <w:types>
          <w:type w:val="bbPlcHdr"/>
        </w:types>
        <w:behaviors>
          <w:behavior w:val="content"/>
        </w:behaviors>
        <w:guid w:val="{8E0BDDCA-7352-4878-90A2-6FA8346ECB49}"/>
      </w:docPartPr>
      <w:docPartBody>
        <w:p w:rsidR="00A77F9E" w:rsidRDefault="005B5C35">
          <w:pPr>
            <w:pStyle w:val="82086FD541934C199E01B4E6D6CAE669"/>
          </w:pPr>
          <w:r>
            <w:rPr>
              <w:rStyle w:val="PlaceholderText"/>
            </w:rPr>
            <w:t>[Enter your biography]</w:t>
          </w:r>
        </w:p>
      </w:docPartBody>
    </w:docPart>
    <w:docPart>
      <w:docPartPr>
        <w:name w:val="EDD6CEB204614BFBB377FE9592896D4B"/>
        <w:category>
          <w:name w:val="General"/>
          <w:gallery w:val="placeholder"/>
        </w:category>
        <w:types>
          <w:type w:val="bbPlcHdr"/>
        </w:types>
        <w:behaviors>
          <w:behavior w:val="content"/>
        </w:behaviors>
        <w:guid w:val="{4BDCF668-DC33-49CF-92A9-A4E4F426DA19}"/>
      </w:docPartPr>
      <w:docPartBody>
        <w:p w:rsidR="00A77F9E" w:rsidRDefault="005B5C35">
          <w:pPr>
            <w:pStyle w:val="EDD6CEB204614BFBB377FE9592896D4B"/>
          </w:pPr>
          <w:r>
            <w:rPr>
              <w:rStyle w:val="PlaceholderText"/>
            </w:rPr>
            <w:t>[Enter the institution with which you are affiliated]</w:t>
          </w:r>
        </w:p>
      </w:docPartBody>
    </w:docPart>
    <w:docPart>
      <w:docPartPr>
        <w:name w:val="3611B9E402B344DD9B211247948538C0"/>
        <w:category>
          <w:name w:val="General"/>
          <w:gallery w:val="placeholder"/>
        </w:category>
        <w:types>
          <w:type w:val="bbPlcHdr"/>
        </w:types>
        <w:behaviors>
          <w:behavior w:val="content"/>
        </w:behaviors>
        <w:guid w:val="{BA81C7E7-6EEA-4C4F-86D2-9B1CAFC36946}"/>
      </w:docPartPr>
      <w:docPartBody>
        <w:p w:rsidR="00A77F9E" w:rsidRDefault="005B5C35">
          <w:pPr>
            <w:pStyle w:val="3611B9E402B344DD9B211247948538C0"/>
          </w:pPr>
          <w:r w:rsidRPr="00EF74F7">
            <w:rPr>
              <w:b/>
              <w:color w:val="808080" w:themeColor="background1" w:themeShade="80"/>
            </w:rPr>
            <w:t>[Enter the headword for your article]</w:t>
          </w:r>
        </w:p>
      </w:docPartBody>
    </w:docPart>
    <w:docPart>
      <w:docPartPr>
        <w:name w:val="B0C93326B2024BABB292F5E6543BE2CC"/>
        <w:category>
          <w:name w:val="General"/>
          <w:gallery w:val="placeholder"/>
        </w:category>
        <w:types>
          <w:type w:val="bbPlcHdr"/>
        </w:types>
        <w:behaviors>
          <w:behavior w:val="content"/>
        </w:behaviors>
        <w:guid w:val="{5AE77997-0FFC-49AE-B972-9716E85F9BF8}"/>
      </w:docPartPr>
      <w:docPartBody>
        <w:p w:rsidR="00A77F9E" w:rsidRDefault="005B5C35">
          <w:pPr>
            <w:pStyle w:val="B0C93326B2024BABB292F5E6543BE2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893302F338E45E5B9FCA558357E5AFA"/>
        <w:category>
          <w:name w:val="General"/>
          <w:gallery w:val="placeholder"/>
        </w:category>
        <w:types>
          <w:type w:val="bbPlcHdr"/>
        </w:types>
        <w:behaviors>
          <w:behavior w:val="content"/>
        </w:behaviors>
        <w:guid w:val="{7A2CCE54-8211-41E9-A929-B42C429C4502}"/>
      </w:docPartPr>
      <w:docPartBody>
        <w:p w:rsidR="00A77F9E" w:rsidRDefault="005B5C35">
          <w:pPr>
            <w:pStyle w:val="6893302F338E45E5B9FCA558357E5A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4B9063C32D047919AE008322F00B80D"/>
        <w:category>
          <w:name w:val="General"/>
          <w:gallery w:val="placeholder"/>
        </w:category>
        <w:types>
          <w:type w:val="bbPlcHdr"/>
        </w:types>
        <w:behaviors>
          <w:behavior w:val="content"/>
        </w:behaviors>
        <w:guid w:val="{269D4DEF-5394-4F18-AB7C-0DF8DE7F672E}"/>
      </w:docPartPr>
      <w:docPartBody>
        <w:p w:rsidR="00A77F9E" w:rsidRDefault="005B5C35">
          <w:pPr>
            <w:pStyle w:val="24B9063C32D047919AE008322F00B8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3E0467DCB346118A6F3110F3EC64E7"/>
        <w:category>
          <w:name w:val="General"/>
          <w:gallery w:val="placeholder"/>
        </w:category>
        <w:types>
          <w:type w:val="bbPlcHdr"/>
        </w:types>
        <w:behaviors>
          <w:behavior w:val="content"/>
        </w:behaviors>
        <w:guid w:val="{B5523762-9C87-4E10-9198-0C2CB0E3475C}"/>
      </w:docPartPr>
      <w:docPartBody>
        <w:p w:rsidR="00A77F9E" w:rsidRDefault="005B5C35">
          <w:pPr>
            <w:pStyle w:val="F23E0467DCB346118A6F3110F3EC64E7"/>
          </w:pPr>
          <w:r>
            <w:rPr>
              <w:rStyle w:val="PlaceholderText"/>
            </w:rPr>
            <w:t>[Enter citations for further reading here]</w:t>
          </w:r>
        </w:p>
      </w:docPartBody>
    </w:docPart>
    <w:docPart>
      <w:docPartPr>
        <w:name w:val="CBBD8F189235EA4FB771F2FE37E7FCD5"/>
        <w:category>
          <w:name w:val="General"/>
          <w:gallery w:val="placeholder"/>
        </w:category>
        <w:types>
          <w:type w:val="bbPlcHdr"/>
        </w:types>
        <w:behaviors>
          <w:behavior w:val="content"/>
        </w:behaviors>
        <w:guid w:val="{B120611D-24B3-F04E-BBBA-9CB23F9C12C4}"/>
      </w:docPartPr>
      <w:docPartBody>
        <w:p w:rsidR="00000000" w:rsidRDefault="00A77F9E" w:rsidP="00A77F9E">
          <w:pPr>
            <w:pStyle w:val="CBBD8F189235EA4FB771F2FE37E7FCD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C35"/>
    <w:rsid w:val="005B5C35"/>
    <w:rsid w:val="00A77F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7F9E"/>
    <w:rPr>
      <w:color w:val="808080"/>
    </w:rPr>
  </w:style>
  <w:style w:type="paragraph" w:customStyle="1" w:styleId="C94F37AF13E645C4918B74CB97F594BD">
    <w:name w:val="C94F37AF13E645C4918B74CB97F594BD"/>
  </w:style>
  <w:style w:type="paragraph" w:customStyle="1" w:styleId="D0EFF64FB8954A7FBBBA8AA23513C482">
    <w:name w:val="D0EFF64FB8954A7FBBBA8AA23513C482"/>
  </w:style>
  <w:style w:type="paragraph" w:customStyle="1" w:styleId="FE9412F404A5466A91A826F692CE15CA">
    <w:name w:val="FE9412F404A5466A91A826F692CE15CA"/>
  </w:style>
  <w:style w:type="paragraph" w:customStyle="1" w:styleId="E2594CB07B9448F9AA4F8E8B7E29E9F7">
    <w:name w:val="E2594CB07B9448F9AA4F8E8B7E29E9F7"/>
  </w:style>
  <w:style w:type="paragraph" w:customStyle="1" w:styleId="82086FD541934C199E01B4E6D6CAE669">
    <w:name w:val="82086FD541934C199E01B4E6D6CAE669"/>
  </w:style>
  <w:style w:type="paragraph" w:customStyle="1" w:styleId="EDD6CEB204614BFBB377FE9592896D4B">
    <w:name w:val="EDD6CEB204614BFBB377FE9592896D4B"/>
  </w:style>
  <w:style w:type="paragraph" w:customStyle="1" w:styleId="3611B9E402B344DD9B211247948538C0">
    <w:name w:val="3611B9E402B344DD9B211247948538C0"/>
  </w:style>
  <w:style w:type="paragraph" w:customStyle="1" w:styleId="B0C93326B2024BABB292F5E6543BE2CC">
    <w:name w:val="B0C93326B2024BABB292F5E6543BE2CC"/>
  </w:style>
  <w:style w:type="paragraph" w:customStyle="1" w:styleId="6893302F338E45E5B9FCA558357E5AFA">
    <w:name w:val="6893302F338E45E5B9FCA558357E5AFA"/>
  </w:style>
  <w:style w:type="paragraph" w:customStyle="1" w:styleId="24B9063C32D047919AE008322F00B80D">
    <w:name w:val="24B9063C32D047919AE008322F00B80D"/>
  </w:style>
  <w:style w:type="paragraph" w:customStyle="1" w:styleId="F23E0467DCB346118A6F3110F3EC64E7">
    <w:name w:val="F23E0467DCB346118A6F3110F3EC64E7"/>
  </w:style>
  <w:style w:type="paragraph" w:customStyle="1" w:styleId="CBBD8F189235EA4FB771F2FE37E7FCD5">
    <w:name w:val="CBBD8F189235EA4FB771F2FE37E7FCD5"/>
    <w:rsid w:val="00A77F9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7F9E"/>
    <w:rPr>
      <w:color w:val="808080"/>
    </w:rPr>
  </w:style>
  <w:style w:type="paragraph" w:customStyle="1" w:styleId="C94F37AF13E645C4918B74CB97F594BD">
    <w:name w:val="C94F37AF13E645C4918B74CB97F594BD"/>
  </w:style>
  <w:style w:type="paragraph" w:customStyle="1" w:styleId="D0EFF64FB8954A7FBBBA8AA23513C482">
    <w:name w:val="D0EFF64FB8954A7FBBBA8AA23513C482"/>
  </w:style>
  <w:style w:type="paragraph" w:customStyle="1" w:styleId="FE9412F404A5466A91A826F692CE15CA">
    <w:name w:val="FE9412F404A5466A91A826F692CE15CA"/>
  </w:style>
  <w:style w:type="paragraph" w:customStyle="1" w:styleId="E2594CB07B9448F9AA4F8E8B7E29E9F7">
    <w:name w:val="E2594CB07B9448F9AA4F8E8B7E29E9F7"/>
  </w:style>
  <w:style w:type="paragraph" w:customStyle="1" w:styleId="82086FD541934C199E01B4E6D6CAE669">
    <w:name w:val="82086FD541934C199E01B4E6D6CAE669"/>
  </w:style>
  <w:style w:type="paragraph" w:customStyle="1" w:styleId="EDD6CEB204614BFBB377FE9592896D4B">
    <w:name w:val="EDD6CEB204614BFBB377FE9592896D4B"/>
  </w:style>
  <w:style w:type="paragraph" w:customStyle="1" w:styleId="3611B9E402B344DD9B211247948538C0">
    <w:name w:val="3611B9E402B344DD9B211247948538C0"/>
  </w:style>
  <w:style w:type="paragraph" w:customStyle="1" w:styleId="B0C93326B2024BABB292F5E6543BE2CC">
    <w:name w:val="B0C93326B2024BABB292F5E6543BE2CC"/>
  </w:style>
  <w:style w:type="paragraph" w:customStyle="1" w:styleId="6893302F338E45E5B9FCA558357E5AFA">
    <w:name w:val="6893302F338E45E5B9FCA558357E5AFA"/>
  </w:style>
  <w:style w:type="paragraph" w:customStyle="1" w:styleId="24B9063C32D047919AE008322F00B80D">
    <w:name w:val="24B9063C32D047919AE008322F00B80D"/>
  </w:style>
  <w:style w:type="paragraph" w:customStyle="1" w:styleId="F23E0467DCB346118A6F3110F3EC64E7">
    <w:name w:val="F23E0467DCB346118A6F3110F3EC64E7"/>
  </w:style>
  <w:style w:type="paragraph" w:customStyle="1" w:styleId="CBBD8F189235EA4FB771F2FE37E7FCD5">
    <w:name w:val="CBBD8F189235EA4FB771F2FE37E7FCD5"/>
    <w:rsid w:val="00A77F9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\Users\ADMIN\Desktop\Template backup.dotx</Template>
  <TotalTime>12</TotalTime>
  <Pages>2</Pages>
  <Words>649</Words>
  <Characters>3702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3</cp:revision>
  <dcterms:created xsi:type="dcterms:W3CDTF">2015-01-31T06:06:00Z</dcterms:created>
  <dcterms:modified xsi:type="dcterms:W3CDTF">2015-02-01T17:27:00Z</dcterms:modified>
</cp:coreProperties>
</file>