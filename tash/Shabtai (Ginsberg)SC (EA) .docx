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7849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D523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8E8A5179C810448394E57E3CE2B7A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AB3FA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3E365A507FAE14BA83691413156E2D2"/>
            </w:placeholder>
            <w:text/>
          </w:sdtPr>
          <w:sdtEndPr/>
          <w:sdtContent>
            <w:tc>
              <w:tcPr>
                <w:tcW w:w="2073" w:type="dxa"/>
              </w:tcPr>
              <w:p w14:paraId="759FAE57" w14:textId="77777777" w:rsidR="00B574C9" w:rsidRDefault="00AF3C0C" w:rsidP="00091566">
                <w:proofErr w:type="spellStart"/>
                <w:r>
                  <w:t>Shai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C034D10755542A164B111C78F2E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F0258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5CBDAA173FDAA4C9FA6074BFC49FF4B"/>
            </w:placeholder>
            <w:text/>
          </w:sdtPr>
          <w:sdtEndPr/>
          <w:sdtContent>
            <w:tc>
              <w:tcPr>
                <w:tcW w:w="2642" w:type="dxa"/>
              </w:tcPr>
              <w:p w14:paraId="5CDBC743" w14:textId="77777777" w:rsidR="00B574C9" w:rsidRDefault="00AF3C0C" w:rsidP="00AF3C0C">
                <w:r w:rsidRPr="00091566">
                  <w:t>Ginsburg</w:t>
                </w:r>
              </w:p>
            </w:tc>
          </w:sdtContent>
        </w:sdt>
      </w:tr>
      <w:tr w:rsidR="00B574C9" w14:paraId="29222F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B33B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F3E8542361D94182CA51E25120F4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D65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7EA2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8247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11805275654AB438A6608C193B327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3EAEC78" w14:textId="6702F97F" w:rsidR="00B574C9" w:rsidRDefault="00DD2252" w:rsidP="00DD2252">
                <w:r>
                  <w:t>Duke University</w:t>
                </w:r>
              </w:p>
            </w:tc>
          </w:sdtContent>
        </w:sdt>
      </w:tr>
    </w:tbl>
    <w:p w14:paraId="031F242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3BA7F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BAED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4EDD33" w14:textId="77777777" w:rsidTr="003F0D73">
        <w:sdt>
          <w:sdtPr>
            <w:alias w:val="Article headword"/>
            <w:tag w:val="articleHeadword"/>
            <w:id w:val="-361440020"/>
            <w:placeholder>
              <w:docPart w:val="0D41CF17633D39419114699705CE1D3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A8659C" w14:textId="77777777" w:rsidR="003F0D73" w:rsidRPr="00FB589A" w:rsidRDefault="00AF3C0C" w:rsidP="00AF3C0C">
                <w:pPr>
                  <w:rPr>
                    <w:b/>
                  </w:rPr>
                </w:pPr>
                <w:proofErr w:type="spellStart"/>
                <w:r w:rsidRPr="00DD2252">
                  <w:t>Shabtai</w:t>
                </w:r>
                <w:proofErr w:type="spellEnd"/>
                <w:r w:rsidRPr="00DD2252">
                  <w:t>, Yaakov</w:t>
                </w:r>
              </w:p>
            </w:tc>
          </w:sdtContent>
        </w:sdt>
      </w:tr>
      <w:tr w:rsidR="00464699" w14:paraId="06DF2C9E" w14:textId="77777777" w:rsidTr="007821B0">
        <w:sdt>
          <w:sdtPr>
            <w:alias w:val="Variant headwords"/>
            <w:tag w:val="variantHeadwords"/>
            <w:id w:val="173464402"/>
            <w:placeholder>
              <w:docPart w:val="3BC00FA9105B154DB58545345B695F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88CAF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639A2B" w14:textId="77777777" w:rsidTr="003F0D73">
        <w:sdt>
          <w:sdtPr>
            <w:alias w:val="Abstract"/>
            <w:tag w:val="abstract"/>
            <w:id w:val="-635871867"/>
            <w:placeholder>
              <w:docPart w:val="5986655DB44BE146971754360E9799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BF566E" w14:textId="73047B1C" w:rsidR="00E85A05" w:rsidRPr="009D2844" w:rsidRDefault="00DD2252" w:rsidP="00DD2252">
                <w:pPr>
                  <w:rPr>
                    <w:lang w:bidi="he-IL"/>
                  </w:rPr>
                </w:pPr>
                <w:sdt>
                  <w:sdtPr>
                    <w:alias w:val="Abstract"/>
                    <w:tag w:val="abstract"/>
                    <w:id w:val="205079452"/>
                    <w:placeholder>
                      <w:docPart w:val="DDD04AF777130B47A3E6D41DFA5EFF70"/>
                    </w:placeholder>
                  </w:sdtPr>
                  <w:sdtContent>
                    <w:r w:rsidRPr="009D2844">
                      <w:t xml:space="preserve">An Israeli Hebrew author, playwright, lyricist, and translator, Yaakov </w:t>
                    </w:r>
                    <w:proofErr w:type="spellStart"/>
                    <w:r w:rsidRPr="009D2844">
                      <w:t>Shabtai</w:t>
                    </w:r>
                    <w:proofErr w:type="spellEnd"/>
                    <w:r w:rsidRPr="009D2844">
                      <w:t xml:space="preserve"> was born in Tel Aviv. </w:t>
                    </w:r>
                    <w:proofErr w:type="spellStart"/>
                    <w:r w:rsidRPr="009D2844">
                      <w:rPr>
                        <w:lang w:bidi="he-IL"/>
                      </w:rPr>
                      <w:t>Sha</w:t>
                    </w:r>
                    <w:r>
                      <w:rPr>
                        <w:lang w:bidi="he-IL"/>
                      </w:rPr>
                      <w:t>btai</w:t>
                    </w:r>
                    <w:proofErr w:type="spellEnd"/>
                    <w:r>
                      <w:rPr>
                        <w:lang w:bidi="he-IL"/>
                      </w:rPr>
                      <w:t xml:space="preserve"> began translating plays and</w:t>
                    </w:r>
                    <w:r w:rsidRPr="009D2844">
                      <w:rPr>
                        <w:lang w:bidi="he-IL"/>
                      </w:rPr>
                      <w:t xml:space="preserve"> writing lyrics and original plays </w:t>
                    </w:r>
                    <w:r>
                      <w:rPr>
                        <w:lang w:bidi="he-IL"/>
                      </w:rPr>
                      <w:t>following</w:t>
                    </w:r>
                    <w:r w:rsidRPr="009D2844">
                      <w:rPr>
                        <w:lang w:bidi="he-IL"/>
                      </w:rPr>
                      <w:t xml:space="preserve"> his military service</w:t>
                    </w:r>
                    <w:r>
                      <w:rPr>
                        <w:lang w:bidi="he-IL"/>
                      </w:rPr>
                      <w:t>,</w:t>
                    </w:r>
                    <w:r w:rsidRPr="009D2844">
                      <w:rPr>
                        <w:lang w:bidi="he-IL"/>
                      </w:rPr>
                      <w:t xml:space="preserve"> when he lived in a kibbutz.</w:t>
                    </w:r>
                  </w:sdtContent>
                </w:sdt>
                <w:r>
                  <w:t xml:space="preserve"> </w:t>
                </w:r>
                <w:r w:rsidRPr="009D2844">
                  <w:rPr>
                    <w:lang w:bidi="he-IL"/>
                  </w:rPr>
                  <w:t xml:space="preserve">In 1967, he moved back to Tel Aviv to dedicate himself to writing. In 1972, </w:t>
                </w:r>
                <w:proofErr w:type="gramStart"/>
                <w:r w:rsidRPr="009D2844">
                  <w:rPr>
                    <w:lang w:bidi="he-IL"/>
                  </w:rPr>
                  <w:t xml:space="preserve">a collection of his short stories </w:t>
                </w:r>
                <w:r>
                  <w:rPr>
                    <w:lang w:bidi="he-IL"/>
                  </w:rPr>
                  <w:t>were</w:t>
                </w:r>
                <w:proofErr w:type="gramEnd"/>
                <w:r>
                  <w:rPr>
                    <w:lang w:bidi="he-IL"/>
                  </w:rPr>
                  <w:t xml:space="preserve"> published</w:t>
                </w:r>
                <w:r w:rsidRPr="009D2844">
                  <w:rPr>
                    <w:lang w:bidi="he-IL"/>
                  </w:rPr>
                  <w:t xml:space="preserve">. Both his plays and short fiction received mixed reviews at the time of their original publication. In 1977,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published his first novel, </w:t>
                </w:r>
                <w:proofErr w:type="spellStart"/>
                <w:r w:rsidRPr="009D2844">
                  <w:rPr>
                    <w:i/>
                    <w:lang w:bidi="he-IL"/>
                  </w:rPr>
                  <w:t>Zikhron</w:t>
                </w:r>
                <w:proofErr w:type="spellEnd"/>
                <w:r w:rsidRPr="009D2844">
                  <w:rPr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i/>
                    <w:lang w:bidi="he-IL"/>
                  </w:rPr>
                  <w:t>Dvarim</w:t>
                </w:r>
                <w:proofErr w:type="spellEnd"/>
                <w:r w:rsidRPr="009D2844">
                  <w:rPr>
                    <w:lang w:bidi="he-IL"/>
                  </w:rPr>
                  <w:t xml:space="preserve"> [</w:t>
                </w:r>
                <w:r w:rsidRPr="009D2844">
                  <w:rPr>
                    <w:i/>
                    <w:lang w:bidi="he-IL"/>
                  </w:rPr>
                  <w:t>Past Continuou</w:t>
                </w:r>
                <w:r w:rsidRPr="009D2844">
                  <w:rPr>
                    <w:lang w:bidi="he-IL"/>
                  </w:rPr>
                  <w:t>s]</w:t>
                </w:r>
                <w:r>
                  <w:rPr>
                    <w:lang w:bidi="he-IL"/>
                  </w:rPr>
                  <w:t>, which was immediately recognis</w:t>
                </w:r>
                <w:r w:rsidRPr="009D2844">
                  <w:rPr>
                    <w:lang w:bidi="he-IL"/>
                  </w:rPr>
                  <w:t xml:space="preserve">ed as a unique literary achievement and as one of the most significant works of modern Hebrew literature.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died in 1981 of heart failure. His second novel, </w:t>
                </w:r>
                <w:proofErr w:type="spellStart"/>
                <w:r w:rsidRPr="009D2844">
                  <w:rPr>
                    <w:i/>
                    <w:lang w:bidi="he-IL"/>
                  </w:rPr>
                  <w:t>Sof</w:t>
                </w:r>
                <w:proofErr w:type="spellEnd"/>
                <w:r w:rsidRPr="009D2844">
                  <w:rPr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i/>
                    <w:lang w:bidi="he-IL"/>
                  </w:rPr>
                  <w:t>Davar</w:t>
                </w:r>
                <w:proofErr w:type="spellEnd"/>
                <w:r w:rsidRPr="009D2844">
                  <w:rPr>
                    <w:lang w:bidi="he-IL"/>
                  </w:rPr>
                  <w:t xml:space="preserve"> [</w:t>
                </w:r>
                <w:r w:rsidRPr="009D2844">
                  <w:rPr>
                    <w:i/>
                    <w:lang w:bidi="he-IL"/>
                  </w:rPr>
                  <w:t>Past Perfect</w:t>
                </w:r>
                <w:r w:rsidRPr="009D2844">
                  <w:rPr>
                    <w:lang w:bidi="he-IL"/>
                  </w:rPr>
                  <w:t xml:space="preserve">], edited jointly by his widow, Edna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, and by the literary critic Dan </w:t>
                </w:r>
                <w:proofErr w:type="spellStart"/>
                <w:r w:rsidRPr="009D2844">
                  <w:rPr>
                    <w:lang w:bidi="he-IL"/>
                  </w:rPr>
                  <w:t>Miron</w:t>
                </w:r>
                <w:proofErr w:type="spellEnd"/>
                <w:r w:rsidRPr="009D2844">
                  <w:rPr>
                    <w:lang w:bidi="he-IL"/>
                  </w:rPr>
                  <w:t>, was published posthumously in 1984</w:t>
                </w:r>
                <w:r>
                  <w:rPr>
                    <w:lang w:bidi="he-IL"/>
                  </w:rPr>
                  <w:t xml:space="preserve"> to great critical acclaim</w:t>
                </w:r>
                <w:r w:rsidRPr="009D2844">
                  <w:rPr>
                    <w:lang w:bidi="he-IL"/>
                  </w:rPr>
                  <w:t xml:space="preserve">. </w:t>
                </w:r>
              </w:p>
            </w:tc>
          </w:sdtContent>
        </w:sdt>
      </w:tr>
      <w:tr w:rsidR="003F0D73" w14:paraId="14B84AE4" w14:textId="77777777" w:rsidTr="003F0D73">
        <w:sdt>
          <w:sdtPr>
            <w:alias w:val="Article text"/>
            <w:tag w:val="articleText"/>
            <w:id w:val="634067588"/>
            <w:placeholder>
              <w:docPart w:val="9B08D755E2A896479AEAB10C74F75F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1E4626" w14:textId="4AEFD4B6" w:rsidR="00AF3C0C" w:rsidRPr="009D2844" w:rsidRDefault="00DD2252" w:rsidP="00091566">
                <w:pPr>
                  <w:rPr>
                    <w:lang w:bidi="he-IL"/>
                  </w:rPr>
                </w:pPr>
                <w:sdt>
                  <w:sdtPr>
                    <w:alias w:val="Abstract"/>
                    <w:tag w:val="abstract"/>
                    <w:id w:val="1264570002"/>
                    <w:placeholder>
                      <w:docPart w:val="18933BE5B2927846AD2D4679606F216D"/>
                    </w:placeholder>
                  </w:sdtPr>
                  <w:sdtContent>
                    <w:r w:rsidRPr="009D2844">
                      <w:t xml:space="preserve">An Israeli Hebrew author, playwright, lyricist, and translator, Yaakov </w:t>
                    </w:r>
                    <w:proofErr w:type="spellStart"/>
                    <w:r w:rsidRPr="009D2844">
                      <w:t>Shabtai</w:t>
                    </w:r>
                    <w:proofErr w:type="spellEnd"/>
                    <w:r w:rsidRPr="009D2844">
                      <w:t xml:space="preserve"> was born in Tel Aviv. </w:t>
                    </w:r>
                    <w:proofErr w:type="spellStart"/>
                    <w:r w:rsidRPr="009D2844">
                      <w:rPr>
                        <w:lang w:bidi="he-IL"/>
                      </w:rPr>
                      <w:t>Sha</w:t>
                    </w:r>
                    <w:r>
                      <w:rPr>
                        <w:lang w:bidi="he-IL"/>
                      </w:rPr>
                      <w:t>btai</w:t>
                    </w:r>
                    <w:proofErr w:type="spellEnd"/>
                    <w:r>
                      <w:rPr>
                        <w:lang w:bidi="he-IL"/>
                      </w:rPr>
                      <w:t xml:space="preserve"> began translating plays and</w:t>
                    </w:r>
                    <w:r w:rsidRPr="009D2844">
                      <w:rPr>
                        <w:lang w:bidi="he-IL"/>
                      </w:rPr>
                      <w:t xml:space="preserve"> writing lyrics and original plays </w:t>
                    </w:r>
                    <w:r>
                      <w:rPr>
                        <w:lang w:bidi="he-IL"/>
                      </w:rPr>
                      <w:t>following</w:t>
                    </w:r>
                    <w:r w:rsidRPr="009D2844">
                      <w:rPr>
                        <w:lang w:bidi="he-IL"/>
                      </w:rPr>
                      <w:t xml:space="preserve"> his military service</w:t>
                    </w:r>
                    <w:r>
                      <w:rPr>
                        <w:lang w:bidi="he-IL"/>
                      </w:rPr>
                      <w:t>,</w:t>
                    </w:r>
                    <w:r w:rsidRPr="009D2844">
                      <w:rPr>
                        <w:lang w:bidi="he-IL"/>
                      </w:rPr>
                      <w:t xml:space="preserve"> when he lived in a kibbutz.</w:t>
                    </w:r>
                  </w:sdtContent>
                </w:sdt>
                <w:r>
                  <w:t xml:space="preserve"> </w:t>
                </w:r>
                <w:r w:rsidR="00AF3C0C" w:rsidRPr="009D2844">
                  <w:rPr>
                    <w:lang w:bidi="he-IL"/>
                  </w:rPr>
                  <w:t xml:space="preserve">In 1967, he moved back to Tel Aviv to dedicate himself to writing. In 1972, </w:t>
                </w:r>
                <w:proofErr w:type="gramStart"/>
                <w:r w:rsidR="00AF3C0C" w:rsidRPr="009D2844">
                  <w:rPr>
                    <w:lang w:bidi="he-IL"/>
                  </w:rPr>
                  <w:t xml:space="preserve">a collection of his short stories </w:t>
                </w:r>
                <w:r>
                  <w:rPr>
                    <w:lang w:bidi="he-IL"/>
                  </w:rPr>
                  <w:t>were</w:t>
                </w:r>
                <w:proofErr w:type="gramEnd"/>
                <w:r>
                  <w:rPr>
                    <w:lang w:bidi="he-IL"/>
                  </w:rPr>
                  <w:t xml:space="preserve"> published</w:t>
                </w:r>
                <w:r w:rsidR="00AF3C0C" w:rsidRPr="009D2844">
                  <w:rPr>
                    <w:lang w:bidi="he-IL"/>
                  </w:rPr>
                  <w:t xml:space="preserve">. Both his plays and short fiction received mixed reviews at the time of their original publication. In 1977, </w:t>
                </w:r>
                <w:proofErr w:type="spellStart"/>
                <w:r w:rsidR="00AF3C0C" w:rsidRPr="009D2844">
                  <w:rPr>
                    <w:lang w:bidi="he-IL"/>
                  </w:rPr>
                  <w:t>Shabtai</w:t>
                </w:r>
                <w:proofErr w:type="spellEnd"/>
                <w:r w:rsidR="00AF3C0C" w:rsidRPr="009D2844">
                  <w:rPr>
                    <w:lang w:bidi="he-IL"/>
                  </w:rPr>
                  <w:t xml:space="preserve"> published his first novel, </w:t>
                </w:r>
                <w:proofErr w:type="spellStart"/>
                <w:r w:rsidR="00AF3C0C" w:rsidRPr="009D2844">
                  <w:rPr>
                    <w:i/>
                    <w:lang w:bidi="he-IL"/>
                  </w:rPr>
                  <w:t>Zikhron</w:t>
                </w:r>
                <w:proofErr w:type="spellEnd"/>
                <w:r w:rsidR="00AF3C0C" w:rsidRPr="009D2844">
                  <w:rPr>
                    <w:i/>
                    <w:lang w:bidi="he-IL"/>
                  </w:rPr>
                  <w:t xml:space="preserve"> </w:t>
                </w:r>
                <w:proofErr w:type="spellStart"/>
                <w:r w:rsidR="00AF3C0C" w:rsidRPr="009D2844">
                  <w:rPr>
                    <w:i/>
                    <w:lang w:bidi="he-IL"/>
                  </w:rPr>
                  <w:t>Dvarim</w:t>
                </w:r>
                <w:proofErr w:type="spellEnd"/>
                <w:r w:rsidR="00AF3C0C" w:rsidRPr="009D2844">
                  <w:rPr>
                    <w:lang w:bidi="he-IL"/>
                  </w:rPr>
                  <w:t xml:space="preserve"> [</w:t>
                </w:r>
                <w:r w:rsidR="00AF3C0C" w:rsidRPr="009D2844">
                  <w:rPr>
                    <w:i/>
                    <w:lang w:bidi="he-IL"/>
                  </w:rPr>
                  <w:t>Past Continuou</w:t>
                </w:r>
                <w:r w:rsidR="00AF3C0C" w:rsidRPr="009D2844">
                  <w:rPr>
                    <w:lang w:bidi="he-IL"/>
                  </w:rPr>
                  <w:t>s]</w:t>
                </w:r>
                <w:r>
                  <w:rPr>
                    <w:lang w:bidi="he-IL"/>
                  </w:rPr>
                  <w:t>, which was immediately recognis</w:t>
                </w:r>
                <w:r w:rsidR="00AF3C0C" w:rsidRPr="009D2844">
                  <w:rPr>
                    <w:lang w:bidi="he-IL"/>
                  </w:rPr>
                  <w:t xml:space="preserve">ed as a unique literary achievement and as one of the most significant works of modern Hebrew literature. </w:t>
                </w:r>
                <w:proofErr w:type="spellStart"/>
                <w:r w:rsidR="00AF3C0C" w:rsidRPr="009D2844">
                  <w:rPr>
                    <w:lang w:bidi="he-IL"/>
                  </w:rPr>
                  <w:t>Shabtai</w:t>
                </w:r>
                <w:proofErr w:type="spellEnd"/>
                <w:r w:rsidR="00AF3C0C" w:rsidRPr="009D2844">
                  <w:rPr>
                    <w:lang w:bidi="he-IL"/>
                  </w:rPr>
                  <w:t xml:space="preserve"> died in 1981 of heart failure. His second novel, </w:t>
                </w:r>
                <w:proofErr w:type="spellStart"/>
                <w:r w:rsidR="00AF3C0C" w:rsidRPr="009D2844">
                  <w:rPr>
                    <w:i/>
                    <w:lang w:bidi="he-IL"/>
                  </w:rPr>
                  <w:t>Sof</w:t>
                </w:r>
                <w:proofErr w:type="spellEnd"/>
                <w:r w:rsidR="00AF3C0C" w:rsidRPr="009D2844">
                  <w:rPr>
                    <w:i/>
                    <w:lang w:bidi="he-IL"/>
                  </w:rPr>
                  <w:t xml:space="preserve"> </w:t>
                </w:r>
                <w:bookmarkStart w:id="0" w:name="_GoBack"/>
                <w:bookmarkEnd w:id="0"/>
                <w:proofErr w:type="spellStart"/>
                <w:r w:rsidR="00AF3C0C" w:rsidRPr="009D2844">
                  <w:rPr>
                    <w:i/>
                    <w:lang w:bidi="he-IL"/>
                  </w:rPr>
                  <w:t>Davar</w:t>
                </w:r>
                <w:proofErr w:type="spellEnd"/>
                <w:r w:rsidR="00AF3C0C" w:rsidRPr="009D2844">
                  <w:rPr>
                    <w:lang w:bidi="he-IL"/>
                  </w:rPr>
                  <w:t xml:space="preserve"> [</w:t>
                </w:r>
                <w:r w:rsidR="00AF3C0C" w:rsidRPr="009D2844">
                  <w:rPr>
                    <w:i/>
                    <w:lang w:bidi="he-IL"/>
                  </w:rPr>
                  <w:t>Past Perfect</w:t>
                </w:r>
                <w:r w:rsidR="00AF3C0C" w:rsidRPr="009D2844">
                  <w:rPr>
                    <w:lang w:bidi="he-IL"/>
                  </w:rPr>
                  <w:t xml:space="preserve">], edited jointly by his widow, Edna </w:t>
                </w:r>
                <w:proofErr w:type="spellStart"/>
                <w:r w:rsidR="00AF3C0C" w:rsidRPr="009D2844">
                  <w:rPr>
                    <w:lang w:bidi="he-IL"/>
                  </w:rPr>
                  <w:t>Shabtai</w:t>
                </w:r>
                <w:proofErr w:type="spellEnd"/>
                <w:r w:rsidR="00AF3C0C" w:rsidRPr="009D2844">
                  <w:rPr>
                    <w:lang w:bidi="he-IL"/>
                  </w:rPr>
                  <w:t xml:space="preserve">, and by the literary critic Dan </w:t>
                </w:r>
                <w:proofErr w:type="spellStart"/>
                <w:r w:rsidR="00AF3C0C" w:rsidRPr="009D2844">
                  <w:rPr>
                    <w:lang w:bidi="he-IL"/>
                  </w:rPr>
                  <w:t>Miron</w:t>
                </w:r>
                <w:proofErr w:type="spellEnd"/>
                <w:r w:rsidR="00AF3C0C" w:rsidRPr="009D2844">
                  <w:rPr>
                    <w:lang w:bidi="he-IL"/>
                  </w:rPr>
                  <w:t>, was published posthumously</w:t>
                </w:r>
                <w:r w:rsidR="00F46D0B">
                  <w:rPr>
                    <w:lang w:bidi="he-IL"/>
                  </w:rPr>
                  <w:t xml:space="preserve"> in 1984</w:t>
                </w:r>
                <w:r w:rsidR="00AF3C0C" w:rsidRPr="009D2844">
                  <w:rPr>
                    <w:lang w:bidi="he-IL"/>
                  </w:rPr>
                  <w:t xml:space="preserve"> </w:t>
                </w:r>
                <w:r>
                  <w:rPr>
                    <w:lang w:bidi="he-IL"/>
                  </w:rPr>
                  <w:t>to great critical acclaim</w:t>
                </w:r>
                <w:r w:rsidR="00AF3C0C" w:rsidRPr="009D2844">
                  <w:rPr>
                    <w:lang w:bidi="he-IL"/>
                  </w:rPr>
                  <w:t xml:space="preserve">. </w:t>
                </w:r>
              </w:p>
              <w:p w14:paraId="6D761A89" w14:textId="77777777" w:rsidR="00AF3C0C" w:rsidRPr="009D2844" w:rsidRDefault="00AF3C0C" w:rsidP="00091566">
                <w:pPr>
                  <w:rPr>
                    <w:lang w:bidi="he-IL"/>
                  </w:rPr>
                </w:pPr>
              </w:p>
              <w:p w14:paraId="66E4E7D6" w14:textId="54D4AA8B" w:rsidR="00AF3C0C" w:rsidRPr="009D2844" w:rsidRDefault="00AF3C0C" w:rsidP="00091566">
                <w:pPr>
                  <w:rPr>
                    <w:lang w:bidi="he-IL"/>
                  </w:rPr>
                </w:pP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prose has clear spatial, temporal, and social coordinates. But</w:t>
                </w:r>
                <w:r w:rsidR="00DD2252">
                  <w:rPr>
                    <w:lang w:bidi="he-IL"/>
                  </w:rPr>
                  <w:t xml:space="preserve"> for a few exceptions, his works</w:t>
                </w:r>
                <w:r w:rsidRPr="009D2844">
                  <w:rPr>
                    <w:lang w:bidi="he-IL"/>
                  </w:rPr>
                  <w:t xml:space="preserve"> takes place in what is today the cultural centre of Tel Aviv. His novels are </w:t>
                </w:r>
                <w:r w:rsidR="006509D4">
                  <w:rPr>
                    <w:lang w:bidi="he-IL"/>
                  </w:rPr>
                  <w:t xml:space="preserve">set </w:t>
                </w:r>
                <w:r w:rsidRPr="009D2844">
                  <w:rPr>
                    <w:lang w:bidi="he-IL"/>
                  </w:rPr>
                  <w:t>mo</w:t>
                </w:r>
                <w:r w:rsidR="00DD2252">
                  <w:rPr>
                    <w:lang w:bidi="he-IL"/>
                  </w:rPr>
                  <w:t xml:space="preserve">stly in the 1930s and 1940s and </w:t>
                </w:r>
                <w:r w:rsidRPr="009D2844">
                  <w:rPr>
                    <w:lang w:bidi="he-IL"/>
                  </w:rPr>
                  <w:t>the late 1960s through the 1970s, and feature characters who</w:t>
                </w:r>
                <w:r w:rsidR="00DD2252">
                  <w:rPr>
                    <w:lang w:bidi="he-IL"/>
                  </w:rPr>
                  <w:t xml:space="preserve"> have</w:t>
                </w:r>
                <w:r w:rsidRPr="009D2844">
                  <w:rPr>
                    <w:lang w:bidi="he-IL"/>
                  </w:rPr>
                  <w:t xml:space="preserve"> emigrate</w:t>
                </w:r>
                <w:r w:rsidR="00DD2252">
                  <w:rPr>
                    <w:lang w:bidi="he-IL"/>
                  </w:rPr>
                  <w:t>d</w:t>
                </w:r>
                <w:r w:rsidRPr="009D2844">
                  <w:rPr>
                    <w:lang w:bidi="he-IL"/>
                  </w:rPr>
                  <w:t xml:space="preserve"> from Eastern Europe to Palestine in the 1920s. In Palestine</w:t>
                </w:r>
                <w:r w:rsidR="008D6571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</w:t>
                </w:r>
                <w:proofErr w:type="spellStart"/>
                <w:r w:rsidR="00DD2252">
                  <w:rPr>
                    <w:lang w:bidi="he-IL"/>
                  </w:rPr>
                  <w:t>Shabatai’s</w:t>
                </w:r>
                <w:proofErr w:type="spellEnd"/>
                <w:r w:rsidRPr="009D2844">
                  <w:rPr>
                    <w:lang w:bidi="he-IL"/>
                  </w:rPr>
                  <w:t xml:space="preserve"> characters form the working class</w:t>
                </w:r>
                <w:r w:rsidR="008D6571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or the </w:t>
                </w:r>
                <w:r w:rsidRPr="009D2844">
                  <w:rPr>
                    <w:i/>
                    <w:lang w:bidi="he-IL"/>
                  </w:rPr>
                  <w:t>petite bourgeoisie</w:t>
                </w:r>
                <w:r w:rsidRPr="009D2844">
                  <w:rPr>
                    <w:lang w:bidi="he-IL"/>
                  </w:rPr>
                  <w:t xml:space="preserve">, and share social-Zionist worldviews.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is most noted, however, for the grammar and style of </w:t>
                </w:r>
                <w:r w:rsidRPr="009D2844">
                  <w:rPr>
                    <w:i/>
                    <w:lang w:bidi="he-IL"/>
                  </w:rPr>
                  <w:t>Past Continuous</w:t>
                </w:r>
                <w:r w:rsidRPr="009D2844">
                  <w:rPr>
                    <w:lang w:bidi="he-IL"/>
                  </w:rPr>
                  <w:t xml:space="preserve">, which is partly reproduced in </w:t>
                </w:r>
                <w:r w:rsidRPr="009D2844">
                  <w:rPr>
                    <w:i/>
                    <w:lang w:bidi="he-IL"/>
                  </w:rPr>
                  <w:t>Past Perfect</w:t>
                </w:r>
                <w:r w:rsidRPr="009D2844">
                  <w:rPr>
                    <w:lang w:bidi="he-IL"/>
                  </w:rPr>
                  <w:t xml:space="preserve">. The earlier novel is made up of a single paragraph, with extraordinarily long sentences, many of which span </w:t>
                </w:r>
                <w:r w:rsidR="00DD2252">
                  <w:rPr>
                    <w:lang w:bidi="he-IL"/>
                  </w:rPr>
                  <w:t>more than</w:t>
                </w:r>
                <w:r w:rsidRPr="009D2844">
                  <w:rPr>
                    <w:lang w:bidi="he-IL"/>
                  </w:rPr>
                  <w:t xml:space="preserve"> two pages. Simultaneously, the novel remains realist in style. </w:t>
                </w: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novels are also noted for their success in integrating spoken Hebrew</w:t>
                </w:r>
                <w:r w:rsidR="00F46D0B">
                  <w:rPr>
                    <w:lang w:bidi="he-IL"/>
                  </w:rPr>
                  <w:t xml:space="preserve"> </w:t>
                </w:r>
                <w:r w:rsidRPr="009D2844">
                  <w:rPr>
                    <w:lang w:bidi="he-IL"/>
                  </w:rPr>
                  <w:t>—</w:t>
                </w:r>
                <w:r w:rsidR="00F46D0B">
                  <w:rPr>
                    <w:lang w:bidi="he-IL"/>
                  </w:rPr>
                  <w:t xml:space="preserve"> </w:t>
                </w:r>
                <w:r w:rsidRPr="009D2844">
                  <w:rPr>
                    <w:lang w:bidi="he-IL"/>
                  </w:rPr>
                  <w:t>both its vocabulary and grammar</w:t>
                </w:r>
                <w:r w:rsidR="00F46D0B">
                  <w:rPr>
                    <w:lang w:bidi="he-IL"/>
                  </w:rPr>
                  <w:t xml:space="preserve"> </w:t>
                </w:r>
                <w:r w:rsidRPr="009D2844">
                  <w:rPr>
                    <w:lang w:bidi="he-IL"/>
                  </w:rPr>
                  <w:t>—</w:t>
                </w:r>
                <w:r w:rsidR="00F46D0B">
                  <w:rPr>
                    <w:lang w:bidi="he-IL"/>
                  </w:rPr>
                  <w:t xml:space="preserve"> </w:t>
                </w:r>
                <w:r w:rsidRPr="009D2844">
                  <w:rPr>
                    <w:lang w:bidi="he-IL"/>
                  </w:rPr>
                  <w:t xml:space="preserve">into their literary language. </w:t>
                </w:r>
              </w:p>
              <w:p w14:paraId="769EF67F" w14:textId="77777777" w:rsidR="00AF3C0C" w:rsidRPr="009D2844" w:rsidRDefault="00AF3C0C" w:rsidP="00091566">
                <w:pPr>
                  <w:rPr>
                    <w:lang w:bidi="he-IL"/>
                  </w:rPr>
                </w:pPr>
              </w:p>
              <w:p w14:paraId="404E3E49" w14:textId="3765796B" w:rsidR="003F0D73" w:rsidRDefault="00AF3C0C" w:rsidP="00091566">
                <w:pPr>
                  <w:rPr>
                    <w:lang w:bidi="he-IL"/>
                  </w:rPr>
                </w:pPr>
                <w:r w:rsidRPr="009D2844">
                  <w:rPr>
                    <w:lang w:bidi="he-IL"/>
                  </w:rPr>
                  <w:t xml:space="preserve">Whereas the experimental grammar of </w:t>
                </w:r>
                <w:r w:rsidRPr="009D2844">
                  <w:rPr>
                    <w:i/>
                    <w:lang w:bidi="he-IL"/>
                  </w:rPr>
                  <w:t>Past Continuous</w:t>
                </w:r>
                <w:r w:rsidRPr="009D2844">
                  <w:rPr>
                    <w:lang w:bidi="he-IL"/>
                  </w:rPr>
                  <w:t xml:space="preserve"> remains </w:t>
                </w:r>
                <w:r w:rsidRPr="009D2844">
                  <w:rPr>
                    <w:i/>
                    <w:lang w:bidi="he-IL"/>
                  </w:rPr>
                  <w:t>sui generis</w:t>
                </w:r>
                <w:r w:rsidRPr="009D2844">
                  <w:rPr>
                    <w:lang w:bidi="he-IL"/>
                  </w:rPr>
                  <w:t xml:space="preserve"> in Hebrew fiction, the style and language of </w:t>
                </w: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novels played a crucial role in the development of Hebrew fiction </w:t>
                </w:r>
                <w:r w:rsidRPr="009D2844">
                  <w:rPr>
                    <w:lang w:bidi="he-IL"/>
                  </w:rPr>
                  <w:lastRenderedPageBreak/>
                  <w:t xml:space="preserve">from the 1980s on. </w:t>
                </w:r>
              </w:p>
            </w:tc>
          </w:sdtContent>
        </w:sdt>
      </w:tr>
      <w:tr w:rsidR="003235A7" w14:paraId="579FCE98" w14:textId="77777777" w:rsidTr="003235A7">
        <w:tc>
          <w:tcPr>
            <w:tcW w:w="9016" w:type="dxa"/>
          </w:tcPr>
          <w:p w14:paraId="7D1DD48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D17C944146444AAC37B7A42388E3ED"/>
              </w:placeholder>
              <w:showingPlcHdr/>
            </w:sdtPr>
            <w:sdtEndPr/>
            <w:sdtContent>
              <w:p w14:paraId="7C6F5F16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28C583F2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25DF" w14:textId="77777777" w:rsidR="009D2844" w:rsidRDefault="009D2844" w:rsidP="007A0D55">
      <w:pPr>
        <w:spacing w:after="0" w:line="240" w:lineRule="auto"/>
      </w:pPr>
      <w:r>
        <w:separator/>
      </w:r>
    </w:p>
  </w:endnote>
  <w:endnote w:type="continuationSeparator" w:id="0">
    <w:p w14:paraId="6D2F2B73" w14:textId="77777777" w:rsidR="009D2844" w:rsidRDefault="009D28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3B5E1" w14:textId="77777777" w:rsidR="009D2844" w:rsidRDefault="009D2844" w:rsidP="007A0D55">
      <w:pPr>
        <w:spacing w:after="0" w:line="240" w:lineRule="auto"/>
      </w:pPr>
      <w:r>
        <w:separator/>
      </w:r>
    </w:p>
  </w:footnote>
  <w:footnote w:type="continuationSeparator" w:id="0">
    <w:p w14:paraId="73AF29C4" w14:textId="77777777" w:rsidR="009D2844" w:rsidRDefault="009D28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6C1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10CD1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44"/>
    <w:rsid w:val="00032559"/>
    <w:rsid w:val="00052040"/>
    <w:rsid w:val="0009156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CF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64F9"/>
    <w:rsid w:val="004E5896"/>
    <w:rsid w:val="00513EE6"/>
    <w:rsid w:val="00534F8F"/>
    <w:rsid w:val="00590035"/>
    <w:rsid w:val="005B177E"/>
    <w:rsid w:val="005B3921"/>
    <w:rsid w:val="005F00A2"/>
    <w:rsid w:val="005F26D7"/>
    <w:rsid w:val="005F5450"/>
    <w:rsid w:val="006509D4"/>
    <w:rsid w:val="00666E2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19C"/>
    <w:rsid w:val="008A5B87"/>
    <w:rsid w:val="008D6571"/>
    <w:rsid w:val="00922950"/>
    <w:rsid w:val="009A7264"/>
    <w:rsid w:val="009D1606"/>
    <w:rsid w:val="009D2844"/>
    <w:rsid w:val="009E18A1"/>
    <w:rsid w:val="009E73D7"/>
    <w:rsid w:val="00A27D2C"/>
    <w:rsid w:val="00A76FD9"/>
    <w:rsid w:val="00AB436D"/>
    <w:rsid w:val="00AD2F24"/>
    <w:rsid w:val="00AD4844"/>
    <w:rsid w:val="00AF3C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2252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6D0B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BE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Shabtai(Ginsburg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8E8A5179C810448394E57E3CE2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284B-A2D8-904F-9929-5F2CEE5182B2}"/>
      </w:docPartPr>
      <w:docPartBody>
        <w:p w:rsidR="001B2F75" w:rsidRDefault="001B2F75">
          <w:pPr>
            <w:pStyle w:val="0A8E8A5179C810448394E57E3CE2B7A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3E365A507FAE14BA83691413156E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08B6-2B98-3F4E-B846-3A46FEC418FD}"/>
      </w:docPartPr>
      <w:docPartBody>
        <w:p w:rsidR="001B2F75" w:rsidRDefault="001B2F75">
          <w:pPr>
            <w:pStyle w:val="33E365A507FAE14BA83691413156E2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C034D10755542A164B111C78F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8870-E267-B244-997C-DC0FF4533E9A}"/>
      </w:docPartPr>
      <w:docPartBody>
        <w:p w:rsidR="001B2F75" w:rsidRDefault="001B2F75">
          <w:pPr>
            <w:pStyle w:val="D94C034D10755542A164B111C78F2E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5CBDAA173FDAA4C9FA6074BFC49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9809-4096-2645-A017-609B8184E960}"/>
      </w:docPartPr>
      <w:docPartBody>
        <w:p w:rsidR="001B2F75" w:rsidRDefault="001B2F75">
          <w:pPr>
            <w:pStyle w:val="B5CBDAA173FDAA4C9FA6074BFC49FF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F3E8542361D94182CA51E25120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7DEE-3047-304C-9655-FD73F7C903C0}"/>
      </w:docPartPr>
      <w:docPartBody>
        <w:p w:rsidR="001B2F75" w:rsidRDefault="001B2F75">
          <w:pPr>
            <w:pStyle w:val="28F3E8542361D94182CA51E25120F4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11805275654AB438A6608C193B3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7D3E-28FA-7A47-ABE1-1C57B34297F4}"/>
      </w:docPartPr>
      <w:docPartBody>
        <w:p w:rsidR="001B2F75" w:rsidRDefault="001B2F75">
          <w:pPr>
            <w:pStyle w:val="D11805275654AB438A6608C193B327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D41CF17633D39419114699705CE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37BC4-28EE-7F4B-8A36-F28AE92D772F}"/>
      </w:docPartPr>
      <w:docPartBody>
        <w:p w:rsidR="001B2F75" w:rsidRDefault="001B2F75">
          <w:pPr>
            <w:pStyle w:val="0D41CF17633D39419114699705CE1D3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BC00FA9105B154DB58545345B69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22FD-B0E2-CB42-8AA6-13C01591F441}"/>
      </w:docPartPr>
      <w:docPartBody>
        <w:p w:rsidR="001B2F75" w:rsidRDefault="001B2F75">
          <w:pPr>
            <w:pStyle w:val="3BC00FA9105B154DB58545345B695F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86655DB44BE146971754360E97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FD66-D453-1B40-88E7-B82FE5DAEB95}"/>
      </w:docPartPr>
      <w:docPartBody>
        <w:p w:rsidR="001B2F75" w:rsidRDefault="001B2F75">
          <w:pPr>
            <w:pStyle w:val="5986655DB44BE146971754360E9799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08D755E2A896479AEAB10C74F7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86637-03E8-774B-9E5D-2390B15AAF86}"/>
      </w:docPartPr>
      <w:docPartBody>
        <w:p w:rsidR="001B2F75" w:rsidRDefault="001B2F75">
          <w:pPr>
            <w:pStyle w:val="9B08D755E2A896479AEAB10C74F75F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D17C944146444AAC37B7A42388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36D16-AE2D-C74C-ABB9-28DDC30F6C0F}"/>
      </w:docPartPr>
      <w:docPartBody>
        <w:p w:rsidR="001B2F75" w:rsidRDefault="001B2F75">
          <w:pPr>
            <w:pStyle w:val="89D17C944146444AAC37B7A42388E3E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8933BE5B2927846AD2D4679606F2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FEA8-C67D-7B4F-83E2-B9F0DCFFBA10}"/>
      </w:docPartPr>
      <w:docPartBody>
        <w:p w:rsidR="00000000" w:rsidRDefault="0046070D" w:rsidP="0046070D">
          <w:pPr>
            <w:pStyle w:val="18933BE5B2927846AD2D4679606F216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D04AF777130B47A3E6D41DFA5E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EF242-CF25-7B43-8A8C-50FDD1D3B979}"/>
      </w:docPartPr>
      <w:docPartBody>
        <w:p w:rsidR="00000000" w:rsidRDefault="0046070D" w:rsidP="0046070D">
          <w:pPr>
            <w:pStyle w:val="DDD04AF777130B47A3E6D41DFA5EFF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75"/>
    <w:rsid w:val="001B2F75"/>
    <w:rsid w:val="004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70D"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  <w:style w:type="paragraph" w:customStyle="1" w:styleId="18933BE5B2927846AD2D4679606F216D">
    <w:name w:val="18933BE5B2927846AD2D4679606F216D"/>
    <w:rsid w:val="0046070D"/>
    <w:rPr>
      <w:lang w:val="en-CA"/>
    </w:rPr>
  </w:style>
  <w:style w:type="paragraph" w:customStyle="1" w:styleId="DDD04AF777130B47A3E6D41DFA5EFF70">
    <w:name w:val="DDD04AF777130B47A3E6D41DFA5EFF70"/>
    <w:rsid w:val="0046070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70D"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  <w:style w:type="paragraph" w:customStyle="1" w:styleId="18933BE5B2927846AD2D4679606F216D">
    <w:name w:val="18933BE5B2927846AD2D4679606F216D"/>
    <w:rsid w:val="0046070D"/>
    <w:rPr>
      <w:lang w:val="en-CA"/>
    </w:rPr>
  </w:style>
  <w:style w:type="paragraph" w:customStyle="1" w:styleId="DDD04AF777130B47A3E6D41DFA5EFF70">
    <w:name w:val="DDD04AF777130B47A3E6D41DFA5EFF70"/>
    <w:rsid w:val="0046070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Shabtai(Ginsburg)SC.dotx</Template>
  <TotalTime>11</TotalTime>
  <Pages>2</Pages>
  <Words>449</Words>
  <Characters>2748</Characters>
  <Application>Microsoft Macintosh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11</cp:revision>
  <dcterms:created xsi:type="dcterms:W3CDTF">2014-05-09T21:12:00Z</dcterms:created>
  <dcterms:modified xsi:type="dcterms:W3CDTF">2014-11-02T19:28:00Z</dcterms:modified>
</cp:coreProperties>
</file>