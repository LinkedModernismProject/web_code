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1D6273" w14:textId="77777777" w:rsidTr="00922950">
        <w:tc>
          <w:tcPr>
            <w:tcW w:w="491" w:type="dxa"/>
            <w:vMerge w:val="restart"/>
            <w:shd w:val="clear" w:color="auto" w:fill="A6A6A6" w:themeFill="background1" w:themeFillShade="A6"/>
            <w:textDirection w:val="btLr"/>
          </w:tcPr>
          <w:p w14:paraId="77E0FDE0" w14:textId="77777777" w:rsidR="00B574C9" w:rsidRPr="00CC586D" w:rsidRDefault="00B574C9" w:rsidP="009407BD">
            <w:r w:rsidRPr="00CC586D">
              <w:t>About you</w:t>
            </w:r>
          </w:p>
        </w:tc>
        <w:sdt>
          <w:sdtPr>
            <w:alias w:val="Salutation"/>
            <w:tag w:val="salutation"/>
            <w:id w:val="-1659997262"/>
            <w:placeholder>
              <w:docPart w:val="2AB73CAB1A882A4CBA1B914D02699C39"/>
            </w:placeholder>
            <w:showingPlcHdr/>
            <w:dropDownList>
              <w:listItem w:displayText="Dr." w:value="Dr."/>
              <w:listItem w:displayText="Prof." w:value="Prof."/>
            </w:dropDownList>
          </w:sdtPr>
          <w:sdtEndPr/>
          <w:sdtContent>
            <w:tc>
              <w:tcPr>
                <w:tcW w:w="1259" w:type="dxa"/>
              </w:tcPr>
              <w:p w14:paraId="0D787BEE" w14:textId="77777777" w:rsidR="00B574C9" w:rsidRPr="00CC586D" w:rsidRDefault="00B574C9" w:rsidP="009407BD">
                <w:r w:rsidRPr="00CC586D">
                  <w:rPr>
                    <w:rStyle w:val="PlaceholderText"/>
                    <w:b/>
                    <w:color w:val="FFFFFF" w:themeColor="background1"/>
                  </w:rPr>
                  <w:t>[Salutation]</w:t>
                </w:r>
              </w:p>
            </w:tc>
          </w:sdtContent>
        </w:sdt>
        <w:sdt>
          <w:sdtPr>
            <w:alias w:val="First name"/>
            <w:tag w:val="authorFirstName"/>
            <w:id w:val="581645879"/>
            <w:placeholder>
              <w:docPart w:val="C3105085C6FBC14B9120A97945A72D9E"/>
            </w:placeholder>
            <w:text/>
          </w:sdtPr>
          <w:sdtEndPr/>
          <w:sdtContent>
            <w:tc>
              <w:tcPr>
                <w:tcW w:w="2073" w:type="dxa"/>
              </w:tcPr>
              <w:p w14:paraId="62370F2F" w14:textId="77777777" w:rsidR="00B574C9" w:rsidRDefault="00774B22" w:rsidP="009407BD">
                <w:r w:rsidRPr="00606D0F">
                  <w:rPr>
                    <w:lang w:val="en-US"/>
                  </w:rPr>
                  <w:t xml:space="preserve">Victoria </w:t>
                </w:r>
              </w:p>
            </w:tc>
          </w:sdtContent>
        </w:sdt>
        <w:sdt>
          <w:sdtPr>
            <w:alias w:val="Middle name"/>
            <w:tag w:val="authorMiddleName"/>
            <w:id w:val="-2076034781"/>
            <w:placeholder>
              <w:docPart w:val="0198F70F67035C4DA4C1BADB2969A28F"/>
            </w:placeholder>
            <w:showingPlcHdr/>
            <w:text/>
          </w:sdtPr>
          <w:sdtEndPr/>
          <w:sdtContent>
            <w:tc>
              <w:tcPr>
                <w:tcW w:w="2551" w:type="dxa"/>
              </w:tcPr>
              <w:p w14:paraId="754E60FA" w14:textId="77777777" w:rsidR="00B574C9" w:rsidRDefault="00B574C9" w:rsidP="009407BD">
                <w:r>
                  <w:rPr>
                    <w:rStyle w:val="PlaceholderText"/>
                  </w:rPr>
                  <w:t>[Middle name]</w:t>
                </w:r>
              </w:p>
            </w:tc>
          </w:sdtContent>
        </w:sdt>
        <w:sdt>
          <w:sdtPr>
            <w:alias w:val="Last name"/>
            <w:tag w:val="authorLastName"/>
            <w:id w:val="-1088529830"/>
            <w:placeholder>
              <w:docPart w:val="DC53AEAB2DE0E54EB91E128C0506E21F"/>
            </w:placeholder>
            <w:text/>
          </w:sdtPr>
          <w:sdtEndPr/>
          <w:sdtContent>
            <w:tc>
              <w:tcPr>
                <w:tcW w:w="2642" w:type="dxa"/>
              </w:tcPr>
              <w:p w14:paraId="5AEB4E08" w14:textId="77777777" w:rsidR="00B574C9" w:rsidRDefault="00774B22" w:rsidP="009407BD">
                <w:r w:rsidRPr="00F279F8">
                  <w:rPr>
                    <w:lang w:val="en-US" w:eastAsia="ja-JP"/>
                  </w:rPr>
                  <w:t xml:space="preserve">Phillips </w:t>
                </w:r>
                <w:proofErr w:type="spellStart"/>
                <w:r w:rsidRPr="00F279F8">
                  <w:rPr>
                    <w:lang w:val="en-US" w:eastAsia="ja-JP"/>
                  </w:rPr>
                  <w:t>Geduld</w:t>
                </w:r>
                <w:proofErr w:type="spellEnd"/>
              </w:p>
            </w:tc>
          </w:sdtContent>
        </w:sdt>
      </w:tr>
      <w:tr w:rsidR="00B574C9" w14:paraId="66212084" w14:textId="77777777" w:rsidTr="001A6A06">
        <w:trPr>
          <w:trHeight w:val="986"/>
        </w:trPr>
        <w:tc>
          <w:tcPr>
            <w:tcW w:w="491" w:type="dxa"/>
            <w:vMerge/>
            <w:shd w:val="clear" w:color="auto" w:fill="A6A6A6" w:themeFill="background1" w:themeFillShade="A6"/>
          </w:tcPr>
          <w:p w14:paraId="52568B93" w14:textId="77777777" w:rsidR="00B574C9" w:rsidRPr="001A6A06" w:rsidRDefault="00B574C9" w:rsidP="009407BD"/>
        </w:tc>
        <w:sdt>
          <w:sdtPr>
            <w:alias w:val="Biography"/>
            <w:tag w:val="authorBiography"/>
            <w:id w:val="938807824"/>
            <w:placeholder>
              <w:docPart w:val="000EEE9E65DC9A4E8B607F8C05544C0C"/>
            </w:placeholder>
            <w:showingPlcHdr/>
          </w:sdtPr>
          <w:sdtEndPr/>
          <w:sdtContent>
            <w:tc>
              <w:tcPr>
                <w:tcW w:w="8525" w:type="dxa"/>
                <w:gridSpan w:val="4"/>
              </w:tcPr>
              <w:p w14:paraId="5D357046" w14:textId="77777777" w:rsidR="00B574C9" w:rsidRDefault="00B574C9" w:rsidP="009407BD">
                <w:r>
                  <w:rPr>
                    <w:rStyle w:val="PlaceholderText"/>
                  </w:rPr>
                  <w:t>[Enter your biography]</w:t>
                </w:r>
              </w:p>
            </w:tc>
          </w:sdtContent>
        </w:sdt>
      </w:tr>
      <w:tr w:rsidR="00B574C9" w14:paraId="33D4DC48" w14:textId="77777777" w:rsidTr="001A6A06">
        <w:trPr>
          <w:trHeight w:val="986"/>
        </w:trPr>
        <w:tc>
          <w:tcPr>
            <w:tcW w:w="491" w:type="dxa"/>
            <w:vMerge/>
            <w:shd w:val="clear" w:color="auto" w:fill="A6A6A6" w:themeFill="background1" w:themeFillShade="A6"/>
          </w:tcPr>
          <w:p w14:paraId="1FE96828" w14:textId="77777777" w:rsidR="00B574C9" w:rsidRPr="001A6A06" w:rsidRDefault="00B574C9" w:rsidP="009407BD"/>
        </w:tc>
        <w:sdt>
          <w:sdtPr>
            <w:alias w:val="Affiliation"/>
            <w:tag w:val="affiliation"/>
            <w:id w:val="2012937915"/>
            <w:placeholder>
              <w:docPart w:val="9A57DA0495A29143A23EDC89410CCF13"/>
            </w:placeholder>
            <w:text/>
          </w:sdtPr>
          <w:sdtEndPr/>
          <w:sdtContent>
            <w:tc>
              <w:tcPr>
                <w:tcW w:w="8525" w:type="dxa"/>
                <w:gridSpan w:val="4"/>
              </w:tcPr>
              <w:p w14:paraId="584D9834" w14:textId="2AF6F268" w:rsidR="00B574C9" w:rsidRDefault="00ED6C21" w:rsidP="00ED6C21">
                <w:r>
                  <w:t>Columbia University</w:t>
                </w:r>
              </w:p>
            </w:tc>
          </w:sdtContent>
        </w:sdt>
      </w:tr>
    </w:tbl>
    <w:p w14:paraId="08138463" w14:textId="77777777" w:rsidR="003D3579" w:rsidRDefault="003D3579" w:rsidP="009407B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1EC209" w14:textId="77777777" w:rsidTr="00244BB0">
        <w:tc>
          <w:tcPr>
            <w:tcW w:w="9016" w:type="dxa"/>
            <w:shd w:val="clear" w:color="auto" w:fill="A6A6A6" w:themeFill="background1" w:themeFillShade="A6"/>
            <w:tcMar>
              <w:top w:w="113" w:type="dxa"/>
              <w:bottom w:w="113" w:type="dxa"/>
            </w:tcMar>
          </w:tcPr>
          <w:p w14:paraId="6FCA6F5A" w14:textId="77777777" w:rsidR="00244BB0" w:rsidRPr="00244BB0" w:rsidRDefault="00244BB0" w:rsidP="009407BD">
            <w:r>
              <w:t>Your article</w:t>
            </w:r>
          </w:p>
        </w:tc>
      </w:tr>
      <w:tr w:rsidR="003F0D73" w14:paraId="7B3FD06D" w14:textId="77777777" w:rsidTr="003F0D73">
        <w:sdt>
          <w:sdtPr>
            <w:alias w:val="Article headword"/>
            <w:tag w:val="articleHeadword"/>
            <w:id w:val="-361440020"/>
            <w:placeholder>
              <w:docPart w:val="D8D6F1A105BBD349B050A843DF206A68"/>
            </w:placeholder>
            <w:text/>
          </w:sdtPr>
          <w:sdtEndPr/>
          <w:sdtContent>
            <w:tc>
              <w:tcPr>
                <w:tcW w:w="9016" w:type="dxa"/>
                <w:tcMar>
                  <w:top w:w="113" w:type="dxa"/>
                  <w:bottom w:w="113" w:type="dxa"/>
                </w:tcMar>
              </w:tcPr>
              <w:p w14:paraId="6B06B44D" w14:textId="77777777" w:rsidR="003F0D73" w:rsidRPr="00FB589A" w:rsidRDefault="00774B22" w:rsidP="009407BD">
                <w:r w:rsidRPr="00FB1761">
                  <w:rPr>
                    <w:lang w:val="en-US"/>
                  </w:rPr>
                  <w:t>Dudley, Jane (1912</w:t>
                </w:r>
                <w:r>
                  <w:rPr>
                    <w:lang w:val="en-US"/>
                  </w:rPr>
                  <w:t>-</w:t>
                </w:r>
                <w:r w:rsidRPr="00FB1761">
                  <w:rPr>
                    <w:lang w:val="en-US"/>
                  </w:rPr>
                  <w:t xml:space="preserve"> 2001)</w:t>
                </w:r>
              </w:p>
            </w:tc>
          </w:sdtContent>
        </w:sdt>
      </w:tr>
      <w:tr w:rsidR="00464699" w14:paraId="5F44506D" w14:textId="77777777" w:rsidTr="00314B89">
        <w:sdt>
          <w:sdtPr>
            <w:alias w:val="Variant headwords"/>
            <w:tag w:val="variantHeadwords"/>
            <w:id w:val="173464402"/>
            <w:placeholder>
              <w:docPart w:val="36DD283CE8525542AFAEAB06C263A33A"/>
            </w:placeholder>
            <w:showingPlcHdr/>
          </w:sdtPr>
          <w:sdtEndPr/>
          <w:sdtContent>
            <w:tc>
              <w:tcPr>
                <w:tcW w:w="9016" w:type="dxa"/>
                <w:tcMar>
                  <w:top w:w="113" w:type="dxa"/>
                  <w:bottom w:w="113" w:type="dxa"/>
                </w:tcMar>
              </w:tcPr>
              <w:p w14:paraId="5A2BD983" w14:textId="77777777" w:rsidR="00464699" w:rsidRDefault="00464699" w:rsidP="009407BD">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EAE93E" w14:textId="77777777" w:rsidTr="003F0D73">
        <w:sdt>
          <w:sdtPr>
            <w:alias w:val="Abstract"/>
            <w:tag w:val="abstract"/>
            <w:id w:val="-635871867"/>
            <w:placeholder>
              <w:docPart w:val="0BA7FE151FA27D4797AAC2ECA897C6EE"/>
            </w:placeholder>
          </w:sdtPr>
          <w:sdtEndPr/>
          <w:sdtContent>
            <w:tc>
              <w:tcPr>
                <w:tcW w:w="9016" w:type="dxa"/>
                <w:tcMar>
                  <w:top w:w="113" w:type="dxa"/>
                  <w:bottom w:w="113" w:type="dxa"/>
                </w:tcMar>
              </w:tcPr>
              <w:p w14:paraId="5ACE5DA2" w14:textId="48AD41A2" w:rsidR="00E85A05" w:rsidRPr="001A4FAD" w:rsidRDefault="001A4FAD" w:rsidP="009407BD">
                <w:pPr>
                  <w:rPr>
                    <w:szCs w:val="24"/>
                  </w:rPr>
                </w:pPr>
                <w:r>
                  <w:rPr>
                    <w:szCs w:val="24"/>
                  </w:rPr>
                  <w:t xml:space="preserve">Jane Dudley, </w:t>
                </w:r>
                <w:r w:rsidRPr="006134C1">
                  <w:rPr>
                    <w:szCs w:val="24"/>
                  </w:rPr>
                  <w:t xml:space="preserve">a key figure in the radical dance movement of the 1930s, was a choreographer who developed her own distinctive voice within the modern dance idiom and an educator who trained numerous dancers both in the United States and in England. An early member of the New Dance Group (NDG), she oversaw the creation of group works such as </w:t>
                </w:r>
                <w:r w:rsidRPr="006134C1">
                  <w:rPr>
                    <w:i/>
                    <w:szCs w:val="24"/>
                  </w:rPr>
                  <w:t>Strike</w:t>
                </w:r>
                <w:r w:rsidRPr="006134C1">
                  <w:rPr>
                    <w:szCs w:val="24"/>
                  </w:rPr>
                  <w:t xml:space="preserve"> (1934), while choreographing solos such as </w:t>
                </w:r>
                <w:r w:rsidRPr="006134C1">
                  <w:rPr>
                    <w:i/>
                    <w:szCs w:val="24"/>
                  </w:rPr>
                  <w:t>Time is Money</w:t>
                </w:r>
                <w:r w:rsidRPr="006134C1">
                  <w:rPr>
                    <w:szCs w:val="24"/>
                  </w:rPr>
                  <w:t xml:space="preserve"> (1934), in which she used the modern dance idiom to embody a worker’s oppression on the assembly line. A striking performer, Dudley joined the Martha Graham company in the mid-1930s. At the same time, she continued to develop her own repertoire, in part through the Dudley-Mas</w:t>
                </w:r>
                <w:r>
                  <w:rPr>
                    <w:szCs w:val="24"/>
                  </w:rPr>
                  <w:t xml:space="preserve">low-Bales Trio, whose founders </w:t>
                </w:r>
                <w:r>
                  <w:rPr>
                    <w:szCs w:val="24"/>
                  </w:rPr>
                  <w:softHyphen/>
                </w:r>
                <w:r>
                  <w:rPr>
                    <w:szCs w:val="24"/>
                  </w:rPr>
                  <w:softHyphen/>
                </w:r>
                <w:r>
                  <w:rPr>
                    <w:szCs w:val="24"/>
                  </w:rPr>
                  <w:softHyphen/>
                </w:r>
                <w:r>
                  <w:rPr>
                    <w:szCs w:val="24"/>
                  </w:rPr>
                  <w:softHyphen/>
                </w:r>
                <w:r>
                  <w:rPr>
                    <w:szCs w:val="24"/>
                  </w:rPr>
                  <w:softHyphen/>
                  <w:t xml:space="preserve">– </w:t>
                </w:r>
                <w:r w:rsidRPr="006134C1">
                  <w:rPr>
                    <w:szCs w:val="24"/>
                  </w:rPr>
                  <w:t>Sophie Maslow, William Bales</w:t>
                </w:r>
                <w:r>
                  <w:rPr>
                    <w:szCs w:val="24"/>
                  </w:rPr>
                  <w:t>,</w:t>
                </w:r>
                <w:r w:rsidRPr="006134C1">
                  <w:rPr>
                    <w:szCs w:val="24"/>
                  </w:rPr>
                  <w:t xml:space="preserve"> and herself – remained committed to the social ideals of the 1930s long after they had abandoned the making of overtly political works. Dudley’s loyalty to NDG extended over several decades during which it became a major New York training venue, offering inexpensive classes and professional training to promising students, in</w:t>
                </w:r>
                <w:r>
                  <w:rPr>
                    <w:szCs w:val="24"/>
                  </w:rPr>
                  <w:t>cluding many African Americans.</w:t>
                </w:r>
                <w:r w:rsidRPr="006134C1">
                  <w:rPr>
                    <w:szCs w:val="24"/>
                  </w:rPr>
                  <w:t xml:space="preserve"> From 197</w:t>
                </w:r>
                <w:bookmarkStart w:id="0" w:name="_GoBack"/>
                <w:bookmarkEnd w:id="0"/>
                <w:r w:rsidRPr="006134C1">
                  <w:rPr>
                    <w:szCs w:val="24"/>
                  </w:rPr>
                  <w:t xml:space="preserve">0 to 2000, Dudley directed the London School of Contemporary Dance, transforming </w:t>
                </w:r>
                <w:r>
                  <w:rPr>
                    <w:szCs w:val="24"/>
                  </w:rPr>
                  <w:t>it</w:t>
                </w:r>
                <w:r w:rsidRPr="006134C1">
                  <w:rPr>
                    <w:szCs w:val="24"/>
                  </w:rPr>
                  <w:t xml:space="preserve"> into one of Europe’s leading modern dance institutions.</w:t>
                </w:r>
              </w:p>
            </w:tc>
          </w:sdtContent>
        </w:sdt>
      </w:tr>
      <w:tr w:rsidR="003F0D73" w14:paraId="3064622A" w14:textId="77777777" w:rsidTr="003F0D73">
        <w:sdt>
          <w:sdtPr>
            <w:rPr>
              <w:b/>
              <w:bCs/>
              <w:color w:val="5B9BD5" w:themeColor="accent1"/>
              <w:sz w:val="18"/>
              <w:szCs w:val="18"/>
            </w:rPr>
            <w:alias w:val="Article text"/>
            <w:tag w:val="articleText"/>
            <w:id w:val="634067588"/>
            <w:placeholder>
              <w:docPart w:val="3F295D73AD96EF4AB500B16CE0E20A47"/>
            </w:placeholder>
          </w:sdtPr>
          <w:sdtEndPr/>
          <w:sdtContent>
            <w:tc>
              <w:tcPr>
                <w:tcW w:w="9016" w:type="dxa"/>
                <w:tcMar>
                  <w:top w:w="113" w:type="dxa"/>
                  <w:bottom w:w="113" w:type="dxa"/>
                </w:tcMar>
              </w:tcPr>
              <w:p w14:paraId="0402BDC1" w14:textId="4DB4B8B4" w:rsidR="00774B22" w:rsidRPr="009407BD" w:rsidRDefault="00774B22" w:rsidP="009407BD">
                <w:pPr>
                  <w:rPr>
                    <w:rStyle w:val="Heading1Char"/>
                  </w:rPr>
                </w:pPr>
                <w:r w:rsidRPr="009407BD">
                  <w:rPr>
                    <w:rStyle w:val="Heading1Char"/>
                  </w:rPr>
                  <w:t>Summary</w:t>
                </w:r>
              </w:p>
              <w:p w14:paraId="502DAAD4" w14:textId="77777777" w:rsidR="009407BD" w:rsidRDefault="009407BD" w:rsidP="009407BD">
                <w:pPr>
                  <w:rPr>
                    <w:szCs w:val="24"/>
                  </w:rPr>
                </w:pPr>
              </w:p>
              <w:p w14:paraId="78363A80" w14:textId="404C3E47" w:rsidR="00774B22" w:rsidRPr="006134C1" w:rsidRDefault="000016DD" w:rsidP="009407BD">
                <w:pPr>
                  <w:rPr>
                    <w:szCs w:val="24"/>
                  </w:rPr>
                </w:pPr>
                <w:r>
                  <w:rPr>
                    <w:szCs w:val="24"/>
                  </w:rPr>
                  <w:t xml:space="preserve">Jane Dudley, </w:t>
                </w:r>
                <w:r w:rsidRPr="006134C1">
                  <w:rPr>
                    <w:szCs w:val="24"/>
                  </w:rPr>
                  <w:t xml:space="preserve">a key figure in the radical dance movement of the 1930s, </w:t>
                </w:r>
                <w:r w:rsidR="00774B22" w:rsidRPr="006134C1">
                  <w:rPr>
                    <w:szCs w:val="24"/>
                  </w:rPr>
                  <w:t xml:space="preserve">was a choreographer who developed her own distinctive voice within the modern dance idiom and an educator who trained numerous dancers both in the United States and in England. An early member of the New Dance Group (NDG), she oversaw the creation of group works such as </w:t>
                </w:r>
                <w:r w:rsidR="00774B22" w:rsidRPr="006134C1">
                  <w:rPr>
                    <w:i/>
                    <w:szCs w:val="24"/>
                  </w:rPr>
                  <w:t>Strike</w:t>
                </w:r>
                <w:r w:rsidR="00774B22" w:rsidRPr="006134C1">
                  <w:rPr>
                    <w:szCs w:val="24"/>
                  </w:rPr>
                  <w:t xml:space="preserve"> (1934), while choreographing solos such as </w:t>
                </w:r>
                <w:r w:rsidR="00774B22" w:rsidRPr="006134C1">
                  <w:rPr>
                    <w:i/>
                    <w:szCs w:val="24"/>
                  </w:rPr>
                  <w:t>Time is Money</w:t>
                </w:r>
                <w:r w:rsidR="00774B22" w:rsidRPr="006134C1">
                  <w:rPr>
                    <w:szCs w:val="24"/>
                  </w:rPr>
                  <w:t xml:space="preserve"> (1934), in which she used the modern dance idiom to embody a worker’s oppression on the assembly line. A striking performer, Dudley joined the Martha Graham company in the mid-1930s. At the same time, she continued to develop her own repertoire, in part through the Dudley-Mas</w:t>
                </w:r>
                <w:r w:rsidR="001A55E0">
                  <w:rPr>
                    <w:szCs w:val="24"/>
                  </w:rPr>
                  <w:t xml:space="preserve">low-Bales Trio, whose founders </w:t>
                </w:r>
                <w:r w:rsidR="001A55E0">
                  <w:rPr>
                    <w:szCs w:val="24"/>
                  </w:rPr>
                  <w:softHyphen/>
                </w:r>
                <w:r w:rsidR="001A55E0">
                  <w:rPr>
                    <w:szCs w:val="24"/>
                  </w:rPr>
                  <w:softHyphen/>
                </w:r>
                <w:r w:rsidR="001A55E0">
                  <w:rPr>
                    <w:szCs w:val="24"/>
                  </w:rPr>
                  <w:softHyphen/>
                </w:r>
                <w:r w:rsidR="001A55E0">
                  <w:rPr>
                    <w:szCs w:val="24"/>
                  </w:rPr>
                  <w:softHyphen/>
                </w:r>
                <w:r w:rsidR="001A55E0">
                  <w:rPr>
                    <w:szCs w:val="24"/>
                  </w:rPr>
                  <w:softHyphen/>
                  <w:t xml:space="preserve">– </w:t>
                </w:r>
                <w:r w:rsidR="00774B22" w:rsidRPr="006134C1">
                  <w:rPr>
                    <w:szCs w:val="24"/>
                  </w:rPr>
                  <w:t>Sophie Maslow, William Bales</w:t>
                </w:r>
                <w:r>
                  <w:rPr>
                    <w:szCs w:val="24"/>
                  </w:rPr>
                  <w:t>,</w:t>
                </w:r>
                <w:r w:rsidR="00774B22" w:rsidRPr="006134C1">
                  <w:rPr>
                    <w:szCs w:val="24"/>
                  </w:rPr>
                  <w:t xml:space="preserve"> and herself – remained committed to the social ideals of the 1930s long after they had abandoned the making of overtly political works. Dudley’s loyalty to NDG extended over several decades during which it became a major New York training venue, offering inexpensive classes and professional training to promising students, in</w:t>
                </w:r>
                <w:r w:rsidR="001A55E0">
                  <w:rPr>
                    <w:szCs w:val="24"/>
                  </w:rPr>
                  <w:t>cluding many African Americans.</w:t>
                </w:r>
                <w:r w:rsidR="00774B22" w:rsidRPr="006134C1">
                  <w:rPr>
                    <w:szCs w:val="24"/>
                  </w:rPr>
                  <w:t xml:space="preserve"> From 1970 to 2000, Dudley directed the London School of Contemporary Dance, transforming </w:t>
                </w:r>
                <w:r w:rsidR="001A55E0">
                  <w:rPr>
                    <w:szCs w:val="24"/>
                  </w:rPr>
                  <w:t>it</w:t>
                </w:r>
                <w:r w:rsidR="00774B22" w:rsidRPr="006134C1">
                  <w:rPr>
                    <w:szCs w:val="24"/>
                  </w:rPr>
                  <w:t xml:space="preserve"> into one of Europe’s leading modern dance institutions.</w:t>
                </w:r>
              </w:p>
              <w:p w14:paraId="536F32D7" w14:textId="77777777" w:rsidR="00774B22" w:rsidRPr="006134C1" w:rsidRDefault="00774B22" w:rsidP="009407BD">
                <w:pPr>
                  <w:rPr>
                    <w:szCs w:val="24"/>
                  </w:rPr>
                </w:pPr>
              </w:p>
              <w:p w14:paraId="6BFE4323" w14:textId="77777777" w:rsidR="00774B22" w:rsidRDefault="00774B22" w:rsidP="009407BD">
                <w:pPr>
                  <w:pStyle w:val="Heading1"/>
                  <w:outlineLvl w:val="0"/>
                </w:pPr>
                <w:r>
                  <w:t>Training</w:t>
                </w:r>
              </w:p>
              <w:p w14:paraId="1462782C" w14:textId="47FDED74" w:rsidR="00774B22" w:rsidRDefault="00774B22" w:rsidP="009407BD">
                <w:r>
                  <w:t xml:space="preserve">Dudley began dancing at the Walden School, a progressive day school in New York City based on </w:t>
                </w:r>
                <w:r>
                  <w:lastRenderedPageBreak/>
                  <w:t xml:space="preserve">the writings of Henry Thoreau and ideas of civil disobedience. Her professional training began in 1931 at the Mary </w:t>
                </w:r>
                <w:proofErr w:type="spellStart"/>
                <w:r>
                  <w:t>Wigman</w:t>
                </w:r>
                <w:proofErr w:type="spellEnd"/>
                <w:r>
                  <w:t xml:space="preserve"> School in New York, where she absorbed </w:t>
                </w:r>
                <w:proofErr w:type="spellStart"/>
                <w:r>
                  <w:t>Hanya</w:t>
                </w:r>
                <w:proofErr w:type="spellEnd"/>
                <w:r>
                  <w:t xml:space="preserve"> Holm’s interpretation of German </w:t>
                </w:r>
                <w:proofErr w:type="spellStart"/>
                <w:r>
                  <w:rPr>
                    <w:i/>
                  </w:rPr>
                  <w:t>Ausdruckstanz</w:t>
                </w:r>
                <w:proofErr w:type="spellEnd"/>
                <w:r>
                  <w:t xml:space="preserve"> (the expressive dance form associated with </w:t>
                </w:r>
                <w:proofErr w:type="spellStart"/>
                <w:r>
                  <w:t>Wigman</w:t>
                </w:r>
                <w:proofErr w:type="spellEnd"/>
                <w:r>
                  <w:t>), and took classes in technique, improvisation</w:t>
                </w:r>
                <w:r w:rsidR="000016DD">
                  <w:t>,</w:t>
                </w:r>
                <w:r>
                  <w:t xml:space="preserve"> and dance history.  In 1935 she continued her movement studies with Martha Graham.</w:t>
                </w:r>
              </w:p>
              <w:p w14:paraId="20A8FD8A" w14:textId="77777777" w:rsidR="00774B22" w:rsidRDefault="00774B22" w:rsidP="009407BD"/>
              <w:p w14:paraId="0E134A89" w14:textId="77777777" w:rsidR="00774B22" w:rsidRDefault="00774B22" w:rsidP="009407BD">
                <w:pPr>
                  <w:pStyle w:val="Heading1"/>
                  <w:outlineLvl w:val="0"/>
                </w:pPr>
                <w:r>
                  <w:t>Contributions to the Field and Modernism</w:t>
                </w:r>
              </w:p>
              <w:p w14:paraId="151F347A" w14:textId="062A4C0F" w:rsidR="00774B22" w:rsidRDefault="00774B22" w:rsidP="009407BD">
                <w:r>
                  <w:t>Inspired by the devastation of the Depression and her ties to leftist artists in theatre, music, writing, film</w:t>
                </w:r>
                <w:r w:rsidR="0054450C">
                  <w:t>,</w:t>
                </w:r>
                <w:r>
                  <w:t xml:space="preserve"> and photography, Dudley joined the New Dance Group in 1934.  A ‘choreographic collective’ which experimented with agitprop based on social realism and representational gesture, NDG produced dance works originating in classes which combined technique, improvisation on political themes</w:t>
                </w:r>
                <w:r w:rsidR="0054450C">
                  <w:t>,</w:t>
                </w:r>
                <w:r>
                  <w:t xml:space="preserve"> and Marxist readings. Students included both workers and aspiring professionals. Using both types of dancers, Dudley directed group works using narrative choreography with everyday movements intended to inspire revolution.</w:t>
                </w:r>
              </w:p>
              <w:p w14:paraId="692CE377" w14:textId="77777777" w:rsidR="00774B22" w:rsidRDefault="00774B22" w:rsidP="009407BD"/>
              <w:p w14:paraId="7A1F4071" w14:textId="6E7C8D66" w:rsidR="00774B22" w:rsidRDefault="00774B22" w:rsidP="009407BD">
                <w:r>
                  <w:t>Critics had defined ‘modern dance’ as movement derived from the ‘inner compulsion’ of the individual. To succeed, the choreographer had to create the expression of a ‘universal’ human emotion through abstraction. Dudley’s early works protested workers’ oppression while addressing the corrupting influence</w:t>
                </w:r>
                <w:r w:rsidR="0054450C">
                  <w:t xml:space="preserve"> of society on the individual. </w:t>
                </w:r>
                <w:r>
                  <w:t>Both as a dancer and a choreographer, she remained committed to technical skill and craft, and the signature roles she created during her years with the Graham company attested to her artistic mastery.  Her most important roles in Graham’s choreographic works included</w:t>
                </w:r>
                <w:r>
                  <w:rPr>
                    <w:i/>
                  </w:rPr>
                  <w:t xml:space="preserve"> Letter to the World</w:t>
                </w:r>
                <w:r>
                  <w:t xml:space="preserve"> (1940), with poetry by Emily Dickinson, and one of the three female leads in </w:t>
                </w:r>
                <w:r>
                  <w:rPr>
                    <w:i/>
                  </w:rPr>
                  <w:t>Deaths and Entrances</w:t>
                </w:r>
                <w:r>
                  <w:t xml:space="preserve"> (1943), inspired by the lives of the </w:t>
                </w:r>
                <w:proofErr w:type="spellStart"/>
                <w:r>
                  <w:t>Brontë</w:t>
                </w:r>
                <w:proofErr w:type="spellEnd"/>
                <w:r>
                  <w:t xml:space="preserve"> sisters.  During that period, she choreographed her signature solo, </w:t>
                </w:r>
                <w:r>
                  <w:rPr>
                    <w:i/>
                  </w:rPr>
                  <w:t>Harmonica Breakdown</w:t>
                </w:r>
                <w:r>
                  <w:t xml:space="preserve"> (1938), which protested the exploitation of African-American sharecroppers and was set to the music of blues harmonica player Sonny Terry.</w:t>
                </w:r>
              </w:p>
              <w:p w14:paraId="1BF824B1" w14:textId="77777777" w:rsidR="00774B22" w:rsidRDefault="00774B22" w:rsidP="009407BD"/>
              <w:p w14:paraId="19A454AC" w14:textId="0479876A" w:rsidR="00774B22" w:rsidRDefault="00774B22" w:rsidP="009407BD">
                <w:r>
                  <w:t xml:space="preserve">In 1942, Dudley co-founded the Dudley-Maslow-Bales Trio, which presented new choreography using modern dance technique. She retained her dedication to both modern dance principles and the power of cooperative work. With the trio, Dudley choreographed and performed political works which protested racial discrimination in the United States and fascism abroad, as well as celebratory Americana works which used fables and comedy, such as </w:t>
                </w:r>
                <w:proofErr w:type="spellStart"/>
                <w:r>
                  <w:rPr>
                    <w:i/>
                  </w:rPr>
                  <w:t>As</w:t>
                </w:r>
                <w:proofErr w:type="spellEnd"/>
                <w:r>
                  <w:rPr>
                    <w:i/>
                  </w:rPr>
                  <w:t xml:space="preserve"> Poor Richard Says</w:t>
                </w:r>
                <w:r>
                  <w:t xml:space="preserve"> (1943) and </w:t>
                </w:r>
                <w:r>
                  <w:rPr>
                    <w:i/>
                  </w:rPr>
                  <w:t>Furlough: A Boardwalk Episode</w:t>
                </w:r>
                <w:r>
                  <w:t xml:space="preserve"> (1945), about the soldiers and women engaged in the war effort. Between 1950 and 1966, Dudley served as President of the New Dance Group, nurturing a new generation of choreographers and presenting</w:t>
                </w:r>
                <w:r w:rsidR="0054450C">
                  <w:t xml:space="preserve"> them in concerts on Broadway. </w:t>
                </w:r>
                <w:r>
                  <w:t xml:space="preserve">Although the group’s radical ideology was muted during the Cold War, one of these concerts featured Mary Anthony’s </w:t>
                </w:r>
                <w:r>
                  <w:rPr>
                    <w:i/>
                  </w:rPr>
                  <w:t>The Devil in Massachusetts</w:t>
                </w:r>
                <w:r>
                  <w:t xml:space="preserve"> (1952), which protested McCarthyism. During the 1940s and 1950s Dudley not only continued to choreograph</w:t>
                </w:r>
                <w:r w:rsidR="0054450C">
                  <w:t>,</w:t>
                </w:r>
                <w:r>
                  <w:t xml:space="preserve"> but also pursued an active career as a master teacher at the Neighborhood Playhouse, American Dance Festival, Teachers College (Columbia University)</w:t>
                </w:r>
                <w:r w:rsidR="0054450C">
                  <w:t>, and Bennington College.</w:t>
                </w:r>
                <w:r>
                  <w:t xml:space="preserve"> In 1967 she became Artistic Director of the </w:t>
                </w:r>
                <w:proofErr w:type="spellStart"/>
                <w:r>
                  <w:t>Batsheva</w:t>
                </w:r>
                <w:proofErr w:type="spellEnd"/>
                <w:r>
                  <w:t xml:space="preserve"> Dance Company in Israel, where she taught classes, set modern dance </w:t>
                </w:r>
                <w:r w:rsidR="0054450C">
                  <w:t>repertoire, and</w:t>
                </w:r>
                <w:r>
                  <w:t xml:space="preserve"> led the company on its first successful international tours.</w:t>
                </w:r>
              </w:p>
              <w:p w14:paraId="50511111" w14:textId="77777777" w:rsidR="00774B22" w:rsidRDefault="00774B22" w:rsidP="009407BD"/>
              <w:p w14:paraId="5108970F" w14:textId="77777777" w:rsidR="00774B22" w:rsidRDefault="00774B22" w:rsidP="009407BD">
                <w:pPr>
                  <w:pStyle w:val="Heading1"/>
                  <w:outlineLvl w:val="0"/>
                </w:pPr>
                <w:r>
                  <w:t>Legacy</w:t>
                </w:r>
              </w:p>
              <w:p w14:paraId="51980B24" w14:textId="0AAB0554" w:rsidR="00774B22" w:rsidRDefault="00774B22" w:rsidP="009407BD">
                <w:r>
                  <w:t>Beginning in 1970, when Dudley became Director of the London School of Contemporary Dance, the centre of her professional activities shifted to Europe. In the next three decades she moulded the school into a leading institution for modern dance in Europe and a seminal force in the emergence of revisionist choreographic practices in Britain during the 1980s and 1990s, contributing to the creation of what has come to b</w:t>
                </w:r>
                <w:r w:rsidR="0054450C">
                  <w:t>e known as ‘contemporary dance.’</w:t>
                </w:r>
                <w:r>
                  <w:t xml:space="preserve"> She took </w:t>
                </w:r>
                <w:r>
                  <w:lastRenderedPageBreak/>
                  <w:t xml:space="preserve">part in </w:t>
                </w:r>
                <w:proofErr w:type="gramStart"/>
                <w:r>
                  <w:t>performances which</w:t>
                </w:r>
                <w:proofErr w:type="gramEnd"/>
                <w:r>
                  <w:t xml:space="preserve"> challenged the age boundaries of the performing body and, until the end of her career, remained committed to political theatre, portraying Mother Courage in Richard Gaines’ 1978 dance adaptation of </w:t>
                </w:r>
                <w:proofErr w:type="spellStart"/>
                <w:r>
                  <w:t>Bertolt</w:t>
                </w:r>
                <w:proofErr w:type="spellEnd"/>
                <w:r>
                  <w:t xml:space="preserve"> Brecht’s </w:t>
                </w:r>
                <w:r>
                  <w:rPr>
                    <w:i/>
                  </w:rPr>
                  <w:t>Mother Courage and Her Children</w:t>
                </w:r>
                <w:r>
                  <w:t xml:space="preserve"> (1938). In the 1990s she created an evening of her selected work, </w:t>
                </w:r>
                <w:r>
                  <w:rPr>
                    <w:i/>
                  </w:rPr>
                  <w:t>Dates</w:t>
                </w:r>
                <w:r>
                  <w:t xml:space="preserve"> (1996), and was the subject of two BBC television films, </w:t>
                </w:r>
                <w:r>
                  <w:rPr>
                    <w:i/>
                  </w:rPr>
                  <w:t>Harmonica Breakdown: Speaking About the Dance</w:t>
                </w:r>
                <w:r>
                  <w:t xml:space="preserve"> (1994) and </w:t>
                </w:r>
                <w:r>
                  <w:rPr>
                    <w:i/>
                  </w:rPr>
                  <w:t>Dancing Inside</w:t>
                </w:r>
                <w:r>
                  <w:t xml:space="preserve"> (1999), both of which featured her choreography.</w:t>
                </w:r>
              </w:p>
              <w:p w14:paraId="50F0451C" w14:textId="77777777" w:rsidR="00774B22" w:rsidRDefault="00774B22" w:rsidP="009407BD"/>
              <w:p w14:paraId="2C9825A1" w14:textId="74296CCC" w:rsidR="00774B22" w:rsidRDefault="00774B22" w:rsidP="009407BD">
                <w:pPr>
                  <w:pStyle w:val="Heading1"/>
                  <w:outlineLvl w:val="0"/>
                </w:pPr>
                <w:r>
                  <w:t xml:space="preserve">Selected </w:t>
                </w:r>
                <w:r w:rsidR="001A4FAD">
                  <w:t xml:space="preserve">List of </w:t>
                </w:r>
                <w:r>
                  <w:t>Works</w:t>
                </w:r>
                <w:r w:rsidR="001A4FAD">
                  <w:t>:</w:t>
                </w:r>
              </w:p>
              <w:p w14:paraId="63E85EE3" w14:textId="77777777" w:rsidR="00774B22" w:rsidRDefault="00774B22" w:rsidP="009407BD">
                <w:r>
                  <w:rPr>
                    <w:i/>
                  </w:rPr>
                  <w:t>In the Life of a Worker</w:t>
                </w:r>
                <w:r>
                  <w:t xml:space="preserve"> (1934)</w:t>
                </w:r>
              </w:p>
              <w:p w14:paraId="648D1CA7" w14:textId="77777777" w:rsidR="00774B22" w:rsidRDefault="00774B22" w:rsidP="009407BD">
                <w:r>
                  <w:rPr>
                    <w:i/>
                  </w:rPr>
                  <w:t>Strike</w:t>
                </w:r>
                <w:r>
                  <w:t xml:space="preserve"> (1934)</w:t>
                </w:r>
              </w:p>
              <w:p w14:paraId="14912BFB" w14:textId="77777777" w:rsidR="00774B22" w:rsidRDefault="00774B22" w:rsidP="009407BD">
                <w:r>
                  <w:rPr>
                    <w:i/>
                  </w:rPr>
                  <w:t xml:space="preserve">Time is Money </w:t>
                </w:r>
                <w:r>
                  <w:t>(1934)</w:t>
                </w:r>
              </w:p>
              <w:p w14:paraId="2050F295" w14:textId="77777777" w:rsidR="00774B22" w:rsidRDefault="00774B22" w:rsidP="009407BD">
                <w:r>
                  <w:rPr>
                    <w:i/>
                  </w:rPr>
                  <w:t>Middle Class Portraits</w:t>
                </w:r>
                <w:r>
                  <w:t xml:space="preserve"> (1935)</w:t>
                </w:r>
              </w:p>
              <w:p w14:paraId="5C771305" w14:textId="77777777" w:rsidR="00774B22" w:rsidRDefault="00774B22" w:rsidP="009407BD">
                <w:r>
                  <w:rPr>
                    <w:i/>
                  </w:rPr>
                  <w:t>Songs of Protest</w:t>
                </w:r>
                <w:r>
                  <w:t xml:space="preserve"> (1936)</w:t>
                </w:r>
              </w:p>
              <w:p w14:paraId="5F219F4D" w14:textId="77777777" w:rsidR="00774B22" w:rsidRDefault="00774B22" w:rsidP="009407BD">
                <w:r>
                  <w:rPr>
                    <w:i/>
                  </w:rPr>
                  <w:t>Under the Swastika</w:t>
                </w:r>
                <w:r>
                  <w:t xml:space="preserve"> (1937)</w:t>
                </w:r>
              </w:p>
              <w:p w14:paraId="27E929D0" w14:textId="77777777" w:rsidR="00774B22" w:rsidRDefault="00774B22" w:rsidP="009407BD">
                <w:r>
                  <w:rPr>
                    <w:i/>
                  </w:rPr>
                  <w:t>My Body, My Carcass</w:t>
                </w:r>
                <w:r>
                  <w:t xml:space="preserve"> (1937)</w:t>
                </w:r>
              </w:p>
              <w:p w14:paraId="36F5C610" w14:textId="77777777" w:rsidR="00774B22" w:rsidRDefault="00774B22" w:rsidP="009407BD">
                <w:r>
                  <w:rPr>
                    <w:i/>
                  </w:rPr>
                  <w:t>Song for a Soviet Youth Day</w:t>
                </w:r>
                <w:r>
                  <w:t xml:space="preserve"> (1937)</w:t>
                </w:r>
              </w:p>
              <w:p w14:paraId="0DBC21D1" w14:textId="77777777" w:rsidR="00774B22" w:rsidRDefault="00774B22" w:rsidP="009407BD">
                <w:r>
                  <w:rPr>
                    <w:i/>
                  </w:rPr>
                  <w:t>Jazz Lyric</w:t>
                </w:r>
                <w:r>
                  <w:t xml:space="preserve"> (1938)</w:t>
                </w:r>
              </w:p>
              <w:p w14:paraId="056A05C7" w14:textId="77777777" w:rsidR="00774B22" w:rsidRDefault="00774B22" w:rsidP="009407BD">
                <w:r>
                  <w:rPr>
                    <w:i/>
                  </w:rPr>
                  <w:t>Harmonica Breakdown</w:t>
                </w:r>
                <w:r>
                  <w:t xml:space="preserve"> (1938)</w:t>
                </w:r>
              </w:p>
              <w:p w14:paraId="4F6C5545" w14:textId="77777777" w:rsidR="00774B22" w:rsidRDefault="00774B22" w:rsidP="009407BD">
                <w:r>
                  <w:rPr>
                    <w:i/>
                  </w:rPr>
                  <w:t>Ballad of Molly Pitcher</w:t>
                </w:r>
                <w:r>
                  <w:t xml:space="preserve"> (1939)</w:t>
                </w:r>
              </w:p>
              <w:p w14:paraId="0A1017D4" w14:textId="77777777" w:rsidR="00774B22" w:rsidRDefault="00774B22" w:rsidP="009407BD">
                <w:r>
                  <w:rPr>
                    <w:i/>
                  </w:rPr>
                  <w:t>Adolescence</w:t>
                </w:r>
                <w:r>
                  <w:t xml:space="preserve"> (1940)</w:t>
                </w:r>
              </w:p>
              <w:p w14:paraId="266ED8BD" w14:textId="77777777" w:rsidR="00774B22" w:rsidRDefault="00774B22" w:rsidP="009407BD">
                <w:proofErr w:type="spellStart"/>
                <w:r>
                  <w:rPr>
                    <w:i/>
                  </w:rPr>
                  <w:t>Skatter</w:t>
                </w:r>
                <w:proofErr w:type="spellEnd"/>
                <w:r>
                  <w:rPr>
                    <w:i/>
                  </w:rPr>
                  <w:t>-brain</w:t>
                </w:r>
                <w:r>
                  <w:t xml:space="preserve"> (1941)</w:t>
                </w:r>
              </w:p>
              <w:p w14:paraId="057D9165" w14:textId="77777777" w:rsidR="00774B22" w:rsidRDefault="00774B22" w:rsidP="009407BD">
                <w:r>
                  <w:rPr>
                    <w:i/>
                  </w:rPr>
                  <w:t>The Kiss of Judas</w:t>
                </w:r>
                <w:r>
                  <w:t xml:space="preserve"> (1941)</w:t>
                </w:r>
              </w:p>
              <w:p w14:paraId="3D3F9527" w14:textId="77777777" w:rsidR="00774B22" w:rsidRDefault="00774B22" w:rsidP="009407BD">
                <w:proofErr w:type="spellStart"/>
                <w:r>
                  <w:rPr>
                    <w:i/>
                  </w:rPr>
                  <w:t>Pavane</w:t>
                </w:r>
                <w:proofErr w:type="spellEnd"/>
                <w:r>
                  <w:t xml:space="preserve"> (1941)</w:t>
                </w:r>
              </w:p>
              <w:p w14:paraId="4B49BB41" w14:textId="77777777" w:rsidR="00774B22" w:rsidRDefault="00774B22" w:rsidP="009407BD">
                <w:r>
                  <w:rPr>
                    <w:i/>
                  </w:rPr>
                  <w:t>Short Story</w:t>
                </w:r>
                <w:r>
                  <w:t xml:space="preserve"> (1942)</w:t>
                </w:r>
              </w:p>
              <w:p w14:paraId="66A18E65" w14:textId="77777777" w:rsidR="00774B22" w:rsidRDefault="00774B22" w:rsidP="009407BD">
                <w:r>
                  <w:rPr>
                    <w:i/>
                  </w:rPr>
                  <w:t>As Poor Richard Says</w:t>
                </w:r>
                <w:r>
                  <w:t xml:space="preserve"> (with Sophie Maslow) (1943)</w:t>
                </w:r>
              </w:p>
              <w:p w14:paraId="5EE0941A" w14:textId="77777777" w:rsidR="00774B22" w:rsidRDefault="00774B22" w:rsidP="009407BD">
                <w:r>
                  <w:rPr>
                    <w:i/>
                  </w:rPr>
                  <w:t>Swing Your Lady</w:t>
                </w:r>
                <w:r>
                  <w:t xml:space="preserve"> (1944)</w:t>
                </w:r>
              </w:p>
              <w:p w14:paraId="689E9A5C" w14:textId="77777777" w:rsidR="00774B22" w:rsidRDefault="00774B22" w:rsidP="009407BD">
                <w:r>
                  <w:rPr>
                    <w:i/>
                  </w:rPr>
                  <w:t xml:space="preserve">New World A </w:t>
                </w:r>
                <w:proofErr w:type="spellStart"/>
                <w:r>
                  <w:rPr>
                    <w:i/>
                  </w:rPr>
                  <w:t>Comin</w:t>
                </w:r>
                <w:proofErr w:type="spellEnd"/>
                <w:r>
                  <w:rPr>
                    <w:i/>
                  </w:rPr>
                  <w:t>’</w:t>
                </w:r>
                <w:r>
                  <w:t xml:space="preserve"> (1945)</w:t>
                </w:r>
              </w:p>
              <w:p w14:paraId="2794B15C" w14:textId="77777777" w:rsidR="00774B22" w:rsidRDefault="00774B22" w:rsidP="009407BD">
                <w:r>
                  <w:rPr>
                    <w:i/>
                  </w:rPr>
                  <w:t>Furlough: A Boardwalk Episode</w:t>
                </w:r>
                <w:r>
                  <w:t xml:space="preserve"> (with William Bales) (1945)</w:t>
                </w:r>
              </w:p>
              <w:p w14:paraId="0E64EC85" w14:textId="77777777" w:rsidR="00774B22" w:rsidRDefault="00774B22" w:rsidP="009407BD">
                <w:proofErr w:type="spellStart"/>
                <w:r>
                  <w:rPr>
                    <w:i/>
                  </w:rPr>
                  <w:t>Cante</w:t>
                </w:r>
                <w:proofErr w:type="spellEnd"/>
                <w:r>
                  <w:rPr>
                    <w:i/>
                  </w:rPr>
                  <w:t xml:space="preserve"> Flamenco</w:t>
                </w:r>
                <w:r>
                  <w:t xml:space="preserve"> (1946)</w:t>
                </w:r>
              </w:p>
              <w:p w14:paraId="50D2527A" w14:textId="77777777" w:rsidR="00774B22" w:rsidRDefault="00774B22" w:rsidP="009407BD">
                <w:r>
                  <w:rPr>
                    <w:i/>
                  </w:rPr>
                  <w:t>The Lonely Ones</w:t>
                </w:r>
                <w:r>
                  <w:t xml:space="preserve"> (1946)</w:t>
                </w:r>
              </w:p>
              <w:p w14:paraId="2FB2F9F3" w14:textId="77777777" w:rsidR="00774B22" w:rsidRDefault="00774B22" w:rsidP="009407BD">
                <w:r>
                  <w:rPr>
                    <w:i/>
                  </w:rPr>
                  <w:t>Ballads for Dancers</w:t>
                </w:r>
                <w:r>
                  <w:t xml:space="preserve"> (1946)</w:t>
                </w:r>
              </w:p>
              <w:p w14:paraId="002B9AC6" w14:textId="77777777" w:rsidR="00774B22" w:rsidRDefault="00774B22" w:rsidP="009407BD">
                <w:r>
                  <w:rPr>
                    <w:i/>
                  </w:rPr>
                  <w:t>Vagary</w:t>
                </w:r>
                <w:r>
                  <w:t xml:space="preserve"> (1949)</w:t>
                </w:r>
              </w:p>
              <w:p w14:paraId="23DD59F3" w14:textId="77777777" w:rsidR="00774B22" w:rsidRDefault="00774B22" w:rsidP="009407BD">
                <w:proofErr w:type="spellStart"/>
                <w:r>
                  <w:rPr>
                    <w:i/>
                  </w:rPr>
                  <w:t>Passional</w:t>
                </w:r>
                <w:proofErr w:type="spellEnd"/>
                <w:r>
                  <w:t xml:space="preserve"> (1950)</w:t>
                </w:r>
              </w:p>
              <w:p w14:paraId="7DD085B5" w14:textId="77777777" w:rsidR="00774B22" w:rsidRDefault="00774B22" w:rsidP="009407BD">
                <w:r>
                  <w:rPr>
                    <w:i/>
                  </w:rPr>
                  <w:t>Family Portrait</w:t>
                </w:r>
                <w:r>
                  <w:t xml:space="preserve"> (1953)</w:t>
                </w:r>
              </w:p>
              <w:p w14:paraId="43A67574" w14:textId="77777777" w:rsidR="00774B22" w:rsidRDefault="00774B22" w:rsidP="009407BD">
                <w:r>
                  <w:rPr>
                    <w:i/>
                  </w:rPr>
                  <w:t>Haiku</w:t>
                </w:r>
                <w:r>
                  <w:t xml:space="preserve"> (1965)</w:t>
                </w:r>
              </w:p>
              <w:p w14:paraId="63F4B0FD" w14:textId="77777777" w:rsidR="00774B22" w:rsidRDefault="00774B22" w:rsidP="009407BD">
                <w:r>
                  <w:rPr>
                    <w:i/>
                  </w:rPr>
                  <w:t>Five Characters and Conclusion</w:t>
                </w:r>
                <w:r>
                  <w:t xml:space="preserve"> (1978)</w:t>
                </w:r>
              </w:p>
              <w:p w14:paraId="3D36CF8C" w14:textId="77777777" w:rsidR="00774B22" w:rsidRDefault="00774B22" w:rsidP="009407BD">
                <w:r>
                  <w:rPr>
                    <w:i/>
                  </w:rPr>
                  <w:t>Bird as Prophet</w:t>
                </w:r>
                <w:r>
                  <w:t xml:space="preserve"> (1983)</w:t>
                </w:r>
              </w:p>
              <w:p w14:paraId="7AC50E70" w14:textId="77777777" w:rsidR="00774B22" w:rsidRDefault="00774B22" w:rsidP="009407BD">
                <w:r>
                  <w:rPr>
                    <w:i/>
                  </w:rPr>
                  <w:t>Proverbs</w:t>
                </w:r>
                <w:r>
                  <w:t xml:space="preserve"> (1988)</w:t>
                </w:r>
              </w:p>
              <w:p w14:paraId="74C7E40F" w14:textId="77777777" w:rsidR="00774B22" w:rsidRDefault="00774B22" w:rsidP="009407BD">
                <w:r>
                  <w:rPr>
                    <w:i/>
                  </w:rPr>
                  <w:t>After the Ark</w:t>
                </w:r>
                <w:r>
                  <w:t xml:space="preserve"> (1990)</w:t>
                </w:r>
              </w:p>
              <w:p w14:paraId="3384F994" w14:textId="77777777" w:rsidR="00774B22" w:rsidRDefault="00774B22" w:rsidP="009407BD">
                <w:r>
                  <w:rPr>
                    <w:i/>
                  </w:rPr>
                  <w:t>Dancing Inside</w:t>
                </w:r>
                <w:r>
                  <w:t xml:space="preserve"> (1999)</w:t>
                </w:r>
              </w:p>
              <w:p w14:paraId="0F676C6C" w14:textId="77777777" w:rsidR="00774B22" w:rsidRDefault="00774B22" w:rsidP="009407BD"/>
              <w:p w14:paraId="70E66E13" w14:textId="446CEAC3" w:rsidR="009B7F49" w:rsidRDefault="0067198C" w:rsidP="001A4FAD">
                <w:r>
                  <w:t>[File:</w:t>
                </w:r>
                <w:r w:rsidR="00074091">
                  <w:t xml:space="preserve"> </w:t>
                </w:r>
                <w:r w:rsidR="00074091" w:rsidRPr="00074091">
                  <w:t>Jane Dudley (Harmonica Breakdown)-1942.jp</w:t>
                </w:r>
                <w:r w:rsidR="00074091">
                  <w:t>g</w:t>
                </w:r>
                <w:r>
                  <w:t>]</w:t>
                </w:r>
              </w:p>
              <w:p w14:paraId="0DB733EB" w14:textId="68E33693" w:rsidR="00774B22" w:rsidRDefault="009B7F49" w:rsidP="001A4FAD">
                <w:pPr>
                  <w:pStyle w:val="Caption"/>
                  <w:keepNext/>
                  <w:spacing w:after="0"/>
                </w:pPr>
                <w:r>
                  <w:t xml:space="preserve">Figure </w:t>
                </w:r>
                <w:fldSimple w:instr=" SEQ Figure \* ARABIC ">
                  <w:r>
                    <w:rPr>
                      <w:noProof/>
                    </w:rPr>
                    <w:t>1</w:t>
                  </w:r>
                </w:fldSimple>
                <w:r>
                  <w:t xml:space="preserve"> </w:t>
                </w:r>
                <w:r w:rsidR="00774B22" w:rsidRPr="00CA6843">
                  <w:rPr>
                    <w:i/>
                  </w:rPr>
                  <w:t>Harmonica Breakdown</w:t>
                </w:r>
                <w:r w:rsidR="00774B22" w:rsidRPr="00CA6843">
                  <w:t xml:space="preserve"> (1938).  Photograph by Barbara Morgan. Library of Congress, Prints &amp; Photographs </w:t>
                </w:r>
                <w:commentRangeStart w:id="1"/>
                <w:r w:rsidR="00774B22" w:rsidRPr="00CA6843">
                  <w:t>Division</w:t>
                </w:r>
                <w:commentRangeEnd w:id="1"/>
                <w:r w:rsidR="0067198C">
                  <w:rPr>
                    <w:rStyle w:val="CommentReference"/>
                  </w:rPr>
                  <w:commentReference w:id="1"/>
                </w:r>
                <w:r w:rsidR="00774B22" w:rsidRPr="00CA6843">
                  <w:t>.</w:t>
                </w:r>
              </w:p>
              <w:p w14:paraId="7AD9AA94" w14:textId="77777777" w:rsidR="001A4FAD" w:rsidRPr="001A4FAD" w:rsidRDefault="001A4FAD" w:rsidP="001A4FAD"/>
              <w:p w14:paraId="57C578B6" w14:textId="6321EE95" w:rsidR="009B7F49" w:rsidRPr="00CA6843" w:rsidRDefault="009B7F49" w:rsidP="001A4FAD">
                <w:r>
                  <w:t>[File:</w:t>
                </w:r>
                <w:r w:rsidR="00533D9D">
                  <w:t xml:space="preserve"> </w:t>
                </w:r>
                <w:r w:rsidR="00533D9D" w:rsidRPr="00533D9D">
                  <w:t>Jane Dudley (under the swastika)</w:t>
                </w:r>
                <w:proofErr w:type="gramStart"/>
                <w:r w:rsidR="00533D9D" w:rsidRPr="00533D9D">
                  <w:t>.jpg</w:t>
                </w:r>
                <w:proofErr w:type="gramEnd"/>
                <w:r>
                  <w:t>]</w:t>
                </w:r>
              </w:p>
              <w:p w14:paraId="37F2D21C" w14:textId="40894DE2" w:rsidR="0067198C" w:rsidRDefault="009B7F49" w:rsidP="001A4FAD">
                <w:pPr>
                  <w:pStyle w:val="Caption"/>
                  <w:keepNext/>
                  <w:spacing w:after="0"/>
                </w:pPr>
                <w:r>
                  <w:t xml:space="preserve">Figure </w:t>
                </w:r>
                <w:fldSimple w:instr=" SEQ Figure \* ARABIC ">
                  <w:r>
                    <w:rPr>
                      <w:noProof/>
                    </w:rPr>
                    <w:t>2</w:t>
                  </w:r>
                </w:fldSimple>
                <w:r>
                  <w:t xml:space="preserve"> </w:t>
                </w:r>
                <w:r w:rsidR="00774B22" w:rsidRPr="00CA6843">
                  <w:rPr>
                    <w:i/>
                  </w:rPr>
                  <w:t>Under the Swastika</w:t>
                </w:r>
                <w:r w:rsidR="00774B22" w:rsidRPr="00CA6843">
                  <w:t xml:space="preserve"> (1937). </w:t>
                </w:r>
              </w:p>
              <w:p w14:paraId="440463AB" w14:textId="77777777" w:rsidR="00533D9D" w:rsidRPr="00533D9D" w:rsidRDefault="00533D9D" w:rsidP="001A4FAD">
                <w:pPr>
                  <w:rPr>
                    <w:lang w:val="en-US"/>
                  </w:rPr>
                </w:pPr>
                <w:r w:rsidRPr="00533D9D">
                  <w:rPr>
                    <w:lang w:val="en-US"/>
                  </w:rPr>
                  <w:t>http://www.loc.gov/exhibits/politics-and-dance/voice/Assets/pd0023_enlarge.jpg</w:t>
                </w:r>
              </w:p>
              <w:p w14:paraId="1398144A" w14:textId="77777777" w:rsidR="00774B22" w:rsidRDefault="00774B22" w:rsidP="001A4FAD"/>
              <w:p w14:paraId="4C8A2C27" w14:textId="3683F034" w:rsidR="0067198C" w:rsidRPr="00CA6843" w:rsidRDefault="0067198C" w:rsidP="001A4FAD">
                <w:r>
                  <w:t>[File:]</w:t>
                </w:r>
              </w:p>
              <w:p w14:paraId="4C945EB1" w14:textId="4E999644" w:rsidR="006C5F77" w:rsidRDefault="009B7F49" w:rsidP="001A4FAD">
                <w:pPr>
                  <w:pStyle w:val="Caption"/>
                  <w:keepNext/>
                  <w:spacing w:after="0"/>
                </w:pPr>
                <w:r>
                  <w:lastRenderedPageBreak/>
                  <w:t xml:space="preserve">Figure </w:t>
                </w:r>
                <w:fldSimple w:instr=" SEQ Figure \* ARABIC ">
                  <w:r>
                    <w:rPr>
                      <w:noProof/>
                    </w:rPr>
                    <w:t>4</w:t>
                  </w:r>
                </w:fldSimple>
                <w:r>
                  <w:t xml:space="preserve"> </w:t>
                </w:r>
                <w:r w:rsidR="00774B22" w:rsidRPr="00CA6843">
                  <w:rPr>
                    <w:i/>
                  </w:rPr>
                  <w:t xml:space="preserve">Jane Dudley in ‘Harmonica Breakdown’, 1942.  </w:t>
                </w:r>
                <w:r w:rsidR="00774B22" w:rsidRPr="00CA6843">
                  <w:t xml:space="preserve">Photograph by Barbara Morgan.  Collection T. </w:t>
                </w:r>
                <w:commentRangeStart w:id="2"/>
                <w:r w:rsidR="00774B22" w:rsidRPr="00CA6843">
                  <w:t>Hurwitz</w:t>
                </w:r>
                <w:commentRangeEnd w:id="2"/>
                <w:r w:rsidR="006C5F77">
                  <w:rPr>
                    <w:rStyle w:val="CommentReference"/>
                  </w:rPr>
                  <w:commentReference w:id="2"/>
                </w:r>
                <w:r w:rsidR="00774B22" w:rsidRPr="00CA6843">
                  <w:t>.</w:t>
                </w:r>
              </w:p>
              <w:p w14:paraId="42D7AECC" w14:textId="77777777" w:rsidR="001A4FAD" w:rsidRDefault="006C5F77" w:rsidP="001A4FAD">
                <w:r>
                  <w:t xml:space="preserve"> </w:t>
                </w:r>
              </w:p>
              <w:p w14:paraId="4AE14835" w14:textId="140EB157" w:rsidR="00774B22" w:rsidRPr="00CA6843" w:rsidRDefault="0067198C" w:rsidP="001A4FAD">
                <w:r>
                  <w:t>[File:</w:t>
                </w:r>
                <w:r w:rsidR="00074091">
                  <w:t xml:space="preserve"> </w:t>
                </w:r>
                <w:r w:rsidR="00074091" w:rsidRPr="00074091">
                  <w:t>Jane Dudley (early 1930s)</w:t>
                </w:r>
                <w:proofErr w:type="gramStart"/>
                <w:r w:rsidR="00074091" w:rsidRPr="00074091">
                  <w:t>.jpg</w:t>
                </w:r>
                <w:proofErr w:type="gramEnd"/>
                <w:r>
                  <w:t>]</w:t>
                </w:r>
              </w:p>
              <w:p w14:paraId="3F9BF7F7" w14:textId="0FE0BF23" w:rsidR="00774B22" w:rsidRPr="00CA6843" w:rsidRDefault="009B7F49" w:rsidP="001A4FAD">
                <w:pPr>
                  <w:pStyle w:val="Caption"/>
                  <w:keepNext/>
                  <w:spacing w:after="0"/>
                </w:pPr>
                <w:r>
                  <w:t xml:space="preserve">Figure </w:t>
                </w:r>
                <w:fldSimple w:instr=" SEQ Figure \* ARABIC ">
                  <w:r>
                    <w:rPr>
                      <w:noProof/>
                    </w:rPr>
                    <w:t>5</w:t>
                  </w:r>
                </w:fldSimple>
                <w:r>
                  <w:t xml:space="preserve"> </w:t>
                </w:r>
                <w:r w:rsidR="00774B22" w:rsidRPr="00CA6843">
                  <w:rPr>
                    <w:i/>
                  </w:rPr>
                  <w:t>Jane Dudley in the mid-1930s.</w:t>
                </w:r>
                <w:r>
                  <w:t xml:space="preserve"> Photograph by Holmes Studio. </w:t>
                </w:r>
                <w:r w:rsidR="00774B22" w:rsidRPr="00CA6843">
                  <w:t xml:space="preserve">Collection T. </w:t>
                </w:r>
                <w:commentRangeStart w:id="3"/>
                <w:r w:rsidR="00774B22" w:rsidRPr="00CA6843">
                  <w:t>Hurwitz</w:t>
                </w:r>
                <w:commentRangeEnd w:id="3"/>
                <w:r w:rsidR="006C5F77">
                  <w:rPr>
                    <w:rStyle w:val="CommentReference"/>
                  </w:rPr>
                  <w:commentReference w:id="3"/>
                </w:r>
                <w:r w:rsidR="00774B22" w:rsidRPr="00CA6843">
                  <w:t xml:space="preserve">. </w:t>
                </w:r>
              </w:p>
              <w:p w14:paraId="24BA6E87" w14:textId="77777777" w:rsidR="00774B22" w:rsidRDefault="00774B22" w:rsidP="001A4FAD"/>
              <w:p w14:paraId="535FCCDA" w14:textId="51D49D6A" w:rsidR="0067198C" w:rsidRPr="00CA6843" w:rsidRDefault="0067198C" w:rsidP="001A4FAD">
                <w:r>
                  <w:t>[File:</w:t>
                </w:r>
                <w:r w:rsidR="00074091">
                  <w:t xml:space="preserve"> </w:t>
                </w:r>
                <w:r w:rsidR="00074091" w:rsidRPr="00074091">
                  <w:t>Jane Dudley (</w:t>
                </w:r>
                <w:proofErr w:type="spellStart"/>
                <w:r w:rsidR="00074091" w:rsidRPr="00074091">
                  <w:t>Cante</w:t>
                </w:r>
                <w:proofErr w:type="spellEnd"/>
                <w:r w:rsidR="00074091" w:rsidRPr="00074091">
                  <w:t xml:space="preserve"> Flamenco)</w:t>
                </w:r>
                <w:proofErr w:type="gramStart"/>
                <w:r w:rsidR="00074091" w:rsidRPr="00074091">
                  <w:t>.jpg</w:t>
                </w:r>
                <w:proofErr w:type="gramEnd"/>
                <w:r>
                  <w:t>]</w:t>
                </w:r>
              </w:p>
              <w:p w14:paraId="1F2EFF1F" w14:textId="4C585F77" w:rsidR="00774B22" w:rsidRPr="00CA6843" w:rsidRDefault="009B7F49" w:rsidP="001A4FAD">
                <w:pPr>
                  <w:pStyle w:val="Caption"/>
                  <w:keepNext/>
                  <w:spacing w:after="0"/>
                </w:pPr>
                <w:r>
                  <w:t xml:space="preserve">Figure </w:t>
                </w:r>
                <w:fldSimple w:instr=" SEQ Figure \* ARABIC ">
                  <w:r>
                    <w:rPr>
                      <w:noProof/>
                    </w:rPr>
                    <w:t>6</w:t>
                  </w:r>
                </w:fldSimple>
                <w:r>
                  <w:t xml:space="preserve"> </w:t>
                </w:r>
                <w:r w:rsidR="00774B22" w:rsidRPr="00CA6843">
                  <w:rPr>
                    <w:i/>
                  </w:rPr>
                  <w:t>Jane Dudley in ‘</w:t>
                </w:r>
                <w:proofErr w:type="spellStart"/>
                <w:r w:rsidR="00774B22" w:rsidRPr="00CA6843">
                  <w:rPr>
                    <w:i/>
                  </w:rPr>
                  <w:t>Cante</w:t>
                </w:r>
                <w:proofErr w:type="spellEnd"/>
                <w:r w:rsidR="00774B22" w:rsidRPr="00CA6843">
                  <w:rPr>
                    <w:i/>
                  </w:rPr>
                  <w:t xml:space="preserve"> Flamenco’.</w:t>
                </w:r>
                <w:r>
                  <w:t xml:space="preserve"> </w:t>
                </w:r>
                <w:r w:rsidR="00774B22" w:rsidRPr="00CA6843">
                  <w:t xml:space="preserve">Photograph by Barbara Morgan. Collection T. </w:t>
                </w:r>
                <w:commentRangeStart w:id="4"/>
                <w:r w:rsidR="00774B22" w:rsidRPr="00CA6843">
                  <w:t>Hurwitz</w:t>
                </w:r>
                <w:commentRangeEnd w:id="4"/>
                <w:r w:rsidR="006C5F77">
                  <w:rPr>
                    <w:rStyle w:val="CommentReference"/>
                  </w:rPr>
                  <w:commentReference w:id="4"/>
                </w:r>
                <w:r w:rsidR="00774B22" w:rsidRPr="00CA6843">
                  <w:t>.</w:t>
                </w:r>
              </w:p>
              <w:p w14:paraId="54960973" w14:textId="77777777" w:rsidR="00774B22" w:rsidRDefault="00774B22" w:rsidP="001A4FAD"/>
              <w:p w14:paraId="14F76AFB" w14:textId="52ADA13B" w:rsidR="0067198C" w:rsidRPr="00CA6843" w:rsidRDefault="0067198C" w:rsidP="001A4FAD">
                <w:r>
                  <w:t>[File:</w:t>
                </w:r>
                <w:r w:rsidR="00001559">
                  <w:t xml:space="preserve"> </w:t>
                </w:r>
                <w:r w:rsidR="00001559" w:rsidRPr="00001559">
                  <w:t xml:space="preserve">Jane Dudley (New World A </w:t>
                </w:r>
                <w:proofErr w:type="spellStart"/>
                <w:r w:rsidR="00001559" w:rsidRPr="00001559">
                  <w:t>Comin</w:t>
                </w:r>
                <w:proofErr w:type="spellEnd"/>
                <w:r w:rsidR="00001559" w:rsidRPr="00001559">
                  <w:t>)</w:t>
                </w:r>
                <w:proofErr w:type="gramStart"/>
                <w:r w:rsidR="00001559" w:rsidRPr="00001559">
                  <w:t>.jpg</w:t>
                </w:r>
                <w:proofErr w:type="gramEnd"/>
                <w:r>
                  <w:t>]</w:t>
                </w:r>
              </w:p>
              <w:p w14:paraId="368D3FED" w14:textId="5EF33A90" w:rsidR="00774B22" w:rsidRDefault="009B7F49" w:rsidP="001A4FAD">
                <w:pPr>
                  <w:pStyle w:val="Caption"/>
                  <w:keepNext/>
                  <w:spacing w:after="0"/>
                </w:pPr>
                <w:r>
                  <w:t xml:space="preserve">Figure </w:t>
                </w:r>
                <w:fldSimple w:instr=" SEQ Figure \* ARABIC ">
                  <w:r>
                    <w:rPr>
                      <w:noProof/>
                    </w:rPr>
                    <w:t>7</w:t>
                  </w:r>
                </w:fldSimple>
                <w:r>
                  <w:t xml:space="preserve"> </w:t>
                </w:r>
                <w:r w:rsidR="00774B22" w:rsidRPr="00CA6843">
                  <w:rPr>
                    <w:i/>
                  </w:rPr>
                  <w:t xml:space="preserve">Jane Dudley in ‘New World A </w:t>
                </w:r>
                <w:proofErr w:type="spellStart"/>
                <w:r w:rsidR="00774B22" w:rsidRPr="00CA6843">
                  <w:rPr>
                    <w:i/>
                  </w:rPr>
                  <w:t>Comin</w:t>
                </w:r>
                <w:proofErr w:type="spellEnd"/>
                <w:r w:rsidR="00774B22" w:rsidRPr="00CA6843">
                  <w:rPr>
                    <w:i/>
                  </w:rPr>
                  <w:t>’, 1945.</w:t>
                </w:r>
                <w:r w:rsidR="00774B22" w:rsidRPr="00CA6843">
                  <w:t xml:space="preserve">  Photograph by Barbara Morgan.  Collection T. </w:t>
                </w:r>
                <w:commentRangeStart w:id="5"/>
                <w:r w:rsidR="00774B22" w:rsidRPr="00CA6843">
                  <w:t>Hurwitz</w:t>
                </w:r>
                <w:commentRangeEnd w:id="5"/>
                <w:r w:rsidR="006C5F77">
                  <w:rPr>
                    <w:rStyle w:val="CommentReference"/>
                  </w:rPr>
                  <w:commentReference w:id="5"/>
                </w:r>
                <w:r w:rsidR="00774B22" w:rsidRPr="00CA6843">
                  <w:t>.</w:t>
                </w:r>
              </w:p>
              <w:p w14:paraId="69E2B52D" w14:textId="77777777" w:rsidR="006C5F77" w:rsidRDefault="006C5F77" w:rsidP="001A4FAD"/>
              <w:p w14:paraId="29B3A939" w14:textId="4329747F" w:rsidR="0067198C" w:rsidRPr="00CA6843" w:rsidRDefault="0067198C" w:rsidP="001A4FAD">
                <w:r>
                  <w:t>[File:</w:t>
                </w:r>
                <w:r w:rsidR="00074091">
                  <w:t xml:space="preserve"> </w:t>
                </w:r>
                <w:r w:rsidR="00074091" w:rsidRPr="00074091">
                  <w:t>Jane Dudley (Bennington)-1930s.jpg</w:t>
                </w:r>
                <w:r>
                  <w:t>]</w:t>
                </w:r>
              </w:p>
              <w:p w14:paraId="63DA3732" w14:textId="64D00439" w:rsidR="00774B22" w:rsidRPr="00CA6843" w:rsidRDefault="009B7F49" w:rsidP="001A4FAD">
                <w:pPr>
                  <w:pStyle w:val="Caption"/>
                  <w:keepNext/>
                  <w:spacing w:after="0"/>
                </w:pPr>
                <w:r>
                  <w:t xml:space="preserve">Figure </w:t>
                </w:r>
                <w:fldSimple w:instr=" SEQ Figure \* ARABIC ">
                  <w:r>
                    <w:rPr>
                      <w:noProof/>
                    </w:rPr>
                    <w:t>8</w:t>
                  </w:r>
                </w:fldSimple>
                <w:r>
                  <w:t xml:space="preserve"> </w:t>
                </w:r>
                <w:r w:rsidR="00774B22" w:rsidRPr="00CA6843">
                  <w:rPr>
                    <w:i/>
                  </w:rPr>
                  <w:t>Jane Dudley at Bennington College with the Martha Graham company, mid-1930s.</w:t>
                </w:r>
                <w:r w:rsidR="00774B22" w:rsidRPr="00CA6843">
                  <w:t xml:space="preserve">  Photograph by Leo Hurwitz.  Collection T. </w:t>
                </w:r>
                <w:commentRangeStart w:id="6"/>
                <w:r w:rsidR="00774B22" w:rsidRPr="00CA6843">
                  <w:t>Hurwitz</w:t>
                </w:r>
                <w:commentRangeEnd w:id="6"/>
                <w:r w:rsidR="006C5F77">
                  <w:rPr>
                    <w:rStyle w:val="CommentReference"/>
                  </w:rPr>
                  <w:commentReference w:id="6"/>
                </w:r>
                <w:r w:rsidR="00774B22" w:rsidRPr="00CA6843">
                  <w:t>.</w:t>
                </w:r>
              </w:p>
              <w:p w14:paraId="0170F387" w14:textId="77777777" w:rsidR="00774B22" w:rsidRDefault="00774B22" w:rsidP="001A4FAD"/>
              <w:p w14:paraId="3EC5524F" w14:textId="0C8B0827" w:rsidR="0067198C" w:rsidRPr="00CA6843" w:rsidRDefault="0067198C" w:rsidP="001A4FAD">
                <w:r>
                  <w:t>[File:</w:t>
                </w:r>
                <w:r w:rsidR="00074091">
                  <w:t xml:space="preserve"> </w:t>
                </w:r>
                <w:proofErr w:type="spellStart"/>
                <w:r w:rsidR="00074091" w:rsidRPr="00074091">
                  <w:t>ane</w:t>
                </w:r>
                <w:proofErr w:type="spellEnd"/>
                <w:r w:rsidR="00074091" w:rsidRPr="00074091">
                  <w:t xml:space="preserve"> Dudley (Letter to the World)</w:t>
                </w:r>
                <w:proofErr w:type="gramStart"/>
                <w:r w:rsidR="00074091" w:rsidRPr="00074091">
                  <w:t>.jpg</w:t>
                </w:r>
                <w:proofErr w:type="gramEnd"/>
                <w:r>
                  <w:t>]</w:t>
                </w:r>
              </w:p>
              <w:p w14:paraId="653B45ED" w14:textId="3845A479" w:rsidR="00774B22" w:rsidRPr="00CA6843" w:rsidRDefault="009B7F49" w:rsidP="001A4FAD">
                <w:pPr>
                  <w:pStyle w:val="Caption"/>
                  <w:keepNext/>
                  <w:spacing w:after="0"/>
                </w:pPr>
                <w:r>
                  <w:t xml:space="preserve">Figure </w:t>
                </w:r>
                <w:fldSimple w:instr=" SEQ Figure \* ARABIC ">
                  <w:r>
                    <w:rPr>
                      <w:noProof/>
                    </w:rPr>
                    <w:t>9</w:t>
                  </w:r>
                </w:fldSimple>
                <w:r>
                  <w:t xml:space="preserve"> </w:t>
                </w:r>
                <w:r w:rsidR="00774B22" w:rsidRPr="00CA6843">
                  <w:rPr>
                    <w:i/>
                  </w:rPr>
                  <w:t xml:space="preserve">Martha Graham (left), Jane Dudley and Erick Hawkins in Graham’s ‘Letter to the World’, ca. 1940. </w:t>
                </w:r>
                <w:r w:rsidR="00774B22" w:rsidRPr="00CA6843">
                  <w:t xml:space="preserve"> Photograph by Barbara Morgan.  Collection T. </w:t>
                </w:r>
                <w:commentRangeStart w:id="7"/>
                <w:r w:rsidR="00774B22" w:rsidRPr="00CA6843">
                  <w:t>Hurwitz</w:t>
                </w:r>
                <w:commentRangeEnd w:id="7"/>
                <w:r w:rsidR="006C5F77">
                  <w:rPr>
                    <w:rStyle w:val="CommentReference"/>
                  </w:rPr>
                  <w:commentReference w:id="7"/>
                </w:r>
                <w:r w:rsidR="00774B22" w:rsidRPr="00CA6843">
                  <w:t>.</w:t>
                </w:r>
              </w:p>
              <w:p w14:paraId="2A8C126D" w14:textId="77777777" w:rsidR="00774B22" w:rsidRDefault="00774B22" w:rsidP="001A4FAD"/>
              <w:p w14:paraId="48145C06" w14:textId="1A11B17E" w:rsidR="0067198C" w:rsidRPr="00CA6843" w:rsidRDefault="0067198C" w:rsidP="001A4FAD">
                <w:r>
                  <w:t>[File:</w:t>
                </w:r>
                <w:r w:rsidR="00074091">
                  <w:t xml:space="preserve"> </w:t>
                </w:r>
                <w:r w:rsidR="00074091" w:rsidRPr="00074091">
                  <w:t>Jane Dudley (Mother Courage-Brood)</w:t>
                </w:r>
                <w:proofErr w:type="gramStart"/>
                <w:r w:rsidR="00074091" w:rsidRPr="00074091">
                  <w:t>.jpg</w:t>
                </w:r>
                <w:proofErr w:type="gramEnd"/>
                <w:r>
                  <w:t>]</w:t>
                </w:r>
              </w:p>
              <w:p w14:paraId="5AABB40A" w14:textId="63840CB6" w:rsidR="00774B22" w:rsidRPr="00CA6843" w:rsidRDefault="009B7F49" w:rsidP="001A4FAD">
                <w:pPr>
                  <w:pStyle w:val="Caption"/>
                  <w:keepNext/>
                  <w:spacing w:after="0"/>
                </w:pPr>
                <w:r>
                  <w:t xml:space="preserve">Figure </w:t>
                </w:r>
                <w:fldSimple w:instr=" SEQ Figure \* ARABIC ">
                  <w:r>
                    <w:rPr>
                      <w:noProof/>
                    </w:rPr>
                    <w:t>10</w:t>
                  </w:r>
                </w:fldSimple>
                <w:r>
                  <w:t xml:space="preserve"> </w:t>
                </w:r>
                <w:r w:rsidR="00774B22" w:rsidRPr="00CA6843">
                  <w:rPr>
                    <w:i/>
                  </w:rPr>
                  <w:t xml:space="preserve">Jane Dudley </w:t>
                </w:r>
                <w:r w:rsidR="00774B22">
                  <w:rPr>
                    <w:i/>
                  </w:rPr>
                  <w:t xml:space="preserve">in the role of Mother Courage in </w:t>
                </w:r>
                <w:r w:rsidR="00774B22" w:rsidRPr="00CA6843">
                  <w:rPr>
                    <w:i/>
                  </w:rPr>
                  <w:t xml:space="preserve">‘The Brood’, </w:t>
                </w:r>
                <w:r w:rsidR="00774B22">
                  <w:t xml:space="preserve">choreographed by Richard </w:t>
                </w:r>
                <w:proofErr w:type="spellStart"/>
                <w:r w:rsidR="00774B22">
                  <w:t>Kuch</w:t>
                </w:r>
                <w:proofErr w:type="spellEnd"/>
                <w:r w:rsidR="00774B22">
                  <w:t xml:space="preserve">, </w:t>
                </w:r>
                <w:r w:rsidR="00774B22" w:rsidRPr="0061036E">
                  <w:t>1967</w:t>
                </w:r>
                <w:r w:rsidR="00774B22" w:rsidRPr="00CA6843">
                  <w:rPr>
                    <w:i/>
                  </w:rPr>
                  <w:t>.</w:t>
                </w:r>
                <w:r w:rsidR="00774B22" w:rsidRPr="00CA6843">
                  <w:t xml:space="preserve">  Collection T. </w:t>
                </w:r>
                <w:commentRangeStart w:id="8"/>
                <w:r w:rsidR="00774B22" w:rsidRPr="00CA6843">
                  <w:t>Hurwitz</w:t>
                </w:r>
                <w:commentRangeEnd w:id="8"/>
                <w:r>
                  <w:rPr>
                    <w:rStyle w:val="CommentReference"/>
                  </w:rPr>
                  <w:commentReference w:id="8"/>
                </w:r>
                <w:r w:rsidR="00774B22" w:rsidRPr="00CA6843">
                  <w:t>.</w:t>
                </w:r>
              </w:p>
              <w:p w14:paraId="13713B92" w14:textId="77777777" w:rsidR="006C5F77" w:rsidRDefault="006C5F77" w:rsidP="001A4FAD"/>
              <w:p w14:paraId="798EF717" w14:textId="1873F28A" w:rsidR="006C5F77" w:rsidRDefault="006C5F77" w:rsidP="001A4FAD">
                <w:r>
                  <w:t>[File:</w:t>
                </w:r>
                <w:r w:rsidR="00001559">
                  <w:t xml:space="preserve"> </w:t>
                </w:r>
                <w:r w:rsidR="00001559" w:rsidRPr="00001559">
                  <w:t>Jane Dudley (The Place)-1980s.jpg</w:t>
                </w:r>
                <w:r w:rsidR="00001559">
                  <w:t>]</w:t>
                </w:r>
              </w:p>
              <w:p w14:paraId="55530DAF" w14:textId="77777777" w:rsidR="00774B22" w:rsidRPr="00CA6843" w:rsidRDefault="00774B22" w:rsidP="001A4FAD"/>
              <w:p w14:paraId="07E21082" w14:textId="199FE643" w:rsidR="00774B22" w:rsidRDefault="009B7F49" w:rsidP="001A4FAD">
                <w:pPr>
                  <w:pStyle w:val="Caption"/>
                  <w:keepNext/>
                  <w:spacing w:after="0"/>
                </w:pPr>
                <w:r>
                  <w:t xml:space="preserve">Figure </w:t>
                </w:r>
                <w:fldSimple w:instr=" SEQ Figure \* ARABIC ">
                  <w:r>
                    <w:rPr>
                      <w:noProof/>
                    </w:rPr>
                    <w:t>11</w:t>
                  </w:r>
                </w:fldSimple>
                <w:r>
                  <w:t xml:space="preserve"> </w:t>
                </w:r>
                <w:r w:rsidR="00774B22" w:rsidRPr="00CA6843">
                  <w:rPr>
                    <w:i/>
                  </w:rPr>
                  <w:t>Jane Dudley teaching at The Place, London School of Contemporary Dance, early 1980s</w:t>
                </w:r>
                <w:r w:rsidR="00774B22" w:rsidRPr="00CA6843">
                  <w:t xml:space="preserve">. Photograph by Wolfgang </w:t>
                </w:r>
                <w:proofErr w:type="spellStart"/>
                <w:r w:rsidR="00774B22" w:rsidRPr="00CA6843">
                  <w:t>Suschitzky</w:t>
                </w:r>
                <w:proofErr w:type="spellEnd"/>
                <w:r w:rsidR="00774B22" w:rsidRPr="00CA6843">
                  <w:t xml:space="preserve">. Collection T. </w:t>
                </w:r>
                <w:commentRangeStart w:id="9"/>
                <w:r w:rsidR="00774B22" w:rsidRPr="00CA6843">
                  <w:t>Hurwitz</w:t>
                </w:r>
                <w:commentRangeEnd w:id="9"/>
                <w:r w:rsidR="006C5F77">
                  <w:rPr>
                    <w:rStyle w:val="CommentReference"/>
                  </w:rPr>
                  <w:commentReference w:id="9"/>
                </w:r>
                <w:r w:rsidR="00774B22" w:rsidRPr="00CA6843">
                  <w:t>.</w:t>
                </w:r>
              </w:p>
              <w:p w14:paraId="4ABA1AE8" w14:textId="77777777" w:rsidR="006C5F77" w:rsidRDefault="006C5F77" w:rsidP="001A4FAD"/>
              <w:p w14:paraId="60A71AC2" w14:textId="213BDCDE" w:rsidR="006C5F77" w:rsidRDefault="006C5F77" w:rsidP="001A4FAD">
                <w:r>
                  <w:t>[File:</w:t>
                </w:r>
                <w:r w:rsidR="00001559">
                  <w:t xml:space="preserve"> </w:t>
                </w:r>
                <w:r w:rsidR="00001559" w:rsidRPr="00001559">
                  <w:t>Jane Dudley (The Place)-1970s.jpg</w:t>
                </w:r>
                <w:r>
                  <w:t>]</w:t>
                </w:r>
              </w:p>
              <w:p w14:paraId="593192D3" w14:textId="77777777" w:rsidR="006C5F77" w:rsidRPr="00CA6843" w:rsidRDefault="006C5F77" w:rsidP="001A4FAD"/>
              <w:p w14:paraId="069FF8F0" w14:textId="42C40C71" w:rsidR="00774B22" w:rsidRPr="00CA6843" w:rsidRDefault="009B7F49" w:rsidP="001A4FAD">
                <w:pPr>
                  <w:pStyle w:val="Caption"/>
                  <w:keepNext/>
                  <w:spacing w:after="0"/>
                </w:pPr>
                <w:r>
                  <w:t xml:space="preserve">Figure </w:t>
                </w:r>
                <w:fldSimple w:instr=" SEQ Figure \* ARABIC ">
                  <w:r>
                    <w:rPr>
                      <w:noProof/>
                    </w:rPr>
                    <w:t>12</w:t>
                  </w:r>
                </w:fldSimple>
                <w:r>
                  <w:t xml:space="preserve"> </w:t>
                </w:r>
                <w:r w:rsidR="00774B22" w:rsidRPr="00CA6843">
                  <w:rPr>
                    <w:i/>
                  </w:rPr>
                  <w:t>Jane Dudley teaching at The Place, London School of Contemporary Dance, late 1970s.</w:t>
                </w:r>
                <w:r w:rsidR="00774B22" w:rsidRPr="00CA6843">
                  <w:t xml:space="preserve"> Photograph by Wolfgang </w:t>
                </w:r>
                <w:proofErr w:type="spellStart"/>
                <w:r w:rsidR="00774B22" w:rsidRPr="00CA6843">
                  <w:t>Suschitzky</w:t>
                </w:r>
                <w:proofErr w:type="spellEnd"/>
                <w:r w:rsidR="00774B22" w:rsidRPr="00CA6843">
                  <w:t xml:space="preserve">. Collection T. </w:t>
                </w:r>
                <w:commentRangeStart w:id="10"/>
                <w:r w:rsidR="00774B22" w:rsidRPr="00CA6843">
                  <w:t>Hurwitz</w:t>
                </w:r>
                <w:commentRangeEnd w:id="10"/>
                <w:r w:rsidR="006C5F77">
                  <w:rPr>
                    <w:rStyle w:val="CommentReference"/>
                  </w:rPr>
                  <w:commentReference w:id="10"/>
                </w:r>
                <w:r w:rsidR="00774B22" w:rsidRPr="00CA6843">
                  <w:t>.</w:t>
                </w:r>
              </w:p>
              <w:p w14:paraId="24C40766" w14:textId="77777777" w:rsidR="006C5F77" w:rsidRDefault="006C5F77" w:rsidP="001A4FAD"/>
              <w:p w14:paraId="05BA7493" w14:textId="408E8A36" w:rsidR="006C5F77" w:rsidRPr="00CA6843" w:rsidRDefault="006C5F77" w:rsidP="001A4FAD">
                <w:r>
                  <w:t>[File:</w:t>
                </w:r>
                <w:r w:rsidR="00074091">
                  <w:t xml:space="preserve"> </w:t>
                </w:r>
                <w:r w:rsidR="00074091" w:rsidRPr="00074091">
                  <w:t>Jane Dudley (late 1980s)</w:t>
                </w:r>
                <w:proofErr w:type="gramStart"/>
                <w:r w:rsidR="00074091" w:rsidRPr="00074091">
                  <w:t>.jpg</w:t>
                </w:r>
                <w:proofErr w:type="gramEnd"/>
                <w:r>
                  <w:t>]</w:t>
                </w:r>
              </w:p>
              <w:p w14:paraId="0A7B1F17" w14:textId="699A8FEB" w:rsidR="003F0D73" w:rsidRDefault="009B7F49" w:rsidP="001A4FAD">
                <w:pPr>
                  <w:pStyle w:val="Caption"/>
                  <w:keepNext/>
                  <w:spacing w:after="0"/>
                </w:pPr>
                <w:r>
                  <w:t xml:space="preserve">Figure </w:t>
                </w:r>
                <w:fldSimple w:instr=" SEQ Figure \* ARABIC ">
                  <w:r>
                    <w:rPr>
                      <w:noProof/>
                    </w:rPr>
                    <w:t>13</w:t>
                  </w:r>
                </w:fldSimple>
                <w:r>
                  <w:t xml:space="preserve"> </w:t>
                </w:r>
                <w:r w:rsidR="00774B22" w:rsidRPr="00CA6843">
                  <w:rPr>
                    <w:i/>
                  </w:rPr>
                  <w:t>Jane Dudley in the late 1980s.</w:t>
                </w:r>
                <w:r w:rsidR="00774B22" w:rsidRPr="00CA6843">
                  <w:t xml:space="preserve"> Photograph by Wolfgang </w:t>
                </w:r>
                <w:proofErr w:type="spellStart"/>
                <w:r w:rsidR="00774B22" w:rsidRPr="00CA6843">
                  <w:t>Suschitzky</w:t>
                </w:r>
                <w:proofErr w:type="spellEnd"/>
                <w:r w:rsidR="00774B22" w:rsidRPr="00CA6843">
                  <w:t xml:space="preserve">. Collection T. </w:t>
                </w:r>
                <w:commentRangeStart w:id="11"/>
                <w:r w:rsidR="00774B22" w:rsidRPr="00CA6843">
                  <w:t>Hurwitz</w:t>
                </w:r>
                <w:commentRangeEnd w:id="11"/>
                <w:r w:rsidR="006C5F77">
                  <w:rPr>
                    <w:rStyle w:val="CommentReference"/>
                  </w:rPr>
                  <w:commentReference w:id="11"/>
                </w:r>
                <w:r w:rsidR="00774B22" w:rsidRPr="00CA6843">
                  <w:t>.</w:t>
                </w:r>
              </w:p>
            </w:tc>
          </w:sdtContent>
        </w:sdt>
      </w:tr>
      <w:tr w:rsidR="003235A7" w14:paraId="4FBCD40B" w14:textId="77777777" w:rsidTr="003235A7">
        <w:tc>
          <w:tcPr>
            <w:tcW w:w="9016" w:type="dxa"/>
          </w:tcPr>
          <w:p w14:paraId="1616B090" w14:textId="77777777" w:rsidR="003235A7" w:rsidRDefault="003235A7" w:rsidP="009407BD">
            <w:r w:rsidRPr="0015114C">
              <w:rPr>
                <w:u w:val="single"/>
              </w:rPr>
              <w:lastRenderedPageBreak/>
              <w:t>Further reading</w:t>
            </w:r>
            <w:r>
              <w:t>:</w:t>
            </w:r>
          </w:p>
          <w:sdt>
            <w:sdtPr>
              <w:alias w:val="Further reading"/>
              <w:tag w:val="furtherReading"/>
              <w:id w:val="-1516217107"/>
              <w:placeholder>
                <w:docPart w:val="74F18FF090820E4794AC080E77AE6051"/>
              </w:placeholder>
            </w:sdtPr>
            <w:sdtEndPr/>
            <w:sdtContent>
              <w:p w14:paraId="51FCC13F" w14:textId="0ACCDBEC" w:rsidR="00774B22" w:rsidRDefault="00ED6C21" w:rsidP="009407BD">
                <w:sdt>
                  <w:sdtPr>
                    <w:id w:val="1194113736"/>
                    <w:citation/>
                  </w:sdtPr>
                  <w:sdtEndPr/>
                  <w:sdtContent>
                    <w:r w:rsidR="00DD2369">
                      <w:fldChar w:fldCharType="begin"/>
                    </w:r>
                    <w:r w:rsidR="00DD2369">
                      <w:rPr>
                        <w:lang w:val="en-US"/>
                      </w:rPr>
                      <w:instrText xml:space="preserve"> CITATION Ben78 \l 1033 </w:instrText>
                    </w:r>
                    <w:r w:rsidR="00DD2369">
                      <w:fldChar w:fldCharType="separate"/>
                    </w:r>
                    <w:r w:rsidR="00DD2369">
                      <w:rPr>
                        <w:noProof/>
                        <w:lang w:val="en-US"/>
                      </w:rPr>
                      <w:t xml:space="preserve"> (Bennington Summer School of the Dance Project)</w:t>
                    </w:r>
                    <w:r w:rsidR="00DD2369">
                      <w:fldChar w:fldCharType="end"/>
                    </w:r>
                  </w:sdtContent>
                </w:sdt>
              </w:p>
              <w:p w14:paraId="5F27FB3D" w14:textId="77777777" w:rsidR="001A4FAD" w:rsidRDefault="001A4FAD" w:rsidP="009407BD"/>
              <w:p w14:paraId="7FFC2D34" w14:textId="7568DA47" w:rsidR="00DD2369" w:rsidRDefault="00ED6C21" w:rsidP="009407BD">
                <w:sdt>
                  <w:sdtPr>
                    <w:id w:val="1456667439"/>
                    <w:citation/>
                  </w:sdtPr>
                  <w:sdtEndPr/>
                  <w:sdtContent>
                    <w:r w:rsidR="00DD2369">
                      <w:fldChar w:fldCharType="begin"/>
                    </w:r>
                    <w:r w:rsidR="00DD2369">
                      <w:rPr>
                        <w:lang w:val="en-US"/>
                      </w:rPr>
                      <w:instrText xml:space="preserve"> CITATION Dud99 \l 1033 </w:instrText>
                    </w:r>
                    <w:r w:rsidR="00DD2369">
                      <w:fldChar w:fldCharType="separate"/>
                    </w:r>
                    <w:r w:rsidR="00DD2369">
                      <w:rPr>
                        <w:noProof/>
                        <w:lang w:val="en-US"/>
                      </w:rPr>
                      <w:t>(Dudley, Dancing Inside)</w:t>
                    </w:r>
                    <w:r w:rsidR="00DD2369">
                      <w:fldChar w:fldCharType="end"/>
                    </w:r>
                  </w:sdtContent>
                </w:sdt>
              </w:p>
              <w:p w14:paraId="70954283" w14:textId="77777777" w:rsidR="001A4FAD" w:rsidRDefault="001A4FAD" w:rsidP="009407BD"/>
              <w:p w14:paraId="4FA34D07" w14:textId="2038E44F" w:rsidR="00DD2369" w:rsidRDefault="00ED6C21" w:rsidP="009407BD">
                <w:sdt>
                  <w:sdtPr>
                    <w:id w:val="1618329194"/>
                    <w:citation/>
                  </w:sdtPr>
                  <w:sdtEndPr/>
                  <w:sdtContent>
                    <w:r w:rsidR="00DD2369">
                      <w:fldChar w:fldCharType="begin"/>
                    </w:r>
                    <w:r w:rsidR="00DD2369">
                      <w:rPr>
                        <w:lang w:val="en-US"/>
                      </w:rPr>
                      <w:instrText xml:space="preserve"> CITATION Tim96 \l 1033 </w:instrText>
                    </w:r>
                    <w:r w:rsidR="00DD2369">
                      <w:fldChar w:fldCharType="separate"/>
                    </w:r>
                    <w:r w:rsidR="00DD2369">
                      <w:rPr>
                        <w:noProof/>
                        <w:lang w:val="en-US"/>
                      </w:rPr>
                      <w:t>(Dudley, Time is Money)</w:t>
                    </w:r>
                    <w:r w:rsidR="00DD2369">
                      <w:fldChar w:fldCharType="end"/>
                    </w:r>
                  </w:sdtContent>
                </w:sdt>
              </w:p>
              <w:p w14:paraId="4178EE80" w14:textId="77777777" w:rsidR="001A4FAD" w:rsidRDefault="001A4FAD" w:rsidP="009407BD"/>
              <w:p w14:paraId="241F0655" w14:textId="61B4F787" w:rsidR="00DD2369" w:rsidRDefault="00ED6C21" w:rsidP="009407BD">
                <w:sdt>
                  <w:sdtPr>
                    <w:id w:val="31006096"/>
                    <w:citation/>
                  </w:sdtPr>
                  <w:sdtEndPr/>
                  <w:sdtContent>
                    <w:r w:rsidR="00DD2369">
                      <w:fldChar w:fldCharType="begin"/>
                    </w:r>
                    <w:r w:rsidR="00DD2369">
                      <w:rPr>
                        <w:lang w:val="en-US"/>
                      </w:rPr>
                      <w:instrText xml:space="preserve"> CITATION Dud941 \l 1033 </w:instrText>
                    </w:r>
                    <w:r w:rsidR="00DD2369">
                      <w:fldChar w:fldCharType="separate"/>
                    </w:r>
                    <w:r w:rsidR="00DD2369">
                      <w:rPr>
                        <w:noProof/>
                        <w:lang w:val="en-US"/>
                      </w:rPr>
                      <w:t>(Dudley, he New Dance Group Gala Concert: An Historic Retrospective of New Dance Group Presentations 1930's-1970's)</w:t>
                    </w:r>
                    <w:r w:rsidR="00DD2369">
                      <w:fldChar w:fldCharType="end"/>
                    </w:r>
                  </w:sdtContent>
                </w:sdt>
              </w:p>
              <w:p w14:paraId="3273EE7E" w14:textId="77777777" w:rsidR="001A4FAD" w:rsidRDefault="001A4FAD" w:rsidP="009407BD"/>
              <w:p w14:paraId="2D0CD74A" w14:textId="3287D73A" w:rsidR="00DD2369" w:rsidRDefault="00ED6C21" w:rsidP="009407BD">
                <w:sdt>
                  <w:sdtPr>
                    <w:id w:val="1047646647"/>
                    <w:citation/>
                  </w:sdtPr>
                  <w:sdtEndPr/>
                  <w:sdtContent>
                    <w:r w:rsidR="00DD2369">
                      <w:fldChar w:fldCharType="begin"/>
                    </w:r>
                    <w:r w:rsidR="00DD2369">
                      <w:rPr>
                        <w:lang w:val="en-US"/>
                      </w:rPr>
                      <w:instrText xml:space="preserve"> CITATION Dud94 \l 1033 </w:instrText>
                    </w:r>
                    <w:r w:rsidR="00DD2369">
                      <w:fldChar w:fldCharType="separate"/>
                    </w:r>
                    <w:r w:rsidR="00DD2369">
                      <w:rPr>
                        <w:noProof/>
                        <w:lang w:val="en-US"/>
                      </w:rPr>
                      <w:t>(Dudley, Wray and Terry, Harmonica Breakdown: Speaking About the Dance)</w:t>
                    </w:r>
                    <w:r w:rsidR="00DD2369">
                      <w:fldChar w:fldCharType="end"/>
                    </w:r>
                  </w:sdtContent>
                </w:sdt>
              </w:p>
              <w:p w14:paraId="4B1291DC" w14:textId="77777777" w:rsidR="001A4FAD" w:rsidRDefault="001A4FAD" w:rsidP="009407BD"/>
              <w:p w14:paraId="48C24A30" w14:textId="2C607AAF" w:rsidR="00DD2369" w:rsidRDefault="00ED6C21" w:rsidP="009407BD">
                <w:sdt>
                  <w:sdtPr>
                    <w:id w:val="1809972529"/>
                    <w:citation/>
                  </w:sdtPr>
                  <w:sdtEndPr/>
                  <w:sdtContent>
                    <w:r w:rsidR="00DD2369">
                      <w:fldChar w:fldCharType="begin"/>
                    </w:r>
                    <w:r w:rsidR="00DD2369">
                      <w:rPr>
                        <w:lang w:val="en-US"/>
                      </w:rPr>
                      <w:instrText xml:space="preserve"> CITATION Fra95 \l 1033 </w:instrText>
                    </w:r>
                    <w:r w:rsidR="00DD2369">
                      <w:fldChar w:fldCharType="separate"/>
                    </w:r>
                    <w:r w:rsidR="00DD2369">
                      <w:rPr>
                        <w:noProof/>
                        <w:lang w:val="en-US"/>
                      </w:rPr>
                      <w:t>(Franko)</w:t>
                    </w:r>
                    <w:r w:rsidR="00DD2369">
                      <w:fldChar w:fldCharType="end"/>
                    </w:r>
                  </w:sdtContent>
                </w:sdt>
              </w:p>
              <w:p w14:paraId="54667451" w14:textId="77777777" w:rsidR="001A4FAD" w:rsidRDefault="001A4FAD" w:rsidP="009407BD"/>
              <w:p w14:paraId="2106C78A" w14:textId="4331EFBD" w:rsidR="00DD2369" w:rsidRDefault="00ED6C21" w:rsidP="009407BD">
                <w:sdt>
                  <w:sdtPr>
                    <w:id w:val="165596000"/>
                    <w:citation/>
                  </w:sdtPr>
                  <w:sdtEndPr/>
                  <w:sdtContent>
                    <w:r w:rsidR="00DD2369">
                      <w:fldChar w:fldCharType="begin"/>
                    </w:r>
                    <w:r w:rsidR="00DD2369">
                      <w:rPr>
                        <w:lang w:val="en-US"/>
                      </w:rPr>
                      <w:instrText xml:space="preserve"> CITATION Gar94 \l 1033 </w:instrText>
                    </w:r>
                    <w:r w:rsidR="00DD2369">
                      <w:fldChar w:fldCharType="separate"/>
                    </w:r>
                    <w:r w:rsidR="00DD2369">
                      <w:rPr>
                        <w:noProof/>
                        <w:lang w:val="en-US"/>
                      </w:rPr>
                      <w:t>(Garafola and Gold)</w:t>
                    </w:r>
                    <w:r w:rsidR="00DD2369">
                      <w:fldChar w:fldCharType="end"/>
                    </w:r>
                  </w:sdtContent>
                </w:sdt>
              </w:p>
              <w:p w14:paraId="7675713F" w14:textId="77777777" w:rsidR="001A4FAD" w:rsidRDefault="001A4FAD" w:rsidP="009407BD"/>
              <w:p w14:paraId="7089432F" w14:textId="3A82F1B0" w:rsidR="00DD2369" w:rsidRDefault="00ED6C21" w:rsidP="009407BD">
                <w:sdt>
                  <w:sdtPr>
                    <w:id w:val="-686523714"/>
                    <w:citation/>
                  </w:sdtPr>
                  <w:sdtEndPr/>
                  <w:sdtContent>
                    <w:r w:rsidR="00DD2369">
                      <w:fldChar w:fldCharType="begin"/>
                    </w:r>
                    <w:r w:rsidR="00DD2369">
                      <w:rPr>
                        <w:lang w:val="en-US"/>
                      </w:rPr>
                      <w:instrText xml:space="preserve"> CITATION Ged07 \l 1033 </w:instrText>
                    </w:r>
                    <w:r w:rsidR="00DD2369">
                      <w:fldChar w:fldCharType="separate"/>
                    </w:r>
                    <w:r w:rsidR="00DD2369">
                      <w:rPr>
                        <w:noProof/>
                        <w:lang w:val="en-US"/>
                      </w:rPr>
                      <w:t>(Geduld)</w:t>
                    </w:r>
                    <w:r w:rsidR="00DD2369">
                      <w:fldChar w:fldCharType="end"/>
                    </w:r>
                  </w:sdtContent>
                </w:sdt>
              </w:p>
              <w:p w14:paraId="732F9513" w14:textId="77777777" w:rsidR="001A4FAD" w:rsidRDefault="001A4FAD" w:rsidP="009407BD"/>
              <w:p w14:paraId="1237616B" w14:textId="7111FA3C" w:rsidR="00DD2369" w:rsidRDefault="00ED6C21" w:rsidP="009407BD">
                <w:sdt>
                  <w:sdtPr>
                    <w:id w:val="579417372"/>
                    <w:citation/>
                  </w:sdtPr>
                  <w:sdtEndPr/>
                  <w:sdtContent>
                    <w:r w:rsidR="00DD2369">
                      <w:fldChar w:fldCharType="begin"/>
                    </w:r>
                    <w:r w:rsidR="00DD2369">
                      <w:rPr>
                        <w:lang w:val="en-US"/>
                      </w:rPr>
                      <w:instrText xml:space="preserve"> CITATION Gra97 \l 1033 </w:instrText>
                    </w:r>
                    <w:r w:rsidR="00DD2369">
                      <w:fldChar w:fldCharType="separate"/>
                    </w:r>
                    <w:r w:rsidR="00DD2369">
                      <w:rPr>
                        <w:noProof/>
                        <w:lang w:val="en-US"/>
                      </w:rPr>
                      <w:t>(Graff)</w:t>
                    </w:r>
                    <w:r w:rsidR="00DD2369">
                      <w:fldChar w:fldCharType="end"/>
                    </w:r>
                  </w:sdtContent>
                </w:sdt>
              </w:p>
              <w:p w14:paraId="6DE1F7AB" w14:textId="77777777" w:rsidR="001A4FAD" w:rsidRDefault="001A4FAD" w:rsidP="009407BD"/>
              <w:p w14:paraId="2932A0CF" w14:textId="3E56A542" w:rsidR="00DD2369" w:rsidRDefault="00ED6C21" w:rsidP="009407BD">
                <w:sdt>
                  <w:sdtPr>
                    <w:id w:val="419753763"/>
                    <w:citation/>
                  </w:sdtPr>
                  <w:sdtEndPr/>
                  <w:sdtContent>
                    <w:r w:rsidR="00DD2369">
                      <w:fldChar w:fldCharType="begin"/>
                    </w:r>
                    <w:r w:rsidR="00DD2369">
                      <w:rPr>
                        <w:lang w:val="en-US"/>
                      </w:rPr>
                      <w:instrText xml:space="preserve"> CITATION Lib12 \l 1033 </w:instrText>
                    </w:r>
                    <w:r w:rsidR="00DD2369">
                      <w:fldChar w:fldCharType="separate"/>
                    </w:r>
                    <w:r w:rsidR="00DD2369">
                      <w:rPr>
                        <w:noProof/>
                        <w:lang w:val="en-US"/>
                      </w:rPr>
                      <w:t>(Library of Congress)</w:t>
                    </w:r>
                    <w:r w:rsidR="00DD2369">
                      <w:fldChar w:fldCharType="end"/>
                    </w:r>
                  </w:sdtContent>
                </w:sdt>
              </w:p>
              <w:p w14:paraId="37F34684" w14:textId="77777777" w:rsidR="001A4FAD" w:rsidRDefault="001A4FAD" w:rsidP="009407BD"/>
              <w:p w14:paraId="3BD81C07" w14:textId="623B965E" w:rsidR="00DD2369" w:rsidRDefault="00ED6C21" w:rsidP="009407BD">
                <w:sdt>
                  <w:sdtPr>
                    <w:id w:val="-834455868"/>
                    <w:citation/>
                  </w:sdtPr>
                  <w:sdtEndPr/>
                  <w:sdtContent>
                    <w:r w:rsidR="00DD2369">
                      <w:fldChar w:fldCharType="begin"/>
                    </w:r>
                    <w:r w:rsidR="00DD2369">
                      <w:rPr>
                        <w:lang w:val="en-US"/>
                      </w:rPr>
                      <w:instrText xml:space="preserve"> CITATION Phi08 \l 1033 </w:instrText>
                    </w:r>
                    <w:r w:rsidR="00DD2369">
                      <w:fldChar w:fldCharType="separate"/>
                    </w:r>
                    <w:r w:rsidR="00DD2369">
                      <w:rPr>
                        <w:noProof/>
                        <w:lang w:val="en-US"/>
                      </w:rPr>
                      <w:t>(Phillips)</w:t>
                    </w:r>
                    <w:r w:rsidR="00DD2369">
                      <w:fldChar w:fldCharType="end"/>
                    </w:r>
                  </w:sdtContent>
                </w:sdt>
              </w:p>
              <w:p w14:paraId="65F78242" w14:textId="77777777" w:rsidR="001A4FAD" w:rsidRDefault="001A4FAD" w:rsidP="009407BD"/>
              <w:p w14:paraId="29DA295A" w14:textId="44929D31" w:rsidR="00DD2369" w:rsidRDefault="00ED6C21" w:rsidP="009407BD">
                <w:sdt>
                  <w:sdtPr>
                    <w:id w:val="-916242308"/>
                    <w:citation/>
                  </w:sdtPr>
                  <w:sdtEndPr/>
                  <w:sdtContent>
                    <w:r w:rsidR="00DD2369">
                      <w:fldChar w:fldCharType="begin"/>
                    </w:r>
                    <w:r w:rsidR="00DD2369">
                      <w:rPr>
                        <w:lang w:val="en-US"/>
                      </w:rPr>
                      <w:instrText xml:space="preserve"> CITATION Pri89 \l 1033 </w:instrText>
                    </w:r>
                    <w:r w:rsidR="00DD2369">
                      <w:fldChar w:fldCharType="separate"/>
                    </w:r>
                    <w:r w:rsidR="00DD2369">
                      <w:rPr>
                        <w:noProof/>
                        <w:lang w:val="en-US"/>
                      </w:rPr>
                      <w:t>(Prickett)</w:t>
                    </w:r>
                    <w:r w:rsidR="00DD2369">
                      <w:fldChar w:fldCharType="end"/>
                    </w:r>
                  </w:sdtContent>
                </w:sdt>
              </w:p>
              <w:p w14:paraId="60968657" w14:textId="77777777" w:rsidR="001A4FAD" w:rsidRDefault="001A4FAD" w:rsidP="009407BD"/>
              <w:p w14:paraId="6D6510D8" w14:textId="73D321B4" w:rsidR="00DD2369" w:rsidRDefault="00ED6C21" w:rsidP="009407BD">
                <w:sdt>
                  <w:sdtPr>
                    <w:id w:val="-1109666735"/>
                    <w:citation/>
                  </w:sdtPr>
                  <w:sdtEndPr/>
                  <w:sdtContent>
                    <w:r w:rsidR="00DD2369">
                      <w:fldChar w:fldCharType="begin"/>
                    </w:r>
                    <w:r w:rsidR="00DD2369">
                      <w:rPr>
                        <w:lang w:val="en-US"/>
                      </w:rPr>
                      <w:instrText xml:space="preserve"> CITATION Ros01 \l 1033 </w:instrText>
                    </w:r>
                    <w:r w:rsidR="00DD2369">
                      <w:fldChar w:fldCharType="separate"/>
                    </w:r>
                    <w:r w:rsidR="00DD2369">
                      <w:rPr>
                        <w:noProof/>
                        <w:lang w:val="en-US"/>
                      </w:rPr>
                      <w:t>(Rosen)</w:t>
                    </w:r>
                    <w:r w:rsidR="00DD2369">
                      <w:fldChar w:fldCharType="end"/>
                    </w:r>
                  </w:sdtContent>
                </w:sdt>
              </w:p>
              <w:p w14:paraId="0922A43C" w14:textId="77777777" w:rsidR="001A4FAD" w:rsidRDefault="001A4FAD" w:rsidP="009407BD"/>
              <w:p w14:paraId="77DC0BC7" w14:textId="1589B66C" w:rsidR="003235A7" w:rsidRDefault="00ED6C21" w:rsidP="009407BD">
                <w:sdt>
                  <w:sdtPr>
                    <w:id w:val="1949043389"/>
                    <w:citation/>
                  </w:sdtPr>
                  <w:sdtEndPr/>
                  <w:sdtContent>
                    <w:r w:rsidR="00DD2369">
                      <w:fldChar w:fldCharType="begin"/>
                    </w:r>
                    <w:r w:rsidR="00DD2369">
                      <w:rPr>
                        <w:lang w:val="en-US"/>
                      </w:rPr>
                      <w:instrText xml:space="preserve"> CITATION The3 \l 1033 </w:instrText>
                    </w:r>
                    <w:r w:rsidR="00DD2369">
                      <w:fldChar w:fldCharType="separate"/>
                    </w:r>
                    <w:r w:rsidR="00DD2369">
                      <w:rPr>
                        <w:noProof/>
                        <w:lang w:val="en-US"/>
                      </w:rPr>
                      <w:t>(The Jane Dudley Collection)</w:t>
                    </w:r>
                    <w:r w:rsidR="00DD2369">
                      <w:fldChar w:fldCharType="end"/>
                    </w:r>
                  </w:sdtContent>
                </w:sdt>
              </w:p>
            </w:sdtContent>
          </w:sdt>
        </w:tc>
      </w:tr>
    </w:tbl>
    <w:p w14:paraId="1A1F827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5-02-25T19:13:00Z" w:initials="JJ">
    <w:p w14:paraId="62D3F926" w14:textId="77777777" w:rsidR="0067198C" w:rsidRPr="00CA6843" w:rsidRDefault="0067198C" w:rsidP="0067198C">
      <w:r>
        <w:rPr>
          <w:rStyle w:val="CommentReference"/>
        </w:rPr>
        <w:annotationRef/>
      </w:r>
      <w:r w:rsidRPr="00CA6843">
        <w:t>For permission, contact:</w:t>
      </w:r>
      <w:r w:rsidRPr="00CA6843">
        <w:tab/>
        <w:t xml:space="preserve">  </w:t>
      </w:r>
    </w:p>
    <w:p w14:paraId="790A05A9" w14:textId="77777777" w:rsidR="0067198C" w:rsidRPr="00CA6843" w:rsidRDefault="0067198C" w:rsidP="0067198C">
      <w:r w:rsidRPr="00CA6843">
        <w:tab/>
        <w:t>Lloyd Morgan</w:t>
      </w:r>
    </w:p>
    <w:p w14:paraId="108822F4" w14:textId="77777777" w:rsidR="0067198C" w:rsidRPr="00CA6843" w:rsidRDefault="0067198C" w:rsidP="0067198C">
      <w:r w:rsidRPr="00CA6843">
        <w:tab/>
        <w:t>The Barbara Morgan Archives</w:t>
      </w:r>
    </w:p>
    <w:p w14:paraId="51B1962C" w14:textId="77777777" w:rsidR="0067198C" w:rsidRPr="00CA6843" w:rsidRDefault="0067198C" w:rsidP="0067198C">
      <w:r w:rsidRPr="00CA6843">
        <w:tab/>
        <w:t>45 Dorchester Avenue</w:t>
      </w:r>
    </w:p>
    <w:p w14:paraId="24DB0448" w14:textId="77777777" w:rsidR="0067198C" w:rsidRPr="00CA6843" w:rsidRDefault="0067198C" w:rsidP="0067198C">
      <w:r w:rsidRPr="00CA6843">
        <w:tab/>
        <w:t>Hastings on Hudson, NY 10706</w:t>
      </w:r>
    </w:p>
    <w:p w14:paraId="01400006" w14:textId="77777777" w:rsidR="0067198C" w:rsidRPr="00CA6843" w:rsidRDefault="0067198C" w:rsidP="0067198C">
      <w:r w:rsidRPr="00CA6843">
        <w:tab/>
        <w:t>Fax: 914-478-0132</w:t>
      </w:r>
    </w:p>
    <w:p w14:paraId="2BFB619F" w14:textId="65DCCDE7" w:rsidR="0067198C" w:rsidRDefault="0067198C">
      <w:pPr>
        <w:pStyle w:val="CommentText"/>
      </w:pPr>
    </w:p>
  </w:comment>
  <w:comment w:id="2" w:author="Jon Johnson" w:date="2015-02-25T19:26:00Z" w:initials="JJ">
    <w:p w14:paraId="37A4BB07" w14:textId="77777777" w:rsidR="006C5F77" w:rsidRPr="00CA6843" w:rsidRDefault="006C5F77" w:rsidP="006C5F77">
      <w:r>
        <w:rPr>
          <w:rStyle w:val="CommentReference"/>
        </w:rPr>
        <w:annotationRef/>
      </w:r>
      <w:r w:rsidRPr="00CA6843">
        <w:t xml:space="preserve">Source: Tom Hurwitz, 116 Pinehurst Avenue, New York, N.Y. 10033; </w:t>
      </w:r>
      <w:hyperlink r:id="rId1" w:history="1">
        <w:r w:rsidRPr="00CA6843">
          <w:rPr>
            <w:u w:val="single"/>
          </w:rPr>
          <w:t>tomhurwitz@tomh.com</w:t>
        </w:r>
      </w:hyperlink>
    </w:p>
    <w:p w14:paraId="45A7D4EF" w14:textId="77777777" w:rsidR="006C5F77" w:rsidRPr="00CA6843" w:rsidRDefault="006C5F77" w:rsidP="006C5F77">
      <w:r w:rsidRPr="00CA6843">
        <w:t>For permission, contact:</w:t>
      </w:r>
      <w:r w:rsidRPr="00CA6843">
        <w:tab/>
        <w:t xml:space="preserve">  </w:t>
      </w:r>
    </w:p>
    <w:p w14:paraId="52A0A30C" w14:textId="77777777" w:rsidR="006C5F77" w:rsidRPr="00CA6843" w:rsidRDefault="006C5F77" w:rsidP="006C5F77">
      <w:r w:rsidRPr="00CA6843">
        <w:tab/>
        <w:t>Lloyd Morgan</w:t>
      </w:r>
    </w:p>
    <w:p w14:paraId="779BF579" w14:textId="77777777" w:rsidR="006C5F77" w:rsidRPr="00CA6843" w:rsidRDefault="006C5F77" w:rsidP="006C5F77">
      <w:r w:rsidRPr="00CA6843">
        <w:tab/>
        <w:t>The Barbara Morgan Archives</w:t>
      </w:r>
    </w:p>
    <w:p w14:paraId="3525154C" w14:textId="77777777" w:rsidR="006C5F77" w:rsidRPr="00CA6843" w:rsidRDefault="006C5F77" w:rsidP="006C5F77">
      <w:r w:rsidRPr="00CA6843">
        <w:tab/>
        <w:t>45 Dorchester Avenue</w:t>
      </w:r>
    </w:p>
    <w:p w14:paraId="6AAEE5A4" w14:textId="77777777" w:rsidR="006C5F77" w:rsidRPr="00CA6843" w:rsidRDefault="006C5F77" w:rsidP="006C5F77">
      <w:r w:rsidRPr="00CA6843">
        <w:tab/>
        <w:t>Hastings on Hudson, NY 10706</w:t>
      </w:r>
    </w:p>
    <w:p w14:paraId="52ACA708" w14:textId="77777777" w:rsidR="006C5F77" w:rsidRPr="00CA6843" w:rsidRDefault="006C5F77" w:rsidP="006C5F77">
      <w:r w:rsidRPr="00CA6843">
        <w:tab/>
        <w:t>Fax: 914-478-0132</w:t>
      </w:r>
    </w:p>
    <w:p w14:paraId="40758CCA" w14:textId="78A6F227" w:rsidR="006C5F77" w:rsidRDefault="006C5F77">
      <w:pPr>
        <w:pStyle w:val="CommentText"/>
      </w:pPr>
    </w:p>
  </w:comment>
  <w:comment w:id="3" w:author="Jon Johnson" w:date="2015-02-25T19:26:00Z" w:initials="JJ">
    <w:p w14:paraId="19B6CB61" w14:textId="77777777" w:rsidR="006C5F77" w:rsidRPr="00CA6843" w:rsidRDefault="006C5F77" w:rsidP="006C5F77">
      <w:r>
        <w:rPr>
          <w:rStyle w:val="CommentReference"/>
        </w:rPr>
        <w:annotationRef/>
      </w:r>
      <w:r w:rsidRPr="00CA6843">
        <w:t>Source: T. Hurwitz</w:t>
      </w:r>
    </w:p>
    <w:p w14:paraId="14A50CE0" w14:textId="77777777" w:rsidR="006C5F77" w:rsidRPr="00CA6843" w:rsidRDefault="006C5F77" w:rsidP="006C5F77">
      <w:r w:rsidRPr="00CA6843">
        <w:t>For permission, contact:</w:t>
      </w:r>
    </w:p>
    <w:p w14:paraId="1AEBAF8A" w14:textId="77777777" w:rsidR="006C5F77" w:rsidRPr="00CA6843" w:rsidRDefault="006C5F77" w:rsidP="006C5F77">
      <w:r w:rsidRPr="00CA6843">
        <w:tab/>
        <w:t>Tom Hurwitz</w:t>
      </w:r>
    </w:p>
    <w:p w14:paraId="5EBA0385" w14:textId="77777777" w:rsidR="006C5F77" w:rsidRPr="00CA6843" w:rsidRDefault="006C5F77" w:rsidP="006C5F77">
      <w:r w:rsidRPr="00CA6843">
        <w:tab/>
        <w:t>116 Pinehurst Avenue</w:t>
      </w:r>
    </w:p>
    <w:p w14:paraId="2125DC9C" w14:textId="77777777" w:rsidR="006C5F77" w:rsidRPr="00CA6843" w:rsidRDefault="006C5F77" w:rsidP="006C5F77">
      <w:r w:rsidRPr="00CA6843">
        <w:tab/>
        <w:t>New York, N.Y. 10033</w:t>
      </w:r>
    </w:p>
    <w:p w14:paraId="448D179A" w14:textId="77777777" w:rsidR="006C5F77" w:rsidRPr="00CA6843" w:rsidRDefault="006C5F77" w:rsidP="006C5F77">
      <w:r w:rsidRPr="00CA6843">
        <w:tab/>
      </w:r>
      <w:hyperlink r:id="rId2" w:history="1">
        <w:r w:rsidRPr="00CA6843">
          <w:rPr>
            <w:u w:val="single"/>
          </w:rPr>
          <w:t>tomhurwitz@tomh.com</w:t>
        </w:r>
      </w:hyperlink>
    </w:p>
    <w:p w14:paraId="72B7CAEB" w14:textId="0FF088A5" w:rsidR="006C5F77" w:rsidRDefault="006C5F77">
      <w:pPr>
        <w:pStyle w:val="CommentText"/>
      </w:pPr>
    </w:p>
  </w:comment>
  <w:comment w:id="4" w:author="Jon Johnson" w:date="2015-02-25T19:26:00Z" w:initials="JJ">
    <w:p w14:paraId="3BC70C29" w14:textId="77777777" w:rsidR="006C5F77" w:rsidRPr="00CA6843" w:rsidRDefault="006C5F77" w:rsidP="006C5F77">
      <w:r>
        <w:rPr>
          <w:rStyle w:val="CommentReference"/>
        </w:rPr>
        <w:annotationRef/>
      </w:r>
      <w:r w:rsidRPr="00CA6843">
        <w:t xml:space="preserve">Source: Tom Hurwitz, 116 Pinehurst Avenue, New York, N.Y. 10033; </w:t>
      </w:r>
      <w:hyperlink r:id="rId3" w:history="1">
        <w:r w:rsidRPr="00CA6843">
          <w:rPr>
            <w:u w:val="single"/>
          </w:rPr>
          <w:t>tomhurwitz@tomh.com</w:t>
        </w:r>
      </w:hyperlink>
    </w:p>
    <w:p w14:paraId="5E2A509E" w14:textId="77777777" w:rsidR="006C5F77" w:rsidRPr="00CA6843" w:rsidRDefault="006C5F77" w:rsidP="006C5F77">
      <w:r w:rsidRPr="00CA6843">
        <w:t>For permission, contact:</w:t>
      </w:r>
      <w:r w:rsidRPr="00CA6843">
        <w:tab/>
        <w:t xml:space="preserve">  </w:t>
      </w:r>
    </w:p>
    <w:p w14:paraId="1863A16E" w14:textId="77777777" w:rsidR="006C5F77" w:rsidRPr="00CA6843" w:rsidRDefault="006C5F77" w:rsidP="006C5F77">
      <w:r w:rsidRPr="00CA6843">
        <w:tab/>
        <w:t>Lloyd Morgan</w:t>
      </w:r>
    </w:p>
    <w:p w14:paraId="4134BF3E" w14:textId="77777777" w:rsidR="006C5F77" w:rsidRPr="00CA6843" w:rsidRDefault="006C5F77" w:rsidP="006C5F77">
      <w:r w:rsidRPr="00CA6843">
        <w:tab/>
        <w:t>The Barbara Morgan Archives</w:t>
      </w:r>
    </w:p>
    <w:p w14:paraId="1F9995E7" w14:textId="77777777" w:rsidR="006C5F77" w:rsidRPr="00CA6843" w:rsidRDefault="006C5F77" w:rsidP="006C5F77">
      <w:r w:rsidRPr="00CA6843">
        <w:tab/>
        <w:t>45 Dorchester Avenue</w:t>
      </w:r>
    </w:p>
    <w:p w14:paraId="6218735E" w14:textId="77777777" w:rsidR="006C5F77" w:rsidRPr="00CA6843" w:rsidRDefault="006C5F77" w:rsidP="006C5F77">
      <w:r w:rsidRPr="00CA6843">
        <w:tab/>
        <w:t>Hastings on Hudson, NY 10706</w:t>
      </w:r>
    </w:p>
    <w:p w14:paraId="5F0EBCAE" w14:textId="77777777" w:rsidR="006C5F77" w:rsidRPr="00CA6843" w:rsidRDefault="006C5F77" w:rsidP="006C5F77">
      <w:r w:rsidRPr="00CA6843">
        <w:tab/>
        <w:t>Fax: 914-478-0132</w:t>
      </w:r>
    </w:p>
    <w:p w14:paraId="512682BD" w14:textId="4D727A34" w:rsidR="006C5F77" w:rsidRDefault="006C5F77">
      <w:pPr>
        <w:pStyle w:val="CommentText"/>
      </w:pPr>
    </w:p>
  </w:comment>
  <w:comment w:id="5" w:author="Jon Johnson" w:date="2015-02-25T19:26:00Z" w:initials="JJ">
    <w:p w14:paraId="7CA17519" w14:textId="77777777" w:rsidR="006C5F77" w:rsidRPr="00CA6843" w:rsidRDefault="006C5F77" w:rsidP="006C5F77">
      <w:r>
        <w:rPr>
          <w:rStyle w:val="CommentReference"/>
        </w:rPr>
        <w:annotationRef/>
      </w:r>
      <w:r w:rsidRPr="00CA6843">
        <w:t xml:space="preserve">Source: Tom Hurwitz, 116 Pinehurst Avenue, New York, N.Y. 10033; </w:t>
      </w:r>
      <w:hyperlink r:id="rId4" w:history="1">
        <w:r w:rsidRPr="00CA6843">
          <w:rPr>
            <w:u w:val="single"/>
          </w:rPr>
          <w:t>tomhurwitz@tomh.com</w:t>
        </w:r>
      </w:hyperlink>
    </w:p>
    <w:p w14:paraId="59162A67" w14:textId="77777777" w:rsidR="006C5F77" w:rsidRPr="00CA6843" w:rsidRDefault="006C5F77" w:rsidP="006C5F77">
      <w:r w:rsidRPr="00CA6843">
        <w:t>For permission, contact:</w:t>
      </w:r>
      <w:r w:rsidRPr="00CA6843">
        <w:tab/>
        <w:t xml:space="preserve">  </w:t>
      </w:r>
    </w:p>
    <w:p w14:paraId="4265A808" w14:textId="77777777" w:rsidR="006C5F77" w:rsidRPr="00CA6843" w:rsidRDefault="006C5F77" w:rsidP="006C5F77">
      <w:r w:rsidRPr="00CA6843">
        <w:tab/>
        <w:t>Lloyd Morgan</w:t>
      </w:r>
    </w:p>
    <w:p w14:paraId="50EC02FD" w14:textId="77777777" w:rsidR="006C5F77" w:rsidRPr="00CA6843" w:rsidRDefault="006C5F77" w:rsidP="006C5F77">
      <w:r w:rsidRPr="00CA6843">
        <w:tab/>
        <w:t>The Barbara Morgan Archives</w:t>
      </w:r>
    </w:p>
    <w:p w14:paraId="093B73B6" w14:textId="77777777" w:rsidR="006C5F77" w:rsidRPr="00CA6843" w:rsidRDefault="006C5F77" w:rsidP="006C5F77">
      <w:r w:rsidRPr="00CA6843">
        <w:tab/>
        <w:t>45 Dorchester Avenue</w:t>
      </w:r>
    </w:p>
    <w:p w14:paraId="48D2D1C0" w14:textId="77777777" w:rsidR="006C5F77" w:rsidRPr="00CA6843" w:rsidRDefault="006C5F77" w:rsidP="006C5F77">
      <w:r w:rsidRPr="00CA6843">
        <w:tab/>
        <w:t>Hastings on Hudson, NY 10706</w:t>
      </w:r>
    </w:p>
    <w:p w14:paraId="5AC59B46" w14:textId="77777777" w:rsidR="006C5F77" w:rsidRPr="00CA6843" w:rsidRDefault="006C5F77" w:rsidP="006C5F77">
      <w:r w:rsidRPr="00CA6843">
        <w:tab/>
        <w:t>Fax: 914-478-0132</w:t>
      </w:r>
    </w:p>
    <w:p w14:paraId="2AC56C37" w14:textId="72D5516B" w:rsidR="006C5F77" w:rsidRDefault="006C5F77">
      <w:pPr>
        <w:pStyle w:val="CommentText"/>
      </w:pPr>
    </w:p>
  </w:comment>
  <w:comment w:id="6" w:author="Jon Johnson" w:date="2015-02-25T19:25:00Z" w:initials="JJ">
    <w:p w14:paraId="1C170F87" w14:textId="77777777" w:rsidR="006C5F77" w:rsidRPr="00CA6843" w:rsidRDefault="006C5F77" w:rsidP="006C5F77">
      <w:r>
        <w:rPr>
          <w:rStyle w:val="CommentReference"/>
        </w:rPr>
        <w:annotationRef/>
      </w:r>
      <w:r w:rsidRPr="00CA6843">
        <w:t xml:space="preserve">Source: Tom Hurwitz, 116 Pinehurst Avenue, New York, N.Y. 10033; </w:t>
      </w:r>
      <w:hyperlink r:id="rId5" w:history="1">
        <w:r w:rsidRPr="00CA6843">
          <w:rPr>
            <w:u w:val="single"/>
          </w:rPr>
          <w:t>tomhurwitz@tomh.com</w:t>
        </w:r>
      </w:hyperlink>
    </w:p>
    <w:p w14:paraId="0F3B6B75" w14:textId="75962504" w:rsidR="006C5F77" w:rsidRDefault="006C5F77">
      <w:pPr>
        <w:pStyle w:val="CommentText"/>
      </w:pPr>
    </w:p>
  </w:comment>
  <w:comment w:id="7" w:author="Jon Johnson" w:date="2015-02-25T19:25:00Z" w:initials="JJ">
    <w:p w14:paraId="5188C3B9" w14:textId="77777777" w:rsidR="006C5F77" w:rsidRPr="00CA6843" w:rsidRDefault="006C5F77" w:rsidP="006C5F77">
      <w:r>
        <w:rPr>
          <w:rStyle w:val="CommentReference"/>
        </w:rPr>
        <w:annotationRef/>
      </w:r>
      <w:r w:rsidRPr="00CA6843">
        <w:t xml:space="preserve">Source: Tom Hurwitz, 116 Pinehurst Avenue, New York, N.Y. 10033; </w:t>
      </w:r>
      <w:hyperlink r:id="rId6" w:history="1">
        <w:r w:rsidRPr="00CA6843">
          <w:rPr>
            <w:u w:val="single"/>
          </w:rPr>
          <w:t>tomhurwitz@tomh.com</w:t>
        </w:r>
      </w:hyperlink>
    </w:p>
    <w:p w14:paraId="06C95E70" w14:textId="77777777" w:rsidR="006C5F77" w:rsidRPr="00CA6843" w:rsidRDefault="006C5F77" w:rsidP="006C5F77">
      <w:r w:rsidRPr="00CA6843">
        <w:t>For permission, contact:</w:t>
      </w:r>
      <w:r w:rsidRPr="00CA6843">
        <w:tab/>
        <w:t xml:space="preserve">  </w:t>
      </w:r>
    </w:p>
    <w:p w14:paraId="76389413" w14:textId="77777777" w:rsidR="006C5F77" w:rsidRPr="00CA6843" w:rsidRDefault="006C5F77" w:rsidP="006C5F77">
      <w:r w:rsidRPr="00CA6843">
        <w:tab/>
        <w:t>Lloyd Morgan</w:t>
      </w:r>
    </w:p>
    <w:p w14:paraId="73958F3D" w14:textId="77777777" w:rsidR="006C5F77" w:rsidRPr="00CA6843" w:rsidRDefault="006C5F77" w:rsidP="006C5F77">
      <w:r w:rsidRPr="00CA6843">
        <w:tab/>
        <w:t>The Barbara Morgan Archives</w:t>
      </w:r>
    </w:p>
    <w:p w14:paraId="4BA51E8E" w14:textId="77777777" w:rsidR="006C5F77" w:rsidRPr="00CA6843" w:rsidRDefault="006C5F77" w:rsidP="006C5F77">
      <w:r w:rsidRPr="00CA6843">
        <w:tab/>
        <w:t>45 Dorchester Avenue</w:t>
      </w:r>
    </w:p>
    <w:p w14:paraId="1892101F" w14:textId="77777777" w:rsidR="006C5F77" w:rsidRPr="00CA6843" w:rsidRDefault="006C5F77" w:rsidP="006C5F77">
      <w:r w:rsidRPr="00CA6843">
        <w:tab/>
        <w:t>Hastings on Hudson, NY 10706</w:t>
      </w:r>
    </w:p>
    <w:p w14:paraId="36812345" w14:textId="77777777" w:rsidR="006C5F77" w:rsidRPr="00CA6843" w:rsidRDefault="006C5F77" w:rsidP="006C5F77">
      <w:r w:rsidRPr="00CA6843">
        <w:tab/>
        <w:t>Fax: 914-478-0132</w:t>
      </w:r>
    </w:p>
    <w:p w14:paraId="5BC7F890" w14:textId="2197A45A" w:rsidR="006C5F77" w:rsidRDefault="006C5F77">
      <w:pPr>
        <w:pStyle w:val="CommentText"/>
      </w:pPr>
    </w:p>
  </w:comment>
  <w:comment w:id="8" w:author="Jon Johnson" w:date="2015-02-25T19:29:00Z" w:initials="JJ">
    <w:p w14:paraId="0449A8B4" w14:textId="77777777" w:rsidR="009B7F49" w:rsidRDefault="009B7F49" w:rsidP="009B7F49">
      <w:pPr>
        <w:rPr>
          <w:u w:val="single"/>
        </w:rPr>
      </w:pPr>
      <w:r>
        <w:rPr>
          <w:rStyle w:val="CommentReference"/>
        </w:rPr>
        <w:annotationRef/>
      </w:r>
      <w:r w:rsidRPr="00CA6843">
        <w:t xml:space="preserve">Source: Tom Hurwitz, 116 Pinehurst Avenue, New York, N.Y. 10033; </w:t>
      </w:r>
      <w:hyperlink r:id="rId7" w:history="1">
        <w:r w:rsidRPr="00CA6843">
          <w:rPr>
            <w:u w:val="single"/>
          </w:rPr>
          <w:t>tomhurwitz@tomh.com</w:t>
        </w:r>
      </w:hyperlink>
    </w:p>
    <w:p w14:paraId="27D12677" w14:textId="1DBD5A9B" w:rsidR="009B7F49" w:rsidRDefault="009B7F49">
      <w:pPr>
        <w:pStyle w:val="CommentText"/>
      </w:pPr>
    </w:p>
  </w:comment>
  <w:comment w:id="9" w:author="Jon Johnson" w:date="2015-02-25T19:25:00Z" w:initials="JJ">
    <w:p w14:paraId="6A228885" w14:textId="24912242" w:rsidR="006C5F77" w:rsidRDefault="006C5F77">
      <w:pPr>
        <w:pStyle w:val="CommentText"/>
      </w:pPr>
      <w:r>
        <w:rPr>
          <w:rStyle w:val="CommentReference"/>
        </w:rPr>
        <w:annotationRef/>
      </w:r>
      <w:r w:rsidRPr="00CA6843">
        <w:t xml:space="preserve">Source: Tom Hurwitz, 116 Pinehurst Avenue, New York, N.Y. 10033; </w:t>
      </w:r>
      <w:hyperlink r:id="rId8" w:history="1">
        <w:r w:rsidRPr="00CA6843">
          <w:rPr>
            <w:u w:val="single"/>
          </w:rPr>
          <w:t>tomhurwitz@tomh.com</w:t>
        </w:r>
      </w:hyperlink>
    </w:p>
  </w:comment>
  <w:comment w:id="10" w:author="Jon Johnson" w:date="2015-02-25T19:25:00Z" w:initials="JJ">
    <w:p w14:paraId="2D914D57" w14:textId="77777777" w:rsidR="006C5F77" w:rsidRPr="00CA6843" w:rsidRDefault="006C5F77" w:rsidP="006C5F77">
      <w:r>
        <w:rPr>
          <w:rStyle w:val="CommentReference"/>
        </w:rPr>
        <w:annotationRef/>
      </w:r>
      <w:r w:rsidRPr="00CA6843">
        <w:t xml:space="preserve">Source: Tom Hurwitz, 116 Pinehurst Avenue, New York, N.Y. 10033; </w:t>
      </w:r>
      <w:hyperlink r:id="rId9" w:history="1">
        <w:r w:rsidRPr="00CA6843">
          <w:rPr>
            <w:u w:val="single"/>
          </w:rPr>
          <w:t>tomhurwitz@tomh.com</w:t>
        </w:r>
      </w:hyperlink>
    </w:p>
    <w:p w14:paraId="5C819E1C" w14:textId="739B72D5" w:rsidR="006C5F77" w:rsidRDefault="006C5F77">
      <w:pPr>
        <w:pStyle w:val="CommentText"/>
      </w:pPr>
    </w:p>
  </w:comment>
  <w:comment w:id="11" w:author="Jon Johnson" w:date="2015-02-25T19:25:00Z" w:initials="JJ">
    <w:p w14:paraId="1F52B305" w14:textId="77777777" w:rsidR="006C5F77" w:rsidRPr="00CA6843" w:rsidRDefault="006C5F77" w:rsidP="006C5F77">
      <w:r>
        <w:rPr>
          <w:rStyle w:val="CommentReference"/>
        </w:rPr>
        <w:annotationRef/>
      </w:r>
      <w:r w:rsidRPr="00CA6843">
        <w:t xml:space="preserve">Source: Tom Hurwitz, 116 Pinehurst Avenue, New York, N.Y. 10033; </w:t>
      </w:r>
      <w:hyperlink r:id="rId10" w:history="1">
        <w:r w:rsidRPr="00CA6843">
          <w:rPr>
            <w:u w:val="single"/>
          </w:rPr>
          <w:t>tomhurwitz@tomh.com</w:t>
        </w:r>
      </w:hyperlink>
    </w:p>
    <w:p w14:paraId="7B9AEE91" w14:textId="01BF34A1" w:rsidR="006C5F77" w:rsidRDefault="006C5F77">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D75E2" w14:textId="77777777" w:rsidR="0067198C" w:rsidRDefault="0067198C" w:rsidP="007A0D55">
      <w:pPr>
        <w:spacing w:after="0" w:line="240" w:lineRule="auto"/>
      </w:pPr>
      <w:r>
        <w:separator/>
      </w:r>
    </w:p>
  </w:endnote>
  <w:endnote w:type="continuationSeparator" w:id="0">
    <w:p w14:paraId="1061493D" w14:textId="77777777" w:rsidR="0067198C" w:rsidRDefault="006719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DBCBE" w14:textId="77777777" w:rsidR="0067198C" w:rsidRDefault="0067198C" w:rsidP="007A0D55">
      <w:pPr>
        <w:spacing w:after="0" w:line="240" w:lineRule="auto"/>
      </w:pPr>
      <w:r>
        <w:separator/>
      </w:r>
    </w:p>
  </w:footnote>
  <w:footnote w:type="continuationSeparator" w:id="0">
    <w:p w14:paraId="6DCE5B21" w14:textId="77777777" w:rsidR="0067198C" w:rsidRDefault="006719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73AFA" w14:textId="77777777" w:rsidR="0067198C" w:rsidRDefault="0067198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8E807B" w14:textId="77777777" w:rsidR="0067198C" w:rsidRDefault="006719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22"/>
    <w:rsid w:val="00001559"/>
    <w:rsid w:val="000016DD"/>
    <w:rsid w:val="00032559"/>
    <w:rsid w:val="00052040"/>
    <w:rsid w:val="00074091"/>
    <w:rsid w:val="000B25AE"/>
    <w:rsid w:val="000B55AB"/>
    <w:rsid w:val="000D24DC"/>
    <w:rsid w:val="00101B2E"/>
    <w:rsid w:val="00116FA0"/>
    <w:rsid w:val="0015114C"/>
    <w:rsid w:val="001A21F3"/>
    <w:rsid w:val="001A2537"/>
    <w:rsid w:val="001A4FAD"/>
    <w:rsid w:val="001A55E0"/>
    <w:rsid w:val="001A6A06"/>
    <w:rsid w:val="00210C03"/>
    <w:rsid w:val="002162E2"/>
    <w:rsid w:val="00225C5A"/>
    <w:rsid w:val="00230B10"/>
    <w:rsid w:val="00234353"/>
    <w:rsid w:val="00244BB0"/>
    <w:rsid w:val="002A0A0D"/>
    <w:rsid w:val="002B0B37"/>
    <w:rsid w:val="0030662D"/>
    <w:rsid w:val="00314B89"/>
    <w:rsid w:val="003235A7"/>
    <w:rsid w:val="003677B6"/>
    <w:rsid w:val="003A2E6C"/>
    <w:rsid w:val="003D3579"/>
    <w:rsid w:val="003E2795"/>
    <w:rsid w:val="003F0D73"/>
    <w:rsid w:val="00462DBE"/>
    <w:rsid w:val="00464699"/>
    <w:rsid w:val="00483379"/>
    <w:rsid w:val="00487BC5"/>
    <w:rsid w:val="00496888"/>
    <w:rsid w:val="004A7476"/>
    <w:rsid w:val="004E5896"/>
    <w:rsid w:val="00513EE6"/>
    <w:rsid w:val="00533D9D"/>
    <w:rsid w:val="00534F8F"/>
    <w:rsid w:val="0054450C"/>
    <w:rsid w:val="00590035"/>
    <w:rsid w:val="005B177E"/>
    <w:rsid w:val="005B3921"/>
    <w:rsid w:val="005C4178"/>
    <w:rsid w:val="005F26D7"/>
    <w:rsid w:val="005F5450"/>
    <w:rsid w:val="0067198C"/>
    <w:rsid w:val="006C5F77"/>
    <w:rsid w:val="006D0412"/>
    <w:rsid w:val="007411B9"/>
    <w:rsid w:val="00774B22"/>
    <w:rsid w:val="00780D95"/>
    <w:rsid w:val="00780DC7"/>
    <w:rsid w:val="007A0D55"/>
    <w:rsid w:val="007B3377"/>
    <w:rsid w:val="007E5F44"/>
    <w:rsid w:val="00821DE3"/>
    <w:rsid w:val="00846CE1"/>
    <w:rsid w:val="0085337E"/>
    <w:rsid w:val="008A5B87"/>
    <w:rsid w:val="00922950"/>
    <w:rsid w:val="009407BD"/>
    <w:rsid w:val="009A7264"/>
    <w:rsid w:val="009B7F49"/>
    <w:rsid w:val="009D1606"/>
    <w:rsid w:val="009E18A1"/>
    <w:rsid w:val="009E73D7"/>
    <w:rsid w:val="00A27D2C"/>
    <w:rsid w:val="00A76FD9"/>
    <w:rsid w:val="00AB436D"/>
    <w:rsid w:val="00AD2F24"/>
    <w:rsid w:val="00AD4844"/>
    <w:rsid w:val="00B219AE"/>
    <w:rsid w:val="00B33145"/>
    <w:rsid w:val="00B574C9"/>
    <w:rsid w:val="00BC03E2"/>
    <w:rsid w:val="00BC39C9"/>
    <w:rsid w:val="00BE5BF7"/>
    <w:rsid w:val="00BF40E1"/>
    <w:rsid w:val="00C27FAB"/>
    <w:rsid w:val="00C358D4"/>
    <w:rsid w:val="00C6296B"/>
    <w:rsid w:val="00CC586D"/>
    <w:rsid w:val="00CF1542"/>
    <w:rsid w:val="00CF3EC5"/>
    <w:rsid w:val="00D656DA"/>
    <w:rsid w:val="00D7630E"/>
    <w:rsid w:val="00D83300"/>
    <w:rsid w:val="00DC6B48"/>
    <w:rsid w:val="00DD2369"/>
    <w:rsid w:val="00DF01B0"/>
    <w:rsid w:val="00E85781"/>
    <w:rsid w:val="00E85A05"/>
    <w:rsid w:val="00E95829"/>
    <w:rsid w:val="00EA606C"/>
    <w:rsid w:val="00EB0C8C"/>
    <w:rsid w:val="00EB51FD"/>
    <w:rsid w:val="00EB77DB"/>
    <w:rsid w:val="00ED139F"/>
    <w:rsid w:val="00ED6C21"/>
    <w:rsid w:val="00EF74F7"/>
    <w:rsid w:val="00F36937"/>
    <w:rsid w:val="00F412FA"/>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3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B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B22"/>
    <w:rPr>
      <w:rFonts w:ascii="Lucida Grande" w:hAnsi="Lucida Grande" w:cs="Lucida Grande"/>
      <w:sz w:val="18"/>
      <w:szCs w:val="18"/>
    </w:rPr>
  </w:style>
  <w:style w:type="character" w:customStyle="1" w:styleId="WPHyperlink">
    <w:name w:val="WP_Hyperlink"/>
    <w:basedOn w:val="DefaultParagraphFont"/>
    <w:uiPriority w:val="99"/>
    <w:rsid w:val="00774B22"/>
    <w:rPr>
      <w:rFonts w:cs="Times New Roman"/>
      <w:color w:val="0000FF"/>
      <w:u w:val="single"/>
    </w:rPr>
  </w:style>
  <w:style w:type="character" w:styleId="CommentReference">
    <w:name w:val="annotation reference"/>
    <w:basedOn w:val="DefaultParagraphFont"/>
    <w:uiPriority w:val="99"/>
    <w:semiHidden/>
    <w:rsid w:val="0067198C"/>
    <w:rPr>
      <w:sz w:val="18"/>
      <w:szCs w:val="18"/>
    </w:rPr>
  </w:style>
  <w:style w:type="paragraph" w:styleId="CommentText">
    <w:name w:val="annotation text"/>
    <w:basedOn w:val="Normal"/>
    <w:link w:val="CommentTextChar"/>
    <w:uiPriority w:val="99"/>
    <w:semiHidden/>
    <w:rsid w:val="0067198C"/>
    <w:pPr>
      <w:spacing w:line="240" w:lineRule="auto"/>
    </w:pPr>
    <w:rPr>
      <w:sz w:val="24"/>
      <w:szCs w:val="24"/>
    </w:rPr>
  </w:style>
  <w:style w:type="character" w:customStyle="1" w:styleId="CommentTextChar">
    <w:name w:val="Comment Text Char"/>
    <w:basedOn w:val="DefaultParagraphFont"/>
    <w:link w:val="CommentText"/>
    <w:uiPriority w:val="99"/>
    <w:semiHidden/>
    <w:rsid w:val="0067198C"/>
    <w:rPr>
      <w:sz w:val="24"/>
      <w:szCs w:val="24"/>
    </w:rPr>
  </w:style>
  <w:style w:type="paragraph" w:styleId="CommentSubject">
    <w:name w:val="annotation subject"/>
    <w:basedOn w:val="CommentText"/>
    <w:next w:val="CommentText"/>
    <w:link w:val="CommentSubjectChar"/>
    <w:uiPriority w:val="99"/>
    <w:semiHidden/>
    <w:rsid w:val="0067198C"/>
    <w:rPr>
      <w:b/>
      <w:bCs/>
      <w:sz w:val="20"/>
      <w:szCs w:val="20"/>
    </w:rPr>
  </w:style>
  <w:style w:type="character" w:customStyle="1" w:styleId="CommentSubjectChar">
    <w:name w:val="Comment Subject Char"/>
    <w:basedOn w:val="CommentTextChar"/>
    <w:link w:val="CommentSubject"/>
    <w:uiPriority w:val="99"/>
    <w:semiHidden/>
    <w:rsid w:val="0067198C"/>
    <w:rPr>
      <w:b/>
      <w:bCs/>
      <w:sz w:val="20"/>
      <w:szCs w:val="20"/>
    </w:rPr>
  </w:style>
  <w:style w:type="paragraph" w:styleId="Caption">
    <w:name w:val="caption"/>
    <w:basedOn w:val="Normal"/>
    <w:next w:val="Normal"/>
    <w:uiPriority w:val="35"/>
    <w:semiHidden/>
    <w:qFormat/>
    <w:rsid w:val="009B7F4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B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B22"/>
    <w:rPr>
      <w:rFonts w:ascii="Lucida Grande" w:hAnsi="Lucida Grande" w:cs="Lucida Grande"/>
      <w:sz w:val="18"/>
      <w:szCs w:val="18"/>
    </w:rPr>
  </w:style>
  <w:style w:type="character" w:customStyle="1" w:styleId="WPHyperlink">
    <w:name w:val="WP_Hyperlink"/>
    <w:basedOn w:val="DefaultParagraphFont"/>
    <w:uiPriority w:val="99"/>
    <w:rsid w:val="00774B22"/>
    <w:rPr>
      <w:rFonts w:cs="Times New Roman"/>
      <w:color w:val="0000FF"/>
      <w:u w:val="single"/>
    </w:rPr>
  </w:style>
  <w:style w:type="character" w:styleId="CommentReference">
    <w:name w:val="annotation reference"/>
    <w:basedOn w:val="DefaultParagraphFont"/>
    <w:uiPriority w:val="99"/>
    <w:semiHidden/>
    <w:rsid w:val="0067198C"/>
    <w:rPr>
      <w:sz w:val="18"/>
      <w:szCs w:val="18"/>
    </w:rPr>
  </w:style>
  <w:style w:type="paragraph" w:styleId="CommentText">
    <w:name w:val="annotation text"/>
    <w:basedOn w:val="Normal"/>
    <w:link w:val="CommentTextChar"/>
    <w:uiPriority w:val="99"/>
    <w:semiHidden/>
    <w:rsid w:val="0067198C"/>
    <w:pPr>
      <w:spacing w:line="240" w:lineRule="auto"/>
    </w:pPr>
    <w:rPr>
      <w:sz w:val="24"/>
      <w:szCs w:val="24"/>
    </w:rPr>
  </w:style>
  <w:style w:type="character" w:customStyle="1" w:styleId="CommentTextChar">
    <w:name w:val="Comment Text Char"/>
    <w:basedOn w:val="DefaultParagraphFont"/>
    <w:link w:val="CommentText"/>
    <w:uiPriority w:val="99"/>
    <w:semiHidden/>
    <w:rsid w:val="0067198C"/>
    <w:rPr>
      <w:sz w:val="24"/>
      <w:szCs w:val="24"/>
    </w:rPr>
  </w:style>
  <w:style w:type="paragraph" w:styleId="CommentSubject">
    <w:name w:val="annotation subject"/>
    <w:basedOn w:val="CommentText"/>
    <w:next w:val="CommentText"/>
    <w:link w:val="CommentSubjectChar"/>
    <w:uiPriority w:val="99"/>
    <w:semiHidden/>
    <w:rsid w:val="0067198C"/>
    <w:rPr>
      <w:b/>
      <w:bCs/>
      <w:sz w:val="20"/>
      <w:szCs w:val="20"/>
    </w:rPr>
  </w:style>
  <w:style w:type="character" w:customStyle="1" w:styleId="CommentSubjectChar">
    <w:name w:val="Comment Subject Char"/>
    <w:basedOn w:val="CommentTextChar"/>
    <w:link w:val="CommentSubject"/>
    <w:uiPriority w:val="99"/>
    <w:semiHidden/>
    <w:rsid w:val="0067198C"/>
    <w:rPr>
      <w:b/>
      <w:bCs/>
      <w:sz w:val="20"/>
      <w:szCs w:val="20"/>
    </w:rPr>
  </w:style>
  <w:style w:type="paragraph" w:styleId="Caption">
    <w:name w:val="caption"/>
    <w:basedOn w:val="Normal"/>
    <w:next w:val="Normal"/>
    <w:uiPriority w:val="35"/>
    <w:semiHidden/>
    <w:qFormat/>
    <w:rsid w:val="009B7F4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203780">
      <w:bodyDiv w:val="1"/>
      <w:marLeft w:val="0"/>
      <w:marRight w:val="0"/>
      <w:marTop w:val="0"/>
      <w:marBottom w:val="0"/>
      <w:divBdr>
        <w:top w:val="none" w:sz="0" w:space="0" w:color="auto"/>
        <w:left w:val="none" w:sz="0" w:space="0" w:color="auto"/>
        <w:bottom w:val="none" w:sz="0" w:space="0" w:color="auto"/>
        <w:right w:val="none" w:sz="0" w:space="0" w:color="auto"/>
      </w:divBdr>
      <w:divsChild>
        <w:div w:id="178813759">
          <w:marLeft w:val="0"/>
          <w:marRight w:val="0"/>
          <w:marTop w:val="0"/>
          <w:marBottom w:val="0"/>
          <w:divBdr>
            <w:top w:val="none" w:sz="0" w:space="0" w:color="auto"/>
            <w:left w:val="none" w:sz="0" w:space="0" w:color="auto"/>
            <w:bottom w:val="none" w:sz="0" w:space="0" w:color="auto"/>
            <w:right w:val="none" w:sz="0" w:space="0" w:color="auto"/>
          </w:divBdr>
        </w:div>
      </w:divsChild>
    </w:div>
    <w:div w:id="1833597803">
      <w:bodyDiv w:val="1"/>
      <w:marLeft w:val="0"/>
      <w:marRight w:val="0"/>
      <w:marTop w:val="0"/>
      <w:marBottom w:val="0"/>
      <w:divBdr>
        <w:top w:val="none" w:sz="0" w:space="0" w:color="auto"/>
        <w:left w:val="none" w:sz="0" w:space="0" w:color="auto"/>
        <w:bottom w:val="none" w:sz="0" w:space="0" w:color="auto"/>
        <w:right w:val="none" w:sz="0" w:space="0" w:color="auto"/>
      </w:divBdr>
      <w:divsChild>
        <w:div w:id="957568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mailto:tomhurwitz@tomh.com" TargetMode="External"/><Relationship Id="rId4" Type="http://schemas.openxmlformats.org/officeDocument/2006/relationships/hyperlink" Target="mailto:tomhurwitz@tomh.com" TargetMode="External"/><Relationship Id="rId5" Type="http://schemas.openxmlformats.org/officeDocument/2006/relationships/hyperlink" Target="mailto:tomhurwitz@tomh.com" TargetMode="External"/><Relationship Id="rId6" Type="http://schemas.openxmlformats.org/officeDocument/2006/relationships/hyperlink" Target="mailto:tomhurwitz@tomh.com" TargetMode="External"/><Relationship Id="rId7" Type="http://schemas.openxmlformats.org/officeDocument/2006/relationships/hyperlink" Target="mailto:tomhurwitz@tomh.com" TargetMode="External"/><Relationship Id="rId8" Type="http://schemas.openxmlformats.org/officeDocument/2006/relationships/hyperlink" Target="mailto:tomhurwitz@tomh.com" TargetMode="External"/><Relationship Id="rId9" Type="http://schemas.openxmlformats.org/officeDocument/2006/relationships/hyperlink" Target="mailto:tomhurwitz@tomh.com" TargetMode="External"/><Relationship Id="rId10" Type="http://schemas.openxmlformats.org/officeDocument/2006/relationships/hyperlink" Target="mailto:tomhurwitz@tomh.com" TargetMode="External"/><Relationship Id="rId1" Type="http://schemas.openxmlformats.org/officeDocument/2006/relationships/hyperlink" Target="mailto:tomhurwitz@tomh.com" TargetMode="External"/><Relationship Id="rId2" Type="http://schemas.openxmlformats.org/officeDocument/2006/relationships/hyperlink" Target="mailto:tomhurwitz@tomh.com"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B73CAB1A882A4CBA1B914D02699C39"/>
        <w:category>
          <w:name w:val="General"/>
          <w:gallery w:val="placeholder"/>
        </w:category>
        <w:types>
          <w:type w:val="bbPlcHdr"/>
        </w:types>
        <w:behaviors>
          <w:behavior w:val="content"/>
        </w:behaviors>
        <w:guid w:val="{BD57C191-4CC2-CB4D-9108-FFC9F1C24228}"/>
      </w:docPartPr>
      <w:docPartBody>
        <w:p w:rsidR="00E07DC3" w:rsidRDefault="00E07DC3">
          <w:pPr>
            <w:pStyle w:val="2AB73CAB1A882A4CBA1B914D02699C39"/>
          </w:pPr>
          <w:r w:rsidRPr="00CC586D">
            <w:rPr>
              <w:rStyle w:val="PlaceholderText"/>
              <w:b/>
              <w:color w:val="FFFFFF" w:themeColor="background1"/>
            </w:rPr>
            <w:t>[Salutation]</w:t>
          </w:r>
        </w:p>
      </w:docPartBody>
    </w:docPart>
    <w:docPart>
      <w:docPartPr>
        <w:name w:val="C3105085C6FBC14B9120A97945A72D9E"/>
        <w:category>
          <w:name w:val="General"/>
          <w:gallery w:val="placeholder"/>
        </w:category>
        <w:types>
          <w:type w:val="bbPlcHdr"/>
        </w:types>
        <w:behaviors>
          <w:behavior w:val="content"/>
        </w:behaviors>
        <w:guid w:val="{40F83D7E-B5BF-E849-9745-5D9321327077}"/>
      </w:docPartPr>
      <w:docPartBody>
        <w:p w:rsidR="00E07DC3" w:rsidRDefault="00E07DC3">
          <w:pPr>
            <w:pStyle w:val="C3105085C6FBC14B9120A97945A72D9E"/>
          </w:pPr>
          <w:r>
            <w:rPr>
              <w:rStyle w:val="PlaceholderText"/>
            </w:rPr>
            <w:t>[First name]</w:t>
          </w:r>
        </w:p>
      </w:docPartBody>
    </w:docPart>
    <w:docPart>
      <w:docPartPr>
        <w:name w:val="0198F70F67035C4DA4C1BADB2969A28F"/>
        <w:category>
          <w:name w:val="General"/>
          <w:gallery w:val="placeholder"/>
        </w:category>
        <w:types>
          <w:type w:val="bbPlcHdr"/>
        </w:types>
        <w:behaviors>
          <w:behavior w:val="content"/>
        </w:behaviors>
        <w:guid w:val="{07EE1753-09E4-7743-850E-BA524ED4073A}"/>
      </w:docPartPr>
      <w:docPartBody>
        <w:p w:rsidR="00E07DC3" w:rsidRDefault="00E07DC3">
          <w:pPr>
            <w:pStyle w:val="0198F70F67035C4DA4C1BADB2969A28F"/>
          </w:pPr>
          <w:r>
            <w:rPr>
              <w:rStyle w:val="PlaceholderText"/>
            </w:rPr>
            <w:t>[Middle name]</w:t>
          </w:r>
        </w:p>
      </w:docPartBody>
    </w:docPart>
    <w:docPart>
      <w:docPartPr>
        <w:name w:val="DC53AEAB2DE0E54EB91E128C0506E21F"/>
        <w:category>
          <w:name w:val="General"/>
          <w:gallery w:val="placeholder"/>
        </w:category>
        <w:types>
          <w:type w:val="bbPlcHdr"/>
        </w:types>
        <w:behaviors>
          <w:behavior w:val="content"/>
        </w:behaviors>
        <w:guid w:val="{52B19C46-3E5E-944D-B4C3-B22C87B36B1E}"/>
      </w:docPartPr>
      <w:docPartBody>
        <w:p w:rsidR="00E07DC3" w:rsidRDefault="00E07DC3">
          <w:pPr>
            <w:pStyle w:val="DC53AEAB2DE0E54EB91E128C0506E21F"/>
          </w:pPr>
          <w:r>
            <w:rPr>
              <w:rStyle w:val="PlaceholderText"/>
            </w:rPr>
            <w:t>[Last name]</w:t>
          </w:r>
        </w:p>
      </w:docPartBody>
    </w:docPart>
    <w:docPart>
      <w:docPartPr>
        <w:name w:val="000EEE9E65DC9A4E8B607F8C05544C0C"/>
        <w:category>
          <w:name w:val="General"/>
          <w:gallery w:val="placeholder"/>
        </w:category>
        <w:types>
          <w:type w:val="bbPlcHdr"/>
        </w:types>
        <w:behaviors>
          <w:behavior w:val="content"/>
        </w:behaviors>
        <w:guid w:val="{4C5310B4-3B89-5144-AEA1-0A8756B818A3}"/>
      </w:docPartPr>
      <w:docPartBody>
        <w:p w:rsidR="00E07DC3" w:rsidRDefault="00E07DC3">
          <w:pPr>
            <w:pStyle w:val="000EEE9E65DC9A4E8B607F8C05544C0C"/>
          </w:pPr>
          <w:r>
            <w:rPr>
              <w:rStyle w:val="PlaceholderText"/>
            </w:rPr>
            <w:t>[Enter your biography]</w:t>
          </w:r>
        </w:p>
      </w:docPartBody>
    </w:docPart>
    <w:docPart>
      <w:docPartPr>
        <w:name w:val="9A57DA0495A29143A23EDC89410CCF13"/>
        <w:category>
          <w:name w:val="General"/>
          <w:gallery w:val="placeholder"/>
        </w:category>
        <w:types>
          <w:type w:val="bbPlcHdr"/>
        </w:types>
        <w:behaviors>
          <w:behavior w:val="content"/>
        </w:behaviors>
        <w:guid w:val="{218E82F9-E472-A141-96FE-82971C45FAED}"/>
      </w:docPartPr>
      <w:docPartBody>
        <w:p w:rsidR="00E07DC3" w:rsidRDefault="00E07DC3">
          <w:pPr>
            <w:pStyle w:val="9A57DA0495A29143A23EDC89410CCF13"/>
          </w:pPr>
          <w:r>
            <w:rPr>
              <w:rStyle w:val="PlaceholderText"/>
            </w:rPr>
            <w:t>[Enter the institution with which you are affiliated]</w:t>
          </w:r>
        </w:p>
      </w:docPartBody>
    </w:docPart>
    <w:docPart>
      <w:docPartPr>
        <w:name w:val="D8D6F1A105BBD349B050A843DF206A68"/>
        <w:category>
          <w:name w:val="General"/>
          <w:gallery w:val="placeholder"/>
        </w:category>
        <w:types>
          <w:type w:val="bbPlcHdr"/>
        </w:types>
        <w:behaviors>
          <w:behavior w:val="content"/>
        </w:behaviors>
        <w:guid w:val="{636405CB-4ACD-F74B-AD33-49FA22B49838}"/>
      </w:docPartPr>
      <w:docPartBody>
        <w:p w:rsidR="00E07DC3" w:rsidRDefault="00E07DC3">
          <w:pPr>
            <w:pStyle w:val="D8D6F1A105BBD349B050A843DF206A68"/>
          </w:pPr>
          <w:r w:rsidRPr="00EF74F7">
            <w:rPr>
              <w:b/>
              <w:color w:val="808080" w:themeColor="background1" w:themeShade="80"/>
            </w:rPr>
            <w:t>[Enter the headword for your article]</w:t>
          </w:r>
        </w:p>
      </w:docPartBody>
    </w:docPart>
    <w:docPart>
      <w:docPartPr>
        <w:name w:val="36DD283CE8525542AFAEAB06C263A33A"/>
        <w:category>
          <w:name w:val="General"/>
          <w:gallery w:val="placeholder"/>
        </w:category>
        <w:types>
          <w:type w:val="bbPlcHdr"/>
        </w:types>
        <w:behaviors>
          <w:behavior w:val="content"/>
        </w:behaviors>
        <w:guid w:val="{D52776D2-CECB-764D-BDC6-042222926101}"/>
      </w:docPartPr>
      <w:docPartBody>
        <w:p w:rsidR="00E07DC3" w:rsidRDefault="00E07DC3">
          <w:pPr>
            <w:pStyle w:val="36DD283CE8525542AFAEAB06C263A3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A7FE151FA27D4797AAC2ECA897C6EE"/>
        <w:category>
          <w:name w:val="General"/>
          <w:gallery w:val="placeholder"/>
        </w:category>
        <w:types>
          <w:type w:val="bbPlcHdr"/>
        </w:types>
        <w:behaviors>
          <w:behavior w:val="content"/>
        </w:behaviors>
        <w:guid w:val="{5700D188-3DBC-634E-ADB5-BAB37DF644D8}"/>
      </w:docPartPr>
      <w:docPartBody>
        <w:p w:rsidR="00E07DC3" w:rsidRDefault="00E07DC3">
          <w:pPr>
            <w:pStyle w:val="0BA7FE151FA27D4797AAC2ECA897C6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295D73AD96EF4AB500B16CE0E20A47"/>
        <w:category>
          <w:name w:val="General"/>
          <w:gallery w:val="placeholder"/>
        </w:category>
        <w:types>
          <w:type w:val="bbPlcHdr"/>
        </w:types>
        <w:behaviors>
          <w:behavior w:val="content"/>
        </w:behaviors>
        <w:guid w:val="{146259C5-0831-0F4B-82D5-A0D87702EA4E}"/>
      </w:docPartPr>
      <w:docPartBody>
        <w:p w:rsidR="00E07DC3" w:rsidRDefault="00E07DC3">
          <w:pPr>
            <w:pStyle w:val="3F295D73AD96EF4AB500B16CE0E20A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F18FF090820E4794AC080E77AE6051"/>
        <w:category>
          <w:name w:val="General"/>
          <w:gallery w:val="placeholder"/>
        </w:category>
        <w:types>
          <w:type w:val="bbPlcHdr"/>
        </w:types>
        <w:behaviors>
          <w:behavior w:val="content"/>
        </w:behaviors>
        <w:guid w:val="{C5206A6A-EE95-8945-8875-B13588672DCD}"/>
      </w:docPartPr>
      <w:docPartBody>
        <w:p w:rsidR="00E07DC3" w:rsidRDefault="00E07DC3">
          <w:pPr>
            <w:pStyle w:val="74F18FF090820E4794AC080E77AE60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DC3"/>
    <w:rsid w:val="008A5D19"/>
    <w:rsid w:val="00E07D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B73CAB1A882A4CBA1B914D02699C39">
    <w:name w:val="2AB73CAB1A882A4CBA1B914D02699C39"/>
  </w:style>
  <w:style w:type="paragraph" w:customStyle="1" w:styleId="C3105085C6FBC14B9120A97945A72D9E">
    <w:name w:val="C3105085C6FBC14B9120A97945A72D9E"/>
  </w:style>
  <w:style w:type="paragraph" w:customStyle="1" w:styleId="0198F70F67035C4DA4C1BADB2969A28F">
    <w:name w:val="0198F70F67035C4DA4C1BADB2969A28F"/>
  </w:style>
  <w:style w:type="paragraph" w:customStyle="1" w:styleId="DC53AEAB2DE0E54EB91E128C0506E21F">
    <w:name w:val="DC53AEAB2DE0E54EB91E128C0506E21F"/>
  </w:style>
  <w:style w:type="paragraph" w:customStyle="1" w:styleId="000EEE9E65DC9A4E8B607F8C05544C0C">
    <w:name w:val="000EEE9E65DC9A4E8B607F8C05544C0C"/>
  </w:style>
  <w:style w:type="paragraph" w:customStyle="1" w:styleId="9A57DA0495A29143A23EDC89410CCF13">
    <w:name w:val="9A57DA0495A29143A23EDC89410CCF13"/>
  </w:style>
  <w:style w:type="paragraph" w:customStyle="1" w:styleId="D8D6F1A105BBD349B050A843DF206A68">
    <w:name w:val="D8D6F1A105BBD349B050A843DF206A68"/>
  </w:style>
  <w:style w:type="paragraph" w:customStyle="1" w:styleId="36DD283CE8525542AFAEAB06C263A33A">
    <w:name w:val="36DD283CE8525542AFAEAB06C263A33A"/>
  </w:style>
  <w:style w:type="paragraph" w:customStyle="1" w:styleId="0BA7FE151FA27D4797AAC2ECA897C6EE">
    <w:name w:val="0BA7FE151FA27D4797AAC2ECA897C6EE"/>
  </w:style>
  <w:style w:type="paragraph" w:customStyle="1" w:styleId="3F295D73AD96EF4AB500B16CE0E20A47">
    <w:name w:val="3F295D73AD96EF4AB500B16CE0E20A47"/>
  </w:style>
  <w:style w:type="paragraph" w:customStyle="1" w:styleId="74F18FF090820E4794AC080E77AE6051">
    <w:name w:val="74F18FF090820E4794AC080E77AE60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B73CAB1A882A4CBA1B914D02699C39">
    <w:name w:val="2AB73CAB1A882A4CBA1B914D02699C39"/>
  </w:style>
  <w:style w:type="paragraph" w:customStyle="1" w:styleId="C3105085C6FBC14B9120A97945A72D9E">
    <w:name w:val="C3105085C6FBC14B9120A97945A72D9E"/>
  </w:style>
  <w:style w:type="paragraph" w:customStyle="1" w:styleId="0198F70F67035C4DA4C1BADB2969A28F">
    <w:name w:val="0198F70F67035C4DA4C1BADB2969A28F"/>
  </w:style>
  <w:style w:type="paragraph" w:customStyle="1" w:styleId="DC53AEAB2DE0E54EB91E128C0506E21F">
    <w:name w:val="DC53AEAB2DE0E54EB91E128C0506E21F"/>
  </w:style>
  <w:style w:type="paragraph" w:customStyle="1" w:styleId="000EEE9E65DC9A4E8B607F8C05544C0C">
    <w:name w:val="000EEE9E65DC9A4E8B607F8C05544C0C"/>
  </w:style>
  <w:style w:type="paragraph" w:customStyle="1" w:styleId="9A57DA0495A29143A23EDC89410CCF13">
    <w:name w:val="9A57DA0495A29143A23EDC89410CCF13"/>
  </w:style>
  <w:style w:type="paragraph" w:customStyle="1" w:styleId="D8D6F1A105BBD349B050A843DF206A68">
    <w:name w:val="D8D6F1A105BBD349B050A843DF206A68"/>
  </w:style>
  <w:style w:type="paragraph" w:customStyle="1" w:styleId="36DD283CE8525542AFAEAB06C263A33A">
    <w:name w:val="36DD283CE8525542AFAEAB06C263A33A"/>
  </w:style>
  <w:style w:type="paragraph" w:customStyle="1" w:styleId="0BA7FE151FA27D4797AAC2ECA897C6EE">
    <w:name w:val="0BA7FE151FA27D4797AAC2ECA897C6EE"/>
  </w:style>
  <w:style w:type="paragraph" w:customStyle="1" w:styleId="3F295D73AD96EF4AB500B16CE0E20A47">
    <w:name w:val="3F295D73AD96EF4AB500B16CE0E20A47"/>
  </w:style>
  <w:style w:type="paragraph" w:customStyle="1" w:styleId="74F18FF090820E4794AC080E77AE6051">
    <w:name w:val="74F18FF090820E4794AC080E77AE6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Fra95</b:Tag>
    <b:SourceType>Book</b:SourceType>
    <b:Guid>{7FEC680C-AE96-4149-A1D9-A11BAA7807CD}</b:Guid>
    <b:Title>Dancing Modernism/Performing Politics</b:Title>
    <b:Publisher>Indiana UP</b:Publisher>
    <b:City>Bloomington</b:City>
    <b:Year>1995</b:Year>
    <b:Author>
      <b:Author>
        <b:NameList>
          <b:Person>
            <b:Last>Franko</b:Last>
            <b:First>Mark</b:First>
          </b:Person>
        </b:NameList>
      </b:Author>
    </b:Author>
    <b:RefOrder>6</b:RefOrder>
  </b:Source>
  <b:Source>
    <b:Tag>Gar94</b:Tag>
    <b:SourceType>Book</b:SourceType>
    <b:Guid>{3DEEEA47-D3AF-2442-86AF-282A2AC733DF}</b:Guid>
    <b:Title>Of, By, and for the People: Dancing on the Left in the 1930s</b:Title>
    <b:City>Madison</b:City>
    <b:Publisher>Society of Dance History Scholars</b:Publisher>
    <b:Year>1994</b:Year>
    <b:Author>
      <b:Author>
        <b:NameList>
          <b:Person>
            <b:Last>Garafola</b:Last>
            <b:First>Lynn</b:First>
          </b:Person>
          <b:Person>
            <b:Last>Gold</b:Last>
            <b:First>Russell</b:First>
          </b:Person>
        </b:NameList>
      </b:Author>
    </b:Author>
    <b:RefOrder>7</b:RefOrder>
  </b:Source>
  <b:Source>
    <b:Tag>Phi08</b:Tag>
    <b:SourceType>JournalArticle</b:SourceType>
    <b:Guid>{32033405-F7DA-614F-9D0E-C6C36F3D014D}</b:Guid>
    <b:Title>Performing Communism in the American Dance: Culture, Politics and the New Dance Group</b:Title>
    <b:Year>2008</b:Year>
    <b:Volume>7</b:Volume>
    <b:Pages>39-65</b:Pages>
    <b:Author>
      <b:Author>
        <b:NameList>
          <b:Person>
            <b:Last>Phillips</b:Last>
            <b:Middle>V.</b:Middle>
            <b:First>Geduld</b:First>
          </b:Person>
        </b:NameList>
      </b:Author>
    </b:Author>
    <b:JournalName>American Communist History</b:JournalName>
    <b:Issue>1</b:Issue>
    <b:RefOrder>11</b:RefOrder>
  </b:Source>
  <b:Source>
    <b:Tag>Gra97</b:Tag>
    <b:SourceType>Book</b:SourceType>
    <b:Guid>{21089616-D557-D34D-960D-0A85267C3CA4}</b:Guid>
    <b:Title>Stepping Left: Dance and Politics in New York City, 1928-1942</b:Title>
    <b:Publisher>Duke UP</b:Publisher>
    <b:City>Durham</b:City>
    <b:Year>1997</b:Year>
    <b:Author>
      <b:Author>
        <b:NameList>
          <b:Person>
            <b:Last>Graff</b:Last>
            <b:First>Ellen</b:First>
          </b:Person>
        </b:NameList>
      </b:Author>
    </b:Author>
    <b:RefOrder>9</b:RefOrder>
  </b:Source>
  <b:Source>
    <b:Tag>Pri89</b:Tag>
    <b:SourceType>JournalArticle</b:SourceType>
    <b:Guid>{D9E8AD54-A2E0-4C4A-8B9E-0B1EFEE98FB2}</b:Guid>
    <b:Title>From Workers' Dance to New Dance</b:Title>
    <b:Year>1989</b:Year>
    <b:Volume>7</b:Volume>
    <b:Pages>47-64</b:Pages>
    <b:JournalName>Dance Research</b:JournalName>
    <b:Issue>1</b:Issue>
    <b:Author>
      <b:Author>
        <b:NameList>
          <b:Person>
            <b:Last>Prickett</b:Last>
            <b:First>Stacey</b:First>
          </b:Person>
        </b:NameList>
      </b:Author>
    </b:Author>
    <b:RefOrder>12</b:RefOrder>
  </b:Source>
  <b:Source>
    <b:Tag>Ros01</b:Tag>
    <b:SourceType>Book</b:SourceType>
    <b:Guid>{A17680EC-2596-E84D-AC3F-59588F942DFA}</b:Guid>
    <b:Title>The New Dance Group: Movement for Change</b:Title>
    <b:Publisher>Harwood Academic Publishers</b:Publisher>
    <b:City>London</b:City>
    <b:Year>2001</b:Year>
    <b:Author>
      <b:Editor>
        <b:NameList>
          <b:Person>
            <b:Last>Rosen</b:Last>
            <b:First>Bernice</b:First>
          </b:Person>
        </b:NameList>
      </b:Editor>
    </b:Author>
    <b:RefOrder>13</b:RefOrder>
  </b:Source>
  <b:Source>
    <b:Tag>Dud99</b:Tag>
    <b:SourceType>Film</b:SourceType>
    <b:Guid>{E653FB23-5907-4F4C-8DC8-A045D1737A26}</b:Guid>
    <b:Title>Dancing Inside</b:Title>
    <b:Year>1999</b:Year>
    <b:Author>
      <b:Performer>
        <b:NameList>
          <b:Person>
            <b:Last>Dudley</b:Last>
            <b:First>Jane</b:First>
          </b:Person>
        </b:NameList>
      </b:Performer>
      <b:Director>
        <b:NameList>
          <b:Person>
            <b:Last>Lacey</b:Last>
            <b:First>Gillian</b:First>
          </b:Person>
        </b:NameList>
      </b:Director>
    </b:Author>
    <b:Distributor>ATP Film; BBC</b:Distributor>
    <b:RefOrder>2</b:RefOrder>
  </b:Source>
  <b:Source>
    <b:Tag>Dud94</b:Tag>
    <b:SourceType>Film</b:SourceType>
    <b:Guid>{2080EB16-2EE8-724A-BA03-3564CA2A5FF3}</b:Guid>
    <b:Title>Harmonica Breakdown: Speaking About the Dance</b:Title>
    <b:Year>1994</b:Year>
    <b:Medium>VHS</b:Medium>
    <b:Author>
      <b:Performer>
        <b:NameList>
          <b:Person>
            <b:Last>Dudley</b:Last>
            <b:First>Jane</b:First>
          </b:Person>
          <b:Person>
            <b:Last>Wray</b:Last>
            <b:First>Sheron</b:First>
          </b:Person>
          <b:Person>
            <b:Last>Terry</b:Last>
            <b:First>Sonny</b:First>
          </b:Person>
        </b:NameList>
      </b:Performer>
      <b:Director>
        <b:NameList>
          <b:Person>
            <b:Last>Bhuller</b:Last>
            <b:Middle>Singh</b:Middle>
            <b:First>Darshan</b:First>
          </b:Person>
          <b:Person>
            <b:Last>Hurwitz</b:Last>
            <b:First>Tom</b:First>
          </b:Person>
        </b:NameList>
      </b:Director>
      <b:ProducerName>
        <b:NameList>
          <b:Person>
            <b:Last>Estep</b:Last>
            <b:First>Sallie</b:First>
          </b:Person>
        </b:NameList>
      </b:ProducerName>
    </b:Author>
    <b:RefOrder>5</b:RefOrder>
  </b:Source>
  <b:Source>
    <b:Tag>Dud941</b:Tag>
    <b:SourceType>Film</b:SourceType>
    <b:Guid>{D388CD78-E20B-9C4D-9078-8E386800A8AF}</b:Guid>
    <b:Title>he New Dance Group Gala Concert: An Historic Retrospective of New Dance Group Presentations 1930's-1970's</b:Title>
    <b:Author>
      <b:Performer>
        <b:NameList>
          <b:Person>
            <b:Last>Dudley</b:Last>
            <b:First>Jane</b:First>
          </b:Person>
        </b:NameList>
      </b:Performer>
      <b:Director>
        <b:NameList>
          <b:Person>
            <b:Last>Holub</b:Last>
            <b:First>Johannes</b:First>
          </b:Person>
        </b:NameList>
      </b:Director>
      <b:ProducerName>
        <b:NameList>
          <b:Person>
            <b:Last>Guild</b:Last>
            <b:First>The</b:First>
            <b:Middle>American Dance</b:Middle>
          </b:Person>
        </b:NameList>
      </b:ProducerName>
    </b:Author>
    <b:Year>1994</b:Year>
    <b:RefOrder>4</b:RefOrder>
  </b:Source>
  <b:Source>
    <b:Tag>Tim96</b:Tag>
    <b:SourceType>Film</b:SourceType>
    <b:Guid>{22B7F822-02FC-1247-85B9-B3C7DB4513CC}</b:Guid>
    <b:Title>Time is Money</b:Title>
    <b:Year>1932</b:Year>
    <b:Comments>http://www.360fullcircle.net/repertory.html</b:Comments>
    <b:Author>
      <b:Performer>
        <b:NameList>
          <b:Person>
            <b:Last>Dudley</b:Last>
            <b:First>Jane</b:First>
          </b:Person>
        </b:NameList>
      </b:Performer>
    </b:Author>
    <b:RefOrder>3</b:RefOrder>
  </b:Source>
  <b:Source>
    <b:Tag>Lib12</b:Tag>
    <b:SourceType>Misc</b:SourceType>
    <b:Guid>{D2A09F2B-7F7B-4F4F-94A7-9F0E025BCFEF}</b:Guid>
    <b:Author>
      <b:Author>
        <b:Corporate>Library of Congress</b:Corporate>
      </b:Author>
    </b:Author>
    <b:Title>Politics and the Dancing Body</b:Title>
    <b:Medium>Exhibition</b:Medium>
    <b:Year>2012</b:Year>
    <b:Month>02</b:Month>
    <b:Day>16</b:Day>
    <b:Comments>http://myloc.gov/Exhibitions/politics-and-dance</b:Comments>
    <b:City>Washington</b:City>
    <b:RefOrder>10</b:RefOrder>
  </b:Source>
  <b:Source>
    <b:Tag>Ged07</b:Tag>
    <b:SourceType>Book</b:SourceType>
    <b:Guid>{39A700A8-2BBC-DD49-B1E9-6ECF4A3397A4}</b:Guid>
    <b:Title>Dance Is a Weapon=: La Danse Est Une Arme</b:Title>
    <b:Year>2007</b:Year>
    <b:City>Pantin</b:City>
    <b:Publisher>Centre National de la Danse</b:Publisher>
    <b:Author>
      <b:Author>
        <b:NameList>
          <b:Person>
            <b:Last>Geduld</b:Last>
            <b:Middle>P.</b:Middle>
            <b:First>Victoria</b:First>
          </b:Person>
        </b:NameList>
      </b:Author>
    </b:Author>
    <b:RefOrder>8</b:RefOrder>
  </b:Source>
  <b:Source>
    <b:Tag>Ben78</b:Tag>
    <b:SourceType>Misc</b:SourceType>
    <b:Guid>{BA4B3E02-A2D8-0241-9F59-F2EADC291272}</b:Guid>
    <b:Title>Dudley, Jane. Oral History. </b:Title>
    <b:City>New York</b:City>
    <b:Publisher>Columbia Center for Oral History, Columbia University Libraries</b:Publisher>
    <b:Year>1978</b:Year>
    <b:Author>
      <b:Author>
        <b:Corporate>Bennington Summer School of the Dance Project</b:Corporate>
      </b:Author>
    </b:Author>
    <b:Medium>Archival Material</b:Medium>
    <b:RefOrder>1</b:RefOrder>
  </b:Source>
  <b:Source>
    <b:Tag>The3</b:Tag>
    <b:SourceType>Misc</b:SourceType>
    <b:Guid>{499D0969-AE97-FA43-8B7E-9B6D442016D8}</b:Guid>
    <b:Title>The Jane Dudley Collection</b:Title>
    <b:Medium>Archival Material</b:Medium>
    <b:City>Washington</b:City>
    <b:Publisher>Library of Congress, Music Division</b:Publisher>
    <b:RefOrder>14</b:RefOrder>
  </b:Source>
</b:Sources>
</file>

<file path=customXml/itemProps1.xml><?xml version="1.0" encoding="utf-8"?>
<ds:datastoreItem xmlns:ds="http://schemas.openxmlformats.org/officeDocument/2006/customXml" ds:itemID="{6BD9D0DF-8497-DD46-9ADD-563FDBC5F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5</Pages>
  <Words>1671</Words>
  <Characters>9529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2015-02-26T03:47:00Z</dcterms:created>
  <dcterms:modified xsi:type="dcterms:W3CDTF">2015-03-19T23:52:00Z</dcterms:modified>
</cp:coreProperties>
</file>