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color w:val="000000" w:themeColor="text1"/>
            </w:rPr>
            <w:alias w:val="First name"/>
            <w:tag w:val="authorFirstName"/>
            <w:id w:val="581645879"/>
            <w:placeholder>
              <w:docPart w:val="D638F16702D70A46B9D9BE83082E6F9C"/>
            </w:placeholder>
            <w:text/>
          </w:sdtPr>
          <w:sdtEndPr/>
          <w:sdtContent>
            <w:tc>
              <w:tcPr>
                <w:tcW w:w="2073" w:type="dxa"/>
              </w:tcPr>
              <w:p w14:paraId="046B8220" w14:textId="24E1ACF5" w:rsidR="00B574C9" w:rsidRPr="00C55FAE" w:rsidRDefault="003D2DB6" w:rsidP="003D2DB6">
                <w:pPr>
                  <w:rPr>
                    <w:color w:val="000000" w:themeColor="text1"/>
                    <w:sz w:val="24"/>
                    <w:szCs w:val="24"/>
                  </w:rPr>
                </w:pPr>
                <w:r w:rsidRPr="003D2DB6">
                  <w:rPr>
                    <w:color w:val="000000" w:themeColor="text1"/>
                  </w:rPr>
                  <w:t>Adam</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23C82AD3" w:rsidR="00B574C9" w:rsidRPr="00C55FAE" w:rsidRDefault="009A683B" w:rsidP="009A683B">
                <w:pPr>
                  <w:rPr>
                    <w:color w:val="000000" w:themeColor="text1"/>
                    <w:sz w:val="24"/>
                    <w:szCs w:val="24"/>
                  </w:rPr>
                </w:pPr>
                <w:r w:rsidRPr="0093367C">
                  <w:t>Meehan</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5EF9F4FF" w14:textId="0292B7DC" w:rsidR="00B574C9" w:rsidRDefault="003D2DB6" w:rsidP="003D2DB6">
                <w:r>
                  <w:t>The University of Arizona</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0A1B3D1D" w:rsidR="003F0D73" w:rsidRPr="00FB589A" w:rsidRDefault="00A01369" w:rsidP="000F721C">
                <w:pPr>
                  <w:rPr>
                    <w:b/>
                  </w:rPr>
                </w:pPr>
                <w:r w:rsidRPr="003D3411">
                  <w:t xml:space="preserve"> West, Nathanael (1903-1940)</w:t>
                </w:r>
              </w:p>
            </w:tc>
          </w:sdtContent>
        </w:sdt>
      </w:tr>
      <w:tr w:rsidR="00464699" w14:paraId="09D06B43" w14:textId="77777777" w:rsidTr="007821B0">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7E33CDE9" w14:textId="77777777" w:rsidR="006F5F14" w:rsidRDefault="006F5F14" w:rsidP="006F5F14">
                <w:r>
                  <w:t>Nathanael West was an author and screenwriter whose work spanned the decade of the 1930s. He was born Nathan Weinstein on October 17, 1903 in New York City; his decision to change his name at the age of twenty-two reflects a life-long ambivalence toward his Jewish ancestry. He is best known as a novelist whose work teems with characters suffering from psychological traumas stemming from the bleak atmosphere of Depression-era America. He died tragically and in relative obscurity with his wife Eileen in an automobile accident outside of El Centro, California in 1940.</w:t>
                </w:r>
              </w:p>
              <w:p w14:paraId="246F6712" w14:textId="77777777" w:rsidR="006F5F14" w:rsidRDefault="006F5F14" w:rsidP="006F5F14"/>
              <w:p w14:paraId="1BAFAA01" w14:textId="67C19B4D" w:rsidR="00E85A05" w:rsidRDefault="006F5F14" w:rsidP="00E85A05">
                <w:r>
                  <w:rPr>
                    <w:i/>
                  </w:rPr>
                  <w:t xml:space="preserve">Miss </w:t>
                </w:r>
                <w:proofErr w:type="spellStart"/>
                <w:r>
                  <w:rPr>
                    <w:i/>
                  </w:rPr>
                  <w:t>Lonelyhearts</w:t>
                </w:r>
                <w:proofErr w:type="spellEnd"/>
                <w:r>
                  <w:rPr>
                    <w:i/>
                  </w:rPr>
                  <w:t xml:space="preserve"> </w:t>
                </w:r>
                <w:r>
                  <w:t xml:space="preserve">(1933), his second novel, is widely considered his best work. Unlike his first novel, </w:t>
                </w:r>
                <w:r>
                  <w:rPr>
                    <w:i/>
                  </w:rPr>
                  <w:t xml:space="preserve">The Dream Life of </w:t>
                </w:r>
                <w:proofErr w:type="spellStart"/>
                <w:r>
                  <w:rPr>
                    <w:i/>
                  </w:rPr>
                  <w:t>Balso</w:t>
                </w:r>
                <w:proofErr w:type="spellEnd"/>
                <w:r>
                  <w:rPr>
                    <w:i/>
                  </w:rPr>
                  <w:t xml:space="preserve"> Snell </w:t>
                </w:r>
                <w:r>
                  <w:t xml:space="preserve">(1931) — which was influenced by French surrealism and was highly experimental in style — </w:t>
                </w:r>
                <w:r>
                  <w:rPr>
                    <w:i/>
                  </w:rPr>
                  <w:t xml:space="preserve">Miss </w:t>
                </w:r>
                <w:proofErr w:type="spellStart"/>
                <w:r>
                  <w:rPr>
                    <w:i/>
                  </w:rPr>
                  <w:t>Lonelyhearts</w:t>
                </w:r>
                <w:proofErr w:type="spellEnd"/>
                <w:r>
                  <w:rPr>
                    <w:i/>
                  </w:rPr>
                  <w:t xml:space="preserve"> </w:t>
                </w:r>
                <w:r>
                  <w:t>is rooted in the everyday challenges of the Great Depression. The title character, whose actual name is never given, works as an advice columnist for a newspaper in New York City. Although he and others see the job as trivial, the desperate letters from readers begin to take a heavy emotional toll, leading him on an ill-fated search for meaning. Although the book’s plot is tragic, it also features elements of black comedy, a pervasive element of West’s work.</w:t>
                </w:r>
              </w:p>
            </w:tc>
          </w:sdtContent>
        </w:sdt>
      </w:tr>
      <w:tr w:rsidR="003F0D73" w14:paraId="63D8B75E" w14:textId="77777777" w:rsidTr="003F0D73">
        <w:tc>
          <w:tcPr>
            <w:tcW w:w="9016" w:type="dxa"/>
            <w:tcMar>
              <w:top w:w="113" w:type="dxa"/>
              <w:bottom w:w="113" w:type="dxa"/>
            </w:tcMar>
          </w:tcPr>
          <w:p w14:paraId="543EE497" w14:textId="0AB45C2C" w:rsidR="00A01369" w:rsidRDefault="00A01369" w:rsidP="00401FA9">
            <w:bookmarkStart w:id="0" w:name="h.gjdgxs" w:colFirst="0" w:colLast="0"/>
            <w:bookmarkEnd w:id="0"/>
            <w:r>
              <w:t xml:space="preserve">File: </w:t>
            </w:r>
            <w:r w:rsidR="00B97612" w:rsidRPr="00B97612">
              <w:t>West</w:t>
            </w:r>
            <w:r w:rsidR="00B97612">
              <w:t>.pdf</w:t>
            </w:r>
          </w:p>
          <w:p w14:paraId="24F2A74A" w14:textId="62B4F139" w:rsidR="00A01369" w:rsidRPr="005252E8" w:rsidRDefault="005B2B73" w:rsidP="005252E8">
            <w:pPr>
              <w:pStyle w:val="Caption"/>
            </w:pPr>
            <w:r>
              <w:fldChar w:fldCharType="begin"/>
            </w:r>
            <w:r>
              <w:instrText xml:space="preserve"> SEQ Figure \* </w:instrText>
            </w:r>
            <w:r>
              <w:instrText xml:space="preserve">ARABIC </w:instrText>
            </w:r>
            <w:r>
              <w:fldChar w:fldCharType="separate"/>
            </w:r>
            <w:r w:rsidR="00401FA9">
              <w:rPr>
                <w:noProof/>
              </w:rPr>
              <w:t>1</w:t>
            </w:r>
            <w:r>
              <w:rPr>
                <w:noProof/>
              </w:rPr>
              <w:fldChar w:fldCharType="end"/>
            </w:r>
            <w:r w:rsidR="00401FA9">
              <w:t xml:space="preserve"> Photo of Nathanael West </w:t>
            </w:r>
            <w:hyperlink r:id="rId9">
              <w:r w:rsidR="00A01369" w:rsidRPr="00A01369">
                <w:rPr>
                  <w:rStyle w:val="Hyperlink"/>
                  <w:szCs w:val="22"/>
                </w:rPr>
                <w:t>http://www.nathanaelwest.com/west/?page_id=41&amp;nggpage=2</w:t>
              </w:r>
            </w:hyperlink>
          </w:p>
          <w:p w14:paraId="2BB923D5" w14:textId="77777777" w:rsidR="00B0143D" w:rsidRDefault="00B0143D" w:rsidP="0093367C">
            <w:r>
              <w:t>Nathanael West was an author and screenwriter whose work spanned the decade of the 1930s. He was born Nathan Weinstein on October 17, 1903 in New York City; his decision to change his name at the age of twenty-two reflects a life-long ambivalence toward his Jewish ancestry. He is best known as a novelist whose work teems with characters suffering from psychological traumas stemming from the bleak atmosphere of Depression-era America. He died tragically and in relative obscurity with his wife Eileen in an automobile accident outside of El Centro, California in 1940.</w:t>
            </w:r>
          </w:p>
          <w:p w14:paraId="78A06510" w14:textId="77777777" w:rsidR="00B0143D" w:rsidRDefault="00B0143D" w:rsidP="0093367C"/>
          <w:p w14:paraId="3C5209FA" w14:textId="3FEBD740" w:rsidR="00B0143D" w:rsidRDefault="00B0143D" w:rsidP="009A683B">
            <w:r>
              <w:rPr>
                <w:i/>
              </w:rPr>
              <w:t xml:space="preserve">Miss </w:t>
            </w:r>
            <w:proofErr w:type="spellStart"/>
            <w:r>
              <w:rPr>
                <w:i/>
              </w:rPr>
              <w:t>Lonelyhearts</w:t>
            </w:r>
            <w:proofErr w:type="spellEnd"/>
            <w:r>
              <w:rPr>
                <w:i/>
              </w:rPr>
              <w:t xml:space="preserve"> </w:t>
            </w:r>
            <w:r>
              <w:t xml:space="preserve">(1933), his second novel, is widely considered his best work. Unlike his first novel, </w:t>
            </w:r>
            <w:r>
              <w:rPr>
                <w:i/>
              </w:rPr>
              <w:t xml:space="preserve">The Dream Life of </w:t>
            </w:r>
            <w:proofErr w:type="spellStart"/>
            <w:r>
              <w:rPr>
                <w:i/>
              </w:rPr>
              <w:t>Balso</w:t>
            </w:r>
            <w:proofErr w:type="spellEnd"/>
            <w:r>
              <w:rPr>
                <w:i/>
              </w:rPr>
              <w:t xml:space="preserve"> Snell </w:t>
            </w:r>
            <w:r>
              <w:t>(1931)</w:t>
            </w:r>
            <w:r w:rsidR="00251B43">
              <w:t xml:space="preserve"> </w:t>
            </w:r>
            <w:r>
              <w:t>—</w:t>
            </w:r>
            <w:r w:rsidR="00251B43">
              <w:t xml:space="preserve"> </w:t>
            </w:r>
            <w:r>
              <w:t>which was influenced by French surrealism and was highly experimental in style</w:t>
            </w:r>
            <w:r w:rsidR="00251B43">
              <w:t xml:space="preserve"> </w:t>
            </w:r>
            <w:r>
              <w:t>—</w:t>
            </w:r>
            <w:r w:rsidR="00251B43">
              <w:t xml:space="preserve"> </w:t>
            </w:r>
            <w:r>
              <w:rPr>
                <w:i/>
              </w:rPr>
              <w:t xml:space="preserve">Miss </w:t>
            </w:r>
            <w:proofErr w:type="spellStart"/>
            <w:r>
              <w:rPr>
                <w:i/>
              </w:rPr>
              <w:t>Lonelyhearts</w:t>
            </w:r>
            <w:proofErr w:type="spellEnd"/>
            <w:r>
              <w:rPr>
                <w:i/>
              </w:rPr>
              <w:t xml:space="preserve"> </w:t>
            </w:r>
            <w:r>
              <w:t>is rooted in the everyday challenges of the Great Depression. The title character, whose actual name is never given, works as an advice columnist for a newspaper in New York City. Although he and others see the job as trivial, the desperate letters from readers begin to take a heavy emotional toll, leading him on an ill-fated search for meaning. Although the book’s plot is tragic, it also features elements of black comedy, a pervasive element of West’s work.</w:t>
            </w:r>
          </w:p>
          <w:p w14:paraId="32559CB4" w14:textId="77777777" w:rsidR="00B0143D" w:rsidRDefault="00B0143D" w:rsidP="009A683B"/>
          <w:p w14:paraId="7E76B549" w14:textId="4A15A96D" w:rsidR="00B0143D" w:rsidRDefault="00B0143D" w:rsidP="009A683B">
            <w:r>
              <w:lastRenderedPageBreak/>
              <w:t>Although he aspired to be a serious writer, West moved to Hollywood in 1933 and worked as a screenwriter</w:t>
            </w:r>
            <w:r w:rsidR="00251B43">
              <w:t xml:space="preserve"> </w:t>
            </w:r>
            <w:r>
              <w:t>—</w:t>
            </w:r>
            <w:r w:rsidR="00251B43">
              <w:t xml:space="preserve"> </w:t>
            </w:r>
            <w:r>
              <w:t xml:space="preserve">mostly for B-movies, some of which left him </w:t>
            </w:r>
            <w:r w:rsidR="00251B43">
              <w:t>unaccredited</w:t>
            </w:r>
            <w:r>
              <w:t xml:space="preserve"> or were never produced</w:t>
            </w:r>
            <w:r w:rsidR="00251B43">
              <w:t xml:space="preserve"> </w:t>
            </w:r>
            <w:r>
              <w:t>—</w:t>
            </w:r>
            <w:r w:rsidR="00251B43">
              <w:t xml:space="preserve"> </w:t>
            </w:r>
            <w:r>
              <w:t xml:space="preserve">until his death in 1940. Ironically, he enjoyed more financial success as a screenwriter than he ever did as a novelist. However, his time in Hollywood also provided him with the material for his now highly acclaimed final novel, </w:t>
            </w:r>
            <w:r>
              <w:rPr>
                <w:i/>
              </w:rPr>
              <w:t xml:space="preserve">The Day of the Locust </w:t>
            </w:r>
            <w:r>
              <w:t xml:space="preserve">(1939), which follows an aspiring artist named </w:t>
            </w:r>
            <w:proofErr w:type="spellStart"/>
            <w:r>
              <w:t>Tod</w:t>
            </w:r>
            <w:proofErr w:type="spellEnd"/>
            <w:r>
              <w:t xml:space="preserve"> Hackett who works as a costume designer in Hollywood and interacts with an assortment of outcast characters trying to make it in show business. The book is unique in that, while many modernists were critical of and rejected popular culture, West used it as a central theme in order to critique what he viewed as the depravity of Hollywood and, ultimately, America as a whole.</w:t>
            </w:r>
          </w:p>
          <w:p w14:paraId="6B258A09" w14:textId="77777777" w:rsidR="00542121" w:rsidRDefault="00542121" w:rsidP="009A683B"/>
          <w:p w14:paraId="49DBA777" w14:textId="659A642C" w:rsidR="00746EF3" w:rsidRDefault="00B0143D" w:rsidP="003D3411">
            <w:pPr>
              <w:pStyle w:val="Heading1"/>
              <w:outlineLvl w:val="0"/>
            </w:pPr>
            <w:r w:rsidRPr="00251B43">
              <w:t>List of Works</w:t>
            </w:r>
            <w:r w:rsidR="00251B43">
              <w:t>:</w:t>
            </w:r>
          </w:p>
          <w:p w14:paraId="26D05F3A" w14:textId="0A47550D" w:rsidR="00B0143D" w:rsidRPr="00251B43" w:rsidRDefault="00B0143D" w:rsidP="003D3411">
            <w:pPr>
              <w:pStyle w:val="Heading2"/>
              <w:outlineLvl w:val="1"/>
            </w:pPr>
            <w:r w:rsidRPr="00251B43">
              <w:t>Novels</w:t>
            </w:r>
          </w:p>
          <w:p w14:paraId="22E1FB1B" w14:textId="77777777" w:rsidR="00B0143D" w:rsidRDefault="00B0143D" w:rsidP="00C659E4">
            <w:pPr>
              <w:ind w:left="142"/>
            </w:pPr>
            <w:r>
              <w:rPr>
                <w:i/>
              </w:rPr>
              <w:t xml:space="preserve">The Dream of </w:t>
            </w:r>
            <w:proofErr w:type="spellStart"/>
            <w:r>
              <w:rPr>
                <w:i/>
              </w:rPr>
              <w:t>Balso</w:t>
            </w:r>
            <w:proofErr w:type="spellEnd"/>
            <w:r>
              <w:rPr>
                <w:i/>
              </w:rPr>
              <w:t xml:space="preserve"> Snell </w:t>
            </w:r>
            <w:r>
              <w:t>(1931)</w:t>
            </w:r>
          </w:p>
          <w:p w14:paraId="526AF5C7" w14:textId="77777777" w:rsidR="00B0143D" w:rsidRDefault="00B0143D" w:rsidP="00C659E4">
            <w:pPr>
              <w:ind w:left="142"/>
            </w:pPr>
            <w:r>
              <w:rPr>
                <w:i/>
              </w:rPr>
              <w:t xml:space="preserve">Miss </w:t>
            </w:r>
            <w:proofErr w:type="spellStart"/>
            <w:r>
              <w:rPr>
                <w:i/>
              </w:rPr>
              <w:t>LonelyHearts</w:t>
            </w:r>
            <w:proofErr w:type="spellEnd"/>
            <w:r>
              <w:rPr>
                <w:i/>
              </w:rPr>
              <w:t xml:space="preserve"> </w:t>
            </w:r>
            <w:r>
              <w:t>(1933)</w:t>
            </w:r>
          </w:p>
          <w:p w14:paraId="6C63AB42" w14:textId="77777777" w:rsidR="00B0143D" w:rsidRDefault="00B0143D" w:rsidP="00C659E4">
            <w:pPr>
              <w:ind w:left="142"/>
            </w:pPr>
            <w:r>
              <w:rPr>
                <w:i/>
              </w:rPr>
              <w:t xml:space="preserve">A Cool Million </w:t>
            </w:r>
            <w:r>
              <w:t>(1934)</w:t>
            </w:r>
          </w:p>
          <w:p w14:paraId="46ADE642" w14:textId="77777777" w:rsidR="00B0143D" w:rsidRDefault="00B0143D" w:rsidP="00C659E4">
            <w:pPr>
              <w:ind w:left="142"/>
            </w:pPr>
            <w:r>
              <w:rPr>
                <w:i/>
              </w:rPr>
              <w:t xml:space="preserve">The Day of the Locust </w:t>
            </w:r>
            <w:r>
              <w:t>(1939)</w:t>
            </w:r>
          </w:p>
          <w:p w14:paraId="18673F61" w14:textId="77777777" w:rsidR="00B0143D" w:rsidRDefault="00B0143D" w:rsidP="009A683B"/>
          <w:p w14:paraId="662EB71F" w14:textId="6D9690F0" w:rsidR="00B0143D" w:rsidRPr="00251B43" w:rsidRDefault="00B0143D" w:rsidP="003D3411">
            <w:pPr>
              <w:pStyle w:val="Heading2"/>
              <w:outlineLvl w:val="1"/>
            </w:pPr>
            <w:r w:rsidRPr="00251B43">
              <w:t>Plays</w:t>
            </w:r>
          </w:p>
          <w:p w14:paraId="2933FD06" w14:textId="77777777" w:rsidR="00B0143D" w:rsidRDefault="00B0143D" w:rsidP="00C659E4">
            <w:pPr>
              <w:ind w:left="142"/>
            </w:pPr>
            <w:r>
              <w:rPr>
                <w:i/>
              </w:rPr>
              <w:t xml:space="preserve">Even Stephen </w:t>
            </w:r>
            <w:r>
              <w:t>(1934, with S.J. Perelman)</w:t>
            </w:r>
          </w:p>
          <w:p w14:paraId="4A7EA413" w14:textId="77777777" w:rsidR="00B0143D" w:rsidRDefault="00B0143D" w:rsidP="00C659E4">
            <w:pPr>
              <w:ind w:left="142"/>
            </w:pPr>
            <w:r>
              <w:rPr>
                <w:i/>
              </w:rPr>
              <w:t xml:space="preserve">Good Hunting </w:t>
            </w:r>
            <w:r>
              <w:t xml:space="preserve">(1938, with Joseph </w:t>
            </w:r>
            <w:proofErr w:type="spellStart"/>
            <w:r>
              <w:t>Schrank</w:t>
            </w:r>
            <w:proofErr w:type="spellEnd"/>
            <w:r>
              <w:t>)</w:t>
            </w:r>
          </w:p>
          <w:p w14:paraId="77693F05" w14:textId="77777777" w:rsidR="00B0143D" w:rsidRDefault="00B0143D" w:rsidP="009A683B"/>
          <w:p w14:paraId="7024C363" w14:textId="60A420B4" w:rsidR="00B0143D" w:rsidRDefault="00B0143D" w:rsidP="003D3411">
            <w:pPr>
              <w:pStyle w:val="Heading2"/>
              <w:outlineLvl w:val="1"/>
            </w:pPr>
            <w:r w:rsidRPr="00251B43">
              <w:t>Screenplays</w:t>
            </w:r>
          </w:p>
          <w:p w14:paraId="4D68A84C" w14:textId="77777777" w:rsidR="00B0143D" w:rsidRDefault="00B0143D" w:rsidP="00C659E4">
            <w:pPr>
              <w:ind w:left="142"/>
            </w:pPr>
            <w:r>
              <w:rPr>
                <w:i/>
                <w:color w:val="000000"/>
              </w:rPr>
              <w:t>The President's Mystery</w:t>
            </w:r>
            <w:r>
              <w:rPr>
                <w:color w:val="000000"/>
              </w:rPr>
              <w:t xml:space="preserve"> (1936)</w:t>
            </w:r>
          </w:p>
          <w:p w14:paraId="430D44D9" w14:textId="77777777" w:rsidR="00B0143D" w:rsidRDefault="00B0143D" w:rsidP="00C659E4">
            <w:pPr>
              <w:ind w:left="142"/>
            </w:pPr>
            <w:r>
              <w:rPr>
                <w:i/>
                <w:color w:val="000000"/>
              </w:rPr>
              <w:t>It Could Happen to You</w:t>
            </w:r>
            <w:r>
              <w:rPr>
                <w:color w:val="000000"/>
              </w:rPr>
              <w:t xml:space="preserve"> (1937)</w:t>
            </w:r>
          </w:p>
          <w:p w14:paraId="6F171F7B" w14:textId="77777777" w:rsidR="00B0143D" w:rsidRDefault="00B0143D" w:rsidP="00C659E4">
            <w:pPr>
              <w:ind w:left="142"/>
            </w:pPr>
            <w:r>
              <w:rPr>
                <w:i/>
                <w:color w:val="000000"/>
              </w:rPr>
              <w:t>Born to Be Wild</w:t>
            </w:r>
            <w:r>
              <w:rPr>
                <w:color w:val="000000"/>
              </w:rPr>
              <w:t xml:space="preserve"> (1938)</w:t>
            </w:r>
          </w:p>
          <w:p w14:paraId="651FAC0A" w14:textId="77777777" w:rsidR="00B0143D" w:rsidRDefault="00B0143D" w:rsidP="00C659E4">
            <w:pPr>
              <w:ind w:left="142"/>
            </w:pPr>
            <w:r>
              <w:rPr>
                <w:i/>
                <w:color w:val="000000"/>
              </w:rPr>
              <w:t>Gangs of New York</w:t>
            </w:r>
            <w:r>
              <w:rPr>
                <w:color w:val="000000"/>
              </w:rPr>
              <w:t xml:space="preserve"> (1938)</w:t>
            </w:r>
          </w:p>
          <w:p w14:paraId="0B17ED4D" w14:textId="77777777" w:rsidR="00B0143D" w:rsidRDefault="00B0143D" w:rsidP="00C659E4">
            <w:pPr>
              <w:ind w:left="142"/>
            </w:pPr>
            <w:r>
              <w:rPr>
                <w:i/>
                <w:color w:val="000000"/>
              </w:rPr>
              <w:t xml:space="preserve">Five Came Back </w:t>
            </w:r>
            <w:r>
              <w:rPr>
                <w:color w:val="000000"/>
              </w:rPr>
              <w:t>(1939)</w:t>
            </w:r>
          </w:p>
          <w:p w14:paraId="2FF76B81" w14:textId="77777777" w:rsidR="00B0143D" w:rsidRDefault="00B0143D" w:rsidP="00C659E4">
            <w:pPr>
              <w:ind w:left="142"/>
            </w:pPr>
            <w:r>
              <w:rPr>
                <w:i/>
                <w:color w:val="000000"/>
              </w:rPr>
              <w:t xml:space="preserve">I Stole a Million </w:t>
            </w:r>
            <w:r>
              <w:rPr>
                <w:color w:val="000000"/>
              </w:rPr>
              <w:t>(1939)</w:t>
            </w:r>
          </w:p>
          <w:p w14:paraId="41E4071C" w14:textId="77777777" w:rsidR="00B0143D" w:rsidRDefault="00B0143D" w:rsidP="00C659E4">
            <w:pPr>
              <w:ind w:left="142"/>
            </w:pPr>
            <w:r>
              <w:rPr>
                <w:i/>
                <w:color w:val="000000"/>
              </w:rPr>
              <w:t>The Spirit of Culver</w:t>
            </w:r>
            <w:r>
              <w:rPr>
                <w:color w:val="000000"/>
              </w:rPr>
              <w:t xml:space="preserve"> (1939)</w:t>
            </w:r>
          </w:p>
          <w:p w14:paraId="63F18F71" w14:textId="77777777" w:rsidR="00B0143D" w:rsidRDefault="00B0143D" w:rsidP="00C659E4">
            <w:pPr>
              <w:ind w:left="142"/>
            </w:pPr>
            <w:r>
              <w:rPr>
                <w:i/>
                <w:color w:val="000000"/>
              </w:rPr>
              <w:t>Men Against the Sky</w:t>
            </w:r>
            <w:r>
              <w:rPr>
                <w:color w:val="000000"/>
              </w:rPr>
              <w:t xml:space="preserve"> (1940)</w:t>
            </w:r>
          </w:p>
          <w:p w14:paraId="1ED4C6BB" w14:textId="4F7B9D59" w:rsidR="00000B0D" w:rsidRPr="00000B0D" w:rsidRDefault="00B0143D" w:rsidP="00C659E4">
            <w:pPr>
              <w:ind w:left="142"/>
            </w:pPr>
            <w:r>
              <w:rPr>
                <w:i/>
                <w:color w:val="000000"/>
              </w:rPr>
              <w:t xml:space="preserve">Stranger on the Third Floor </w:t>
            </w:r>
            <w:r>
              <w:rPr>
                <w:color w:val="000000"/>
              </w:rPr>
              <w:t>(1940)</w:t>
            </w:r>
          </w:p>
        </w:tc>
      </w:tr>
      <w:tr w:rsidR="003235A7" w14:paraId="323C43D7" w14:textId="77777777" w:rsidTr="003235A7">
        <w:tc>
          <w:tcPr>
            <w:tcW w:w="9016" w:type="dxa"/>
          </w:tcPr>
          <w:p w14:paraId="2276D945" w14:textId="357BA04B" w:rsidR="003235A7" w:rsidRPr="002A756B" w:rsidRDefault="003235A7" w:rsidP="002A756B">
            <w:r w:rsidRPr="0015114C">
              <w:rPr>
                <w:u w:val="single"/>
              </w:rPr>
              <w:lastRenderedPageBreak/>
              <w:t>Further reading</w:t>
            </w:r>
            <w:r>
              <w:t>:</w:t>
            </w:r>
          </w:p>
          <w:p w14:paraId="12863252" w14:textId="328D7180" w:rsidR="00B0143D" w:rsidRDefault="005B2B73" w:rsidP="006F0A4F">
            <w:sdt>
              <w:sdtPr>
                <w:id w:val="253017583"/>
                <w:citation/>
              </w:sdtPr>
              <w:sdtEndPr/>
              <w:sdtContent>
                <w:r w:rsidR="00746EF3">
                  <w:fldChar w:fldCharType="begin"/>
                </w:r>
                <w:r w:rsidR="00746EF3">
                  <w:rPr>
                    <w:lang w:val="en-US"/>
                  </w:rPr>
                  <w:instrText xml:space="preserve"> CITATION Sac97 \l 1033 </w:instrText>
                </w:r>
                <w:r w:rsidR="00746EF3">
                  <w:fldChar w:fldCharType="separate"/>
                </w:r>
                <w:r w:rsidR="00746EF3" w:rsidRPr="00746EF3">
                  <w:rPr>
                    <w:noProof/>
                    <w:lang w:val="en-US"/>
                  </w:rPr>
                  <w:t>(Bercovitch)</w:t>
                </w:r>
                <w:r w:rsidR="00746EF3">
                  <w:fldChar w:fldCharType="end"/>
                </w:r>
              </w:sdtContent>
            </w:sdt>
          </w:p>
          <w:p w14:paraId="138771F5" w14:textId="77777777" w:rsidR="00251B43" w:rsidRDefault="00251B43" w:rsidP="006F0A4F"/>
          <w:p w14:paraId="1199B82D" w14:textId="5E51D6F8" w:rsidR="00B0143D" w:rsidRDefault="005B2B73" w:rsidP="006F0A4F">
            <w:sdt>
              <w:sdtPr>
                <w:id w:val="-1062874615"/>
                <w:citation/>
              </w:sdtPr>
              <w:sdtEndPr/>
              <w:sdtContent>
                <w:r w:rsidR="00746EF3">
                  <w:fldChar w:fldCharType="begin"/>
                </w:r>
                <w:r w:rsidR="00746EF3">
                  <w:rPr>
                    <w:lang w:val="en-US"/>
                  </w:rPr>
                  <w:instrText xml:space="preserve"> CITATION Mar701 \l 1033 </w:instrText>
                </w:r>
                <w:r w:rsidR="00746EF3">
                  <w:fldChar w:fldCharType="separate"/>
                </w:r>
                <w:r w:rsidR="00746EF3" w:rsidRPr="00746EF3">
                  <w:rPr>
                    <w:noProof/>
                    <w:lang w:val="en-US"/>
                  </w:rPr>
                  <w:t>(Martin)</w:t>
                </w:r>
                <w:r w:rsidR="00746EF3">
                  <w:fldChar w:fldCharType="end"/>
                </w:r>
              </w:sdtContent>
            </w:sdt>
          </w:p>
          <w:p w14:paraId="4E2B924E" w14:textId="77777777" w:rsidR="00251B43" w:rsidRDefault="00251B43" w:rsidP="006F0A4F"/>
          <w:p w14:paraId="315D3038" w14:textId="69EA457B" w:rsidR="002C4864" w:rsidRDefault="005B2B73" w:rsidP="006F0A4F">
            <w:sdt>
              <w:sdtPr>
                <w:id w:val="-294754744"/>
                <w:citation/>
              </w:sdtPr>
              <w:sdtEndPr/>
              <w:sdtContent>
                <w:r w:rsidR="00746EF3">
                  <w:fldChar w:fldCharType="begin"/>
                </w:r>
                <w:r w:rsidR="00746EF3">
                  <w:rPr>
                    <w:lang w:val="en-US"/>
                  </w:rPr>
                  <w:instrText xml:space="preserve"> CITATION Mea10 \l 1033 </w:instrText>
                </w:r>
                <w:r w:rsidR="00746EF3">
                  <w:fldChar w:fldCharType="separate"/>
                </w:r>
                <w:r w:rsidR="00746EF3" w:rsidRPr="00746EF3">
                  <w:rPr>
                    <w:noProof/>
                    <w:lang w:val="en-US"/>
                  </w:rPr>
                  <w:t>(Meade)</w:t>
                </w:r>
                <w:r w:rsidR="00746EF3">
                  <w:fldChar w:fldCharType="end"/>
                </w:r>
              </w:sdtContent>
            </w:sdt>
          </w:p>
          <w:p w14:paraId="78988D0E" w14:textId="77777777" w:rsidR="00251B43" w:rsidRDefault="00251B43" w:rsidP="006F0A4F"/>
          <w:p w14:paraId="27322746" w14:textId="17DEBCD2" w:rsidR="002C4864" w:rsidRDefault="005B2B73" w:rsidP="006F0A4F">
            <w:sdt>
              <w:sdtPr>
                <w:id w:val="-1068025075"/>
                <w:citation/>
              </w:sdtPr>
              <w:sdtEndPr/>
              <w:sdtContent>
                <w:r w:rsidR="00746EF3">
                  <w:fldChar w:fldCharType="begin"/>
                </w:r>
                <w:r w:rsidR="00746EF3">
                  <w:rPr>
                    <w:lang w:val="en-US"/>
                  </w:rPr>
                  <w:instrText xml:space="preserve"> CITATION Sie94 \l 1033 </w:instrText>
                </w:r>
                <w:r w:rsidR="00746EF3">
                  <w:fldChar w:fldCharType="separate"/>
                </w:r>
                <w:r w:rsidR="00746EF3" w:rsidRPr="00746EF3">
                  <w:rPr>
                    <w:noProof/>
                    <w:lang w:val="en-US"/>
                  </w:rPr>
                  <w:t>(Siegel)</w:t>
                </w:r>
                <w:r w:rsidR="00746EF3">
                  <w:fldChar w:fldCharType="end"/>
                </w:r>
              </w:sdtContent>
            </w:sdt>
          </w:p>
          <w:p w14:paraId="0F68404F" w14:textId="77777777" w:rsidR="00251B43" w:rsidRDefault="00251B43" w:rsidP="006F0A4F"/>
          <w:p w14:paraId="7811DA8B" w14:textId="5155DFA6" w:rsidR="003725F2" w:rsidRDefault="005B2B73" w:rsidP="006F0A4F">
            <w:sdt>
              <w:sdtPr>
                <w:id w:val="2092347081"/>
                <w:citation/>
              </w:sdtPr>
              <w:sdtEndPr/>
              <w:sdtContent>
                <w:r w:rsidR="00746EF3">
                  <w:fldChar w:fldCharType="begin"/>
                </w:r>
                <w:r w:rsidR="00746EF3">
                  <w:rPr>
                    <w:lang w:val="en-US"/>
                  </w:rPr>
                  <w:instrText xml:space="preserve">CITATION Wes31 \l 1033 </w:instrText>
                </w:r>
                <w:r w:rsidR="00746EF3">
                  <w:fldChar w:fldCharType="separate"/>
                </w:r>
                <w:r w:rsidR="00746EF3" w:rsidRPr="00746EF3">
                  <w:rPr>
                    <w:noProof/>
                    <w:lang w:val="en-US"/>
                  </w:rPr>
                  <w:t>(West, The Dream Life of Balso Snell)</w:t>
                </w:r>
                <w:r w:rsidR="00746EF3">
                  <w:fldChar w:fldCharType="end"/>
                </w:r>
              </w:sdtContent>
            </w:sdt>
          </w:p>
          <w:p w14:paraId="2D77D1AB" w14:textId="77777777" w:rsidR="00251B43" w:rsidRDefault="00251B43" w:rsidP="006F0A4F"/>
          <w:p w14:paraId="659482B8" w14:textId="5A0157FE" w:rsidR="003725F2" w:rsidRDefault="005B2B73" w:rsidP="006F0A4F">
            <w:sdt>
              <w:sdtPr>
                <w:id w:val="-252127655"/>
                <w:citation/>
              </w:sdtPr>
              <w:sdtEndPr/>
              <w:sdtContent>
                <w:r w:rsidR="00746EF3">
                  <w:fldChar w:fldCharType="begin"/>
                </w:r>
                <w:r w:rsidR="00746EF3">
                  <w:rPr>
                    <w:lang w:val="en-US"/>
                  </w:rPr>
                  <w:instrText xml:space="preserve">CITATION Wes33 \l 1033 </w:instrText>
                </w:r>
                <w:r w:rsidR="00746EF3">
                  <w:fldChar w:fldCharType="separate"/>
                </w:r>
                <w:r w:rsidR="00746EF3" w:rsidRPr="00746EF3">
                  <w:rPr>
                    <w:noProof/>
                    <w:lang w:val="en-US"/>
                  </w:rPr>
                  <w:t>(West, Miss Lonelyhearts)</w:t>
                </w:r>
                <w:r w:rsidR="00746EF3">
                  <w:fldChar w:fldCharType="end"/>
                </w:r>
              </w:sdtContent>
            </w:sdt>
          </w:p>
          <w:p w14:paraId="68B36516" w14:textId="77777777" w:rsidR="00251B43" w:rsidRDefault="00251B43" w:rsidP="006F0A4F"/>
          <w:p w14:paraId="4539E046" w14:textId="0705E5B4" w:rsidR="00251B43" w:rsidRDefault="005B2B73" w:rsidP="006F0A4F">
            <w:sdt>
              <w:sdtPr>
                <w:id w:val="-678505462"/>
                <w:citation/>
              </w:sdtPr>
              <w:sdtEndPr/>
              <w:sdtContent>
                <w:r w:rsidR="00746EF3">
                  <w:fldChar w:fldCharType="begin"/>
                </w:r>
                <w:r w:rsidR="00746EF3">
                  <w:rPr>
                    <w:lang w:val="en-US"/>
                  </w:rPr>
                  <w:instrText xml:space="preserve"> CITATION Wes34 \l 1033 </w:instrText>
                </w:r>
                <w:r w:rsidR="00746EF3">
                  <w:fldChar w:fldCharType="separate"/>
                </w:r>
                <w:r w:rsidR="00746EF3" w:rsidRPr="00746EF3">
                  <w:rPr>
                    <w:noProof/>
                    <w:lang w:val="en-US"/>
                  </w:rPr>
                  <w:t>(West, A Cool Million)</w:t>
                </w:r>
                <w:r w:rsidR="00746EF3">
                  <w:fldChar w:fldCharType="end"/>
                </w:r>
              </w:sdtContent>
            </w:sdt>
          </w:p>
          <w:p w14:paraId="0849D57A" w14:textId="77777777" w:rsidR="005B2B73" w:rsidRDefault="005B2B73" w:rsidP="006F0A4F">
            <w:bookmarkStart w:id="1" w:name="_GoBack"/>
            <w:bookmarkEnd w:id="1"/>
          </w:p>
          <w:p w14:paraId="63759E06" w14:textId="2A3048FC" w:rsidR="00305D80" w:rsidRPr="00BE10A6" w:rsidRDefault="005B2B73" w:rsidP="006F0A4F">
            <w:sdt>
              <w:sdtPr>
                <w:id w:val="-1652293905"/>
                <w:citation/>
              </w:sdtPr>
              <w:sdtEndPr/>
              <w:sdtContent>
                <w:r w:rsidR="00746EF3">
                  <w:fldChar w:fldCharType="begin"/>
                </w:r>
                <w:r w:rsidR="00746EF3">
                  <w:rPr>
                    <w:lang w:val="en-US"/>
                  </w:rPr>
                  <w:instrText xml:space="preserve"> CITATION Wes39 \l 1033 </w:instrText>
                </w:r>
                <w:r w:rsidR="00746EF3">
                  <w:fldChar w:fldCharType="separate"/>
                </w:r>
                <w:r w:rsidR="00746EF3" w:rsidRPr="00746EF3">
                  <w:rPr>
                    <w:noProof/>
                    <w:lang w:val="en-US"/>
                  </w:rPr>
                  <w:t>(West, The Day of the Locust)</w:t>
                </w:r>
                <w:r w:rsidR="00746EF3">
                  <w:fldChar w:fldCharType="end"/>
                </w:r>
              </w:sdtContent>
            </w:sdt>
          </w:p>
        </w:tc>
      </w:tr>
    </w:tbl>
    <w:p w14:paraId="4D036C04" w14:textId="2D162EF3" w:rsidR="00C27FAB" w:rsidRPr="00F36937" w:rsidRDefault="00C27FAB" w:rsidP="00401FA9">
      <w:pPr>
        <w:pStyle w:val="Caption"/>
      </w:pPr>
    </w:p>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602F9F" w:rsidRDefault="00602F9F" w:rsidP="007A0D55">
      <w:pPr>
        <w:spacing w:after="0" w:line="240" w:lineRule="auto"/>
      </w:pPr>
      <w:r>
        <w:separator/>
      </w:r>
    </w:p>
  </w:endnote>
  <w:endnote w:type="continuationSeparator" w:id="0">
    <w:p w14:paraId="378E258A" w14:textId="77777777" w:rsidR="00602F9F" w:rsidRDefault="00602F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602F9F" w:rsidRDefault="00602F9F" w:rsidP="007A0D55">
      <w:pPr>
        <w:spacing w:after="0" w:line="240" w:lineRule="auto"/>
      </w:pPr>
      <w:r>
        <w:separator/>
      </w:r>
    </w:p>
  </w:footnote>
  <w:footnote w:type="continuationSeparator" w:id="0">
    <w:p w14:paraId="5FEA30A3" w14:textId="77777777" w:rsidR="00602F9F" w:rsidRDefault="00602F9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B25AE"/>
    <w:rsid w:val="000B55AB"/>
    <w:rsid w:val="000D24DC"/>
    <w:rsid w:val="000F721C"/>
    <w:rsid w:val="00101B2E"/>
    <w:rsid w:val="00116FA0"/>
    <w:rsid w:val="0015114C"/>
    <w:rsid w:val="001A21F3"/>
    <w:rsid w:val="001A2537"/>
    <w:rsid w:val="001A6A06"/>
    <w:rsid w:val="001C402A"/>
    <w:rsid w:val="00210C03"/>
    <w:rsid w:val="002162E2"/>
    <w:rsid w:val="00225C5A"/>
    <w:rsid w:val="00230B10"/>
    <w:rsid w:val="00234353"/>
    <w:rsid w:val="00244BB0"/>
    <w:rsid w:val="00251B43"/>
    <w:rsid w:val="002650E5"/>
    <w:rsid w:val="002A0A0D"/>
    <w:rsid w:val="002A756B"/>
    <w:rsid w:val="002B0B37"/>
    <w:rsid w:val="002C4864"/>
    <w:rsid w:val="00305D80"/>
    <w:rsid w:val="0030662D"/>
    <w:rsid w:val="003235A7"/>
    <w:rsid w:val="003677B6"/>
    <w:rsid w:val="003725F2"/>
    <w:rsid w:val="003D2DB6"/>
    <w:rsid w:val="003D3411"/>
    <w:rsid w:val="003D3579"/>
    <w:rsid w:val="003E2795"/>
    <w:rsid w:val="003F0D73"/>
    <w:rsid w:val="00401FA9"/>
    <w:rsid w:val="00462DBE"/>
    <w:rsid w:val="00464699"/>
    <w:rsid w:val="004704BA"/>
    <w:rsid w:val="00483379"/>
    <w:rsid w:val="00487BC5"/>
    <w:rsid w:val="00496888"/>
    <w:rsid w:val="004A7476"/>
    <w:rsid w:val="004E5896"/>
    <w:rsid w:val="004F13F4"/>
    <w:rsid w:val="00513EE6"/>
    <w:rsid w:val="00522EA3"/>
    <w:rsid w:val="005252E8"/>
    <w:rsid w:val="00534F8F"/>
    <w:rsid w:val="00542121"/>
    <w:rsid w:val="00590035"/>
    <w:rsid w:val="005B177E"/>
    <w:rsid w:val="005B2B73"/>
    <w:rsid w:val="005B3921"/>
    <w:rsid w:val="005F26D7"/>
    <w:rsid w:val="005F5450"/>
    <w:rsid w:val="00602F9F"/>
    <w:rsid w:val="006D0412"/>
    <w:rsid w:val="006F0A4F"/>
    <w:rsid w:val="006F5F14"/>
    <w:rsid w:val="007411B9"/>
    <w:rsid w:val="00746EF3"/>
    <w:rsid w:val="00780D95"/>
    <w:rsid w:val="00780DC7"/>
    <w:rsid w:val="007A0D55"/>
    <w:rsid w:val="007B3377"/>
    <w:rsid w:val="007D55DD"/>
    <w:rsid w:val="007E5F44"/>
    <w:rsid w:val="00802B84"/>
    <w:rsid w:val="00821DE3"/>
    <w:rsid w:val="00846CE1"/>
    <w:rsid w:val="00853C4A"/>
    <w:rsid w:val="00897586"/>
    <w:rsid w:val="008A3713"/>
    <w:rsid w:val="008A5B87"/>
    <w:rsid w:val="00922950"/>
    <w:rsid w:val="0093367C"/>
    <w:rsid w:val="009A683B"/>
    <w:rsid w:val="009A7264"/>
    <w:rsid w:val="009C760D"/>
    <w:rsid w:val="009D1606"/>
    <w:rsid w:val="009E0BE2"/>
    <w:rsid w:val="009E18A1"/>
    <w:rsid w:val="009E73D7"/>
    <w:rsid w:val="00A01369"/>
    <w:rsid w:val="00A27D2C"/>
    <w:rsid w:val="00A74606"/>
    <w:rsid w:val="00A76FD9"/>
    <w:rsid w:val="00AB436D"/>
    <w:rsid w:val="00AD2F24"/>
    <w:rsid w:val="00AD4844"/>
    <w:rsid w:val="00B0143D"/>
    <w:rsid w:val="00B219AE"/>
    <w:rsid w:val="00B33145"/>
    <w:rsid w:val="00B574C9"/>
    <w:rsid w:val="00B97612"/>
    <w:rsid w:val="00BC39C9"/>
    <w:rsid w:val="00BE10A6"/>
    <w:rsid w:val="00BE5BF7"/>
    <w:rsid w:val="00BF40E1"/>
    <w:rsid w:val="00C27FAB"/>
    <w:rsid w:val="00C358D4"/>
    <w:rsid w:val="00C55FAE"/>
    <w:rsid w:val="00C6296B"/>
    <w:rsid w:val="00C659E4"/>
    <w:rsid w:val="00CC586D"/>
    <w:rsid w:val="00CF1542"/>
    <w:rsid w:val="00CF3EC5"/>
    <w:rsid w:val="00D350E8"/>
    <w:rsid w:val="00D656DA"/>
    <w:rsid w:val="00D83300"/>
    <w:rsid w:val="00DC6B48"/>
    <w:rsid w:val="00DF01B0"/>
    <w:rsid w:val="00E76A27"/>
    <w:rsid w:val="00E85A05"/>
    <w:rsid w:val="00E95829"/>
    <w:rsid w:val="00EA606C"/>
    <w:rsid w:val="00EB0C8C"/>
    <w:rsid w:val="00EB51FD"/>
    <w:rsid w:val="00EB77DB"/>
    <w:rsid w:val="00EC4769"/>
    <w:rsid w:val="00ED139F"/>
    <w:rsid w:val="00EE49B4"/>
    <w:rsid w:val="00EF74F7"/>
    <w:rsid w:val="00F36937"/>
    <w:rsid w:val="00F60F53"/>
    <w:rsid w:val="00FA1925"/>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customStyle="1" w:styleId="normal0">
    <w:name w:val="normal"/>
    <w:rsid w:val="00B0143D"/>
    <w:pPr>
      <w:spacing w:after="200" w:line="276" w:lineRule="auto"/>
    </w:pPr>
    <w:rPr>
      <w:rFonts w:ascii="Calibri" w:eastAsia="Calibri" w:hAnsi="Calibri" w:cs="Calibri"/>
      <w:color w:val="000000"/>
      <w:szCs w:val="20"/>
      <w:lang w:val="en-US"/>
    </w:rPr>
  </w:style>
  <w:style w:type="paragraph" w:styleId="Caption">
    <w:name w:val="caption"/>
    <w:basedOn w:val="Normal"/>
    <w:next w:val="Normal"/>
    <w:uiPriority w:val="35"/>
    <w:semiHidden/>
    <w:qFormat/>
    <w:rsid w:val="00401FA9"/>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401FA9"/>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customStyle="1" w:styleId="normal0">
    <w:name w:val="normal"/>
    <w:rsid w:val="00B0143D"/>
    <w:pPr>
      <w:spacing w:after="200" w:line="276" w:lineRule="auto"/>
    </w:pPr>
    <w:rPr>
      <w:rFonts w:ascii="Calibri" w:eastAsia="Calibri" w:hAnsi="Calibri" w:cs="Calibri"/>
      <w:color w:val="000000"/>
      <w:szCs w:val="20"/>
      <w:lang w:val="en-US"/>
    </w:rPr>
  </w:style>
  <w:style w:type="paragraph" w:styleId="Caption">
    <w:name w:val="caption"/>
    <w:basedOn w:val="Normal"/>
    <w:next w:val="Normal"/>
    <w:uiPriority w:val="35"/>
    <w:semiHidden/>
    <w:qFormat/>
    <w:rsid w:val="00401FA9"/>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401F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nathanaelwest.com/west/?page_id=41&amp;nggpage=2"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Mar701</b:Tag>
    <b:SourceType>Book</b:SourceType>
    <b:Guid>{03E66FFB-D201-9345-9828-3B0D450AF48C}</b:Guid>
    <b:Title>Nathanael West: The Art of His Life</b:Title>
    <b:City>New York</b:City>
    <b:Publisher>Farrar, Straus and Giroux</b:Publisher>
    <b:Year>1970</b:Year>
    <b:Author>
      <b:Author>
        <b:NameList>
          <b:Person>
            <b:Last>Martin</b:Last>
            <b:First>Jay</b:First>
          </b:Person>
        </b:NameList>
      </b:Author>
    </b:Author>
    <b:RefOrder>2</b:RefOrder>
  </b:Source>
  <b:Source>
    <b:Tag>Mea10</b:Tag>
    <b:SourceType>Book</b:SourceType>
    <b:Guid>{B9B4A6D5-5B93-CB4F-8922-B77932286992}</b:Guid>
    <b:Title>Lonelyhearts: The Screwball World of Nathanael West and Eileen McKenny</b:Title>
    <b:City>Boston</b:City>
    <b:Publisher>Houghton Mifflin Harcourt</b:Publisher>
    <b:Year>2010</b:Year>
    <b:Author>
      <b:Author>
        <b:NameList>
          <b:Person>
            <b:Last>Meade</b:Last>
            <b:First>Marion</b:First>
          </b:Person>
        </b:NameList>
      </b:Author>
    </b:Author>
    <b:RefOrder>3</b:RefOrder>
  </b:Source>
  <b:Source>
    <b:Tag>Sie94</b:Tag>
    <b:SourceType>Book</b:SourceType>
    <b:Guid>{F5606FD3-6640-A544-A477-6C821FFA01D9}</b:Guid>
    <b:Author>
      <b:Author>
        <b:NameList>
          <b:Person>
            <b:Last>Siegel</b:Last>
            <b:First>Ben</b:First>
          </b:Person>
        </b:NameList>
      </b:Author>
    </b:Author>
    <b:Title>Critical Essays on Nathanael West</b:Title>
    <b:City>New York</b:City>
    <b:Publisher>G.K. Hall &amp; Co</b:Publisher>
    <b:Year>1994</b:Year>
    <b:RefOrder>4</b:RefOrder>
  </b:Source>
  <b:Source>
    <b:Tag>Wes31</b:Tag>
    <b:SourceType>InternetSite</b:SourceType>
    <b:Guid>{99E1E11A-513D-E944-80B2-D2BB91C0BBE0}</b:Guid>
    <b:Author>
      <b:Author>
        <b:NameList>
          <b:Person>
            <b:Last>West</b:Last>
            <b:First>Nathanael</b:First>
          </b:Person>
        </b:NameList>
      </b:Author>
    </b:Author>
    <b:Title>The Dream Life of Balso Snell</b:Title>
    <b:Year>1931</b:Year>
    <b:InternetSiteTitle>Project Gutenberg</b:InternetSiteTitle>
    <b:URL>http://gutenberg.net.au/ebooks06/0608931.txt</b:URL>
    <b:RefOrder>5</b:RefOrder>
  </b:Source>
  <b:Source>
    <b:Tag>Wes33</b:Tag>
    <b:SourceType>InternetSite</b:SourceType>
    <b:Guid>{8288FEFC-7731-D142-8973-68833F774378}</b:Guid>
    <b:Author>
      <b:Author>
        <b:NameList>
          <b:Person>
            <b:Last>West</b:Last>
            <b:First>Nathanael</b:First>
          </b:Person>
        </b:NameList>
      </b:Author>
    </b:Author>
    <b:Title>Miss Lonelyhearts</b:Title>
    <b:InternetSiteTitle>Project Gutenberg</b:InternetSiteTitle>
    <b:URL>http://gutenberg.net.au/ebooks06/0608851h.html</b:URL>
    <b:Year>1933</b:Year>
    <b:RefOrder>6</b:RefOrder>
  </b:Source>
  <b:Source>
    <b:Tag>Wes34</b:Tag>
    <b:SourceType>InternetSite</b:SourceType>
    <b:Guid>{C095255A-8FCF-D449-B9BD-09169A021137}</b:Guid>
    <b:Author>
      <b:Author>
        <b:NameList>
          <b:Person>
            <b:Last>West</b:Last>
            <b:First>Nathanael</b:First>
          </b:Person>
        </b:NameList>
      </b:Author>
    </b:Author>
    <b:Title>A Cool Million</b:Title>
    <b:InternetSiteTitle>Project Gutenberg</b:InternetSiteTitle>
    <b:URL>http://gutenberg.net.au/ebooks06/0608941.txt</b:URL>
    <b:Year>1934</b:Year>
    <b:Comments>
		</b:Comments>
    <b:RefOrder>7</b:RefOrder>
  </b:Source>
  <b:Source>
    <b:Tag>Wes39</b:Tag>
    <b:SourceType>InternetSite</b:SourceType>
    <b:Guid>{6B6AA2B5-3571-A440-8DF4-E37DBEA69B9B}</b:Guid>
    <b:Author>
      <b:Author>
        <b:NameList>
          <b:Person>
            <b:Last>West</b:Last>
            <b:First>Nathanael</b:First>
          </b:Person>
        </b:NameList>
      </b:Author>
    </b:Author>
    <b:Title>The Day of the Locust</b:Title>
    <b:InternetSiteTitle>Project Gutenberg</b:InternetSiteTitle>
    <b:URL>http://gutenberg.net.au/ebooks06/0609041.txt  </b:URL>
    <b:Year>1939</b:Year>
    <b:RefOrder>8</b:RefOrder>
  </b:Source>
  <b:Source>
    <b:Tag>Sac97</b:Tag>
    <b:SourceType>Book</b:SourceType>
    <b:Guid>{A8FE6208-2CB3-5446-B710-56FF21EF92DE}</b:Guid>
    <b:Title>Nathanael West: Novels and Other Writings</b:Title>
    <b:Year>1997</b:Year>
    <b:City>New York</b:City>
    <b:StateProvince>NY</b:StateProvince>
    <b:Author>
      <b:Editor>
        <b:NameList>
          <b:Person>
            <b:Last>Bercovitch</b:Last>
            <b:First>Sacvan</b:First>
          </b:Person>
        </b:NameList>
      </b:Editor>
    </b:Author>
    <b:RefOrder>1</b:RefOrder>
  </b:Source>
</b:Sources>
</file>

<file path=customXml/itemProps1.xml><?xml version="1.0" encoding="utf-8"?>
<ds:datastoreItem xmlns:ds="http://schemas.openxmlformats.org/officeDocument/2006/customXml" ds:itemID="{A53BF2A5-8424-1F4B-822E-7F83A475A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32</TotalTime>
  <Pages>3</Pages>
  <Words>706</Words>
  <Characters>4030</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32</cp:revision>
  <dcterms:created xsi:type="dcterms:W3CDTF">2014-06-19T23:30:00Z</dcterms:created>
  <dcterms:modified xsi:type="dcterms:W3CDTF">2014-11-20T02:45:00Z</dcterms:modified>
</cp:coreProperties>
</file>