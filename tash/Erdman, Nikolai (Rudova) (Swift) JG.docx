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C74705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E33F3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69A4BC04C7642FEBAE62CCB22EBAE8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0FE18F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B42761B55344DC9A2C054CF692DF765"/>
            </w:placeholder>
            <w:text/>
          </w:sdtPr>
          <w:sdtContent>
            <w:tc>
              <w:tcPr>
                <w:tcW w:w="2073" w:type="dxa"/>
              </w:tcPr>
              <w:p w14:paraId="0F10CE12" w14:textId="77777777" w:rsidR="00B574C9" w:rsidRDefault="000004B4" w:rsidP="000004B4">
                <w:r>
                  <w:t>Larissa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342661DD7DA43BD938C26EA813CB7EF"/>
            </w:placeholder>
            <w:showingPlcHdr/>
            <w:text/>
          </w:sdtPr>
          <w:sdtContent>
            <w:tc>
              <w:tcPr>
                <w:tcW w:w="2551" w:type="dxa"/>
              </w:tcPr>
              <w:p w14:paraId="12BE323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6553AE895D3424D9B3941758C33B327"/>
            </w:placeholder>
            <w:text/>
          </w:sdtPr>
          <w:sdtContent>
            <w:tc>
              <w:tcPr>
                <w:tcW w:w="2642" w:type="dxa"/>
              </w:tcPr>
              <w:p w14:paraId="2598A812" w14:textId="77777777" w:rsidR="00B574C9" w:rsidRDefault="000004B4" w:rsidP="000004B4">
                <w:r>
                  <w:t>Rudova</w:t>
                </w:r>
              </w:p>
            </w:tc>
          </w:sdtContent>
        </w:sdt>
      </w:tr>
      <w:tr w:rsidR="00B574C9" w14:paraId="2DF317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067D1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75CD909EB3B42FC9A220879BE7654B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5FAB4B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2CD22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1E63A4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F670EFB9D744959AAFE351D606C2106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8572902" w14:textId="77777777" w:rsidR="00B574C9" w:rsidRDefault="000004B4" w:rsidP="000004B4">
                <w:r>
                  <w:t>Pomona College</w:t>
                </w:r>
              </w:p>
            </w:tc>
          </w:sdtContent>
        </w:sdt>
      </w:tr>
    </w:tbl>
    <w:p w14:paraId="32BCA34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823DC4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9CFE8D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3112B3E" w14:textId="77777777" w:rsidTr="003F0D73">
        <w:sdt>
          <w:sdtPr>
            <w:alias w:val="Article headword"/>
            <w:tag w:val="articleHeadword"/>
            <w:id w:val="-361440020"/>
            <w:placeholder>
              <w:docPart w:val="03D790F3750146F7AF7C2D23A987C78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C6E377" w14:textId="77777777" w:rsidR="003F0D73" w:rsidRPr="00FB589A" w:rsidRDefault="000E074C" w:rsidP="000E074C">
                <w:r w:rsidRPr="004F56E4">
                  <w:t>Erdman, Nikolai Robertovich (ЭРДМАН НИКОЛАЙ РОБЕРТОВИЧ) (1900-1970)</w:t>
                </w:r>
              </w:p>
            </w:tc>
          </w:sdtContent>
        </w:sdt>
      </w:tr>
      <w:tr w:rsidR="00464699" w14:paraId="61CF4577" w14:textId="77777777" w:rsidTr="004F56E4">
        <w:sdt>
          <w:sdtPr>
            <w:alias w:val="Variant headwords"/>
            <w:tag w:val="variantHeadwords"/>
            <w:id w:val="173464402"/>
            <w:placeholder>
              <w:docPart w:val="D12A44FC2FC54991907BC7C3548FABD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B4A94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FB22626" w14:textId="77777777" w:rsidTr="003F0D73">
        <w:sdt>
          <w:sdtPr>
            <w:alias w:val="Abstract"/>
            <w:tag w:val="abstract"/>
            <w:id w:val="-635871867"/>
            <w:placeholder>
              <w:docPart w:val="B38C0C1C38EC45BB97F9D76D704B580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A8BEF2" w14:textId="77777777" w:rsidR="00E85A05" w:rsidRPr="000004B4" w:rsidRDefault="000004B4" w:rsidP="000004B4">
                <w:r>
                  <w:t xml:space="preserve">Nikolai Robertovich Erdman was a Soviet playwright, screenwriter, and poet. He was born and died in Moscow. In his youth he associated with the Russian avant-garde movement and became known for his two tragic-farcical plays, </w:t>
                </w:r>
                <w:r w:rsidRPr="00B73A99">
                  <w:rPr>
                    <w:i/>
                  </w:rPr>
                  <w:t>Mandat</w:t>
                </w:r>
                <w:r>
                  <w:t xml:space="preserve"> [</w:t>
                </w:r>
                <w:r w:rsidRPr="00DB170B">
                  <w:rPr>
                    <w:i/>
                  </w:rPr>
                  <w:t>The Mandate</w:t>
                </w:r>
                <w:r w:rsidR="004F56E4">
                  <w:t>] (</w:t>
                </w:r>
                <w:r>
                  <w:t>1924</w:t>
                </w:r>
                <w:r w:rsidR="004F56E4">
                  <w:t>)</w:t>
                </w:r>
                <w:r>
                  <w:t xml:space="preserve"> and </w:t>
                </w:r>
                <w:r w:rsidRPr="00B73A99">
                  <w:rPr>
                    <w:i/>
                  </w:rPr>
                  <w:t>Samoubiitsa</w:t>
                </w:r>
                <w:r>
                  <w:t xml:space="preserve"> [</w:t>
                </w:r>
                <w:r w:rsidRPr="00DB170B">
                  <w:rPr>
                    <w:i/>
                  </w:rPr>
                  <w:t>The Suicide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(1928)</w:t>
                </w:r>
                <w:r>
                  <w:t>. Both plays were staged by the famous avant-garde director V</w:t>
                </w:r>
                <w:r w:rsidR="004F56E4">
                  <w:t xml:space="preserve">sevolod Meyerhold (1874-1940) — </w:t>
                </w:r>
                <w:r>
                  <w:t xml:space="preserve">although the latter production was stopped by the Soviet authorities for its subversive content. Further attempts to stage </w:t>
                </w:r>
                <w:r w:rsidRPr="00B73A99">
                  <w:rPr>
                    <w:i/>
                  </w:rPr>
                  <w:t>The Suicide</w:t>
                </w:r>
                <w:r>
                  <w:t xml:space="preserve"> in the early 1930s were also thwarted. Also during the 1930s, Erdman co-wrote screenplays for </w:t>
                </w:r>
                <w:r w:rsidRPr="00DA3C41">
                  <w:t>the</w:t>
                </w:r>
                <w:r>
                  <w:t xml:space="preserve"> two blockbuster comedies, </w:t>
                </w:r>
                <w:r w:rsidRPr="00B73A99">
                  <w:rPr>
                    <w:i/>
                  </w:rPr>
                  <w:t>Veselye rebiata</w:t>
                </w:r>
                <w:r>
                  <w:t xml:space="preserve"> [</w:t>
                </w:r>
                <w:r w:rsidRPr="004E744C">
                  <w:rPr>
                    <w:i/>
                  </w:rPr>
                  <w:t>The Jolly Fellows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(1933)</w:t>
                </w:r>
                <w:r>
                  <w:t xml:space="preserve"> and </w:t>
                </w:r>
                <w:r w:rsidRPr="004E744C">
                  <w:rPr>
                    <w:i/>
                  </w:rPr>
                  <w:t>Volga-Volga</w:t>
                </w:r>
                <w:r>
                  <w:t xml:space="preserve"> (1938), directed by Grigorii Aleksandrov (1903-1983). In 1933 Erdman was arrested for writing political poetry and exiled to Siberia. After World War II he worked primarily on theatrical sketches and librettos for Moscow </w:t>
                </w:r>
                <w:r w:rsidR="004F56E4">
                  <w:t>theatres</w:t>
                </w:r>
                <w:r>
                  <w:t xml:space="preserve">, but his most significant achievement belongs to children’s cinema and animation. He created screenplays for such immensely popular fairy tale-films, as </w:t>
                </w:r>
                <w:r w:rsidRPr="006241C8">
                  <w:rPr>
                    <w:i/>
                  </w:rPr>
                  <w:t>Gorod masterov</w:t>
                </w:r>
                <w:r>
                  <w:t xml:space="preserve"> [</w:t>
                </w:r>
                <w:r w:rsidRPr="008737BF">
                  <w:rPr>
                    <w:i/>
                  </w:rPr>
                  <w:t>The City of Masters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(1965)</w:t>
                </w:r>
                <w:r>
                  <w:t xml:space="preserve"> and, with</w:t>
                </w:r>
                <w:r w:rsidRPr="008737BF">
                  <w:t xml:space="preserve"> </w:t>
                </w:r>
                <w:r>
                  <w:t xml:space="preserve">Mikhail Volpin (1902-1988), </w:t>
                </w:r>
                <w:r w:rsidRPr="006241C8">
                  <w:rPr>
                    <w:i/>
                  </w:rPr>
                  <w:t>Morozko</w:t>
                </w:r>
                <w:r>
                  <w:t xml:space="preserve"> [</w:t>
                </w:r>
                <w:r>
                  <w:rPr>
                    <w:i/>
                  </w:rPr>
                  <w:t>Jack</w:t>
                </w:r>
                <w:r w:rsidRPr="008737BF">
                  <w:rPr>
                    <w:i/>
                  </w:rPr>
                  <w:t xml:space="preserve"> Frost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(1964)</w:t>
                </w:r>
                <w:r>
                  <w:t xml:space="preserve"> and </w:t>
                </w:r>
                <w:r w:rsidRPr="006241C8">
                  <w:rPr>
                    <w:i/>
                  </w:rPr>
                  <w:t>Ogon’, voda i . . . mednye truby</w:t>
                </w:r>
                <w:r>
                  <w:t xml:space="preserve"> [</w:t>
                </w:r>
                <w:r>
                  <w:rPr>
                    <w:i/>
                  </w:rPr>
                  <w:t>Fire</w:t>
                </w:r>
                <w:r w:rsidRPr="008737BF">
                  <w:rPr>
                    <w:i/>
                  </w:rPr>
                  <w:t>, Water and Brass Pipes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(1968)</w:t>
                </w:r>
                <w:r>
                  <w:t>. In the 1960s Erdman was active at Moscow’s Taganka Theater, which tried to revive the theatrical tradition of the Russian avant-garde.</w:t>
                </w:r>
              </w:p>
            </w:tc>
          </w:sdtContent>
        </w:sdt>
      </w:tr>
      <w:tr w:rsidR="003F0D73" w14:paraId="0C1DC863" w14:textId="77777777" w:rsidTr="003F0D73">
        <w:sdt>
          <w:sdtPr>
            <w:alias w:val="Article text"/>
            <w:tag w:val="articleText"/>
            <w:id w:val="634067588"/>
            <w:placeholder>
              <w:docPart w:val="D6C1176260DE49929229994103D7895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6E70A7" w14:textId="77777777" w:rsidR="007C0F4D" w:rsidRDefault="007C0F4D" w:rsidP="007C0F4D">
                <w:pPr>
                  <w:keepNext/>
                </w:pPr>
                <w:r>
                  <w:t>Link: erdman1.jpg</w:t>
                </w:r>
              </w:p>
              <w:p w14:paraId="27E458E9" w14:textId="77777777" w:rsidR="007C0F4D" w:rsidRDefault="004F56E4" w:rsidP="007C0F4D">
                <w:pPr>
                  <w:pStyle w:val="Caption"/>
                </w:pPr>
                <w:fldSimple w:instr=" SEQ Figure \* ARABIC ">
                  <w:r w:rsidR="007C0F4D">
                    <w:rPr>
                      <w:noProof/>
                    </w:rPr>
                    <w:t>1</w:t>
                  </w:r>
                </w:fldSimple>
                <w:r w:rsidR="007C0F4D">
                  <w:t xml:space="preserve"> Source: </w:t>
                </w:r>
                <w:r w:rsidR="007C0F4D" w:rsidRPr="00CD77FF">
                  <w:t>http://img1.liveinternet.ru/images/attach/c/2/66/669/66669199_YErdman_2.png</w:t>
                </w:r>
              </w:p>
              <w:p w14:paraId="7E33BCDB" w14:textId="77777777" w:rsidR="00485212" w:rsidRDefault="000004B4" w:rsidP="000004B4">
                <w:r>
                  <w:t xml:space="preserve">Nikolai Robertovich Erdman was a Soviet playwright, screenwriter, and poet. He was born and died in Moscow. In his youth he associated with the Russian avant-garde movement and became known for his two tragic-farcical plays, </w:t>
                </w:r>
                <w:r w:rsidRPr="00B73A99">
                  <w:rPr>
                    <w:i/>
                  </w:rPr>
                  <w:t>Mandat</w:t>
                </w:r>
                <w:r>
                  <w:t xml:space="preserve"> [</w:t>
                </w:r>
                <w:r w:rsidRPr="00DB170B">
                  <w:rPr>
                    <w:i/>
                  </w:rPr>
                  <w:t>The Mandate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</w:t>
                </w:r>
                <w:r>
                  <w:t>1924</w:t>
                </w:r>
                <w:r w:rsidR="004F56E4">
                  <w:t>)</w:t>
                </w:r>
                <w:r>
                  <w:t xml:space="preserve"> and </w:t>
                </w:r>
                <w:r w:rsidRPr="00B73A99">
                  <w:rPr>
                    <w:i/>
                  </w:rPr>
                  <w:t>Samoubiitsa</w:t>
                </w:r>
                <w:r>
                  <w:t xml:space="preserve"> [</w:t>
                </w:r>
                <w:r w:rsidRPr="00DB170B">
                  <w:rPr>
                    <w:i/>
                  </w:rPr>
                  <w:t>The Suicide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(1928)</w:t>
                </w:r>
                <w:r>
                  <w:t>. Both plays were staged by the famous avant-garde director V</w:t>
                </w:r>
                <w:r w:rsidR="004F56E4">
                  <w:t xml:space="preserve">sevolod Meyerhold (1874-1940) — </w:t>
                </w:r>
                <w:r>
                  <w:t xml:space="preserve">although the latter production was stopped by the Soviet authorities for its subversive content. Further attempts to stage </w:t>
                </w:r>
                <w:r w:rsidRPr="00B73A99">
                  <w:rPr>
                    <w:i/>
                  </w:rPr>
                  <w:t>The Suicide</w:t>
                </w:r>
                <w:r>
                  <w:t xml:space="preserve"> in the early 1930s were also thwarted. Also during the 1930s, Erdman co-wrote screenplays for </w:t>
                </w:r>
                <w:r w:rsidRPr="00DA3C41">
                  <w:t>the</w:t>
                </w:r>
                <w:r>
                  <w:t xml:space="preserve"> two blockbuster comedies, </w:t>
                </w:r>
                <w:r w:rsidRPr="00B73A99">
                  <w:rPr>
                    <w:i/>
                  </w:rPr>
                  <w:t>Veselye rebiata</w:t>
                </w:r>
                <w:r>
                  <w:t xml:space="preserve"> [</w:t>
                </w:r>
                <w:r w:rsidRPr="004E744C">
                  <w:rPr>
                    <w:i/>
                  </w:rPr>
                  <w:t>The Jolly Fellows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(1933)</w:t>
                </w:r>
                <w:r>
                  <w:t xml:space="preserve"> and </w:t>
                </w:r>
                <w:r w:rsidRPr="004E744C">
                  <w:rPr>
                    <w:i/>
                  </w:rPr>
                  <w:t>Volga-Volga</w:t>
                </w:r>
                <w:r>
                  <w:t xml:space="preserve"> (1938), directed by Grigorii Aleksandrov (1903-1983). In 1933 Erdman was arrested for writing political poetry and exiled to Siberia. After World War II he worked primarily on theatrical sketches and librettos for Moscow </w:t>
                </w:r>
                <w:r w:rsidR="004F56E4">
                  <w:t>theatres</w:t>
                </w:r>
                <w:r>
                  <w:t xml:space="preserve">, but his most significant achievement belongs to children’s cinema and animation. He created screenplays for such immensely popular fairy tale-films, as </w:t>
                </w:r>
                <w:r w:rsidRPr="006241C8">
                  <w:rPr>
                    <w:i/>
                  </w:rPr>
                  <w:t>Gorod masterov</w:t>
                </w:r>
                <w:r>
                  <w:t xml:space="preserve"> [</w:t>
                </w:r>
                <w:r w:rsidRPr="008737BF">
                  <w:rPr>
                    <w:i/>
                  </w:rPr>
                  <w:t>The City of Masters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(1965)</w:t>
                </w:r>
                <w:r>
                  <w:t xml:space="preserve"> and, with</w:t>
                </w:r>
                <w:r w:rsidRPr="008737BF">
                  <w:t xml:space="preserve"> </w:t>
                </w:r>
                <w:r>
                  <w:t xml:space="preserve">Mikhail Volpin (1902-1988), </w:t>
                </w:r>
                <w:r w:rsidRPr="006241C8">
                  <w:rPr>
                    <w:i/>
                  </w:rPr>
                  <w:t>Morozko</w:t>
                </w:r>
                <w:r>
                  <w:t xml:space="preserve"> [</w:t>
                </w:r>
                <w:r>
                  <w:rPr>
                    <w:i/>
                  </w:rPr>
                  <w:t>Jack</w:t>
                </w:r>
                <w:r w:rsidRPr="008737BF">
                  <w:rPr>
                    <w:i/>
                  </w:rPr>
                  <w:t xml:space="preserve"> Frost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(1964)</w:t>
                </w:r>
                <w:r>
                  <w:t xml:space="preserve"> and </w:t>
                </w:r>
                <w:r w:rsidRPr="006241C8">
                  <w:rPr>
                    <w:i/>
                  </w:rPr>
                  <w:t>Ogon’, voda i . . . mednye truby</w:t>
                </w:r>
                <w:r>
                  <w:t xml:space="preserve"> [</w:t>
                </w:r>
                <w:r>
                  <w:rPr>
                    <w:i/>
                  </w:rPr>
                  <w:t>Fire</w:t>
                </w:r>
                <w:r w:rsidRPr="008737BF">
                  <w:rPr>
                    <w:i/>
                  </w:rPr>
                  <w:t>, Water and Brass Pipes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(1968)</w:t>
                </w:r>
                <w:r>
                  <w:t>. In the 1960s Erdman was active at Moscow’s Taganka Theater, which tried to revive the theatrical tradition of the Russian avant-garde.</w:t>
                </w:r>
              </w:p>
              <w:p w14:paraId="21E11D93" w14:textId="77777777" w:rsidR="00485212" w:rsidRDefault="00485212" w:rsidP="00485212"/>
              <w:p w14:paraId="543863F2" w14:textId="77777777" w:rsidR="00485212" w:rsidRPr="00485212" w:rsidRDefault="004F56E4" w:rsidP="00485212">
                <w:pPr>
                  <w:pStyle w:val="Heading1"/>
                  <w:outlineLvl w:val="0"/>
                </w:pPr>
                <w:r>
                  <w:t>List of Major W</w:t>
                </w:r>
                <w:r w:rsidR="00485212" w:rsidRPr="00485212">
                  <w:t>orks</w:t>
                </w:r>
                <w:r>
                  <w:t>:</w:t>
                </w:r>
              </w:p>
              <w:p w14:paraId="125F2910" w14:textId="77777777" w:rsidR="00485212" w:rsidRPr="00BE6D01" w:rsidRDefault="00485212" w:rsidP="00485212">
                <w:pPr>
                  <w:pStyle w:val="Heading2"/>
                  <w:outlineLvl w:val="1"/>
                </w:pPr>
                <w:r>
                  <w:t>Plays</w:t>
                </w:r>
              </w:p>
              <w:p w14:paraId="67B6FEBC" w14:textId="77777777" w:rsidR="00485212" w:rsidRDefault="00485212" w:rsidP="00485212">
                <w:pPr>
                  <w:pStyle w:val="NormalfollowingH2"/>
                </w:pPr>
                <w:r>
                  <w:t>Mandat [</w:t>
                </w:r>
                <w:r w:rsidRPr="00DB170B">
                  <w:rPr>
                    <w:i/>
                  </w:rPr>
                  <w:t>The Mandate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(1924)</w:t>
                </w:r>
                <w:r>
                  <w:t xml:space="preserve"> </w:t>
                </w:r>
              </w:p>
              <w:p w14:paraId="72576DC7" w14:textId="77777777" w:rsidR="00485212" w:rsidRDefault="00485212" w:rsidP="00485212">
                <w:pPr>
                  <w:pStyle w:val="NormalfollowingH2"/>
                </w:pPr>
                <w:r>
                  <w:t>Samoubiitsa [</w:t>
                </w:r>
                <w:r w:rsidRPr="00DB170B">
                  <w:rPr>
                    <w:i/>
                  </w:rPr>
                  <w:t>The Suicide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(1928)</w:t>
                </w:r>
              </w:p>
              <w:p w14:paraId="1F1B5252" w14:textId="77777777" w:rsidR="00485212" w:rsidRPr="00BE6D01" w:rsidRDefault="00485212" w:rsidP="00485212">
                <w:pPr>
                  <w:rPr>
                    <w:rFonts w:ascii="Times New Roman" w:hAnsi="Times New Roman" w:cs="Times New Roman"/>
                  </w:rPr>
                </w:pPr>
              </w:p>
              <w:p w14:paraId="7631E456" w14:textId="77777777" w:rsidR="00485212" w:rsidRPr="00BE6D01" w:rsidRDefault="00485212" w:rsidP="00485212">
                <w:pPr>
                  <w:pStyle w:val="Heading2"/>
                  <w:outlineLvl w:val="1"/>
                </w:pPr>
                <w:r>
                  <w:t>Screenplays</w:t>
                </w:r>
              </w:p>
              <w:p w14:paraId="73119B32" w14:textId="77777777" w:rsidR="00485212" w:rsidRDefault="00485212" w:rsidP="00485212">
                <w:pPr>
                  <w:pStyle w:val="NormalfollowingH2"/>
                </w:pPr>
                <w:r w:rsidRPr="00F87D46">
                  <w:rPr>
                    <w:i/>
                  </w:rPr>
                  <w:t>Dom na Trubnoi</w:t>
                </w:r>
                <w:r>
                  <w:t xml:space="preserve"> [</w:t>
                </w:r>
                <w:r w:rsidRPr="00DB2CBA">
                  <w:rPr>
                    <w:i/>
                  </w:rPr>
                  <w:t>The</w:t>
                </w:r>
                <w:r>
                  <w:t xml:space="preserve"> </w:t>
                </w:r>
                <w:r w:rsidRPr="00EF709B">
                  <w:rPr>
                    <w:i/>
                  </w:rPr>
                  <w:t xml:space="preserve">House on Trubnaia </w:t>
                </w:r>
                <w:r>
                  <w:rPr>
                    <w:i/>
                  </w:rPr>
                  <w:t>Square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(1928)</w:t>
                </w:r>
                <w:r>
                  <w:t xml:space="preserve"> (with Viktor Shkolvsky, Vadim Shershenevich et al.)</w:t>
                </w:r>
              </w:p>
              <w:p w14:paraId="057BB2FF" w14:textId="77777777" w:rsidR="00485212" w:rsidRDefault="00485212" w:rsidP="00485212">
                <w:pPr>
                  <w:pStyle w:val="NormalfollowingH2"/>
                </w:pPr>
                <w:r w:rsidRPr="00F87D46">
                  <w:rPr>
                    <w:i/>
                  </w:rPr>
                  <w:t>Veselye rebiata</w:t>
                </w:r>
                <w:r>
                  <w:t xml:space="preserve"> [</w:t>
                </w:r>
                <w:r w:rsidRPr="004E744C">
                  <w:rPr>
                    <w:i/>
                  </w:rPr>
                  <w:t>The Jolly Fellows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(1933)</w:t>
                </w:r>
                <w:r>
                  <w:t xml:space="preserve"> (with Vladimir Mass and Grigorii Aleksandrov)</w:t>
                </w:r>
              </w:p>
              <w:p w14:paraId="758E8E6A" w14:textId="77777777" w:rsidR="00485212" w:rsidRDefault="00485212" w:rsidP="00485212">
                <w:pPr>
                  <w:pStyle w:val="NormalfollowingH2"/>
                </w:pPr>
                <w:r w:rsidRPr="00F87D46">
                  <w:rPr>
                    <w:i/>
                  </w:rPr>
                  <w:t>Volga-Volga</w:t>
                </w:r>
                <w:r>
                  <w:t xml:space="preserve"> (1938) (with Mikhail Vol’pin and Grigorii Aleksandrov)</w:t>
                </w:r>
              </w:p>
              <w:p w14:paraId="78FA7808" w14:textId="77777777" w:rsidR="00485212" w:rsidRDefault="00485212" w:rsidP="00485212">
                <w:pPr>
                  <w:pStyle w:val="NormalfollowingH2"/>
                </w:pPr>
                <w:r w:rsidRPr="00F87D46">
                  <w:rPr>
                    <w:i/>
                  </w:rPr>
                  <w:t>Prints i nishii</w:t>
                </w:r>
                <w:r>
                  <w:t xml:space="preserve"> [</w:t>
                </w:r>
                <w:r w:rsidRPr="00EF709B">
                  <w:rPr>
                    <w:i/>
                  </w:rPr>
                  <w:t>The Prince and the Pauper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(1942)</w:t>
                </w:r>
              </w:p>
              <w:p w14:paraId="3BDBD11A" w14:textId="77777777" w:rsidR="00485212" w:rsidRDefault="00485212" w:rsidP="00485212">
                <w:pPr>
                  <w:pStyle w:val="NormalfollowingH2"/>
                </w:pPr>
                <w:r w:rsidRPr="00F87D46">
                  <w:rPr>
                    <w:i/>
                  </w:rPr>
                  <w:t>Smelye liudi</w:t>
                </w:r>
                <w:r>
                  <w:t xml:space="preserve"> [</w:t>
                </w:r>
                <w:r w:rsidRPr="005C3DF3">
                  <w:rPr>
                    <w:i/>
                  </w:rPr>
                  <w:t>Brave People</w:t>
                </w:r>
                <w:r w:rsidR="004F56E4">
                  <w:t>]</w:t>
                </w:r>
                <w:r>
                  <w:t xml:space="preserve"> </w:t>
                </w:r>
                <w:r w:rsidR="004F56E4">
                  <w:t>(1951)</w:t>
                </w:r>
                <w:r>
                  <w:t xml:space="preserve"> (with Mikhail Vol’pin)</w:t>
                </w:r>
              </w:p>
              <w:p w14:paraId="7AF1B892" w14:textId="77777777" w:rsidR="00485212" w:rsidRDefault="00485212" w:rsidP="00485212">
                <w:pPr>
                  <w:pStyle w:val="NormalfollowingH2"/>
                </w:pPr>
                <w:r w:rsidRPr="00F87D46">
                  <w:rPr>
                    <w:i/>
                  </w:rPr>
                  <w:t>Rasskazy o Lenine</w:t>
                </w:r>
                <w:r>
                  <w:t xml:space="preserve"> [</w:t>
                </w:r>
                <w:r w:rsidRPr="005C3DF3">
                  <w:rPr>
                    <w:i/>
                  </w:rPr>
                  <w:t>Stories about Lenin</w:t>
                </w:r>
                <w:r w:rsidR="00F87D46">
                  <w:t>]</w:t>
                </w:r>
                <w:r>
                  <w:t xml:space="preserve"> </w:t>
                </w:r>
                <w:r w:rsidR="00F87D46">
                  <w:t>(1957)</w:t>
                </w:r>
                <w:r>
                  <w:t xml:space="preserve"> (with Mikhail Vol’pin)</w:t>
                </w:r>
              </w:p>
              <w:p w14:paraId="2642A8FC" w14:textId="77777777" w:rsidR="00485212" w:rsidRDefault="00485212" w:rsidP="00485212">
                <w:pPr>
                  <w:pStyle w:val="NormalfollowingH2"/>
                </w:pPr>
                <w:r w:rsidRPr="00F87D46">
                  <w:rPr>
                    <w:i/>
                  </w:rPr>
                  <w:t>Kain XVIII</w:t>
                </w:r>
                <w:r>
                  <w:t xml:space="preserve"> (1963) (with Evgenii Shvarts)</w:t>
                </w:r>
              </w:p>
              <w:p w14:paraId="66598D68" w14:textId="77777777" w:rsidR="00485212" w:rsidRDefault="00485212" w:rsidP="00485212">
                <w:pPr>
                  <w:pStyle w:val="NormalfollowingH2"/>
                </w:pPr>
                <w:r w:rsidRPr="00F87D46">
                  <w:rPr>
                    <w:i/>
                  </w:rPr>
                  <w:t>Morozko</w:t>
                </w:r>
                <w:r>
                  <w:t xml:space="preserve"> [</w:t>
                </w:r>
                <w:r>
                  <w:rPr>
                    <w:i/>
                  </w:rPr>
                  <w:t>Jack</w:t>
                </w:r>
                <w:r w:rsidRPr="005C3DF3">
                  <w:rPr>
                    <w:i/>
                  </w:rPr>
                  <w:t xml:space="preserve"> Frost</w:t>
                </w:r>
                <w:r w:rsidR="00F87D46">
                  <w:t>]</w:t>
                </w:r>
                <w:r>
                  <w:t xml:space="preserve"> </w:t>
                </w:r>
                <w:r w:rsidR="00F87D46">
                  <w:t>(1964)</w:t>
                </w:r>
                <w:r>
                  <w:t xml:space="preserve"> (with Mikhail Vol’pin)</w:t>
                </w:r>
              </w:p>
              <w:p w14:paraId="1492C206" w14:textId="77777777" w:rsidR="00485212" w:rsidRDefault="00485212" w:rsidP="00485212">
                <w:pPr>
                  <w:pStyle w:val="NormalfollowingH2"/>
                </w:pPr>
                <w:r w:rsidRPr="00F87D46">
                  <w:rPr>
                    <w:i/>
                  </w:rPr>
                  <w:t>Gorod masterov</w:t>
                </w:r>
                <w:r>
                  <w:t xml:space="preserve"> [</w:t>
                </w:r>
                <w:r w:rsidRPr="008737BF">
                  <w:rPr>
                    <w:i/>
                  </w:rPr>
                  <w:t>The City of Masters</w:t>
                </w:r>
                <w:r w:rsidR="00F87D46">
                  <w:t>]</w:t>
                </w:r>
                <w:r>
                  <w:t xml:space="preserve"> </w:t>
                </w:r>
                <w:r w:rsidR="00F87D46">
                  <w:t>(1965)</w:t>
                </w:r>
              </w:p>
              <w:p w14:paraId="5D2A2197" w14:textId="77777777" w:rsidR="00485212" w:rsidRDefault="00485212" w:rsidP="00485212">
                <w:pPr>
                  <w:pStyle w:val="NormalfollowingH2"/>
                </w:pPr>
                <w:r w:rsidRPr="00F87D46">
                  <w:rPr>
                    <w:i/>
                  </w:rPr>
                  <w:t>Ogon’, voda i . . . mednye truby</w:t>
                </w:r>
                <w:r>
                  <w:t xml:space="preserve"> [</w:t>
                </w:r>
                <w:r w:rsidRPr="005C3DF3">
                  <w:rPr>
                    <w:i/>
                  </w:rPr>
                  <w:t>Through Fire, Water and Brass Pipes</w:t>
                </w:r>
                <w:r w:rsidR="00F87D46">
                  <w:t>]</w:t>
                </w:r>
                <w:r>
                  <w:t xml:space="preserve"> </w:t>
                </w:r>
                <w:r w:rsidR="00F87D46">
                  <w:t>(1968)</w:t>
                </w:r>
                <w:r>
                  <w:t xml:space="preserve"> (with Mikhail Vol’pin)</w:t>
                </w:r>
              </w:p>
              <w:p w14:paraId="34578DA6" w14:textId="77777777" w:rsidR="00485212" w:rsidRDefault="00485212" w:rsidP="00485212">
                <w:pPr>
                  <w:rPr>
                    <w:rFonts w:ascii="Times New Roman" w:hAnsi="Times New Roman" w:cs="Times New Roman"/>
                  </w:rPr>
                </w:pPr>
              </w:p>
              <w:p w14:paraId="1DE1F372" w14:textId="77777777" w:rsidR="00485212" w:rsidRPr="00EF709B" w:rsidRDefault="00485212" w:rsidP="00485212">
                <w:pPr>
                  <w:pStyle w:val="Heading2"/>
                  <w:outlineLvl w:val="1"/>
                </w:pPr>
                <w:r>
                  <w:t>Screenplays for animated films</w:t>
                </w:r>
              </w:p>
              <w:p w14:paraId="0045239A" w14:textId="77777777" w:rsidR="00485212" w:rsidRDefault="00F87D46" w:rsidP="00485212">
                <w:pPr>
                  <w:pStyle w:val="NormalfollowingH2"/>
                </w:pPr>
                <w:r>
                  <w:t>Fedia Zaitsev (1948)</w:t>
                </w:r>
              </w:p>
              <w:p w14:paraId="77736D7C" w14:textId="77777777" w:rsidR="00485212" w:rsidRDefault="00485212" w:rsidP="00485212">
                <w:pPr>
                  <w:pStyle w:val="NormalfollowingH2"/>
                </w:pPr>
                <w:r>
                  <w:t>Dvenadtsat’ mesiatsev [</w:t>
                </w:r>
                <w:r w:rsidRPr="00364781">
                  <w:rPr>
                    <w:i/>
                  </w:rPr>
                  <w:t>The Twelve Months</w:t>
                </w:r>
                <w:r w:rsidR="00F87D46">
                  <w:t>]</w:t>
                </w:r>
                <w:r>
                  <w:t xml:space="preserve"> </w:t>
                </w:r>
                <w:r w:rsidR="00F87D46">
                  <w:t>(1956)</w:t>
                </w:r>
                <w:r>
                  <w:t xml:space="preserve"> (with Samuil Marshak)</w:t>
                </w:r>
              </w:p>
              <w:p w14:paraId="223C2423" w14:textId="77777777" w:rsidR="00485212" w:rsidRDefault="00485212" w:rsidP="00485212">
                <w:pPr>
                  <w:pStyle w:val="NormalfollowingH2"/>
                </w:pPr>
                <w:r>
                  <w:t>Snezhnaia koroleva [</w:t>
                </w:r>
                <w:r w:rsidRPr="00364781">
                  <w:rPr>
                    <w:i/>
                  </w:rPr>
                  <w:t>The Snow Queen</w:t>
                </w:r>
                <w:r w:rsidR="00F87D46">
                  <w:t>]</w:t>
                </w:r>
                <w:r>
                  <w:t xml:space="preserve"> </w:t>
                </w:r>
                <w:r w:rsidR="00F87D46">
                  <w:t>(1957)</w:t>
                </w:r>
                <w:r>
                  <w:t xml:space="preserve"> (with Lev Atamanov and Georgii Grebner)</w:t>
                </w:r>
              </w:p>
              <w:p w14:paraId="78431EC4" w14:textId="77777777" w:rsidR="00485212" w:rsidRDefault="00485212" w:rsidP="00485212">
                <w:pPr>
                  <w:pStyle w:val="NormalfollowingH2"/>
                </w:pPr>
                <w:r>
                  <w:t>Prikliuchenia Buratino [</w:t>
                </w:r>
                <w:r w:rsidRPr="00364781">
                  <w:rPr>
                    <w:i/>
                    <w:color w:val="262626"/>
                  </w:rPr>
                  <w:t xml:space="preserve">The Adventures of </w:t>
                </w:r>
                <w:r>
                  <w:rPr>
                    <w:i/>
                    <w:color w:val="262626"/>
                  </w:rPr>
                  <w:t>Buratino</w:t>
                </w:r>
                <w:r w:rsidR="00F87D46">
                  <w:t>]</w:t>
                </w:r>
                <w:r>
                  <w:t xml:space="preserve"> </w:t>
                </w:r>
                <w:r w:rsidR="00F87D46">
                  <w:t>(1959)</w:t>
                </w:r>
                <w:r>
                  <w:t xml:space="preserve"> (with L. I. Tolstaia)</w:t>
                </w:r>
              </w:p>
              <w:p w14:paraId="42002D0E" w14:textId="77777777" w:rsidR="00485212" w:rsidRDefault="00485212" w:rsidP="00485212">
                <w:pPr>
                  <w:pStyle w:val="NormalfollowingH2"/>
                </w:pPr>
                <w:r>
                  <w:t>Chelovechka narisoval ia [</w:t>
                </w:r>
                <w:r w:rsidRPr="00A61EDB">
                  <w:rPr>
                    <w:i/>
                  </w:rPr>
                  <w:t>It Was I Who Drew the Little Man</w:t>
                </w:r>
                <w:r w:rsidR="00F87D46">
                  <w:t>]</w:t>
                </w:r>
                <w:r>
                  <w:t xml:space="preserve"> </w:t>
                </w:r>
                <w:r w:rsidR="00F87D46">
                  <w:t>(1960)</w:t>
                </w:r>
                <w:r>
                  <w:t xml:space="preserve"> (with Mikhail Vol’pin)</w:t>
                </w:r>
              </w:p>
              <w:p w14:paraId="1BCD42A3" w14:textId="77777777" w:rsidR="00485212" w:rsidRDefault="00485212" w:rsidP="00485212">
                <w:pPr>
                  <w:pStyle w:val="NormalfollowingH2"/>
                </w:pPr>
                <w:r>
                  <w:t>Diuimovochka [</w:t>
                </w:r>
                <w:r w:rsidRPr="00644604">
                  <w:rPr>
                    <w:i/>
                  </w:rPr>
                  <w:t>Thumbelina</w:t>
                </w:r>
                <w:r w:rsidR="00F87D46">
                  <w:t>]</w:t>
                </w:r>
                <w:r>
                  <w:t xml:space="preserve"> </w:t>
                </w:r>
                <w:r w:rsidR="00F87D46">
                  <w:t>(1964)</w:t>
                </w:r>
              </w:p>
              <w:p w14:paraId="2C8224CF" w14:textId="77777777" w:rsidR="00485212" w:rsidRPr="00127238" w:rsidRDefault="00485212" w:rsidP="00485212">
                <w:pPr>
                  <w:pStyle w:val="NormalfollowingH2"/>
                </w:pPr>
                <w:r>
                  <w:t>Samyi glavnyi [</w:t>
                </w:r>
                <w:r w:rsidRPr="00644604">
                  <w:rPr>
                    <w:i/>
                  </w:rPr>
                  <w:t>The Most Important One</w:t>
                </w:r>
                <w:r w:rsidR="00F87D46">
                  <w:t>]</w:t>
                </w:r>
                <w:r>
                  <w:t xml:space="preserve"> </w:t>
                </w:r>
                <w:r w:rsidR="00F87D46">
                  <w:t>(1970)</w:t>
                </w:r>
                <w:r>
                  <w:t xml:space="preserve"> (with A. Snesarev)</w:t>
                </w:r>
              </w:p>
              <w:p w14:paraId="17CAD884" w14:textId="77777777" w:rsidR="00485212" w:rsidRDefault="00485212" w:rsidP="00485212">
                <w:pPr>
                  <w:rPr>
                    <w:rFonts w:ascii="Times New Roman" w:hAnsi="Times New Roman" w:cs="Times New Roman"/>
                  </w:rPr>
                </w:pPr>
              </w:p>
              <w:p w14:paraId="5BE10616" w14:textId="77777777" w:rsidR="00485212" w:rsidRPr="001C37D2" w:rsidRDefault="00485212" w:rsidP="00485212">
                <w:pPr>
                  <w:pStyle w:val="Heading2"/>
                  <w:outlineLvl w:val="1"/>
                </w:pPr>
                <w:r>
                  <w:lastRenderedPageBreak/>
                  <w:t>Awards</w:t>
                </w:r>
              </w:p>
              <w:p w14:paraId="62B3546E" w14:textId="77777777" w:rsidR="00485212" w:rsidRPr="00397347" w:rsidRDefault="00F87D46" w:rsidP="00485212">
                <w:pPr>
                  <w:pStyle w:val="NormalfollowingH2"/>
                </w:pPr>
                <w:r>
                  <w:t xml:space="preserve">1941: </w:t>
                </w:r>
                <w:r w:rsidR="00485212">
                  <w:t xml:space="preserve">The State Stalin Prize of I degree for the screenplay of </w:t>
                </w:r>
                <w:r w:rsidR="00485212" w:rsidRPr="001C37D2">
                  <w:rPr>
                    <w:i/>
                  </w:rPr>
                  <w:t>Volga-Volga</w:t>
                </w:r>
                <w:r w:rsidR="00485212">
                  <w:t xml:space="preserve"> (1938)</w:t>
                </w:r>
              </w:p>
              <w:p w14:paraId="60A3EF3C" w14:textId="03FD3287" w:rsidR="003F0D73" w:rsidRPr="000004B4" w:rsidRDefault="00F87D46" w:rsidP="00234D64">
                <w:pPr>
                  <w:pStyle w:val="NormalfollowingH2"/>
                </w:pPr>
                <w:r>
                  <w:t xml:space="preserve">1951: </w:t>
                </w:r>
                <w:r w:rsidR="00485212">
                  <w:t xml:space="preserve">The State Stalin Prize of II degree for the film </w:t>
                </w:r>
                <w:r w:rsidR="00485212" w:rsidRPr="00397347">
                  <w:t>Smelye liudi</w:t>
                </w:r>
                <w:r>
                  <w:t xml:space="preserve"> [Brave people]</w:t>
                </w:r>
                <w:r w:rsidR="00485212">
                  <w:t xml:space="preserve"> </w:t>
                </w:r>
                <w:r>
                  <w:t>(1951)</w:t>
                </w:r>
              </w:p>
            </w:tc>
          </w:sdtContent>
        </w:sdt>
      </w:tr>
      <w:tr w:rsidR="003235A7" w14:paraId="64716C54" w14:textId="77777777" w:rsidTr="003235A7">
        <w:tc>
          <w:tcPr>
            <w:tcW w:w="9016" w:type="dxa"/>
          </w:tcPr>
          <w:p w14:paraId="6D9D2D8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C600E138522476480E90D61D30B8422"/>
              </w:placeholder>
            </w:sdtPr>
            <w:sdtContent>
              <w:p w14:paraId="25C2496F" w14:textId="4DF811AF" w:rsidR="007C0F4D" w:rsidRDefault="004F56E4" w:rsidP="007C0F4D">
                <w:sdt>
                  <w:sdtPr>
                    <w:id w:val="693734807"/>
                    <w:citation/>
                  </w:sdtPr>
                  <w:sdtContent>
                    <w:r w:rsidR="00E344F1">
                      <w:fldChar w:fldCharType="begin"/>
                    </w:r>
                    <w:r w:rsidR="00E344F1">
                      <w:rPr>
                        <w:lang w:val="en-US"/>
                      </w:rPr>
                      <w:instrText xml:space="preserve"> CITATION Fre92 \l 1033 </w:instrText>
                    </w:r>
                    <w:r w:rsidR="00E344F1">
                      <w:fldChar w:fldCharType="separate"/>
                    </w:r>
                    <w:r w:rsidR="00E344F1">
                      <w:rPr>
                        <w:noProof/>
                        <w:lang w:val="en-US"/>
                      </w:rPr>
                      <w:t>(Freedman)</w:t>
                    </w:r>
                    <w:r w:rsidR="00E344F1">
                      <w:fldChar w:fldCharType="end"/>
                    </w:r>
                  </w:sdtContent>
                </w:sdt>
              </w:p>
              <w:p w14:paraId="2987F002" w14:textId="77777777" w:rsidR="00E344F1" w:rsidRDefault="00E344F1" w:rsidP="007C0F4D"/>
              <w:p w14:paraId="5F0F378B" w14:textId="77777777" w:rsidR="00E344F1" w:rsidRDefault="004F56E4" w:rsidP="007C0F4D">
                <w:sdt>
                  <w:sdtPr>
                    <w:id w:val="-439692494"/>
                    <w:citation/>
                  </w:sdtPr>
                  <w:sdtContent>
                    <w:r w:rsidR="00E344F1">
                      <w:fldChar w:fldCharType="begin"/>
                    </w:r>
                    <w:r w:rsidR="00E344F1">
                      <w:rPr>
                        <w:lang w:val="en-US"/>
                      </w:rPr>
                      <w:instrText xml:space="preserve"> CITATION Lis00 \l 1033 </w:instrText>
                    </w:r>
                    <w:r w:rsidR="00E344F1">
                      <w:fldChar w:fldCharType="separate"/>
                    </w:r>
                    <w:r w:rsidR="00E344F1">
                      <w:rPr>
                        <w:noProof/>
                        <w:lang w:val="en-US"/>
                      </w:rPr>
                      <w:t>(Listengarten)</w:t>
                    </w:r>
                    <w:r w:rsidR="00E344F1">
                      <w:fldChar w:fldCharType="end"/>
                    </w:r>
                  </w:sdtContent>
                </w:sdt>
              </w:p>
              <w:p w14:paraId="65D2BFE3" w14:textId="77777777" w:rsidR="00E344F1" w:rsidRDefault="00E344F1" w:rsidP="007C0F4D"/>
              <w:p w14:paraId="611852FC" w14:textId="77777777" w:rsidR="00E344F1" w:rsidRDefault="004F56E4" w:rsidP="007C0F4D">
                <w:sdt>
                  <w:sdtPr>
                    <w:id w:val="-1234315712"/>
                    <w:citation/>
                  </w:sdtPr>
                  <w:sdtContent>
                    <w:r w:rsidR="00E344F1">
                      <w:fldChar w:fldCharType="begin"/>
                    </w:r>
                    <w:r w:rsidR="00E344F1">
                      <w:rPr>
                        <w:lang w:val="en-US"/>
                      </w:rPr>
                      <w:instrText xml:space="preserve"> CITATION Fre95 \l 1033 </w:instrText>
                    </w:r>
                    <w:r w:rsidR="00E344F1">
                      <w:fldChar w:fldCharType="separate"/>
                    </w:r>
                    <w:r w:rsidR="00E344F1">
                      <w:rPr>
                        <w:noProof/>
                        <w:lang w:val="en-US"/>
                      </w:rPr>
                      <w:t>(Freedman, The Major Plays of Nikolai Erdman: The Warrant and The Suicide)</w:t>
                    </w:r>
                    <w:r w:rsidR="00E344F1">
                      <w:fldChar w:fldCharType="end"/>
                    </w:r>
                  </w:sdtContent>
                </w:sdt>
              </w:p>
              <w:p w14:paraId="7D34807C" w14:textId="77777777" w:rsidR="00E344F1" w:rsidRDefault="00E344F1" w:rsidP="007C0F4D"/>
              <w:p w14:paraId="344F620D" w14:textId="50F98E50" w:rsidR="003235A7" w:rsidRDefault="004F56E4" w:rsidP="007C0F4D">
                <w:sdt>
                  <w:sdtPr>
                    <w:id w:val="-614132965"/>
                    <w:citation/>
                  </w:sdtPr>
                  <w:sdtContent>
                    <w:r w:rsidR="00E344F1">
                      <w:fldChar w:fldCharType="begin"/>
                    </w:r>
                    <w:r w:rsidR="00E344F1">
                      <w:rPr>
                        <w:lang w:val="en-US"/>
                      </w:rPr>
                      <w:instrText xml:space="preserve"> CITATION Erd95 \l 1033 </w:instrText>
                    </w:r>
                    <w:r w:rsidR="00E344F1">
                      <w:fldChar w:fldCharType="separate"/>
                    </w:r>
                    <w:r w:rsidR="00E344F1">
                      <w:rPr>
                        <w:noProof/>
                        <w:lang w:val="en-US"/>
                      </w:rPr>
                      <w:t>(Erdman, Nikolai, Vladimir Mass et al)</w:t>
                    </w:r>
                    <w:r w:rsidR="00E344F1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6E55CA0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7E280" w14:textId="77777777" w:rsidR="004F56E4" w:rsidRDefault="004F56E4" w:rsidP="007A0D55">
      <w:pPr>
        <w:spacing w:after="0" w:line="240" w:lineRule="auto"/>
      </w:pPr>
      <w:r>
        <w:separator/>
      </w:r>
    </w:p>
  </w:endnote>
  <w:endnote w:type="continuationSeparator" w:id="0">
    <w:p w14:paraId="4B54409A" w14:textId="77777777" w:rsidR="004F56E4" w:rsidRDefault="004F56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43D84" w14:textId="77777777" w:rsidR="004F56E4" w:rsidRDefault="004F56E4" w:rsidP="007A0D55">
      <w:pPr>
        <w:spacing w:after="0" w:line="240" w:lineRule="auto"/>
      </w:pPr>
      <w:r>
        <w:separator/>
      </w:r>
    </w:p>
  </w:footnote>
  <w:footnote w:type="continuationSeparator" w:id="0">
    <w:p w14:paraId="5993817D" w14:textId="77777777" w:rsidR="004F56E4" w:rsidRDefault="004F56E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6EB5F" w14:textId="77777777" w:rsidR="004F56E4" w:rsidRDefault="004F56E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2A0842F" w14:textId="77777777" w:rsidR="004F56E4" w:rsidRDefault="004F56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4C"/>
    <w:rsid w:val="000004B4"/>
    <w:rsid w:val="00032559"/>
    <w:rsid w:val="00052040"/>
    <w:rsid w:val="00095262"/>
    <w:rsid w:val="000B25AE"/>
    <w:rsid w:val="000B55AB"/>
    <w:rsid w:val="000D24DC"/>
    <w:rsid w:val="000E074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34D64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5212"/>
    <w:rsid w:val="00487BC5"/>
    <w:rsid w:val="00496888"/>
    <w:rsid w:val="004A7476"/>
    <w:rsid w:val="004E5896"/>
    <w:rsid w:val="004F56E4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0F4D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44F1"/>
    <w:rsid w:val="00E85A05"/>
    <w:rsid w:val="00E95829"/>
    <w:rsid w:val="00EA606C"/>
    <w:rsid w:val="00EB0C8C"/>
    <w:rsid w:val="00EB51FD"/>
    <w:rsid w:val="00EB77DB"/>
    <w:rsid w:val="00ED139F"/>
    <w:rsid w:val="00EF74F7"/>
    <w:rsid w:val="00F363AB"/>
    <w:rsid w:val="00F36937"/>
    <w:rsid w:val="00F60F53"/>
    <w:rsid w:val="00F87D46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31E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0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7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C0F4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0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7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C0F4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9A4BC04C7642FEBAE62CCB22EBA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F049B-CBFF-45BE-A8D7-B36D9776BABA}"/>
      </w:docPartPr>
      <w:docPartBody>
        <w:p w:rsidR="005C3CD8" w:rsidRDefault="007329D6">
          <w:pPr>
            <w:pStyle w:val="469A4BC04C7642FEBAE62CCB22EBAE8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B42761B55344DC9A2C054CF692DF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BE3CD-7D39-4D92-AB3A-BC88ED9BF555}"/>
      </w:docPartPr>
      <w:docPartBody>
        <w:p w:rsidR="005C3CD8" w:rsidRDefault="007329D6">
          <w:pPr>
            <w:pStyle w:val="0B42761B55344DC9A2C054CF692DF76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342661DD7DA43BD938C26EA813CB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62B24-13BE-4E90-8941-7D0106AB7ACA}"/>
      </w:docPartPr>
      <w:docPartBody>
        <w:p w:rsidR="005C3CD8" w:rsidRDefault="007329D6">
          <w:pPr>
            <w:pStyle w:val="A342661DD7DA43BD938C26EA813CB7E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6553AE895D3424D9B3941758C33B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48949-B64D-4A31-905F-6CF0F7610700}"/>
      </w:docPartPr>
      <w:docPartBody>
        <w:p w:rsidR="005C3CD8" w:rsidRDefault="007329D6">
          <w:pPr>
            <w:pStyle w:val="16553AE895D3424D9B3941758C33B32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75CD909EB3B42FC9A220879BE765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E199-0334-4FB2-B9B6-D24F51F4820F}"/>
      </w:docPartPr>
      <w:docPartBody>
        <w:p w:rsidR="005C3CD8" w:rsidRDefault="007329D6">
          <w:pPr>
            <w:pStyle w:val="775CD909EB3B42FC9A220879BE7654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F670EFB9D744959AAFE351D606C2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BEA94-682B-4219-9A72-E5A7A6AE3D82}"/>
      </w:docPartPr>
      <w:docPartBody>
        <w:p w:rsidR="005C3CD8" w:rsidRDefault="007329D6">
          <w:pPr>
            <w:pStyle w:val="AF670EFB9D744959AAFE351D606C210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3D790F3750146F7AF7C2D23A987C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03D1C-836B-4462-804D-B4B8EE09DC1B}"/>
      </w:docPartPr>
      <w:docPartBody>
        <w:p w:rsidR="005C3CD8" w:rsidRDefault="007329D6">
          <w:pPr>
            <w:pStyle w:val="03D790F3750146F7AF7C2D23A987C78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12A44FC2FC54991907BC7C3548FA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B066-4998-4184-A469-822C8D814CB0}"/>
      </w:docPartPr>
      <w:docPartBody>
        <w:p w:rsidR="005C3CD8" w:rsidRDefault="007329D6">
          <w:pPr>
            <w:pStyle w:val="D12A44FC2FC54991907BC7C3548FABD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38C0C1C38EC45BB97F9D76D704B5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B1471-1ADC-4519-B419-B39F11F0F82F}"/>
      </w:docPartPr>
      <w:docPartBody>
        <w:p w:rsidR="005C3CD8" w:rsidRDefault="007329D6">
          <w:pPr>
            <w:pStyle w:val="B38C0C1C38EC45BB97F9D76D704B58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6C1176260DE49929229994103D78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80CE9-CC32-4306-8F96-2282A8EB2156}"/>
      </w:docPartPr>
      <w:docPartBody>
        <w:p w:rsidR="005C3CD8" w:rsidRDefault="007329D6">
          <w:pPr>
            <w:pStyle w:val="D6C1176260DE49929229994103D789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C600E138522476480E90D61D30B8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F820A-004F-4662-8C1D-B8C2DA9E5609}"/>
      </w:docPartPr>
      <w:docPartBody>
        <w:p w:rsidR="005C3CD8" w:rsidRDefault="007329D6">
          <w:pPr>
            <w:pStyle w:val="5C600E138522476480E90D61D30B842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D6"/>
    <w:rsid w:val="005C3CD8"/>
    <w:rsid w:val="0073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9A4BC04C7642FEBAE62CCB22EBAE83">
    <w:name w:val="469A4BC04C7642FEBAE62CCB22EBAE83"/>
  </w:style>
  <w:style w:type="paragraph" w:customStyle="1" w:styleId="0B42761B55344DC9A2C054CF692DF765">
    <w:name w:val="0B42761B55344DC9A2C054CF692DF765"/>
  </w:style>
  <w:style w:type="paragraph" w:customStyle="1" w:styleId="A342661DD7DA43BD938C26EA813CB7EF">
    <w:name w:val="A342661DD7DA43BD938C26EA813CB7EF"/>
  </w:style>
  <w:style w:type="paragraph" w:customStyle="1" w:styleId="16553AE895D3424D9B3941758C33B327">
    <w:name w:val="16553AE895D3424D9B3941758C33B327"/>
  </w:style>
  <w:style w:type="paragraph" w:customStyle="1" w:styleId="775CD909EB3B42FC9A220879BE7654B7">
    <w:name w:val="775CD909EB3B42FC9A220879BE7654B7"/>
  </w:style>
  <w:style w:type="paragraph" w:customStyle="1" w:styleId="AF670EFB9D744959AAFE351D606C2106">
    <w:name w:val="AF670EFB9D744959AAFE351D606C2106"/>
  </w:style>
  <w:style w:type="paragraph" w:customStyle="1" w:styleId="03D790F3750146F7AF7C2D23A987C784">
    <w:name w:val="03D790F3750146F7AF7C2D23A987C784"/>
  </w:style>
  <w:style w:type="paragraph" w:customStyle="1" w:styleId="D12A44FC2FC54991907BC7C3548FABD0">
    <w:name w:val="D12A44FC2FC54991907BC7C3548FABD0"/>
  </w:style>
  <w:style w:type="paragraph" w:customStyle="1" w:styleId="B38C0C1C38EC45BB97F9D76D704B5802">
    <w:name w:val="B38C0C1C38EC45BB97F9D76D704B5802"/>
  </w:style>
  <w:style w:type="paragraph" w:customStyle="1" w:styleId="D6C1176260DE49929229994103D7895F">
    <w:name w:val="D6C1176260DE49929229994103D7895F"/>
  </w:style>
  <w:style w:type="paragraph" w:customStyle="1" w:styleId="5C600E138522476480E90D61D30B8422">
    <w:name w:val="5C600E138522476480E90D61D30B842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9A4BC04C7642FEBAE62CCB22EBAE83">
    <w:name w:val="469A4BC04C7642FEBAE62CCB22EBAE83"/>
  </w:style>
  <w:style w:type="paragraph" w:customStyle="1" w:styleId="0B42761B55344DC9A2C054CF692DF765">
    <w:name w:val="0B42761B55344DC9A2C054CF692DF765"/>
  </w:style>
  <w:style w:type="paragraph" w:customStyle="1" w:styleId="A342661DD7DA43BD938C26EA813CB7EF">
    <w:name w:val="A342661DD7DA43BD938C26EA813CB7EF"/>
  </w:style>
  <w:style w:type="paragraph" w:customStyle="1" w:styleId="16553AE895D3424D9B3941758C33B327">
    <w:name w:val="16553AE895D3424D9B3941758C33B327"/>
  </w:style>
  <w:style w:type="paragraph" w:customStyle="1" w:styleId="775CD909EB3B42FC9A220879BE7654B7">
    <w:name w:val="775CD909EB3B42FC9A220879BE7654B7"/>
  </w:style>
  <w:style w:type="paragraph" w:customStyle="1" w:styleId="AF670EFB9D744959AAFE351D606C2106">
    <w:name w:val="AF670EFB9D744959AAFE351D606C2106"/>
  </w:style>
  <w:style w:type="paragraph" w:customStyle="1" w:styleId="03D790F3750146F7AF7C2D23A987C784">
    <w:name w:val="03D790F3750146F7AF7C2D23A987C784"/>
  </w:style>
  <w:style w:type="paragraph" w:customStyle="1" w:styleId="D12A44FC2FC54991907BC7C3548FABD0">
    <w:name w:val="D12A44FC2FC54991907BC7C3548FABD0"/>
  </w:style>
  <w:style w:type="paragraph" w:customStyle="1" w:styleId="B38C0C1C38EC45BB97F9D76D704B5802">
    <w:name w:val="B38C0C1C38EC45BB97F9D76D704B5802"/>
  </w:style>
  <w:style w:type="paragraph" w:customStyle="1" w:styleId="D6C1176260DE49929229994103D7895F">
    <w:name w:val="D6C1176260DE49929229994103D7895F"/>
  </w:style>
  <w:style w:type="paragraph" w:customStyle="1" w:styleId="5C600E138522476480E90D61D30B8422">
    <w:name w:val="5C600E138522476480E90D61D30B84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Fre92</b:Tag>
    <b:SourceType>Book</b:SourceType>
    <b:Guid>{C51051AE-5CB2-41AB-B128-E7901E75EFE6}</b:Guid>
    <b:Author>
      <b:Author>
        <b:NameList>
          <b:Person>
            <b:Last>Freedman</b:Last>
            <b:First>John</b:First>
          </b:Person>
        </b:NameList>
      </b:Author>
    </b:Author>
    <b:Title>Silence’s Roar: Тhe Life and Drama of Nikolai Erdman</b:Title>
    <b:Year>1992</b:Year>
    <b:City>New York</b:City>
    <b:Publisher>Mosaic Press</b:Publisher>
    <b:Comments>The most authoritative study of Erdman’s life and work in English</b:Comments>
    <b:RefOrder>1</b:RefOrder>
  </b:Source>
  <b:Source>
    <b:Tag>Lis00</b:Tag>
    <b:SourceType>Book</b:SourceType>
    <b:Guid>{C4D9775F-79F9-4D5E-91A5-78F6D8721D10}</b:Guid>
    <b:Author>
      <b:Author>
        <b:NameList>
          <b:Person>
            <b:Last>Listengarten</b:Last>
            <b:First>Julia</b:First>
          </b:Person>
        </b:NameList>
      </b:Author>
    </b:Author>
    <b:Title>Russian Tragifarce: Its Cultural and Political Roots</b:Title>
    <b:Year>2000</b:Year>
    <b:City>Cranbury</b:City>
    <b:Publisher>Associated UP</b:Publisher>
    <b:StateProvince>NJ</b:StateProvince>
    <b:Comments>Erdman’s plays are mentioned in the context of Meyerhold’s dramatic experiments in the 1920s.</b:Comments>
    <b:RefOrder>2</b:RefOrder>
  </b:Source>
  <b:Source>
    <b:Tag>Fre95</b:Tag>
    <b:SourceType>Book</b:SourceType>
    <b:Guid>{FF0CE95D-3AD8-4553-BC6C-5984E7157456}</b:Guid>
    <b:Title>The Major Plays of Nikolai Erdman: The Warrant and The Suicide</b:Title>
    <b:Year>1995</b:Year>
    <b:Publisher>Harwood Academic Publishers</b:Publisher>
    <b:CountryRegion>Australia; UK</b:CountryRegion>
    <b:Author>
      <b:Editor>
        <b:NameList>
          <b:Person>
            <b:Last>Freedman</b:Last>
            <b:First>John</b:First>
          </b:Person>
        </b:NameList>
      </b:Editor>
    </b:Author>
    <b:RefOrder>3</b:RefOrder>
  </b:Source>
  <b:Source>
    <b:Tag>Erd95</b:Tag>
    <b:SourceType>Book</b:SourceType>
    <b:Guid>{709C1E94-3E8D-452C-B641-6F2E43C66217}</b:Guid>
    <b:Author>
      <b:Author>
        <b:Corporate>Erdman, Nikolai, Vladimir Mass et al</b:Corporate>
      </b:Author>
      <b:Editor>
        <b:NameList>
          <b:Person>
            <b:Last>Freedman</b:Last>
            <b:First>John</b:First>
          </b:Person>
        </b:NameList>
      </b:Editor>
    </b:Author>
    <b:Title>A meeting about Laughter: Sketches, Interludes, and Theatrical Parodies</b:Title>
    <b:Year>1995</b:Year>
    <b:City>New York</b:City>
    <b:Publisher>Harwood Academic Publishers</b:Publisher>
    <b:RefOrder>4</b:RefOrder>
  </b:Source>
</b:Sources>
</file>

<file path=customXml/itemProps1.xml><?xml version="1.0" encoding="utf-8"?>
<ds:datastoreItem xmlns:ds="http://schemas.openxmlformats.org/officeDocument/2006/customXml" ds:itemID="{19DC0577-8FB9-0B49-84E0-05C19644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36</TotalTime>
  <Pages>3</Pages>
  <Words>732</Words>
  <Characters>4175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2014-08-09T00:54:00Z</dcterms:created>
  <dcterms:modified xsi:type="dcterms:W3CDTF">2014-09-12T19:53:00Z</dcterms:modified>
</cp:coreProperties>
</file>