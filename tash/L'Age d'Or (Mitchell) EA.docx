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ECC780" w:rsidR="00B574C9" w:rsidRPr="00C55FAE" w:rsidRDefault="00A16A9E" w:rsidP="00522EA3">
                <w:pPr>
                  <w:rPr>
                    <w:color w:val="000000" w:themeColor="text1"/>
                    <w:sz w:val="24"/>
                    <w:szCs w:val="24"/>
                  </w:rPr>
                </w:pPr>
                <w:r w:rsidRPr="00A16A9E">
                  <w:rPr>
                    <w:lang w:val="en-US" w:eastAsia="ja-JP"/>
                  </w:rPr>
                  <w:t>Ryan</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112ED3DC" w:rsidR="00B574C9" w:rsidRPr="00C55FAE" w:rsidRDefault="00A16A9E" w:rsidP="002A756B">
                <w:pPr>
                  <w:rPr>
                    <w:color w:val="000000" w:themeColor="text1"/>
                    <w:sz w:val="24"/>
                    <w:szCs w:val="24"/>
                  </w:rPr>
                </w:pPr>
                <w:r w:rsidRPr="00A16A9E">
                  <w:rPr>
                    <w:lang w:val="en-US" w:eastAsia="ja-JP"/>
                  </w:rPr>
                  <w:t>Robert</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CAC1758" w:rsidR="00B574C9" w:rsidRPr="00C55FAE" w:rsidRDefault="00A16A9E" w:rsidP="00522EA3">
                <w:pPr>
                  <w:rPr>
                    <w:color w:val="000000" w:themeColor="text1"/>
                    <w:sz w:val="24"/>
                    <w:szCs w:val="24"/>
                  </w:rPr>
                </w:pPr>
                <w:r w:rsidRPr="00A16A9E">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2262D135" w14:textId="3019BE92" w:rsidR="00A16A9E" w:rsidRPr="002A6490" w:rsidRDefault="00A16A9E" w:rsidP="00A16A9E">
                <w:r w:rsidRPr="002A6490">
                  <w:t>York University</w:t>
                </w:r>
              </w:p>
              <w:p w14:paraId="5EF9F4FF" w14:textId="6C8BAEFA" w:rsidR="00B574C9" w:rsidRDefault="00B574C9" w:rsidP="00B574C9"/>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030C180" w:rsidR="003F0D73" w:rsidRPr="00FB589A" w:rsidRDefault="00A16A9E" w:rsidP="000F721C">
                <w:pPr>
                  <w:rPr>
                    <w:b/>
                  </w:rPr>
                </w:pPr>
                <w:r w:rsidRPr="00CD2ADE">
                  <w:t xml:space="preserve"> </w:t>
                </w:r>
                <w:proofErr w:type="spellStart"/>
                <w:r w:rsidRPr="00CD2ADE">
                  <w:t>L’Age</w:t>
                </w:r>
                <w:proofErr w:type="spellEnd"/>
                <w:r w:rsidRPr="00CD2ADE">
                  <w:t xml:space="preserve"> d'Or</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3672621" w:rsidR="00E85A05" w:rsidRDefault="00531C4C" w:rsidP="00E85A05">
                <w:proofErr w:type="spellStart"/>
                <w:r w:rsidRPr="00D22C4B">
                  <w:rPr>
                    <w:i/>
                  </w:rPr>
                  <w:t>L’Age</w:t>
                </w:r>
                <w:proofErr w:type="spellEnd"/>
                <w:r w:rsidRPr="00D22C4B">
                  <w:rPr>
                    <w:i/>
                  </w:rPr>
                  <w:t xml:space="preserve"> d’Or</w:t>
                </w:r>
                <w:r>
                  <w:t xml:space="preserve"> [</w:t>
                </w:r>
                <w:r w:rsidRPr="002A3B12">
                  <w:rPr>
                    <w:i/>
                  </w:rPr>
                  <w:t>The Golden Age</w:t>
                </w:r>
                <w:r>
                  <w:t>]</w:t>
                </w:r>
                <w:r w:rsidRPr="00D22C4B">
                  <w:t xml:space="preserve"> </w:t>
                </w:r>
                <w:r>
                  <w:t>(</w:t>
                </w:r>
                <w:r w:rsidRPr="00D22C4B">
                  <w:t xml:space="preserve">1930) is a Surrealist comedy by director Luis Buñuel and scenario writer Salvador </w:t>
                </w:r>
                <w:proofErr w:type="spellStart"/>
                <w:r w:rsidRPr="00D22C4B">
                  <w:t>Dalí</w:t>
                </w:r>
                <w:proofErr w:type="spellEnd"/>
                <w:r w:rsidRPr="00D22C4B">
                  <w:t xml:space="preserve">. This feature-length film, commissioned after the success of the previous year’s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(1929)</w:t>
                </w:r>
                <w:r>
                  <w:t>,</w:t>
                </w:r>
                <w:r w:rsidRPr="00D22C4B">
                  <w:t xml:space="preserve"> would be the second and last collaboration between Buñuel and </w:t>
                </w:r>
                <w:proofErr w:type="spellStart"/>
                <w:r w:rsidRPr="00D22C4B">
                  <w:t>Dalí</w:t>
                </w:r>
                <w:proofErr w:type="spellEnd"/>
                <w:r>
                  <w:t>,</w:t>
                </w:r>
                <w:r w:rsidRPr="00D22C4B">
                  <w:t xml:space="preserve"> who left the project before the film began shooting. The film, considered a masterpiece of both Surrealist cinema and </w:t>
                </w:r>
                <w:r w:rsidRPr="00D22C4B">
                  <w:rPr>
                    <w:i/>
                  </w:rPr>
                  <w:t xml:space="preserve">amour </w:t>
                </w:r>
                <w:proofErr w:type="spellStart"/>
                <w:r w:rsidRPr="00D22C4B">
                  <w:rPr>
                    <w:i/>
                  </w:rPr>
                  <w:t>fou</w:t>
                </w:r>
                <w:proofErr w:type="spellEnd"/>
                <w:r w:rsidRPr="00D22C4B">
                  <w:t xml:space="preserve">, </w:t>
                </w:r>
                <w:r>
                  <w:t xml:space="preserve">or stories of uncontrollable ‘mad love,’ </w:t>
                </w:r>
                <w:r w:rsidRPr="00D22C4B">
                  <w:t>is a relentl</w:t>
                </w:r>
                <w:r>
                  <w:t>ess attack on Catholic dogma as well as</w:t>
                </w:r>
                <w:r w:rsidRPr="00D22C4B">
                  <w:t xml:space="preserve"> bourgeois social and sexual </w:t>
                </w:r>
                <w:r>
                  <w:t xml:space="preserve">mores. </w:t>
                </w:r>
                <w:r w:rsidRPr="00D22C4B">
                  <w:t>Buñuel</w:t>
                </w:r>
                <w:r>
                  <w:t>, in his manifesto for the film, clearly announces that ‘</w:t>
                </w:r>
                <w:r w:rsidRPr="00F36F78">
                  <w:t xml:space="preserve">the social function of </w:t>
                </w:r>
                <w:proofErr w:type="spellStart"/>
                <w:r w:rsidRPr="00F36F78">
                  <w:rPr>
                    <w:i/>
                  </w:rPr>
                  <w:t>L'Age</w:t>
                </w:r>
                <w:proofErr w:type="spellEnd"/>
                <w:r w:rsidRPr="00F36F78">
                  <w:rPr>
                    <w:i/>
                  </w:rPr>
                  <w:t xml:space="preserve"> d'Or</w:t>
                </w:r>
                <w:r w:rsidRPr="00F36F78">
                  <w:t xml:space="preserve"> must be to urge the oppressed to satisfy their hunger for destruction and perhaps even to cater for</w:t>
                </w:r>
                <w:r>
                  <w:t xml:space="preserve"> the masochism of the oppressor’ (8). </w:t>
                </w:r>
                <w:r w:rsidRPr="00D22C4B">
                  <w:t xml:space="preserve">Unlike the </w:t>
                </w:r>
                <w:r>
                  <w:t xml:space="preserve">more </w:t>
                </w:r>
                <w:r w:rsidRPr="00D22C4B">
                  <w:t xml:space="preserve">experimental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w:t>
                </w:r>
                <w:r w:rsidRPr="0097176C">
                  <w:t xml:space="preserve">the </w:t>
                </w:r>
                <w:r>
                  <w:t xml:space="preserve">film </w:t>
                </w:r>
                <w:r w:rsidRPr="00D22C4B">
                  <w:t>follows a relatively coherent narrative structure that is</w:t>
                </w:r>
                <w:r>
                  <w:t xml:space="preserve"> </w:t>
                </w:r>
                <w:r w:rsidRPr="00D22C4B">
                  <w:t>linked thematically</w:t>
                </w:r>
                <w:r>
                  <w:t xml:space="preserve"> rather</w:t>
                </w:r>
                <w:r w:rsidRPr="00D22C4B">
                  <w:t xml:space="preserve"> than causally.</w:t>
                </w:r>
                <w:r>
                  <w:t xml:space="preserve"> It is concerned with the misadventures of a Man and Woman and the disruptive power of frustrated eroticism in the face of repressive and institutionalized hypocrisy. Along the way, the viewer is witness to disobedient children being shot dead, cattle sharing beds with the bourgeoisie, the toe of a statue being fellated, and the resurrection of a </w:t>
                </w:r>
                <w:proofErr w:type="spellStart"/>
                <w:r>
                  <w:t>Sadean</w:t>
                </w:r>
                <w:proofErr w:type="spellEnd"/>
                <w:r>
                  <w:t xml:space="preserve"> Christ-figure. The film ends with the image of freshly shorn scalps nailed to a cross — a monument to a repressive society and Church that institutionalizes sadism. </w:t>
                </w:r>
                <w:r w:rsidRPr="00D22C4B">
                  <w:t>Owing to right-wing pressure and controversies surrounding both its content and screenings, the film was subsequently banned from public exhibition in Paris by the end of 1930. This ban remained in effect in France until 1981.</w:t>
                </w:r>
              </w:p>
            </w:tc>
          </w:sdtContent>
        </w:sdt>
      </w:tr>
      <w:tr w:rsidR="003F0D73" w14:paraId="63D8B75E" w14:textId="77777777" w:rsidTr="003F0D73">
        <w:tc>
          <w:tcPr>
            <w:tcW w:w="9016" w:type="dxa"/>
            <w:tcMar>
              <w:top w:w="113" w:type="dxa"/>
              <w:bottom w:w="113" w:type="dxa"/>
            </w:tcMar>
          </w:tcPr>
          <w:p w14:paraId="53627756" w14:textId="78BE9455" w:rsidR="005621B6" w:rsidRPr="006A6E62" w:rsidRDefault="006A6E62" w:rsidP="006A6E62">
            <w:r w:rsidRPr="006A6E62">
              <w:t xml:space="preserve">File: </w:t>
            </w:r>
            <w:proofErr w:type="spellStart"/>
            <w:r w:rsidRPr="006A6E62">
              <w:t>L'Age</w:t>
            </w:r>
            <w:proofErr w:type="spellEnd"/>
            <w:r w:rsidRPr="006A6E62">
              <w:t xml:space="preserve"> d'Or- 1</w:t>
            </w:r>
            <w:r>
              <w:t>.jpg</w:t>
            </w:r>
          </w:p>
          <w:p w14:paraId="4B413EF4" w14:textId="627C3DF9" w:rsidR="005621B6" w:rsidRDefault="00BB5796" w:rsidP="005621B6">
            <w:pPr>
              <w:pStyle w:val="Caption"/>
            </w:pPr>
            <w:r>
              <w:fldChar w:fldCharType="begin"/>
            </w:r>
            <w:r>
              <w:instrText xml:space="preserve"> SEQ Figure \* ARABIC </w:instrText>
            </w:r>
            <w:r>
              <w:fldChar w:fldCharType="separate"/>
            </w:r>
            <w:r w:rsidR="005621B6">
              <w:rPr>
                <w:noProof/>
              </w:rPr>
              <w:t>1</w:t>
            </w:r>
            <w:r>
              <w:rPr>
                <w:noProof/>
              </w:rPr>
              <w:fldChar w:fldCharType="end"/>
            </w:r>
            <w:r w:rsidR="005621B6">
              <w:t xml:space="preserve"> </w:t>
            </w:r>
            <w:r w:rsidR="005621B6" w:rsidRPr="00640215">
              <w:rPr>
                <w:i/>
              </w:rPr>
              <w:t xml:space="preserve">Amour </w:t>
            </w:r>
            <w:proofErr w:type="spellStart"/>
            <w:r w:rsidR="005621B6" w:rsidRPr="00640215">
              <w:rPr>
                <w:i/>
              </w:rPr>
              <w:t>fou</w:t>
            </w:r>
            <w:proofErr w:type="spellEnd"/>
            <w:r w:rsidR="005621B6">
              <w:t xml:space="preserve">. </w:t>
            </w:r>
            <w:proofErr w:type="spellStart"/>
            <w:r w:rsidR="005621B6">
              <w:t>Lya</w:t>
            </w:r>
            <w:proofErr w:type="spellEnd"/>
            <w:r w:rsidR="005621B6">
              <w:t xml:space="preserve"> Lys in an image from </w:t>
            </w:r>
            <w:proofErr w:type="spellStart"/>
            <w:r w:rsidR="005621B6">
              <w:t>L’Age</w:t>
            </w:r>
            <w:proofErr w:type="spellEnd"/>
            <w:r w:rsidR="005621B6">
              <w:t xml:space="preserve"> d’Or (1930).</w:t>
            </w:r>
          </w:p>
          <w:p w14:paraId="1ED4C6BB" w14:textId="365E8D4B" w:rsidR="00D14DD0" w:rsidRPr="00BB5796" w:rsidRDefault="00A16A9E" w:rsidP="00BB5796">
            <w:proofErr w:type="spellStart"/>
            <w:r w:rsidRPr="00D22C4B">
              <w:rPr>
                <w:i/>
              </w:rPr>
              <w:t>L’Age</w:t>
            </w:r>
            <w:proofErr w:type="spellEnd"/>
            <w:r w:rsidRPr="00D22C4B">
              <w:rPr>
                <w:i/>
              </w:rPr>
              <w:t xml:space="preserve"> d’Or</w:t>
            </w:r>
            <w:r w:rsidR="00A33B25">
              <w:t xml:space="preserve"> [</w:t>
            </w:r>
            <w:r w:rsidRPr="002A3B12">
              <w:rPr>
                <w:i/>
              </w:rPr>
              <w:t>The Golden Age</w:t>
            </w:r>
            <w:r w:rsidR="00A33B25">
              <w:t>]</w:t>
            </w:r>
            <w:r w:rsidRPr="00D22C4B">
              <w:t xml:space="preserve"> </w:t>
            </w:r>
            <w:r w:rsidR="00A33B25">
              <w:t>(</w:t>
            </w:r>
            <w:r w:rsidRPr="00D22C4B">
              <w:t xml:space="preserve">1930) is a Surrealist comedy by director Luis Buñuel and scenario writer Salvador </w:t>
            </w:r>
            <w:proofErr w:type="spellStart"/>
            <w:r w:rsidRPr="00D22C4B">
              <w:t>Dalí</w:t>
            </w:r>
            <w:proofErr w:type="spellEnd"/>
            <w:r w:rsidRPr="00D22C4B">
              <w:t xml:space="preserve">. This feature-length film, commissioned after the success of the previous year’s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(1929)</w:t>
            </w:r>
            <w:r>
              <w:t>,</w:t>
            </w:r>
            <w:r w:rsidRPr="00D22C4B">
              <w:t xml:space="preserve"> would be the second and last collaboration between Buñuel and </w:t>
            </w:r>
            <w:proofErr w:type="spellStart"/>
            <w:r w:rsidRPr="00D22C4B">
              <w:t>Dalí</w:t>
            </w:r>
            <w:proofErr w:type="spellEnd"/>
            <w:r>
              <w:t>,</w:t>
            </w:r>
            <w:r w:rsidRPr="00D22C4B">
              <w:t xml:space="preserve"> who left the project before the film began shooting. The film, considered a masterpiece of both Surrealist cinema and </w:t>
            </w:r>
            <w:r w:rsidRPr="00D22C4B">
              <w:rPr>
                <w:i/>
              </w:rPr>
              <w:t xml:space="preserve">amour </w:t>
            </w:r>
            <w:proofErr w:type="spellStart"/>
            <w:r w:rsidRPr="00D22C4B">
              <w:rPr>
                <w:i/>
              </w:rPr>
              <w:t>fou</w:t>
            </w:r>
            <w:proofErr w:type="spellEnd"/>
            <w:r w:rsidRPr="00D22C4B">
              <w:t xml:space="preserve">, </w:t>
            </w:r>
            <w:r w:rsidR="006C71A3">
              <w:t xml:space="preserve">or stories of uncontrollable </w:t>
            </w:r>
            <w:r w:rsidR="000018DC">
              <w:t>‘</w:t>
            </w:r>
            <w:r w:rsidR="006C71A3">
              <w:t>mad love,</w:t>
            </w:r>
            <w:r w:rsidR="000018DC">
              <w:t>’</w:t>
            </w:r>
            <w:r w:rsidR="006C71A3">
              <w:t xml:space="preserve"> </w:t>
            </w:r>
            <w:r w:rsidRPr="00D22C4B">
              <w:t>is a relentl</w:t>
            </w:r>
            <w:r w:rsidR="006C71A3">
              <w:t>ess attack on Catholic dogma as well as</w:t>
            </w:r>
            <w:r w:rsidRPr="00D22C4B">
              <w:t xml:space="preserve"> bourgeois social and sexual </w:t>
            </w:r>
            <w:r>
              <w:t xml:space="preserve">mores. </w:t>
            </w:r>
            <w:r w:rsidRPr="00D22C4B">
              <w:t>Buñuel</w:t>
            </w:r>
            <w:r>
              <w:t xml:space="preserve">, in his manifesto for the film, clearly announces that </w:t>
            </w:r>
            <w:r w:rsidR="000018DC">
              <w:t>‘</w:t>
            </w:r>
            <w:r w:rsidRPr="00F36F78">
              <w:t xml:space="preserve">the social function of </w:t>
            </w:r>
            <w:proofErr w:type="spellStart"/>
            <w:r w:rsidRPr="00F36F78">
              <w:rPr>
                <w:i/>
              </w:rPr>
              <w:t>L'Age</w:t>
            </w:r>
            <w:proofErr w:type="spellEnd"/>
            <w:r w:rsidRPr="00F36F78">
              <w:rPr>
                <w:i/>
              </w:rPr>
              <w:t xml:space="preserve"> d'Or</w:t>
            </w:r>
            <w:r w:rsidRPr="00F36F78">
              <w:t xml:space="preserve"> must be to urge the oppressed to satisfy their hunger for destruction and perhaps even to cater for</w:t>
            </w:r>
            <w:r>
              <w:t xml:space="preserve"> the masochism of the oppressor</w:t>
            </w:r>
            <w:r w:rsidR="000018DC">
              <w:t>’</w:t>
            </w:r>
            <w:r>
              <w:t xml:space="preserve"> (8). </w:t>
            </w:r>
            <w:r w:rsidRPr="00D22C4B">
              <w:t xml:space="preserve">Unlike the </w:t>
            </w:r>
            <w:r>
              <w:t xml:space="preserve">more </w:t>
            </w:r>
            <w:r w:rsidRPr="00D22C4B">
              <w:t xml:space="preserve">experimental </w:t>
            </w:r>
            <w:r w:rsidRPr="00D22C4B">
              <w:rPr>
                <w:i/>
              </w:rPr>
              <w:t xml:space="preserve">Un </w:t>
            </w:r>
            <w:proofErr w:type="spellStart"/>
            <w:r w:rsidRPr="00D22C4B">
              <w:rPr>
                <w:i/>
              </w:rPr>
              <w:t>Chien</w:t>
            </w:r>
            <w:proofErr w:type="spellEnd"/>
            <w:r w:rsidRPr="00D22C4B">
              <w:rPr>
                <w:i/>
              </w:rPr>
              <w:t xml:space="preserve"> </w:t>
            </w:r>
            <w:proofErr w:type="spellStart"/>
            <w:r w:rsidRPr="00D22C4B">
              <w:rPr>
                <w:i/>
              </w:rPr>
              <w:t>Andalou</w:t>
            </w:r>
            <w:proofErr w:type="spellEnd"/>
            <w:r w:rsidRPr="00D22C4B">
              <w:t xml:space="preserve">, </w:t>
            </w:r>
            <w:r w:rsidRPr="0097176C">
              <w:t xml:space="preserve">the </w:t>
            </w:r>
            <w:r>
              <w:t xml:space="preserve">film </w:t>
            </w:r>
            <w:r w:rsidRPr="00D22C4B">
              <w:t>follows a relatively coherent narrative structure that is</w:t>
            </w:r>
            <w:r>
              <w:t xml:space="preserve"> </w:t>
            </w:r>
            <w:r w:rsidRPr="00D22C4B">
              <w:t>linked thematically</w:t>
            </w:r>
            <w:r w:rsidR="00961C83">
              <w:t xml:space="preserve"> rather</w:t>
            </w:r>
            <w:r w:rsidRPr="00D22C4B">
              <w:t xml:space="preserve"> than causally.</w:t>
            </w:r>
            <w:r>
              <w:t xml:space="preserve"> It is concern</w:t>
            </w:r>
            <w:r w:rsidR="00123ACF">
              <w:t>ed with the misadventures of a Man and Woman</w:t>
            </w:r>
            <w:r>
              <w:t xml:space="preserve"> and the disruptive power of frustrated eroticism in the face of repressive and institutionalized hypocrisy. Along the way, the viewer is witness to disobedient children being shot dead, cattle sharing beds with the bourgeoisie, the toe of a statue </w:t>
            </w:r>
            <w:r>
              <w:lastRenderedPageBreak/>
              <w:t xml:space="preserve">being fellated, </w:t>
            </w:r>
            <w:r w:rsidR="00123ACF">
              <w:t xml:space="preserve">and </w:t>
            </w:r>
            <w:r>
              <w:t xml:space="preserve">the resurrection of a </w:t>
            </w:r>
            <w:proofErr w:type="spellStart"/>
            <w:r>
              <w:t>Sadean</w:t>
            </w:r>
            <w:proofErr w:type="spellEnd"/>
            <w:r>
              <w:t xml:space="preserve"> Christ-figure. The film ends with the image of freshly shorn scalps nailed to a cross</w:t>
            </w:r>
            <w:r w:rsidR="000018DC">
              <w:t xml:space="preserve"> </w:t>
            </w:r>
            <w:r>
              <w:t>—</w:t>
            </w:r>
            <w:r w:rsidR="000018DC">
              <w:t xml:space="preserve"> </w:t>
            </w:r>
            <w:r>
              <w:t xml:space="preserve">a monument to a repressive society and Church that institutionalizes sadism. </w:t>
            </w:r>
            <w:r w:rsidRPr="00D22C4B">
              <w:t>Owing to right-wing pressure and controversies surrounding both its content and screenings, the film was subsequently banned from public exhibition in Paris by the end of 1930. This ban remained in effect in France until 1981.</w:t>
            </w:r>
            <w:bookmarkStart w:id="0" w:name="_GoBack"/>
            <w:bookmarkEnd w:id="0"/>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36113C58" w14:textId="77777777" w:rsidR="00CD2ADE" w:rsidRDefault="00CD2ADE" w:rsidP="00A16A9E">
            <w:pPr>
              <w:rPr>
                <w:b/>
              </w:rPr>
            </w:pPr>
          </w:p>
          <w:p w14:paraId="152233A4" w14:textId="38A31B0D" w:rsidR="00A16A9E" w:rsidRPr="0027429B" w:rsidRDefault="00BB5796" w:rsidP="00A16A9E">
            <w:pPr>
              <w:rPr>
                <w:b/>
              </w:rPr>
            </w:pPr>
            <w:sdt>
              <w:sdtPr>
                <w:rPr>
                  <w:b/>
                </w:rPr>
                <w:id w:val="733666573"/>
                <w:citation/>
              </w:sdtPr>
              <w:sdtEndPr/>
              <w:sdtContent>
                <w:r w:rsidR="0027429B">
                  <w:rPr>
                    <w:b/>
                  </w:rPr>
                  <w:fldChar w:fldCharType="begin"/>
                </w:r>
                <w:r w:rsidR="0027429B">
                  <w:rPr>
                    <w:b/>
                    <w:lang w:val="en-US"/>
                  </w:rPr>
                  <w:instrText xml:space="preserve"> CITATION Buñ68 \l 1033 </w:instrText>
                </w:r>
                <w:r w:rsidR="0027429B">
                  <w:rPr>
                    <w:b/>
                  </w:rPr>
                  <w:fldChar w:fldCharType="separate"/>
                </w:r>
                <w:r w:rsidR="0027429B" w:rsidRPr="0027429B">
                  <w:rPr>
                    <w:noProof/>
                    <w:lang w:val="en-US"/>
                  </w:rPr>
                  <w:t>(Buñuel)</w:t>
                </w:r>
                <w:r w:rsidR="0027429B">
                  <w:rPr>
                    <w:b/>
                  </w:rPr>
                  <w:fldChar w:fldCharType="end"/>
                </w:r>
              </w:sdtContent>
            </w:sdt>
          </w:p>
          <w:p w14:paraId="68232294" w14:textId="77777777" w:rsidR="000903CC" w:rsidRDefault="000903CC" w:rsidP="00A16A9E">
            <w:pPr>
              <w:rPr>
                <w:b/>
              </w:rPr>
            </w:pPr>
          </w:p>
          <w:p w14:paraId="5C23CD74" w14:textId="15062708" w:rsidR="00A16A9E" w:rsidRDefault="00BB5796" w:rsidP="00A16A9E">
            <w:pPr>
              <w:rPr>
                <w:b/>
              </w:rPr>
            </w:pPr>
            <w:sdt>
              <w:sdtPr>
                <w:rPr>
                  <w:b/>
                </w:rPr>
                <w:id w:val="1857458515"/>
                <w:citation/>
              </w:sdtPr>
              <w:sdtEndPr/>
              <w:sdtContent>
                <w:r w:rsidR="0027429B">
                  <w:rPr>
                    <w:b/>
                  </w:rPr>
                  <w:fldChar w:fldCharType="begin"/>
                </w:r>
                <w:r w:rsidR="0027429B">
                  <w:rPr>
                    <w:b/>
                    <w:lang w:val="en-US"/>
                  </w:rPr>
                  <w:instrText xml:space="preserve"> CITATION Edw05 \l 1033 </w:instrText>
                </w:r>
                <w:r w:rsidR="0027429B">
                  <w:rPr>
                    <w:b/>
                  </w:rPr>
                  <w:fldChar w:fldCharType="separate"/>
                </w:r>
                <w:r w:rsidR="0027429B" w:rsidRPr="0027429B">
                  <w:rPr>
                    <w:noProof/>
                    <w:lang w:val="en-US"/>
                  </w:rPr>
                  <w:t>(Edwards)</w:t>
                </w:r>
                <w:r w:rsidR="0027429B">
                  <w:rPr>
                    <w:b/>
                  </w:rPr>
                  <w:fldChar w:fldCharType="end"/>
                </w:r>
              </w:sdtContent>
            </w:sdt>
          </w:p>
          <w:p w14:paraId="26F27683" w14:textId="77777777" w:rsidR="000903CC" w:rsidRDefault="000903CC" w:rsidP="0027429B">
            <w:pPr>
              <w:rPr>
                <w:rFonts w:cs="Candara"/>
              </w:rPr>
            </w:pPr>
          </w:p>
          <w:p w14:paraId="63759E06" w14:textId="531888A8" w:rsidR="002A756B" w:rsidRPr="002A756B" w:rsidRDefault="00BB5796" w:rsidP="0027429B">
            <w:pPr>
              <w:rPr>
                <w:rFonts w:cs="Candara"/>
              </w:rPr>
            </w:pPr>
            <w:sdt>
              <w:sdtPr>
                <w:rPr>
                  <w:rFonts w:cs="Candara"/>
                </w:rPr>
                <w:id w:val="-311646688"/>
                <w:citation/>
              </w:sdtPr>
              <w:sdtEndPr/>
              <w:sdtContent>
                <w:r w:rsidR="0027429B">
                  <w:rPr>
                    <w:rFonts w:cs="Candara"/>
                  </w:rPr>
                  <w:fldChar w:fldCharType="begin"/>
                </w:r>
                <w:r w:rsidR="0027429B">
                  <w:rPr>
                    <w:rFonts w:cs="Candara"/>
                    <w:lang w:val="en-US"/>
                  </w:rPr>
                  <w:instrText xml:space="preserve"> CITATION Ham97 \l 1033 </w:instrText>
                </w:r>
                <w:r w:rsidR="0027429B">
                  <w:rPr>
                    <w:rFonts w:cs="Candara"/>
                  </w:rPr>
                  <w:fldChar w:fldCharType="separate"/>
                </w:r>
                <w:r w:rsidR="0027429B" w:rsidRPr="0027429B">
                  <w:rPr>
                    <w:rFonts w:cs="Candara"/>
                    <w:noProof/>
                    <w:lang w:val="en-US"/>
                  </w:rPr>
                  <w:t>(Hammond)</w:t>
                </w:r>
                <w:r w:rsidR="0027429B">
                  <w:rPr>
                    <w:rFonts w:cs="Candara"/>
                  </w:rPr>
                  <w:fldChar w:fldCharType="end"/>
                </w:r>
              </w:sdtContent>
            </w:sdt>
          </w:p>
        </w:tc>
      </w:tr>
    </w:tbl>
    <w:p w14:paraId="4D036C04" w14:textId="08098464" w:rsidR="00C27FAB" w:rsidRPr="00F36937" w:rsidRDefault="00C27FAB" w:rsidP="005621B6">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18DC"/>
    <w:rsid w:val="00032559"/>
    <w:rsid w:val="00052040"/>
    <w:rsid w:val="000903CC"/>
    <w:rsid w:val="000B25AE"/>
    <w:rsid w:val="000B55AB"/>
    <w:rsid w:val="000D24DC"/>
    <w:rsid w:val="000F721C"/>
    <w:rsid w:val="00101B2E"/>
    <w:rsid w:val="00116FA0"/>
    <w:rsid w:val="00123ACF"/>
    <w:rsid w:val="0015114C"/>
    <w:rsid w:val="001A21F3"/>
    <w:rsid w:val="001A2537"/>
    <w:rsid w:val="001A6A06"/>
    <w:rsid w:val="00210C03"/>
    <w:rsid w:val="002162E2"/>
    <w:rsid w:val="00225C5A"/>
    <w:rsid w:val="00230B10"/>
    <w:rsid w:val="00234353"/>
    <w:rsid w:val="00244BB0"/>
    <w:rsid w:val="0027429B"/>
    <w:rsid w:val="002A0A0D"/>
    <w:rsid w:val="002A6490"/>
    <w:rsid w:val="002A756B"/>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1C4C"/>
    <w:rsid w:val="00534F8F"/>
    <w:rsid w:val="005621B6"/>
    <w:rsid w:val="00590035"/>
    <w:rsid w:val="005A4C93"/>
    <w:rsid w:val="005B177E"/>
    <w:rsid w:val="005B3921"/>
    <w:rsid w:val="005F26D7"/>
    <w:rsid w:val="005F5450"/>
    <w:rsid w:val="00602F9F"/>
    <w:rsid w:val="0060503E"/>
    <w:rsid w:val="006A6E62"/>
    <w:rsid w:val="006C71A3"/>
    <w:rsid w:val="006D0412"/>
    <w:rsid w:val="007411B9"/>
    <w:rsid w:val="0075330E"/>
    <w:rsid w:val="00780D95"/>
    <w:rsid w:val="00780DC7"/>
    <w:rsid w:val="00797EE8"/>
    <w:rsid w:val="007A0D55"/>
    <w:rsid w:val="007B3377"/>
    <w:rsid w:val="007E5F44"/>
    <w:rsid w:val="00802B84"/>
    <w:rsid w:val="00821DE3"/>
    <w:rsid w:val="00846CE1"/>
    <w:rsid w:val="00853C4A"/>
    <w:rsid w:val="00897586"/>
    <w:rsid w:val="008A3713"/>
    <w:rsid w:val="008A5B87"/>
    <w:rsid w:val="00922950"/>
    <w:rsid w:val="00961C83"/>
    <w:rsid w:val="009660F9"/>
    <w:rsid w:val="00973366"/>
    <w:rsid w:val="009A7264"/>
    <w:rsid w:val="009D1606"/>
    <w:rsid w:val="009E18A1"/>
    <w:rsid w:val="009E73D7"/>
    <w:rsid w:val="00A16A9E"/>
    <w:rsid w:val="00A27D2C"/>
    <w:rsid w:val="00A33B25"/>
    <w:rsid w:val="00A76FD9"/>
    <w:rsid w:val="00A91A67"/>
    <w:rsid w:val="00AB436D"/>
    <w:rsid w:val="00AD2F24"/>
    <w:rsid w:val="00AD4844"/>
    <w:rsid w:val="00B219AE"/>
    <w:rsid w:val="00B33145"/>
    <w:rsid w:val="00B574C9"/>
    <w:rsid w:val="00BB5796"/>
    <w:rsid w:val="00BC39C9"/>
    <w:rsid w:val="00BE5BF7"/>
    <w:rsid w:val="00BF40E1"/>
    <w:rsid w:val="00C27FAB"/>
    <w:rsid w:val="00C358D4"/>
    <w:rsid w:val="00C55FAE"/>
    <w:rsid w:val="00C6296B"/>
    <w:rsid w:val="00C87911"/>
    <w:rsid w:val="00CC586D"/>
    <w:rsid w:val="00CD2ADE"/>
    <w:rsid w:val="00CF1542"/>
    <w:rsid w:val="00CF3EC5"/>
    <w:rsid w:val="00D14DD0"/>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Buñ68</b:Tag>
    <b:SourceType>Book</b:SourceType>
    <b:Guid>{18546439-1DE3-5A44-BE3F-84B2CC7C78D3}</b:Guid>
    <b:Author>
      <b:Author>
        <b:NameList>
          <b:Person>
            <b:Last>Buñuel</b:Last>
            <b:First>L.</b:First>
          </b:Person>
        </b:NameList>
      </b:Author>
    </b:Author>
    <b:Title>L'Age d'Or, Un Chien Andalou: Films by Luis Buñuel</b:Title>
    <b:City>New York</b:City>
    <b:StateProvince>NY</b:StateProvince>
    <b:Publisher>Simon and Schuster</b:Publisher>
    <b:Year>1968</b:Year>
    <b:RefOrder>1</b:RefOrder>
  </b:Source>
  <b:Source>
    <b:Tag>Edw05</b:Tag>
    <b:SourceType>Book</b:SourceType>
    <b:Guid>{31851A49-4045-544C-A15F-34048094DE58}</b:Guid>
    <b:Author>
      <b:Author>
        <b:NameList>
          <b:Person>
            <b:Last>Edwards</b:Last>
            <b:First>G.</b:First>
          </b:Person>
        </b:NameList>
      </b:Author>
    </b:Author>
    <b:Title>A Companion to Luis Buñuel</b:Title>
    <b:City>Woodbridge</b:City>
    <b:StateProvince>Suffolk</b:StateProvince>
    <b:Publisher>Tamesis</b:Publisher>
    <b:Year>2005</b:Year>
    <b:RefOrder>2</b:RefOrder>
  </b:Source>
  <b:Source>
    <b:Tag>Ham97</b:Tag>
    <b:SourceType>Book</b:SourceType>
    <b:Guid>{205ABFB8-36BF-864F-B833-0AB47765C14D}</b:Guid>
    <b:Author>
      <b:Author>
        <b:NameList>
          <b:Person>
            <b:Last>Hammond</b:Last>
            <b:First>P.</b:First>
          </b:Person>
        </b:NameList>
      </b:Author>
    </b:Author>
    <b:Title>L’Age d'Or</b:Title>
    <b:City>London</b:City>
    <b:Publisher>British Film Institute</b:Publisher>
    <b:Year>1997</b:Year>
    <b:RefOrder>3</b:RefOrder>
  </b:Source>
</b:Sources>
</file>

<file path=customXml/itemProps1.xml><?xml version="1.0" encoding="utf-8"?>
<ds:datastoreItem xmlns:ds="http://schemas.openxmlformats.org/officeDocument/2006/customXml" ds:itemID="{F3AE1E11-B4E9-E54A-B5A4-8BB6B25A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567</Words>
  <Characters>3237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24</cp:revision>
  <dcterms:created xsi:type="dcterms:W3CDTF">2014-06-13T01:52:00Z</dcterms:created>
  <dcterms:modified xsi:type="dcterms:W3CDTF">2014-11-26T17:18:00Z</dcterms:modified>
</cp:coreProperties>
</file>