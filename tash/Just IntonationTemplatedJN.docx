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A23AD4" w14:textId="77777777" w:rsidTr="00922950">
        <w:tc>
          <w:tcPr>
            <w:tcW w:w="491" w:type="dxa"/>
            <w:vMerge w:val="restart"/>
            <w:shd w:val="clear" w:color="auto" w:fill="A6A6A6" w:themeFill="background1" w:themeFillShade="A6"/>
            <w:textDirection w:val="btLr"/>
          </w:tcPr>
          <w:p w14:paraId="390A6DE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3C05250151EA4D8E13F5D3B8B7C952"/>
            </w:placeholder>
            <w:showingPlcHdr/>
            <w:dropDownList>
              <w:listItem w:displayText="Dr." w:value="Dr."/>
              <w:listItem w:displayText="Prof." w:value="Prof."/>
            </w:dropDownList>
          </w:sdtPr>
          <w:sdtEndPr/>
          <w:sdtContent>
            <w:tc>
              <w:tcPr>
                <w:tcW w:w="1259" w:type="dxa"/>
              </w:tcPr>
              <w:p w14:paraId="6026141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64705BF3D58B4FA863CEA2A5FE68A5"/>
            </w:placeholder>
            <w:text/>
          </w:sdtPr>
          <w:sdtEndPr/>
          <w:sdtContent>
            <w:tc>
              <w:tcPr>
                <w:tcW w:w="2073" w:type="dxa"/>
              </w:tcPr>
              <w:p w14:paraId="2FDDE83D" w14:textId="77777777" w:rsidR="00B574C9" w:rsidRDefault="007913B6" w:rsidP="007913B6">
                <w:r>
                  <w:t>Robert</w:t>
                </w:r>
              </w:p>
            </w:tc>
          </w:sdtContent>
        </w:sdt>
        <w:sdt>
          <w:sdtPr>
            <w:alias w:val="Middle name"/>
            <w:tag w:val="authorMiddleName"/>
            <w:id w:val="-2076034781"/>
            <w:placeholder>
              <w:docPart w:val="EF379BDB4B42D941AE2C93098EBD7269"/>
            </w:placeholder>
            <w:showingPlcHdr/>
            <w:text/>
          </w:sdtPr>
          <w:sdtEndPr/>
          <w:sdtContent>
            <w:tc>
              <w:tcPr>
                <w:tcW w:w="2551" w:type="dxa"/>
              </w:tcPr>
              <w:p w14:paraId="6F2327E0" w14:textId="77777777" w:rsidR="00B574C9" w:rsidRDefault="00B574C9" w:rsidP="00922950">
                <w:r>
                  <w:rPr>
                    <w:rStyle w:val="PlaceholderText"/>
                  </w:rPr>
                  <w:t>[Middle name]</w:t>
                </w:r>
              </w:p>
            </w:tc>
          </w:sdtContent>
        </w:sdt>
        <w:sdt>
          <w:sdtPr>
            <w:alias w:val="Last name"/>
            <w:tag w:val="authorLastName"/>
            <w:id w:val="-1088529830"/>
            <w:placeholder>
              <w:docPart w:val="898C08C0F147F74383DA3DB45010FC56"/>
            </w:placeholder>
            <w:text/>
          </w:sdtPr>
          <w:sdtEndPr/>
          <w:sdtContent>
            <w:tc>
              <w:tcPr>
                <w:tcW w:w="2642" w:type="dxa"/>
              </w:tcPr>
              <w:p w14:paraId="32BDB3A9" w14:textId="77777777" w:rsidR="00B574C9" w:rsidRDefault="007913B6" w:rsidP="007913B6">
                <w:r>
                  <w:t>Hasegawa</w:t>
                </w:r>
              </w:p>
            </w:tc>
          </w:sdtContent>
        </w:sdt>
      </w:tr>
      <w:tr w:rsidR="00B574C9" w14:paraId="0BD6B29E" w14:textId="77777777" w:rsidTr="001A6A06">
        <w:trPr>
          <w:trHeight w:val="986"/>
        </w:trPr>
        <w:tc>
          <w:tcPr>
            <w:tcW w:w="491" w:type="dxa"/>
            <w:vMerge/>
            <w:shd w:val="clear" w:color="auto" w:fill="A6A6A6" w:themeFill="background1" w:themeFillShade="A6"/>
          </w:tcPr>
          <w:p w14:paraId="14B7A817" w14:textId="77777777" w:rsidR="00B574C9" w:rsidRPr="001A6A06" w:rsidRDefault="00B574C9" w:rsidP="00CF1542">
            <w:pPr>
              <w:jc w:val="center"/>
              <w:rPr>
                <w:b/>
                <w:color w:val="FFFFFF" w:themeColor="background1"/>
              </w:rPr>
            </w:pPr>
          </w:p>
        </w:tc>
        <w:sdt>
          <w:sdtPr>
            <w:alias w:val="Biography"/>
            <w:tag w:val="authorBiography"/>
            <w:id w:val="938807824"/>
            <w:placeholder>
              <w:docPart w:val="33C1C457DE75284597DC92A03425C803"/>
            </w:placeholder>
            <w:showingPlcHdr/>
          </w:sdtPr>
          <w:sdtEndPr/>
          <w:sdtContent>
            <w:tc>
              <w:tcPr>
                <w:tcW w:w="8525" w:type="dxa"/>
                <w:gridSpan w:val="4"/>
              </w:tcPr>
              <w:p w14:paraId="64B8425C" w14:textId="77777777" w:rsidR="00B574C9" w:rsidRDefault="00B574C9" w:rsidP="00922950">
                <w:r>
                  <w:rPr>
                    <w:rStyle w:val="PlaceholderText"/>
                  </w:rPr>
                  <w:t>[Enter your biography]</w:t>
                </w:r>
              </w:p>
            </w:tc>
          </w:sdtContent>
        </w:sdt>
      </w:tr>
      <w:tr w:rsidR="00B574C9" w14:paraId="2A68EFB3" w14:textId="77777777" w:rsidTr="001A6A06">
        <w:trPr>
          <w:trHeight w:val="986"/>
        </w:trPr>
        <w:tc>
          <w:tcPr>
            <w:tcW w:w="491" w:type="dxa"/>
            <w:vMerge/>
            <w:shd w:val="clear" w:color="auto" w:fill="A6A6A6" w:themeFill="background1" w:themeFillShade="A6"/>
          </w:tcPr>
          <w:p w14:paraId="468F2027" w14:textId="77777777" w:rsidR="00B574C9" w:rsidRPr="001A6A06" w:rsidRDefault="00B574C9" w:rsidP="00CF1542">
            <w:pPr>
              <w:jc w:val="center"/>
              <w:rPr>
                <w:b/>
                <w:color w:val="FFFFFF" w:themeColor="background1"/>
              </w:rPr>
            </w:pPr>
          </w:p>
        </w:tc>
        <w:sdt>
          <w:sdtPr>
            <w:alias w:val="Affiliation"/>
            <w:tag w:val="affiliation"/>
            <w:id w:val="2012937915"/>
            <w:placeholder>
              <w:docPart w:val="656AFE6A94BC3849839CAC00C5DA76FD"/>
            </w:placeholder>
            <w:text/>
          </w:sdtPr>
          <w:sdtEndPr/>
          <w:sdtContent>
            <w:tc>
              <w:tcPr>
                <w:tcW w:w="8525" w:type="dxa"/>
                <w:gridSpan w:val="4"/>
              </w:tcPr>
              <w:p w14:paraId="7BD16051" w14:textId="1C249A0E" w:rsidR="00B574C9" w:rsidRDefault="001B2D58" w:rsidP="001B2D58">
                <w:r>
                  <w:t>McGill University</w:t>
                </w:r>
              </w:p>
            </w:tc>
          </w:sdtContent>
        </w:sdt>
      </w:tr>
    </w:tbl>
    <w:p w14:paraId="16C06BA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BE29B3" w14:textId="77777777" w:rsidTr="00244BB0">
        <w:tc>
          <w:tcPr>
            <w:tcW w:w="9016" w:type="dxa"/>
            <w:shd w:val="clear" w:color="auto" w:fill="A6A6A6" w:themeFill="background1" w:themeFillShade="A6"/>
            <w:tcMar>
              <w:top w:w="113" w:type="dxa"/>
              <w:bottom w:w="113" w:type="dxa"/>
            </w:tcMar>
          </w:tcPr>
          <w:p w14:paraId="6EEE1C3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0EBF2E" w14:textId="77777777" w:rsidTr="003F0D73">
        <w:sdt>
          <w:sdtPr>
            <w:alias w:val="Article headword"/>
            <w:tag w:val="articleHeadword"/>
            <w:id w:val="-361440020"/>
            <w:placeholder>
              <w:docPart w:val="49B921FBF003C743BEDA99C9EF9B82ED"/>
            </w:placeholder>
            <w:text/>
          </w:sdtPr>
          <w:sdtEndPr/>
          <w:sdtContent>
            <w:tc>
              <w:tcPr>
                <w:tcW w:w="9016" w:type="dxa"/>
                <w:tcMar>
                  <w:top w:w="113" w:type="dxa"/>
                  <w:bottom w:w="113" w:type="dxa"/>
                </w:tcMar>
              </w:tcPr>
              <w:p w14:paraId="7D529443" w14:textId="05C6981B" w:rsidR="003F0D73" w:rsidRPr="00FB589A" w:rsidRDefault="007913B6" w:rsidP="005E259B">
                <w:r>
                  <w:t>Just Intonation</w:t>
                </w:r>
                <w:r w:rsidR="005E259B">
                  <w:tab/>
                </w:r>
              </w:p>
            </w:tc>
          </w:sdtContent>
        </w:sdt>
      </w:tr>
      <w:tr w:rsidR="00464699" w14:paraId="56494B2A" w14:textId="77777777" w:rsidTr="00E05C53">
        <w:sdt>
          <w:sdtPr>
            <w:alias w:val="Variant headwords"/>
            <w:tag w:val="variantHeadwords"/>
            <w:id w:val="173464402"/>
            <w:placeholder>
              <w:docPart w:val="6417519B468AEF4C852F68C05AE5C4BE"/>
            </w:placeholder>
            <w:showingPlcHdr/>
          </w:sdtPr>
          <w:sdtEndPr/>
          <w:sdtContent>
            <w:tc>
              <w:tcPr>
                <w:tcW w:w="9016" w:type="dxa"/>
                <w:tcMar>
                  <w:top w:w="113" w:type="dxa"/>
                  <w:bottom w:w="113" w:type="dxa"/>
                </w:tcMar>
              </w:tcPr>
              <w:p w14:paraId="24C936D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3104F1" w14:textId="77777777" w:rsidTr="003F0D73">
        <w:sdt>
          <w:sdtPr>
            <w:alias w:val="Abstract"/>
            <w:tag w:val="abstract"/>
            <w:id w:val="-635871867"/>
            <w:placeholder>
              <w:docPart w:val="24039D2693BF4F4E982B22C11C719C42"/>
            </w:placeholder>
          </w:sdtPr>
          <w:sdtEndPr/>
          <w:sdtContent>
            <w:tc>
              <w:tcPr>
                <w:tcW w:w="9016" w:type="dxa"/>
                <w:tcMar>
                  <w:top w:w="113" w:type="dxa"/>
                  <w:bottom w:w="113" w:type="dxa"/>
                </w:tcMar>
              </w:tcPr>
              <w:p w14:paraId="1F34AA03" w14:textId="77777777" w:rsidR="005E259B" w:rsidRPr="007913B6" w:rsidRDefault="005E259B" w:rsidP="005E259B">
                <w:pPr>
                  <w:rPr>
                    <w:lang w:val="en-US"/>
                  </w:rPr>
                </w:pPr>
                <w:r w:rsidRPr="007913B6">
                  <w:rPr>
                    <w:lang w:val="en-US"/>
                  </w:rPr>
                  <w:t>Just intonation is a system of tuning musical intervals based on simple ratios between the frequencies of their constituent pitches. For voices and most musical instruments, just intonation minimizes the acoustical interference between simultaneous sounds</w:t>
                </w:r>
                <w:r>
                  <w:rPr>
                    <w:lang w:val="en-US"/>
                  </w:rPr>
                  <w:t>,</w:t>
                </w:r>
                <w:r w:rsidRPr="007913B6">
                  <w:rPr>
                    <w:lang w:val="en-US"/>
                  </w:rPr>
                  <w:t xml:space="preserve"> and leads to the highest degree of blending and consonance. Though its roots are ancient, twentieth-century compo</w:t>
                </w:r>
                <w:r>
                  <w:rPr>
                    <w:lang w:val="en-US"/>
                  </w:rPr>
                  <w:t>sers revived just intonation towards</w:t>
                </w:r>
                <w:r w:rsidRPr="007913B6">
                  <w:rPr>
                    <w:lang w:val="en-US"/>
                  </w:rPr>
                  <w:t xml:space="preserve"> new aesthetic ends.</w:t>
                </w:r>
              </w:p>
              <w:p w14:paraId="426AFD3F" w14:textId="77777777" w:rsidR="005E259B" w:rsidRPr="007913B6" w:rsidRDefault="005E259B" w:rsidP="005E259B">
                <w:pPr>
                  <w:rPr>
                    <w:lang w:val="en-US"/>
                  </w:rPr>
                </w:pPr>
              </w:p>
              <w:p w14:paraId="54D57687" w14:textId="38E62ED2" w:rsidR="00E85A05" w:rsidRPr="005E259B" w:rsidRDefault="005E259B" w:rsidP="00E85A05">
                <w:pPr>
                  <w:rPr>
                    <w:lang w:val="en-US"/>
                  </w:rPr>
                </w:pPr>
                <w:r w:rsidRPr="007913B6">
                  <w:rPr>
                    <w:lang w:val="en-US"/>
                  </w:rPr>
                  <w:t xml:space="preserve">The idea of using ratios to quantify interval size originated </w:t>
                </w:r>
                <w:r>
                  <w:rPr>
                    <w:lang w:val="en-US"/>
                  </w:rPr>
                  <w:t>in ancient Greek music theory; I</w:t>
                </w:r>
                <w:r w:rsidRPr="007913B6">
                  <w:rPr>
                    <w:lang w:val="en-US"/>
                  </w:rPr>
                  <w:t>n Pythagorean intonation, all intervals are measured with ratios made solely of multiples of the integers 2 and 3. In response to the growing use of thirds and sixths in the fifteenth century, Renaissance theorists expanded Pythagorean intonation to include multiples of 5, replacing the tense</w:t>
                </w:r>
                <w:r>
                  <w:rPr>
                    <w:lang w:val="en-US"/>
                  </w:rPr>
                  <w:t xml:space="preserve"> Pythagorean major third, 81/64,</w:t>
                </w:r>
                <w:r w:rsidRPr="007913B6">
                  <w:rPr>
                    <w:lang w:val="en-US"/>
                  </w:rPr>
                  <w:t xml:space="preserve"> with the mell</w:t>
                </w:r>
                <w:r>
                  <w:rPr>
                    <w:lang w:val="en-US"/>
                  </w:rPr>
                  <w:t>ifluous just major third, 5/4 – i</w:t>
                </w:r>
                <w:r w:rsidRPr="007913B6">
                  <w:rPr>
                    <w:lang w:val="en-US"/>
                  </w:rPr>
                  <w:t>n all ratio-based tunings, simpler ratios produce smoo</w:t>
                </w:r>
                <w:r>
                  <w:rPr>
                    <w:lang w:val="en-US"/>
                  </w:rPr>
                  <w:t>ther, more consonant intervals.</w:t>
                </w:r>
                <w:r w:rsidRPr="007913B6">
                  <w:rPr>
                    <w:lang w:val="en-US"/>
                  </w:rPr>
                  <w:t xml:space="preserve"> Musicologists typ</w:t>
                </w:r>
                <w:r>
                  <w:rPr>
                    <w:lang w:val="en-US"/>
                  </w:rPr>
                  <w:t>ically reserve the term ‘just intonation’</w:t>
                </w:r>
                <w:r w:rsidRPr="007913B6">
                  <w:rPr>
                    <w:lang w:val="en-US"/>
                  </w:rPr>
                  <w:t xml:space="preserve"> for this Renaissance system, though it is also used metonymically to refer to all ratio-based tuning systems. </w:t>
                </w:r>
              </w:p>
            </w:tc>
          </w:sdtContent>
        </w:sdt>
      </w:tr>
      <w:tr w:rsidR="003F0D73" w14:paraId="6563823C" w14:textId="77777777" w:rsidTr="003F0D73">
        <w:sdt>
          <w:sdtPr>
            <w:alias w:val="Article text"/>
            <w:tag w:val="articleText"/>
            <w:id w:val="634067588"/>
            <w:placeholder>
              <w:docPart w:val="ACA1A86A7057B54E8394484D231CA572"/>
            </w:placeholder>
          </w:sdtPr>
          <w:sdtEndPr/>
          <w:sdtContent>
            <w:tc>
              <w:tcPr>
                <w:tcW w:w="9016" w:type="dxa"/>
                <w:tcMar>
                  <w:top w:w="113" w:type="dxa"/>
                  <w:bottom w:w="113" w:type="dxa"/>
                </w:tcMar>
              </w:tcPr>
              <w:p w14:paraId="1F975A9C" w14:textId="0C924A85" w:rsidR="007913B6" w:rsidRPr="007913B6" w:rsidRDefault="007913B6" w:rsidP="007913B6">
                <w:pPr>
                  <w:rPr>
                    <w:lang w:val="en-US"/>
                  </w:rPr>
                </w:pPr>
                <w:r w:rsidRPr="007913B6">
                  <w:rPr>
                    <w:lang w:val="en-US"/>
                  </w:rPr>
                  <w:t>Just intonation is a system of tuning musical intervals based on simple ratios between the frequencies of their constituent pitches. For voices and most musical instruments, just intonation minimizes the acoustical interference between simultaneous sounds</w:t>
                </w:r>
                <w:r w:rsidR="005E259B">
                  <w:rPr>
                    <w:lang w:val="en-US"/>
                  </w:rPr>
                  <w:t>,</w:t>
                </w:r>
                <w:r w:rsidRPr="007913B6">
                  <w:rPr>
                    <w:lang w:val="en-US"/>
                  </w:rPr>
                  <w:t xml:space="preserve"> and leads to the highest degree of blending and consonance. Though its roots are ancient, twentieth-century compo</w:t>
                </w:r>
                <w:r w:rsidR="005E259B">
                  <w:rPr>
                    <w:lang w:val="en-US"/>
                  </w:rPr>
                  <w:t>sers revived just intonation towards</w:t>
                </w:r>
                <w:r w:rsidRPr="007913B6">
                  <w:rPr>
                    <w:lang w:val="en-US"/>
                  </w:rPr>
                  <w:t xml:space="preserve"> new aesthetic ends.</w:t>
                </w:r>
              </w:p>
              <w:p w14:paraId="0C7BC9F9" w14:textId="77777777" w:rsidR="007913B6" w:rsidRPr="007913B6" w:rsidRDefault="007913B6" w:rsidP="007913B6">
                <w:pPr>
                  <w:rPr>
                    <w:lang w:val="en-US"/>
                  </w:rPr>
                </w:pPr>
              </w:p>
              <w:p w14:paraId="04000AE3" w14:textId="2C4E5E10" w:rsidR="007913B6" w:rsidRPr="007913B6" w:rsidRDefault="007913B6" w:rsidP="007913B6">
                <w:pPr>
                  <w:rPr>
                    <w:lang w:val="en-US"/>
                  </w:rPr>
                </w:pPr>
                <w:r w:rsidRPr="007913B6">
                  <w:rPr>
                    <w:lang w:val="en-US"/>
                  </w:rPr>
                  <w:t xml:space="preserve">The idea of using ratios to quantify interval size originated </w:t>
                </w:r>
                <w:r w:rsidR="005E259B">
                  <w:rPr>
                    <w:lang w:val="en-US"/>
                  </w:rPr>
                  <w:t>in ancient Greek music theory; I</w:t>
                </w:r>
                <w:r w:rsidRPr="007913B6">
                  <w:rPr>
                    <w:lang w:val="en-US"/>
                  </w:rPr>
                  <w:t>n Pythagorean intonation, all intervals are measured with ratios made solely of multiples of the integers 2 and 3. In response to the growing use of thirds and sixths in the fifteenth century, Renaissance theorists expanded Pythagorean intonation to include multiples of 5, replacing the tense</w:t>
                </w:r>
                <w:r w:rsidR="005E259B">
                  <w:rPr>
                    <w:lang w:val="en-US"/>
                  </w:rPr>
                  <w:t xml:space="preserve"> Pythagorean major third, 81/64,</w:t>
                </w:r>
                <w:r w:rsidRPr="007913B6">
                  <w:rPr>
                    <w:lang w:val="en-US"/>
                  </w:rPr>
                  <w:t xml:space="preserve"> with the mell</w:t>
                </w:r>
                <w:r w:rsidR="005E259B">
                  <w:rPr>
                    <w:lang w:val="en-US"/>
                  </w:rPr>
                  <w:t>ifluous just major third, 5/4 – i</w:t>
                </w:r>
                <w:r w:rsidRPr="007913B6">
                  <w:rPr>
                    <w:lang w:val="en-US"/>
                  </w:rPr>
                  <w:t>n all ratio-based tunings, simpler ratios produce smoo</w:t>
                </w:r>
                <w:r w:rsidR="005E259B">
                  <w:rPr>
                    <w:lang w:val="en-US"/>
                  </w:rPr>
                  <w:t>ther, more consonant intervals.</w:t>
                </w:r>
                <w:r w:rsidRPr="007913B6">
                  <w:rPr>
                    <w:lang w:val="en-US"/>
                  </w:rPr>
                  <w:t xml:space="preserve"> Musicologists typ</w:t>
                </w:r>
                <w:r w:rsidR="005E259B">
                  <w:rPr>
                    <w:lang w:val="en-US"/>
                  </w:rPr>
                  <w:t>ically reserve the term ‘just intonation’</w:t>
                </w:r>
                <w:r w:rsidRPr="007913B6">
                  <w:rPr>
                    <w:lang w:val="en-US"/>
                  </w:rPr>
                  <w:t xml:space="preserve"> for this Renaissance system, though it is also used metonymically to refer to all ratio-based tuning systems. </w:t>
                </w:r>
              </w:p>
              <w:p w14:paraId="10AE4723" w14:textId="77777777" w:rsidR="007913B6" w:rsidRPr="007913B6" w:rsidRDefault="007913B6" w:rsidP="007913B6">
                <w:pPr>
                  <w:rPr>
                    <w:lang w:val="en-US"/>
                  </w:rPr>
                </w:pPr>
              </w:p>
              <w:p w14:paraId="08EBC4B0" w14:textId="40513246" w:rsidR="007913B6" w:rsidRPr="007913B6" w:rsidRDefault="007913B6" w:rsidP="007913B6">
                <w:pPr>
                  <w:rPr>
                    <w:lang w:val="en-US"/>
                  </w:rPr>
                </w:pPr>
                <w:r w:rsidRPr="007913B6">
                  <w:rPr>
                    <w:lang w:val="en-US"/>
                  </w:rPr>
                  <w:t>Though just intonation offers the greatest acoustical purity, it often led to practical difficulties for keyboard instruments with a finite number of keys. For example, tuning the white keys of the keyboard to a just C major scale results in a severely out-of-tune D major scale. To avoid these problems, theorists and instrument builders adopted various typ</w:t>
                </w:r>
                <w:r w:rsidR="00EA2FCF">
                  <w:rPr>
                    <w:lang w:val="en-US"/>
                  </w:rPr>
                  <w:t>es of temperament;</w:t>
                </w:r>
                <w:r w:rsidRPr="007913B6">
                  <w:rPr>
                    <w:lang w:val="en-US"/>
                  </w:rPr>
                  <w:t xml:space="preserve"> tempered tunings (such as the familiar twelve-tone equal temperament of the modern piano) make small </w:t>
                </w:r>
                <w:r w:rsidRPr="007913B6">
                  <w:rPr>
                    <w:lang w:val="en-US"/>
                  </w:rPr>
                  <w:lastRenderedPageBreak/>
                  <w:t>adjustments to just intonation ratios to allow greater flexibility in changing keys. Though tempered tunings became the norm starting in the eighteenth century, scholars in the nineteenth and early twentieth century</w:t>
                </w:r>
                <w:r w:rsidR="00EA2FCF">
                  <w:rPr>
                    <w:lang w:val="en-US"/>
                  </w:rPr>
                  <w:t>,</w:t>
                </w:r>
                <w:r w:rsidRPr="007913B6">
                  <w:rPr>
                    <w:lang w:val="en-US"/>
                  </w:rPr>
                  <w:t xml:space="preserve"> including </w:t>
                </w:r>
                <w:r w:rsidRPr="00EA2FCF">
                  <w:rPr>
                    <w:lang w:val="en-US"/>
                  </w:rPr>
                  <w:t>Hugo Riemann and Hermann von Helmholtz</w:t>
                </w:r>
                <w:r w:rsidR="00EA2FCF">
                  <w:rPr>
                    <w:lang w:val="en-US"/>
                  </w:rPr>
                  <w:t>,</w:t>
                </w:r>
                <w:r w:rsidRPr="007913B6">
                  <w:rPr>
                    <w:b/>
                    <w:lang w:val="en-US"/>
                  </w:rPr>
                  <w:t xml:space="preserve"> </w:t>
                </w:r>
                <w:r w:rsidRPr="007913B6">
                  <w:rPr>
                    <w:lang w:val="en-US"/>
                  </w:rPr>
                  <w:t>turned back to just intonation in an attempt to ground musical practice in simple acoustical phenomena.</w:t>
                </w:r>
              </w:p>
              <w:p w14:paraId="57E5458A" w14:textId="77777777" w:rsidR="007913B6" w:rsidRPr="007913B6" w:rsidRDefault="007913B6" w:rsidP="007913B6">
                <w:pPr>
                  <w:rPr>
                    <w:lang w:val="en-US"/>
                  </w:rPr>
                </w:pPr>
              </w:p>
              <w:p w14:paraId="11A9A26A" w14:textId="3B87D792" w:rsidR="007913B6" w:rsidRPr="007913B6" w:rsidRDefault="007913B6" w:rsidP="007913B6">
                <w:pPr>
                  <w:rPr>
                    <w:lang w:val="en-US"/>
                  </w:rPr>
                </w:pPr>
                <w:r w:rsidRPr="007913B6">
                  <w:rPr>
                    <w:lang w:val="en-US"/>
                  </w:rPr>
                  <w:t xml:space="preserve">The key figure behind the twentieth-century revival of just intonation was American composer </w:t>
                </w:r>
                <w:r w:rsidRPr="0055639A">
                  <w:rPr>
                    <w:lang w:val="en-US"/>
                  </w:rPr>
                  <w:t>Harry Partch</w:t>
                </w:r>
                <w:r w:rsidRPr="007913B6">
                  <w:rPr>
                    <w:lang w:val="en-US"/>
                  </w:rPr>
                  <w:t xml:space="preserve"> (1901-</w:t>
                </w:r>
                <w:r w:rsidR="0055639A">
                  <w:rPr>
                    <w:lang w:val="en-US"/>
                  </w:rPr>
                  <w:t>74). Partch railed against the ‘prison bars’</w:t>
                </w:r>
                <w:r w:rsidRPr="007913B6">
                  <w:rPr>
                    <w:lang w:val="en-US"/>
                  </w:rPr>
                  <w:t xml:space="preserve"> of the standard, equal-tempered piano keyboard, and sought a musical practice rooted in eternal acoustical truths rather than the inherited compromises of tempered tunings. Partch defined previous ratio</w:t>
                </w:r>
                <w:r w:rsidR="0055639A">
                  <w:rPr>
                    <w:lang w:val="en-US"/>
                  </w:rPr>
                  <w:t xml:space="preserve">-based tunings by their ‘limit’ – </w:t>
                </w:r>
                <w:r w:rsidR="0055639A" w:rsidRPr="007913B6">
                  <w:rPr>
                    <w:lang w:val="en-US"/>
                  </w:rPr>
                  <w:t>the</w:t>
                </w:r>
                <w:r w:rsidRPr="007913B6">
                  <w:rPr>
                    <w:lang w:val="en-US"/>
                  </w:rPr>
                  <w:t xml:space="preserve"> highe</w:t>
                </w:r>
                <w:r w:rsidR="0055639A">
                  <w:rPr>
                    <w:lang w:val="en-US"/>
                  </w:rPr>
                  <w:t>st prime factor in their ratios;</w:t>
                </w:r>
                <w:r w:rsidRPr="007913B6">
                  <w:rPr>
                    <w:lang w:val="en-US"/>
                  </w:rPr>
                  <w:t xml:space="preserve"> thus Pythagorean intonation has a limit of 3, and Renaissance just intonation a limit of 5. </w:t>
                </w:r>
                <w:proofErr w:type="spellStart"/>
                <w:r w:rsidRPr="007913B6">
                  <w:rPr>
                    <w:lang w:val="en-US"/>
                  </w:rPr>
                  <w:t>Partch’s</w:t>
                </w:r>
                <w:proofErr w:type="spellEnd"/>
                <w:r w:rsidRPr="007913B6">
                  <w:rPr>
                    <w:lang w:val="en-US"/>
                  </w:rPr>
                  <w:t xml:space="preserve"> extended just intonation uses a limit of 11, introducing a number of new intervals unfamiliar to Western ears. To perform these new intervals, Partch invented a remarkable variety of new instruments, including the exotically named Cloud Chamber Bowls, </w:t>
                </w:r>
                <w:proofErr w:type="spellStart"/>
                <w:r w:rsidRPr="007913B6">
                  <w:rPr>
                    <w:lang w:val="en-US"/>
                  </w:rPr>
                  <w:t>Zymo-Xyl</w:t>
                </w:r>
                <w:proofErr w:type="spellEnd"/>
                <w:r w:rsidRPr="007913B6">
                  <w:rPr>
                    <w:lang w:val="en-US"/>
                  </w:rPr>
                  <w:t>, and Spoils of War.</w:t>
                </w:r>
              </w:p>
              <w:p w14:paraId="33C889D6" w14:textId="77777777" w:rsidR="007913B6" w:rsidRPr="007913B6" w:rsidRDefault="007913B6" w:rsidP="007913B6">
                <w:pPr>
                  <w:rPr>
                    <w:lang w:val="en-US"/>
                  </w:rPr>
                </w:pPr>
              </w:p>
              <w:p w14:paraId="2F5C9B9A" w14:textId="465D95C7" w:rsidR="007913B6" w:rsidRPr="007913B6" w:rsidRDefault="007913B6" w:rsidP="007913B6">
                <w:pPr>
                  <w:rPr>
                    <w:lang w:val="en-US"/>
                  </w:rPr>
                </w:pPr>
                <w:r w:rsidRPr="007913B6">
                  <w:rPr>
                    <w:lang w:val="en-US"/>
                  </w:rPr>
                  <w:t xml:space="preserve">Composer </w:t>
                </w:r>
                <w:r w:rsidRPr="00BE0AD6">
                  <w:rPr>
                    <w:lang w:val="en-US"/>
                  </w:rPr>
                  <w:t xml:space="preserve">Ben Johnston </w:t>
                </w:r>
                <w:r w:rsidRPr="007913B6">
                  <w:rPr>
                    <w:lang w:val="en-US"/>
                  </w:rPr>
                  <w:t>(1926</w:t>
                </w:r>
                <w:r w:rsidR="00BE0AD6">
                  <w:rPr>
                    <w:lang w:val="en-US"/>
                  </w:rPr>
                  <w:t>-</w:t>
                </w:r>
                <w:r w:rsidRPr="007913B6">
                  <w:rPr>
                    <w:lang w:val="en-US"/>
                  </w:rPr>
                  <w:t xml:space="preserve">-) worked briefly with Partch as a musical assistant, and later adapted </w:t>
                </w:r>
                <w:proofErr w:type="spellStart"/>
                <w:r w:rsidRPr="007913B6">
                  <w:rPr>
                    <w:lang w:val="en-US"/>
                  </w:rPr>
                  <w:t>Partch’s</w:t>
                </w:r>
                <w:proofErr w:type="spellEnd"/>
                <w:r w:rsidRPr="007913B6">
                  <w:rPr>
                    <w:lang w:val="en-US"/>
                  </w:rPr>
                  <w:t xml:space="preserve"> extended just intonation to work with traditional staff notation and standard instruments. Some of his string</w:t>
                </w:r>
                <w:r w:rsidR="00BE0AD6">
                  <w:rPr>
                    <w:lang w:val="en-US"/>
                  </w:rPr>
                  <w:t xml:space="preserve"> quartets go beyond </w:t>
                </w:r>
                <w:proofErr w:type="spellStart"/>
                <w:r w:rsidR="00BE0AD6">
                  <w:rPr>
                    <w:lang w:val="en-US"/>
                  </w:rPr>
                  <w:t>Partch’s</w:t>
                </w:r>
                <w:proofErr w:type="spellEnd"/>
                <w:r w:rsidR="00BE0AD6">
                  <w:rPr>
                    <w:lang w:val="en-US"/>
                  </w:rPr>
                  <w:t xml:space="preserve"> 11 </w:t>
                </w:r>
                <w:proofErr w:type="gramStart"/>
                <w:r w:rsidRPr="007913B6">
                  <w:rPr>
                    <w:lang w:val="en-US"/>
                  </w:rPr>
                  <w:t>limit</w:t>
                </w:r>
                <w:proofErr w:type="gramEnd"/>
                <w:r w:rsidRPr="007913B6">
                  <w:rPr>
                    <w:lang w:val="en-US"/>
                  </w:rPr>
                  <w:t xml:space="preserve"> to include all prime numbers up to 31. </w:t>
                </w:r>
                <w:proofErr w:type="spellStart"/>
                <w:r w:rsidRPr="007913B6">
                  <w:rPr>
                    <w:lang w:val="en-US"/>
                  </w:rPr>
                  <w:t>Partch’s</w:t>
                </w:r>
                <w:proofErr w:type="spellEnd"/>
                <w:r w:rsidRPr="007913B6">
                  <w:rPr>
                    <w:lang w:val="en-US"/>
                  </w:rPr>
                  <w:t xml:space="preserve"> also influenced </w:t>
                </w:r>
                <w:r w:rsidRPr="00BE0AD6">
                  <w:rPr>
                    <w:lang w:val="en-US"/>
                  </w:rPr>
                  <w:t>Lou Harrison</w:t>
                </w:r>
                <w:r w:rsidRPr="007913B6">
                  <w:rPr>
                    <w:b/>
                    <w:lang w:val="en-US"/>
                  </w:rPr>
                  <w:t xml:space="preserve"> </w:t>
                </w:r>
                <w:r w:rsidRPr="007913B6">
                  <w:rPr>
                    <w:lang w:val="en-US"/>
                  </w:rPr>
                  <w:t xml:space="preserve">(1917-2003), through his account of his theoretical innovations, </w:t>
                </w:r>
                <w:r w:rsidRPr="007913B6">
                  <w:rPr>
                    <w:i/>
                    <w:lang w:val="en-US"/>
                  </w:rPr>
                  <w:t>Genesis of</w:t>
                </w:r>
                <w:r w:rsidR="00BE0AD6">
                  <w:rPr>
                    <w:i/>
                    <w:lang w:val="en-US"/>
                  </w:rPr>
                  <w:t xml:space="preserve"> </w:t>
                </w:r>
                <w:proofErr w:type="gramStart"/>
                <w:r w:rsidR="00BE0AD6">
                  <w:rPr>
                    <w:i/>
                    <w:lang w:val="en-US"/>
                  </w:rPr>
                  <w:t>a</w:t>
                </w:r>
                <w:r w:rsidRPr="007913B6">
                  <w:rPr>
                    <w:i/>
                    <w:lang w:val="en-US"/>
                  </w:rPr>
                  <w:t xml:space="preserve"> </w:t>
                </w:r>
                <w:r w:rsidR="00BE0AD6" w:rsidRPr="007913B6">
                  <w:rPr>
                    <w:i/>
                    <w:lang w:val="en-US"/>
                  </w:rPr>
                  <w:t>Music</w:t>
                </w:r>
                <w:proofErr w:type="gramEnd"/>
                <w:r w:rsidRPr="007913B6">
                  <w:rPr>
                    <w:i/>
                    <w:lang w:val="en-US"/>
                  </w:rPr>
                  <w:t>.</w:t>
                </w:r>
                <w:r w:rsidRPr="007913B6">
                  <w:rPr>
                    <w:lang w:val="en-US"/>
                  </w:rPr>
                  <w:t xml:space="preserve"> Harrison’s music draws on Asian inspirations, and he pioneered the application of just intonation tunings for the gamelan (an Indonesian percussion-based ensemble). </w:t>
                </w:r>
              </w:p>
              <w:p w14:paraId="0ECA3A04" w14:textId="77777777" w:rsidR="007913B6" w:rsidRPr="007913B6" w:rsidRDefault="007913B6" w:rsidP="007913B6">
                <w:pPr>
                  <w:rPr>
                    <w:lang w:val="en-US"/>
                  </w:rPr>
                </w:pPr>
              </w:p>
              <w:p w14:paraId="7F206179" w14:textId="41CA3CF8" w:rsidR="007913B6" w:rsidRPr="00E67E12" w:rsidRDefault="007913B6" w:rsidP="007913B6">
                <w:pPr>
                  <w:rPr>
                    <w:lang w:val="en-US"/>
                  </w:rPr>
                </w:pPr>
                <w:r w:rsidRPr="007913B6">
                  <w:rPr>
                    <w:lang w:val="en-US"/>
                  </w:rPr>
                  <w:t xml:space="preserve">In the 1960s and 70s, just intonation concepts began to interact with other musical developments. </w:t>
                </w:r>
                <w:r w:rsidRPr="00E67E12">
                  <w:rPr>
                    <w:lang w:val="en-US"/>
                  </w:rPr>
                  <w:t>La Monte Young</w:t>
                </w:r>
                <w:r w:rsidRPr="007913B6">
                  <w:rPr>
                    <w:b/>
                    <w:lang w:val="en-US"/>
                  </w:rPr>
                  <w:t xml:space="preserve"> </w:t>
                </w:r>
                <w:r w:rsidRPr="007913B6">
                  <w:rPr>
                    <w:lang w:val="en-US"/>
                  </w:rPr>
                  <w:t>(1935-</w:t>
                </w:r>
                <w:r w:rsidR="00E67E12">
                  <w:rPr>
                    <w:lang w:val="en-US"/>
                  </w:rPr>
                  <w:t>-</w:t>
                </w:r>
                <w:r w:rsidRPr="007913B6">
                  <w:rPr>
                    <w:lang w:val="en-US"/>
                  </w:rPr>
                  <w:t xml:space="preserve">), a major force in the emerging minimalist movement, associated the ratio tunings of just intonation with the carefully tuned </w:t>
                </w:r>
                <w:r w:rsidRPr="007913B6">
                  <w:rPr>
                    <w:i/>
                    <w:lang w:val="en-US"/>
                  </w:rPr>
                  <w:t xml:space="preserve">ragas </w:t>
                </w:r>
                <w:r w:rsidRPr="007913B6">
                  <w:rPr>
                    <w:lang w:val="en-US"/>
                  </w:rPr>
                  <w:t xml:space="preserve">of traditional Indian singing, which he studied with the influential </w:t>
                </w:r>
                <w:proofErr w:type="spellStart"/>
                <w:r w:rsidRPr="00E67E12">
                  <w:rPr>
                    <w:lang w:val="en-US"/>
                  </w:rPr>
                  <w:t>Pandit</w:t>
                </w:r>
                <w:proofErr w:type="spellEnd"/>
                <w:r w:rsidRPr="00E67E12">
                  <w:rPr>
                    <w:lang w:val="en-US"/>
                  </w:rPr>
                  <w:t xml:space="preserve"> </w:t>
                </w:r>
                <w:proofErr w:type="spellStart"/>
                <w:r w:rsidRPr="00E67E12">
                  <w:rPr>
                    <w:lang w:val="en-US"/>
                  </w:rPr>
                  <w:t>Pran</w:t>
                </w:r>
                <w:proofErr w:type="spellEnd"/>
                <w:r w:rsidRPr="00E67E12">
                  <w:rPr>
                    <w:lang w:val="en-US"/>
                  </w:rPr>
                  <w:t xml:space="preserve"> </w:t>
                </w:r>
                <w:proofErr w:type="spellStart"/>
                <w:r w:rsidRPr="00E67E12">
                  <w:rPr>
                    <w:lang w:val="en-US"/>
                  </w:rPr>
                  <w:t>Nath</w:t>
                </w:r>
                <w:proofErr w:type="spellEnd"/>
                <w:r w:rsidRPr="007913B6">
                  <w:rPr>
                    <w:lang w:val="en-US"/>
                  </w:rPr>
                  <w:t xml:space="preserve">. In Young’s massive improvised work </w:t>
                </w:r>
                <w:r w:rsidRPr="007913B6">
                  <w:rPr>
                    <w:i/>
                    <w:lang w:val="en-US"/>
                  </w:rPr>
                  <w:t xml:space="preserve">The Well-Tuned Piano </w:t>
                </w:r>
                <w:r w:rsidRPr="007913B6">
                  <w:rPr>
                    <w:lang w:val="en-US"/>
                  </w:rPr>
                  <w:t>(1964</w:t>
                </w:r>
                <w:r w:rsidR="00E67E12">
                  <w:rPr>
                    <w:lang w:val="en-US"/>
                  </w:rPr>
                  <w:t>-</w:t>
                </w:r>
                <w:r w:rsidRPr="007913B6">
                  <w:rPr>
                    <w:lang w:val="en-US"/>
                  </w:rPr>
                  <w:t xml:space="preserve">-), just intervals based on the perfect fifth (3/2) and natural seventh (7/4) are performed on a retuned </w:t>
                </w:r>
                <w:proofErr w:type="spellStart"/>
                <w:r w:rsidRPr="007913B6">
                  <w:rPr>
                    <w:lang w:val="en-US"/>
                  </w:rPr>
                  <w:t>Bösendorfer</w:t>
                </w:r>
                <w:proofErr w:type="spellEnd"/>
                <w:r w:rsidRPr="007913B6">
                  <w:rPr>
                    <w:lang w:val="en-US"/>
                  </w:rPr>
                  <w:t xml:space="preserve"> grand piano. </w:t>
                </w:r>
                <w:r w:rsidRPr="00E67E12">
                  <w:rPr>
                    <w:lang w:val="en-US"/>
                  </w:rPr>
                  <w:t xml:space="preserve">James </w:t>
                </w:r>
                <w:proofErr w:type="spellStart"/>
                <w:r w:rsidRPr="00E67E12">
                  <w:rPr>
                    <w:lang w:val="en-US"/>
                  </w:rPr>
                  <w:t>Tenney</w:t>
                </w:r>
                <w:proofErr w:type="spellEnd"/>
                <w:r w:rsidRPr="007913B6">
                  <w:rPr>
                    <w:b/>
                    <w:lang w:val="en-US"/>
                  </w:rPr>
                  <w:t xml:space="preserve"> </w:t>
                </w:r>
                <w:r w:rsidRPr="007913B6">
                  <w:rPr>
                    <w:lang w:val="en-US"/>
                  </w:rPr>
                  <w:t xml:space="preserve">(1934-2006) brought together just intonation with an experimental aesthetic inspired by </w:t>
                </w:r>
                <w:r w:rsidRPr="00E67E12">
                  <w:rPr>
                    <w:lang w:val="en-US"/>
                  </w:rPr>
                  <w:t>John Cage,</w:t>
                </w:r>
                <w:r w:rsidRPr="007913B6">
                  <w:rPr>
                    <w:b/>
                    <w:lang w:val="en-US"/>
                  </w:rPr>
                  <w:t xml:space="preserve"> </w:t>
                </w:r>
                <w:r w:rsidRPr="007913B6">
                  <w:rPr>
                    <w:lang w:val="en-US"/>
                  </w:rPr>
                  <w:t xml:space="preserve">drawing on controlled randomness, electronic delay systems, and computer-aided algorithmic composition. Other American composers working in just intonation today include </w:t>
                </w:r>
                <w:r w:rsidRPr="00E67E12">
                  <w:rPr>
                    <w:lang w:val="en-US"/>
                  </w:rPr>
                  <w:t xml:space="preserve">Pauline </w:t>
                </w:r>
                <w:proofErr w:type="spellStart"/>
                <w:r w:rsidRPr="00E67E12">
                  <w:rPr>
                    <w:lang w:val="en-US"/>
                  </w:rPr>
                  <w:t>Oliveros</w:t>
                </w:r>
                <w:proofErr w:type="spellEnd"/>
                <w:r w:rsidRPr="00E67E12">
                  <w:rPr>
                    <w:lang w:val="en-US"/>
                  </w:rPr>
                  <w:t xml:space="preserve">, Ezra Sims, Toby Twining, and Glenn </w:t>
                </w:r>
                <w:proofErr w:type="spellStart"/>
                <w:r w:rsidRPr="00E67E12">
                  <w:rPr>
                    <w:lang w:val="en-US"/>
                  </w:rPr>
                  <w:t>Branca</w:t>
                </w:r>
                <w:proofErr w:type="spellEnd"/>
                <w:r w:rsidRPr="00E67E12">
                  <w:rPr>
                    <w:lang w:val="en-US"/>
                  </w:rPr>
                  <w:t>.</w:t>
                </w:r>
              </w:p>
              <w:p w14:paraId="18485DBD" w14:textId="77777777" w:rsidR="007913B6" w:rsidRPr="007913B6" w:rsidRDefault="007913B6" w:rsidP="007913B6">
                <w:pPr>
                  <w:rPr>
                    <w:lang w:val="en-US"/>
                  </w:rPr>
                </w:pPr>
              </w:p>
              <w:p w14:paraId="76102B8C" w14:textId="39AF3CFA" w:rsidR="003F0D73" w:rsidRPr="00E67E12" w:rsidRDefault="007913B6" w:rsidP="00C27FAB">
                <w:pPr>
                  <w:rPr>
                    <w:lang w:val="en-US"/>
                  </w:rPr>
                </w:pPr>
                <w:r w:rsidRPr="007913B6">
                  <w:rPr>
                    <w:lang w:val="en-US"/>
                  </w:rPr>
                  <w:t xml:space="preserve">Although contemporary just intonation has been largely an American development, related trends have also emerged in Europe. </w:t>
                </w:r>
                <w:proofErr w:type="spellStart"/>
                <w:r w:rsidRPr="00E67E12">
                  <w:rPr>
                    <w:lang w:val="en-US"/>
                  </w:rPr>
                  <w:t>Karlheinz</w:t>
                </w:r>
                <w:proofErr w:type="spellEnd"/>
                <w:r w:rsidRPr="00E67E12">
                  <w:rPr>
                    <w:lang w:val="en-US"/>
                  </w:rPr>
                  <w:t xml:space="preserve"> Stockhausen’s</w:t>
                </w:r>
                <w:r w:rsidRPr="007913B6">
                  <w:rPr>
                    <w:lang w:val="en-US"/>
                  </w:rPr>
                  <w:t xml:space="preserve"> </w:t>
                </w:r>
                <w:proofErr w:type="spellStart"/>
                <w:r w:rsidRPr="007913B6">
                  <w:rPr>
                    <w:i/>
                    <w:lang w:val="en-US"/>
                  </w:rPr>
                  <w:t>Stimmung</w:t>
                </w:r>
                <w:proofErr w:type="spellEnd"/>
                <w:r w:rsidRPr="007913B6">
                  <w:rPr>
                    <w:i/>
                    <w:lang w:val="en-US"/>
                  </w:rPr>
                  <w:t xml:space="preserve"> </w:t>
                </w:r>
                <w:r w:rsidRPr="007913B6">
                  <w:rPr>
                    <w:lang w:val="en-US"/>
                  </w:rPr>
                  <w:t>(1968), based on a sustained just-intonation seventh chord, was highly influent</w:t>
                </w:r>
                <w:r w:rsidR="00E67E12">
                  <w:rPr>
                    <w:lang w:val="en-US"/>
                  </w:rPr>
                  <w:t>ial on composers of the French spectral school’s</w:t>
                </w:r>
                <w:r w:rsidRPr="007913B6">
                  <w:rPr>
                    <w:lang w:val="en-US"/>
                  </w:rPr>
                  <w:t xml:space="preserve"> </w:t>
                </w:r>
                <w:r w:rsidRPr="00E67E12">
                  <w:rPr>
                    <w:lang w:val="en-US"/>
                  </w:rPr>
                  <w:t xml:space="preserve">Gérard </w:t>
                </w:r>
                <w:proofErr w:type="spellStart"/>
                <w:r w:rsidRPr="00E67E12">
                  <w:rPr>
                    <w:lang w:val="en-US"/>
                  </w:rPr>
                  <w:t>Grisey</w:t>
                </w:r>
                <w:proofErr w:type="spellEnd"/>
                <w:r w:rsidRPr="00E67E12">
                  <w:rPr>
                    <w:lang w:val="en-US"/>
                  </w:rPr>
                  <w:t xml:space="preserve"> and Tristan </w:t>
                </w:r>
                <w:proofErr w:type="spellStart"/>
                <w:r w:rsidRPr="00E67E12">
                  <w:rPr>
                    <w:lang w:val="en-US"/>
                  </w:rPr>
                  <w:t>Murail</w:t>
                </w:r>
                <w:proofErr w:type="spellEnd"/>
                <w:r w:rsidRPr="007913B6">
                  <w:rPr>
                    <w:lang w:val="en-US"/>
                  </w:rPr>
                  <w:t xml:space="preserve">. Though these composers did not consistently demand precise ratio tuning, their compositions often took the overtone series as a point of departure. In contemporary European composition, composers such as </w:t>
                </w:r>
                <w:proofErr w:type="spellStart"/>
                <w:r w:rsidRPr="00E67E12">
                  <w:rPr>
                    <w:lang w:val="en-US"/>
                  </w:rPr>
                  <w:t>György</w:t>
                </w:r>
                <w:proofErr w:type="spellEnd"/>
                <w:r w:rsidRPr="00E67E12">
                  <w:rPr>
                    <w:lang w:val="en-US"/>
                  </w:rPr>
                  <w:t xml:space="preserve"> </w:t>
                </w:r>
                <w:proofErr w:type="spellStart"/>
                <w:r w:rsidRPr="00E67E12">
                  <w:rPr>
                    <w:lang w:val="en-US"/>
                  </w:rPr>
                  <w:t>Ligeti</w:t>
                </w:r>
                <w:proofErr w:type="spellEnd"/>
                <w:r w:rsidRPr="00E67E12">
                  <w:rPr>
                    <w:lang w:val="en-US"/>
                  </w:rPr>
                  <w:t xml:space="preserve">, Georg Friedrich Haas, and Hans </w:t>
                </w:r>
                <w:proofErr w:type="spellStart"/>
                <w:r w:rsidRPr="00E67E12">
                  <w:rPr>
                    <w:lang w:val="en-US"/>
                  </w:rPr>
                  <w:t>Zender</w:t>
                </w:r>
                <w:proofErr w:type="spellEnd"/>
                <w:r w:rsidRPr="00E67E12">
                  <w:rPr>
                    <w:lang w:val="en-US"/>
                  </w:rPr>
                  <w:t xml:space="preserve"> </w:t>
                </w:r>
                <w:r w:rsidRPr="007913B6">
                  <w:rPr>
                    <w:lang w:val="en-US"/>
                  </w:rPr>
                  <w:t>use just intonation concepts in their works, often in combination with other, more standard tunings.</w:t>
                </w:r>
              </w:p>
            </w:tc>
          </w:sdtContent>
        </w:sdt>
      </w:tr>
      <w:tr w:rsidR="003235A7" w14:paraId="594DE7EC" w14:textId="77777777" w:rsidTr="003235A7">
        <w:tc>
          <w:tcPr>
            <w:tcW w:w="9016" w:type="dxa"/>
          </w:tcPr>
          <w:p w14:paraId="358812B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D43A44D5DBB2E4191121F86DB847DE4"/>
              </w:placeholder>
            </w:sdtPr>
            <w:sdtEndPr/>
            <w:sdtContent>
              <w:p w14:paraId="7B63D69C" w14:textId="2E26BEFB" w:rsidR="00B169BC" w:rsidRDefault="001B2D58" w:rsidP="00B169BC">
                <w:sdt>
                  <w:sdtPr>
                    <w:id w:val="1492598677"/>
                    <w:citation/>
                  </w:sdtPr>
                  <w:sdtEndPr/>
                  <w:sdtContent>
                    <w:r w:rsidR="00B169BC">
                      <w:fldChar w:fldCharType="begin"/>
                    </w:r>
                    <w:r w:rsidR="00B169BC">
                      <w:rPr>
                        <w:lang w:val="en-US"/>
                      </w:rPr>
                      <w:instrText xml:space="preserve"> CITATION Dot93 \l 1033 </w:instrText>
                    </w:r>
                    <w:r w:rsidR="00B169BC">
                      <w:fldChar w:fldCharType="separate"/>
                    </w:r>
                    <w:r w:rsidR="00B169BC">
                      <w:rPr>
                        <w:noProof/>
                        <w:lang w:val="en-US"/>
                      </w:rPr>
                      <w:t xml:space="preserve"> (Doty)</w:t>
                    </w:r>
                    <w:r w:rsidR="00B169BC">
                      <w:fldChar w:fldCharType="end"/>
                    </w:r>
                  </w:sdtContent>
                </w:sdt>
              </w:p>
              <w:p w14:paraId="4336D9B0" w14:textId="77777777" w:rsidR="001B2D58" w:rsidRDefault="001B2D58" w:rsidP="00B169BC"/>
              <w:p w14:paraId="74A3E24A" w14:textId="32D21350" w:rsidR="00B169BC" w:rsidRDefault="001B2D58" w:rsidP="00B169BC">
                <w:sdt>
                  <w:sdtPr>
                    <w:id w:val="1553809028"/>
                    <w:citation/>
                  </w:sdtPr>
                  <w:sdtEndPr/>
                  <w:sdtContent>
                    <w:r w:rsidR="00B169BC">
                      <w:fldChar w:fldCharType="begin"/>
                    </w:r>
                    <w:r w:rsidR="00B169BC">
                      <w:rPr>
                        <w:lang w:val="en-US"/>
                      </w:rPr>
                      <w:instrText xml:space="preserve"> CITATION Gan93 \l 1033 </w:instrText>
                    </w:r>
                    <w:r w:rsidR="00B169BC">
                      <w:fldChar w:fldCharType="separate"/>
                    </w:r>
                    <w:r w:rsidR="00B169BC">
                      <w:rPr>
                        <w:noProof/>
                        <w:lang w:val="en-US"/>
                      </w:rPr>
                      <w:t>(Gann)</w:t>
                    </w:r>
                    <w:r w:rsidR="00B169BC">
                      <w:fldChar w:fldCharType="end"/>
                    </w:r>
                  </w:sdtContent>
                </w:sdt>
              </w:p>
              <w:p w14:paraId="00225DFE" w14:textId="77777777" w:rsidR="001B2D58" w:rsidRDefault="001B2D58" w:rsidP="00B169BC"/>
              <w:p w14:paraId="4E046C83" w14:textId="67ED3E23" w:rsidR="00B169BC" w:rsidRDefault="001B2D58" w:rsidP="00B169BC">
                <w:sdt>
                  <w:sdtPr>
                    <w:id w:val="-1050611142"/>
                    <w:citation/>
                  </w:sdtPr>
                  <w:sdtEndPr/>
                  <w:sdtContent>
                    <w:r w:rsidR="00B169BC">
                      <w:fldChar w:fldCharType="begin"/>
                    </w:r>
                    <w:r w:rsidR="00B169BC">
                      <w:rPr>
                        <w:lang w:val="en-US"/>
                      </w:rPr>
                      <w:instrText xml:space="preserve"> CITATION Gil951 \l 1033 </w:instrText>
                    </w:r>
                    <w:r w:rsidR="00B169BC">
                      <w:fldChar w:fldCharType="separate"/>
                    </w:r>
                    <w:r w:rsidR="00B169BC">
                      <w:rPr>
                        <w:noProof/>
                        <w:lang w:val="en-US"/>
                      </w:rPr>
                      <w:t>(Gilmore, Changing the Metaphor: Ratio Models of Musical Pitch in the Work of Harry Partch, Ben Johnston, and James Tenney)</w:t>
                    </w:r>
                    <w:r w:rsidR="00B169BC">
                      <w:fldChar w:fldCharType="end"/>
                    </w:r>
                  </w:sdtContent>
                </w:sdt>
              </w:p>
              <w:p w14:paraId="5AC0C59C" w14:textId="77777777" w:rsidR="001B2D58" w:rsidRDefault="001B2D58" w:rsidP="00B169BC"/>
              <w:p w14:paraId="303D9CD7" w14:textId="038CA0C3" w:rsidR="00B169BC" w:rsidRDefault="001B2D58" w:rsidP="00B169BC">
                <w:sdt>
                  <w:sdtPr>
                    <w:id w:val="-385494393"/>
                    <w:citation/>
                  </w:sdtPr>
                  <w:sdtEndPr/>
                  <w:sdtContent>
                    <w:r w:rsidR="00B169BC">
                      <w:fldChar w:fldCharType="begin"/>
                    </w:r>
                    <w:r w:rsidR="00B169BC">
                      <w:rPr>
                        <w:lang w:val="en-US"/>
                      </w:rPr>
                      <w:instrText xml:space="preserve"> CITATION Gil98 \l 1033 </w:instrText>
                    </w:r>
                    <w:r w:rsidR="00B169BC">
                      <w:fldChar w:fldCharType="separate"/>
                    </w:r>
                    <w:r w:rsidR="00B169BC">
                      <w:rPr>
                        <w:noProof/>
                        <w:lang w:val="en-US"/>
                      </w:rPr>
                      <w:t>(Gilmore, Harry Partch: A Biography)</w:t>
                    </w:r>
                    <w:r w:rsidR="00B169BC">
                      <w:fldChar w:fldCharType="end"/>
                    </w:r>
                  </w:sdtContent>
                </w:sdt>
              </w:p>
              <w:p w14:paraId="199FED9B" w14:textId="77777777" w:rsidR="001B2D58" w:rsidRDefault="001B2D58" w:rsidP="00B169BC"/>
              <w:p w14:paraId="672A9DEC" w14:textId="2415B3DA" w:rsidR="00B169BC" w:rsidRDefault="001B2D58" w:rsidP="00B169BC">
                <w:sdt>
                  <w:sdtPr>
                    <w:id w:val="1557747941"/>
                    <w:citation/>
                  </w:sdtPr>
                  <w:sdtEndPr/>
                  <w:sdtContent>
                    <w:r w:rsidR="00B169BC">
                      <w:fldChar w:fldCharType="begin"/>
                    </w:r>
                    <w:r w:rsidR="00B169BC">
                      <w:rPr>
                        <w:lang w:val="en-US"/>
                      </w:rPr>
                      <w:instrText xml:space="preserve"> CITATION Gil03 \l 1033 </w:instrText>
                    </w:r>
                    <w:r w:rsidR="00B169BC">
                      <w:fldChar w:fldCharType="separate"/>
                    </w:r>
                    <w:r w:rsidR="00B169BC">
                      <w:rPr>
                        <w:noProof/>
                        <w:lang w:val="en-US"/>
                      </w:rPr>
                      <w:t>(Gilmore, The Climate Since Harry Partch)</w:t>
                    </w:r>
                    <w:r w:rsidR="00B169BC">
                      <w:fldChar w:fldCharType="end"/>
                    </w:r>
                  </w:sdtContent>
                </w:sdt>
              </w:p>
              <w:p w14:paraId="403B0B17" w14:textId="77777777" w:rsidR="001B2D58" w:rsidRDefault="001B2D58" w:rsidP="00B169BC"/>
              <w:p w14:paraId="2F27F1F5" w14:textId="16E443F8" w:rsidR="00B169BC" w:rsidRDefault="001B2D58" w:rsidP="00B169BC">
                <w:sdt>
                  <w:sdtPr>
                    <w:id w:val="-990788263"/>
                    <w:citation/>
                  </w:sdtPr>
                  <w:sdtEndPr/>
                  <w:sdtContent>
                    <w:r w:rsidR="00B169BC">
                      <w:fldChar w:fldCharType="begin"/>
                    </w:r>
                    <w:r w:rsidR="00B169BC">
                      <w:rPr>
                        <w:lang w:val="en-US"/>
                      </w:rPr>
                      <w:instrText xml:space="preserve"> CITATION Gri11 \l 1033 </w:instrText>
                    </w:r>
                    <w:r w:rsidR="00B169BC">
                      <w:fldChar w:fldCharType="separate"/>
                    </w:r>
                    <w:r w:rsidR="00B169BC">
                      <w:rPr>
                        <w:noProof/>
                        <w:lang w:val="en-US"/>
                      </w:rPr>
                      <w:t>(Grimshaw)</w:t>
                    </w:r>
                    <w:r w:rsidR="00B169BC">
                      <w:fldChar w:fldCharType="end"/>
                    </w:r>
                  </w:sdtContent>
                </w:sdt>
              </w:p>
              <w:p w14:paraId="5F0039F4" w14:textId="77777777" w:rsidR="001B2D58" w:rsidRDefault="001B2D58" w:rsidP="00B169BC"/>
              <w:p w14:paraId="0E74018C" w14:textId="5DBE4245" w:rsidR="00B169BC" w:rsidRDefault="001B2D58" w:rsidP="00B169BC">
                <w:sdt>
                  <w:sdtPr>
                    <w:id w:val="668983093"/>
                    <w:citation/>
                  </w:sdtPr>
                  <w:sdtEndPr/>
                  <w:sdtContent>
                    <w:r w:rsidR="00B169BC">
                      <w:fldChar w:fldCharType="begin"/>
                    </w:r>
                    <w:r w:rsidR="00B169BC">
                      <w:rPr>
                        <w:lang w:val="en-US"/>
                      </w:rPr>
                      <w:instrText xml:space="preserve"> CITATION Har71 \l 1033 </w:instrText>
                    </w:r>
                    <w:r w:rsidR="00B169BC">
                      <w:fldChar w:fldCharType="separate"/>
                    </w:r>
                    <w:r w:rsidR="00B169BC">
                      <w:rPr>
                        <w:noProof/>
                        <w:lang w:val="en-US"/>
                      </w:rPr>
                      <w:t>(Harrison)</w:t>
                    </w:r>
                    <w:r w:rsidR="00B169BC">
                      <w:fldChar w:fldCharType="end"/>
                    </w:r>
                  </w:sdtContent>
                </w:sdt>
              </w:p>
              <w:p w14:paraId="3AA9F4A5" w14:textId="77777777" w:rsidR="001B2D58" w:rsidRDefault="001B2D58" w:rsidP="00B169BC"/>
              <w:p w14:paraId="345735CC" w14:textId="01F63684" w:rsidR="00B169BC" w:rsidRDefault="001B2D58" w:rsidP="00B169BC">
                <w:sdt>
                  <w:sdtPr>
                    <w:id w:val="-2020994956"/>
                    <w:citation/>
                  </w:sdtPr>
                  <w:sdtEndPr/>
                  <w:sdtContent>
                    <w:r w:rsidR="00B169BC">
                      <w:fldChar w:fldCharType="begin"/>
                    </w:r>
                    <w:r w:rsidR="00B169BC">
                      <w:rPr>
                        <w:lang w:val="en-US"/>
                      </w:rPr>
                      <w:instrText xml:space="preserve"> CITATION Joh061 \l 1033 </w:instrText>
                    </w:r>
                    <w:r w:rsidR="00B169BC">
                      <w:fldChar w:fldCharType="separate"/>
                    </w:r>
                    <w:r w:rsidR="00B169BC">
                      <w:rPr>
                        <w:noProof/>
                        <w:lang w:val="en-US"/>
                      </w:rPr>
                      <w:t>(Johnston)</w:t>
                    </w:r>
                    <w:r w:rsidR="00B169BC">
                      <w:fldChar w:fldCharType="end"/>
                    </w:r>
                  </w:sdtContent>
                </w:sdt>
              </w:p>
              <w:p w14:paraId="251B3952" w14:textId="77777777" w:rsidR="001B2D58" w:rsidRDefault="001B2D58" w:rsidP="00B169BC"/>
              <w:p w14:paraId="2C88FFC0" w14:textId="36BC63D3" w:rsidR="00B169BC" w:rsidRDefault="001B2D58" w:rsidP="00B169BC">
                <w:sdt>
                  <w:sdtPr>
                    <w:id w:val="-308471954"/>
                    <w:citation/>
                  </w:sdtPr>
                  <w:sdtEndPr/>
                  <w:sdtContent>
                    <w:r w:rsidR="00B169BC">
                      <w:fldChar w:fldCharType="begin"/>
                    </w:r>
                    <w:r w:rsidR="00B169BC">
                      <w:rPr>
                        <w:lang w:val="en-US"/>
                      </w:rPr>
                      <w:instrText xml:space="preserve"> CITATION Mil98 \l 1033 </w:instrText>
                    </w:r>
                    <w:r w:rsidR="00B169BC">
                      <w:fldChar w:fldCharType="separate"/>
                    </w:r>
                    <w:r w:rsidR="00B169BC">
                      <w:rPr>
                        <w:noProof/>
                        <w:lang w:val="en-US"/>
                      </w:rPr>
                      <w:t>(Miller and Lieberman)</w:t>
                    </w:r>
                    <w:r w:rsidR="00B169BC">
                      <w:fldChar w:fldCharType="end"/>
                    </w:r>
                  </w:sdtContent>
                </w:sdt>
              </w:p>
              <w:p w14:paraId="42DA3D5B" w14:textId="77777777" w:rsidR="001B2D58" w:rsidRDefault="001B2D58" w:rsidP="00B169BC"/>
              <w:p w14:paraId="4675B2FD" w14:textId="4FE476CD" w:rsidR="00B169BC" w:rsidRDefault="001B2D58" w:rsidP="00B169BC">
                <w:sdt>
                  <w:sdtPr>
                    <w:id w:val="-2041124217"/>
                    <w:citation/>
                  </w:sdtPr>
                  <w:sdtEndPr/>
                  <w:sdtContent>
                    <w:r w:rsidR="00B169BC">
                      <w:fldChar w:fldCharType="begin"/>
                    </w:r>
                    <w:r w:rsidR="00B169BC">
                      <w:rPr>
                        <w:lang w:val="en-US"/>
                      </w:rPr>
                      <w:instrText xml:space="preserve"> CITATION Par741 \l 1033 </w:instrText>
                    </w:r>
                    <w:r w:rsidR="00B169BC">
                      <w:fldChar w:fldCharType="separate"/>
                    </w:r>
                    <w:r w:rsidR="00B169BC">
                      <w:rPr>
                        <w:noProof/>
                        <w:lang w:val="en-US"/>
                      </w:rPr>
                      <w:t>(Partch)</w:t>
                    </w:r>
                    <w:r w:rsidR="00B169BC">
                      <w:fldChar w:fldCharType="end"/>
                    </w:r>
                  </w:sdtContent>
                </w:sdt>
              </w:p>
              <w:p w14:paraId="2AA643F9" w14:textId="77777777" w:rsidR="001B2D58" w:rsidRDefault="001B2D58" w:rsidP="00B169BC"/>
              <w:p w14:paraId="3BBA666D" w14:textId="25A5CCFB" w:rsidR="00B169BC" w:rsidRDefault="001B2D58" w:rsidP="00B169BC">
                <w:sdt>
                  <w:sdtPr>
                    <w:id w:val="-1650820700"/>
                    <w:citation/>
                  </w:sdtPr>
                  <w:sdtEndPr/>
                  <w:sdtContent>
                    <w:r w:rsidR="00B169BC">
                      <w:fldChar w:fldCharType="begin"/>
                    </w:r>
                    <w:r w:rsidR="00B169BC">
                      <w:rPr>
                        <w:lang w:val="en-US"/>
                      </w:rPr>
                      <w:instrText xml:space="preserve"> CITATION Shi77 \l 1033 </w:instrText>
                    </w:r>
                    <w:r w:rsidR="00B169BC">
                      <w:fldChar w:fldCharType="separate"/>
                    </w:r>
                    <w:r w:rsidR="00B169BC">
                      <w:rPr>
                        <w:noProof/>
                        <w:lang w:val="en-US"/>
                      </w:rPr>
                      <w:t>(Shinn)</w:t>
                    </w:r>
                    <w:r w:rsidR="00B169BC">
                      <w:fldChar w:fldCharType="end"/>
                    </w:r>
                  </w:sdtContent>
                </w:sdt>
              </w:p>
              <w:p w14:paraId="5F187C1D" w14:textId="77777777" w:rsidR="001B2D58" w:rsidRDefault="001B2D58" w:rsidP="00B169BC"/>
              <w:p w14:paraId="4D72E0C0" w14:textId="16632412" w:rsidR="00B169BC" w:rsidRDefault="001B2D58" w:rsidP="00B169BC">
                <w:sdt>
                  <w:sdtPr>
                    <w:id w:val="1969543509"/>
                    <w:citation/>
                  </w:sdtPr>
                  <w:sdtEndPr/>
                  <w:sdtContent>
                    <w:r w:rsidR="00B169BC">
                      <w:fldChar w:fldCharType="begin"/>
                    </w:r>
                    <w:r w:rsidR="00B169BC">
                      <w:rPr>
                        <w:lang w:val="en-US"/>
                      </w:rPr>
                      <w:instrText xml:space="preserve"> CITATION Ten93 \l 1033 </w:instrText>
                    </w:r>
                    <w:r w:rsidR="00B169BC">
                      <w:fldChar w:fldCharType="separate"/>
                    </w:r>
                    <w:r w:rsidR="00B169BC">
                      <w:rPr>
                        <w:noProof/>
                        <w:lang w:val="en-US"/>
                      </w:rPr>
                      <w:t>(Tenney)</w:t>
                    </w:r>
                    <w:r w:rsidR="00B169BC">
                      <w:fldChar w:fldCharType="end"/>
                    </w:r>
                  </w:sdtContent>
                </w:sdt>
              </w:p>
              <w:p w14:paraId="3814F974" w14:textId="77777777" w:rsidR="001B2D58" w:rsidRDefault="001B2D58" w:rsidP="00B169BC"/>
              <w:p w14:paraId="476C53D6" w14:textId="525B9962" w:rsidR="00B169BC" w:rsidRDefault="001B2D58" w:rsidP="00B169BC">
                <w:sdt>
                  <w:sdtPr>
                    <w:id w:val="305215170"/>
                    <w:citation/>
                  </w:sdtPr>
                  <w:sdtEndPr/>
                  <w:sdtContent>
                    <w:r w:rsidR="00B169BC">
                      <w:fldChar w:fldCharType="begin"/>
                    </w:r>
                    <w:r w:rsidR="00B169BC">
                      <w:rPr>
                        <w:lang w:val="en-US"/>
                      </w:rPr>
                      <w:instrText xml:space="preserve"> CITATION Wan081 \l 1033 </w:instrText>
                    </w:r>
                    <w:r w:rsidR="00B169BC">
                      <w:fldChar w:fldCharType="separate"/>
                    </w:r>
                    <w:r w:rsidR="00B169BC">
                      <w:rPr>
                        <w:noProof/>
                        <w:lang w:val="en-US"/>
                      </w:rPr>
                      <w:t>(Wannamaker)</w:t>
                    </w:r>
                    <w:r w:rsidR="00B169BC">
                      <w:fldChar w:fldCharType="end"/>
                    </w:r>
                  </w:sdtContent>
                </w:sdt>
              </w:p>
              <w:p w14:paraId="2DE5CEA0" w14:textId="77777777" w:rsidR="001B2D58" w:rsidRDefault="001B2D58" w:rsidP="00B169BC"/>
              <w:p w14:paraId="1B3EF51C" w14:textId="2D0F5F37" w:rsidR="003235A7" w:rsidRDefault="001B2D58" w:rsidP="007913B6">
                <w:sdt>
                  <w:sdtPr>
                    <w:id w:val="-114374195"/>
                    <w:citation/>
                  </w:sdtPr>
                  <w:sdtEndPr/>
                  <w:sdtContent>
                    <w:r w:rsidR="00B169BC">
                      <w:fldChar w:fldCharType="begin"/>
                    </w:r>
                    <w:r w:rsidR="00B169BC">
                      <w:rPr>
                        <w:lang w:val="en-US"/>
                      </w:rPr>
                      <w:instrText xml:space="preserve"> CITATION von83 \l 1033 </w:instrText>
                    </w:r>
                    <w:r w:rsidR="00B169BC">
                      <w:fldChar w:fldCharType="separate"/>
                    </w:r>
                    <w:r w:rsidR="00B169BC">
                      <w:rPr>
                        <w:noProof/>
                        <w:lang w:val="en-US"/>
                      </w:rPr>
                      <w:t>(von Gunden)</w:t>
                    </w:r>
                    <w:r w:rsidR="00B169BC">
                      <w:fldChar w:fldCharType="end"/>
                    </w:r>
                  </w:sdtContent>
                </w:sdt>
              </w:p>
            </w:sdtContent>
          </w:sdt>
        </w:tc>
      </w:tr>
    </w:tbl>
    <w:p w14:paraId="1CC71DC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43114" w14:textId="77777777" w:rsidR="00FB6C4F" w:rsidRDefault="00FB6C4F" w:rsidP="007A0D55">
      <w:pPr>
        <w:spacing w:after="0" w:line="240" w:lineRule="auto"/>
      </w:pPr>
      <w:r>
        <w:separator/>
      </w:r>
    </w:p>
  </w:endnote>
  <w:endnote w:type="continuationSeparator" w:id="0">
    <w:p w14:paraId="3A8BE534" w14:textId="77777777" w:rsidR="00FB6C4F" w:rsidRDefault="00FB6C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E3B5A" w14:textId="77777777" w:rsidR="00FB6C4F" w:rsidRDefault="00FB6C4F" w:rsidP="007A0D55">
      <w:pPr>
        <w:spacing w:after="0" w:line="240" w:lineRule="auto"/>
      </w:pPr>
      <w:r>
        <w:separator/>
      </w:r>
    </w:p>
  </w:footnote>
  <w:footnote w:type="continuationSeparator" w:id="0">
    <w:p w14:paraId="0928B37F" w14:textId="77777777" w:rsidR="00FB6C4F" w:rsidRDefault="00FB6C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E6A53" w14:textId="77777777" w:rsidR="00FB6C4F" w:rsidRDefault="00FB6C4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21C0AE" w14:textId="77777777" w:rsidR="00FB6C4F" w:rsidRDefault="00FB6C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3B6"/>
    <w:rsid w:val="00032559"/>
    <w:rsid w:val="00052040"/>
    <w:rsid w:val="000B25AE"/>
    <w:rsid w:val="000B55AB"/>
    <w:rsid w:val="000D24DC"/>
    <w:rsid w:val="00101B2E"/>
    <w:rsid w:val="00116FA0"/>
    <w:rsid w:val="0015114C"/>
    <w:rsid w:val="00171F1B"/>
    <w:rsid w:val="001A21F3"/>
    <w:rsid w:val="001A2537"/>
    <w:rsid w:val="001A6A06"/>
    <w:rsid w:val="001B2D58"/>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639A"/>
    <w:rsid w:val="00590035"/>
    <w:rsid w:val="005B177E"/>
    <w:rsid w:val="005B3921"/>
    <w:rsid w:val="005E259B"/>
    <w:rsid w:val="005F26D7"/>
    <w:rsid w:val="005F5450"/>
    <w:rsid w:val="0068313A"/>
    <w:rsid w:val="006D0412"/>
    <w:rsid w:val="007411B9"/>
    <w:rsid w:val="00780D95"/>
    <w:rsid w:val="00780DC7"/>
    <w:rsid w:val="007913B6"/>
    <w:rsid w:val="007A0D55"/>
    <w:rsid w:val="007B3377"/>
    <w:rsid w:val="007E5F44"/>
    <w:rsid w:val="00821DE3"/>
    <w:rsid w:val="00846CE1"/>
    <w:rsid w:val="008A5B87"/>
    <w:rsid w:val="00922950"/>
    <w:rsid w:val="009A7264"/>
    <w:rsid w:val="009D1606"/>
    <w:rsid w:val="009E18A1"/>
    <w:rsid w:val="009E73D7"/>
    <w:rsid w:val="00A27D2C"/>
    <w:rsid w:val="00A76FD9"/>
    <w:rsid w:val="00AB36C7"/>
    <w:rsid w:val="00AB436D"/>
    <w:rsid w:val="00AD2F24"/>
    <w:rsid w:val="00AD4844"/>
    <w:rsid w:val="00B169BC"/>
    <w:rsid w:val="00B219AE"/>
    <w:rsid w:val="00B33145"/>
    <w:rsid w:val="00B574C9"/>
    <w:rsid w:val="00BC39C9"/>
    <w:rsid w:val="00BE0AD6"/>
    <w:rsid w:val="00BE5BF7"/>
    <w:rsid w:val="00BF40E1"/>
    <w:rsid w:val="00C27FAB"/>
    <w:rsid w:val="00C358D4"/>
    <w:rsid w:val="00C6296B"/>
    <w:rsid w:val="00CC586D"/>
    <w:rsid w:val="00CF1542"/>
    <w:rsid w:val="00CF3EC5"/>
    <w:rsid w:val="00D656DA"/>
    <w:rsid w:val="00D83300"/>
    <w:rsid w:val="00DC6B48"/>
    <w:rsid w:val="00DF01B0"/>
    <w:rsid w:val="00E05C53"/>
    <w:rsid w:val="00E67E12"/>
    <w:rsid w:val="00E85A05"/>
    <w:rsid w:val="00E95829"/>
    <w:rsid w:val="00EA2FCF"/>
    <w:rsid w:val="00EA606C"/>
    <w:rsid w:val="00EB0C8C"/>
    <w:rsid w:val="00EB51FD"/>
    <w:rsid w:val="00EB77DB"/>
    <w:rsid w:val="00ED139F"/>
    <w:rsid w:val="00EF74F7"/>
    <w:rsid w:val="00F36937"/>
    <w:rsid w:val="00F60F53"/>
    <w:rsid w:val="00F623BD"/>
    <w:rsid w:val="00FA1925"/>
    <w:rsid w:val="00FB11DE"/>
    <w:rsid w:val="00FB589A"/>
    <w:rsid w:val="00FB6C4F"/>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E5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13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13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13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13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3C05250151EA4D8E13F5D3B8B7C952"/>
        <w:category>
          <w:name w:val="General"/>
          <w:gallery w:val="placeholder"/>
        </w:category>
        <w:types>
          <w:type w:val="bbPlcHdr"/>
        </w:types>
        <w:behaviors>
          <w:behavior w:val="content"/>
        </w:behaviors>
        <w:guid w:val="{750FE3DD-303C-554B-AA79-C7044A1B4EFB}"/>
      </w:docPartPr>
      <w:docPartBody>
        <w:p w:rsidR="00A41FB8" w:rsidRDefault="00A41FB8">
          <w:pPr>
            <w:pStyle w:val="AC3C05250151EA4D8E13F5D3B8B7C952"/>
          </w:pPr>
          <w:r w:rsidRPr="00CC586D">
            <w:rPr>
              <w:rStyle w:val="PlaceholderText"/>
              <w:b/>
              <w:color w:val="FFFFFF" w:themeColor="background1"/>
            </w:rPr>
            <w:t>[Salutation]</w:t>
          </w:r>
        </w:p>
      </w:docPartBody>
    </w:docPart>
    <w:docPart>
      <w:docPartPr>
        <w:name w:val="BB64705BF3D58B4FA863CEA2A5FE68A5"/>
        <w:category>
          <w:name w:val="General"/>
          <w:gallery w:val="placeholder"/>
        </w:category>
        <w:types>
          <w:type w:val="bbPlcHdr"/>
        </w:types>
        <w:behaviors>
          <w:behavior w:val="content"/>
        </w:behaviors>
        <w:guid w:val="{33706039-261C-814A-A506-9E3DDFDD195C}"/>
      </w:docPartPr>
      <w:docPartBody>
        <w:p w:rsidR="00A41FB8" w:rsidRDefault="00A41FB8">
          <w:pPr>
            <w:pStyle w:val="BB64705BF3D58B4FA863CEA2A5FE68A5"/>
          </w:pPr>
          <w:r>
            <w:rPr>
              <w:rStyle w:val="PlaceholderText"/>
            </w:rPr>
            <w:t>[First name]</w:t>
          </w:r>
        </w:p>
      </w:docPartBody>
    </w:docPart>
    <w:docPart>
      <w:docPartPr>
        <w:name w:val="EF379BDB4B42D941AE2C93098EBD7269"/>
        <w:category>
          <w:name w:val="General"/>
          <w:gallery w:val="placeholder"/>
        </w:category>
        <w:types>
          <w:type w:val="bbPlcHdr"/>
        </w:types>
        <w:behaviors>
          <w:behavior w:val="content"/>
        </w:behaviors>
        <w:guid w:val="{D7337881-0B8F-2C4A-8C0B-D5AFE589A76A}"/>
      </w:docPartPr>
      <w:docPartBody>
        <w:p w:rsidR="00A41FB8" w:rsidRDefault="00A41FB8">
          <w:pPr>
            <w:pStyle w:val="EF379BDB4B42D941AE2C93098EBD7269"/>
          </w:pPr>
          <w:r>
            <w:rPr>
              <w:rStyle w:val="PlaceholderText"/>
            </w:rPr>
            <w:t>[Middle name]</w:t>
          </w:r>
        </w:p>
      </w:docPartBody>
    </w:docPart>
    <w:docPart>
      <w:docPartPr>
        <w:name w:val="898C08C0F147F74383DA3DB45010FC56"/>
        <w:category>
          <w:name w:val="General"/>
          <w:gallery w:val="placeholder"/>
        </w:category>
        <w:types>
          <w:type w:val="bbPlcHdr"/>
        </w:types>
        <w:behaviors>
          <w:behavior w:val="content"/>
        </w:behaviors>
        <w:guid w:val="{859AB472-E18A-4843-AA00-08631003FFE3}"/>
      </w:docPartPr>
      <w:docPartBody>
        <w:p w:rsidR="00A41FB8" w:rsidRDefault="00A41FB8">
          <w:pPr>
            <w:pStyle w:val="898C08C0F147F74383DA3DB45010FC56"/>
          </w:pPr>
          <w:r>
            <w:rPr>
              <w:rStyle w:val="PlaceholderText"/>
            </w:rPr>
            <w:t>[Last name]</w:t>
          </w:r>
        </w:p>
      </w:docPartBody>
    </w:docPart>
    <w:docPart>
      <w:docPartPr>
        <w:name w:val="33C1C457DE75284597DC92A03425C803"/>
        <w:category>
          <w:name w:val="General"/>
          <w:gallery w:val="placeholder"/>
        </w:category>
        <w:types>
          <w:type w:val="bbPlcHdr"/>
        </w:types>
        <w:behaviors>
          <w:behavior w:val="content"/>
        </w:behaviors>
        <w:guid w:val="{569656F5-5600-1142-8C09-6A5767ACB78C}"/>
      </w:docPartPr>
      <w:docPartBody>
        <w:p w:rsidR="00A41FB8" w:rsidRDefault="00A41FB8">
          <w:pPr>
            <w:pStyle w:val="33C1C457DE75284597DC92A03425C803"/>
          </w:pPr>
          <w:r>
            <w:rPr>
              <w:rStyle w:val="PlaceholderText"/>
            </w:rPr>
            <w:t>[Enter your biography]</w:t>
          </w:r>
        </w:p>
      </w:docPartBody>
    </w:docPart>
    <w:docPart>
      <w:docPartPr>
        <w:name w:val="656AFE6A94BC3849839CAC00C5DA76FD"/>
        <w:category>
          <w:name w:val="General"/>
          <w:gallery w:val="placeholder"/>
        </w:category>
        <w:types>
          <w:type w:val="bbPlcHdr"/>
        </w:types>
        <w:behaviors>
          <w:behavior w:val="content"/>
        </w:behaviors>
        <w:guid w:val="{2987BDEA-07D3-C44F-AA04-0728896380EF}"/>
      </w:docPartPr>
      <w:docPartBody>
        <w:p w:rsidR="00A41FB8" w:rsidRDefault="00A41FB8">
          <w:pPr>
            <w:pStyle w:val="656AFE6A94BC3849839CAC00C5DA76FD"/>
          </w:pPr>
          <w:r>
            <w:rPr>
              <w:rStyle w:val="PlaceholderText"/>
            </w:rPr>
            <w:t>[Enter the institution with which you are affiliated]</w:t>
          </w:r>
        </w:p>
      </w:docPartBody>
    </w:docPart>
    <w:docPart>
      <w:docPartPr>
        <w:name w:val="49B921FBF003C743BEDA99C9EF9B82ED"/>
        <w:category>
          <w:name w:val="General"/>
          <w:gallery w:val="placeholder"/>
        </w:category>
        <w:types>
          <w:type w:val="bbPlcHdr"/>
        </w:types>
        <w:behaviors>
          <w:behavior w:val="content"/>
        </w:behaviors>
        <w:guid w:val="{64F0ADD9-ECC0-104E-884A-70DAB6029E95}"/>
      </w:docPartPr>
      <w:docPartBody>
        <w:p w:rsidR="00A41FB8" w:rsidRDefault="00A41FB8">
          <w:pPr>
            <w:pStyle w:val="49B921FBF003C743BEDA99C9EF9B82ED"/>
          </w:pPr>
          <w:r w:rsidRPr="00EF74F7">
            <w:rPr>
              <w:b/>
              <w:color w:val="808080" w:themeColor="background1" w:themeShade="80"/>
            </w:rPr>
            <w:t>[Enter the headword for your article]</w:t>
          </w:r>
        </w:p>
      </w:docPartBody>
    </w:docPart>
    <w:docPart>
      <w:docPartPr>
        <w:name w:val="6417519B468AEF4C852F68C05AE5C4BE"/>
        <w:category>
          <w:name w:val="General"/>
          <w:gallery w:val="placeholder"/>
        </w:category>
        <w:types>
          <w:type w:val="bbPlcHdr"/>
        </w:types>
        <w:behaviors>
          <w:behavior w:val="content"/>
        </w:behaviors>
        <w:guid w:val="{B8D5DE8A-AFA7-9440-AFEF-610A501BEDD2}"/>
      </w:docPartPr>
      <w:docPartBody>
        <w:p w:rsidR="00A41FB8" w:rsidRDefault="00A41FB8">
          <w:pPr>
            <w:pStyle w:val="6417519B468AEF4C852F68C05AE5C4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4039D2693BF4F4E982B22C11C719C42"/>
        <w:category>
          <w:name w:val="General"/>
          <w:gallery w:val="placeholder"/>
        </w:category>
        <w:types>
          <w:type w:val="bbPlcHdr"/>
        </w:types>
        <w:behaviors>
          <w:behavior w:val="content"/>
        </w:behaviors>
        <w:guid w:val="{CE91E9C0-2256-7140-A9FD-5C8C70DAFCAA}"/>
      </w:docPartPr>
      <w:docPartBody>
        <w:p w:rsidR="00A41FB8" w:rsidRDefault="00A41FB8">
          <w:pPr>
            <w:pStyle w:val="24039D2693BF4F4E982B22C11C719C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A1A86A7057B54E8394484D231CA572"/>
        <w:category>
          <w:name w:val="General"/>
          <w:gallery w:val="placeholder"/>
        </w:category>
        <w:types>
          <w:type w:val="bbPlcHdr"/>
        </w:types>
        <w:behaviors>
          <w:behavior w:val="content"/>
        </w:behaviors>
        <w:guid w:val="{790E6D6F-B0D0-424F-8239-E217A0E1AC17}"/>
      </w:docPartPr>
      <w:docPartBody>
        <w:p w:rsidR="00A41FB8" w:rsidRDefault="00A41FB8">
          <w:pPr>
            <w:pStyle w:val="ACA1A86A7057B54E8394484D231CA5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D43A44D5DBB2E4191121F86DB847DE4"/>
        <w:category>
          <w:name w:val="General"/>
          <w:gallery w:val="placeholder"/>
        </w:category>
        <w:types>
          <w:type w:val="bbPlcHdr"/>
        </w:types>
        <w:behaviors>
          <w:behavior w:val="content"/>
        </w:behaviors>
        <w:guid w:val="{7CAD0525-574E-1A4B-A122-19A3C61E52F4}"/>
      </w:docPartPr>
      <w:docPartBody>
        <w:p w:rsidR="00A41FB8" w:rsidRDefault="00A41FB8">
          <w:pPr>
            <w:pStyle w:val="1D43A44D5DBB2E4191121F86DB847DE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FB8"/>
    <w:rsid w:val="00A41FB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3C05250151EA4D8E13F5D3B8B7C952">
    <w:name w:val="AC3C05250151EA4D8E13F5D3B8B7C952"/>
  </w:style>
  <w:style w:type="paragraph" w:customStyle="1" w:styleId="BB64705BF3D58B4FA863CEA2A5FE68A5">
    <w:name w:val="BB64705BF3D58B4FA863CEA2A5FE68A5"/>
  </w:style>
  <w:style w:type="paragraph" w:customStyle="1" w:styleId="EF379BDB4B42D941AE2C93098EBD7269">
    <w:name w:val="EF379BDB4B42D941AE2C93098EBD7269"/>
  </w:style>
  <w:style w:type="paragraph" w:customStyle="1" w:styleId="898C08C0F147F74383DA3DB45010FC56">
    <w:name w:val="898C08C0F147F74383DA3DB45010FC56"/>
  </w:style>
  <w:style w:type="paragraph" w:customStyle="1" w:styleId="33C1C457DE75284597DC92A03425C803">
    <w:name w:val="33C1C457DE75284597DC92A03425C803"/>
  </w:style>
  <w:style w:type="paragraph" w:customStyle="1" w:styleId="656AFE6A94BC3849839CAC00C5DA76FD">
    <w:name w:val="656AFE6A94BC3849839CAC00C5DA76FD"/>
  </w:style>
  <w:style w:type="paragraph" w:customStyle="1" w:styleId="49B921FBF003C743BEDA99C9EF9B82ED">
    <w:name w:val="49B921FBF003C743BEDA99C9EF9B82ED"/>
  </w:style>
  <w:style w:type="paragraph" w:customStyle="1" w:styleId="6417519B468AEF4C852F68C05AE5C4BE">
    <w:name w:val="6417519B468AEF4C852F68C05AE5C4BE"/>
  </w:style>
  <w:style w:type="paragraph" w:customStyle="1" w:styleId="24039D2693BF4F4E982B22C11C719C42">
    <w:name w:val="24039D2693BF4F4E982B22C11C719C42"/>
  </w:style>
  <w:style w:type="paragraph" w:customStyle="1" w:styleId="ACA1A86A7057B54E8394484D231CA572">
    <w:name w:val="ACA1A86A7057B54E8394484D231CA572"/>
  </w:style>
  <w:style w:type="paragraph" w:customStyle="1" w:styleId="1D43A44D5DBB2E4191121F86DB847DE4">
    <w:name w:val="1D43A44D5DBB2E4191121F86DB847DE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3C05250151EA4D8E13F5D3B8B7C952">
    <w:name w:val="AC3C05250151EA4D8E13F5D3B8B7C952"/>
  </w:style>
  <w:style w:type="paragraph" w:customStyle="1" w:styleId="BB64705BF3D58B4FA863CEA2A5FE68A5">
    <w:name w:val="BB64705BF3D58B4FA863CEA2A5FE68A5"/>
  </w:style>
  <w:style w:type="paragraph" w:customStyle="1" w:styleId="EF379BDB4B42D941AE2C93098EBD7269">
    <w:name w:val="EF379BDB4B42D941AE2C93098EBD7269"/>
  </w:style>
  <w:style w:type="paragraph" w:customStyle="1" w:styleId="898C08C0F147F74383DA3DB45010FC56">
    <w:name w:val="898C08C0F147F74383DA3DB45010FC56"/>
  </w:style>
  <w:style w:type="paragraph" w:customStyle="1" w:styleId="33C1C457DE75284597DC92A03425C803">
    <w:name w:val="33C1C457DE75284597DC92A03425C803"/>
  </w:style>
  <w:style w:type="paragraph" w:customStyle="1" w:styleId="656AFE6A94BC3849839CAC00C5DA76FD">
    <w:name w:val="656AFE6A94BC3849839CAC00C5DA76FD"/>
  </w:style>
  <w:style w:type="paragraph" w:customStyle="1" w:styleId="49B921FBF003C743BEDA99C9EF9B82ED">
    <w:name w:val="49B921FBF003C743BEDA99C9EF9B82ED"/>
  </w:style>
  <w:style w:type="paragraph" w:customStyle="1" w:styleId="6417519B468AEF4C852F68C05AE5C4BE">
    <w:name w:val="6417519B468AEF4C852F68C05AE5C4BE"/>
  </w:style>
  <w:style w:type="paragraph" w:customStyle="1" w:styleId="24039D2693BF4F4E982B22C11C719C42">
    <w:name w:val="24039D2693BF4F4E982B22C11C719C42"/>
  </w:style>
  <w:style w:type="paragraph" w:customStyle="1" w:styleId="ACA1A86A7057B54E8394484D231CA572">
    <w:name w:val="ACA1A86A7057B54E8394484D231CA572"/>
  </w:style>
  <w:style w:type="paragraph" w:customStyle="1" w:styleId="1D43A44D5DBB2E4191121F86DB847DE4">
    <w:name w:val="1D43A44D5DBB2E4191121F86DB847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Par741</b:Tag>
    <b:SourceType>Book</b:SourceType>
    <b:Guid>{B6235FC0-3F02-F948-8155-FB48734B45D4}</b:Guid>
    <b:Title>Genesis of a Music: An Account of a Creative Work, Its Roots and Its Fulfillments</b:Title>
    <b:City>New York</b:City>
    <b:Publisher>Da Capo Press</b:Publisher>
    <b:Year>1974</b:Year>
    <b:Author>
      <b:Author>
        <b:NameList>
          <b:Person>
            <b:Last>Partch</b:Last>
            <b:First>Harry</b:First>
          </b:Person>
        </b:NameList>
      </b:Author>
    </b:Author>
    <b:RefOrder>10</b:RefOrder>
  </b:Source>
  <b:Source>
    <b:Tag>Joh061</b:Tag>
    <b:SourceType>Book</b:SourceType>
    <b:Guid>{018D1C02-359D-EE4E-B1C4-4B8D802A6595}</b:Guid>
    <b:Title>'Maximum Clarity' and Other Writings on Music</b:Title>
    <b:City>Urbana</b:City>
    <b:Publisher>Illinois UP</b:Publisher>
    <b:Year>2006</b:Year>
    <b:Author>
      <b:Author>
        <b:NameList>
          <b:Person>
            <b:Last>Johnston</b:Last>
            <b:First>Ben</b:First>
          </b:Person>
        </b:NameList>
      </b:Author>
      <b:Editor>
        <b:NameList>
          <b:Person>
            <b:Last>Gilmore</b:Last>
            <b:First>Bob</b:First>
          </b:Person>
        </b:NameList>
      </b:Editor>
    </b:Author>
    <b:RefOrder>8</b:RefOrder>
  </b:Source>
  <b:Source>
    <b:Tag>Har71</b:Tag>
    <b:SourceType>Book</b:SourceType>
    <b:Guid>{00B1522A-5FFC-F14C-BB73-C9BE6E7073BD}</b:Guid>
    <b:Title>Lou Harrison's Music Primer</b:Title>
    <b:City>New York</b:City>
    <b:Publisher>C.F. Peters</b:Publisher>
    <b:Year>1971</b:Year>
    <b:Author>
      <b:Author>
        <b:NameList>
          <b:Person>
            <b:Last>Harrison</b:Last>
            <b:First>Lou</b:First>
          </b:Person>
        </b:NameList>
      </b:Author>
    </b:Author>
    <b:RefOrder>7</b:RefOrder>
  </b:Source>
  <b:Source>
    <b:Tag>Ten93</b:Tag>
    <b:SourceType>BookSection</b:SourceType>
    <b:Guid>{1F193AC3-2326-024A-89A5-8629692240D5}</b:Guid>
    <b:Title>John Cage and the Theory of Harmony</b:Title>
    <b:City>Ann Arbor</b:City>
    <b:Publisher>Michigan UP</b:Publisher>
    <b:Year>1993</b:Year>
    <b:Author>
      <b:Author>
        <b:NameList>
          <b:Person>
            <b:Last>Tenney</b:Last>
            <b:First>James</b:First>
          </b:Person>
        </b:NameList>
      </b:Author>
      <b:Editor>
        <b:NameList>
          <b:Person>
            <b:Last>Kostelanetz</b:Last>
            <b:First>Richard</b:First>
          </b:Person>
        </b:NameList>
      </b:Editor>
    </b:Author>
    <b:JournalName>Soundings</b:JournalName>
    <b:BookTitle>Writings About John Cage</b:BookTitle>
    <b:RefOrder>12</b:RefOrder>
  </b:Source>
  <b:Source>
    <b:Tag>Dot93</b:Tag>
    <b:SourceType>Book</b:SourceType>
    <b:Guid>{07C4AF0D-2555-C84D-BCB7-183EEA17E42B}</b:Guid>
    <b:Title>Just Intonation Primer</b:Title>
    <b:City>San Francisco</b:City>
    <b:Publisher>The Just Intonation Network</b:Publisher>
    <b:Year>1993</b:Year>
    <b:Author>
      <b:Author>
        <b:NameList>
          <b:Person>
            <b:Last>Doty</b:Last>
            <b:Middle>B.</b:Middle>
            <b:First>David</b:First>
          </b:Person>
        </b:NameList>
      </b:Author>
    </b:Author>
    <b:RefOrder>1</b:RefOrder>
  </b:Source>
  <b:Source>
    <b:Tag>Gan93</b:Tag>
    <b:SourceType>JournalArticle</b:SourceType>
    <b:Guid>{597C32E1-BFCD-2B46-9F3D-7F388A1E3325}</b:Guid>
    <b:Title>La Monte Young's 'The Well-Tuned Piano'</b:Title>
    <b:Year>1993</b:Year>
    <b:Volume>31</b:Volume>
    <b:Pages>134-162</b:Pages>
    <b:JournalName>Perspectives of New Music</b:JournalName>
    <b:Issue>1</b:Issue>
    <b:Author>
      <b:Author>
        <b:NameList>
          <b:Person>
            <b:Last>Gann</b:Last>
            <b:First>Kyle</b:First>
          </b:Person>
        </b:NameList>
      </b:Author>
    </b:Author>
    <b:RefOrder>2</b:RefOrder>
  </b:Source>
  <b:Source>
    <b:Tag>Gil951</b:Tag>
    <b:SourceType>JournalArticle</b:SourceType>
    <b:Guid>{2B2C3EE1-F79A-1E45-B496-95E9BDCE0108}</b:Guid>
    <b:Title>Changing the Metaphor: Ratio Models of Musical Pitch in the Work of Harry Partch, Ben Johnston, and James Tenney</b:Title>
    <b:JournalName>Perspectives of New Music</b:JournalName>
    <b:Year>1995</b:Year>
    <b:Volume>33</b:Volume>
    <b:Issue>1-2</b:Issue>
    <b:Pages>458-503</b:Pages>
    <b:Author>
      <b:Author>
        <b:NameList>
          <b:Person>
            <b:Last>Gilmore</b:Last>
            <b:First>Bob</b:First>
          </b:Person>
        </b:NameList>
      </b:Author>
    </b:Author>
    <b:RefOrder>3</b:RefOrder>
  </b:Source>
  <b:Source>
    <b:Tag>Gil03</b:Tag>
    <b:SourceType>JournalArticle</b:SourceType>
    <b:Guid>{6CFBD598-207A-8C4A-97D1-A3D9DD3ECBE9}</b:Guid>
    <b:Title>The Climate Since Harry Partch</b:Title>
    <b:JournalName>Contemporary Music Review</b:JournalName>
    <b:Year>2003</b:Year>
    <b:Volume>22</b:Volume>
    <b:Issue>1-2</b:Issue>
    <b:Pages>15-33</b:Pages>
    <b:Author>
      <b:Author>
        <b:NameList>
          <b:Person>
            <b:Last>Gilmore</b:Last>
            <b:First>Bob</b:First>
          </b:Person>
        </b:NameList>
      </b:Author>
    </b:Author>
    <b:RefOrder>5</b:RefOrder>
  </b:Source>
  <b:Source>
    <b:Tag>Shi77</b:Tag>
    <b:SourceType>JournalArticle</b:SourceType>
    <b:Guid>{9A7C5D0A-1094-7142-8AF7-C7385A3AA4F1}</b:Guid>
    <b:Title>Ben Johnston's Fourth String Quartet</b:Title>
    <b:JournalName>Perspectives of New Music</b:JournalName>
    <b:Year>1977</b:Year>
    <b:Volume>15</b:Volume>
    <b:Issue>2</b:Issue>
    <b:Pages>145-73</b:Pages>
    <b:Author>
      <b:Author>
        <b:NameList>
          <b:Person>
            <b:Last>Shinn</b:Last>
            <b:First>Randall</b:First>
          </b:Person>
        </b:NameList>
      </b:Author>
    </b:Author>
    <b:RefOrder>11</b:RefOrder>
  </b:Source>
  <b:Source>
    <b:Tag>Wan081</b:Tag>
    <b:SourceType>JournalArticle</b:SourceType>
    <b:Guid>{7AD2BCDD-1CC1-D047-B529-EF3DDD8FC242}</b:Guid>
    <b:Title>The Spectral Music of James Tenney</b:Title>
    <b:JournalName>Contemporary Music Review</b:JournalName>
    <b:Year>2008</b:Year>
    <b:Volume>27</b:Volume>
    <b:Issue>1</b:Issue>
    <b:Pages>91-130</b:Pages>
    <b:Author>
      <b:Author>
        <b:NameList>
          <b:Person>
            <b:Last>Wannamaker</b:Last>
            <b:First>Robert</b:First>
          </b:Person>
        </b:NameList>
      </b:Author>
    </b:Author>
    <b:RefOrder>13</b:RefOrder>
  </b:Source>
  <b:Source>
    <b:Tag>Gil98</b:Tag>
    <b:SourceType>Book</b:SourceType>
    <b:Guid>{F2545633-30C9-B240-9755-7AD66E2D1A4F}</b:Guid>
    <b:Title>Harry Partch: A Biography</b:Title>
    <b:Publisher>Yale UP</b:Publisher>
    <b:City>New Haven</b:City>
    <b:Year>1998</b:Year>
    <b:Author>
      <b:Author>
        <b:NameList>
          <b:Person>
            <b:Last>Gilmore</b:Last>
            <b:First>Bob</b:First>
          </b:Person>
        </b:NameList>
      </b:Author>
    </b:Author>
    <b:RefOrder>4</b:RefOrder>
  </b:Source>
  <b:Source>
    <b:Tag>Gri11</b:Tag>
    <b:SourceType>Book</b:SourceType>
    <b:Guid>{FE0C1CF3-3DAE-2742-8D0C-347F2B258130}</b:Guid>
    <b:Title>Draw a Straight Line and Follow It: The Music and Mysticism of La Monte Young</b:Title>
    <b:City>Oxford</b:City>
    <b:Publisher>Oxford UP</b:Publisher>
    <b:Year>2011</b:Year>
    <b:Author>
      <b:Author>
        <b:NameList>
          <b:Person>
            <b:Last>Grimshaw</b:Last>
            <b:First>Jeremy</b:First>
          </b:Person>
        </b:NameList>
      </b:Author>
    </b:Author>
    <b:RefOrder>6</b:RefOrder>
  </b:Source>
  <b:Source>
    <b:Tag>Mil98</b:Tag>
    <b:SourceType>Book</b:SourceType>
    <b:Guid>{09113730-5A66-C541-B81D-A36752F118DE}</b:Guid>
    <b:Title>Lou Harrison: Composing a World</b:Title>
    <b:City>New York</b:City>
    <b:Publisher>Oxford UP</b:Publisher>
    <b:Year>1998</b:Year>
    <b:Author>
      <b:Author>
        <b:NameList>
          <b:Person>
            <b:Last>Miller</b:Last>
            <b:First>Leta</b:First>
          </b:Person>
          <b:Person>
            <b:Last>Lieberman</b:Last>
            <b:First>Fredric</b:First>
          </b:Person>
        </b:NameList>
      </b:Author>
    </b:Author>
    <b:RefOrder>9</b:RefOrder>
  </b:Source>
  <b:Source>
    <b:Tag>von83</b:Tag>
    <b:SourceType>Book</b:SourceType>
    <b:Guid>{252B3603-74AF-684B-B775-F07C8D28695D}</b:Guid>
    <b:Title>The Music of Pauline Oliveros</b:Title>
    <b:City>Metuchen</b:City>
    <b:Publisher>Scarecrow Press</b:Publisher>
    <b:Year>1983</b:Year>
    <b:Author>
      <b:Author>
        <b:NameList>
          <b:Person>
            <b:Last>von Gunden</b:Last>
            <b:First>Heidi</b:First>
          </b:Person>
        </b:NameList>
      </b:Author>
    </b:Author>
    <b:RefOrder>14</b:RefOrder>
  </b:Source>
</b:Sources>
</file>

<file path=customXml/itemProps1.xml><?xml version="1.0" encoding="utf-8"?>
<ds:datastoreItem xmlns:ds="http://schemas.openxmlformats.org/officeDocument/2006/customXml" ds:itemID="{806BE2B3-3D27-654D-B45A-C433AFF3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1057</Words>
  <Characters>6029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8</cp:revision>
  <dcterms:created xsi:type="dcterms:W3CDTF">2015-02-14T03:28:00Z</dcterms:created>
  <dcterms:modified xsi:type="dcterms:W3CDTF">2015-03-15T17:53:00Z</dcterms:modified>
</cp:coreProperties>
</file>