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9FEBDA" w14:textId="77777777" w:rsidTr="002E76E0">
        <w:tc>
          <w:tcPr>
            <w:tcW w:w="491" w:type="dxa"/>
            <w:vMerge w:val="restart"/>
            <w:shd w:val="clear" w:color="auto" w:fill="A6A6A6" w:themeFill="background1" w:themeFillShade="A6"/>
            <w:textDirection w:val="btLr"/>
          </w:tcPr>
          <w:p w14:paraId="3A1896D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4177A8628D4D842A8241167E49AB487"/>
            </w:placeholder>
            <w:showingPlcHdr/>
            <w:dropDownList>
              <w:listItem w:displayText="Dr." w:value="Dr."/>
              <w:listItem w:displayText="Prof." w:value="Prof."/>
            </w:dropDownList>
          </w:sdtPr>
          <w:sdtEndPr/>
          <w:sdtContent>
            <w:tc>
              <w:tcPr>
                <w:tcW w:w="1296" w:type="dxa"/>
              </w:tcPr>
              <w:p w14:paraId="5C5EA03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7F5E0DABBD8524AACB45690A0680F8A"/>
            </w:placeholder>
            <w:text/>
          </w:sdtPr>
          <w:sdtEndPr/>
          <w:sdtContent>
            <w:tc>
              <w:tcPr>
                <w:tcW w:w="2073" w:type="dxa"/>
              </w:tcPr>
              <w:p w14:paraId="3536864D" w14:textId="77777777" w:rsidR="00B574C9" w:rsidRDefault="00483100" w:rsidP="00483100">
                <w:r w:rsidRPr="00483100">
                  <w:t xml:space="preserve">Juliette </w:t>
                </w:r>
              </w:p>
            </w:tc>
          </w:sdtContent>
        </w:sdt>
        <w:sdt>
          <w:sdtPr>
            <w:alias w:val="Middle name"/>
            <w:tag w:val="authorMiddleName"/>
            <w:id w:val="-2076034781"/>
            <w:placeholder>
              <w:docPart w:val="7F9192F73B2B7C4E8ED9218F7BA66556"/>
            </w:placeholder>
            <w:showingPlcHdr/>
            <w:text/>
          </w:sdtPr>
          <w:sdtEndPr/>
          <w:sdtContent>
            <w:tc>
              <w:tcPr>
                <w:tcW w:w="2551" w:type="dxa"/>
              </w:tcPr>
              <w:p w14:paraId="07CB03A7" w14:textId="77777777" w:rsidR="00B574C9" w:rsidRDefault="00B574C9" w:rsidP="00922950">
                <w:r>
                  <w:rPr>
                    <w:rStyle w:val="PlaceholderText"/>
                  </w:rPr>
                  <w:t>[Middle name]</w:t>
                </w:r>
              </w:p>
            </w:tc>
          </w:sdtContent>
        </w:sdt>
        <w:sdt>
          <w:sdtPr>
            <w:alias w:val="Last name"/>
            <w:tag w:val="authorLastName"/>
            <w:id w:val="-1088529830"/>
            <w:placeholder>
              <w:docPart w:val="13612545B27DB84CBD252703B38AA910"/>
            </w:placeholder>
            <w:text/>
          </w:sdtPr>
          <w:sdtEndPr/>
          <w:sdtContent>
            <w:tc>
              <w:tcPr>
                <w:tcW w:w="2642" w:type="dxa"/>
              </w:tcPr>
              <w:p w14:paraId="1257E2AE" w14:textId="77777777" w:rsidR="00B574C9" w:rsidRDefault="00483100" w:rsidP="00483100">
                <w:r w:rsidRPr="002C7046">
                  <w:rPr>
                    <w:lang w:eastAsia="ja-JP"/>
                  </w:rPr>
                  <w:t>Peers</w:t>
                </w:r>
              </w:p>
            </w:tc>
          </w:sdtContent>
        </w:sdt>
      </w:tr>
      <w:tr w:rsidR="00B574C9" w14:paraId="2D50CD40" w14:textId="77777777" w:rsidTr="002E76E0">
        <w:trPr>
          <w:trHeight w:val="986"/>
        </w:trPr>
        <w:tc>
          <w:tcPr>
            <w:tcW w:w="491" w:type="dxa"/>
            <w:vMerge/>
            <w:shd w:val="clear" w:color="auto" w:fill="A6A6A6" w:themeFill="background1" w:themeFillShade="A6"/>
          </w:tcPr>
          <w:p w14:paraId="2227DE58" w14:textId="77777777" w:rsidR="00B574C9" w:rsidRPr="001A6A06" w:rsidRDefault="00B574C9" w:rsidP="00CF1542">
            <w:pPr>
              <w:jc w:val="center"/>
              <w:rPr>
                <w:b/>
                <w:color w:val="FFFFFF" w:themeColor="background1"/>
              </w:rPr>
            </w:pPr>
          </w:p>
        </w:tc>
        <w:sdt>
          <w:sdtPr>
            <w:alias w:val="Biography"/>
            <w:tag w:val="authorBiography"/>
            <w:id w:val="938807824"/>
            <w:placeholder>
              <w:docPart w:val="0C7D7D615B14C545A6C29DEC5D402C47"/>
            </w:placeholder>
            <w:showingPlcHdr/>
          </w:sdtPr>
          <w:sdtEndPr/>
          <w:sdtContent>
            <w:tc>
              <w:tcPr>
                <w:tcW w:w="8562" w:type="dxa"/>
                <w:gridSpan w:val="4"/>
              </w:tcPr>
              <w:p w14:paraId="6E8988C5" w14:textId="77777777" w:rsidR="00B574C9" w:rsidRDefault="00B574C9" w:rsidP="00922950">
                <w:r>
                  <w:rPr>
                    <w:rStyle w:val="PlaceholderText"/>
                  </w:rPr>
                  <w:t>[Enter your biography]</w:t>
                </w:r>
              </w:p>
            </w:tc>
          </w:sdtContent>
        </w:sdt>
      </w:tr>
      <w:tr w:rsidR="00B574C9" w14:paraId="7EC93A56" w14:textId="77777777" w:rsidTr="002E76E0">
        <w:trPr>
          <w:trHeight w:val="986"/>
        </w:trPr>
        <w:tc>
          <w:tcPr>
            <w:tcW w:w="491" w:type="dxa"/>
            <w:vMerge/>
            <w:shd w:val="clear" w:color="auto" w:fill="A6A6A6" w:themeFill="background1" w:themeFillShade="A6"/>
          </w:tcPr>
          <w:p w14:paraId="0FDEE872" w14:textId="77777777" w:rsidR="00B574C9" w:rsidRPr="001A6A06" w:rsidRDefault="00B574C9" w:rsidP="00CF1542">
            <w:pPr>
              <w:jc w:val="center"/>
              <w:rPr>
                <w:b/>
                <w:color w:val="FFFFFF" w:themeColor="background1"/>
              </w:rPr>
            </w:pPr>
          </w:p>
        </w:tc>
        <w:sdt>
          <w:sdtPr>
            <w:alias w:val="Affiliation"/>
            <w:tag w:val="affiliation"/>
            <w:id w:val="2012937915"/>
            <w:placeholder>
              <w:docPart w:val="9C87634C2706BE49850235250180B683"/>
            </w:placeholder>
            <w:text/>
          </w:sdtPr>
          <w:sdtContent>
            <w:tc>
              <w:tcPr>
                <w:tcW w:w="8562" w:type="dxa"/>
                <w:gridSpan w:val="4"/>
              </w:tcPr>
              <w:p w14:paraId="758808DF" w14:textId="6414DCEB" w:rsidR="00B574C9" w:rsidRDefault="002E76E0" w:rsidP="00B574C9">
                <w:r w:rsidRPr="002E76E0">
                  <w:rPr>
                    <w:rFonts w:ascii="Calibri" w:eastAsia="Times New Roman" w:hAnsi="Calibri" w:cs="Times New Roman"/>
                    <w:lang w:val="en-CA"/>
                  </w:rPr>
                  <w:t>Royal Melbourne Institute of Technology</w:t>
                </w:r>
              </w:p>
            </w:tc>
          </w:sdtContent>
        </w:sdt>
      </w:tr>
    </w:tbl>
    <w:p w14:paraId="08CFE1A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AC51A1D" w14:textId="77777777" w:rsidTr="00244BB0">
        <w:tc>
          <w:tcPr>
            <w:tcW w:w="9016" w:type="dxa"/>
            <w:shd w:val="clear" w:color="auto" w:fill="A6A6A6" w:themeFill="background1" w:themeFillShade="A6"/>
            <w:tcMar>
              <w:top w:w="113" w:type="dxa"/>
              <w:bottom w:w="113" w:type="dxa"/>
            </w:tcMar>
          </w:tcPr>
          <w:p w14:paraId="2A110A4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8AC5A2" w14:textId="77777777" w:rsidTr="003F0D73">
        <w:sdt>
          <w:sdtPr>
            <w:alias w:val="Article headword"/>
            <w:tag w:val="articleHeadword"/>
            <w:id w:val="-361440020"/>
            <w:placeholder>
              <w:docPart w:val="F55D379DE456BC4D886A585AC9C9CF2E"/>
            </w:placeholder>
            <w:text/>
          </w:sdtPr>
          <w:sdtEndPr/>
          <w:sdtContent>
            <w:tc>
              <w:tcPr>
                <w:tcW w:w="9016" w:type="dxa"/>
                <w:tcMar>
                  <w:top w:w="113" w:type="dxa"/>
                  <w:bottom w:w="113" w:type="dxa"/>
                </w:tcMar>
              </w:tcPr>
              <w:p w14:paraId="2687CB30" w14:textId="45AFBB97" w:rsidR="003F0D73" w:rsidRPr="00FB589A" w:rsidRDefault="00330FAD" w:rsidP="003F0D73">
                <w:pPr>
                  <w:rPr>
                    <w:b/>
                  </w:rPr>
                </w:pPr>
                <w:proofErr w:type="spellStart"/>
                <w:r>
                  <w:rPr>
                    <w:rFonts w:ascii="Calibri" w:eastAsia="Calibri" w:hAnsi="Calibri" w:cs="Times New Roman"/>
                    <w:lang w:val="en-AU"/>
                  </w:rPr>
                  <w:t>Meadmore</w:t>
                </w:r>
                <w:proofErr w:type="spellEnd"/>
                <w:r>
                  <w:rPr>
                    <w:rFonts w:ascii="Calibri" w:eastAsia="Calibri" w:hAnsi="Calibri" w:cs="Times New Roman"/>
                    <w:lang w:val="en-AU"/>
                  </w:rPr>
                  <w:t>, Clement (1929-</w:t>
                </w:r>
                <w:r w:rsidR="000A5E25" w:rsidRPr="00330FAD">
                  <w:rPr>
                    <w:rFonts w:ascii="Calibri" w:eastAsia="Calibri" w:hAnsi="Calibri" w:cs="Times New Roman"/>
                    <w:lang w:val="en-AU"/>
                  </w:rPr>
                  <w:t>1995)</w:t>
                </w:r>
              </w:p>
            </w:tc>
          </w:sdtContent>
        </w:sdt>
      </w:tr>
      <w:tr w:rsidR="00464699" w14:paraId="250F2467" w14:textId="77777777" w:rsidTr="00FD1443">
        <w:sdt>
          <w:sdtPr>
            <w:alias w:val="Variant headwords"/>
            <w:tag w:val="variantHeadwords"/>
            <w:id w:val="173464402"/>
            <w:placeholder>
              <w:docPart w:val="9B14CFBE9CC6E14F9CDFE28B8B088BA7"/>
            </w:placeholder>
            <w:showingPlcHdr/>
          </w:sdtPr>
          <w:sdtEndPr/>
          <w:sdtContent>
            <w:tc>
              <w:tcPr>
                <w:tcW w:w="9016" w:type="dxa"/>
                <w:tcMar>
                  <w:top w:w="113" w:type="dxa"/>
                  <w:bottom w:w="113" w:type="dxa"/>
                </w:tcMar>
              </w:tcPr>
              <w:p w14:paraId="60CC9F7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471DAC9" w14:textId="77777777" w:rsidTr="003F0D73">
        <w:sdt>
          <w:sdtPr>
            <w:alias w:val="Abstract"/>
            <w:tag w:val="abstract"/>
            <w:id w:val="-635871867"/>
            <w:placeholder>
              <w:docPart w:val="80D584BD602A2C4D9E7113F70902A988"/>
            </w:placeholder>
          </w:sdtPr>
          <w:sdtEndPr/>
          <w:sdtContent>
            <w:tc>
              <w:tcPr>
                <w:tcW w:w="9016" w:type="dxa"/>
                <w:tcMar>
                  <w:top w:w="113" w:type="dxa"/>
                  <w:bottom w:w="113" w:type="dxa"/>
                </w:tcMar>
              </w:tcPr>
              <w:p w14:paraId="50F43A6A" w14:textId="78BE6350" w:rsidR="00E85A05" w:rsidRDefault="0056002E" w:rsidP="00E85A05">
                <w:r>
                  <w:t xml:space="preserve">Clement </w:t>
                </w:r>
                <w:proofErr w:type="spellStart"/>
                <w:r>
                  <w:t>Meadmore</w:t>
                </w:r>
                <w:proofErr w:type="spellEnd"/>
                <w:r>
                  <w:t xml:space="preserve"> was a major twentieth century sculptor with many works </w:t>
                </w:r>
                <w:r w:rsidRPr="00AD54F6">
                  <w:rPr>
                    <w:i/>
                  </w:rPr>
                  <w:t>in situ</w:t>
                </w:r>
                <w:r>
                  <w:t xml:space="preserve"> across North America, Australia</w:t>
                </w:r>
                <w:r w:rsidR="00330FAD">
                  <w:t>,</w:t>
                </w:r>
                <w:r>
                  <w:t xml:space="preserve"> and Japan. They were often commissioned as design features within substantial architectural installations and urban design projects in the International Style. Their heroic and rhetorical positioning on the forecourts of large corporate towers, on university campuses</w:t>
                </w:r>
                <w:r w:rsidR="00F62D77">
                  <w:t>,</w:t>
                </w:r>
                <w:r>
                  <w:t xml:space="preserve"> and other public institutions could almost be classified as a cliché of mid- to late- twentieth century visual experience, except that his works captured attention on their own merits. </w:t>
                </w:r>
              </w:p>
            </w:tc>
          </w:sdtContent>
        </w:sdt>
      </w:tr>
      <w:tr w:rsidR="003F0D73" w14:paraId="27045E98" w14:textId="77777777" w:rsidTr="003F0D73">
        <w:sdt>
          <w:sdtPr>
            <w:alias w:val="Article text"/>
            <w:tag w:val="articleText"/>
            <w:id w:val="634067588"/>
            <w:placeholder>
              <w:docPart w:val="1BA7FC9DE1B31545A8172C53C77B2B26"/>
            </w:placeholder>
          </w:sdtPr>
          <w:sdtEndPr/>
          <w:sdtContent>
            <w:tc>
              <w:tcPr>
                <w:tcW w:w="9016" w:type="dxa"/>
                <w:tcMar>
                  <w:top w:w="113" w:type="dxa"/>
                  <w:bottom w:w="113" w:type="dxa"/>
                </w:tcMar>
              </w:tcPr>
              <w:sdt>
                <w:sdtPr>
                  <w:alias w:val="Abstract"/>
                  <w:tag w:val="abstract"/>
                  <w:id w:val="-526632917"/>
                  <w:placeholder>
                    <w:docPart w:val="BF406FB966E3794989952285430AF2B3"/>
                  </w:placeholder>
                </w:sdtPr>
                <w:sdtContent>
                  <w:p w14:paraId="4B96EF9A" w14:textId="0D151319" w:rsidR="00483100" w:rsidRDefault="00F62D77" w:rsidP="00483100">
                    <w:r>
                      <w:t xml:space="preserve">Clement </w:t>
                    </w:r>
                    <w:proofErr w:type="spellStart"/>
                    <w:r>
                      <w:t>Meadmore</w:t>
                    </w:r>
                    <w:proofErr w:type="spellEnd"/>
                    <w:r>
                      <w:t xml:space="preserve"> was a major twentieth century sculptor with many works </w:t>
                    </w:r>
                    <w:r w:rsidRPr="00AD54F6">
                      <w:rPr>
                        <w:i/>
                      </w:rPr>
                      <w:t>in situ</w:t>
                    </w:r>
                    <w:r>
                      <w:t xml:space="preserve"> across North America, Australia, and Japan. They were often commissioned as design features within substantial architectural installations and urban design projects in the International Style. Their heroic and rhetorical positioning on the forecourts of large corporate towers, on university campuses, and other public institutions could almost be classified as a cliché of mid- to late- twentieth century visual experience, except that his works captured attention on their own merits. </w:t>
                    </w:r>
                  </w:p>
                </w:sdtContent>
              </w:sdt>
              <w:p w14:paraId="53BF6DBA" w14:textId="77777777" w:rsidR="00F62D77" w:rsidRDefault="00F62D77" w:rsidP="00483100"/>
              <w:p w14:paraId="7872CCFF" w14:textId="77777777" w:rsidR="00483100" w:rsidRDefault="00483100" w:rsidP="00483100">
                <w:proofErr w:type="spellStart"/>
                <w:r>
                  <w:t>Meadmore’s</w:t>
                </w:r>
                <w:proofErr w:type="spellEnd"/>
                <w:r>
                  <w:t xml:space="preserve"> works contain an impeccable fluid grace and balance, hovering between a celebration of the structural robustness of steel and a denial of their very materiality. Outlasting the trends in civic landscaping that begot the </w:t>
                </w:r>
                <w:proofErr w:type="gramStart"/>
                <w:r>
                  <w:t>commissions,</w:t>
                </w:r>
                <w:proofErr w:type="gramEnd"/>
                <w:r>
                  <w:t xml:space="preserve"> his sculptures have frequently been exempt from the popular abhorrence of abstract sculpture. Classifying the sculptures as minimalist overlooks </w:t>
                </w:r>
                <w:proofErr w:type="spellStart"/>
                <w:r>
                  <w:t>Meadmore’s</w:t>
                </w:r>
                <w:proofErr w:type="spellEnd"/>
                <w:r>
                  <w:t xml:space="preserve"> key working processes. His work developed through improvisation: intuitively by trial and error and through slow and painstaking visual readjustment of elements in small-scale models. It was, therefore, never the physical realisation of a preconceived idea, but the organic product of a lengthy artistic process.</w:t>
                </w:r>
              </w:p>
              <w:p w14:paraId="672F3B9C" w14:textId="77777777" w:rsidR="00483100" w:rsidRDefault="00483100" w:rsidP="00483100"/>
              <w:p w14:paraId="1A0EBBF2" w14:textId="664A0A9E" w:rsidR="00483100" w:rsidRDefault="00483100" w:rsidP="00483100">
                <w:proofErr w:type="spellStart"/>
                <w:r>
                  <w:t>Meadmore</w:t>
                </w:r>
                <w:proofErr w:type="spellEnd"/>
                <w:r>
                  <w:t xml:space="preserve"> studied aeronautical engineering before transferring to the first Australian industrial design course established at RMIT. His commercial works included furniture, lighting</w:t>
                </w:r>
                <w:r w:rsidR="00F67E87">
                  <w:t>,</w:t>
                </w:r>
                <w:r>
                  <w:t xml:space="preserve"> and interiors. Although he later emphasised 1950s Australia’s uncongenial provincialism and his overriding need to escape, his metal furniture was highly acclaimed. This early success indicates both the international outlook of design customers in Australia and his grasp of the interplay between structure, lightness</w:t>
                </w:r>
                <w:r w:rsidR="00F62D77">
                  <w:t>,</w:t>
                </w:r>
                <w:r>
                  <w:t xml:space="preserve"> and b</w:t>
                </w:r>
                <w:bookmarkStart w:id="0" w:name="_GoBack"/>
                <w:bookmarkEnd w:id="0"/>
                <w:r>
                  <w:t>alance, which defined his mature work.</w:t>
                </w:r>
              </w:p>
              <w:p w14:paraId="424CF873" w14:textId="77777777" w:rsidR="00483100" w:rsidRDefault="00483100" w:rsidP="00483100"/>
              <w:p w14:paraId="1DE41CD6" w14:textId="6D9EC6BE" w:rsidR="00483100" w:rsidRDefault="00483100" w:rsidP="00483100">
                <w:r>
                  <w:t xml:space="preserve">When </w:t>
                </w:r>
                <w:proofErr w:type="spellStart"/>
                <w:r>
                  <w:t>Meadmore</w:t>
                </w:r>
                <w:proofErr w:type="spellEnd"/>
                <w:r>
                  <w:t xml:space="preserve"> arrived in the United States in 1963, he worked on </w:t>
                </w:r>
                <w:proofErr w:type="spellStart"/>
                <w:r>
                  <w:t>maquettes</w:t>
                </w:r>
                <w:proofErr w:type="spellEnd"/>
                <w:r>
                  <w:t>, befriended artists</w:t>
                </w:r>
                <w:r w:rsidR="00F62D77">
                  <w:t>,</w:t>
                </w:r>
                <w:r>
                  <w:t xml:space="preserve"> and viewed exhibitions, taking two years to find a dealer. He removed the heavy textural encrustation of his early work, which he now regarded as an affectation, and started working with </w:t>
                </w:r>
                <w:r>
                  <w:lastRenderedPageBreak/>
                  <w:t>smooth surfaces. Many of his works feature a squared off pipe-like form imbued with a reptilian flexibility. The careful positioning of the cubed end pieces along with the painstaking balancing and shaping of the main curved lines augmented compositional variety. Black was his preferred colour for its tonal consistency, whereas white absorbed various hues and interfered with the clear reading of the form.</w:t>
                </w:r>
              </w:p>
              <w:p w14:paraId="5332F50A" w14:textId="77777777" w:rsidR="00483100" w:rsidRDefault="00483100" w:rsidP="00483100"/>
              <w:p w14:paraId="64EF5C6B" w14:textId="77777777" w:rsidR="00483100" w:rsidRDefault="00483100" w:rsidP="00483100">
                <w:r>
                  <w:t>Fig. 1: Hob Nob</w:t>
                </w:r>
              </w:p>
              <w:p w14:paraId="4DB96244" w14:textId="77777777" w:rsidR="00483100" w:rsidRPr="00483100" w:rsidRDefault="00483100" w:rsidP="00483100">
                <w:pPr>
                  <w:rPr>
                    <w:color w:val="5B9BD5" w:themeColor="accent1"/>
                    <w:sz w:val="20"/>
                    <w:szCs w:val="20"/>
                  </w:rPr>
                </w:pPr>
                <w:r w:rsidRPr="00483100">
                  <w:rPr>
                    <w:color w:val="5B9BD5" w:themeColor="accent1"/>
                    <w:sz w:val="20"/>
                    <w:szCs w:val="20"/>
                  </w:rPr>
                  <w:t xml:space="preserve">Clement </w:t>
                </w:r>
                <w:proofErr w:type="spellStart"/>
                <w:r w:rsidRPr="00483100">
                  <w:rPr>
                    <w:color w:val="5B9BD5" w:themeColor="accent1"/>
                    <w:sz w:val="20"/>
                    <w:szCs w:val="20"/>
                  </w:rPr>
                  <w:t>Meadmore</w:t>
                </w:r>
                <w:proofErr w:type="spellEnd"/>
                <w:r w:rsidRPr="00483100">
                  <w:rPr>
                    <w:color w:val="5B9BD5" w:themeColor="accent1"/>
                    <w:sz w:val="20"/>
                    <w:szCs w:val="20"/>
                  </w:rPr>
                  <w:t xml:space="preserve">, </w:t>
                </w:r>
                <w:r w:rsidRPr="00483100">
                  <w:rPr>
                    <w:i/>
                    <w:color w:val="5B9BD5" w:themeColor="accent1"/>
                    <w:sz w:val="20"/>
                    <w:szCs w:val="20"/>
                  </w:rPr>
                  <w:t>Hob Nob,</w:t>
                </w:r>
                <w:r w:rsidRPr="00483100">
                  <w:rPr>
                    <w:color w:val="5B9BD5" w:themeColor="accent1"/>
                    <w:sz w:val="20"/>
                    <w:szCs w:val="20"/>
                  </w:rPr>
                  <w:t xml:space="preserve"> 2007 (1992), aluminium, University of Michigan.</w:t>
                </w:r>
              </w:p>
              <w:p w14:paraId="5BFBAC09" w14:textId="77777777" w:rsidR="00483100" w:rsidRDefault="00483100" w:rsidP="00483100"/>
              <w:p w14:paraId="6519BA13" w14:textId="2344B59C" w:rsidR="003F0D73" w:rsidRPr="00F62D77" w:rsidRDefault="00483100" w:rsidP="00C27FAB">
                <w:pPr>
                  <w:rPr>
                    <w:u w:val="single"/>
                  </w:rPr>
                </w:pPr>
                <w:r>
                  <w:t xml:space="preserve">Internationally </w:t>
                </w:r>
                <w:proofErr w:type="spellStart"/>
                <w:r>
                  <w:t>Meadmore</w:t>
                </w:r>
                <w:proofErr w:type="spellEnd"/>
                <w:r>
                  <w:t xml:space="preserve"> ranks as the most frequently commissioned white Australian artist, with only another earlier sculptor, Sir Bertram </w:t>
                </w:r>
                <w:proofErr w:type="spellStart"/>
                <w:r>
                  <w:t>Mackennal</w:t>
                </w:r>
                <w:proofErr w:type="spellEnd"/>
                <w:r>
                  <w:t xml:space="preserve">, sharing a similar international profile. </w:t>
                </w:r>
                <w:proofErr w:type="spellStart"/>
                <w:r>
                  <w:t>Meadmore’s</w:t>
                </w:r>
                <w:proofErr w:type="spellEnd"/>
                <w:r>
                  <w:t xml:space="preserve"> sculptures bear no signs of his Australian origins, unlike painters Arthur Boyd or Sidney Nolan who traded substantially on the romantic and exotic ‘otherness’ of Australia. </w:t>
                </w:r>
                <w:proofErr w:type="spellStart"/>
                <w:r>
                  <w:t>Meadmore</w:t>
                </w:r>
                <w:proofErr w:type="spellEnd"/>
                <w:r>
                  <w:t xml:space="preserve"> regarded such regionalism as worthless, and the substantiating influences on his practice were international. An outdoor sculpture exhibition he saw at Antwerp in 1953 confirmed his feeling of himself as a significant sculptor. Viewing contemporary American painting in Japan in 1959 confirmed his belief that he needed to work in the United States, and in 1976 he became an American citizen. This choice did not simply enable easy contact with dealers, clients and expert fabricators; for him North America embodied much of what he found congenial, including his life in urban New York and his legendary love of jazz and even the relentless, rigorous, self-guided meritocracy that shaped his artworks.</w:t>
                </w:r>
              </w:p>
            </w:tc>
          </w:sdtContent>
        </w:sdt>
      </w:tr>
      <w:tr w:rsidR="003235A7" w14:paraId="7169196A" w14:textId="77777777" w:rsidTr="003235A7">
        <w:tc>
          <w:tcPr>
            <w:tcW w:w="9016" w:type="dxa"/>
          </w:tcPr>
          <w:p w14:paraId="6DADB21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0851B1B69F743449B956CC137FB9FF1"/>
              </w:placeholder>
            </w:sdtPr>
            <w:sdtEndPr/>
            <w:sdtContent>
              <w:p w14:paraId="2A30198A" w14:textId="6F9313C1" w:rsidR="00FD1443" w:rsidRDefault="00F67E87" w:rsidP="00FD1443">
                <w:sdt>
                  <w:sdtPr>
                    <w:id w:val="-2141260071"/>
                    <w:citation/>
                  </w:sdtPr>
                  <w:sdtEndPr/>
                  <w:sdtContent>
                    <w:r w:rsidR="00FD1443">
                      <w:fldChar w:fldCharType="begin"/>
                    </w:r>
                    <w:r w:rsidR="00FD1443">
                      <w:rPr>
                        <w:lang w:val="en-US"/>
                      </w:rPr>
                      <w:instrText xml:space="preserve"> CITATION Fox05 \l 1033 </w:instrText>
                    </w:r>
                    <w:r w:rsidR="00FD1443">
                      <w:fldChar w:fldCharType="separate"/>
                    </w:r>
                    <w:r w:rsidR="00FD1443">
                      <w:rPr>
                        <w:noProof/>
                        <w:lang w:val="en-US"/>
                      </w:rPr>
                      <w:t>(Fox)</w:t>
                    </w:r>
                    <w:r w:rsidR="00FD1443">
                      <w:fldChar w:fldCharType="end"/>
                    </w:r>
                  </w:sdtContent>
                </w:sdt>
              </w:p>
              <w:p w14:paraId="361F169C" w14:textId="77777777" w:rsidR="00FD1443" w:rsidRDefault="00FD1443" w:rsidP="00FD1443"/>
              <w:p w14:paraId="7F07FA3B" w14:textId="77777777" w:rsidR="00FD1443" w:rsidRDefault="00F67E87" w:rsidP="00FD1443">
                <w:sdt>
                  <w:sdtPr>
                    <w:id w:val="-462117722"/>
                    <w:citation/>
                  </w:sdtPr>
                  <w:sdtEndPr/>
                  <w:sdtContent>
                    <w:r w:rsidR="00FD1443">
                      <w:fldChar w:fldCharType="begin"/>
                    </w:r>
                    <w:r w:rsidR="00FD1443">
                      <w:rPr>
                        <w:lang w:val="en-US"/>
                      </w:rPr>
                      <w:instrText xml:space="preserve"> CITATION Gib94 \l 1033 </w:instrText>
                    </w:r>
                    <w:r w:rsidR="00FD1443">
                      <w:fldChar w:fldCharType="separate"/>
                    </w:r>
                    <w:r w:rsidR="00FD1443">
                      <w:rPr>
                        <w:noProof/>
                        <w:lang w:val="en-US"/>
                      </w:rPr>
                      <w:t>(Gibson)</w:t>
                    </w:r>
                    <w:r w:rsidR="00FD1443">
                      <w:fldChar w:fldCharType="end"/>
                    </w:r>
                  </w:sdtContent>
                </w:sdt>
              </w:p>
              <w:p w14:paraId="58E48C2A" w14:textId="77777777" w:rsidR="00FD1443" w:rsidRDefault="00FD1443" w:rsidP="00FD1443"/>
              <w:p w14:paraId="43756F58" w14:textId="433CC479" w:rsidR="00FD1443" w:rsidRDefault="00F67E87" w:rsidP="00FD1443">
                <w:sdt>
                  <w:sdtPr>
                    <w:id w:val="-951788006"/>
                    <w:citation/>
                  </w:sdtPr>
                  <w:sdtEndPr/>
                  <w:sdtContent>
                    <w:r w:rsidR="00FD1443">
                      <w:fldChar w:fldCharType="begin"/>
                    </w:r>
                    <w:r w:rsidR="00FD1443">
                      <w:rPr>
                        <w:lang w:val="en-US"/>
                      </w:rPr>
                      <w:instrText xml:space="preserve">CITATION deG84 \l 1033 </w:instrText>
                    </w:r>
                    <w:r w:rsidR="00FD1443">
                      <w:fldChar w:fldCharType="separate"/>
                    </w:r>
                    <w:r w:rsidR="00FD1443">
                      <w:rPr>
                        <w:noProof/>
                        <w:lang w:val="en-US"/>
                      </w:rPr>
                      <w:t>(de Groen)</w:t>
                    </w:r>
                    <w:r w:rsidR="00FD1443">
                      <w:fldChar w:fldCharType="end"/>
                    </w:r>
                  </w:sdtContent>
                </w:sdt>
              </w:p>
              <w:p w14:paraId="4D0CD823" w14:textId="77777777" w:rsidR="00FD1443" w:rsidRDefault="00FD1443" w:rsidP="00FD1443"/>
              <w:p w14:paraId="062BCD2D" w14:textId="77777777" w:rsidR="001E762D" w:rsidRDefault="00F67E87" w:rsidP="00FD1443">
                <w:sdt>
                  <w:sdtPr>
                    <w:id w:val="-478995533"/>
                    <w:citation/>
                  </w:sdtPr>
                  <w:sdtEndPr/>
                  <w:sdtContent>
                    <w:r w:rsidR="00FD1443">
                      <w:fldChar w:fldCharType="begin"/>
                    </w:r>
                    <w:r w:rsidR="001E762D">
                      <w:rPr>
                        <w:lang w:val="en-US"/>
                      </w:rPr>
                      <w:instrText xml:space="preserve">CITATION Mea74 \l 1033 </w:instrText>
                    </w:r>
                    <w:r w:rsidR="00FD1443">
                      <w:fldChar w:fldCharType="separate"/>
                    </w:r>
                    <w:r w:rsidR="001E762D">
                      <w:rPr>
                        <w:noProof/>
                        <w:lang w:val="en-US"/>
                      </w:rPr>
                      <w:t>(Meadmore)</w:t>
                    </w:r>
                    <w:r w:rsidR="00FD1443">
                      <w:fldChar w:fldCharType="end"/>
                    </w:r>
                  </w:sdtContent>
                </w:sdt>
              </w:p>
              <w:p w14:paraId="75CDD1AD" w14:textId="77777777" w:rsidR="001E762D" w:rsidRDefault="001E762D" w:rsidP="00FD1443"/>
              <w:p w14:paraId="3B958055" w14:textId="3457F86A" w:rsidR="003235A7" w:rsidRDefault="00F67E87" w:rsidP="00FD1443">
                <w:sdt>
                  <w:sdtPr>
                    <w:id w:val="246462437"/>
                    <w:citation/>
                  </w:sdtPr>
                  <w:sdtEndPr/>
                  <w:sdtContent>
                    <w:r w:rsidR="001E762D">
                      <w:fldChar w:fldCharType="begin"/>
                    </w:r>
                    <w:r w:rsidR="001E762D">
                      <w:rPr>
                        <w:lang w:val="en-US"/>
                      </w:rPr>
                      <w:instrText xml:space="preserve"> CITATION Cle05 \l 1033 </w:instrText>
                    </w:r>
                    <w:r w:rsidR="001E762D">
                      <w:fldChar w:fldCharType="separate"/>
                    </w:r>
                    <w:r w:rsidR="001E762D">
                      <w:rPr>
                        <w:noProof/>
                        <w:lang w:val="en-US"/>
                      </w:rPr>
                      <w:t>(Clement Meadmore)</w:t>
                    </w:r>
                    <w:r w:rsidR="001E762D">
                      <w:fldChar w:fldCharType="end"/>
                    </w:r>
                  </w:sdtContent>
                </w:sdt>
              </w:p>
            </w:sdtContent>
          </w:sdt>
        </w:tc>
      </w:tr>
    </w:tbl>
    <w:p w14:paraId="6800DDD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535462" w14:textId="77777777" w:rsidR="00FD1443" w:rsidRDefault="00FD1443" w:rsidP="007A0D55">
      <w:pPr>
        <w:spacing w:after="0" w:line="240" w:lineRule="auto"/>
      </w:pPr>
      <w:r>
        <w:separator/>
      </w:r>
    </w:p>
  </w:endnote>
  <w:endnote w:type="continuationSeparator" w:id="0">
    <w:p w14:paraId="00CB6F75" w14:textId="77777777" w:rsidR="00FD1443" w:rsidRDefault="00FD144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4C1F8F" w14:textId="77777777" w:rsidR="00FD1443" w:rsidRDefault="00FD1443" w:rsidP="007A0D55">
      <w:pPr>
        <w:spacing w:after="0" w:line="240" w:lineRule="auto"/>
      </w:pPr>
      <w:r>
        <w:separator/>
      </w:r>
    </w:p>
  </w:footnote>
  <w:footnote w:type="continuationSeparator" w:id="0">
    <w:p w14:paraId="3D6EFFFB" w14:textId="77777777" w:rsidR="00FD1443" w:rsidRDefault="00FD144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020CB" w14:textId="77777777" w:rsidR="00FD1443" w:rsidRDefault="00FD144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E66D210" w14:textId="77777777" w:rsidR="00FD1443" w:rsidRDefault="00FD14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E25"/>
    <w:rsid w:val="00032559"/>
    <w:rsid w:val="00052040"/>
    <w:rsid w:val="000A5E25"/>
    <w:rsid w:val="000B25AE"/>
    <w:rsid w:val="000B55AB"/>
    <w:rsid w:val="000D24DC"/>
    <w:rsid w:val="00101B2E"/>
    <w:rsid w:val="00116FA0"/>
    <w:rsid w:val="0015114C"/>
    <w:rsid w:val="001A21F3"/>
    <w:rsid w:val="001A2537"/>
    <w:rsid w:val="001A6A06"/>
    <w:rsid w:val="001E762D"/>
    <w:rsid w:val="00210C03"/>
    <w:rsid w:val="002162E2"/>
    <w:rsid w:val="00225C5A"/>
    <w:rsid w:val="00230B10"/>
    <w:rsid w:val="00234353"/>
    <w:rsid w:val="00244BB0"/>
    <w:rsid w:val="002A0A0D"/>
    <w:rsid w:val="002B0B37"/>
    <w:rsid w:val="002E76E0"/>
    <w:rsid w:val="0030662D"/>
    <w:rsid w:val="003235A7"/>
    <w:rsid w:val="00330FAD"/>
    <w:rsid w:val="003677B6"/>
    <w:rsid w:val="003D3579"/>
    <w:rsid w:val="003E2795"/>
    <w:rsid w:val="003F0D73"/>
    <w:rsid w:val="00462DBE"/>
    <w:rsid w:val="00464699"/>
    <w:rsid w:val="00483100"/>
    <w:rsid w:val="00483379"/>
    <w:rsid w:val="00487BC5"/>
    <w:rsid w:val="00496888"/>
    <w:rsid w:val="004A7476"/>
    <w:rsid w:val="004E5896"/>
    <w:rsid w:val="00513EE6"/>
    <w:rsid w:val="00534F8F"/>
    <w:rsid w:val="0056002E"/>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2D77"/>
    <w:rsid w:val="00F67E87"/>
    <w:rsid w:val="00FA1925"/>
    <w:rsid w:val="00FB11DE"/>
    <w:rsid w:val="00FB589A"/>
    <w:rsid w:val="00FB7317"/>
    <w:rsid w:val="00FD144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ED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5E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5E2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5E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5E2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177A8628D4D842A8241167E49AB487"/>
        <w:category>
          <w:name w:val="General"/>
          <w:gallery w:val="placeholder"/>
        </w:category>
        <w:types>
          <w:type w:val="bbPlcHdr"/>
        </w:types>
        <w:behaviors>
          <w:behavior w:val="content"/>
        </w:behaviors>
        <w:guid w:val="{036C0C6C-CB5B-A449-A5B7-B2A58D0EDF25}"/>
      </w:docPartPr>
      <w:docPartBody>
        <w:p w:rsidR="00A42927" w:rsidRDefault="00A42927">
          <w:pPr>
            <w:pStyle w:val="F4177A8628D4D842A8241167E49AB487"/>
          </w:pPr>
          <w:r w:rsidRPr="00CC586D">
            <w:rPr>
              <w:rStyle w:val="PlaceholderText"/>
              <w:b/>
              <w:color w:val="FFFFFF" w:themeColor="background1"/>
            </w:rPr>
            <w:t>[Salutation]</w:t>
          </w:r>
        </w:p>
      </w:docPartBody>
    </w:docPart>
    <w:docPart>
      <w:docPartPr>
        <w:name w:val="67F5E0DABBD8524AACB45690A0680F8A"/>
        <w:category>
          <w:name w:val="General"/>
          <w:gallery w:val="placeholder"/>
        </w:category>
        <w:types>
          <w:type w:val="bbPlcHdr"/>
        </w:types>
        <w:behaviors>
          <w:behavior w:val="content"/>
        </w:behaviors>
        <w:guid w:val="{75D1CA54-5CAB-6849-AF07-F87CA66E93E6}"/>
      </w:docPartPr>
      <w:docPartBody>
        <w:p w:rsidR="00A42927" w:rsidRDefault="00A42927">
          <w:pPr>
            <w:pStyle w:val="67F5E0DABBD8524AACB45690A0680F8A"/>
          </w:pPr>
          <w:r>
            <w:rPr>
              <w:rStyle w:val="PlaceholderText"/>
            </w:rPr>
            <w:t>[First name]</w:t>
          </w:r>
        </w:p>
      </w:docPartBody>
    </w:docPart>
    <w:docPart>
      <w:docPartPr>
        <w:name w:val="7F9192F73B2B7C4E8ED9218F7BA66556"/>
        <w:category>
          <w:name w:val="General"/>
          <w:gallery w:val="placeholder"/>
        </w:category>
        <w:types>
          <w:type w:val="bbPlcHdr"/>
        </w:types>
        <w:behaviors>
          <w:behavior w:val="content"/>
        </w:behaviors>
        <w:guid w:val="{2DF5FB29-0289-684F-8FDC-51153776BEB4}"/>
      </w:docPartPr>
      <w:docPartBody>
        <w:p w:rsidR="00A42927" w:rsidRDefault="00A42927">
          <w:pPr>
            <w:pStyle w:val="7F9192F73B2B7C4E8ED9218F7BA66556"/>
          </w:pPr>
          <w:r>
            <w:rPr>
              <w:rStyle w:val="PlaceholderText"/>
            </w:rPr>
            <w:t>[Middle name]</w:t>
          </w:r>
        </w:p>
      </w:docPartBody>
    </w:docPart>
    <w:docPart>
      <w:docPartPr>
        <w:name w:val="13612545B27DB84CBD252703B38AA910"/>
        <w:category>
          <w:name w:val="General"/>
          <w:gallery w:val="placeholder"/>
        </w:category>
        <w:types>
          <w:type w:val="bbPlcHdr"/>
        </w:types>
        <w:behaviors>
          <w:behavior w:val="content"/>
        </w:behaviors>
        <w:guid w:val="{42D7BAB9-9968-8747-8DB3-FF7FBD9B390B}"/>
      </w:docPartPr>
      <w:docPartBody>
        <w:p w:rsidR="00A42927" w:rsidRDefault="00A42927">
          <w:pPr>
            <w:pStyle w:val="13612545B27DB84CBD252703B38AA910"/>
          </w:pPr>
          <w:r>
            <w:rPr>
              <w:rStyle w:val="PlaceholderText"/>
            </w:rPr>
            <w:t>[Last name]</w:t>
          </w:r>
        </w:p>
      </w:docPartBody>
    </w:docPart>
    <w:docPart>
      <w:docPartPr>
        <w:name w:val="0C7D7D615B14C545A6C29DEC5D402C47"/>
        <w:category>
          <w:name w:val="General"/>
          <w:gallery w:val="placeholder"/>
        </w:category>
        <w:types>
          <w:type w:val="bbPlcHdr"/>
        </w:types>
        <w:behaviors>
          <w:behavior w:val="content"/>
        </w:behaviors>
        <w:guid w:val="{EB6CCD0E-0B4A-1340-96A8-85148734F328}"/>
      </w:docPartPr>
      <w:docPartBody>
        <w:p w:rsidR="00A42927" w:rsidRDefault="00A42927">
          <w:pPr>
            <w:pStyle w:val="0C7D7D615B14C545A6C29DEC5D402C47"/>
          </w:pPr>
          <w:r>
            <w:rPr>
              <w:rStyle w:val="PlaceholderText"/>
            </w:rPr>
            <w:t>[Enter your biography]</w:t>
          </w:r>
        </w:p>
      </w:docPartBody>
    </w:docPart>
    <w:docPart>
      <w:docPartPr>
        <w:name w:val="9C87634C2706BE49850235250180B683"/>
        <w:category>
          <w:name w:val="General"/>
          <w:gallery w:val="placeholder"/>
        </w:category>
        <w:types>
          <w:type w:val="bbPlcHdr"/>
        </w:types>
        <w:behaviors>
          <w:behavior w:val="content"/>
        </w:behaviors>
        <w:guid w:val="{38EA5A70-B0D2-4243-95A0-B6C013C19A20}"/>
      </w:docPartPr>
      <w:docPartBody>
        <w:p w:rsidR="00A42927" w:rsidRDefault="00A42927">
          <w:pPr>
            <w:pStyle w:val="9C87634C2706BE49850235250180B683"/>
          </w:pPr>
          <w:r>
            <w:rPr>
              <w:rStyle w:val="PlaceholderText"/>
            </w:rPr>
            <w:t>[Enter the institution with which you are affiliated]</w:t>
          </w:r>
        </w:p>
      </w:docPartBody>
    </w:docPart>
    <w:docPart>
      <w:docPartPr>
        <w:name w:val="F55D379DE456BC4D886A585AC9C9CF2E"/>
        <w:category>
          <w:name w:val="General"/>
          <w:gallery w:val="placeholder"/>
        </w:category>
        <w:types>
          <w:type w:val="bbPlcHdr"/>
        </w:types>
        <w:behaviors>
          <w:behavior w:val="content"/>
        </w:behaviors>
        <w:guid w:val="{CBE994DA-524D-2C4F-AF66-38AD61063E05}"/>
      </w:docPartPr>
      <w:docPartBody>
        <w:p w:rsidR="00A42927" w:rsidRDefault="00A42927">
          <w:pPr>
            <w:pStyle w:val="F55D379DE456BC4D886A585AC9C9CF2E"/>
          </w:pPr>
          <w:r w:rsidRPr="00EF74F7">
            <w:rPr>
              <w:b/>
              <w:color w:val="808080" w:themeColor="background1" w:themeShade="80"/>
            </w:rPr>
            <w:t>[Enter the headword for your article]</w:t>
          </w:r>
        </w:p>
      </w:docPartBody>
    </w:docPart>
    <w:docPart>
      <w:docPartPr>
        <w:name w:val="9B14CFBE9CC6E14F9CDFE28B8B088BA7"/>
        <w:category>
          <w:name w:val="General"/>
          <w:gallery w:val="placeholder"/>
        </w:category>
        <w:types>
          <w:type w:val="bbPlcHdr"/>
        </w:types>
        <w:behaviors>
          <w:behavior w:val="content"/>
        </w:behaviors>
        <w:guid w:val="{2B2DEABA-CB26-9F4C-8B36-E1AB4C253C65}"/>
      </w:docPartPr>
      <w:docPartBody>
        <w:p w:rsidR="00A42927" w:rsidRDefault="00A42927">
          <w:pPr>
            <w:pStyle w:val="9B14CFBE9CC6E14F9CDFE28B8B088BA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D584BD602A2C4D9E7113F70902A988"/>
        <w:category>
          <w:name w:val="General"/>
          <w:gallery w:val="placeholder"/>
        </w:category>
        <w:types>
          <w:type w:val="bbPlcHdr"/>
        </w:types>
        <w:behaviors>
          <w:behavior w:val="content"/>
        </w:behaviors>
        <w:guid w:val="{F954CFB6-987C-C847-B6D0-E10421FB00A5}"/>
      </w:docPartPr>
      <w:docPartBody>
        <w:p w:rsidR="00A42927" w:rsidRDefault="00A42927">
          <w:pPr>
            <w:pStyle w:val="80D584BD602A2C4D9E7113F70902A9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BA7FC9DE1B31545A8172C53C77B2B26"/>
        <w:category>
          <w:name w:val="General"/>
          <w:gallery w:val="placeholder"/>
        </w:category>
        <w:types>
          <w:type w:val="bbPlcHdr"/>
        </w:types>
        <w:behaviors>
          <w:behavior w:val="content"/>
        </w:behaviors>
        <w:guid w:val="{6A3F5B68-F242-3345-8AAC-3A95EE746D7B}"/>
      </w:docPartPr>
      <w:docPartBody>
        <w:p w:rsidR="00A42927" w:rsidRDefault="00A42927">
          <w:pPr>
            <w:pStyle w:val="1BA7FC9DE1B31545A8172C53C77B2B2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0851B1B69F743449B956CC137FB9FF1"/>
        <w:category>
          <w:name w:val="General"/>
          <w:gallery w:val="placeholder"/>
        </w:category>
        <w:types>
          <w:type w:val="bbPlcHdr"/>
        </w:types>
        <w:behaviors>
          <w:behavior w:val="content"/>
        </w:behaviors>
        <w:guid w:val="{5FEE7E53-04F9-2240-AD27-666986BB2EEC}"/>
      </w:docPartPr>
      <w:docPartBody>
        <w:p w:rsidR="00A42927" w:rsidRDefault="00A42927">
          <w:pPr>
            <w:pStyle w:val="30851B1B69F743449B956CC137FB9FF1"/>
          </w:pPr>
          <w:r>
            <w:rPr>
              <w:rStyle w:val="PlaceholderText"/>
            </w:rPr>
            <w:t>[Enter citations for further reading here]</w:t>
          </w:r>
        </w:p>
      </w:docPartBody>
    </w:docPart>
    <w:docPart>
      <w:docPartPr>
        <w:name w:val="BF406FB966E3794989952285430AF2B3"/>
        <w:category>
          <w:name w:val="General"/>
          <w:gallery w:val="placeholder"/>
        </w:category>
        <w:types>
          <w:type w:val="bbPlcHdr"/>
        </w:types>
        <w:behaviors>
          <w:behavior w:val="content"/>
        </w:behaviors>
        <w:guid w:val="{13EEFAD7-F09C-6E4A-9AD5-9BAFB5687FDE}"/>
      </w:docPartPr>
      <w:docPartBody>
        <w:p w:rsidR="00000000" w:rsidRDefault="001809E9" w:rsidP="001809E9">
          <w:pPr>
            <w:pStyle w:val="BF406FB966E3794989952285430AF2B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927"/>
    <w:rsid w:val="001809E9"/>
    <w:rsid w:val="00A4292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09E9"/>
    <w:rPr>
      <w:color w:val="808080"/>
    </w:rPr>
  </w:style>
  <w:style w:type="paragraph" w:customStyle="1" w:styleId="F4177A8628D4D842A8241167E49AB487">
    <w:name w:val="F4177A8628D4D842A8241167E49AB487"/>
  </w:style>
  <w:style w:type="paragraph" w:customStyle="1" w:styleId="67F5E0DABBD8524AACB45690A0680F8A">
    <w:name w:val="67F5E0DABBD8524AACB45690A0680F8A"/>
  </w:style>
  <w:style w:type="paragraph" w:customStyle="1" w:styleId="7F9192F73B2B7C4E8ED9218F7BA66556">
    <w:name w:val="7F9192F73B2B7C4E8ED9218F7BA66556"/>
  </w:style>
  <w:style w:type="paragraph" w:customStyle="1" w:styleId="13612545B27DB84CBD252703B38AA910">
    <w:name w:val="13612545B27DB84CBD252703B38AA910"/>
  </w:style>
  <w:style w:type="paragraph" w:customStyle="1" w:styleId="0C7D7D615B14C545A6C29DEC5D402C47">
    <w:name w:val="0C7D7D615B14C545A6C29DEC5D402C47"/>
  </w:style>
  <w:style w:type="paragraph" w:customStyle="1" w:styleId="9C87634C2706BE49850235250180B683">
    <w:name w:val="9C87634C2706BE49850235250180B683"/>
  </w:style>
  <w:style w:type="paragraph" w:customStyle="1" w:styleId="F55D379DE456BC4D886A585AC9C9CF2E">
    <w:name w:val="F55D379DE456BC4D886A585AC9C9CF2E"/>
  </w:style>
  <w:style w:type="paragraph" w:customStyle="1" w:styleId="9B14CFBE9CC6E14F9CDFE28B8B088BA7">
    <w:name w:val="9B14CFBE9CC6E14F9CDFE28B8B088BA7"/>
  </w:style>
  <w:style w:type="paragraph" w:customStyle="1" w:styleId="80D584BD602A2C4D9E7113F70902A988">
    <w:name w:val="80D584BD602A2C4D9E7113F70902A988"/>
  </w:style>
  <w:style w:type="paragraph" w:customStyle="1" w:styleId="1BA7FC9DE1B31545A8172C53C77B2B26">
    <w:name w:val="1BA7FC9DE1B31545A8172C53C77B2B26"/>
  </w:style>
  <w:style w:type="paragraph" w:customStyle="1" w:styleId="30851B1B69F743449B956CC137FB9FF1">
    <w:name w:val="30851B1B69F743449B956CC137FB9FF1"/>
  </w:style>
  <w:style w:type="paragraph" w:customStyle="1" w:styleId="BF406FB966E3794989952285430AF2B3">
    <w:name w:val="BF406FB966E3794989952285430AF2B3"/>
    <w:rsid w:val="001809E9"/>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09E9"/>
    <w:rPr>
      <w:color w:val="808080"/>
    </w:rPr>
  </w:style>
  <w:style w:type="paragraph" w:customStyle="1" w:styleId="F4177A8628D4D842A8241167E49AB487">
    <w:name w:val="F4177A8628D4D842A8241167E49AB487"/>
  </w:style>
  <w:style w:type="paragraph" w:customStyle="1" w:styleId="67F5E0DABBD8524AACB45690A0680F8A">
    <w:name w:val="67F5E0DABBD8524AACB45690A0680F8A"/>
  </w:style>
  <w:style w:type="paragraph" w:customStyle="1" w:styleId="7F9192F73B2B7C4E8ED9218F7BA66556">
    <w:name w:val="7F9192F73B2B7C4E8ED9218F7BA66556"/>
  </w:style>
  <w:style w:type="paragraph" w:customStyle="1" w:styleId="13612545B27DB84CBD252703B38AA910">
    <w:name w:val="13612545B27DB84CBD252703B38AA910"/>
  </w:style>
  <w:style w:type="paragraph" w:customStyle="1" w:styleId="0C7D7D615B14C545A6C29DEC5D402C47">
    <w:name w:val="0C7D7D615B14C545A6C29DEC5D402C47"/>
  </w:style>
  <w:style w:type="paragraph" w:customStyle="1" w:styleId="9C87634C2706BE49850235250180B683">
    <w:name w:val="9C87634C2706BE49850235250180B683"/>
  </w:style>
  <w:style w:type="paragraph" w:customStyle="1" w:styleId="F55D379DE456BC4D886A585AC9C9CF2E">
    <w:name w:val="F55D379DE456BC4D886A585AC9C9CF2E"/>
  </w:style>
  <w:style w:type="paragraph" w:customStyle="1" w:styleId="9B14CFBE9CC6E14F9CDFE28B8B088BA7">
    <w:name w:val="9B14CFBE9CC6E14F9CDFE28B8B088BA7"/>
  </w:style>
  <w:style w:type="paragraph" w:customStyle="1" w:styleId="80D584BD602A2C4D9E7113F70902A988">
    <w:name w:val="80D584BD602A2C4D9E7113F70902A988"/>
  </w:style>
  <w:style w:type="paragraph" w:customStyle="1" w:styleId="1BA7FC9DE1B31545A8172C53C77B2B26">
    <w:name w:val="1BA7FC9DE1B31545A8172C53C77B2B26"/>
  </w:style>
  <w:style w:type="paragraph" w:customStyle="1" w:styleId="30851B1B69F743449B956CC137FB9FF1">
    <w:name w:val="30851B1B69F743449B956CC137FB9FF1"/>
  </w:style>
  <w:style w:type="paragraph" w:customStyle="1" w:styleId="BF406FB966E3794989952285430AF2B3">
    <w:name w:val="BF406FB966E3794989952285430AF2B3"/>
    <w:rsid w:val="001809E9"/>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Fox05</b:Tag>
    <b:SourceType>DocumentFromInternetSite</b:SourceType>
    <b:Guid>{34DF9B72-17A0-174D-8D62-4E7E2455A1D0}</b:Guid>
    <b:Author>
      <b:Author>
        <b:NameList>
          <b:Person>
            <b:Last>Fox</b:Last>
            <b:First>M.</b:First>
          </b:Person>
        </b:NameList>
      </b:Author>
    </b:Author>
    <b:Title>Clement Meadmore, Sculptor in Metal, Is Dead at 76</b:Title>
    <b:Year>2005</b:Year>
    <b:InternetSiteTitle>The New York Times: Arts</b:InternetSiteTitle>
    <b:URL>http://www.nytimes.com/2005/04/21/arts/design/21meadmore.html?_r=0</b:URL>
    <b:YearAccessed>2014</b:YearAccessed>
    <b:MonthAccessed>April</b:MonthAccessed>
    <b:RefOrder>1</b:RefOrder>
  </b:Source>
  <b:Source>
    <b:Tag>Gib94</b:Tag>
    <b:SourceType>Book</b:SourceType>
    <b:Guid>{D4036970-7D03-374D-950A-221D1F2408BB}</b:Guid>
    <b:Author>
      <b:Author>
        <b:NameList>
          <b:Person>
            <b:Last>Gibson</b:Last>
            <b:First>E.</b:First>
          </b:Person>
        </b:NameList>
      </b:Author>
    </b:Author>
    <b:Title>The sculpture of Clement Meadmore</b:Title>
    <b:Year>1994</b:Year>
    <b:Comments>A lavishly illustrated monograph of the artist’s work over the first three decades of his working life in the USA.</b:Comments>
    <b:City>New York</b:City>
    <b:StateProvince>New York</b:StateProvince>
    <b:CountryRegion>USA</b:CountryRegion>
    <b:Publisher>Hudson Hills Press</b:Publisher>
    <b:RefOrder>2</b:RefOrder>
  </b:Source>
  <b:Source>
    <b:Tag>deG84</b:Tag>
    <b:SourceType>Book</b:SourceType>
    <b:Guid>{5824E011-9B96-F444-A868-D83E38E24134}</b:Guid>
    <b:Author>
      <b:Author>
        <b:NameList>
          <b:Person>
            <b:Last>de Groen</b:Last>
            <b:First>G.</b:First>
          </b:Person>
        </b:NameList>
      </b:Author>
    </b:Author>
    <b:Title>Some other dream: the artist, the artworld &amp; the expatriate : conversations with Janet Alderson, Robert Hughes, Max Hutchinson, Robert Jacks, Bruce Latimer, Clement Meadmore, Jeffrey Smart, Stelarc, John Stringer</b:Title>
    <b:City>Sydney</b:City>
    <b:CountryRegion>Australia</b:CountryRegion>
    <b:Publisher>Hale &amp; Iremonger</b:Publisher>
    <b:Year>1984</b:Year>
    <b:Comments>Clement Meadmore’s interview with de Groen is the most extensive published self-narrative by the sculptor, covering his intentions and motivations, although it presents a subjective and emotionally distorted vision of his Australian origins.</b:Comments>
    <b:RefOrder>3</b:RefOrder>
  </b:Source>
  <b:Source>
    <b:Tag>Mea74</b:Tag>
    <b:SourceType>Book</b:SourceType>
    <b:Guid>{E74A3983-4812-1748-8F79-CC7CC6165972}</b:Guid>
    <b:Author>
      <b:Author>
        <b:NameList>
          <b:Person>
            <b:Last>Meadmore</b:Last>
            <b:First>C.</b:First>
          </b:Person>
        </b:NameList>
      </b:Author>
    </b:Author>
    <b:Title>The modern chair: classics in production</b:Title>
    <b:City>London</b:City>
    <b:CountryRegion>UK</b:CountryRegion>
    <b:Publisher>Studio Vista</b:Publisher>
    <b:Year>1974</b:Year>
    <b:Comments>Meadmore’s elegant and economical prose not only outlines a history of significant designer chairs from the mid-nineteenth century onwards, but offers an insight into his approach to form and materials. He presented the concept of a history of classic chairs about three decades before it became a cliché of design literature.</b:Comments>
    <b:RefOrder>4</b:RefOrder>
  </b:Source>
  <b:Source>
    <b:Tag>Cle05</b:Tag>
    <b:SourceType>InternetSite</b:SourceType>
    <b:Guid>{FFED3AC2-D8EF-864A-94DF-A4FEDAF8F256}</b:Guid>
    <b:Title>Clement Meadmore</b:Title>
    <b:Year>2005</b:Year>
    <b:Comments>Online resource of Meadmore’s estate – includes a comprehensive listing of holdings in public collections and many images of works.</b:Comments>
    <b:URL>http://www.meadmore.com/</b:URL>
    <b:RefOrder>5</b:RefOrder>
  </b:Source>
</b:Sources>
</file>

<file path=customXml/itemProps1.xml><?xml version="1.0" encoding="utf-8"?>
<ds:datastoreItem xmlns:ds="http://schemas.openxmlformats.org/officeDocument/2006/customXml" ds:itemID="{913BE802-8EBF-684A-9A88-FF442F68A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2</Pages>
  <Words>697</Words>
  <Characters>4045</Characters>
  <Application>Microsoft Macintosh Word</Application>
  <DocSecurity>0</DocSecurity>
  <Lines>82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8</cp:revision>
  <dcterms:created xsi:type="dcterms:W3CDTF">2015-01-22T18:32:00Z</dcterms:created>
  <dcterms:modified xsi:type="dcterms:W3CDTF">2015-02-08T23:28:00Z</dcterms:modified>
</cp:coreProperties>
</file>