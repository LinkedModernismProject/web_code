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color w:val="000000" w:themeColor="text1"/>
            </w:rPr>
            <w:alias w:val="First name"/>
            <w:tag w:val="authorFirstName"/>
            <w:id w:val="581645879"/>
            <w:placeholder>
              <w:docPart w:val="D638F16702D70A46B9D9BE83082E6F9C"/>
            </w:placeholder>
            <w:text/>
          </w:sdtPr>
          <w:sdtContent>
            <w:tc>
              <w:tcPr>
                <w:tcW w:w="2073" w:type="dxa"/>
              </w:tcPr>
              <w:p w14:paraId="046B8220" w14:textId="1D2CD579" w:rsidR="00B574C9" w:rsidRPr="00C55FAE" w:rsidRDefault="00437CAB" w:rsidP="00437CAB">
                <w:pPr>
                  <w:rPr>
                    <w:color w:val="000000" w:themeColor="text1"/>
                    <w:sz w:val="24"/>
                    <w:szCs w:val="24"/>
                  </w:rPr>
                </w:pPr>
                <w:r w:rsidRPr="00437CAB">
                  <w:rPr>
                    <w:color w:val="000000" w:themeColor="text1"/>
                  </w:rPr>
                  <w:t>Hiroki</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rPr>
              <w:color w:val="000000" w:themeColor="text1"/>
            </w:rPr>
            <w:alias w:val="Last name"/>
            <w:tag w:val="authorLastName"/>
            <w:id w:val="-1088529830"/>
            <w:placeholder>
              <w:docPart w:val="F2FFB8D35E74EB43BC9605F7545699D1"/>
            </w:placeholder>
            <w:text/>
          </w:sdtPr>
          <w:sdtContent>
            <w:tc>
              <w:tcPr>
                <w:tcW w:w="2642" w:type="dxa"/>
              </w:tcPr>
              <w:p w14:paraId="5CD74111" w14:textId="761DE996" w:rsidR="00B574C9" w:rsidRPr="00C55FAE" w:rsidRDefault="00437CAB" w:rsidP="00437CAB">
                <w:pPr>
                  <w:rPr>
                    <w:color w:val="000000" w:themeColor="text1"/>
                    <w:sz w:val="24"/>
                    <w:szCs w:val="24"/>
                  </w:rPr>
                </w:pPr>
                <w:proofErr w:type="spellStart"/>
                <w:r w:rsidRPr="00437CAB">
                  <w:rPr>
                    <w:color w:val="000000" w:themeColor="text1"/>
                  </w:rPr>
                  <w:t>Yoshikuni</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rPr>
              <w:rFonts w:ascii="Calibri" w:hAnsi="Calibri"/>
            </w:rPr>
            <w:alias w:val="Affiliation"/>
            <w:tag w:val="affiliation"/>
            <w:id w:val="2012937915"/>
            <w:placeholder>
              <w:docPart w:val="44EC8196CB891F43819D9036A0DA4ABE"/>
            </w:placeholder>
            <w:text/>
          </w:sdtPr>
          <w:sdtContent>
            <w:tc>
              <w:tcPr>
                <w:tcW w:w="8525" w:type="dxa"/>
                <w:gridSpan w:val="4"/>
              </w:tcPr>
              <w:p w14:paraId="5EF9F4FF" w14:textId="6A6F038E" w:rsidR="00B574C9" w:rsidRDefault="00437CAB" w:rsidP="00437CAB">
                <w:proofErr w:type="spellStart"/>
                <w:r w:rsidRPr="00437CAB">
                  <w:rPr>
                    <w:rFonts w:ascii="Lantinghei SC Extralight" w:eastAsia="Times New Roman" w:hAnsi="Lantinghei SC Extralight" w:cs="Lantinghei SC Extralight"/>
                    <w:color w:val="222222"/>
                    <w:shd w:val="clear" w:color="auto" w:fill="FFFFFF"/>
                    <w:lang w:val="en-CA"/>
                  </w:rPr>
                  <w:t>東京大学</w:t>
                </w:r>
                <w:proofErr w:type="spellEnd"/>
                <w:r w:rsidRPr="00437CAB">
                  <w:rPr>
                    <w:rFonts w:ascii="Calibri" w:eastAsia="Times New Roman" w:hAnsi="Calibri" w:cs="Arial"/>
                    <w:color w:val="222222"/>
                    <w:shd w:val="clear" w:color="auto" w:fill="FFFFFF"/>
                    <w:lang w:val="en-CA"/>
                  </w:rPr>
                  <w:t xml:space="preserve"> Tōkyō </w:t>
                </w:r>
                <w:proofErr w:type="spellStart"/>
                <w:r w:rsidRPr="00437CAB">
                  <w:rPr>
                    <w:rFonts w:ascii="Calibri" w:eastAsia="Times New Roman" w:hAnsi="Calibri" w:cs="Arial"/>
                    <w:color w:val="222222"/>
                    <w:shd w:val="clear" w:color="auto" w:fill="FFFFFF"/>
                    <w:lang w:val="en-CA"/>
                  </w:rPr>
                  <w:t>daigaku</w:t>
                </w:r>
                <w:proofErr w:type="spellEnd"/>
                <w:r w:rsidRPr="00437CAB">
                  <w:rPr>
                    <w:rFonts w:ascii="Calibri" w:eastAsia="Times New Roman" w:hAnsi="Calibri" w:cs="Arial"/>
                    <w:color w:val="222222"/>
                    <w:shd w:val="clear" w:color="auto" w:fill="FFFFFF"/>
                    <w:lang w:val="en-CA"/>
                  </w:rPr>
                  <w:t xml:space="preserve"> [University of Tokyo]</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50C3946F" w:rsidR="003F0D73" w:rsidRPr="00FB589A" w:rsidRDefault="00872650" w:rsidP="000F721C">
                <w:pPr>
                  <w:rPr>
                    <w:b/>
                  </w:rPr>
                </w:pPr>
                <w:r w:rsidRPr="00437CAB">
                  <w:t xml:space="preserve"> </w:t>
                </w:r>
                <w:proofErr w:type="spellStart"/>
                <w:r w:rsidRPr="00437CAB">
                  <w:t>Yokomitsu</w:t>
                </w:r>
                <w:proofErr w:type="spellEnd"/>
                <w:r w:rsidRPr="00437CAB">
                  <w:t xml:space="preserve">, </w:t>
                </w:r>
                <w:proofErr w:type="spellStart"/>
                <w:r w:rsidRPr="00437CAB">
                  <w:t>Riichi</w:t>
                </w:r>
                <w:proofErr w:type="spellEnd"/>
                <w:r w:rsidR="006266F0">
                  <w:t xml:space="preserve"> (1898-1947)</w:t>
                </w:r>
              </w:p>
            </w:tc>
          </w:sdtContent>
        </w:sdt>
      </w:tr>
      <w:tr w:rsidR="00464699" w14:paraId="09D06B43" w14:textId="77777777" w:rsidTr="007D4E4F">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Content>
            <w:sdt>
              <w:sdtPr>
                <w:alias w:val="Abstract"/>
                <w:tag w:val="abstract"/>
                <w:id w:val="460615024"/>
                <w:placeholder>
                  <w:docPart w:val="C6869BAFDC3AF349B213CC221FA6E82A"/>
                </w:placeholder>
              </w:sdtPr>
              <w:sdtContent>
                <w:tc>
                  <w:tcPr>
                    <w:tcW w:w="9016" w:type="dxa"/>
                    <w:tcMar>
                      <w:top w:w="113" w:type="dxa"/>
                      <w:bottom w:w="113" w:type="dxa"/>
                    </w:tcMar>
                  </w:tcPr>
                  <w:p w14:paraId="063B2F07" w14:textId="77777777" w:rsidR="00F860E8" w:rsidRDefault="00872650" w:rsidP="00E85A05">
                    <w:pPr>
                      <w:rPr>
                        <w:rFonts w:ascii="Times New Roman" w:hAnsi="Times New Roman"/>
                      </w:rPr>
                    </w:pPr>
                    <w:proofErr w:type="spellStart"/>
                    <w:r w:rsidRPr="00D20379">
                      <w:t>Riichi</w:t>
                    </w:r>
                    <w:proofErr w:type="spellEnd"/>
                    <w:r w:rsidRPr="00D20379">
                      <w:t xml:space="preserve"> </w:t>
                    </w:r>
                    <w:proofErr w:type="spellStart"/>
                    <w:r w:rsidRPr="00D20379">
                      <w:t>Yokomitsu</w:t>
                    </w:r>
                    <w:proofErr w:type="spellEnd"/>
                    <w:r w:rsidRPr="00D20379">
                      <w:t xml:space="preserve"> was a Japanese novelist who, as one of the founders of </w:t>
                    </w:r>
                    <w:proofErr w:type="spellStart"/>
                    <w:r w:rsidRPr="00D20379">
                      <w:t>Shink</w:t>
                    </w:r>
                    <w:r w:rsidR="008E3F1B">
                      <w:t>ankaku</w:t>
                    </w:r>
                    <w:proofErr w:type="spellEnd"/>
                    <w:r w:rsidR="008E3F1B">
                      <w:t>-ha [</w:t>
                    </w:r>
                    <w:r w:rsidR="00437CAB">
                      <w:t>New Sensation School]</w:t>
                    </w:r>
                    <w:r w:rsidRPr="00D20379">
                      <w:t xml:space="preserve">, helped introduce European avant-garde literature into Japan during the interwar period and opened the door to Japanese modernist style. His stylistic innovation, opposition to the proletarian literature favoured by </w:t>
                    </w:r>
                    <w:proofErr w:type="spellStart"/>
                    <w:r w:rsidRPr="00D20379">
                      <w:t>Korehito</w:t>
                    </w:r>
                    <w:proofErr w:type="spellEnd"/>
                    <w:r w:rsidRPr="00D20379">
                      <w:t xml:space="preserve"> </w:t>
                    </w:r>
                    <w:proofErr w:type="spellStart"/>
                    <w:r w:rsidRPr="00D20379">
                      <w:t>Kurahara</w:t>
                    </w:r>
                    <w:proofErr w:type="spellEnd"/>
                    <w:r w:rsidRPr="00D20379">
                      <w:t>, and theory of the novel opened up Japanese fiction to possibilities other than realism and the I-novel.</w:t>
                    </w:r>
                    <w:r>
                      <w:rPr>
                        <w:rFonts w:ascii="Times New Roman" w:hAnsi="Times New Roman"/>
                      </w:rPr>
                      <w:t xml:space="preserve"> </w:t>
                    </w:r>
                  </w:p>
                  <w:p w14:paraId="221E8853" w14:textId="77777777" w:rsidR="00F860E8" w:rsidRDefault="00F860E8" w:rsidP="00E85A05">
                    <w:pPr>
                      <w:rPr>
                        <w:rFonts w:ascii="Times New Roman" w:hAnsi="Times New Roman"/>
                      </w:rPr>
                    </w:pPr>
                  </w:p>
                  <w:p w14:paraId="1BAFAA01" w14:textId="09E18AB3" w:rsidR="00E85A05" w:rsidRDefault="00F860E8" w:rsidP="00E85A05">
                    <w:proofErr w:type="spellStart"/>
                    <w:r>
                      <w:t>Yokomitsu</w:t>
                    </w:r>
                    <w:proofErr w:type="spellEnd"/>
                    <w:r>
                      <w:t xml:space="preserve"> was born Toshikazu </w:t>
                    </w:r>
                    <w:proofErr w:type="spellStart"/>
                    <w:r>
                      <w:t>Yokomitsu</w:t>
                    </w:r>
                    <w:proofErr w:type="spellEnd"/>
                    <w:r>
                      <w:t xml:space="preserve"> in Fukushima prefecture in 1898. After attending — and later being expelled from — </w:t>
                    </w:r>
                    <w:proofErr w:type="spellStart"/>
                    <w:r w:rsidRPr="00D5252B">
                      <w:t>Waseda</w:t>
                    </w:r>
                    <w:proofErr w:type="spellEnd"/>
                    <w:r w:rsidRPr="00D5252B">
                      <w:t xml:space="preserve"> University</w:t>
                    </w:r>
                    <w:r>
                      <w:t xml:space="preserve">, </w:t>
                    </w:r>
                    <w:proofErr w:type="spellStart"/>
                    <w:r w:rsidRPr="00D5252B">
                      <w:t>Yokomitsu</w:t>
                    </w:r>
                    <w:proofErr w:type="spellEnd"/>
                    <w:r w:rsidRPr="00D5252B">
                      <w:t xml:space="preserve"> </w:t>
                    </w:r>
                    <w:r>
                      <w:t>started</w:t>
                    </w:r>
                    <w:r w:rsidRPr="00D5252B">
                      <w:t xml:space="preserve"> a </w:t>
                    </w:r>
                    <w:r>
                      <w:t>magazine,</w:t>
                    </w:r>
                    <w:r w:rsidRPr="00D5252B">
                      <w:t xml:space="preserve"> </w:t>
                    </w:r>
                    <w:proofErr w:type="spellStart"/>
                    <w:r w:rsidRPr="005262F9">
                      <w:rPr>
                        <w:i/>
                      </w:rPr>
                      <w:t>Bungei</w:t>
                    </w:r>
                    <w:proofErr w:type="spellEnd"/>
                    <w:r w:rsidRPr="005262F9">
                      <w:rPr>
                        <w:i/>
                      </w:rPr>
                      <w:t xml:space="preserve"> </w:t>
                    </w:r>
                    <w:proofErr w:type="spellStart"/>
                    <w:r w:rsidRPr="005262F9">
                      <w:rPr>
                        <w:i/>
                      </w:rPr>
                      <w:t>Jidai</w:t>
                    </w:r>
                    <w:proofErr w:type="spellEnd"/>
                    <w:r>
                      <w:t xml:space="preserve"> [Literary Age] </w:t>
                    </w:r>
                    <w:r w:rsidRPr="00D5252B">
                      <w:t>in 1924</w:t>
                    </w:r>
                    <w:r>
                      <w:t xml:space="preserve"> with </w:t>
                    </w:r>
                    <w:proofErr w:type="spellStart"/>
                    <w:r>
                      <w:t>Yasunari</w:t>
                    </w:r>
                    <w:proofErr w:type="spellEnd"/>
                    <w:r>
                      <w:t xml:space="preserve"> Kawabata, </w:t>
                    </w:r>
                    <w:proofErr w:type="spellStart"/>
                    <w:r>
                      <w:t>Tep</w:t>
                    </w:r>
                    <w:r w:rsidRPr="00D5252B">
                      <w:t>pei</w:t>
                    </w:r>
                    <w:proofErr w:type="spellEnd"/>
                    <w:r w:rsidRPr="00D5252B">
                      <w:t xml:space="preserve"> </w:t>
                    </w:r>
                    <w:proofErr w:type="spellStart"/>
                    <w:r w:rsidRPr="00D5252B">
                      <w:t>Kataoka</w:t>
                    </w:r>
                    <w:proofErr w:type="spellEnd"/>
                    <w:r w:rsidRPr="00D5252B">
                      <w:t xml:space="preserve">, Yoichi Nakagawa, </w:t>
                    </w:r>
                    <w:proofErr w:type="spellStart"/>
                    <w:r w:rsidRPr="00D5252B">
                      <w:t>Toko</w:t>
                    </w:r>
                    <w:proofErr w:type="spellEnd"/>
                    <w:r w:rsidRPr="00D5252B">
                      <w:t xml:space="preserve"> </w:t>
                    </w:r>
                    <w:proofErr w:type="spellStart"/>
                    <w:r w:rsidRPr="00D5252B">
                      <w:t>Kon</w:t>
                    </w:r>
                    <w:proofErr w:type="spellEnd"/>
                    <w:r w:rsidRPr="00D5252B">
                      <w:t>, and others.</w:t>
                    </w:r>
                    <w:r>
                      <w:t xml:space="preserve"> </w:t>
                    </w:r>
                    <w:proofErr w:type="spellStart"/>
                    <w:r w:rsidRPr="00EF12BA">
                      <w:rPr>
                        <w:i/>
                      </w:rPr>
                      <w:t>Bungei</w:t>
                    </w:r>
                    <w:proofErr w:type="spellEnd"/>
                    <w:r w:rsidRPr="00EF12BA">
                      <w:rPr>
                        <w:i/>
                      </w:rPr>
                      <w:t xml:space="preserve"> </w:t>
                    </w:r>
                    <w:proofErr w:type="spellStart"/>
                    <w:r w:rsidRPr="00EF12BA">
                      <w:rPr>
                        <w:i/>
                      </w:rPr>
                      <w:t>Jidai</w:t>
                    </w:r>
                    <w:proofErr w:type="spellEnd"/>
                    <w:r>
                      <w:t xml:space="preserve">, which became the major vehicle for the New Sensation School, marked the beginning of the Showa period in literature, along with the proletarian writers’ </w:t>
                    </w:r>
                    <w:proofErr w:type="spellStart"/>
                    <w:r w:rsidRPr="00C90C22">
                      <w:rPr>
                        <w:i/>
                      </w:rPr>
                      <w:t>Bungei</w:t>
                    </w:r>
                    <w:proofErr w:type="spellEnd"/>
                    <w:r w:rsidRPr="00C90C22">
                      <w:rPr>
                        <w:i/>
                      </w:rPr>
                      <w:t xml:space="preserve"> </w:t>
                    </w:r>
                    <w:proofErr w:type="spellStart"/>
                    <w:r w:rsidRPr="00C90C22">
                      <w:rPr>
                        <w:i/>
                      </w:rPr>
                      <w:t>Sensen</w:t>
                    </w:r>
                    <w:proofErr w:type="spellEnd"/>
                    <w:r w:rsidRPr="00C90C22">
                      <w:rPr>
                        <w:i/>
                      </w:rPr>
                      <w:t xml:space="preserve"> </w:t>
                    </w:r>
                    <w:r>
                      <w:t>[Literary Frontier], which was launched in the same year.</w:t>
                    </w:r>
                  </w:p>
                </w:tc>
              </w:sdtContent>
            </w:sdt>
          </w:sdtContent>
        </w:sdt>
      </w:tr>
      <w:tr w:rsidR="003F0D73" w14:paraId="63D8B75E" w14:textId="77777777" w:rsidTr="003F0D73">
        <w:tc>
          <w:tcPr>
            <w:tcW w:w="9016" w:type="dxa"/>
            <w:tcMar>
              <w:top w:w="113" w:type="dxa"/>
              <w:bottom w:w="113" w:type="dxa"/>
            </w:tcMar>
          </w:tcPr>
          <w:sdt>
            <w:sdtPr>
              <w:alias w:val="Abstract"/>
              <w:tag w:val="abstract"/>
              <w:id w:val="-742720326"/>
              <w:placeholder>
                <w:docPart w:val="7C82A5A930D42F4FBCD20D6B719A4B4E"/>
              </w:placeholder>
            </w:sdtPr>
            <w:sdtContent>
              <w:p w14:paraId="7D984823" w14:textId="631623A9" w:rsidR="00872650" w:rsidRDefault="00872650" w:rsidP="00872650">
                <w:proofErr w:type="spellStart"/>
                <w:r w:rsidRPr="00D20379">
                  <w:t>Riichi</w:t>
                </w:r>
                <w:proofErr w:type="spellEnd"/>
                <w:r w:rsidRPr="00D20379">
                  <w:t xml:space="preserve"> </w:t>
                </w:r>
                <w:proofErr w:type="spellStart"/>
                <w:r w:rsidRPr="00D20379">
                  <w:t>Yokomitsu</w:t>
                </w:r>
                <w:proofErr w:type="spellEnd"/>
                <w:r w:rsidRPr="00D20379">
                  <w:t xml:space="preserve"> was a Japanese novelist who, as one of the founders of </w:t>
                </w:r>
                <w:proofErr w:type="spellStart"/>
                <w:r w:rsidRPr="00D20379">
                  <w:t>Shinkankaku</w:t>
                </w:r>
                <w:proofErr w:type="spellEnd"/>
                <w:r w:rsidRPr="00D20379">
                  <w:t xml:space="preserve">-ha (New Sensation School), helped introduce European avant-garde literature into Japan during the interwar period and opened the door to Japanese modernist style. His stylistic innovation, opposition to the proletarian literature favoured by </w:t>
                </w:r>
                <w:proofErr w:type="spellStart"/>
                <w:r w:rsidRPr="00D20379">
                  <w:t>Korehito</w:t>
                </w:r>
                <w:proofErr w:type="spellEnd"/>
                <w:r w:rsidRPr="00D20379">
                  <w:t xml:space="preserve"> </w:t>
                </w:r>
                <w:proofErr w:type="spellStart"/>
                <w:r w:rsidRPr="00D20379">
                  <w:t>Kurahara</w:t>
                </w:r>
                <w:proofErr w:type="spellEnd"/>
                <w:r w:rsidRPr="00D20379">
                  <w:t>, and theory of the novel opened up Japanese fiction to possibilities other than realism and the I-novel.</w:t>
                </w:r>
                <w:r>
                  <w:rPr>
                    <w:rFonts w:ascii="Times New Roman" w:hAnsi="Times New Roman"/>
                  </w:rPr>
                  <w:t xml:space="preserve"> </w:t>
                </w:r>
              </w:p>
            </w:sdtContent>
          </w:sdt>
          <w:p w14:paraId="56145130" w14:textId="77777777" w:rsidR="00872650" w:rsidRDefault="00872650" w:rsidP="00872650">
            <w:pPr>
              <w:rPr>
                <w:rFonts w:ascii="Times New Roman" w:hAnsi="Times New Roman"/>
              </w:rPr>
            </w:pPr>
            <w:r>
              <w:rPr>
                <w:rFonts w:ascii="Times New Roman" w:hAnsi="Times New Roman"/>
              </w:rPr>
              <w:t xml:space="preserve"> </w:t>
            </w:r>
          </w:p>
          <w:p w14:paraId="647B7C9F" w14:textId="138B6C3F" w:rsidR="00872650" w:rsidRPr="0089316F" w:rsidRDefault="00872650" w:rsidP="00EF12BA">
            <w:proofErr w:type="spellStart"/>
            <w:r>
              <w:t>Yokomitsu</w:t>
            </w:r>
            <w:proofErr w:type="spellEnd"/>
            <w:r>
              <w:t xml:space="preserve"> was born Toshikazu </w:t>
            </w:r>
            <w:proofErr w:type="spellStart"/>
            <w:r>
              <w:t>Yokomitsu</w:t>
            </w:r>
            <w:proofErr w:type="spellEnd"/>
            <w:r>
              <w:t xml:space="preserve"> in Fukushima pref</w:t>
            </w:r>
            <w:r w:rsidR="008E3F1B">
              <w:t xml:space="preserve">ecture in 1898. After attending — </w:t>
            </w:r>
            <w:r>
              <w:t>and later being expelled from</w:t>
            </w:r>
            <w:r w:rsidR="008E3F1B">
              <w:t xml:space="preserve"> </w:t>
            </w:r>
            <w:r>
              <w:t>—</w:t>
            </w:r>
            <w:r w:rsidR="008E3F1B">
              <w:t xml:space="preserve"> </w:t>
            </w:r>
            <w:proofErr w:type="spellStart"/>
            <w:r w:rsidRPr="00D5252B">
              <w:t>Waseda</w:t>
            </w:r>
            <w:proofErr w:type="spellEnd"/>
            <w:r w:rsidRPr="00D5252B">
              <w:t xml:space="preserve"> University</w:t>
            </w:r>
            <w:r>
              <w:t xml:space="preserve">, </w:t>
            </w:r>
            <w:proofErr w:type="spellStart"/>
            <w:r w:rsidRPr="00D5252B">
              <w:t>Yokomitsu</w:t>
            </w:r>
            <w:proofErr w:type="spellEnd"/>
            <w:r w:rsidRPr="00D5252B">
              <w:t xml:space="preserve"> </w:t>
            </w:r>
            <w:r>
              <w:t>started</w:t>
            </w:r>
            <w:r w:rsidRPr="00D5252B">
              <w:t xml:space="preserve"> a </w:t>
            </w:r>
            <w:r>
              <w:t>magazine,</w:t>
            </w:r>
            <w:r w:rsidRPr="00D5252B">
              <w:t xml:space="preserve"> </w:t>
            </w:r>
            <w:proofErr w:type="spellStart"/>
            <w:r w:rsidRPr="005262F9">
              <w:rPr>
                <w:i/>
              </w:rPr>
              <w:t>Bungei</w:t>
            </w:r>
            <w:proofErr w:type="spellEnd"/>
            <w:r w:rsidRPr="005262F9">
              <w:rPr>
                <w:i/>
              </w:rPr>
              <w:t xml:space="preserve"> </w:t>
            </w:r>
            <w:proofErr w:type="spellStart"/>
            <w:r w:rsidRPr="005262F9">
              <w:rPr>
                <w:i/>
              </w:rPr>
              <w:t>Jidai</w:t>
            </w:r>
            <w:proofErr w:type="spellEnd"/>
            <w:r w:rsidR="008E3F1B">
              <w:t xml:space="preserve"> [Literary Age]</w:t>
            </w:r>
            <w:r>
              <w:t xml:space="preserve"> </w:t>
            </w:r>
            <w:r w:rsidRPr="00D5252B">
              <w:t>in 1924</w:t>
            </w:r>
            <w:r>
              <w:t xml:space="preserve"> with </w:t>
            </w:r>
            <w:proofErr w:type="spellStart"/>
            <w:r>
              <w:t>Yasunari</w:t>
            </w:r>
            <w:proofErr w:type="spellEnd"/>
            <w:r>
              <w:t xml:space="preserve"> Kawabata, </w:t>
            </w:r>
            <w:proofErr w:type="spellStart"/>
            <w:r>
              <w:t>Tep</w:t>
            </w:r>
            <w:r w:rsidRPr="00D5252B">
              <w:t>pei</w:t>
            </w:r>
            <w:proofErr w:type="spellEnd"/>
            <w:r w:rsidRPr="00D5252B">
              <w:t xml:space="preserve"> </w:t>
            </w:r>
            <w:proofErr w:type="spellStart"/>
            <w:r w:rsidRPr="00D5252B">
              <w:t>Kataoka</w:t>
            </w:r>
            <w:proofErr w:type="spellEnd"/>
            <w:r w:rsidRPr="00D5252B">
              <w:t xml:space="preserve">, Yoichi Nakagawa, </w:t>
            </w:r>
            <w:proofErr w:type="spellStart"/>
            <w:r w:rsidRPr="00D5252B">
              <w:t>Toko</w:t>
            </w:r>
            <w:proofErr w:type="spellEnd"/>
            <w:r w:rsidRPr="00D5252B">
              <w:t xml:space="preserve"> </w:t>
            </w:r>
            <w:proofErr w:type="spellStart"/>
            <w:r w:rsidRPr="00D5252B">
              <w:t>Kon</w:t>
            </w:r>
            <w:proofErr w:type="spellEnd"/>
            <w:r w:rsidRPr="00D5252B">
              <w:t>, and others.</w:t>
            </w:r>
            <w:r>
              <w:t xml:space="preserve"> </w:t>
            </w:r>
            <w:proofErr w:type="spellStart"/>
            <w:r w:rsidR="00EF12BA" w:rsidRPr="00EF12BA">
              <w:rPr>
                <w:i/>
              </w:rPr>
              <w:t>Bungei</w:t>
            </w:r>
            <w:proofErr w:type="spellEnd"/>
            <w:r w:rsidR="00EF12BA" w:rsidRPr="00EF12BA">
              <w:rPr>
                <w:i/>
              </w:rPr>
              <w:t xml:space="preserve"> </w:t>
            </w:r>
            <w:proofErr w:type="spellStart"/>
            <w:r w:rsidR="00EF12BA" w:rsidRPr="00EF12BA">
              <w:rPr>
                <w:i/>
              </w:rPr>
              <w:t>Jidai</w:t>
            </w:r>
            <w:proofErr w:type="spellEnd"/>
            <w:r w:rsidR="00EF12BA">
              <w:t xml:space="preserve">, which became the major vehicle for the New Sensation School, </w:t>
            </w:r>
            <w:r>
              <w:t xml:space="preserve">marked the beginning of the Showa period in literature, along with the proletarian writers’ </w:t>
            </w:r>
            <w:proofErr w:type="spellStart"/>
            <w:r w:rsidRPr="00C90C22">
              <w:rPr>
                <w:i/>
              </w:rPr>
              <w:t>Bungei</w:t>
            </w:r>
            <w:proofErr w:type="spellEnd"/>
            <w:r w:rsidRPr="00C90C22">
              <w:rPr>
                <w:i/>
              </w:rPr>
              <w:t xml:space="preserve"> </w:t>
            </w:r>
            <w:proofErr w:type="spellStart"/>
            <w:r w:rsidRPr="00C90C22">
              <w:rPr>
                <w:i/>
              </w:rPr>
              <w:t>Sensen</w:t>
            </w:r>
            <w:proofErr w:type="spellEnd"/>
            <w:r w:rsidRPr="00C90C22">
              <w:rPr>
                <w:i/>
              </w:rPr>
              <w:t xml:space="preserve"> </w:t>
            </w:r>
            <w:r w:rsidR="008E3F1B">
              <w:t>[Literary Frontier]</w:t>
            </w:r>
            <w:r>
              <w:t>, which was launched in the same year.</w:t>
            </w:r>
          </w:p>
          <w:p w14:paraId="46B6156F" w14:textId="77777777" w:rsidR="00EF12BA" w:rsidRDefault="00EF12BA" w:rsidP="00872650">
            <w:pPr>
              <w:rPr>
                <w:rFonts w:ascii="Times New Roman" w:hAnsi="Times New Roman"/>
              </w:rPr>
            </w:pPr>
          </w:p>
          <w:p w14:paraId="53D6CCBA" w14:textId="65C1350B" w:rsidR="008232E9" w:rsidRDefault="00872650" w:rsidP="00EF12BA">
            <w:r>
              <w:t>The</w:t>
            </w:r>
            <w:r w:rsidR="00EF12BA">
              <w:t xml:space="preserve"> aesthetic</w:t>
            </w:r>
            <w:r>
              <w:t xml:space="preserve"> sources of the New Sensation School can be traced back to </w:t>
            </w:r>
            <w:r w:rsidRPr="00D5252B">
              <w:t>D</w:t>
            </w:r>
            <w:r>
              <w:t>adaism, Futurism, and Expressionism, although</w:t>
            </w:r>
            <w:r w:rsidR="00EF12BA">
              <w:t xml:space="preserve"> its most direct </w:t>
            </w:r>
            <w:r>
              <w:t>inspiration</w:t>
            </w:r>
            <w:r w:rsidR="00EF12BA">
              <w:t xml:space="preserve">s were </w:t>
            </w:r>
            <w:r w:rsidRPr="00D5252B">
              <w:t>Georg Kaiser’s</w:t>
            </w:r>
            <w:r>
              <w:t xml:space="preserve"> play,</w:t>
            </w:r>
            <w:r w:rsidRPr="00D5252B">
              <w:t xml:space="preserve"> </w:t>
            </w:r>
            <w:r w:rsidRPr="00D5252B">
              <w:rPr>
                <w:i/>
              </w:rPr>
              <w:t xml:space="preserve">Die </w:t>
            </w:r>
            <w:proofErr w:type="spellStart"/>
            <w:r w:rsidRPr="00D5252B">
              <w:rPr>
                <w:i/>
              </w:rPr>
              <w:t>Bürger</w:t>
            </w:r>
            <w:proofErr w:type="spellEnd"/>
            <w:r w:rsidRPr="00D5252B">
              <w:rPr>
                <w:i/>
              </w:rPr>
              <w:t xml:space="preserve"> von Calais</w:t>
            </w:r>
            <w:r w:rsidR="008E3F1B">
              <w:t xml:space="preserve"> [The Burghers of Calais] (1914)</w:t>
            </w:r>
            <w:r w:rsidRPr="00D5252B">
              <w:t xml:space="preserve">, </w:t>
            </w:r>
            <w:r>
              <w:t xml:space="preserve">the </w:t>
            </w:r>
            <w:r w:rsidRPr="00D5252B">
              <w:t>German Expressionist film</w:t>
            </w:r>
            <w:r>
              <w:t>,</w:t>
            </w:r>
            <w:r w:rsidRPr="00D5252B">
              <w:t xml:space="preserve"> </w:t>
            </w:r>
            <w:r w:rsidRPr="00D5252B">
              <w:rPr>
                <w:i/>
              </w:rPr>
              <w:t xml:space="preserve">Das </w:t>
            </w:r>
            <w:proofErr w:type="spellStart"/>
            <w:r w:rsidRPr="00D5252B">
              <w:rPr>
                <w:i/>
              </w:rPr>
              <w:t>Kabinett</w:t>
            </w:r>
            <w:proofErr w:type="spellEnd"/>
            <w:r w:rsidRPr="00D5252B">
              <w:rPr>
                <w:i/>
              </w:rPr>
              <w:t xml:space="preserve"> des </w:t>
            </w:r>
            <w:proofErr w:type="spellStart"/>
            <w:r w:rsidRPr="00D5252B">
              <w:rPr>
                <w:i/>
              </w:rPr>
              <w:t>Dr.</w:t>
            </w:r>
            <w:proofErr w:type="spellEnd"/>
            <w:r w:rsidRPr="00D5252B">
              <w:rPr>
                <w:i/>
              </w:rPr>
              <w:t xml:space="preserve"> </w:t>
            </w:r>
            <w:proofErr w:type="spellStart"/>
            <w:r w:rsidRPr="00D5252B">
              <w:rPr>
                <w:i/>
              </w:rPr>
              <w:t>Caligari</w:t>
            </w:r>
            <w:proofErr w:type="spellEnd"/>
            <w:r w:rsidR="008E3F1B">
              <w:t xml:space="preserve"> [The Cabinet of </w:t>
            </w:r>
            <w:proofErr w:type="spellStart"/>
            <w:r w:rsidR="008E3F1B">
              <w:t>Dr.</w:t>
            </w:r>
            <w:proofErr w:type="spellEnd"/>
            <w:r w:rsidR="008E3F1B">
              <w:t xml:space="preserve"> </w:t>
            </w:r>
            <w:proofErr w:type="spellStart"/>
            <w:r w:rsidR="008E3F1B">
              <w:t>Caligari</w:t>
            </w:r>
            <w:proofErr w:type="spellEnd"/>
            <w:r w:rsidR="008E3F1B">
              <w:t>] (1919)</w:t>
            </w:r>
            <w:r>
              <w:t xml:space="preserve">, and </w:t>
            </w:r>
            <w:r w:rsidRPr="00D5252B">
              <w:t xml:space="preserve">Paul </w:t>
            </w:r>
            <w:proofErr w:type="spellStart"/>
            <w:r w:rsidRPr="00D5252B">
              <w:t>Morand’s</w:t>
            </w:r>
            <w:proofErr w:type="spellEnd"/>
            <w:r w:rsidRPr="00D5252B">
              <w:t xml:space="preserve"> novel</w:t>
            </w:r>
            <w:r>
              <w:t>,</w:t>
            </w:r>
            <w:r w:rsidRPr="00D5252B">
              <w:t xml:space="preserve"> </w:t>
            </w:r>
            <w:proofErr w:type="spellStart"/>
            <w:r w:rsidRPr="00D5252B">
              <w:rPr>
                <w:i/>
              </w:rPr>
              <w:t>Ouvert</w:t>
            </w:r>
            <w:proofErr w:type="spellEnd"/>
            <w:r w:rsidRPr="00D5252B">
              <w:rPr>
                <w:i/>
              </w:rPr>
              <w:t xml:space="preserve"> la </w:t>
            </w:r>
            <w:proofErr w:type="spellStart"/>
            <w:r w:rsidRPr="00D5252B">
              <w:rPr>
                <w:i/>
              </w:rPr>
              <w:t>Nuit</w:t>
            </w:r>
            <w:proofErr w:type="spellEnd"/>
            <w:r w:rsidR="00F860E8">
              <w:t xml:space="preserve"> [</w:t>
            </w:r>
            <w:r>
              <w:t xml:space="preserve">Open All </w:t>
            </w:r>
            <w:r w:rsidR="00F860E8">
              <w:t>Night] (1922)</w:t>
            </w:r>
            <w:r>
              <w:t xml:space="preserve">. </w:t>
            </w:r>
          </w:p>
          <w:p w14:paraId="401CD24B" w14:textId="77777777" w:rsidR="00F860E8" w:rsidRDefault="00F860E8" w:rsidP="00EF12BA"/>
          <w:p w14:paraId="23FB9ACC" w14:textId="179C83E0" w:rsidR="008232E9" w:rsidRDefault="008232E9" w:rsidP="00EF12BA">
            <w:r>
              <w:t xml:space="preserve">Alongside these aesthetic influences came a more material one: the Great Kanto Earthquake of 1923, which killed </w:t>
            </w:r>
            <w:r w:rsidR="00872650">
              <w:t>more than 140,000 people</w:t>
            </w:r>
            <w:r>
              <w:t xml:space="preserve"> and destroyed</w:t>
            </w:r>
            <w:r w:rsidR="00210DAB">
              <w:t xml:space="preserve"> seventy per cent</w:t>
            </w:r>
            <w:r w:rsidR="00872650">
              <w:t xml:space="preserve"> of the structures in Tokyo</w:t>
            </w:r>
            <w:r>
              <w:t xml:space="preserve">. This massive destruction of human culture and achievement produced a nihilistic and </w:t>
            </w:r>
            <w:proofErr w:type="spellStart"/>
            <w:r w:rsidR="00F860E8">
              <w:lastRenderedPageBreak/>
              <w:t>aestheticis</w:t>
            </w:r>
            <w:r>
              <w:t>ing</w:t>
            </w:r>
            <w:proofErr w:type="spellEnd"/>
            <w:r>
              <w:t xml:space="preserve"> turn among the Japanese avant-garde, an impact not dissimilar </w:t>
            </w:r>
            <w:r w:rsidR="00F860E8">
              <w:t>to</w:t>
            </w:r>
            <w:r>
              <w:t xml:space="preserve"> the effect of World War I on such European modernists as T.</w:t>
            </w:r>
            <w:r w:rsidR="00F860E8">
              <w:t xml:space="preserve"> </w:t>
            </w:r>
            <w:r>
              <w:t xml:space="preserve">S. Eliot or Ezra Pound.   </w:t>
            </w:r>
          </w:p>
          <w:p w14:paraId="39A13CD2" w14:textId="77777777" w:rsidR="000650F3" w:rsidRDefault="000650F3" w:rsidP="00EF12BA"/>
          <w:p w14:paraId="7E7F6546" w14:textId="3F75CD0D" w:rsidR="00872650" w:rsidRDefault="000650F3" w:rsidP="00EF12BA">
            <w:proofErr w:type="spellStart"/>
            <w:r>
              <w:t>Yokomitsu’s</w:t>
            </w:r>
            <w:proofErr w:type="spellEnd"/>
            <w:r>
              <w:t xml:space="preserve"> story, </w:t>
            </w:r>
            <w:r w:rsidR="00F860E8">
              <w:t>‘</w:t>
            </w:r>
            <w:proofErr w:type="spellStart"/>
            <w:r>
              <w:t>Atama</w:t>
            </w:r>
            <w:proofErr w:type="spellEnd"/>
            <w:r>
              <w:t xml:space="preserve"> </w:t>
            </w:r>
            <w:proofErr w:type="spellStart"/>
            <w:r>
              <w:t>Narabini</w:t>
            </w:r>
            <w:proofErr w:type="spellEnd"/>
            <w:r>
              <w:t xml:space="preserve"> Hara</w:t>
            </w:r>
            <w:r w:rsidR="00F860E8">
              <w:t>’ [‘</w:t>
            </w:r>
            <w:r>
              <w:t>Heads and Bellies</w:t>
            </w:r>
            <w:r w:rsidR="00F860E8">
              <w:t>’]</w:t>
            </w:r>
            <w:r>
              <w:t xml:space="preserve">, published in the first issue of </w:t>
            </w:r>
            <w:proofErr w:type="spellStart"/>
            <w:r>
              <w:t>Bungei</w:t>
            </w:r>
            <w:proofErr w:type="spellEnd"/>
            <w:r>
              <w:t xml:space="preserve"> </w:t>
            </w:r>
            <w:proofErr w:type="spellStart"/>
            <w:r>
              <w:t>Jidai</w:t>
            </w:r>
            <w:proofErr w:type="spellEnd"/>
            <w:r>
              <w:t xml:space="preserve">, and eventually considered the archetype of the New Sensation School style, illustrates the movement’s commitment to </w:t>
            </w:r>
            <w:r w:rsidR="00F860E8">
              <w:t xml:space="preserve">aestheticism over materialism — </w:t>
            </w:r>
            <w:r>
              <w:t xml:space="preserve">form over content. </w:t>
            </w:r>
            <w:r w:rsidR="00F860E8">
              <w:t xml:space="preserve">In this story, </w:t>
            </w:r>
            <w:proofErr w:type="spellStart"/>
            <w:r w:rsidR="00F860E8">
              <w:t>Yokomitsu</w:t>
            </w:r>
            <w:proofErr w:type="spellEnd"/>
            <w:r w:rsidR="00F860E8">
              <w:t xml:space="preserve"> describes</w:t>
            </w:r>
            <w:r w:rsidR="00872650">
              <w:t xml:space="preserve"> </w:t>
            </w:r>
            <w:r w:rsidR="00F860E8">
              <w:t xml:space="preserve">the main character’s </w:t>
            </w:r>
            <w:r w:rsidR="00872650">
              <w:t xml:space="preserve">subjective </w:t>
            </w:r>
            <w:r w:rsidR="00F860E8">
              <w:t>experience of the material reality in which</w:t>
            </w:r>
            <w:r w:rsidR="00121603">
              <w:t xml:space="preserve"> he</w:t>
            </w:r>
            <w:r w:rsidR="00F860E8">
              <w:t xml:space="preserve"> is located instead of </w:t>
            </w:r>
            <w:r w:rsidR="00872650">
              <w:t>report</w:t>
            </w:r>
            <w:r w:rsidR="00F860E8">
              <w:t>ing</w:t>
            </w:r>
            <w:r w:rsidR="00872650">
              <w:t xml:space="preserve"> the facts of the situation</w:t>
            </w:r>
            <w:r w:rsidR="00210DAB">
              <w:t>; in so doing, he attempts to grasp experience directly</w:t>
            </w:r>
            <w:r w:rsidR="00F860E8">
              <w:t>.</w:t>
            </w:r>
            <w:r w:rsidR="00121603">
              <w:t xml:space="preserve"> T</w:t>
            </w:r>
            <w:r w:rsidR="00210DAB">
              <w:t>he</w:t>
            </w:r>
            <w:r w:rsidR="00872650">
              <w:t xml:space="preserve"> aesthetic and stylistic project of the New Sensation School developed </w:t>
            </w:r>
            <w:r w:rsidR="00F860E8">
              <w:t>in</w:t>
            </w:r>
            <w:r w:rsidR="007938D7">
              <w:t xml:space="preserve"> opposition to</w:t>
            </w:r>
            <w:r w:rsidR="00872650">
              <w:t xml:space="preserve"> proletarian liter</w:t>
            </w:r>
            <w:r w:rsidR="007938D7">
              <w:t xml:space="preserve">ature. In 1928, </w:t>
            </w:r>
            <w:proofErr w:type="spellStart"/>
            <w:r w:rsidR="007938D7">
              <w:t>Yokomitsu</w:t>
            </w:r>
            <w:proofErr w:type="spellEnd"/>
            <w:r w:rsidR="00872650">
              <w:t xml:space="preserve"> </w:t>
            </w:r>
            <w:r w:rsidR="00121603">
              <w:t>found fault with</w:t>
            </w:r>
            <w:r w:rsidR="00872650">
              <w:t xml:space="preserve"> proletarian critics </w:t>
            </w:r>
            <w:r w:rsidR="00121603">
              <w:t xml:space="preserve">such </w:t>
            </w:r>
            <w:r w:rsidR="00872650">
              <w:t xml:space="preserve">as </w:t>
            </w:r>
            <w:proofErr w:type="spellStart"/>
            <w:r w:rsidR="00872650">
              <w:t>Kurahara</w:t>
            </w:r>
            <w:proofErr w:type="spellEnd"/>
            <w:r w:rsidR="00872650">
              <w:t xml:space="preserve"> and </w:t>
            </w:r>
            <w:proofErr w:type="spellStart"/>
            <w:r w:rsidR="00872650">
              <w:t>Hatsunosuke</w:t>
            </w:r>
            <w:proofErr w:type="spellEnd"/>
            <w:r w:rsidR="00872650">
              <w:t xml:space="preserve"> </w:t>
            </w:r>
            <w:proofErr w:type="spellStart"/>
            <w:r w:rsidR="00872650">
              <w:t>Hirabayashi</w:t>
            </w:r>
            <w:proofErr w:type="spellEnd"/>
            <w:r w:rsidR="00872650">
              <w:t xml:space="preserve">, who had insisted that content determined form, and evoked what is now commonly known as </w:t>
            </w:r>
            <w:r w:rsidR="00F860E8">
              <w:t>‘</w:t>
            </w:r>
            <w:proofErr w:type="spellStart"/>
            <w:r w:rsidR="00872650">
              <w:t>Keishiki-shugi</w:t>
            </w:r>
            <w:proofErr w:type="spellEnd"/>
            <w:r w:rsidR="00872650">
              <w:t xml:space="preserve"> </w:t>
            </w:r>
            <w:proofErr w:type="spellStart"/>
            <w:r w:rsidR="00872650">
              <w:t>Ronso</w:t>
            </w:r>
            <w:proofErr w:type="spellEnd"/>
            <w:r w:rsidR="00F860E8">
              <w:t>’</w:t>
            </w:r>
            <w:r w:rsidR="00121603">
              <w:t xml:space="preserve"> [</w:t>
            </w:r>
            <w:r w:rsidR="007938D7">
              <w:t>‘</w:t>
            </w:r>
            <w:r w:rsidR="00872650">
              <w:t>Formalism Controve</w:t>
            </w:r>
            <w:r w:rsidR="00121603">
              <w:t>rsy</w:t>
            </w:r>
            <w:r w:rsidR="007938D7">
              <w:t>’</w:t>
            </w:r>
            <w:r w:rsidR="00121603">
              <w:t>]</w:t>
            </w:r>
            <w:r w:rsidR="00872650">
              <w:t xml:space="preserve">. </w:t>
            </w:r>
          </w:p>
          <w:p w14:paraId="18F6F6F2" w14:textId="77777777" w:rsidR="00EF12BA" w:rsidRDefault="00EF12BA" w:rsidP="00872650">
            <w:pPr>
              <w:rPr>
                <w:rFonts w:ascii="Times New Roman" w:hAnsi="Times New Roman"/>
              </w:rPr>
            </w:pPr>
          </w:p>
          <w:p w14:paraId="3BCF2C64" w14:textId="52E35CFA" w:rsidR="00872650" w:rsidRDefault="00872650" w:rsidP="00EF12BA">
            <w:r w:rsidRPr="00D5252B">
              <w:t>After his first novel</w:t>
            </w:r>
            <w:r>
              <w:t>,</w:t>
            </w:r>
            <w:r w:rsidRPr="00D5252B">
              <w:t xml:space="preserve"> </w:t>
            </w:r>
            <w:proofErr w:type="spellStart"/>
            <w:r w:rsidRPr="00C6556C">
              <w:rPr>
                <w:i/>
              </w:rPr>
              <w:t>S</w:t>
            </w:r>
            <w:r>
              <w:rPr>
                <w:i/>
              </w:rPr>
              <w:t>hanhai</w:t>
            </w:r>
            <w:proofErr w:type="spellEnd"/>
            <w:r>
              <w:rPr>
                <w:i/>
              </w:rPr>
              <w:t xml:space="preserve"> </w:t>
            </w:r>
            <w:r w:rsidR="007938D7">
              <w:t>[</w:t>
            </w:r>
            <w:r w:rsidRPr="007938D7">
              <w:rPr>
                <w:i/>
              </w:rPr>
              <w:t>Shanghai</w:t>
            </w:r>
            <w:r w:rsidR="007938D7">
              <w:t>]</w:t>
            </w:r>
            <w:r w:rsidRPr="00D5252B">
              <w:t xml:space="preserve"> </w:t>
            </w:r>
            <w:r w:rsidR="007938D7">
              <w:t>(</w:t>
            </w:r>
            <w:r w:rsidRPr="00D5252B">
              <w:t>1928-31</w:t>
            </w:r>
            <w:r w:rsidRPr="00D35634">
              <w:t>)</w:t>
            </w:r>
            <w:r w:rsidRPr="00D5252B">
              <w:t xml:space="preserve">, </w:t>
            </w:r>
            <w:r>
              <w:t xml:space="preserve">the focus of </w:t>
            </w:r>
            <w:proofErr w:type="spellStart"/>
            <w:r>
              <w:t>Yokomitsu’s</w:t>
            </w:r>
            <w:proofErr w:type="spellEnd"/>
            <w:r>
              <w:t xml:space="preserve"> writing shifted from sensation to psychology</w:t>
            </w:r>
            <w:r w:rsidRPr="00D5252B">
              <w:t xml:space="preserve">. </w:t>
            </w:r>
            <w:r>
              <w:t>He wrote a</w:t>
            </w:r>
            <w:r w:rsidRPr="00D5252B">
              <w:t xml:space="preserve"> </w:t>
            </w:r>
            <w:r>
              <w:t xml:space="preserve">story, </w:t>
            </w:r>
            <w:r w:rsidR="00F860E8">
              <w:t>‘</w:t>
            </w:r>
            <w:r w:rsidRPr="00D5252B">
              <w:t>Kikai</w:t>
            </w:r>
            <w:r w:rsidR="00F860E8">
              <w:t>’</w:t>
            </w:r>
            <w:r w:rsidR="007938D7">
              <w:t xml:space="preserve"> [‘</w:t>
            </w:r>
            <w:r>
              <w:t xml:space="preserve">The </w:t>
            </w:r>
            <w:r w:rsidR="007938D7">
              <w:t>Machine’] (1930)</w:t>
            </w:r>
            <w:r>
              <w:t>,</w:t>
            </w:r>
            <w:r w:rsidRPr="00D5252B">
              <w:t xml:space="preserve"> </w:t>
            </w:r>
            <w:r>
              <w:t xml:space="preserve">by adopting the </w:t>
            </w:r>
            <w:r w:rsidRPr="00D5252B">
              <w:t xml:space="preserve">technique of </w:t>
            </w:r>
            <w:r>
              <w:t>stream of consciou</w:t>
            </w:r>
            <w:r w:rsidR="007938D7">
              <w:t>sness; it was appreciated by</w:t>
            </w:r>
            <w:r>
              <w:t xml:space="preserve"> contemporary critics as one of the first attempts by Japanese writers</w:t>
            </w:r>
            <w:r w:rsidR="007938D7">
              <w:t xml:space="preserve"> to experiment with the forms primarily associated with</w:t>
            </w:r>
            <w:r>
              <w:t xml:space="preserve"> Proust and Joyce. </w:t>
            </w:r>
            <w:r w:rsidRPr="00D5252B">
              <w:t xml:space="preserve">After the success of </w:t>
            </w:r>
            <w:proofErr w:type="spellStart"/>
            <w:r w:rsidRPr="00C6556C">
              <w:rPr>
                <w:i/>
              </w:rPr>
              <w:t>Shin</w:t>
            </w:r>
            <w:r>
              <w:rPr>
                <w:i/>
              </w:rPr>
              <w:t>’</w:t>
            </w:r>
            <w:r w:rsidRPr="00C6556C">
              <w:rPr>
                <w:i/>
              </w:rPr>
              <w:t>en</w:t>
            </w:r>
            <w:proofErr w:type="spellEnd"/>
            <w:r w:rsidR="007938D7">
              <w:t xml:space="preserve"> [The Garden of Sleep] (1930)</w:t>
            </w:r>
            <w:r w:rsidRPr="00D5252B">
              <w:t xml:space="preserve"> and two other novels, </w:t>
            </w:r>
            <w:proofErr w:type="spellStart"/>
            <w:r>
              <w:t>Yukomitsu</w:t>
            </w:r>
            <w:proofErr w:type="spellEnd"/>
            <w:r w:rsidRPr="00D5252B">
              <w:t xml:space="preserve"> provoked yet another controversy </w:t>
            </w:r>
            <w:r>
              <w:t>with</w:t>
            </w:r>
            <w:r w:rsidRPr="00D5252B">
              <w:t xml:space="preserve"> </w:t>
            </w:r>
            <w:r>
              <w:t>his essay</w:t>
            </w:r>
            <w:r w:rsidRPr="00D5252B">
              <w:t xml:space="preserve">, </w:t>
            </w:r>
            <w:r w:rsidR="00F860E8">
              <w:t>‘</w:t>
            </w:r>
            <w:proofErr w:type="spellStart"/>
            <w:r w:rsidRPr="00D5252B">
              <w:t>Junsui</w:t>
            </w:r>
            <w:proofErr w:type="spellEnd"/>
            <w:r w:rsidRPr="00D5252B">
              <w:t xml:space="preserve"> </w:t>
            </w:r>
            <w:proofErr w:type="spellStart"/>
            <w:r w:rsidRPr="00D5252B">
              <w:t>shosetsu</w:t>
            </w:r>
            <w:proofErr w:type="spellEnd"/>
            <w:r w:rsidRPr="00D5252B">
              <w:t xml:space="preserve"> </w:t>
            </w:r>
            <w:proofErr w:type="spellStart"/>
            <w:r w:rsidRPr="00D5252B">
              <w:t>ron</w:t>
            </w:r>
            <w:proofErr w:type="spellEnd"/>
            <w:r w:rsidR="00F860E8">
              <w:t>’</w:t>
            </w:r>
            <w:r w:rsidR="007938D7">
              <w:t xml:space="preserve"> [‘Theory of the Pure Novel’] (1935)</w:t>
            </w:r>
            <w:r w:rsidRPr="00D5252B">
              <w:t xml:space="preserve">. In this essay </w:t>
            </w:r>
            <w:proofErr w:type="spellStart"/>
            <w:r w:rsidRPr="00D5252B">
              <w:t>Yokomitsu</w:t>
            </w:r>
            <w:proofErr w:type="spellEnd"/>
            <w:r w:rsidRPr="00D5252B">
              <w:t xml:space="preserve"> </w:t>
            </w:r>
            <w:r>
              <w:t>argued for the blending</w:t>
            </w:r>
            <w:r w:rsidRPr="00D5252B">
              <w:t xml:space="preserve"> of popular and highbrow novels. </w:t>
            </w:r>
            <w:r>
              <w:t xml:space="preserve">This theory was put into practice later in </w:t>
            </w:r>
            <w:proofErr w:type="spellStart"/>
            <w:r w:rsidRPr="00E93C9C">
              <w:rPr>
                <w:i/>
              </w:rPr>
              <w:t>Kazoku</w:t>
            </w:r>
            <w:proofErr w:type="spellEnd"/>
            <w:r w:rsidRPr="00E93C9C">
              <w:rPr>
                <w:i/>
              </w:rPr>
              <w:t xml:space="preserve"> </w:t>
            </w:r>
            <w:proofErr w:type="spellStart"/>
            <w:r w:rsidRPr="00E93C9C">
              <w:rPr>
                <w:i/>
              </w:rPr>
              <w:t>Kaigi</w:t>
            </w:r>
            <w:proofErr w:type="spellEnd"/>
            <w:r w:rsidR="007938D7">
              <w:t xml:space="preserve"> [</w:t>
            </w:r>
            <w:r w:rsidR="007938D7" w:rsidRPr="007938D7">
              <w:rPr>
                <w:i/>
              </w:rPr>
              <w:t>The Family Council</w:t>
            </w:r>
            <w:r w:rsidR="007938D7">
              <w:t>] (1935)</w:t>
            </w:r>
            <w:r>
              <w:t xml:space="preserve">. </w:t>
            </w:r>
          </w:p>
          <w:p w14:paraId="52AF3214" w14:textId="77777777" w:rsidR="00872650" w:rsidRDefault="00872650" w:rsidP="00872650">
            <w:pPr>
              <w:rPr>
                <w:rFonts w:ascii="Times New Roman" w:hAnsi="Times New Roman"/>
              </w:rPr>
            </w:pPr>
          </w:p>
          <w:p w14:paraId="1ED4C6BB" w14:textId="7F3256EA" w:rsidR="00B32507" w:rsidRPr="00B32507" w:rsidRDefault="00872650" w:rsidP="00B32507">
            <w:r>
              <w:t xml:space="preserve">During a </w:t>
            </w:r>
            <w:r w:rsidRPr="00D5252B">
              <w:t>trip to Europe</w:t>
            </w:r>
            <w:r>
              <w:t xml:space="preserve"> in 1936</w:t>
            </w:r>
            <w:r w:rsidRPr="00D5252B">
              <w:t xml:space="preserve">, </w:t>
            </w:r>
            <w:proofErr w:type="spellStart"/>
            <w:r w:rsidRPr="00D5252B">
              <w:t>Yokomitsu</w:t>
            </w:r>
            <w:proofErr w:type="spellEnd"/>
            <w:r w:rsidRPr="00D5252B">
              <w:t xml:space="preserve"> conceived the </w:t>
            </w:r>
            <w:r w:rsidR="00DC6D8A">
              <w:t>concept</w:t>
            </w:r>
            <w:r w:rsidRPr="00D5252B">
              <w:t xml:space="preserve"> of his last novel, </w:t>
            </w:r>
            <w:proofErr w:type="spellStart"/>
            <w:r w:rsidRPr="00C65716">
              <w:rPr>
                <w:i/>
              </w:rPr>
              <w:t>Ryoshu</w:t>
            </w:r>
            <w:proofErr w:type="spellEnd"/>
            <w:r w:rsidR="00DC6D8A">
              <w:t xml:space="preserve"> [</w:t>
            </w:r>
            <w:r w:rsidRPr="00DC6D8A">
              <w:rPr>
                <w:i/>
              </w:rPr>
              <w:t>Travel Sadness</w:t>
            </w:r>
            <w:r w:rsidR="00DC6D8A">
              <w:t>]</w:t>
            </w:r>
            <w:r w:rsidRPr="00D5252B">
              <w:t xml:space="preserve">, but </w:t>
            </w:r>
            <w:r>
              <w:t>his</w:t>
            </w:r>
            <w:r w:rsidRPr="00D5252B">
              <w:t xml:space="preserve"> </w:t>
            </w:r>
            <w:r>
              <w:t>death in</w:t>
            </w:r>
            <w:r w:rsidRPr="00D5252B">
              <w:t xml:space="preserve"> 1947</w:t>
            </w:r>
            <w:r>
              <w:t xml:space="preserve"> left the novel incomplete</w:t>
            </w:r>
            <w:r w:rsidRPr="00D5252B">
              <w:t>.</w:t>
            </w:r>
            <w:r>
              <w:t xml:space="preserve"> Wi</w:t>
            </w:r>
            <w:r w:rsidR="00F46563">
              <w:t xml:space="preserve">th </w:t>
            </w:r>
            <w:proofErr w:type="spellStart"/>
            <w:r w:rsidR="00F46563">
              <w:t>Yokomitsu</w:t>
            </w:r>
            <w:proofErr w:type="spellEnd"/>
            <w:r w:rsidR="00F46563">
              <w:t xml:space="preserve"> seen as its figure</w:t>
            </w:r>
            <w:r>
              <w:t>head, the New Sensation School has often been regarded as a failed l</w:t>
            </w:r>
            <w:bookmarkStart w:id="0" w:name="_GoBack"/>
            <w:bookmarkEnd w:id="0"/>
            <w:r>
              <w:t xml:space="preserve">iterary project, and indeed none of his style or theory survived World War II. </w:t>
            </w:r>
            <w:r w:rsidR="00DC6D8A">
              <w:t>I</w:t>
            </w:r>
            <w:r>
              <w:t>t should not be forgotten</w:t>
            </w:r>
            <w:r w:rsidR="00DC6D8A">
              <w:t>, however,</w:t>
            </w:r>
            <w:r>
              <w:t xml:space="preserve"> that his work brought Taisho literature to an end and liberated Japanese fiction from the dominance of realism and the I-novel.</w:t>
            </w:r>
          </w:p>
        </w:tc>
      </w:tr>
      <w:tr w:rsidR="003235A7" w14:paraId="323C43D7" w14:textId="77777777" w:rsidTr="003235A7">
        <w:tc>
          <w:tcPr>
            <w:tcW w:w="9016" w:type="dxa"/>
          </w:tcPr>
          <w:p w14:paraId="2820A8BD" w14:textId="151F168A" w:rsidR="003B00D2" w:rsidRDefault="003235A7" w:rsidP="00E21CF1">
            <w:r w:rsidRPr="0015114C">
              <w:rPr>
                <w:u w:val="single"/>
              </w:rPr>
              <w:lastRenderedPageBreak/>
              <w:t>Further reading</w:t>
            </w:r>
            <w:r>
              <w:t>:</w:t>
            </w:r>
          </w:p>
          <w:sdt>
            <w:sdtPr>
              <w:alias w:val="Further reading"/>
              <w:tag w:val="furtherReading"/>
              <w:id w:val="-1516217107"/>
              <w:placeholder>
                <w:docPart w:val="8BADBA6A6FD34445A7F1CF42A917B5CD"/>
              </w:placeholder>
            </w:sdtPr>
            <w:sdtContent>
              <w:p w14:paraId="7FADC96F" w14:textId="448CB0D5" w:rsidR="00285057" w:rsidRDefault="00437CAB" w:rsidP="006665BA">
                <w:pPr>
                  <w:rPr>
                    <w:lang w:val="en-US"/>
                  </w:rPr>
                </w:pPr>
                <w:sdt>
                  <w:sdtPr>
                    <w:rPr>
                      <w:lang w:val="en-US"/>
                    </w:rPr>
                    <w:id w:val="-889492703"/>
                    <w:citation/>
                  </w:sdtPr>
                  <w:sdtContent>
                    <w:r w:rsidR="007D4E4F">
                      <w:rPr>
                        <w:lang w:val="en-US"/>
                      </w:rPr>
                      <w:fldChar w:fldCharType="begin"/>
                    </w:r>
                    <w:r w:rsidR="007D4E4F">
                      <w:rPr>
                        <w:lang w:val="en-US"/>
                      </w:rPr>
                      <w:instrText xml:space="preserve"> CITATION Gol081 \l 1033 </w:instrText>
                    </w:r>
                    <w:r w:rsidR="007D4E4F">
                      <w:rPr>
                        <w:lang w:val="en-US"/>
                      </w:rPr>
                      <w:fldChar w:fldCharType="separate"/>
                    </w:r>
                    <w:r w:rsidR="007D4E4F">
                      <w:rPr>
                        <w:noProof/>
                        <w:lang w:val="en-US"/>
                      </w:rPr>
                      <w:t xml:space="preserve"> (Golley)</w:t>
                    </w:r>
                    <w:r w:rsidR="007D4E4F">
                      <w:rPr>
                        <w:lang w:val="en-US"/>
                      </w:rPr>
                      <w:fldChar w:fldCharType="end"/>
                    </w:r>
                  </w:sdtContent>
                </w:sdt>
              </w:p>
              <w:p w14:paraId="092088A3" w14:textId="77777777" w:rsidR="006C1F32" w:rsidRDefault="006C1F32" w:rsidP="006665BA"/>
              <w:p w14:paraId="0B0B320B" w14:textId="5FAC56CA" w:rsidR="00285057" w:rsidRDefault="00437CAB" w:rsidP="006665BA">
                <w:sdt>
                  <w:sdtPr>
                    <w:id w:val="1016581022"/>
                    <w:citation/>
                  </w:sdtPr>
                  <w:sdtContent>
                    <w:r w:rsidR="007D4E4F">
                      <w:fldChar w:fldCharType="begin"/>
                    </w:r>
                    <w:r w:rsidR="007D4E4F">
                      <w:rPr>
                        <w:lang w:val="en-US"/>
                      </w:rPr>
                      <w:instrText xml:space="preserve"> CITATION Kee801 \l 1033 </w:instrText>
                    </w:r>
                    <w:r w:rsidR="007D4E4F">
                      <w:fldChar w:fldCharType="separate"/>
                    </w:r>
                    <w:r w:rsidR="007D4E4F">
                      <w:rPr>
                        <w:noProof/>
                        <w:lang w:val="en-US"/>
                      </w:rPr>
                      <w:t>(Keene)</w:t>
                    </w:r>
                    <w:r w:rsidR="007D4E4F">
                      <w:fldChar w:fldCharType="end"/>
                    </w:r>
                  </w:sdtContent>
                </w:sdt>
              </w:p>
              <w:p w14:paraId="4C82D932" w14:textId="77777777" w:rsidR="006C1F32" w:rsidRPr="00285057" w:rsidRDefault="006C1F32" w:rsidP="006665BA">
                <w:pPr>
                  <w:rPr>
                    <w:lang w:val="en-US"/>
                  </w:rPr>
                </w:pPr>
              </w:p>
              <w:p w14:paraId="3E852495" w14:textId="0C372E1E" w:rsidR="00C612E1" w:rsidRDefault="00437CAB" w:rsidP="006665BA">
                <w:sdt>
                  <w:sdtPr>
                    <w:id w:val="1981958866"/>
                    <w:citation/>
                  </w:sdtPr>
                  <w:sdtContent>
                    <w:r w:rsidR="007D4E4F">
                      <w:fldChar w:fldCharType="begin"/>
                    </w:r>
                    <w:r w:rsidR="007D4E4F">
                      <w:rPr>
                        <w:lang w:val="en-US"/>
                      </w:rPr>
                      <w:instrText xml:space="preserve"> CITATION Lip021 \l 1033 </w:instrText>
                    </w:r>
                    <w:r w:rsidR="007D4E4F">
                      <w:fldChar w:fldCharType="separate"/>
                    </w:r>
                    <w:r w:rsidR="007D4E4F">
                      <w:rPr>
                        <w:noProof/>
                        <w:lang w:val="en-US"/>
                      </w:rPr>
                      <w:t>(Lippit)</w:t>
                    </w:r>
                    <w:r w:rsidR="007D4E4F">
                      <w:fldChar w:fldCharType="end"/>
                    </w:r>
                  </w:sdtContent>
                </w:sdt>
              </w:p>
              <w:p w14:paraId="7E65BE4F" w14:textId="77777777" w:rsidR="006C1F32" w:rsidRPr="005308FB" w:rsidRDefault="006C1F32" w:rsidP="006665BA"/>
              <w:p w14:paraId="52E85A64" w14:textId="56991BEF" w:rsidR="00A90967" w:rsidRDefault="00437CAB" w:rsidP="006665BA">
                <w:sdt>
                  <w:sdtPr>
                    <w:id w:val="-1160923502"/>
                    <w:citation/>
                  </w:sdtPr>
                  <w:sdtContent>
                    <w:r w:rsidR="007D4E4F">
                      <w:fldChar w:fldCharType="begin"/>
                    </w:r>
                    <w:r w:rsidR="007D4E4F">
                      <w:rPr>
                        <w:lang w:val="en-US"/>
                      </w:rPr>
                      <w:instrText xml:space="preserve">CITATION Rii24 \l 1033 </w:instrText>
                    </w:r>
                    <w:r w:rsidR="007D4E4F">
                      <w:fldChar w:fldCharType="separate"/>
                    </w:r>
                    <w:r w:rsidR="007D4E4F">
                      <w:rPr>
                        <w:noProof/>
                        <w:lang w:val="en-US"/>
                      </w:rPr>
                      <w:t>(Yokimitsu)</w:t>
                    </w:r>
                    <w:r w:rsidR="007D4E4F">
                      <w:fldChar w:fldCharType="end"/>
                    </w:r>
                  </w:sdtContent>
                </w:sdt>
              </w:p>
              <w:p w14:paraId="3AB76F6E" w14:textId="77777777" w:rsidR="006C1F32" w:rsidRDefault="006C1F32" w:rsidP="006665BA"/>
              <w:p w14:paraId="0132CFFF" w14:textId="2C66BF34" w:rsidR="00A90967" w:rsidRDefault="00437CAB" w:rsidP="006665BA">
                <w:pPr>
                  <w:rPr>
                    <w:lang w:val="en-US"/>
                  </w:rPr>
                </w:pPr>
                <w:sdt>
                  <w:sdtPr>
                    <w:rPr>
                      <w:lang w:val="en-US"/>
                    </w:rPr>
                    <w:id w:val="1954746338"/>
                    <w:citation/>
                  </w:sdtPr>
                  <w:sdtContent>
                    <w:r w:rsidR="007D4E4F">
                      <w:rPr>
                        <w:lang w:val="en-US"/>
                      </w:rPr>
                      <w:fldChar w:fldCharType="begin"/>
                    </w:r>
                    <w:r w:rsidR="007D4E4F">
                      <w:rPr>
                        <w:lang w:val="en-US"/>
                      </w:rPr>
                      <w:instrText xml:space="preserve"> CITATION Yok311 \l 1033 </w:instrText>
                    </w:r>
                    <w:r w:rsidR="007D4E4F">
                      <w:rPr>
                        <w:lang w:val="en-US"/>
                      </w:rPr>
                      <w:fldChar w:fldCharType="separate"/>
                    </w:r>
                    <w:r w:rsidR="007D4E4F">
                      <w:rPr>
                        <w:noProof/>
                        <w:lang w:val="en-US"/>
                      </w:rPr>
                      <w:t>(Yokimitsu, Shanhai)</w:t>
                    </w:r>
                    <w:r w:rsidR="007D4E4F">
                      <w:rPr>
                        <w:lang w:val="en-US"/>
                      </w:rPr>
                      <w:fldChar w:fldCharType="end"/>
                    </w:r>
                  </w:sdtContent>
                </w:sdt>
              </w:p>
              <w:p w14:paraId="4B6CFA64" w14:textId="77777777" w:rsidR="006C1F32" w:rsidRPr="00A90967" w:rsidRDefault="006C1F32" w:rsidP="006665BA">
                <w:pPr>
                  <w:rPr>
                    <w:lang w:val="en-US"/>
                  </w:rPr>
                </w:pPr>
              </w:p>
              <w:p w14:paraId="156225BB" w14:textId="1F6D1AFB" w:rsidR="00A90967" w:rsidRDefault="00437CAB" w:rsidP="006665BA">
                <w:sdt>
                  <w:sdtPr>
                    <w:id w:val="-1694604691"/>
                    <w:citation/>
                  </w:sdtPr>
                  <w:sdtContent>
                    <w:r w:rsidR="00D00679">
                      <w:fldChar w:fldCharType="begin"/>
                    </w:r>
                    <w:r w:rsidR="00D00679">
                      <w:rPr>
                        <w:lang w:val="en-US"/>
                      </w:rPr>
                      <w:instrText xml:space="preserve"> CITATION Yok302 \l 1033 </w:instrText>
                    </w:r>
                    <w:r w:rsidR="00D00679">
                      <w:fldChar w:fldCharType="separate"/>
                    </w:r>
                    <w:r w:rsidR="00D00679">
                      <w:rPr>
                        <w:noProof/>
                        <w:lang w:val="en-US"/>
                      </w:rPr>
                      <w:t>(Yokimitsu, Kikai [The Machine])</w:t>
                    </w:r>
                    <w:r w:rsidR="00D00679">
                      <w:fldChar w:fldCharType="end"/>
                    </w:r>
                  </w:sdtContent>
                </w:sdt>
              </w:p>
              <w:p w14:paraId="12E1D4E4" w14:textId="77777777" w:rsidR="006C1F32" w:rsidRDefault="006C1F32" w:rsidP="006665BA"/>
              <w:p w14:paraId="2E441F94" w14:textId="402A0F26" w:rsidR="00A90967" w:rsidRDefault="00437CAB" w:rsidP="006665BA">
                <w:pPr>
                  <w:rPr>
                    <w:lang w:val="en-US"/>
                  </w:rPr>
                </w:pPr>
                <w:sdt>
                  <w:sdtPr>
                    <w:rPr>
                      <w:lang w:val="en-US"/>
                    </w:rPr>
                    <w:id w:val="104476336"/>
                    <w:citation/>
                  </w:sdtPr>
                  <w:sdtContent>
                    <w:r w:rsidR="00D00679">
                      <w:rPr>
                        <w:lang w:val="en-US"/>
                      </w:rPr>
                      <w:fldChar w:fldCharType="begin"/>
                    </w:r>
                    <w:r w:rsidR="00D00679">
                      <w:rPr>
                        <w:lang w:val="en-US"/>
                      </w:rPr>
                      <w:instrText xml:space="preserve"> CITATION Yok303 \l 1033 </w:instrText>
                    </w:r>
                    <w:r w:rsidR="00D00679">
                      <w:rPr>
                        <w:lang w:val="en-US"/>
                      </w:rPr>
                      <w:fldChar w:fldCharType="separate"/>
                    </w:r>
                    <w:r w:rsidR="00D00679">
                      <w:rPr>
                        <w:noProof/>
                        <w:lang w:val="en-US"/>
                      </w:rPr>
                      <w:t>(Yokimitsu, Shin’en [The Garden of Sleep] )</w:t>
                    </w:r>
                    <w:r w:rsidR="00D00679">
                      <w:rPr>
                        <w:lang w:val="en-US"/>
                      </w:rPr>
                      <w:fldChar w:fldCharType="end"/>
                    </w:r>
                  </w:sdtContent>
                </w:sdt>
              </w:p>
              <w:p w14:paraId="58209CC1" w14:textId="77777777" w:rsidR="006C1F32" w:rsidRPr="00A90967" w:rsidRDefault="006C1F32" w:rsidP="006665BA">
                <w:pPr>
                  <w:rPr>
                    <w:lang w:val="en-US"/>
                  </w:rPr>
                </w:pPr>
              </w:p>
              <w:p w14:paraId="0D2C34E8" w14:textId="0B5A2E55" w:rsidR="00A90967" w:rsidRDefault="00437CAB" w:rsidP="006665BA">
                <w:pPr>
                  <w:rPr>
                    <w:lang w:val="en-US"/>
                  </w:rPr>
                </w:pPr>
                <w:sdt>
                  <w:sdtPr>
                    <w:rPr>
                      <w:lang w:val="en-US"/>
                    </w:rPr>
                    <w:id w:val="-1023706946"/>
                    <w:citation/>
                  </w:sdtPr>
                  <w:sdtContent>
                    <w:r w:rsidR="006C1A5A">
                      <w:rPr>
                        <w:lang w:val="en-US"/>
                      </w:rPr>
                      <w:fldChar w:fldCharType="begin"/>
                    </w:r>
                    <w:r w:rsidR="006C1A5A">
                      <w:rPr>
                        <w:lang w:val="en-US"/>
                      </w:rPr>
                      <w:instrText xml:space="preserve"> CITATION Yok351 \l 1033 </w:instrText>
                    </w:r>
                    <w:r w:rsidR="006C1A5A">
                      <w:rPr>
                        <w:lang w:val="en-US"/>
                      </w:rPr>
                      <w:fldChar w:fldCharType="separate"/>
                    </w:r>
                    <w:r w:rsidR="006C1A5A">
                      <w:rPr>
                        <w:noProof/>
                        <w:lang w:val="en-US"/>
                      </w:rPr>
                      <w:t>(Yokimitsu, Kazoku Kaigi [The Family Council] )</w:t>
                    </w:r>
                    <w:r w:rsidR="006C1A5A">
                      <w:rPr>
                        <w:lang w:val="en-US"/>
                      </w:rPr>
                      <w:fldChar w:fldCharType="end"/>
                    </w:r>
                  </w:sdtContent>
                </w:sdt>
              </w:p>
              <w:p w14:paraId="6BF95521" w14:textId="77777777" w:rsidR="006C1F32" w:rsidRPr="00A90967" w:rsidRDefault="006C1F32" w:rsidP="006665BA">
                <w:pPr>
                  <w:rPr>
                    <w:lang w:val="en-US"/>
                  </w:rPr>
                </w:pPr>
              </w:p>
              <w:p w14:paraId="1F9425F7" w14:textId="0DE0EA89" w:rsidR="00C612E1" w:rsidRDefault="00437CAB" w:rsidP="006665BA">
                <w:pPr>
                  <w:rPr>
                    <w:lang w:val="en-US"/>
                  </w:rPr>
                </w:pPr>
                <w:sdt>
                  <w:sdtPr>
                    <w:rPr>
                      <w:lang w:val="en-US"/>
                    </w:rPr>
                    <w:id w:val="-1732302094"/>
                    <w:citation/>
                  </w:sdtPr>
                  <w:sdtContent>
                    <w:r w:rsidR="006C1A5A">
                      <w:rPr>
                        <w:lang w:val="en-US"/>
                      </w:rPr>
                      <w:fldChar w:fldCharType="begin"/>
                    </w:r>
                    <w:r w:rsidR="006C1A5A">
                      <w:rPr>
                        <w:lang w:val="en-US"/>
                      </w:rPr>
                      <w:instrText xml:space="preserve"> CITATION Yok501 \l 1033 </w:instrText>
                    </w:r>
                    <w:r w:rsidR="006C1A5A">
                      <w:rPr>
                        <w:lang w:val="en-US"/>
                      </w:rPr>
                      <w:fldChar w:fldCharType="separate"/>
                    </w:r>
                    <w:r w:rsidR="006C1A5A">
                      <w:rPr>
                        <w:noProof/>
                        <w:lang w:val="en-US"/>
                      </w:rPr>
                      <w:t>(Yokimitsu, Ryoshu [Travel Sadness] )</w:t>
                    </w:r>
                    <w:r w:rsidR="006C1A5A">
                      <w:rPr>
                        <w:lang w:val="en-US"/>
                      </w:rPr>
                      <w:fldChar w:fldCharType="end"/>
                    </w:r>
                  </w:sdtContent>
                </w:sdt>
              </w:p>
              <w:p w14:paraId="2EAAF991" w14:textId="77777777" w:rsidR="006C1F32" w:rsidRDefault="006C1F32" w:rsidP="006665BA">
                <w:pPr>
                  <w:rPr>
                    <w:lang w:val="en-US"/>
                  </w:rPr>
                </w:pPr>
              </w:p>
              <w:p w14:paraId="30215B59" w14:textId="061AE11A" w:rsidR="00260191" w:rsidRDefault="00437CAB" w:rsidP="006665BA">
                <w:sdt>
                  <w:sdtPr>
                    <w:id w:val="-1210950097"/>
                    <w:citation/>
                  </w:sdtPr>
                  <w:sdtContent>
                    <w:r w:rsidR="006C1A5A">
                      <w:fldChar w:fldCharType="begin"/>
                    </w:r>
                    <w:r w:rsidR="006C1A5A">
                      <w:rPr>
                        <w:lang w:val="en-US"/>
                      </w:rPr>
                      <w:instrText xml:space="preserve">CITATION Yok \l 1033 </w:instrText>
                    </w:r>
                    <w:r w:rsidR="006C1A5A">
                      <w:fldChar w:fldCharType="separate"/>
                    </w:r>
                    <w:r w:rsidR="006C1A5A">
                      <w:rPr>
                        <w:noProof/>
                        <w:lang w:val="en-US"/>
                      </w:rPr>
                      <w:t>(Yokomitsu)</w:t>
                    </w:r>
                    <w:r w:rsidR="006C1A5A">
                      <w:fldChar w:fldCharType="end"/>
                    </w:r>
                  </w:sdtContent>
                </w:sdt>
              </w:p>
              <w:p w14:paraId="56D9EBB4" w14:textId="77777777" w:rsidR="006C1F32" w:rsidRDefault="006C1F32" w:rsidP="006665BA"/>
              <w:p w14:paraId="7DAD4C52" w14:textId="3FB81606" w:rsidR="00260191" w:rsidRDefault="00437CAB" w:rsidP="006665BA">
                <w:sdt>
                  <w:sdtPr>
                    <w:id w:val="2076860008"/>
                    <w:citation/>
                  </w:sdtPr>
                  <w:sdtContent>
                    <w:r w:rsidR="006C1A5A">
                      <w:fldChar w:fldCharType="begin"/>
                    </w:r>
                    <w:r w:rsidR="006266F0">
                      <w:rPr>
                        <w:lang w:val="en-US"/>
                      </w:rPr>
                      <w:instrText xml:space="preserve">CITATION Yok741 \l 1033 </w:instrText>
                    </w:r>
                    <w:r w:rsidR="006C1A5A">
                      <w:fldChar w:fldCharType="separate"/>
                    </w:r>
                    <w:r w:rsidR="006266F0">
                      <w:rPr>
                        <w:noProof/>
                        <w:lang w:val="en-US"/>
                      </w:rPr>
                      <w:t>(Yokomitsu, 'Love' and Other Stories of Yokomitsu Riichi)</w:t>
                    </w:r>
                    <w:r w:rsidR="006C1A5A">
                      <w:fldChar w:fldCharType="end"/>
                    </w:r>
                  </w:sdtContent>
                </w:sdt>
              </w:p>
              <w:p w14:paraId="7A8F5E4F" w14:textId="77777777" w:rsidR="006C1F32" w:rsidRDefault="006C1F32" w:rsidP="006665BA"/>
              <w:p w14:paraId="63759E06" w14:textId="60F84E1E" w:rsidR="003B00D2" w:rsidRPr="00A90967" w:rsidRDefault="00437CAB" w:rsidP="006665BA">
                <w:sdt>
                  <w:sdtPr>
                    <w:id w:val="-1707481087"/>
                    <w:citation/>
                  </w:sdtPr>
                  <w:sdtContent>
                    <w:r w:rsidR="006C1A5A">
                      <w:fldChar w:fldCharType="begin"/>
                    </w:r>
                    <w:r w:rsidR="006C1A5A">
                      <w:rPr>
                        <w:lang w:val="en-US"/>
                      </w:rPr>
                      <w:instrText xml:space="preserve"> CITATION Yok011 \l 1033 </w:instrText>
                    </w:r>
                    <w:r w:rsidR="006C1A5A">
                      <w:fldChar w:fldCharType="separate"/>
                    </w:r>
                    <w:r w:rsidR="006C1A5A">
                      <w:rPr>
                        <w:noProof/>
                        <w:lang w:val="en-US"/>
                      </w:rPr>
                      <w:t>(Yokomitsu, Shanghai: A Novel)</w:t>
                    </w:r>
                    <w:r w:rsidR="006C1A5A">
                      <w:fldChar w:fldCharType="end"/>
                    </w:r>
                  </w:sdtContent>
                </w:sdt>
              </w:p>
            </w:sdtContent>
          </w:sdt>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210DAB" w:rsidRDefault="00210DAB" w:rsidP="007A0D55">
      <w:pPr>
        <w:spacing w:after="0" w:line="240" w:lineRule="auto"/>
      </w:pPr>
      <w:r>
        <w:separator/>
      </w:r>
    </w:p>
  </w:endnote>
  <w:endnote w:type="continuationSeparator" w:id="0">
    <w:p w14:paraId="378E258A" w14:textId="77777777" w:rsidR="00210DAB" w:rsidRDefault="00210DA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Lantinghei SC Extralight">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210DAB" w:rsidRDefault="00210DAB" w:rsidP="007A0D55">
      <w:pPr>
        <w:spacing w:after="0" w:line="240" w:lineRule="auto"/>
      </w:pPr>
      <w:r>
        <w:separator/>
      </w:r>
    </w:p>
  </w:footnote>
  <w:footnote w:type="continuationSeparator" w:id="0">
    <w:p w14:paraId="5FEA30A3" w14:textId="77777777" w:rsidR="00210DAB" w:rsidRDefault="00210DA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210DAB" w:rsidRDefault="00210DA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210DAB" w:rsidRDefault="00210DA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650F3"/>
    <w:rsid w:val="000B25AE"/>
    <w:rsid w:val="000B55AB"/>
    <w:rsid w:val="000D24DC"/>
    <w:rsid w:val="000F721C"/>
    <w:rsid w:val="00101B2E"/>
    <w:rsid w:val="00116FA0"/>
    <w:rsid w:val="00121603"/>
    <w:rsid w:val="0015114C"/>
    <w:rsid w:val="001A21F3"/>
    <w:rsid w:val="001A2537"/>
    <w:rsid w:val="001A6A06"/>
    <w:rsid w:val="00210C03"/>
    <w:rsid w:val="00210DAB"/>
    <w:rsid w:val="002162E2"/>
    <w:rsid w:val="00225C5A"/>
    <w:rsid w:val="00230B10"/>
    <w:rsid w:val="00234353"/>
    <w:rsid w:val="00244BB0"/>
    <w:rsid w:val="00260191"/>
    <w:rsid w:val="00285057"/>
    <w:rsid w:val="002A0A0D"/>
    <w:rsid w:val="002A756B"/>
    <w:rsid w:val="002B0B37"/>
    <w:rsid w:val="0030662D"/>
    <w:rsid w:val="003235A7"/>
    <w:rsid w:val="003677B6"/>
    <w:rsid w:val="003B00D2"/>
    <w:rsid w:val="003D3579"/>
    <w:rsid w:val="003E2795"/>
    <w:rsid w:val="003F0D73"/>
    <w:rsid w:val="00437CAB"/>
    <w:rsid w:val="00462DBE"/>
    <w:rsid w:val="00464699"/>
    <w:rsid w:val="00476108"/>
    <w:rsid w:val="00483379"/>
    <w:rsid w:val="00487BC5"/>
    <w:rsid w:val="00496888"/>
    <w:rsid w:val="004A7476"/>
    <w:rsid w:val="004E5896"/>
    <w:rsid w:val="00513EE6"/>
    <w:rsid w:val="00522EA3"/>
    <w:rsid w:val="00534F8F"/>
    <w:rsid w:val="00590035"/>
    <w:rsid w:val="005B177E"/>
    <w:rsid w:val="005B3921"/>
    <w:rsid w:val="005F26D7"/>
    <w:rsid w:val="005F5450"/>
    <w:rsid w:val="00602F9F"/>
    <w:rsid w:val="006266F0"/>
    <w:rsid w:val="006665BA"/>
    <w:rsid w:val="006840AD"/>
    <w:rsid w:val="006C1A5A"/>
    <w:rsid w:val="006C1F32"/>
    <w:rsid w:val="006D0412"/>
    <w:rsid w:val="007411B9"/>
    <w:rsid w:val="00767463"/>
    <w:rsid w:val="00780D95"/>
    <w:rsid w:val="00780DC7"/>
    <w:rsid w:val="00781AED"/>
    <w:rsid w:val="007938D7"/>
    <w:rsid w:val="007A0D55"/>
    <w:rsid w:val="007B3377"/>
    <w:rsid w:val="007D4E4F"/>
    <w:rsid w:val="007E5F44"/>
    <w:rsid w:val="00802B84"/>
    <w:rsid w:val="00821DE3"/>
    <w:rsid w:val="008232E9"/>
    <w:rsid w:val="00846CE1"/>
    <w:rsid w:val="00853C4A"/>
    <w:rsid w:val="00872650"/>
    <w:rsid w:val="00891516"/>
    <w:rsid w:val="00897586"/>
    <w:rsid w:val="008A3713"/>
    <w:rsid w:val="008A5B87"/>
    <w:rsid w:val="008E3F1B"/>
    <w:rsid w:val="00922950"/>
    <w:rsid w:val="00966D17"/>
    <w:rsid w:val="009A7264"/>
    <w:rsid w:val="009D1606"/>
    <w:rsid w:val="009E18A1"/>
    <w:rsid w:val="009E73D7"/>
    <w:rsid w:val="00A27D2C"/>
    <w:rsid w:val="00A76FD9"/>
    <w:rsid w:val="00A90967"/>
    <w:rsid w:val="00AB436D"/>
    <w:rsid w:val="00AD2F24"/>
    <w:rsid w:val="00AD4844"/>
    <w:rsid w:val="00B219AE"/>
    <w:rsid w:val="00B32507"/>
    <w:rsid w:val="00B33145"/>
    <w:rsid w:val="00B574C9"/>
    <w:rsid w:val="00BC39C9"/>
    <w:rsid w:val="00BE5BF7"/>
    <w:rsid w:val="00BF40E1"/>
    <w:rsid w:val="00C27FAB"/>
    <w:rsid w:val="00C358D4"/>
    <w:rsid w:val="00C55FAE"/>
    <w:rsid w:val="00C612E1"/>
    <w:rsid w:val="00C6296B"/>
    <w:rsid w:val="00CC586D"/>
    <w:rsid w:val="00CF1542"/>
    <w:rsid w:val="00CF3EC5"/>
    <w:rsid w:val="00D00679"/>
    <w:rsid w:val="00D656DA"/>
    <w:rsid w:val="00D83300"/>
    <w:rsid w:val="00DC6B48"/>
    <w:rsid w:val="00DC6D8A"/>
    <w:rsid w:val="00DE6320"/>
    <w:rsid w:val="00DF01B0"/>
    <w:rsid w:val="00E21CF1"/>
    <w:rsid w:val="00E76A27"/>
    <w:rsid w:val="00E85A05"/>
    <w:rsid w:val="00E95829"/>
    <w:rsid w:val="00EA606C"/>
    <w:rsid w:val="00EB0C8C"/>
    <w:rsid w:val="00EB51FD"/>
    <w:rsid w:val="00EB77DB"/>
    <w:rsid w:val="00ED139F"/>
    <w:rsid w:val="00EF12BA"/>
    <w:rsid w:val="00EF74F7"/>
    <w:rsid w:val="00F36937"/>
    <w:rsid w:val="00F46563"/>
    <w:rsid w:val="00F60F53"/>
    <w:rsid w:val="00F860E8"/>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6869BAFDC3AF349B213CC221FA6E82A"/>
        <w:category>
          <w:name w:val="General"/>
          <w:gallery w:val="placeholder"/>
        </w:category>
        <w:types>
          <w:type w:val="bbPlcHdr"/>
        </w:types>
        <w:behaviors>
          <w:behavior w:val="content"/>
        </w:behaviors>
        <w:guid w:val="{C536EED7-D8EC-0540-B7F2-9E4272F5D357}"/>
      </w:docPartPr>
      <w:docPartBody>
        <w:p w:rsidR="003A5212" w:rsidRDefault="003A5212" w:rsidP="003A5212">
          <w:pPr>
            <w:pStyle w:val="C6869BAFDC3AF349B213CC221FA6E82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C82A5A930D42F4FBCD20D6B719A4B4E"/>
        <w:category>
          <w:name w:val="General"/>
          <w:gallery w:val="placeholder"/>
        </w:category>
        <w:types>
          <w:type w:val="bbPlcHdr"/>
        </w:types>
        <w:behaviors>
          <w:behavior w:val="content"/>
        </w:behaviors>
        <w:guid w:val="{7D41AB43-11D2-3347-9AFD-A8049247E73D}"/>
      </w:docPartPr>
      <w:docPartBody>
        <w:p w:rsidR="003A5212" w:rsidRDefault="003A5212" w:rsidP="003A5212">
          <w:pPr>
            <w:pStyle w:val="7C82A5A930D42F4FBCD20D6B719A4B4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BADBA6A6FD34445A7F1CF42A917B5CD"/>
        <w:category>
          <w:name w:val="General"/>
          <w:gallery w:val="placeholder"/>
        </w:category>
        <w:types>
          <w:type w:val="bbPlcHdr"/>
        </w:types>
        <w:behaviors>
          <w:behavior w:val="content"/>
        </w:behaviors>
        <w:guid w:val="{88FE58E9-D0F6-6A44-B889-7AB9ABB3E4E7}"/>
      </w:docPartPr>
      <w:docPartBody>
        <w:p w:rsidR="003A5212" w:rsidRDefault="003A5212" w:rsidP="003A5212">
          <w:pPr>
            <w:pStyle w:val="8BADBA6A6FD34445A7F1CF42A917B5C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Lantinghei SC Extralight">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3A5212"/>
    <w:rsid w:val="00985B12"/>
    <w:rsid w:val="00FA09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5212"/>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C6869BAFDC3AF349B213CC221FA6E82A">
    <w:name w:val="C6869BAFDC3AF349B213CC221FA6E82A"/>
    <w:rsid w:val="003A5212"/>
    <w:rPr>
      <w:lang w:val="en-CA"/>
    </w:rPr>
  </w:style>
  <w:style w:type="paragraph" w:customStyle="1" w:styleId="7C82A5A930D42F4FBCD20D6B719A4B4E">
    <w:name w:val="7C82A5A930D42F4FBCD20D6B719A4B4E"/>
    <w:rsid w:val="003A5212"/>
    <w:rPr>
      <w:lang w:val="en-CA"/>
    </w:rPr>
  </w:style>
  <w:style w:type="paragraph" w:customStyle="1" w:styleId="8BADBA6A6FD34445A7F1CF42A917B5CD">
    <w:name w:val="8BADBA6A6FD34445A7F1CF42A917B5CD"/>
    <w:rsid w:val="003A5212"/>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5212"/>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C6869BAFDC3AF349B213CC221FA6E82A">
    <w:name w:val="C6869BAFDC3AF349B213CC221FA6E82A"/>
    <w:rsid w:val="003A5212"/>
    <w:rPr>
      <w:lang w:val="en-CA"/>
    </w:rPr>
  </w:style>
  <w:style w:type="paragraph" w:customStyle="1" w:styleId="7C82A5A930D42F4FBCD20D6B719A4B4E">
    <w:name w:val="7C82A5A930D42F4FBCD20D6B719A4B4E"/>
    <w:rsid w:val="003A5212"/>
    <w:rPr>
      <w:lang w:val="en-CA"/>
    </w:rPr>
  </w:style>
  <w:style w:type="paragraph" w:customStyle="1" w:styleId="8BADBA6A6FD34445A7F1CF42A917B5CD">
    <w:name w:val="8BADBA6A6FD34445A7F1CF42A917B5CD"/>
    <w:rsid w:val="003A5212"/>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Kee801</b:Tag>
    <b:SourceType>Book</b:SourceType>
    <b:Guid>{E98168E3-8730-9740-B6CE-795422677CA2}</b:Guid>
    <b:Title>Yokomitsu Riichi: Modernist</b:Title>
    <b:City>New York</b:City>
    <b:StateProvince>NY</b:StateProvince>
    <b:Publisher>Columbia UP</b:Publisher>
    <b:Year>1980</b:Year>
    <b:Comments>A thorough assessment of Western modernism’s influence on Yokomitsu, focusing on his role in the movement of the Shinkankaku-ha.</b:Comments>
    <b:Author>
      <b:Author>
        <b:NameList>
          <b:Person>
            <b:Last>Keene</b:Last>
            <b:First>D.</b:First>
          </b:Person>
        </b:NameList>
      </b:Author>
    </b:Author>
    <b:RefOrder>2</b:RefOrder>
  </b:Source>
  <b:Source>
    <b:Tag>Lip021</b:Tag>
    <b:SourceType>Book</b:SourceType>
    <b:Guid>{02A56C03-31E6-6E43-97FE-2D871DAEC7F9}</b:Guid>
    <b:Title>Topographies of Japanese Modernism</b:Title>
    <b:City>New York</b:City>
    <b:StateProvince>NY</b:StateProvince>
    <b:Publisher>Columbia UP</b:Publisher>
    <b:Year>2002</b:Year>
    <b:Comments>Includes a chapter on Shanghai, in which Lippit investigates Yokomitsu’s figuration of “grotesque” modernity in the age of Western and Japanese colonialism.</b:Comments>
    <b:Author>
      <b:Author>
        <b:NameList>
          <b:Person>
            <b:Last>Lippit</b:Last>
            <b:First>S.</b:First>
            <b:Middle>M.</b:Middle>
          </b:Person>
        </b:NameList>
      </b:Author>
    </b:Author>
    <b:RefOrder>3</b:RefOrder>
  </b:Source>
  <b:Source>
    <b:Tag>Gol081</b:Tag>
    <b:SourceType>Book</b:SourceType>
    <b:Guid>{068DC244-6D31-4642-9B1E-F0313E98D87B}</b:Guid>
    <b:Title>When Our Eyes No Longer See: Realism, Science, and Ecology in Japanese Literary Modernism</b:Title>
    <b:City>Cambridge</b:City>
    <b:Publisher>Harvard University Asia Center</b:Publisher>
    <b:Year>2008</b:Year>
    <b:Comments>Pointing out a crisis of perception in 1920s Japan as the background of Japanese modernism, this book examines the negotiations between science and literature in the works of Jun’ichiro Tanizaki, Kenji Miyazawa, and Yokomitsu.</b:Comments>
    <b:Author>
      <b:Author>
        <b:NameList>
          <b:Person>
            <b:Last>Golley</b:Last>
            <b:First>G.</b:First>
          </b:Person>
        </b:NameList>
      </b:Author>
    </b:Author>
    <b:RefOrder>1</b:RefOrder>
  </b:Source>
  <b:Source>
    <b:Tag>Rii24</b:Tag>
    <b:SourceType>Book</b:SourceType>
    <b:Guid>{C4799A7A-3F30-BE43-B2F0-C308E1E14EC1}</b:Guid>
    <b:Title>Atama narabini Hara [Heads and Bellies]</b:Title>
    <b:Year>1924</b:Year>
    <b:Comments>The short story that resulted in the birth of Shinkankaku-ha is a sketch of an express train, which stops suddenly and thereby leaves its passengers in confusion.</b:Comments>
    <b:Author>
      <b:Author>
        <b:NameList>
          <b:Person>
            <b:Last>Yokimitsu</b:Last>
            <b:First>Riichi</b:First>
          </b:Person>
        </b:NameList>
      </b:Author>
    </b:Author>
    <b:RefOrder>4</b:RefOrder>
  </b:Source>
  <b:Source>
    <b:Tag>Yok311</b:Tag>
    <b:SourceType>Book</b:SourceType>
    <b:Guid>{CFE6D694-4DC3-BE49-992E-29F34D5FDF55}</b:Guid>
    <b:Title>Shanhai</b:Title>
    <b:Year>1928-31</b:Year>
    <b:Comments>Yokomitsu’s first novel is his attempt to capture the misery of the Orient under the Western powers through the eye of a Japanese man, who is in Shanghai during the time of the May Thirtieth Movement.</b:Comments>
    <b:Author>
      <b:Author>
        <b:NameList>
          <b:Person>
            <b:Last>Yokimitsu</b:Last>
            <b:First>Riichi</b:First>
          </b:Person>
        </b:NameList>
      </b:Author>
    </b:Author>
    <b:RefOrder>5</b:RefOrder>
  </b:Source>
  <b:Source>
    <b:Tag>Yok302</b:Tag>
    <b:SourceType>Book</b:SourceType>
    <b:Guid>{A4E7381B-BE22-C442-9A7E-373F244EADCB}</b:Guid>
    <b:Title>Kikai [The Machine]</b:Title>
    <b:Year>1930</b:Year>
    <b:Comments>Although Yokomitsu’s literary fame significantly declined after his death, this story has always been esteemed highly since its first appearance. It is a first-person narrative by a man working at a chemical factory with two other workers and its owner, describing the interactions of the minds that operate almost like machines. An English translation is included in “Love” and Other Stories.</b:Comments>
    <b:Author>
      <b:Author>
        <b:NameList>
          <b:Person>
            <b:Last>Yokimitsu</b:Last>
            <b:First>Riichi</b:First>
          </b:Person>
        </b:NameList>
      </b:Author>
    </b:Author>
    <b:RefOrder>6</b:RefOrder>
  </b:Source>
  <b:Source>
    <b:Tag>Yok303</b:Tag>
    <b:SourceType>Book</b:SourceType>
    <b:Guid>{E9A2F6F4-0A7A-AE4D-B287-EBAA88FA9A6F}</b:Guid>
    <b:Title> Shin’en [The Garden of Sleep] </b:Title>
    <b:Year>1930</b:Year>
    <b:Comments> Termed a “salon novel,” this psychological novel is Yokomitsu’s analysis of the leisure class, centering on the relationship between a man and his childhood girlfriend, who is married to another man.</b:Comments>
    <b:Author>
      <b:Author>
        <b:NameList>
          <b:Person>
            <b:Last>Yokimitsu</b:Last>
            <b:First>Riichi</b:First>
          </b:Person>
        </b:NameList>
      </b:Author>
    </b:Author>
    <b:RefOrder>7</b:RefOrder>
  </b:Source>
  <b:Source>
    <b:Tag>Yok351</b:Tag>
    <b:SourceType>Book</b:SourceType>
    <b:Guid>{A91ABAF8-EE13-3D4D-9A28-0546F678B15E}</b:Guid>
    <b:Title>Kazoku Kaigi [The Family Council] </b:Title>
    <b:Year>1935</b:Year>
    <b:Comments>Against the background of the opposition between Tokyo and Osaka, this novel explores the world of stock market, but it is also a romantic story of a man, who is courted by four women and finally chooses one of them. This work is regarded as a practice of Yokomitsu’s theory of the pure novel.</b:Comments>
    <b:Author>
      <b:Author>
        <b:NameList>
          <b:Person>
            <b:Last>Yokimitsu</b:Last>
            <b:First>Riichi</b:First>
          </b:Person>
        </b:NameList>
      </b:Author>
    </b:Author>
    <b:RefOrder>8</b:RefOrder>
  </b:Source>
  <b:Source>
    <b:Tag>Yok501</b:Tag>
    <b:SourceType>Book</b:SourceType>
    <b:Guid>{BCAA8FCB-34BC-E34E-A336-709B3A213701}</b:Guid>
    <b:Title>Ryoshu [Travel Sadness] </b:Title>
    <b:Year>1950</b:Year>
    <b:Comments>Published posthumously, Yokomitsu’s last novel is a romantic narrative set in both Europe and Japan, but it is also his last meditation on the relationship between the East and West, tradition and science, in the post-Manchurian Incident era of Japan.</b:Comments>
    <b:Author>
      <b:Author>
        <b:NameList>
          <b:Person>
            <b:Last>Yokimitsu</b:Last>
            <b:First>Riichi</b:First>
          </b:Person>
        </b:NameList>
      </b:Author>
    </b:Author>
    <b:RefOrder>9</b:RefOrder>
  </b:Source>
  <b:Source>
    <b:Tag>Yok</b:Tag>
    <b:SourceType>Book</b:SourceType>
    <b:Guid>{F34DB246-E158-584D-A333-456FA5FAD279}</b:Guid>
    <b:Title>Yokimitsu Riichi (1981-87)</b:Title>
    <b:City>Tokyo</b:City>
    <b:Publisher>Kawade</b:Publisher>
    <b:Volume>16</b:Volume>
    <b:Author>
      <b:Author>
        <b:NameList>
          <b:Person>
            <b:Last>Yokomitsu</b:Last>
            <b:First>Riichi</b:First>
          </b:Person>
        </b:NameList>
      </b:Author>
      <b:Editor>
        <b:NameList>
          <b:Person>
            <b:Last>Zenshu</b:Last>
            <b:First>Teihon</b:First>
          </b:Person>
        </b:NameList>
      </b:Editor>
    </b:Author>
    <b:RefOrder>10</b:RefOrder>
  </b:Source>
  <b:Source>
    <b:Tag>Yok011</b:Tag>
    <b:SourceType>Book</b:SourceType>
    <b:Guid>{01A30C50-3105-DB44-AA70-2420519B2CBD}</b:Guid>
    <b:Author>
      <b:Author>
        <b:NameList>
          <b:Person>
            <b:Last>Yokomitsu</b:Last>
            <b:First>Riichi</b:First>
          </b:Person>
        </b:NameList>
      </b:Author>
      <b:Translator>
        <b:NameList>
          <b:Person>
            <b:Last>Washburn</b:Last>
            <b:First>Dennis</b:First>
            <b:Middle>Charles</b:Middle>
          </b:Person>
        </b:NameList>
      </b:Translator>
    </b:Author>
    <b:Title>Shanghai: A Novel</b:Title>
    <b:City>Ann Arbor</b:City>
    <b:Publisher>Center for Japanese Studies; U of Michigan</b:Publisher>
    <b:Year>2001</b:Year>
    <b:RefOrder>12</b:RefOrder>
  </b:Source>
  <b:Source>
    <b:Tag>Yok741</b:Tag>
    <b:SourceType>Book</b:SourceType>
    <b:Guid>{F2124349-ECFB-9E41-BED2-15F5809A231F}</b:Guid>
    <b:Title>'Love' and Other Stories of Yokomitsu Riichi</b:Title>
    <b:City>Tokyo</b:City>
    <b:Publisher>University of Tokyo Press</b:Publisher>
    <b:Year>1974</b:Year>
    <b:Author>
      <b:Author>
        <b:NameList>
          <b:Person>
            <b:Last>Yokomitsu</b:Last>
            <b:First>Riichi</b:First>
          </b:Person>
        </b:NameList>
      </b:Author>
      <b:Translator>
        <b:NameList>
          <b:Person>
            <b:Last>Keene</b:Last>
            <b:First>Dennis</b:First>
          </b:Person>
        </b:NameList>
      </b:Translator>
    </b:Author>
    <b:RefOrder>11</b:RefOrder>
  </b:Source>
</b:Sources>
</file>

<file path=customXml/itemProps1.xml><?xml version="1.0" encoding="utf-8"?>
<ds:datastoreItem xmlns:ds="http://schemas.openxmlformats.org/officeDocument/2006/customXml" ds:itemID="{3D905625-E9BB-0B48-927F-9F8766DC5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75</TotalTime>
  <Pages>3</Pages>
  <Words>877</Words>
  <Characters>5002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26</cp:revision>
  <dcterms:created xsi:type="dcterms:W3CDTF">2014-07-08T03:23:00Z</dcterms:created>
  <dcterms:modified xsi:type="dcterms:W3CDTF">2014-11-08T18:26:00Z</dcterms:modified>
</cp:coreProperties>
</file>