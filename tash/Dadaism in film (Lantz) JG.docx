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BDE3DE" w14:textId="77777777" w:rsidTr="00922950">
        <w:tc>
          <w:tcPr>
            <w:tcW w:w="491" w:type="dxa"/>
            <w:vMerge w:val="restart"/>
            <w:shd w:val="clear" w:color="auto" w:fill="A6A6A6" w:themeFill="background1" w:themeFillShade="A6"/>
            <w:textDirection w:val="btLr"/>
          </w:tcPr>
          <w:p w14:paraId="7ABD101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CAC1D006CD4D82B260E74C652FF89A"/>
            </w:placeholder>
            <w:showingPlcHdr/>
            <w:dropDownList>
              <w:listItem w:displayText="Dr." w:value="Dr."/>
              <w:listItem w:displayText="Prof." w:value="Prof."/>
            </w:dropDownList>
          </w:sdtPr>
          <w:sdtEndPr/>
          <w:sdtContent>
            <w:tc>
              <w:tcPr>
                <w:tcW w:w="1259" w:type="dxa"/>
              </w:tcPr>
              <w:p w14:paraId="421EB46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1E8F7D1BF8449690EAD11CB5C02B3E"/>
            </w:placeholder>
            <w:text/>
          </w:sdtPr>
          <w:sdtEndPr/>
          <w:sdtContent>
            <w:tc>
              <w:tcPr>
                <w:tcW w:w="2073" w:type="dxa"/>
              </w:tcPr>
              <w:p w14:paraId="2EFC4F1A" w14:textId="77777777" w:rsidR="00B574C9" w:rsidRDefault="00C93480" w:rsidP="00C93480">
                <w:r>
                  <w:t>Andy</w:t>
                </w:r>
              </w:p>
            </w:tc>
          </w:sdtContent>
        </w:sdt>
        <w:sdt>
          <w:sdtPr>
            <w:alias w:val="Middle name"/>
            <w:tag w:val="authorMiddleName"/>
            <w:id w:val="-2076034781"/>
            <w:placeholder>
              <w:docPart w:val="E30BC85830864AD7963639F6C163E4E8"/>
            </w:placeholder>
            <w:showingPlcHdr/>
            <w:text/>
          </w:sdtPr>
          <w:sdtEndPr/>
          <w:sdtContent>
            <w:tc>
              <w:tcPr>
                <w:tcW w:w="2551" w:type="dxa"/>
              </w:tcPr>
              <w:p w14:paraId="2073774F" w14:textId="77777777" w:rsidR="00B574C9" w:rsidRDefault="00B574C9" w:rsidP="00922950">
                <w:r>
                  <w:rPr>
                    <w:rStyle w:val="PlaceholderText"/>
                  </w:rPr>
                  <w:t>[Middle name]</w:t>
                </w:r>
              </w:p>
            </w:tc>
          </w:sdtContent>
        </w:sdt>
        <w:sdt>
          <w:sdtPr>
            <w:alias w:val="Last name"/>
            <w:tag w:val="authorLastName"/>
            <w:id w:val="-1088529830"/>
            <w:placeholder>
              <w:docPart w:val="CBECB24D24F74F5AA145CF1EF317719E"/>
            </w:placeholder>
            <w:text/>
          </w:sdtPr>
          <w:sdtEndPr/>
          <w:sdtContent>
            <w:tc>
              <w:tcPr>
                <w:tcW w:w="2642" w:type="dxa"/>
              </w:tcPr>
              <w:p w14:paraId="08B4C388" w14:textId="77777777" w:rsidR="00B574C9" w:rsidRDefault="00C93480" w:rsidP="00C93480">
                <w:r>
                  <w:t>Lantz</w:t>
                </w:r>
              </w:p>
            </w:tc>
          </w:sdtContent>
        </w:sdt>
      </w:tr>
      <w:tr w:rsidR="00B574C9" w14:paraId="598BE151" w14:textId="77777777" w:rsidTr="001A6A06">
        <w:trPr>
          <w:trHeight w:val="986"/>
        </w:trPr>
        <w:tc>
          <w:tcPr>
            <w:tcW w:w="491" w:type="dxa"/>
            <w:vMerge/>
            <w:shd w:val="clear" w:color="auto" w:fill="A6A6A6" w:themeFill="background1" w:themeFillShade="A6"/>
          </w:tcPr>
          <w:p w14:paraId="24DB7C9D" w14:textId="77777777" w:rsidR="00B574C9" w:rsidRPr="001A6A06" w:rsidRDefault="00B574C9" w:rsidP="00CF1542">
            <w:pPr>
              <w:jc w:val="center"/>
              <w:rPr>
                <w:b/>
                <w:color w:val="FFFFFF" w:themeColor="background1"/>
              </w:rPr>
            </w:pPr>
          </w:p>
        </w:tc>
        <w:sdt>
          <w:sdtPr>
            <w:alias w:val="Biography"/>
            <w:tag w:val="authorBiography"/>
            <w:id w:val="938807824"/>
            <w:placeholder>
              <w:docPart w:val="D2A5600F16724DFE84D909BC1C15C033"/>
            </w:placeholder>
            <w:showingPlcHdr/>
          </w:sdtPr>
          <w:sdtEndPr/>
          <w:sdtContent>
            <w:tc>
              <w:tcPr>
                <w:tcW w:w="8525" w:type="dxa"/>
                <w:gridSpan w:val="4"/>
              </w:tcPr>
              <w:p w14:paraId="13485905" w14:textId="77777777" w:rsidR="00B574C9" w:rsidRDefault="00B574C9" w:rsidP="00922950">
                <w:r>
                  <w:rPr>
                    <w:rStyle w:val="PlaceholderText"/>
                  </w:rPr>
                  <w:t>[Enter your biography]</w:t>
                </w:r>
              </w:p>
            </w:tc>
          </w:sdtContent>
        </w:sdt>
      </w:tr>
      <w:tr w:rsidR="00B574C9" w14:paraId="31C460CA" w14:textId="77777777" w:rsidTr="001A6A06">
        <w:trPr>
          <w:trHeight w:val="986"/>
        </w:trPr>
        <w:tc>
          <w:tcPr>
            <w:tcW w:w="491" w:type="dxa"/>
            <w:vMerge/>
            <w:shd w:val="clear" w:color="auto" w:fill="A6A6A6" w:themeFill="background1" w:themeFillShade="A6"/>
          </w:tcPr>
          <w:p w14:paraId="664FCBB9" w14:textId="77777777" w:rsidR="00B574C9" w:rsidRPr="001A6A06" w:rsidRDefault="00B574C9" w:rsidP="00CF1542">
            <w:pPr>
              <w:jc w:val="center"/>
              <w:rPr>
                <w:b/>
                <w:color w:val="FFFFFF" w:themeColor="background1"/>
              </w:rPr>
            </w:pPr>
          </w:p>
        </w:tc>
        <w:sdt>
          <w:sdtPr>
            <w:alias w:val="Affiliation"/>
            <w:tag w:val="affiliation"/>
            <w:id w:val="2012937915"/>
            <w:placeholder>
              <w:docPart w:val="946AF24103F24A7997B944F043737C86"/>
            </w:placeholder>
            <w:text/>
          </w:sdtPr>
          <w:sdtEndPr/>
          <w:sdtContent>
            <w:tc>
              <w:tcPr>
                <w:tcW w:w="8525" w:type="dxa"/>
                <w:gridSpan w:val="4"/>
              </w:tcPr>
              <w:p w14:paraId="1E47563F" w14:textId="77777777" w:rsidR="00B574C9" w:rsidRDefault="00C93480" w:rsidP="00C93480">
                <w:r>
                  <w:t>Texas A&amp;M University</w:t>
                </w:r>
              </w:p>
            </w:tc>
          </w:sdtContent>
        </w:sdt>
      </w:tr>
    </w:tbl>
    <w:p w14:paraId="55C1FE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403B28" w14:textId="77777777" w:rsidTr="00244BB0">
        <w:tc>
          <w:tcPr>
            <w:tcW w:w="9016" w:type="dxa"/>
            <w:shd w:val="clear" w:color="auto" w:fill="A6A6A6" w:themeFill="background1" w:themeFillShade="A6"/>
            <w:tcMar>
              <w:top w:w="113" w:type="dxa"/>
              <w:bottom w:w="113" w:type="dxa"/>
            </w:tcMar>
          </w:tcPr>
          <w:p w14:paraId="0E40C1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39D411" w14:textId="77777777" w:rsidTr="003F0D73">
        <w:sdt>
          <w:sdtPr>
            <w:alias w:val="Article headword"/>
            <w:tag w:val="articleHeadword"/>
            <w:id w:val="-361440020"/>
            <w:placeholder>
              <w:docPart w:val="0A6F7501FED848B6B327B0B06719A9B2"/>
            </w:placeholder>
            <w:text/>
          </w:sdtPr>
          <w:sdtEndPr/>
          <w:sdtContent>
            <w:tc>
              <w:tcPr>
                <w:tcW w:w="9016" w:type="dxa"/>
                <w:tcMar>
                  <w:top w:w="113" w:type="dxa"/>
                  <w:bottom w:w="113" w:type="dxa"/>
                </w:tcMar>
              </w:tcPr>
              <w:p w14:paraId="6C2A5CDF" w14:textId="77777777" w:rsidR="003F0D73" w:rsidRPr="00FB589A" w:rsidRDefault="00C93480" w:rsidP="00C93480">
                <w:pPr>
                  <w:rPr>
                    <w:b/>
                  </w:rPr>
                </w:pPr>
                <w:r w:rsidRPr="00606603">
                  <w:t>Dadaism in Film</w:t>
                </w:r>
              </w:p>
            </w:tc>
          </w:sdtContent>
        </w:sdt>
      </w:tr>
      <w:tr w:rsidR="00464699" w14:paraId="74A0A284" w14:textId="77777777" w:rsidTr="007821B0">
        <w:sdt>
          <w:sdtPr>
            <w:alias w:val="Variant headwords"/>
            <w:tag w:val="variantHeadwords"/>
            <w:id w:val="173464402"/>
            <w:placeholder>
              <w:docPart w:val="0E6F33B26A4948D1A225601F8ED048DD"/>
            </w:placeholder>
            <w:showingPlcHdr/>
          </w:sdtPr>
          <w:sdtEndPr/>
          <w:sdtContent>
            <w:tc>
              <w:tcPr>
                <w:tcW w:w="9016" w:type="dxa"/>
                <w:tcMar>
                  <w:top w:w="113" w:type="dxa"/>
                  <w:bottom w:w="113" w:type="dxa"/>
                </w:tcMar>
              </w:tcPr>
              <w:p w14:paraId="35897029" w14:textId="77777777" w:rsidR="00464699" w:rsidRDefault="00C93480" w:rsidP="00C934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2DE2EE" w14:textId="77777777" w:rsidTr="003F0D73">
        <w:sdt>
          <w:sdtPr>
            <w:alias w:val="Abstract"/>
            <w:tag w:val="abstract"/>
            <w:id w:val="-635871867"/>
            <w:placeholder>
              <w:docPart w:val="45DB1BE8B229479994C04BA4FCD678EB"/>
            </w:placeholder>
          </w:sdtPr>
          <w:sdtEndPr/>
          <w:sdtContent>
            <w:tc>
              <w:tcPr>
                <w:tcW w:w="9016" w:type="dxa"/>
                <w:tcMar>
                  <w:top w:w="113" w:type="dxa"/>
                  <w:bottom w:w="113" w:type="dxa"/>
                </w:tcMar>
              </w:tcPr>
              <w:p w14:paraId="5187A90C" w14:textId="77777777" w:rsidR="00606603" w:rsidRDefault="00C93480" w:rsidP="00C93480">
                <w:r>
                  <w:t>M</w:t>
                </w:r>
                <w:r w:rsidRPr="00A77E21">
                  <w:t>embers of the Dada cultural and artistic movement began to experiment with film as a means to disseminate th</w:t>
                </w:r>
                <w:bookmarkStart w:id="0" w:name="_GoBack"/>
                <w:bookmarkEnd w:id="0"/>
                <w:r w:rsidRPr="00A77E21">
                  <w:t xml:space="preserve">eir stylistic </w:t>
                </w:r>
                <w:r>
                  <w:t>partialities</w:t>
                </w:r>
                <w:r w:rsidRPr="00A77E21">
                  <w:t xml:space="preserve"> and cultural values</w:t>
                </w:r>
                <w:r>
                  <w:t xml:space="preserve"> through a new medium </w:t>
                </w:r>
                <w:r w:rsidRPr="00057078">
                  <w:t>free of</w:t>
                </w:r>
                <w:r>
                  <w:t xml:space="preserve"> cultural respectability and aesthetic pretension. </w:t>
                </w:r>
                <w:r w:rsidRPr="00A77E21">
                  <w:t xml:space="preserve">Founded in Zurich, Switzerland, by Tristan </w:t>
                </w:r>
                <w:proofErr w:type="spellStart"/>
                <w:r>
                  <w:t>Tzara</w:t>
                </w:r>
                <w:proofErr w:type="spellEnd"/>
                <w:r>
                  <w:t xml:space="preserve"> in 1916</w:t>
                </w:r>
                <w:r w:rsidRPr="00A77E21">
                  <w:t xml:space="preserve">, this avant-garde movement would soon spread to France, Germany, the United States, and elsewhere. Much like the Surrealists that would follow, </w:t>
                </w:r>
                <w:r>
                  <w:t xml:space="preserve">the </w:t>
                </w:r>
                <w:r w:rsidRPr="00A77E21">
                  <w:t xml:space="preserve">Dadaists sought to liberate their audience from the cultural </w:t>
                </w:r>
                <w:r>
                  <w:t>allegiances, prejudices, and norms of thinking that, in their view</w:t>
                </w:r>
                <w:r w:rsidRPr="00A77E21">
                  <w:t xml:space="preserve">, </w:t>
                </w:r>
                <w:r>
                  <w:t xml:space="preserve">had been </w:t>
                </w:r>
                <w:r w:rsidRPr="00A77E21">
                  <w:t>largely responsible for the catastrophes of World War I.</w:t>
                </w:r>
                <w:r>
                  <w:t xml:space="preserve"> </w:t>
                </w:r>
              </w:p>
              <w:p w14:paraId="5C6D1E61" w14:textId="77777777" w:rsidR="00606603" w:rsidRDefault="00606603" w:rsidP="00C93480"/>
              <w:p w14:paraId="61335417" w14:textId="77777777" w:rsidR="00E85A05" w:rsidRDefault="00606603" w:rsidP="00C93480">
                <w:r w:rsidRPr="00A77E21">
                  <w:t xml:space="preserve">Unlike </w:t>
                </w:r>
                <w:r>
                  <w:t>S</w:t>
                </w:r>
                <w:r w:rsidRPr="00A77E21">
                  <w:t>urrealist film, Dadaist film did not seek to lure its viewers into</w:t>
                </w:r>
                <w:r>
                  <w:t xml:space="preserve"> the</w:t>
                </w:r>
                <w:r w:rsidRPr="00A77E21">
                  <w:t xml:space="preserve"> </w:t>
                </w:r>
                <w:r>
                  <w:t xml:space="preserve">cinematic illusion. </w:t>
                </w:r>
                <w:r w:rsidRPr="00A77E21">
                  <w:t xml:space="preserve">Instead, Dadaists employed unconventional methods in order to alienate the audience members and to provide them the distance with which to reflect upon </w:t>
                </w:r>
                <w:r>
                  <w:t>the</w:t>
                </w:r>
                <w:r w:rsidRPr="00A77E21">
                  <w:t xml:space="preserve"> meta-artistic (</w:t>
                </w:r>
                <w:r>
                  <w:t xml:space="preserve">and </w:t>
                </w:r>
                <w:r w:rsidRPr="00A77E21">
                  <w:t>anti-artistic) quality</w:t>
                </w:r>
                <w:r>
                  <w:t xml:space="preserve"> of their productions</w:t>
                </w:r>
                <w:r w:rsidRPr="00A77E21">
                  <w:t xml:space="preserve">. </w:t>
                </w:r>
                <w:r>
                  <w:t>Film</w:t>
                </w:r>
                <w:r w:rsidRPr="00A77E21">
                  <w:t xml:space="preserve"> enabled the Dadaists to distort reality</w:t>
                </w:r>
                <w:r>
                  <w:t xml:space="preserve">, </w:t>
                </w:r>
                <w:r w:rsidRPr="00A77E21">
                  <w:t>mo</w:t>
                </w:r>
                <w:r>
                  <w:t xml:space="preserve">tion, and perspective; it </w:t>
                </w:r>
                <w:r w:rsidRPr="00A77E21">
                  <w:t>reveal</w:t>
                </w:r>
                <w:r>
                  <w:t xml:space="preserve">ed familiar things in radically unfamiliar </w:t>
                </w:r>
                <w:r w:rsidRPr="00A77E21">
                  <w:t xml:space="preserve">but persuasive new shapes. </w:t>
                </w:r>
              </w:p>
            </w:tc>
          </w:sdtContent>
        </w:sdt>
      </w:tr>
      <w:tr w:rsidR="003F0D73" w14:paraId="42414035" w14:textId="77777777" w:rsidTr="003F0D73">
        <w:sdt>
          <w:sdtPr>
            <w:alias w:val="Article text"/>
            <w:tag w:val="articleText"/>
            <w:id w:val="634067588"/>
            <w:placeholder>
              <w:docPart w:val="898012FE7F314F4D8BD82BF0B9E6EED1"/>
            </w:placeholder>
          </w:sdtPr>
          <w:sdtEndPr/>
          <w:sdtContent>
            <w:tc>
              <w:tcPr>
                <w:tcW w:w="9016" w:type="dxa"/>
                <w:tcMar>
                  <w:top w:w="113" w:type="dxa"/>
                  <w:bottom w:w="113" w:type="dxa"/>
                </w:tcMar>
              </w:tcPr>
              <w:p w14:paraId="40677F81" w14:textId="77777777" w:rsidR="00C93480" w:rsidRDefault="00C93480" w:rsidP="00C93480">
                <w:r>
                  <w:t>Link: Dadafilm1.jpg</w:t>
                </w:r>
              </w:p>
              <w:p w14:paraId="5D9356CC" w14:textId="77777777" w:rsidR="00C93480" w:rsidRDefault="00C93480" w:rsidP="00C93480"/>
              <w:p w14:paraId="7875AF44" w14:textId="77777777" w:rsidR="00C93480" w:rsidRDefault="00C93480" w:rsidP="00C93480">
                <w:r>
                  <w:t>M</w:t>
                </w:r>
                <w:r w:rsidRPr="00A77E21">
                  <w:t xml:space="preserve">embers of the Dada cultural and artistic movement began to experiment with film as a means to disseminate their stylistic </w:t>
                </w:r>
                <w:r>
                  <w:t>partialities</w:t>
                </w:r>
                <w:r w:rsidRPr="00A77E21">
                  <w:t xml:space="preserve"> and cultural values</w:t>
                </w:r>
                <w:r>
                  <w:t xml:space="preserve"> through a new medium </w:t>
                </w:r>
                <w:r w:rsidRPr="00057078">
                  <w:t>free of</w:t>
                </w:r>
                <w:r>
                  <w:t xml:space="preserve"> cultural respectability and aesthetic pretension. </w:t>
                </w:r>
                <w:r w:rsidRPr="00A77E21">
                  <w:t xml:space="preserve">Founded in Zurich, Switzerland, by Tristan </w:t>
                </w:r>
                <w:proofErr w:type="spellStart"/>
                <w:r>
                  <w:t>Tzara</w:t>
                </w:r>
                <w:proofErr w:type="spellEnd"/>
                <w:r>
                  <w:t xml:space="preserve"> in 1916</w:t>
                </w:r>
                <w:r w:rsidRPr="00A77E21">
                  <w:t xml:space="preserve">, this avant-garde movement would soon spread to France, Germany, the United States, and elsewhere. Much like the Surrealists that would follow, </w:t>
                </w:r>
                <w:r>
                  <w:t xml:space="preserve">the </w:t>
                </w:r>
                <w:r w:rsidRPr="00A77E21">
                  <w:t xml:space="preserve">Dadaists sought to liberate their audience from the cultural </w:t>
                </w:r>
                <w:r>
                  <w:t>allegiances, prejudices, and norms of thinking that, in their view</w:t>
                </w:r>
                <w:r w:rsidRPr="00A77E21">
                  <w:t xml:space="preserve">, </w:t>
                </w:r>
                <w:r>
                  <w:t xml:space="preserve">had been </w:t>
                </w:r>
                <w:r w:rsidRPr="00A77E21">
                  <w:t>largely responsible for the catastrophes of World War I.</w:t>
                </w:r>
                <w:r>
                  <w:t xml:space="preserve"> </w:t>
                </w:r>
              </w:p>
              <w:p w14:paraId="55D1B7C4" w14:textId="77777777" w:rsidR="00C93480" w:rsidRDefault="00C93480" w:rsidP="00C93480"/>
              <w:p w14:paraId="6983C1FA" w14:textId="77777777" w:rsidR="00C93480" w:rsidRPr="00A77E21" w:rsidRDefault="00C93480" w:rsidP="00C93480">
                <w:r w:rsidRPr="00A77E21">
                  <w:t xml:space="preserve">Unlike </w:t>
                </w:r>
                <w:r>
                  <w:t>S</w:t>
                </w:r>
                <w:r w:rsidRPr="00A77E21">
                  <w:t>urrealist film, Dadaist film did not seek to lure its viewers into</w:t>
                </w:r>
                <w:r>
                  <w:t xml:space="preserve"> the</w:t>
                </w:r>
                <w:r w:rsidRPr="00A77E21">
                  <w:t xml:space="preserve"> </w:t>
                </w:r>
                <w:r>
                  <w:t xml:space="preserve">cinematic illusion. </w:t>
                </w:r>
                <w:r w:rsidRPr="00A77E21">
                  <w:t xml:space="preserve">Instead, Dadaists employed unconventional methods in order to alienate the audience members and to provide them the distance with which to reflect upon </w:t>
                </w:r>
                <w:r>
                  <w:t>the</w:t>
                </w:r>
                <w:r w:rsidRPr="00A77E21">
                  <w:t xml:space="preserve"> meta-artistic (</w:t>
                </w:r>
                <w:r>
                  <w:t xml:space="preserve">and </w:t>
                </w:r>
                <w:r w:rsidRPr="00A77E21">
                  <w:t>anti-artistic) quality</w:t>
                </w:r>
                <w:r>
                  <w:t xml:space="preserve"> of their productions</w:t>
                </w:r>
                <w:r w:rsidRPr="00A77E21">
                  <w:t xml:space="preserve">. </w:t>
                </w:r>
                <w:r>
                  <w:t>Film</w:t>
                </w:r>
                <w:r w:rsidRPr="00A77E21">
                  <w:t xml:space="preserve"> enabled the Dadaists to distort reality</w:t>
                </w:r>
                <w:r>
                  <w:t xml:space="preserve">, </w:t>
                </w:r>
                <w:r w:rsidRPr="00A77E21">
                  <w:t>mo</w:t>
                </w:r>
                <w:r>
                  <w:t xml:space="preserve">tion, and perspective; it </w:t>
                </w:r>
                <w:r w:rsidRPr="00A77E21">
                  <w:t>reveal</w:t>
                </w:r>
                <w:r>
                  <w:t xml:space="preserve">ed familiar things in radically unfamiliar </w:t>
                </w:r>
                <w:r w:rsidRPr="00A77E21">
                  <w:t xml:space="preserve">but persuasive new shapes. </w:t>
                </w:r>
              </w:p>
              <w:p w14:paraId="7EB5839C" w14:textId="77777777" w:rsidR="00C93480" w:rsidRDefault="00C93480" w:rsidP="00C93480"/>
              <w:p w14:paraId="1486F82D" w14:textId="77777777" w:rsidR="00C93480" w:rsidRDefault="00C93480" w:rsidP="00C93480">
                <w:r w:rsidRPr="00A77E21">
                  <w:t xml:space="preserve">It was an American artist, Man Ray, who would produce perhaps the first Dadaist film, </w:t>
                </w:r>
                <w:r w:rsidRPr="00A77E21">
                  <w:rPr>
                    <w:i/>
                  </w:rPr>
                  <w:t xml:space="preserve">The Return to Reason </w:t>
                </w:r>
                <w:r>
                  <w:t>(1923</w:t>
                </w:r>
                <w:r w:rsidRPr="00A77E21">
                  <w:t>).</w:t>
                </w:r>
                <w:r>
                  <w:t xml:space="preserve"> The title is blatantly ironic, as Ray was member of </w:t>
                </w:r>
                <w:r w:rsidRPr="00A77E21">
                  <w:t>a group founded on the rejection of logic and reason and the prizing of nonsense, irrationality, and intuition</w:t>
                </w:r>
                <w:r>
                  <w:t>.</w:t>
                </w:r>
                <w:r w:rsidRPr="00A77E21">
                  <w:t xml:space="preserve"> For him, the purpose of Dadaism was to test the audience’s patience, which he assuredly accomplished with </w:t>
                </w:r>
                <w:r w:rsidRPr="00A77E21">
                  <w:rPr>
                    <w:i/>
                  </w:rPr>
                  <w:t>Reason.</w:t>
                </w:r>
                <w:r>
                  <w:rPr>
                    <w:i/>
                  </w:rPr>
                  <w:t xml:space="preserve"> </w:t>
                </w:r>
                <w:r w:rsidRPr="00A77E21">
                  <w:t xml:space="preserve">To make the film, Ray spread out 30 meters of film, nailed it to a table, and sprinkled it </w:t>
                </w:r>
                <w:r w:rsidRPr="00A77E21">
                  <w:lastRenderedPageBreak/>
                  <w:t>with s</w:t>
                </w:r>
                <w:r>
                  <w:t xml:space="preserve">alt, pepper, nails, and tacks. </w:t>
                </w:r>
                <w:r w:rsidRPr="00A77E21">
                  <w:t xml:space="preserve">The result was a </w:t>
                </w:r>
                <w:r>
                  <w:t xml:space="preserve">puzzling succession </w:t>
                </w:r>
                <w:r w:rsidRPr="00A77E21">
                  <w:t>of white flashes and shapes dancing over a black background with intermittent shots of Ray’s muse, Kiki of Montparnasse.</w:t>
                </w:r>
                <w:r>
                  <w:t xml:space="preserve"> </w:t>
                </w:r>
              </w:p>
              <w:p w14:paraId="18EB9D9B" w14:textId="77777777" w:rsidR="00C93480" w:rsidRDefault="00C93480" w:rsidP="00C93480"/>
              <w:p w14:paraId="220A132F" w14:textId="77777777" w:rsidR="00C93480" w:rsidRDefault="00C93480" w:rsidP="00C93480">
                <w:r>
                  <w:t xml:space="preserve">Hans Richter, another early pioneer of Dadaism, also produced one of his most influential films during 1923.  In </w:t>
                </w:r>
                <w:proofErr w:type="spellStart"/>
                <w:r>
                  <w:rPr>
                    <w:i/>
                  </w:rPr>
                  <w:t>Rhythmus</w:t>
                </w:r>
                <w:proofErr w:type="spellEnd"/>
                <w:r>
                  <w:rPr>
                    <w:i/>
                  </w:rPr>
                  <w:t xml:space="preserve"> 21</w:t>
                </w:r>
                <w:r>
                  <w:t xml:space="preserve">, Richter experimented with the constituent parts of the filmic medium by concentrating on the playful interaction between basic shapes, such as lines, squares, and rectangles. Throughout the 1920s, Richter would consistently highlight the importance of this minimalist rhythm in film while his post-WWI nihilism translated into a focused critique of German society. Some of the most notable titles in this critical vein include </w:t>
                </w:r>
                <w:proofErr w:type="spellStart"/>
                <w:r>
                  <w:rPr>
                    <w:i/>
                  </w:rPr>
                  <w:t>Filmstudie</w:t>
                </w:r>
                <w:proofErr w:type="spellEnd"/>
                <w:r>
                  <w:rPr>
                    <w:i/>
                  </w:rPr>
                  <w:t xml:space="preserve"> </w:t>
                </w:r>
                <w:r>
                  <w:t xml:space="preserve">(1926), </w:t>
                </w:r>
                <w:r>
                  <w:rPr>
                    <w:i/>
                  </w:rPr>
                  <w:t xml:space="preserve">Inflation </w:t>
                </w:r>
                <w:r>
                  <w:t xml:space="preserve">(1928), and </w:t>
                </w:r>
                <w:r>
                  <w:rPr>
                    <w:i/>
                  </w:rPr>
                  <w:t xml:space="preserve">Ghosts Before Breakfast </w:t>
                </w:r>
                <w:r>
                  <w:t xml:space="preserve">(1928), all of which helped lay the groundwork for surrealism and other avant-garde movements. </w:t>
                </w:r>
              </w:p>
              <w:p w14:paraId="778EBDAC" w14:textId="77777777" w:rsidR="00C93480" w:rsidRDefault="00C93480" w:rsidP="00C93480"/>
              <w:p w14:paraId="3A0F7A41" w14:textId="77777777" w:rsidR="00C93480" w:rsidRDefault="00C93480" w:rsidP="00C93480">
                <w:r>
                  <w:t xml:space="preserve">Marcel Duchamp’s </w:t>
                </w:r>
                <w:proofErr w:type="spellStart"/>
                <w:r w:rsidRPr="003A2A81">
                  <w:rPr>
                    <w:rFonts w:cs="Arial"/>
                    <w:i/>
                    <w:szCs w:val="32"/>
                  </w:rPr>
                  <w:t>Anémic</w:t>
                </w:r>
                <w:proofErr w:type="spellEnd"/>
                <w:r w:rsidRPr="003A2A81">
                  <w:rPr>
                    <w:rFonts w:cs="Arial"/>
                    <w:i/>
                    <w:szCs w:val="32"/>
                  </w:rPr>
                  <w:t xml:space="preserve"> </w:t>
                </w:r>
                <w:proofErr w:type="spellStart"/>
                <w:r w:rsidRPr="003A2A81">
                  <w:rPr>
                    <w:rFonts w:cs="Arial"/>
                    <w:i/>
                    <w:szCs w:val="32"/>
                  </w:rPr>
                  <w:t>Cinéma</w:t>
                </w:r>
                <w:proofErr w:type="spellEnd"/>
                <w:r>
                  <w:t xml:space="preserve"> (1926) is another significant example of screen Dadaism. Utilizing what he termed ‘precision optics,’ Duchamp attempted to create optical illusions by pairing rotating circles with puns written on the outer edge with </w:t>
                </w:r>
                <w:proofErr w:type="spellStart"/>
                <w:r>
                  <w:t>rotoreliefs</w:t>
                </w:r>
                <w:proofErr w:type="spellEnd"/>
                <w:r>
                  <w:t xml:space="preserve">, or images that appear as three-dimensional when placed on a rotating surface. Set in motion, these abstract images appeared to move back and forth in a pulsating rhythm that, coupled with the suggestive wordplay, elicited an erotically charged process of free association that exploited traditional grammatical and filmic practices.  </w:t>
                </w:r>
              </w:p>
              <w:p w14:paraId="7ED1D25F" w14:textId="77777777" w:rsidR="00C93480" w:rsidRPr="00A44442" w:rsidRDefault="00C93480" w:rsidP="00C93480">
                <w:pPr>
                  <w:rPr>
                    <w:i/>
                  </w:rPr>
                </w:pPr>
              </w:p>
              <w:p w14:paraId="528080A5" w14:textId="77777777" w:rsidR="00C93480" w:rsidRPr="00A77E21" w:rsidRDefault="00C93480" w:rsidP="00C93480">
                <w:r w:rsidRPr="00A77E21">
                  <w:rPr>
                    <w:i/>
                  </w:rPr>
                  <w:t xml:space="preserve">Entr’acte </w:t>
                </w:r>
                <w:r w:rsidRPr="00A77E21">
                  <w:t>(René Clair, 1924) exhibited a more comprehensible (if absurd) storyline while demonstrating the Dadaists penchant for visual tricks.</w:t>
                </w:r>
                <w:r>
                  <w:t xml:space="preserve"> </w:t>
                </w:r>
                <w:r w:rsidRPr="00A77E21">
                  <w:t>The film concludes with a lengthy chase scene that rivals the antics of Buster Keaton or Charlie Chaplin, both of whom the Dadaists admired for their tendenc</w:t>
                </w:r>
                <w:r>
                  <w:t>y to poke fun at the bourgeois.</w:t>
                </w:r>
                <w:r w:rsidRPr="00A77E21">
                  <w:t xml:space="preserve"> In t</w:t>
                </w:r>
                <w:r>
                  <w:t xml:space="preserve">he final scene, a group of people magically </w:t>
                </w:r>
                <w:r w:rsidRPr="00A77E21">
                  <w:t xml:space="preserve">disappear one by one. The scene exemplifies the Dadaists’ innovative use of the camera as an illusion-producing apparatus. </w:t>
                </w:r>
              </w:p>
              <w:p w14:paraId="26D416C8" w14:textId="77777777" w:rsidR="00C93480" w:rsidRDefault="00C93480" w:rsidP="00C93480"/>
              <w:p w14:paraId="317AAC28" w14:textId="77777777" w:rsidR="00C93480" w:rsidRDefault="00C93480" w:rsidP="00C93480">
                <w:r w:rsidRPr="00A77E21">
                  <w:t xml:space="preserve">With </w:t>
                </w:r>
                <w:proofErr w:type="spellStart"/>
                <w:r w:rsidRPr="00A77E21">
                  <w:rPr>
                    <w:i/>
                  </w:rPr>
                  <w:t>Emak-Bakia</w:t>
                </w:r>
                <w:proofErr w:type="spellEnd"/>
                <w:r w:rsidRPr="00A77E21">
                  <w:rPr>
                    <w:i/>
                  </w:rPr>
                  <w:t xml:space="preserve"> </w:t>
                </w:r>
                <w:r>
                  <w:t>(1926), Man</w:t>
                </w:r>
                <w:r w:rsidRPr="00A77E21">
                  <w:t xml:space="preserve"> Ray set out to make a surrealist film, but most critics agree that its techniques and reception better place it within the Dada movement.  While </w:t>
                </w:r>
                <w:r>
                  <w:t xml:space="preserve">most of the </w:t>
                </w:r>
                <w:r w:rsidRPr="00A77E21">
                  <w:t xml:space="preserve">film employs Ray’s disorienting images (aided by his own invention, the </w:t>
                </w:r>
                <w:proofErr w:type="spellStart"/>
                <w:r w:rsidRPr="00A77E21">
                  <w:t>rayograph</w:t>
                </w:r>
                <w:proofErr w:type="spellEnd"/>
                <w:r w:rsidRPr="00A77E21">
                  <w:t>), the final scen</w:t>
                </w:r>
                <w:r>
                  <w:t xml:space="preserve">e might be read as an allegory. </w:t>
                </w:r>
                <w:r w:rsidRPr="00A77E21">
                  <w:t>A woman directly faces the camera with eyes painted on her eyelids, giving the audience the il</w:t>
                </w:r>
                <w:r>
                  <w:t xml:space="preserve">lusion of a fixed stare. </w:t>
                </w:r>
                <w:r w:rsidRPr="00A77E21">
                  <w:t>She then opens her eyes, revealing the deception</w:t>
                </w:r>
                <w:r>
                  <w:t xml:space="preserve"> and suggesting the new way of seeing the world advanced by the Dadaists. </w:t>
                </w:r>
              </w:p>
              <w:p w14:paraId="4A2B4888" w14:textId="77777777" w:rsidR="00C93480" w:rsidRDefault="00C93480" w:rsidP="00C93480"/>
              <w:p w14:paraId="798A669D" w14:textId="77777777" w:rsidR="00C93480" w:rsidRDefault="00C93480" w:rsidP="00C93480">
                <w:r>
                  <w:t>Unlike the more programmatically pursued literature, painting, and sculpture of the movement,</w:t>
                </w:r>
                <w:r w:rsidRPr="00FD72CD">
                  <w:t xml:space="preserve"> </w:t>
                </w:r>
                <w:r>
                  <w:t xml:space="preserve">film Dadaism was a scattered, decentralized activity. By the end of the 1920s, </w:t>
                </w:r>
                <w:proofErr w:type="spellStart"/>
                <w:r>
                  <w:t>Dada’s</w:t>
                </w:r>
                <w:proofErr w:type="spellEnd"/>
                <w:r>
                  <w:t xml:space="preserve"> influence diminished while many of its gestures fed into other projects, such as surrealism and other forms of modernism.</w:t>
                </w:r>
              </w:p>
              <w:p w14:paraId="4D8F93BD" w14:textId="77777777" w:rsidR="00C93480" w:rsidRDefault="00C93480" w:rsidP="00C93480"/>
              <w:p w14:paraId="1823997F" w14:textId="77777777" w:rsidR="00C93480" w:rsidRPr="00C93480" w:rsidRDefault="00C93480" w:rsidP="00C93480">
                <w:pPr>
                  <w:pStyle w:val="Heading1"/>
                  <w:outlineLvl w:val="0"/>
                </w:pPr>
                <w:r>
                  <w:t>Important Films</w:t>
                </w:r>
                <w:r w:rsidR="00606603">
                  <w:t>:</w:t>
                </w:r>
              </w:p>
              <w:p w14:paraId="28C45CD4" w14:textId="77777777" w:rsidR="00C93480" w:rsidRDefault="00606603" w:rsidP="00C93480">
                <w:r>
                  <w:rPr>
                    <w:i/>
                  </w:rPr>
                  <w:t>The Return to Reason</w:t>
                </w:r>
                <w:r w:rsidR="00C93480">
                  <w:rPr>
                    <w:i/>
                  </w:rPr>
                  <w:t xml:space="preserve"> </w:t>
                </w:r>
                <w:r>
                  <w:t>(Dir. Man Ray, 1923)</w:t>
                </w:r>
              </w:p>
              <w:p w14:paraId="1029F3A1" w14:textId="77777777" w:rsidR="00C93480" w:rsidRPr="004268EF" w:rsidRDefault="00606603" w:rsidP="00C93480">
                <w:proofErr w:type="spellStart"/>
                <w:r>
                  <w:rPr>
                    <w:i/>
                  </w:rPr>
                  <w:t>Rhythmus</w:t>
                </w:r>
                <w:proofErr w:type="spellEnd"/>
                <w:r>
                  <w:rPr>
                    <w:i/>
                  </w:rPr>
                  <w:t xml:space="preserve"> 21</w:t>
                </w:r>
                <w:r w:rsidR="00C93480">
                  <w:rPr>
                    <w:i/>
                  </w:rPr>
                  <w:t xml:space="preserve"> </w:t>
                </w:r>
                <w:r>
                  <w:t>(Dir. Hans Richter, 1923)</w:t>
                </w:r>
              </w:p>
              <w:p w14:paraId="34742D53" w14:textId="77777777" w:rsidR="00C93480" w:rsidRPr="00AF082F" w:rsidRDefault="00C93480" w:rsidP="00C93480">
                <w:r>
                  <w:rPr>
                    <w:i/>
                  </w:rPr>
                  <w:t>Ballet M</w:t>
                </w:r>
                <w:r>
                  <w:rPr>
                    <w:i/>
                    <w:lang w:val="es-ES_tradnl"/>
                  </w:rPr>
                  <w:t>é</w:t>
                </w:r>
                <w:proofErr w:type="spellStart"/>
                <w:r>
                  <w:rPr>
                    <w:i/>
                  </w:rPr>
                  <w:t>canique</w:t>
                </w:r>
                <w:proofErr w:type="spellEnd"/>
                <w:r>
                  <w:t xml:space="preserve"> </w:t>
                </w:r>
                <w:r w:rsidR="00606603">
                  <w:t>(Dir. Fernand Leger, 1924)</w:t>
                </w:r>
              </w:p>
              <w:p w14:paraId="67FB87B7" w14:textId="77777777" w:rsidR="00C93480" w:rsidRDefault="00C93480" w:rsidP="00C93480">
                <w:r w:rsidRPr="00A77E21">
                  <w:rPr>
                    <w:i/>
                  </w:rPr>
                  <w:t>Entr’acte</w:t>
                </w:r>
                <w:r>
                  <w:rPr>
                    <w:i/>
                  </w:rPr>
                  <w:t xml:space="preserve"> </w:t>
                </w:r>
                <w:r w:rsidR="00606603">
                  <w:t>(Dir. René Clair, 1924)</w:t>
                </w:r>
              </w:p>
              <w:p w14:paraId="37926B05" w14:textId="77777777" w:rsidR="00C93480" w:rsidRPr="00AF082F" w:rsidRDefault="00C93480" w:rsidP="00C93480">
                <w:proofErr w:type="spellStart"/>
                <w:r>
                  <w:rPr>
                    <w:i/>
                  </w:rPr>
                  <w:t>Anemic</w:t>
                </w:r>
                <w:proofErr w:type="spellEnd"/>
                <w:r>
                  <w:rPr>
                    <w:i/>
                  </w:rPr>
                  <w:t xml:space="preserve"> Cinema</w:t>
                </w:r>
                <w:r>
                  <w:t xml:space="preserve"> </w:t>
                </w:r>
                <w:r w:rsidR="00606603">
                  <w:t>(Dir. Marcel Duchamp, 1926)</w:t>
                </w:r>
              </w:p>
              <w:p w14:paraId="07207C1B" w14:textId="77777777" w:rsidR="00C93480" w:rsidRDefault="00606603" w:rsidP="00C93480">
                <w:proofErr w:type="spellStart"/>
                <w:r>
                  <w:rPr>
                    <w:i/>
                  </w:rPr>
                  <w:t>Emak-Bakia</w:t>
                </w:r>
                <w:proofErr w:type="spellEnd"/>
                <w:r w:rsidR="00C93480">
                  <w:rPr>
                    <w:i/>
                  </w:rPr>
                  <w:t xml:space="preserve"> </w:t>
                </w:r>
                <w:r>
                  <w:t>(Dir. Man Ray, 1926)</w:t>
                </w:r>
              </w:p>
              <w:p w14:paraId="0445D0C2" w14:textId="77777777" w:rsidR="00C93480" w:rsidRDefault="00C93480" w:rsidP="00C93480">
                <w:r>
                  <w:rPr>
                    <w:i/>
                  </w:rPr>
                  <w:t>The Seashell and the Clergyman</w:t>
                </w:r>
                <w:r>
                  <w:t xml:space="preserve"> </w:t>
                </w:r>
                <w:r w:rsidR="00606603">
                  <w:t xml:space="preserve">(Dir. Germaine </w:t>
                </w:r>
                <w:proofErr w:type="spellStart"/>
                <w:r w:rsidR="00606603">
                  <w:t>Dulac</w:t>
                </w:r>
                <w:proofErr w:type="spellEnd"/>
                <w:r w:rsidR="00606603">
                  <w:t>, 1926)</w:t>
                </w:r>
                <w:r>
                  <w:t xml:space="preserve"> </w:t>
                </w:r>
              </w:p>
              <w:p w14:paraId="056657C1" w14:textId="77777777" w:rsidR="003F0D73" w:rsidRDefault="00C93480" w:rsidP="00C93480">
                <w:proofErr w:type="spellStart"/>
                <w:r w:rsidRPr="006B4885">
                  <w:rPr>
                    <w:rFonts w:cs="Helvetica"/>
                    <w:i/>
                    <w:iCs/>
                    <w:szCs w:val="28"/>
                  </w:rPr>
                  <w:t>L'Étoile</w:t>
                </w:r>
                <w:proofErr w:type="spellEnd"/>
                <w:r w:rsidRPr="006B4885">
                  <w:rPr>
                    <w:rFonts w:cs="Helvetica"/>
                    <w:i/>
                    <w:iCs/>
                    <w:szCs w:val="28"/>
                  </w:rPr>
                  <w:t xml:space="preserve"> de </w:t>
                </w:r>
                <w:proofErr w:type="spellStart"/>
                <w:r w:rsidRPr="006B4885">
                  <w:rPr>
                    <w:rFonts w:cs="Helvetica"/>
                    <w:i/>
                    <w:iCs/>
                    <w:szCs w:val="28"/>
                  </w:rPr>
                  <w:t>Mer</w:t>
                </w:r>
                <w:proofErr w:type="spellEnd"/>
                <w:r>
                  <w:rPr>
                    <w:szCs w:val="28"/>
                  </w:rPr>
                  <w:t xml:space="preserve"> </w:t>
                </w:r>
                <w:r w:rsidR="00606603">
                  <w:rPr>
                    <w:szCs w:val="28"/>
                  </w:rPr>
                  <w:t>(Dir. Man Ray, 1928)</w:t>
                </w:r>
              </w:p>
            </w:tc>
          </w:sdtContent>
        </w:sdt>
      </w:tr>
      <w:tr w:rsidR="003235A7" w14:paraId="5408F845" w14:textId="77777777" w:rsidTr="003235A7">
        <w:tc>
          <w:tcPr>
            <w:tcW w:w="9016" w:type="dxa"/>
          </w:tcPr>
          <w:p w14:paraId="5C491AD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2C0B3EDB87240FBAEED14A1F79637B7"/>
              </w:placeholder>
            </w:sdtPr>
            <w:sdtEndPr/>
            <w:sdtContent>
              <w:p w14:paraId="7B970E3B" w14:textId="77777777" w:rsidR="00C93480" w:rsidRDefault="00606603" w:rsidP="00C93480">
                <w:sdt>
                  <w:sdtPr>
                    <w:id w:val="298117768"/>
                    <w:citation/>
                  </w:sdtPr>
                  <w:sdtEndPr/>
                  <w:sdtContent>
                    <w:r w:rsidR="00C93480">
                      <w:fldChar w:fldCharType="begin"/>
                    </w:r>
                    <w:r w:rsidR="00C93480">
                      <w:rPr>
                        <w:lang w:val="en-US"/>
                      </w:rPr>
                      <w:instrText xml:space="preserve"> CITATION Fos79 \l 1033 </w:instrText>
                    </w:r>
                    <w:r w:rsidR="00C93480">
                      <w:fldChar w:fldCharType="separate"/>
                    </w:r>
                    <w:r>
                      <w:rPr>
                        <w:noProof/>
                        <w:lang w:val="en-US"/>
                      </w:rPr>
                      <w:t>(Foster and Kuenzli)</w:t>
                    </w:r>
                    <w:r w:rsidR="00C93480">
                      <w:fldChar w:fldCharType="end"/>
                    </w:r>
                  </w:sdtContent>
                </w:sdt>
              </w:p>
              <w:p w14:paraId="6D09D7C1" w14:textId="77777777" w:rsidR="00C93480" w:rsidRDefault="00C93480" w:rsidP="00C93480"/>
              <w:p w14:paraId="2DA6FDBA" w14:textId="77777777" w:rsidR="00C93480" w:rsidRDefault="00606603" w:rsidP="00C93480">
                <w:sdt>
                  <w:sdtPr>
                    <w:id w:val="-489179975"/>
                    <w:citation/>
                  </w:sdtPr>
                  <w:sdtEndPr/>
                  <w:sdtContent>
                    <w:r w:rsidR="00C93480">
                      <w:fldChar w:fldCharType="begin"/>
                    </w:r>
                    <w:r w:rsidR="00C93480">
                      <w:rPr>
                        <w:lang w:val="en-US"/>
                      </w:rPr>
                      <w:instrText xml:space="preserve"> CITATION Hop04 \l 1033 </w:instrText>
                    </w:r>
                    <w:r w:rsidR="00C93480">
                      <w:fldChar w:fldCharType="separate"/>
                    </w:r>
                    <w:r>
                      <w:rPr>
                        <w:noProof/>
                        <w:lang w:val="en-US"/>
                      </w:rPr>
                      <w:t>(Hopkins)</w:t>
                    </w:r>
                    <w:r w:rsidR="00C93480">
                      <w:fldChar w:fldCharType="end"/>
                    </w:r>
                  </w:sdtContent>
                </w:sdt>
              </w:p>
              <w:p w14:paraId="7A6090B9" w14:textId="77777777" w:rsidR="00C93480" w:rsidRDefault="00C93480" w:rsidP="00C93480"/>
              <w:p w14:paraId="659D0656" w14:textId="77777777" w:rsidR="003235A7" w:rsidRDefault="00606603" w:rsidP="00C93480">
                <w:sdt>
                  <w:sdtPr>
                    <w:id w:val="-190540824"/>
                    <w:citation/>
                  </w:sdtPr>
                  <w:sdtEndPr/>
                  <w:sdtContent>
                    <w:r w:rsidR="00C93480">
                      <w:fldChar w:fldCharType="begin"/>
                    </w:r>
                    <w:r w:rsidR="00C93480">
                      <w:rPr>
                        <w:lang w:val="en-US"/>
                      </w:rPr>
                      <w:instrText xml:space="preserve"> CITATION Kue96 \l 1033 </w:instrText>
                    </w:r>
                    <w:r w:rsidR="00C93480">
                      <w:fldChar w:fldCharType="separate"/>
                    </w:r>
                    <w:r>
                      <w:rPr>
                        <w:noProof/>
                        <w:lang w:val="en-US"/>
                      </w:rPr>
                      <w:t>(Kuenzli)</w:t>
                    </w:r>
                    <w:r w:rsidR="00C93480">
                      <w:fldChar w:fldCharType="end"/>
                    </w:r>
                  </w:sdtContent>
                </w:sdt>
              </w:p>
            </w:sdtContent>
          </w:sdt>
        </w:tc>
      </w:tr>
    </w:tbl>
    <w:p w14:paraId="77293F8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C78B0" w14:textId="77777777" w:rsidR="00C14055" w:rsidRDefault="00C14055" w:rsidP="007A0D55">
      <w:pPr>
        <w:spacing w:after="0" w:line="240" w:lineRule="auto"/>
      </w:pPr>
      <w:r>
        <w:separator/>
      </w:r>
    </w:p>
  </w:endnote>
  <w:endnote w:type="continuationSeparator" w:id="0">
    <w:p w14:paraId="1B9193F5" w14:textId="77777777" w:rsidR="00C14055" w:rsidRDefault="00C140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76E1F" w14:textId="77777777" w:rsidR="00C14055" w:rsidRDefault="00C14055" w:rsidP="007A0D55">
      <w:pPr>
        <w:spacing w:after="0" w:line="240" w:lineRule="auto"/>
      </w:pPr>
      <w:r>
        <w:separator/>
      </w:r>
    </w:p>
  </w:footnote>
  <w:footnote w:type="continuationSeparator" w:id="0">
    <w:p w14:paraId="45E89EA8" w14:textId="77777777" w:rsidR="00C14055" w:rsidRDefault="00C140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5837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D0DA0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9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603"/>
    <w:rsid w:val="006D0412"/>
    <w:rsid w:val="007411B9"/>
    <w:rsid w:val="00780D95"/>
    <w:rsid w:val="00780DC7"/>
    <w:rsid w:val="0079496E"/>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4055"/>
    <w:rsid w:val="00C27FAB"/>
    <w:rsid w:val="00C358D4"/>
    <w:rsid w:val="00C6296B"/>
    <w:rsid w:val="00C9348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15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6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CAC1D006CD4D82B260E74C652FF89A"/>
        <w:category>
          <w:name w:val="General"/>
          <w:gallery w:val="placeholder"/>
        </w:category>
        <w:types>
          <w:type w:val="bbPlcHdr"/>
        </w:types>
        <w:behaviors>
          <w:behavior w:val="content"/>
        </w:behaviors>
        <w:guid w:val="{2BD5F0A5-B4CD-42B9-9FA9-14CFBEE80D87}"/>
      </w:docPartPr>
      <w:docPartBody>
        <w:p w:rsidR="00CD2D5A" w:rsidRDefault="00275CDC">
          <w:pPr>
            <w:pStyle w:val="63CAC1D006CD4D82B260E74C652FF89A"/>
          </w:pPr>
          <w:r w:rsidRPr="00CC586D">
            <w:rPr>
              <w:rStyle w:val="PlaceholderText"/>
              <w:b/>
              <w:color w:val="FFFFFF" w:themeColor="background1"/>
            </w:rPr>
            <w:t>[Salutation]</w:t>
          </w:r>
        </w:p>
      </w:docPartBody>
    </w:docPart>
    <w:docPart>
      <w:docPartPr>
        <w:name w:val="C51E8F7D1BF8449690EAD11CB5C02B3E"/>
        <w:category>
          <w:name w:val="General"/>
          <w:gallery w:val="placeholder"/>
        </w:category>
        <w:types>
          <w:type w:val="bbPlcHdr"/>
        </w:types>
        <w:behaviors>
          <w:behavior w:val="content"/>
        </w:behaviors>
        <w:guid w:val="{5C88622F-E8F0-4FF0-A5B0-81F8A289363D}"/>
      </w:docPartPr>
      <w:docPartBody>
        <w:p w:rsidR="00CD2D5A" w:rsidRDefault="00275CDC">
          <w:pPr>
            <w:pStyle w:val="C51E8F7D1BF8449690EAD11CB5C02B3E"/>
          </w:pPr>
          <w:r>
            <w:rPr>
              <w:rStyle w:val="PlaceholderText"/>
            </w:rPr>
            <w:t>[First name]</w:t>
          </w:r>
        </w:p>
      </w:docPartBody>
    </w:docPart>
    <w:docPart>
      <w:docPartPr>
        <w:name w:val="E30BC85830864AD7963639F6C163E4E8"/>
        <w:category>
          <w:name w:val="General"/>
          <w:gallery w:val="placeholder"/>
        </w:category>
        <w:types>
          <w:type w:val="bbPlcHdr"/>
        </w:types>
        <w:behaviors>
          <w:behavior w:val="content"/>
        </w:behaviors>
        <w:guid w:val="{A83B2729-CF50-4EBD-BDD8-888ABD83672B}"/>
      </w:docPartPr>
      <w:docPartBody>
        <w:p w:rsidR="00CD2D5A" w:rsidRDefault="00275CDC">
          <w:pPr>
            <w:pStyle w:val="E30BC85830864AD7963639F6C163E4E8"/>
          </w:pPr>
          <w:r>
            <w:rPr>
              <w:rStyle w:val="PlaceholderText"/>
            </w:rPr>
            <w:t>[Middle name]</w:t>
          </w:r>
        </w:p>
      </w:docPartBody>
    </w:docPart>
    <w:docPart>
      <w:docPartPr>
        <w:name w:val="CBECB24D24F74F5AA145CF1EF317719E"/>
        <w:category>
          <w:name w:val="General"/>
          <w:gallery w:val="placeholder"/>
        </w:category>
        <w:types>
          <w:type w:val="bbPlcHdr"/>
        </w:types>
        <w:behaviors>
          <w:behavior w:val="content"/>
        </w:behaviors>
        <w:guid w:val="{7614C62D-F256-451B-880F-E77F2C35C3E4}"/>
      </w:docPartPr>
      <w:docPartBody>
        <w:p w:rsidR="00CD2D5A" w:rsidRDefault="00275CDC">
          <w:pPr>
            <w:pStyle w:val="CBECB24D24F74F5AA145CF1EF317719E"/>
          </w:pPr>
          <w:r>
            <w:rPr>
              <w:rStyle w:val="PlaceholderText"/>
            </w:rPr>
            <w:t>[Last name]</w:t>
          </w:r>
        </w:p>
      </w:docPartBody>
    </w:docPart>
    <w:docPart>
      <w:docPartPr>
        <w:name w:val="D2A5600F16724DFE84D909BC1C15C033"/>
        <w:category>
          <w:name w:val="General"/>
          <w:gallery w:val="placeholder"/>
        </w:category>
        <w:types>
          <w:type w:val="bbPlcHdr"/>
        </w:types>
        <w:behaviors>
          <w:behavior w:val="content"/>
        </w:behaviors>
        <w:guid w:val="{9ADDF1A4-24C3-4492-AEAE-FC70F62A1744}"/>
      </w:docPartPr>
      <w:docPartBody>
        <w:p w:rsidR="00CD2D5A" w:rsidRDefault="00275CDC">
          <w:pPr>
            <w:pStyle w:val="D2A5600F16724DFE84D909BC1C15C033"/>
          </w:pPr>
          <w:r>
            <w:rPr>
              <w:rStyle w:val="PlaceholderText"/>
            </w:rPr>
            <w:t>[Enter your biography]</w:t>
          </w:r>
        </w:p>
      </w:docPartBody>
    </w:docPart>
    <w:docPart>
      <w:docPartPr>
        <w:name w:val="946AF24103F24A7997B944F043737C86"/>
        <w:category>
          <w:name w:val="General"/>
          <w:gallery w:val="placeholder"/>
        </w:category>
        <w:types>
          <w:type w:val="bbPlcHdr"/>
        </w:types>
        <w:behaviors>
          <w:behavior w:val="content"/>
        </w:behaviors>
        <w:guid w:val="{080D2F96-1A63-486B-B6D1-F39B21FB47D7}"/>
      </w:docPartPr>
      <w:docPartBody>
        <w:p w:rsidR="00CD2D5A" w:rsidRDefault="00275CDC">
          <w:pPr>
            <w:pStyle w:val="946AF24103F24A7997B944F043737C86"/>
          </w:pPr>
          <w:r>
            <w:rPr>
              <w:rStyle w:val="PlaceholderText"/>
            </w:rPr>
            <w:t>[Enter the institution with which you are affiliated]</w:t>
          </w:r>
        </w:p>
      </w:docPartBody>
    </w:docPart>
    <w:docPart>
      <w:docPartPr>
        <w:name w:val="0A6F7501FED848B6B327B0B06719A9B2"/>
        <w:category>
          <w:name w:val="General"/>
          <w:gallery w:val="placeholder"/>
        </w:category>
        <w:types>
          <w:type w:val="bbPlcHdr"/>
        </w:types>
        <w:behaviors>
          <w:behavior w:val="content"/>
        </w:behaviors>
        <w:guid w:val="{F70DC1CA-3548-4ED1-AAD0-F7F6EFF89E62}"/>
      </w:docPartPr>
      <w:docPartBody>
        <w:p w:rsidR="00CD2D5A" w:rsidRDefault="00275CDC">
          <w:pPr>
            <w:pStyle w:val="0A6F7501FED848B6B327B0B06719A9B2"/>
          </w:pPr>
          <w:r w:rsidRPr="00EF74F7">
            <w:rPr>
              <w:b/>
              <w:color w:val="808080" w:themeColor="background1" w:themeShade="80"/>
            </w:rPr>
            <w:t>[Enter the headword for your article]</w:t>
          </w:r>
        </w:p>
      </w:docPartBody>
    </w:docPart>
    <w:docPart>
      <w:docPartPr>
        <w:name w:val="0E6F33B26A4948D1A225601F8ED048DD"/>
        <w:category>
          <w:name w:val="General"/>
          <w:gallery w:val="placeholder"/>
        </w:category>
        <w:types>
          <w:type w:val="bbPlcHdr"/>
        </w:types>
        <w:behaviors>
          <w:behavior w:val="content"/>
        </w:behaviors>
        <w:guid w:val="{33D7020E-32AA-486F-BBE8-41F09AC456CD}"/>
      </w:docPartPr>
      <w:docPartBody>
        <w:p w:rsidR="00CD2D5A" w:rsidRDefault="00275CDC">
          <w:pPr>
            <w:pStyle w:val="0E6F33B26A4948D1A225601F8ED048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DB1BE8B229479994C04BA4FCD678EB"/>
        <w:category>
          <w:name w:val="General"/>
          <w:gallery w:val="placeholder"/>
        </w:category>
        <w:types>
          <w:type w:val="bbPlcHdr"/>
        </w:types>
        <w:behaviors>
          <w:behavior w:val="content"/>
        </w:behaviors>
        <w:guid w:val="{616515DD-21AA-4F71-A25E-EC85EE916945}"/>
      </w:docPartPr>
      <w:docPartBody>
        <w:p w:rsidR="00CD2D5A" w:rsidRDefault="00275CDC">
          <w:pPr>
            <w:pStyle w:val="45DB1BE8B229479994C04BA4FCD678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8012FE7F314F4D8BD82BF0B9E6EED1"/>
        <w:category>
          <w:name w:val="General"/>
          <w:gallery w:val="placeholder"/>
        </w:category>
        <w:types>
          <w:type w:val="bbPlcHdr"/>
        </w:types>
        <w:behaviors>
          <w:behavior w:val="content"/>
        </w:behaviors>
        <w:guid w:val="{D8CC0A88-3445-44D0-BDBA-E744C0175E22}"/>
      </w:docPartPr>
      <w:docPartBody>
        <w:p w:rsidR="00CD2D5A" w:rsidRDefault="00275CDC">
          <w:pPr>
            <w:pStyle w:val="898012FE7F314F4D8BD82BF0B9E6EE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C0B3EDB87240FBAEED14A1F79637B7"/>
        <w:category>
          <w:name w:val="General"/>
          <w:gallery w:val="placeholder"/>
        </w:category>
        <w:types>
          <w:type w:val="bbPlcHdr"/>
        </w:types>
        <w:behaviors>
          <w:behavior w:val="content"/>
        </w:behaviors>
        <w:guid w:val="{FE7CC533-F96E-4259-8807-A1E8B9932AD9}"/>
      </w:docPartPr>
      <w:docPartBody>
        <w:p w:rsidR="00CD2D5A" w:rsidRDefault="00275CDC">
          <w:pPr>
            <w:pStyle w:val="72C0B3EDB87240FBAEED14A1F79637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CDC"/>
    <w:rsid w:val="00275CDC"/>
    <w:rsid w:val="00CD2D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CAC1D006CD4D82B260E74C652FF89A">
    <w:name w:val="63CAC1D006CD4D82B260E74C652FF89A"/>
  </w:style>
  <w:style w:type="paragraph" w:customStyle="1" w:styleId="C51E8F7D1BF8449690EAD11CB5C02B3E">
    <w:name w:val="C51E8F7D1BF8449690EAD11CB5C02B3E"/>
  </w:style>
  <w:style w:type="paragraph" w:customStyle="1" w:styleId="E30BC85830864AD7963639F6C163E4E8">
    <w:name w:val="E30BC85830864AD7963639F6C163E4E8"/>
  </w:style>
  <w:style w:type="paragraph" w:customStyle="1" w:styleId="CBECB24D24F74F5AA145CF1EF317719E">
    <w:name w:val="CBECB24D24F74F5AA145CF1EF317719E"/>
  </w:style>
  <w:style w:type="paragraph" w:customStyle="1" w:styleId="D2A5600F16724DFE84D909BC1C15C033">
    <w:name w:val="D2A5600F16724DFE84D909BC1C15C033"/>
  </w:style>
  <w:style w:type="paragraph" w:customStyle="1" w:styleId="946AF24103F24A7997B944F043737C86">
    <w:name w:val="946AF24103F24A7997B944F043737C86"/>
  </w:style>
  <w:style w:type="paragraph" w:customStyle="1" w:styleId="0A6F7501FED848B6B327B0B06719A9B2">
    <w:name w:val="0A6F7501FED848B6B327B0B06719A9B2"/>
  </w:style>
  <w:style w:type="paragraph" w:customStyle="1" w:styleId="0E6F33B26A4948D1A225601F8ED048DD">
    <w:name w:val="0E6F33B26A4948D1A225601F8ED048DD"/>
  </w:style>
  <w:style w:type="paragraph" w:customStyle="1" w:styleId="45DB1BE8B229479994C04BA4FCD678EB">
    <w:name w:val="45DB1BE8B229479994C04BA4FCD678EB"/>
  </w:style>
  <w:style w:type="paragraph" w:customStyle="1" w:styleId="898012FE7F314F4D8BD82BF0B9E6EED1">
    <w:name w:val="898012FE7F314F4D8BD82BF0B9E6EED1"/>
  </w:style>
  <w:style w:type="paragraph" w:customStyle="1" w:styleId="72C0B3EDB87240FBAEED14A1F79637B7">
    <w:name w:val="72C0B3EDB87240FBAEED14A1F79637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CAC1D006CD4D82B260E74C652FF89A">
    <w:name w:val="63CAC1D006CD4D82B260E74C652FF89A"/>
  </w:style>
  <w:style w:type="paragraph" w:customStyle="1" w:styleId="C51E8F7D1BF8449690EAD11CB5C02B3E">
    <w:name w:val="C51E8F7D1BF8449690EAD11CB5C02B3E"/>
  </w:style>
  <w:style w:type="paragraph" w:customStyle="1" w:styleId="E30BC85830864AD7963639F6C163E4E8">
    <w:name w:val="E30BC85830864AD7963639F6C163E4E8"/>
  </w:style>
  <w:style w:type="paragraph" w:customStyle="1" w:styleId="CBECB24D24F74F5AA145CF1EF317719E">
    <w:name w:val="CBECB24D24F74F5AA145CF1EF317719E"/>
  </w:style>
  <w:style w:type="paragraph" w:customStyle="1" w:styleId="D2A5600F16724DFE84D909BC1C15C033">
    <w:name w:val="D2A5600F16724DFE84D909BC1C15C033"/>
  </w:style>
  <w:style w:type="paragraph" w:customStyle="1" w:styleId="946AF24103F24A7997B944F043737C86">
    <w:name w:val="946AF24103F24A7997B944F043737C86"/>
  </w:style>
  <w:style w:type="paragraph" w:customStyle="1" w:styleId="0A6F7501FED848B6B327B0B06719A9B2">
    <w:name w:val="0A6F7501FED848B6B327B0B06719A9B2"/>
  </w:style>
  <w:style w:type="paragraph" w:customStyle="1" w:styleId="0E6F33B26A4948D1A225601F8ED048DD">
    <w:name w:val="0E6F33B26A4948D1A225601F8ED048DD"/>
  </w:style>
  <w:style w:type="paragraph" w:customStyle="1" w:styleId="45DB1BE8B229479994C04BA4FCD678EB">
    <w:name w:val="45DB1BE8B229479994C04BA4FCD678EB"/>
  </w:style>
  <w:style w:type="paragraph" w:customStyle="1" w:styleId="898012FE7F314F4D8BD82BF0B9E6EED1">
    <w:name w:val="898012FE7F314F4D8BD82BF0B9E6EED1"/>
  </w:style>
  <w:style w:type="paragraph" w:customStyle="1" w:styleId="72C0B3EDB87240FBAEED14A1F79637B7">
    <w:name w:val="72C0B3EDB87240FBAEED14A1F7963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Fos79</b:Tag>
    <b:SourceType>Book</b:SourceType>
    <b:Guid>{34694190-BD25-43AA-B194-462284087666}</b:Guid>
    <b:Author>
      <b:Author>
        <b:NameList>
          <b:Person>
            <b:Last>Foster</b:Last>
            <b:First>Stephen</b:First>
          </b:Person>
          <b:Person>
            <b:Last>Kuenzli</b:Last>
            <b:First>Rudolf</b:First>
          </b:Person>
        </b:NameList>
      </b:Author>
    </b:Author>
    <b:Title>Dada Spectrum: The Dialectics of Revolt</b:Title>
    <b:Year>1979</b:Year>
    <b:City>Madison</b:City>
    <b:Publisher>Coda Press</b:Publisher>
    <b:StateProvince>Wisconsin</b:StateProvince>
    <b:RefOrder>1</b:RefOrder>
  </b:Source>
  <b:Source>
    <b:Tag>Hop04</b:Tag>
    <b:SourceType>Book</b:SourceType>
    <b:Guid>{055C7FAE-5440-4948-99C5-9004F871E5F3}</b:Guid>
    <b:Author>
      <b:Author>
        <b:NameList>
          <b:Person>
            <b:Last>Hopkins</b:Last>
            <b:First>David</b:First>
          </b:Person>
        </b:NameList>
      </b:Author>
    </b:Author>
    <b:Title>Dada and Surrealism: A Very Short Introduction</b:Title>
    <b:Year>2004</b:Year>
    <b:City>New York</b:City>
    <b:Publisher>Oxford UP</b:Publisher>
    <b:RefOrder>2</b:RefOrder>
  </b:Source>
  <b:Source>
    <b:Tag>Kue96</b:Tag>
    <b:SourceType>Book</b:SourceType>
    <b:Guid>{3A20307D-3594-4566-8950-E30D4A962408}</b:Guid>
    <b:Title>Dada and Surrealist Film</b:Title>
    <b:Year>1996</b:Year>
    <b:City>Cambridge</b:City>
    <b:Publisher>MIT Press</b:Publisher>
    <b:Author>
      <b:Editor>
        <b:NameList>
          <b:Person>
            <b:Last>Kuenzli</b:Last>
            <b:First>Rudolf</b:First>
            <b:Middle>E.</b:Middle>
          </b:Person>
        </b:NameList>
      </b:Editor>
    </b:Author>
    <b:RefOrder>3</b:RefOrder>
  </b:Source>
</b:Sources>
</file>

<file path=customXml/itemProps1.xml><?xml version="1.0" encoding="utf-8"?>
<ds:datastoreItem xmlns:ds="http://schemas.openxmlformats.org/officeDocument/2006/customXml" ds:itemID="{401E8CDA-07D4-944E-9F88-8CEA3A1F4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14</TotalTime>
  <Pages>3</Pages>
  <Words>940</Words>
  <Characters>5359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3</cp:revision>
  <dcterms:created xsi:type="dcterms:W3CDTF">2015-02-09T02:44:00Z</dcterms:created>
  <dcterms:modified xsi:type="dcterms:W3CDTF">2015-03-18T00:27:00Z</dcterms:modified>
</cp:coreProperties>
</file>