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AD46AE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9CBCA9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81D4B9564C14EDDBC33238BADA9EFF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28BEA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793FAB8E9B64D4A9082E51F92DFD8C2"/>
            </w:placeholder>
            <w:text/>
          </w:sdtPr>
          <w:sdtEndPr/>
          <w:sdtContent>
            <w:tc>
              <w:tcPr>
                <w:tcW w:w="2073" w:type="dxa"/>
              </w:tcPr>
              <w:p w14:paraId="5827E44A" w14:textId="77777777" w:rsidR="00B574C9" w:rsidRDefault="004A1A51" w:rsidP="004A1A51">
                <w:r>
                  <w:t>Charlotte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E35B26754A4673A955AFA9B467053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D6DC4E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9AAE5D9B8C9456ABDDE9316C13EE590"/>
            </w:placeholder>
            <w:text/>
          </w:sdtPr>
          <w:sdtEndPr/>
          <w:sdtContent>
            <w:tc>
              <w:tcPr>
                <w:tcW w:w="2642" w:type="dxa"/>
              </w:tcPr>
              <w:p w14:paraId="47267E9F" w14:textId="77777777" w:rsidR="00B574C9" w:rsidRDefault="004A1A51" w:rsidP="004A1A51">
                <w:r>
                  <w:t>Galloway</w:t>
                </w:r>
              </w:p>
            </w:tc>
          </w:sdtContent>
        </w:sdt>
      </w:tr>
      <w:tr w:rsidR="00B574C9" w14:paraId="27FD761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163B9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AA7E676DB3046A9881297DBCBB689C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9FA077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A1A605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A80E9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FC2A0BD0E245E687E7C367E694382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745C16D" w14:textId="77777777" w:rsidR="00B574C9" w:rsidRDefault="00734B11" w:rsidP="00734B11">
                <w:r>
                  <w:t>Australian National University</w:t>
                </w:r>
              </w:p>
            </w:tc>
          </w:sdtContent>
        </w:sdt>
      </w:tr>
    </w:tbl>
    <w:p w14:paraId="60EFD3F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2038FB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BA347B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63E3D9F" w14:textId="77777777" w:rsidTr="003F0D73">
        <w:sdt>
          <w:sdtPr>
            <w:alias w:val="Article headword"/>
            <w:tag w:val="articleHeadword"/>
            <w:id w:val="-361440020"/>
            <w:placeholder>
              <w:docPart w:val="361FD5DBFA8B45D19799CF457D07FCE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AD8E71" w14:textId="6F7B3678" w:rsidR="003F0D73" w:rsidRPr="00FB589A" w:rsidRDefault="004A1A51" w:rsidP="004A1A51">
                <w:r w:rsidRPr="00100308">
                  <w:t>Nandakwang</w:t>
                </w:r>
                <w:r w:rsidR="00CF1CD8">
                  <w:t>, Tawee</w:t>
                </w:r>
                <w:r w:rsidRPr="00100308">
                  <w:t xml:space="preserve"> (1925-</w:t>
                </w:r>
                <w:r w:rsidR="005B15E6" w:rsidRPr="00100308">
                  <w:t>19</w:t>
                </w:r>
                <w:r w:rsidRPr="00100308">
                  <w:t>91)</w:t>
                </w:r>
              </w:p>
            </w:tc>
          </w:sdtContent>
        </w:sdt>
      </w:tr>
      <w:tr w:rsidR="00464699" w14:paraId="16D7BA70" w14:textId="77777777" w:rsidTr="007821B0">
        <w:sdt>
          <w:sdtPr>
            <w:alias w:val="Variant headwords"/>
            <w:tag w:val="variantHeadwords"/>
            <w:id w:val="173464402"/>
            <w:placeholder>
              <w:docPart w:val="064A846AEBDE4379B5C881714D062B1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CEDBE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0F7FB01" w14:textId="77777777" w:rsidTr="003F0D73">
        <w:sdt>
          <w:sdtPr>
            <w:alias w:val="Abstract"/>
            <w:tag w:val="abstract"/>
            <w:id w:val="-635871867"/>
            <w:placeholder>
              <w:docPart w:val="2E652EC04B87462EACCFDF0DA9C80AB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181C06" w14:textId="77777777" w:rsidR="00E85A05" w:rsidRPr="004A1A51" w:rsidRDefault="004A1A51" w:rsidP="004A1A51">
                <w:r>
                  <w:t xml:space="preserve">Tawee </w:t>
                </w:r>
                <w:r w:rsidRPr="00A67F60">
                  <w:t xml:space="preserve">Nandakwang was one of the pioneers of modern art in Thailand. </w:t>
                </w:r>
                <w:r>
                  <w:t>Born in the Northern city of Lamphun, he t</w:t>
                </w:r>
                <w:r w:rsidRPr="00A67F60">
                  <w:t xml:space="preserve">rained at Silpakorn University </w:t>
                </w:r>
                <w:r>
                  <w:t xml:space="preserve">and </w:t>
                </w:r>
                <w:r w:rsidRPr="00A67F60">
                  <w:t>also completed a diploma in painting at</w:t>
                </w:r>
                <w:r>
                  <w:t xml:space="preserve"> the</w:t>
                </w:r>
                <w:r w:rsidRPr="00A67F60">
                  <w:t xml:space="preserve"> Academy of Fine Arts in Rome in 1961. Nandakwang established his reputation as a leading artist early in his career, winning numerous prizes in the 1950s. Work from this period was heavily influenced by </w:t>
                </w:r>
                <w:r>
                  <w:t>I</w:t>
                </w:r>
                <w:r w:rsidRPr="00A67F60">
                  <w:t xml:space="preserve">mpressionism and </w:t>
                </w:r>
                <w:r>
                  <w:t>C</w:t>
                </w:r>
                <w:r w:rsidRPr="00A67F60">
                  <w:t>ubism, drawing on familiar subjects such as portraits, landscape scenes and still li</w:t>
                </w:r>
                <w:r>
                  <w:t>f</w:t>
                </w:r>
                <w:r w:rsidRPr="00A67F60">
                  <w:t xml:space="preserve">es. He </w:t>
                </w:r>
                <w:r>
                  <w:t xml:space="preserve">eventually </w:t>
                </w:r>
                <w:r w:rsidRPr="00A67F60">
                  <w:t>sett</w:t>
                </w:r>
                <w:r>
                  <w:t xml:space="preserve">led into his own distinct style, which </w:t>
                </w:r>
                <w:r w:rsidRPr="00A67F60">
                  <w:t>demonstrated</w:t>
                </w:r>
                <w:r>
                  <w:t xml:space="preserve"> a close interest in technique:</w:t>
                </w:r>
                <w:r w:rsidRPr="00A67F60">
                  <w:t xml:space="preserve"> each mark on the canvas</w:t>
                </w:r>
                <w:r>
                  <w:t xml:space="preserve"> was</w:t>
                </w:r>
                <w:r w:rsidRPr="00A67F60">
                  <w:t xml:space="preserve"> carefully considered. He had an affinit</w:t>
                </w:r>
                <w:r>
                  <w:t>y with the natural world and</w:t>
                </w:r>
                <w:r w:rsidRPr="00A67F60">
                  <w:t xml:space="preserve"> </w:t>
                </w:r>
                <w:r>
                  <w:t xml:space="preserve">strove to </w:t>
                </w:r>
                <w:r w:rsidRPr="00A67F60">
                  <w:t>create an aesthetic that did not mimic reality, but convey</w:t>
                </w:r>
                <w:r>
                  <w:t>ed</w:t>
                </w:r>
                <w:r w:rsidRPr="00A67F60">
                  <w:t xml:space="preserve"> an emotional response to the scene. </w:t>
                </w:r>
                <w:r>
                  <w:t>For example, f</w:t>
                </w:r>
                <w:r w:rsidRPr="00A67F60">
                  <w:t>lowers were not s</w:t>
                </w:r>
                <w:r>
                  <w:t>imply painted for their beauty; they</w:t>
                </w:r>
                <w:r w:rsidRPr="00A67F60">
                  <w:t xml:space="preserve"> became vehicles for conveying the changing atmospheric qualities of light and weather through the day.</w:t>
                </w:r>
                <w:r>
                  <w:t xml:space="preserve"> Buddhism was also an influence. T</w:t>
                </w:r>
                <w:r w:rsidRPr="00A67F60">
                  <w:t>here is a refl</w:t>
                </w:r>
                <w:r>
                  <w:t xml:space="preserve">ective quality in his paintings, in which feeling and impression </w:t>
                </w:r>
                <w:r w:rsidRPr="00A67F60">
                  <w:t xml:space="preserve">override any direct rendering of </w:t>
                </w:r>
                <w:r>
                  <w:t>the subject. Nandakwang was</w:t>
                </w:r>
                <w:r w:rsidRPr="00A67F60">
                  <w:t xml:space="preserve"> recognised for his innovation and skill, receiving several awards</w:t>
                </w:r>
                <w:r>
                  <w:t>,</w:t>
                </w:r>
                <w:r w:rsidRPr="00A67F60">
                  <w:t xml:space="preserve"> including the ASEAN Visual Arts (painting) award in 1990. His works are represented in Thai and international collections.</w:t>
                </w:r>
              </w:p>
            </w:tc>
          </w:sdtContent>
        </w:sdt>
      </w:tr>
      <w:tr w:rsidR="003F0D73" w14:paraId="497D27CD" w14:textId="77777777" w:rsidTr="003F0D73">
        <w:sdt>
          <w:sdtPr>
            <w:alias w:val="Article text"/>
            <w:tag w:val="articleText"/>
            <w:id w:val="634067588"/>
            <w:placeholder>
              <w:docPart w:val="49E816E19A994827B7B1AAD4E02E6CD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6533B2" w14:textId="77777777" w:rsidR="003F0D73" w:rsidRPr="004A1A51" w:rsidRDefault="004A1A51" w:rsidP="004A1A51">
                <w:r>
                  <w:t xml:space="preserve">Tawee </w:t>
                </w:r>
                <w:r w:rsidRPr="00A67F60">
                  <w:t xml:space="preserve">Nandakwang was one of the pioneers of modern art in Thailand. </w:t>
                </w:r>
                <w:r>
                  <w:t>Born in the Northern city of Lamphun, he t</w:t>
                </w:r>
                <w:r w:rsidRPr="00A67F60">
                  <w:t xml:space="preserve">rained at Silpakorn University </w:t>
                </w:r>
                <w:r>
                  <w:t xml:space="preserve">and </w:t>
                </w:r>
                <w:r w:rsidRPr="00A67F60">
                  <w:t>also completed a diploma in painting at</w:t>
                </w:r>
                <w:r>
                  <w:t xml:space="preserve"> the</w:t>
                </w:r>
                <w:r w:rsidRPr="00A67F60">
                  <w:t xml:space="preserve"> Academy o</w:t>
                </w:r>
                <w:bookmarkStart w:id="0" w:name="_GoBack"/>
                <w:bookmarkEnd w:id="0"/>
                <w:r w:rsidRPr="00A67F60">
                  <w:t xml:space="preserve">f Fine Arts in Rome in 1961. Nandakwang established his reputation as a leading artist early in his career, winning numerous prizes in the 1950s. Work from this period was heavily influenced by </w:t>
                </w:r>
                <w:r>
                  <w:t>I</w:t>
                </w:r>
                <w:r w:rsidRPr="00A67F60">
                  <w:t xml:space="preserve">mpressionism and </w:t>
                </w:r>
                <w:r>
                  <w:t>C</w:t>
                </w:r>
                <w:r w:rsidRPr="00A67F60">
                  <w:t>ubism, drawing on familiar subjects such as portraits, landscape scenes and still li</w:t>
                </w:r>
                <w:r>
                  <w:t>f</w:t>
                </w:r>
                <w:r w:rsidRPr="00A67F60">
                  <w:t xml:space="preserve">es. He </w:t>
                </w:r>
                <w:r>
                  <w:t xml:space="preserve">eventually </w:t>
                </w:r>
                <w:r w:rsidRPr="00A67F60">
                  <w:t>sett</w:t>
                </w:r>
                <w:r>
                  <w:t xml:space="preserve">led into his own distinct style, which </w:t>
                </w:r>
                <w:r w:rsidRPr="00A67F60">
                  <w:t>demonstrated</w:t>
                </w:r>
                <w:r>
                  <w:t xml:space="preserve"> a close interest in technique:</w:t>
                </w:r>
                <w:r w:rsidRPr="00A67F60">
                  <w:t xml:space="preserve"> each mark on the canvas</w:t>
                </w:r>
                <w:r>
                  <w:t xml:space="preserve"> was</w:t>
                </w:r>
                <w:r w:rsidRPr="00A67F60">
                  <w:t xml:space="preserve"> carefully considered. He had an affinit</w:t>
                </w:r>
                <w:r>
                  <w:t>y with the natural world and</w:t>
                </w:r>
                <w:r w:rsidRPr="00A67F60">
                  <w:t xml:space="preserve"> </w:t>
                </w:r>
                <w:r>
                  <w:t xml:space="preserve">strove to </w:t>
                </w:r>
                <w:r w:rsidRPr="00A67F60">
                  <w:t>create an aesthetic that did not mimic reality, but convey</w:t>
                </w:r>
                <w:r>
                  <w:t>ed</w:t>
                </w:r>
                <w:r w:rsidRPr="00A67F60">
                  <w:t xml:space="preserve"> an emotional response to the scene. </w:t>
                </w:r>
                <w:r>
                  <w:t>For example, f</w:t>
                </w:r>
                <w:r w:rsidRPr="00A67F60">
                  <w:t>lowers were not s</w:t>
                </w:r>
                <w:r>
                  <w:t>imply painted for their beauty; they</w:t>
                </w:r>
                <w:r w:rsidRPr="00A67F60">
                  <w:t xml:space="preserve"> became vehicles for conveying the changing atmospheric qualities of light and weather through the day.</w:t>
                </w:r>
                <w:r>
                  <w:t xml:space="preserve"> Buddhism was also an influence. T</w:t>
                </w:r>
                <w:r w:rsidRPr="00A67F60">
                  <w:t>here is a refl</w:t>
                </w:r>
                <w:r>
                  <w:t xml:space="preserve">ective quality in his paintings, in which feeling and impression </w:t>
                </w:r>
                <w:r w:rsidRPr="00A67F60">
                  <w:t xml:space="preserve">override any direct rendering of </w:t>
                </w:r>
                <w:r>
                  <w:t>the subject. Nandakwang was</w:t>
                </w:r>
                <w:r w:rsidRPr="00A67F60">
                  <w:t xml:space="preserve"> recognised for his innovation and skill, receiving several awards</w:t>
                </w:r>
                <w:r>
                  <w:t>,</w:t>
                </w:r>
                <w:r w:rsidRPr="00A67F60">
                  <w:t xml:space="preserve"> including the ASEAN Visual Arts (painting) award in 1990. His works are represented in Thai and international collections.</w:t>
                </w:r>
              </w:p>
            </w:tc>
          </w:sdtContent>
        </w:sdt>
      </w:tr>
      <w:tr w:rsidR="003235A7" w14:paraId="057AA010" w14:textId="77777777" w:rsidTr="003235A7">
        <w:tc>
          <w:tcPr>
            <w:tcW w:w="9016" w:type="dxa"/>
          </w:tcPr>
          <w:p w14:paraId="616CD224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ECFBF74AB3041D59C662FD698E8FE51"/>
              </w:placeholder>
            </w:sdtPr>
            <w:sdtEndPr/>
            <w:sdtContent>
              <w:p w14:paraId="1C860503" w14:textId="77777777" w:rsidR="00100308" w:rsidRDefault="00100308" w:rsidP="004A1A51"/>
              <w:p w14:paraId="2B203E4B" w14:textId="5C7AF9F6" w:rsidR="004A1A51" w:rsidRDefault="00CF1CD8" w:rsidP="004A1A51">
                <w:sdt>
                  <w:sdtPr>
                    <w:id w:val="521595345"/>
                    <w:citation/>
                  </w:sdtPr>
                  <w:sdtEndPr/>
                  <w:sdtContent>
                    <w:r w:rsidR="004A1A51">
                      <w:fldChar w:fldCharType="begin"/>
                    </w:r>
                    <w:r w:rsidR="004A1A51">
                      <w:rPr>
                        <w:lang w:val="en-US"/>
                      </w:rPr>
                      <w:instrText xml:space="preserve"> CITATION Rod951 \l 1033 </w:instrText>
                    </w:r>
                    <w:r w:rsidR="004A1A51">
                      <w:fldChar w:fldCharType="separate"/>
                    </w:r>
                    <w:r w:rsidR="004A1A51">
                      <w:rPr>
                        <w:noProof/>
                        <w:lang w:val="en-US"/>
                      </w:rPr>
                      <w:t>(Rodboon)</w:t>
                    </w:r>
                    <w:r w:rsidR="004A1A51">
                      <w:fldChar w:fldCharType="end"/>
                    </w:r>
                  </w:sdtContent>
                </w:sdt>
              </w:p>
              <w:p w14:paraId="0F028689" w14:textId="77777777" w:rsidR="004A1A51" w:rsidRDefault="004A1A51" w:rsidP="004A1A51"/>
              <w:p w14:paraId="6EEFED97" w14:textId="77777777" w:rsidR="003235A7" w:rsidRDefault="00CF1CD8" w:rsidP="004A1A51">
                <w:sdt>
                  <w:sdtPr>
                    <w:id w:val="-1043364226"/>
                    <w:citation/>
                  </w:sdtPr>
                  <w:sdtEndPr/>
                  <w:sdtContent>
                    <w:r w:rsidR="004A1A51">
                      <w:fldChar w:fldCharType="begin"/>
                    </w:r>
                    <w:r w:rsidR="004A1A51">
                      <w:rPr>
                        <w:lang w:val="en-US"/>
                      </w:rPr>
                      <w:instrText xml:space="preserve"> CITATION Pos922 \l 1033 </w:instrText>
                    </w:r>
                    <w:r w:rsidR="004A1A51">
                      <w:fldChar w:fldCharType="separate"/>
                    </w:r>
                    <w:r w:rsidR="004A1A51">
                      <w:rPr>
                        <w:noProof/>
                        <w:lang w:val="en-US"/>
                      </w:rPr>
                      <w:t>(Poshyananda)</w:t>
                    </w:r>
                    <w:r w:rsidR="004A1A51">
                      <w:fldChar w:fldCharType="end"/>
                    </w:r>
                  </w:sdtContent>
                </w:sdt>
              </w:p>
            </w:sdtContent>
          </w:sdt>
        </w:tc>
      </w:tr>
    </w:tbl>
    <w:p w14:paraId="4C5B2FF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5EE1D" w14:textId="77777777" w:rsidR="0063035D" w:rsidRDefault="0063035D" w:rsidP="007A0D55">
      <w:pPr>
        <w:spacing w:after="0" w:line="240" w:lineRule="auto"/>
      </w:pPr>
      <w:r>
        <w:separator/>
      </w:r>
    </w:p>
  </w:endnote>
  <w:endnote w:type="continuationSeparator" w:id="0">
    <w:p w14:paraId="6781F402" w14:textId="77777777" w:rsidR="0063035D" w:rsidRDefault="0063035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4D2D97" w14:textId="77777777" w:rsidR="0063035D" w:rsidRDefault="0063035D" w:rsidP="007A0D55">
      <w:pPr>
        <w:spacing w:after="0" w:line="240" w:lineRule="auto"/>
      </w:pPr>
      <w:r>
        <w:separator/>
      </w:r>
    </w:p>
  </w:footnote>
  <w:footnote w:type="continuationSeparator" w:id="0">
    <w:p w14:paraId="2FBE50E7" w14:textId="77777777" w:rsidR="0063035D" w:rsidRDefault="0063035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432D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27FEB9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A51"/>
    <w:rsid w:val="00032559"/>
    <w:rsid w:val="00052040"/>
    <w:rsid w:val="000B25AE"/>
    <w:rsid w:val="000B55AB"/>
    <w:rsid w:val="000D24DC"/>
    <w:rsid w:val="00100308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1A51"/>
    <w:rsid w:val="004A7476"/>
    <w:rsid w:val="004E5896"/>
    <w:rsid w:val="00513EE6"/>
    <w:rsid w:val="00534F8F"/>
    <w:rsid w:val="005832CD"/>
    <w:rsid w:val="00590035"/>
    <w:rsid w:val="005B15E6"/>
    <w:rsid w:val="005B177E"/>
    <w:rsid w:val="005B3921"/>
    <w:rsid w:val="005F26D7"/>
    <w:rsid w:val="005F5450"/>
    <w:rsid w:val="0063035D"/>
    <w:rsid w:val="006D0412"/>
    <w:rsid w:val="00734B11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1CD8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497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1D4B9564C14EDDBC33238BADA9E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B9D08-96E5-456D-BAF8-FB06478C3402}"/>
      </w:docPartPr>
      <w:docPartBody>
        <w:p w:rsidR="00D51331" w:rsidRDefault="0055042B">
          <w:pPr>
            <w:pStyle w:val="181D4B9564C14EDDBC33238BADA9EFF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793FAB8E9B64D4A9082E51F92DFD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1DFAD-F526-438C-994E-70F6AE1932D1}"/>
      </w:docPartPr>
      <w:docPartBody>
        <w:p w:rsidR="00D51331" w:rsidRDefault="0055042B">
          <w:pPr>
            <w:pStyle w:val="8793FAB8E9B64D4A9082E51F92DFD8C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E35B26754A4673A955AFA9B4670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6BC35-AC86-4E76-9DD6-E326F2A24E35}"/>
      </w:docPartPr>
      <w:docPartBody>
        <w:p w:rsidR="00D51331" w:rsidRDefault="0055042B">
          <w:pPr>
            <w:pStyle w:val="40E35B26754A4673A955AFA9B46705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9AAE5D9B8C9456ABDDE9316C13EE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C54F-09A0-4301-A080-659FA897D1C4}"/>
      </w:docPartPr>
      <w:docPartBody>
        <w:p w:rsidR="00D51331" w:rsidRDefault="0055042B">
          <w:pPr>
            <w:pStyle w:val="B9AAE5D9B8C9456ABDDE9316C13EE59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AA7E676DB3046A9881297DBCBB68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1E992-E073-4BCD-B093-8E15F2A09087}"/>
      </w:docPartPr>
      <w:docPartBody>
        <w:p w:rsidR="00D51331" w:rsidRDefault="0055042B">
          <w:pPr>
            <w:pStyle w:val="7AA7E676DB3046A9881297DBCBB689C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FC2A0BD0E245E687E7C367E6943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7E153-1B70-45F6-9492-408F4876BD20}"/>
      </w:docPartPr>
      <w:docPartBody>
        <w:p w:rsidR="00D51331" w:rsidRDefault="0055042B">
          <w:pPr>
            <w:pStyle w:val="D3FC2A0BD0E245E687E7C367E694382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61FD5DBFA8B45D19799CF457D07F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BE039-E436-4AEC-B7F4-793A73F12BD4}"/>
      </w:docPartPr>
      <w:docPartBody>
        <w:p w:rsidR="00D51331" w:rsidRDefault="0055042B">
          <w:pPr>
            <w:pStyle w:val="361FD5DBFA8B45D19799CF457D07FC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4A846AEBDE4379B5C881714D062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6C3B7-21FE-4B2C-B850-6E9CD344F90F}"/>
      </w:docPartPr>
      <w:docPartBody>
        <w:p w:rsidR="00D51331" w:rsidRDefault="0055042B">
          <w:pPr>
            <w:pStyle w:val="064A846AEBDE4379B5C881714D062B1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E652EC04B87462EACCFDF0DA9C80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EB619-7281-493F-A887-05273503E96E}"/>
      </w:docPartPr>
      <w:docPartBody>
        <w:p w:rsidR="00D51331" w:rsidRDefault="0055042B">
          <w:pPr>
            <w:pStyle w:val="2E652EC04B87462EACCFDF0DA9C80AB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9E816E19A994827B7B1AAD4E02E6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95765-036F-4897-8EA3-C7410ABF9653}"/>
      </w:docPartPr>
      <w:docPartBody>
        <w:p w:rsidR="00D51331" w:rsidRDefault="0055042B">
          <w:pPr>
            <w:pStyle w:val="49E816E19A994827B7B1AAD4E02E6CD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ECFBF74AB3041D59C662FD698E8F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E373F-3914-40F5-9414-2CEBD66E21B4}"/>
      </w:docPartPr>
      <w:docPartBody>
        <w:p w:rsidR="00D51331" w:rsidRDefault="0055042B">
          <w:pPr>
            <w:pStyle w:val="8ECFBF74AB3041D59C662FD698E8FE5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42B"/>
    <w:rsid w:val="0055042B"/>
    <w:rsid w:val="00D5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1D4B9564C14EDDBC33238BADA9EFF9">
    <w:name w:val="181D4B9564C14EDDBC33238BADA9EFF9"/>
  </w:style>
  <w:style w:type="paragraph" w:customStyle="1" w:styleId="8793FAB8E9B64D4A9082E51F92DFD8C2">
    <w:name w:val="8793FAB8E9B64D4A9082E51F92DFD8C2"/>
  </w:style>
  <w:style w:type="paragraph" w:customStyle="1" w:styleId="40E35B26754A4673A955AFA9B4670532">
    <w:name w:val="40E35B26754A4673A955AFA9B4670532"/>
  </w:style>
  <w:style w:type="paragraph" w:customStyle="1" w:styleId="B9AAE5D9B8C9456ABDDE9316C13EE590">
    <w:name w:val="B9AAE5D9B8C9456ABDDE9316C13EE590"/>
  </w:style>
  <w:style w:type="paragraph" w:customStyle="1" w:styleId="7AA7E676DB3046A9881297DBCBB689C0">
    <w:name w:val="7AA7E676DB3046A9881297DBCBB689C0"/>
  </w:style>
  <w:style w:type="paragraph" w:customStyle="1" w:styleId="D3FC2A0BD0E245E687E7C367E6943825">
    <w:name w:val="D3FC2A0BD0E245E687E7C367E6943825"/>
  </w:style>
  <w:style w:type="paragraph" w:customStyle="1" w:styleId="361FD5DBFA8B45D19799CF457D07FCE4">
    <w:name w:val="361FD5DBFA8B45D19799CF457D07FCE4"/>
  </w:style>
  <w:style w:type="paragraph" w:customStyle="1" w:styleId="064A846AEBDE4379B5C881714D062B14">
    <w:name w:val="064A846AEBDE4379B5C881714D062B14"/>
  </w:style>
  <w:style w:type="paragraph" w:customStyle="1" w:styleId="2E652EC04B87462EACCFDF0DA9C80AB9">
    <w:name w:val="2E652EC04B87462EACCFDF0DA9C80AB9"/>
  </w:style>
  <w:style w:type="paragraph" w:customStyle="1" w:styleId="49E816E19A994827B7B1AAD4E02E6CDB">
    <w:name w:val="49E816E19A994827B7B1AAD4E02E6CDB"/>
  </w:style>
  <w:style w:type="paragraph" w:customStyle="1" w:styleId="8ECFBF74AB3041D59C662FD698E8FE51">
    <w:name w:val="8ECFBF74AB3041D59C662FD698E8FE5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1D4B9564C14EDDBC33238BADA9EFF9">
    <w:name w:val="181D4B9564C14EDDBC33238BADA9EFF9"/>
  </w:style>
  <w:style w:type="paragraph" w:customStyle="1" w:styleId="8793FAB8E9B64D4A9082E51F92DFD8C2">
    <w:name w:val="8793FAB8E9B64D4A9082E51F92DFD8C2"/>
  </w:style>
  <w:style w:type="paragraph" w:customStyle="1" w:styleId="40E35B26754A4673A955AFA9B4670532">
    <w:name w:val="40E35B26754A4673A955AFA9B4670532"/>
  </w:style>
  <w:style w:type="paragraph" w:customStyle="1" w:styleId="B9AAE5D9B8C9456ABDDE9316C13EE590">
    <w:name w:val="B9AAE5D9B8C9456ABDDE9316C13EE590"/>
  </w:style>
  <w:style w:type="paragraph" w:customStyle="1" w:styleId="7AA7E676DB3046A9881297DBCBB689C0">
    <w:name w:val="7AA7E676DB3046A9881297DBCBB689C0"/>
  </w:style>
  <w:style w:type="paragraph" w:customStyle="1" w:styleId="D3FC2A0BD0E245E687E7C367E6943825">
    <w:name w:val="D3FC2A0BD0E245E687E7C367E6943825"/>
  </w:style>
  <w:style w:type="paragraph" w:customStyle="1" w:styleId="361FD5DBFA8B45D19799CF457D07FCE4">
    <w:name w:val="361FD5DBFA8B45D19799CF457D07FCE4"/>
  </w:style>
  <w:style w:type="paragraph" w:customStyle="1" w:styleId="064A846AEBDE4379B5C881714D062B14">
    <w:name w:val="064A846AEBDE4379B5C881714D062B14"/>
  </w:style>
  <w:style w:type="paragraph" w:customStyle="1" w:styleId="2E652EC04B87462EACCFDF0DA9C80AB9">
    <w:name w:val="2E652EC04B87462EACCFDF0DA9C80AB9"/>
  </w:style>
  <w:style w:type="paragraph" w:customStyle="1" w:styleId="49E816E19A994827B7B1AAD4E02E6CDB">
    <w:name w:val="49E816E19A994827B7B1AAD4E02E6CDB"/>
  </w:style>
  <w:style w:type="paragraph" w:customStyle="1" w:styleId="8ECFBF74AB3041D59C662FD698E8FE51">
    <w:name w:val="8ECFBF74AB3041D59C662FD698E8FE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Rod951</b:Tag>
    <b:SourceType>Book</b:SourceType>
    <b:Guid>{99D8DA58-595D-4874-AA96-1DF61F026C33}</b:Guid>
    <b:Author>
      <b:Author>
        <b:NameList>
          <b:Person>
            <b:Last>Rodboon</b:Last>
            <b:First>Somporn</b:First>
          </b:Person>
        </b:NameList>
      </b:Author>
    </b:Author>
    <b:Title>The Life and Works of Tawee Nandakwang</b:Title>
    <b:Year>1995</b:Year>
    <b:City>Bangkok</b:City>
    <b:Publisher>Sitca</b:Publisher>
    <b:RefOrder>1</b:RefOrder>
  </b:Source>
  <b:Source>
    <b:Tag>Pos922</b:Tag>
    <b:SourceType>Book</b:SourceType>
    <b:Guid>{AB0C5E36-DE8A-4215-9B54-564985FCEA2E}</b:Guid>
    <b:Author>
      <b:Author>
        <b:NameList>
          <b:Person>
            <b:Last>Poshyananda</b:Last>
            <b:First>Apinan</b:First>
          </b:Person>
        </b:NameList>
      </b:Author>
    </b:Author>
    <b:Title>Modern Art in Thailand: Nineteenth and Twentieth Centuries</b:Title>
    <b:Year>1992</b:Year>
    <b:City>Singapore</b:City>
    <b:Publisher>Oxford UP</b:Publisher>
    <b:Pages>73-75</b:Pages>
    <b:RefOrder>2</b:RefOrder>
  </b:Source>
</b:Sources>
</file>

<file path=customXml/itemProps1.xml><?xml version="1.0" encoding="utf-8"?>
<ds:datastoreItem xmlns:ds="http://schemas.openxmlformats.org/officeDocument/2006/customXml" ds:itemID="{EF7D6533-4F58-5848-9ABE-2DF08A969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7</TotalTime>
  <Pages>2</Pages>
  <Words>459</Words>
  <Characters>2562</Characters>
  <Application>Microsoft Macintosh Word</Application>
  <DocSecurity>0</DocSecurity>
  <Lines>46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2014-07-03T20:18:00Z</dcterms:created>
  <dcterms:modified xsi:type="dcterms:W3CDTF">2015-04-24T01:12:00Z</dcterms:modified>
</cp:coreProperties>
</file>