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1DD79B" w14:textId="77777777" w:rsidTr="00412BD1">
        <w:tc>
          <w:tcPr>
            <w:tcW w:w="491" w:type="dxa"/>
            <w:vMerge w:val="restart"/>
            <w:shd w:val="clear" w:color="auto" w:fill="A6A6A6" w:themeFill="background1" w:themeFillShade="A6"/>
            <w:textDirection w:val="btLr"/>
          </w:tcPr>
          <w:p w14:paraId="1F7A27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D99F2F7A6CA134D885225E7E59CEA33"/>
            </w:placeholder>
            <w:showingPlcHdr/>
            <w:dropDownList>
              <w:listItem w:displayText="Dr." w:value="Dr."/>
              <w:listItem w:displayText="Prof." w:value="Prof."/>
            </w:dropDownList>
          </w:sdtPr>
          <w:sdtContent>
            <w:tc>
              <w:tcPr>
                <w:tcW w:w="1296" w:type="dxa"/>
              </w:tcPr>
              <w:p w14:paraId="2C498C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D4B9C7900BF354DBC90ADDEA85C0085"/>
            </w:placeholder>
            <w:text/>
          </w:sdtPr>
          <w:sdtContent>
            <w:tc>
              <w:tcPr>
                <w:tcW w:w="2073" w:type="dxa"/>
              </w:tcPr>
              <w:p w14:paraId="1C9C026B" w14:textId="77777777" w:rsidR="00B574C9" w:rsidRDefault="00412BD1" w:rsidP="00412BD1">
                <w:r>
                  <w:t>Harris</w:t>
                </w:r>
              </w:p>
            </w:tc>
          </w:sdtContent>
        </w:sdt>
        <w:sdt>
          <w:sdtPr>
            <w:alias w:val="Middle name"/>
            <w:tag w:val="authorMiddleName"/>
            <w:id w:val="-2076034781"/>
            <w:placeholder>
              <w:docPart w:val="E8F89AA9F771A0468C18A724974126AD"/>
            </w:placeholder>
            <w:showingPlcHdr/>
            <w:text/>
          </w:sdtPr>
          <w:sdtContent>
            <w:tc>
              <w:tcPr>
                <w:tcW w:w="2551" w:type="dxa"/>
              </w:tcPr>
              <w:p w14:paraId="281582C9" w14:textId="77777777" w:rsidR="00B574C9" w:rsidRDefault="00B574C9" w:rsidP="00922950">
                <w:r>
                  <w:rPr>
                    <w:rStyle w:val="PlaceholderText"/>
                  </w:rPr>
                  <w:t>[Middle name]</w:t>
                </w:r>
              </w:p>
            </w:tc>
          </w:sdtContent>
        </w:sdt>
        <w:sdt>
          <w:sdtPr>
            <w:alias w:val="Last name"/>
            <w:tag w:val="authorLastName"/>
            <w:id w:val="-1088529830"/>
            <w:placeholder>
              <w:docPart w:val="6F5D0E5CBEDA8F4FAE3A370F5054BADD"/>
            </w:placeholder>
            <w:text/>
          </w:sdtPr>
          <w:sdtContent>
            <w:tc>
              <w:tcPr>
                <w:tcW w:w="2642" w:type="dxa"/>
              </w:tcPr>
              <w:p w14:paraId="5C473089" w14:textId="77777777" w:rsidR="00B574C9" w:rsidRDefault="00412BD1" w:rsidP="00412BD1">
                <w:proofErr w:type="spellStart"/>
                <w:r w:rsidRPr="00B27729">
                  <w:rPr>
                    <w:lang w:eastAsia="ja-JP"/>
                  </w:rPr>
                  <w:t>Feinsod</w:t>
                </w:r>
                <w:proofErr w:type="spellEnd"/>
              </w:p>
            </w:tc>
          </w:sdtContent>
        </w:sdt>
      </w:tr>
      <w:tr w:rsidR="00B574C9" w14:paraId="37F143DF" w14:textId="77777777" w:rsidTr="00412BD1">
        <w:trPr>
          <w:trHeight w:val="986"/>
        </w:trPr>
        <w:tc>
          <w:tcPr>
            <w:tcW w:w="491" w:type="dxa"/>
            <w:vMerge/>
            <w:shd w:val="clear" w:color="auto" w:fill="A6A6A6" w:themeFill="background1" w:themeFillShade="A6"/>
          </w:tcPr>
          <w:p w14:paraId="3DE51500" w14:textId="77777777" w:rsidR="00B574C9" w:rsidRPr="001A6A06" w:rsidRDefault="00B574C9" w:rsidP="00CF1542">
            <w:pPr>
              <w:jc w:val="center"/>
              <w:rPr>
                <w:b/>
                <w:color w:val="FFFFFF" w:themeColor="background1"/>
              </w:rPr>
            </w:pPr>
          </w:p>
        </w:tc>
        <w:sdt>
          <w:sdtPr>
            <w:alias w:val="Biography"/>
            <w:tag w:val="authorBiography"/>
            <w:id w:val="938807824"/>
            <w:placeholder>
              <w:docPart w:val="E99E213A23FFCB47B3246DBD33ED9E6D"/>
            </w:placeholder>
            <w:showingPlcHdr/>
          </w:sdtPr>
          <w:sdtContent>
            <w:tc>
              <w:tcPr>
                <w:tcW w:w="8562" w:type="dxa"/>
                <w:gridSpan w:val="4"/>
              </w:tcPr>
              <w:p w14:paraId="1863639D" w14:textId="77777777" w:rsidR="00B574C9" w:rsidRDefault="00B574C9" w:rsidP="00922950">
                <w:r>
                  <w:rPr>
                    <w:rStyle w:val="PlaceholderText"/>
                  </w:rPr>
                  <w:t>[Enter your biography]</w:t>
                </w:r>
              </w:p>
            </w:tc>
          </w:sdtContent>
        </w:sdt>
      </w:tr>
      <w:tr w:rsidR="00B574C9" w14:paraId="77934CD5" w14:textId="77777777" w:rsidTr="00412BD1">
        <w:trPr>
          <w:trHeight w:val="986"/>
        </w:trPr>
        <w:tc>
          <w:tcPr>
            <w:tcW w:w="491" w:type="dxa"/>
            <w:vMerge/>
            <w:shd w:val="clear" w:color="auto" w:fill="A6A6A6" w:themeFill="background1" w:themeFillShade="A6"/>
          </w:tcPr>
          <w:p w14:paraId="3DC58094" w14:textId="77777777" w:rsidR="00B574C9" w:rsidRPr="001A6A06" w:rsidRDefault="00B574C9" w:rsidP="00CF1542">
            <w:pPr>
              <w:jc w:val="center"/>
              <w:rPr>
                <w:b/>
                <w:color w:val="FFFFFF" w:themeColor="background1"/>
              </w:rPr>
            </w:pPr>
          </w:p>
        </w:tc>
        <w:sdt>
          <w:sdtPr>
            <w:alias w:val="Affiliation"/>
            <w:tag w:val="affiliation"/>
            <w:id w:val="2012937915"/>
            <w:placeholder>
              <w:docPart w:val="6D8E8E8A96275046BE2B740BF23ECB27"/>
            </w:placeholder>
            <w:text/>
          </w:sdtPr>
          <w:sdtContent>
            <w:tc>
              <w:tcPr>
                <w:tcW w:w="8562" w:type="dxa"/>
                <w:gridSpan w:val="4"/>
              </w:tcPr>
              <w:p w14:paraId="5CE27AF1" w14:textId="5EEEA8A7" w:rsidR="00B574C9" w:rsidRDefault="00412BD1" w:rsidP="00E82BC8">
                <w:proofErr w:type="spellStart"/>
                <w:r w:rsidRPr="00E82BC8">
                  <w:rPr>
                    <w:rFonts w:eastAsiaTheme="minorEastAsia"/>
                    <w:lang w:eastAsia="ja-JP"/>
                  </w:rPr>
                  <w:t>Northwestern</w:t>
                </w:r>
                <w:proofErr w:type="spellEnd"/>
                <w:r w:rsidRPr="00E82BC8">
                  <w:rPr>
                    <w:rFonts w:eastAsiaTheme="minorEastAsia"/>
                    <w:lang w:eastAsia="ja-JP"/>
                  </w:rPr>
                  <w:t xml:space="preserve"> University</w:t>
                </w:r>
              </w:p>
            </w:tc>
          </w:sdtContent>
        </w:sdt>
      </w:tr>
    </w:tbl>
    <w:p w14:paraId="68F78D0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8633E2" w14:textId="77777777" w:rsidTr="00244BB0">
        <w:tc>
          <w:tcPr>
            <w:tcW w:w="9016" w:type="dxa"/>
            <w:shd w:val="clear" w:color="auto" w:fill="A6A6A6" w:themeFill="background1" w:themeFillShade="A6"/>
            <w:tcMar>
              <w:top w:w="113" w:type="dxa"/>
              <w:bottom w:w="113" w:type="dxa"/>
            </w:tcMar>
          </w:tcPr>
          <w:p w14:paraId="7BEB07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FA1C07" w14:textId="77777777" w:rsidTr="003F0D73">
        <w:sdt>
          <w:sdtPr>
            <w:alias w:val="Article headword"/>
            <w:tag w:val="articleHeadword"/>
            <w:id w:val="-361440020"/>
            <w:placeholder>
              <w:docPart w:val="0E2C92DD0B82F64C826D72C187CFE512"/>
            </w:placeholder>
            <w:text/>
          </w:sdtPr>
          <w:sdtContent>
            <w:tc>
              <w:tcPr>
                <w:tcW w:w="9016" w:type="dxa"/>
                <w:tcMar>
                  <w:top w:w="113" w:type="dxa"/>
                  <w:bottom w:w="113" w:type="dxa"/>
                </w:tcMar>
              </w:tcPr>
              <w:p w14:paraId="71812876" w14:textId="77777777" w:rsidR="003F0D73" w:rsidRPr="00FB589A" w:rsidRDefault="003069E0" w:rsidP="003069E0">
                <w:proofErr w:type="spellStart"/>
                <w:r w:rsidRPr="00E82BC8">
                  <w:rPr>
                    <w:lang w:eastAsia="ja-JP"/>
                  </w:rPr>
                  <w:t>Denby</w:t>
                </w:r>
                <w:proofErr w:type="spellEnd"/>
                <w:r w:rsidRPr="00E82BC8">
                  <w:rPr>
                    <w:lang w:eastAsia="ja-JP"/>
                  </w:rPr>
                  <w:t>, Edwin (1903-1983)</w:t>
                </w:r>
              </w:p>
            </w:tc>
          </w:sdtContent>
        </w:sdt>
      </w:tr>
      <w:tr w:rsidR="00464699" w14:paraId="598A19A5" w14:textId="77777777" w:rsidTr="00F41645">
        <w:sdt>
          <w:sdtPr>
            <w:alias w:val="Variant headwords"/>
            <w:tag w:val="variantHeadwords"/>
            <w:id w:val="173464402"/>
            <w:placeholder>
              <w:docPart w:val="3FE08DDA33919B43A2C40E2914D96CC8"/>
            </w:placeholder>
            <w:showingPlcHdr/>
          </w:sdtPr>
          <w:sdtContent>
            <w:tc>
              <w:tcPr>
                <w:tcW w:w="9016" w:type="dxa"/>
                <w:tcMar>
                  <w:top w:w="113" w:type="dxa"/>
                  <w:bottom w:w="113" w:type="dxa"/>
                </w:tcMar>
              </w:tcPr>
              <w:p w14:paraId="5011E4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76C4EE" w14:textId="77777777" w:rsidTr="003F0D73">
        <w:sdt>
          <w:sdtPr>
            <w:alias w:val="Abstract"/>
            <w:tag w:val="abstract"/>
            <w:id w:val="-635871867"/>
            <w:placeholder>
              <w:docPart w:val="D8C2EB1D072A0145B7AB46310A025B24"/>
            </w:placeholder>
          </w:sdtPr>
          <w:sdtContent>
            <w:tc>
              <w:tcPr>
                <w:tcW w:w="9016" w:type="dxa"/>
                <w:tcMar>
                  <w:top w:w="113" w:type="dxa"/>
                  <w:bottom w:w="113" w:type="dxa"/>
                </w:tcMar>
              </w:tcPr>
              <w:p w14:paraId="2206C315" w14:textId="4084DB87" w:rsidR="00E85A05" w:rsidRDefault="00F41645" w:rsidP="00E85A05">
                <w:r w:rsidRPr="00B54A7D">
                  <w:t xml:space="preserve">Edwin </w:t>
                </w:r>
                <w:proofErr w:type="spellStart"/>
                <w:r w:rsidRPr="00B54A7D">
                  <w:t>Denby</w:t>
                </w:r>
                <w:proofErr w:type="spellEnd"/>
                <w:r w:rsidRPr="00B54A7D">
                  <w:t xml:space="preserve"> is best remembered as one of the preemine</w:t>
                </w:r>
                <w:r>
                  <w:t>nt critics of dance modernism, y</w:t>
                </w:r>
                <w:r w:rsidR="00E82BC8">
                  <w:t xml:space="preserve">et he </w:t>
                </w:r>
                <w:r w:rsidRPr="00B54A7D">
                  <w:t>was</w:t>
                </w:r>
                <w:r w:rsidR="00E82BC8">
                  <w:t xml:space="preserve"> also</w:t>
                </w:r>
                <w:r w:rsidRPr="00B54A7D">
                  <w:t xml:space="preserve"> an accomplished poet and an experienced</w:t>
                </w:r>
                <w:r>
                  <w:t xml:space="preserve"> dancer, choreographer</w:t>
                </w:r>
                <w:r w:rsidRPr="00B54A7D">
                  <w:t xml:space="preserve"> and librettist. Both his poetic gifts and his practical experience in the theatre informed his dance criticism, first collected in </w:t>
                </w:r>
                <w:r w:rsidRPr="00B54A7D">
                  <w:rPr>
                    <w:i/>
                    <w:iCs/>
                  </w:rPr>
                  <w:t>Looking at the Dance</w:t>
                </w:r>
                <w:r w:rsidRPr="00B54A7D">
                  <w:t xml:space="preserve"> (1949) and amplified in </w:t>
                </w:r>
                <w:r w:rsidRPr="00B54A7D">
                  <w:rPr>
                    <w:i/>
                  </w:rPr>
                  <w:t>Dancers, Buildings</w:t>
                </w:r>
                <w:r w:rsidRPr="00B54A7D">
                  <w:t xml:space="preserve"> </w:t>
                </w:r>
                <w:r w:rsidRPr="00B54A7D">
                  <w:rPr>
                    <w:i/>
                  </w:rPr>
                  <w:t xml:space="preserve">and People in the Street </w:t>
                </w:r>
                <w:r w:rsidRPr="00B54A7D">
                  <w:t xml:space="preserve">(1965). As the title of his 1965 volume suggests, </w:t>
                </w:r>
                <w:proofErr w:type="spellStart"/>
                <w:r w:rsidRPr="00B54A7D">
                  <w:t>Denby</w:t>
                </w:r>
                <w:proofErr w:type="spellEnd"/>
                <w:r w:rsidRPr="00B54A7D">
                  <w:t xml:space="preserve"> placed primacy on the pleasures of perception, recording what he saw rather than advocating for a distinct point of view, as did his contemporaries Lincoln Kirstein and John Martin. </w:t>
                </w:r>
                <w:proofErr w:type="spellStart"/>
                <w:r w:rsidRPr="00B54A7D">
                  <w:t>Denby’s</w:t>
                </w:r>
                <w:proofErr w:type="spellEnd"/>
                <w:r w:rsidRPr="00B54A7D">
                  <w:t xml:space="preserve"> sensibility was widely admired in New York’s </w:t>
                </w:r>
                <w:proofErr w:type="spellStart"/>
                <w:r w:rsidRPr="00B54A7D">
                  <w:t>postwar</w:t>
                </w:r>
                <w:proofErr w:type="spellEnd"/>
                <w:r w:rsidRPr="00B54A7D">
                  <w:t xml:space="preserve"> avant-garde milieus, and he became an important friend, muse, mentor and tu</w:t>
                </w:r>
                <w:r w:rsidR="00E82BC8">
                  <w:t>telary spirit to visual artists — i</w:t>
                </w:r>
                <w:r w:rsidRPr="00B54A7D">
                  <w:t xml:space="preserve">ncluding Rudy Burckhardt, Willem and Elaine de </w:t>
                </w:r>
                <w:proofErr w:type="spellStart"/>
                <w:r w:rsidRPr="00B54A7D">
                  <w:t>Koonin</w:t>
                </w:r>
                <w:r>
                  <w:t>g</w:t>
                </w:r>
                <w:proofErr w:type="spellEnd"/>
                <w:r w:rsidR="00E82BC8">
                  <w:t xml:space="preserve"> and Alex Katz — </w:t>
                </w:r>
                <w:r w:rsidRPr="00B54A7D">
                  <w:t>a</w:t>
                </w:r>
                <w:r w:rsidR="00E82BC8">
                  <w:t xml:space="preserve">nd to New York School poets — </w:t>
                </w:r>
                <w:r w:rsidRPr="00B54A7D">
                  <w:t xml:space="preserve">especially Frank O’Hara, James Schuyler, John </w:t>
                </w:r>
                <w:proofErr w:type="spellStart"/>
                <w:r w:rsidRPr="00B54A7D">
                  <w:t>Ashbery</w:t>
                </w:r>
                <w:proofErr w:type="spellEnd"/>
                <w:r w:rsidRPr="00B54A7D">
                  <w:t xml:space="preserve">, Ted </w:t>
                </w:r>
                <w:proofErr w:type="spellStart"/>
                <w:r w:rsidRPr="00B54A7D">
                  <w:t>Berrigan</w:t>
                </w:r>
                <w:proofErr w:type="spellEnd"/>
                <w:r w:rsidRPr="00B54A7D">
                  <w:t xml:space="preserve">, Ron Padgett, and Anne Waldman. In the last several decades of his life, </w:t>
                </w:r>
                <w:proofErr w:type="spellStart"/>
                <w:r w:rsidRPr="00B54A7D">
                  <w:t>Denby</w:t>
                </w:r>
                <w:proofErr w:type="spellEnd"/>
                <w:r w:rsidRPr="00B54A7D">
                  <w:t xml:space="preserve"> continued to be a key figure in the downtown scene across several performance genres.</w:t>
                </w:r>
              </w:p>
            </w:tc>
          </w:sdtContent>
        </w:sdt>
      </w:tr>
      <w:tr w:rsidR="003F0D73" w14:paraId="1E1213AC" w14:textId="77777777" w:rsidTr="003F0D73">
        <w:sdt>
          <w:sdtPr>
            <w:alias w:val="Article text"/>
            <w:tag w:val="articleText"/>
            <w:id w:val="634067588"/>
            <w:placeholder>
              <w:docPart w:val="0AF5364710CD5A488F956E91984AA845"/>
            </w:placeholder>
          </w:sdtPr>
          <w:sdtContent>
            <w:tc>
              <w:tcPr>
                <w:tcW w:w="9016" w:type="dxa"/>
                <w:tcMar>
                  <w:top w:w="113" w:type="dxa"/>
                  <w:bottom w:w="113" w:type="dxa"/>
                </w:tcMar>
              </w:tcPr>
              <w:sdt>
                <w:sdtPr>
                  <w:alias w:val="Abstract"/>
                  <w:tag w:val="abstract"/>
                  <w:id w:val="740212761"/>
                  <w:placeholder>
                    <w:docPart w:val="E623A81ED53418499F0A2D8AAF923DCE"/>
                  </w:placeholder>
                </w:sdtPr>
                <w:sdtContent>
                  <w:p w14:paraId="28E1564F" w14:textId="43E6999E" w:rsidR="00A63731" w:rsidRDefault="00E82BC8" w:rsidP="00412BD1">
                    <w:r w:rsidRPr="00B54A7D">
                      <w:t xml:space="preserve">Edwin </w:t>
                    </w:r>
                    <w:proofErr w:type="spellStart"/>
                    <w:r w:rsidRPr="00B54A7D">
                      <w:t>Denby</w:t>
                    </w:r>
                    <w:proofErr w:type="spellEnd"/>
                    <w:r w:rsidRPr="00B54A7D">
                      <w:t xml:space="preserve"> is best remembered as one of the preemine</w:t>
                    </w:r>
                    <w:r>
                      <w:t>nt critics of dance modernism, yet he</w:t>
                    </w:r>
                    <w:r w:rsidRPr="00B54A7D">
                      <w:t xml:space="preserve"> was</w:t>
                    </w:r>
                    <w:r>
                      <w:t xml:space="preserve"> also</w:t>
                    </w:r>
                    <w:r w:rsidRPr="00B54A7D">
                      <w:t xml:space="preserve"> an accomplished poet and an experienced</w:t>
                    </w:r>
                    <w:r>
                      <w:t xml:space="preserve"> dancer, choreographer,</w:t>
                    </w:r>
                    <w:r w:rsidRPr="00B54A7D">
                      <w:t xml:space="preserve"> and librettist. Both his poetic gifts and his practical experience in the theatre informed his dance criticism, first collected in </w:t>
                    </w:r>
                    <w:r w:rsidRPr="00B54A7D">
                      <w:rPr>
                        <w:i/>
                        <w:iCs/>
                      </w:rPr>
                      <w:t>Looking at the Dance</w:t>
                    </w:r>
                    <w:r w:rsidRPr="00B54A7D">
                      <w:t xml:space="preserve"> (1949) and amplified in </w:t>
                    </w:r>
                    <w:r w:rsidRPr="00B54A7D">
                      <w:rPr>
                        <w:i/>
                      </w:rPr>
                      <w:t>Dancers, Buildings</w:t>
                    </w:r>
                    <w:r w:rsidRPr="00B54A7D">
                      <w:t xml:space="preserve"> </w:t>
                    </w:r>
                    <w:r w:rsidRPr="00B54A7D">
                      <w:rPr>
                        <w:i/>
                      </w:rPr>
                      <w:t xml:space="preserve">and People in the Street </w:t>
                    </w:r>
                    <w:r w:rsidRPr="00B54A7D">
                      <w:t xml:space="preserve">(1965). As the title of his 1965 volume suggests, </w:t>
                    </w:r>
                    <w:proofErr w:type="spellStart"/>
                    <w:r w:rsidRPr="00B54A7D">
                      <w:t>Denby</w:t>
                    </w:r>
                    <w:proofErr w:type="spellEnd"/>
                    <w:r w:rsidRPr="00B54A7D">
                      <w:t xml:space="preserve"> placed primacy on the pleasures of perception, recording what he saw rather than advocating for a distinct point of view, as did his contemporaries Lincoln Kirstein and John Martin. </w:t>
                    </w:r>
                    <w:proofErr w:type="spellStart"/>
                    <w:r w:rsidRPr="00B54A7D">
                      <w:t>Denby’s</w:t>
                    </w:r>
                    <w:proofErr w:type="spellEnd"/>
                    <w:r w:rsidRPr="00B54A7D">
                      <w:t xml:space="preserve"> sensibility was widely admired in New York’s </w:t>
                    </w:r>
                    <w:proofErr w:type="spellStart"/>
                    <w:r w:rsidRPr="00B54A7D">
                      <w:t>postwar</w:t>
                    </w:r>
                    <w:proofErr w:type="spellEnd"/>
                    <w:r w:rsidRPr="00B54A7D">
                      <w:t xml:space="preserve"> avant-garde milieus, and he became an important friend, muse, mentor and tu</w:t>
                    </w:r>
                    <w:r>
                      <w:t>telary spirit to visual artists — i</w:t>
                    </w:r>
                    <w:r w:rsidRPr="00B54A7D">
                      <w:t xml:space="preserve">ncluding Rudy Burckhardt, Willem and Elaine de </w:t>
                    </w:r>
                    <w:proofErr w:type="spellStart"/>
                    <w:r w:rsidRPr="00B54A7D">
                      <w:t>Koonin</w:t>
                    </w:r>
                    <w:r>
                      <w:t>g</w:t>
                    </w:r>
                    <w:proofErr w:type="spellEnd"/>
                    <w:r>
                      <w:t xml:space="preserve"> and Alex Katz — </w:t>
                    </w:r>
                    <w:r w:rsidRPr="00B54A7D">
                      <w:t>a</w:t>
                    </w:r>
                    <w:r>
                      <w:t xml:space="preserve">nd to New York School poets — </w:t>
                    </w:r>
                    <w:r w:rsidRPr="00B54A7D">
                      <w:t xml:space="preserve">especially Frank O’Hara, James Schuyler, John </w:t>
                    </w:r>
                    <w:proofErr w:type="spellStart"/>
                    <w:r w:rsidRPr="00B54A7D">
                      <w:t>Ashbery</w:t>
                    </w:r>
                    <w:proofErr w:type="spellEnd"/>
                    <w:r w:rsidRPr="00B54A7D">
                      <w:t xml:space="preserve">, Ted </w:t>
                    </w:r>
                    <w:proofErr w:type="spellStart"/>
                    <w:r w:rsidRPr="00B54A7D">
                      <w:t>Berrigan</w:t>
                    </w:r>
                    <w:proofErr w:type="spellEnd"/>
                    <w:r w:rsidRPr="00B54A7D">
                      <w:t xml:space="preserve">, Ron Padgett, and Anne Waldman. In the last several decades of his life, </w:t>
                    </w:r>
                    <w:proofErr w:type="spellStart"/>
                    <w:r w:rsidRPr="00B54A7D">
                      <w:t>Denby</w:t>
                    </w:r>
                    <w:proofErr w:type="spellEnd"/>
                    <w:r w:rsidRPr="00B54A7D">
                      <w:t xml:space="preserve"> continued to be a key figure in the downtown scene across several performance genres.</w:t>
                    </w:r>
                  </w:p>
                </w:sdtContent>
              </w:sdt>
              <w:p w14:paraId="0094E54C" w14:textId="77777777" w:rsidR="00E82BC8" w:rsidRDefault="00E82BC8" w:rsidP="00412BD1"/>
              <w:p w14:paraId="5F546137" w14:textId="43226168" w:rsidR="00A63731" w:rsidRDefault="00A63731" w:rsidP="00412BD1">
                <w:r>
                  <w:t xml:space="preserve">Fig.1: </w:t>
                </w:r>
                <w:proofErr w:type="spellStart"/>
                <w:r>
                  <w:t>Denby</w:t>
                </w:r>
                <w:proofErr w:type="spellEnd"/>
              </w:p>
              <w:p w14:paraId="171F548E" w14:textId="77777777" w:rsidR="00A63731" w:rsidRPr="00A63731" w:rsidRDefault="00A63731" w:rsidP="00A63731">
                <w:pPr>
                  <w:rPr>
                    <w:b/>
                    <w:color w:val="5B9BD5" w:themeColor="accent1"/>
                    <w:sz w:val="20"/>
                    <w:szCs w:val="20"/>
                  </w:rPr>
                </w:pPr>
                <w:r w:rsidRPr="00A63731">
                  <w:rPr>
                    <w:color w:val="5B9BD5" w:themeColor="accent1"/>
                    <w:sz w:val="20"/>
                    <w:szCs w:val="20"/>
                  </w:rPr>
                  <w:t xml:space="preserve">Edwin </w:t>
                </w:r>
                <w:proofErr w:type="spellStart"/>
                <w:r w:rsidRPr="00A63731">
                  <w:rPr>
                    <w:color w:val="5B9BD5" w:themeColor="accent1"/>
                    <w:sz w:val="20"/>
                    <w:szCs w:val="20"/>
                  </w:rPr>
                  <w:t>Denby</w:t>
                </w:r>
                <w:proofErr w:type="spellEnd"/>
                <w:r w:rsidRPr="00A63731">
                  <w:rPr>
                    <w:color w:val="5B9BD5" w:themeColor="accent1"/>
                    <w:sz w:val="20"/>
                    <w:szCs w:val="20"/>
                  </w:rPr>
                  <w:t xml:space="preserve"> in New York, Photograph by Rudy Burckhardt. Estate of Rudy Burckhardt.</w:t>
                </w:r>
              </w:p>
              <w:p w14:paraId="27FB8BF3" w14:textId="77777777" w:rsidR="00A63731" w:rsidRPr="00A63731" w:rsidRDefault="00A63731" w:rsidP="00A63731">
                <w:pPr>
                  <w:rPr>
                    <w:color w:val="5B9BD5" w:themeColor="accent1"/>
                    <w:sz w:val="20"/>
                    <w:szCs w:val="20"/>
                  </w:rPr>
                </w:pPr>
                <w:r w:rsidRPr="00A63731">
                  <w:rPr>
                    <w:color w:val="5B9BD5" w:themeColor="accent1"/>
                    <w:sz w:val="20"/>
                    <w:szCs w:val="20"/>
                  </w:rPr>
                  <w:t xml:space="preserve">RIGHTS: Andrew </w:t>
                </w:r>
                <w:proofErr w:type="spellStart"/>
                <w:r w:rsidRPr="00A63731">
                  <w:rPr>
                    <w:color w:val="5B9BD5" w:themeColor="accent1"/>
                    <w:sz w:val="20"/>
                    <w:szCs w:val="20"/>
                  </w:rPr>
                  <w:t>Arnot</w:t>
                </w:r>
                <w:proofErr w:type="spellEnd"/>
                <w:r w:rsidRPr="00A63731">
                  <w:rPr>
                    <w:color w:val="5B9BD5" w:themeColor="accent1"/>
                    <w:sz w:val="20"/>
                    <w:szCs w:val="20"/>
                  </w:rPr>
                  <w:t xml:space="preserve"> at </w:t>
                </w:r>
                <w:proofErr w:type="spellStart"/>
                <w:r w:rsidRPr="00A63731">
                  <w:rPr>
                    <w:color w:val="5B9BD5" w:themeColor="accent1"/>
                    <w:sz w:val="20"/>
                    <w:szCs w:val="20"/>
                  </w:rPr>
                  <w:t>Tibor</w:t>
                </w:r>
                <w:proofErr w:type="spellEnd"/>
                <w:r w:rsidRPr="00A63731">
                  <w:rPr>
                    <w:color w:val="5B9BD5" w:themeColor="accent1"/>
                    <w:sz w:val="20"/>
                    <w:szCs w:val="20"/>
                  </w:rPr>
                  <w:t xml:space="preserve"> Nagy Gallery (New York) </w:t>
                </w:r>
                <w:r w:rsidRPr="00A63731">
                  <w:rPr>
                    <w:color w:val="5B9BD5" w:themeColor="accent1"/>
                    <w:sz w:val="20"/>
                    <w:szCs w:val="20"/>
                    <w:u w:val="single"/>
                  </w:rPr>
                  <w:t>has provisionally granted me rights to reproduce this photo in the essay</w:t>
                </w:r>
                <w:r w:rsidRPr="00A63731">
                  <w:rPr>
                    <w:color w:val="5B9BD5" w:themeColor="accent1"/>
                    <w:sz w:val="20"/>
                    <w:szCs w:val="20"/>
                  </w:rPr>
                  <w:t>. Follow up with arsny.com for documentation.</w:t>
                </w:r>
              </w:p>
              <w:p w14:paraId="36A4BEAE" w14:textId="77777777" w:rsidR="00412BD1" w:rsidRPr="00B54A7D" w:rsidRDefault="00412BD1" w:rsidP="00412BD1">
                <w:pPr>
                  <w:rPr>
                    <w:rFonts w:eastAsia="Times New Roman"/>
                  </w:rPr>
                </w:pPr>
              </w:p>
              <w:p w14:paraId="6933DC92" w14:textId="77777777" w:rsidR="00412BD1" w:rsidRPr="00B54A7D" w:rsidRDefault="00412BD1" w:rsidP="00F41645">
                <w:pPr>
                  <w:pStyle w:val="Heading1"/>
                  <w:outlineLvl w:val="0"/>
                </w:pPr>
                <w:r w:rsidRPr="00B54A7D">
                  <w:t>Training and Early Career</w:t>
                </w:r>
              </w:p>
              <w:p w14:paraId="05A1B232" w14:textId="266EE150" w:rsidR="00412BD1" w:rsidRPr="00B54A7D" w:rsidRDefault="00412BD1" w:rsidP="00412BD1">
                <w:pPr>
                  <w:rPr>
                    <w:rFonts w:eastAsia="Times New Roman"/>
                  </w:rPr>
                </w:pPr>
                <w:r w:rsidRPr="00B54A7D">
                  <w:t xml:space="preserve">Edwin Orr </w:t>
                </w:r>
                <w:proofErr w:type="spellStart"/>
                <w:r w:rsidRPr="00B54A7D">
                  <w:t>Denby</w:t>
                </w:r>
                <w:proofErr w:type="spellEnd"/>
                <w:r w:rsidRPr="00B54A7D">
                  <w:t xml:space="preserve"> was born in China in 1903 into a prominent family of American diplomats. His father’s diplomatic appointments made for a cosmopolitan childhood that included periods of </w:t>
                </w:r>
                <w:r w:rsidRPr="00B54A7D">
                  <w:lastRenderedPageBreak/>
                  <w:t xml:space="preserve">residency in </w:t>
                </w:r>
                <w:r w:rsidR="00F41645">
                  <w:t>Washington, Shanghai</w:t>
                </w:r>
                <w:r w:rsidR="00E82BC8">
                  <w:t>,</w:t>
                </w:r>
                <w:r w:rsidRPr="00B54A7D">
                  <w:t xml:space="preserve"> and Vienna. He excelled at The Hotchkiss School in Connecticut, and in 1920 he attended Harvard University </w:t>
                </w:r>
                <w:r w:rsidR="00F41645" w:rsidRPr="00B54A7D">
                  <w:t xml:space="preserve">for one year </w:t>
                </w:r>
                <w:r w:rsidRPr="00B54A7D">
                  <w:t xml:space="preserve">at </w:t>
                </w:r>
                <w:r w:rsidR="00F41645">
                  <w:t xml:space="preserve">the </w:t>
                </w:r>
                <w:r w:rsidRPr="00B54A7D">
                  <w:t>age</w:t>
                </w:r>
                <w:r w:rsidR="00F41645">
                  <w:t xml:space="preserve"> of</w:t>
                </w:r>
                <w:r w:rsidRPr="00B54A7D">
                  <w:t xml:space="preserve"> </w:t>
                </w:r>
                <w:r>
                  <w:t>sixteen</w:t>
                </w:r>
                <w:r w:rsidRPr="00B54A7D">
                  <w:t>. Three years of itinerancy followed: a trip to London with a young male companion, then residencies in New Hampshire and Greenwich Village. A long expatriation began in Vienna in 1923. There, he initiated his dance training under the tutelage of Christine Baer-</w:t>
                </w:r>
                <w:proofErr w:type="spellStart"/>
                <w:r w:rsidRPr="00B54A7D">
                  <w:t>Frissell</w:t>
                </w:r>
                <w:proofErr w:type="spellEnd"/>
                <w:r w:rsidRPr="00B54A7D">
                  <w:t xml:space="preserve"> at the </w:t>
                </w:r>
                <w:proofErr w:type="spellStart"/>
                <w:r w:rsidRPr="00B54A7D">
                  <w:t>Hellerau-Laxenburg</w:t>
                </w:r>
                <w:proofErr w:type="spellEnd"/>
                <w:r w:rsidRPr="00B54A7D">
                  <w:t xml:space="preserve"> Dance School, studying </w:t>
                </w:r>
                <w:proofErr w:type="spellStart"/>
                <w:r w:rsidRPr="00B54A7D">
                  <w:t>eurythmics</w:t>
                </w:r>
                <w:proofErr w:type="spellEnd"/>
                <w:r w:rsidRPr="00B54A7D">
                  <w:t xml:space="preserve">, </w:t>
                </w:r>
                <w:proofErr w:type="spellStart"/>
                <w:r w:rsidRPr="00B54A7D">
                  <w:rPr>
                    <w:i/>
                    <w:iCs/>
                  </w:rPr>
                  <w:t>Ausdruckstanz</w:t>
                </w:r>
                <w:proofErr w:type="spellEnd"/>
                <w:r w:rsidRPr="00B54A7D">
                  <w:t xml:space="preserve">, </w:t>
                </w:r>
                <w:proofErr w:type="spellStart"/>
                <w:r w:rsidRPr="00B54A7D">
                  <w:rPr>
                    <w:i/>
                    <w:iCs/>
                  </w:rPr>
                  <w:t>Grotesktanz</w:t>
                </w:r>
                <w:proofErr w:type="spellEnd"/>
                <w:r w:rsidRPr="00B54A7D">
                  <w:rPr>
                    <w:i/>
                    <w:iCs/>
                  </w:rPr>
                  <w:t xml:space="preserve"> </w:t>
                </w:r>
                <w:r w:rsidR="00E82BC8">
                  <w:t>(</w:t>
                </w:r>
                <w:r w:rsidRPr="00B54A7D">
                  <w:t>eccentric dancing)</w:t>
                </w:r>
                <w:r w:rsidRPr="00B54A7D">
                  <w:rPr>
                    <w:i/>
                    <w:iCs/>
                  </w:rPr>
                  <w:t xml:space="preserve"> </w:t>
                </w:r>
                <w:r w:rsidRPr="00B54A7D">
                  <w:t xml:space="preserve">and earning a degree in </w:t>
                </w:r>
                <w:proofErr w:type="spellStart"/>
                <w:r w:rsidRPr="00B54A7D">
                  <w:rPr>
                    <w:i/>
                    <w:iCs/>
                  </w:rPr>
                  <w:t>Körperbildung</w:t>
                </w:r>
                <w:proofErr w:type="spellEnd"/>
                <w:r w:rsidRPr="00B54A7D">
                  <w:rPr>
                    <w:i/>
                    <w:iCs/>
                  </w:rPr>
                  <w:t xml:space="preserve"> </w:t>
                </w:r>
                <w:r w:rsidR="00E82BC8">
                  <w:t>[corporeal training]</w:t>
                </w:r>
                <w:r w:rsidRPr="00B54A7D">
                  <w:t xml:space="preserve">. Influential encounters included Rudolf Laban and Mary </w:t>
                </w:r>
                <w:proofErr w:type="spellStart"/>
                <w:r w:rsidRPr="00B54A7D">
                  <w:t>Wigman</w:t>
                </w:r>
                <w:proofErr w:type="spellEnd"/>
                <w:r w:rsidRPr="00B54A7D">
                  <w:t>. A 1927 visit to Russia</w:t>
                </w:r>
                <w:r w:rsidRPr="00B54A7D" w:rsidDel="00892ECF">
                  <w:t xml:space="preserve"> </w:t>
                </w:r>
                <w:r w:rsidRPr="00B54A7D">
                  <w:t>offered him his first glimpse of the Bolshoi Ballet, and in Paris in 1933 he first saw George Balanchine, for whom he would become a lifelong apologist.</w:t>
                </w:r>
              </w:p>
              <w:p w14:paraId="273DE3E2" w14:textId="77777777" w:rsidR="00412BD1" w:rsidRPr="00B54A7D" w:rsidRDefault="00412BD1" w:rsidP="00412BD1">
                <w:pPr>
                  <w:rPr>
                    <w:sz w:val="24"/>
                    <w:szCs w:val="24"/>
                  </w:rPr>
                </w:pPr>
              </w:p>
              <w:p w14:paraId="0C5C2607" w14:textId="77777777" w:rsidR="00412BD1" w:rsidRPr="00E82BC8" w:rsidRDefault="00412BD1" w:rsidP="00412BD1">
                <w:r w:rsidRPr="00E82BC8">
                  <w:t xml:space="preserve">After declining opportunities to work with Kurt </w:t>
                </w:r>
                <w:proofErr w:type="spellStart"/>
                <w:r w:rsidRPr="00E82BC8">
                  <w:t>Jooss</w:t>
                </w:r>
                <w:proofErr w:type="spellEnd"/>
                <w:r w:rsidRPr="00E82BC8">
                  <w:t xml:space="preserve"> and </w:t>
                </w:r>
                <w:proofErr w:type="spellStart"/>
                <w:r w:rsidRPr="00E82BC8">
                  <w:t>Bertolt</w:t>
                </w:r>
                <w:proofErr w:type="spellEnd"/>
                <w:r w:rsidRPr="00E82BC8">
                  <w:t xml:space="preserve"> Brecht, </w:t>
                </w:r>
                <w:proofErr w:type="spellStart"/>
                <w:r w:rsidRPr="00E82BC8">
                  <w:t>Denby</w:t>
                </w:r>
                <w:proofErr w:type="spellEnd"/>
                <w:r w:rsidRPr="00E82BC8">
                  <w:t xml:space="preserve"> found success as a comic dancer in the </w:t>
                </w:r>
                <w:proofErr w:type="spellStart"/>
                <w:r w:rsidRPr="00E82BC8">
                  <w:rPr>
                    <w:i/>
                    <w:iCs/>
                  </w:rPr>
                  <w:t>Grotesktanz</w:t>
                </w:r>
                <w:proofErr w:type="spellEnd"/>
                <w:r w:rsidRPr="00E82BC8">
                  <w:rPr>
                    <w:i/>
                    <w:iCs/>
                  </w:rPr>
                  <w:t xml:space="preserve"> </w:t>
                </w:r>
                <w:r w:rsidRPr="00E82BC8">
                  <w:t xml:space="preserve">style, partnering with </w:t>
                </w:r>
                <w:proofErr w:type="spellStart"/>
                <w:r w:rsidRPr="00E82BC8">
                  <w:t>Cläre</w:t>
                </w:r>
                <w:proofErr w:type="spellEnd"/>
                <w:r w:rsidRPr="00E82BC8">
                  <w:t xml:space="preserve"> Eckstein at the </w:t>
                </w:r>
                <w:proofErr w:type="spellStart"/>
                <w:r w:rsidRPr="00E82BC8">
                  <w:rPr>
                    <w:i/>
                    <w:iCs/>
                  </w:rPr>
                  <w:t>Musiktheater</w:t>
                </w:r>
                <w:proofErr w:type="spellEnd"/>
                <w:r w:rsidRPr="00E82BC8">
                  <w:rPr>
                    <w:i/>
                    <w:iCs/>
                  </w:rPr>
                  <w:t xml:space="preserve"> </w:t>
                </w:r>
                <w:r w:rsidRPr="00E82BC8">
                  <w:t xml:space="preserve">in Darmstadt in 1929. There, his bawdy adaptation of Franz von </w:t>
                </w:r>
                <w:proofErr w:type="spellStart"/>
                <w:r w:rsidRPr="00E82BC8">
                  <w:t>Suppé’s</w:t>
                </w:r>
                <w:proofErr w:type="spellEnd"/>
                <w:r w:rsidRPr="00E82BC8">
                  <w:t xml:space="preserve"> opera </w:t>
                </w:r>
                <w:r w:rsidRPr="00E82BC8">
                  <w:rPr>
                    <w:i/>
                    <w:iCs/>
                  </w:rPr>
                  <w:t xml:space="preserve">Die </w:t>
                </w:r>
                <w:proofErr w:type="spellStart"/>
                <w:r w:rsidRPr="00E82BC8">
                  <w:rPr>
                    <w:i/>
                    <w:iCs/>
                  </w:rPr>
                  <w:t>schöne</w:t>
                </w:r>
                <w:proofErr w:type="spellEnd"/>
                <w:r w:rsidRPr="00E82BC8">
                  <w:rPr>
                    <w:i/>
                    <w:iCs/>
                  </w:rPr>
                  <w:t xml:space="preserve"> Galatea</w:t>
                </w:r>
                <w:r w:rsidRPr="00E82BC8">
                  <w:t xml:space="preserve"> (1929) was highly praised, but a projected satirical collaboration with Virgil Thomson provoked a conservative retrenchment in the Darmstadt theatrical community. Eckstein and </w:t>
                </w:r>
                <w:proofErr w:type="spellStart"/>
                <w:r w:rsidRPr="00E82BC8">
                  <w:t>Denby</w:t>
                </w:r>
                <w:proofErr w:type="spellEnd"/>
                <w:r w:rsidRPr="00E82BC8">
                  <w:t xml:space="preserve"> continued their performances in Munich and Berlin through 1932, although </w:t>
                </w:r>
                <w:proofErr w:type="spellStart"/>
                <w:r w:rsidRPr="00E82BC8">
                  <w:t>Denby</w:t>
                </w:r>
                <w:proofErr w:type="spellEnd"/>
                <w:r w:rsidRPr="00E82BC8">
                  <w:t xml:space="preserve"> found his position increasingly untenable under National Socialism. He left for Paris in 1933 and composed the first draft of his only novel, </w:t>
                </w:r>
                <w:r w:rsidRPr="00E82BC8">
                  <w:rPr>
                    <w:i/>
                    <w:iCs/>
                  </w:rPr>
                  <w:t>Scream in a Cave</w:t>
                </w:r>
                <w:r w:rsidRPr="00E82BC8">
                  <w:rPr>
                    <w:iCs/>
                  </w:rPr>
                  <w:t>,</w:t>
                </w:r>
                <w:r w:rsidRPr="00E82BC8">
                  <w:rPr>
                    <w:i/>
                    <w:iCs/>
                  </w:rPr>
                  <w:t xml:space="preserve"> </w:t>
                </w:r>
                <w:r w:rsidRPr="00E82BC8">
                  <w:rPr>
                    <w:iCs/>
                  </w:rPr>
                  <w:t>in Mallorca in 1934</w:t>
                </w:r>
                <w:r w:rsidRPr="00E82BC8">
                  <w:t xml:space="preserve">. </w:t>
                </w:r>
              </w:p>
              <w:p w14:paraId="2AC6E89B" w14:textId="77777777" w:rsidR="0026774C" w:rsidRDefault="0026774C" w:rsidP="00412BD1">
                <w:pPr>
                  <w:rPr>
                    <w:sz w:val="24"/>
                    <w:szCs w:val="24"/>
                  </w:rPr>
                </w:pPr>
              </w:p>
              <w:p w14:paraId="7866E202" w14:textId="77777777" w:rsidR="0026774C" w:rsidRPr="00E82BC8" w:rsidRDefault="0026774C" w:rsidP="00412BD1">
                <w:r w:rsidRPr="00E82BC8">
                  <w:t xml:space="preserve">Fig.2: </w:t>
                </w:r>
                <w:proofErr w:type="spellStart"/>
                <w:r w:rsidRPr="00E82BC8">
                  <w:t>Denby</w:t>
                </w:r>
                <w:proofErr w:type="spellEnd"/>
                <w:r w:rsidRPr="00E82BC8">
                  <w:t xml:space="preserve"> and Eckstein</w:t>
                </w:r>
              </w:p>
              <w:p w14:paraId="31D5DF81" w14:textId="122207CF" w:rsidR="0026774C" w:rsidRPr="0026774C" w:rsidRDefault="0026774C" w:rsidP="0026774C">
                <w:pPr>
                  <w:rPr>
                    <w:color w:val="5B9BD5" w:themeColor="accent1"/>
                    <w:sz w:val="20"/>
                    <w:szCs w:val="20"/>
                  </w:rPr>
                </w:pPr>
                <w:r w:rsidRPr="0026774C">
                  <w:rPr>
                    <w:color w:val="5B9BD5" w:themeColor="accent1"/>
                    <w:sz w:val="20"/>
                    <w:szCs w:val="20"/>
                  </w:rPr>
                  <w:t xml:space="preserve">Edwin </w:t>
                </w:r>
                <w:proofErr w:type="spellStart"/>
                <w:r w:rsidRPr="0026774C">
                  <w:rPr>
                    <w:color w:val="5B9BD5" w:themeColor="accent1"/>
                    <w:sz w:val="20"/>
                    <w:szCs w:val="20"/>
                  </w:rPr>
                  <w:t>Denby</w:t>
                </w:r>
                <w:proofErr w:type="spellEnd"/>
                <w:r w:rsidRPr="0026774C">
                  <w:rPr>
                    <w:color w:val="5B9BD5" w:themeColor="accent1"/>
                    <w:sz w:val="20"/>
                    <w:szCs w:val="20"/>
                  </w:rPr>
                  <w:t xml:space="preserve"> and Claire Eckstein in </w:t>
                </w:r>
                <w:proofErr w:type="spellStart"/>
                <w:r w:rsidRPr="0026774C">
                  <w:rPr>
                    <w:color w:val="5B9BD5" w:themeColor="accent1"/>
                    <w:sz w:val="20"/>
                    <w:szCs w:val="20"/>
                  </w:rPr>
                  <w:t>Regimentstochter</w:t>
                </w:r>
                <w:proofErr w:type="spellEnd"/>
                <w:r w:rsidRPr="0026774C">
                  <w:rPr>
                    <w:color w:val="5B9BD5" w:themeColor="accent1"/>
                    <w:sz w:val="20"/>
                    <w:szCs w:val="20"/>
                  </w:rPr>
                  <w:t xml:space="preserve"> (Gaetano Donizetti), </w:t>
                </w:r>
                <w:proofErr w:type="spellStart"/>
                <w:r w:rsidRPr="0026774C">
                  <w:rPr>
                    <w:color w:val="5B9BD5" w:themeColor="accent1"/>
                    <w:sz w:val="20"/>
                    <w:szCs w:val="20"/>
                  </w:rPr>
                  <w:t>Theater</w:t>
                </w:r>
                <w:proofErr w:type="spellEnd"/>
                <w:r w:rsidRPr="0026774C">
                  <w:rPr>
                    <w:color w:val="5B9BD5" w:themeColor="accent1"/>
                    <w:sz w:val="20"/>
                    <w:szCs w:val="20"/>
                  </w:rPr>
                  <w:t xml:space="preserve"> am </w:t>
                </w:r>
                <w:proofErr w:type="spellStart"/>
                <w:r w:rsidRPr="0026774C">
                  <w:rPr>
                    <w:color w:val="5B9BD5" w:themeColor="accent1"/>
                    <w:sz w:val="20"/>
                    <w:szCs w:val="20"/>
                  </w:rPr>
                  <w:t>Schiffbauerdamm</w:t>
                </w:r>
                <w:proofErr w:type="spellEnd"/>
                <w:r w:rsidRPr="0026774C">
                  <w:rPr>
                    <w:color w:val="5B9BD5" w:themeColor="accent1"/>
                    <w:sz w:val="20"/>
                    <w:szCs w:val="20"/>
                  </w:rPr>
                  <w:t xml:space="preserve">, Berlin 1930. Photo by Ellen </w:t>
                </w:r>
                <w:proofErr w:type="spellStart"/>
                <w:r w:rsidRPr="0026774C">
                  <w:rPr>
                    <w:color w:val="5B9BD5" w:themeColor="accent1"/>
                    <w:sz w:val="20"/>
                    <w:szCs w:val="20"/>
                  </w:rPr>
                  <w:t>Auerbach</w:t>
                </w:r>
                <w:proofErr w:type="spellEnd"/>
                <w:r w:rsidRPr="0026774C">
                  <w:rPr>
                    <w:color w:val="5B9BD5" w:themeColor="accent1"/>
                    <w:sz w:val="20"/>
                    <w:szCs w:val="20"/>
                  </w:rPr>
                  <w:t xml:space="preserve"> for </w:t>
                </w:r>
                <w:proofErr w:type="spellStart"/>
                <w:r w:rsidRPr="0026774C">
                  <w:rPr>
                    <w:color w:val="5B9BD5" w:themeColor="accent1"/>
                    <w:sz w:val="20"/>
                    <w:szCs w:val="20"/>
                  </w:rPr>
                  <w:t>ringl+pit</w:t>
                </w:r>
                <w:proofErr w:type="spellEnd"/>
                <w:r w:rsidRPr="0026774C">
                  <w:rPr>
                    <w:color w:val="5B9BD5" w:themeColor="accent1"/>
                    <w:sz w:val="20"/>
                    <w:szCs w:val="20"/>
                  </w:rPr>
                  <w:t xml:space="preserve">. </w:t>
                </w:r>
                <w:r>
                  <w:rPr>
                    <w:color w:val="5B9BD5" w:themeColor="accent1"/>
                    <w:sz w:val="20"/>
                    <w:szCs w:val="20"/>
                  </w:rPr>
                  <w:t xml:space="preserve">URL: </w:t>
                </w:r>
                <w:r w:rsidRPr="0026774C">
                  <w:rPr>
                    <w:color w:val="5B9BD5" w:themeColor="accent1"/>
                    <w:sz w:val="20"/>
                    <w:szCs w:val="20"/>
                  </w:rPr>
                  <w:t xml:space="preserve">http://www.flickr.com/photos/kraftgenie/4978777655/in/photostream/. </w:t>
                </w:r>
              </w:p>
              <w:p w14:paraId="74EC1AEC" w14:textId="77777777" w:rsidR="0026774C" w:rsidRPr="0026774C" w:rsidRDefault="0026774C" w:rsidP="0026774C">
                <w:pPr>
                  <w:rPr>
                    <w:color w:val="5B9BD5" w:themeColor="accent1"/>
                    <w:sz w:val="20"/>
                    <w:szCs w:val="20"/>
                  </w:rPr>
                </w:pPr>
                <w:r w:rsidRPr="0026774C">
                  <w:rPr>
                    <w:color w:val="5B9BD5" w:themeColor="accent1"/>
                    <w:sz w:val="20"/>
                    <w:szCs w:val="20"/>
                  </w:rPr>
                  <w:t xml:space="preserve">For rights, contact the </w:t>
                </w:r>
                <w:proofErr w:type="spellStart"/>
                <w:r w:rsidRPr="0026774C">
                  <w:rPr>
                    <w:i/>
                    <w:color w:val="5B9BD5" w:themeColor="accent1"/>
                    <w:sz w:val="20"/>
                    <w:szCs w:val="20"/>
                  </w:rPr>
                  <w:t>Akademie</w:t>
                </w:r>
                <w:proofErr w:type="spellEnd"/>
                <w:r w:rsidRPr="0026774C">
                  <w:rPr>
                    <w:i/>
                    <w:color w:val="5B9BD5" w:themeColor="accent1"/>
                    <w:sz w:val="20"/>
                    <w:szCs w:val="20"/>
                  </w:rPr>
                  <w:t xml:space="preserve"> der </w:t>
                </w:r>
                <w:proofErr w:type="spellStart"/>
                <w:r w:rsidRPr="0026774C">
                  <w:rPr>
                    <w:i/>
                    <w:color w:val="5B9BD5" w:themeColor="accent1"/>
                    <w:sz w:val="20"/>
                    <w:szCs w:val="20"/>
                  </w:rPr>
                  <w:t>Künste</w:t>
                </w:r>
                <w:proofErr w:type="spellEnd"/>
                <w:r w:rsidRPr="0026774C">
                  <w:rPr>
                    <w:i/>
                    <w:color w:val="5B9BD5" w:themeColor="accent1"/>
                    <w:sz w:val="20"/>
                    <w:szCs w:val="20"/>
                  </w:rPr>
                  <w:t xml:space="preserve"> Berlin</w:t>
                </w:r>
                <w:r w:rsidRPr="0026774C">
                  <w:rPr>
                    <w:color w:val="5B9BD5" w:themeColor="accent1"/>
                    <w:sz w:val="20"/>
                    <w:szCs w:val="20"/>
                  </w:rPr>
                  <w:t>.</w:t>
                </w:r>
                <w:r w:rsidRPr="0026774C">
                  <w:rPr>
                    <w:i/>
                    <w:color w:val="5B9BD5" w:themeColor="accent1"/>
                    <w:sz w:val="20"/>
                    <w:szCs w:val="20"/>
                    <w:u w:val="single"/>
                  </w:rPr>
                  <w:t xml:space="preserve"> </w:t>
                </w:r>
              </w:p>
              <w:p w14:paraId="462B949D" w14:textId="77777777" w:rsidR="00412BD1" w:rsidRPr="00B54A7D" w:rsidRDefault="00412BD1" w:rsidP="00412BD1">
                <w:pPr>
                  <w:rPr>
                    <w:sz w:val="24"/>
                    <w:szCs w:val="24"/>
                  </w:rPr>
                </w:pPr>
              </w:p>
              <w:p w14:paraId="10F11C1C" w14:textId="0C2E259D" w:rsidR="00412BD1" w:rsidRPr="00E82BC8" w:rsidRDefault="00412BD1" w:rsidP="00412BD1">
                <w:r w:rsidRPr="00E82BC8">
                  <w:t xml:space="preserve">The same year in Switzerland he met photographer and filmmaker Rudy Burckhardt, </w:t>
                </w:r>
                <w:r w:rsidR="00E82BC8">
                  <w:t xml:space="preserve">who became </w:t>
                </w:r>
                <w:r w:rsidRPr="00E82BC8">
                  <w:t xml:space="preserve">his most important friend and lifelong collaborator. They took up residence in New York in 1935, and </w:t>
                </w:r>
                <w:proofErr w:type="spellStart"/>
                <w:r w:rsidRPr="00E82BC8">
                  <w:t>Denby</w:t>
                </w:r>
                <w:proofErr w:type="spellEnd"/>
                <w:r w:rsidRPr="00E82BC8">
                  <w:t xml:space="preserve"> soon appeared in the film Burckhardt named for their address: </w:t>
                </w:r>
                <w:r w:rsidRPr="00E82BC8">
                  <w:rPr>
                    <w:i/>
                    <w:iCs/>
                  </w:rPr>
                  <w:t xml:space="preserve">145 West 21st </w:t>
                </w:r>
                <w:r w:rsidRPr="00E82BC8">
                  <w:t xml:space="preserve">(1936). A pursuant period of productivity followed, including collaborations with Orson Welles on a WPA-sponsored Federal Theatre production, </w:t>
                </w:r>
                <w:r w:rsidRPr="00E82BC8">
                  <w:rPr>
                    <w:i/>
                    <w:iCs/>
                  </w:rPr>
                  <w:t xml:space="preserve">Horse Eats Hat </w:t>
                </w:r>
                <w:r w:rsidRPr="00E82BC8">
                  <w:t xml:space="preserve">(1936), a libretto with Aaron Copland for </w:t>
                </w:r>
                <w:r w:rsidRPr="00E82BC8">
                  <w:rPr>
                    <w:i/>
                    <w:iCs/>
                  </w:rPr>
                  <w:t xml:space="preserve">The Second Hurricane </w:t>
                </w:r>
                <w:r w:rsidRPr="00E82BC8">
                  <w:t xml:space="preserve">(1937), and the choreography for Kurt Weill’s </w:t>
                </w:r>
                <w:r w:rsidRPr="00E82BC8">
                  <w:rPr>
                    <w:i/>
                    <w:iCs/>
                  </w:rPr>
                  <w:t xml:space="preserve">Knickerbocker Holiday </w:t>
                </w:r>
                <w:r w:rsidRPr="00E82BC8">
                  <w:t xml:space="preserve">(1938). Several unproduced libretti survive from these years, including </w:t>
                </w:r>
                <w:r w:rsidRPr="00E82BC8">
                  <w:rPr>
                    <w:i/>
                    <w:iCs/>
                  </w:rPr>
                  <w:t>Sonntag Gang</w:t>
                </w:r>
                <w:r w:rsidRPr="00E82BC8">
                  <w:t xml:space="preserve">, </w:t>
                </w:r>
                <w:proofErr w:type="spellStart"/>
                <w:r w:rsidRPr="00E82BC8">
                  <w:rPr>
                    <w:i/>
                    <w:iCs/>
                  </w:rPr>
                  <w:t>Miltie</w:t>
                </w:r>
                <w:proofErr w:type="spellEnd"/>
                <w:r w:rsidRPr="00E82BC8">
                  <w:rPr>
                    <w:i/>
                    <w:iCs/>
                  </w:rPr>
                  <w:t xml:space="preserve"> Is a Hackie</w:t>
                </w:r>
                <w:r w:rsidR="00E82BC8">
                  <w:rPr>
                    <w:iCs/>
                  </w:rPr>
                  <w:t>,</w:t>
                </w:r>
                <w:r w:rsidRPr="00E82BC8">
                  <w:t xml:space="preserve"> and an adaptation of </w:t>
                </w:r>
                <w:r w:rsidRPr="00E82BC8">
                  <w:rPr>
                    <w:i/>
                    <w:iCs/>
                  </w:rPr>
                  <w:t>The Criminals</w:t>
                </w:r>
                <w:r w:rsidRPr="00E82BC8">
                  <w:t>.</w:t>
                </w:r>
              </w:p>
              <w:p w14:paraId="538144A4" w14:textId="77777777" w:rsidR="00A63731" w:rsidRDefault="00A63731" w:rsidP="00412BD1">
                <w:pPr>
                  <w:rPr>
                    <w:sz w:val="24"/>
                    <w:szCs w:val="24"/>
                  </w:rPr>
                </w:pPr>
              </w:p>
              <w:p w14:paraId="62E79372" w14:textId="6ED2DF21" w:rsidR="00A63731" w:rsidRPr="00E82BC8" w:rsidRDefault="0026774C" w:rsidP="00412BD1">
                <w:r w:rsidRPr="00E82BC8">
                  <w:t>Fig.3</w:t>
                </w:r>
                <w:r w:rsidR="00A63731" w:rsidRPr="00E82BC8">
                  <w:t xml:space="preserve">: </w:t>
                </w:r>
                <w:proofErr w:type="spellStart"/>
                <w:r w:rsidR="00A63731" w:rsidRPr="00E82BC8">
                  <w:t>Denby</w:t>
                </w:r>
                <w:proofErr w:type="spellEnd"/>
                <w:r w:rsidR="00A63731" w:rsidRPr="00E82BC8">
                  <w:t xml:space="preserve"> and Welles</w:t>
                </w:r>
              </w:p>
              <w:p w14:paraId="16040502" w14:textId="77777777" w:rsidR="00A63731" w:rsidRPr="00A63731" w:rsidRDefault="00A63731" w:rsidP="00A63731">
                <w:pPr>
                  <w:rPr>
                    <w:rFonts w:ascii="Calibri" w:hAnsi="Calibri"/>
                    <w:color w:val="5B9BD5" w:themeColor="accent1"/>
                    <w:sz w:val="20"/>
                    <w:szCs w:val="20"/>
                  </w:rPr>
                </w:pPr>
                <w:r w:rsidRPr="00A63731">
                  <w:rPr>
                    <w:rFonts w:ascii="Calibri" w:hAnsi="Calibri"/>
                    <w:color w:val="5B9BD5" w:themeColor="accent1"/>
                    <w:sz w:val="20"/>
                    <w:szCs w:val="20"/>
                  </w:rPr>
                  <w:t xml:space="preserve">Edwin </w:t>
                </w:r>
                <w:proofErr w:type="spellStart"/>
                <w:r w:rsidRPr="00A63731">
                  <w:rPr>
                    <w:rFonts w:ascii="Calibri" w:hAnsi="Calibri"/>
                    <w:color w:val="5B9BD5" w:themeColor="accent1"/>
                    <w:sz w:val="20"/>
                    <w:szCs w:val="20"/>
                  </w:rPr>
                  <w:t>Denby</w:t>
                </w:r>
                <w:proofErr w:type="spellEnd"/>
                <w:r w:rsidRPr="00A63731">
                  <w:rPr>
                    <w:rFonts w:ascii="Calibri" w:hAnsi="Calibri"/>
                    <w:color w:val="5B9BD5" w:themeColor="accent1"/>
                    <w:sz w:val="20"/>
                    <w:szCs w:val="20"/>
                  </w:rPr>
                  <w:t xml:space="preserve">, Orson Welles, </w:t>
                </w:r>
                <w:r w:rsidRPr="00A63731">
                  <w:rPr>
                    <w:rFonts w:ascii="Calibri" w:hAnsi="Calibri"/>
                    <w:i/>
                    <w:color w:val="5B9BD5" w:themeColor="accent1"/>
                    <w:sz w:val="20"/>
                    <w:szCs w:val="20"/>
                  </w:rPr>
                  <w:t xml:space="preserve">Horse Eats Hat </w:t>
                </w:r>
                <w:r w:rsidRPr="00A63731">
                  <w:rPr>
                    <w:rFonts w:ascii="Calibri" w:hAnsi="Calibri"/>
                    <w:color w:val="5B9BD5" w:themeColor="accent1"/>
                    <w:sz w:val="20"/>
                    <w:szCs w:val="20"/>
                  </w:rPr>
                  <w:t>(1936)</w:t>
                </w:r>
              </w:p>
              <w:p w14:paraId="29747614" w14:textId="110F4EBD" w:rsidR="00A63731" w:rsidRPr="00A63731" w:rsidRDefault="00A63731" w:rsidP="00A63731">
                <w:pPr>
                  <w:rPr>
                    <w:rFonts w:ascii="Calibri" w:hAnsi="Calibri"/>
                    <w:color w:val="5B9BD5" w:themeColor="accent1"/>
                    <w:sz w:val="20"/>
                    <w:szCs w:val="20"/>
                  </w:rPr>
                </w:pPr>
                <w:r w:rsidRPr="00A63731">
                  <w:rPr>
                    <w:rFonts w:ascii="Calibri" w:hAnsi="Calibri"/>
                    <w:color w:val="5B9BD5" w:themeColor="accent1"/>
                    <w:sz w:val="20"/>
                    <w:szCs w:val="20"/>
                  </w:rPr>
                  <w:t>Rights: George Mason University Libraries, Special Collections &amp; Archives [Unlikely to pose any problems for rights]</w:t>
                </w:r>
                <w:r>
                  <w:rPr>
                    <w:rFonts w:ascii="Calibri" w:hAnsi="Calibri"/>
                    <w:color w:val="5B9BD5" w:themeColor="accent1"/>
                    <w:sz w:val="20"/>
                    <w:szCs w:val="20"/>
                  </w:rPr>
                  <w:t xml:space="preserve"> </w:t>
                </w:r>
                <w:r w:rsidRPr="00A63731">
                  <w:rPr>
                    <w:rFonts w:ascii="Calibri" w:hAnsi="Calibri"/>
                    <w:color w:val="5B9BD5" w:themeColor="accent1"/>
                    <w:sz w:val="20"/>
                    <w:szCs w:val="20"/>
                  </w:rPr>
                  <w:t xml:space="preserve">URL: </w:t>
                </w:r>
                <w:hyperlink r:id="rId9" w:history="1">
                  <w:r w:rsidRPr="00A63731">
                    <w:rPr>
                      <w:rStyle w:val="Hyperlink"/>
                      <w:rFonts w:ascii="Calibri" w:eastAsia="Times New Roman" w:hAnsi="Calibri" w:cs="Arial"/>
                      <w:color w:val="5B9BD5" w:themeColor="accent1"/>
                      <w:sz w:val="20"/>
                      <w:szCs w:val="20"/>
                    </w:rPr>
                    <w:t>http://hdl.handle.net/1920/3871</w:t>
                  </w:r>
                </w:hyperlink>
                <w:r>
                  <w:rPr>
                    <w:rStyle w:val="Hyperlink"/>
                    <w:rFonts w:ascii="Calibri" w:eastAsia="Times New Roman" w:hAnsi="Calibri" w:cs="Arial"/>
                    <w:color w:val="5B9BD5" w:themeColor="accent1"/>
                    <w:sz w:val="20"/>
                    <w:szCs w:val="20"/>
                  </w:rPr>
                  <w:t xml:space="preserve"> </w:t>
                </w:r>
              </w:p>
              <w:p w14:paraId="0CD0262E" w14:textId="77777777" w:rsidR="00412BD1" w:rsidRPr="00B54A7D" w:rsidRDefault="00412BD1" w:rsidP="00412BD1">
                <w:pPr>
                  <w:rPr>
                    <w:bCs/>
                  </w:rPr>
                </w:pPr>
              </w:p>
              <w:p w14:paraId="28557B8B" w14:textId="77777777" w:rsidR="00412BD1" w:rsidRPr="004628E2" w:rsidRDefault="00412BD1" w:rsidP="00F41645">
                <w:pPr>
                  <w:pStyle w:val="Heading1"/>
                  <w:outlineLvl w:val="0"/>
                  <w:rPr>
                    <w:szCs w:val="22"/>
                  </w:rPr>
                </w:pPr>
                <w:r w:rsidRPr="004628E2">
                  <w:rPr>
                    <w:szCs w:val="22"/>
                  </w:rPr>
                  <w:t>Dance Criticism</w:t>
                </w:r>
              </w:p>
              <w:p w14:paraId="72714C40" w14:textId="269FF51B" w:rsidR="00412BD1" w:rsidRPr="004628E2" w:rsidRDefault="00412BD1" w:rsidP="00412BD1">
                <w:r w:rsidRPr="004628E2">
                  <w:t xml:space="preserve">While </w:t>
                </w:r>
                <w:proofErr w:type="spellStart"/>
                <w:r w:rsidRPr="004628E2">
                  <w:t>Denby</w:t>
                </w:r>
                <w:proofErr w:type="spellEnd"/>
                <w:r w:rsidRPr="004628E2">
                  <w:t xml:space="preserve"> did not find enduring success as a performer or choreographer, he had already begun to submit a modest series of reviews to </w:t>
                </w:r>
                <w:r w:rsidRPr="004628E2">
                  <w:rPr>
                    <w:i/>
                    <w:iCs/>
                  </w:rPr>
                  <w:t>Modern Music</w:t>
                </w:r>
                <w:r w:rsidRPr="004628E2">
                  <w:t xml:space="preserve">, and he took over at the </w:t>
                </w:r>
                <w:r w:rsidRPr="004628E2">
                  <w:rPr>
                    <w:i/>
                  </w:rPr>
                  <w:t>Herald Tribune</w:t>
                </w:r>
                <w:r w:rsidRPr="004628E2">
                  <w:t xml:space="preserve"> when dance critic Walter Terry was drafted into the U.S. army in 1943. His reputation as a preeminent dance critic of mid-century Manhattan grew from this position. His reviews and notices promoted an ecumenical view of dance, from folk and vernacular to modern and neo-classical styles. He advocated for dance defined by the autonomy of movement over narrative, by a persistent concern for the perceptibility of rhythmic phrasing, by the privileging of form and spectacle, and by the aesthetic dynamism of qualities such as cla</w:t>
                </w:r>
                <w:r w:rsidR="00F41645" w:rsidRPr="004628E2">
                  <w:t>rity, ease, swiftness, pleasure</w:t>
                </w:r>
                <w:r w:rsidR="004628E2" w:rsidRPr="004628E2">
                  <w:t>,</w:t>
                </w:r>
                <w:r w:rsidRPr="004628E2">
                  <w:t xml:space="preserve"> and gentleness.</w:t>
                </w:r>
              </w:p>
              <w:p w14:paraId="7F871B66" w14:textId="77777777" w:rsidR="00412BD1" w:rsidRPr="00B54A7D" w:rsidRDefault="00412BD1" w:rsidP="00412BD1">
                <w:pPr>
                  <w:rPr>
                    <w:rFonts w:eastAsia="Times New Roman"/>
                  </w:rPr>
                </w:pPr>
              </w:p>
              <w:p w14:paraId="7D330479" w14:textId="72CD1908" w:rsidR="00412BD1" w:rsidRPr="004628E2" w:rsidRDefault="00412BD1" w:rsidP="00412BD1">
                <w:r w:rsidRPr="004628E2">
                  <w:lastRenderedPageBreak/>
                  <w:t xml:space="preserve">It is possible to regard </w:t>
                </w:r>
                <w:proofErr w:type="spellStart"/>
                <w:r w:rsidRPr="004628E2">
                  <w:t>Denby</w:t>
                </w:r>
                <w:proofErr w:type="spellEnd"/>
                <w:r w:rsidRPr="004628E2">
                  <w:t xml:space="preserve"> as displaying a preference for ballet (particularly as exemplified by George Balanchine’s ‘large, clear, accurate, and unaffected’ style</w:t>
                </w:r>
                <w:r w:rsidR="004628E2">
                  <w:t xml:space="preserve"> [</w:t>
                </w:r>
                <w:proofErr w:type="spellStart"/>
                <w:r w:rsidR="004628E2">
                  <w:t>Denby</w:t>
                </w:r>
                <w:proofErr w:type="spellEnd"/>
                <w:r w:rsidR="004628E2">
                  <w:t xml:space="preserve"> 510]</w:t>
                </w:r>
                <w:r w:rsidRPr="004628E2">
                  <w:t xml:space="preserve">) over modern dance. Signal essays from late 1940s and early 1950s include ‘Ballet: The American Position’ (1947), ‘A Briefing in American Ballet’ (1948), ‘Against Meaning in Ballet’ (1949), ‘A Letter on New York City's Ballet’ (1952), and ‘Some Thoughts about Classicism and George Balanchine’ (1953). Yet </w:t>
                </w:r>
                <w:proofErr w:type="spellStart"/>
                <w:r w:rsidRPr="004628E2">
                  <w:t>Denby</w:t>
                </w:r>
                <w:proofErr w:type="spellEnd"/>
                <w:r w:rsidRPr="004628E2">
                  <w:t xml:space="preserve"> </w:t>
                </w:r>
                <w:r w:rsidR="00F41645" w:rsidRPr="004628E2">
                  <w:t>recognis</w:t>
                </w:r>
                <w:r w:rsidRPr="004628E2">
                  <w:t xml:space="preserve">ed the gifts of </w:t>
                </w:r>
                <w:proofErr w:type="spellStart"/>
                <w:r w:rsidRPr="004628E2">
                  <w:t>Merce</w:t>
                </w:r>
                <w:proofErr w:type="spellEnd"/>
                <w:r w:rsidRPr="004628E2">
                  <w:t xml:space="preserve"> Cunningham in an early solo recital (‘extreme elegance in </w:t>
                </w:r>
                <w:r w:rsidRPr="004628E2">
                  <w:rPr>
                    <w:rFonts w:ascii="Calibri" w:hAnsi="Calibri"/>
                  </w:rPr>
                  <w:t>isolation’</w:t>
                </w:r>
                <w:r w:rsidR="004628E2" w:rsidRPr="004628E2">
                  <w:rPr>
                    <w:rFonts w:ascii="Calibri" w:hAnsi="Calibri"/>
                    <w:color w:val="000000"/>
                  </w:rPr>
                  <w:t xml:space="preserve"> [</w:t>
                </w:r>
                <w:proofErr w:type="spellStart"/>
                <w:r w:rsidR="004628E2" w:rsidRPr="004628E2">
                  <w:rPr>
                    <w:rFonts w:ascii="Calibri" w:hAnsi="Calibri"/>
                    <w:color w:val="000000"/>
                  </w:rPr>
                  <w:t>Denby</w:t>
                </w:r>
                <w:proofErr w:type="spellEnd"/>
                <w:r w:rsidR="004628E2" w:rsidRPr="004628E2">
                  <w:rPr>
                    <w:rFonts w:ascii="Calibri" w:hAnsi="Calibri"/>
                    <w:color w:val="000000"/>
                  </w:rPr>
                  <w:t xml:space="preserve"> 208]</w:t>
                </w:r>
                <w:r w:rsidRPr="004628E2">
                  <w:rPr>
                    <w:rFonts w:ascii="Calibri" w:hAnsi="Calibri"/>
                  </w:rPr>
                  <w:t>),</w:t>
                </w:r>
                <w:r w:rsidRPr="004628E2">
                  <w:t xml:space="preserve"> and he admired Martha Graham’s </w:t>
                </w:r>
                <w:r w:rsidRPr="004628E2">
                  <w:rPr>
                    <w:i/>
                  </w:rPr>
                  <w:t>Appalachian Spring</w:t>
                </w:r>
                <w:r w:rsidRPr="004628E2">
                  <w:t>, noting that the dance was ‘no passionate monodrama of subjective experience but an objecti</w:t>
                </w:r>
                <w:r w:rsidR="004628E2">
                  <w:t>ve conflict united in its theme</w:t>
                </w:r>
                <w:r w:rsidRPr="004628E2">
                  <w:t>’</w:t>
                </w:r>
                <w:r w:rsidR="004628E2">
                  <w:rPr>
                    <w:rFonts w:ascii="Times New Roman" w:hAnsi="Times New Roman"/>
                    <w:color w:val="000000"/>
                  </w:rPr>
                  <w:t xml:space="preserve"> </w:t>
                </w:r>
                <w:r w:rsidR="004628E2" w:rsidRPr="004628E2">
                  <w:rPr>
                    <w:rFonts w:ascii="Calibri" w:hAnsi="Calibri"/>
                    <w:color w:val="000000"/>
                  </w:rPr>
                  <w:t>(</w:t>
                </w:r>
                <w:proofErr w:type="spellStart"/>
                <w:r w:rsidR="004628E2" w:rsidRPr="004628E2">
                  <w:rPr>
                    <w:rFonts w:ascii="Calibri" w:hAnsi="Calibri"/>
                    <w:color w:val="000000"/>
                  </w:rPr>
                  <w:t>Denby</w:t>
                </w:r>
                <w:proofErr w:type="spellEnd"/>
                <w:r w:rsidR="004628E2" w:rsidRPr="004628E2">
                  <w:rPr>
                    <w:rFonts w:ascii="Calibri" w:hAnsi="Calibri"/>
                    <w:color w:val="000000"/>
                  </w:rPr>
                  <w:t xml:space="preserve"> 314).</w:t>
                </w:r>
                <w:r w:rsidRPr="004628E2">
                  <w:t xml:space="preserve"> </w:t>
                </w:r>
                <w:proofErr w:type="spellStart"/>
                <w:r w:rsidRPr="004628E2">
                  <w:t>Denby’s</w:t>
                </w:r>
                <w:proofErr w:type="spellEnd"/>
                <w:r w:rsidRPr="004628E2">
                  <w:t xml:space="preserve"> use of the terms ‘subjective’ and ‘objective’ is telling here, for he preferred dances that clarified and externalised their movement values, whatever their style. </w:t>
                </w:r>
              </w:p>
              <w:p w14:paraId="293F8FDE" w14:textId="77777777" w:rsidR="00412BD1" w:rsidRPr="004628E2" w:rsidRDefault="00412BD1" w:rsidP="00412BD1"/>
              <w:p w14:paraId="067EFF82" w14:textId="6D4EB303" w:rsidR="00412BD1" w:rsidRPr="004628E2" w:rsidRDefault="00412BD1" w:rsidP="00412BD1">
                <w:proofErr w:type="spellStart"/>
                <w:r w:rsidRPr="004628E2">
                  <w:t>Denby’s</w:t>
                </w:r>
                <w:proofErr w:type="spellEnd"/>
                <w:r w:rsidRPr="004628E2">
                  <w:t xml:space="preserve"> critical style mirrored his aesthetic preference, for he favo</w:t>
                </w:r>
                <w:r w:rsidR="004628E2">
                  <w:t>u</w:t>
                </w:r>
                <w:r w:rsidRPr="004628E2">
                  <w:t xml:space="preserve">red a descriptive and explanatory approach rather than an evaluative and prescriptive one. In the title essay to </w:t>
                </w:r>
                <w:r w:rsidRPr="004628E2">
                  <w:rPr>
                    <w:i/>
                  </w:rPr>
                  <w:t>Dancers, Buildings and People in the Streets</w:t>
                </w:r>
                <w:r w:rsidRPr="004628E2">
                  <w:t xml:space="preserve">, </w:t>
                </w:r>
                <w:proofErr w:type="spellStart"/>
                <w:r w:rsidRPr="004628E2">
                  <w:t>Denby</w:t>
                </w:r>
                <w:proofErr w:type="spellEnd"/>
                <w:r w:rsidRPr="004628E2">
                  <w:t xml:space="preserve"> wrote: ‘One part of dance criticism is seeing what is happening onstage. The other is </w:t>
                </w:r>
                <w:r w:rsidR="004628E2">
                  <w:t>describing clearly what you saw</w:t>
                </w:r>
                <w:r w:rsidRPr="004628E2">
                  <w:t>’</w:t>
                </w:r>
                <w:r w:rsidR="004628E2">
                  <w:rPr>
                    <w:rFonts w:ascii="Times New Roman" w:hAnsi="Times New Roman"/>
                    <w:color w:val="000000"/>
                  </w:rPr>
                  <w:t xml:space="preserve"> </w:t>
                </w:r>
                <w:r w:rsidR="004628E2" w:rsidRPr="004628E2">
                  <w:rPr>
                    <w:rFonts w:ascii="Calibri" w:hAnsi="Calibri"/>
                    <w:color w:val="000000"/>
                  </w:rPr>
                  <w:t>(</w:t>
                </w:r>
                <w:proofErr w:type="spellStart"/>
                <w:r w:rsidR="004628E2" w:rsidRPr="004628E2">
                  <w:rPr>
                    <w:rFonts w:ascii="Calibri" w:hAnsi="Calibri"/>
                    <w:color w:val="000000"/>
                  </w:rPr>
                  <w:t>Denby</w:t>
                </w:r>
                <w:proofErr w:type="spellEnd"/>
                <w:r w:rsidR="004628E2" w:rsidRPr="004628E2">
                  <w:rPr>
                    <w:rFonts w:ascii="Calibri" w:hAnsi="Calibri"/>
                    <w:color w:val="000000"/>
                  </w:rPr>
                  <w:t xml:space="preserve"> 548).</w:t>
                </w:r>
                <w:r w:rsidRPr="004628E2">
                  <w:t xml:space="preserve"> This simple dictum anticipated and inspired several generations of dance critics, whose richly observant prose matched the increasingly formal richness of </w:t>
                </w:r>
                <w:proofErr w:type="spellStart"/>
                <w:r w:rsidRPr="004628E2">
                  <w:t>postwar</w:t>
                </w:r>
                <w:proofErr w:type="spellEnd"/>
                <w:r w:rsidRPr="004628E2">
                  <w:t xml:space="preserve"> dance. Hence </w:t>
                </w:r>
                <w:proofErr w:type="spellStart"/>
                <w:r w:rsidRPr="004628E2">
                  <w:t>Denby’s</w:t>
                </w:r>
                <w:proofErr w:type="spellEnd"/>
                <w:r w:rsidRPr="004628E2">
                  <w:t xml:space="preserve"> critical style accorded with a more general renewal of modernist cultural values in the </w:t>
                </w:r>
                <w:proofErr w:type="spellStart"/>
                <w:r w:rsidRPr="004628E2">
                  <w:t>postwar</w:t>
                </w:r>
                <w:proofErr w:type="spellEnd"/>
                <w:r w:rsidRPr="004628E2">
                  <w:t xml:space="preserve"> United States.  </w:t>
                </w:r>
              </w:p>
              <w:p w14:paraId="511CD91F" w14:textId="77777777" w:rsidR="00412BD1" w:rsidRPr="004628E2" w:rsidRDefault="00412BD1" w:rsidP="00412BD1">
                <w:pPr>
                  <w:rPr>
                    <w:rFonts w:eastAsia="Times New Roman"/>
                  </w:rPr>
                </w:pPr>
              </w:p>
              <w:p w14:paraId="5AC24B42" w14:textId="77777777" w:rsidR="00412BD1" w:rsidRPr="004628E2" w:rsidRDefault="00412BD1" w:rsidP="00F41645">
                <w:pPr>
                  <w:pStyle w:val="Heading1"/>
                  <w:outlineLvl w:val="0"/>
                  <w:rPr>
                    <w:szCs w:val="22"/>
                  </w:rPr>
                </w:pPr>
                <w:r w:rsidRPr="004628E2">
                  <w:rPr>
                    <w:szCs w:val="22"/>
                  </w:rPr>
                  <w:t>Poetry</w:t>
                </w:r>
              </w:p>
              <w:p w14:paraId="6ACE0A60" w14:textId="4EDE03E6" w:rsidR="00412BD1" w:rsidRPr="004628E2" w:rsidRDefault="00412BD1" w:rsidP="00412BD1">
                <w:proofErr w:type="spellStart"/>
                <w:r w:rsidRPr="004628E2">
                  <w:t>Denby’s</w:t>
                </w:r>
                <w:proofErr w:type="spellEnd"/>
                <w:r w:rsidRPr="004628E2">
                  <w:t xml:space="preserve"> two major volumes of poems</w:t>
                </w:r>
                <w:r w:rsidR="004628E2">
                  <w:t xml:space="preserve"> </w:t>
                </w:r>
                <w:r w:rsidRPr="004628E2">
                  <w:t>—</w:t>
                </w:r>
                <w:r w:rsidR="004628E2">
                  <w:t xml:space="preserve"> </w:t>
                </w:r>
                <w:r w:rsidRPr="004628E2">
                  <w:rPr>
                    <w:i/>
                  </w:rPr>
                  <w:t>In</w:t>
                </w:r>
                <w:r w:rsidRPr="004628E2">
                  <w:rPr>
                    <w:i/>
                    <w:iCs/>
                  </w:rPr>
                  <w:t xml:space="preserve"> Public, In Private </w:t>
                </w:r>
                <w:r w:rsidRPr="004628E2">
                  <w:t xml:space="preserve">(1948) and </w:t>
                </w:r>
                <w:r w:rsidRPr="004628E2">
                  <w:rPr>
                    <w:i/>
                    <w:iCs/>
                  </w:rPr>
                  <w:t xml:space="preserve">Mediterranean Sonnets </w:t>
                </w:r>
                <w:r w:rsidRPr="004628E2">
                  <w:t>(1956)</w:t>
                </w:r>
                <w:r w:rsidR="004628E2">
                  <w:t xml:space="preserve"> </w:t>
                </w:r>
                <w:r w:rsidRPr="004628E2">
                  <w:t>—</w:t>
                </w:r>
                <w:r w:rsidR="004628E2">
                  <w:t xml:space="preserve"> </w:t>
                </w:r>
                <w:r w:rsidRPr="004628E2">
                  <w:t xml:space="preserve">display a surprising devotion to the sonnet and in general to fixed forms that were unfashionable among the majority of his contemporaries. Many of these sonnets flaunt queer desires and gay sensibilities (‘A Sonnet Sequence: </w:t>
                </w:r>
                <w:proofErr w:type="spellStart"/>
                <w:r w:rsidRPr="004628E2">
                  <w:t>Dishonor</w:t>
                </w:r>
                <w:proofErr w:type="spellEnd"/>
                <w:r w:rsidRPr="004628E2">
                  <w:t xml:space="preserve">’); others presage the coteries and occasional verse of the New York School. Frank O’Hara admired </w:t>
                </w:r>
                <w:proofErr w:type="spellStart"/>
                <w:r w:rsidRPr="004628E2">
                  <w:t>Denby's</w:t>
                </w:r>
                <w:proofErr w:type="spellEnd"/>
                <w:r w:rsidRPr="004628E2">
                  <w:t xml:space="preserve"> ‘specifically American spoken diction</w:t>
                </w:r>
                <w:r w:rsidR="00F41645" w:rsidRPr="004628E2">
                  <w:t>,</w:t>
                </w:r>
                <w:r w:rsidRPr="004628E2">
                  <w:t xml:space="preserve"> which has a classical firmness and clarity under his hand’—the same qualities that </w:t>
                </w:r>
                <w:proofErr w:type="spellStart"/>
                <w:r w:rsidRPr="004628E2">
                  <w:t>Denby</w:t>
                </w:r>
                <w:proofErr w:type="spellEnd"/>
                <w:r w:rsidRPr="004628E2">
                  <w:t xml:space="preserve"> extolled in Balanchine's dance</w:t>
                </w:r>
                <w:r w:rsidR="0083350E">
                  <w:t xml:space="preserve"> (O’Hara 313)</w:t>
                </w:r>
                <w:r w:rsidRPr="004628E2">
                  <w:t xml:space="preserve">. The most memorable poems of </w:t>
                </w:r>
                <w:r w:rsidRPr="004628E2">
                  <w:rPr>
                    <w:i/>
                  </w:rPr>
                  <w:t xml:space="preserve">In Public, In Private </w:t>
                </w:r>
                <w:r w:rsidRPr="004628E2">
                  <w:t xml:space="preserve">pay exterior attentions to the New York urban landscape (‘The Climate’; ‘Elegy: The Streets’) in the manner of the Burckhardt photos that often accompany them. This precisely observed ‘geography of </w:t>
                </w:r>
                <w:proofErr w:type="spellStart"/>
                <w:r w:rsidRPr="004628E2">
                  <w:t>candor</w:t>
                </w:r>
                <w:proofErr w:type="spellEnd"/>
                <w:r w:rsidRPr="004628E2">
                  <w:t xml:space="preserve">’ (in Lincoln Kirstein's phrase) might also be regarded as akin to Edward Hopper, although often with an outrageous flare for simile and synecdoche (as in ‘The Shoulder’). In Kirstein’s estimation, </w:t>
                </w:r>
                <w:proofErr w:type="spellStart"/>
                <w:r w:rsidRPr="004628E2">
                  <w:t>Denby</w:t>
                </w:r>
                <w:proofErr w:type="spellEnd"/>
                <w:r w:rsidRPr="004628E2">
                  <w:t xml:space="preserve"> was ‘the clearest lyric voice of Manhattan since Crane,’ sharing ‘Crane’s quirkiness in implosive short circuits of dense, awkwardly precise rhetoric, odd broken rhymes, reckless rhythm, sharpness of physical im</w:t>
                </w:r>
                <w:r w:rsidR="0083350E">
                  <w:t>agery and incandescent metaphor</w:t>
                </w:r>
                <w:r w:rsidRPr="004628E2">
                  <w:t>’</w:t>
                </w:r>
                <w:r w:rsidR="0083350E">
                  <w:t xml:space="preserve"> (Kirstein 3).</w:t>
                </w:r>
                <w:r w:rsidRPr="004628E2">
                  <w:t xml:space="preserve"> Both the distance and proximity to Crane can be observed in poems such as ‘A New York Face’: ‘The great New York bridges reflect its faces / Personality scoots across one like tiny / Traffic intent from Brooklyn [...].’ </w:t>
                </w:r>
                <w:proofErr w:type="spellStart"/>
                <w:r w:rsidRPr="004628E2">
                  <w:rPr>
                    <w:i/>
                    <w:iCs/>
                  </w:rPr>
                  <w:t>Mediteranean</w:t>
                </w:r>
                <w:proofErr w:type="spellEnd"/>
                <w:r w:rsidRPr="004628E2">
                  <w:rPr>
                    <w:i/>
                    <w:iCs/>
                  </w:rPr>
                  <w:t xml:space="preserve"> Cities </w:t>
                </w:r>
                <w:r w:rsidRPr="004628E2">
                  <w:t xml:space="preserve">(1956) translates these urban attentions into a </w:t>
                </w:r>
                <w:r w:rsidRPr="004628E2">
                  <w:rPr>
                    <w:i/>
                  </w:rPr>
                  <w:t>demi-</w:t>
                </w:r>
                <w:proofErr w:type="spellStart"/>
                <w:r w:rsidRPr="004628E2">
                  <w:rPr>
                    <w:i/>
                  </w:rPr>
                  <w:t>luxe</w:t>
                </w:r>
                <w:proofErr w:type="spellEnd"/>
                <w:r w:rsidRPr="004628E2">
                  <w:t xml:space="preserve"> sequence of travel sonnets, mostly written during several years in Europe from 1948-1951. </w:t>
                </w:r>
                <w:r w:rsidR="0083350E">
                  <w:t xml:space="preserve">While Kirstein regards it as </w:t>
                </w:r>
                <w:proofErr w:type="gramStart"/>
                <w:r w:rsidR="0083350E">
                  <w:t xml:space="preserve">an </w:t>
                </w:r>
                <w:r w:rsidRPr="004628E2">
                  <w:t>‘album</w:t>
                </w:r>
                <w:proofErr w:type="gramEnd"/>
                <w:r w:rsidRPr="004628E2">
                  <w:t xml:space="preserve"> of super-postcards,’ O’Hara saw it as a work of post-Romantic seriousness to be distinguished from the </w:t>
                </w:r>
                <w:proofErr w:type="spellStart"/>
                <w:r w:rsidRPr="004628E2">
                  <w:t>postwar</w:t>
                </w:r>
                <w:proofErr w:type="spellEnd"/>
                <w:r w:rsidRPr="004628E2">
                  <w:t xml:space="preserve"> American vogue for European tourism. Catherine </w:t>
                </w:r>
                <w:proofErr w:type="spellStart"/>
                <w:r w:rsidRPr="004628E2">
                  <w:t>Kodat</w:t>
                </w:r>
                <w:proofErr w:type="spellEnd"/>
                <w:r w:rsidRPr="004628E2">
                  <w:t xml:space="preserve">, noting the contemporaneity of the </w:t>
                </w:r>
                <w:r w:rsidRPr="004628E2">
                  <w:rPr>
                    <w:i/>
                  </w:rPr>
                  <w:t xml:space="preserve">Mediterranean Cities </w:t>
                </w:r>
                <w:r w:rsidRPr="004628E2">
                  <w:t>sonnets with the Marshall Plan, argues for ‘their subtle address of the joys and vagaries of homosexual love within the rap</w:t>
                </w:r>
                <w:r w:rsidR="0083350E">
                  <w:t>idly emerging Cold War imperium</w:t>
                </w:r>
                <w:r w:rsidRPr="004628E2">
                  <w:t>’</w:t>
                </w:r>
                <w:r w:rsidR="0083350E">
                  <w:t xml:space="preserve"> (</w:t>
                </w:r>
                <w:proofErr w:type="spellStart"/>
                <w:r w:rsidR="0083350E">
                  <w:t>Kodat</w:t>
                </w:r>
                <w:proofErr w:type="spellEnd"/>
                <w:r w:rsidR="0083350E">
                  <w:t xml:space="preserve"> 54).</w:t>
                </w:r>
              </w:p>
              <w:p w14:paraId="7D70F830" w14:textId="77777777" w:rsidR="00412BD1" w:rsidRPr="004628E2" w:rsidRDefault="00412BD1" w:rsidP="00412BD1">
                <w:pPr>
                  <w:rPr>
                    <w:rFonts w:eastAsia="Times New Roman"/>
                  </w:rPr>
                </w:pPr>
              </w:p>
              <w:p w14:paraId="71EE3841" w14:textId="77777777" w:rsidR="00412BD1" w:rsidRPr="004628E2" w:rsidRDefault="00412BD1" w:rsidP="00F41645">
                <w:pPr>
                  <w:pStyle w:val="Heading1"/>
                  <w:outlineLvl w:val="0"/>
                  <w:rPr>
                    <w:szCs w:val="22"/>
                  </w:rPr>
                </w:pPr>
                <w:r w:rsidRPr="004628E2">
                  <w:rPr>
                    <w:szCs w:val="22"/>
                  </w:rPr>
                  <w:t>Legacy</w:t>
                </w:r>
              </w:p>
              <w:p w14:paraId="5AF10854" w14:textId="33A3CEFB" w:rsidR="00412BD1" w:rsidRPr="004628E2" w:rsidRDefault="00412BD1" w:rsidP="00412BD1">
                <w:r w:rsidRPr="004628E2">
                  <w:t xml:space="preserve">As a poet, </w:t>
                </w:r>
                <w:proofErr w:type="spellStart"/>
                <w:r w:rsidRPr="004628E2">
                  <w:t>Denby</w:t>
                </w:r>
                <w:proofErr w:type="spellEnd"/>
                <w:r w:rsidRPr="004628E2">
                  <w:t xml:space="preserve"> was classed by Donald Allen among a group of the most influential ‘second generation’ modernists who emerged in the 1930s and ‘achieved their maturity’ in the years following the Second World War</w:t>
                </w:r>
                <w:r w:rsidR="0083350E">
                  <w:t xml:space="preserve"> (Allen xi)</w:t>
                </w:r>
                <w:r w:rsidRPr="004628E2">
                  <w:t xml:space="preserve">. Yet his age and his nervous aversion to praise (‘I have always been </w:t>
                </w:r>
                <w:r w:rsidRPr="0083350E">
                  <w:rPr>
                    <w:rFonts w:ascii="Calibri" w:hAnsi="Calibri"/>
                  </w:rPr>
                  <w:t>underground’</w:t>
                </w:r>
                <w:r w:rsidR="0083350E" w:rsidRPr="0083350E">
                  <w:rPr>
                    <w:rFonts w:ascii="Calibri" w:hAnsi="Calibri"/>
                    <w:color w:val="000000"/>
                  </w:rPr>
                  <w:t xml:space="preserve"> [</w:t>
                </w:r>
                <w:proofErr w:type="spellStart"/>
                <w:r w:rsidR="0083350E" w:rsidRPr="0083350E">
                  <w:rPr>
                    <w:rFonts w:ascii="Calibri" w:hAnsi="Calibri"/>
                    <w:color w:val="000000"/>
                  </w:rPr>
                  <w:t>Denby</w:t>
                </w:r>
                <w:proofErr w:type="spellEnd"/>
                <w:r w:rsidR="0083350E" w:rsidRPr="0083350E">
                  <w:rPr>
                    <w:rFonts w:ascii="Calibri" w:hAnsi="Calibri"/>
                    <w:color w:val="000000"/>
                  </w:rPr>
                  <w:t xml:space="preserve"> 32]</w:t>
                </w:r>
                <w:r w:rsidRPr="0083350E">
                  <w:rPr>
                    <w:rFonts w:ascii="Calibri" w:hAnsi="Calibri"/>
                  </w:rPr>
                  <w:t>) factored</w:t>
                </w:r>
                <w:r w:rsidRPr="004628E2">
                  <w:t xml:space="preserve"> into his long exclusion from a canon that </w:t>
                </w:r>
                <w:r w:rsidRPr="004628E2">
                  <w:lastRenderedPageBreak/>
                  <w:t xml:space="preserve">embraced his New York School champions and imitators. Nonetheless, the wry, mannered intelligence of his dance criticism is etched indelibly into some of the most canonical mid-century lyric poems, such as O'Hara's ‘A Step Away from Them’: ‘Neon in daylight is a / great pleasure, as Edwin </w:t>
                </w:r>
                <w:proofErr w:type="spellStart"/>
                <w:r w:rsidRPr="004628E2">
                  <w:t>Denby</w:t>
                </w:r>
                <w:proofErr w:type="spellEnd"/>
                <w:r w:rsidRPr="004628E2">
                  <w:t xml:space="preserve"> would / write.’ Ultimately, it is </w:t>
                </w:r>
                <w:proofErr w:type="spellStart"/>
                <w:r w:rsidRPr="004628E2">
                  <w:t>Denby’s</w:t>
                </w:r>
                <w:proofErr w:type="spellEnd"/>
                <w:r w:rsidRPr="004628E2">
                  <w:t xml:space="preserve"> major body of dance criticism that has sustained his enduring place in the history of modernism, but the poetic compression of his critical prose and the attention to the choreographic scene of metropolitan life in his poetry emerged reciprocally from his evolving place in several locations and generations of modernist practice across the arts.</w:t>
                </w:r>
              </w:p>
              <w:p w14:paraId="6BD95BF3" w14:textId="77777777" w:rsidR="00412BD1" w:rsidRDefault="00412BD1" w:rsidP="00412BD1">
                <w:pPr>
                  <w:rPr>
                    <w:sz w:val="24"/>
                    <w:szCs w:val="24"/>
                  </w:rPr>
                </w:pPr>
              </w:p>
              <w:p w14:paraId="1C0D3099" w14:textId="77777777" w:rsidR="0026774C" w:rsidRPr="0083350E" w:rsidRDefault="0026774C" w:rsidP="00412BD1">
                <w:r w:rsidRPr="0083350E">
                  <w:t xml:space="preserve">Fig.4: </w:t>
                </w:r>
                <w:proofErr w:type="spellStart"/>
                <w:r w:rsidRPr="0083350E">
                  <w:t>Denby</w:t>
                </w:r>
                <w:proofErr w:type="spellEnd"/>
                <w:r w:rsidRPr="0083350E">
                  <w:t xml:space="preserve"> by Katz</w:t>
                </w:r>
              </w:p>
              <w:p w14:paraId="7BD62103" w14:textId="77777777" w:rsidR="0026774C" w:rsidRPr="0026774C" w:rsidRDefault="0026774C" w:rsidP="0026774C">
                <w:pPr>
                  <w:rPr>
                    <w:color w:val="5B9BD5" w:themeColor="accent1"/>
                    <w:sz w:val="20"/>
                    <w:szCs w:val="20"/>
                  </w:rPr>
                </w:pPr>
                <w:r w:rsidRPr="0026774C">
                  <w:rPr>
                    <w:color w:val="5B9BD5" w:themeColor="accent1"/>
                    <w:sz w:val="20"/>
                    <w:szCs w:val="20"/>
                  </w:rPr>
                  <w:t xml:space="preserve">Alex Katz, American, b. 1927, </w:t>
                </w:r>
                <w:r w:rsidRPr="0026774C">
                  <w:rPr>
                    <w:i/>
                    <w:color w:val="5B9BD5" w:themeColor="accent1"/>
                    <w:sz w:val="20"/>
                    <w:szCs w:val="20"/>
                  </w:rPr>
                  <w:t xml:space="preserve">Edwin </w:t>
                </w:r>
                <w:proofErr w:type="spellStart"/>
                <w:r w:rsidRPr="0026774C">
                  <w:rPr>
                    <w:i/>
                    <w:color w:val="5B9BD5" w:themeColor="accent1"/>
                    <w:sz w:val="20"/>
                    <w:szCs w:val="20"/>
                  </w:rPr>
                  <w:t>Denby</w:t>
                </w:r>
                <w:proofErr w:type="spellEnd"/>
                <w:r w:rsidRPr="0026774C">
                  <w:rPr>
                    <w:color w:val="5B9BD5" w:themeColor="accent1"/>
                    <w:sz w:val="20"/>
                    <w:szCs w:val="20"/>
                  </w:rPr>
                  <w:t xml:space="preserve">, 1964, oil on </w:t>
                </w:r>
                <w:proofErr w:type="spellStart"/>
                <w:r w:rsidRPr="0026774C">
                  <w:rPr>
                    <w:color w:val="5B9BD5" w:themeColor="accent1"/>
                    <w:sz w:val="20"/>
                    <w:szCs w:val="20"/>
                  </w:rPr>
                  <w:t>masonite</w:t>
                </w:r>
                <w:proofErr w:type="spellEnd"/>
                <w:r w:rsidRPr="0026774C">
                  <w:rPr>
                    <w:color w:val="5B9BD5" w:themeColor="accent1"/>
                    <w:sz w:val="20"/>
                    <w:szCs w:val="20"/>
                  </w:rPr>
                  <w:t xml:space="preserve">, Gift of Walter K. </w:t>
                </w:r>
                <w:proofErr w:type="spellStart"/>
                <w:r w:rsidRPr="0026774C">
                  <w:rPr>
                    <w:color w:val="5B9BD5" w:themeColor="accent1"/>
                    <w:sz w:val="20"/>
                    <w:szCs w:val="20"/>
                  </w:rPr>
                  <w:t>Gutman</w:t>
                </w:r>
                <w:proofErr w:type="spellEnd"/>
                <w:r w:rsidRPr="0026774C">
                  <w:rPr>
                    <w:color w:val="5B9BD5" w:themeColor="accent1"/>
                    <w:sz w:val="20"/>
                    <w:szCs w:val="20"/>
                  </w:rPr>
                  <w:t>, Class of 1924, 1966.30 (Bowdoin College Museum of Art) RIGHTS: Contact artist's son, poet/curator Vincent Katz (vincentkatz@mac.com). I know Vincent and can reach out as necessary.</w:t>
                </w:r>
              </w:p>
              <w:p w14:paraId="4D32A8D9" w14:textId="77777777" w:rsidR="0026774C" w:rsidRDefault="0026774C" w:rsidP="00412BD1">
                <w:pPr>
                  <w:rPr>
                    <w:sz w:val="24"/>
                    <w:szCs w:val="24"/>
                  </w:rPr>
                </w:pPr>
              </w:p>
              <w:p w14:paraId="0CA96687" w14:textId="13D46F6A" w:rsidR="00412BD1" w:rsidRPr="00B54A7D" w:rsidRDefault="0083350E" w:rsidP="00F41645">
                <w:pPr>
                  <w:pStyle w:val="Heading1"/>
                  <w:outlineLvl w:val="0"/>
                </w:pPr>
                <w:r>
                  <w:t>List of Works:</w:t>
                </w:r>
              </w:p>
              <w:p w14:paraId="59CEF639" w14:textId="77777777" w:rsidR="00412BD1" w:rsidRPr="000E0ED3" w:rsidRDefault="00412BD1" w:rsidP="000E0ED3">
                <w:pPr>
                  <w:pStyle w:val="Heading2"/>
                  <w:outlineLvl w:val="1"/>
                </w:pPr>
                <w:r w:rsidRPr="000E0ED3">
                  <w:t>Criticism</w:t>
                </w:r>
              </w:p>
              <w:p w14:paraId="73C8D6D9" w14:textId="45E30EA4" w:rsidR="00412BD1" w:rsidRPr="00B54A7D" w:rsidRDefault="00412BD1" w:rsidP="000E0ED3">
                <w:pPr>
                  <w:rPr>
                    <w:i/>
                    <w:iCs/>
                  </w:rPr>
                </w:pPr>
                <w:r w:rsidRPr="00B54A7D">
                  <w:rPr>
                    <w:i/>
                    <w:iCs/>
                  </w:rPr>
                  <w:t>Ballet</w:t>
                </w:r>
                <w:r w:rsidRPr="00B54A7D">
                  <w:t xml:space="preserve">, </w:t>
                </w:r>
                <w:r w:rsidR="0083350E">
                  <w:t>(1945</w:t>
                </w:r>
                <w:r w:rsidR="000E0ED3">
                  <w:t>)</w:t>
                </w:r>
                <w:r w:rsidRPr="00B54A7D">
                  <w:t xml:space="preserve"> </w:t>
                </w:r>
              </w:p>
              <w:p w14:paraId="0F7A5C29" w14:textId="46AB3497" w:rsidR="00F41645" w:rsidRDefault="00412BD1" w:rsidP="000E0ED3">
                <w:r w:rsidRPr="00086B55">
                  <w:rPr>
                    <w:highlight w:val="yellow"/>
                  </w:rPr>
                  <w:t>‘</w:t>
                </w:r>
                <w:r w:rsidRPr="00086B55">
                  <w:rPr>
                    <w:iCs/>
                    <w:highlight w:val="yellow"/>
                  </w:rPr>
                  <w:t xml:space="preserve">The Criticism of Edwin </w:t>
                </w:r>
                <w:proofErr w:type="spellStart"/>
                <w:r w:rsidRPr="00086B55">
                  <w:rPr>
                    <w:iCs/>
                    <w:highlight w:val="yellow"/>
                  </w:rPr>
                  <w:t>Denby</w:t>
                </w:r>
                <w:proofErr w:type="spellEnd"/>
                <w:r w:rsidRPr="00086B55">
                  <w:rPr>
                    <w:highlight w:val="yellow"/>
                  </w:rPr>
                  <w:t xml:space="preserve">,’ </w:t>
                </w:r>
                <w:r w:rsidR="000E0ED3" w:rsidRPr="00086B55">
                  <w:rPr>
                    <w:highlight w:val="yellow"/>
                  </w:rPr>
                  <w:t xml:space="preserve">(1946, </w:t>
                </w:r>
                <w:r w:rsidRPr="00086B55">
                  <w:rPr>
                    <w:i/>
                    <w:highlight w:val="yellow"/>
                  </w:rPr>
                  <w:t xml:space="preserve">Dance Index </w:t>
                </w:r>
                <w:r w:rsidR="000E0ED3" w:rsidRPr="00086B55">
                  <w:rPr>
                    <w:highlight w:val="yellow"/>
                  </w:rPr>
                  <w:t>5 (2))</w:t>
                </w:r>
                <w:r w:rsidRPr="00B54A7D">
                  <w:t xml:space="preserve"> </w:t>
                </w:r>
              </w:p>
              <w:p w14:paraId="1514C13E" w14:textId="7EF8C0C7" w:rsidR="00412BD1" w:rsidRPr="00B54A7D" w:rsidRDefault="00412BD1" w:rsidP="000E0ED3">
                <w:r w:rsidRPr="00B54A7D">
                  <w:rPr>
                    <w:i/>
                    <w:iCs/>
                  </w:rPr>
                  <w:t>Nijinsky: An Illustrated Monograph</w:t>
                </w:r>
                <w:r w:rsidR="000E0ED3">
                  <w:t xml:space="preserve"> (</w:t>
                </w:r>
                <w:r w:rsidR="0083350E" w:rsidRPr="00B54A7D">
                  <w:t>with</w:t>
                </w:r>
                <w:r w:rsidR="0083350E">
                  <w:t xml:space="preserve"> P. D. </w:t>
                </w:r>
                <w:proofErr w:type="spellStart"/>
                <w:r w:rsidR="0083350E">
                  <w:t>Magriel</w:t>
                </w:r>
                <w:proofErr w:type="spellEnd"/>
                <w:r w:rsidR="0083350E">
                  <w:t>, 1947</w:t>
                </w:r>
                <w:r w:rsidR="000E0ED3">
                  <w:t>)</w:t>
                </w:r>
              </w:p>
              <w:p w14:paraId="58462F3B" w14:textId="5D21DF2D" w:rsidR="00412BD1" w:rsidRPr="00B54A7D" w:rsidRDefault="00412BD1" w:rsidP="000E0ED3">
                <w:r w:rsidRPr="00B54A7D">
                  <w:rPr>
                    <w:i/>
                    <w:iCs/>
                  </w:rPr>
                  <w:t xml:space="preserve">Looking at the </w:t>
                </w:r>
                <w:r w:rsidR="000E0ED3">
                  <w:rPr>
                    <w:i/>
                    <w:iCs/>
                  </w:rPr>
                  <w:t xml:space="preserve">Dance </w:t>
                </w:r>
                <w:r w:rsidR="000E0ED3">
                  <w:t>(1949)</w:t>
                </w:r>
              </w:p>
              <w:p w14:paraId="178EBDC2" w14:textId="65E028E7" w:rsidR="00412BD1" w:rsidRPr="00B54A7D" w:rsidRDefault="00412BD1" w:rsidP="000E0ED3">
                <w:r w:rsidRPr="00B54A7D">
                  <w:rPr>
                    <w:i/>
                    <w:iCs/>
                  </w:rPr>
                  <w:t>Dancers, Buildings and People in the Streets</w:t>
                </w:r>
                <w:r w:rsidR="000E0ED3">
                  <w:t xml:space="preserve"> (1965)</w:t>
                </w:r>
              </w:p>
              <w:p w14:paraId="5A126E5A" w14:textId="55507B37" w:rsidR="00412BD1" w:rsidRPr="00B54A7D" w:rsidRDefault="00412BD1" w:rsidP="000E0ED3">
                <w:r w:rsidRPr="00B54A7D">
                  <w:rPr>
                    <w:i/>
                    <w:iCs/>
                  </w:rPr>
                  <w:t>Dance Writings</w:t>
                </w:r>
                <w:r w:rsidR="000E0ED3">
                  <w:rPr>
                    <w:i/>
                    <w:iCs/>
                  </w:rPr>
                  <w:t xml:space="preserve"> </w:t>
                </w:r>
                <w:r w:rsidR="000E0ED3">
                  <w:t>(</w:t>
                </w:r>
                <w:r w:rsidR="00086B55" w:rsidRPr="00B54A7D">
                  <w:t>e</w:t>
                </w:r>
                <w:r w:rsidR="00086B55">
                  <w:t xml:space="preserve">ds. R. Cornfield and W. MacKay, </w:t>
                </w:r>
                <w:r w:rsidR="000E0ED3">
                  <w:t>1986</w:t>
                </w:r>
                <w:r w:rsidR="00086B55">
                  <w:t>)</w:t>
                </w:r>
                <w:r w:rsidRPr="00B54A7D">
                  <w:t xml:space="preserve"> </w:t>
                </w:r>
              </w:p>
              <w:p w14:paraId="1020595A" w14:textId="7E164502" w:rsidR="00412BD1" w:rsidRPr="00B54A7D" w:rsidRDefault="00412BD1" w:rsidP="000E0ED3">
                <w:pPr>
                  <w:rPr>
                    <w:i/>
                    <w:iCs/>
                  </w:rPr>
                </w:pPr>
                <w:r w:rsidRPr="00B54A7D">
                  <w:rPr>
                    <w:i/>
                    <w:iCs/>
                  </w:rPr>
                  <w:t xml:space="preserve">Willem de </w:t>
                </w:r>
                <w:proofErr w:type="spellStart"/>
                <w:r w:rsidRPr="00B54A7D">
                  <w:rPr>
                    <w:i/>
                    <w:iCs/>
                  </w:rPr>
                  <w:t>Kooning</w:t>
                </w:r>
                <w:proofErr w:type="spellEnd"/>
                <w:r w:rsidR="000E0ED3">
                  <w:rPr>
                    <w:i/>
                    <w:iCs/>
                  </w:rPr>
                  <w:t xml:space="preserve"> </w:t>
                </w:r>
                <w:r w:rsidR="000E0ED3">
                  <w:t>(1988</w:t>
                </w:r>
                <w:r w:rsidR="00086B55">
                  <w:t>)</w:t>
                </w:r>
              </w:p>
              <w:p w14:paraId="44107F54" w14:textId="0A933AC5" w:rsidR="00412BD1" w:rsidRPr="00B54A7D" w:rsidRDefault="00412BD1" w:rsidP="000E0ED3">
                <w:r w:rsidRPr="00B54A7D">
                  <w:rPr>
                    <w:i/>
                    <w:iCs/>
                  </w:rPr>
                  <w:t>Dance Writings &amp; Poetry</w:t>
                </w:r>
                <w:r w:rsidR="000E0ED3">
                  <w:rPr>
                    <w:i/>
                    <w:iCs/>
                  </w:rPr>
                  <w:t xml:space="preserve"> </w:t>
                </w:r>
                <w:r w:rsidR="000E0ED3">
                  <w:t>(</w:t>
                </w:r>
                <w:r w:rsidR="00086B55" w:rsidRPr="00B54A7D">
                  <w:t xml:space="preserve">ed. R. Cornfield, </w:t>
                </w:r>
                <w:r w:rsidR="000E0ED3">
                  <w:t>1998</w:t>
                </w:r>
                <w:r w:rsidR="00086B55">
                  <w:t>)</w:t>
                </w:r>
                <w:r w:rsidRPr="00B54A7D">
                  <w:t xml:space="preserve"> </w:t>
                </w:r>
              </w:p>
              <w:p w14:paraId="47F184BE" w14:textId="77777777" w:rsidR="00412BD1" w:rsidRPr="00B54A7D" w:rsidRDefault="00412BD1" w:rsidP="000E0ED3">
                <w:pPr>
                  <w:rPr>
                    <w:b/>
                    <w:bCs/>
                  </w:rPr>
                </w:pPr>
              </w:p>
              <w:p w14:paraId="177E54F4" w14:textId="77777777" w:rsidR="00412BD1" w:rsidRPr="00B54A7D" w:rsidRDefault="00412BD1" w:rsidP="000E0ED3">
                <w:pPr>
                  <w:pStyle w:val="Heading2"/>
                  <w:outlineLvl w:val="1"/>
                </w:pPr>
                <w:r w:rsidRPr="00B54A7D">
                  <w:t>Poetry</w:t>
                </w:r>
              </w:p>
              <w:p w14:paraId="648DC5A4" w14:textId="4AD58A23" w:rsidR="00412BD1" w:rsidRPr="00B54A7D" w:rsidRDefault="00412BD1" w:rsidP="000E0ED3">
                <w:pPr>
                  <w:rPr>
                    <w:i/>
                    <w:iCs/>
                  </w:rPr>
                </w:pPr>
                <w:r w:rsidRPr="00B54A7D">
                  <w:rPr>
                    <w:i/>
                    <w:iCs/>
                  </w:rPr>
                  <w:t>In Public, In Private: Poems</w:t>
                </w:r>
                <w:r w:rsidR="000E0ED3">
                  <w:rPr>
                    <w:i/>
                    <w:iCs/>
                  </w:rPr>
                  <w:t xml:space="preserve"> </w:t>
                </w:r>
                <w:r w:rsidR="000E0ED3">
                  <w:rPr>
                    <w:iCs/>
                  </w:rPr>
                  <w:t>(</w:t>
                </w:r>
                <w:r w:rsidR="00086B55">
                  <w:t>Ill.: J.A. Decker,</w:t>
                </w:r>
                <w:r w:rsidR="00086B55">
                  <w:rPr>
                    <w:iCs/>
                  </w:rPr>
                  <w:t xml:space="preserve"> </w:t>
                </w:r>
                <w:r w:rsidR="000E0ED3">
                  <w:rPr>
                    <w:iCs/>
                  </w:rPr>
                  <w:t>1948</w:t>
                </w:r>
                <w:r w:rsidR="00086B55">
                  <w:t>)</w:t>
                </w:r>
              </w:p>
              <w:p w14:paraId="2DE41CD7" w14:textId="16984D18" w:rsidR="00412BD1" w:rsidRPr="00B54A7D" w:rsidRDefault="00412BD1" w:rsidP="000E0ED3">
                <w:pPr>
                  <w:rPr>
                    <w:i/>
                    <w:iCs/>
                  </w:rPr>
                </w:pPr>
                <w:r w:rsidRPr="00B54A7D">
                  <w:rPr>
                    <w:i/>
                    <w:iCs/>
                  </w:rPr>
                  <w:t>Mediterranean Cities: Sonnets</w:t>
                </w:r>
                <w:r w:rsidR="000E0ED3">
                  <w:rPr>
                    <w:i/>
                    <w:iCs/>
                  </w:rPr>
                  <w:t xml:space="preserve"> </w:t>
                </w:r>
                <w:r w:rsidR="000E0ED3">
                  <w:rPr>
                    <w:iCs/>
                  </w:rPr>
                  <w:t>(</w:t>
                </w:r>
                <w:r w:rsidR="00086B55" w:rsidRPr="00B54A7D">
                  <w:t>with photographs by R. Burc</w:t>
                </w:r>
                <w:r w:rsidR="00086B55">
                  <w:t>khardt,</w:t>
                </w:r>
                <w:r w:rsidR="00086B55">
                  <w:rPr>
                    <w:iCs/>
                  </w:rPr>
                  <w:t xml:space="preserve"> </w:t>
                </w:r>
                <w:r w:rsidR="000E0ED3">
                  <w:rPr>
                    <w:iCs/>
                  </w:rPr>
                  <w:t>1956</w:t>
                </w:r>
                <w:r w:rsidR="000E0ED3">
                  <w:t>)</w:t>
                </w:r>
              </w:p>
              <w:p w14:paraId="23332C0A" w14:textId="18653C6F" w:rsidR="00412BD1" w:rsidRPr="00B54A7D" w:rsidRDefault="00412BD1" w:rsidP="000E0ED3">
                <w:r w:rsidRPr="00B54A7D">
                  <w:rPr>
                    <w:i/>
                    <w:iCs/>
                  </w:rPr>
                  <w:t xml:space="preserve">C: A Journal of Poetry </w:t>
                </w:r>
                <w:r w:rsidR="000E0ED3">
                  <w:rPr>
                    <w:iCs/>
                  </w:rPr>
                  <w:t>(</w:t>
                </w:r>
                <w:r w:rsidR="00086B55">
                  <w:rPr>
                    <w:iCs/>
                  </w:rPr>
                  <w:t xml:space="preserve">Special </w:t>
                </w:r>
                <w:proofErr w:type="spellStart"/>
                <w:r w:rsidR="00086B55">
                  <w:rPr>
                    <w:iCs/>
                  </w:rPr>
                  <w:t>Denby</w:t>
                </w:r>
                <w:proofErr w:type="spellEnd"/>
                <w:r w:rsidR="00086B55">
                  <w:rPr>
                    <w:iCs/>
                  </w:rPr>
                  <w:t xml:space="preserve"> Issue; </w:t>
                </w:r>
                <w:r w:rsidR="00086B55" w:rsidRPr="00B54A7D">
                  <w:t xml:space="preserve">ed. T. </w:t>
                </w:r>
                <w:proofErr w:type="spellStart"/>
                <w:r w:rsidR="00086B55" w:rsidRPr="00B54A7D">
                  <w:t>Berrigan</w:t>
                </w:r>
                <w:proofErr w:type="spellEnd"/>
                <w:r w:rsidR="00086B55" w:rsidRPr="00B54A7D">
                  <w:t xml:space="preserve">, with J. </w:t>
                </w:r>
                <w:proofErr w:type="spellStart"/>
                <w:r w:rsidR="00086B55" w:rsidRPr="00B54A7D">
                  <w:t>Brainard</w:t>
                </w:r>
                <w:proofErr w:type="spellEnd"/>
                <w:r w:rsidR="00086B55" w:rsidRPr="00B54A7D">
                  <w:t xml:space="preserve"> and </w:t>
                </w:r>
                <w:r w:rsidR="00086B55">
                  <w:t>A. Warhol,</w:t>
                </w:r>
                <w:r w:rsidR="00086B55">
                  <w:rPr>
                    <w:iCs/>
                  </w:rPr>
                  <w:t xml:space="preserve"> 1963</w:t>
                </w:r>
                <w:r w:rsidR="000E0ED3">
                  <w:t>)</w:t>
                </w:r>
              </w:p>
              <w:p w14:paraId="7D2D3D7E" w14:textId="2FE786ED" w:rsidR="00412BD1" w:rsidRPr="00B54A7D" w:rsidRDefault="00412BD1" w:rsidP="000E0ED3">
                <w:pPr>
                  <w:rPr>
                    <w:i/>
                    <w:iCs/>
                  </w:rPr>
                </w:pPr>
                <w:r w:rsidRPr="00B54A7D">
                  <w:rPr>
                    <w:i/>
                    <w:iCs/>
                  </w:rPr>
                  <w:t>Snoring in New York</w:t>
                </w:r>
                <w:r w:rsidR="000E0ED3">
                  <w:rPr>
                    <w:i/>
                    <w:iCs/>
                  </w:rPr>
                  <w:t xml:space="preserve"> </w:t>
                </w:r>
                <w:r w:rsidR="000E0ED3">
                  <w:rPr>
                    <w:iCs/>
                  </w:rPr>
                  <w:t>(1974</w:t>
                </w:r>
                <w:r w:rsidR="000E0ED3">
                  <w:t>)</w:t>
                </w:r>
              </w:p>
              <w:p w14:paraId="4B9CFE03" w14:textId="17B7F530" w:rsidR="00412BD1" w:rsidRPr="00B54A7D" w:rsidRDefault="00412BD1" w:rsidP="000E0ED3">
                <w:pPr>
                  <w:rPr>
                    <w:i/>
                    <w:iCs/>
                  </w:rPr>
                </w:pPr>
                <w:r w:rsidRPr="00B54A7D">
                  <w:rPr>
                    <w:i/>
                    <w:iCs/>
                  </w:rPr>
                  <w:t>Collected Poems</w:t>
                </w:r>
                <w:r w:rsidR="000E0ED3">
                  <w:rPr>
                    <w:i/>
                    <w:iCs/>
                  </w:rPr>
                  <w:t xml:space="preserve"> </w:t>
                </w:r>
                <w:r w:rsidR="000E0ED3">
                  <w:rPr>
                    <w:iCs/>
                  </w:rPr>
                  <w:t>(1975</w:t>
                </w:r>
                <w:r w:rsidR="000E0ED3">
                  <w:t>)</w:t>
                </w:r>
              </w:p>
              <w:p w14:paraId="60C9A104" w14:textId="39F8E2D7" w:rsidR="00412BD1" w:rsidRPr="00B54A7D" w:rsidRDefault="00412BD1" w:rsidP="000E0ED3">
                <w:pPr>
                  <w:rPr>
                    <w:i/>
                    <w:iCs/>
                  </w:rPr>
                </w:pPr>
                <w:r w:rsidRPr="00B54A7D">
                  <w:rPr>
                    <w:i/>
                    <w:iCs/>
                  </w:rPr>
                  <w:t xml:space="preserve">Mag City </w:t>
                </w:r>
                <w:r w:rsidRPr="00B54A7D">
                  <w:t>14</w:t>
                </w:r>
                <w:r w:rsidR="000E0ED3">
                  <w:t xml:space="preserve"> </w:t>
                </w:r>
                <w:r w:rsidR="000E0ED3">
                  <w:rPr>
                    <w:i/>
                  </w:rPr>
                  <w:t>(</w:t>
                </w:r>
                <w:r w:rsidR="00086B55">
                  <w:t xml:space="preserve">Special </w:t>
                </w:r>
                <w:proofErr w:type="spellStart"/>
                <w:r w:rsidR="00086B55">
                  <w:t>Denby</w:t>
                </w:r>
                <w:proofErr w:type="spellEnd"/>
                <w:r w:rsidR="00086B55">
                  <w:t xml:space="preserve"> Issue,</w:t>
                </w:r>
                <w:r w:rsidR="00086B55">
                  <w:rPr>
                    <w:i/>
                  </w:rPr>
                  <w:t xml:space="preserve"> </w:t>
                </w:r>
                <w:r w:rsidR="000E0ED3">
                  <w:rPr>
                    <w:i/>
                  </w:rPr>
                  <w:t>1983</w:t>
                </w:r>
                <w:r w:rsidR="000E0ED3">
                  <w:t>)</w:t>
                </w:r>
                <w:r w:rsidRPr="00B54A7D">
                  <w:t xml:space="preserve"> </w:t>
                </w:r>
              </w:p>
              <w:p w14:paraId="3232EDD2" w14:textId="1E1FC15F" w:rsidR="00412BD1" w:rsidRPr="00B54A7D" w:rsidRDefault="00412BD1" w:rsidP="000E0ED3">
                <w:r w:rsidRPr="00B54A7D">
                  <w:rPr>
                    <w:i/>
                    <w:iCs/>
                  </w:rPr>
                  <w:t>The Complete Poems</w:t>
                </w:r>
                <w:r w:rsidR="000E0ED3">
                  <w:rPr>
                    <w:i/>
                    <w:iCs/>
                  </w:rPr>
                  <w:t xml:space="preserve"> </w:t>
                </w:r>
                <w:r w:rsidR="000E0ED3">
                  <w:rPr>
                    <w:iCs/>
                  </w:rPr>
                  <w:t>(</w:t>
                </w:r>
                <w:r w:rsidR="00086B55" w:rsidRPr="00B54A7D">
                  <w:t xml:space="preserve">ed. </w:t>
                </w:r>
                <w:proofErr w:type="spellStart"/>
                <w:r w:rsidR="00086B55" w:rsidRPr="00B54A7D">
                  <w:t>R.P</w:t>
                </w:r>
                <w:r w:rsidR="00086B55">
                  <w:t>adgett</w:t>
                </w:r>
                <w:proofErr w:type="spellEnd"/>
                <w:r w:rsidR="00086B55">
                  <w:rPr>
                    <w:iCs/>
                  </w:rPr>
                  <w:t xml:space="preserve">, </w:t>
                </w:r>
                <w:r w:rsidR="000E0ED3">
                  <w:rPr>
                    <w:iCs/>
                  </w:rPr>
                  <w:t>1986</w:t>
                </w:r>
                <w:r w:rsidR="000E0ED3">
                  <w:t>)</w:t>
                </w:r>
              </w:p>
              <w:p w14:paraId="66DA632F" w14:textId="14B347CE" w:rsidR="00412BD1" w:rsidRPr="00B54A7D" w:rsidRDefault="00412BD1" w:rsidP="000E0ED3">
                <w:r w:rsidRPr="00B54A7D">
                  <w:rPr>
                    <w:i/>
                    <w:iCs/>
                  </w:rPr>
                  <w:t>New York, N. Why?</w:t>
                </w:r>
                <w:r w:rsidRPr="00B54A7D">
                  <w:t xml:space="preserve"> </w:t>
                </w:r>
                <w:r w:rsidRPr="00B54A7D">
                  <w:rPr>
                    <w:i/>
                  </w:rPr>
                  <w:t>Photographs by Rudy Burckhardt</w:t>
                </w:r>
                <w:r w:rsidRPr="00B54A7D">
                  <w:t xml:space="preserve">, </w:t>
                </w:r>
                <w:r w:rsidRPr="00B54A7D">
                  <w:rPr>
                    <w:i/>
                  </w:rPr>
                  <w:t xml:space="preserve">Poems by Edwin </w:t>
                </w:r>
                <w:proofErr w:type="spellStart"/>
                <w:r w:rsidRPr="00B54A7D">
                  <w:rPr>
                    <w:i/>
                  </w:rPr>
                  <w:t>Denby</w:t>
                </w:r>
                <w:proofErr w:type="spellEnd"/>
                <w:r w:rsidR="000E0ED3">
                  <w:rPr>
                    <w:i/>
                  </w:rPr>
                  <w:t xml:space="preserve"> </w:t>
                </w:r>
                <w:r w:rsidR="000E0ED3">
                  <w:t>(2008)</w:t>
                </w:r>
              </w:p>
              <w:p w14:paraId="631BF05E" w14:textId="77777777" w:rsidR="00412BD1" w:rsidRPr="00B54A7D" w:rsidRDefault="00412BD1" w:rsidP="000E0ED3">
                <w:pPr>
                  <w:rPr>
                    <w:rFonts w:eastAsia="Times New Roman" w:cs="Times New Roman"/>
                  </w:rPr>
                </w:pPr>
              </w:p>
              <w:p w14:paraId="41E12E60" w14:textId="77777777" w:rsidR="00412BD1" w:rsidRPr="00B54A7D" w:rsidRDefault="00412BD1" w:rsidP="000E0ED3">
                <w:pPr>
                  <w:pStyle w:val="Heading2"/>
                  <w:outlineLvl w:val="1"/>
                </w:pPr>
                <w:r w:rsidRPr="00B54A7D">
                  <w:t>Fiction</w:t>
                </w:r>
              </w:p>
              <w:p w14:paraId="76BCE5C0" w14:textId="76777DB7" w:rsidR="00412BD1" w:rsidRPr="00B54A7D" w:rsidRDefault="00412BD1" w:rsidP="000E0ED3">
                <w:r w:rsidRPr="00B54A7D">
                  <w:rPr>
                    <w:i/>
                    <w:iCs/>
                  </w:rPr>
                  <w:t>Scream in a Cave</w:t>
                </w:r>
                <w:r w:rsidR="000E0ED3">
                  <w:rPr>
                    <w:i/>
                    <w:iCs/>
                  </w:rPr>
                  <w:t xml:space="preserve"> </w:t>
                </w:r>
                <w:r w:rsidR="000E0ED3">
                  <w:rPr>
                    <w:iCs/>
                  </w:rPr>
                  <w:t>(1973</w:t>
                </w:r>
                <w:r w:rsidR="000E0ED3">
                  <w:t>)</w:t>
                </w:r>
                <w:r w:rsidRPr="00B54A7D">
                  <w:t xml:space="preserve"> </w:t>
                </w:r>
              </w:p>
              <w:p w14:paraId="47C6DE87" w14:textId="77777777" w:rsidR="00412BD1" w:rsidRPr="00B54A7D" w:rsidRDefault="00412BD1" w:rsidP="00412BD1">
                <w:pPr>
                  <w:rPr>
                    <w:rFonts w:ascii="Times New Roman" w:eastAsia="Times New Roman" w:hAnsi="Times New Roman" w:cs="Times New Roman"/>
                    <w:color w:val="000000"/>
                  </w:rPr>
                </w:pPr>
              </w:p>
              <w:p w14:paraId="3353AA8C" w14:textId="77777777" w:rsidR="00412BD1" w:rsidRPr="00B54A7D" w:rsidRDefault="00412BD1" w:rsidP="000E0ED3">
                <w:pPr>
                  <w:pStyle w:val="Heading2"/>
                  <w:outlineLvl w:val="1"/>
                </w:pPr>
                <w:r w:rsidRPr="00B54A7D">
                  <w:t>Filmography (Actor, directed by Rudy Burckhardt)</w:t>
                </w:r>
              </w:p>
              <w:p w14:paraId="2BC29DF8" w14:textId="77777777" w:rsidR="00412BD1" w:rsidRPr="000E0ED3" w:rsidRDefault="00412BD1" w:rsidP="00412BD1">
                <w:pPr>
                  <w:pStyle w:val="NormalWeb"/>
                  <w:spacing w:before="0" w:beforeAutospacing="0" w:after="0" w:afterAutospacing="0"/>
                  <w:rPr>
                    <w:rFonts w:ascii="Calibri" w:hAnsi="Calibri"/>
                    <w:color w:val="000000"/>
                    <w:sz w:val="22"/>
                    <w:szCs w:val="22"/>
                  </w:rPr>
                </w:pPr>
                <w:r w:rsidRPr="000E0ED3">
                  <w:rPr>
                    <w:rFonts w:ascii="Calibri" w:hAnsi="Calibri"/>
                    <w:i/>
                    <w:iCs/>
                    <w:color w:val="000000"/>
                    <w:sz w:val="22"/>
                    <w:szCs w:val="22"/>
                  </w:rPr>
                  <w:t>145 West 21</w:t>
                </w:r>
                <w:r w:rsidRPr="000E0ED3">
                  <w:rPr>
                    <w:rFonts w:ascii="Calibri" w:hAnsi="Calibri"/>
                    <w:i/>
                    <w:iCs/>
                    <w:color w:val="000000"/>
                    <w:sz w:val="22"/>
                    <w:szCs w:val="22"/>
                    <w:vertAlign w:val="superscript"/>
                  </w:rPr>
                  <w:t>st</w:t>
                </w:r>
                <w:r w:rsidRPr="000E0ED3">
                  <w:rPr>
                    <w:rFonts w:ascii="Calibri" w:hAnsi="Calibri"/>
                    <w:i/>
                    <w:iCs/>
                    <w:color w:val="000000"/>
                    <w:sz w:val="22"/>
                    <w:szCs w:val="22"/>
                  </w:rPr>
                  <w:t xml:space="preserve"> </w:t>
                </w:r>
                <w:r w:rsidRPr="000E0ED3">
                  <w:rPr>
                    <w:rFonts w:ascii="Calibri" w:hAnsi="Calibri"/>
                    <w:color w:val="000000"/>
                    <w:sz w:val="22"/>
                    <w:szCs w:val="22"/>
                  </w:rPr>
                  <w:t>(1936)</w:t>
                </w:r>
              </w:p>
              <w:p w14:paraId="6432F627" w14:textId="77777777" w:rsidR="00412BD1" w:rsidRPr="000E0ED3" w:rsidRDefault="00412BD1" w:rsidP="00412BD1">
                <w:pPr>
                  <w:pStyle w:val="NormalWeb"/>
                  <w:spacing w:before="0" w:beforeAutospacing="0" w:after="0" w:afterAutospacing="0"/>
                  <w:rPr>
                    <w:rFonts w:ascii="Calibri" w:hAnsi="Calibri"/>
                    <w:color w:val="000000"/>
                    <w:sz w:val="22"/>
                    <w:szCs w:val="22"/>
                  </w:rPr>
                </w:pPr>
                <w:r w:rsidRPr="000E0ED3">
                  <w:rPr>
                    <w:rFonts w:ascii="Calibri" w:hAnsi="Calibri"/>
                    <w:i/>
                    <w:iCs/>
                    <w:color w:val="000000"/>
                    <w:sz w:val="22"/>
                    <w:szCs w:val="22"/>
                  </w:rPr>
                  <w:t xml:space="preserve">Lurk </w:t>
                </w:r>
                <w:r w:rsidRPr="000E0ED3">
                  <w:rPr>
                    <w:rFonts w:ascii="Calibri" w:hAnsi="Calibri"/>
                    <w:color w:val="000000"/>
                    <w:sz w:val="22"/>
                    <w:szCs w:val="22"/>
                  </w:rPr>
                  <w:t xml:space="preserve">(1964) </w:t>
                </w:r>
              </w:p>
              <w:p w14:paraId="121A25D0" w14:textId="77777777" w:rsidR="00412BD1" w:rsidRPr="000E0ED3" w:rsidRDefault="00412BD1" w:rsidP="00412BD1">
                <w:pPr>
                  <w:pStyle w:val="NormalWeb"/>
                  <w:spacing w:before="0" w:beforeAutospacing="0" w:after="0" w:afterAutospacing="0"/>
                  <w:rPr>
                    <w:rFonts w:ascii="Calibri" w:hAnsi="Calibri"/>
                    <w:color w:val="000000"/>
                    <w:sz w:val="22"/>
                    <w:szCs w:val="22"/>
                  </w:rPr>
                </w:pPr>
                <w:r w:rsidRPr="000E0ED3">
                  <w:rPr>
                    <w:rFonts w:ascii="Calibri" w:hAnsi="Calibri"/>
                    <w:i/>
                    <w:iCs/>
                    <w:color w:val="000000"/>
                    <w:sz w:val="22"/>
                    <w:szCs w:val="22"/>
                  </w:rPr>
                  <w:t>Money</w:t>
                </w:r>
                <w:r w:rsidRPr="000E0ED3" w:rsidDel="00D87F0A">
                  <w:rPr>
                    <w:rFonts w:ascii="Calibri" w:hAnsi="Calibri"/>
                    <w:color w:val="000000"/>
                    <w:sz w:val="22"/>
                    <w:szCs w:val="22"/>
                  </w:rPr>
                  <w:t xml:space="preserve"> </w:t>
                </w:r>
                <w:r w:rsidRPr="000E0ED3">
                  <w:rPr>
                    <w:rFonts w:ascii="Calibri" w:hAnsi="Calibri"/>
                    <w:color w:val="000000"/>
                    <w:sz w:val="22"/>
                    <w:szCs w:val="22"/>
                  </w:rPr>
                  <w:t xml:space="preserve">(1967) </w:t>
                </w:r>
              </w:p>
              <w:p w14:paraId="102968C5" w14:textId="77777777" w:rsidR="00412BD1" w:rsidRPr="000E0ED3" w:rsidRDefault="00412BD1" w:rsidP="00412BD1">
                <w:pPr>
                  <w:pStyle w:val="NormalWeb"/>
                  <w:spacing w:before="0" w:beforeAutospacing="0" w:after="0" w:afterAutospacing="0"/>
                  <w:rPr>
                    <w:rFonts w:ascii="Calibri" w:hAnsi="Calibri"/>
                    <w:color w:val="000000"/>
                    <w:sz w:val="22"/>
                    <w:szCs w:val="22"/>
                  </w:rPr>
                </w:pPr>
                <w:r w:rsidRPr="000E0ED3">
                  <w:rPr>
                    <w:rFonts w:ascii="Calibri" w:hAnsi="Calibri"/>
                    <w:i/>
                    <w:iCs/>
                    <w:color w:val="000000"/>
                    <w:sz w:val="22"/>
                    <w:szCs w:val="22"/>
                  </w:rPr>
                  <w:t>The Climate of New York</w:t>
                </w:r>
                <w:r w:rsidRPr="000E0ED3">
                  <w:rPr>
                    <w:rFonts w:ascii="Calibri" w:hAnsi="Calibri"/>
                    <w:color w:val="000000"/>
                    <w:sz w:val="22"/>
                    <w:szCs w:val="22"/>
                  </w:rPr>
                  <w:t xml:space="preserve"> (1980) </w:t>
                </w:r>
              </w:p>
              <w:p w14:paraId="1FA4F6A1" w14:textId="77777777" w:rsidR="00412BD1" w:rsidRPr="00B54A7D" w:rsidRDefault="00412BD1" w:rsidP="00412BD1">
                <w:pPr>
                  <w:pStyle w:val="NormalWeb"/>
                  <w:spacing w:before="0" w:beforeAutospacing="0" w:after="0" w:afterAutospacing="0"/>
                  <w:rPr>
                    <w:rFonts w:ascii="Times New Roman" w:hAnsi="Times New Roman"/>
                    <w:color w:val="000000"/>
                    <w:sz w:val="24"/>
                    <w:szCs w:val="24"/>
                  </w:rPr>
                </w:pPr>
              </w:p>
              <w:p w14:paraId="169646A6" w14:textId="77777777" w:rsidR="00412BD1" w:rsidRPr="00B54A7D" w:rsidRDefault="00412BD1" w:rsidP="000E0ED3">
                <w:pPr>
                  <w:pStyle w:val="Heading2"/>
                  <w:outlineLvl w:val="1"/>
                </w:pPr>
                <w:r w:rsidRPr="00B54A7D">
                  <w:t>Libretti</w:t>
                </w:r>
              </w:p>
              <w:p w14:paraId="1E20FEB6" w14:textId="13045213" w:rsidR="00412BD1" w:rsidRPr="00B54A7D" w:rsidRDefault="00412BD1" w:rsidP="000E0ED3">
                <w:r w:rsidRPr="00B54A7D">
                  <w:rPr>
                    <w:i/>
                    <w:iCs/>
                  </w:rPr>
                  <w:t>The Second Hurricane</w:t>
                </w:r>
                <w:r w:rsidR="000E0ED3">
                  <w:rPr>
                    <w:i/>
                    <w:iCs/>
                  </w:rPr>
                  <w:t xml:space="preserve"> </w:t>
                </w:r>
                <w:r w:rsidR="000E0ED3">
                  <w:t xml:space="preserve"> (</w:t>
                </w:r>
                <w:r w:rsidR="00086B55" w:rsidRPr="00B54A7D">
                  <w:t>with A. Copland and O. We</w:t>
                </w:r>
                <w:r w:rsidR="00086B55">
                  <w:t xml:space="preserve">lles, </w:t>
                </w:r>
                <w:r w:rsidR="000E0ED3">
                  <w:t>1937)</w:t>
                </w:r>
              </w:p>
              <w:p w14:paraId="72D84CA1" w14:textId="6AA958B6" w:rsidR="00412BD1" w:rsidRPr="00B54A7D" w:rsidRDefault="00412BD1" w:rsidP="000E0ED3">
                <w:proofErr w:type="spellStart"/>
                <w:r w:rsidRPr="00B54A7D">
                  <w:rPr>
                    <w:i/>
                    <w:iCs/>
                  </w:rPr>
                  <w:lastRenderedPageBreak/>
                  <w:t>Miltie</w:t>
                </w:r>
                <w:proofErr w:type="spellEnd"/>
                <w:r w:rsidRPr="00B54A7D">
                  <w:rPr>
                    <w:i/>
                    <w:iCs/>
                  </w:rPr>
                  <w:t xml:space="preserve"> is a Hackie: A Libretto</w:t>
                </w:r>
                <w:r w:rsidR="000E0ED3">
                  <w:rPr>
                    <w:i/>
                    <w:iCs/>
                  </w:rPr>
                  <w:t xml:space="preserve"> </w:t>
                </w:r>
                <w:r w:rsidR="000E0ED3">
                  <w:rPr>
                    <w:iCs/>
                  </w:rPr>
                  <w:t>(</w:t>
                </w:r>
                <w:r w:rsidR="00086B55" w:rsidRPr="00B54A7D">
                  <w:t xml:space="preserve">with R. Burckhardt and </w:t>
                </w:r>
                <w:proofErr w:type="spellStart"/>
                <w:r w:rsidR="00086B55" w:rsidRPr="00B54A7D">
                  <w:t>K.Elmslie</w:t>
                </w:r>
                <w:proofErr w:type="spellEnd"/>
                <w:r w:rsidR="00086B55">
                  <w:t>,</w:t>
                </w:r>
                <w:r w:rsidR="00086B55" w:rsidRPr="00B54A7D">
                  <w:t xml:space="preserve"> </w:t>
                </w:r>
                <w:r w:rsidR="000E0ED3">
                  <w:rPr>
                    <w:iCs/>
                  </w:rPr>
                  <w:t>1973</w:t>
                </w:r>
                <w:r w:rsidR="000E0ED3">
                  <w:t>)</w:t>
                </w:r>
              </w:p>
              <w:p w14:paraId="6F00A563" w14:textId="0EB30CA6" w:rsidR="00412BD1" w:rsidRPr="00B54A7D" w:rsidRDefault="00412BD1" w:rsidP="000E0ED3">
                <w:r w:rsidRPr="00B54A7D">
                  <w:rPr>
                    <w:i/>
                    <w:iCs/>
                  </w:rPr>
                  <w:t>Four Plays</w:t>
                </w:r>
                <w:r w:rsidR="000E0ED3">
                  <w:rPr>
                    <w:i/>
                    <w:iCs/>
                  </w:rPr>
                  <w:t xml:space="preserve"> </w:t>
                </w:r>
                <w:r w:rsidR="000E0ED3">
                  <w:rPr>
                    <w:iCs/>
                  </w:rPr>
                  <w:t>(1981</w:t>
                </w:r>
                <w:r w:rsidR="000E0ED3">
                  <w:t>)</w:t>
                </w:r>
              </w:p>
              <w:p w14:paraId="06D5AC32" w14:textId="77777777" w:rsidR="00412BD1" w:rsidRPr="00B54A7D" w:rsidRDefault="00412BD1" w:rsidP="000E0ED3">
                <w:pPr>
                  <w:rPr>
                    <w:rFonts w:eastAsia="Times New Roman" w:cs="Times New Roman"/>
                  </w:rPr>
                </w:pPr>
              </w:p>
              <w:p w14:paraId="4E3BBCED" w14:textId="77777777" w:rsidR="00412BD1" w:rsidRPr="00B54A7D" w:rsidRDefault="00412BD1" w:rsidP="000E0ED3">
                <w:pPr>
                  <w:pStyle w:val="Heading2"/>
                  <w:outlineLvl w:val="1"/>
                </w:pPr>
                <w:r w:rsidRPr="00B54A7D">
                  <w:t>Adaptations</w:t>
                </w:r>
              </w:p>
              <w:p w14:paraId="64CBA3DE" w14:textId="57BDF60B" w:rsidR="00412BD1" w:rsidRPr="00B54A7D" w:rsidRDefault="00412BD1" w:rsidP="000E0ED3">
                <w:r w:rsidRPr="00B54A7D">
                  <w:rPr>
                    <w:i/>
                    <w:iCs/>
                  </w:rPr>
                  <w:t xml:space="preserve">Die </w:t>
                </w:r>
                <w:proofErr w:type="spellStart"/>
                <w:r w:rsidRPr="00B54A7D">
                  <w:rPr>
                    <w:i/>
                    <w:iCs/>
                  </w:rPr>
                  <w:t>neue</w:t>
                </w:r>
                <w:proofErr w:type="spellEnd"/>
                <w:r w:rsidRPr="00B54A7D">
                  <w:rPr>
                    <w:i/>
                    <w:iCs/>
                  </w:rPr>
                  <w:t xml:space="preserve"> Galatea</w:t>
                </w:r>
                <w:r w:rsidR="000E0ED3">
                  <w:rPr>
                    <w:i/>
                    <w:iCs/>
                  </w:rPr>
                  <w:t xml:space="preserve"> </w:t>
                </w:r>
                <w:r w:rsidR="000E0ED3">
                  <w:rPr>
                    <w:iCs/>
                  </w:rPr>
                  <w:t>(1929</w:t>
                </w:r>
                <w:r w:rsidR="000E0ED3">
                  <w:t>)</w:t>
                </w:r>
              </w:p>
              <w:p w14:paraId="735A5855" w14:textId="64EF8A98" w:rsidR="00412BD1" w:rsidRPr="00B54A7D" w:rsidRDefault="00412BD1" w:rsidP="000E0ED3">
                <w:r w:rsidRPr="00B54A7D">
                  <w:rPr>
                    <w:i/>
                    <w:iCs/>
                  </w:rPr>
                  <w:t>Horse Eats Hat</w:t>
                </w:r>
                <w:r w:rsidR="000E0ED3">
                  <w:rPr>
                    <w:i/>
                    <w:iCs/>
                  </w:rPr>
                  <w:t xml:space="preserve"> </w:t>
                </w:r>
                <w:r w:rsidR="000E0ED3">
                  <w:rPr>
                    <w:iCs/>
                  </w:rPr>
                  <w:t>(</w:t>
                </w:r>
                <w:r w:rsidR="00086B55" w:rsidRPr="00B54A7D">
                  <w:t>with O. Wel</w:t>
                </w:r>
                <w:r w:rsidR="00086B55">
                  <w:t>les,</w:t>
                </w:r>
                <w:r w:rsidR="00086B55">
                  <w:rPr>
                    <w:iCs/>
                  </w:rPr>
                  <w:t xml:space="preserve"> </w:t>
                </w:r>
                <w:r w:rsidR="000E0ED3">
                  <w:rPr>
                    <w:iCs/>
                  </w:rPr>
                  <w:t>1936</w:t>
                </w:r>
                <w:r w:rsidR="000E0ED3">
                  <w:t>)</w:t>
                </w:r>
              </w:p>
              <w:p w14:paraId="6BFBA92A" w14:textId="77777777" w:rsidR="00412BD1" w:rsidRPr="00B54A7D" w:rsidRDefault="00412BD1" w:rsidP="00412BD1">
                <w:pPr>
                  <w:rPr>
                    <w:rFonts w:ascii="Times New Roman" w:eastAsia="Times New Roman" w:hAnsi="Times New Roman" w:cs="Times New Roman"/>
                    <w:color w:val="000000"/>
                  </w:rPr>
                </w:pPr>
              </w:p>
              <w:p w14:paraId="3095ACDD" w14:textId="77777777" w:rsidR="00412BD1" w:rsidRPr="00B54A7D" w:rsidRDefault="00412BD1" w:rsidP="000E0ED3">
                <w:pPr>
                  <w:pStyle w:val="Heading2"/>
                  <w:outlineLvl w:val="1"/>
                </w:pPr>
                <w:r w:rsidRPr="00B54A7D">
                  <w:t>Editorial</w:t>
                </w:r>
              </w:p>
              <w:p w14:paraId="791576D2" w14:textId="37CFB4DA" w:rsidR="00412BD1" w:rsidRPr="00B54A7D" w:rsidRDefault="00412BD1" w:rsidP="000E0ED3">
                <w:r w:rsidRPr="00B54A7D">
                  <w:rPr>
                    <w:i/>
                    <w:iCs/>
                  </w:rPr>
                  <w:t>Aerial: a collection of poetry</w:t>
                </w:r>
                <w:r w:rsidR="000E0ED3">
                  <w:rPr>
                    <w:i/>
                    <w:iCs/>
                  </w:rPr>
                  <w:t xml:space="preserve"> </w:t>
                </w:r>
                <w:r w:rsidR="000E0ED3">
                  <w:rPr>
                    <w:iCs/>
                  </w:rPr>
                  <w:t>(</w:t>
                </w:r>
                <w:r w:rsidR="00086B55" w:rsidRPr="00B54A7D">
                  <w:t>with Y.</w:t>
                </w:r>
                <w:r w:rsidR="00086B55">
                  <w:t xml:space="preserve"> </w:t>
                </w:r>
                <w:proofErr w:type="spellStart"/>
                <w:r w:rsidR="00086B55">
                  <w:t>Jacquette</w:t>
                </w:r>
                <w:proofErr w:type="spellEnd"/>
                <w:r w:rsidR="00086B55">
                  <w:t>,</w:t>
                </w:r>
                <w:r w:rsidR="00086B55">
                  <w:rPr>
                    <w:iCs/>
                  </w:rPr>
                  <w:t xml:space="preserve"> 1981</w:t>
                </w:r>
                <w:r w:rsidR="000E0ED3">
                  <w:t>)</w:t>
                </w:r>
              </w:p>
              <w:p w14:paraId="477C3CA4" w14:textId="77777777" w:rsidR="00412BD1" w:rsidRPr="00B54A7D" w:rsidRDefault="00412BD1" w:rsidP="00412BD1">
                <w:pPr>
                  <w:rPr>
                    <w:rFonts w:ascii="Times New Roman" w:eastAsia="Times New Roman" w:hAnsi="Times New Roman" w:cs="Times New Roman"/>
                    <w:color w:val="000000"/>
                  </w:rPr>
                </w:pPr>
              </w:p>
              <w:p w14:paraId="042F3E37" w14:textId="77777777" w:rsidR="00412BD1" w:rsidRPr="00B54A7D" w:rsidRDefault="00412BD1" w:rsidP="000E0ED3">
                <w:pPr>
                  <w:pStyle w:val="Heading2"/>
                  <w:outlineLvl w:val="1"/>
                </w:pPr>
                <w:r w:rsidRPr="00B54A7D">
                  <w:t>Translation</w:t>
                </w:r>
              </w:p>
              <w:p w14:paraId="23728745" w14:textId="3E432F91" w:rsidR="00412BD1" w:rsidRPr="00B54A7D" w:rsidRDefault="00412BD1" w:rsidP="000E0ED3">
                <w:r w:rsidRPr="00B54A7D">
                  <w:rPr>
                    <w:i/>
                    <w:iCs/>
                  </w:rPr>
                  <w:t>Edwin's Tao</w:t>
                </w:r>
                <w:r w:rsidR="000E0ED3">
                  <w:rPr>
                    <w:i/>
                    <w:iCs/>
                  </w:rPr>
                  <w:t xml:space="preserve"> </w:t>
                </w:r>
                <w:r w:rsidR="000E0ED3">
                  <w:rPr>
                    <w:iCs/>
                  </w:rPr>
                  <w:t>(</w:t>
                </w:r>
                <w:r w:rsidR="00086B55" w:rsidRPr="00B54A7D">
                  <w:t xml:space="preserve">a translation of Lao </w:t>
                </w:r>
                <w:proofErr w:type="spellStart"/>
                <w:r w:rsidR="00086B55" w:rsidRPr="00B54A7D">
                  <w:t>Tze's</w:t>
                </w:r>
                <w:proofErr w:type="spellEnd"/>
                <w:r w:rsidR="00086B55" w:rsidRPr="00B54A7D">
                  <w:t xml:space="preserve"> Tao </w:t>
                </w:r>
                <w:proofErr w:type="spellStart"/>
                <w:r w:rsidR="00086B55" w:rsidRPr="00B54A7D">
                  <w:t>Teh</w:t>
                </w:r>
                <w:proofErr w:type="spellEnd"/>
                <w:r w:rsidR="00086B55" w:rsidRPr="00B54A7D">
                  <w:t xml:space="preserve"> </w:t>
                </w:r>
                <w:proofErr w:type="spellStart"/>
                <w:r w:rsidR="00086B55" w:rsidRPr="00B54A7D">
                  <w:t>Ching</w:t>
                </w:r>
                <w:proofErr w:type="spellEnd"/>
                <w:r w:rsidR="00086B55">
                  <w:t>,</w:t>
                </w:r>
                <w:r w:rsidR="00086B55">
                  <w:rPr>
                    <w:iCs/>
                  </w:rPr>
                  <w:t xml:space="preserve"> </w:t>
                </w:r>
                <w:r w:rsidR="000E0ED3">
                  <w:rPr>
                    <w:iCs/>
                  </w:rPr>
                  <w:t>1993</w:t>
                </w:r>
                <w:r w:rsidR="000E0ED3">
                  <w:t>)</w:t>
                </w:r>
              </w:p>
              <w:p w14:paraId="7A39FFAA" w14:textId="77777777" w:rsidR="003F0D73" w:rsidRDefault="003F0D73" w:rsidP="00C27FAB"/>
            </w:tc>
          </w:sdtContent>
        </w:sdt>
      </w:tr>
      <w:tr w:rsidR="003235A7" w14:paraId="4F398D27" w14:textId="77777777" w:rsidTr="003235A7">
        <w:tc>
          <w:tcPr>
            <w:tcW w:w="9016" w:type="dxa"/>
          </w:tcPr>
          <w:p w14:paraId="36896B2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2A037A867F7CE489DA2FBE2D7584074"/>
              </w:placeholder>
            </w:sdtPr>
            <w:sdtContent>
              <w:p w14:paraId="711E506D" w14:textId="3DDA3445" w:rsidR="0083350E" w:rsidRDefault="00086B55" w:rsidP="002B20EE">
                <w:pPr>
                  <w:rPr>
                    <w:rFonts w:ascii="Calibri" w:hAnsi="Calibri"/>
                  </w:rPr>
                </w:pPr>
                <w:sdt>
                  <w:sdtPr>
                    <w:rPr>
                      <w:rFonts w:ascii="Calibri" w:hAnsi="Calibri"/>
                    </w:rPr>
                    <w:id w:val="1298269577"/>
                    <w:citation/>
                  </w:sdtPr>
                  <w:sdtContent>
                    <w:r w:rsidRPr="00086B55">
                      <w:rPr>
                        <w:rFonts w:ascii="Calibri" w:hAnsi="Calibri"/>
                      </w:rPr>
                      <w:fldChar w:fldCharType="begin"/>
                    </w:r>
                    <w:r w:rsidRPr="00086B55">
                      <w:rPr>
                        <w:rFonts w:ascii="Calibri" w:hAnsi="Calibri" w:cs="Times New Roman"/>
                        <w:lang w:val="en-US"/>
                      </w:rPr>
                      <w:instrText xml:space="preserve"> CITATION All60 \l 1033 </w:instrText>
                    </w:r>
                    <w:r w:rsidRPr="00086B55">
                      <w:rPr>
                        <w:rFonts w:ascii="Calibri" w:hAnsi="Calibri"/>
                      </w:rPr>
                      <w:fldChar w:fldCharType="separate"/>
                    </w:r>
                    <w:r w:rsidRPr="00086B55">
                      <w:rPr>
                        <w:rFonts w:ascii="Calibri" w:hAnsi="Calibri" w:cs="Times New Roman"/>
                        <w:noProof/>
                        <w:lang w:val="en-US"/>
                      </w:rPr>
                      <w:t xml:space="preserve"> (Allen)</w:t>
                    </w:r>
                    <w:r w:rsidRPr="00086B55">
                      <w:rPr>
                        <w:rFonts w:ascii="Calibri" w:hAnsi="Calibri"/>
                      </w:rPr>
                      <w:fldChar w:fldCharType="end"/>
                    </w:r>
                  </w:sdtContent>
                </w:sdt>
              </w:p>
              <w:p w14:paraId="3227F48D" w14:textId="77777777" w:rsidR="00BC0FDD" w:rsidRDefault="00BC0FDD" w:rsidP="002B20EE">
                <w:pPr>
                  <w:rPr>
                    <w:rFonts w:ascii="Calibri" w:hAnsi="Calibri"/>
                  </w:rPr>
                </w:pPr>
              </w:p>
              <w:p w14:paraId="0707D3D9" w14:textId="48E9BDD6" w:rsidR="00086B55" w:rsidRDefault="00086B55" w:rsidP="002B20EE">
                <w:pPr>
                  <w:rPr>
                    <w:rFonts w:ascii="Calibri" w:hAnsi="Calibri"/>
                  </w:rPr>
                </w:pPr>
                <w:sdt>
                  <w:sdtPr>
                    <w:rPr>
                      <w:rFonts w:ascii="Calibri" w:hAnsi="Calibri"/>
                    </w:rPr>
                    <w:id w:val="1932161775"/>
                    <w:citation/>
                  </w:sdtPr>
                  <w:sdtContent>
                    <w:r>
                      <w:rPr>
                        <w:rFonts w:ascii="Calibri" w:hAnsi="Calibri"/>
                      </w:rPr>
                      <w:fldChar w:fldCharType="begin"/>
                    </w:r>
                    <w:r>
                      <w:rPr>
                        <w:rFonts w:ascii="Calibri" w:hAnsi="Calibri"/>
                        <w:lang w:val="en-US"/>
                      </w:rPr>
                      <w:instrText xml:space="preserve"> CITATION Den07 \l 1033 </w:instrText>
                    </w:r>
                    <w:r>
                      <w:rPr>
                        <w:rFonts w:ascii="Calibri" w:hAnsi="Calibri"/>
                      </w:rPr>
                      <w:fldChar w:fldCharType="separate"/>
                    </w:r>
                    <w:r w:rsidRPr="00086B55">
                      <w:rPr>
                        <w:rFonts w:ascii="Calibri" w:hAnsi="Calibri"/>
                        <w:noProof/>
                        <w:lang w:val="en-US"/>
                      </w:rPr>
                      <w:t>(Denby)</w:t>
                    </w:r>
                    <w:r>
                      <w:rPr>
                        <w:rFonts w:ascii="Calibri" w:hAnsi="Calibri"/>
                      </w:rPr>
                      <w:fldChar w:fldCharType="end"/>
                    </w:r>
                  </w:sdtContent>
                </w:sdt>
              </w:p>
              <w:p w14:paraId="7507944B" w14:textId="77777777" w:rsidR="00BC0FDD" w:rsidRPr="00086B55" w:rsidRDefault="00BC0FDD" w:rsidP="002B20EE">
                <w:pPr>
                  <w:rPr>
                    <w:rFonts w:ascii="Calibri" w:hAnsi="Calibri"/>
                  </w:rPr>
                </w:pPr>
                <w:bookmarkStart w:id="0" w:name="_GoBack"/>
                <w:bookmarkEnd w:id="0"/>
              </w:p>
              <w:p w14:paraId="23E41E40" w14:textId="51BECAE1" w:rsidR="002B20EE" w:rsidRDefault="00E82BC8" w:rsidP="002B20EE">
                <w:sdt>
                  <w:sdtPr>
                    <w:id w:val="-1728987577"/>
                    <w:citation/>
                  </w:sdtPr>
                  <w:sdtContent>
                    <w:r w:rsidR="002B20EE">
                      <w:fldChar w:fldCharType="begin"/>
                    </w:r>
                    <w:r w:rsidR="00A63731">
                      <w:rPr>
                        <w:lang w:val="en-US"/>
                      </w:rPr>
                      <w:instrText xml:space="preserve">CITATION Dun \l 1033 </w:instrText>
                    </w:r>
                    <w:r w:rsidR="002B20EE">
                      <w:fldChar w:fldCharType="separate"/>
                    </w:r>
                    <w:r w:rsidR="00A63731">
                      <w:rPr>
                        <w:noProof/>
                        <w:lang w:val="en-US"/>
                      </w:rPr>
                      <w:t>(Dunas, Edwin Denby Remembered (Part 1))</w:t>
                    </w:r>
                    <w:r w:rsidR="002B20EE">
                      <w:fldChar w:fldCharType="end"/>
                    </w:r>
                  </w:sdtContent>
                </w:sdt>
              </w:p>
              <w:p w14:paraId="3EDA9A93" w14:textId="77777777" w:rsidR="002B20EE" w:rsidRDefault="002B20EE" w:rsidP="002B20EE"/>
              <w:p w14:paraId="3A2C64F3" w14:textId="77777777" w:rsidR="00A63731" w:rsidRDefault="00E82BC8" w:rsidP="002B20EE">
                <w:sdt>
                  <w:sdtPr>
                    <w:id w:val="307522580"/>
                    <w:citation/>
                  </w:sdtPr>
                  <w:sdtContent>
                    <w:r w:rsidR="002B20EE">
                      <w:fldChar w:fldCharType="begin"/>
                    </w:r>
                    <w:r w:rsidR="002B20EE">
                      <w:rPr>
                        <w:lang w:val="en-US"/>
                      </w:rPr>
                      <w:instrText xml:space="preserve"> CITATION Dun45 \l 1033 </w:instrText>
                    </w:r>
                    <w:r w:rsidR="002B20EE">
                      <w:fldChar w:fldCharType="separate"/>
                    </w:r>
                    <w:r w:rsidR="002B20EE">
                      <w:rPr>
                        <w:noProof/>
                        <w:lang w:val="en-US"/>
                      </w:rPr>
                      <w:t>(Dunas, Edwin Denby Remembered (Part 2))</w:t>
                    </w:r>
                    <w:r w:rsidR="002B20EE">
                      <w:fldChar w:fldCharType="end"/>
                    </w:r>
                  </w:sdtContent>
                </w:sdt>
              </w:p>
              <w:p w14:paraId="58C39F55" w14:textId="77777777" w:rsidR="00A63731" w:rsidRDefault="00A63731" w:rsidP="002B20EE"/>
              <w:p w14:paraId="429E566F" w14:textId="77777777" w:rsidR="00A63731" w:rsidRDefault="00E82BC8" w:rsidP="002B20EE">
                <w:sdt>
                  <w:sdtPr>
                    <w:id w:val="2026982427"/>
                    <w:citation/>
                  </w:sdtPr>
                  <w:sdtContent>
                    <w:r w:rsidR="00A63731">
                      <w:fldChar w:fldCharType="begin"/>
                    </w:r>
                    <w:r w:rsidR="00A63731">
                      <w:rPr>
                        <w:lang w:val="en-US"/>
                      </w:rPr>
                      <w:instrText xml:space="preserve">CITATION Dun1 \l 1033 </w:instrText>
                    </w:r>
                    <w:r w:rsidR="00A63731">
                      <w:fldChar w:fldCharType="separate"/>
                    </w:r>
                    <w:r w:rsidR="00A63731">
                      <w:rPr>
                        <w:noProof/>
                        <w:lang w:val="en-US"/>
                      </w:rPr>
                      <w:t>(Dunas, Edwin Denby Remembered (Part 3))</w:t>
                    </w:r>
                    <w:r w:rsidR="00A63731">
                      <w:fldChar w:fldCharType="end"/>
                    </w:r>
                  </w:sdtContent>
                </w:sdt>
              </w:p>
              <w:p w14:paraId="350057E9" w14:textId="77777777" w:rsidR="00A63731" w:rsidRDefault="00A63731" w:rsidP="002B20EE"/>
              <w:p w14:paraId="25EE824A" w14:textId="77777777" w:rsidR="00A63731" w:rsidRDefault="00E82BC8" w:rsidP="002B20EE">
                <w:sdt>
                  <w:sdtPr>
                    <w:id w:val="-845937534"/>
                    <w:citation/>
                  </w:sdtPr>
                  <w:sdtContent>
                    <w:r w:rsidR="00A63731">
                      <w:fldChar w:fldCharType="begin"/>
                    </w:r>
                    <w:r w:rsidR="00A63731">
                      <w:rPr>
                        <w:lang w:val="en-US"/>
                      </w:rPr>
                      <w:instrText xml:space="preserve"> CITATION Dun451 \l 1033 </w:instrText>
                    </w:r>
                    <w:r w:rsidR="00A63731">
                      <w:fldChar w:fldCharType="separate"/>
                    </w:r>
                    <w:r w:rsidR="00A63731">
                      <w:rPr>
                        <w:noProof/>
                        <w:lang w:val="en-US"/>
                      </w:rPr>
                      <w:t>(Dunas, Edwin Denby Remembered (Part 4))</w:t>
                    </w:r>
                    <w:r w:rsidR="00A63731">
                      <w:fldChar w:fldCharType="end"/>
                    </w:r>
                  </w:sdtContent>
                </w:sdt>
              </w:p>
              <w:p w14:paraId="5BE13694" w14:textId="77777777" w:rsidR="00A63731" w:rsidRDefault="00A63731" w:rsidP="002B20EE"/>
              <w:p w14:paraId="396FFC98" w14:textId="77777777" w:rsidR="00A63731" w:rsidRDefault="00E82BC8" w:rsidP="002B20EE">
                <w:sdt>
                  <w:sdtPr>
                    <w:id w:val="968088091"/>
                    <w:citation/>
                  </w:sdtPr>
                  <w:sdtContent>
                    <w:r w:rsidR="00A63731">
                      <w:fldChar w:fldCharType="begin"/>
                    </w:r>
                    <w:r w:rsidR="00A63731">
                      <w:rPr>
                        <w:lang w:val="en-US"/>
                      </w:rPr>
                      <w:instrText xml:space="preserve"> CITATION Kat10 \l 1033 </w:instrText>
                    </w:r>
                    <w:r w:rsidR="00A63731">
                      <w:fldChar w:fldCharType="separate"/>
                    </w:r>
                    <w:r w:rsidR="00A63731">
                      <w:rPr>
                        <w:noProof/>
                        <w:lang w:val="en-US"/>
                      </w:rPr>
                      <w:t>(Katz)</w:t>
                    </w:r>
                    <w:r w:rsidR="00A63731">
                      <w:fldChar w:fldCharType="end"/>
                    </w:r>
                  </w:sdtContent>
                </w:sdt>
              </w:p>
              <w:p w14:paraId="0A35D1C1" w14:textId="77777777" w:rsidR="00A63731" w:rsidRDefault="00A63731" w:rsidP="002B20EE"/>
              <w:p w14:paraId="221C5A6C" w14:textId="77777777" w:rsidR="00A63731" w:rsidRDefault="00E82BC8" w:rsidP="002B20EE">
                <w:sdt>
                  <w:sdtPr>
                    <w:id w:val="835585546"/>
                    <w:citation/>
                  </w:sdtPr>
                  <w:sdtContent>
                    <w:r w:rsidR="00A63731">
                      <w:fldChar w:fldCharType="begin"/>
                    </w:r>
                    <w:r w:rsidR="00A63731">
                      <w:rPr>
                        <w:lang w:val="en-US"/>
                      </w:rPr>
                      <w:instrText xml:space="preserve"> CITATION Kir83 \l 1033 </w:instrText>
                    </w:r>
                    <w:r w:rsidR="00A63731">
                      <w:fldChar w:fldCharType="separate"/>
                    </w:r>
                    <w:r w:rsidR="00A63731">
                      <w:rPr>
                        <w:noProof/>
                        <w:lang w:val="en-US"/>
                      </w:rPr>
                      <w:t>(Kirstein)</w:t>
                    </w:r>
                    <w:r w:rsidR="00A63731">
                      <w:fldChar w:fldCharType="end"/>
                    </w:r>
                  </w:sdtContent>
                </w:sdt>
              </w:p>
              <w:p w14:paraId="1AFDDAC2" w14:textId="77777777" w:rsidR="00A63731" w:rsidRDefault="00A63731" w:rsidP="002B20EE"/>
              <w:p w14:paraId="0EE66084" w14:textId="77777777" w:rsidR="00A63731" w:rsidRDefault="00E82BC8" w:rsidP="002B20EE">
                <w:sdt>
                  <w:sdtPr>
                    <w:id w:val="-980846951"/>
                    <w:citation/>
                  </w:sdtPr>
                  <w:sdtContent>
                    <w:r w:rsidR="00A63731">
                      <w:fldChar w:fldCharType="begin"/>
                    </w:r>
                    <w:r w:rsidR="00A63731">
                      <w:rPr>
                        <w:lang w:val="en-US"/>
                      </w:rPr>
                      <w:instrText xml:space="preserve"> CITATION Kod12 \l 1033 </w:instrText>
                    </w:r>
                    <w:r w:rsidR="00A63731">
                      <w:fldChar w:fldCharType="separate"/>
                    </w:r>
                    <w:r w:rsidR="00A63731">
                      <w:rPr>
                        <w:noProof/>
                        <w:lang w:val="en-US"/>
                      </w:rPr>
                      <w:t>(Kodat)</w:t>
                    </w:r>
                    <w:r w:rsidR="00A63731">
                      <w:fldChar w:fldCharType="end"/>
                    </w:r>
                  </w:sdtContent>
                </w:sdt>
              </w:p>
              <w:p w14:paraId="31CA872A" w14:textId="77777777" w:rsidR="00A63731" w:rsidRDefault="00A63731" w:rsidP="002B20EE"/>
              <w:p w14:paraId="50E07D73" w14:textId="1DEC386A" w:rsidR="003235A7" w:rsidRDefault="00E82BC8" w:rsidP="002B20EE">
                <w:sdt>
                  <w:sdtPr>
                    <w:id w:val="1334580034"/>
                    <w:citation/>
                  </w:sdtPr>
                  <w:sdtContent>
                    <w:r w:rsidR="00A63731">
                      <w:fldChar w:fldCharType="begin"/>
                    </w:r>
                    <w:r w:rsidR="00A63731">
                      <w:rPr>
                        <w:lang w:val="en-US"/>
                      </w:rPr>
                      <w:instrText xml:space="preserve"> CITATION OHa57 \l 1033 </w:instrText>
                    </w:r>
                    <w:r w:rsidR="00A63731">
                      <w:fldChar w:fldCharType="separate"/>
                    </w:r>
                    <w:r w:rsidR="00A63731">
                      <w:rPr>
                        <w:noProof/>
                        <w:lang w:val="en-US"/>
                      </w:rPr>
                      <w:t>(O’Hara)</w:t>
                    </w:r>
                    <w:r w:rsidR="00A63731">
                      <w:fldChar w:fldCharType="end"/>
                    </w:r>
                  </w:sdtContent>
                </w:sdt>
              </w:p>
            </w:sdtContent>
          </w:sdt>
        </w:tc>
      </w:tr>
    </w:tbl>
    <w:p w14:paraId="6DE8EBF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CB3D8" w14:textId="77777777" w:rsidR="00086B55" w:rsidRDefault="00086B55" w:rsidP="007A0D55">
      <w:pPr>
        <w:spacing w:after="0" w:line="240" w:lineRule="auto"/>
      </w:pPr>
      <w:r>
        <w:separator/>
      </w:r>
    </w:p>
  </w:endnote>
  <w:endnote w:type="continuationSeparator" w:id="0">
    <w:p w14:paraId="29C31D7A" w14:textId="77777777" w:rsidR="00086B55" w:rsidRDefault="00086B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1DBB8" w14:textId="77777777" w:rsidR="00086B55" w:rsidRDefault="00086B55" w:rsidP="007A0D55">
      <w:pPr>
        <w:spacing w:after="0" w:line="240" w:lineRule="auto"/>
      </w:pPr>
      <w:r>
        <w:separator/>
      </w:r>
    </w:p>
  </w:footnote>
  <w:footnote w:type="continuationSeparator" w:id="0">
    <w:p w14:paraId="68DC5525" w14:textId="77777777" w:rsidR="00086B55" w:rsidRDefault="00086B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153C2" w14:textId="77777777" w:rsidR="00086B55" w:rsidRDefault="00086B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66FF8A" w14:textId="77777777" w:rsidR="00086B55" w:rsidRDefault="00086B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9E0"/>
    <w:rsid w:val="00032559"/>
    <w:rsid w:val="00052040"/>
    <w:rsid w:val="00086B55"/>
    <w:rsid w:val="000B25AE"/>
    <w:rsid w:val="000B55AB"/>
    <w:rsid w:val="000D24DC"/>
    <w:rsid w:val="000E0ED3"/>
    <w:rsid w:val="00101B2E"/>
    <w:rsid w:val="00116FA0"/>
    <w:rsid w:val="0015114C"/>
    <w:rsid w:val="001A21F3"/>
    <w:rsid w:val="001A2537"/>
    <w:rsid w:val="001A6A06"/>
    <w:rsid w:val="00210C03"/>
    <w:rsid w:val="002162E2"/>
    <w:rsid w:val="00225C5A"/>
    <w:rsid w:val="00230B10"/>
    <w:rsid w:val="00234353"/>
    <w:rsid w:val="00244BB0"/>
    <w:rsid w:val="0026774C"/>
    <w:rsid w:val="002A0A0D"/>
    <w:rsid w:val="002B0B37"/>
    <w:rsid w:val="002B20EE"/>
    <w:rsid w:val="0030662D"/>
    <w:rsid w:val="003069E0"/>
    <w:rsid w:val="003235A7"/>
    <w:rsid w:val="003677B6"/>
    <w:rsid w:val="003D3579"/>
    <w:rsid w:val="003E2795"/>
    <w:rsid w:val="003F0D73"/>
    <w:rsid w:val="00412BD1"/>
    <w:rsid w:val="004628E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350E"/>
    <w:rsid w:val="00846CE1"/>
    <w:rsid w:val="008A5B87"/>
    <w:rsid w:val="00922950"/>
    <w:rsid w:val="009A7264"/>
    <w:rsid w:val="009D1606"/>
    <w:rsid w:val="009E18A1"/>
    <w:rsid w:val="009E73D7"/>
    <w:rsid w:val="00A27D2C"/>
    <w:rsid w:val="00A63731"/>
    <w:rsid w:val="00A76FD9"/>
    <w:rsid w:val="00AB436D"/>
    <w:rsid w:val="00AD2F24"/>
    <w:rsid w:val="00AD4844"/>
    <w:rsid w:val="00B219AE"/>
    <w:rsid w:val="00B33145"/>
    <w:rsid w:val="00B574C9"/>
    <w:rsid w:val="00BC0FDD"/>
    <w:rsid w:val="00BC39C9"/>
    <w:rsid w:val="00BE5BF7"/>
    <w:rsid w:val="00BF40E1"/>
    <w:rsid w:val="00C27FAB"/>
    <w:rsid w:val="00C358D4"/>
    <w:rsid w:val="00C6296B"/>
    <w:rsid w:val="00CC586D"/>
    <w:rsid w:val="00CF1542"/>
    <w:rsid w:val="00CF3EC5"/>
    <w:rsid w:val="00D656DA"/>
    <w:rsid w:val="00D83300"/>
    <w:rsid w:val="00DC6B48"/>
    <w:rsid w:val="00DF01B0"/>
    <w:rsid w:val="00E82BC8"/>
    <w:rsid w:val="00E85A05"/>
    <w:rsid w:val="00E95829"/>
    <w:rsid w:val="00EA606C"/>
    <w:rsid w:val="00EB0C8C"/>
    <w:rsid w:val="00EB51FD"/>
    <w:rsid w:val="00EB77DB"/>
    <w:rsid w:val="00ED139F"/>
    <w:rsid w:val="00EF74F7"/>
    <w:rsid w:val="00F36937"/>
    <w:rsid w:val="00F4164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B2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0E0ED3"/>
    <w:pPr>
      <w:keepNext/>
      <w:keepLines/>
      <w:spacing w:after="220" w:line="240" w:lineRule="auto"/>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F4164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0E0ED3"/>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6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69E0"/>
    <w:rPr>
      <w:rFonts w:ascii="Lucida Grande" w:hAnsi="Lucida Grande" w:cs="Lucida Grande"/>
      <w:sz w:val="18"/>
      <w:szCs w:val="18"/>
    </w:rPr>
  </w:style>
  <w:style w:type="paragraph" w:styleId="NormalWeb">
    <w:name w:val="Normal (Web)"/>
    <w:basedOn w:val="Normal"/>
    <w:uiPriority w:val="99"/>
    <w:unhideWhenUsed/>
    <w:rsid w:val="00412BD1"/>
    <w:pPr>
      <w:spacing w:before="100" w:beforeAutospacing="1" w:after="100" w:afterAutospacing="1" w:line="240" w:lineRule="auto"/>
    </w:pPr>
    <w:rPr>
      <w:rFonts w:ascii="Times" w:eastAsiaTheme="minorEastAsia" w:hAnsi="Times" w:cs="Times New Roman"/>
      <w:sz w:val="20"/>
      <w:szCs w:val="20"/>
      <w:lang w:val="en-US"/>
    </w:rPr>
  </w:style>
  <w:style w:type="paragraph" w:styleId="EndnoteText">
    <w:name w:val="endnote text"/>
    <w:basedOn w:val="Normal"/>
    <w:link w:val="EndnoteTextChar"/>
    <w:uiPriority w:val="99"/>
    <w:unhideWhenUsed/>
    <w:rsid w:val="00412BD1"/>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412BD1"/>
    <w:rPr>
      <w:rFonts w:eastAsiaTheme="minorEastAsia"/>
      <w:sz w:val="24"/>
      <w:szCs w:val="24"/>
      <w:lang w:val="en-US"/>
    </w:rPr>
  </w:style>
  <w:style w:type="character" w:styleId="EndnoteReference">
    <w:name w:val="endnote reference"/>
    <w:basedOn w:val="DefaultParagraphFont"/>
    <w:uiPriority w:val="99"/>
    <w:unhideWhenUsed/>
    <w:rsid w:val="00412BD1"/>
    <w:rPr>
      <w:vertAlign w:val="superscript"/>
    </w:rPr>
  </w:style>
  <w:style w:type="paragraph" w:styleId="FootnoteText">
    <w:name w:val="footnote text"/>
    <w:basedOn w:val="Normal"/>
    <w:link w:val="FootnoteTextChar"/>
    <w:uiPriority w:val="99"/>
    <w:unhideWhenUsed/>
    <w:rsid w:val="00412BD1"/>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412BD1"/>
    <w:rPr>
      <w:rFonts w:eastAsiaTheme="minorEastAsia"/>
      <w:sz w:val="24"/>
      <w:szCs w:val="24"/>
      <w:lang w:val="en-US"/>
    </w:rPr>
  </w:style>
  <w:style w:type="character" w:customStyle="1" w:styleId="Heading4Char">
    <w:name w:val="Heading 4 Char"/>
    <w:basedOn w:val="DefaultParagraphFont"/>
    <w:link w:val="Heading4"/>
    <w:uiPriority w:val="9"/>
    <w:rsid w:val="00F41645"/>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A6373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0E0ED3"/>
    <w:pPr>
      <w:keepNext/>
      <w:keepLines/>
      <w:spacing w:after="220" w:line="240" w:lineRule="auto"/>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F4164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0E0ED3"/>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6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69E0"/>
    <w:rPr>
      <w:rFonts w:ascii="Lucida Grande" w:hAnsi="Lucida Grande" w:cs="Lucida Grande"/>
      <w:sz w:val="18"/>
      <w:szCs w:val="18"/>
    </w:rPr>
  </w:style>
  <w:style w:type="paragraph" w:styleId="NormalWeb">
    <w:name w:val="Normal (Web)"/>
    <w:basedOn w:val="Normal"/>
    <w:uiPriority w:val="99"/>
    <w:unhideWhenUsed/>
    <w:rsid w:val="00412BD1"/>
    <w:pPr>
      <w:spacing w:before="100" w:beforeAutospacing="1" w:after="100" w:afterAutospacing="1" w:line="240" w:lineRule="auto"/>
    </w:pPr>
    <w:rPr>
      <w:rFonts w:ascii="Times" w:eastAsiaTheme="minorEastAsia" w:hAnsi="Times" w:cs="Times New Roman"/>
      <w:sz w:val="20"/>
      <w:szCs w:val="20"/>
      <w:lang w:val="en-US"/>
    </w:rPr>
  </w:style>
  <w:style w:type="paragraph" w:styleId="EndnoteText">
    <w:name w:val="endnote text"/>
    <w:basedOn w:val="Normal"/>
    <w:link w:val="EndnoteTextChar"/>
    <w:uiPriority w:val="99"/>
    <w:unhideWhenUsed/>
    <w:rsid w:val="00412BD1"/>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412BD1"/>
    <w:rPr>
      <w:rFonts w:eastAsiaTheme="minorEastAsia"/>
      <w:sz w:val="24"/>
      <w:szCs w:val="24"/>
      <w:lang w:val="en-US"/>
    </w:rPr>
  </w:style>
  <w:style w:type="character" w:styleId="EndnoteReference">
    <w:name w:val="endnote reference"/>
    <w:basedOn w:val="DefaultParagraphFont"/>
    <w:uiPriority w:val="99"/>
    <w:unhideWhenUsed/>
    <w:rsid w:val="00412BD1"/>
    <w:rPr>
      <w:vertAlign w:val="superscript"/>
    </w:rPr>
  </w:style>
  <w:style w:type="paragraph" w:styleId="FootnoteText">
    <w:name w:val="footnote text"/>
    <w:basedOn w:val="Normal"/>
    <w:link w:val="FootnoteTextChar"/>
    <w:uiPriority w:val="99"/>
    <w:unhideWhenUsed/>
    <w:rsid w:val="00412BD1"/>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412BD1"/>
    <w:rPr>
      <w:rFonts w:eastAsiaTheme="minorEastAsia"/>
      <w:sz w:val="24"/>
      <w:szCs w:val="24"/>
      <w:lang w:val="en-US"/>
    </w:rPr>
  </w:style>
  <w:style w:type="character" w:customStyle="1" w:styleId="Heading4Char">
    <w:name w:val="Heading 4 Char"/>
    <w:basedOn w:val="DefaultParagraphFont"/>
    <w:link w:val="Heading4"/>
    <w:uiPriority w:val="9"/>
    <w:rsid w:val="00F41645"/>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A63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dl.handle.net/1920/387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99F2F7A6CA134D885225E7E59CEA33"/>
        <w:category>
          <w:name w:val="General"/>
          <w:gallery w:val="placeholder"/>
        </w:category>
        <w:types>
          <w:type w:val="bbPlcHdr"/>
        </w:types>
        <w:behaviors>
          <w:behavior w:val="content"/>
        </w:behaviors>
        <w:guid w:val="{742659BC-5B3A-414E-83B6-99AA276C289B}"/>
      </w:docPartPr>
      <w:docPartBody>
        <w:p w:rsidR="004544B2" w:rsidRDefault="004544B2">
          <w:pPr>
            <w:pStyle w:val="7D99F2F7A6CA134D885225E7E59CEA33"/>
          </w:pPr>
          <w:r w:rsidRPr="00CC586D">
            <w:rPr>
              <w:rStyle w:val="PlaceholderText"/>
              <w:b/>
              <w:color w:val="FFFFFF" w:themeColor="background1"/>
            </w:rPr>
            <w:t>[Salutation]</w:t>
          </w:r>
        </w:p>
      </w:docPartBody>
    </w:docPart>
    <w:docPart>
      <w:docPartPr>
        <w:name w:val="6D4B9C7900BF354DBC90ADDEA85C0085"/>
        <w:category>
          <w:name w:val="General"/>
          <w:gallery w:val="placeholder"/>
        </w:category>
        <w:types>
          <w:type w:val="bbPlcHdr"/>
        </w:types>
        <w:behaviors>
          <w:behavior w:val="content"/>
        </w:behaviors>
        <w:guid w:val="{5640CDF1-26F9-9345-A5B1-7FF8BFE7C21C}"/>
      </w:docPartPr>
      <w:docPartBody>
        <w:p w:rsidR="004544B2" w:rsidRDefault="004544B2">
          <w:pPr>
            <w:pStyle w:val="6D4B9C7900BF354DBC90ADDEA85C0085"/>
          </w:pPr>
          <w:r>
            <w:rPr>
              <w:rStyle w:val="PlaceholderText"/>
            </w:rPr>
            <w:t>[First name]</w:t>
          </w:r>
        </w:p>
      </w:docPartBody>
    </w:docPart>
    <w:docPart>
      <w:docPartPr>
        <w:name w:val="E8F89AA9F771A0468C18A724974126AD"/>
        <w:category>
          <w:name w:val="General"/>
          <w:gallery w:val="placeholder"/>
        </w:category>
        <w:types>
          <w:type w:val="bbPlcHdr"/>
        </w:types>
        <w:behaviors>
          <w:behavior w:val="content"/>
        </w:behaviors>
        <w:guid w:val="{A50F9B28-2C0F-B54A-9395-A50F6CAEED3C}"/>
      </w:docPartPr>
      <w:docPartBody>
        <w:p w:rsidR="004544B2" w:rsidRDefault="004544B2">
          <w:pPr>
            <w:pStyle w:val="E8F89AA9F771A0468C18A724974126AD"/>
          </w:pPr>
          <w:r>
            <w:rPr>
              <w:rStyle w:val="PlaceholderText"/>
            </w:rPr>
            <w:t>[Middle name]</w:t>
          </w:r>
        </w:p>
      </w:docPartBody>
    </w:docPart>
    <w:docPart>
      <w:docPartPr>
        <w:name w:val="6F5D0E5CBEDA8F4FAE3A370F5054BADD"/>
        <w:category>
          <w:name w:val="General"/>
          <w:gallery w:val="placeholder"/>
        </w:category>
        <w:types>
          <w:type w:val="bbPlcHdr"/>
        </w:types>
        <w:behaviors>
          <w:behavior w:val="content"/>
        </w:behaviors>
        <w:guid w:val="{F143552F-72A8-8B40-8485-B8B77C5C83E6}"/>
      </w:docPartPr>
      <w:docPartBody>
        <w:p w:rsidR="004544B2" w:rsidRDefault="004544B2">
          <w:pPr>
            <w:pStyle w:val="6F5D0E5CBEDA8F4FAE3A370F5054BADD"/>
          </w:pPr>
          <w:r>
            <w:rPr>
              <w:rStyle w:val="PlaceholderText"/>
            </w:rPr>
            <w:t>[Last name]</w:t>
          </w:r>
        </w:p>
      </w:docPartBody>
    </w:docPart>
    <w:docPart>
      <w:docPartPr>
        <w:name w:val="E99E213A23FFCB47B3246DBD33ED9E6D"/>
        <w:category>
          <w:name w:val="General"/>
          <w:gallery w:val="placeholder"/>
        </w:category>
        <w:types>
          <w:type w:val="bbPlcHdr"/>
        </w:types>
        <w:behaviors>
          <w:behavior w:val="content"/>
        </w:behaviors>
        <w:guid w:val="{60638C64-B492-BA4A-B3CF-03AFF16FA473}"/>
      </w:docPartPr>
      <w:docPartBody>
        <w:p w:rsidR="004544B2" w:rsidRDefault="004544B2">
          <w:pPr>
            <w:pStyle w:val="E99E213A23FFCB47B3246DBD33ED9E6D"/>
          </w:pPr>
          <w:r>
            <w:rPr>
              <w:rStyle w:val="PlaceholderText"/>
            </w:rPr>
            <w:t>[Enter your biography]</w:t>
          </w:r>
        </w:p>
      </w:docPartBody>
    </w:docPart>
    <w:docPart>
      <w:docPartPr>
        <w:name w:val="6D8E8E8A96275046BE2B740BF23ECB27"/>
        <w:category>
          <w:name w:val="General"/>
          <w:gallery w:val="placeholder"/>
        </w:category>
        <w:types>
          <w:type w:val="bbPlcHdr"/>
        </w:types>
        <w:behaviors>
          <w:behavior w:val="content"/>
        </w:behaviors>
        <w:guid w:val="{491C20E8-21B3-F841-8B6B-DDE61A27B152}"/>
      </w:docPartPr>
      <w:docPartBody>
        <w:p w:rsidR="004544B2" w:rsidRDefault="004544B2">
          <w:pPr>
            <w:pStyle w:val="6D8E8E8A96275046BE2B740BF23ECB27"/>
          </w:pPr>
          <w:r>
            <w:rPr>
              <w:rStyle w:val="PlaceholderText"/>
            </w:rPr>
            <w:t>[Enter the institution with which you are affiliated]</w:t>
          </w:r>
        </w:p>
      </w:docPartBody>
    </w:docPart>
    <w:docPart>
      <w:docPartPr>
        <w:name w:val="0E2C92DD0B82F64C826D72C187CFE512"/>
        <w:category>
          <w:name w:val="General"/>
          <w:gallery w:val="placeholder"/>
        </w:category>
        <w:types>
          <w:type w:val="bbPlcHdr"/>
        </w:types>
        <w:behaviors>
          <w:behavior w:val="content"/>
        </w:behaviors>
        <w:guid w:val="{F48E8BF5-D7AD-E24B-84E8-50218B979D05}"/>
      </w:docPartPr>
      <w:docPartBody>
        <w:p w:rsidR="004544B2" w:rsidRDefault="004544B2">
          <w:pPr>
            <w:pStyle w:val="0E2C92DD0B82F64C826D72C187CFE512"/>
          </w:pPr>
          <w:r w:rsidRPr="00EF74F7">
            <w:rPr>
              <w:b/>
              <w:color w:val="808080" w:themeColor="background1" w:themeShade="80"/>
            </w:rPr>
            <w:t>[Enter the headword for your article]</w:t>
          </w:r>
        </w:p>
      </w:docPartBody>
    </w:docPart>
    <w:docPart>
      <w:docPartPr>
        <w:name w:val="3FE08DDA33919B43A2C40E2914D96CC8"/>
        <w:category>
          <w:name w:val="General"/>
          <w:gallery w:val="placeholder"/>
        </w:category>
        <w:types>
          <w:type w:val="bbPlcHdr"/>
        </w:types>
        <w:behaviors>
          <w:behavior w:val="content"/>
        </w:behaviors>
        <w:guid w:val="{22A25EA2-EEC7-9A4A-8CE6-33C2A8E1C963}"/>
      </w:docPartPr>
      <w:docPartBody>
        <w:p w:rsidR="004544B2" w:rsidRDefault="004544B2">
          <w:pPr>
            <w:pStyle w:val="3FE08DDA33919B43A2C40E2914D96C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C2EB1D072A0145B7AB46310A025B24"/>
        <w:category>
          <w:name w:val="General"/>
          <w:gallery w:val="placeholder"/>
        </w:category>
        <w:types>
          <w:type w:val="bbPlcHdr"/>
        </w:types>
        <w:behaviors>
          <w:behavior w:val="content"/>
        </w:behaviors>
        <w:guid w:val="{5C83490D-0CB7-5D47-9D07-F039A39D48D0}"/>
      </w:docPartPr>
      <w:docPartBody>
        <w:p w:rsidR="004544B2" w:rsidRDefault="004544B2">
          <w:pPr>
            <w:pStyle w:val="D8C2EB1D072A0145B7AB46310A025B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F5364710CD5A488F956E91984AA845"/>
        <w:category>
          <w:name w:val="General"/>
          <w:gallery w:val="placeholder"/>
        </w:category>
        <w:types>
          <w:type w:val="bbPlcHdr"/>
        </w:types>
        <w:behaviors>
          <w:behavior w:val="content"/>
        </w:behaviors>
        <w:guid w:val="{01D9671F-B611-2B49-B040-77E37E9F6605}"/>
      </w:docPartPr>
      <w:docPartBody>
        <w:p w:rsidR="004544B2" w:rsidRDefault="004544B2">
          <w:pPr>
            <w:pStyle w:val="0AF5364710CD5A488F956E91984AA8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A037A867F7CE489DA2FBE2D7584074"/>
        <w:category>
          <w:name w:val="General"/>
          <w:gallery w:val="placeholder"/>
        </w:category>
        <w:types>
          <w:type w:val="bbPlcHdr"/>
        </w:types>
        <w:behaviors>
          <w:behavior w:val="content"/>
        </w:behaviors>
        <w:guid w:val="{481A3DFB-AE24-594E-ADBE-8FB3DCDFFF19}"/>
      </w:docPartPr>
      <w:docPartBody>
        <w:p w:rsidR="004544B2" w:rsidRDefault="004544B2">
          <w:pPr>
            <w:pStyle w:val="62A037A867F7CE489DA2FBE2D7584074"/>
          </w:pPr>
          <w:r>
            <w:rPr>
              <w:rStyle w:val="PlaceholderText"/>
            </w:rPr>
            <w:t>[Enter citations for further reading here]</w:t>
          </w:r>
        </w:p>
      </w:docPartBody>
    </w:docPart>
    <w:docPart>
      <w:docPartPr>
        <w:name w:val="E623A81ED53418499F0A2D8AAF923DCE"/>
        <w:category>
          <w:name w:val="General"/>
          <w:gallery w:val="placeholder"/>
        </w:category>
        <w:types>
          <w:type w:val="bbPlcHdr"/>
        </w:types>
        <w:behaviors>
          <w:behavior w:val="content"/>
        </w:behaviors>
        <w:guid w:val="{78AE9F63-971B-004F-8F80-9159A36810F6}"/>
      </w:docPartPr>
      <w:docPartBody>
        <w:p w:rsidR="004544B2" w:rsidRDefault="004544B2" w:rsidP="004544B2">
          <w:pPr>
            <w:pStyle w:val="E623A81ED53418499F0A2D8AAF923DC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B2"/>
    <w:rsid w:val="004544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44B2"/>
    <w:rPr>
      <w:color w:val="808080"/>
    </w:rPr>
  </w:style>
  <w:style w:type="paragraph" w:customStyle="1" w:styleId="7D99F2F7A6CA134D885225E7E59CEA33">
    <w:name w:val="7D99F2F7A6CA134D885225E7E59CEA33"/>
  </w:style>
  <w:style w:type="paragraph" w:customStyle="1" w:styleId="6D4B9C7900BF354DBC90ADDEA85C0085">
    <w:name w:val="6D4B9C7900BF354DBC90ADDEA85C0085"/>
  </w:style>
  <w:style w:type="paragraph" w:customStyle="1" w:styleId="E8F89AA9F771A0468C18A724974126AD">
    <w:name w:val="E8F89AA9F771A0468C18A724974126AD"/>
  </w:style>
  <w:style w:type="paragraph" w:customStyle="1" w:styleId="6F5D0E5CBEDA8F4FAE3A370F5054BADD">
    <w:name w:val="6F5D0E5CBEDA8F4FAE3A370F5054BADD"/>
  </w:style>
  <w:style w:type="paragraph" w:customStyle="1" w:styleId="E99E213A23FFCB47B3246DBD33ED9E6D">
    <w:name w:val="E99E213A23FFCB47B3246DBD33ED9E6D"/>
  </w:style>
  <w:style w:type="paragraph" w:customStyle="1" w:styleId="6D8E8E8A96275046BE2B740BF23ECB27">
    <w:name w:val="6D8E8E8A96275046BE2B740BF23ECB27"/>
  </w:style>
  <w:style w:type="paragraph" w:customStyle="1" w:styleId="0E2C92DD0B82F64C826D72C187CFE512">
    <w:name w:val="0E2C92DD0B82F64C826D72C187CFE512"/>
  </w:style>
  <w:style w:type="paragraph" w:customStyle="1" w:styleId="3FE08DDA33919B43A2C40E2914D96CC8">
    <w:name w:val="3FE08DDA33919B43A2C40E2914D96CC8"/>
  </w:style>
  <w:style w:type="paragraph" w:customStyle="1" w:styleId="D8C2EB1D072A0145B7AB46310A025B24">
    <w:name w:val="D8C2EB1D072A0145B7AB46310A025B24"/>
  </w:style>
  <w:style w:type="paragraph" w:customStyle="1" w:styleId="0AF5364710CD5A488F956E91984AA845">
    <w:name w:val="0AF5364710CD5A488F956E91984AA845"/>
  </w:style>
  <w:style w:type="paragraph" w:customStyle="1" w:styleId="62A037A867F7CE489DA2FBE2D7584074">
    <w:name w:val="62A037A867F7CE489DA2FBE2D7584074"/>
  </w:style>
  <w:style w:type="paragraph" w:customStyle="1" w:styleId="E623A81ED53418499F0A2D8AAF923DCE">
    <w:name w:val="E623A81ED53418499F0A2D8AAF923DCE"/>
    <w:rsid w:val="004544B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44B2"/>
    <w:rPr>
      <w:color w:val="808080"/>
    </w:rPr>
  </w:style>
  <w:style w:type="paragraph" w:customStyle="1" w:styleId="7D99F2F7A6CA134D885225E7E59CEA33">
    <w:name w:val="7D99F2F7A6CA134D885225E7E59CEA33"/>
  </w:style>
  <w:style w:type="paragraph" w:customStyle="1" w:styleId="6D4B9C7900BF354DBC90ADDEA85C0085">
    <w:name w:val="6D4B9C7900BF354DBC90ADDEA85C0085"/>
  </w:style>
  <w:style w:type="paragraph" w:customStyle="1" w:styleId="E8F89AA9F771A0468C18A724974126AD">
    <w:name w:val="E8F89AA9F771A0468C18A724974126AD"/>
  </w:style>
  <w:style w:type="paragraph" w:customStyle="1" w:styleId="6F5D0E5CBEDA8F4FAE3A370F5054BADD">
    <w:name w:val="6F5D0E5CBEDA8F4FAE3A370F5054BADD"/>
  </w:style>
  <w:style w:type="paragraph" w:customStyle="1" w:styleId="E99E213A23FFCB47B3246DBD33ED9E6D">
    <w:name w:val="E99E213A23FFCB47B3246DBD33ED9E6D"/>
  </w:style>
  <w:style w:type="paragraph" w:customStyle="1" w:styleId="6D8E8E8A96275046BE2B740BF23ECB27">
    <w:name w:val="6D8E8E8A96275046BE2B740BF23ECB27"/>
  </w:style>
  <w:style w:type="paragraph" w:customStyle="1" w:styleId="0E2C92DD0B82F64C826D72C187CFE512">
    <w:name w:val="0E2C92DD0B82F64C826D72C187CFE512"/>
  </w:style>
  <w:style w:type="paragraph" w:customStyle="1" w:styleId="3FE08DDA33919B43A2C40E2914D96CC8">
    <w:name w:val="3FE08DDA33919B43A2C40E2914D96CC8"/>
  </w:style>
  <w:style w:type="paragraph" w:customStyle="1" w:styleId="D8C2EB1D072A0145B7AB46310A025B24">
    <w:name w:val="D8C2EB1D072A0145B7AB46310A025B24"/>
  </w:style>
  <w:style w:type="paragraph" w:customStyle="1" w:styleId="0AF5364710CD5A488F956E91984AA845">
    <w:name w:val="0AF5364710CD5A488F956E91984AA845"/>
  </w:style>
  <w:style w:type="paragraph" w:customStyle="1" w:styleId="62A037A867F7CE489DA2FBE2D7584074">
    <w:name w:val="62A037A867F7CE489DA2FBE2D7584074"/>
  </w:style>
  <w:style w:type="paragraph" w:customStyle="1" w:styleId="E623A81ED53418499F0A2D8AAF923DCE">
    <w:name w:val="E623A81ED53418499F0A2D8AAF923DCE"/>
    <w:rsid w:val="004544B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Dun45</b:Tag>
    <b:SourceType>JournalArticle</b:SourceType>
    <b:Guid>{B230376B-0231-EB42-9C6B-B23108021F71}</b:Guid>
    <b:Author>
      <b:Author>
        <b:NameList>
          <b:Person>
            <b:Last>Dunas</b:Last>
            <b:First>W.</b:First>
          </b:Person>
        </b:NameList>
      </b:Author>
    </b:Author>
    <b:Title>Edwin Denby Remembered (Part 2)</b:Title>
    <b:JournalName>Ballet Review</b:JournalName>
    <b:Year>1984-5</b:Year>
    <b:Volume>XII</b:Volume>
    <b:Issue>2</b:Issue>
    <b:Pages>18-31</b:Pages>
    <b:RefOrder>4</b:RefOrder>
  </b:Source>
  <b:Source>
    <b:Tag>Dun</b:Tag>
    <b:SourceType>JournalArticle</b:SourceType>
    <b:Guid>{6474A47B-D26D-4F4A-83B6-90A1B51084CC}</b:Guid>
    <b:Title>Edwin Denby Remembered (Part 1)</b:Title>
    <b:Author>
      <b:Author>
        <b:NameList>
          <b:Person>
            <b:Last>Dunas</b:Last>
            <b:First>W.</b:First>
          </b:Person>
        </b:NameList>
      </b:Author>
    </b:Author>
    <b:JournalName>Ballet Review</b:JournalName>
    <b:Volume>XXII</b:Volume>
    <b:Issue>1</b:Issue>
    <b:Pages>7-42</b:Pages>
    <b:Year>1984-5</b:Year>
    <b:RefOrder>3</b:RefOrder>
  </b:Source>
  <b:Source>
    <b:Tag>Dun1</b:Tag>
    <b:SourceType>JournalArticle</b:SourceType>
    <b:Guid>{EAF0065B-775D-C044-A458-435699EFDDE7}</b:Guid>
    <b:Author>
      <b:Author>
        <b:NameList>
          <b:Person>
            <b:Last>Dunas</b:Last>
            <b:First>W.</b:First>
          </b:Person>
        </b:NameList>
      </b:Author>
    </b:Author>
    <b:Title>Edwin Denby Remembered (Part 3)</b:Title>
    <b:JournalName>Ballet Review</b:JournalName>
    <b:Year>1984-5</b:Year>
    <b:Volume>XII</b:Volume>
    <b:Issue>3</b:Issue>
    <b:Pages>87-95</b:Pages>
    <b:RefOrder>5</b:RefOrder>
  </b:Source>
  <b:Source>
    <b:Tag>Dun451</b:Tag>
    <b:SourceType>JournalArticle</b:SourceType>
    <b:Guid>{CB3420CA-A1B6-7C48-AA19-9A1945477340}</b:Guid>
    <b:Author>
      <b:Author>
        <b:NameList>
          <b:Person>
            <b:Last>Dunas</b:Last>
            <b:First>W.</b:First>
          </b:Person>
        </b:NameList>
      </b:Author>
    </b:Author>
    <b:Title>Edwin Denby Remembered (Part 4)</b:Title>
    <b:Publisher>Ballet Review</b:Publisher>
    <b:Year>1984-5</b:Year>
    <b:Volume>XII</b:Volume>
    <b:Issue>4</b:Issue>
    <b:Pages>81-93</b:Pages>
    <b:RefOrder>6</b:RefOrder>
  </b:Source>
  <b:Source>
    <b:Tag>Kat10</b:Tag>
    <b:SourceType>BookSection</b:SourceType>
    <b:Guid>{C7011FCF-55B5-2746-9DCD-C5197B7FE85B}</b:Guid>
    <b:Author>
      <b:Author>
        <b:NameList>
          <b:Person>
            <b:Last>Katz</b:Last>
            <b:First>V.</b:First>
          </b:Person>
        </b:NameList>
      </b:Author>
      <b:Editor>
        <b:NameList>
          <b:Person>
            <b:Last>Armand</b:Last>
            <b:First>L.</b:First>
          </b:Person>
        </b:NameList>
      </b:Editor>
    </b:Author>
    <b:Title>Visiting Edwin Denby’s Mediterranean Citie</b:Title>
    <b:Publisher>Litteraria Pragensia Books</b:Publisher>
    <b:City>Prague</b:City>
    <b:Year>2010</b:Year>
    <b:BookTitle>Hidden Agendas: Unreported Poetics</b:BookTitle>
    <b:CountryRegion>Czechoslovakia</b:CountryRegion>
    <b:RefOrder>7</b:RefOrder>
  </b:Source>
  <b:Source>
    <b:Tag>Kir83</b:Tag>
    <b:SourceType>JournalArticle</b:SourceType>
    <b:Guid>{7745AA4D-1841-6E49-9061-BB79343D653E}</b:Guid>
    <b:Author>
      <b:Author>
        <b:NameList>
          <b:Person>
            <b:Last>Kirstein</b:Last>
            <b:First>L.</b:First>
          </b:Person>
        </b:NameList>
      </b:Author>
    </b:Author>
    <b:Title>On Edwin Denby</b:Title>
    <b:Year>1983</b:Year>
    <b:Volume>XXX</b:Volume>
    <b:Pages>3-4</b:Pages>
    <b:JournalName>The New York Review of Books</b:JournalName>
    <b:Issue>14</b:Issue>
    <b:RefOrder>8</b:RefOrder>
  </b:Source>
  <b:Source>
    <b:Tag>Kod12</b:Tag>
    <b:SourceType>BookSection</b:SourceType>
    <b:Guid>{95DF7B77-44B8-6143-A24D-E0394CCB4C58}</b:Guid>
    <b:Author>
      <b:Author>
        <b:NameList>
          <b:Person>
            <b:Last>Kodat</b:Last>
            <b:First>C.</b:First>
          </b:Person>
        </b:NameList>
      </b:Author>
      <b:Editor>
        <b:NameList>
          <b:Person>
            <b:Last>Belletto</b:Last>
            <b:First>S.</b:First>
          </b:Person>
          <b:Person>
            <b:Last>Grausam</b:Last>
            <b:First>D.</b:First>
          </b:Person>
        </b:NameList>
      </b:Editor>
    </b:Author>
    <b:Title>Reviewing Cold War Culture With Edwin Denby</b:Title>
    <b:Publisher>University of Iowa Press</b:Publisher>
    <b:City>Iowa City</b:City>
    <b:Year>2012</b:Year>
    <b:Pages>37-58</b:Pages>
    <b:BookTitle>American Literature and Culture in an Age of Cold War</b:BookTitle>
    <b:StateProvince>Iowa</b:StateProvince>
    <b:CountryRegion>USA</b:CountryRegion>
    <b:RefOrder>9</b:RefOrder>
  </b:Source>
  <b:Source>
    <b:Tag>OHa57</b:Tag>
    <b:SourceType>JournalArticle</b:SourceType>
    <b:Guid>{2C2E832E-D149-BA44-AD06-2D2C344DAE49}</b:Guid>
    <b:Author>
      <b:Author>
        <b:NameList>
          <b:Person>
            <b:Last>O’Hara</b:Last>
            <b:First>F.</b:First>
          </b:Person>
        </b:NameList>
      </b:Author>
    </b:Author>
    <b:Title>Rare Modern</b:Title>
    <b:Year>1957</b:Year>
    <b:Volume>LXXXIX</b:Volume>
    <b:Pages>307-16</b:Pages>
    <b:JournalName>Poetry</b:JournalName>
    <b:Issue>5</b:Issue>
    <b:RefOrder>10</b:RefOrder>
  </b:Source>
  <b:Source>
    <b:Tag>All60</b:Tag>
    <b:SourceType>Book</b:SourceType>
    <b:Guid>{C947303A-BCE7-5345-BDD5-D3D010840371}</b:Guid>
    <b:Author>
      <b:Author>
        <b:NameList>
          <b:Person>
            <b:Last>Allen</b:Last>
            <b:First>D.</b:First>
          </b:Person>
        </b:NameList>
      </b:Author>
    </b:Author>
    <b:Title>The New American Poetry 1945-1960</b:Title>
    <b:Year>1960</b:Year>
    <b:City>New York</b:City>
    <b:Publisher>Grove Press</b:Publisher>
    <b:RefOrder>1</b:RefOrder>
  </b:Source>
  <b:Source>
    <b:Tag>Den07</b:Tag>
    <b:SourceType>Book</b:SourceType>
    <b:Guid>{73C38257-7709-AC4D-A5E7-267F93CFA5A4}</b:Guid>
    <b:Author>
      <b:Author>
        <b:NameList>
          <b:Person>
            <b:Last>Denby</b:Last>
            <b:First>Edwin</b:First>
          </b:Person>
        </b:NameList>
      </b:Author>
      <b:Editor>
        <b:NameList>
          <b:Person>
            <b:Last>Cornfield</b:Last>
            <b:First>Robert</b:First>
          </b:Person>
          <b:Person>
            <b:Last>MacKay</b:Last>
            <b:First>William</b:First>
          </b:Person>
        </b:NameList>
      </b:Editor>
    </b:Author>
    <b:Title>Dance Writings</b:Title>
    <b:Publisher>University Press of Florida</b:Publisher>
    <b:Year>2007</b:Year>
    <b:RefOrder>2</b:RefOrder>
  </b:Source>
</b:Sources>
</file>

<file path=customXml/itemProps1.xml><?xml version="1.0" encoding="utf-8"?>
<ds:datastoreItem xmlns:ds="http://schemas.openxmlformats.org/officeDocument/2006/customXml" ds:itemID="{E0043DC3-1896-2D4B-97D7-13A821A7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65</TotalTime>
  <Pages>5</Pages>
  <Words>2036</Words>
  <Characters>11610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2015-01-21T20:58:00Z</dcterms:created>
  <dcterms:modified xsi:type="dcterms:W3CDTF">2015-02-02T13:04:00Z</dcterms:modified>
</cp:coreProperties>
</file>