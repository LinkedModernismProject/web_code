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E21BFD9" w14:textId="77777777" w:rsidTr="00721E34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5342B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161DD6A8F544472697F0AA337B0FBD1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4A33E4A3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AC69CFEBFB243BBAD966DE7A07EB937"/>
            </w:placeholder>
            <w:text/>
          </w:sdtPr>
          <w:sdtContent>
            <w:tc>
              <w:tcPr>
                <w:tcW w:w="2073" w:type="dxa"/>
              </w:tcPr>
              <w:p w14:paraId="43D71FD9" w14:textId="77777777" w:rsidR="00B574C9" w:rsidRDefault="00D80F6B" w:rsidP="00D80F6B">
                <w:r>
                  <w:t>Ruth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2BB196A9E934F8CB3B8C5161D303489"/>
            </w:placeholder>
            <w:showingPlcHdr/>
            <w:text/>
          </w:sdtPr>
          <w:sdtContent>
            <w:tc>
              <w:tcPr>
                <w:tcW w:w="2551" w:type="dxa"/>
              </w:tcPr>
              <w:p w14:paraId="2EEDB17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0DE6C2DE3381407F9E755A73C4EC50F9"/>
            </w:placeholder>
            <w:text/>
          </w:sdtPr>
          <w:sdtContent>
            <w:tc>
              <w:tcPr>
                <w:tcW w:w="2642" w:type="dxa"/>
              </w:tcPr>
              <w:p w14:paraId="6FBE99DE" w14:textId="77777777" w:rsidR="00B574C9" w:rsidRDefault="00D80F6B" w:rsidP="00D80F6B">
                <w:proofErr w:type="spellStart"/>
                <w:r>
                  <w:t>Jennison</w:t>
                </w:r>
                <w:proofErr w:type="spellEnd"/>
              </w:p>
            </w:tc>
          </w:sdtContent>
        </w:sdt>
      </w:tr>
      <w:tr w:rsidR="00B574C9" w14:paraId="0D48F672" w14:textId="77777777" w:rsidTr="00721E3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C9DEB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2FFA7D56ED724861A912EEA033D160DB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2E73030E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19312083" w14:textId="77777777" w:rsidTr="00721E34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233C6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1C1ABDBCA584F13A31F9F84AC1ED222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39D0C562" w14:textId="77777777" w:rsidR="00B574C9" w:rsidRDefault="00721E34" w:rsidP="00B574C9">
                <w:r w:rsidRPr="00721E34">
                  <w:rPr>
                    <w:rFonts w:ascii="Calibri" w:eastAsia="Times New Roman" w:hAnsi="Calibri" w:cs="Times New Roman"/>
                    <w:color w:val="000000"/>
                    <w:lang w:val="en-CA"/>
                  </w:rPr>
                  <w:t>University of Massachusetts, Amherst</w:t>
                </w:r>
              </w:p>
            </w:tc>
          </w:sdtContent>
        </w:sdt>
      </w:tr>
    </w:tbl>
    <w:p w14:paraId="0CB90840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313683B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7E3DBE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165970A" w14:textId="77777777" w:rsidTr="003F0D73">
        <w:sdt>
          <w:sdtPr>
            <w:rPr>
              <w:lang w:val="en-US"/>
            </w:rPr>
            <w:alias w:val="Article headword"/>
            <w:tag w:val="articleHeadword"/>
            <w:id w:val="-361440020"/>
            <w:placeholder>
              <w:docPart w:val="9FEBF10227804893BD083F434F8995C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A9280D8" w14:textId="77777777" w:rsidR="003F0D73" w:rsidRPr="00FB589A" w:rsidRDefault="00D80F6B" w:rsidP="00D80F6B">
                <w:proofErr w:type="spellStart"/>
                <w:r w:rsidRPr="00D80F6B">
                  <w:rPr>
                    <w:lang w:val="en-US"/>
                  </w:rPr>
                  <w:t>Zukofsky</w:t>
                </w:r>
                <w:proofErr w:type="spellEnd"/>
                <w:r w:rsidRPr="00D80F6B">
                  <w:rPr>
                    <w:lang w:val="en-US"/>
                  </w:rPr>
                  <w:t>, Louis (1904-1978)</w:t>
                </w:r>
              </w:p>
            </w:tc>
          </w:sdtContent>
        </w:sdt>
      </w:tr>
      <w:tr w:rsidR="00464699" w14:paraId="2395EE73" w14:textId="77777777" w:rsidTr="0042664E">
        <w:sdt>
          <w:sdtPr>
            <w:alias w:val="Variant headwords"/>
            <w:tag w:val="variantHeadwords"/>
            <w:id w:val="173464402"/>
            <w:placeholder>
              <w:docPart w:val="0AA3AAD5413448DA905614820E1BF125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16039CB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1BF2085D" w14:textId="77777777" w:rsidTr="003F0D73">
        <w:sdt>
          <w:sdtPr>
            <w:alias w:val="Abstract"/>
            <w:tag w:val="abstract"/>
            <w:id w:val="-635871867"/>
            <w:placeholder>
              <w:docPart w:val="604318B86E304982863A7E2A01FC589A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6C3B322" w14:textId="77777777" w:rsidR="0042664E" w:rsidRDefault="0042664E" w:rsidP="0042664E">
                <w:r w:rsidRPr="002E67BD">
                  <w:t xml:space="preserve">Louis </w:t>
                </w:r>
                <w:proofErr w:type="spellStart"/>
                <w:r w:rsidRPr="002E67BD">
                  <w:t>Zukofsky</w:t>
                </w:r>
                <w:proofErr w:type="spellEnd"/>
                <w:r w:rsidRPr="002E67BD">
                  <w:t xml:space="preserve"> was an American avant-garde poet active from the 1920s through the 1970s.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masterwork long poem, </w:t>
                </w:r>
                <w:r>
                  <w:rPr>
                    <w:i/>
                  </w:rPr>
                  <w:t>‘</w:t>
                </w:r>
                <w:r w:rsidRPr="00105E45">
                  <w:rPr>
                    <w:i/>
                  </w:rPr>
                  <w:t>A</w:t>
                </w:r>
                <w:r>
                  <w:rPr>
                    <w:i/>
                  </w:rPr>
                  <w:t>’</w:t>
                </w:r>
                <w:r w:rsidRPr="002E67BD">
                  <w:rPr>
                    <w:i/>
                  </w:rPr>
                  <w:t xml:space="preserve"> </w:t>
                </w:r>
                <w:r w:rsidRPr="000C0D4F">
                  <w:t>(</w:t>
                </w:r>
                <w:r>
                  <w:t>in company</w:t>
                </w:r>
                <w:r w:rsidRPr="002E67BD">
                  <w:t xml:space="preserve"> with his many other shorter works of poetry and prose</w:t>
                </w:r>
                <w:r>
                  <w:t>)</w:t>
                </w:r>
                <w:r w:rsidRPr="002E67BD">
                  <w:t xml:space="preserve">, had a profound effect on the shape and development of American poetics. His work has can be counted as a major influence on the Black Mountain, Beat, </w:t>
                </w:r>
                <w:r>
                  <w:t xml:space="preserve">and </w:t>
                </w:r>
                <w:r w:rsidRPr="002E67BD">
                  <w:t>Language</w:t>
                </w:r>
                <w:r>
                  <w:t xml:space="preserve"> poets,</w:t>
                </w:r>
                <w:r w:rsidRPr="002E67BD">
                  <w:t xml:space="preserve"> and </w:t>
                </w:r>
                <w:r>
                  <w:t xml:space="preserve">on </w:t>
                </w:r>
                <w:r w:rsidRPr="002E67BD">
                  <w:t xml:space="preserve">other contemporary poets </w:t>
                </w:r>
                <w:r>
                  <w:t xml:space="preserve">working </w:t>
                </w:r>
                <w:r w:rsidRPr="002E67BD">
                  <w:t xml:space="preserve">in conversation with the historical avant-garde. Major themes in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work include the materiality of language, formalism, the place of the poem in history and politics, the musical structure of </w:t>
                </w:r>
                <w:proofErr w:type="spellStart"/>
                <w:r w:rsidRPr="002E67BD">
                  <w:t>poesis</w:t>
                </w:r>
                <w:proofErr w:type="spellEnd"/>
                <w:r w:rsidRPr="002E67BD">
                  <w:t xml:space="preserve"> and vice-versa, and translati</w:t>
                </w:r>
                <w:r>
                  <w:t>on.</w:t>
                </w:r>
              </w:p>
              <w:p w14:paraId="06D0E186" w14:textId="77777777" w:rsidR="00BB108D" w:rsidRDefault="00BB108D" w:rsidP="00E85A05"/>
              <w:p w14:paraId="49E9731D" w14:textId="01ACB9BB" w:rsidR="00E85A05" w:rsidRDefault="00BB108D" w:rsidP="00E85A05">
                <w:proofErr w:type="spellStart"/>
                <w:r>
                  <w:t>Zukofsky</w:t>
                </w:r>
                <w:proofErr w:type="spellEnd"/>
                <w:r>
                  <w:t xml:space="preserve"> was b</w:t>
                </w:r>
                <w:r w:rsidRPr="002E67BD">
                  <w:t>orn to working-class, Orthodox Jewish, Yiddish-speaking parents in the Lo</w:t>
                </w:r>
                <w:r>
                  <w:t xml:space="preserve">wer East Side of New York City. His poetic career began </w:t>
                </w:r>
                <w:bookmarkStart w:id="0" w:name="_GoBack"/>
                <w:bookmarkEnd w:id="0"/>
                <w:r>
                  <w:t xml:space="preserve">following his graduation </w:t>
                </w:r>
                <w:r w:rsidRPr="002E67BD">
                  <w:t>from Columbia University</w:t>
                </w:r>
                <w:r>
                  <w:t xml:space="preserve"> with an MA in English</w:t>
                </w:r>
                <w:r w:rsidRPr="002E67BD">
                  <w:t>. A parody of T.</w:t>
                </w:r>
                <w:r>
                  <w:t xml:space="preserve"> </w:t>
                </w:r>
                <w:r w:rsidRPr="002E67BD">
                  <w:t xml:space="preserve">S. Eliot’s </w:t>
                </w:r>
                <w:r w:rsidRPr="002E67BD">
                  <w:rPr>
                    <w:i/>
                  </w:rPr>
                  <w:t>The Waste Land</w:t>
                </w:r>
                <w:r w:rsidRPr="002E67BD">
                  <w:t xml:space="preserve">, entitled </w:t>
                </w:r>
                <w:r>
                  <w:t>‘Poem Beginning ‘The’’,</w:t>
                </w:r>
                <w:r w:rsidRPr="002E67BD">
                  <w:rPr>
                    <w:i/>
                  </w:rPr>
                  <w:t xml:space="preserve"> </w:t>
                </w:r>
                <w:r w:rsidRPr="002E67BD">
                  <w:t>received the admiration of Ezra Po</w:t>
                </w:r>
                <w:r>
                  <w:t xml:space="preserve">und. The poem features </w:t>
                </w:r>
                <w:r w:rsidRPr="002E67BD">
                  <w:t xml:space="preserve">one of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signature formal </w:t>
                </w:r>
                <w:r>
                  <w:t>techniques</w:t>
                </w:r>
                <w:r w:rsidRPr="002E67BD">
                  <w:t xml:space="preserve">: the strategic parataxis </w:t>
                </w:r>
                <w:r>
                  <w:t xml:space="preserve">(juxtaposition) </w:t>
                </w:r>
                <w:r w:rsidRPr="002E67BD">
                  <w:t>of high and low cultures</w:t>
                </w:r>
                <w:r>
                  <w:t>,</w:t>
                </w:r>
                <w:r w:rsidRPr="002E67BD">
                  <w:t xml:space="preserve"> placed in the service of an anti-reactionary, and sometimes Marxist and revolutionary, avant-garde poetics.</w:t>
                </w:r>
                <w:r>
                  <w:t xml:space="preserve">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epistolary relationship with Pound was extensive</w:t>
                </w:r>
                <w:r>
                  <w:t>,</w:t>
                </w:r>
                <w:r w:rsidRPr="002E67BD">
                  <w:t xml:space="preserve"> and the older poet would be a</w:t>
                </w:r>
                <w:r>
                  <w:t xml:space="preserve"> lifelong object of admiration — and negation — </w:t>
                </w:r>
                <w:r>
                  <w:t xml:space="preserve">for </w:t>
                </w:r>
                <w:proofErr w:type="spellStart"/>
                <w:r>
                  <w:t>Zukofsky</w:t>
                </w:r>
                <w:proofErr w:type="spellEnd"/>
                <w:r>
                  <w:t>.</w:t>
                </w:r>
              </w:p>
            </w:tc>
          </w:sdtContent>
        </w:sdt>
      </w:tr>
      <w:tr w:rsidR="003F0D73" w14:paraId="2006F5B7" w14:textId="77777777" w:rsidTr="003F0D73">
        <w:sdt>
          <w:sdtPr>
            <w:alias w:val="Article text"/>
            <w:tag w:val="articleText"/>
            <w:id w:val="634067588"/>
            <w:placeholder>
              <w:docPart w:val="61177E8E159D491DB56517EDAFCF5832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F378FAF" w14:textId="77777777" w:rsidR="00D80F6B" w:rsidRDefault="00D80F6B" w:rsidP="00D80F6B">
                <w:r w:rsidRPr="002E67BD">
                  <w:t xml:space="preserve">Louis </w:t>
                </w:r>
                <w:proofErr w:type="spellStart"/>
                <w:r w:rsidRPr="002E67BD">
                  <w:t>Zukofsky</w:t>
                </w:r>
                <w:proofErr w:type="spellEnd"/>
                <w:r w:rsidRPr="002E67BD">
                  <w:t xml:space="preserve"> was an American avant-garde poet active from the 1920s through the 1970s.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masterwork long poem, </w:t>
                </w:r>
                <w:r w:rsidR="00721E34">
                  <w:rPr>
                    <w:i/>
                  </w:rPr>
                  <w:t>‘</w:t>
                </w:r>
                <w:r w:rsidRPr="00105E45">
                  <w:rPr>
                    <w:i/>
                  </w:rPr>
                  <w:t>A</w:t>
                </w:r>
                <w:r w:rsidR="00721E34">
                  <w:rPr>
                    <w:i/>
                  </w:rPr>
                  <w:t>’</w:t>
                </w:r>
                <w:r w:rsidRPr="002E67BD">
                  <w:rPr>
                    <w:i/>
                  </w:rPr>
                  <w:t xml:space="preserve"> </w:t>
                </w:r>
                <w:r w:rsidRPr="000C0D4F">
                  <w:t>(</w:t>
                </w:r>
                <w:r>
                  <w:t>in company</w:t>
                </w:r>
                <w:r w:rsidRPr="002E67BD">
                  <w:t xml:space="preserve"> with his many other shorter works of poetry and prose</w:t>
                </w:r>
                <w:r>
                  <w:t>)</w:t>
                </w:r>
                <w:r w:rsidRPr="002E67BD">
                  <w:t xml:space="preserve">, had a profound effect on the shape and development of American poetics. His work has can be counted as a major influence on the Black Mountain, Beat, </w:t>
                </w:r>
                <w:r>
                  <w:t xml:space="preserve">and </w:t>
                </w:r>
                <w:r w:rsidRPr="002E67BD">
                  <w:t>Language</w:t>
                </w:r>
                <w:r>
                  <w:t xml:space="preserve"> poets,</w:t>
                </w:r>
                <w:r w:rsidRPr="002E67BD">
                  <w:t xml:space="preserve"> and </w:t>
                </w:r>
                <w:r>
                  <w:t xml:space="preserve">on </w:t>
                </w:r>
                <w:r w:rsidRPr="002E67BD">
                  <w:t xml:space="preserve">other contemporary poets </w:t>
                </w:r>
                <w:r>
                  <w:t xml:space="preserve">working </w:t>
                </w:r>
                <w:r w:rsidRPr="002E67BD">
                  <w:t xml:space="preserve">in conversation with the historical avant-garde. Major themes in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work include the materiality of language, formalism, the place of the poem in history and politics, the musical structure of </w:t>
                </w:r>
                <w:proofErr w:type="spellStart"/>
                <w:r w:rsidRPr="002E67BD">
                  <w:t>poesis</w:t>
                </w:r>
                <w:proofErr w:type="spellEnd"/>
                <w:r w:rsidRPr="002E67BD">
                  <w:t xml:space="preserve"> and vice-versa, and translati</w:t>
                </w:r>
                <w:r>
                  <w:t>on.</w:t>
                </w:r>
              </w:p>
              <w:p w14:paraId="018FF363" w14:textId="77777777" w:rsidR="00D80F6B" w:rsidRDefault="00D80F6B" w:rsidP="00D80F6B"/>
              <w:p w14:paraId="0A78C308" w14:textId="77777777" w:rsidR="00D80F6B" w:rsidRPr="002E67BD" w:rsidRDefault="00D80F6B" w:rsidP="006E493D">
                <w:pPr>
                  <w:pStyle w:val="Authornote"/>
                </w:pPr>
                <w:r>
                  <w:t xml:space="preserve">Note that the quotation marks in </w:t>
                </w:r>
                <w:r w:rsidR="00721E34">
                  <w:rPr>
                    <w:i/>
                  </w:rPr>
                  <w:t>‘</w:t>
                </w:r>
                <w:r w:rsidRPr="00105E45">
                  <w:rPr>
                    <w:i/>
                  </w:rPr>
                  <w:t>A</w:t>
                </w:r>
                <w:r w:rsidR="00721E34">
                  <w:rPr>
                    <w:i/>
                  </w:rPr>
                  <w:t>’</w:t>
                </w:r>
                <w:r>
                  <w:t xml:space="preserve"> ar</w:t>
                </w:r>
                <w:r w:rsidR="006E493D">
                  <w:t>e a part of the original title.</w:t>
                </w:r>
              </w:p>
              <w:p w14:paraId="55DEC7DF" w14:textId="77777777" w:rsidR="00D80F6B" w:rsidRPr="002E67BD" w:rsidRDefault="00D80F6B" w:rsidP="00D80F6B"/>
              <w:p w14:paraId="5EA6A3AB" w14:textId="77777777" w:rsidR="00D80F6B" w:rsidRPr="002E67BD" w:rsidRDefault="00D80F6B" w:rsidP="00D80F6B">
                <w:proofErr w:type="spellStart"/>
                <w:r>
                  <w:t>Zukofsky</w:t>
                </w:r>
                <w:proofErr w:type="spellEnd"/>
                <w:r>
                  <w:t xml:space="preserve"> was b</w:t>
                </w:r>
                <w:r w:rsidRPr="002E67BD">
                  <w:t>orn to working-class, Orthodox Jewish, Yiddish-speaking parents in the Lo</w:t>
                </w:r>
                <w:r>
                  <w:t xml:space="preserve">wer East Side of New York City. His poetic career began following his graduation </w:t>
                </w:r>
                <w:r w:rsidRPr="002E67BD">
                  <w:t>from Columbia University</w:t>
                </w:r>
                <w:r>
                  <w:t xml:space="preserve"> with an MA in English</w:t>
                </w:r>
                <w:r w:rsidRPr="002E67BD">
                  <w:t>. A parody of T.</w:t>
                </w:r>
                <w:r w:rsidR="00721E34">
                  <w:t xml:space="preserve"> </w:t>
                </w:r>
                <w:r w:rsidRPr="002E67BD">
                  <w:t xml:space="preserve">S. Eliot’s </w:t>
                </w:r>
                <w:r w:rsidRPr="002E67BD">
                  <w:rPr>
                    <w:i/>
                  </w:rPr>
                  <w:t>The Waste Land</w:t>
                </w:r>
                <w:r w:rsidRPr="002E67BD">
                  <w:t xml:space="preserve">, entitled </w:t>
                </w:r>
                <w:r>
                  <w:t xml:space="preserve">‘Poem Beginning </w:t>
                </w:r>
                <w:r w:rsidR="00721E34">
                  <w:t>‘</w:t>
                </w:r>
                <w:r>
                  <w:t>The</w:t>
                </w:r>
                <w:r w:rsidR="00721E34">
                  <w:t>’</w:t>
                </w:r>
                <w:r>
                  <w:t>’,</w:t>
                </w:r>
                <w:r w:rsidRPr="002E67BD">
                  <w:rPr>
                    <w:i/>
                  </w:rPr>
                  <w:t xml:space="preserve"> </w:t>
                </w:r>
                <w:r w:rsidRPr="002E67BD">
                  <w:t>received the admiration of Ezra Po</w:t>
                </w:r>
                <w:r>
                  <w:t xml:space="preserve">und. The poem features </w:t>
                </w:r>
                <w:r w:rsidRPr="002E67BD">
                  <w:t xml:space="preserve">one of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signature formal </w:t>
                </w:r>
                <w:r>
                  <w:t>techniques</w:t>
                </w:r>
                <w:r w:rsidRPr="002E67BD">
                  <w:t xml:space="preserve">: the strategic parataxis </w:t>
                </w:r>
                <w:r>
                  <w:t xml:space="preserve">(juxtaposition) </w:t>
                </w:r>
                <w:r w:rsidRPr="002E67BD">
                  <w:t>of high and low cultures</w:t>
                </w:r>
                <w:r>
                  <w:t>,</w:t>
                </w:r>
                <w:r w:rsidRPr="002E67BD">
                  <w:t xml:space="preserve"> placed in the service of an anti-reactionary, and sometimes Marxist and revolutionary, avant-garde poetics.</w:t>
                </w:r>
                <w:r>
                  <w:t xml:space="preserve">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epistolary relationship with Pound was extensive</w:t>
                </w:r>
                <w:r>
                  <w:t>,</w:t>
                </w:r>
                <w:r w:rsidRPr="002E67BD">
                  <w:t xml:space="preserve"> and the older poet would be a</w:t>
                </w:r>
                <w:r>
                  <w:t xml:space="preserve"> </w:t>
                </w:r>
                <w:r w:rsidR="00721E34">
                  <w:t xml:space="preserve">lifelong object of admiration — </w:t>
                </w:r>
                <w:r>
                  <w:t>a</w:t>
                </w:r>
                <w:r w:rsidR="00721E34">
                  <w:t xml:space="preserve">nd negation — </w:t>
                </w:r>
                <w:r w:rsidRPr="002E67BD">
                  <w:t xml:space="preserve">for </w:t>
                </w:r>
                <w:proofErr w:type="spellStart"/>
                <w:r w:rsidRPr="002E67BD">
                  <w:t>Zukofsky</w:t>
                </w:r>
                <w:proofErr w:type="spellEnd"/>
                <w:r w:rsidRPr="002E67BD">
                  <w:t>.</w:t>
                </w:r>
              </w:p>
              <w:p w14:paraId="39E1BDA0" w14:textId="77777777" w:rsidR="00D80F6B" w:rsidRPr="002E67BD" w:rsidRDefault="00D80F6B" w:rsidP="00D80F6B"/>
              <w:p w14:paraId="2434692F" w14:textId="77777777" w:rsidR="00D80F6B" w:rsidRDefault="00D80F6B" w:rsidP="00D80F6B">
                <w:r w:rsidRPr="002E67BD">
                  <w:t xml:space="preserve">In 1931, </w:t>
                </w:r>
                <w:proofErr w:type="spellStart"/>
                <w:r w:rsidRPr="002E67BD">
                  <w:t>Zukofsky</w:t>
                </w:r>
                <w:proofErr w:type="spellEnd"/>
                <w:r w:rsidRPr="002E67BD">
                  <w:t xml:space="preserve"> edited a special issue of </w:t>
                </w:r>
                <w:r w:rsidRPr="002E67BD">
                  <w:rPr>
                    <w:i/>
                  </w:rPr>
                  <w:t>Poetry</w:t>
                </w:r>
                <w:r w:rsidRPr="002E67BD">
                  <w:t xml:space="preserve"> magazine, in which he inaugurated a </w:t>
                </w:r>
                <w:r>
                  <w:t xml:space="preserve">poetic </w:t>
                </w:r>
                <w:r w:rsidRPr="002E67BD">
                  <w:t>curr</w:t>
                </w:r>
                <w:r>
                  <w:t xml:space="preserve">ent he would call Objectivism. </w:t>
                </w:r>
                <w:r w:rsidRPr="002E67BD">
                  <w:t xml:space="preserve">The </w:t>
                </w:r>
                <w:r>
                  <w:t>Objectivist</w:t>
                </w:r>
                <w:r w:rsidRPr="002E67BD">
                  <w:t xml:space="preserve"> poets contained in the issue convened loosely around </w:t>
                </w:r>
                <w:r>
                  <w:t>the following principles:</w:t>
                </w:r>
              </w:p>
              <w:p w14:paraId="09B4038C" w14:textId="77777777" w:rsidR="00721E34" w:rsidRDefault="00721E34" w:rsidP="00D80F6B"/>
              <w:p w14:paraId="59F8D2AC" w14:textId="77777777" w:rsidR="00D80F6B" w:rsidRPr="00721E34" w:rsidRDefault="00D80F6B" w:rsidP="00D80F6B">
                <w:pPr>
                  <w:pStyle w:val="ListParagraph"/>
                  <w:numPr>
                    <w:ilvl w:val="0"/>
                    <w:numId w:val="14"/>
                  </w:numPr>
                  <w:rPr>
                    <w:sz w:val="22"/>
                    <w:szCs w:val="22"/>
                  </w:rPr>
                </w:pPr>
                <w:r w:rsidRPr="00721E34">
                  <w:rPr>
                    <w:sz w:val="22"/>
                    <w:szCs w:val="22"/>
                  </w:rPr>
                  <w:t>Language as a material signifier that mediates our relationship to the world</w:t>
                </w:r>
              </w:p>
              <w:p w14:paraId="39B6EEE5" w14:textId="77777777" w:rsidR="00D80F6B" w:rsidRPr="00721E34" w:rsidRDefault="00D80F6B" w:rsidP="00D80F6B">
                <w:pPr>
                  <w:pStyle w:val="ListParagraph"/>
                  <w:numPr>
                    <w:ilvl w:val="0"/>
                    <w:numId w:val="14"/>
                  </w:numPr>
                  <w:rPr>
                    <w:sz w:val="22"/>
                    <w:szCs w:val="22"/>
                  </w:rPr>
                </w:pPr>
                <w:r w:rsidRPr="00721E34">
                  <w:rPr>
                    <w:sz w:val="22"/>
                    <w:szCs w:val="22"/>
                  </w:rPr>
                  <w:t>A fidelity to ‘historical particulars’, and</w:t>
                </w:r>
              </w:p>
              <w:p w14:paraId="39F79BF0" w14:textId="77777777" w:rsidR="00D80F6B" w:rsidRPr="00721E34" w:rsidRDefault="00D80F6B" w:rsidP="00D80F6B">
                <w:pPr>
                  <w:pStyle w:val="ListParagraph"/>
                  <w:numPr>
                    <w:ilvl w:val="0"/>
                    <w:numId w:val="14"/>
                  </w:numPr>
                  <w:rPr>
                    <w:sz w:val="22"/>
                    <w:szCs w:val="22"/>
                  </w:rPr>
                </w:pPr>
                <w:r w:rsidRPr="00721E34">
                  <w:rPr>
                    <w:sz w:val="22"/>
                    <w:szCs w:val="22"/>
                  </w:rPr>
                  <w:t>A shared progressive politics.</w:t>
                </w:r>
              </w:p>
              <w:p w14:paraId="6B260A5F" w14:textId="77777777" w:rsidR="00D80F6B" w:rsidRDefault="00D80F6B" w:rsidP="00D80F6B"/>
              <w:p w14:paraId="2D68C397" w14:textId="77777777" w:rsidR="00D80F6B" w:rsidRPr="001E14E7" w:rsidRDefault="00D80F6B" w:rsidP="00D80F6B">
                <w:r w:rsidRPr="001E14E7">
                  <w:t>Other poets associated</w:t>
                </w:r>
                <w:r>
                  <w:t xml:space="preserve"> with Objectivism</w:t>
                </w:r>
                <w:r w:rsidRPr="001E14E7">
                  <w:t xml:space="preserve"> include George </w:t>
                </w:r>
                <w:proofErr w:type="spellStart"/>
                <w:r w:rsidRPr="001E14E7">
                  <w:t>Oppen</w:t>
                </w:r>
                <w:proofErr w:type="spellEnd"/>
                <w:r w:rsidRPr="001E14E7">
                  <w:t xml:space="preserve">, Carl </w:t>
                </w:r>
                <w:proofErr w:type="spellStart"/>
                <w:r w:rsidRPr="001E14E7">
                  <w:t>Rakosi</w:t>
                </w:r>
                <w:proofErr w:type="spellEnd"/>
                <w:r w:rsidRPr="001E14E7">
                  <w:t xml:space="preserve">, </w:t>
                </w:r>
                <w:proofErr w:type="spellStart"/>
                <w:r w:rsidRPr="001E14E7">
                  <w:t>Lorine</w:t>
                </w:r>
                <w:proofErr w:type="spellEnd"/>
                <w:r w:rsidRPr="001E14E7">
                  <w:t xml:space="preserve"> </w:t>
                </w:r>
                <w:proofErr w:type="spellStart"/>
                <w:r w:rsidRPr="001E14E7">
                  <w:t>Niedecker</w:t>
                </w:r>
                <w:proofErr w:type="spellEnd"/>
                <w:r w:rsidRPr="001E14E7">
                  <w:t>, Basil Bunting, W.</w:t>
                </w:r>
                <w:r w:rsidR="00721E34">
                  <w:t xml:space="preserve"> </w:t>
                </w:r>
                <w:r w:rsidRPr="001E14E7">
                  <w:t xml:space="preserve">C. Williams and Charles </w:t>
                </w:r>
                <w:proofErr w:type="spellStart"/>
                <w:r w:rsidRPr="001E14E7">
                  <w:t>Reznikoff</w:t>
                </w:r>
                <w:proofErr w:type="spellEnd"/>
                <w:r w:rsidRPr="001E14E7">
                  <w:t xml:space="preserve">. Throughout the 1930s </w:t>
                </w:r>
                <w:proofErr w:type="spellStart"/>
                <w:r w:rsidRPr="001E14E7">
                  <w:t>Zukofsky</w:t>
                </w:r>
                <w:proofErr w:type="spellEnd"/>
                <w:r w:rsidRPr="001E14E7">
                  <w:t>, worked on the 5</w:t>
                </w:r>
                <w:r w:rsidRPr="001E14E7">
                  <w:rPr>
                    <w:vertAlign w:val="superscript"/>
                  </w:rPr>
                  <w:t>th</w:t>
                </w:r>
                <w:r w:rsidRPr="001E14E7">
                  <w:t xml:space="preserve"> through 9</w:t>
                </w:r>
                <w:r w:rsidRPr="001E14E7">
                  <w:rPr>
                    <w:vertAlign w:val="superscript"/>
                  </w:rPr>
                  <w:t>th</w:t>
                </w:r>
                <w:r w:rsidRPr="001E14E7">
                  <w:t xml:space="preserve"> sections of </w:t>
                </w:r>
                <w:r w:rsidR="00721E34">
                  <w:rPr>
                    <w:i/>
                  </w:rPr>
                  <w:t>‘</w:t>
                </w:r>
                <w:r w:rsidRPr="001E14E7">
                  <w:rPr>
                    <w:i/>
                  </w:rPr>
                  <w:t>A</w:t>
                </w:r>
                <w:r w:rsidRPr="001E14E7">
                  <w:t>,</w:t>
                </w:r>
                <w:r w:rsidR="00721E34">
                  <w:rPr>
                    <w:i/>
                  </w:rPr>
                  <w:t>’</w:t>
                </w:r>
                <w:r w:rsidRPr="001E14E7">
                  <w:rPr>
                    <w:i/>
                  </w:rPr>
                  <w:t xml:space="preserve"> </w:t>
                </w:r>
                <w:r w:rsidRPr="001E14E7">
                  <w:t xml:space="preserve">and wrote material that would later appear in the important collections </w:t>
                </w:r>
                <w:r w:rsidRPr="001E14E7">
                  <w:rPr>
                    <w:i/>
                  </w:rPr>
                  <w:t xml:space="preserve">55 Poems </w:t>
                </w:r>
                <w:r w:rsidRPr="001E14E7">
                  <w:t>and</w:t>
                </w:r>
                <w:r w:rsidRPr="001E14E7">
                  <w:rPr>
                    <w:i/>
                  </w:rPr>
                  <w:t xml:space="preserve"> Anew</w:t>
                </w:r>
                <w:r w:rsidRPr="001E14E7">
                  <w:t xml:space="preserve">. The 1930s also saw </w:t>
                </w:r>
                <w:proofErr w:type="spellStart"/>
                <w:r w:rsidRPr="001E14E7">
                  <w:t>Zukofsky’s</w:t>
                </w:r>
                <w:proofErr w:type="spellEnd"/>
                <w:r w:rsidRPr="001E14E7">
                  <w:t xml:space="preserve"> most sustained engagements with Marxism; the first half of </w:t>
                </w:r>
                <w:r w:rsidR="00721E34">
                  <w:rPr>
                    <w:i/>
                  </w:rPr>
                  <w:t>‘</w:t>
                </w:r>
                <w:r w:rsidRPr="00E666F7">
                  <w:rPr>
                    <w:i/>
                  </w:rPr>
                  <w:t>A</w:t>
                </w:r>
                <w:r w:rsidR="00721E34">
                  <w:rPr>
                    <w:i/>
                  </w:rPr>
                  <w:t>’</w:t>
                </w:r>
                <w:r w:rsidRPr="00E666F7">
                  <w:rPr>
                    <w:i/>
                  </w:rPr>
                  <w:t>-</w:t>
                </w:r>
                <w:r w:rsidRPr="001E14E7">
                  <w:t>9</w:t>
                </w:r>
                <w:r>
                  <w:rPr>
                    <w:rStyle w:val="FootnoteReference"/>
                    <w:rFonts w:ascii="Times New Roman" w:hAnsi="Times New Roman" w:cs="Times New Roman"/>
                  </w:rPr>
                  <w:footnoteReference w:id="1"/>
                </w:r>
                <w:r w:rsidRPr="001E14E7">
                  <w:t xml:space="preserve"> takes the form of a canzone </w:t>
                </w:r>
                <w:r>
                  <w:t xml:space="preserve">(ballad) </w:t>
                </w:r>
                <w:r w:rsidRPr="001E14E7">
                  <w:t>voiced b</w:t>
                </w:r>
                <w:r>
                  <w:t>y commod</w:t>
                </w:r>
                <w:r w:rsidR="00721E34">
                  <w:t>ities, and the sestina ‘Mantis,’</w:t>
                </w:r>
                <w:r w:rsidRPr="001E14E7">
                  <w:t xml:space="preserve"> in which the eponymous insect embodies revolutionary possibility, incorporates material that </w:t>
                </w:r>
                <w:proofErr w:type="spellStart"/>
                <w:r w:rsidRPr="001E14E7">
                  <w:t>Zukofsky</w:t>
                </w:r>
                <w:proofErr w:type="spellEnd"/>
                <w:r w:rsidRPr="001E14E7">
                  <w:t xml:space="preserve"> wrote for the </w:t>
                </w:r>
                <w:r w:rsidRPr="001E14E7">
                  <w:rPr>
                    <w:i/>
                  </w:rPr>
                  <w:t>New Masses</w:t>
                </w:r>
                <w:r w:rsidRPr="001E14E7">
                  <w:t>.</w:t>
                </w:r>
              </w:p>
              <w:p w14:paraId="2724530C" w14:textId="77777777" w:rsidR="00D80F6B" w:rsidRPr="002E67BD" w:rsidRDefault="00D80F6B" w:rsidP="00D80F6B"/>
              <w:p w14:paraId="3792A902" w14:textId="77777777" w:rsidR="000D3830" w:rsidRDefault="00D80F6B" w:rsidP="00D80F6B">
                <w:r w:rsidRPr="002E67BD">
                  <w:t xml:space="preserve">In the post-Depression era,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work</w:t>
                </w:r>
                <w:r>
                  <w:t xml:space="preserve"> would incorporate new subjects</w:t>
                </w:r>
                <w:r w:rsidRPr="002E67BD">
                  <w:t xml:space="preserve"> and new formal strategies.</w:t>
                </w:r>
                <w:r>
                  <w:t xml:space="preserve"> His w</w:t>
                </w:r>
                <w:r w:rsidRPr="002E67BD">
                  <w:t xml:space="preserve">ork on </w:t>
                </w:r>
                <w:r w:rsidR="00721E34">
                  <w:rPr>
                    <w:i/>
                  </w:rPr>
                  <w:t>‘</w:t>
                </w:r>
                <w:r w:rsidRPr="002E67BD">
                  <w:rPr>
                    <w:i/>
                  </w:rPr>
                  <w:t>A</w:t>
                </w:r>
                <w:r w:rsidR="00721E34">
                  <w:rPr>
                    <w:i/>
                  </w:rPr>
                  <w:t>’</w:t>
                </w:r>
                <w:r w:rsidRPr="002E67BD">
                  <w:t xml:space="preserve"> continued through the 1970s, with pauses both long and short separating the </w:t>
                </w:r>
                <w:r>
                  <w:t>sections. The s</w:t>
                </w:r>
                <w:r w:rsidRPr="002E67BD">
                  <w:t xml:space="preserve">ections of </w:t>
                </w:r>
                <w:r w:rsidR="00721E34">
                  <w:rPr>
                    <w:i/>
                  </w:rPr>
                  <w:t>‘</w:t>
                </w:r>
                <w:r w:rsidRPr="002E67BD">
                  <w:rPr>
                    <w:i/>
                  </w:rPr>
                  <w:t>A</w:t>
                </w:r>
                <w:r w:rsidR="00721E34">
                  <w:rPr>
                    <w:i/>
                  </w:rPr>
                  <w:t>’</w:t>
                </w:r>
                <w:r w:rsidRPr="002E67BD">
                  <w:rPr>
                    <w:i/>
                  </w:rPr>
                  <w:t xml:space="preserve"> </w:t>
                </w:r>
                <w:r w:rsidRPr="002E67BD">
                  <w:t>written after a pause b</w:t>
                </w:r>
                <w:r>
                  <w:t xml:space="preserve">etween 1940 and 1948 </w:t>
                </w:r>
                <w:r w:rsidRPr="002E67BD">
                  <w:t xml:space="preserve">weave together the personal theatre of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family with historical, poli</w:t>
                </w:r>
                <w:r>
                  <w:t xml:space="preserve">tical, and world events. A range of </w:t>
                </w:r>
                <w:r w:rsidRPr="002E67BD">
                  <w:t xml:space="preserve">formal experiments </w:t>
                </w:r>
                <w:r>
                  <w:t>appear, including</w:t>
                </w:r>
                <w:r w:rsidRPr="002E67BD">
                  <w:t xml:space="preserve"> collage, mathematical architectures of sound and pattern, and a polyphonic libretto accompanying a masque </w:t>
                </w:r>
                <w:r w:rsidRPr="00E666F7">
                  <w:t>(</w:t>
                </w:r>
                <w:r w:rsidR="00721E34">
                  <w:rPr>
                    <w:i/>
                  </w:rPr>
                  <w:t>‘</w:t>
                </w:r>
                <w:r w:rsidRPr="000A0A6C">
                  <w:rPr>
                    <w:i/>
                  </w:rPr>
                  <w:t>A</w:t>
                </w:r>
                <w:r w:rsidR="00721E34">
                  <w:rPr>
                    <w:i/>
                  </w:rPr>
                  <w:t>’</w:t>
                </w:r>
                <w:r w:rsidRPr="000A0A6C">
                  <w:rPr>
                    <w:i/>
                  </w:rPr>
                  <w:t>-</w:t>
                </w:r>
                <w:r w:rsidRPr="00E666F7">
                  <w:t>24).</w:t>
                </w:r>
                <w:r>
                  <w:t xml:space="preserve"> </w:t>
                </w:r>
                <w:r w:rsidRPr="002E67BD">
                  <w:t xml:space="preserve">In addition to writing </w:t>
                </w:r>
                <w:r w:rsidR="00721E34">
                  <w:rPr>
                    <w:i/>
                  </w:rPr>
                  <w:t>‘</w:t>
                </w:r>
                <w:r w:rsidRPr="002E67BD">
                  <w:rPr>
                    <w:i/>
                  </w:rPr>
                  <w:t>A</w:t>
                </w:r>
                <w:r w:rsidR="00721E34">
                  <w:rPr>
                    <w:i/>
                  </w:rPr>
                  <w:t>’</w:t>
                </w:r>
                <w:r w:rsidRPr="002E67BD">
                  <w:rPr>
                    <w:i/>
                  </w:rPr>
                  <w:t xml:space="preserve"> </w:t>
                </w:r>
                <w:r w:rsidRPr="002E67BD">
                  <w:t>and s</w:t>
                </w:r>
                <w:r>
                  <w:t xml:space="preserve">everal books of shorter poems, </w:t>
                </w:r>
                <w:proofErr w:type="spellStart"/>
                <w:r w:rsidRPr="002E67BD">
                  <w:t>Zukofsky</w:t>
                </w:r>
                <w:proofErr w:type="spellEnd"/>
                <w:r w:rsidRPr="002E67BD">
                  <w:t xml:space="preserve"> also wrote </w:t>
                </w:r>
                <w:r>
                  <w:t>significant works of nonfiction and</w:t>
                </w:r>
                <w:r w:rsidRPr="002E67BD">
                  <w:t xml:space="preserve"> prose</w:t>
                </w:r>
                <w:r>
                  <w:t>,</w:t>
                </w:r>
                <w:r w:rsidRPr="002E67BD">
                  <w:t xml:space="preserve"> and </w:t>
                </w:r>
                <w:r>
                  <w:t xml:space="preserve">innovative </w:t>
                </w:r>
                <w:r w:rsidRPr="002E67BD">
                  <w:t xml:space="preserve">translations. Readers seeking the poet’s statements on poetry and </w:t>
                </w:r>
                <w:r>
                  <w:t xml:space="preserve">poetics, including his seminal ‘Program: </w:t>
                </w:r>
                <w:r w:rsidR="00721E34">
                  <w:t>‘</w:t>
                </w:r>
                <w:r>
                  <w:t>Objectivists</w:t>
                </w:r>
                <w:r w:rsidR="00721E34">
                  <w:t>’</w:t>
                </w:r>
                <w:r>
                  <w:t xml:space="preserve"> 1931’,</w:t>
                </w:r>
                <w:r w:rsidRPr="002E67BD">
                  <w:t xml:space="preserve"> will find them collected in </w:t>
                </w:r>
                <w:r w:rsidRPr="002E67BD">
                  <w:rPr>
                    <w:i/>
                  </w:rPr>
                  <w:t>Prepositions +: The Collected Critical Essays</w:t>
                </w:r>
                <w:r w:rsidRPr="002E67BD">
                  <w:t xml:space="preserve"> (Wesleyan, 2001).</w:t>
                </w:r>
                <w:r>
                  <w:t xml:space="preserve"> </w:t>
                </w:r>
                <w:proofErr w:type="spellStart"/>
                <w:r w:rsidRPr="002E67BD">
                  <w:t>Zukofsky’s</w:t>
                </w:r>
                <w:proofErr w:type="spellEnd"/>
                <w:r w:rsidRPr="002E67BD">
                  <w:t xml:space="preserve"> interest in Shakespeare led to a </w:t>
                </w:r>
                <w:r>
                  <w:t xml:space="preserve">two-volume work blending </w:t>
                </w:r>
                <w:r w:rsidRPr="002E67BD">
                  <w:t>literary criticism, poetics, aesthetics</w:t>
                </w:r>
                <w:r>
                  <w:t>,</w:t>
                </w:r>
                <w:r w:rsidRPr="002E67BD">
                  <w:t xml:space="preserve"> and philosophy</w:t>
                </w:r>
                <w:r>
                  <w:t>:</w:t>
                </w:r>
                <w:r w:rsidRPr="002E67BD">
                  <w:rPr>
                    <w:i/>
                  </w:rPr>
                  <w:t xml:space="preserve"> Bottom: On Shakespeare</w:t>
                </w:r>
                <w:r w:rsidRPr="002E67BD">
                  <w:t>, written between 1947 and 1960 in close collaboration with his wife, Celi</w:t>
                </w:r>
                <w:r>
                  <w:t xml:space="preserve">a </w:t>
                </w:r>
                <w:proofErr w:type="spellStart"/>
                <w:r>
                  <w:t>Thaew</w:t>
                </w:r>
                <w:proofErr w:type="spellEnd"/>
                <w:r>
                  <w:t xml:space="preserve"> </w:t>
                </w:r>
                <w:proofErr w:type="spellStart"/>
                <w:r>
                  <w:t>Zuk</w:t>
                </w:r>
                <w:r w:rsidRPr="002E67BD">
                  <w:t>ofsky</w:t>
                </w:r>
                <w:proofErr w:type="spellEnd"/>
                <w:r w:rsidRPr="002E67BD">
                  <w:t xml:space="preserve">. In the 1960s, </w:t>
                </w:r>
                <w:proofErr w:type="spellStart"/>
                <w:r w:rsidRPr="002E67BD">
                  <w:t>Zukofsky</w:t>
                </w:r>
                <w:proofErr w:type="spellEnd"/>
                <w:r w:rsidRPr="002E67BD">
                  <w:t xml:space="preserve"> published two novels, in addition to his creative, phonic translations of Catullus, the latter</w:t>
                </w:r>
                <w:r>
                  <w:t xml:space="preserve"> also</w:t>
                </w:r>
                <w:r w:rsidRPr="002E67BD">
                  <w:t xml:space="preserve"> </w:t>
                </w:r>
                <w:proofErr w:type="gramStart"/>
                <w:r w:rsidRPr="002E67BD">
                  <w:t>a collaboration</w:t>
                </w:r>
                <w:proofErr w:type="gramEnd"/>
                <w:r w:rsidRPr="002E67BD">
                  <w:t xml:space="preserve"> with Celia </w:t>
                </w:r>
                <w:proofErr w:type="spellStart"/>
                <w:r w:rsidRPr="002E67BD">
                  <w:t>Thaew</w:t>
                </w:r>
                <w:proofErr w:type="spellEnd"/>
                <w:r w:rsidRPr="002E67BD">
                  <w:t>.</w:t>
                </w:r>
                <w:r>
                  <w:t xml:space="preserve"> </w:t>
                </w:r>
                <w:proofErr w:type="spellStart"/>
                <w:r w:rsidRPr="002E67BD">
                  <w:t>Zukofsky</w:t>
                </w:r>
                <w:proofErr w:type="spellEnd"/>
                <w:r w:rsidRPr="002E67BD">
                  <w:t xml:space="preserve"> died</w:t>
                </w:r>
                <w:r>
                  <w:t xml:space="preserve"> in 1978. A book of poems</w:t>
                </w:r>
                <w:r w:rsidRPr="002E67BD">
                  <w:t xml:space="preserve">, </w:t>
                </w:r>
                <w:r w:rsidRPr="002E67BD">
                  <w:rPr>
                    <w:i/>
                  </w:rPr>
                  <w:t>80 Flowers</w:t>
                </w:r>
                <w:r w:rsidRPr="002E67BD">
                  <w:t>, was published posthumously.</w:t>
                </w:r>
              </w:p>
              <w:p w14:paraId="106A8DAB" w14:textId="77777777" w:rsidR="000D3830" w:rsidRDefault="000D3830" w:rsidP="000D3830"/>
              <w:p w14:paraId="62C987BA" w14:textId="77777777" w:rsidR="000D3830" w:rsidRPr="000D3830" w:rsidRDefault="00721E34" w:rsidP="000D3830">
                <w:pPr>
                  <w:pStyle w:val="Heading1"/>
                  <w:outlineLvl w:val="0"/>
                </w:pPr>
                <w:r>
                  <w:t xml:space="preserve">Selected </w:t>
                </w:r>
                <w:r w:rsidR="000D3830" w:rsidRPr="002E67BD">
                  <w:t>List of Works</w:t>
                </w:r>
                <w:r>
                  <w:t>:</w:t>
                </w:r>
              </w:p>
              <w:p w14:paraId="6868C3A8" w14:textId="77777777" w:rsidR="000D3830" w:rsidRDefault="000D3830" w:rsidP="000D3830">
                <w:pPr>
                  <w:pStyle w:val="Heading2"/>
                  <w:outlineLvl w:val="1"/>
                  <w:rPr>
                    <w:i/>
                    <w:iCs/>
                  </w:rPr>
                </w:pPr>
                <w:r w:rsidRPr="002E67BD">
                  <w:t>(</w:t>
                </w:r>
                <w:r>
                  <w:t>As editor)</w:t>
                </w:r>
              </w:p>
              <w:p w14:paraId="1627031D" w14:textId="77777777" w:rsidR="000D3830" w:rsidRDefault="000D3830" w:rsidP="000D3830">
                <w:pPr>
                  <w:pStyle w:val="NormalfollowingH2"/>
                </w:pPr>
                <w:r w:rsidRPr="000D3830">
                  <w:rPr>
                    <w:i/>
                  </w:rPr>
                  <w:t xml:space="preserve">An </w:t>
                </w:r>
                <w:r w:rsidR="00721E34">
                  <w:rPr>
                    <w:i/>
                  </w:rPr>
                  <w:t>‘</w:t>
                </w:r>
                <w:r w:rsidRPr="000D3830">
                  <w:rPr>
                    <w:i/>
                  </w:rPr>
                  <w:t>Objectivists</w:t>
                </w:r>
                <w:r w:rsidR="00721E34">
                  <w:rPr>
                    <w:i/>
                  </w:rPr>
                  <w:t>’</w:t>
                </w:r>
                <w:r w:rsidRPr="000D3830">
                  <w:rPr>
                    <w:i/>
                  </w:rPr>
                  <w:t xml:space="preserve"> Anthology, To Publishers</w:t>
                </w:r>
                <w:r>
                  <w:t xml:space="preserve"> (1932) </w:t>
                </w:r>
              </w:p>
              <w:p w14:paraId="71AF2568" w14:textId="77777777" w:rsidR="000D3830" w:rsidRDefault="000D3830" w:rsidP="000D3830"/>
              <w:p w14:paraId="673AF79F" w14:textId="77777777" w:rsidR="000D3830" w:rsidRDefault="000D3830" w:rsidP="000D3830">
                <w:pPr>
                  <w:pStyle w:val="Heading2"/>
                  <w:outlineLvl w:val="1"/>
                </w:pPr>
                <w:r>
                  <w:t xml:space="preserve">(As Translator, with C. </w:t>
                </w:r>
                <w:proofErr w:type="spellStart"/>
                <w:r>
                  <w:t>Zukofsky</w:t>
                </w:r>
                <w:proofErr w:type="spellEnd"/>
                <w:r>
                  <w:t>)</w:t>
                </w:r>
              </w:p>
              <w:p w14:paraId="5C3A7DE1" w14:textId="77777777" w:rsidR="000D3830" w:rsidRDefault="000D3830" w:rsidP="0042664E">
                <w:pPr>
                  <w:pStyle w:val="NormalfollowingH2"/>
                </w:pPr>
                <w:r w:rsidRPr="0042664E">
                  <w:rPr>
                    <w:i/>
                  </w:rPr>
                  <w:t>Catullus</w:t>
                </w:r>
                <w:r w:rsidR="00721E34">
                  <w:t xml:space="preserve"> </w:t>
                </w:r>
                <w:r>
                  <w:t>(1969)</w:t>
                </w:r>
              </w:p>
              <w:p w14:paraId="4AFC08E3" w14:textId="77777777" w:rsidR="000D3830" w:rsidRDefault="000D3830" w:rsidP="000D3830"/>
              <w:p w14:paraId="41EDD8BD" w14:textId="77777777" w:rsidR="000D3830" w:rsidRPr="002E67BD" w:rsidRDefault="000D3830" w:rsidP="000D3830">
                <w:pPr>
                  <w:pStyle w:val="Heading2"/>
                  <w:outlineLvl w:val="1"/>
                </w:pPr>
                <w:r>
                  <w:t>(As author)</w:t>
                </w:r>
              </w:p>
              <w:p w14:paraId="5CA09031" w14:textId="77777777" w:rsidR="000D3830" w:rsidRPr="002E67BD" w:rsidRDefault="000D3830" w:rsidP="000D3830">
                <w:pPr>
                  <w:pStyle w:val="NormalfollowingH2"/>
                </w:pPr>
                <w:r w:rsidRPr="002E67BD">
                  <w:rPr>
                    <w:i/>
                    <w:iCs/>
                  </w:rPr>
                  <w:t>A Test of Poetry</w:t>
                </w:r>
                <w:r w:rsidR="00721E34">
                  <w:t xml:space="preserve"> </w:t>
                </w:r>
                <w:r>
                  <w:t>(1948)</w:t>
                </w:r>
              </w:p>
              <w:p w14:paraId="16C89739" w14:textId="77777777" w:rsidR="000D3830" w:rsidRPr="002E67BD" w:rsidRDefault="000D3830" w:rsidP="000D3830">
                <w:pPr>
                  <w:pStyle w:val="NormalfollowingH2"/>
                </w:pPr>
                <w:r w:rsidRPr="002E67BD">
                  <w:rPr>
                    <w:i/>
                    <w:iCs/>
                  </w:rPr>
                  <w:t xml:space="preserve">Ferdinand, Including </w:t>
                </w:r>
                <w:r w:rsidR="00721E34">
                  <w:rPr>
                    <w:i/>
                    <w:iCs/>
                  </w:rPr>
                  <w:t>‘</w:t>
                </w:r>
                <w:r w:rsidRPr="002E67BD">
                  <w:rPr>
                    <w:i/>
                    <w:iCs/>
                  </w:rPr>
                  <w:t xml:space="preserve">It </w:t>
                </w:r>
                <w:r w:rsidR="00721E34">
                  <w:rPr>
                    <w:i/>
                    <w:iCs/>
                  </w:rPr>
                  <w:t>Was’</w:t>
                </w:r>
                <w:r>
                  <w:t xml:space="preserve"> (1968)</w:t>
                </w:r>
              </w:p>
              <w:p w14:paraId="285E1D02" w14:textId="77777777" w:rsidR="000D3830" w:rsidRPr="00C330A9" w:rsidRDefault="000D3830" w:rsidP="000D3830">
                <w:pPr>
                  <w:pStyle w:val="NormalfollowingH2"/>
                </w:pPr>
                <w:r w:rsidRPr="002E67BD">
                  <w:rPr>
                    <w:i/>
                    <w:iCs/>
                  </w:rPr>
                  <w:t xml:space="preserve">Little: For </w:t>
                </w:r>
                <w:proofErr w:type="spellStart"/>
                <w:r w:rsidRPr="002E67BD">
                  <w:rPr>
                    <w:i/>
                    <w:iCs/>
                  </w:rPr>
                  <w:t>Careenagers</w:t>
                </w:r>
                <w:proofErr w:type="spellEnd"/>
                <w:r>
                  <w:t xml:space="preserve"> (1970)</w:t>
                </w:r>
              </w:p>
              <w:p w14:paraId="3D8B8B27" w14:textId="77777777" w:rsidR="000D3830" w:rsidRPr="002E67BD" w:rsidRDefault="000D3830" w:rsidP="000D3830">
                <w:pPr>
                  <w:pStyle w:val="NormalfollowingH2"/>
                </w:pPr>
                <w:r w:rsidRPr="002E67BD">
                  <w:rPr>
                    <w:i/>
                    <w:iCs/>
                  </w:rPr>
                  <w:t xml:space="preserve"> </w:t>
                </w:r>
                <w:r w:rsidR="00721E34">
                  <w:rPr>
                    <w:i/>
                    <w:iCs/>
                  </w:rPr>
                  <w:t>‘</w:t>
                </w:r>
                <w:r w:rsidRPr="002E67BD">
                  <w:rPr>
                    <w:i/>
                    <w:iCs/>
                  </w:rPr>
                  <w:t>A</w:t>
                </w:r>
                <w:r w:rsidR="00721E34">
                  <w:t xml:space="preserve">’ </w:t>
                </w:r>
                <w:r>
                  <w:t>(1978)</w:t>
                </w:r>
              </w:p>
              <w:p w14:paraId="2D661E34" w14:textId="77777777" w:rsidR="000D3830" w:rsidRPr="002E67BD" w:rsidRDefault="000D3830" w:rsidP="000D3830">
                <w:pPr>
                  <w:pStyle w:val="NormalfollowingH2"/>
                </w:pPr>
                <w:r w:rsidRPr="002E67BD">
                  <w:rPr>
                    <w:i/>
                    <w:iCs/>
                  </w:rPr>
                  <w:lastRenderedPageBreak/>
                  <w:t>80 Flowers</w:t>
                </w:r>
                <w:r w:rsidR="00721E34">
                  <w:rPr>
                    <w:i/>
                    <w:iCs/>
                  </w:rPr>
                  <w:t xml:space="preserve"> </w:t>
                </w:r>
                <w:r>
                  <w:t>(1978)</w:t>
                </w:r>
              </w:p>
              <w:p w14:paraId="41A16BDC" w14:textId="77777777" w:rsidR="000D3830" w:rsidRPr="002E67BD" w:rsidRDefault="000D3830" w:rsidP="000D3830">
                <w:pPr>
                  <w:pStyle w:val="NormalfollowingH2"/>
                </w:pPr>
                <w:r w:rsidRPr="002E67BD">
                  <w:rPr>
                    <w:i/>
                    <w:iCs/>
                    <w:color w:val="262626"/>
                  </w:rPr>
                  <w:t>Pound/</w:t>
                </w:r>
                <w:proofErr w:type="spellStart"/>
                <w:r w:rsidRPr="002E67BD">
                  <w:rPr>
                    <w:i/>
                    <w:iCs/>
                    <w:color w:val="262626"/>
                  </w:rPr>
                  <w:t>Zukofsky</w:t>
                </w:r>
                <w:proofErr w:type="spellEnd"/>
                <w:r w:rsidRPr="002E67BD">
                  <w:rPr>
                    <w:i/>
                    <w:iCs/>
                    <w:color w:val="262626"/>
                  </w:rPr>
                  <w:t xml:space="preserve">: Selected Letters of Ezra Pound and Louis </w:t>
                </w:r>
                <w:proofErr w:type="spellStart"/>
                <w:r w:rsidRPr="002E67BD">
                  <w:rPr>
                    <w:i/>
                    <w:iCs/>
                    <w:color w:val="262626"/>
                  </w:rPr>
                  <w:t>Zukofsky</w:t>
                </w:r>
                <w:proofErr w:type="spellEnd"/>
                <w:r w:rsidR="00721E34">
                  <w:rPr>
                    <w:i/>
                    <w:iCs/>
                    <w:color w:val="262626"/>
                  </w:rPr>
                  <w:t xml:space="preserve"> </w:t>
                </w:r>
                <w:r>
                  <w:rPr>
                    <w:color w:val="262626"/>
                  </w:rPr>
                  <w:t>(1987)</w:t>
                </w:r>
              </w:p>
              <w:p w14:paraId="68B3AEE3" w14:textId="77777777" w:rsidR="000D3830" w:rsidRPr="002E67BD" w:rsidRDefault="000D3830" w:rsidP="000D3830">
                <w:pPr>
                  <w:pStyle w:val="NormalfollowingH2"/>
                </w:pPr>
                <w:r w:rsidRPr="002E67BD">
                  <w:rPr>
                    <w:i/>
                    <w:iCs/>
                  </w:rPr>
                  <w:t>Complete Short Poetry</w:t>
                </w:r>
                <w:r w:rsidR="00721E34">
                  <w:rPr>
                    <w:i/>
                    <w:iCs/>
                  </w:rPr>
                  <w:t xml:space="preserve"> </w:t>
                </w:r>
                <w:r>
                  <w:t>(1991)</w:t>
                </w:r>
              </w:p>
              <w:p w14:paraId="50491DBF" w14:textId="77777777" w:rsidR="003F0D73" w:rsidRPr="000D3830" w:rsidRDefault="000D3830" w:rsidP="00721E34">
                <w:pPr>
                  <w:pStyle w:val="NormalfollowingH2"/>
                </w:pPr>
                <w:r w:rsidRPr="002E67BD">
                  <w:rPr>
                    <w:i/>
                    <w:iCs/>
                    <w:color w:val="262626"/>
                  </w:rPr>
                  <w:t>Prepositions +: The Collected Critical Essays</w:t>
                </w:r>
                <w:r w:rsidR="00721E34">
                  <w:rPr>
                    <w:color w:val="262626"/>
                  </w:rPr>
                  <w:t xml:space="preserve"> </w:t>
                </w:r>
                <w:r>
                  <w:rPr>
                    <w:color w:val="262626"/>
                  </w:rPr>
                  <w:t>(2000)</w:t>
                </w:r>
              </w:p>
            </w:tc>
          </w:sdtContent>
        </w:sdt>
      </w:tr>
      <w:tr w:rsidR="003235A7" w14:paraId="1449DF73" w14:textId="77777777" w:rsidTr="003235A7">
        <w:tc>
          <w:tcPr>
            <w:tcW w:w="9016" w:type="dxa"/>
          </w:tcPr>
          <w:p w14:paraId="460D3257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E52D71204C064ACBA7E86B8358A169F1"/>
              </w:placeholder>
            </w:sdtPr>
            <w:sdtContent>
              <w:p w14:paraId="03510AAD" w14:textId="77777777" w:rsidR="000D3830" w:rsidRDefault="0042664E" w:rsidP="000D3830">
                <w:sdt>
                  <w:sdtPr>
                    <w:id w:val="-104263331"/>
                    <w:citation/>
                  </w:sdtPr>
                  <w:sdtContent>
                    <w:r w:rsidR="000D3830">
                      <w:fldChar w:fldCharType="begin"/>
                    </w:r>
                    <w:r w:rsidR="00705E39">
                      <w:rPr>
                        <w:lang w:val="en-US"/>
                      </w:rPr>
                      <w:instrText xml:space="preserve">CITATION Ahe83 \l 1033 </w:instrText>
                    </w:r>
                    <w:r w:rsidR="000D3830">
                      <w:fldChar w:fldCharType="separate"/>
                    </w:r>
                    <w:r w:rsidR="00705E39">
                      <w:rPr>
                        <w:noProof/>
                        <w:lang w:val="en-US"/>
                      </w:rPr>
                      <w:t>(Ahearn)</w:t>
                    </w:r>
                    <w:r w:rsidR="000D3830">
                      <w:fldChar w:fldCharType="end"/>
                    </w:r>
                  </w:sdtContent>
                </w:sdt>
              </w:p>
              <w:p w14:paraId="571344DF" w14:textId="77777777" w:rsidR="000D3830" w:rsidRDefault="000D3830" w:rsidP="000D3830"/>
              <w:p w14:paraId="1945F76F" w14:textId="77777777" w:rsidR="000D3830" w:rsidRDefault="0042664E" w:rsidP="000D3830">
                <w:sdt>
                  <w:sdtPr>
                    <w:id w:val="-974756422"/>
                    <w:citation/>
                  </w:sdtPr>
                  <w:sdtContent>
                    <w:r w:rsidR="000D3830">
                      <w:fldChar w:fldCharType="begin"/>
                    </w:r>
                    <w:r w:rsidR="000D3830">
                      <w:rPr>
                        <w:lang w:val="en-US"/>
                      </w:rPr>
                      <w:instrText xml:space="preserve"> CITATION Dav97 \l 1033 </w:instrText>
                    </w:r>
                    <w:r w:rsidR="000D3830">
                      <w:fldChar w:fldCharType="separate"/>
                    </w:r>
                    <w:r w:rsidR="000D3830">
                      <w:rPr>
                        <w:noProof/>
                        <w:lang w:val="en-US"/>
                      </w:rPr>
                      <w:t>(Davidson)</w:t>
                    </w:r>
                    <w:r w:rsidR="000D3830">
                      <w:fldChar w:fldCharType="end"/>
                    </w:r>
                  </w:sdtContent>
                </w:sdt>
              </w:p>
              <w:p w14:paraId="2C320E54" w14:textId="77777777" w:rsidR="00705E39" w:rsidRDefault="00705E39" w:rsidP="00705E39"/>
              <w:p w14:paraId="175C7E6A" w14:textId="77777777" w:rsidR="00705E39" w:rsidRDefault="0042664E" w:rsidP="00705E39">
                <w:sdt>
                  <w:sdtPr>
                    <w:id w:val="-260756970"/>
                    <w:citation/>
                  </w:sdtPr>
                  <w:sdtContent>
                    <w:r w:rsidR="00705E39">
                      <w:fldChar w:fldCharType="begin"/>
                    </w:r>
                    <w:r w:rsidR="00705E39">
                      <w:rPr>
                        <w:lang w:val="en-US"/>
                      </w:rPr>
                      <w:instrText xml:space="preserve"> CITATION DuP99 \l 1033 </w:instrText>
                    </w:r>
                    <w:r w:rsidR="00705E39">
                      <w:fldChar w:fldCharType="separate"/>
                    </w:r>
                    <w:r w:rsidR="00705E39">
                      <w:rPr>
                        <w:noProof/>
                        <w:lang w:val="en-US"/>
                      </w:rPr>
                      <w:t>(DuPlessis and Quartermain)</w:t>
                    </w:r>
                    <w:r w:rsidR="00705E39">
                      <w:fldChar w:fldCharType="end"/>
                    </w:r>
                  </w:sdtContent>
                </w:sdt>
              </w:p>
              <w:p w14:paraId="526A7070" w14:textId="77777777" w:rsidR="00705E39" w:rsidRDefault="00705E39" w:rsidP="00705E39"/>
              <w:p w14:paraId="586860E9" w14:textId="77777777" w:rsidR="00705E39" w:rsidRDefault="0042664E" w:rsidP="00705E39">
                <w:sdt>
                  <w:sdtPr>
                    <w:id w:val="1869794802"/>
                    <w:citation/>
                  </w:sdtPr>
                  <w:sdtContent>
                    <w:r w:rsidR="00705E39">
                      <w:fldChar w:fldCharType="begin"/>
                    </w:r>
                    <w:r w:rsidR="00705E39">
                      <w:rPr>
                        <w:lang w:val="en-US"/>
                      </w:rPr>
                      <w:instrText xml:space="preserve"> CITATION Jen12 \l 1033 </w:instrText>
                    </w:r>
                    <w:r w:rsidR="00705E39">
                      <w:fldChar w:fldCharType="separate"/>
                    </w:r>
                    <w:r w:rsidR="00705E39">
                      <w:rPr>
                        <w:noProof/>
                        <w:lang w:val="en-US"/>
                      </w:rPr>
                      <w:t>(Jennison)</w:t>
                    </w:r>
                    <w:r w:rsidR="00705E39">
                      <w:fldChar w:fldCharType="end"/>
                    </w:r>
                  </w:sdtContent>
                </w:sdt>
              </w:p>
              <w:p w14:paraId="375ABDE3" w14:textId="77777777" w:rsidR="00705E39" w:rsidRDefault="00705E39" w:rsidP="00705E39"/>
              <w:p w14:paraId="2F336EE1" w14:textId="77777777" w:rsidR="00705E39" w:rsidRDefault="0042664E" w:rsidP="00705E39">
                <w:sdt>
                  <w:sdtPr>
                    <w:id w:val="-687753334"/>
                    <w:citation/>
                  </w:sdtPr>
                  <w:sdtContent>
                    <w:r w:rsidR="00705E39">
                      <w:fldChar w:fldCharType="begin"/>
                    </w:r>
                    <w:r w:rsidR="00705E39">
                      <w:rPr>
                        <w:lang w:val="en-US"/>
                      </w:rPr>
                      <w:instrText xml:space="preserve">CITATION Per94 \l 1033 </w:instrText>
                    </w:r>
                    <w:r w:rsidR="00705E39">
                      <w:fldChar w:fldCharType="separate"/>
                    </w:r>
                    <w:r w:rsidR="00705E39">
                      <w:rPr>
                        <w:noProof/>
                        <w:lang w:val="en-US"/>
                      </w:rPr>
                      <w:t>(Perelman)</w:t>
                    </w:r>
                    <w:r w:rsidR="00705E39">
                      <w:fldChar w:fldCharType="end"/>
                    </w:r>
                  </w:sdtContent>
                </w:sdt>
              </w:p>
              <w:p w14:paraId="6331772B" w14:textId="77777777" w:rsidR="00705E39" w:rsidRDefault="00705E39" w:rsidP="00705E39"/>
              <w:p w14:paraId="7BB586C2" w14:textId="77777777" w:rsidR="00705E39" w:rsidRDefault="0042664E" w:rsidP="000D3830">
                <w:sdt>
                  <w:sdtPr>
                    <w:id w:val="1454132148"/>
                    <w:citation/>
                  </w:sdtPr>
                  <w:sdtContent>
                    <w:r w:rsidR="00705E39">
                      <w:fldChar w:fldCharType="begin"/>
                    </w:r>
                    <w:r w:rsidR="00705E39">
                      <w:rPr>
                        <w:lang w:val="en-US"/>
                      </w:rPr>
                      <w:instrText xml:space="preserve">CITATION Scr97 \l 1033 </w:instrText>
                    </w:r>
                    <w:r w:rsidR="00705E39">
                      <w:fldChar w:fldCharType="separate"/>
                    </w:r>
                    <w:r w:rsidR="00705E39">
                      <w:rPr>
                        <w:noProof/>
                        <w:lang w:val="en-US"/>
                      </w:rPr>
                      <w:t>(Scroggins, Upper Limit Music: The Writings of Louis Zukofsky)</w:t>
                    </w:r>
                    <w:r w:rsidR="00705E39">
                      <w:fldChar w:fldCharType="end"/>
                    </w:r>
                  </w:sdtContent>
                </w:sdt>
              </w:p>
              <w:p w14:paraId="7DFFAE05" w14:textId="77777777" w:rsidR="000D3830" w:rsidRDefault="000D3830" w:rsidP="000D3830"/>
              <w:p w14:paraId="54C3E53C" w14:textId="77777777" w:rsidR="000D3830" w:rsidRDefault="0042664E" w:rsidP="000D3830">
                <w:sdt>
                  <w:sdtPr>
                    <w:id w:val="512188733"/>
                    <w:citation/>
                  </w:sdtPr>
                  <w:sdtContent>
                    <w:r w:rsidR="000D3830">
                      <w:fldChar w:fldCharType="begin"/>
                    </w:r>
                    <w:r w:rsidR="00705E39">
                      <w:rPr>
                        <w:lang w:val="en-US"/>
                      </w:rPr>
                      <w:instrText xml:space="preserve">CITATION Scr98 \l 1033 </w:instrText>
                    </w:r>
                    <w:r w:rsidR="000D3830">
                      <w:fldChar w:fldCharType="separate"/>
                    </w:r>
                    <w:r w:rsidR="00705E39">
                      <w:rPr>
                        <w:noProof/>
                        <w:lang w:val="en-US"/>
                      </w:rPr>
                      <w:t>(Scroggins, Louis Zukofsky and the Poetry of Knowledge)</w:t>
                    </w:r>
                    <w:r w:rsidR="000D3830">
                      <w:fldChar w:fldCharType="end"/>
                    </w:r>
                  </w:sdtContent>
                </w:sdt>
              </w:p>
              <w:p w14:paraId="7A3E0C87" w14:textId="77777777" w:rsidR="000D3830" w:rsidRDefault="000D3830" w:rsidP="000D3830"/>
              <w:p w14:paraId="3973A02A" w14:textId="77777777" w:rsidR="000D3830" w:rsidRDefault="0042664E" w:rsidP="000D3830">
                <w:sdt>
                  <w:sdtPr>
                    <w:id w:val="1416514378"/>
                    <w:citation/>
                  </w:sdtPr>
                  <w:sdtContent>
                    <w:r w:rsidR="000D3830">
                      <w:fldChar w:fldCharType="begin"/>
                    </w:r>
                    <w:r w:rsidR="000D3830">
                      <w:rPr>
                        <w:lang w:val="en-US"/>
                      </w:rPr>
                      <w:instrText xml:space="preserve"> CITATION Scr07 \l 1033 </w:instrText>
                    </w:r>
                    <w:r w:rsidR="000D3830">
                      <w:fldChar w:fldCharType="separate"/>
                    </w:r>
                    <w:r w:rsidR="000D3830">
                      <w:rPr>
                        <w:noProof/>
                        <w:lang w:val="en-US"/>
                      </w:rPr>
                      <w:t>(Scroggins, The Poem of a Life: A Biography of Louis Zukofsky)</w:t>
                    </w:r>
                    <w:r w:rsidR="000D3830">
                      <w:fldChar w:fldCharType="end"/>
                    </w:r>
                  </w:sdtContent>
                </w:sdt>
              </w:p>
              <w:p w14:paraId="23D42E52" w14:textId="77777777" w:rsidR="00705E39" w:rsidRDefault="00705E39" w:rsidP="00705E39"/>
              <w:p w14:paraId="458B83BE" w14:textId="1B73835F" w:rsidR="003235A7" w:rsidRDefault="0042664E" w:rsidP="000D3830">
                <w:sdt>
                  <w:sdtPr>
                    <w:id w:val="-1634021890"/>
                    <w:citation/>
                  </w:sdtPr>
                  <w:sdtContent>
                    <w:r w:rsidR="00705E39">
                      <w:fldChar w:fldCharType="begin"/>
                    </w:r>
                    <w:r w:rsidR="00705E39">
                      <w:rPr>
                        <w:lang w:val="en-US"/>
                      </w:rPr>
                      <w:instrText xml:space="preserve">CITATION Ter79 \l 1033 </w:instrText>
                    </w:r>
                    <w:r w:rsidR="00705E39">
                      <w:fldChar w:fldCharType="separate"/>
                    </w:r>
                    <w:r w:rsidR="00705E39">
                      <w:rPr>
                        <w:noProof/>
                        <w:lang w:val="en-US"/>
                      </w:rPr>
                      <w:t>(Terrell)</w:t>
                    </w:r>
                    <w:r w:rsidR="00705E39">
                      <w:fldChar w:fldCharType="end"/>
                    </w:r>
                  </w:sdtContent>
                </w:sdt>
              </w:p>
            </w:sdtContent>
          </w:sdt>
        </w:tc>
      </w:tr>
    </w:tbl>
    <w:p w14:paraId="710E06EE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333B9C5" w14:textId="77777777" w:rsidR="0042664E" w:rsidRDefault="0042664E" w:rsidP="007A0D55">
      <w:pPr>
        <w:spacing w:after="0" w:line="240" w:lineRule="auto"/>
      </w:pPr>
      <w:r>
        <w:separator/>
      </w:r>
    </w:p>
  </w:endnote>
  <w:endnote w:type="continuationSeparator" w:id="0">
    <w:p w14:paraId="750A1054" w14:textId="77777777" w:rsidR="0042664E" w:rsidRDefault="0042664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2CD597" w14:textId="77777777" w:rsidR="0042664E" w:rsidRDefault="0042664E" w:rsidP="007A0D55">
      <w:pPr>
        <w:spacing w:after="0" w:line="240" w:lineRule="auto"/>
      </w:pPr>
      <w:r>
        <w:separator/>
      </w:r>
    </w:p>
  </w:footnote>
  <w:footnote w:type="continuationSeparator" w:id="0">
    <w:p w14:paraId="3694F693" w14:textId="77777777" w:rsidR="0042664E" w:rsidRDefault="0042664E" w:rsidP="007A0D55">
      <w:pPr>
        <w:spacing w:after="0" w:line="240" w:lineRule="auto"/>
      </w:pPr>
      <w:r>
        <w:continuationSeparator/>
      </w:r>
    </w:p>
  </w:footnote>
  <w:footnote w:id="1">
    <w:p w14:paraId="6A60E878" w14:textId="77777777" w:rsidR="0042664E" w:rsidRDefault="0042664E" w:rsidP="00D80F6B">
      <w:pPr>
        <w:pStyle w:val="FootnoteText"/>
      </w:pPr>
      <w:r>
        <w:rPr>
          <w:rStyle w:val="FootnoteReference"/>
        </w:rPr>
        <w:footnoteRef/>
      </w:r>
      <w:r>
        <w:t xml:space="preserve"> The sections of </w:t>
      </w:r>
      <w:r>
        <w:rPr>
          <w:i/>
        </w:rPr>
        <w:t>‘</w:t>
      </w:r>
      <w:r w:rsidRPr="00F47FA9">
        <w:rPr>
          <w:i/>
        </w:rPr>
        <w:t>A</w:t>
      </w:r>
      <w:r>
        <w:rPr>
          <w:i/>
        </w:rPr>
        <w:t>’</w:t>
      </w:r>
      <w:r>
        <w:t xml:space="preserve"> are referred to as </w:t>
      </w:r>
      <w:r>
        <w:rPr>
          <w:i/>
        </w:rPr>
        <w:t>‘</w:t>
      </w:r>
      <w:r w:rsidRPr="00E666F7">
        <w:rPr>
          <w:i/>
        </w:rPr>
        <w:t>A</w:t>
      </w:r>
      <w:r>
        <w:rPr>
          <w:i/>
        </w:rPr>
        <w:t>’</w:t>
      </w:r>
      <w:r w:rsidRPr="00E666F7">
        <w:rPr>
          <w:i/>
        </w:rPr>
        <w:t>-</w:t>
      </w:r>
      <w:r w:rsidRPr="00E666F7">
        <w:t xml:space="preserve">1, </w:t>
      </w:r>
      <w:r>
        <w:rPr>
          <w:i/>
        </w:rPr>
        <w:t>‘</w:t>
      </w:r>
      <w:r w:rsidRPr="00E666F7">
        <w:rPr>
          <w:i/>
        </w:rPr>
        <w:t>A</w:t>
      </w:r>
      <w:r>
        <w:rPr>
          <w:i/>
        </w:rPr>
        <w:t>’</w:t>
      </w:r>
      <w:r w:rsidRPr="00E666F7">
        <w:rPr>
          <w:i/>
        </w:rPr>
        <w:t>-</w:t>
      </w:r>
      <w:r w:rsidRPr="00E666F7">
        <w:t>2,</w:t>
      </w:r>
      <w:r>
        <w:t xml:space="preserve"> etc.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DC5BB6" w14:textId="77777777" w:rsidR="0042664E" w:rsidRDefault="0042664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66B761FB" w14:textId="77777777" w:rsidR="0042664E" w:rsidRDefault="0042664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6D000E"/>
    <w:multiLevelType w:val="hybridMultilevel"/>
    <w:tmpl w:val="AE3E19E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EEA58AE"/>
    <w:multiLevelType w:val="hybridMultilevel"/>
    <w:tmpl w:val="AAD652C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175DEB"/>
    <w:multiLevelType w:val="hybridMultilevel"/>
    <w:tmpl w:val="AFEEAF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F6B"/>
    <w:rsid w:val="00032559"/>
    <w:rsid w:val="00052040"/>
    <w:rsid w:val="000B25AE"/>
    <w:rsid w:val="000B55AB"/>
    <w:rsid w:val="000D24DC"/>
    <w:rsid w:val="000D3830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2664E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6E493D"/>
    <w:rsid w:val="00705E39"/>
    <w:rsid w:val="00721E34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B108D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341E6"/>
    <w:rsid w:val="00D656DA"/>
    <w:rsid w:val="00D80F6B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9D7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0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F6B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F6B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F6B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80F6B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D80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0F6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0F6B"/>
    <w:pPr>
      <w:spacing w:after="0" w:line="240" w:lineRule="auto"/>
      <w:ind w:left="720"/>
      <w:contextualSpacing/>
    </w:pPr>
    <w:rPr>
      <w:rFonts w:eastAsiaTheme="minorEastAsia"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80F6B"/>
    <w:pPr>
      <w:spacing w:after="0" w:line="240" w:lineRule="auto"/>
    </w:pPr>
    <w:rPr>
      <w:rFonts w:eastAsiaTheme="minorEastAsia"/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80F6B"/>
    <w:rPr>
      <w:rFonts w:eastAsiaTheme="minorEastAsia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D80F6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WN\Desktop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1DD6A8F544472697F0AA337B0FBD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34817-AADB-40F8-89F7-249253130C43}"/>
      </w:docPartPr>
      <w:docPartBody>
        <w:p w:rsidR="00A10A45" w:rsidRDefault="00FC449B">
          <w:pPr>
            <w:pStyle w:val="161DD6A8F544472697F0AA337B0FBD1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AC69CFEBFB243BBAD966DE7A07EB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1325F-8DB4-4174-A244-6911DA2C61B5}"/>
      </w:docPartPr>
      <w:docPartBody>
        <w:p w:rsidR="00A10A45" w:rsidRDefault="00FC449B">
          <w:pPr>
            <w:pStyle w:val="4AC69CFEBFB243BBAD966DE7A07EB9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2BB196A9E934F8CB3B8C5161D3034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0C9A84-28E5-4135-BCB9-06AEEAFFB739}"/>
      </w:docPartPr>
      <w:docPartBody>
        <w:p w:rsidR="00A10A45" w:rsidRDefault="00FC449B">
          <w:pPr>
            <w:pStyle w:val="B2BB196A9E934F8CB3B8C5161D30348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0DE6C2DE3381407F9E755A73C4EC50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034791-1F5B-4FE7-B105-36995BDF1287}"/>
      </w:docPartPr>
      <w:docPartBody>
        <w:p w:rsidR="00A10A45" w:rsidRDefault="00FC449B">
          <w:pPr>
            <w:pStyle w:val="0DE6C2DE3381407F9E755A73C4EC50F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2FFA7D56ED724861A912EEA033D160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32DAF-52CD-4520-A5AD-55CEB08BE48E}"/>
      </w:docPartPr>
      <w:docPartBody>
        <w:p w:rsidR="00A10A45" w:rsidRDefault="00FC449B">
          <w:pPr>
            <w:pStyle w:val="2FFA7D56ED724861A912EEA033D160DB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1C1ABDBCA584F13A31F9F84AC1ED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0DC26-8845-401C-B47E-52738F063F2F}"/>
      </w:docPartPr>
      <w:docPartBody>
        <w:p w:rsidR="00A10A45" w:rsidRDefault="00FC449B">
          <w:pPr>
            <w:pStyle w:val="51C1ABDBCA584F13A31F9F84AC1ED22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9FEBF10227804893BD083F434F899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61CAB2-4BBC-450E-A661-355E923C84B6}"/>
      </w:docPartPr>
      <w:docPartBody>
        <w:p w:rsidR="00A10A45" w:rsidRDefault="00FC449B">
          <w:pPr>
            <w:pStyle w:val="9FEBF10227804893BD083F434F8995C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0AA3AAD5413448DA905614820E1BF1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083FE7-7E7E-4076-84C1-B32722E51934}"/>
      </w:docPartPr>
      <w:docPartBody>
        <w:p w:rsidR="00A10A45" w:rsidRDefault="00FC449B">
          <w:pPr>
            <w:pStyle w:val="0AA3AAD5413448DA905614820E1BF12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04318B86E304982863A7E2A01FC58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407D32-80F7-4FA4-939F-735337C22EC0}"/>
      </w:docPartPr>
      <w:docPartBody>
        <w:p w:rsidR="00A10A45" w:rsidRDefault="00FC449B">
          <w:pPr>
            <w:pStyle w:val="604318B86E304982863A7E2A01FC589A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61177E8E159D491DB56517EDAFCF5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DB82EF-FE2F-4F1D-BF18-9DDAD1267839}"/>
      </w:docPartPr>
      <w:docPartBody>
        <w:p w:rsidR="00A10A45" w:rsidRDefault="00FC449B">
          <w:pPr>
            <w:pStyle w:val="61177E8E159D491DB56517EDAFCF5832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52D71204C064ACBA7E86B8358A169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C10DA7-4CBD-496D-B3E4-8220CA799925}"/>
      </w:docPartPr>
      <w:docPartBody>
        <w:p w:rsidR="00A10A45" w:rsidRDefault="00FC449B">
          <w:pPr>
            <w:pStyle w:val="E52D71204C064ACBA7E86B8358A169F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449B"/>
    <w:rsid w:val="00A10A45"/>
    <w:rsid w:val="00FC4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1DD6A8F544472697F0AA337B0FBD11">
    <w:name w:val="161DD6A8F544472697F0AA337B0FBD11"/>
  </w:style>
  <w:style w:type="paragraph" w:customStyle="1" w:styleId="4AC69CFEBFB243BBAD966DE7A07EB937">
    <w:name w:val="4AC69CFEBFB243BBAD966DE7A07EB937"/>
  </w:style>
  <w:style w:type="paragraph" w:customStyle="1" w:styleId="B2BB196A9E934F8CB3B8C5161D303489">
    <w:name w:val="B2BB196A9E934F8CB3B8C5161D303489"/>
  </w:style>
  <w:style w:type="paragraph" w:customStyle="1" w:styleId="0DE6C2DE3381407F9E755A73C4EC50F9">
    <w:name w:val="0DE6C2DE3381407F9E755A73C4EC50F9"/>
  </w:style>
  <w:style w:type="paragraph" w:customStyle="1" w:styleId="2FFA7D56ED724861A912EEA033D160DB">
    <w:name w:val="2FFA7D56ED724861A912EEA033D160DB"/>
  </w:style>
  <w:style w:type="paragraph" w:customStyle="1" w:styleId="51C1ABDBCA584F13A31F9F84AC1ED222">
    <w:name w:val="51C1ABDBCA584F13A31F9F84AC1ED222"/>
  </w:style>
  <w:style w:type="paragraph" w:customStyle="1" w:styleId="9FEBF10227804893BD083F434F8995C8">
    <w:name w:val="9FEBF10227804893BD083F434F8995C8"/>
  </w:style>
  <w:style w:type="paragraph" w:customStyle="1" w:styleId="0AA3AAD5413448DA905614820E1BF125">
    <w:name w:val="0AA3AAD5413448DA905614820E1BF125"/>
  </w:style>
  <w:style w:type="paragraph" w:customStyle="1" w:styleId="604318B86E304982863A7E2A01FC589A">
    <w:name w:val="604318B86E304982863A7E2A01FC589A"/>
  </w:style>
  <w:style w:type="paragraph" w:customStyle="1" w:styleId="61177E8E159D491DB56517EDAFCF5832">
    <w:name w:val="61177E8E159D491DB56517EDAFCF5832"/>
  </w:style>
  <w:style w:type="paragraph" w:customStyle="1" w:styleId="E52D71204C064ACBA7E86B8358A169F1">
    <w:name w:val="E52D71204C064ACBA7E86B8358A169F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161DD6A8F544472697F0AA337B0FBD11">
    <w:name w:val="161DD6A8F544472697F0AA337B0FBD11"/>
  </w:style>
  <w:style w:type="paragraph" w:customStyle="1" w:styleId="4AC69CFEBFB243BBAD966DE7A07EB937">
    <w:name w:val="4AC69CFEBFB243BBAD966DE7A07EB937"/>
  </w:style>
  <w:style w:type="paragraph" w:customStyle="1" w:styleId="B2BB196A9E934F8CB3B8C5161D303489">
    <w:name w:val="B2BB196A9E934F8CB3B8C5161D303489"/>
  </w:style>
  <w:style w:type="paragraph" w:customStyle="1" w:styleId="0DE6C2DE3381407F9E755A73C4EC50F9">
    <w:name w:val="0DE6C2DE3381407F9E755A73C4EC50F9"/>
  </w:style>
  <w:style w:type="paragraph" w:customStyle="1" w:styleId="2FFA7D56ED724861A912EEA033D160DB">
    <w:name w:val="2FFA7D56ED724861A912EEA033D160DB"/>
  </w:style>
  <w:style w:type="paragraph" w:customStyle="1" w:styleId="51C1ABDBCA584F13A31F9F84AC1ED222">
    <w:name w:val="51C1ABDBCA584F13A31F9F84AC1ED222"/>
  </w:style>
  <w:style w:type="paragraph" w:customStyle="1" w:styleId="9FEBF10227804893BD083F434F8995C8">
    <w:name w:val="9FEBF10227804893BD083F434F8995C8"/>
  </w:style>
  <w:style w:type="paragraph" w:customStyle="1" w:styleId="0AA3AAD5413448DA905614820E1BF125">
    <w:name w:val="0AA3AAD5413448DA905614820E1BF125"/>
  </w:style>
  <w:style w:type="paragraph" w:customStyle="1" w:styleId="604318B86E304982863A7E2A01FC589A">
    <w:name w:val="604318B86E304982863A7E2A01FC589A"/>
  </w:style>
  <w:style w:type="paragraph" w:customStyle="1" w:styleId="61177E8E159D491DB56517EDAFCF5832">
    <w:name w:val="61177E8E159D491DB56517EDAFCF5832"/>
  </w:style>
  <w:style w:type="paragraph" w:customStyle="1" w:styleId="E52D71204C064ACBA7E86B8358A169F1">
    <w:name w:val="E52D71204C064ACBA7E86B8358A169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>
  <b:Source>
    <b:Tag>Dav97</b:Tag>
    <b:SourceType>Book</b:SourceType>
    <b:Guid>{2D34A798-3655-43F9-A313-C9167CEB7F92}</b:Guid>
    <b:Author>
      <b:Author>
        <b:NameList>
          <b:Person>
            <b:Last>Davidson</b:Last>
            <b:First>Michael</b:First>
          </b:Person>
        </b:NameList>
      </b:Author>
    </b:Author>
    <b:Title>Ghostlier Demarcations: Modern Poetry and the Material Word</b:Title>
    <b:Year>1997</b:Year>
    <b:City>Berkeley</b:City>
    <b:Publisher>U of California P</b:Publisher>
    <b:RefOrder>5</b:RefOrder>
  </b:Source>
  <b:Source>
    <b:Tag>DuP99</b:Tag>
    <b:SourceType>Book</b:SourceType>
    <b:Guid>{60B816D1-75DA-464F-AAA1-0FD8A1F08360}</b:Guid>
    <b:Title>The Objectivist Nexus: Essays in Cultural Poetics</b:Title>
    <b:Year>1999</b:Year>
    <b:City>Tuscaloosa</b:City>
    <b:Publisher>U of Alabama P</b:Publisher>
    <b:Author>
      <b:Editor>
        <b:NameList>
          <b:Person>
            <b:Last>DuPlessis</b:Last>
            <b:First>Rachel</b:First>
            <b:Middle>Blau</b:Middle>
          </b:Person>
          <b:Person>
            <b:Last>Quartermain</b:Last>
            <b:First>Peter</b:First>
          </b:Person>
        </b:NameList>
      </b:Editor>
    </b:Author>
    <b:RefOrder>7</b:RefOrder>
  </b:Source>
  <b:Source>
    <b:Tag>Scr07</b:Tag>
    <b:SourceType>Book</b:SourceType>
    <b:Guid>{C255DC60-5421-493D-BE69-19478709B343}</b:Guid>
    <b:Author>
      <b:Author>
        <b:NameList>
          <b:Person>
            <b:Last>Scroggins</b:Last>
            <b:First>Mark</b:First>
          </b:Person>
        </b:NameList>
      </b:Author>
    </b:Author>
    <b:Title>The Poem of a Life: A Biography of Louis Zukofsky</b:Title>
    <b:Year>2007</b:Year>
    <b:City>Berkeley</b:City>
    <b:Publisher>Shoemaker &amp; Hoard</b:Publisher>
    <b:CountryRegion>USA</b:CountryRegion>
    <b:RefOrder>8</b:RefOrder>
  </b:Source>
  <b:Source>
    <b:Tag>Jen12</b:Tag>
    <b:SourceType>Book</b:SourceType>
    <b:Guid>{0248C738-8C74-43A3-9C64-DA5187114BB5}</b:Guid>
    <b:Author>
      <b:Author>
        <b:NameList>
          <b:Person>
            <b:Last>Jennison</b:Last>
            <b:First>Ruth</b:First>
          </b:Person>
        </b:NameList>
      </b:Author>
    </b:Author>
    <b:Title>The Zukofsky Era: Modernity, Margins and the Avant-Garde</b:Title>
    <b:Year>2012</b:Year>
    <b:City>Baltimore</b:City>
    <b:Publisher>Johns Hopkins U P</b:Publisher>
    <b:RefOrder>9</b:RefOrder>
  </b:Source>
  <b:Source>
    <b:Tag>Ter79</b:Tag>
    <b:SourceType>Book</b:SourceType>
    <b:Guid>{AA5C13C6-D890-4C97-9151-AA663072A247}</b:Guid>
    <b:Title>Louis Zukofsky: Man and Poet</b:Title>
    <b:Year>1979</b:Year>
    <b:Publisher>U of Maine P</b:Publisher>
    <b:Author>
      <b:Editor>
        <b:NameList>
          <b:Person>
            <b:Last>Terrell</b:Last>
            <b:First>Carroll</b:First>
            <b:Middle>F.</b:Middle>
          </b:Person>
        </b:NameList>
      </b:Editor>
    </b:Author>
    <b:City>Orono</b:City>
    <b:RefOrder>1</b:RefOrder>
  </b:Source>
  <b:Source>
    <b:Tag>Ahe83</b:Tag>
    <b:SourceType>Book</b:SourceType>
    <b:Guid>{D7230578-81F8-4525-8E73-EADCF1EE9783}</b:Guid>
    <b:Author>
      <b:Author>
        <b:NameList>
          <b:Person>
            <b:Last>Ahearn</b:Last>
            <b:First>Barry</b:First>
          </b:Person>
        </b:NameList>
      </b:Author>
    </b:Author>
    <b:Title>Zukofsky's "A": An Introduction</b:Title>
    <b:Year>1983</b:Year>
    <b:Publisher>U of California P</b:Publisher>
    <b:City>Oakland</b:City>
    <b:RefOrder>2</b:RefOrder>
  </b:Source>
  <b:Source>
    <b:Tag>Per94</b:Tag>
    <b:SourceType>Book</b:SourceType>
    <b:Guid>{AB277CEC-33E8-4A45-9667-1F4A1B541336}</b:Guid>
    <b:Author>
      <b:Author>
        <b:NameList>
          <b:Person>
            <b:Last>Perelman</b:Last>
            <b:First>Bob</b:First>
          </b:Person>
        </b:NameList>
      </b:Author>
    </b:Author>
    <b:Title>The Trouble with Genius: Reading Pound, Joyce, Stein, and Zukofsky</b:Title>
    <b:Year>1994</b:Year>
    <b:City>U of California P</b:City>
    <b:Publisher>Oakland</b:Publisher>
    <b:RefOrder>3</b:RefOrder>
  </b:Source>
  <b:Source>
    <b:Tag>Scr97</b:Tag>
    <b:SourceType>Book</b:SourceType>
    <b:Guid>{FB81393C-256A-421B-A46B-50D94ADB435E}</b:Guid>
    <b:Author>
      <b:Author>
        <b:NameList>
          <b:Person>
            <b:Last>Scroggins</b:Last>
            <b:First>Mark</b:First>
          </b:Person>
        </b:NameList>
      </b:Author>
    </b:Author>
    <b:Title>Upper Limit Music: The Writings of Louis Zukofsky</b:Title>
    <b:Year>1997</b:Year>
    <b:City>Tuscaloosa</b:City>
    <b:Publisher>U of Alabama P </b:Publisher>
    <b:RefOrder>4</b:RefOrder>
  </b:Source>
  <b:Source>
    <b:Tag>Scr98</b:Tag>
    <b:SourceType>Book</b:SourceType>
    <b:Guid>{DB71665D-44A5-4EBF-809A-8A6957AF3335}</b:Guid>
    <b:Author>
      <b:Author>
        <b:NameList>
          <b:Person>
            <b:Last>Scroggins</b:Last>
            <b:First>Mark</b:First>
          </b:Person>
        </b:NameList>
      </b:Author>
    </b:Author>
    <b:Title>Louis Zukofsky and the Poetry of Knowledge</b:Title>
    <b:Year>1998</b:Year>
    <b:City>U of Alabama P</b:City>
    <b:Publisher>Tuscaloosa</b:Publisher>
    <b:RefOrder>6</b:RefOrder>
  </b:Source>
</b:Sources>
</file>

<file path=customXml/itemProps1.xml><?xml version="1.0" encoding="utf-8"?>
<ds:datastoreItem xmlns:ds="http://schemas.openxmlformats.org/officeDocument/2006/customXml" ds:itemID="{61640E6C-2C67-6D45-8C36-7986EE26A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\Users\DAWN\Desktop\Template.dotx</Template>
  <TotalTime>49</TotalTime>
  <Pages>3</Pages>
  <Words>954</Words>
  <Characters>5444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DAWN</dc:creator>
  <cp:lastModifiedBy>Laura Dosky</cp:lastModifiedBy>
  <cp:revision>5</cp:revision>
  <dcterms:created xsi:type="dcterms:W3CDTF">2014-10-14T05:20:00Z</dcterms:created>
  <dcterms:modified xsi:type="dcterms:W3CDTF">2014-10-17T14:12:00Z</dcterms:modified>
</cp:coreProperties>
</file>