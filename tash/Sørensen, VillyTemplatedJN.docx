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785FA0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7F03BB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BDED8D11AFA9C45B72FD49B716B4B1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62EA28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51501D22376174DA81A24DAADAD624A"/>
            </w:placeholder>
            <w:text/>
          </w:sdtPr>
          <w:sdtContent>
            <w:tc>
              <w:tcPr>
                <w:tcW w:w="2073" w:type="dxa"/>
              </w:tcPr>
              <w:p w14:paraId="261EE8B2" w14:textId="77777777" w:rsidR="00B574C9" w:rsidRDefault="003F35CB" w:rsidP="00922950">
                <w:r w:rsidRPr="003F35CB">
                  <w:rPr>
                    <w:rFonts w:eastAsiaTheme="minorEastAsia"/>
                    <w:lang w:val="en-CA" w:eastAsia="ja-JP"/>
                  </w:rPr>
                  <w:t>Søren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4EBE906B23A9E49A77C87666CB50E48"/>
            </w:placeholder>
            <w:text/>
          </w:sdtPr>
          <w:sdtContent>
            <w:tc>
              <w:tcPr>
                <w:tcW w:w="2551" w:type="dxa"/>
              </w:tcPr>
              <w:p w14:paraId="0AD1B69B" w14:textId="77777777" w:rsidR="00B574C9" w:rsidRDefault="003F35CB" w:rsidP="003F35CB">
                <w:r>
                  <w:t>R.</w:t>
                </w:r>
              </w:p>
            </w:tc>
          </w:sdtContent>
        </w:sdt>
        <w:tc>
          <w:tcPr>
            <w:tcW w:w="2642" w:type="dxa"/>
          </w:tcPr>
          <w:p w14:paraId="2A5705CB" w14:textId="77777777" w:rsidR="00B574C9" w:rsidRDefault="00F12C3C" w:rsidP="00087A79">
            <w:sdt>
              <w:sdtPr>
                <w:alias w:val="Last name"/>
                <w:tag w:val="authorLastName"/>
                <w:id w:val="-1088529830"/>
                <w:placeholder>
                  <w:docPart w:val="279697F17C5BD94BB80C77EDCB293FBC"/>
                </w:placeholder>
                <w:text/>
              </w:sdtPr>
              <w:sdtContent>
                <w:r w:rsidR="00087A79">
                  <w:t>Fauth</w:t>
                </w:r>
              </w:sdtContent>
            </w:sdt>
          </w:p>
        </w:tc>
      </w:tr>
      <w:tr w:rsidR="00B574C9" w14:paraId="5A7F7F4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D61B7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E7F39D06F40A14BB990BCD84D65DE8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5E76E4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051220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842919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ascii="Calibri" w:hAnsi="Calibri"/>
            </w:rPr>
            <w:alias w:val="Affiliation"/>
            <w:tag w:val="affiliation"/>
            <w:id w:val="2012937915"/>
            <w:placeholder>
              <w:docPart w:val="9168D6E4C2EFEA4B9A834972C5926727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CD77284" w14:textId="77777777" w:rsidR="00B574C9" w:rsidRDefault="003F35CB" w:rsidP="003F35CB">
                <w:r w:rsidRPr="003F35CB">
                  <w:rPr>
                    <w:rFonts w:ascii="Calibri" w:eastAsia="Times New Roman" w:hAnsi="Calibri" w:cs="Arial"/>
                    <w:shd w:val="clear" w:color="auto" w:fill="FFFFFF"/>
                    <w:lang w:val="en-CA"/>
                  </w:rPr>
                  <w:t>Aarhus Universitet</w:t>
                </w:r>
                <w:r w:rsidRPr="003F35CB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>[</w:t>
                </w:r>
                <w:r w:rsidRPr="003F35CB">
                  <w:rPr>
                    <w:rFonts w:ascii="Calibri" w:hAnsi="Calibri"/>
                  </w:rPr>
                  <w:t>Aarhus University</w:t>
                </w:r>
                <w:r>
                  <w:rPr>
                    <w:rFonts w:ascii="Calibri" w:hAnsi="Calibri"/>
                  </w:rPr>
                  <w:t>]</w:t>
                </w:r>
              </w:p>
            </w:tc>
          </w:sdtContent>
        </w:sdt>
      </w:tr>
    </w:tbl>
    <w:p w14:paraId="5393F60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8D31AC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E5187C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AAD7305" w14:textId="77777777" w:rsidTr="003F0D73">
        <w:sdt>
          <w:sdtPr>
            <w:alias w:val="Article headword"/>
            <w:tag w:val="articleHeadword"/>
            <w:id w:val="-361440020"/>
            <w:placeholder>
              <w:docPart w:val="9C113AD8B5FFA94BA3303ACBE90AEDD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B77918" w14:textId="77777777" w:rsidR="003F0D73" w:rsidRPr="00FB589A" w:rsidRDefault="00087A79" w:rsidP="00087A79">
                <w:r w:rsidRPr="00E671CB">
                  <w:rPr>
                    <w:lang w:val="en-CA"/>
                  </w:rPr>
                  <w:t>Sørensen, Villy (1929-2001)</w:t>
                </w:r>
              </w:p>
            </w:tc>
          </w:sdtContent>
        </w:sdt>
      </w:tr>
      <w:tr w:rsidR="00464699" w14:paraId="7435B86B" w14:textId="77777777" w:rsidTr="005127A0">
        <w:sdt>
          <w:sdtPr>
            <w:alias w:val="Variant headwords"/>
            <w:tag w:val="variantHeadwords"/>
            <w:id w:val="173464402"/>
            <w:placeholder>
              <w:docPart w:val="5364B84F4E31A14DB6F391CFDB6C9CB3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2276D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416DAB7" w14:textId="77777777" w:rsidTr="003F0D73">
        <w:sdt>
          <w:sdtPr>
            <w:alias w:val="Abstract"/>
            <w:tag w:val="abstract"/>
            <w:id w:val="-635871867"/>
            <w:placeholder>
              <w:docPart w:val="115A1EB7841AF4428E68B4025A5E74A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F0E891" w14:textId="23A8EA98" w:rsidR="00E85A05" w:rsidRPr="0030716F" w:rsidRDefault="00B9119E" w:rsidP="00F231DF">
                <w:pPr>
                  <w:rPr>
                    <w:lang w:val="en-CA"/>
                  </w:rPr>
                </w:pPr>
                <w:r w:rsidRPr="00087A79">
                  <w:rPr>
                    <w:lang w:val="en-CA"/>
                  </w:rPr>
                  <w:t xml:space="preserve">Villy Sørensen was </w:t>
                </w:r>
                <w:r w:rsidR="00F231DF">
                  <w:rPr>
                    <w:lang w:val="en-CA"/>
                  </w:rPr>
                  <w:t>a prominent intellectual figure</w:t>
                </w:r>
                <w:r w:rsidRPr="00087A79">
                  <w:rPr>
                    <w:lang w:val="en-CA"/>
                  </w:rPr>
                  <w:t xml:space="preserve"> of twentieth-century Denmark. His work spanned social com</w:t>
                </w:r>
                <w:bookmarkStart w:id="0" w:name="_GoBack"/>
                <w:bookmarkEnd w:id="0"/>
                <w:r w:rsidRPr="00087A79">
                  <w:rPr>
                    <w:lang w:val="en-CA"/>
                  </w:rPr>
                  <w:t>mentary, philosophy</w:t>
                </w:r>
                <w:r>
                  <w:rPr>
                    <w:lang w:val="en-CA"/>
                  </w:rPr>
                  <w:t>,</w:t>
                </w:r>
                <w:r w:rsidRPr="00087A79">
                  <w:rPr>
                    <w:lang w:val="en-CA"/>
                  </w:rPr>
                  <w:t xml:space="preserve"> and literature. He was a sophisticated literary critic, author of tales based on Norse and Greek mythology, and an outstanding translator of Latin and German literature, particularly of modernist writers of the German-language tradition such as Franz Kafka and Hermann Broch. </w:t>
                </w:r>
                <w:r w:rsidR="00F231DF" w:rsidRPr="00087A79">
                  <w:rPr>
                    <w:lang w:val="en-CA"/>
                  </w:rPr>
                  <w:t>His fiction comprises only a small part of his oeuvre</w:t>
                </w:r>
                <w:r w:rsidR="00F231DF">
                  <w:rPr>
                    <w:lang w:val="en-CA"/>
                  </w:rPr>
                  <w:t>, the most</w:t>
                </w:r>
                <w:r w:rsidR="00F231DF" w:rsidRPr="00087A79">
                  <w:rPr>
                    <w:lang w:val="en-CA"/>
                  </w:rPr>
                  <w:t xml:space="preserve"> notabl</w:t>
                </w:r>
                <w:r w:rsidR="00F231DF">
                  <w:rPr>
                    <w:lang w:val="en-CA"/>
                  </w:rPr>
                  <w:t xml:space="preserve">e being </w:t>
                </w:r>
                <w:r w:rsidR="00F231DF" w:rsidRPr="00087A79">
                  <w:rPr>
                    <w:lang w:val="en-CA"/>
                  </w:rPr>
                  <w:t xml:space="preserve">the early tales </w:t>
                </w:r>
                <w:r w:rsidR="00F231DF" w:rsidRPr="00087A79">
                  <w:rPr>
                    <w:i/>
                    <w:lang w:val="en-CA"/>
                  </w:rPr>
                  <w:t>Sære historier</w:t>
                </w:r>
                <w:r w:rsidR="00F231DF" w:rsidRPr="00087A79">
                  <w:rPr>
                    <w:lang w:val="en-CA"/>
                  </w:rPr>
                  <w:t xml:space="preserve"> (1953) and </w:t>
                </w:r>
                <w:r w:rsidR="00F231DF" w:rsidRPr="00087A79">
                  <w:rPr>
                    <w:i/>
                    <w:lang w:val="en-CA"/>
                  </w:rPr>
                  <w:t>Ufarlige historier</w:t>
                </w:r>
                <w:r w:rsidR="00681535">
                  <w:rPr>
                    <w:lang w:val="en-CA"/>
                  </w:rPr>
                  <w:t xml:space="preserve"> [</w:t>
                </w:r>
                <w:r w:rsidR="00F231DF" w:rsidRPr="00087A79">
                  <w:rPr>
                    <w:i/>
                    <w:lang w:val="en-CA"/>
                  </w:rPr>
                  <w:t>Harmless Tales</w:t>
                </w:r>
                <w:r w:rsidR="00681535">
                  <w:rPr>
                    <w:lang w:val="en-CA"/>
                  </w:rPr>
                  <w:t>]</w:t>
                </w:r>
                <w:r w:rsidR="00F231DF">
                  <w:rPr>
                    <w:lang w:val="en-CA"/>
                  </w:rPr>
                  <w:t xml:space="preserve"> </w:t>
                </w:r>
                <w:r w:rsidR="00681535">
                  <w:rPr>
                    <w:lang w:val="en-CA"/>
                  </w:rPr>
                  <w:t>(</w:t>
                </w:r>
                <w:r w:rsidR="00F231DF" w:rsidRPr="00087A79">
                  <w:rPr>
                    <w:lang w:val="en-CA"/>
                  </w:rPr>
                  <w:t xml:space="preserve">1955), </w:t>
                </w:r>
                <w:r w:rsidR="00F231DF">
                  <w:rPr>
                    <w:lang w:val="en-CA"/>
                  </w:rPr>
                  <w:t>and a later collection</w:t>
                </w:r>
                <w:r w:rsidR="00F231DF" w:rsidRPr="00087A79">
                  <w:rPr>
                    <w:lang w:val="en-CA"/>
                  </w:rPr>
                  <w:t xml:space="preserve"> of short prose, </w:t>
                </w:r>
                <w:r w:rsidR="00F231DF" w:rsidRPr="00087A79">
                  <w:rPr>
                    <w:i/>
                    <w:lang w:val="en-CA"/>
                  </w:rPr>
                  <w:t>Formynderfortællinger</w:t>
                </w:r>
                <w:r w:rsidR="00681535">
                  <w:rPr>
                    <w:lang w:val="en-CA"/>
                  </w:rPr>
                  <w:t xml:space="preserve"> [</w:t>
                </w:r>
                <w:r w:rsidR="00F231DF" w:rsidRPr="00087A79">
                  <w:rPr>
                    <w:i/>
                    <w:lang w:val="en-CA"/>
                  </w:rPr>
                  <w:t>Tutelary Tales</w:t>
                </w:r>
                <w:r w:rsidR="00681535">
                  <w:rPr>
                    <w:lang w:val="en-CA"/>
                  </w:rPr>
                  <w:t>]</w:t>
                </w:r>
                <w:r w:rsidR="00F231DF">
                  <w:rPr>
                    <w:lang w:val="en-CA"/>
                  </w:rPr>
                  <w:t xml:space="preserve"> </w:t>
                </w:r>
                <w:r w:rsidR="00681535">
                  <w:rPr>
                    <w:lang w:val="en-CA"/>
                  </w:rPr>
                  <w:t>(</w:t>
                </w:r>
                <w:r w:rsidR="00F231DF">
                  <w:rPr>
                    <w:lang w:val="en-CA"/>
                  </w:rPr>
                  <w:t xml:space="preserve">1964). </w:t>
                </w:r>
                <w:r w:rsidRPr="00087A79">
                  <w:rPr>
                    <w:lang w:val="en-CA"/>
                  </w:rPr>
                  <w:t>The rema</w:t>
                </w:r>
                <w:r>
                  <w:rPr>
                    <w:lang w:val="en-CA"/>
                  </w:rPr>
                  <w:t xml:space="preserve">inder of </w:t>
                </w:r>
                <w:r w:rsidR="00F231DF">
                  <w:rPr>
                    <w:lang w:val="en-CA"/>
                  </w:rPr>
                  <w:t>his legacy</w:t>
                </w:r>
                <w:r>
                  <w:rPr>
                    <w:lang w:val="en-CA"/>
                  </w:rPr>
                  <w:t xml:space="preserve"> consists of </w:t>
                </w:r>
                <w:r w:rsidRPr="00087A79">
                  <w:rPr>
                    <w:lang w:val="en-CA"/>
                  </w:rPr>
                  <w:t>philosophical and cultural treatises, and literary criticism</w:t>
                </w:r>
                <w:r w:rsidR="00F231DF">
                  <w:rPr>
                    <w:lang w:val="en-CA"/>
                  </w:rPr>
                  <w:t>s</w:t>
                </w:r>
                <w:r w:rsidRPr="00087A79">
                  <w:rPr>
                    <w:lang w:val="en-CA"/>
                  </w:rPr>
                  <w:t xml:space="preserve"> such as </w:t>
                </w:r>
                <w:r w:rsidRPr="00087A79">
                  <w:rPr>
                    <w:i/>
                    <w:lang w:val="en-CA"/>
                  </w:rPr>
                  <w:t>Digtere og dæmoner</w:t>
                </w:r>
                <w:r w:rsidRPr="00087A79">
                  <w:rPr>
                    <w:lang w:val="en-CA"/>
                  </w:rPr>
                  <w:t xml:space="preserve"> (1959). In this latter work, Sørensen, who was especially oriented towards German letters, provides in-depth perspectives on such modernist writers as Franz Kafka, Hermann Broch</w:t>
                </w:r>
                <w:r>
                  <w:rPr>
                    <w:lang w:val="en-CA"/>
                  </w:rPr>
                  <w:t>,</w:t>
                </w:r>
                <w:r w:rsidRPr="00087A79">
                  <w:rPr>
                    <w:lang w:val="en-CA"/>
                  </w:rPr>
                  <w:t xml:space="preserve"> and Thomas Mann. To the philosophy of culture belongs </w:t>
                </w:r>
                <w:r w:rsidRPr="00087A79">
                  <w:rPr>
                    <w:i/>
                    <w:lang w:val="en-CA"/>
                  </w:rPr>
                  <w:t>Seneca – humanisten ved Neros hof</w:t>
                </w:r>
                <w:r w:rsidR="00681535">
                  <w:rPr>
                    <w:lang w:val="en-CA"/>
                  </w:rPr>
                  <w:t xml:space="preserve"> [</w:t>
                </w:r>
                <w:r w:rsidRPr="00087A79">
                  <w:rPr>
                    <w:i/>
                    <w:lang w:val="en-CA"/>
                  </w:rPr>
                  <w:t>Seneca: The Humanist at the Court of Nero</w:t>
                </w:r>
                <w:r w:rsidR="00681535">
                  <w:rPr>
                    <w:lang w:val="en-CA"/>
                  </w:rPr>
                  <w:t>]</w:t>
                </w:r>
                <w:r>
                  <w:rPr>
                    <w:lang w:val="en-CA"/>
                  </w:rPr>
                  <w:t xml:space="preserve"> </w:t>
                </w:r>
                <w:r w:rsidR="00681535">
                  <w:rPr>
                    <w:lang w:val="en-CA"/>
                  </w:rPr>
                  <w:t>(</w:t>
                </w:r>
                <w:r w:rsidRPr="00087A79">
                  <w:rPr>
                    <w:lang w:val="en-CA"/>
                  </w:rPr>
                  <w:t>1976), in which Sørensen’s impressive scholarship and overview are displayed to the full. Moreover, his body of work includes a number of renderings, collections of lectures, speeches and essay</w:t>
                </w:r>
                <w:r>
                  <w:rPr>
                    <w:lang w:val="en-CA"/>
                  </w:rPr>
                  <w:t xml:space="preserve">s, and newspaper commentaries. </w:t>
                </w:r>
              </w:p>
            </w:tc>
          </w:sdtContent>
        </w:sdt>
      </w:tr>
      <w:tr w:rsidR="003F0D73" w14:paraId="08856393" w14:textId="77777777" w:rsidTr="003F0D73">
        <w:sdt>
          <w:sdtPr>
            <w:alias w:val="Article text"/>
            <w:tag w:val="articleText"/>
            <w:id w:val="634067588"/>
            <w:placeholder>
              <w:docPart w:val="FA6D39CA92C3AA4C86AF3E6F9B9CBEA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290870046"/>
                  <w:placeholder>
                    <w:docPart w:val="92082194D996394A94BC407BFA4AA580"/>
                  </w:placeholder>
                </w:sdtPr>
                <w:sdtContent>
                  <w:p w14:paraId="2077374A" w14:textId="321C32CA" w:rsidR="00087A79" w:rsidRDefault="00681535" w:rsidP="00087A79">
                    <w:r w:rsidRPr="00087A79">
                      <w:rPr>
                        <w:lang w:val="en-CA"/>
                      </w:rPr>
                      <w:t xml:space="preserve">Villy Sørensen was </w:t>
                    </w:r>
                    <w:r>
                      <w:rPr>
                        <w:lang w:val="en-CA"/>
                      </w:rPr>
                      <w:t>a prominent intellectual figure</w:t>
                    </w:r>
                    <w:r w:rsidRPr="00087A79">
                      <w:rPr>
                        <w:lang w:val="en-CA"/>
                      </w:rPr>
                      <w:t xml:space="preserve"> of twentieth-century Denmark. His work spanned social commentary, philosophy</w:t>
                    </w:r>
                    <w:r>
                      <w:rPr>
                        <w:lang w:val="en-CA"/>
                      </w:rPr>
                      <w:t>,</w:t>
                    </w:r>
                    <w:r w:rsidRPr="00087A79">
                      <w:rPr>
                        <w:lang w:val="en-CA"/>
                      </w:rPr>
                      <w:t xml:space="preserve"> and literature. He was a sophisticated literary critic, author of tales based on Norse and Greek mythology, and an outstanding translator of Latin and German literature, particularly of modernist writers of the German-language tradition such as Franz Kafka and Hermann Broch. His fiction comprises only a small part of his oeuvre</w:t>
                    </w:r>
                    <w:r>
                      <w:rPr>
                        <w:lang w:val="en-CA"/>
                      </w:rPr>
                      <w:t>, the most</w:t>
                    </w:r>
                    <w:r w:rsidRPr="00087A79">
                      <w:rPr>
                        <w:lang w:val="en-CA"/>
                      </w:rPr>
                      <w:t xml:space="preserve"> notabl</w:t>
                    </w:r>
                    <w:r>
                      <w:rPr>
                        <w:lang w:val="en-CA"/>
                      </w:rPr>
                      <w:t xml:space="preserve">e being </w:t>
                    </w:r>
                    <w:r w:rsidRPr="00087A79">
                      <w:rPr>
                        <w:lang w:val="en-CA"/>
                      </w:rPr>
                      <w:t xml:space="preserve">the early tales </w:t>
                    </w:r>
                    <w:r w:rsidRPr="00087A79">
                      <w:rPr>
                        <w:i/>
                        <w:lang w:val="en-CA"/>
                      </w:rPr>
                      <w:t>Sære historier</w:t>
                    </w:r>
                    <w:r w:rsidRPr="00087A79">
                      <w:rPr>
                        <w:lang w:val="en-CA"/>
                      </w:rPr>
                      <w:t xml:space="preserve"> (1953) and </w:t>
                    </w:r>
                    <w:r w:rsidRPr="00087A79">
                      <w:rPr>
                        <w:i/>
                        <w:lang w:val="en-CA"/>
                      </w:rPr>
                      <w:t>Ufarlige historier</w:t>
                    </w:r>
                    <w:r>
                      <w:rPr>
                        <w:lang w:val="en-CA"/>
                      </w:rPr>
                      <w:t xml:space="preserve"> [</w:t>
                    </w:r>
                    <w:r w:rsidRPr="00087A79">
                      <w:rPr>
                        <w:i/>
                        <w:lang w:val="en-CA"/>
                      </w:rPr>
                      <w:t>Harmless Tales</w:t>
                    </w:r>
                    <w:r>
                      <w:rPr>
                        <w:lang w:val="en-CA"/>
                      </w:rPr>
                      <w:t>] (</w:t>
                    </w:r>
                    <w:r w:rsidRPr="00087A79">
                      <w:rPr>
                        <w:lang w:val="en-CA"/>
                      </w:rPr>
                      <w:t xml:space="preserve">1955), </w:t>
                    </w:r>
                    <w:r>
                      <w:rPr>
                        <w:lang w:val="en-CA"/>
                      </w:rPr>
                      <w:t>and a later collection</w:t>
                    </w:r>
                    <w:r w:rsidRPr="00087A79">
                      <w:rPr>
                        <w:lang w:val="en-CA"/>
                      </w:rPr>
                      <w:t xml:space="preserve"> of short prose, </w:t>
                    </w:r>
                    <w:r w:rsidRPr="00087A79">
                      <w:rPr>
                        <w:i/>
                        <w:lang w:val="en-CA"/>
                      </w:rPr>
                      <w:t>Formynderfortællinger</w:t>
                    </w:r>
                    <w:r>
                      <w:rPr>
                        <w:lang w:val="en-CA"/>
                      </w:rPr>
                      <w:t xml:space="preserve"> [</w:t>
                    </w:r>
                    <w:r w:rsidRPr="00087A79">
                      <w:rPr>
                        <w:i/>
                        <w:lang w:val="en-CA"/>
                      </w:rPr>
                      <w:t>Tutelary Tales</w:t>
                    </w:r>
                    <w:r>
                      <w:rPr>
                        <w:lang w:val="en-CA"/>
                      </w:rPr>
                      <w:t xml:space="preserve">] (1964). </w:t>
                    </w:r>
                    <w:r w:rsidRPr="00087A79">
                      <w:rPr>
                        <w:lang w:val="en-CA"/>
                      </w:rPr>
                      <w:t>The rema</w:t>
                    </w:r>
                    <w:r>
                      <w:rPr>
                        <w:lang w:val="en-CA"/>
                      </w:rPr>
                      <w:t xml:space="preserve">inder of his legacy consists of </w:t>
                    </w:r>
                    <w:r w:rsidRPr="00087A79">
                      <w:rPr>
                        <w:lang w:val="en-CA"/>
                      </w:rPr>
                      <w:t>philosophical and cultural treatises, and literary criticism</w:t>
                    </w:r>
                    <w:r>
                      <w:rPr>
                        <w:lang w:val="en-CA"/>
                      </w:rPr>
                      <w:t>s</w:t>
                    </w:r>
                    <w:r w:rsidRPr="00087A79">
                      <w:rPr>
                        <w:lang w:val="en-CA"/>
                      </w:rPr>
                      <w:t xml:space="preserve"> such as </w:t>
                    </w:r>
                    <w:r w:rsidRPr="00087A79">
                      <w:rPr>
                        <w:i/>
                        <w:lang w:val="en-CA"/>
                      </w:rPr>
                      <w:t>Digtere og dæmoner</w:t>
                    </w:r>
                    <w:r w:rsidRPr="00087A79">
                      <w:rPr>
                        <w:lang w:val="en-CA"/>
                      </w:rPr>
                      <w:t xml:space="preserve"> (1959). In this latter work, Sørensen, who was especially oriented towards German letters, provides in-depth perspectives on such modernist writers as Franz Kafka, Hermann Broch</w:t>
                    </w:r>
                    <w:r>
                      <w:rPr>
                        <w:lang w:val="en-CA"/>
                      </w:rPr>
                      <w:t>,</w:t>
                    </w:r>
                    <w:r w:rsidRPr="00087A79">
                      <w:rPr>
                        <w:lang w:val="en-CA"/>
                      </w:rPr>
                      <w:t xml:space="preserve"> and Thomas Mann. To the philosophy of culture belongs </w:t>
                    </w:r>
                    <w:r w:rsidRPr="00087A79">
                      <w:rPr>
                        <w:i/>
                        <w:lang w:val="en-CA"/>
                      </w:rPr>
                      <w:t>Seneca – humanisten ved Neros hof</w:t>
                    </w:r>
                    <w:r>
                      <w:rPr>
                        <w:lang w:val="en-CA"/>
                      </w:rPr>
                      <w:t xml:space="preserve"> [</w:t>
                    </w:r>
                    <w:r w:rsidRPr="00087A79">
                      <w:rPr>
                        <w:i/>
                        <w:lang w:val="en-CA"/>
                      </w:rPr>
                      <w:t>Seneca: The Humanist at the Court of Nero</w:t>
                    </w:r>
                    <w:r>
                      <w:rPr>
                        <w:lang w:val="en-CA"/>
                      </w:rPr>
                      <w:t>] (</w:t>
                    </w:r>
                    <w:r w:rsidRPr="00087A79">
                      <w:rPr>
                        <w:lang w:val="en-CA"/>
                      </w:rPr>
                      <w:t>1976), in which Sørensen’s impressive scholarship and overview are displayed to the full. Moreover, his body of work includes a number of renderings, collections of lectures, speeches and essay</w:t>
                    </w:r>
                    <w:r>
                      <w:rPr>
                        <w:lang w:val="en-CA"/>
                      </w:rPr>
                      <w:t xml:space="preserve">s, and newspaper commentaries. </w:t>
                    </w:r>
                  </w:p>
                </w:sdtContent>
              </w:sdt>
              <w:p w14:paraId="3F242EEE" w14:textId="77777777" w:rsidR="00681535" w:rsidRPr="00087A79" w:rsidRDefault="00681535" w:rsidP="00087A79">
                <w:pPr>
                  <w:rPr>
                    <w:lang w:val="en-CA"/>
                  </w:rPr>
                </w:pPr>
              </w:p>
              <w:p w14:paraId="1890E50E" w14:textId="0AC20264"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lang w:val="en-CA"/>
                  </w:rPr>
                  <w:t>Villy Sørensen was born on 13 January 1929 and grew up in the Copenhagen suburb of Valby. In 1947 he suffered</w:t>
                </w:r>
                <w:r w:rsidR="0030716F">
                  <w:rPr>
                    <w:lang w:val="en-CA"/>
                  </w:rPr>
                  <w:t xml:space="preserve"> a</w:t>
                </w:r>
                <w:r w:rsidRPr="00087A79">
                  <w:rPr>
                    <w:lang w:val="en-CA"/>
                  </w:rPr>
                  <w:t xml:space="preserve"> psychological breakdown, most likely on account of unrequited love, compounded by his sensitive nature. Following his secondary education he read philosophy at the University of Copenhagen and spent a period as an exchange student in Freiburg. He never found his f</w:t>
                </w:r>
                <w:r w:rsidR="004129EF">
                  <w:rPr>
                    <w:lang w:val="en-CA"/>
                  </w:rPr>
                  <w:t>ooting</w:t>
                </w:r>
                <w:r w:rsidRPr="00087A79">
                  <w:rPr>
                    <w:lang w:val="en-CA"/>
                  </w:rPr>
                  <w:t xml:space="preserve"> within the philosophical establishment and abandoned formal study in order to devote </w:t>
                </w:r>
                <w:r w:rsidRPr="00087A79">
                  <w:rPr>
                    <w:lang w:val="en-CA"/>
                  </w:rPr>
                  <w:lastRenderedPageBreak/>
                  <w:t xml:space="preserve">himself to his own poetry and thinking. In 1974, Sørensen received the Nordic Council Literature Prize for his book of essays </w:t>
                </w:r>
                <w:r w:rsidR="004129EF">
                  <w:rPr>
                    <w:i/>
                    <w:lang w:val="en-CA"/>
                  </w:rPr>
                  <w:t>Uden må</w:t>
                </w:r>
                <w:r w:rsidR="00681535">
                  <w:rPr>
                    <w:i/>
                    <w:lang w:val="en-CA"/>
                  </w:rPr>
                  <w:t xml:space="preserve">l – og med </w:t>
                </w:r>
                <w:r w:rsidR="00681535">
                  <w:rPr>
                    <w:lang w:val="en-CA"/>
                  </w:rPr>
                  <w:t>[</w:t>
                </w:r>
                <w:r w:rsidRPr="00087A79">
                  <w:rPr>
                    <w:i/>
                    <w:lang w:val="en-CA"/>
                  </w:rPr>
                  <w:t>Moralske tanker</w:t>
                </w:r>
                <w:r w:rsidR="00681535">
                  <w:rPr>
                    <w:lang w:val="en-CA"/>
                  </w:rPr>
                  <w:t>]</w:t>
                </w:r>
                <w:r w:rsidR="004129EF">
                  <w:rPr>
                    <w:lang w:val="en-CA"/>
                  </w:rPr>
                  <w:t xml:space="preserve"> </w:t>
                </w:r>
                <w:r w:rsidR="00681535">
                  <w:rPr>
                    <w:lang w:val="en-CA"/>
                  </w:rPr>
                  <w:t>(</w:t>
                </w:r>
                <w:r w:rsidR="004129EF">
                  <w:rPr>
                    <w:lang w:val="en-CA"/>
                  </w:rPr>
                  <w:t>1973), and</w:t>
                </w:r>
                <w:r w:rsidRPr="00087A79">
                  <w:rPr>
                    <w:lang w:val="en-CA"/>
                  </w:rPr>
                  <w:t xml:space="preserve"> was a repeated candidate for the Nobel Prize in Literature. Sørensen died on 16 December 2001.</w:t>
                </w:r>
              </w:p>
              <w:p w14:paraId="09B01564" w14:textId="77777777" w:rsidR="00087A79" w:rsidRPr="00087A79" w:rsidRDefault="00087A79" w:rsidP="00087A79">
                <w:pPr>
                  <w:rPr>
                    <w:lang w:val="en-CA"/>
                  </w:rPr>
                </w:pPr>
              </w:p>
              <w:p w14:paraId="433165DC" w14:textId="7738CE68" w:rsidR="00087A79" w:rsidRDefault="00087A79" w:rsidP="00C27FAB">
                <w:pPr>
                  <w:rPr>
                    <w:lang w:val="en-CA"/>
                  </w:rPr>
                </w:pPr>
                <w:r w:rsidRPr="00087A79">
                  <w:rPr>
                    <w:lang w:val="en-CA"/>
                  </w:rPr>
                  <w:t xml:space="preserve">Despite his unassuming nature, Villy Sørensen created a furore with </w:t>
                </w:r>
                <w:r w:rsidRPr="00087A79">
                  <w:rPr>
                    <w:i/>
                    <w:lang w:val="en-CA"/>
                  </w:rPr>
                  <w:t>Oprør fra midten</w:t>
                </w:r>
                <w:r w:rsidR="00681535">
                  <w:rPr>
                    <w:lang w:val="en-CA"/>
                  </w:rPr>
                  <w:t xml:space="preserve"> [</w:t>
                </w:r>
                <w:r w:rsidRPr="00087A79">
                  <w:rPr>
                    <w:i/>
                    <w:lang w:val="en-CA"/>
                  </w:rPr>
                  <w:t>Revolt from the Center</w:t>
                </w:r>
                <w:r w:rsidR="00681535">
                  <w:rPr>
                    <w:lang w:val="en-CA"/>
                  </w:rPr>
                  <w:t>]</w:t>
                </w:r>
                <w:r w:rsidR="0030716F">
                  <w:rPr>
                    <w:lang w:val="en-CA"/>
                  </w:rPr>
                  <w:t xml:space="preserve"> </w:t>
                </w:r>
                <w:r w:rsidR="00681535">
                  <w:rPr>
                    <w:lang w:val="en-CA"/>
                  </w:rPr>
                  <w:t>(</w:t>
                </w:r>
                <w:r w:rsidRPr="00087A79">
                  <w:rPr>
                    <w:lang w:val="en-CA"/>
                  </w:rPr>
                  <w:t xml:space="preserve">1978), a critical treatise in defence of a Third Way </w:t>
                </w:r>
                <w:r w:rsidR="004129EF">
                  <w:rPr>
                    <w:lang w:val="en-CA"/>
                  </w:rPr>
                  <w:t xml:space="preserve">that reconciled </w:t>
                </w:r>
                <w:r w:rsidRPr="00087A79">
                  <w:rPr>
                    <w:lang w:val="en-CA"/>
                  </w:rPr>
                  <w:t xml:space="preserve">liberalist and communist ideologies. While Sørensen’s subject matter was often demanding, his books achieved widespread public </w:t>
                </w:r>
                <w:r w:rsidR="004129EF">
                  <w:rPr>
                    <w:lang w:val="en-CA"/>
                  </w:rPr>
                  <w:t>popularity</w:t>
                </w:r>
                <w:r w:rsidRPr="00087A79">
                  <w:rPr>
                    <w:lang w:val="en-CA"/>
                  </w:rPr>
                  <w:t xml:space="preserve">, </w:t>
                </w:r>
                <w:r w:rsidR="004129EF">
                  <w:rPr>
                    <w:lang w:val="en-CA"/>
                  </w:rPr>
                  <w:t>not least by</w:t>
                </w:r>
                <w:r w:rsidRPr="00087A79">
                  <w:rPr>
                    <w:lang w:val="en-CA"/>
                  </w:rPr>
                  <w:t xml:space="preserve"> virtue of </w:t>
                </w:r>
                <w:r w:rsidR="004129EF">
                  <w:rPr>
                    <w:lang w:val="en-CA"/>
                  </w:rPr>
                  <w:t>his</w:t>
                </w:r>
                <w:r w:rsidRPr="00087A79">
                  <w:rPr>
                    <w:lang w:val="en-CA"/>
                  </w:rPr>
                  <w:t xml:space="preserve"> lucid pen</w:t>
                </w:r>
                <w:r w:rsidR="00B9119E">
                  <w:rPr>
                    <w:lang w:val="en-CA"/>
                  </w:rPr>
                  <w:t xml:space="preserve"> and</w:t>
                </w:r>
                <w:r w:rsidRPr="00087A79">
                  <w:rPr>
                    <w:lang w:val="en-CA"/>
                  </w:rPr>
                  <w:t xml:space="preserve"> ability to make accessible even the most complicated of ideas.</w:t>
                </w:r>
              </w:p>
              <w:p w14:paraId="591D7C2A" w14:textId="77777777" w:rsidR="0030716F" w:rsidRDefault="0030716F" w:rsidP="00C27FAB">
                <w:pPr>
                  <w:rPr>
                    <w:lang w:val="en-CA"/>
                  </w:rPr>
                </w:pPr>
              </w:p>
              <w:p w14:paraId="0DD2C89B" w14:textId="790E2FAA" w:rsidR="0030716F" w:rsidRDefault="0030716F" w:rsidP="00C27FAB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[</w:t>
                </w:r>
                <w:proofErr w:type="gramStart"/>
                <w:r>
                  <w:rPr>
                    <w:lang w:val="en-CA"/>
                  </w:rPr>
                  <w:t>image</w:t>
                </w:r>
                <w:proofErr w:type="gramEnd"/>
                <w:r>
                  <w:rPr>
                    <w:lang w:val="en-CA"/>
                  </w:rPr>
                  <w:t>: Sorensen.jpg]</w:t>
                </w:r>
              </w:p>
              <w:p w14:paraId="7B9E7C6C" w14:textId="671C499A" w:rsidR="00087A79" w:rsidRPr="00681535" w:rsidRDefault="0030716F" w:rsidP="00681535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087A79">
                  <w:rPr>
                    <w:lang w:val="en-CA"/>
                  </w:rPr>
                  <w:t>Villy Sørensen</w:t>
                </w:r>
              </w:p>
              <w:p w14:paraId="0A1837C5" w14:textId="1B3292AD" w:rsidR="0030716F" w:rsidRPr="00087A79" w:rsidRDefault="00681535" w:rsidP="005127A0">
                <w:pPr>
                  <w:pStyle w:val="Heading1"/>
                  <w:outlineLvl w:val="0"/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List of </w:t>
                </w:r>
                <w:r w:rsidR="0030716F">
                  <w:rPr>
                    <w:lang w:val="en-CA"/>
                  </w:rPr>
                  <w:t>Works</w:t>
                </w:r>
                <w:r>
                  <w:rPr>
                    <w:lang w:val="en-CA"/>
                  </w:rPr>
                  <w:t>:</w:t>
                </w:r>
              </w:p>
              <w:p w14:paraId="5E202FD8" w14:textId="77777777" w:rsidR="00087A79" w:rsidRPr="00087A79" w:rsidRDefault="00087A79" w:rsidP="00FA704C">
                <w:pPr>
                  <w:pStyle w:val="Heading2"/>
                  <w:outlineLvl w:val="1"/>
                  <w:rPr>
                    <w:lang w:val="en-CA"/>
                  </w:rPr>
                </w:pPr>
                <w:r w:rsidRPr="00087A79">
                  <w:rPr>
                    <w:lang w:val="en-CA"/>
                  </w:rPr>
                  <w:t>Short Stories</w:t>
                </w:r>
              </w:p>
              <w:p w14:paraId="13D862EA" w14:textId="77777777" w:rsidR="00087A79" w:rsidRPr="00087A79" w:rsidRDefault="00087A79" w:rsidP="00681535">
                <w:pPr>
                  <w:pStyle w:val="NormalfollowingH2"/>
                  <w:rPr>
                    <w:lang w:val="en-CA"/>
                  </w:rPr>
                </w:pPr>
                <w:r w:rsidRPr="00681535">
                  <w:rPr>
                    <w:i/>
                    <w:lang w:val="en-CA"/>
                  </w:rPr>
                  <w:t>Sære historier</w:t>
                </w:r>
                <w:r w:rsidRPr="00087A79">
                  <w:rPr>
                    <w:lang w:val="en-CA"/>
                  </w:rPr>
                  <w:t xml:space="preserve"> (1953)</w:t>
                </w:r>
              </w:p>
              <w:p w14:paraId="6F575EA1" w14:textId="77777777" w:rsidR="00087A79" w:rsidRPr="00087A79" w:rsidRDefault="00087A79" w:rsidP="00681535">
                <w:pPr>
                  <w:pStyle w:val="NormalfollowingH2"/>
                  <w:rPr>
                    <w:lang w:val="en-CA"/>
                  </w:rPr>
                </w:pPr>
                <w:r w:rsidRPr="00681535">
                  <w:rPr>
                    <w:i/>
                    <w:lang w:val="en-CA"/>
                  </w:rPr>
                  <w:t>Ufarlige historier</w:t>
                </w:r>
                <w:r w:rsidRPr="00087A79">
                  <w:rPr>
                    <w:lang w:val="en-CA"/>
                  </w:rPr>
                  <w:t xml:space="preserve"> (1955)</w:t>
                </w:r>
              </w:p>
              <w:p w14:paraId="05D64C77" w14:textId="77777777" w:rsidR="00087A79" w:rsidRPr="00087A79" w:rsidRDefault="00087A79" w:rsidP="00681535">
                <w:pPr>
                  <w:pStyle w:val="NormalfollowingH2"/>
                  <w:rPr>
                    <w:lang w:val="en-CA"/>
                  </w:rPr>
                </w:pPr>
                <w:r w:rsidRPr="00681535">
                  <w:rPr>
                    <w:i/>
                    <w:lang w:val="en-CA"/>
                  </w:rPr>
                  <w:t xml:space="preserve">Formynderfortællinger </w:t>
                </w:r>
                <w:r w:rsidRPr="00087A79">
                  <w:rPr>
                    <w:lang w:val="en-CA"/>
                  </w:rPr>
                  <w:t>(1964)</w:t>
                </w:r>
              </w:p>
              <w:p w14:paraId="09401C05" w14:textId="77777777" w:rsidR="00087A79" w:rsidRPr="00087A79" w:rsidRDefault="00087A79" w:rsidP="00087A79">
                <w:pPr>
                  <w:rPr>
                    <w:lang w:val="en-CA"/>
                  </w:rPr>
                </w:pPr>
              </w:p>
              <w:p w14:paraId="7B7F946D" w14:textId="77777777" w:rsidR="00087A79" w:rsidRPr="00087A79" w:rsidRDefault="00087A79" w:rsidP="00FA704C">
                <w:pPr>
                  <w:pStyle w:val="Heading2"/>
                  <w:outlineLvl w:val="1"/>
                  <w:rPr>
                    <w:lang w:val="en-CA"/>
                  </w:rPr>
                </w:pPr>
                <w:r w:rsidRPr="00087A79">
                  <w:rPr>
                    <w:lang w:val="en-CA"/>
                  </w:rPr>
                  <w:t>Essays on Literature and Philosophy</w:t>
                </w:r>
              </w:p>
              <w:p w14:paraId="686E04AB" w14:textId="77777777" w:rsidR="00087A79" w:rsidRPr="00087A79" w:rsidRDefault="00087A79" w:rsidP="00681535">
                <w:pPr>
                  <w:pStyle w:val="NormalfollowingH2"/>
                  <w:rPr>
                    <w:lang w:val="en-CA"/>
                  </w:rPr>
                </w:pPr>
                <w:r w:rsidRPr="00681535">
                  <w:rPr>
                    <w:i/>
                    <w:lang w:val="en-CA"/>
                  </w:rPr>
                  <w:t>Digtere og dæmoner</w:t>
                </w:r>
                <w:r w:rsidRPr="00087A79">
                  <w:rPr>
                    <w:lang w:val="en-CA"/>
                  </w:rPr>
                  <w:t xml:space="preserve"> (1959)</w:t>
                </w:r>
              </w:p>
              <w:p w14:paraId="5FB603B0" w14:textId="77777777" w:rsidR="00087A79" w:rsidRPr="00087A79" w:rsidRDefault="00087A79" w:rsidP="00681535">
                <w:pPr>
                  <w:pStyle w:val="NormalfollowingH2"/>
                  <w:rPr>
                    <w:lang w:val="en-CA"/>
                  </w:rPr>
                </w:pPr>
                <w:r w:rsidRPr="00681535">
                  <w:rPr>
                    <w:i/>
                    <w:lang w:val="en-CA"/>
                  </w:rPr>
                  <w:t>Schopenhauer</w:t>
                </w:r>
                <w:r w:rsidRPr="00087A79">
                  <w:rPr>
                    <w:lang w:val="en-CA"/>
                  </w:rPr>
                  <w:t xml:space="preserve"> (1969)</w:t>
                </w:r>
              </w:p>
              <w:p w14:paraId="64B86288" w14:textId="77777777" w:rsidR="00087A79" w:rsidRPr="00087A79" w:rsidRDefault="00087A79" w:rsidP="00681535">
                <w:pPr>
                  <w:pStyle w:val="NormalfollowingH2"/>
                  <w:rPr>
                    <w:lang w:val="en-CA"/>
                  </w:rPr>
                </w:pPr>
                <w:r w:rsidRPr="00681535">
                  <w:rPr>
                    <w:i/>
                    <w:lang w:val="en-CA"/>
                  </w:rPr>
                  <w:t>Seneca – humanisten ved Neros hof</w:t>
                </w:r>
                <w:r w:rsidRPr="00087A79">
                  <w:rPr>
                    <w:lang w:val="en-CA"/>
                  </w:rPr>
                  <w:t xml:space="preserve"> (1976)</w:t>
                </w:r>
              </w:p>
              <w:p w14:paraId="10A8F551" w14:textId="77777777" w:rsidR="00087A79" w:rsidRPr="00087A79" w:rsidRDefault="00087A79" w:rsidP="00087A79">
                <w:pPr>
                  <w:rPr>
                    <w:lang w:val="en-CA"/>
                  </w:rPr>
                </w:pPr>
              </w:p>
              <w:p w14:paraId="3CD7EC35" w14:textId="77777777" w:rsidR="00087A79" w:rsidRPr="00087A79" w:rsidRDefault="00087A79" w:rsidP="00FA704C">
                <w:pPr>
                  <w:pStyle w:val="Heading2"/>
                  <w:outlineLvl w:val="1"/>
                  <w:rPr>
                    <w:lang w:val="en-CA"/>
                  </w:rPr>
                </w:pPr>
                <w:r w:rsidRPr="00087A79">
                  <w:rPr>
                    <w:lang w:val="en-CA"/>
                  </w:rPr>
                  <w:t>Political-philosophical Essays and other Prose</w:t>
                </w:r>
              </w:p>
              <w:p w14:paraId="428D878B" w14:textId="77777777" w:rsidR="00087A79" w:rsidRPr="00087A79" w:rsidRDefault="00087A79" w:rsidP="00681535">
                <w:pPr>
                  <w:pStyle w:val="NormalfollowingH2"/>
                  <w:rPr>
                    <w:lang w:val="en-CA"/>
                  </w:rPr>
                </w:pPr>
                <w:r w:rsidRPr="00681535">
                  <w:rPr>
                    <w:i/>
                    <w:lang w:val="en-CA"/>
                  </w:rPr>
                  <w:t>Uden mål – og med. Moralske tanker</w:t>
                </w:r>
                <w:r w:rsidRPr="00087A79">
                  <w:rPr>
                    <w:lang w:val="en-CA"/>
                  </w:rPr>
                  <w:t xml:space="preserve"> (1973)</w:t>
                </w:r>
              </w:p>
              <w:p w14:paraId="4A95B49D" w14:textId="74613963" w:rsidR="00087A79" w:rsidRPr="00087A79" w:rsidRDefault="00681535" w:rsidP="00681535">
                <w:pPr>
                  <w:pStyle w:val="NormalfollowingH2"/>
                  <w:rPr>
                    <w:lang w:val="en-CA"/>
                  </w:rPr>
                </w:pPr>
                <w:r w:rsidRPr="00681535">
                  <w:rPr>
                    <w:i/>
                    <w:lang w:val="en-CA"/>
                  </w:rPr>
                  <w:t>Oprør fra midten</w:t>
                </w:r>
                <w:r w:rsidR="00087A79" w:rsidRPr="00087A79">
                  <w:rPr>
                    <w:lang w:val="en-CA"/>
                  </w:rPr>
                  <w:t xml:space="preserve"> (1978)</w:t>
                </w:r>
              </w:p>
              <w:p w14:paraId="6C3ED20F" w14:textId="77777777" w:rsidR="00087A79" w:rsidRPr="00087A79" w:rsidRDefault="00087A79" w:rsidP="00087A79">
                <w:pPr>
                  <w:rPr>
                    <w:lang w:val="en-CA"/>
                  </w:rPr>
                </w:pPr>
              </w:p>
              <w:p w14:paraId="410D8049" w14:textId="77777777" w:rsidR="00087A79" w:rsidRPr="00087A79" w:rsidRDefault="00087A79" w:rsidP="00FA704C">
                <w:pPr>
                  <w:pStyle w:val="Heading2"/>
                  <w:outlineLvl w:val="1"/>
                  <w:rPr>
                    <w:lang w:val="en-CA"/>
                  </w:rPr>
                </w:pPr>
                <w:r w:rsidRPr="00087A79">
                  <w:rPr>
                    <w:lang w:val="en-CA"/>
                  </w:rPr>
                  <w:t>English Translations</w:t>
                </w:r>
              </w:p>
              <w:p w14:paraId="3DFF4DA8" w14:textId="0B3065B3" w:rsidR="00087A79" w:rsidRPr="00087A79" w:rsidRDefault="00087A79" w:rsidP="00F12C3C">
                <w:pPr>
                  <w:pStyle w:val="NormalfollowingH2"/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Revolt from the Center</w:t>
                </w:r>
                <w:r w:rsidR="00F12C3C">
                  <w:rPr>
                    <w:lang w:val="en-CA"/>
                  </w:rPr>
                  <w:t xml:space="preserve"> (trans.</w:t>
                </w:r>
                <w:r w:rsidRPr="00087A79">
                  <w:rPr>
                    <w:lang w:val="en-CA"/>
                  </w:rPr>
                  <w:t xml:space="preserve"> </w:t>
                </w:r>
                <w:r w:rsidR="00F12C3C">
                  <w:rPr>
                    <w:lang w:val="en-CA"/>
                  </w:rPr>
                  <w:t xml:space="preserve">Christine Hauch; </w:t>
                </w:r>
                <w:r w:rsidRPr="00087A79">
                  <w:rPr>
                    <w:lang w:val="en-CA"/>
                  </w:rPr>
                  <w:t>1981)</w:t>
                </w:r>
              </w:p>
              <w:p w14:paraId="0652F768" w14:textId="5617B07E" w:rsidR="00087A79" w:rsidRPr="00087A79" w:rsidRDefault="00087A79" w:rsidP="00F12C3C">
                <w:pPr>
                  <w:pStyle w:val="NormalfollowingH2"/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Seneca</w:t>
                </w:r>
                <w:r w:rsidRPr="00087A79">
                  <w:rPr>
                    <w:lang w:val="en-CA"/>
                  </w:rPr>
                  <w:t>:</w:t>
                </w:r>
                <w:r w:rsidRPr="00087A79">
                  <w:rPr>
                    <w:i/>
                    <w:lang w:val="en-CA"/>
                  </w:rPr>
                  <w:t xml:space="preserve"> The Humanist at the Court of Nero</w:t>
                </w:r>
                <w:r w:rsidRPr="00087A79">
                  <w:rPr>
                    <w:lang w:val="en-CA"/>
                  </w:rPr>
                  <w:t xml:space="preserve"> </w:t>
                </w:r>
                <w:r w:rsidR="00F12C3C">
                  <w:rPr>
                    <w:lang w:val="en-CA"/>
                  </w:rPr>
                  <w:t>(</w:t>
                </w:r>
                <w:r w:rsidRPr="00087A79">
                  <w:rPr>
                    <w:lang w:val="en-CA"/>
                  </w:rPr>
                  <w:t>trans</w:t>
                </w:r>
                <w:r w:rsidR="00F12C3C">
                  <w:rPr>
                    <w:lang w:val="en-CA"/>
                  </w:rPr>
                  <w:t>.</w:t>
                </w:r>
                <w:r w:rsidRPr="00087A79">
                  <w:rPr>
                    <w:lang w:val="en-CA"/>
                  </w:rPr>
                  <w:t xml:space="preserve"> </w:t>
                </w:r>
                <w:r w:rsidR="00F12C3C">
                  <w:rPr>
                    <w:lang w:val="en-CA"/>
                  </w:rPr>
                  <w:t xml:space="preserve">W. Glynn Jones; </w:t>
                </w:r>
                <w:r w:rsidRPr="00087A79">
                  <w:rPr>
                    <w:lang w:val="en-CA"/>
                  </w:rPr>
                  <w:t>1984)</w:t>
                </w:r>
              </w:p>
              <w:p w14:paraId="37EA0E4C" w14:textId="687BD45C" w:rsidR="00087A79" w:rsidRPr="00087A79" w:rsidRDefault="00087A79" w:rsidP="00F12C3C">
                <w:pPr>
                  <w:pStyle w:val="NormalfollowingH2"/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Tutelary Tales</w:t>
                </w:r>
                <w:r w:rsidR="00F12C3C">
                  <w:rPr>
                    <w:lang w:val="en-CA"/>
                  </w:rPr>
                  <w:t xml:space="preserve">, (trans. Paula Hostrup-Jessen; </w:t>
                </w:r>
                <w:r w:rsidRPr="00087A79">
                  <w:rPr>
                    <w:lang w:val="en-CA"/>
                  </w:rPr>
                  <w:t>1988)</w:t>
                </w:r>
              </w:p>
              <w:p w14:paraId="29335852" w14:textId="43744C0C" w:rsidR="00087A79" w:rsidRPr="00087A79" w:rsidRDefault="00087A79" w:rsidP="00F12C3C">
                <w:pPr>
                  <w:pStyle w:val="NormalfollowingH2"/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Downfall of the Gods</w:t>
                </w:r>
                <w:r w:rsidR="00923791">
                  <w:rPr>
                    <w:lang w:val="en-CA"/>
                  </w:rPr>
                  <w:t xml:space="preserve"> (</w:t>
                </w:r>
                <w:r w:rsidR="00F12C3C">
                  <w:rPr>
                    <w:lang w:val="en-CA"/>
                  </w:rPr>
                  <w:t xml:space="preserve">trans. Paula Hostrup-Jessen; </w:t>
                </w:r>
                <w:r w:rsidRPr="00087A79">
                  <w:rPr>
                    <w:lang w:val="en-CA"/>
                  </w:rPr>
                  <w:t>1989)</w:t>
                </w:r>
              </w:p>
              <w:p w14:paraId="31D00C0B" w14:textId="59AAB175" w:rsidR="00087A79" w:rsidRPr="00087A79" w:rsidRDefault="00087A79" w:rsidP="00F12C3C">
                <w:pPr>
                  <w:pStyle w:val="NormalfollowingH2"/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Another Metamorphosis and Other Fictions</w:t>
                </w:r>
                <w:r w:rsidRPr="00087A79">
                  <w:rPr>
                    <w:lang w:val="en-CA"/>
                  </w:rPr>
                  <w:t xml:space="preserve"> </w:t>
                </w:r>
                <w:r w:rsidR="00F12C3C">
                  <w:rPr>
                    <w:lang w:val="en-CA"/>
                  </w:rPr>
                  <w:t xml:space="preserve">(trans. </w:t>
                </w:r>
                <w:r w:rsidR="00301DDD">
                  <w:rPr>
                    <w:lang w:val="en-CA"/>
                  </w:rPr>
                  <w:t xml:space="preserve">Tiina Nunnally and Steve Murray; </w:t>
                </w:r>
                <w:r w:rsidRPr="00087A79">
                  <w:rPr>
                    <w:lang w:val="en-CA"/>
                  </w:rPr>
                  <w:t>1990)</w:t>
                </w:r>
              </w:p>
              <w:p w14:paraId="156ADC10" w14:textId="6E34B365" w:rsidR="00087A79" w:rsidRPr="00087A79" w:rsidRDefault="00087A79" w:rsidP="00F12C3C">
                <w:pPr>
                  <w:pStyle w:val="NormalfollowingH2"/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Harmless Tales</w:t>
                </w:r>
                <w:r w:rsidRPr="00087A79">
                  <w:rPr>
                    <w:lang w:val="en-CA"/>
                  </w:rPr>
                  <w:t xml:space="preserve"> </w:t>
                </w:r>
                <w:r w:rsidR="00301DDD">
                  <w:rPr>
                    <w:lang w:val="en-CA"/>
                  </w:rPr>
                  <w:t xml:space="preserve">(trans. Paula Hostrup-Jessen; </w:t>
                </w:r>
                <w:r w:rsidRPr="00087A79">
                  <w:rPr>
                    <w:lang w:val="en-CA"/>
                  </w:rPr>
                  <w:t>1991)</w:t>
                </w:r>
              </w:p>
              <w:p w14:paraId="3F891207" w14:textId="04B03016" w:rsidR="003F0D73" w:rsidRPr="00FA704C" w:rsidRDefault="00087A79" w:rsidP="00F12C3C">
                <w:pPr>
                  <w:pStyle w:val="NormalfollowingH2"/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Four Biblical Tales</w:t>
                </w:r>
                <w:r w:rsidRPr="00087A79">
                  <w:rPr>
                    <w:lang w:val="en-CA"/>
                  </w:rPr>
                  <w:t xml:space="preserve"> </w:t>
                </w:r>
                <w:r w:rsidR="00301DDD">
                  <w:rPr>
                    <w:lang w:val="en-CA"/>
                  </w:rPr>
                  <w:t xml:space="preserve">(trans. Paula Hostrup-Jessen; </w:t>
                </w:r>
                <w:r w:rsidRPr="00087A79">
                  <w:rPr>
                    <w:lang w:val="en-CA"/>
                  </w:rPr>
                  <w:t>1991)</w:t>
                </w:r>
                <w:r w:rsidR="00FA704C">
                  <w:t xml:space="preserve"> </w:t>
                </w:r>
              </w:p>
            </w:tc>
          </w:sdtContent>
        </w:sdt>
      </w:tr>
      <w:tr w:rsidR="003235A7" w14:paraId="5A96FD44" w14:textId="77777777" w:rsidTr="003235A7">
        <w:tc>
          <w:tcPr>
            <w:tcW w:w="9016" w:type="dxa"/>
          </w:tcPr>
          <w:p w14:paraId="0049A76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4A76885" w14:textId="77777777" w:rsidR="0071768F" w:rsidRDefault="00F12C3C" w:rsidP="008A5B87">
            <w:sdt>
              <w:sdtPr>
                <w:id w:val="626893582"/>
                <w:citation/>
              </w:sdtPr>
              <w:sdtContent>
                <w:r w:rsidR="00FA704C">
                  <w:fldChar w:fldCharType="begin"/>
                </w:r>
                <w:r w:rsidR="00FA704C">
                  <w:rPr>
                    <w:lang w:val="en-US"/>
                  </w:rPr>
                  <w:instrText xml:space="preserve"> CITATION Haa00 \l 1033 </w:instrText>
                </w:r>
                <w:r w:rsidR="00FA704C">
                  <w:fldChar w:fldCharType="separate"/>
                </w:r>
                <w:r w:rsidR="00FA704C" w:rsidRPr="00FA704C">
                  <w:rPr>
                    <w:noProof/>
                    <w:lang w:val="en-US"/>
                  </w:rPr>
                  <w:t>(Haarder, Villy og Sørensen: Skitse til genlæsning af et forfatterskab)</w:t>
                </w:r>
                <w:r w:rsidR="00FA704C">
                  <w:fldChar w:fldCharType="end"/>
                </w:r>
              </w:sdtContent>
            </w:sdt>
          </w:p>
          <w:p w14:paraId="2C8ACCC7" w14:textId="77777777" w:rsidR="00923791" w:rsidRDefault="00923791" w:rsidP="008A5B87"/>
          <w:p w14:paraId="45616AD8" w14:textId="77777777" w:rsidR="00FA704C" w:rsidRDefault="00F12C3C" w:rsidP="008A5B87">
            <w:sdt>
              <w:sdtPr>
                <w:id w:val="-925728630"/>
                <w:citation/>
              </w:sdtPr>
              <w:sdtContent>
                <w:r w:rsidR="00FA704C">
                  <w:fldChar w:fldCharType="begin"/>
                </w:r>
                <w:r w:rsidR="00FA704C">
                  <w:rPr>
                    <w:lang w:val="en-US"/>
                  </w:rPr>
                  <w:instrText xml:space="preserve"> CITATION Haa01 \l 1033 </w:instrText>
                </w:r>
                <w:r w:rsidR="00FA704C">
                  <w:fldChar w:fldCharType="separate"/>
                </w:r>
                <w:r w:rsidR="00FA704C" w:rsidRPr="00FA704C">
                  <w:rPr>
                    <w:noProof/>
                    <w:lang w:val="en-US"/>
                  </w:rPr>
                  <w:t>(Haarder, Villy Sørensen)</w:t>
                </w:r>
                <w:r w:rsidR="00FA704C">
                  <w:fldChar w:fldCharType="end"/>
                </w:r>
              </w:sdtContent>
            </w:sdt>
          </w:p>
          <w:p w14:paraId="4E653767" w14:textId="77777777" w:rsidR="00923791" w:rsidRDefault="00923791" w:rsidP="008A5B87"/>
          <w:p w14:paraId="0F3B12B9" w14:textId="77777777" w:rsidR="00923791" w:rsidRDefault="00923791" w:rsidP="00923791">
            <w:sdt>
              <w:sdtPr>
                <w:id w:val="1699269694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Øhr04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(Øhrgaard, Med Villy I Midten: 28 Vidnesbyrd Om Villy Sørensen)</w:t>
                </w:r>
                <w:r>
                  <w:fldChar w:fldCharType="end"/>
                </w:r>
              </w:sdtContent>
            </w:sdt>
          </w:p>
          <w:p w14:paraId="63DEB6BF" w14:textId="77777777" w:rsidR="00923791" w:rsidRDefault="00923791" w:rsidP="008A5B87"/>
          <w:p w14:paraId="454CAEFE" w14:textId="77777777" w:rsidR="00FA704C" w:rsidRDefault="00F12C3C" w:rsidP="008A5B87">
            <w:sdt>
              <w:sdtPr>
                <w:id w:val="1394779375"/>
                <w:citation/>
              </w:sdtPr>
              <w:sdtContent>
                <w:r w:rsidR="00FA704C">
                  <w:fldChar w:fldCharType="begin"/>
                </w:r>
                <w:r w:rsidR="00FA704C">
                  <w:rPr>
                    <w:lang w:val="en-US"/>
                  </w:rPr>
                  <w:instrText xml:space="preserve"> CITATION Øhr01 \l 1033 </w:instrText>
                </w:r>
                <w:r w:rsidR="00FA704C">
                  <w:fldChar w:fldCharType="separate"/>
                </w:r>
                <w:r w:rsidR="00FA704C" w:rsidRPr="00FA704C">
                  <w:rPr>
                    <w:noProof/>
                    <w:lang w:val="en-US"/>
                  </w:rPr>
                  <w:t>(Øhrgaard, Villy Sørensen )</w:t>
                </w:r>
                <w:r w:rsidR="00FA704C">
                  <w:fldChar w:fldCharType="end"/>
                </w:r>
              </w:sdtContent>
            </w:sdt>
          </w:p>
          <w:p w14:paraId="7215B006" w14:textId="77777777" w:rsidR="00923791" w:rsidRDefault="00923791" w:rsidP="008A5B87"/>
          <w:p w14:paraId="6507B269" w14:textId="77777777" w:rsidR="00FA704C" w:rsidRDefault="00F12C3C" w:rsidP="008A5B87">
            <w:sdt>
              <w:sdtPr>
                <w:id w:val="296269172"/>
                <w:citation/>
              </w:sdtPr>
              <w:sdtContent>
                <w:r w:rsidR="00FA704C">
                  <w:fldChar w:fldCharType="begin"/>
                </w:r>
                <w:r w:rsidR="00FA704C">
                  <w:rPr>
                    <w:lang w:val="en-US"/>
                  </w:rPr>
                  <w:instrText xml:space="preserve"> CITATION Stø06 \l 1033 </w:instrText>
                </w:r>
                <w:r w:rsidR="00FA704C">
                  <w:fldChar w:fldCharType="separate"/>
                </w:r>
                <w:r w:rsidR="00FA704C" w:rsidRPr="00FA704C">
                  <w:rPr>
                    <w:noProof/>
                    <w:lang w:val="en-US"/>
                  </w:rPr>
                  <w:t>(Støvring, Det Etiske Kunstværk: Villy Sørensens Poetik Og Litterære Kritik)</w:t>
                </w:r>
                <w:r w:rsidR="00FA704C">
                  <w:fldChar w:fldCharType="end"/>
                </w:r>
              </w:sdtContent>
            </w:sdt>
          </w:p>
          <w:p w14:paraId="1FF9142C" w14:textId="77777777" w:rsidR="00923791" w:rsidRDefault="00923791" w:rsidP="008A5B87"/>
          <w:p w14:paraId="036F297B" w14:textId="680BECDD" w:rsidR="003235A7" w:rsidRDefault="00F12C3C" w:rsidP="00FB11DE">
            <w:sdt>
              <w:sdtPr>
                <w:id w:val="1572535234"/>
                <w:citation/>
              </w:sdtPr>
              <w:sdtContent>
                <w:r w:rsidR="00FA704C">
                  <w:fldChar w:fldCharType="begin"/>
                </w:r>
                <w:r w:rsidR="00FA704C">
                  <w:rPr>
                    <w:lang w:val="en-US"/>
                  </w:rPr>
                  <w:instrText xml:space="preserve"> CITATION Stø11 \l 1033 </w:instrText>
                </w:r>
                <w:r w:rsidR="00FA704C">
                  <w:fldChar w:fldCharType="separate"/>
                </w:r>
                <w:r w:rsidR="00FA704C" w:rsidRPr="00FA704C">
                  <w:rPr>
                    <w:noProof/>
                    <w:lang w:val="en-US"/>
                  </w:rPr>
                  <w:t>(Støvring, Villy Sørensen Og Kulturkonservatismen)</w:t>
                </w:r>
                <w:r w:rsidR="00FA704C">
                  <w:fldChar w:fldCharType="end"/>
                </w:r>
              </w:sdtContent>
            </w:sdt>
          </w:p>
        </w:tc>
      </w:tr>
    </w:tbl>
    <w:p w14:paraId="6D7F12A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95184A" w14:textId="77777777" w:rsidR="00F12C3C" w:rsidRDefault="00F12C3C" w:rsidP="007A0D55">
      <w:pPr>
        <w:spacing w:after="0" w:line="240" w:lineRule="auto"/>
      </w:pPr>
      <w:r>
        <w:separator/>
      </w:r>
    </w:p>
  </w:endnote>
  <w:endnote w:type="continuationSeparator" w:id="0">
    <w:p w14:paraId="625F7D18" w14:textId="77777777" w:rsidR="00F12C3C" w:rsidRDefault="00F12C3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2A0CB6" w14:textId="77777777" w:rsidR="00F12C3C" w:rsidRDefault="00F12C3C" w:rsidP="007A0D55">
      <w:pPr>
        <w:spacing w:after="0" w:line="240" w:lineRule="auto"/>
      </w:pPr>
      <w:r>
        <w:separator/>
      </w:r>
    </w:p>
  </w:footnote>
  <w:footnote w:type="continuationSeparator" w:id="0">
    <w:p w14:paraId="04D99C35" w14:textId="77777777" w:rsidR="00F12C3C" w:rsidRDefault="00F12C3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046632" w14:textId="77777777" w:rsidR="00F12C3C" w:rsidRDefault="00F12C3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AD17EE1" w14:textId="77777777" w:rsidR="00F12C3C" w:rsidRDefault="00F12C3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79"/>
    <w:rsid w:val="00032559"/>
    <w:rsid w:val="00052040"/>
    <w:rsid w:val="00087A79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1DDD"/>
    <w:rsid w:val="0030662D"/>
    <w:rsid w:val="0030716F"/>
    <w:rsid w:val="003235A7"/>
    <w:rsid w:val="003677B6"/>
    <w:rsid w:val="003D3579"/>
    <w:rsid w:val="003E2795"/>
    <w:rsid w:val="003F0D73"/>
    <w:rsid w:val="003F35CB"/>
    <w:rsid w:val="003F7F7B"/>
    <w:rsid w:val="004129EF"/>
    <w:rsid w:val="00462DBE"/>
    <w:rsid w:val="00464699"/>
    <w:rsid w:val="00483379"/>
    <w:rsid w:val="00487BC5"/>
    <w:rsid w:val="00496888"/>
    <w:rsid w:val="004A7476"/>
    <w:rsid w:val="004E5896"/>
    <w:rsid w:val="005127A0"/>
    <w:rsid w:val="00513EE6"/>
    <w:rsid w:val="00534F8F"/>
    <w:rsid w:val="00590035"/>
    <w:rsid w:val="005B177E"/>
    <w:rsid w:val="005B3921"/>
    <w:rsid w:val="005F26D7"/>
    <w:rsid w:val="005F5450"/>
    <w:rsid w:val="00681535"/>
    <w:rsid w:val="006D0412"/>
    <w:rsid w:val="0071768F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23791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7469"/>
    <w:rsid w:val="00B9119E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12C3C"/>
    <w:rsid w:val="00F231DF"/>
    <w:rsid w:val="00F36937"/>
    <w:rsid w:val="00F60F53"/>
    <w:rsid w:val="00FA1925"/>
    <w:rsid w:val="00FA704C"/>
    <w:rsid w:val="00FB11DE"/>
    <w:rsid w:val="00FB589A"/>
    <w:rsid w:val="00FB7317"/>
    <w:rsid w:val="00FF5135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8A4B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87A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7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0716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127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127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7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127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7A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7176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71768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87A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7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0716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127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127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7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127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7A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7176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7176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DED8D11AFA9C45B72FD49B716B4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53A12-27C8-2F4E-B4B4-6AC9D2A2B279}"/>
      </w:docPartPr>
      <w:docPartBody>
        <w:p w:rsidR="00BC750D" w:rsidRDefault="00BC750D">
          <w:pPr>
            <w:pStyle w:val="5BDED8D11AFA9C45B72FD49B716B4B1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51501D22376174DA81A24DAADAD6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F05CA-BF38-9448-9ECD-9A1639E0B45A}"/>
      </w:docPartPr>
      <w:docPartBody>
        <w:p w:rsidR="00BC750D" w:rsidRDefault="00BC750D">
          <w:pPr>
            <w:pStyle w:val="251501D22376174DA81A24DAADAD624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4EBE906B23A9E49A77C87666CB50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63BE6-C855-5040-A65A-697A8D0A431E}"/>
      </w:docPartPr>
      <w:docPartBody>
        <w:p w:rsidR="00BC750D" w:rsidRDefault="00BC750D">
          <w:pPr>
            <w:pStyle w:val="A4EBE906B23A9E49A77C87666CB50E4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79697F17C5BD94BB80C77EDCB293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67786-5598-D344-AE8E-68F263A80F5C}"/>
      </w:docPartPr>
      <w:docPartBody>
        <w:p w:rsidR="00BC750D" w:rsidRDefault="00BC750D">
          <w:pPr>
            <w:pStyle w:val="279697F17C5BD94BB80C77EDCB293FB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E7F39D06F40A14BB990BCD84D65D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7695F-C0F2-784F-A7CE-2B284C83883D}"/>
      </w:docPartPr>
      <w:docPartBody>
        <w:p w:rsidR="00BC750D" w:rsidRDefault="00BC750D">
          <w:pPr>
            <w:pStyle w:val="EE7F39D06F40A14BB990BCD84D65DE8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168D6E4C2EFEA4B9A834972C5926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C7C17-DCEA-804A-A951-F249C1F417EB}"/>
      </w:docPartPr>
      <w:docPartBody>
        <w:p w:rsidR="00BC750D" w:rsidRDefault="00BC750D">
          <w:pPr>
            <w:pStyle w:val="9168D6E4C2EFEA4B9A834972C592672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C113AD8B5FFA94BA3303ACBE90AE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CCD75-D59B-874B-BC62-B7379CA4F5F4}"/>
      </w:docPartPr>
      <w:docPartBody>
        <w:p w:rsidR="00BC750D" w:rsidRDefault="00BC750D">
          <w:pPr>
            <w:pStyle w:val="9C113AD8B5FFA94BA3303ACBE90AEDD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364B84F4E31A14DB6F391CFDB6C9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ED98E-2036-1642-9AA7-68FE79A6AED8}"/>
      </w:docPartPr>
      <w:docPartBody>
        <w:p w:rsidR="00BC750D" w:rsidRDefault="00BC750D">
          <w:pPr>
            <w:pStyle w:val="5364B84F4E31A14DB6F391CFDB6C9CB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15A1EB7841AF4428E68B4025A5E7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1596B-BE4A-A145-BA08-3D1CDDCFE30E}"/>
      </w:docPartPr>
      <w:docPartBody>
        <w:p w:rsidR="00BC750D" w:rsidRDefault="00BC750D">
          <w:pPr>
            <w:pStyle w:val="115A1EB7841AF4428E68B4025A5E74A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A6D39CA92C3AA4C86AF3E6F9B9CB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F1DBE-5990-1141-8560-2304DCD989B0}"/>
      </w:docPartPr>
      <w:docPartBody>
        <w:p w:rsidR="00BC750D" w:rsidRDefault="00BC750D">
          <w:pPr>
            <w:pStyle w:val="FA6D39CA92C3AA4C86AF3E6F9B9CBEA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2082194D996394A94BC407BFA4AA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89EDA-BD9A-534F-980B-4E0F9D3D6CE6}"/>
      </w:docPartPr>
      <w:docPartBody>
        <w:p w:rsidR="002E64F5" w:rsidRDefault="002E64F5" w:rsidP="002E64F5">
          <w:pPr>
            <w:pStyle w:val="92082194D996394A94BC407BFA4AA58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50D"/>
    <w:rsid w:val="002E64F5"/>
    <w:rsid w:val="00513118"/>
    <w:rsid w:val="00BC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4F5"/>
    <w:rPr>
      <w:color w:val="808080"/>
    </w:rPr>
  </w:style>
  <w:style w:type="paragraph" w:customStyle="1" w:styleId="5BDED8D11AFA9C45B72FD49B716B4B1A">
    <w:name w:val="5BDED8D11AFA9C45B72FD49B716B4B1A"/>
  </w:style>
  <w:style w:type="paragraph" w:customStyle="1" w:styleId="251501D22376174DA81A24DAADAD624A">
    <w:name w:val="251501D22376174DA81A24DAADAD624A"/>
  </w:style>
  <w:style w:type="paragraph" w:customStyle="1" w:styleId="A4EBE906B23A9E49A77C87666CB50E48">
    <w:name w:val="A4EBE906B23A9E49A77C87666CB50E48"/>
  </w:style>
  <w:style w:type="paragraph" w:customStyle="1" w:styleId="279697F17C5BD94BB80C77EDCB293FBC">
    <w:name w:val="279697F17C5BD94BB80C77EDCB293FBC"/>
  </w:style>
  <w:style w:type="paragraph" w:customStyle="1" w:styleId="EE7F39D06F40A14BB990BCD84D65DE8D">
    <w:name w:val="EE7F39D06F40A14BB990BCD84D65DE8D"/>
  </w:style>
  <w:style w:type="paragraph" w:customStyle="1" w:styleId="9168D6E4C2EFEA4B9A834972C5926727">
    <w:name w:val="9168D6E4C2EFEA4B9A834972C5926727"/>
  </w:style>
  <w:style w:type="paragraph" w:customStyle="1" w:styleId="9C113AD8B5FFA94BA3303ACBE90AEDD4">
    <w:name w:val="9C113AD8B5FFA94BA3303ACBE90AEDD4"/>
  </w:style>
  <w:style w:type="paragraph" w:customStyle="1" w:styleId="5364B84F4E31A14DB6F391CFDB6C9CB3">
    <w:name w:val="5364B84F4E31A14DB6F391CFDB6C9CB3"/>
  </w:style>
  <w:style w:type="paragraph" w:customStyle="1" w:styleId="115A1EB7841AF4428E68B4025A5E74A9">
    <w:name w:val="115A1EB7841AF4428E68B4025A5E74A9"/>
  </w:style>
  <w:style w:type="paragraph" w:customStyle="1" w:styleId="FA6D39CA92C3AA4C86AF3E6F9B9CBEAB">
    <w:name w:val="FA6D39CA92C3AA4C86AF3E6F9B9CBEAB"/>
  </w:style>
  <w:style w:type="paragraph" w:customStyle="1" w:styleId="93B3D9A5587C294E96DE6607A2A291E0">
    <w:name w:val="93B3D9A5587C294E96DE6607A2A291E0"/>
  </w:style>
  <w:style w:type="paragraph" w:customStyle="1" w:styleId="92082194D996394A94BC407BFA4AA580">
    <w:name w:val="92082194D996394A94BC407BFA4AA580"/>
    <w:rsid w:val="002E64F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4F5"/>
    <w:rPr>
      <w:color w:val="808080"/>
    </w:rPr>
  </w:style>
  <w:style w:type="paragraph" w:customStyle="1" w:styleId="5BDED8D11AFA9C45B72FD49B716B4B1A">
    <w:name w:val="5BDED8D11AFA9C45B72FD49B716B4B1A"/>
  </w:style>
  <w:style w:type="paragraph" w:customStyle="1" w:styleId="251501D22376174DA81A24DAADAD624A">
    <w:name w:val="251501D22376174DA81A24DAADAD624A"/>
  </w:style>
  <w:style w:type="paragraph" w:customStyle="1" w:styleId="A4EBE906B23A9E49A77C87666CB50E48">
    <w:name w:val="A4EBE906B23A9E49A77C87666CB50E48"/>
  </w:style>
  <w:style w:type="paragraph" w:customStyle="1" w:styleId="279697F17C5BD94BB80C77EDCB293FBC">
    <w:name w:val="279697F17C5BD94BB80C77EDCB293FBC"/>
  </w:style>
  <w:style w:type="paragraph" w:customStyle="1" w:styleId="EE7F39D06F40A14BB990BCD84D65DE8D">
    <w:name w:val="EE7F39D06F40A14BB990BCD84D65DE8D"/>
  </w:style>
  <w:style w:type="paragraph" w:customStyle="1" w:styleId="9168D6E4C2EFEA4B9A834972C5926727">
    <w:name w:val="9168D6E4C2EFEA4B9A834972C5926727"/>
  </w:style>
  <w:style w:type="paragraph" w:customStyle="1" w:styleId="9C113AD8B5FFA94BA3303ACBE90AEDD4">
    <w:name w:val="9C113AD8B5FFA94BA3303ACBE90AEDD4"/>
  </w:style>
  <w:style w:type="paragraph" w:customStyle="1" w:styleId="5364B84F4E31A14DB6F391CFDB6C9CB3">
    <w:name w:val="5364B84F4E31A14DB6F391CFDB6C9CB3"/>
  </w:style>
  <w:style w:type="paragraph" w:customStyle="1" w:styleId="115A1EB7841AF4428E68B4025A5E74A9">
    <w:name w:val="115A1EB7841AF4428E68B4025A5E74A9"/>
  </w:style>
  <w:style w:type="paragraph" w:customStyle="1" w:styleId="FA6D39CA92C3AA4C86AF3E6F9B9CBEAB">
    <w:name w:val="FA6D39CA92C3AA4C86AF3E6F9B9CBEAB"/>
  </w:style>
  <w:style w:type="paragraph" w:customStyle="1" w:styleId="93B3D9A5587C294E96DE6607A2A291E0">
    <w:name w:val="93B3D9A5587C294E96DE6607A2A291E0"/>
  </w:style>
  <w:style w:type="paragraph" w:customStyle="1" w:styleId="92082194D996394A94BC407BFA4AA580">
    <w:name w:val="92082194D996394A94BC407BFA4AA580"/>
    <w:rsid w:val="002E64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Haa00</b:Tag>
    <b:SourceType>JournalArticle</b:SourceType>
    <b:Guid>{548C7E75-3BC9-6849-9393-F3A367696418}</b:Guid>
    <b:Title>Villy og Sørensen: Skitse til genlæsning af et forfatterskab</b:Title>
    <b:JournalName>Kritik</b:JournalName>
    <b:Year>2000</b:Year>
    <b:Volume>143</b:Volume>
    <b:Pages>1-9</b:Pages>
    <b:Author>
      <b:Author>
        <b:NameList>
          <b:Person>
            <b:Last>Haarder</b:Last>
            <b:Middle>Helt</b:Middle>
            <b:First>Jon </b:First>
          </b:Person>
        </b:NameList>
      </b:Author>
    </b:Author>
    <b:RefOrder>1</b:RefOrder>
  </b:Source>
  <b:Source>
    <b:Tag>Haa01</b:Tag>
    <b:SourceType>BookSection</b:SourceType>
    <b:Guid>{C8286380-2D5F-0A4A-8B8B-12D4E9AFA13E}</b:Guid>
    <b:Title>Villy Sørensen</b:Title>
    <b:Publisher>Gas</b:Publisher>
    <b:City>Copenhagen</b:City>
    <b:Year>2001</b:Year>
    <b:Author>
      <b:Author>
        <b:NameList>
          <b:Person>
            <b:Last>Haarder</b:Last>
            <b:Middle>Helt</b:Middle>
            <b:First>Jon</b:First>
          </b:Person>
        </b:NameList>
      </b:Author>
      <b:Editor>
        <b:NameList>
          <b:Person>
            <b:Last>Mai</b:Last>
            <b:First>Anne-Marie</b:First>
          </b:Person>
        </b:NameList>
      </b:Editor>
    </b:Author>
    <b:BookTitle>Danske Digtere I Det 20. Århundrede: Bd. Ii.</b:BookTitle>
    <b:Pages>139-155</b:Pages>
    <b:RefOrder>2</b:RefOrder>
  </b:Source>
  <b:Source>
    <b:Tag>Stø06</b:Tag>
    <b:SourceType>Book</b:SourceType>
    <b:Guid>{BA4D1945-74FD-1D48-AB3D-DB487569826A}</b:Guid>
    <b:Title>Det Etiske Kunstværk: Villy Sørensens Poetik Og Litterære Kritik</b:Title>
    <b:City>Copenhagen</b:City>
    <b:Publisher>Glydendal; Syddansk Universitetsforlag</b:Publisher>
    <b:Year>2006</b:Year>
    <b:Author>
      <b:Author>
        <b:NameList>
          <b:Person>
            <b:Last>Støvring</b:Last>
            <b:First>Kasper</b:First>
          </b:Person>
        </b:NameList>
      </b:Author>
    </b:Author>
    <b:RefOrder>5</b:RefOrder>
  </b:Source>
  <b:Source>
    <b:Tag>Stø11</b:Tag>
    <b:SourceType>Book</b:SourceType>
    <b:Guid>{049C9EFF-F0DA-E94A-952E-FB7665584077}</b:Guid>
    <b:Title>Villy Sørensen Og Kulturkonservatismen</b:Title>
    <b:City>Copenhagen</b:City>
    <b:Publisher>Informations Forlag</b:Publisher>
    <b:Year>2011</b:Year>
    <b:Author>
      <b:Author>
        <b:NameList>
          <b:Person>
            <b:Last>Støvring</b:Last>
            <b:First>Kasper</b:First>
          </b:Person>
        </b:NameList>
      </b:Author>
    </b:Author>
    <b:RefOrder>6</b:RefOrder>
  </b:Source>
  <b:Source>
    <b:Tag>Øhr04</b:Tag>
    <b:SourceType>Book</b:SourceType>
    <b:Guid>{141EBF68-BD5C-6849-9897-12D1FB4206D7}</b:Guid>
    <b:Title>Med Villy I Midten: 28 Vidnesbyrd Om Villy Sørensen</b:Title>
    <b:City>Copenhagen</b:City>
    <b:Publisher>Gyldendal</b:Publisher>
    <b:Year>2004</b:Year>
    <b:Author>
      <b:Author>
        <b:NameList>
          <b:Person>
            <b:Last>Øhrgaard</b:Last>
            <b:First>Per</b:First>
          </b:Person>
        </b:NameList>
      </b:Author>
    </b:Author>
    <b:RefOrder>3</b:RefOrder>
  </b:Source>
  <b:Source>
    <b:Tag>Øhr01</b:Tag>
    <b:SourceType>InternetSite</b:SourceType>
    <b:Guid>{8ABE5499-B95C-6F41-9029-B306901BA15A}</b:Guid>
    <b:Title>Villy Sørensen </b:Title>
    <b:Year>2001</b:Year>
    <b:InternetSiteTitle>forfatterweb</b:InternetSiteTitle>
    <b:URL>http://www.forfatterweb.dk/forfatterweb/oversigt/sorensen-villy</b:URL>
    <b:YearAccessed>2014</b:YearAccessed>
    <b:MonthAccessed>12 </b:MonthAccessed>
    <b:DayAccessed>12</b:DayAccessed>
    <b:Author>
      <b:Author>
        <b:NameList>
          <b:Person>
            <b:Last>Øhrgaard</b:Last>
            <b:First>Per 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FD400C62-AACE-C04C-976B-754D92AE3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3</Pages>
  <Words>808</Words>
  <Characters>4609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6</cp:revision>
  <dcterms:created xsi:type="dcterms:W3CDTF">2014-12-20T23:43:00Z</dcterms:created>
  <dcterms:modified xsi:type="dcterms:W3CDTF">2014-12-21T16:36:00Z</dcterms:modified>
</cp:coreProperties>
</file>