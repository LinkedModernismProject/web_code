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7C7B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67AF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095B757284517B2C0749148C500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D507A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4BFC6A93CA4BC6A8AA6C8E44273041"/>
            </w:placeholder>
            <w:text/>
          </w:sdtPr>
          <w:sdtEndPr/>
          <w:sdtContent>
            <w:tc>
              <w:tcPr>
                <w:tcW w:w="2073" w:type="dxa"/>
              </w:tcPr>
              <w:p w14:paraId="2992F1AD" w14:textId="77777777" w:rsidR="00B574C9" w:rsidRDefault="00744871" w:rsidP="00744871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99682911C5468E8AE27FBD7CDC60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54E3E3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0C7822DB9D4E69939B4799D5F50E98"/>
            </w:placeholder>
            <w:text/>
          </w:sdtPr>
          <w:sdtEndPr/>
          <w:sdtContent>
            <w:tc>
              <w:tcPr>
                <w:tcW w:w="2642" w:type="dxa"/>
              </w:tcPr>
              <w:p w14:paraId="25B45DBA" w14:textId="77777777" w:rsidR="00B574C9" w:rsidRDefault="00744871" w:rsidP="00744871">
                <w:r>
                  <w:t>Jacobs</w:t>
                </w:r>
              </w:p>
            </w:tc>
          </w:sdtContent>
        </w:sdt>
      </w:tr>
      <w:tr w:rsidR="00B574C9" w14:paraId="334FA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873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B7219209BD4D9D88BFCBD6E0480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A0FE7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F446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A4C8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145312366CF44E0B27B7D5B6918746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9D7DE9" w14:textId="03F4CE82" w:rsidR="00B574C9" w:rsidRDefault="00A95292" w:rsidP="00A95292">
                <w:proofErr w:type="spellStart"/>
                <w:r>
                  <w:rPr>
                    <w:lang w:val="en-US"/>
                  </w:rPr>
                  <w:t>Universiteit</w:t>
                </w:r>
                <w:proofErr w:type="spellEnd"/>
                <w:r>
                  <w:rPr>
                    <w:lang w:val="en-US"/>
                  </w:rPr>
                  <w:t xml:space="preserve"> Gent [Ghent University]</w:t>
                </w:r>
              </w:p>
            </w:tc>
          </w:sdtContent>
        </w:sdt>
      </w:tr>
    </w:tbl>
    <w:p w14:paraId="203375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C4F19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22E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D72CF8" w14:textId="77777777" w:rsidTr="003F0D73">
        <w:sdt>
          <w:sdtPr>
            <w:alias w:val="Article headword"/>
            <w:tag w:val="articleHeadword"/>
            <w:id w:val="-361440020"/>
            <w:placeholder>
              <w:docPart w:val="56C7BBE36B2949CA9CC72506238FE31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758760" w14:textId="77777777" w:rsidR="003F0D73" w:rsidRPr="00FB589A" w:rsidRDefault="00744871" w:rsidP="00744871">
                <w:r w:rsidRPr="008942B5">
                  <w:t xml:space="preserve">Histoire(s) du </w:t>
                </w:r>
                <w:proofErr w:type="spellStart"/>
                <w:r w:rsidRPr="008942B5">
                  <w:t>cinéma</w:t>
                </w:r>
                <w:proofErr w:type="spellEnd"/>
                <w:r w:rsidRPr="008942B5">
                  <w:t xml:space="preserve"> (1988-</w:t>
                </w:r>
                <w:r w:rsidR="00630214" w:rsidRPr="008942B5">
                  <w:t>19</w:t>
                </w:r>
                <w:r w:rsidRPr="008942B5">
                  <w:t>98)</w:t>
                </w:r>
              </w:p>
            </w:tc>
          </w:sdtContent>
        </w:sdt>
      </w:tr>
      <w:tr w:rsidR="00464699" w14:paraId="02254B98" w14:textId="77777777" w:rsidTr="007821B0">
        <w:sdt>
          <w:sdtPr>
            <w:alias w:val="Variant headwords"/>
            <w:tag w:val="variantHeadwords"/>
            <w:id w:val="173464402"/>
            <w:placeholder>
              <w:docPart w:val="618BEF4D336742689204B1DF76D65E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E4D7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04255E" w14:textId="77777777" w:rsidTr="003F0D73">
        <w:sdt>
          <w:sdtPr>
            <w:alias w:val="Abstract"/>
            <w:tag w:val="abstract"/>
            <w:id w:val="-635871867"/>
            <w:placeholder>
              <w:docPart w:val="0D8E4580D7704FA38B7B739308EFE4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D1C1C9" w14:textId="77777777" w:rsidR="00E85A05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F0D73" w14:paraId="17B61A25" w14:textId="77777777" w:rsidTr="003F0D73">
        <w:sdt>
          <w:sdtPr>
            <w:alias w:val="Article text"/>
            <w:tag w:val="articleText"/>
            <w:id w:val="634067588"/>
            <w:placeholder>
              <w:docPart w:val="21BAA9FC1F11432DAC3C0D2FA3F0A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1A86E6" w14:textId="77777777" w:rsidR="003F0D73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235A7" w14:paraId="553B26B7" w14:textId="77777777" w:rsidTr="003235A7">
        <w:tc>
          <w:tcPr>
            <w:tcW w:w="9016" w:type="dxa"/>
          </w:tcPr>
          <w:p w14:paraId="4015C9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9F08E351A04760870C713B91B66BE9"/>
              </w:placeholder>
            </w:sdtPr>
            <w:sdtEndPr/>
            <w:sdtContent>
              <w:bookmarkStart w:id="0" w:name="_GoBack" w:displacedByCustomXml="prev"/>
              <w:bookmarkEnd w:id="0" w:displacedByCustomXml="prev"/>
              <w:p w14:paraId="1ED44F25" w14:textId="0AA90F01" w:rsidR="00744871" w:rsidRDefault="003F6B8F" w:rsidP="00744871">
                <w:sdt>
                  <w:sdtPr>
                    <w:id w:val="-765543329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God98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(Godard)</w:t>
                    </w:r>
                    <w:r w:rsidR="00744871">
                      <w:fldChar w:fldCharType="end"/>
                    </w:r>
                  </w:sdtContent>
                </w:sdt>
              </w:p>
              <w:p w14:paraId="51ECF8F6" w14:textId="77777777" w:rsidR="00744871" w:rsidRDefault="00744871" w:rsidP="00744871"/>
              <w:p w14:paraId="0B17C9E4" w14:textId="77777777" w:rsidR="00744871" w:rsidRDefault="003F6B8F" w:rsidP="00744871">
                <w:sdt>
                  <w:sdtPr>
                    <w:id w:val="-899589958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Har07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(Hardouin)</w:t>
                    </w:r>
                    <w:r w:rsidR="00744871">
                      <w:fldChar w:fldCharType="end"/>
                    </w:r>
                  </w:sdtContent>
                </w:sdt>
              </w:p>
              <w:p w14:paraId="2AA8DF1C" w14:textId="77777777" w:rsidR="00744871" w:rsidRDefault="00744871" w:rsidP="00744871"/>
              <w:p w14:paraId="2B840040" w14:textId="77777777" w:rsidR="00744871" w:rsidRDefault="003F6B8F" w:rsidP="00744871">
                <w:sdt>
                  <w:sdtPr>
                    <w:id w:val="-1628999806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Sce06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(Scemana)</w:t>
                    </w:r>
                    <w:r w:rsidR="00744871">
                      <w:fldChar w:fldCharType="end"/>
                    </w:r>
                  </w:sdtContent>
                </w:sdt>
              </w:p>
              <w:p w14:paraId="020A713E" w14:textId="77777777" w:rsidR="00744871" w:rsidRDefault="00744871" w:rsidP="00744871"/>
              <w:p w14:paraId="65A710C4" w14:textId="77777777" w:rsidR="003235A7" w:rsidRDefault="003F6B8F" w:rsidP="00744871">
                <w:sdt>
                  <w:sdtPr>
                    <w:id w:val="-117678885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Tem04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(Temple, Williams and Witt)</w:t>
                    </w:r>
                    <w:r w:rsidR="00744871">
                      <w:fldChar w:fldCharType="end"/>
                    </w:r>
                  </w:sdtContent>
                </w:sdt>
              </w:p>
            </w:sdtContent>
          </w:sdt>
        </w:tc>
      </w:tr>
    </w:tbl>
    <w:p w14:paraId="5949207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81381" w14:textId="77777777" w:rsidR="00C3667B" w:rsidRDefault="00C3667B" w:rsidP="007A0D55">
      <w:pPr>
        <w:spacing w:after="0" w:line="240" w:lineRule="auto"/>
      </w:pPr>
      <w:r>
        <w:separator/>
      </w:r>
    </w:p>
  </w:endnote>
  <w:endnote w:type="continuationSeparator" w:id="0">
    <w:p w14:paraId="0BB83F96" w14:textId="77777777" w:rsidR="00C3667B" w:rsidRDefault="00C366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F0A82" w14:textId="77777777" w:rsidR="00C3667B" w:rsidRDefault="00C3667B" w:rsidP="007A0D55">
      <w:pPr>
        <w:spacing w:after="0" w:line="240" w:lineRule="auto"/>
      </w:pPr>
      <w:r>
        <w:separator/>
      </w:r>
    </w:p>
  </w:footnote>
  <w:footnote w:type="continuationSeparator" w:id="0">
    <w:p w14:paraId="5A5B720C" w14:textId="77777777" w:rsidR="00C3667B" w:rsidRDefault="00C366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E9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5D2BF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7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6B8F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0214"/>
    <w:rsid w:val="006D0412"/>
    <w:rsid w:val="007411B9"/>
    <w:rsid w:val="00744871"/>
    <w:rsid w:val="00780D95"/>
    <w:rsid w:val="00780DC7"/>
    <w:rsid w:val="007A0D55"/>
    <w:rsid w:val="007B3377"/>
    <w:rsid w:val="007E5F44"/>
    <w:rsid w:val="00821DE3"/>
    <w:rsid w:val="00846CE1"/>
    <w:rsid w:val="008942B5"/>
    <w:rsid w:val="008A5B87"/>
    <w:rsid w:val="00922950"/>
    <w:rsid w:val="009A7264"/>
    <w:rsid w:val="009D1606"/>
    <w:rsid w:val="009E18A1"/>
    <w:rsid w:val="009E73D7"/>
    <w:rsid w:val="00A27D2C"/>
    <w:rsid w:val="00A76FD9"/>
    <w:rsid w:val="00A95292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67B"/>
    <w:rsid w:val="00C4617D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97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095B757284517B2C0749148C50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D352-2028-46D5-9F0C-A8333586E51E}"/>
      </w:docPartPr>
      <w:docPartBody>
        <w:p w:rsidR="00BC036D" w:rsidRDefault="00272904">
          <w:pPr>
            <w:pStyle w:val="75A095B757284517B2C0749148C500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4BFC6A93CA4BC6A8AA6C8E4427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294-A3E1-40AC-B434-6861DAFAEBEC}"/>
      </w:docPartPr>
      <w:docPartBody>
        <w:p w:rsidR="00BC036D" w:rsidRDefault="00272904">
          <w:pPr>
            <w:pStyle w:val="244BFC6A93CA4BC6A8AA6C8E442730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99682911C5468E8AE27FBD7CDC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6599-7C84-4C2F-A135-4E5EBBA47B40}"/>
      </w:docPartPr>
      <w:docPartBody>
        <w:p w:rsidR="00BC036D" w:rsidRDefault="00272904">
          <w:pPr>
            <w:pStyle w:val="E999682911C5468E8AE27FBD7CDC60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0C7822DB9D4E69939B4799D5F5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DAD-B659-4F12-98E1-6862FEED2235}"/>
      </w:docPartPr>
      <w:docPartBody>
        <w:p w:rsidR="00BC036D" w:rsidRDefault="00272904">
          <w:pPr>
            <w:pStyle w:val="FE0C7822DB9D4E69939B4799D5F50E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B7219209BD4D9D88BFCBD6E048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9AC2-0E22-49F5-8B5E-237771435E0D}"/>
      </w:docPartPr>
      <w:docPartBody>
        <w:p w:rsidR="00BC036D" w:rsidRDefault="00272904">
          <w:pPr>
            <w:pStyle w:val="5AB7219209BD4D9D88BFCBD6E0480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45312366CF44E0B27B7D5B6918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44EC-8BCE-4130-8026-41D7EB60F24A}"/>
      </w:docPartPr>
      <w:docPartBody>
        <w:p w:rsidR="00BC036D" w:rsidRDefault="00272904">
          <w:pPr>
            <w:pStyle w:val="1145312366CF44E0B27B7D5B691874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C7BBE36B2949CA9CC72506238F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0647-9DB2-4864-8AB7-96624DCD7F70}"/>
      </w:docPartPr>
      <w:docPartBody>
        <w:p w:rsidR="00BC036D" w:rsidRDefault="00272904">
          <w:pPr>
            <w:pStyle w:val="56C7BBE36B2949CA9CC72506238FE3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8BEF4D336742689204B1DF76D6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EDAD-7B3B-4286-BA4D-8E31BBFD2933}"/>
      </w:docPartPr>
      <w:docPartBody>
        <w:p w:rsidR="00BC036D" w:rsidRDefault="00272904">
          <w:pPr>
            <w:pStyle w:val="618BEF4D336742689204B1DF76D65E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8E4580D7704FA38B7B739308E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C43E-5EC0-4AAF-9764-09027615F079}"/>
      </w:docPartPr>
      <w:docPartBody>
        <w:p w:rsidR="00BC036D" w:rsidRDefault="00272904">
          <w:pPr>
            <w:pStyle w:val="0D8E4580D7704FA38B7B739308EFE4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BAA9FC1F11432DAC3C0D2FA3F0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1FB7-08FF-46B1-850C-D696AC0CCEC2}"/>
      </w:docPartPr>
      <w:docPartBody>
        <w:p w:rsidR="00BC036D" w:rsidRDefault="00272904">
          <w:pPr>
            <w:pStyle w:val="21BAA9FC1F11432DAC3C0D2FA3F0A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9F08E351A04760870C713B91B6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A53-FD90-4C50-8520-9C698802F820}"/>
      </w:docPartPr>
      <w:docPartBody>
        <w:p w:rsidR="00BC036D" w:rsidRDefault="00272904">
          <w:pPr>
            <w:pStyle w:val="D09F08E351A04760870C713B91B66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04"/>
    <w:rsid w:val="00272904"/>
    <w:rsid w:val="00B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God98</b:Tag>
    <b:SourceType>BookSection</b:SourceType>
    <b:Guid>{E929EB7E-EB12-4383-BEC4-44E94AD4EDDE}</b:Guid>
    <b:Author>
      <b:Author>
        <b:NameList>
          <b:Person>
            <b:Last>Godard</b:Last>
            <b:First>J.L.</b:First>
          </b:Person>
        </b:NameList>
      </b:Author>
      <b:Editor>
        <b:NameList>
          <b:Person>
            <b:Last>Bergala</b:Last>
            <b:First>Alain</b:First>
          </b:Person>
        </b:NameList>
      </b:Editor>
    </b:Author>
    <b:Title>A propos de cinéma et de l’histoire</b:Title>
    <b:Year>1998</b:Year>
    <b:City>Paris</b:City>
    <b:Publisher>Cahiers du cinéma</b:Publisher>
    <b:BookTitle>Jean-Luc Godard par Jean-Luc Godard</b:BookTitle>
    <b:Pages>401-05</b:Pages>
    <b:Volume>II</b:Volume>
    <b:RefOrder>1</b:RefOrder>
  </b:Source>
  <b:Source>
    <b:Tag>Har07</b:Tag>
    <b:SourceType>Book</b:SourceType>
    <b:Guid>{854E870D-BEA8-4A77-AF70-23D7EBFE874D}</b:Guid>
    <b:Title>Le Cinématographe selon Godard: Introduction aux Histoire(s) du cinéma ou réflexion sur les temps des art</b:Title>
    <b:Year>2007</b:Year>
    <b:City>Paris</b:City>
    <b:Publisher>L’Harmattan</b:Publisher>
    <b:Author>
      <b:Author>
        <b:NameList>
          <b:Person>
            <b:Last>Hardouin</b:Last>
            <b:First>F.</b:First>
          </b:Person>
        </b:NameList>
      </b:Author>
    </b:Author>
    <b:RefOrder>2</b:RefOrder>
  </b:Source>
  <b:Source>
    <b:Tag>Sce06</b:Tag>
    <b:SourceType>Book</b:SourceType>
    <b:Guid>{340551C7-5B90-4F6E-8F51-8642C2E89DBD}</b:Guid>
    <b:Author>
      <b:Author>
        <b:NameList>
          <b:Person>
            <b:Last>Scemana</b:Last>
            <b:First>C</b:First>
          </b:Person>
        </b:NameList>
      </b:Author>
    </b:Author>
    <b:Title>Histoire(s) du cinéma de Jean-Luc Godard: La Force faible d’un art</b:Title>
    <b:Year>2006</b:Year>
    <b:City>Paris</b:City>
    <b:Publisher> L’Harmattan</b:Publisher>
    <b:RefOrder>3</b:RefOrder>
  </b:Source>
  <b:Source>
    <b:Tag>Tem04</b:Tag>
    <b:SourceType>Book</b:SourceType>
    <b:Guid>{56B4AA4D-16F8-406D-B3BD-7B2487E5EE8C}</b:Guid>
    <b:Title>Forever Godard</b:Title>
    <b:Year>2004</b:Year>
    <b:City>London</b:City>
    <b:Publisher>Black Dog Publishing</b:Publisher>
    <b:Author>
      <b:Editor>
        <b:NameList>
          <b:Person>
            <b:Last>Temple</b:Last>
            <b:First>M.</b:First>
          </b:Person>
          <b:Person>
            <b:Last>Williams</b:Last>
            <b:First>J.S.</b:First>
          </b:Person>
          <b:Person>
            <b:Last>Witt</b:Last>
            <b:First>M.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0ECD531D-CD23-E94B-85A8-13139A16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14</TotalTime>
  <Pages>2</Pages>
  <Words>472</Words>
  <Characters>2605</Characters>
  <Application>Microsoft Macintosh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2014-07-07T17:41:00Z</dcterms:created>
  <dcterms:modified xsi:type="dcterms:W3CDTF">2015-04-16T20:30:00Z</dcterms:modified>
</cp:coreProperties>
</file>