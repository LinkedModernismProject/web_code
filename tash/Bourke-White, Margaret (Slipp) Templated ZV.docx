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5FA2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0B4B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20D96B0BCD41D48D1008EEF2D3184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96518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37B95947B054EFB98C250C2589B0E44"/>
            </w:placeholder>
            <w:text/>
          </w:sdtPr>
          <w:sdtEndPr/>
          <w:sdtContent>
            <w:tc>
              <w:tcPr>
                <w:tcW w:w="2073" w:type="dxa"/>
              </w:tcPr>
              <w:p w14:paraId="365A8F1D" w14:textId="77777777" w:rsidR="00B574C9" w:rsidRDefault="009E1886" w:rsidP="009E1886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D0A3A80C1314A7BA253D568C3006BC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B31142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75E52FB752B49FDB466E908DE1AEFD1"/>
            </w:placeholder>
            <w:text/>
          </w:sdtPr>
          <w:sdtEndPr/>
          <w:sdtContent>
            <w:tc>
              <w:tcPr>
                <w:tcW w:w="2642" w:type="dxa"/>
              </w:tcPr>
              <w:p w14:paraId="34DE834B" w14:textId="77777777" w:rsidR="00B574C9" w:rsidRDefault="009E1886" w:rsidP="009E1886">
                <w:r>
                  <w:t>Slipp</w:t>
                </w:r>
              </w:p>
            </w:tc>
          </w:sdtContent>
        </w:sdt>
      </w:tr>
      <w:tr w:rsidR="00B574C9" w14:paraId="4CADF2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E5E7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9E44B92004C40409161E26E311897C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0FBF3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65D0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390B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9EE4A4BC8947A6898A3744FCB7BB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6B81F7" w14:textId="77777777" w:rsidR="00B574C9" w:rsidRDefault="00A963A5" w:rsidP="00A963A5">
                <w:r>
                  <w:t>Boston University</w:t>
                </w:r>
              </w:p>
            </w:tc>
          </w:sdtContent>
        </w:sdt>
      </w:tr>
    </w:tbl>
    <w:p w14:paraId="5EF4DF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B4CB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23C7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7A670C6" w14:textId="77777777" w:rsidTr="003F0D73">
        <w:sdt>
          <w:sdtPr>
            <w:alias w:val="Article headword"/>
            <w:tag w:val="articleHeadword"/>
            <w:id w:val="-361440020"/>
            <w:placeholder>
              <w:docPart w:val="6DD7B6079C5D4A138210C3679B81A35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E6570D" w14:textId="77777777" w:rsidR="003F0D73" w:rsidRPr="00FB589A" w:rsidRDefault="009E1886" w:rsidP="009E1886">
                <w:pPr>
                  <w:rPr>
                    <w:b/>
                  </w:rPr>
                </w:pPr>
                <w:r w:rsidRPr="004B3F13">
                  <w:t>Bourke-White, Magaret (1904-1971)</w:t>
                </w:r>
              </w:p>
            </w:tc>
          </w:sdtContent>
        </w:sdt>
      </w:tr>
      <w:tr w:rsidR="00464699" w14:paraId="32360D90" w14:textId="77777777" w:rsidTr="007821B0">
        <w:sdt>
          <w:sdtPr>
            <w:alias w:val="Variant headwords"/>
            <w:tag w:val="variantHeadwords"/>
            <w:id w:val="173464402"/>
            <w:placeholder>
              <w:docPart w:val="2EF2C7676D5C4C88985B303B968881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41611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67AF8A" w14:textId="77777777" w:rsidTr="003F0D73">
        <w:sdt>
          <w:sdtPr>
            <w:alias w:val="Abstract"/>
            <w:tag w:val="abstract"/>
            <w:id w:val="-635871867"/>
            <w:placeholder>
              <w:docPart w:val="6D40A2FEFDFA43E89E05B137FC410C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61AC33" w14:textId="77777777" w:rsidR="00683F51" w:rsidRDefault="00683F51" w:rsidP="00683F51">
                <w:r w:rsidRPr="009C58A9">
                  <w:t>Margaret Bourke-White was an influ</w:t>
                </w:r>
                <w:r>
                  <w:t xml:space="preserve">ential American photojournalist </w:t>
                </w:r>
                <w:r w:rsidRPr="009C58A9">
                  <w:t>associated</w:t>
                </w:r>
                <w:r>
                  <w:t xml:space="preserve"> </w:t>
                </w:r>
                <w:r w:rsidRPr="009C58A9">
                  <w:t xml:space="preserve">with </w:t>
                </w:r>
                <w:r w:rsidRPr="006513BE">
                  <w:rPr>
                    <w:i/>
                  </w:rPr>
                  <w:t>Life</w:t>
                </w:r>
                <w:r w:rsidRPr="009C58A9">
                  <w:t xml:space="preserve"> Magazine. </w:t>
                </w:r>
                <w:r>
                  <w:t xml:space="preserve">Bourke-White briefly studied at Columbia University </w:t>
                </w:r>
                <w:r w:rsidRPr="009C58A9">
                  <w:t>under</w:t>
                </w:r>
                <w:r>
                  <w:t xml:space="preserve"> Photo-Secessionist Clarence </w:t>
                </w:r>
                <w:r w:rsidRPr="009C58A9">
                  <w:t>White</w:t>
                </w:r>
                <w:r>
                  <w:t xml:space="preserve"> (1871-1925)</w:t>
                </w:r>
                <w:r w:rsidRPr="009C58A9">
                  <w:t xml:space="preserve"> </w:t>
                </w:r>
                <w:r>
                  <w:t>before graduating</w:t>
                </w:r>
                <w:r w:rsidRPr="009C58A9">
                  <w:t xml:space="preserve"> from Cornell University in 1927. </w:t>
                </w:r>
                <w:r>
                  <w:t>Opening</w:t>
                </w:r>
                <w:r w:rsidRPr="009C58A9">
                  <w:t xml:space="preserve"> a p</w:t>
                </w:r>
                <w:r>
                  <w:t>hotography s</w:t>
                </w:r>
                <w:r w:rsidRPr="009C58A9">
                  <w:t>tudio</w:t>
                </w:r>
                <w:r>
                  <w:t xml:space="preserve"> in </w:t>
                </w:r>
                <w:r w:rsidRPr="009C58A9">
                  <w:t xml:space="preserve">Cleveland, </w:t>
                </w:r>
                <w:r>
                  <w:t xml:space="preserve">Ohio, she specialized in industrial and commercial images that appealed to emerging modernist tastes. Widely published and highly lauded, Bourke-White achieved many firsts, including being the first woman to photograph combat zones. Her career transformed the male-dominated field of photojournalism. </w:t>
                </w:r>
              </w:p>
              <w:p w14:paraId="2A17FFFD" w14:textId="77777777" w:rsidR="00683F51" w:rsidRDefault="00683F51" w:rsidP="00683F51"/>
              <w:p w14:paraId="5EB32A39" w14:textId="6EC26259" w:rsidR="00E85A05" w:rsidRDefault="00683F51" w:rsidP="00E85A05">
                <w:r>
                  <w:t>In 1927 Bourke-White photographed t</w:t>
                </w:r>
                <w:r w:rsidRPr="009C58A9">
                  <w:t>he dark interior</w:t>
                </w:r>
                <w:r>
                  <w:t xml:space="preserve"> of the Cleveland-based </w:t>
                </w:r>
                <w:r w:rsidRPr="009C58A9">
                  <w:t>Otis Steel Company</w:t>
                </w:r>
                <w:r>
                  <w:t xml:space="preserve"> utilising</w:t>
                </w:r>
                <w:r w:rsidRPr="009C58A9">
                  <w:t xml:space="preserve"> magnesium flares</w:t>
                </w:r>
                <w:r>
                  <w:t xml:space="preserve"> </w:t>
                </w:r>
                <w:r w:rsidRPr="009C58A9">
                  <w:t>to capture the</w:t>
                </w:r>
                <w:r>
                  <w:t xml:space="preserve"> industrial processes</w:t>
                </w:r>
                <w:r w:rsidRPr="009C58A9">
                  <w:t xml:space="preserve">. </w:t>
                </w:r>
                <w:r>
                  <w:t>The following year, Bourke-White documented the construction of the Chrysler Building in Manhattan. Both sets of photographs</w:t>
                </w:r>
                <w:r w:rsidRPr="00435F0B">
                  <w:t xml:space="preserve"> </w:t>
                </w:r>
                <w:r>
                  <w:t xml:space="preserve">emphasise </w:t>
                </w:r>
                <w:r w:rsidRPr="009C58A9">
                  <w:t xml:space="preserve">American </w:t>
                </w:r>
                <w:r>
                  <w:t>industry and combine formal drama with</w:t>
                </w:r>
                <w:r w:rsidRPr="009C58A9">
                  <w:t xml:space="preserve"> tonal variation</w:t>
                </w:r>
                <w:r>
                  <w:t xml:space="preserve">, </w:t>
                </w:r>
                <w:r w:rsidRPr="009C58A9">
                  <w:t>aligning Bourke-Whi</w:t>
                </w:r>
                <w:r>
                  <w:t xml:space="preserve">te with the ‘machine aesthetic’ of modernist art. </w:t>
                </w:r>
                <w:r w:rsidRPr="009C58A9">
                  <w:t xml:space="preserve">From 1929-35, Bourke-White </w:t>
                </w:r>
                <w:r>
                  <w:t xml:space="preserve">photographed for </w:t>
                </w:r>
                <w:r w:rsidRPr="009C58A9">
                  <w:t>Henry Luce</w:t>
                </w:r>
                <w:r>
                  <w:t>’s</w:t>
                </w:r>
                <w:r w:rsidRPr="00A771B3">
                  <w:rPr>
                    <w:i/>
                  </w:rPr>
                  <w:t xml:space="preserve"> Fortune</w:t>
                </w:r>
                <w:r>
                  <w:rPr>
                    <w:i/>
                  </w:rPr>
                  <w:t xml:space="preserve"> </w:t>
                </w:r>
                <w:r>
                  <w:t xml:space="preserve">magazine. For her first assignment, she took compelling images of </w:t>
                </w:r>
                <w:r w:rsidRPr="009C58A9">
                  <w:t>the Swift hog processing plant</w:t>
                </w:r>
                <w:r>
                  <w:t>. This was</w:t>
                </w:r>
                <w:r w:rsidRPr="009C58A9">
                  <w:t xml:space="preserve"> followed by </w:t>
                </w:r>
                <w:r>
                  <w:t>three trips abroad to document</w:t>
                </w:r>
                <w:r w:rsidRPr="00AC223E">
                  <w:t xml:space="preserve"> </w:t>
                </w:r>
                <w:r>
                  <w:t>culture and industry in</w:t>
                </w:r>
                <w:r w:rsidRPr="009C58A9">
                  <w:t xml:space="preserve"> Stalin’s Soviet Union</w:t>
                </w:r>
                <w:r>
                  <w:t>. Her</w:t>
                </w:r>
                <w:r w:rsidRPr="009C58A9">
                  <w:t xml:space="preserve"> </w:t>
                </w:r>
                <w:r>
                  <w:t xml:space="preserve">1931 photo-essay in </w:t>
                </w:r>
                <w:r w:rsidRPr="00431946">
                  <w:rPr>
                    <w:i/>
                  </w:rPr>
                  <w:t>Fortune</w:t>
                </w:r>
                <w:r>
                  <w:t xml:space="preserve"> was </w:t>
                </w:r>
                <w:r w:rsidRPr="009C58A9">
                  <w:t xml:space="preserve">the first </w:t>
                </w:r>
                <w:r>
                  <w:t xml:space="preserve">on life in the U.S.S.R. </w:t>
                </w:r>
                <w:r w:rsidRPr="009C58A9">
                  <w:t>in a West</w:t>
                </w:r>
                <w:r>
                  <w:t xml:space="preserve">ern publication.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5B70F89C" w14:textId="77777777" w:rsidTr="003F0D73">
        <w:sdt>
          <w:sdtPr>
            <w:alias w:val="Article text"/>
            <w:tag w:val="articleText"/>
            <w:id w:val="634067588"/>
            <w:placeholder>
              <w:docPart w:val="9EA10F07344442238232B211C307B3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C60B04" w14:textId="77777777" w:rsidR="009E1886" w:rsidRDefault="009E1886" w:rsidP="009E1886">
                <w:r w:rsidRPr="009C58A9">
                  <w:t>Margaret Bourke-White was an influ</w:t>
                </w:r>
                <w:r>
                  <w:t xml:space="preserve">ential American photojournalist </w:t>
                </w:r>
                <w:r w:rsidRPr="009C58A9">
                  <w:t>associated</w:t>
                </w:r>
                <w:r>
                  <w:t xml:space="preserve"> </w:t>
                </w:r>
                <w:r w:rsidRPr="009C58A9">
                  <w:t xml:space="preserve">with </w:t>
                </w:r>
                <w:r w:rsidRPr="006513BE">
                  <w:rPr>
                    <w:i/>
                  </w:rPr>
                  <w:t>Life</w:t>
                </w:r>
                <w:r w:rsidRPr="009C58A9">
                  <w:t xml:space="preserve"> Magazine. </w:t>
                </w:r>
                <w:r>
                  <w:t xml:space="preserve">Bourke-White briefly studied at Columbia University </w:t>
                </w:r>
                <w:r w:rsidRPr="009C58A9">
                  <w:t>under</w:t>
                </w:r>
                <w:r>
                  <w:t xml:space="preserve"> Photo-Secessionist Clarence </w:t>
                </w:r>
                <w:r w:rsidRPr="009C58A9">
                  <w:t>White</w:t>
                </w:r>
                <w:r>
                  <w:t xml:space="preserve"> (1871-1925)</w:t>
                </w:r>
                <w:r w:rsidRPr="009C58A9">
                  <w:t xml:space="preserve"> </w:t>
                </w:r>
                <w:r>
                  <w:t>before graduating</w:t>
                </w:r>
                <w:r w:rsidRPr="009C58A9">
                  <w:t xml:space="preserve"> from Cornell University in 1927. </w:t>
                </w:r>
                <w:r>
                  <w:t>Opening</w:t>
                </w:r>
                <w:r w:rsidRPr="009C58A9">
                  <w:t xml:space="preserve"> a p</w:t>
                </w:r>
                <w:r>
                  <w:t>hotography s</w:t>
                </w:r>
                <w:r w:rsidRPr="009C58A9">
                  <w:t>tudio</w:t>
                </w:r>
                <w:r>
                  <w:t xml:space="preserve"> in </w:t>
                </w:r>
                <w:r w:rsidRPr="009C58A9">
                  <w:t xml:space="preserve">Cleveland, </w:t>
                </w:r>
                <w:r>
                  <w:t xml:space="preserve">Ohio, she specialized in industrial and commercial images that appealed to emerging modernist tastes. Widely published and highly lauded, Bourke-White achieved many firsts, including being the first woman to photograph combat zones. Her career transformed the male-dominated field of photojournalism. </w:t>
                </w:r>
              </w:p>
              <w:p w14:paraId="46A14FAD" w14:textId="77777777" w:rsidR="009E1886" w:rsidRDefault="009E1886" w:rsidP="009E1886"/>
              <w:p w14:paraId="357A74AB" w14:textId="77777777" w:rsidR="009E1886" w:rsidRDefault="009E1886" w:rsidP="009E1886">
                <w:r>
                  <w:t>In 1927 Bourke-White photographed t</w:t>
                </w:r>
                <w:r w:rsidRPr="009C58A9">
                  <w:t>he dark interior</w:t>
                </w:r>
                <w:r>
                  <w:t xml:space="preserve"> of the Cleveland-based </w:t>
                </w:r>
                <w:r w:rsidRPr="009C58A9">
                  <w:t>Otis Steel Company</w:t>
                </w:r>
                <w:r>
                  <w:t xml:space="preserve"> utilising</w:t>
                </w:r>
                <w:r w:rsidRPr="009C58A9">
                  <w:t xml:space="preserve"> magnesium flares</w:t>
                </w:r>
                <w:r>
                  <w:t xml:space="preserve"> </w:t>
                </w:r>
                <w:r w:rsidRPr="009C58A9">
                  <w:t>to capture the</w:t>
                </w:r>
                <w:r>
                  <w:t xml:space="preserve"> industrial processes</w:t>
                </w:r>
                <w:r w:rsidRPr="009C58A9">
                  <w:t xml:space="preserve">. </w:t>
                </w:r>
                <w:r>
                  <w:t>The following year, Bourke-White documented the construction of the Chrysler Building in Manhattan. Both sets of photographs</w:t>
                </w:r>
                <w:r w:rsidRPr="00435F0B">
                  <w:t xml:space="preserve"> </w:t>
                </w:r>
                <w:r>
                  <w:t xml:space="preserve">emphasise </w:t>
                </w:r>
                <w:r w:rsidRPr="009C58A9">
                  <w:t xml:space="preserve">American </w:t>
                </w:r>
                <w:r>
                  <w:t>industry and combine formal drama with</w:t>
                </w:r>
                <w:r w:rsidRPr="009C58A9">
                  <w:t xml:space="preserve"> tonal variation</w:t>
                </w:r>
                <w:r>
                  <w:t xml:space="preserve">, </w:t>
                </w:r>
                <w:r w:rsidRPr="009C58A9">
                  <w:t>aligning Bourke-Whi</w:t>
                </w:r>
                <w:r>
                  <w:t xml:space="preserve">te with the </w:t>
                </w:r>
                <w:r w:rsidR="00A963A5">
                  <w:t>‘</w:t>
                </w:r>
                <w:r>
                  <w:t>machine aesthetic</w:t>
                </w:r>
                <w:r w:rsidR="00A963A5">
                  <w:t>’</w:t>
                </w:r>
                <w:r>
                  <w:t xml:space="preserve"> of modernist art. </w:t>
                </w:r>
                <w:r w:rsidRPr="009C58A9">
                  <w:t xml:space="preserve">From 1929-35, Bourke-White </w:t>
                </w:r>
                <w:r>
                  <w:t xml:space="preserve">photographed for </w:t>
                </w:r>
                <w:r w:rsidRPr="009C58A9">
                  <w:t>Henry Luce</w:t>
                </w:r>
                <w:r>
                  <w:t>’s</w:t>
                </w:r>
                <w:r w:rsidRPr="00A771B3">
                  <w:rPr>
                    <w:i/>
                  </w:rPr>
                  <w:t xml:space="preserve"> Fortune</w:t>
                </w:r>
                <w:r>
                  <w:rPr>
                    <w:i/>
                  </w:rPr>
                  <w:t xml:space="preserve"> </w:t>
                </w:r>
                <w:r>
                  <w:t xml:space="preserve">magazine. For her first assignment, she took compelling images of </w:t>
                </w:r>
                <w:r w:rsidRPr="009C58A9">
                  <w:t>the Swift hog processing plant</w:t>
                </w:r>
                <w:r>
                  <w:t>. This was</w:t>
                </w:r>
                <w:r w:rsidRPr="009C58A9">
                  <w:t xml:space="preserve"> followed by </w:t>
                </w:r>
                <w:r>
                  <w:t xml:space="preserve">three trips </w:t>
                </w:r>
                <w:r w:rsidR="00A963A5">
                  <w:t>abroad</w:t>
                </w:r>
                <w:r>
                  <w:t xml:space="preserve"> to document</w:t>
                </w:r>
                <w:r w:rsidRPr="00AC223E">
                  <w:t xml:space="preserve"> </w:t>
                </w:r>
                <w:r>
                  <w:t>culture and industry in</w:t>
                </w:r>
                <w:r w:rsidRPr="009C58A9">
                  <w:t xml:space="preserve"> Stalin’s Soviet Union</w:t>
                </w:r>
                <w:r>
                  <w:t>. Her</w:t>
                </w:r>
                <w:r w:rsidRPr="009C58A9">
                  <w:t xml:space="preserve"> </w:t>
                </w:r>
                <w:r>
                  <w:t xml:space="preserve">1931 photo-essay in </w:t>
                </w:r>
                <w:r w:rsidRPr="00431946">
                  <w:rPr>
                    <w:i/>
                  </w:rPr>
                  <w:t>Fortune</w:t>
                </w:r>
                <w:r>
                  <w:t xml:space="preserve"> was </w:t>
                </w:r>
                <w:r w:rsidRPr="009C58A9">
                  <w:t xml:space="preserve">the first </w:t>
                </w:r>
                <w:r>
                  <w:t xml:space="preserve">on life in the U.S.S.R. </w:t>
                </w:r>
                <w:r w:rsidRPr="009C58A9">
                  <w:t>in a West</w:t>
                </w:r>
                <w:r>
                  <w:t xml:space="preserve">ern publication. </w:t>
                </w:r>
              </w:p>
              <w:p w14:paraId="35DA8F46" w14:textId="77777777" w:rsidR="009E1886" w:rsidRDefault="009E1886" w:rsidP="009E1886"/>
              <w:p w14:paraId="1CB75164" w14:textId="77777777" w:rsidR="009E1886" w:rsidRDefault="009E1886" w:rsidP="009E188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iCs/>
                  </w:rPr>
                </w:pPr>
                <w:r>
                  <w:t>File: bourke_white_fort_peck_1936.jpg</w:t>
                </w:r>
                <w:r>
                  <w:br/>
                </w:r>
                <w:r>
                  <w:br/>
                  <w:t xml:space="preserve">Source: </w:t>
                </w:r>
                <w:r w:rsidRPr="00446330">
                  <w:rPr>
                    <w:rFonts w:ascii="Times New Roman" w:hAnsi="Times New Roman" w:cs="Times New Roman"/>
                    <w:iCs/>
                  </w:rPr>
                  <w:t>http://life.time.com/history/life-magazine-first-ever-cover-story-building-the-fort-peck-dam-1936/#1</w:t>
                </w:r>
              </w:p>
              <w:p w14:paraId="3FBA1E74" w14:textId="77777777" w:rsidR="009E1886" w:rsidRPr="009C58A9" w:rsidRDefault="009E1886" w:rsidP="009E1886"/>
              <w:p w14:paraId="43F85A36" w14:textId="497DCA2A" w:rsidR="009E1886" w:rsidRDefault="009E1886" w:rsidP="009E1886">
                <w:pPr>
                  <w:rPr>
                    <w:iCs/>
                  </w:rPr>
                </w:pPr>
                <w:r>
                  <w:t xml:space="preserve">In 1936, </w:t>
                </w:r>
                <w:r w:rsidRPr="009C58A9">
                  <w:t xml:space="preserve">Luce </w:t>
                </w:r>
                <w:r>
                  <w:t xml:space="preserve">appointed </w:t>
                </w:r>
                <w:r w:rsidRPr="009C58A9">
                  <w:t>Bourk</w:t>
                </w:r>
                <w:r>
                  <w:t xml:space="preserve">e-White as a photographer for </w:t>
                </w:r>
                <w:r w:rsidRPr="007D149B">
                  <w:rPr>
                    <w:i/>
                  </w:rPr>
                  <w:t>Life</w:t>
                </w:r>
                <w:r>
                  <w:rPr>
                    <w:i/>
                  </w:rPr>
                  <w:t xml:space="preserve"> </w:t>
                </w:r>
                <w:r>
                  <w:t>magazine</w:t>
                </w:r>
                <w:r w:rsidRPr="009C58A9">
                  <w:t>. Her first assignment was to photograph</w:t>
                </w:r>
                <w:r w:rsidRPr="00FA6DBB">
                  <w:t xml:space="preserve"> </w:t>
                </w:r>
                <w:r w:rsidRPr="009C58A9">
                  <w:t>the</w:t>
                </w:r>
                <w:r>
                  <w:t xml:space="preserve"> New Deal</w:t>
                </w:r>
                <w:r w:rsidRPr="009C58A9">
                  <w:t xml:space="preserve"> construction of Fort Peck</w:t>
                </w:r>
                <w:r>
                  <w:t xml:space="preserve"> in Montana</w:t>
                </w:r>
                <w:r w:rsidRPr="009C58A9">
                  <w:t>, the world’s largest earth-filled dam</w:t>
                </w:r>
                <w:r>
                  <w:t>. Her</w:t>
                </w:r>
                <w:r w:rsidRPr="009C58A9">
                  <w:t xml:space="preserve"> photo-essay appeared in the </w:t>
                </w:r>
                <w:r>
                  <w:t xml:space="preserve">magazine’s first issue, while her cover image of the </w:t>
                </w:r>
                <w:r w:rsidRPr="009C58A9">
                  <w:t>dam</w:t>
                </w:r>
                <w:r>
                  <w:t xml:space="preserve"> spillway towers</w:t>
                </w:r>
                <w:r w:rsidRPr="009C58A9">
                  <w:t xml:space="preserve"> </w:t>
                </w:r>
                <w:r>
                  <w:t>became</w:t>
                </w:r>
                <w:r w:rsidRPr="009C58A9">
                  <w:t xml:space="preserve"> an iconic </w:t>
                </w:r>
                <w:r>
                  <w:t>vision</w:t>
                </w:r>
                <w:r w:rsidRPr="009C58A9">
                  <w:t xml:space="preserve"> of American industrial progress in </w:t>
                </w:r>
                <w:r>
                  <w:t>spite</w:t>
                </w:r>
                <w:r w:rsidRPr="009C58A9">
                  <w:t xml:space="preserve"> of economic depression.</w:t>
                </w:r>
                <w:r>
                  <w:t xml:space="preserve"> That same year, Bourke-White collaborated with </w:t>
                </w:r>
                <w:r w:rsidRPr="009C58A9">
                  <w:t>author Erskine Caldwell</w:t>
                </w:r>
                <w:r>
                  <w:t xml:space="preserve"> on a book to document sharecroppers </w:t>
                </w:r>
                <w:r w:rsidRPr="009C58A9">
                  <w:t>in the American South</w:t>
                </w:r>
                <w:r>
                  <w:t xml:space="preserve"> during the Dust Bowl. Her pictures of rural poverty and discrimination </w:t>
                </w:r>
                <w:r w:rsidRPr="009C58A9">
                  <w:t xml:space="preserve">formed the core of </w:t>
                </w:r>
                <w:r>
                  <w:rPr>
                    <w:i/>
                  </w:rPr>
                  <w:t>You Have Seen Their Faces</w:t>
                </w:r>
                <w:r>
                  <w:t xml:space="preserve"> (1937) and mark her transition from commercial photographer to documentarian</w:t>
                </w:r>
                <w:r>
                  <w:rPr>
                    <w:i/>
                  </w:rPr>
                  <w:t xml:space="preserve">. </w:t>
                </w:r>
                <w:r>
                  <w:t>During the Second World War Bourke-White photographed the</w:t>
                </w:r>
                <w:r w:rsidRPr="009C58A9">
                  <w:t xml:space="preserve"> rise of Nazi</w:t>
                </w:r>
                <w:r>
                  <w:t xml:space="preserve"> fascism and became the first female correspondent</w:t>
                </w:r>
                <w:r w:rsidR="008935AD">
                  <w:t xml:space="preserve"> to photograph combat missions — </w:t>
                </w:r>
                <w:r>
                  <w:t>earning the nickname ‘Maggie the Indestructible</w:t>
                </w:r>
                <w:r w:rsidRPr="009C58A9">
                  <w:t>.</w:t>
                </w:r>
                <w:r>
                  <w:t>’ While in</w:t>
                </w:r>
                <w:r w:rsidRPr="009C58A9">
                  <w:t xml:space="preserve"> the Soviet Union</w:t>
                </w:r>
                <w:r>
                  <w:t xml:space="preserve"> in 1941 she</w:t>
                </w:r>
                <w:r w:rsidRPr="009C58A9">
                  <w:t xml:space="preserve"> </w:t>
                </w:r>
                <w:r>
                  <w:t>documented German air raids on Moscow. Following this, she</w:t>
                </w:r>
                <w:r w:rsidRPr="009C58A9">
                  <w:t xml:space="preserve"> flew </w:t>
                </w:r>
                <w:r>
                  <w:t>missions</w:t>
                </w:r>
                <w:r w:rsidRPr="003511B3">
                  <w:t xml:space="preserve"> </w:t>
                </w:r>
                <w:r>
                  <w:t xml:space="preserve">with the U.S. Army Air Force in North Africa, Italy, and Germany </w:t>
                </w:r>
                <w:r w:rsidRPr="009C58A9">
                  <w:t xml:space="preserve">and </w:t>
                </w:r>
                <w:r>
                  <w:t>photographed</w:t>
                </w:r>
                <w:r w:rsidRPr="009C58A9">
                  <w:t xml:space="preserve"> the</w:t>
                </w:r>
                <w:r>
                  <w:t xml:space="preserve"> 1945</w:t>
                </w:r>
                <w:r w:rsidRPr="009C58A9">
                  <w:t xml:space="preserve"> liberation of </w:t>
                </w:r>
                <w:r>
                  <w:t xml:space="preserve">the Nazi concentration camp </w:t>
                </w:r>
                <w:r w:rsidRPr="009C58A9">
                  <w:t>Buchenwald</w:t>
                </w:r>
                <w:r>
                  <w:rPr>
                    <w:iCs/>
                  </w:rPr>
                  <w:t xml:space="preserve">. These harrowing images were published in </w:t>
                </w:r>
                <w:r w:rsidRPr="00990833">
                  <w:rPr>
                    <w:i/>
                    <w:iCs/>
                  </w:rPr>
                  <w:t>Life</w:t>
                </w:r>
                <w:r>
                  <w:rPr>
                    <w:iCs/>
                  </w:rPr>
                  <w:t xml:space="preserve">. </w:t>
                </w:r>
              </w:p>
              <w:p w14:paraId="3C083B9E" w14:textId="77777777" w:rsidR="008935AD" w:rsidRDefault="008935AD" w:rsidP="009E1886"/>
              <w:p w14:paraId="6B6F36FE" w14:textId="77E58ABC" w:rsidR="009E1886" w:rsidRDefault="009E1886" w:rsidP="009E1886">
                <w:pPr>
                  <w:rPr>
                    <w:rStyle w:val="Heading2Char"/>
                  </w:rPr>
                </w:pPr>
                <w:r>
                  <w:t>After the war Bourke-White documented South African mining and apartheid, Mahatma Gandhi and</w:t>
                </w:r>
                <w:r w:rsidRPr="009C58A9">
                  <w:t xml:space="preserve"> the Indian</w:t>
                </w:r>
                <w:r>
                  <w:t xml:space="preserve">-Pakistani Partition, and the Korean War. Diagnosed with Parkinson’s disease, she retired from </w:t>
                </w:r>
                <w:r w:rsidRPr="001B6672">
                  <w:rPr>
                    <w:i/>
                  </w:rPr>
                  <w:t>Life</w:t>
                </w:r>
                <w:r w:rsidRPr="009C58A9">
                  <w:t xml:space="preserve"> in 1957</w:t>
                </w:r>
                <w:r>
                  <w:t xml:space="preserve"> to write her biography </w:t>
                </w:r>
                <w:r w:rsidRPr="00402F53">
                  <w:rPr>
                    <w:i/>
                  </w:rPr>
                  <w:t>Portrait of Myself</w:t>
                </w:r>
                <w:r>
                  <w:t xml:space="preserve"> (1963). Bourke-White died in Stamford, Connecticut in 1971. </w:t>
                </w:r>
                <w:r>
                  <w:br/>
                </w:r>
                <w:r>
                  <w:br/>
                </w:r>
                <w:r w:rsidRPr="004B3F13">
                  <w:rPr>
                    <w:rStyle w:val="Heading1Char"/>
                  </w:rPr>
                  <w:t>List of Works:</w:t>
                </w:r>
              </w:p>
              <w:p w14:paraId="11AD71B9" w14:textId="77777777" w:rsidR="008935AD" w:rsidRDefault="009E1886" w:rsidP="004B3F13">
                <w:pPr>
                  <w:pStyle w:val="NormalfollowingH2"/>
                  <w:ind w:left="0"/>
                </w:pPr>
                <w:r>
                  <w:rPr>
                    <w:i/>
                  </w:rPr>
                  <w:t>You Have Seen Their Faces</w:t>
                </w:r>
                <w:r w:rsidR="008935AD">
                  <w:rPr>
                    <w:i/>
                  </w:rPr>
                  <w:t xml:space="preserve"> </w:t>
                </w:r>
                <w:r w:rsidR="008935AD">
                  <w:t xml:space="preserve">(1937) </w:t>
                </w:r>
              </w:p>
              <w:p w14:paraId="4F35BBC3" w14:textId="45F08B4A" w:rsidR="003F0D73" w:rsidRDefault="009E1886" w:rsidP="004B3F13">
                <w:pPr>
                  <w:pStyle w:val="NormalfollowingH2"/>
                  <w:ind w:left="0"/>
                </w:pPr>
                <w:r>
                  <w:rPr>
                    <w:i/>
                  </w:rPr>
                  <w:t>Portrait of Myself</w:t>
                </w:r>
                <w:r w:rsidR="008935AD">
                  <w:rPr>
                    <w:i/>
                  </w:rPr>
                  <w:t xml:space="preserve"> </w:t>
                </w:r>
                <w:r w:rsidR="008935AD">
                  <w:t>(1963)</w:t>
                </w:r>
              </w:p>
            </w:tc>
          </w:sdtContent>
        </w:sdt>
      </w:tr>
      <w:tr w:rsidR="003235A7" w14:paraId="10AE2165" w14:textId="77777777" w:rsidTr="003235A7">
        <w:tc>
          <w:tcPr>
            <w:tcW w:w="9016" w:type="dxa"/>
          </w:tcPr>
          <w:p w14:paraId="17FE718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AD2D74FF2874FD7AF1CE2BDA4A0FCC7"/>
              </w:placeholder>
            </w:sdtPr>
            <w:sdtEndPr/>
            <w:sdtContent>
              <w:p w14:paraId="6D732F4B" w14:textId="77777777" w:rsidR="004B3F13" w:rsidRDefault="004B3F13" w:rsidP="009E1886"/>
              <w:p w14:paraId="175647B9" w14:textId="76EA4608" w:rsidR="009E1886" w:rsidRDefault="00683F51" w:rsidP="009E1886">
                <w:sdt>
                  <w:sdtPr>
                    <w:id w:val="14548288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Bou37 \l 4105 </w:instrText>
                    </w:r>
                    <w:r w:rsidR="009E1886">
                      <w:fldChar w:fldCharType="separate"/>
                    </w:r>
                    <w:r w:rsidR="009E1886">
                      <w:rPr>
                        <w:noProof/>
                        <w:lang w:val="en-CA"/>
                      </w:rPr>
                      <w:t xml:space="preserve"> </w:t>
                    </w:r>
                    <w:r w:rsidR="009E1886" w:rsidRPr="009E1886">
                      <w:rPr>
                        <w:noProof/>
                        <w:lang w:val="en-CA"/>
                      </w:rPr>
                      <w:t>(Bourke-White)</w:t>
                    </w:r>
                    <w:r w:rsidR="009E1886">
                      <w:fldChar w:fldCharType="end"/>
                    </w:r>
                  </w:sdtContent>
                </w:sdt>
              </w:p>
              <w:p w14:paraId="640A4B76" w14:textId="77777777" w:rsidR="009E1886" w:rsidRDefault="009E1886" w:rsidP="009E1886"/>
              <w:p w14:paraId="79FDE41A" w14:textId="77777777" w:rsidR="009E1886" w:rsidRDefault="00683F51" w:rsidP="009E1886">
                <w:sdt>
                  <w:sdtPr>
                    <w:id w:val="14548290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Bou63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(M. Bourke-White)</w:t>
                    </w:r>
                    <w:r w:rsidR="009E1886">
                      <w:fldChar w:fldCharType="end"/>
                    </w:r>
                  </w:sdtContent>
                </w:sdt>
              </w:p>
              <w:p w14:paraId="1C24AB6A" w14:textId="77777777" w:rsidR="009E1886" w:rsidRDefault="009E1886" w:rsidP="009E1886"/>
              <w:p w14:paraId="45D0BFA0" w14:textId="77777777" w:rsidR="009E1886" w:rsidRDefault="00683F51" w:rsidP="009E1886">
                <w:sdt>
                  <w:sdtPr>
                    <w:id w:val="14548293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Gol86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(Goldberg)</w:t>
                    </w:r>
                    <w:r w:rsidR="009E1886">
                      <w:fldChar w:fldCharType="end"/>
                    </w:r>
                  </w:sdtContent>
                </w:sdt>
              </w:p>
              <w:p w14:paraId="745426DA" w14:textId="77777777" w:rsidR="009E1886" w:rsidRDefault="009E1886" w:rsidP="009E1886"/>
              <w:p w14:paraId="5B636F35" w14:textId="77777777" w:rsidR="003235A7" w:rsidRDefault="00683F51" w:rsidP="009E1886">
                <w:sdt>
                  <w:sdtPr>
                    <w:id w:val="14548297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Phi03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(Phillips)</w:t>
                    </w:r>
                    <w:r w:rsidR="009E1886">
                      <w:fldChar w:fldCharType="end"/>
                    </w:r>
                  </w:sdtContent>
                </w:sdt>
              </w:p>
            </w:sdtContent>
          </w:sdt>
        </w:tc>
      </w:tr>
    </w:tbl>
    <w:p w14:paraId="0343CAB4" w14:textId="77777777" w:rsidR="00C27FAB" w:rsidRPr="00F36937" w:rsidRDefault="00C27FAB" w:rsidP="00B33145"/>
    <w:sectPr w:rsidR="00C27FAB" w:rsidRPr="00F36937" w:rsidSect="009C04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17BE4" w14:textId="77777777" w:rsidR="00FA56D2" w:rsidRDefault="00FA56D2" w:rsidP="007A0D55">
      <w:pPr>
        <w:spacing w:after="0" w:line="240" w:lineRule="auto"/>
      </w:pPr>
      <w:r>
        <w:separator/>
      </w:r>
    </w:p>
  </w:endnote>
  <w:endnote w:type="continuationSeparator" w:id="0">
    <w:p w14:paraId="446820CB" w14:textId="77777777" w:rsidR="00FA56D2" w:rsidRDefault="00FA56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418E8" w14:textId="77777777" w:rsidR="00FA56D2" w:rsidRDefault="00FA56D2" w:rsidP="007A0D55">
      <w:pPr>
        <w:spacing w:after="0" w:line="240" w:lineRule="auto"/>
      </w:pPr>
      <w:r>
        <w:separator/>
      </w:r>
    </w:p>
  </w:footnote>
  <w:footnote w:type="continuationSeparator" w:id="0">
    <w:p w14:paraId="7F3BA387" w14:textId="77777777" w:rsidR="00FA56D2" w:rsidRDefault="00FA56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4FDB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1F7111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6D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F13"/>
    <w:rsid w:val="004E5896"/>
    <w:rsid w:val="00513EE6"/>
    <w:rsid w:val="00534F8F"/>
    <w:rsid w:val="00590035"/>
    <w:rsid w:val="005B177E"/>
    <w:rsid w:val="005B3921"/>
    <w:rsid w:val="005F26D7"/>
    <w:rsid w:val="005F5450"/>
    <w:rsid w:val="00683F5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35AD"/>
    <w:rsid w:val="008A5B87"/>
    <w:rsid w:val="00922950"/>
    <w:rsid w:val="009A7264"/>
    <w:rsid w:val="009C0466"/>
    <w:rsid w:val="009D1606"/>
    <w:rsid w:val="009E1886"/>
    <w:rsid w:val="009E18A1"/>
    <w:rsid w:val="009E73D7"/>
    <w:rsid w:val="00A27D2C"/>
    <w:rsid w:val="00A76FD9"/>
    <w:rsid w:val="00A963A5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56D2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77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0D96B0BCD41D48D1008EEF2D3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3351-6DC1-46D8-B94A-93A5EB32A12F}"/>
      </w:docPartPr>
      <w:docPartBody>
        <w:p w:rsidR="00C62B08" w:rsidRDefault="002A2BB6">
          <w:pPr>
            <w:pStyle w:val="4A20D96B0BCD41D48D1008EEF2D3184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37B95947B054EFB98C250C2589B0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4756-CF2A-4FF7-B593-4FB7A4970BF0}"/>
      </w:docPartPr>
      <w:docPartBody>
        <w:p w:rsidR="00C62B08" w:rsidRDefault="002A2BB6">
          <w:pPr>
            <w:pStyle w:val="237B95947B054EFB98C250C2589B0E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D0A3A80C1314A7BA253D568C3006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ECAFC-EA22-452F-AFA6-CB8012C1DD22}"/>
      </w:docPartPr>
      <w:docPartBody>
        <w:p w:rsidR="00C62B08" w:rsidRDefault="002A2BB6">
          <w:pPr>
            <w:pStyle w:val="BD0A3A80C1314A7BA253D568C3006B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5E52FB752B49FDB466E908DE1A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4AA1-B153-4E4A-ADF4-1999FEF2AD81}"/>
      </w:docPartPr>
      <w:docPartBody>
        <w:p w:rsidR="00C62B08" w:rsidRDefault="002A2BB6">
          <w:pPr>
            <w:pStyle w:val="275E52FB752B49FDB466E908DE1AEF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9E44B92004C40409161E26E31189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52C7-4496-4694-8255-629A1B4DAA64}"/>
      </w:docPartPr>
      <w:docPartBody>
        <w:p w:rsidR="00C62B08" w:rsidRDefault="002A2BB6">
          <w:pPr>
            <w:pStyle w:val="D9E44B92004C40409161E26E311897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9EE4A4BC8947A6898A3744FCB7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99B1C-3015-47A6-B795-4ED8D69752A6}"/>
      </w:docPartPr>
      <w:docPartBody>
        <w:p w:rsidR="00C62B08" w:rsidRDefault="002A2BB6">
          <w:pPr>
            <w:pStyle w:val="079EE4A4BC8947A6898A3744FCB7BB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D7B6079C5D4A138210C3679B81A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18AFA-54A5-4E28-BD2C-0125C45466A8}"/>
      </w:docPartPr>
      <w:docPartBody>
        <w:p w:rsidR="00C62B08" w:rsidRDefault="002A2BB6">
          <w:pPr>
            <w:pStyle w:val="6DD7B6079C5D4A138210C3679B81A3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EF2C7676D5C4C88985B303B96888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1ABF-6D83-49BC-AACA-51136E2EAADE}"/>
      </w:docPartPr>
      <w:docPartBody>
        <w:p w:rsidR="00C62B08" w:rsidRDefault="002A2BB6">
          <w:pPr>
            <w:pStyle w:val="2EF2C7676D5C4C88985B303B968881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40A2FEFDFA43E89E05B137FC410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3FBB-60E9-4275-88CE-F6BAA9C8AF1C}"/>
      </w:docPartPr>
      <w:docPartBody>
        <w:p w:rsidR="00C62B08" w:rsidRDefault="002A2BB6">
          <w:pPr>
            <w:pStyle w:val="6D40A2FEFDFA43E89E05B137FC410C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A10F07344442238232B211C307B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6E38-AAA8-4127-98D5-17126B3F9AD4}"/>
      </w:docPartPr>
      <w:docPartBody>
        <w:p w:rsidR="00C62B08" w:rsidRDefault="002A2BB6">
          <w:pPr>
            <w:pStyle w:val="9EA10F07344442238232B211C307B3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AD2D74FF2874FD7AF1CE2BDA4A0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1D58A-26C4-4570-A226-0F36CACA7891}"/>
      </w:docPartPr>
      <w:docPartBody>
        <w:p w:rsidR="00C62B08" w:rsidRDefault="002A2BB6">
          <w:pPr>
            <w:pStyle w:val="EAD2D74FF2874FD7AF1CE2BDA4A0FCC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2BB6"/>
    <w:rsid w:val="002A2BB6"/>
    <w:rsid w:val="00C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20D96B0BCD41D48D1008EEF2D31846">
    <w:name w:val="4A20D96B0BCD41D48D1008EEF2D31846"/>
  </w:style>
  <w:style w:type="paragraph" w:customStyle="1" w:styleId="237B95947B054EFB98C250C2589B0E44">
    <w:name w:val="237B95947B054EFB98C250C2589B0E44"/>
  </w:style>
  <w:style w:type="paragraph" w:customStyle="1" w:styleId="BD0A3A80C1314A7BA253D568C3006BC6">
    <w:name w:val="BD0A3A80C1314A7BA253D568C3006BC6"/>
  </w:style>
  <w:style w:type="paragraph" w:customStyle="1" w:styleId="275E52FB752B49FDB466E908DE1AEFD1">
    <w:name w:val="275E52FB752B49FDB466E908DE1AEFD1"/>
  </w:style>
  <w:style w:type="paragraph" w:customStyle="1" w:styleId="D9E44B92004C40409161E26E311897C4">
    <w:name w:val="D9E44B92004C40409161E26E311897C4"/>
  </w:style>
  <w:style w:type="paragraph" w:customStyle="1" w:styleId="079EE4A4BC8947A6898A3744FCB7BB22">
    <w:name w:val="079EE4A4BC8947A6898A3744FCB7BB22"/>
  </w:style>
  <w:style w:type="paragraph" w:customStyle="1" w:styleId="6DD7B6079C5D4A138210C3679B81A359">
    <w:name w:val="6DD7B6079C5D4A138210C3679B81A359"/>
  </w:style>
  <w:style w:type="paragraph" w:customStyle="1" w:styleId="2EF2C7676D5C4C88985B303B968881DB">
    <w:name w:val="2EF2C7676D5C4C88985B303B968881DB"/>
  </w:style>
  <w:style w:type="paragraph" w:customStyle="1" w:styleId="6D40A2FEFDFA43E89E05B137FC410CAE">
    <w:name w:val="6D40A2FEFDFA43E89E05B137FC410CAE"/>
  </w:style>
  <w:style w:type="paragraph" w:customStyle="1" w:styleId="9EA10F07344442238232B211C307B37F">
    <w:name w:val="9EA10F07344442238232B211C307B37F"/>
  </w:style>
  <w:style w:type="paragraph" w:customStyle="1" w:styleId="EAD2D74FF2874FD7AF1CE2BDA4A0FCC7">
    <w:name w:val="EAD2D74FF2874FD7AF1CE2BDA4A0FC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Bou37</b:Tag>
    <b:SourceType>Book</b:SourceType>
    <b:Guid>{BFE18FDA-970D-4C37-98D6-EB5028D75942}</b:Guid>
    <b:LCID>uz-Cyrl-UZ</b:LCID>
    <b:Author>
      <b:Author>
        <b:NameList>
          <b:Person>
            <b:Last>Bourke-White</b:Last>
            <b:First>M.</b:First>
            <b:Middle>and Caldwell, E.</b:Middle>
          </b:Person>
        </b:NameList>
      </b:Author>
    </b:Author>
    <b:Title>You Have Seen Their Faces</b:Title>
    <b:Year>1937</b:Year>
    <b:City>New York</b:City>
    <b:Publisher>Viking Press</b:Publisher>
    <b:Medium>Print</b:Medium>
    <b:RefOrder>1</b:RefOrder>
  </b:Source>
  <b:Source>
    <b:Tag>Bou63</b:Tag>
    <b:SourceType>Book</b:SourceType>
    <b:Guid>{E713E67F-4697-4B02-9239-5E4A1AFE04DA}</b:Guid>
    <b:LCID>uz-Cyrl-UZ</b:LCID>
    <b:Author>
      <b:Author>
        <b:NameList>
          <b:Person>
            <b:Last>Bourke-White</b:Last>
            <b:First>M.</b:First>
          </b:Person>
        </b:NameList>
      </b:Author>
    </b:Author>
    <b:Title>Portrait of Myself</b:Title>
    <b:Year>1963</b:Year>
    <b:City>New York</b:City>
    <b:Publisher>Simon and Shuster</b:Publisher>
    <b:Medium>Print</b:Medium>
    <b:RefOrder>2</b:RefOrder>
  </b:Source>
  <b:Source>
    <b:Tag>Gol86</b:Tag>
    <b:SourceType>Book</b:SourceType>
    <b:Guid>{E5F99284-8283-465F-A86F-9F5683F3B485}</b:Guid>
    <b:LCID>uz-Cyrl-UZ</b:LCID>
    <b:Author>
      <b:Author>
        <b:NameList>
          <b:Person>
            <b:Last>Goldberg</b:Last>
            <b:First>V.</b:First>
          </b:Person>
        </b:NameList>
      </b:Author>
    </b:Author>
    <b:Title>Margaret Bourke-White: a biography</b:Title>
    <b:Year>1986</b:Year>
    <b:City>New York</b:City>
    <b:Publisher>Harper and Row</b:Publisher>
    <b:Medium>Print</b:Medium>
    <b:RefOrder>3</b:RefOrder>
  </b:Source>
  <b:Source>
    <b:Tag>Phi03</b:Tag>
    <b:SourceType>Book</b:SourceType>
    <b:Guid>{ABA5D66B-96B1-4123-BBCA-378DA1F94E6B}</b:Guid>
    <b:LCID>uz-Cyrl-UZ</b:LCID>
    <b:Author>
      <b:Author>
        <b:NameList>
          <b:Person>
            <b:Last>Phillips</b:Last>
            <b:First>S.B.</b:First>
          </b:Person>
        </b:NameList>
      </b:Author>
    </b:Author>
    <b:Title>Margaret Bourke-White: The Photography of Design, 1927-1936</b:Title>
    <b:Year>2003</b:Year>
    <b:City>New York</b:City>
    <b:Publisher>Phillips Collection in association with Rizzoli</b:Publisher>
    <b:Medium>Print</b:Medium>
    <b:RefOrder>4</b:RefOrder>
  </b:Source>
</b:Sources>
</file>

<file path=customXml/itemProps1.xml><?xml version="1.0" encoding="utf-8"?>
<ds:datastoreItem xmlns:ds="http://schemas.openxmlformats.org/officeDocument/2006/customXml" ds:itemID="{EEDA67F5-C9F2-5D48-A487-D98CA456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Entries\++BigFurry\Routledge Enyclopedia of Modernism Word Template.dotx</Template>
  <TotalTime>16</TotalTime>
  <Pages>2</Pages>
  <Words>757</Words>
  <Characters>4197</Characters>
  <Application>Microsoft Macintosh Word</Application>
  <DocSecurity>0</DocSecurity>
  <Lines>71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Laura Dosky</cp:lastModifiedBy>
  <cp:revision>5</cp:revision>
  <dcterms:created xsi:type="dcterms:W3CDTF">2014-06-30T03:14:00Z</dcterms:created>
  <dcterms:modified xsi:type="dcterms:W3CDTF">2014-08-31T16:46:00Z</dcterms:modified>
</cp:coreProperties>
</file>