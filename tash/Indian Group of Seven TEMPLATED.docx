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471E42" w14:textId="77777777" w:rsidTr="00922950">
        <w:tc>
          <w:tcPr>
            <w:tcW w:w="491" w:type="dxa"/>
            <w:vMerge w:val="restart"/>
            <w:shd w:val="clear" w:color="auto" w:fill="A6A6A6" w:themeFill="background1" w:themeFillShade="A6"/>
            <w:textDirection w:val="btLr"/>
          </w:tcPr>
          <w:p w14:paraId="73C48A3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185AEB3FF3941419F143DAEAB1B65AE"/>
            </w:placeholder>
            <w:showingPlcHdr/>
            <w:dropDownList>
              <w:listItem w:displayText="Dr." w:value="Dr."/>
              <w:listItem w:displayText="Prof." w:value="Prof."/>
            </w:dropDownList>
          </w:sdtPr>
          <w:sdtContent>
            <w:tc>
              <w:tcPr>
                <w:tcW w:w="1259" w:type="dxa"/>
              </w:tcPr>
              <w:p w14:paraId="55F7946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937A68393D4F518249CC9707DC0A87"/>
            </w:placeholder>
            <w:text/>
          </w:sdtPr>
          <w:sdtContent>
            <w:tc>
              <w:tcPr>
                <w:tcW w:w="2073" w:type="dxa"/>
              </w:tcPr>
              <w:p w14:paraId="1605429C" w14:textId="77777777" w:rsidR="00B574C9" w:rsidRDefault="00A63A08" w:rsidP="00A63A08">
                <w:r>
                  <w:t xml:space="preserve">Matthew </w:t>
                </w:r>
              </w:p>
            </w:tc>
          </w:sdtContent>
        </w:sdt>
        <w:sdt>
          <w:sdtPr>
            <w:alias w:val="Middle name"/>
            <w:tag w:val="authorMiddleName"/>
            <w:id w:val="-2076034781"/>
            <w:placeholder>
              <w:docPart w:val="61AAD04C944345C4BD5F0EA72132C74C"/>
            </w:placeholder>
            <w:text/>
          </w:sdtPr>
          <w:sdtContent>
            <w:tc>
              <w:tcPr>
                <w:tcW w:w="2551" w:type="dxa"/>
              </w:tcPr>
              <w:p w14:paraId="62D91291" w14:textId="77777777" w:rsidR="00B574C9" w:rsidRDefault="00A63A08" w:rsidP="00A63A08">
                <w:r>
                  <w:t>Ryan</w:t>
                </w:r>
              </w:p>
            </w:tc>
          </w:sdtContent>
        </w:sdt>
        <w:sdt>
          <w:sdtPr>
            <w:alias w:val="Last name"/>
            <w:tag w:val="authorLastName"/>
            <w:id w:val="-1088529830"/>
            <w:placeholder>
              <w:docPart w:val="49FF37BA572942748FB6E8038DD39949"/>
            </w:placeholder>
            <w:text/>
          </w:sdtPr>
          <w:sdtContent>
            <w:tc>
              <w:tcPr>
                <w:tcW w:w="2642" w:type="dxa"/>
              </w:tcPr>
              <w:p w14:paraId="3CAA31D9" w14:textId="77777777" w:rsidR="00B574C9" w:rsidRDefault="00A63A08" w:rsidP="00A63A08">
                <w:r>
                  <w:t>Smith</w:t>
                </w:r>
              </w:p>
            </w:tc>
          </w:sdtContent>
        </w:sdt>
      </w:tr>
      <w:tr w:rsidR="00B574C9" w14:paraId="3A1761AA" w14:textId="77777777" w:rsidTr="001A6A06">
        <w:trPr>
          <w:trHeight w:val="986"/>
        </w:trPr>
        <w:tc>
          <w:tcPr>
            <w:tcW w:w="491" w:type="dxa"/>
            <w:vMerge/>
            <w:shd w:val="clear" w:color="auto" w:fill="A6A6A6" w:themeFill="background1" w:themeFillShade="A6"/>
          </w:tcPr>
          <w:p w14:paraId="0B60AE4F" w14:textId="77777777" w:rsidR="00B574C9" w:rsidRPr="001A6A06" w:rsidRDefault="00B574C9" w:rsidP="00CF1542">
            <w:pPr>
              <w:jc w:val="center"/>
              <w:rPr>
                <w:b/>
                <w:color w:val="FFFFFF" w:themeColor="background1"/>
              </w:rPr>
            </w:pPr>
          </w:p>
        </w:tc>
        <w:sdt>
          <w:sdtPr>
            <w:alias w:val="Biography"/>
            <w:tag w:val="authorBiography"/>
            <w:id w:val="938807824"/>
            <w:placeholder>
              <w:docPart w:val="7AF24C4D7BB44FE38D5A4860CEBAB82B"/>
            </w:placeholder>
            <w:showingPlcHdr/>
          </w:sdtPr>
          <w:sdtContent>
            <w:tc>
              <w:tcPr>
                <w:tcW w:w="8525" w:type="dxa"/>
                <w:gridSpan w:val="4"/>
              </w:tcPr>
              <w:p w14:paraId="170BC87F" w14:textId="77777777" w:rsidR="00B574C9" w:rsidRDefault="00B574C9" w:rsidP="00922950">
                <w:r>
                  <w:rPr>
                    <w:rStyle w:val="PlaceholderText"/>
                  </w:rPr>
                  <w:t>[Enter your biography]</w:t>
                </w:r>
              </w:p>
            </w:tc>
          </w:sdtContent>
        </w:sdt>
      </w:tr>
      <w:tr w:rsidR="00B574C9" w14:paraId="5F1BB065" w14:textId="77777777" w:rsidTr="001A6A06">
        <w:trPr>
          <w:trHeight w:val="986"/>
        </w:trPr>
        <w:tc>
          <w:tcPr>
            <w:tcW w:w="491" w:type="dxa"/>
            <w:vMerge/>
            <w:shd w:val="clear" w:color="auto" w:fill="A6A6A6" w:themeFill="background1" w:themeFillShade="A6"/>
          </w:tcPr>
          <w:p w14:paraId="2E0A9312" w14:textId="77777777" w:rsidR="00B574C9" w:rsidRPr="001A6A06" w:rsidRDefault="00B574C9" w:rsidP="00CF1542">
            <w:pPr>
              <w:jc w:val="center"/>
              <w:rPr>
                <w:b/>
                <w:color w:val="FFFFFF" w:themeColor="background1"/>
              </w:rPr>
            </w:pPr>
          </w:p>
        </w:tc>
        <w:sdt>
          <w:sdtPr>
            <w:alias w:val="Affiliation"/>
            <w:tag w:val="affiliation"/>
            <w:id w:val="2012937915"/>
            <w:placeholder>
              <w:docPart w:val="60EEFD272CE14D3885EB689DE52861E3"/>
            </w:placeholder>
            <w:text/>
          </w:sdtPr>
          <w:sdtContent>
            <w:tc>
              <w:tcPr>
                <w:tcW w:w="8525" w:type="dxa"/>
                <w:gridSpan w:val="4"/>
              </w:tcPr>
              <w:p w14:paraId="66B8EAFC" w14:textId="5CB8D9BE" w:rsidR="00B574C9" w:rsidRDefault="00F126F2" w:rsidP="00F126F2">
                <w:r>
                  <w:t>Ontario College of Art and Design University</w:t>
                </w:r>
              </w:p>
            </w:tc>
          </w:sdtContent>
        </w:sdt>
      </w:tr>
    </w:tbl>
    <w:p w14:paraId="444AED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80CE90" w14:textId="77777777" w:rsidTr="00244BB0">
        <w:tc>
          <w:tcPr>
            <w:tcW w:w="9016" w:type="dxa"/>
            <w:shd w:val="clear" w:color="auto" w:fill="A6A6A6" w:themeFill="background1" w:themeFillShade="A6"/>
            <w:tcMar>
              <w:top w:w="113" w:type="dxa"/>
              <w:bottom w:w="113" w:type="dxa"/>
            </w:tcMar>
          </w:tcPr>
          <w:p w14:paraId="097DADC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F28B6B" w14:textId="77777777" w:rsidTr="003F0D73">
        <w:sdt>
          <w:sdtPr>
            <w:alias w:val="Article headword"/>
            <w:tag w:val="articleHeadword"/>
            <w:id w:val="-361440020"/>
            <w:placeholder>
              <w:docPart w:val="1B49CB686DC14E7EB9BC56F5B8405781"/>
            </w:placeholder>
            <w:text/>
          </w:sdtPr>
          <w:sdtContent>
            <w:tc>
              <w:tcPr>
                <w:tcW w:w="9016" w:type="dxa"/>
                <w:tcMar>
                  <w:top w:w="113" w:type="dxa"/>
                  <w:bottom w:w="113" w:type="dxa"/>
                </w:tcMar>
              </w:tcPr>
              <w:p w14:paraId="29813C49" w14:textId="77777777" w:rsidR="003F0D73" w:rsidRPr="00FB589A" w:rsidRDefault="00A63A08" w:rsidP="00A63A08">
                <w:pPr>
                  <w:rPr>
                    <w:b/>
                  </w:rPr>
                </w:pPr>
                <w:r w:rsidRPr="00F126F2">
                  <w:t xml:space="preserve">Indian Group of Seven </w:t>
                </w:r>
              </w:p>
            </w:tc>
          </w:sdtContent>
        </w:sdt>
      </w:tr>
      <w:tr w:rsidR="00464699" w14:paraId="48CA2312" w14:textId="77777777" w:rsidTr="003C4540">
        <w:sdt>
          <w:sdtPr>
            <w:alias w:val="Variant headwords"/>
            <w:tag w:val="variantHeadwords"/>
            <w:id w:val="173464402"/>
            <w:placeholder>
              <w:docPart w:val="CB219AF19C9E48C5B47F1192FD04B272"/>
            </w:placeholder>
            <w:showingPlcHdr/>
          </w:sdtPr>
          <w:sdtContent>
            <w:tc>
              <w:tcPr>
                <w:tcW w:w="9016" w:type="dxa"/>
                <w:tcMar>
                  <w:top w:w="113" w:type="dxa"/>
                  <w:bottom w:w="113" w:type="dxa"/>
                </w:tcMar>
              </w:tcPr>
              <w:p w14:paraId="3CDB6BF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A53FEF" w14:textId="77777777" w:rsidTr="003F0D73">
        <w:sdt>
          <w:sdtPr>
            <w:alias w:val="Abstract"/>
            <w:tag w:val="abstract"/>
            <w:id w:val="-635871867"/>
            <w:placeholder>
              <w:docPart w:val="545F72124E5341779F793F4F92E5FCF9"/>
            </w:placeholder>
          </w:sdtPr>
          <w:sdtContent>
            <w:tc>
              <w:tcPr>
                <w:tcW w:w="9016" w:type="dxa"/>
                <w:tcMar>
                  <w:top w:w="113" w:type="dxa"/>
                  <w:bottom w:w="113" w:type="dxa"/>
                </w:tcMar>
              </w:tcPr>
              <w:p w14:paraId="0DB04DCC" w14:textId="124F9340" w:rsidR="00E85A05" w:rsidRPr="00F126F2" w:rsidRDefault="00AA253B" w:rsidP="00F126F2">
                <w:pPr>
                  <w:rPr>
                    <w:rFonts w:cs="Times New Roman"/>
                  </w:rPr>
                </w:pPr>
                <w:r w:rsidRPr="00F126F2">
                  <w:t xml:space="preserve">The Indian Group of Seven is an ironic title given by a reporter from the Winnipeg Free Press to a collective of Indigenous artists from Canada, including Jackson Beardy (1944-1984), Eddy </w:t>
                </w:r>
                <w:proofErr w:type="spellStart"/>
                <w:r w:rsidRPr="00F126F2">
                  <w:t>Cobiness</w:t>
                </w:r>
                <w:proofErr w:type="spellEnd"/>
                <w:r w:rsidRPr="00F126F2">
                  <w:t xml:space="preserve"> (1933-1996), Alex </w:t>
                </w:r>
                <w:proofErr w:type="spellStart"/>
                <w:r w:rsidRPr="00F126F2">
                  <w:t>Janvier</w:t>
                </w:r>
                <w:proofErr w:type="spellEnd"/>
                <w:r w:rsidRPr="00F126F2">
                  <w:t xml:space="preserve"> (b. 1935), </w:t>
                </w:r>
                <w:proofErr w:type="spellStart"/>
                <w:r w:rsidRPr="00F126F2">
                  <w:t>Norval</w:t>
                </w:r>
                <w:proofErr w:type="spellEnd"/>
                <w:r w:rsidRPr="00F126F2">
                  <w:t xml:space="preserve"> </w:t>
                </w:r>
                <w:proofErr w:type="spellStart"/>
                <w:r w:rsidRPr="00F126F2">
                  <w:t>Morrisseau</w:t>
                </w:r>
                <w:proofErr w:type="spellEnd"/>
                <w:r w:rsidRPr="00F126F2">
                  <w:t xml:space="preserve"> (1932-2007), Daphne </w:t>
                </w:r>
                <w:proofErr w:type="spellStart"/>
                <w:r w:rsidRPr="00F126F2">
                  <w:t>Odjig</w:t>
                </w:r>
                <w:proofErr w:type="spellEnd"/>
                <w:r w:rsidRPr="00F126F2">
                  <w:t xml:space="preserve"> (b. 1919), Carl Ray (1942-1978), and Joseph Sanchez (b. 1948). Their name is a direct reference to the Group of Seven, a collective of Canadian artists who used the Canadian landscape as their primary subject matter in the 1920s and 1930s. The Indian Group of Seven emerged soon after Montreal’s 1967 International and Universal Exposition, and the 1969 release of the Statement of the Government of Canada on Indian policy — events that were heavily criticised for supporting colonial legacies and supressing Indigenous rights. The Group’s artwork reacted against such politics. They sought to break cultural and political stereotypes by demanding recognition as professional artists, by challenging established meanings of contemporary Indigenous art, and reconsidering social relationships to Indigenous peoples. </w:t>
                </w:r>
                <w:r w:rsidR="00747CF5" w:rsidRPr="00F126F2">
                  <w:t>T</w:t>
                </w:r>
                <w:r w:rsidRPr="00F126F2">
                  <w:t>he Indian Group of Seven helped to change the preconceived notion that Indigenous artists were preoccupied with traditional craftwork such as weaving, pottery, and carving.</w:t>
                </w:r>
              </w:p>
            </w:tc>
          </w:sdtContent>
        </w:sdt>
      </w:tr>
      <w:tr w:rsidR="003F0D73" w14:paraId="5A71C230" w14:textId="77777777" w:rsidTr="003F0D73">
        <w:sdt>
          <w:sdtPr>
            <w:alias w:val="Article text"/>
            <w:tag w:val="articleText"/>
            <w:id w:val="634067588"/>
            <w:placeholder>
              <w:docPart w:val="16AD76ECB80E416FBAE04C26156C82E7"/>
            </w:placeholder>
          </w:sdtPr>
          <w:sdtContent>
            <w:tc>
              <w:tcPr>
                <w:tcW w:w="9016" w:type="dxa"/>
                <w:tcMar>
                  <w:top w:w="113" w:type="dxa"/>
                  <w:bottom w:w="113" w:type="dxa"/>
                </w:tcMar>
              </w:tcPr>
              <w:sdt>
                <w:sdtPr>
                  <w:alias w:val="Abstract"/>
                  <w:tag w:val="abstract"/>
                  <w:id w:val="691338831"/>
                  <w:placeholder>
                    <w:docPart w:val="4245EB21703AAB41BF19D42C12AB37F9"/>
                  </w:placeholder>
                </w:sdtPr>
                <w:sdtContent>
                  <w:p w14:paraId="3C3652E7" w14:textId="12ACFDDC" w:rsidR="00747CF5" w:rsidRPr="00F126F2" w:rsidRDefault="00747CF5" w:rsidP="00F126F2">
                    <w:pPr>
                      <w:rPr>
                        <w:rFonts w:cs="Times New Roman"/>
                      </w:rPr>
                    </w:pPr>
                    <w:r w:rsidRPr="00F126F2">
                      <w:rPr>
                        <w:rFonts w:cs="Times New Roman"/>
                      </w:rPr>
                      <w:t xml:space="preserve">The Indian Group of Seven is an ironic title given by a reporter from the </w:t>
                    </w:r>
                    <w:r w:rsidRPr="00F126F2">
                      <w:rPr>
                        <w:rFonts w:cs="Times New Roman"/>
                        <w:i/>
                      </w:rPr>
                      <w:t>Winnipeg Free Press</w:t>
                    </w:r>
                    <w:r w:rsidRPr="00F126F2">
                      <w:rPr>
                        <w:rFonts w:cs="Times New Roman"/>
                      </w:rPr>
                      <w:t xml:space="preserve"> to a collective of Indigenous artists from Canada, including Jackson Beardy (1944-1984), Eddy </w:t>
                    </w:r>
                    <w:proofErr w:type="spellStart"/>
                    <w:r w:rsidRPr="00F126F2">
                      <w:rPr>
                        <w:rFonts w:cs="Times New Roman"/>
                      </w:rPr>
                      <w:t>Cobiness</w:t>
                    </w:r>
                    <w:proofErr w:type="spellEnd"/>
                    <w:r w:rsidRPr="00F126F2">
                      <w:rPr>
                        <w:rFonts w:cs="Times New Roman"/>
                      </w:rPr>
                      <w:t xml:space="preserve"> (1933-1996), Alex </w:t>
                    </w:r>
                    <w:proofErr w:type="spellStart"/>
                    <w:r w:rsidRPr="00F126F2">
                      <w:rPr>
                        <w:rFonts w:cs="Times New Roman"/>
                      </w:rPr>
                      <w:t>Janvier</w:t>
                    </w:r>
                    <w:proofErr w:type="spellEnd"/>
                    <w:r w:rsidRPr="00F126F2">
                      <w:rPr>
                        <w:rFonts w:cs="Times New Roman"/>
                      </w:rPr>
                      <w:t xml:space="preserve"> (b. 1935), </w:t>
                    </w:r>
                    <w:proofErr w:type="spellStart"/>
                    <w:r w:rsidRPr="00F126F2">
                      <w:rPr>
                        <w:rFonts w:cs="Times New Roman"/>
                      </w:rPr>
                      <w:t>Norval</w:t>
                    </w:r>
                    <w:proofErr w:type="spellEnd"/>
                    <w:r w:rsidRPr="00F126F2">
                      <w:rPr>
                        <w:rFonts w:cs="Times New Roman"/>
                      </w:rPr>
                      <w:t xml:space="preserve"> </w:t>
                    </w:r>
                    <w:proofErr w:type="spellStart"/>
                    <w:r w:rsidRPr="00F126F2">
                      <w:rPr>
                        <w:rFonts w:cs="Times New Roman"/>
                      </w:rPr>
                      <w:t>Morrisseau</w:t>
                    </w:r>
                    <w:proofErr w:type="spellEnd"/>
                    <w:r w:rsidRPr="00F126F2">
                      <w:rPr>
                        <w:rFonts w:cs="Times New Roman"/>
                      </w:rPr>
                      <w:t xml:space="preserve"> (1932-2007), Daphne </w:t>
                    </w:r>
                    <w:proofErr w:type="spellStart"/>
                    <w:r w:rsidRPr="00F126F2">
                      <w:rPr>
                        <w:rFonts w:cs="Times New Roman"/>
                      </w:rPr>
                      <w:t>Odjig</w:t>
                    </w:r>
                    <w:proofErr w:type="spellEnd"/>
                    <w:r w:rsidRPr="00F126F2">
                      <w:rPr>
                        <w:rFonts w:cs="Times New Roman"/>
                      </w:rPr>
                      <w:t xml:space="preserve"> (b. 1919), Carl Ray (1942-1978), and Joseph Sanchez (b. 1948)</w:t>
                    </w:r>
                    <w:r w:rsidRPr="00F126F2">
                      <w:rPr>
                        <w:rFonts w:cs="Times New Roman"/>
                        <w:color w:val="343434"/>
                        <w:lang w:val="en-US"/>
                      </w:rPr>
                      <w:t xml:space="preserve">. </w:t>
                    </w:r>
                    <w:r w:rsidRPr="00F126F2">
                      <w:rPr>
                        <w:rFonts w:cs="Times New Roman"/>
                      </w:rPr>
                      <w:t xml:space="preserve">Their name is a direct reference to the Group of Seven, a collective of Canadian artists who used the Canadian landscape as their primary subject matter in the 1920s and 1930s. The Indian Group of Seven emerged soon after Montreal’s </w:t>
                    </w:r>
                    <w:r w:rsidRPr="00F126F2">
                      <w:rPr>
                        <w:rFonts w:cs="Times New Roman"/>
                        <w:bCs/>
                      </w:rPr>
                      <w:t>1967 International and Universal Exposition,</w:t>
                    </w:r>
                    <w:r w:rsidRPr="00F126F2">
                      <w:rPr>
                        <w:rFonts w:cs="Times New Roman"/>
                        <w:b/>
                        <w:bCs/>
                      </w:rPr>
                      <w:t xml:space="preserve"> </w:t>
                    </w:r>
                    <w:r w:rsidRPr="00F126F2">
                      <w:rPr>
                        <w:rFonts w:cs="Times New Roman"/>
                      </w:rPr>
                      <w:t xml:space="preserve">and the 1969 release of the </w:t>
                    </w:r>
                    <w:r w:rsidRPr="00F126F2">
                      <w:rPr>
                        <w:rFonts w:cs="Times New Roman"/>
                        <w:bCs/>
                      </w:rPr>
                      <w:t>Statement of the Government of Canada on Indian policy —</w:t>
                    </w:r>
                    <w:r w:rsidRPr="00F126F2">
                      <w:rPr>
                        <w:rFonts w:cs="Times New Roman"/>
                      </w:rPr>
                      <w:t xml:space="preserve"> events that were heavily criticised for supporting colonial legacies and supressing Indigenous rights. The Group’s artwork reacted against such politics. They sought to break cultural and political stereotypes by demanding recognition as professional artists, by challenging established meanings of contemporary Indigenous art, and reconsidering social relationships to Indigenous peoples. The Indian Group of Seven helped to change the preconceived notion that Indigenous artists were preoccupied with traditional craftwork such as weaving, pottery, and carving.</w:t>
                    </w:r>
                  </w:p>
                  <w:p w14:paraId="2EA4E0AE" w14:textId="0B17388B" w:rsidR="00A63A08" w:rsidRPr="00F126F2" w:rsidRDefault="00F126F2" w:rsidP="00F126F2">
                    <w:pPr>
                      <w:rPr>
                        <w:rFonts w:cs="Times New Roman"/>
                      </w:rPr>
                    </w:pPr>
                  </w:p>
                </w:sdtContent>
              </w:sdt>
              <w:p w14:paraId="24DA3133" w14:textId="77777777" w:rsidR="00F126F2" w:rsidRDefault="00A63A08" w:rsidP="00F126F2">
                <w:pPr>
                  <w:rPr>
                    <w:rFonts w:cs="Times New Roman"/>
                  </w:rPr>
                </w:pPr>
                <w:r w:rsidRPr="00F126F2">
                  <w:rPr>
                    <w:rFonts w:cs="Times New Roman"/>
                  </w:rPr>
                  <w:t xml:space="preserve">In 1973 members Beardy, </w:t>
                </w:r>
                <w:proofErr w:type="spellStart"/>
                <w:r w:rsidRPr="00F126F2">
                  <w:rPr>
                    <w:rFonts w:cs="Times New Roman"/>
                  </w:rPr>
                  <w:t>Janvier</w:t>
                </w:r>
                <w:proofErr w:type="spellEnd"/>
                <w:r w:rsidRPr="00F126F2">
                  <w:rPr>
                    <w:rFonts w:cs="Times New Roman"/>
                  </w:rPr>
                  <w:t xml:space="preserve">, and </w:t>
                </w:r>
                <w:proofErr w:type="spellStart"/>
                <w:r w:rsidRPr="00F126F2">
                  <w:rPr>
                    <w:rFonts w:cs="Times New Roman"/>
                  </w:rPr>
                  <w:t>Odjig</w:t>
                </w:r>
                <w:proofErr w:type="spellEnd"/>
                <w:r w:rsidRPr="00F126F2">
                  <w:rPr>
                    <w:rFonts w:cs="Times New Roman"/>
                  </w:rPr>
                  <w:t xml:space="preserve"> were included in a group exhibition at the Winnipeg Art Gallery called </w:t>
                </w:r>
                <w:r w:rsidRPr="00F126F2">
                  <w:rPr>
                    <w:rFonts w:cs="Times New Roman"/>
                    <w:i/>
                  </w:rPr>
                  <w:t>Treaty Numbers 23, 287, 1171</w:t>
                </w:r>
                <w:r w:rsidRPr="00F126F2">
                  <w:rPr>
                    <w:rFonts w:cs="Times New Roman"/>
                  </w:rPr>
                  <w:t>, a title referring to the numbered treaties of their bands. The exhibition was a critical success</w:t>
                </w:r>
                <w:r w:rsidR="007C3D62" w:rsidRPr="00F126F2">
                  <w:rPr>
                    <w:rFonts w:cs="Times New Roman"/>
                  </w:rPr>
                  <w:t>,</w:t>
                </w:r>
                <w:r w:rsidRPr="00F126F2">
                  <w:rPr>
                    <w:rFonts w:cs="Times New Roman"/>
                  </w:rPr>
                  <w:t xml:space="preserve"> and helped establish other Indigenous artists as an influential voice in contemporary Canadian art discourse</w:t>
                </w:r>
                <w:r w:rsidR="007C3D62" w:rsidRPr="00F126F2">
                  <w:rPr>
                    <w:rFonts w:cs="Times New Roman"/>
                  </w:rPr>
                  <w:t>s</w:t>
                </w:r>
                <w:r w:rsidRPr="00F126F2">
                  <w:rPr>
                    <w:rFonts w:cs="Times New Roman"/>
                  </w:rPr>
                  <w:t xml:space="preserve">. In 1974 the seven artists who would eventually be recognized as the Indian Group of Seven assembled in </w:t>
                </w:r>
                <w:proofErr w:type="spellStart"/>
                <w:r w:rsidRPr="00F126F2">
                  <w:rPr>
                    <w:rFonts w:cs="Times New Roman"/>
                  </w:rPr>
                  <w:t>Odjig’s</w:t>
                </w:r>
                <w:proofErr w:type="spellEnd"/>
                <w:r w:rsidRPr="00F126F2">
                  <w:rPr>
                    <w:rFonts w:cs="Times New Roman"/>
                  </w:rPr>
                  <w:t xml:space="preserve"> home as a first step in </w:t>
                </w:r>
                <w:r w:rsidRPr="00F126F2">
                  <w:rPr>
                    <w:rFonts w:cs="Times New Roman"/>
                  </w:rPr>
                  <w:lastRenderedPageBreak/>
                  <w:t xml:space="preserve">legally incorporating their group as the Professional Native Indian Artists Incorporated (PNIAI). Though they did not release an official manifesto, the PNIAI was primarily concerned with supporting Indigenous artists and the communities they live in through advisement, discussion, and teaching. In their support of emerging Indigenous artists in Canada, they created a legacy of artistic excellence in Indigenous Canadian artists, such as Shirley </w:t>
                </w:r>
                <w:proofErr w:type="spellStart"/>
                <w:r w:rsidRPr="00F126F2">
                  <w:rPr>
                    <w:rFonts w:cs="Times New Roman"/>
                  </w:rPr>
                  <w:t>Cheechoo</w:t>
                </w:r>
                <w:proofErr w:type="spellEnd"/>
                <w:r w:rsidRPr="00F126F2">
                  <w:rPr>
                    <w:rFonts w:cs="Times New Roman"/>
                  </w:rPr>
                  <w:t xml:space="preserve">, Blake </w:t>
                </w:r>
                <w:proofErr w:type="spellStart"/>
                <w:r w:rsidRPr="00F126F2">
                  <w:rPr>
                    <w:rFonts w:cs="Times New Roman"/>
                  </w:rPr>
                  <w:t>Debassige</w:t>
                </w:r>
                <w:proofErr w:type="spellEnd"/>
                <w:r w:rsidRPr="00F126F2">
                  <w:rPr>
                    <w:rFonts w:cs="Times New Roman"/>
                  </w:rPr>
                  <w:t xml:space="preserve">, and Martin </w:t>
                </w:r>
                <w:proofErr w:type="spellStart"/>
                <w:r w:rsidRPr="00F126F2">
                  <w:rPr>
                    <w:rFonts w:cs="Times New Roman"/>
                  </w:rPr>
                  <w:t>Panamick</w:t>
                </w:r>
                <w:proofErr w:type="spellEnd"/>
                <w:r w:rsidRPr="00F126F2">
                  <w:rPr>
                    <w:rFonts w:cs="Times New Roman"/>
                  </w:rPr>
                  <w:t xml:space="preserve">. While the Indian Group of Seven is </w:t>
                </w:r>
                <w:r w:rsidR="00F126F2">
                  <w:rPr>
                    <w:rFonts w:cs="Times New Roman"/>
                  </w:rPr>
                  <w:t>often closely connected to the ‘Woodland Style’</w:t>
                </w:r>
                <w:r w:rsidR="00692465" w:rsidRPr="00F126F2">
                  <w:rPr>
                    <w:rFonts w:cs="Times New Roman"/>
                  </w:rPr>
                  <w:t xml:space="preserve"> </w:t>
                </w:r>
                <w:r w:rsidRPr="00F126F2">
                  <w:rPr>
                    <w:rFonts w:cs="Times New Roman"/>
                  </w:rPr>
                  <w:t>—</w:t>
                </w:r>
                <w:r w:rsidR="00692465" w:rsidRPr="00F126F2">
                  <w:rPr>
                    <w:rFonts w:cs="Times New Roman"/>
                  </w:rPr>
                  <w:t xml:space="preserve"> </w:t>
                </w:r>
                <w:r w:rsidRPr="00F126F2">
                  <w:rPr>
                    <w:rFonts w:cs="Times New Roman"/>
                  </w:rPr>
                  <w:t xml:space="preserve">an </w:t>
                </w:r>
                <w:proofErr w:type="spellStart"/>
                <w:r w:rsidRPr="00F126F2">
                  <w:rPr>
                    <w:rFonts w:cs="Times New Roman"/>
                  </w:rPr>
                  <w:t>Ojibway</w:t>
                </w:r>
                <w:proofErr w:type="spellEnd"/>
                <w:r w:rsidRPr="00F126F2">
                  <w:rPr>
                    <w:rFonts w:cs="Times New Roman"/>
                  </w:rPr>
                  <w:t xml:space="preserve"> visual language commonly associated with strong black lines, vivid colour palettes, and x-ray viewpoints</w:t>
                </w:r>
                <w:r w:rsidR="00692465" w:rsidRPr="00F126F2">
                  <w:rPr>
                    <w:rFonts w:cs="Times New Roman"/>
                  </w:rPr>
                  <w:t xml:space="preserve"> </w:t>
                </w:r>
                <w:r w:rsidRPr="00F126F2">
                  <w:rPr>
                    <w:rFonts w:cs="Times New Roman"/>
                  </w:rPr>
                  <w:t>—</w:t>
                </w:r>
                <w:r w:rsidR="00692465" w:rsidRPr="00F126F2">
                  <w:rPr>
                    <w:rFonts w:cs="Times New Roman"/>
                  </w:rPr>
                  <w:t xml:space="preserve"> </w:t>
                </w:r>
                <w:r w:rsidRPr="00F126F2">
                  <w:rPr>
                    <w:rFonts w:cs="Times New Roman"/>
                  </w:rPr>
                  <w:t xml:space="preserve">the subject matter and style of each </w:t>
                </w:r>
                <w:bookmarkStart w:id="0" w:name="_GoBack"/>
                <w:bookmarkEnd w:id="0"/>
                <w:r w:rsidRPr="00F126F2">
                  <w:rPr>
                    <w:rFonts w:cs="Times New Roman"/>
                  </w:rPr>
                  <w:t xml:space="preserve">member in the group is relatively distinct and divergent. The last exhibition featuring all seven members was held at the Dominion Gallery in Montreal in 1975; however a retrospective of their work and legacy organized by the </w:t>
                </w:r>
                <w:proofErr w:type="spellStart"/>
                <w:r w:rsidRPr="00F126F2">
                  <w:rPr>
                    <w:rFonts w:cs="Times New Roman"/>
                  </w:rPr>
                  <w:t>MacKenzie</w:t>
                </w:r>
                <w:proofErr w:type="spellEnd"/>
                <w:r w:rsidRPr="00F126F2">
                  <w:rPr>
                    <w:rFonts w:cs="Times New Roman"/>
                  </w:rPr>
                  <w:t xml:space="preserve"> Art Gallery, Regina </w:t>
                </w:r>
                <w:r w:rsidR="00692465" w:rsidRPr="00F126F2">
                  <w:rPr>
                    <w:rFonts w:cs="Times New Roman"/>
                  </w:rPr>
                  <w:t>opened in</w:t>
                </w:r>
                <w:r w:rsidRPr="00F126F2">
                  <w:rPr>
                    <w:rFonts w:cs="Times New Roman"/>
                  </w:rPr>
                  <w:t xml:space="preserve"> 2014.</w:t>
                </w:r>
              </w:p>
              <w:p w14:paraId="0E00C661" w14:textId="77777777" w:rsidR="00F126F2" w:rsidRDefault="00F126F2" w:rsidP="00F126F2">
                <w:pPr>
                  <w:rPr>
                    <w:rFonts w:cs="Times New Roman"/>
                  </w:rPr>
                </w:pPr>
              </w:p>
              <w:p w14:paraId="1C556268" w14:textId="72058847" w:rsidR="00F126F2" w:rsidRDefault="00F126F2" w:rsidP="004526E8">
                <w:pPr>
                  <w:keepNext/>
                  <w:rPr>
                    <w:rFonts w:cs="Times New Roman"/>
                  </w:rPr>
                </w:pPr>
                <w:r>
                  <w:rPr>
                    <w:rFonts w:cs="Times New Roman"/>
                  </w:rPr>
                  <w:t>File:</w:t>
                </w:r>
                <w:r w:rsidR="004526E8">
                  <w:rPr>
                    <w:rFonts w:cs="Times New Roman"/>
                  </w:rPr>
                  <w:t xml:space="preserve"> IndianGroupOfSeven_GenocideNo.1.jpg</w:t>
                </w:r>
              </w:p>
              <w:p w14:paraId="584D3FD3" w14:textId="46525FAE" w:rsidR="004526E8" w:rsidRDefault="004526E8" w:rsidP="004526E8">
                <w:pPr>
                  <w:pStyle w:val="Caption"/>
                </w:pPr>
                <w:r>
                  <w:t xml:space="preserve">Figure </w:t>
                </w:r>
                <w:fldSimple w:instr=" SEQ Figure \* ARABIC ">
                  <w:r>
                    <w:rPr>
                      <w:noProof/>
                    </w:rPr>
                    <w:t>1</w:t>
                  </w:r>
                </w:fldSimple>
                <w:r>
                  <w:t xml:space="preserve"> Daphne </w:t>
                </w:r>
                <w:proofErr w:type="spellStart"/>
                <w:r>
                  <w:t>Odjig</w:t>
                </w:r>
                <w:proofErr w:type="spellEnd"/>
                <w:r>
                  <w:t xml:space="preserve"> (1971) 61x76cm; acrylic on board; Purchased 2001, National Gallery of Canada (no. 40766) </w:t>
                </w:r>
              </w:p>
              <w:p w14:paraId="3779E5CD" w14:textId="452AD9BE" w:rsidR="003F0D73" w:rsidRPr="004526E8" w:rsidRDefault="004526E8" w:rsidP="00F126F2">
                <w:pPr>
                  <w:rPr>
                    <w:rFonts w:cs="Times New Roman"/>
                    <w:lang w:val="en-US"/>
                  </w:rPr>
                </w:pPr>
                <w:r w:rsidRPr="004526E8">
                  <w:rPr>
                    <w:rFonts w:cs="Times New Roman"/>
                    <w:lang w:val="en-US"/>
                  </w:rPr>
                  <w:t xml:space="preserve">Source: </w:t>
                </w:r>
                <w:r w:rsidRPr="004526E8">
                  <w:rPr>
                    <w:rFonts w:cs="Times New Roman"/>
                    <w:lang w:val="en-US"/>
                  </w:rPr>
                  <w:t>http://www.gallery.ca/en/see/collections/artwork.php</w:t>
                </w:r>
                <w:proofErr w:type="gramStart"/>
                <w:r w:rsidRPr="004526E8">
                  <w:rPr>
                    <w:rFonts w:cs="Times New Roman"/>
                    <w:lang w:val="en-US"/>
                  </w:rPr>
                  <w:t>?mkey</w:t>
                </w:r>
                <w:proofErr w:type="gramEnd"/>
                <w:r w:rsidRPr="004526E8">
                  <w:rPr>
                    <w:rFonts w:cs="Times New Roman"/>
                    <w:lang w:val="en-US"/>
                  </w:rPr>
                  <w:t>=98926</w:t>
                </w:r>
              </w:p>
            </w:tc>
          </w:sdtContent>
        </w:sdt>
      </w:tr>
      <w:tr w:rsidR="003235A7" w14:paraId="73B06AB7" w14:textId="77777777" w:rsidTr="003235A7">
        <w:tc>
          <w:tcPr>
            <w:tcW w:w="9016" w:type="dxa"/>
          </w:tcPr>
          <w:p w14:paraId="593387AC" w14:textId="77777777" w:rsidR="003235A7" w:rsidRPr="00F126F2" w:rsidRDefault="003235A7" w:rsidP="008A5B87">
            <w:r w:rsidRPr="00F126F2">
              <w:rPr>
                <w:u w:val="single"/>
              </w:rPr>
              <w:lastRenderedPageBreak/>
              <w:t>Further reading</w:t>
            </w:r>
            <w:r w:rsidRPr="00F126F2">
              <w:t>:</w:t>
            </w:r>
          </w:p>
          <w:p w14:paraId="28E8C254" w14:textId="77777777" w:rsidR="003C4540" w:rsidRPr="00F126F2" w:rsidRDefault="00F126F2" w:rsidP="008A5B87">
            <w:sdt>
              <w:sdtPr>
                <w:id w:val="1002247541"/>
                <w:citation/>
              </w:sdtPr>
              <w:sdtContent>
                <w:r w:rsidR="003C4540" w:rsidRPr="00F126F2">
                  <w:fldChar w:fldCharType="begin"/>
                </w:r>
                <w:r w:rsidR="003C4540" w:rsidRPr="00F126F2">
                  <w:rPr>
                    <w:lang w:val="en-US"/>
                  </w:rPr>
                  <w:instrText xml:space="preserve"> CITATION Jan05 \l 1033 </w:instrText>
                </w:r>
                <w:r w:rsidR="003C4540" w:rsidRPr="00F126F2">
                  <w:fldChar w:fldCharType="separate"/>
                </w:r>
                <w:r w:rsidR="003C4540" w:rsidRPr="00F126F2">
                  <w:rPr>
                    <w:noProof/>
                    <w:lang w:val="en-US"/>
                  </w:rPr>
                  <w:t>(Bailey and Wood)</w:t>
                </w:r>
                <w:r w:rsidR="003C4540" w:rsidRPr="00F126F2">
                  <w:fldChar w:fldCharType="end"/>
                </w:r>
              </w:sdtContent>
            </w:sdt>
          </w:p>
          <w:p w14:paraId="0473D920" w14:textId="77777777" w:rsidR="003C4540" w:rsidRPr="00F126F2" w:rsidRDefault="003C4540" w:rsidP="008A5B87"/>
          <w:sdt>
            <w:sdtPr>
              <w:alias w:val="Further reading"/>
              <w:tag w:val="furtherReading"/>
              <w:id w:val="-1516217107"/>
            </w:sdtPr>
            <w:sdtEndPr/>
            <w:sdtContent>
              <w:p w14:paraId="6B5D5479" w14:textId="77777777" w:rsidR="00A63A08" w:rsidRPr="00F126F2" w:rsidRDefault="00F126F2" w:rsidP="00A63A08">
                <w:pPr>
                  <w:rPr>
                    <w:rFonts w:cs="Times New Roman"/>
                  </w:rPr>
                </w:pPr>
                <w:sdt>
                  <w:sdtPr>
                    <w:id w:val="408047921"/>
                    <w:citation/>
                  </w:sdtPr>
                  <w:sdtContent>
                    <w:r w:rsidR="003C4540" w:rsidRPr="00F126F2">
                      <w:fldChar w:fldCharType="begin"/>
                    </w:r>
                    <w:r w:rsidR="003C4540" w:rsidRPr="00F126F2">
                      <w:rPr>
                        <w:lang w:val="en-US"/>
                      </w:rPr>
                      <w:instrText xml:space="preserve"> CITATION Gre06 \l 1033 </w:instrText>
                    </w:r>
                    <w:r w:rsidR="003C4540" w:rsidRPr="00F126F2">
                      <w:fldChar w:fldCharType="separate"/>
                    </w:r>
                    <w:r w:rsidR="003C4540" w:rsidRPr="00F126F2">
                      <w:rPr>
                        <w:noProof/>
                        <w:lang w:val="en-US"/>
                      </w:rPr>
                      <w:t xml:space="preserve"> (Hill)</w:t>
                    </w:r>
                    <w:r w:rsidR="003C4540" w:rsidRPr="00F126F2">
                      <w:fldChar w:fldCharType="end"/>
                    </w:r>
                  </w:sdtContent>
                </w:sdt>
              </w:p>
              <w:p w14:paraId="767E9A78" w14:textId="77777777" w:rsidR="003C4540" w:rsidRPr="00F126F2" w:rsidRDefault="003C4540" w:rsidP="00A63A08">
                <w:pPr>
                  <w:rPr>
                    <w:rFonts w:cs="Times New Roman"/>
                  </w:rPr>
                </w:pPr>
              </w:p>
              <w:p w14:paraId="71F8D8D0" w14:textId="77777777" w:rsidR="00A63A08" w:rsidRPr="00F126F2" w:rsidRDefault="00F126F2" w:rsidP="00A63A08">
                <w:pPr>
                  <w:rPr>
                    <w:rFonts w:cs="Times New Roman"/>
                  </w:rPr>
                </w:pPr>
                <w:sdt>
                  <w:sdtPr>
                    <w:rPr>
                      <w:rFonts w:cs="Times New Roman"/>
                    </w:rPr>
                    <w:id w:val="879442678"/>
                    <w:citation/>
                  </w:sdtPr>
                  <w:sdtContent>
                    <w:r w:rsidR="003C4540" w:rsidRPr="00F126F2">
                      <w:rPr>
                        <w:rFonts w:cs="Times New Roman"/>
                      </w:rPr>
                      <w:fldChar w:fldCharType="begin"/>
                    </w:r>
                    <w:r w:rsidR="003C4540" w:rsidRPr="00F126F2">
                      <w:rPr>
                        <w:rFonts w:cs="Times New Roman"/>
                        <w:lang w:val="en-US"/>
                      </w:rPr>
                      <w:instrText xml:space="preserve"> CITATION Ken79 \l 1033 </w:instrText>
                    </w:r>
                    <w:r w:rsidR="003C4540" w:rsidRPr="00F126F2">
                      <w:rPr>
                        <w:rFonts w:cs="Times New Roman"/>
                      </w:rPr>
                      <w:fldChar w:fldCharType="separate"/>
                    </w:r>
                    <w:r w:rsidR="003C4540" w:rsidRPr="00F126F2">
                      <w:rPr>
                        <w:rFonts w:cs="Times New Roman"/>
                        <w:noProof/>
                        <w:lang w:val="en-US"/>
                      </w:rPr>
                      <w:t>(Hughes)</w:t>
                    </w:r>
                    <w:r w:rsidR="003C4540" w:rsidRPr="00F126F2">
                      <w:rPr>
                        <w:rFonts w:cs="Times New Roman"/>
                      </w:rPr>
                      <w:fldChar w:fldCharType="end"/>
                    </w:r>
                  </w:sdtContent>
                </w:sdt>
              </w:p>
              <w:p w14:paraId="72A2A111" w14:textId="77777777" w:rsidR="00A63A08" w:rsidRPr="00F126F2" w:rsidRDefault="00A63A08" w:rsidP="00A63A08">
                <w:pPr>
                  <w:rPr>
                    <w:rFonts w:cs="Times New Roman"/>
                  </w:rPr>
                </w:pPr>
              </w:p>
              <w:p w14:paraId="6409EC9B" w14:textId="77777777" w:rsidR="00A63A08" w:rsidRPr="00F126F2" w:rsidRDefault="00F126F2" w:rsidP="00A63A08">
                <w:pPr>
                  <w:rPr>
                    <w:rFonts w:cs="Times New Roman"/>
                  </w:rPr>
                </w:pPr>
                <w:sdt>
                  <w:sdtPr>
                    <w:rPr>
                      <w:rFonts w:cs="Times New Roman"/>
                    </w:rPr>
                    <w:id w:val="-44290677"/>
                    <w:citation/>
                  </w:sdtPr>
                  <w:sdtContent>
                    <w:r w:rsidR="003C4540" w:rsidRPr="00F126F2">
                      <w:rPr>
                        <w:rFonts w:cs="Times New Roman"/>
                      </w:rPr>
                      <w:fldChar w:fldCharType="begin"/>
                    </w:r>
                    <w:r w:rsidR="003C4540" w:rsidRPr="00F126F2">
                      <w:rPr>
                        <w:rFonts w:cs="Times New Roman"/>
                        <w:lang w:val="en-US"/>
                      </w:rPr>
                      <w:instrText xml:space="preserve"> CITATION Mac14 \l 1033 </w:instrText>
                    </w:r>
                    <w:r w:rsidR="003C4540" w:rsidRPr="00F126F2">
                      <w:rPr>
                        <w:rFonts w:cs="Times New Roman"/>
                      </w:rPr>
                      <w:fldChar w:fldCharType="separate"/>
                    </w:r>
                    <w:r w:rsidR="003C4540" w:rsidRPr="00F126F2">
                      <w:rPr>
                        <w:rFonts w:cs="Times New Roman"/>
                        <w:noProof/>
                        <w:lang w:val="en-US"/>
                      </w:rPr>
                      <w:t>(MacKenzie Art Gallery )</w:t>
                    </w:r>
                    <w:r w:rsidR="003C4540" w:rsidRPr="00F126F2">
                      <w:rPr>
                        <w:rFonts w:cs="Times New Roman"/>
                      </w:rPr>
                      <w:fldChar w:fldCharType="end"/>
                    </w:r>
                  </w:sdtContent>
                </w:sdt>
              </w:p>
              <w:p w14:paraId="6BC6D1A5" w14:textId="77777777" w:rsidR="00AE435A" w:rsidRPr="00F126F2" w:rsidRDefault="00AE435A" w:rsidP="00AE435A">
                <w:pPr>
                  <w:tabs>
                    <w:tab w:val="left" w:pos="3491"/>
                  </w:tabs>
                  <w:rPr>
                    <w:rFonts w:cs="Times New Roman"/>
                  </w:rPr>
                </w:pPr>
              </w:p>
              <w:p w14:paraId="24412EE2" w14:textId="7D33A4E7" w:rsidR="003235A7" w:rsidRPr="00F126F2" w:rsidRDefault="00F126F2" w:rsidP="00F126F2">
                <w:pPr>
                  <w:tabs>
                    <w:tab w:val="left" w:pos="3491"/>
                  </w:tabs>
                  <w:rPr>
                    <w:rFonts w:cs="Times New Roman"/>
                  </w:rPr>
                </w:pPr>
                <w:sdt>
                  <w:sdtPr>
                    <w:rPr>
                      <w:rFonts w:cs="Times New Roman"/>
                    </w:rPr>
                    <w:id w:val="-25796016"/>
                    <w:citation/>
                  </w:sdtPr>
                  <w:sdtContent>
                    <w:r w:rsidR="00AE435A" w:rsidRPr="00F126F2">
                      <w:rPr>
                        <w:rFonts w:cs="Times New Roman"/>
                      </w:rPr>
                      <w:fldChar w:fldCharType="begin"/>
                    </w:r>
                    <w:r w:rsidR="00AE435A" w:rsidRPr="00F126F2">
                      <w:rPr>
                        <w:rFonts w:cs="Times New Roman"/>
                        <w:lang w:val="en-US"/>
                      </w:rPr>
                      <w:instrText xml:space="preserve"> CITATION Lee93 \l 1033 </w:instrText>
                    </w:r>
                    <w:r w:rsidR="00AE435A" w:rsidRPr="00F126F2">
                      <w:rPr>
                        <w:rFonts w:cs="Times New Roman"/>
                      </w:rPr>
                      <w:fldChar w:fldCharType="separate"/>
                    </w:r>
                    <w:r w:rsidR="00AE435A" w:rsidRPr="00F126F2">
                      <w:rPr>
                        <w:rFonts w:cs="Times New Roman"/>
                        <w:noProof/>
                        <w:lang w:val="en-US"/>
                      </w:rPr>
                      <w:t>(Martin and Houle)</w:t>
                    </w:r>
                    <w:r w:rsidR="00AE435A" w:rsidRPr="00F126F2">
                      <w:rPr>
                        <w:rFonts w:cs="Times New Roman"/>
                      </w:rPr>
                      <w:fldChar w:fldCharType="end"/>
                    </w:r>
                  </w:sdtContent>
                </w:sdt>
              </w:p>
            </w:sdtContent>
          </w:sdt>
        </w:tc>
      </w:tr>
    </w:tbl>
    <w:p w14:paraId="51FAEDC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B2582" w14:textId="77777777" w:rsidR="00F126F2" w:rsidRDefault="00F126F2" w:rsidP="007A0D55">
      <w:pPr>
        <w:spacing w:after="0" w:line="240" w:lineRule="auto"/>
      </w:pPr>
      <w:r>
        <w:separator/>
      </w:r>
    </w:p>
  </w:endnote>
  <w:endnote w:type="continuationSeparator" w:id="0">
    <w:p w14:paraId="580667D6" w14:textId="77777777" w:rsidR="00F126F2" w:rsidRDefault="00F126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102E0" w14:textId="77777777" w:rsidR="00F126F2" w:rsidRDefault="00F126F2" w:rsidP="007A0D55">
      <w:pPr>
        <w:spacing w:after="0" w:line="240" w:lineRule="auto"/>
      </w:pPr>
      <w:r>
        <w:separator/>
      </w:r>
    </w:p>
  </w:footnote>
  <w:footnote w:type="continuationSeparator" w:id="0">
    <w:p w14:paraId="2F7C447A" w14:textId="77777777" w:rsidR="00F126F2" w:rsidRDefault="00F126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11837" w14:textId="77777777" w:rsidR="00F126F2" w:rsidRDefault="00F126F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7AEE04" w14:textId="77777777" w:rsidR="00F126F2" w:rsidRDefault="00F126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3EE2"/>
    <w:rsid w:val="002A0A0D"/>
    <w:rsid w:val="002A122E"/>
    <w:rsid w:val="002B0B37"/>
    <w:rsid w:val="0030662D"/>
    <w:rsid w:val="003235A7"/>
    <w:rsid w:val="003677B6"/>
    <w:rsid w:val="003C4540"/>
    <w:rsid w:val="003D3579"/>
    <w:rsid w:val="003E2795"/>
    <w:rsid w:val="003F0D73"/>
    <w:rsid w:val="004526E8"/>
    <w:rsid w:val="00462DBE"/>
    <w:rsid w:val="00464699"/>
    <w:rsid w:val="0047183B"/>
    <w:rsid w:val="00483379"/>
    <w:rsid w:val="00487BC5"/>
    <w:rsid w:val="00496888"/>
    <w:rsid w:val="004A7476"/>
    <w:rsid w:val="004E5896"/>
    <w:rsid w:val="00513EE6"/>
    <w:rsid w:val="00534F8F"/>
    <w:rsid w:val="00590035"/>
    <w:rsid w:val="005B177E"/>
    <w:rsid w:val="005B3921"/>
    <w:rsid w:val="005F26D7"/>
    <w:rsid w:val="005F5450"/>
    <w:rsid w:val="00692465"/>
    <w:rsid w:val="006D0412"/>
    <w:rsid w:val="007411B9"/>
    <w:rsid w:val="00747CF5"/>
    <w:rsid w:val="007712AD"/>
    <w:rsid w:val="00780D95"/>
    <w:rsid w:val="00780DC7"/>
    <w:rsid w:val="007A0D55"/>
    <w:rsid w:val="007B3377"/>
    <w:rsid w:val="007C0859"/>
    <w:rsid w:val="007C3D62"/>
    <w:rsid w:val="007E5F44"/>
    <w:rsid w:val="00821DE3"/>
    <w:rsid w:val="008422F3"/>
    <w:rsid w:val="00846CE1"/>
    <w:rsid w:val="008A5B87"/>
    <w:rsid w:val="009173CB"/>
    <w:rsid w:val="00922950"/>
    <w:rsid w:val="009A7264"/>
    <w:rsid w:val="009D1606"/>
    <w:rsid w:val="009E18A1"/>
    <w:rsid w:val="009E73D7"/>
    <w:rsid w:val="009F467A"/>
    <w:rsid w:val="00A208E8"/>
    <w:rsid w:val="00A27D2C"/>
    <w:rsid w:val="00A63A08"/>
    <w:rsid w:val="00A76FD9"/>
    <w:rsid w:val="00A7726F"/>
    <w:rsid w:val="00AA2336"/>
    <w:rsid w:val="00AA253B"/>
    <w:rsid w:val="00AB436D"/>
    <w:rsid w:val="00AD2F24"/>
    <w:rsid w:val="00AD4844"/>
    <w:rsid w:val="00AE435A"/>
    <w:rsid w:val="00B219AE"/>
    <w:rsid w:val="00B33145"/>
    <w:rsid w:val="00B574C9"/>
    <w:rsid w:val="00BC39C9"/>
    <w:rsid w:val="00BE5BF7"/>
    <w:rsid w:val="00BF40E1"/>
    <w:rsid w:val="00C27FAB"/>
    <w:rsid w:val="00C32443"/>
    <w:rsid w:val="00C358D4"/>
    <w:rsid w:val="00C6296B"/>
    <w:rsid w:val="00CB5A3D"/>
    <w:rsid w:val="00CC586D"/>
    <w:rsid w:val="00CE4C0E"/>
    <w:rsid w:val="00CF1542"/>
    <w:rsid w:val="00CF3EC5"/>
    <w:rsid w:val="00D656DA"/>
    <w:rsid w:val="00D83300"/>
    <w:rsid w:val="00DC6B48"/>
    <w:rsid w:val="00DF01B0"/>
    <w:rsid w:val="00E55749"/>
    <w:rsid w:val="00E85A05"/>
    <w:rsid w:val="00E95829"/>
    <w:rsid w:val="00EA606C"/>
    <w:rsid w:val="00EB0C8C"/>
    <w:rsid w:val="00EB51FD"/>
    <w:rsid w:val="00EB77DB"/>
    <w:rsid w:val="00ED139F"/>
    <w:rsid w:val="00EF74F7"/>
    <w:rsid w:val="00F126F2"/>
    <w:rsid w:val="00F36937"/>
    <w:rsid w:val="00F60F53"/>
    <w:rsid w:val="00F970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A8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45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540"/>
    <w:rPr>
      <w:rFonts w:ascii="Lucida Grande" w:hAnsi="Lucida Grande" w:cs="Lucida Grande"/>
      <w:sz w:val="18"/>
      <w:szCs w:val="18"/>
    </w:rPr>
  </w:style>
  <w:style w:type="paragraph" w:styleId="Caption">
    <w:name w:val="caption"/>
    <w:basedOn w:val="Normal"/>
    <w:next w:val="Normal"/>
    <w:uiPriority w:val="35"/>
    <w:semiHidden/>
    <w:qFormat/>
    <w:rsid w:val="004526E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45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540"/>
    <w:rPr>
      <w:rFonts w:ascii="Lucida Grande" w:hAnsi="Lucida Grande" w:cs="Lucida Grande"/>
      <w:sz w:val="18"/>
      <w:szCs w:val="18"/>
    </w:rPr>
  </w:style>
  <w:style w:type="paragraph" w:styleId="Caption">
    <w:name w:val="caption"/>
    <w:basedOn w:val="Normal"/>
    <w:next w:val="Normal"/>
    <w:uiPriority w:val="35"/>
    <w:semiHidden/>
    <w:qFormat/>
    <w:rsid w:val="004526E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85AEB3FF3941419F143DAEAB1B65AE"/>
        <w:category>
          <w:name w:val="General"/>
          <w:gallery w:val="placeholder"/>
        </w:category>
        <w:types>
          <w:type w:val="bbPlcHdr"/>
        </w:types>
        <w:behaviors>
          <w:behavior w:val="content"/>
        </w:behaviors>
        <w:guid w:val="{B57EF86A-F77E-4908-88F9-B52DFF673747}"/>
      </w:docPartPr>
      <w:docPartBody>
        <w:p w:rsidR="003B5FBD" w:rsidRDefault="004A0C08">
          <w:pPr>
            <w:pStyle w:val="B185AEB3FF3941419F143DAEAB1B65AE"/>
          </w:pPr>
          <w:r w:rsidRPr="00CC586D">
            <w:rPr>
              <w:rStyle w:val="PlaceholderText"/>
              <w:b/>
              <w:color w:val="FFFFFF" w:themeColor="background1"/>
            </w:rPr>
            <w:t>[Salutation]</w:t>
          </w:r>
        </w:p>
      </w:docPartBody>
    </w:docPart>
    <w:docPart>
      <w:docPartPr>
        <w:name w:val="21937A68393D4F518249CC9707DC0A87"/>
        <w:category>
          <w:name w:val="General"/>
          <w:gallery w:val="placeholder"/>
        </w:category>
        <w:types>
          <w:type w:val="bbPlcHdr"/>
        </w:types>
        <w:behaviors>
          <w:behavior w:val="content"/>
        </w:behaviors>
        <w:guid w:val="{AFC54E8E-AE63-47CA-8361-03CAB73230A2}"/>
      </w:docPartPr>
      <w:docPartBody>
        <w:p w:rsidR="003B5FBD" w:rsidRDefault="004A0C08">
          <w:pPr>
            <w:pStyle w:val="21937A68393D4F518249CC9707DC0A87"/>
          </w:pPr>
          <w:r>
            <w:rPr>
              <w:rStyle w:val="PlaceholderText"/>
            </w:rPr>
            <w:t>[First name]</w:t>
          </w:r>
        </w:p>
      </w:docPartBody>
    </w:docPart>
    <w:docPart>
      <w:docPartPr>
        <w:name w:val="61AAD04C944345C4BD5F0EA72132C74C"/>
        <w:category>
          <w:name w:val="General"/>
          <w:gallery w:val="placeholder"/>
        </w:category>
        <w:types>
          <w:type w:val="bbPlcHdr"/>
        </w:types>
        <w:behaviors>
          <w:behavior w:val="content"/>
        </w:behaviors>
        <w:guid w:val="{87AD8D68-F2A5-4EF3-B04F-5323DE0B36D9}"/>
      </w:docPartPr>
      <w:docPartBody>
        <w:p w:rsidR="003B5FBD" w:rsidRDefault="004A0C08">
          <w:pPr>
            <w:pStyle w:val="61AAD04C944345C4BD5F0EA72132C74C"/>
          </w:pPr>
          <w:r>
            <w:rPr>
              <w:rStyle w:val="PlaceholderText"/>
            </w:rPr>
            <w:t>[Middle name]</w:t>
          </w:r>
        </w:p>
      </w:docPartBody>
    </w:docPart>
    <w:docPart>
      <w:docPartPr>
        <w:name w:val="49FF37BA572942748FB6E8038DD39949"/>
        <w:category>
          <w:name w:val="General"/>
          <w:gallery w:val="placeholder"/>
        </w:category>
        <w:types>
          <w:type w:val="bbPlcHdr"/>
        </w:types>
        <w:behaviors>
          <w:behavior w:val="content"/>
        </w:behaviors>
        <w:guid w:val="{0ED4901D-19DE-47A5-8E46-C9A36494EB44}"/>
      </w:docPartPr>
      <w:docPartBody>
        <w:p w:rsidR="003B5FBD" w:rsidRDefault="004A0C08">
          <w:pPr>
            <w:pStyle w:val="49FF37BA572942748FB6E8038DD39949"/>
          </w:pPr>
          <w:r>
            <w:rPr>
              <w:rStyle w:val="PlaceholderText"/>
            </w:rPr>
            <w:t>[Last name]</w:t>
          </w:r>
        </w:p>
      </w:docPartBody>
    </w:docPart>
    <w:docPart>
      <w:docPartPr>
        <w:name w:val="7AF24C4D7BB44FE38D5A4860CEBAB82B"/>
        <w:category>
          <w:name w:val="General"/>
          <w:gallery w:val="placeholder"/>
        </w:category>
        <w:types>
          <w:type w:val="bbPlcHdr"/>
        </w:types>
        <w:behaviors>
          <w:behavior w:val="content"/>
        </w:behaviors>
        <w:guid w:val="{8527BAAC-89D6-4480-8364-FA3FA9A84605}"/>
      </w:docPartPr>
      <w:docPartBody>
        <w:p w:rsidR="003B5FBD" w:rsidRDefault="004A0C08">
          <w:pPr>
            <w:pStyle w:val="7AF24C4D7BB44FE38D5A4860CEBAB82B"/>
          </w:pPr>
          <w:r>
            <w:rPr>
              <w:rStyle w:val="PlaceholderText"/>
            </w:rPr>
            <w:t>[Enter your biography]</w:t>
          </w:r>
        </w:p>
      </w:docPartBody>
    </w:docPart>
    <w:docPart>
      <w:docPartPr>
        <w:name w:val="60EEFD272CE14D3885EB689DE52861E3"/>
        <w:category>
          <w:name w:val="General"/>
          <w:gallery w:val="placeholder"/>
        </w:category>
        <w:types>
          <w:type w:val="bbPlcHdr"/>
        </w:types>
        <w:behaviors>
          <w:behavior w:val="content"/>
        </w:behaviors>
        <w:guid w:val="{B15AD68C-73A6-4D81-A190-C174244350A8}"/>
      </w:docPartPr>
      <w:docPartBody>
        <w:p w:rsidR="003B5FBD" w:rsidRDefault="004A0C08">
          <w:pPr>
            <w:pStyle w:val="60EEFD272CE14D3885EB689DE52861E3"/>
          </w:pPr>
          <w:r>
            <w:rPr>
              <w:rStyle w:val="PlaceholderText"/>
            </w:rPr>
            <w:t>[Enter the institution with which you are affiliated]</w:t>
          </w:r>
        </w:p>
      </w:docPartBody>
    </w:docPart>
    <w:docPart>
      <w:docPartPr>
        <w:name w:val="1B49CB686DC14E7EB9BC56F5B8405781"/>
        <w:category>
          <w:name w:val="General"/>
          <w:gallery w:val="placeholder"/>
        </w:category>
        <w:types>
          <w:type w:val="bbPlcHdr"/>
        </w:types>
        <w:behaviors>
          <w:behavior w:val="content"/>
        </w:behaviors>
        <w:guid w:val="{FD3A695F-A517-4DA3-8058-1FB305D780F2}"/>
      </w:docPartPr>
      <w:docPartBody>
        <w:p w:rsidR="003B5FBD" w:rsidRDefault="004A0C08">
          <w:pPr>
            <w:pStyle w:val="1B49CB686DC14E7EB9BC56F5B8405781"/>
          </w:pPr>
          <w:r w:rsidRPr="00EF74F7">
            <w:rPr>
              <w:b/>
              <w:color w:val="808080" w:themeColor="background1" w:themeShade="80"/>
            </w:rPr>
            <w:t>[Enter the headword for your article]</w:t>
          </w:r>
        </w:p>
      </w:docPartBody>
    </w:docPart>
    <w:docPart>
      <w:docPartPr>
        <w:name w:val="CB219AF19C9E48C5B47F1192FD04B272"/>
        <w:category>
          <w:name w:val="General"/>
          <w:gallery w:val="placeholder"/>
        </w:category>
        <w:types>
          <w:type w:val="bbPlcHdr"/>
        </w:types>
        <w:behaviors>
          <w:behavior w:val="content"/>
        </w:behaviors>
        <w:guid w:val="{77463A88-7130-4C2B-93FD-66E8ACD50C06}"/>
      </w:docPartPr>
      <w:docPartBody>
        <w:p w:rsidR="003B5FBD" w:rsidRDefault="004A0C08">
          <w:pPr>
            <w:pStyle w:val="CB219AF19C9E48C5B47F1192FD04B2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45F72124E5341779F793F4F92E5FCF9"/>
        <w:category>
          <w:name w:val="General"/>
          <w:gallery w:val="placeholder"/>
        </w:category>
        <w:types>
          <w:type w:val="bbPlcHdr"/>
        </w:types>
        <w:behaviors>
          <w:behavior w:val="content"/>
        </w:behaviors>
        <w:guid w:val="{97182BF4-F1ED-4F18-834A-908A7D03D736}"/>
      </w:docPartPr>
      <w:docPartBody>
        <w:p w:rsidR="003B5FBD" w:rsidRDefault="004A0C08">
          <w:pPr>
            <w:pStyle w:val="545F72124E5341779F793F4F92E5FC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AD76ECB80E416FBAE04C26156C82E7"/>
        <w:category>
          <w:name w:val="General"/>
          <w:gallery w:val="placeholder"/>
        </w:category>
        <w:types>
          <w:type w:val="bbPlcHdr"/>
        </w:types>
        <w:behaviors>
          <w:behavior w:val="content"/>
        </w:behaviors>
        <w:guid w:val="{9483DD96-6783-4A91-9FF1-43E2FE753746}"/>
      </w:docPartPr>
      <w:docPartBody>
        <w:p w:rsidR="003B5FBD" w:rsidRDefault="004A0C08">
          <w:pPr>
            <w:pStyle w:val="16AD76ECB80E416FBAE04C26156C82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245EB21703AAB41BF19D42C12AB37F9"/>
        <w:category>
          <w:name w:val="General"/>
          <w:gallery w:val="placeholder"/>
        </w:category>
        <w:types>
          <w:type w:val="bbPlcHdr"/>
        </w:types>
        <w:behaviors>
          <w:behavior w:val="content"/>
        </w:behaviors>
        <w:guid w:val="{BA824888-F9EB-DB40-B870-8BD1725BAF77}"/>
      </w:docPartPr>
      <w:docPartBody>
        <w:p w:rsidR="00B1735A" w:rsidRDefault="00C134F8" w:rsidP="00C134F8">
          <w:pPr>
            <w:pStyle w:val="4245EB21703AAB41BF19D42C12AB37F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C08"/>
    <w:rsid w:val="003B5FBD"/>
    <w:rsid w:val="004A0C08"/>
    <w:rsid w:val="00B1735A"/>
    <w:rsid w:val="00C134F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4F8"/>
    <w:rPr>
      <w:color w:val="808080"/>
    </w:rPr>
  </w:style>
  <w:style w:type="paragraph" w:customStyle="1" w:styleId="B185AEB3FF3941419F143DAEAB1B65AE">
    <w:name w:val="B185AEB3FF3941419F143DAEAB1B65AE"/>
  </w:style>
  <w:style w:type="paragraph" w:customStyle="1" w:styleId="21937A68393D4F518249CC9707DC0A87">
    <w:name w:val="21937A68393D4F518249CC9707DC0A87"/>
  </w:style>
  <w:style w:type="paragraph" w:customStyle="1" w:styleId="61AAD04C944345C4BD5F0EA72132C74C">
    <w:name w:val="61AAD04C944345C4BD5F0EA72132C74C"/>
  </w:style>
  <w:style w:type="paragraph" w:customStyle="1" w:styleId="49FF37BA572942748FB6E8038DD39949">
    <w:name w:val="49FF37BA572942748FB6E8038DD39949"/>
  </w:style>
  <w:style w:type="paragraph" w:customStyle="1" w:styleId="7AF24C4D7BB44FE38D5A4860CEBAB82B">
    <w:name w:val="7AF24C4D7BB44FE38D5A4860CEBAB82B"/>
  </w:style>
  <w:style w:type="paragraph" w:customStyle="1" w:styleId="60EEFD272CE14D3885EB689DE52861E3">
    <w:name w:val="60EEFD272CE14D3885EB689DE52861E3"/>
  </w:style>
  <w:style w:type="paragraph" w:customStyle="1" w:styleId="1B49CB686DC14E7EB9BC56F5B8405781">
    <w:name w:val="1B49CB686DC14E7EB9BC56F5B8405781"/>
  </w:style>
  <w:style w:type="paragraph" w:customStyle="1" w:styleId="CB219AF19C9E48C5B47F1192FD04B272">
    <w:name w:val="CB219AF19C9E48C5B47F1192FD04B272"/>
  </w:style>
  <w:style w:type="paragraph" w:customStyle="1" w:styleId="545F72124E5341779F793F4F92E5FCF9">
    <w:name w:val="545F72124E5341779F793F4F92E5FCF9"/>
  </w:style>
  <w:style w:type="paragraph" w:customStyle="1" w:styleId="16AD76ECB80E416FBAE04C26156C82E7">
    <w:name w:val="16AD76ECB80E416FBAE04C26156C82E7"/>
  </w:style>
  <w:style w:type="paragraph" w:customStyle="1" w:styleId="DA261D9A97144EA08B04D2C0C8197B36">
    <w:name w:val="DA261D9A97144EA08B04D2C0C8197B36"/>
  </w:style>
  <w:style w:type="paragraph" w:customStyle="1" w:styleId="4245EB21703AAB41BF19D42C12AB37F9">
    <w:name w:val="4245EB21703AAB41BF19D42C12AB37F9"/>
    <w:rsid w:val="00C134F8"/>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4F8"/>
    <w:rPr>
      <w:color w:val="808080"/>
    </w:rPr>
  </w:style>
  <w:style w:type="paragraph" w:customStyle="1" w:styleId="B185AEB3FF3941419F143DAEAB1B65AE">
    <w:name w:val="B185AEB3FF3941419F143DAEAB1B65AE"/>
  </w:style>
  <w:style w:type="paragraph" w:customStyle="1" w:styleId="21937A68393D4F518249CC9707DC0A87">
    <w:name w:val="21937A68393D4F518249CC9707DC0A87"/>
  </w:style>
  <w:style w:type="paragraph" w:customStyle="1" w:styleId="61AAD04C944345C4BD5F0EA72132C74C">
    <w:name w:val="61AAD04C944345C4BD5F0EA72132C74C"/>
  </w:style>
  <w:style w:type="paragraph" w:customStyle="1" w:styleId="49FF37BA572942748FB6E8038DD39949">
    <w:name w:val="49FF37BA572942748FB6E8038DD39949"/>
  </w:style>
  <w:style w:type="paragraph" w:customStyle="1" w:styleId="7AF24C4D7BB44FE38D5A4860CEBAB82B">
    <w:name w:val="7AF24C4D7BB44FE38D5A4860CEBAB82B"/>
  </w:style>
  <w:style w:type="paragraph" w:customStyle="1" w:styleId="60EEFD272CE14D3885EB689DE52861E3">
    <w:name w:val="60EEFD272CE14D3885EB689DE52861E3"/>
  </w:style>
  <w:style w:type="paragraph" w:customStyle="1" w:styleId="1B49CB686DC14E7EB9BC56F5B8405781">
    <w:name w:val="1B49CB686DC14E7EB9BC56F5B8405781"/>
  </w:style>
  <w:style w:type="paragraph" w:customStyle="1" w:styleId="CB219AF19C9E48C5B47F1192FD04B272">
    <w:name w:val="CB219AF19C9E48C5B47F1192FD04B272"/>
  </w:style>
  <w:style w:type="paragraph" w:customStyle="1" w:styleId="545F72124E5341779F793F4F92E5FCF9">
    <w:name w:val="545F72124E5341779F793F4F92E5FCF9"/>
  </w:style>
  <w:style w:type="paragraph" w:customStyle="1" w:styleId="16AD76ECB80E416FBAE04C26156C82E7">
    <w:name w:val="16AD76ECB80E416FBAE04C26156C82E7"/>
  </w:style>
  <w:style w:type="paragraph" w:customStyle="1" w:styleId="DA261D9A97144EA08B04D2C0C8197B36">
    <w:name w:val="DA261D9A97144EA08B04D2C0C8197B36"/>
  </w:style>
  <w:style w:type="paragraph" w:customStyle="1" w:styleId="4245EB21703AAB41BF19D42C12AB37F9">
    <w:name w:val="4245EB21703AAB41BF19D42C12AB37F9"/>
    <w:rsid w:val="00C134F8"/>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Jan05</b:Tag>
    <b:SourceType>Book</b:SourceType>
    <b:Guid>{1E39FD89-A289-1F46-8D68-268E77CD049D}</b:Guid>
    <b:Author>
      <b:Author>
        <b:NameList>
          <b:Person>
            <b:Last>Bailey</b:Last>
            <b:First>Jan</b:First>
          </b:Person>
          <b:Person>
            <b:Last>Wood</b:Last>
            <b:First>Morgan</b:First>
          </b:Person>
        </b:NameList>
      </b:Author>
    </b:Author>
    <b:Title>Daphne Odjig: Four Decades of Prints</b:Title>
    <b:City>Kamloops</b:City>
    <b:Publisher>Kamloops Art Gallery</b:Publisher>
    <b:Year>2005</b:Year>
    <b:RefOrder>1</b:RefOrder>
  </b:Source>
  <b:Source>
    <b:Tag>Gre06</b:Tag>
    <b:SourceType>Book</b:SourceType>
    <b:Guid>{332AC5E1-4429-2E4F-B09B-40946CE3AB09}</b:Guid>
    <b:Author>
      <b:Author>
        <b:NameList>
          <b:Person>
            <b:Last>Hill</b:Last>
            <b:First>Greg</b:First>
          </b:Person>
        </b:NameList>
      </b:Author>
    </b:Author>
    <b:Title>Norwal Morrisseau</b:Title>
    <b:City>Ottawa</b:City>
    <b:Publisher>National Gallery of Canada</b:Publisher>
    <b:Year>2006</b:Year>
    <b:RefOrder>2</b:RefOrder>
  </b:Source>
  <b:Source>
    <b:Tag>Ken79</b:Tag>
    <b:SourceType>Book</b:SourceType>
    <b:Guid>{5DB7B784-7E61-4C43-9428-65AB83639C61}</b:Guid>
    <b:Author>
      <b:Author>
        <b:NameList>
          <b:Person>
            <b:Last>Hughes</b:Last>
            <b:First>Kenneth</b:First>
          </b:Person>
        </b:NameList>
      </b:Author>
    </b:Author>
    <b:Title>The Life and Art of Jackson Beardy </b:Title>
    <b:City>Winnipeg</b:City>
    <b:Publisher>Canadian Dimension Publishers</b:Publisher>
    <b:Year>1979</b:Year>
    <b:RefOrder>3</b:RefOrder>
  </b:Source>
  <b:Source>
    <b:Tag>Mac14</b:Tag>
    <b:SourceType>InternetSite</b:SourceType>
    <b:Guid>{A888EAAF-768E-1847-9FD7-A2A6CE4342F4}</b:Guid>
    <b:Author>
      <b:Author>
        <b:Corporate>MacKenzie Art Gallery </b:Corporate>
      </b:Author>
    </b:Author>
    <b:Title>7: Professional Native Indian Artists Inc</b:Title>
    <b:InternetSiteTitle>MacKenzie Art Gallery</b:InternetSiteTitle>
    <b:URL>http://www.mackenzieartgallery.ca/engage/exhibitions/7 </b:URL>
    <b:YearAccessed>2014</b:YearAccessed>
    <b:MonthAccessed>February</b:MonthAccessed>
    <b:DayAccessed>27</b:DayAccessed>
    <b:RefOrder>4</b:RefOrder>
  </b:Source>
  <b:Source>
    <b:Tag>Lee93</b:Tag>
    <b:SourceType>Book</b:SourceType>
    <b:Guid>{71782EF9-859F-7F48-B4E1-E8032B3F937E}</b:Guid>
    <b:Title>The Art of Alex Janvier: His First Thirty Years, 1960-1990</b:Title>
    <b:Year>1993</b:Year>
    <b:Author>
      <b:Author>
        <b:NameList>
          <b:Person>
            <b:Last>Martin</b:Last>
            <b:First>Lee-Ann</b:First>
          </b:Person>
          <b:Person>
            <b:Last>Houle</b:Last>
            <b:First>Robert</b:First>
          </b:Person>
        </b:NameList>
      </b:Author>
    </b:Author>
    <b:City>Thunder Bay</b:City>
    <b:Publisher>Thunder Bay Art Gallery </b:Publisher>
    <b:RefOrder>5</b:RefOrder>
  </b:Source>
</b:Sources>
</file>

<file path=customXml/itemProps1.xml><?xml version="1.0" encoding="utf-8"?>
<ds:datastoreItem xmlns:ds="http://schemas.openxmlformats.org/officeDocument/2006/customXml" ds:itemID="{A1D48812-EA9D-7F46-8D9A-473955136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49</TotalTime>
  <Pages>2</Pages>
  <Words>711</Words>
  <Characters>4058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Laura Dosky</cp:lastModifiedBy>
  <cp:revision>7</cp:revision>
  <dcterms:created xsi:type="dcterms:W3CDTF">2014-08-20T04:37:00Z</dcterms:created>
  <dcterms:modified xsi:type="dcterms:W3CDTF">2014-10-11T02:29:00Z</dcterms:modified>
</cp:coreProperties>
</file>