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D30092D" w14:textId="77777777" w:rsidTr="00922950">
        <w:tc>
          <w:tcPr>
            <w:tcW w:w="491" w:type="dxa"/>
            <w:vMerge w:val="restart"/>
            <w:shd w:val="clear" w:color="auto" w:fill="A6A6A6" w:themeFill="background1" w:themeFillShade="A6"/>
            <w:textDirection w:val="btLr"/>
          </w:tcPr>
          <w:p w14:paraId="2E116806"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EC83C667125428096D1A888B24AAD15"/>
            </w:placeholder>
            <w:showingPlcHdr/>
            <w:dropDownList>
              <w:listItem w:displayText="Dr." w:value="Dr."/>
              <w:listItem w:displayText="Prof." w:value="Prof."/>
            </w:dropDownList>
          </w:sdtPr>
          <w:sdtEndPr/>
          <w:sdtContent>
            <w:tc>
              <w:tcPr>
                <w:tcW w:w="1259" w:type="dxa"/>
              </w:tcPr>
              <w:p w14:paraId="6CD08CD0"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4DCC34E617D940F9A11AFE69937A7C60"/>
            </w:placeholder>
            <w:text/>
          </w:sdtPr>
          <w:sdtEndPr/>
          <w:sdtContent>
            <w:tc>
              <w:tcPr>
                <w:tcW w:w="2073" w:type="dxa"/>
              </w:tcPr>
              <w:p w14:paraId="17B6F137" w14:textId="77777777" w:rsidR="00B574C9" w:rsidRDefault="00D4571F" w:rsidP="008A28BC">
                <w:r>
                  <w:t>Jean</w:t>
                </w:r>
              </w:p>
            </w:tc>
          </w:sdtContent>
        </w:sdt>
        <w:sdt>
          <w:sdtPr>
            <w:alias w:val="Middle name"/>
            <w:tag w:val="authorMiddleName"/>
            <w:id w:val="-2076034781"/>
            <w:placeholder>
              <w:docPart w:val="0BF24A06555B4AF5B046B5604327418D"/>
            </w:placeholder>
            <w:text/>
          </w:sdtPr>
          <w:sdtEndPr/>
          <w:sdtContent>
            <w:tc>
              <w:tcPr>
                <w:tcW w:w="2551" w:type="dxa"/>
              </w:tcPr>
              <w:p w14:paraId="605082F3" w14:textId="77777777" w:rsidR="00B574C9" w:rsidRDefault="00D4571F" w:rsidP="00D4571F">
                <w:r>
                  <w:t>Holiday</w:t>
                </w:r>
              </w:p>
            </w:tc>
          </w:sdtContent>
        </w:sdt>
        <w:sdt>
          <w:sdtPr>
            <w:alias w:val="Last name"/>
            <w:tag w:val="authorLastName"/>
            <w:id w:val="-1088529830"/>
            <w:placeholder>
              <w:docPart w:val="EFF4103AA8DB434FB544ACA88A423796"/>
            </w:placeholder>
            <w:text/>
          </w:sdtPr>
          <w:sdtEndPr/>
          <w:sdtContent>
            <w:tc>
              <w:tcPr>
                <w:tcW w:w="2642" w:type="dxa"/>
              </w:tcPr>
              <w:p w14:paraId="0BBC986B" w14:textId="77777777" w:rsidR="00B574C9" w:rsidRDefault="008A28BC" w:rsidP="008A28BC">
                <w:r>
                  <w:t>Powers</w:t>
                </w:r>
              </w:p>
            </w:tc>
          </w:sdtContent>
        </w:sdt>
      </w:tr>
      <w:tr w:rsidR="00B574C9" w14:paraId="453CA1B5" w14:textId="77777777" w:rsidTr="001A6A06">
        <w:trPr>
          <w:trHeight w:val="986"/>
        </w:trPr>
        <w:tc>
          <w:tcPr>
            <w:tcW w:w="491" w:type="dxa"/>
            <w:vMerge/>
            <w:shd w:val="clear" w:color="auto" w:fill="A6A6A6" w:themeFill="background1" w:themeFillShade="A6"/>
          </w:tcPr>
          <w:p w14:paraId="16DCE80E" w14:textId="77777777" w:rsidR="00B574C9" w:rsidRPr="001A6A06" w:rsidRDefault="00B574C9" w:rsidP="00CF1542">
            <w:pPr>
              <w:jc w:val="center"/>
              <w:rPr>
                <w:b/>
                <w:color w:val="FFFFFF" w:themeColor="background1"/>
              </w:rPr>
            </w:pPr>
          </w:p>
        </w:tc>
        <w:sdt>
          <w:sdtPr>
            <w:alias w:val="Biography"/>
            <w:tag w:val="authorBiography"/>
            <w:id w:val="938807824"/>
            <w:placeholder>
              <w:docPart w:val="E8003938400A4289968CA8147FA7F011"/>
            </w:placeholder>
            <w:showingPlcHdr/>
          </w:sdtPr>
          <w:sdtEndPr/>
          <w:sdtContent>
            <w:tc>
              <w:tcPr>
                <w:tcW w:w="8525" w:type="dxa"/>
                <w:gridSpan w:val="4"/>
              </w:tcPr>
              <w:p w14:paraId="33BF195C" w14:textId="77777777" w:rsidR="00B574C9" w:rsidRDefault="00B574C9" w:rsidP="00922950">
                <w:r>
                  <w:rPr>
                    <w:rStyle w:val="PlaceholderText"/>
                  </w:rPr>
                  <w:t>[Enter your biography]</w:t>
                </w:r>
              </w:p>
            </w:tc>
          </w:sdtContent>
        </w:sdt>
      </w:tr>
      <w:tr w:rsidR="00B574C9" w14:paraId="42CFDFE0" w14:textId="77777777" w:rsidTr="001A6A06">
        <w:trPr>
          <w:trHeight w:val="986"/>
        </w:trPr>
        <w:tc>
          <w:tcPr>
            <w:tcW w:w="491" w:type="dxa"/>
            <w:vMerge/>
            <w:shd w:val="clear" w:color="auto" w:fill="A6A6A6" w:themeFill="background1" w:themeFillShade="A6"/>
          </w:tcPr>
          <w:p w14:paraId="42147AF0" w14:textId="77777777" w:rsidR="00B574C9" w:rsidRPr="001A6A06" w:rsidRDefault="00B574C9" w:rsidP="00CF1542">
            <w:pPr>
              <w:jc w:val="center"/>
              <w:rPr>
                <w:b/>
                <w:color w:val="FFFFFF" w:themeColor="background1"/>
              </w:rPr>
            </w:pPr>
          </w:p>
        </w:tc>
        <w:sdt>
          <w:sdtPr>
            <w:alias w:val="Affiliation"/>
            <w:tag w:val="affiliation"/>
            <w:id w:val="2012937915"/>
            <w:placeholder>
              <w:docPart w:val="28EDFCBBAAD945AF8A9046638EF32D95"/>
            </w:placeholder>
            <w:text/>
          </w:sdtPr>
          <w:sdtEndPr/>
          <w:sdtContent>
            <w:tc>
              <w:tcPr>
                <w:tcW w:w="8525" w:type="dxa"/>
                <w:gridSpan w:val="4"/>
              </w:tcPr>
              <w:p w14:paraId="26BD2F64" w14:textId="77777777" w:rsidR="00B574C9" w:rsidRDefault="00D4571F" w:rsidP="00D4571F">
                <w:r>
                  <w:t>Cornell University</w:t>
                </w:r>
              </w:p>
            </w:tc>
          </w:sdtContent>
        </w:sdt>
      </w:tr>
    </w:tbl>
    <w:p w14:paraId="3BCC7854"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BE0884C" w14:textId="77777777" w:rsidTr="00244BB0">
        <w:tc>
          <w:tcPr>
            <w:tcW w:w="9016" w:type="dxa"/>
            <w:shd w:val="clear" w:color="auto" w:fill="A6A6A6" w:themeFill="background1" w:themeFillShade="A6"/>
            <w:tcMar>
              <w:top w:w="113" w:type="dxa"/>
              <w:bottom w:w="113" w:type="dxa"/>
            </w:tcMar>
          </w:tcPr>
          <w:p w14:paraId="2E311432"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BC3FD6A" w14:textId="77777777" w:rsidTr="003F0D73">
        <w:sdt>
          <w:sdtPr>
            <w:alias w:val="Article headword"/>
            <w:tag w:val="articleHeadword"/>
            <w:id w:val="-361440020"/>
            <w:placeholder>
              <w:docPart w:val="F2233808FC074B53B9E76E859C121D19"/>
            </w:placeholder>
            <w:text/>
          </w:sdtPr>
          <w:sdtEndPr/>
          <w:sdtContent>
            <w:tc>
              <w:tcPr>
                <w:tcW w:w="9016" w:type="dxa"/>
                <w:tcMar>
                  <w:top w:w="113" w:type="dxa"/>
                  <w:bottom w:w="113" w:type="dxa"/>
                </w:tcMar>
              </w:tcPr>
              <w:p w14:paraId="5FD9A60C" w14:textId="77777777" w:rsidR="003F0D73" w:rsidRPr="00FB589A" w:rsidRDefault="00D4571F" w:rsidP="00D4571F">
                <w:proofErr w:type="spellStart"/>
                <w:r>
                  <w:t>Gharbaoui</w:t>
                </w:r>
                <w:proofErr w:type="spellEnd"/>
                <w:r>
                  <w:t xml:space="preserve">, </w:t>
                </w:r>
                <w:proofErr w:type="spellStart"/>
                <w:r>
                  <w:t>Jilali</w:t>
                </w:r>
                <w:proofErr w:type="spellEnd"/>
                <w:r>
                  <w:t xml:space="preserve"> (1930-</w:t>
                </w:r>
                <w:r w:rsidR="008A28BC">
                  <w:t>1971)</w:t>
                </w:r>
              </w:p>
            </w:tc>
          </w:sdtContent>
        </w:sdt>
      </w:tr>
      <w:tr w:rsidR="00464699" w14:paraId="1ADAD079" w14:textId="77777777" w:rsidTr="007821B0">
        <w:sdt>
          <w:sdtPr>
            <w:alias w:val="Variant headwords"/>
            <w:tag w:val="variantHeadwords"/>
            <w:id w:val="173464402"/>
            <w:placeholder>
              <w:docPart w:val="E499FC47F6C748D4AB3A9F1BB3B09E6A"/>
            </w:placeholder>
            <w:showingPlcHdr/>
          </w:sdtPr>
          <w:sdtEndPr/>
          <w:sdtContent>
            <w:tc>
              <w:tcPr>
                <w:tcW w:w="9016" w:type="dxa"/>
                <w:tcMar>
                  <w:top w:w="113" w:type="dxa"/>
                  <w:bottom w:w="113" w:type="dxa"/>
                </w:tcMar>
              </w:tcPr>
              <w:p w14:paraId="68DDAA4A"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1AFC9A2" w14:textId="77777777" w:rsidTr="003F0D73">
        <w:sdt>
          <w:sdtPr>
            <w:alias w:val="Abstract"/>
            <w:tag w:val="abstract"/>
            <w:id w:val="-635871867"/>
            <w:placeholder>
              <w:docPart w:val="7EA8DFD470FD4446964EE33B19B07293"/>
            </w:placeholder>
          </w:sdtPr>
          <w:sdtEndPr/>
          <w:sdtContent>
            <w:tc>
              <w:tcPr>
                <w:tcW w:w="9016" w:type="dxa"/>
                <w:tcMar>
                  <w:top w:w="113" w:type="dxa"/>
                  <w:bottom w:w="113" w:type="dxa"/>
                </w:tcMar>
              </w:tcPr>
              <w:p w14:paraId="577C6189" w14:textId="77777777" w:rsidR="00D4571F" w:rsidRDefault="008A28BC" w:rsidP="00E85A05">
                <w:proofErr w:type="spellStart"/>
                <w:r>
                  <w:t>Jilali</w:t>
                </w:r>
                <w:proofErr w:type="spellEnd"/>
                <w:r>
                  <w:t xml:space="preserve"> </w:t>
                </w:r>
                <w:proofErr w:type="spellStart"/>
                <w:r>
                  <w:t>Gharbaoui</w:t>
                </w:r>
                <w:proofErr w:type="spellEnd"/>
                <w:r>
                  <w:t xml:space="preserve"> was</w:t>
                </w:r>
                <w:r w:rsidR="00D4571F">
                  <w:t xml:space="preserve"> a sculptor and painter</w:t>
                </w:r>
                <w:r>
                  <w:t xml:space="preserve"> b</w:t>
                </w:r>
                <w:r w:rsidRPr="000D52DD">
                  <w:t xml:space="preserve">orn in </w:t>
                </w:r>
                <w:proofErr w:type="spellStart"/>
                <w:r>
                  <w:t>Jorf</w:t>
                </w:r>
                <w:proofErr w:type="spellEnd"/>
                <w:r>
                  <w:t xml:space="preserve"> El </w:t>
                </w:r>
                <w:proofErr w:type="spellStart"/>
                <w:r>
                  <w:t>Melh</w:t>
                </w:r>
                <w:proofErr w:type="spellEnd"/>
                <w:r>
                  <w:t xml:space="preserve">, </w:t>
                </w:r>
                <w:proofErr w:type="spellStart"/>
                <w:r>
                  <w:t>Sidi</w:t>
                </w:r>
                <w:proofErr w:type="spellEnd"/>
                <w:r>
                  <w:t xml:space="preserve"> </w:t>
                </w:r>
                <w:proofErr w:type="spellStart"/>
                <w:r>
                  <w:t>Kacem</w:t>
                </w:r>
                <w:proofErr w:type="spellEnd"/>
                <w:r>
                  <w:t xml:space="preserve"> region in</w:t>
                </w:r>
                <w:r w:rsidRPr="000D52DD">
                  <w:t xml:space="preserve"> Morocco</w:t>
                </w:r>
                <w:r>
                  <w:t xml:space="preserve">. </w:t>
                </w:r>
                <w:r w:rsidRPr="002F093C">
                  <w:t xml:space="preserve">Along with Ahmed </w:t>
                </w:r>
                <w:proofErr w:type="spellStart"/>
                <w:r w:rsidRPr="002F093C">
                  <w:t>Cherkaoui</w:t>
                </w:r>
                <w:proofErr w:type="spellEnd"/>
                <w:r w:rsidRPr="002F093C">
                  <w:t xml:space="preserve">, </w:t>
                </w:r>
                <w:proofErr w:type="spellStart"/>
                <w:r w:rsidRPr="002F093C">
                  <w:t>Jilali</w:t>
                </w:r>
                <w:proofErr w:type="spellEnd"/>
                <w:r w:rsidRPr="002F093C">
                  <w:t xml:space="preserve"> </w:t>
                </w:r>
                <w:proofErr w:type="spellStart"/>
                <w:r w:rsidRPr="002F093C">
                  <w:t>Gharbaoui</w:t>
                </w:r>
                <w:proofErr w:type="spellEnd"/>
                <w:r w:rsidRPr="002F093C">
                  <w:t xml:space="preserve"> is considered one of the founders of modernism in M</w:t>
                </w:r>
                <w:r>
                  <w:t xml:space="preserve">orocco. He </w:t>
                </w:r>
                <w:r w:rsidRPr="002F093C">
                  <w:t>played a major role in furthering the debates around Moroccan modernism</w:t>
                </w:r>
                <w:r>
                  <w:t xml:space="preserve">, and his </w:t>
                </w:r>
                <w:proofErr w:type="spellStart"/>
                <w:r>
                  <w:t>workaoui’s</w:t>
                </w:r>
                <w:proofErr w:type="spellEnd"/>
                <w:r>
                  <w:t xml:space="preserve"> work focuses</w:t>
                </w:r>
                <w:r w:rsidRPr="002F093C">
                  <w:t xml:space="preserve"> on the gesture of painting itself. </w:t>
                </w:r>
              </w:p>
              <w:p w14:paraId="59B6ABB8" w14:textId="77777777" w:rsidR="00D4571F" w:rsidRDefault="00D4571F" w:rsidP="00E85A05"/>
              <w:p w14:paraId="4FE6A1B6" w14:textId="77777777" w:rsidR="00D4571F" w:rsidRDefault="00D4571F" w:rsidP="00E85A05">
                <w:r w:rsidRPr="002F093C">
                  <w:t xml:space="preserve">Although </w:t>
                </w:r>
                <w:proofErr w:type="spellStart"/>
                <w:r w:rsidRPr="002F093C">
                  <w:t>Gharbaoui</w:t>
                </w:r>
                <w:proofErr w:type="spellEnd"/>
                <w:r w:rsidRPr="002F093C">
                  <w:t xml:space="preserve"> worked with both sculpture and painting, he is best </w:t>
                </w:r>
                <w:r>
                  <w:t xml:space="preserve">known </w:t>
                </w:r>
                <w:r w:rsidRPr="002F093C">
                  <w:t>for the striking colo</w:t>
                </w:r>
                <w:r>
                  <w:t>u</w:t>
                </w:r>
                <w:r w:rsidRPr="002F093C">
                  <w:t xml:space="preserve">rs and violent brush-strokes of his gestural abstractions on canvas, paper, and wood. Very early works by </w:t>
                </w:r>
                <w:proofErr w:type="spellStart"/>
                <w:r w:rsidRPr="002F093C">
                  <w:t>Gharbaoui</w:t>
                </w:r>
                <w:proofErr w:type="spellEnd"/>
                <w:r w:rsidRPr="002F093C">
                  <w:t xml:space="preserve"> are relatively representational or focus on geometric abstraction, but later works are identified by a consistent style of </w:t>
                </w:r>
                <w:r>
                  <w:t>loose abstract work that emphasizes</w:t>
                </w:r>
                <w:r w:rsidRPr="002F093C">
                  <w:t xml:space="preserve"> the movement of the brush itself. The paintings deliberately highlight the hand of the artist and often build up texture through thick layers of paint, showcasing both the interplay of colo</w:t>
                </w:r>
                <w:r>
                  <w:t>u</w:t>
                </w:r>
                <w:r w:rsidRPr="002F093C">
                  <w:t xml:space="preserve">rs and lines as well as the materiality of the paint itself. </w:t>
                </w:r>
              </w:p>
              <w:p w14:paraId="5DD6A439" w14:textId="77777777" w:rsidR="00D4571F" w:rsidRDefault="00D4571F" w:rsidP="00E85A05"/>
              <w:p w14:paraId="0E670822" w14:textId="77777777" w:rsidR="00E85A05" w:rsidRDefault="00D4571F" w:rsidP="00E85A05">
                <w:proofErr w:type="gramStart"/>
                <w:r w:rsidRPr="002F093C">
                  <w:t xml:space="preserve">He was introduced as part of the </w:t>
                </w:r>
                <w:r>
                  <w:t>‘</w:t>
                </w:r>
                <w:proofErr w:type="spellStart"/>
                <w:r w:rsidRPr="002F093C">
                  <w:t>groupe</w:t>
                </w:r>
                <w:proofErr w:type="spellEnd"/>
                <w:r w:rsidRPr="002F093C">
                  <w:t xml:space="preserve"> des </w:t>
                </w:r>
                <w:proofErr w:type="spellStart"/>
                <w:r w:rsidRPr="002F093C">
                  <w:t>informels</w:t>
                </w:r>
                <w:proofErr w:type="spellEnd"/>
                <w:r>
                  <w:t>’</w:t>
                </w:r>
                <w:r w:rsidRPr="002F093C">
                  <w:t xml:space="preserve"> at t</w:t>
                </w:r>
                <w:r>
                  <w:t xml:space="preserve">he Salon </w:t>
                </w:r>
                <w:proofErr w:type="spellStart"/>
                <w:r>
                  <w:t>Comparaison</w:t>
                </w:r>
                <w:proofErr w:type="spellEnd"/>
                <w:r>
                  <w:t xml:space="preserve"> in Paris in</w:t>
                </w:r>
                <w:r w:rsidRPr="002F093C">
                  <w:t xml:space="preserve"> 1959 by art critic Pierre </w:t>
                </w:r>
                <w:proofErr w:type="spellStart"/>
                <w:r w:rsidRPr="002F093C">
                  <w:t>Restany</w:t>
                </w:r>
                <w:proofErr w:type="spellEnd"/>
                <w:proofErr w:type="gramEnd"/>
                <w:r w:rsidRPr="002F093C">
                  <w:t xml:space="preserve">. </w:t>
                </w:r>
                <w:proofErr w:type="spellStart"/>
                <w:r w:rsidRPr="002F093C">
                  <w:t>Gharbaoui</w:t>
                </w:r>
                <w:proofErr w:type="spellEnd"/>
                <w:r w:rsidRPr="002F093C">
                  <w:t xml:space="preserve"> suffered from severe mental illness, and was hosted on multiple occasions by Father Denis Martin at the monastery of </w:t>
                </w:r>
                <w:proofErr w:type="spellStart"/>
                <w:r w:rsidRPr="002F093C">
                  <w:t>Toumliline</w:t>
                </w:r>
                <w:proofErr w:type="spellEnd"/>
                <w:r w:rsidRPr="002F093C">
                  <w:t xml:space="preserve"> in the Middle Atlas mountains. He committed suicide and his body was found on a public bench in the Champ de Mars. </w:t>
                </w:r>
                <w:proofErr w:type="gramStart"/>
                <w:r w:rsidRPr="002F093C">
                  <w:t>His body was repatriated to Morocco by André Malraux</w:t>
                </w:r>
                <w:proofErr w:type="gramEnd"/>
                <w:r w:rsidRPr="002F093C">
                  <w:t>, and he is buried in Fes.</w:t>
                </w:r>
              </w:p>
            </w:tc>
          </w:sdtContent>
        </w:sdt>
      </w:tr>
      <w:tr w:rsidR="003F0D73" w14:paraId="7DD244E4" w14:textId="77777777" w:rsidTr="003F0D73">
        <w:sdt>
          <w:sdtPr>
            <w:alias w:val="Article text"/>
            <w:tag w:val="articleText"/>
            <w:id w:val="634067588"/>
            <w:placeholder>
              <w:docPart w:val="E809A463A8BB4D1EB82AD3A262CAC3C7"/>
            </w:placeholder>
          </w:sdtPr>
          <w:sdtEndPr/>
          <w:sdtContent>
            <w:tc>
              <w:tcPr>
                <w:tcW w:w="9016" w:type="dxa"/>
                <w:tcMar>
                  <w:top w:w="113" w:type="dxa"/>
                  <w:bottom w:w="113" w:type="dxa"/>
                </w:tcMar>
              </w:tcPr>
              <w:p w14:paraId="6FD7180D" w14:textId="77777777" w:rsidR="008A28BC" w:rsidRDefault="008A28BC" w:rsidP="008A28BC">
                <w:proofErr w:type="spellStart"/>
                <w:r>
                  <w:t>Jilali</w:t>
                </w:r>
                <w:proofErr w:type="spellEnd"/>
                <w:r>
                  <w:t xml:space="preserve"> </w:t>
                </w:r>
                <w:proofErr w:type="spellStart"/>
                <w:r>
                  <w:t>Gharbaoui</w:t>
                </w:r>
                <w:proofErr w:type="spellEnd"/>
                <w:r>
                  <w:t xml:space="preserve"> was</w:t>
                </w:r>
                <w:r w:rsidR="00D4571F">
                  <w:t xml:space="preserve"> a sculptor </w:t>
                </w:r>
                <w:proofErr w:type="gramStart"/>
                <w:r w:rsidR="00D4571F">
                  <w:t>an</w:t>
                </w:r>
                <w:proofErr w:type="gramEnd"/>
                <w:r w:rsidR="00D4571F">
                  <w:t xml:space="preserve"> painter</w:t>
                </w:r>
                <w:r>
                  <w:t xml:space="preserve"> b</w:t>
                </w:r>
                <w:r w:rsidRPr="000D52DD">
                  <w:t xml:space="preserve">orn in </w:t>
                </w:r>
                <w:proofErr w:type="spellStart"/>
                <w:r>
                  <w:t>Jorf</w:t>
                </w:r>
                <w:proofErr w:type="spellEnd"/>
                <w:r>
                  <w:t xml:space="preserve"> El </w:t>
                </w:r>
                <w:proofErr w:type="spellStart"/>
                <w:r>
                  <w:t>Melh</w:t>
                </w:r>
                <w:proofErr w:type="spellEnd"/>
                <w:r>
                  <w:t xml:space="preserve">, </w:t>
                </w:r>
                <w:proofErr w:type="spellStart"/>
                <w:r>
                  <w:t>Sidi</w:t>
                </w:r>
                <w:proofErr w:type="spellEnd"/>
                <w:r>
                  <w:t xml:space="preserve"> </w:t>
                </w:r>
                <w:proofErr w:type="spellStart"/>
                <w:r>
                  <w:t>Kacem</w:t>
                </w:r>
                <w:proofErr w:type="spellEnd"/>
                <w:r>
                  <w:t xml:space="preserve"> region in</w:t>
                </w:r>
                <w:r w:rsidRPr="000D52DD">
                  <w:t xml:space="preserve"> Morocco</w:t>
                </w:r>
                <w:r>
                  <w:t xml:space="preserve">. </w:t>
                </w:r>
                <w:r w:rsidRPr="002F093C">
                  <w:t xml:space="preserve">Along with Ahmed </w:t>
                </w:r>
                <w:proofErr w:type="spellStart"/>
                <w:r w:rsidRPr="002F093C">
                  <w:t>Cherkaoui</w:t>
                </w:r>
                <w:proofErr w:type="spellEnd"/>
                <w:r w:rsidRPr="002F093C">
                  <w:t xml:space="preserve">, </w:t>
                </w:r>
                <w:proofErr w:type="spellStart"/>
                <w:r w:rsidRPr="002F093C">
                  <w:t>Jilali</w:t>
                </w:r>
                <w:proofErr w:type="spellEnd"/>
                <w:r w:rsidRPr="002F093C">
                  <w:t xml:space="preserve"> </w:t>
                </w:r>
                <w:proofErr w:type="spellStart"/>
                <w:r w:rsidRPr="002F093C">
                  <w:t>Gharbaoui</w:t>
                </w:r>
                <w:proofErr w:type="spellEnd"/>
                <w:r w:rsidRPr="002F093C">
                  <w:t xml:space="preserve"> is considered one of the founders of modernism in M</w:t>
                </w:r>
                <w:r>
                  <w:t xml:space="preserve">orocco. He </w:t>
                </w:r>
                <w:r w:rsidRPr="002F093C">
                  <w:t>played a major role in furthering the debates around Moroccan modernism</w:t>
                </w:r>
                <w:r>
                  <w:t xml:space="preserve">, and his </w:t>
                </w:r>
                <w:proofErr w:type="spellStart"/>
                <w:r>
                  <w:t>workaoui’s</w:t>
                </w:r>
                <w:proofErr w:type="spellEnd"/>
                <w:r>
                  <w:t xml:space="preserve"> work focuses</w:t>
                </w:r>
                <w:r w:rsidRPr="002F093C">
                  <w:t xml:space="preserve"> on the gesture of painting itself. </w:t>
                </w:r>
              </w:p>
              <w:p w14:paraId="29C2A083" w14:textId="77777777" w:rsidR="008A28BC" w:rsidRDefault="008A28BC" w:rsidP="008A28BC"/>
              <w:p w14:paraId="2A9489BF" w14:textId="77777777" w:rsidR="008A28BC" w:rsidRDefault="008A28BC" w:rsidP="008A28BC">
                <w:r w:rsidRPr="002F093C">
                  <w:t xml:space="preserve">Although </w:t>
                </w:r>
                <w:proofErr w:type="spellStart"/>
                <w:r w:rsidRPr="002F093C">
                  <w:t>Gharbaoui</w:t>
                </w:r>
                <w:proofErr w:type="spellEnd"/>
                <w:r w:rsidRPr="002F093C">
                  <w:t xml:space="preserve"> worked with both sculpture and painting, he is best </w:t>
                </w:r>
                <w:r>
                  <w:t xml:space="preserve">known </w:t>
                </w:r>
                <w:r w:rsidRPr="002F093C">
                  <w:t>for the striking colo</w:t>
                </w:r>
                <w:r w:rsidR="00D4571F">
                  <w:t>u</w:t>
                </w:r>
                <w:r w:rsidRPr="002F093C">
                  <w:t xml:space="preserve">rs and violent brush-strokes of his gestural abstractions on canvas, paper, and wood. Very early works by </w:t>
                </w:r>
                <w:proofErr w:type="spellStart"/>
                <w:r w:rsidRPr="002F093C">
                  <w:t>Gharbaoui</w:t>
                </w:r>
                <w:proofErr w:type="spellEnd"/>
                <w:r w:rsidRPr="002F093C">
                  <w:t xml:space="preserve"> are relatively representational or focus on geometric abstraction, but later works are identified by a consistent style of </w:t>
                </w:r>
                <w:r>
                  <w:t>loose abstract work that emphasizes</w:t>
                </w:r>
                <w:r w:rsidRPr="002F093C">
                  <w:t xml:space="preserve"> the movement of the brush itself. The paintings deliberately highlight the hand of the artist and often build up texture through thick layers of paint, showcasing both the interplay of colo</w:t>
                </w:r>
                <w:r w:rsidR="00D4571F">
                  <w:t>u</w:t>
                </w:r>
                <w:r w:rsidRPr="002F093C">
                  <w:t xml:space="preserve">rs and lines as well as the materiality of the paint itself. </w:t>
                </w:r>
              </w:p>
              <w:p w14:paraId="1F753B28" w14:textId="77777777" w:rsidR="008A28BC" w:rsidRDefault="008A28BC" w:rsidP="008A28BC"/>
              <w:p w14:paraId="6F6B2E0B" w14:textId="77777777" w:rsidR="003F0D73" w:rsidRDefault="008A28BC" w:rsidP="00C27FAB">
                <w:proofErr w:type="gramStart"/>
                <w:r w:rsidRPr="002F093C">
                  <w:t xml:space="preserve">He was introduced as part of the </w:t>
                </w:r>
                <w:r w:rsidR="00D4571F">
                  <w:t>‘</w:t>
                </w:r>
                <w:proofErr w:type="spellStart"/>
                <w:r w:rsidRPr="002F093C">
                  <w:t>groupe</w:t>
                </w:r>
                <w:proofErr w:type="spellEnd"/>
                <w:r w:rsidRPr="002F093C">
                  <w:t xml:space="preserve"> des </w:t>
                </w:r>
                <w:proofErr w:type="spellStart"/>
                <w:r w:rsidRPr="002F093C">
                  <w:t>informels</w:t>
                </w:r>
                <w:proofErr w:type="spellEnd"/>
                <w:r w:rsidR="00D4571F">
                  <w:t>’</w:t>
                </w:r>
                <w:r w:rsidRPr="002F093C">
                  <w:t xml:space="preserve"> at t</w:t>
                </w:r>
                <w:r>
                  <w:t xml:space="preserve">he Salon </w:t>
                </w:r>
                <w:proofErr w:type="spellStart"/>
                <w:r>
                  <w:t>Comparaison</w:t>
                </w:r>
                <w:proofErr w:type="spellEnd"/>
                <w:r>
                  <w:t xml:space="preserve"> in Paris in</w:t>
                </w:r>
                <w:r w:rsidRPr="002F093C">
                  <w:t xml:space="preserve"> 1959 by art critic Pierre </w:t>
                </w:r>
                <w:proofErr w:type="spellStart"/>
                <w:r w:rsidRPr="002F093C">
                  <w:t>Restany</w:t>
                </w:r>
                <w:proofErr w:type="spellEnd"/>
                <w:proofErr w:type="gramEnd"/>
                <w:r w:rsidRPr="002F093C">
                  <w:t xml:space="preserve">. </w:t>
                </w:r>
                <w:proofErr w:type="spellStart"/>
                <w:r w:rsidRPr="002F093C">
                  <w:t>Gharbaoui</w:t>
                </w:r>
                <w:proofErr w:type="spellEnd"/>
                <w:r w:rsidRPr="002F093C">
                  <w:t xml:space="preserve"> suffered from severe mental illness, and was hosted on multiple occasions by Father Denis Martin at the monastery of </w:t>
                </w:r>
                <w:proofErr w:type="spellStart"/>
                <w:r w:rsidRPr="002F093C">
                  <w:t>Toumliline</w:t>
                </w:r>
                <w:proofErr w:type="spellEnd"/>
                <w:r w:rsidRPr="002F093C">
                  <w:t xml:space="preserve"> in the Middle Atlas </w:t>
                </w:r>
                <w:r w:rsidRPr="002F093C">
                  <w:lastRenderedPageBreak/>
                  <w:t xml:space="preserve">mountains. He committed suicide and his body was found on a public bench in the Champ de Mars. </w:t>
                </w:r>
                <w:proofErr w:type="gramStart"/>
                <w:r w:rsidRPr="002F093C">
                  <w:t>His body was repatriated to Morocco by André Malraux</w:t>
                </w:r>
                <w:proofErr w:type="gramEnd"/>
                <w:r w:rsidRPr="002F093C">
                  <w:t>, and he is buried in Fes.</w:t>
                </w:r>
              </w:p>
            </w:tc>
          </w:sdtContent>
        </w:sdt>
      </w:tr>
      <w:tr w:rsidR="003235A7" w14:paraId="38C992CF" w14:textId="77777777" w:rsidTr="003235A7">
        <w:tc>
          <w:tcPr>
            <w:tcW w:w="9016" w:type="dxa"/>
          </w:tcPr>
          <w:p w14:paraId="06A9EA6C"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66D7F64CC6BC4FBB9B947F95CB1BEAAB"/>
              </w:placeholder>
            </w:sdtPr>
            <w:sdtEndPr/>
            <w:sdtContent>
              <w:p w14:paraId="3F92F3FF" w14:textId="77777777" w:rsidR="008A28BC" w:rsidRDefault="00D4571F" w:rsidP="008A28BC">
                <w:sdt>
                  <w:sdtPr>
                    <w:id w:val="996306782"/>
                    <w:citation/>
                  </w:sdtPr>
                  <w:sdtEndPr/>
                  <w:sdtContent>
                    <w:r w:rsidR="008A28BC">
                      <w:fldChar w:fldCharType="begin"/>
                    </w:r>
                    <w:r w:rsidR="008A28BC">
                      <w:rPr>
                        <w:lang w:val="en-CA"/>
                      </w:rPr>
                      <w:instrText xml:space="preserve"> CITATION Fil93 \l 4105 </w:instrText>
                    </w:r>
                    <w:r w:rsidR="008A28BC">
                      <w:fldChar w:fldCharType="separate"/>
                    </w:r>
                    <w:r w:rsidR="008A28BC">
                      <w:rPr>
                        <w:noProof/>
                        <w:lang w:val="en-CA"/>
                      </w:rPr>
                      <w:t xml:space="preserve"> </w:t>
                    </w:r>
                    <w:r w:rsidR="008A28BC" w:rsidRPr="008A28BC">
                      <w:rPr>
                        <w:noProof/>
                        <w:lang w:val="en-CA"/>
                      </w:rPr>
                      <w:t>(Filali)</w:t>
                    </w:r>
                    <w:r w:rsidR="008A28BC">
                      <w:fldChar w:fldCharType="end"/>
                    </w:r>
                  </w:sdtContent>
                </w:sdt>
              </w:p>
              <w:p w14:paraId="03A75169" w14:textId="77777777" w:rsidR="008A28BC" w:rsidRDefault="008A28BC" w:rsidP="008A28BC"/>
              <w:p w14:paraId="44EADF78" w14:textId="77777777" w:rsidR="008A28BC" w:rsidRDefault="00D4571F" w:rsidP="008A28BC">
                <w:sdt>
                  <w:sdtPr>
                    <w:id w:val="1987126259"/>
                    <w:citation/>
                  </w:sdtPr>
                  <w:sdtEndPr/>
                  <w:sdtContent>
                    <w:r w:rsidR="008A28BC">
                      <w:fldChar w:fldCharType="begin"/>
                    </w:r>
                    <w:r w:rsidR="008A28BC">
                      <w:rPr>
                        <w:lang w:val="en-CA"/>
                      </w:rPr>
                      <w:instrText xml:space="preserve"> CITATION Gha67 \l 4105 </w:instrText>
                    </w:r>
                    <w:r w:rsidR="008A28BC">
                      <w:fldChar w:fldCharType="separate"/>
                    </w:r>
                    <w:r w:rsidR="008A28BC" w:rsidRPr="008A28BC">
                      <w:rPr>
                        <w:noProof/>
                        <w:lang w:val="en-CA"/>
                      </w:rPr>
                      <w:t>(Gharbaoui)</w:t>
                    </w:r>
                    <w:r w:rsidR="008A28BC">
                      <w:fldChar w:fldCharType="end"/>
                    </w:r>
                  </w:sdtContent>
                </w:sdt>
              </w:p>
              <w:p w14:paraId="018BCC86" w14:textId="77777777" w:rsidR="008A28BC" w:rsidRDefault="008A28BC" w:rsidP="008A28BC"/>
              <w:p w14:paraId="6B31E08E" w14:textId="77777777" w:rsidR="008A28BC" w:rsidRDefault="00D4571F" w:rsidP="008A28BC">
                <w:sdt>
                  <w:sdtPr>
                    <w:id w:val="278065891"/>
                    <w:citation/>
                  </w:sdtPr>
                  <w:sdtEndPr/>
                  <w:sdtContent>
                    <w:r w:rsidR="008A28BC">
                      <w:fldChar w:fldCharType="begin"/>
                    </w:r>
                    <w:r w:rsidR="008A28BC">
                      <w:rPr>
                        <w:lang w:val="en-CA"/>
                      </w:rPr>
                      <w:instrText xml:space="preserve"> CITATION Tni07 \l 4105 </w:instrText>
                    </w:r>
                    <w:r w:rsidR="008A28BC">
                      <w:fldChar w:fldCharType="separate"/>
                    </w:r>
                    <w:r w:rsidR="008A28BC" w:rsidRPr="008A28BC">
                      <w:rPr>
                        <w:noProof/>
                        <w:lang w:val="en-CA"/>
                      </w:rPr>
                      <w:t>(Tnifass)</w:t>
                    </w:r>
                    <w:r w:rsidR="008A28BC">
                      <w:fldChar w:fldCharType="end"/>
                    </w:r>
                  </w:sdtContent>
                </w:sdt>
              </w:p>
              <w:p w14:paraId="7380AA69" w14:textId="77777777" w:rsidR="008A28BC" w:rsidRDefault="008A28BC" w:rsidP="008A28BC"/>
              <w:p w14:paraId="2A166912" w14:textId="77777777" w:rsidR="003235A7" w:rsidRDefault="00D4571F" w:rsidP="008A28BC">
                <w:sdt>
                  <w:sdtPr>
                    <w:id w:val="-102802158"/>
                    <w:citation/>
                  </w:sdtPr>
                  <w:sdtEndPr/>
                  <w:sdtContent>
                    <w:r w:rsidR="008A28BC">
                      <w:fldChar w:fldCharType="begin"/>
                    </w:r>
                    <w:r w:rsidR="008A28BC">
                      <w:rPr>
                        <w:lang w:val="en-CA"/>
                      </w:rPr>
                      <w:instrText xml:space="preserve"> CITATION Zah12 \l 4105 </w:instrText>
                    </w:r>
                    <w:r w:rsidR="008A28BC">
                      <w:fldChar w:fldCharType="separate"/>
                    </w:r>
                    <w:r w:rsidR="008A28BC" w:rsidRPr="008A28BC">
                      <w:rPr>
                        <w:noProof/>
                        <w:lang w:val="en-CA"/>
                      </w:rPr>
                      <w:t>(Zahi)</w:t>
                    </w:r>
                    <w:r w:rsidR="008A28BC">
                      <w:fldChar w:fldCharType="end"/>
                    </w:r>
                  </w:sdtContent>
                </w:sdt>
              </w:p>
            </w:sdtContent>
          </w:sdt>
        </w:tc>
      </w:tr>
    </w:tbl>
    <w:p w14:paraId="2811DCAD"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F702B1" w14:textId="77777777" w:rsidR="002E573D" w:rsidRDefault="002E573D" w:rsidP="007A0D55">
      <w:pPr>
        <w:spacing w:after="0" w:line="240" w:lineRule="auto"/>
      </w:pPr>
      <w:r>
        <w:separator/>
      </w:r>
    </w:p>
  </w:endnote>
  <w:endnote w:type="continuationSeparator" w:id="0">
    <w:p w14:paraId="18DF082A" w14:textId="77777777" w:rsidR="002E573D" w:rsidRDefault="002E573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4BABA5" w14:textId="77777777" w:rsidR="002E573D" w:rsidRDefault="002E573D" w:rsidP="007A0D55">
      <w:pPr>
        <w:spacing w:after="0" w:line="240" w:lineRule="auto"/>
      </w:pPr>
      <w:r>
        <w:separator/>
      </w:r>
    </w:p>
  </w:footnote>
  <w:footnote w:type="continuationSeparator" w:id="0">
    <w:p w14:paraId="07A4E758" w14:textId="77777777" w:rsidR="002E573D" w:rsidRDefault="002E573D"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4FD166"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3212314"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28BC"/>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2E573D"/>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28BC"/>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4571F"/>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3B1A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4571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4571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4571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4571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5541025">
      <w:bodyDiv w:val="1"/>
      <w:marLeft w:val="0"/>
      <w:marRight w:val="0"/>
      <w:marTop w:val="0"/>
      <w:marBottom w:val="0"/>
      <w:divBdr>
        <w:top w:val="none" w:sz="0" w:space="0" w:color="auto"/>
        <w:left w:val="none" w:sz="0" w:space="0" w:color="auto"/>
        <w:bottom w:val="none" w:sz="0" w:space="0" w:color="auto"/>
        <w:right w:val="none" w:sz="0" w:space="0" w:color="auto"/>
      </w:divBdr>
    </w:div>
    <w:div w:id="1085108419">
      <w:bodyDiv w:val="1"/>
      <w:marLeft w:val="0"/>
      <w:marRight w:val="0"/>
      <w:marTop w:val="0"/>
      <w:marBottom w:val="0"/>
      <w:divBdr>
        <w:top w:val="none" w:sz="0" w:space="0" w:color="auto"/>
        <w:left w:val="none" w:sz="0" w:space="0" w:color="auto"/>
        <w:bottom w:val="none" w:sz="0" w:space="0" w:color="auto"/>
        <w:right w:val="none" w:sz="0" w:space="0" w:color="auto"/>
      </w:divBdr>
    </w:div>
    <w:div w:id="1650937229">
      <w:bodyDiv w:val="1"/>
      <w:marLeft w:val="0"/>
      <w:marRight w:val="0"/>
      <w:marTop w:val="0"/>
      <w:marBottom w:val="0"/>
      <w:divBdr>
        <w:top w:val="none" w:sz="0" w:space="0" w:color="auto"/>
        <w:left w:val="none" w:sz="0" w:space="0" w:color="auto"/>
        <w:bottom w:val="none" w:sz="0" w:space="0" w:color="auto"/>
        <w:right w:val="none" w:sz="0" w:space="0" w:color="auto"/>
      </w:divBdr>
    </w:div>
    <w:div w:id="1651328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aqir\Documents\GitHub\REM\++Templated%20Entries\++BigFurry\2-%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EC83C667125428096D1A888B24AAD15"/>
        <w:category>
          <w:name w:val="General"/>
          <w:gallery w:val="placeholder"/>
        </w:category>
        <w:types>
          <w:type w:val="bbPlcHdr"/>
        </w:types>
        <w:behaviors>
          <w:behavior w:val="content"/>
        </w:behaviors>
        <w:guid w:val="{7C1CA58E-E847-4375-AC1A-5D5FEAABA31A}"/>
      </w:docPartPr>
      <w:docPartBody>
        <w:p w:rsidR="00001FAD" w:rsidRDefault="00A75240">
          <w:pPr>
            <w:pStyle w:val="FEC83C667125428096D1A888B24AAD15"/>
          </w:pPr>
          <w:r w:rsidRPr="00CC586D">
            <w:rPr>
              <w:rStyle w:val="PlaceholderText"/>
              <w:b/>
              <w:color w:val="FFFFFF" w:themeColor="background1"/>
            </w:rPr>
            <w:t>[Salutation]</w:t>
          </w:r>
        </w:p>
      </w:docPartBody>
    </w:docPart>
    <w:docPart>
      <w:docPartPr>
        <w:name w:val="4DCC34E617D940F9A11AFE69937A7C60"/>
        <w:category>
          <w:name w:val="General"/>
          <w:gallery w:val="placeholder"/>
        </w:category>
        <w:types>
          <w:type w:val="bbPlcHdr"/>
        </w:types>
        <w:behaviors>
          <w:behavior w:val="content"/>
        </w:behaviors>
        <w:guid w:val="{65EB53DC-4339-4C05-9D8B-B963F5089226}"/>
      </w:docPartPr>
      <w:docPartBody>
        <w:p w:rsidR="00001FAD" w:rsidRDefault="00A75240">
          <w:pPr>
            <w:pStyle w:val="4DCC34E617D940F9A11AFE69937A7C60"/>
          </w:pPr>
          <w:r>
            <w:rPr>
              <w:rStyle w:val="PlaceholderText"/>
            </w:rPr>
            <w:t>[First name]</w:t>
          </w:r>
        </w:p>
      </w:docPartBody>
    </w:docPart>
    <w:docPart>
      <w:docPartPr>
        <w:name w:val="0BF24A06555B4AF5B046B5604327418D"/>
        <w:category>
          <w:name w:val="General"/>
          <w:gallery w:val="placeholder"/>
        </w:category>
        <w:types>
          <w:type w:val="bbPlcHdr"/>
        </w:types>
        <w:behaviors>
          <w:behavior w:val="content"/>
        </w:behaviors>
        <w:guid w:val="{8DD30741-09D4-4202-98AB-AA6A25543CAA}"/>
      </w:docPartPr>
      <w:docPartBody>
        <w:p w:rsidR="00001FAD" w:rsidRDefault="00A75240">
          <w:pPr>
            <w:pStyle w:val="0BF24A06555B4AF5B046B5604327418D"/>
          </w:pPr>
          <w:r>
            <w:rPr>
              <w:rStyle w:val="PlaceholderText"/>
            </w:rPr>
            <w:t>[Middle name]</w:t>
          </w:r>
        </w:p>
      </w:docPartBody>
    </w:docPart>
    <w:docPart>
      <w:docPartPr>
        <w:name w:val="EFF4103AA8DB434FB544ACA88A423796"/>
        <w:category>
          <w:name w:val="General"/>
          <w:gallery w:val="placeholder"/>
        </w:category>
        <w:types>
          <w:type w:val="bbPlcHdr"/>
        </w:types>
        <w:behaviors>
          <w:behavior w:val="content"/>
        </w:behaviors>
        <w:guid w:val="{480014A2-3C64-4508-93F1-2AE0EB2E76AD}"/>
      </w:docPartPr>
      <w:docPartBody>
        <w:p w:rsidR="00001FAD" w:rsidRDefault="00A75240">
          <w:pPr>
            <w:pStyle w:val="EFF4103AA8DB434FB544ACA88A423796"/>
          </w:pPr>
          <w:r>
            <w:rPr>
              <w:rStyle w:val="PlaceholderText"/>
            </w:rPr>
            <w:t>[Last name]</w:t>
          </w:r>
        </w:p>
      </w:docPartBody>
    </w:docPart>
    <w:docPart>
      <w:docPartPr>
        <w:name w:val="E8003938400A4289968CA8147FA7F011"/>
        <w:category>
          <w:name w:val="General"/>
          <w:gallery w:val="placeholder"/>
        </w:category>
        <w:types>
          <w:type w:val="bbPlcHdr"/>
        </w:types>
        <w:behaviors>
          <w:behavior w:val="content"/>
        </w:behaviors>
        <w:guid w:val="{EE7AEE5D-B6BB-4560-95F8-9EAC4439A922}"/>
      </w:docPartPr>
      <w:docPartBody>
        <w:p w:rsidR="00001FAD" w:rsidRDefault="00A75240">
          <w:pPr>
            <w:pStyle w:val="E8003938400A4289968CA8147FA7F011"/>
          </w:pPr>
          <w:r>
            <w:rPr>
              <w:rStyle w:val="PlaceholderText"/>
            </w:rPr>
            <w:t>[Enter your biography]</w:t>
          </w:r>
        </w:p>
      </w:docPartBody>
    </w:docPart>
    <w:docPart>
      <w:docPartPr>
        <w:name w:val="28EDFCBBAAD945AF8A9046638EF32D95"/>
        <w:category>
          <w:name w:val="General"/>
          <w:gallery w:val="placeholder"/>
        </w:category>
        <w:types>
          <w:type w:val="bbPlcHdr"/>
        </w:types>
        <w:behaviors>
          <w:behavior w:val="content"/>
        </w:behaviors>
        <w:guid w:val="{16D9AB9D-9A56-409B-80F9-E9BD0B96686F}"/>
      </w:docPartPr>
      <w:docPartBody>
        <w:p w:rsidR="00001FAD" w:rsidRDefault="00A75240">
          <w:pPr>
            <w:pStyle w:val="28EDFCBBAAD945AF8A9046638EF32D95"/>
          </w:pPr>
          <w:r>
            <w:rPr>
              <w:rStyle w:val="PlaceholderText"/>
            </w:rPr>
            <w:t>[Enter the institution with which you are affiliated]</w:t>
          </w:r>
        </w:p>
      </w:docPartBody>
    </w:docPart>
    <w:docPart>
      <w:docPartPr>
        <w:name w:val="F2233808FC074B53B9E76E859C121D19"/>
        <w:category>
          <w:name w:val="General"/>
          <w:gallery w:val="placeholder"/>
        </w:category>
        <w:types>
          <w:type w:val="bbPlcHdr"/>
        </w:types>
        <w:behaviors>
          <w:behavior w:val="content"/>
        </w:behaviors>
        <w:guid w:val="{C4150DA5-614C-4875-AB22-DA1D51B63EF3}"/>
      </w:docPartPr>
      <w:docPartBody>
        <w:p w:rsidR="00001FAD" w:rsidRDefault="00A75240">
          <w:pPr>
            <w:pStyle w:val="F2233808FC074B53B9E76E859C121D19"/>
          </w:pPr>
          <w:r w:rsidRPr="00EF74F7">
            <w:rPr>
              <w:b/>
              <w:color w:val="808080" w:themeColor="background1" w:themeShade="80"/>
            </w:rPr>
            <w:t>[Enter the headword for your article]</w:t>
          </w:r>
        </w:p>
      </w:docPartBody>
    </w:docPart>
    <w:docPart>
      <w:docPartPr>
        <w:name w:val="E499FC47F6C748D4AB3A9F1BB3B09E6A"/>
        <w:category>
          <w:name w:val="General"/>
          <w:gallery w:val="placeholder"/>
        </w:category>
        <w:types>
          <w:type w:val="bbPlcHdr"/>
        </w:types>
        <w:behaviors>
          <w:behavior w:val="content"/>
        </w:behaviors>
        <w:guid w:val="{86FBE4E2-F5FC-4AC6-9D8E-C7FF22403A15}"/>
      </w:docPartPr>
      <w:docPartBody>
        <w:p w:rsidR="00001FAD" w:rsidRDefault="00A75240">
          <w:pPr>
            <w:pStyle w:val="E499FC47F6C748D4AB3A9F1BB3B09E6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EA8DFD470FD4446964EE33B19B07293"/>
        <w:category>
          <w:name w:val="General"/>
          <w:gallery w:val="placeholder"/>
        </w:category>
        <w:types>
          <w:type w:val="bbPlcHdr"/>
        </w:types>
        <w:behaviors>
          <w:behavior w:val="content"/>
        </w:behaviors>
        <w:guid w:val="{7B72B123-98E6-4927-B218-F4BDE8954B44}"/>
      </w:docPartPr>
      <w:docPartBody>
        <w:p w:rsidR="00001FAD" w:rsidRDefault="00A75240">
          <w:pPr>
            <w:pStyle w:val="7EA8DFD470FD4446964EE33B19B07293"/>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809A463A8BB4D1EB82AD3A262CAC3C7"/>
        <w:category>
          <w:name w:val="General"/>
          <w:gallery w:val="placeholder"/>
        </w:category>
        <w:types>
          <w:type w:val="bbPlcHdr"/>
        </w:types>
        <w:behaviors>
          <w:behavior w:val="content"/>
        </w:behaviors>
        <w:guid w:val="{572D6BB4-6A2D-4055-9B89-1B54E25B99CE}"/>
      </w:docPartPr>
      <w:docPartBody>
        <w:p w:rsidR="00001FAD" w:rsidRDefault="00A75240">
          <w:pPr>
            <w:pStyle w:val="E809A463A8BB4D1EB82AD3A262CAC3C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6D7F64CC6BC4FBB9B947F95CB1BEAAB"/>
        <w:category>
          <w:name w:val="General"/>
          <w:gallery w:val="placeholder"/>
        </w:category>
        <w:types>
          <w:type w:val="bbPlcHdr"/>
        </w:types>
        <w:behaviors>
          <w:behavior w:val="content"/>
        </w:behaviors>
        <w:guid w:val="{F0C4802C-3F05-4CFA-B7D0-9AA5A2C8818E}"/>
      </w:docPartPr>
      <w:docPartBody>
        <w:p w:rsidR="00001FAD" w:rsidRDefault="00A75240">
          <w:pPr>
            <w:pStyle w:val="66D7F64CC6BC4FBB9B947F95CB1BEAAB"/>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5240"/>
    <w:rsid w:val="00001FAD"/>
    <w:rsid w:val="00A75240"/>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EC83C667125428096D1A888B24AAD15">
    <w:name w:val="FEC83C667125428096D1A888B24AAD15"/>
  </w:style>
  <w:style w:type="paragraph" w:customStyle="1" w:styleId="4DCC34E617D940F9A11AFE69937A7C60">
    <w:name w:val="4DCC34E617D940F9A11AFE69937A7C60"/>
  </w:style>
  <w:style w:type="paragraph" w:customStyle="1" w:styleId="0BF24A06555B4AF5B046B5604327418D">
    <w:name w:val="0BF24A06555B4AF5B046B5604327418D"/>
  </w:style>
  <w:style w:type="paragraph" w:customStyle="1" w:styleId="EFF4103AA8DB434FB544ACA88A423796">
    <w:name w:val="EFF4103AA8DB434FB544ACA88A423796"/>
  </w:style>
  <w:style w:type="paragraph" w:customStyle="1" w:styleId="E8003938400A4289968CA8147FA7F011">
    <w:name w:val="E8003938400A4289968CA8147FA7F011"/>
  </w:style>
  <w:style w:type="paragraph" w:customStyle="1" w:styleId="28EDFCBBAAD945AF8A9046638EF32D95">
    <w:name w:val="28EDFCBBAAD945AF8A9046638EF32D95"/>
  </w:style>
  <w:style w:type="paragraph" w:customStyle="1" w:styleId="F2233808FC074B53B9E76E859C121D19">
    <w:name w:val="F2233808FC074B53B9E76E859C121D19"/>
  </w:style>
  <w:style w:type="paragraph" w:customStyle="1" w:styleId="E499FC47F6C748D4AB3A9F1BB3B09E6A">
    <w:name w:val="E499FC47F6C748D4AB3A9F1BB3B09E6A"/>
  </w:style>
  <w:style w:type="paragraph" w:customStyle="1" w:styleId="7EA8DFD470FD4446964EE33B19B07293">
    <w:name w:val="7EA8DFD470FD4446964EE33B19B07293"/>
  </w:style>
  <w:style w:type="paragraph" w:customStyle="1" w:styleId="E809A463A8BB4D1EB82AD3A262CAC3C7">
    <w:name w:val="E809A463A8BB4D1EB82AD3A262CAC3C7"/>
  </w:style>
  <w:style w:type="paragraph" w:customStyle="1" w:styleId="66D7F64CC6BC4FBB9B947F95CB1BEAAB">
    <w:name w:val="66D7F64CC6BC4FBB9B947F95CB1BEAA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EC83C667125428096D1A888B24AAD15">
    <w:name w:val="FEC83C667125428096D1A888B24AAD15"/>
  </w:style>
  <w:style w:type="paragraph" w:customStyle="1" w:styleId="4DCC34E617D940F9A11AFE69937A7C60">
    <w:name w:val="4DCC34E617D940F9A11AFE69937A7C60"/>
  </w:style>
  <w:style w:type="paragraph" w:customStyle="1" w:styleId="0BF24A06555B4AF5B046B5604327418D">
    <w:name w:val="0BF24A06555B4AF5B046B5604327418D"/>
  </w:style>
  <w:style w:type="paragraph" w:customStyle="1" w:styleId="EFF4103AA8DB434FB544ACA88A423796">
    <w:name w:val="EFF4103AA8DB434FB544ACA88A423796"/>
  </w:style>
  <w:style w:type="paragraph" w:customStyle="1" w:styleId="E8003938400A4289968CA8147FA7F011">
    <w:name w:val="E8003938400A4289968CA8147FA7F011"/>
  </w:style>
  <w:style w:type="paragraph" w:customStyle="1" w:styleId="28EDFCBBAAD945AF8A9046638EF32D95">
    <w:name w:val="28EDFCBBAAD945AF8A9046638EF32D95"/>
  </w:style>
  <w:style w:type="paragraph" w:customStyle="1" w:styleId="F2233808FC074B53B9E76E859C121D19">
    <w:name w:val="F2233808FC074B53B9E76E859C121D19"/>
  </w:style>
  <w:style w:type="paragraph" w:customStyle="1" w:styleId="E499FC47F6C748D4AB3A9F1BB3B09E6A">
    <w:name w:val="E499FC47F6C748D4AB3A9F1BB3B09E6A"/>
  </w:style>
  <w:style w:type="paragraph" w:customStyle="1" w:styleId="7EA8DFD470FD4446964EE33B19B07293">
    <w:name w:val="7EA8DFD470FD4446964EE33B19B07293"/>
  </w:style>
  <w:style w:type="paragraph" w:customStyle="1" w:styleId="E809A463A8BB4D1EB82AD3A262CAC3C7">
    <w:name w:val="E809A463A8BB4D1EB82AD3A262CAC3C7"/>
  </w:style>
  <w:style w:type="paragraph" w:customStyle="1" w:styleId="66D7F64CC6BC4FBB9B947F95CB1BEAAB">
    <w:name w:val="66D7F64CC6BC4FBB9B947F95CB1BEAA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Fil93</b:Tag>
    <b:SourceType>Book</b:SourceType>
    <b:Guid>{BEEAD160-0F69-49FA-A573-C6698F416F07}</b:Guid>
    <b:Title>Fulgurances Gharbaoui</b:Title>
    <b:Year>1993</b:Year>
    <b:Medium>Print</b:Medium>
    <b:Author>
      <b:Author>
        <b:NameList>
          <b:Person>
            <b:Last>Filali</b:Last>
            <b:First>Y.</b:First>
          </b:Person>
        </b:NameList>
      </b:Author>
    </b:Author>
    <b:City>Rabat</b:City>
    <b:Publisher>Fondation ONA</b:Publisher>
    <b:RefOrder>1</b:RefOrder>
  </b:Source>
  <b:Source>
    <b:Tag>Gha67</b:Tag>
    <b:SourceType>JournalArticle</b:SourceType>
    <b:Guid>{4F4C19CB-3DB4-4A2E-ABA8-091CC7129DAB}</b:Guid>
    <b:Author>
      <b:Author>
        <b:NameList>
          <b:Person>
            <b:Last>Gharbaoui</b:Last>
            <b:First>Jilali</b:First>
          </b:Person>
        </b:NameList>
      </b:Author>
    </b:Author>
    <b:Title>fiches et questionnaire</b:Title>
    <b:Year>1967</b:Year>
    <b:Medium>Print</b:Medium>
    <b:JournalName>Souffles 7-8</b:JournalName>
    <b:Pages>53-55</b:Pages>
    <b:RefOrder>2</b:RefOrder>
  </b:Source>
  <b:Source>
    <b:Tag>Tni07</b:Tag>
    <b:SourceType>Book</b:SourceType>
    <b:Guid>{00951520-A040-4C10-BB5A-7BACAFB9BDA4}</b:Guid>
    <b:Title>Jilali Gharbaoui: Voyage au bout du rêve, 1930-1971</b:Title>
    <b:Year>2007</b:Year>
    <b:Medium>Print</b:Medium>
    <b:Author>
      <b:Author>
        <b:NameList>
          <b:Person>
            <b:Last>Tnifass</b:Last>
            <b:First>A.</b:First>
          </b:Person>
        </b:NameList>
      </b:Author>
    </b:Author>
    <b:City>Rabat</b:City>
    <b:Publisher>Marsam, collection "Regards Obliques"</b:Publisher>
    <b:RefOrder>3</b:RefOrder>
  </b:Source>
  <b:Source>
    <b:Tag>Zah12</b:Tag>
    <b:SourceType>Book</b:SourceType>
    <b:Guid>{8F63B938-29DD-49A9-AE7F-E30438441AD3}</b:Guid>
    <b:Author>
      <b:Author>
        <b:NameList>
          <b:Person>
            <b:Last>Zahi</b:Last>
            <b:First>F.</b:First>
          </b:Person>
        </b:NameList>
      </b:Author>
    </b:Author>
    <b:Title>Regards sur l'oeuve de Gharbaoui</b:Title>
    <b:Year>2012</b:Year>
    <b:City>Rabat</b:City>
    <b:Publisher>Bank al-Maghrib</b:Publisher>
    <b:Medium>Print</b:Medium>
    <b:RefOrder>4</b:RefOrder>
  </b:Source>
</b:Sources>
</file>

<file path=customXml/itemProps1.xml><?xml version="1.0" encoding="utf-8"?>
<ds:datastoreItem xmlns:ds="http://schemas.openxmlformats.org/officeDocument/2006/customXml" ds:itemID="{90148840-38D0-2C4E-B5FB-131B4EE0D3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\Users\Zaqir\Documents\GitHub\REM\++Templated Entries\++BigFurry\2- Guides\Routledge Enyclopedia of Modernism Word Template.dotx</Template>
  <TotalTime>11</TotalTime>
  <Pages>2</Pages>
  <Words>485</Words>
  <Characters>2770</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Zaqir</dc:creator>
  <cp:keywords/>
  <dc:description/>
  <cp:lastModifiedBy>Laura Dosky</cp:lastModifiedBy>
  <cp:revision>2</cp:revision>
  <dcterms:created xsi:type="dcterms:W3CDTF">2014-09-01T01:50:00Z</dcterms:created>
  <dcterms:modified xsi:type="dcterms:W3CDTF">2014-10-05T20:19:00Z</dcterms:modified>
</cp:coreProperties>
</file>