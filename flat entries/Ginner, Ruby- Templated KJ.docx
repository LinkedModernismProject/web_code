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F098B16" w14:textId="77777777" w:rsidTr="0031636D">
        <w:tc>
          <w:tcPr>
            <w:tcW w:w="491" w:type="dxa"/>
            <w:vMerge w:val="restart"/>
            <w:shd w:val="clear" w:color="auto" w:fill="A6A6A6" w:themeFill="background1" w:themeFillShade="A6"/>
            <w:textDirection w:val="btLr"/>
          </w:tcPr>
          <w:p w14:paraId="2431F0C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7267DC7781BB849A1903F4CB8DBACE9"/>
            </w:placeholder>
            <w:showingPlcHdr/>
            <w:dropDownList>
              <w:listItem w:displayText="Dr." w:value="Dr."/>
              <w:listItem w:displayText="Prof." w:value="Prof."/>
            </w:dropDownList>
          </w:sdtPr>
          <w:sdtEndPr/>
          <w:sdtContent>
            <w:tc>
              <w:tcPr>
                <w:tcW w:w="1296" w:type="dxa"/>
              </w:tcPr>
              <w:p w14:paraId="2AEECE0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1CC55A9559FB6419A40D79698F44CA1"/>
            </w:placeholder>
            <w:text/>
          </w:sdtPr>
          <w:sdtEndPr/>
          <w:sdtContent>
            <w:tc>
              <w:tcPr>
                <w:tcW w:w="2073" w:type="dxa"/>
              </w:tcPr>
              <w:p w14:paraId="26636E57" w14:textId="77777777" w:rsidR="00B574C9" w:rsidRDefault="00CD2850" w:rsidP="00CD2850">
                <w:r>
                  <w:t xml:space="preserve">Alexandra </w:t>
                </w:r>
              </w:p>
            </w:tc>
          </w:sdtContent>
        </w:sdt>
        <w:sdt>
          <w:sdtPr>
            <w:alias w:val="Middle name"/>
            <w:tag w:val="authorMiddleName"/>
            <w:id w:val="-2076034781"/>
            <w:placeholder>
              <w:docPart w:val="DA9453A39454F24A984C870BF680DC3F"/>
            </w:placeholder>
            <w:showingPlcHdr/>
            <w:text/>
          </w:sdtPr>
          <w:sdtEndPr/>
          <w:sdtContent>
            <w:tc>
              <w:tcPr>
                <w:tcW w:w="2551" w:type="dxa"/>
              </w:tcPr>
              <w:p w14:paraId="4F8CBA20" w14:textId="77777777" w:rsidR="00B574C9" w:rsidRDefault="00B574C9" w:rsidP="00922950">
                <w:r>
                  <w:rPr>
                    <w:rStyle w:val="PlaceholderText"/>
                  </w:rPr>
                  <w:t>[Middle name]</w:t>
                </w:r>
              </w:p>
            </w:tc>
          </w:sdtContent>
        </w:sdt>
        <w:sdt>
          <w:sdtPr>
            <w:alias w:val="Last name"/>
            <w:tag w:val="authorLastName"/>
            <w:id w:val="-1088529830"/>
            <w:placeholder>
              <w:docPart w:val="DA9DE8AE38E5FF4B9A5B3D517AB4F04B"/>
            </w:placeholder>
            <w:text/>
          </w:sdtPr>
          <w:sdtEndPr/>
          <w:sdtContent>
            <w:tc>
              <w:tcPr>
                <w:tcW w:w="2642" w:type="dxa"/>
              </w:tcPr>
              <w:p w14:paraId="64CD3224" w14:textId="77777777" w:rsidR="00B574C9" w:rsidRDefault="00CD2850" w:rsidP="00CD2850">
                <w:r>
                  <w:t>Carter</w:t>
                </w:r>
              </w:p>
            </w:tc>
          </w:sdtContent>
        </w:sdt>
      </w:tr>
      <w:tr w:rsidR="00B574C9" w14:paraId="78F3BCA6" w14:textId="77777777" w:rsidTr="0031636D">
        <w:trPr>
          <w:trHeight w:val="986"/>
        </w:trPr>
        <w:tc>
          <w:tcPr>
            <w:tcW w:w="491" w:type="dxa"/>
            <w:vMerge/>
            <w:shd w:val="clear" w:color="auto" w:fill="A6A6A6" w:themeFill="background1" w:themeFillShade="A6"/>
          </w:tcPr>
          <w:p w14:paraId="1C299613" w14:textId="77777777" w:rsidR="00B574C9" w:rsidRPr="001A6A06" w:rsidRDefault="00B574C9" w:rsidP="00CF1542">
            <w:pPr>
              <w:jc w:val="center"/>
              <w:rPr>
                <w:b/>
                <w:color w:val="FFFFFF" w:themeColor="background1"/>
              </w:rPr>
            </w:pPr>
          </w:p>
        </w:tc>
        <w:sdt>
          <w:sdtPr>
            <w:alias w:val="Biography"/>
            <w:tag w:val="authorBiography"/>
            <w:id w:val="938807824"/>
            <w:placeholder>
              <w:docPart w:val="CBD713EF14D0B34B9AAD80F3354187C2"/>
            </w:placeholder>
            <w:showingPlcHdr/>
          </w:sdtPr>
          <w:sdtEndPr/>
          <w:sdtContent>
            <w:tc>
              <w:tcPr>
                <w:tcW w:w="8562" w:type="dxa"/>
                <w:gridSpan w:val="4"/>
              </w:tcPr>
              <w:p w14:paraId="026F0A88" w14:textId="77777777" w:rsidR="00B574C9" w:rsidRDefault="00B574C9" w:rsidP="00922950">
                <w:r>
                  <w:rPr>
                    <w:rStyle w:val="PlaceholderText"/>
                  </w:rPr>
                  <w:t>[Enter your biography]</w:t>
                </w:r>
              </w:p>
            </w:tc>
          </w:sdtContent>
        </w:sdt>
      </w:tr>
      <w:tr w:rsidR="00B574C9" w14:paraId="6F7CF5EC" w14:textId="77777777" w:rsidTr="0031636D">
        <w:trPr>
          <w:trHeight w:val="986"/>
        </w:trPr>
        <w:tc>
          <w:tcPr>
            <w:tcW w:w="491" w:type="dxa"/>
            <w:vMerge/>
            <w:shd w:val="clear" w:color="auto" w:fill="A6A6A6" w:themeFill="background1" w:themeFillShade="A6"/>
          </w:tcPr>
          <w:p w14:paraId="399923D2" w14:textId="77777777" w:rsidR="00B574C9" w:rsidRPr="001A6A06" w:rsidRDefault="00B574C9" w:rsidP="00CF1542">
            <w:pPr>
              <w:jc w:val="center"/>
              <w:rPr>
                <w:b/>
                <w:color w:val="FFFFFF" w:themeColor="background1"/>
              </w:rPr>
            </w:pPr>
          </w:p>
        </w:tc>
        <w:sdt>
          <w:sdtPr>
            <w:rPr>
              <w:rFonts w:ascii="Calibri" w:hAnsi="Calibri"/>
            </w:rPr>
            <w:alias w:val="Affiliation"/>
            <w:tag w:val="affiliation"/>
            <w:id w:val="2012937915"/>
            <w:placeholder>
              <w:docPart w:val="5614EB8025F1F847A52B8652BD1362BC"/>
            </w:placeholder>
            <w:text/>
          </w:sdtPr>
          <w:sdtContent>
            <w:tc>
              <w:tcPr>
                <w:tcW w:w="8562" w:type="dxa"/>
                <w:gridSpan w:val="4"/>
              </w:tcPr>
              <w:p w14:paraId="42FFEEE7" w14:textId="797CE4DB" w:rsidR="00B574C9" w:rsidRDefault="0031636D" w:rsidP="00B574C9">
                <w:r w:rsidRPr="0031636D">
                  <w:rPr>
                    <w:rFonts w:ascii="Calibri" w:eastAsia="Times New Roman" w:hAnsi="Calibri" w:cs="Times New Roman"/>
                    <w:lang w:val="en-CA"/>
                  </w:rPr>
                  <w:t>Middlesex University | University Campus Suffolk</w:t>
                </w:r>
              </w:p>
            </w:tc>
          </w:sdtContent>
        </w:sdt>
      </w:tr>
    </w:tbl>
    <w:p w14:paraId="27F34F0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3C4765D" w14:textId="77777777" w:rsidTr="00244BB0">
        <w:tc>
          <w:tcPr>
            <w:tcW w:w="9016" w:type="dxa"/>
            <w:shd w:val="clear" w:color="auto" w:fill="A6A6A6" w:themeFill="background1" w:themeFillShade="A6"/>
            <w:tcMar>
              <w:top w:w="113" w:type="dxa"/>
              <w:bottom w:w="113" w:type="dxa"/>
            </w:tcMar>
          </w:tcPr>
          <w:p w14:paraId="3C2C8A5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51569D" w14:textId="77777777" w:rsidTr="003F0D73">
        <w:sdt>
          <w:sdtPr>
            <w:alias w:val="Article headword"/>
            <w:tag w:val="articleHeadword"/>
            <w:id w:val="-361440020"/>
            <w:placeholder>
              <w:docPart w:val="D7E601A898DB564887C4514F80B9D5A6"/>
            </w:placeholder>
            <w:text/>
          </w:sdtPr>
          <w:sdtEndPr/>
          <w:sdtContent>
            <w:tc>
              <w:tcPr>
                <w:tcW w:w="9016" w:type="dxa"/>
                <w:tcMar>
                  <w:top w:w="113" w:type="dxa"/>
                  <w:bottom w:w="113" w:type="dxa"/>
                </w:tcMar>
              </w:tcPr>
              <w:p w14:paraId="72FD9530" w14:textId="77777777" w:rsidR="003F0D73" w:rsidRPr="00FB589A" w:rsidRDefault="00CD2850" w:rsidP="003F0D73">
                <w:pPr>
                  <w:rPr>
                    <w:b/>
                  </w:rPr>
                </w:pPr>
                <w:r w:rsidRPr="00E2596F">
                  <w:rPr>
                    <w:rFonts w:eastAsiaTheme="minorEastAsia"/>
                    <w:lang w:eastAsia="ja-JP"/>
                  </w:rPr>
                  <w:t>Ginner, Ruby (1886-1978)</w:t>
                </w:r>
              </w:p>
            </w:tc>
          </w:sdtContent>
        </w:sdt>
      </w:tr>
      <w:tr w:rsidR="00464699" w14:paraId="3DA16FD8" w14:textId="77777777" w:rsidTr="00090C45">
        <w:sdt>
          <w:sdtPr>
            <w:alias w:val="Variant headwords"/>
            <w:tag w:val="variantHeadwords"/>
            <w:id w:val="173464402"/>
            <w:placeholder>
              <w:docPart w:val="D126E6C99292CA41812F4F279EA326DE"/>
            </w:placeholder>
            <w:showingPlcHdr/>
          </w:sdtPr>
          <w:sdtEndPr/>
          <w:sdtContent>
            <w:tc>
              <w:tcPr>
                <w:tcW w:w="9016" w:type="dxa"/>
                <w:tcMar>
                  <w:top w:w="113" w:type="dxa"/>
                  <w:bottom w:w="113" w:type="dxa"/>
                </w:tcMar>
              </w:tcPr>
              <w:p w14:paraId="1C74886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5C55926" w14:textId="77777777" w:rsidTr="003F0D73">
        <w:sdt>
          <w:sdtPr>
            <w:alias w:val="Abstract"/>
            <w:tag w:val="abstract"/>
            <w:id w:val="-635871867"/>
            <w:placeholder>
              <w:docPart w:val="E91DEE7A4323AE4CBE96D4508918EBA9"/>
            </w:placeholder>
          </w:sdtPr>
          <w:sdtEndPr/>
          <w:sdtContent>
            <w:tc>
              <w:tcPr>
                <w:tcW w:w="9016" w:type="dxa"/>
                <w:tcMar>
                  <w:top w:w="113" w:type="dxa"/>
                  <w:bottom w:w="113" w:type="dxa"/>
                </w:tcMar>
              </w:tcPr>
              <w:p w14:paraId="754C938C" w14:textId="77777777" w:rsidR="00E85A05" w:rsidRPr="00090C45" w:rsidRDefault="00090C45" w:rsidP="00E85A05">
                <w:pPr>
                  <w:rPr>
                    <w:color w:val="000000"/>
                  </w:rPr>
                </w:pPr>
                <w:r>
                  <w:rPr>
                    <w:color w:val="000000"/>
                  </w:rPr>
                  <w:t xml:space="preserve">Working primarily during the second and third decades of the twentieth century, Ruby Ginner devised a new dance form called Revived Greek Dance (later changed to Classical Greek Dance). Fully cognizant of the impossibility of reconstructing dances from ancient Greece, she was inspired by their spirit, principles of movement, dramatic styles and contexts of production. Extensive research on the artefacts, theatre, literature and thematic narratives of ancient Greece informed the development of a new movement vocabulary. With the mime artist Irene </w:t>
                </w:r>
                <w:proofErr w:type="spellStart"/>
                <w:r>
                  <w:rPr>
                    <w:color w:val="000000"/>
                  </w:rPr>
                  <w:t>Mawer</w:t>
                </w:r>
                <w:proofErr w:type="spellEnd"/>
                <w:r>
                  <w:rPr>
                    <w:color w:val="000000"/>
                  </w:rPr>
                  <w:t>, Ginner established her own school, and her work was disseminated in the theatre, in education and through her published writings.</w:t>
                </w:r>
              </w:p>
            </w:tc>
          </w:sdtContent>
        </w:sdt>
      </w:tr>
      <w:tr w:rsidR="003F0D73" w14:paraId="213101E2" w14:textId="77777777" w:rsidTr="003F0D73">
        <w:sdt>
          <w:sdtPr>
            <w:alias w:val="Article text"/>
            <w:tag w:val="articleText"/>
            <w:id w:val="634067588"/>
            <w:placeholder>
              <w:docPart w:val="18470D0DC6F2E84A86664E1C81C9F756"/>
            </w:placeholder>
          </w:sdtPr>
          <w:sdtEndPr/>
          <w:sdtContent>
            <w:tc>
              <w:tcPr>
                <w:tcW w:w="9016" w:type="dxa"/>
                <w:tcMar>
                  <w:top w:w="113" w:type="dxa"/>
                  <w:bottom w:w="113" w:type="dxa"/>
                </w:tcMar>
              </w:tcPr>
              <w:p w14:paraId="4EF9C0E0" w14:textId="77777777" w:rsidR="00090C45" w:rsidRDefault="00090C45" w:rsidP="00090C45">
                <w:pPr>
                  <w:rPr>
                    <w:color w:val="000000"/>
                  </w:rPr>
                </w:pPr>
                <w:r>
                  <w:rPr>
                    <w:color w:val="000000"/>
                  </w:rPr>
                  <w:t xml:space="preserve">Working primarily during the second and third decades of the twentieth century, Ruby Ginner devised a new dance form called Revived Greek Dance (later changed to Classical Greek Dance). Fully cognizant of the impossibility of reconstructing dances from ancient Greece, she was inspired by their spirit, principles of movement, dramatic styles and contexts of production. Extensive research on the artefacts, theatre, literature and thematic narratives of ancient Greece informed the development of a new movement vocabulary. With the mime artist Irene </w:t>
                </w:r>
                <w:proofErr w:type="spellStart"/>
                <w:r>
                  <w:rPr>
                    <w:color w:val="000000"/>
                  </w:rPr>
                  <w:t>Mawer</w:t>
                </w:r>
                <w:proofErr w:type="spellEnd"/>
                <w:r>
                  <w:rPr>
                    <w:color w:val="000000"/>
                  </w:rPr>
                  <w:t>, Ginner established her own school, and her work was disseminated in the theatre, in education and through her published writings.</w:t>
                </w:r>
              </w:p>
              <w:p w14:paraId="5E692272" w14:textId="77777777" w:rsidR="00090C45" w:rsidRDefault="00090C45" w:rsidP="00090C45">
                <w:pPr>
                  <w:rPr>
                    <w:color w:val="000000"/>
                  </w:rPr>
                </w:pPr>
              </w:p>
              <w:p w14:paraId="025B5DCA" w14:textId="77777777" w:rsidR="00090C45" w:rsidRDefault="00090C45" w:rsidP="00090C45">
                <w:pPr>
                  <w:rPr>
                    <w:color w:val="000000"/>
                  </w:rPr>
                </w:pPr>
                <w:r>
                  <w:rPr>
                    <w:color w:val="000000"/>
                  </w:rPr>
                  <w:t>Fig.1: Ruby Ginner</w:t>
                </w:r>
              </w:p>
              <w:p w14:paraId="0629B0DB" w14:textId="77777777" w:rsidR="00090C45" w:rsidRPr="00090C45" w:rsidRDefault="00090C45" w:rsidP="00090C45">
                <w:pPr>
                  <w:rPr>
                    <w:color w:val="5B9BD5" w:themeColor="accent1"/>
                    <w:sz w:val="20"/>
                    <w:szCs w:val="20"/>
                  </w:rPr>
                </w:pPr>
                <w:r w:rsidRPr="00090C45">
                  <w:rPr>
                    <w:color w:val="5B9BD5" w:themeColor="accent1"/>
                    <w:sz w:val="20"/>
                    <w:szCs w:val="20"/>
                  </w:rPr>
                  <w:t>Ruby Ginner. Image from Pauline Grant’s album from the Ginner-</w:t>
                </w:r>
                <w:proofErr w:type="spellStart"/>
                <w:r w:rsidRPr="00090C45">
                  <w:rPr>
                    <w:color w:val="5B9BD5" w:themeColor="accent1"/>
                    <w:sz w:val="20"/>
                    <w:szCs w:val="20"/>
                  </w:rPr>
                  <w:t>Mawer</w:t>
                </w:r>
                <w:proofErr w:type="spellEnd"/>
                <w:r w:rsidRPr="00090C45">
                  <w:rPr>
                    <w:color w:val="5B9BD5" w:themeColor="accent1"/>
                    <w:sz w:val="20"/>
                    <w:szCs w:val="20"/>
                  </w:rPr>
                  <w:t xml:space="preserve"> School, 1900s. (NRCD reference:  BB/F/1).</w:t>
                </w:r>
              </w:p>
              <w:p w14:paraId="087263F5" w14:textId="77777777" w:rsidR="00090C45" w:rsidRDefault="00090C45" w:rsidP="00090C45">
                <w:pPr>
                  <w:rPr>
                    <w:color w:val="000000"/>
                  </w:rPr>
                </w:pPr>
              </w:p>
              <w:p w14:paraId="2771606C" w14:textId="77777777" w:rsidR="00090C45" w:rsidRDefault="00090C45" w:rsidP="00090C45">
                <w:pPr>
                  <w:pStyle w:val="Heading1"/>
                  <w:outlineLvl w:val="0"/>
                </w:pPr>
                <w:r>
                  <w:t>Training and Early Career</w:t>
                </w:r>
              </w:p>
              <w:p w14:paraId="438CE32F" w14:textId="1CFA773A" w:rsidR="00090C45" w:rsidRDefault="00090C45" w:rsidP="00090C45">
                <w:pPr>
                  <w:rPr>
                    <w:color w:val="000000"/>
                  </w:rPr>
                </w:pPr>
                <w:r>
                  <w:rPr>
                    <w:color w:val="000000"/>
                  </w:rPr>
                  <w:t>Ginner moved to England from France at the age of eleven. She studied ballet and al</w:t>
                </w:r>
                <w:r w:rsidR="00E2596F">
                  <w:rPr>
                    <w:color w:val="000000"/>
                  </w:rPr>
                  <w:t>so trained as an actress. While</w:t>
                </w:r>
                <w:r>
                  <w:rPr>
                    <w:color w:val="000000"/>
                  </w:rPr>
                  <w:t xml:space="preserve"> undertaking research on the role of the Greek chorus, she became interested in its potential for dance and movement. In 1913, she founded the Grecian Dancers and, shortly afterwards, her own school. She developed a systematic approach to the development of technical, dramatic and expressive dance skills through engagement with Greek performance modes such as the lyric, </w:t>
                </w:r>
                <w:proofErr w:type="spellStart"/>
                <w:r>
                  <w:rPr>
                    <w:color w:val="000000"/>
                  </w:rPr>
                  <w:t>gymnopaedic</w:t>
                </w:r>
                <w:proofErr w:type="spellEnd"/>
                <w:r>
                  <w:rPr>
                    <w:color w:val="000000"/>
                  </w:rPr>
                  <w:t xml:space="preserve">, </w:t>
                </w:r>
                <w:proofErr w:type="spellStart"/>
                <w:r>
                  <w:rPr>
                    <w:color w:val="000000"/>
                  </w:rPr>
                  <w:t>bacchic</w:t>
                </w:r>
                <w:proofErr w:type="spellEnd"/>
                <w:r>
                  <w:rPr>
                    <w:color w:val="000000"/>
                  </w:rPr>
                  <w:t>, pyrrhic, tragic</w:t>
                </w:r>
                <w:r w:rsidR="00E2596F">
                  <w:rPr>
                    <w:color w:val="000000"/>
                  </w:rPr>
                  <w:t>,</w:t>
                </w:r>
                <w:r>
                  <w:rPr>
                    <w:color w:val="000000"/>
                  </w:rPr>
                  <w:t xml:space="preserve"> and choric. Ginner claimed, for example, that ‘the </w:t>
                </w:r>
                <w:proofErr w:type="spellStart"/>
                <w:r>
                  <w:rPr>
                    <w:color w:val="000000"/>
                  </w:rPr>
                  <w:t>Gymnopaedic</w:t>
                </w:r>
                <w:proofErr w:type="spellEnd"/>
                <w:r>
                  <w:rPr>
                    <w:color w:val="000000"/>
                  </w:rPr>
                  <w:t xml:space="preserve"> and Pyrrhic [techniques] produce physical elasticity, strength, control and stability, Lyric dances give grace and beauty of movement, and the tragic, ritual and </w:t>
                </w:r>
                <w:proofErr w:type="spellStart"/>
                <w:r>
                  <w:rPr>
                    <w:color w:val="000000"/>
                  </w:rPr>
                  <w:t>Bacchic</w:t>
                </w:r>
                <w:proofErr w:type="spellEnd"/>
                <w:r>
                  <w:rPr>
                    <w:color w:val="000000"/>
                  </w:rPr>
                  <w:t xml:space="preserve"> dances develop the power of using the body as a means of dramatic and emo</w:t>
                </w:r>
                <w:r w:rsidR="00E2596F">
                  <w:rPr>
                    <w:color w:val="000000"/>
                  </w:rPr>
                  <w:t>tional expression’ (Ginner, Gateway to the Dance</w:t>
                </w:r>
                <w:r>
                  <w:rPr>
                    <w:color w:val="000000"/>
                  </w:rPr>
                  <w:t xml:space="preserve"> 169-70).</w:t>
                </w:r>
              </w:p>
              <w:p w14:paraId="0EF44DC1" w14:textId="77777777" w:rsidR="00090C45" w:rsidRDefault="00090C45" w:rsidP="00090C45">
                <w:pPr>
                  <w:rPr>
                    <w:color w:val="000000"/>
                  </w:rPr>
                </w:pPr>
              </w:p>
              <w:p w14:paraId="4D57AA1F" w14:textId="77777777" w:rsidR="00090C45" w:rsidRDefault="00090C45" w:rsidP="00090C45">
                <w:pPr>
                  <w:pStyle w:val="Heading1"/>
                  <w:outlineLvl w:val="0"/>
                </w:pPr>
                <w:r>
                  <w:lastRenderedPageBreak/>
                  <w:t>Contributions to the Field and to Modernism</w:t>
                </w:r>
              </w:p>
              <w:p w14:paraId="37264C44" w14:textId="081DBC6A" w:rsidR="00090C45" w:rsidRDefault="00090C45" w:rsidP="00090C45">
                <w:pPr>
                  <w:rPr>
                    <w:color w:val="000000"/>
                  </w:rPr>
                </w:pPr>
                <w:r>
                  <w:rPr>
                    <w:color w:val="000000"/>
                  </w:rPr>
                  <w:t xml:space="preserve">Ginner’s career followed a two-fold trajectory, developing both in the theatre and in education. With her artistic partner Irene </w:t>
                </w:r>
                <w:proofErr w:type="spellStart"/>
                <w:r>
                  <w:rPr>
                    <w:color w:val="000000"/>
                  </w:rPr>
                  <w:t>Mawer</w:t>
                </w:r>
                <w:proofErr w:type="spellEnd"/>
                <w:r>
                  <w:rPr>
                    <w:color w:val="000000"/>
                  </w:rPr>
                  <w:t xml:space="preserve"> and using dancers from the Ginner-</w:t>
                </w:r>
                <w:proofErr w:type="spellStart"/>
                <w:r>
                  <w:rPr>
                    <w:color w:val="000000"/>
                  </w:rPr>
                  <w:t>Mawer</w:t>
                </w:r>
                <w:proofErr w:type="spellEnd"/>
                <w:r>
                  <w:rPr>
                    <w:color w:val="000000"/>
                  </w:rPr>
                  <w:t xml:space="preserve"> School of Dance and Drama (and a growing number of associated schools), Ginner presented choreography based on themes from the ancient world and from nature. Her works were largely choreographed to nineteenth-century classical music and costumed in simple </w:t>
                </w:r>
                <w:proofErr w:type="spellStart"/>
                <w:r>
                  <w:rPr>
                    <w:color w:val="000000"/>
                  </w:rPr>
                  <w:t>chiton</w:t>
                </w:r>
                <w:proofErr w:type="spellEnd"/>
                <w:r>
                  <w:rPr>
                    <w:color w:val="000000"/>
                  </w:rPr>
                  <w:t>-style tunics of varying lengths. Properties such as spears and cymbals were frequently used, both because they served a narrative function and demanded dexterity in their manipulation. Presented in a wide range of public venues, Ginner’s work culminated in a series of extremely popular concerts during the 1930s for huge audiences at L</w:t>
                </w:r>
                <w:r w:rsidR="00E2596F">
                  <w:rPr>
                    <w:color w:val="000000"/>
                  </w:rPr>
                  <w:t>ondon’s Royal Albert Hall and — i</w:t>
                </w:r>
                <w:r>
                  <w:rPr>
                    <w:color w:val="000000"/>
                  </w:rPr>
                  <w:t>nspired by the performing con</w:t>
                </w:r>
                <w:r w:rsidR="00E2596F">
                  <w:rPr>
                    <w:color w:val="000000"/>
                  </w:rPr>
                  <w:t>text of ancient Greek theatre — i</w:t>
                </w:r>
                <w:r>
                  <w:rPr>
                    <w:color w:val="000000"/>
                  </w:rPr>
                  <w:t xml:space="preserve">n ten annual open-air seasons in Hyde Park. These productions included historical and national dances as well as </w:t>
                </w:r>
                <w:proofErr w:type="spellStart"/>
                <w:r>
                  <w:rPr>
                    <w:color w:val="000000"/>
                  </w:rPr>
                  <w:t>Mawer’s</w:t>
                </w:r>
                <w:proofErr w:type="spellEnd"/>
                <w:r>
                  <w:rPr>
                    <w:color w:val="000000"/>
                  </w:rPr>
                  <w:t xml:space="preserve"> mime plays. In 1930, the company was invited to perform at the Delphic Festival in Athens. In 1936, the Ginner-</w:t>
                </w:r>
                <w:proofErr w:type="spellStart"/>
                <w:r>
                  <w:rPr>
                    <w:color w:val="000000"/>
                  </w:rPr>
                  <w:t>Mawer</w:t>
                </w:r>
                <w:proofErr w:type="spellEnd"/>
                <w:r>
                  <w:rPr>
                    <w:color w:val="000000"/>
                  </w:rPr>
                  <w:t xml:space="preserve"> dancers appeared in a live performance from the British Broadcasting Corporation’s studios at Alexandra Palace in London, only a month after regular telev</w:t>
                </w:r>
                <w:r w:rsidR="00E2596F">
                  <w:rPr>
                    <w:color w:val="000000"/>
                  </w:rPr>
                  <w:t>ision transmission had started.</w:t>
                </w:r>
                <w:r>
                  <w:rPr>
                    <w:color w:val="000000"/>
                  </w:rPr>
                  <w:t xml:space="preserve"> A further indication of how Greek dance had entered public consciousness is evident in a cartoon that appeared in the </w:t>
                </w:r>
                <w:r>
                  <w:rPr>
                    <w:i/>
                    <w:color w:val="000000"/>
                  </w:rPr>
                  <w:t>Daily Express</w:t>
                </w:r>
                <w:r>
                  <w:rPr>
                    <w:color w:val="000000"/>
                  </w:rPr>
                  <w:t xml:space="preserve"> on 3 June 1933, in which a group of politicians, including Winston Churchill, are shown dancing in a park in </w:t>
                </w:r>
                <w:proofErr w:type="spellStart"/>
                <w:r>
                  <w:rPr>
                    <w:color w:val="000000"/>
                  </w:rPr>
                  <w:t>chiton</w:t>
                </w:r>
                <w:proofErr w:type="spellEnd"/>
                <w:r>
                  <w:rPr>
                    <w:color w:val="000000"/>
                  </w:rPr>
                  <w:t>-style tunics.</w:t>
                </w:r>
              </w:p>
              <w:p w14:paraId="5348A0D9" w14:textId="77777777" w:rsidR="00090C45" w:rsidRDefault="00090C45" w:rsidP="00090C45">
                <w:pPr>
                  <w:rPr>
                    <w:color w:val="000000"/>
                  </w:rPr>
                </w:pPr>
              </w:p>
              <w:p w14:paraId="244F7E00" w14:textId="77777777" w:rsidR="00090C45" w:rsidRDefault="00090C45" w:rsidP="00090C45">
                <w:pPr>
                  <w:rPr>
                    <w:color w:val="000000"/>
                  </w:rPr>
                </w:pPr>
                <w:r>
                  <w:rPr>
                    <w:color w:val="000000"/>
                  </w:rPr>
                  <w:t>Parallel to her theatre work, but with more lasting consequences, Ginner evolved and disseminated her codified system of dance training not only in her own school but also through the education sector, including physical training colleges. Her methods were absorbed by the Imperial Society of Teachers of Dancing (ISTD) and in the Royal Academy of Dance Free Movement syllabus. She was committed to the idea that the survival of a</w:t>
                </w:r>
                <w:r>
                  <w:rPr>
                    <w:color w:val="FF0000"/>
                  </w:rPr>
                  <w:t xml:space="preserve"> </w:t>
                </w:r>
                <w:r>
                  <w:rPr>
                    <w:color w:val="000000"/>
                  </w:rPr>
                  <w:t xml:space="preserve">new dance form depended on the existence of a sound technique based on a scientific understanding of the body in movement. </w:t>
                </w:r>
              </w:p>
              <w:p w14:paraId="18A17F53" w14:textId="77777777" w:rsidR="00090C45" w:rsidRDefault="00090C45" w:rsidP="00090C45">
                <w:pPr>
                  <w:rPr>
                    <w:color w:val="000000"/>
                  </w:rPr>
                </w:pPr>
              </w:p>
              <w:p w14:paraId="069E44E9" w14:textId="77777777" w:rsidR="00090C45" w:rsidRDefault="00090C45" w:rsidP="00090C45">
                <w:pPr>
                  <w:rPr>
                    <w:color w:val="000000"/>
                  </w:rPr>
                </w:pPr>
                <w:r>
                  <w:rPr>
                    <w:color w:val="000000"/>
                  </w:rPr>
                  <w:t xml:space="preserve">Ginner was convinced of the importance of dance for physical wellbeing. During the First World War, she taught classes in Greek dance to war workers, a venture which highlighted for her its educative and community functions. Ginner was also an advocate for classical Greek dance and its modern form through her writing. She published two books and articles in journals and magazines such </w:t>
                </w:r>
                <w:r w:rsidRPr="00FD4C0F">
                  <w:rPr>
                    <w:color w:val="000000"/>
                  </w:rPr>
                  <w:t>as</w:t>
                </w:r>
                <w:r>
                  <w:rPr>
                    <w:color w:val="000000"/>
                  </w:rPr>
                  <w:t xml:space="preserve"> </w:t>
                </w:r>
                <w:r>
                  <w:rPr>
                    <w:i/>
                    <w:color w:val="000000"/>
                  </w:rPr>
                  <w:t>The</w:t>
                </w:r>
                <w:r>
                  <w:rPr>
                    <w:color w:val="000000"/>
                  </w:rPr>
                  <w:t xml:space="preserve"> </w:t>
                </w:r>
                <w:r>
                  <w:rPr>
                    <w:i/>
                    <w:color w:val="000000"/>
                  </w:rPr>
                  <w:t>Dancing Times</w:t>
                </w:r>
                <w:r>
                  <w:rPr>
                    <w:color w:val="000000"/>
                  </w:rPr>
                  <w:t>.</w:t>
                </w:r>
              </w:p>
              <w:p w14:paraId="00C64324" w14:textId="77777777" w:rsidR="00090C45" w:rsidRDefault="00090C45" w:rsidP="00090C45">
                <w:pPr>
                  <w:rPr>
                    <w:color w:val="000000"/>
                  </w:rPr>
                </w:pPr>
              </w:p>
              <w:p w14:paraId="510A5ACC" w14:textId="73E35985" w:rsidR="00090C45" w:rsidRDefault="00090C45" w:rsidP="00090C45">
                <w:pPr>
                  <w:rPr>
                    <w:color w:val="000000"/>
                  </w:rPr>
                </w:pPr>
                <w:r>
                  <w:rPr>
                    <w:color w:val="000000"/>
                  </w:rPr>
                  <w:t>During the Second World War, the Sch</w:t>
                </w:r>
                <w:r w:rsidR="00D049ED">
                  <w:rPr>
                    <w:color w:val="000000"/>
                  </w:rPr>
                  <w:t xml:space="preserve">ool was evacuated to Cornwall. </w:t>
                </w:r>
                <w:r>
                  <w:rPr>
                    <w:color w:val="000000"/>
                  </w:rPr>
                  <w:t>When the war ended, Ginner did not return to London but settled in Cheltenham, where her theatre and education work declined. Ginner herse</w:t>
                </w:r>
                <w:r w:rsidR="00D049ED">
                  <w:rPr>
                    <w:color w:val="000000"/>
                  </w:rPr>
                  <w:t>lf remained active, and in 1968</w:t>
                </w:r>
                <w:r>
                  <w:rPr>
                    <w:color w:val="000000"/>
                  </w:rPr>
                  <w:t xml:space="preserve"> she was awarded an MBE (Member of the Order of the British Empire).</w:t>
                </w:r>
              </w:p>
              <w:p w14:paraId="154A3016" w14:textId="77777777" w:rsidR="00090C45" w:rsidRDefault="00090C45" w:rsidP="00090C45">
                <w:pPr>
                  <w:rPr>
                    <w:color w:val="000000"/>
                  </w:rPr>
                </w:pPr>
              </w:p>
              <w:p w14:paraId="5A23711D" w14:textId="77777777" w:rsidR="00090C45" w:rsidRDefault="00090C45" w:rsidP="00090C45">
                <w:pPr>
                  <w:pStyle w:val="Heading1"/>
                  <w:outlineLvl w:val="0"/>
                </w:pPr>
                <w:r>
                  <w:t>Legacy</w:t>
                </w:r>
              </w:p>
              <w:p w14:paraId="1CB75D6C" w14:textId="77777777" w:rsidR="00090C45" w:rsidRDefault="00090C45" w:rsidP="00090C45">
                <w:pPr>
                  <w:rPr>
                    <w:color w:val="000000"/>
                  </w:rPr>
                </w:pPr>
                <w:r>
                  <w:rPr>
                    <w:color w:val="000000"/>
                  </w:rPr>
                  <w:t xml:space="preserve">Like so many others across cultural and artistic fields during the late nineteenth and early twentieth centuries, Ginner took her inspiration from fifth-century BCE Hellenic culture. However, she transformed these practices through the codification of a technique and highly crafted choreography, to meet the demands of a growing modern dance </w:t>
                </w:r>
                <w:proofErr w:type="gramStart"/>
                <w:r>
                  <w:rPr>
                    <w:color w:val="000000"/>
                  </w:rPr>
                  <w:t>phenomenon which</w:t>
                </w:r>
                <w:proofErr w:type="gramEnd"/>
                <w:r>
                  <w:rPr>
                    <w:color w:val="000000"/>
                  </w:rPr>
                  <w:t xml:space="preserve"> required efficient, repeatable, but artistically expressive methods of transmission to ensure its longevity. She also privileged the dramatic and lyrical capacities of dance, which she saw as under-exploited in the theatre dance of the late nineteenth century. In general terms, the work of Ruby Ginner and her British contemporaries such as Madge Atkinson and Margaret Morris, resonate with a late twentieth-century resurgence of ideas in dance about the relationship between the organic functions of the body and its expressive and stylistic capabilities. Classical Greek Dance continues to be taught under the auspices of the ISTD. The Ruby Ginner awards for solo dances are </w:t>
                </w:r>
                <w:r>
                  <w:rPr>
                    <w:color w:val="000000"/>
                  </w:rPr>
                  <w:lastRenderedPageBreak/>
                  <w:t>presented annually, and every two years the ISTD mounts a Greek Dance Festival.</w:t>
                </w:r>
              </w:p>
              <w:p w14:paraId="4187C3B0" w14:textId="77777777" w:rsidR="00090C45" w:rsidRDefault="00090C45" w:rsidP="00090C45">
                <w:pPr>
                  <w:rPr>
                    <w:color w:val="000000"/>
                  </w:rPr>
                </w:pPr>
              </w:p>
              <w:p w14:paraId="106B0D68" w14:textId="43FB0D22" w:rsidR="00090C45" w:rsidRDefault="00090C45" w:rsidP="00090C45">
                <w:pPr>
                  <w:pStyle w:val="Heading1"/>
                  <w:outlineLvl w:val="0"/>
                </w:pPr>
                <w:r>
                  <w:t>Selected L</w:t>
                </w:r>
                <w:r w:rsidR="00D049ED">
                  <w:t>ist of Works</w:t>
                </w:r>
                <w:r>
                  <w:t>:</w:t>
                </w:r>
              </w:p>
              <w:p w14:paraId="75EE19C8" w14:textId="1133BD2D" w:rsidR="00090C45" w:rsidRDefault="00090C45" w:rsidP="00090C45">
                <w:pPr>
                  <w:rPr>
                    <w:i/>
                    <w:color w:val="000000"/>
                  </w:rPr>
                </w:pPr>
                <w:r>
                  <w:rPr>
                    <w:i/>
                    <w:color w:val="000000"/>
                  </w:rPr>
                  <w:t xml:space="preserve">The Dales of Arcadia </w:t>
                </w:r>
                <w:r w:rsidRPr="00FD4C0F">
                  <w:rPr>
                    <w:color w:val="000000"/>
                  </w:rPr>
                  <w:t>(</w:t>
                </w:r>
                <w:r w:rsidR="00D049ED">
                  <w:rPr>
                    <w:color w:val="000000"/>
                  </w:rPr>
                  <w:t xml:space="preserve">c. </w:t>
                </w:r>
                <w:r w:rsidRPr="00FD4C0F">
                  <w:rPr>
                    <w:color w:val="000000"/>
                  </w:rPr>
                  <w:t>1917)</w:t>
                </w:r>
              </w:p>
              <w:p w14:paraId="4A60070A" w14:textId="08ED2970" w:rsidR="00090C45" w:rsidRDefault="00090C45" w:rsidP="00090C45">
                <w:pPr>
                  <w:rPr>
                    <w:i/>
                    <w:color w:val="000000"/>
                  </w:rPr>
                </w:pPr>
                <w:r>
                  <w:rPr>
                    <w:i/>
                    <w:color w:val="000000"/>
                  </w:rPr>
                  <w:t xml:space="preserve">The Call of the Sea </w:t>
                </w:r>
                <w:r>
                  <w:rPr>
                    <w:color w:val="000000"/>
                  </w:rPr>
                  <w:t>(</w:t>
                </w:r>
                <w:r w:rsidR="00D049ED">
                  <w:rPr>
                    <w:color w:val="000000"/>
                  </w:rPr>
                  <w:t xml:space="preserve">c. </w:t>
                </w:r>
                <w:r>
                  <w:rPr>
                    <w:color w:val="000000"/>
                  </w:rPr>
                  <w:t>1924)</w:t>
                </w:r>
              </w:p>
              <w:p w14:paraId="60FAEE5C" w14:textId="0D5B691C" w:rsidR="00090C45" w:rsidRDefault="00090C45" w:rsidP="00090C45">
                <w:pPr>
                  <w:tabs>
                    <w:tab w:val="center" w:pos="4400"/>
                  </w:tabs>
                  <w:rPr>
                    <w:color w:val="000000"/>
                  </w:rPr>
                </w:pPr>
                <w:r>
                  <w:rPr>
                    <w:i/>
                    <w:color w:val="000000"/>
                  </w:rPr>
                  <w:t xml:space="preserve">Fire </w:t>
                </w:r>
                <w:r>
                  <w:rPr>
                    <w:color w:val="000000"/>
                  </w:rPr>
                  <w:t>(</w:t>
                </w:r>
                <w:r w:rsidR="00D049ED">
                  <w:rPr>
                    <w:color w:val="000000"/>
                  </w:rPr>
                  <w:t xml:space="preserve">c. </w:t>
                </w:r>
                <w:r>
                  <w:rPr>
                    <w:color w:val="000000"/>
                  </w:rPr>
                  <w:t>1925)</w:t>
                </w:r>
                <w:r>
                  <w:rPr>
                    <w:color w:val="000000"/>
                  </w:rPr>
                  <w:tab/>
                </w:r>
              </w:p>
              <w:p w14:paraId="15973690" w14:textId="06DC0C3A" w:rsidR="00090C45" w:rsidRDefault="00090C45" w:rsidP="00090C45">
                <w:pPr>
                  <w:rPr>
                    <w:color w:val="000000"/>
                  </w:rPr>
                </w:pPr>
                <w:r>
                  <w:rPr>
                    <w:i/>
                    <w:color w:val="000000"/>
                  </w:rPr>
                  <w:t xml:space="preserve">On Mount </w:t>
                </w:r>
                <w:proofErr w:type="spellStart"/>
                <w:r>
                  <w:rPr>
                    <w:i/>
                    <w:color w:val="000000"/>
                  </w:rPr>
                  <w:t>Lycaeus</w:t>
                </w:r>
                <w:proofErr w:type="spellEnd"/>
                <w:r>
                  <w:rPr>
                    <w:color w:val="000000"/>
                  </w:rPr>
                  <w:t xml:space="preserve"> (</w:t>
                </w:r>
                <w:r w:rsidR="00D049ED">
                  <w:rPr>
                    <w:color w:val="000000"/>
                  </w:rPr>
                  <w:t xml:space="preserve">c. </w:t>
                </w:r>
                <w:r>
                  <w:rPr>
                    <w:color w:val="000000"/>
                  </w:rPr>
                  <w:t>1928)</w:t>
                </w:r>
              </w:p>
              <w:p w14:paraId="6514DE71" w14:textId="42CDB143" w:rsidR="00090C45" w:rsidRDefault="00090C45" w:rsidP="00090C45">
                <w:pPr>
                  <w:rPr>
                    <w:color w:val="000000"/>
                  </w:rPr>
                </w:pPr>
                <w:r>
                  <w:rPr>
                    <w:i/>
                    <w:color w:val="000000"/>
                  </w:rPr>
                  <w:t>The Masque of the Sea</w:t>
                </w:r>
                <w:r>
                  <w:rPr>
                    <w:color w:val="000000"/>
                  </w:rPr>
                  <w:t xml:space="preserve"> (</w:t>
                </w:r>
                <w:r w:rsidR="00D049ED">
                  <w:rPr>
                    <w:color w:val="000000"/>
                  </w:rPr>
                  <w:t xml:space="preserve">c. </w:t>
                </w:r>
                <w:r>
                  <w:rPr>
                    <w:color w:val="000000"/>
                  </w:rPr>
                  <w:t>1928)</w:t>
                </w:r>
              </w:p>
              <w:p w14:paraId="6CA694BA" w14:textId="681626E9" w:rsidR="00090C45" w:rsidRDefault="00090C45" w:rsidP="00090C45">
                <w:pPr>
                  <w:rPr>
                    <w:i/>
                    <w:color w:val="000000"/>
                  </w:rPr>
                </w:pPr>
                <w:r>
                  <w:rPr>
                    <w:i/>
                    <w:color w:val="000000"/>
                  </w:rPr>
                  <w:t>The Armies of the Earth and Air</w:t>
                </w:r>
                <w:r>
                  <w:rPr>
                    <w:color w:val="000000"/>
                  </w:rPr>
                  <w:t xml:space="preserve"> (</w:t>
                </w:r>
                <w:r w:rsidR="00D049ED">
                  <w:rPr>
                    <w:color w:val="000000"/>
                  </w:rPr>
                  <w:t xml:space="preserve">c. </w:t>
                </w:r>
                <w:r>
                  <w:rPr>
                    <w:color w:val="000000"/>
                  </w:rPr>
                  <w:t>1929)</w:t>
                </w:r>
              </w:p>
              <w:p w14:paraId="4DA49131" w14:textId="77777777" w:rsidR="00090C45" w:rsidRDefault="00090C45" w:rsidP="00090C45">
                <w:pPr>
                  <w:rPr>
                    <w:color w:val="000000"/>
                  </w:rPr>
                </w:pPr>
                <w:r>
                  <w:rPr>
                    <w:i/>
                    <w:color w:val="000000"/>
                  </w:rPr>
                  <w:t xml:space="preserve">Greek Dances </w:t>
                </w:r>
                <w:r>
                  <w:rPr>
                    <w:color w:val="000000"/>
                  </w:rPr>
                  <w:t>(throughout 1920s/1930s)</w:t>
                </w:r>
              </w:p>
              <w:p w14:paraId="3D62D4C0" w14:textId="34DFB51A" w:rsidR="00090C45" w:rsidRDefault="00090C45" w:rsidP="00090C45">
                <w:pPr>
                  <w:rPr>
                    <w:color w:val="000000"/>
                  </w:rPr>
                </w:pPr>
                <w:r>
                  <w:rPr>
                    <w:i/>
                    <w:color w:val="000000"/>
                  </w:rPr>
                  <w:t>Lyric Dance for Children</w:t>
                </w:r>
                <w:r>
                  <w:rPr>
                    <w:color w:val="000000"/>
                  </w:rPr>
                  <w:t xml:space="preserve"> (</w:t>
                </w:r>
                <w:r w:rsidR="00D049ED">
                  <w:rPr>
                    <w:color w:val="000000"/>
                  </w:rPr>
                  <w:t xml:space="preserve">c. </w:t>
                </w:r>
                <w:r>
                  <w:rPr>
                    <w:color w:val="000000"/>
                  </w:rPr>
                  <w:t>1936)</w:t>
                </w:r>
              </w:p>
              <w:p w14:paraId="13889C53" w14:textId="053374F9" w:rsidR="00090C45" w:rsidRDefault="00090C45" w:rsidP="00090C45">
                <w:pPr>
                  <w:rPr>
                    <w:color w:val="000000"/>
                  </w:rPr>
                </w:pPr>
                <w:r>
                  <w:rPr>
                    <w:i/>
                    <w:color w:val="000000"/>
                  </w:rPr>
                  <w:t>Faun and Dryad</w:t>
                </w:r>
                <w:r>
                  <w:rPr>
                    <w:color w:val="000000"/>
                  </w:rPr>
                  <w:t xml:space="preserve"> (</w:t>
                </w:r>
                <w:r w:rsidR="00D049ED">
                  <w:rPr>
                    <w:color w:val="000000"/>
                  </w:rPr>
                  <w:t xml:space="preserve">c. </w:t>
                </w:r>
                <w:r>
                  <w:rPr>
                    <w:color w:val="000000"/>
                  </w:rPr>
                  <w:t>1931)</w:t>
                </w:r>
              </w:p>
              <w:p w14:paraId="44DE5A0A" w14:textId="221B35B9" w:rsidR="003F0D73" w:rsidRPr="00D049ED" w:rsidRDefault="00090C45" w:rsidP="00C27FAB">
                <w:pPr>
                  <w:rPr>
                    <w:color w:val="000000"/>
                  </w:rPr>
                </w:pPr>
                <w:r>
                  <w:rPr>
                    <w:i/>
                    <w:color w:val="000000"/>
                  </w:rPr>
                  <w:t>The Corn Harvest</w:t>
                </w:r>
                <w:r>
                  <w:rPr>
                    <w:color w:val="000000"/>
                  </w:rPr>
                  <w:t xml:space="preserve"> (</w:t>
                </w:r>
                <w:r w:rsidR="00D049ED">
                  <w:rPr>
                    <w:color w:val="000000"/>
                  </w:rPr>
                  <w:t xml:space="preserve">c. </w:t>
                </w:r>
                <w:r>
                  <w:rPr>
                    <w:color w:val="000000"/>
                  </w:rPr>
                  <w:t>1932)</w:t>
                </w:r>
              </w:p>
            </w:tc>
          </w:sdtContent>
        </w:sdt>
      </w:tr>
      <w:tr w:rsidR="003235A7" w14:paraId="06A2C9F4" w14:textId="77777777" w:rsidTr="003235A7">
        <w:tc>
          <w:tcPr>
            <w:tcW w:w="9016" w:type="dxa"/>
          </w:tcPr>
          <w:p w14:paraId="7022032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33A0DAF82D8AB40A4B0AA1830090BCF"/>
              </w:placeholder>
            </w:sdtPr>
            <w:sdtEndPr/>
            <w:sdtContent>
              <w:p w14:paraId="47ABE316" w14:textId="118541E0" w:rsidR="00090C45" w:rsidRDefault="0031636D" w:rsidP="00090C45">
                <w:sdt>
                  <w:sdtPr>
                    <w:id w:val="1545861156"/>
                    <w:citation/>
                  </w:sdtPr>
                  <w:sdtEndPr/>
                  <w:sdtContent>
                    <w:r w:rsidR="00090C45">
                      <w:fldChar w:fldCharType="begin"/>
                    </w:r>
                    <w:r w:rsidR="00090C45">
                      <w:rPr>
                        <w:lang w:val="en-US"/>
                      </w:rPr>
                      <w:instrText xml:space="preserve">CITATION Alt \l 1033 </w:instrText>
                    </w:r>
                    <w:r w:rsidR="00090C45">
                      <w:fldChar w:fldCharType="separate"/>
                    </w:r>
                    <w:r w:rsidR="00090C45">
                      <w:rPr>
                        <w:noProof/>
                        <w:lang w:val="en-US"/>
                      </w:rPr>
                      <w:t>(Alter)</w:t>
                    </w:r>
                    <w:r w:rsidR="00090C45">
                      <w:fldChar w:fldCharType="end"/>
                    </w:r>
                  </w:sdtContent>
                </w:sdt>
              </w:p>
              <w:p w14:paraId="28338C20" w14:textId="77777777" w:rsidR="00090C45" w:rsidRDefault="00090C45" w:rsidP="00090C45"/>
              <w:p w14:paraId="5C9365E4" w14:textId="77777777" w:rsidR="00090C45" w:rsidRDefault="0031636D" w:rsidP="00090C45">
                <w:sdt>
                  <w:sdtPr>
                    <w:id w:val="-819188163"/>
                    <w:citation/>
                  </w:sdtPr>
                  <w:sdtEndPr/>
                  <w:sdtContent>
                    <w:r w:rsidR="00090C45">
                      <w:fldChar w:fldCharType="begin"/>
                    </w:r>
                    <w:r w:rsidR="00090C45">
                      <w:rPr>
                        <w:lang w:val="en-US"/>
                      </w:rPr>
                      <w:instrText xml:space="preserve"> CITATION Car111 \l 1033 </w:instrText>
                    </w:r>
                    <w:r w:rsidR="00090C45">
                      <w:fldChar w:fldCharType="separate"/>
                    </w:r>
                    <w:r w:rsidR="00090C45">
                      <w:rPr>
                        <w:noProof/>
                        <w:lang w:val="en-US"/>
                      </w:rPr>
                      <w:t>(Carter and Fensham)</w:t>
                    </w:r>
                    <w:r w:rsidR="00090C45">
                      <w:fldChar w:fldCharType="end"/>
                    </w:r>
                  </w:sdtContent>
                </w:sdt>
              </w:p>
              <w:p w14:paraId="1DB8B37F" w14:textId="77777777" w:rsidR="00090C45" w:rsidRDefault="00090C45" w:rsidP="00090C45"/>
              <w:p w14:paraId="51CAD68B" w14:textId="77777777" w:rsidR="00090C45" w:rsidRDefault="0031636D" w:rsidP="00090C45">
                <w:sdt>
                  <w:sdtPr>
                    <w:id w:val="1587424033"/>
                    <w:citation/>
                  </w:sdtPr>
                  <w:sdtEndPr/>
                  <w:sdtContent>
                    <w:r w:rsidR="00090C45">
                      <w:fldChar w:fldCharType="begin"/>
                    </w:r>
                    <w:r w:rsidR="00090C45">
                      <w:rPr>
                        <w:lang w:val="en-US"/>
                      </w:rPr>
                      <w:instrText xml:space="preserve"> CITATION Chu091 \l 1033 </w:instrText>
                    </w:r>
                    <w:r w:rsidR="00090C45">
                      <w:fldChar w:fldCharType="separate"/>
                    </w:r>
                    <w:r w:rsidR="00090C45">
                      <w:rPr>
                        <w:noProof/>
                        <w:lang w:val="en-US"/>
                      </w:rPr>
                      <w:t>(Churchill, Griffiths and Roberts)</w:t>
                    </w:r>
                    <w:r w:rsidR="00090C45">
                      <w:fldChar w:fldCharType="end"/>
                    </w:r>
                  </w:sdtContent>
                </w:sdt>
              </w:p>
              <w:p w14:paraId="616A731F" w14:textId="77777777" w:rsidR="00D049ED" w:rsidRDefault="00D049ED" w:rsidP="00090C45"/>
              <w:p w14:paraId="6D95704E" w14:textId="1A548C77" w:rsidR="00090C45" w:rsidRDefault="0031636D" w:rsidP="00090C45">
                <w:sdt>
                  <w:sdtPr>
                    <w:id w:val="618496464"/>
                    <w:citation/>
                  </w:sdtPr>
                  <w:sdtEndPr/>
                  <w:sdtContent>
                    <w:r w:rsidR="00D049ED">
                      <w:fldChar w:fldCharType="begin"/>
                    </w:r>
                    <w:r w:rsidR="00D049ED">
                      <w:rPr>
                        <w:lang w:val="en-US"/>
                      </w:rPr>
                      <w:instrText xml:space="preserve"> CITATION Exp \l 1033 </w:instrText>
                    </w:r>
                    <w:r w:rsidR="00D049ED">
                      <w:fldChar w:fldCharType="separate"/>
                    </w:r>
                    <w:r w:rsidR="00D049ED">
                      <w:rPr>
                        <w:noProof/>
                        <w:lang w:val="en-US"/>
                      </w:rPr>
                      <w:t>(Explore Dance and Choreography Online)</w:t>
                    </w:r>
                    <w:r w:rsidR="00D049ED">
                      <w:fldChar w:fldCharType="end"/>
                    </w:r>
                  </w:sdtContent>
                </w:sdt>
              </w:p>
              <w:p w14:paraId="64A99C86" w14:textId="77777777" w:rsidR="00D049ED" w:rsidRDefault="00D049ED" w:rsidP="00090C45"/>
              <w:p w14:paraId="19024A10" w14:textId="77777777" w:rsidR="00090C45" w:rsidRDefault="0031636D" w:rsidP="00090C45">
                <w:sdt>
                  <w:sdtPr>
                    <w:id w:val="804670714"/>
                    <w:citation/>
                  </w:sdtPr>
                  <w:sdtEndPr/>
                  <w:sdtContent>
                    <w:r w:rsidR="00090C45">
                      <w:fldChar w:fldCharType="begin"/>
                    </w:r>
                    <w:r w:rsidR="00090C45">
                      <w:rPr>
                        <w:lang w:val="en-US"/>
                      </w:rPr>
                      <w:instrText xml:space="preserve"> CITATION Gin33 \l 1033 </w:instrText>
                    </w:r>
                    <w:r w:rsidR="00090C45">
                      <w:fldChar w:fldCharType="separate"/>
                    </w:r>
                    <w:r w:rsidR="00090C45">
                      <w:rPr>
                        <w:noProof/>
                        <w:lang w:val="en-US"/>
                      </w:rPr>
                      <w:t>(Ginner)</w:t>
                    </w:r>
                    <w:r w:rsidR="00090C45">
                      <w:fldChar w:fldCharType="end"/>
                    </w:r>
                  </w:sdtContent>
                </w:sdt>
              </w:p>
              <w:p w14:paraId="07E006AE" w14:textId="77777777" w:rsidR="00090C45" w:rsidRDefault="00090C45" w:rsidP="00090C45"/>
              <w:p w14:paraId="386D03E6" w14:textId="77777777" w:rsidR="00E65159" w:rsidRDefault="0031636D" w:rsidP="00090C45">
                <w:sdt>
                  <w:sdtPr>
                    <w:id w:val="-763694210"/>
                    <w:citation/>
                  </w:sdtPr>
                  <w:sdtEndPr/>
                  <w:sdtContent>
                    <w:r w:rsidR="00E65159">
                      <w:fldChar w:fldCharType="begin"/>
                    </w:r>
                    <w:r w:rsidR="00E65159">
                      <w:rPr>
                        <w:lang w:val="en-US"/>
                      </w:rPr>
                      <w:instrText xml:space="preserve"> CITATION Gin60 \l 1033 </w:instrText>
                    </w:r>
                    <w:r w:rsidR="00E65159">
                      <w:fldChar w:fldCharType="separate"/>
                    </w:r>
                    <w:r w:rsidR="00E65159">
                      <w:rPr>
                        <w:noProof/>
                        <w:lang w:val="en-US"/>
                      </w:rPr>
                      <w:t>(Ginner, Gateway to the Dance)</w:t>
                    </w:r>
                    <w:r w:rsidR="00E65159">
                      <w:fldChar w:fldCharType="end"/>
                    </w:r>
                  </w:sdtContent>
                </w:sdt>
              </w:p>
              <w:p w14:paraId="493B5B5B" w14:textId="77777777" w:rsidR="00E65159" w:rsidRDefault="00E65159" w:rsidP="00090C45"/>
              <w:p w14:paraId="3745AA4B" w14:textId="1DFE6B95" w:rsidR="003235A7" w:rsidRDefault="0031636D" w:rsidP="00090C45">
                <w:sdt>
                  <w:sdtPr>
                    <w:id w:val="1213387712"/>
                    <w:citation/>
                  </w:sdtPr>
                  <w:sdtEndPr/>
                  <w:sdtContent>
                    <w:r w:rsidR="00E65159">
                      <w:fldChar w:fldCharType="begin"/>
                    </w:r>
                    <w:r w:rsidR="00E65159">
                      <w:rPr>
                        <w:lang w:val="en-US"/>
                      </w:rPr>
                      <w:instrText xml:space="preserve"> CITATION Mac09 \l 1033 </w:instrText>
                    </w:r>
                    <w:r w:rsidR="00E65159">
                      <w:fldChar w:fldCharType="separate"/>
                    </w:r>
                    <w:r w:rsidR="00E65159">
                      <w:rPr>
                        <w:noProof/>
                        <w:lang w:val="en-US"/>
                      </w:rPr>
                      <w:t xml:space="preserve"> (Macintosh)</w:t>
                    </w:r>
                    <w:r w:rsidR="00E65159">
                      <w:fldChar w:fldCharType="end"/>
                    </w:r>
                  </w:sdtContent>
                </w:sdt>
              </w:p>
            </w:sdtContent>
          </w:sdt>
        </w:tc>
      </w:tr>
    </w:tbl>
    <w:p w14:paraId="2E2A4CC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2A7C31" w14:textId="77777777" w:rsidR="00E2596F" w:rsidRDefault="00E2596F" w:rsidP="007A0D55">
      <w:pPr>
        <w:spacing w:after="0" w:line="240" w:lineRule="auto"/>
      </w:pPr>
      <w:r>
        <w:separator/>
      </w:r>
    </w:p>
  </w:endnote>
  <w:endnote w:type="continuationSeparator" w:id="0">
    <w:p w14:paraId="6AF88819" w14:textId="77777777" w:rsidR="00E2596F" w:rsidRDefault="00E2596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D0AF3C" w14:textId="77777777" w:rsidR="00E2596F" w:rsidRDefault="00E2596F" w:rsidP="007A0D55">
      <w:pPr>
        <w:spacing w:after="0" w:line="240" w:lineRule="auto"/>
      </w:pPr>
      <w:r>
        <w:separator/>
      </w:r>
    </w:p>
  </w:footnote>
  <w:footnote w:type="continuationSeparator" w:id="0">
    <w:p w14:paraId="13757320" w14:textId="77777777" w:rsidR="00E2596F" w:rsidRDefault="00E2596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CDB90" w14:textId="77777777" w:rsidR="00E2596F" w:rsidRDefault="00E2596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A501534" w14:textId="77777777" w:rsidR="00E2596F" w:rsidRDefault="00E2596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850"/>
    <w:rsid w:val="00032559"/>
    <w:rsid w:val="00052040"/>
    <w:rsid w:val="00090C45"/>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1636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D2850"/>
    <w:rsid w:val="00CF1542"/>
    <w:rsid w:val="00CF3EC5"/>
    <w:rsid w:val="00D049ED"/>
    <w:rsid w:val="00D656DA"/>
    <w:rsid w:val="00D83300"/>
    <w:rsid w:val="00DC6B48"/>
    <w:rsid w:val="00DF01B0"/>
    <w:rsid w:val="00E2596F"/>
    <w:rsid w:val="00E6515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8AB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D28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285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D28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285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267DC7781BB849A1903F4CB8DBACE9"/>
        <w:category>
          <w:name w:val="General"/>
          <w:gallery w:val="placeholder"/>
        </w:category>
        <w:types>
          <w:type w:val="bbPlcHdr"/>
        </w:types>
        <w:behaviors>
          <w:behavior w:val="content"/>
        </w:behaviors>
        <w:guid w:val="{E557D3B4-5D2A-ED4B-A071-674D8196E83A}"/>
      </w:docPartPr>
      <w:docPartBody>
        <w:p w:rsidR="00C40181" w:rsidRDefault="00C40181">
          <w:pPr>
            <w:pStyle w:val="07267DC7781BB849A1903F4CB8DBACE9"/>
          </w:pPr>
          <w:r w:rsidRPr="00CC586D">
            <w:rPr>
              <w:rStyle w:val="PlaceholderText"/>
              <w:b/>
              <w:color w:val="FFFFFF" w:themeColor="background1"/>
            </w:rPr>
            <w:t>[Salutation]</w:t>
          </w:r>
        </w:p>
      </w:docPartBody>
    </w:docPart>
    <w:docPart>
      <w:docPartPr>
        <w:name w:val="81CC55A9559FB6419A40D79698F44CA1"/>
        <w:category>
          <w:name w:val="General"/>
          <w:gallery w:val="placeholder"/>
        </w:category>
        <w:types>
          <w:type w:val="bbPlcHdr"/>
        </w:types>
        <w:behaviors>
          <w:behavior w:val="content"/>
        </w:behaviors>
        <w:guid w:val="{BA9DBFD4-567A-8B41-8B4F-2534FB3811E2}"/>
      </w:docPartPr>
      <w:docPartBody>
        <w:p w:rsidR="00C40181" w:rsidRDefault="00C40181">
          <w:pPr>
            <w:pStyle w:val="81CC55A9559FB6419A40D79698F44CA1"/>
          </w:pPr>
          <w:r>
            <w:rPr>
              <w:rStyle w:val="PlaceholderText"/>
            </w:rPr>
            <w:t>[First name]</w:t>
          </w:r>
        </w:p>
      </w:docPartBody>
    </w:docPart>
    <w:docPart>
      <w:docPartPr>
        <w:name w:val="DA9453A39454F24A984C870BF680DC3F"/>
        <w:category>
          <w:name w:val="General"/>
          <w:gallery w:val="placeholder"/>
        </w:category>
        <w:types>
          <w:type w:val="bbPlcHdr"/>
        </w:types>
        <w:behaviors>
          <w:behavior w:val="content"/>
        </w:behaviors>
        <w:guid w:val="{415B7D58-A0EA-2347-8A07-FE17AF0982C2}"/>
      </w:docPartPr>
      <w:docPartBody>
        <w:p w:rsidR="00C40181" w:rsidRDefault="00C40181">
          <w:pPr>
            <w:pStyle w:val="DA9453A39454F24A984C870BF680DC3F"/>
          </w:pPr>
          <w:r>
            <w:rPr>
              <w:rStyle w:val="PlaceholderText"/>
            </w:rPr>
            <w:t>[Middle name]</w:t>
          </w:r>
        </w:p>
      </w:docPartBody>
    </w:docPart>
    <w:docPart>
      <w:docPartPr>
        <w:name w:val="DA9DE8AE38E5FF4B9A5B3D517AB4F04B"/>
        <w:category>
          <w:name w:val="General"/>
          <w:gallery w:val="placeholder"/>
        </w:category>
        <w:types>
          <w:type w:val="bbPlcHdr"/>
        </w:types>
        <w:behaviors>
          <w:behavior w:val="content"/>
        </w:behaviors>
        <w:guid w:val="{A3B6BFF3-0D09-A047-8E46-AF84777F8C5F}"/>
      </w:docPartPr>
      <w:docPartBody>
        <w:p w:rsidR="00C40181" w:rsidRDefault="00C40181">
          <w:pPr>
            <w:pStyle w:val="DA9DE8AE38E5FF4B9A5B3D517AB4F04B"/>
          </w:pPr>
          <w:r>
            <w:rPr>
              <w:rStyle w:val="PlaceholderText"/>
            </w:rPr>
            <w:t>[Last name]</w:t>
          </w:r>
        </w:p>
      </w:docPartBody>
    </w:docPart>
    <w:docPart>
      <w:docPartPr>
        <w:name w:val="CBD713EF14D0B34B9AAD80F3354187C2"/>
        <w:category>
          <w:name w:val="General"/>
          <w:gallery w:val="placeholder"/>
        </w:category>
        <w:types>
          <w:type w:val="bbPlcHdr"/>
        </w:types>
        <w:behaviors>
          <w:behavior w:val="content"/>
        </w:behaviors>
        <w:guid w:val="{D12A036C-655C-A047-ACC7-DBC7B1EB8268}"/>
      </w:docPartPr>
      <w:docPartBody>
        <w:p w:rsidR="00C40181" w:rsidRDefault="00C40181">
          <w:pPr>
            <w:pStyle w:val="CBD713EF14D0B34B9AAD80F3354187C2"/>
          </w:pPr>
          <w:r>
            <w:rPr>
              <w:rStyle w:val="PlaceholderText"/>
            </w:rPr>
            <w:t>[Enter your biography]</w:t>
          </w:r>
        </w:p>
      </w:docPartBody>
    </w:docPart>
    <w:docPart>
      <w:docPartPr>
        <w:name w:val="5614EB8025F1F847A52B8652BD1362BC"/>
        <w:category>
          <w:name w:val="General"/>
          <w:gallery w:val="placeholder"/>
        </w:category>
        <w:types>
          <w:type w:val="bbPlcHdr"/>
        </w:types>
        <w:behaviors>
          <w:behavior w:val="content"/>
        </w:behaviors>
        <w:guid w:val="{E82F60B1-FB38-2A4C-9523-2C56752CA016}"/>
      </w:docPartPr>
      <w:docPartBody>
        <w:p w:rsidR="00C40181" w:rsidRDefault="00C40181">
          <w:pPr>
            <w:pStyle w:val="5614EB8025F1F847A52B8652BD1362BC"/>
          </w:pPr>
          <w:r>
            <w:rPr>
              <w:rStyle w:val="PlaceholderText"/>
            </w:rPr>
            <w:t>[Enter the institution with which you are affiliated]</w:t>
          </w:r>
        </w:p>
      </w:docPartBody>
    </w:docPart>
    <w:docPart>
      <w:docPartPr>
        <w:name w:val="D7E601A898DB564887C4514F80B9D5A6"/>
        <w:category>
          <w:name w:val="General"/>
          <w:gallery w:val="placeholder"/>
        </w:category>
        <w:types>
          <w:type w:val="bbPlcHdr"/>
        </w:types>
        <w:behaviors>
          <w:behavior w:val="content"/>
        </w:behaviors>
        <w:guid w:val="{A5601807-ADC1-384A-B4ED-32C62DCAC4EE}"/>
      </w:docPartPr>
      <w:docPartBody>
        <w:p w:rsidR="00C40181" w:rsidRDefault="00C40181">
          <w:pPr>
            <w:pStyle w:val="D7E601A898DB564887C4514F80B9D5A6"/>
          </w:pPr>
          <w:r w:rsidRPr="00EF74F7">
            <w:rPr>
              <w:b/>
              <w:color w:val="808080" w:themeColor="background1" w:themeShade="80"/>
            </w:rPr>
            <w:t>[Enter the headword for your article]</w:t>
          </w:r>
        </w:p>
      </w:docPartBody>
    </w:docPart>
    <w:docPart>
      <w:docPartPr>
        <w:name w:val="D126E6C99292CA41812F4F279EA326DE"/>
        <w:category>
          <w:name w:val="General"/>
          <w:gallery w:val="placeholder"/>
        </w:category>
        <w:types>
          <w:type w:val="bbPlcHdr"/>
        </w:types>
        <w:behaviors>
          <w:behavior w:val="content"/>
        </w:behaviors>
        <w:guid w:val="{CF1CD97F-0338-FC43-9BBE-85E562FBB3E2}"/>
      </w:docPartPr>
      <w:docPartBody>
        <w:p w:rsidR="00C40181" w:rsidRDefault="00C40181">
          <w:pPr>
            <w:pStyle w:val="D126E6C99292CA41812F4F279EA326D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91DEE7A4323AE4CBE96D4508918EBA9"/>
        <w:category>
          <w:name w:val="General"/>
          <w:gallery w:val="placeholder"/>
        </w:category>
        <w:types>
          <w:type w:val="bbPlcHdr"/>
        </w:types>
        <w:behaviors>
          <w:behavior w:val="content"/>
        </w:behaviors>
        <w:guid w:val="{C2AA48B6-828E-124A-AF39-0F783BDC86EA}"/>
      </w:docPartPr>
      <w:docPartBody>
        <w:p w:rsidR="00C40181" w:rsidRDefault="00C40181">
          <w:pPr>
            <w:pStyle w:val="E91DEE7A4323AE4CBE96D4508918EBA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8470D0DC6F2E84A86664E1C81C9F756"/>
        <w:category>
          <w:name w:val="General"/>
          <w:gallery w:val="placeholder"/>
        </w:category>
        <w:types>
          <w:type w:val="bbPlcHdr"/>
        </w:types>
        <w:behaviors>
          <w:behavior w:val="content"/>
        </w:behaviors>
        <w:guid w:val="{C4ABD087-0E3D-544E-85BD-EE84A3018EEA}"/>
      </w:docPartPr>
      <w:docPartBody>
        <w:p w:rsidR="00C40181" w:rsidRDefault="00C40181">
          <w:pPr>
            <w:pStyle w:val="18470D0DC6F2E84A86664E1C81C9F75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33A0DAF82D8AB40A4B0AA1830090BCF"/>
        <w:category>
          <w:name w:val="General"/>
          <w:gallery w:val="placeholder"/>
        </w:category>
        <w:types>
          <w:type w:val="bbPlcHdr"/>
        </w:types>
        <w:behaviors>
          <w:behavior w:val="content"/>
        </w:behaviors>
        <w:guid w:val="{12AC8F9E-6542-F84D-BD98-9A2CF7EDF4C7}"/>
      </w:docPartPr>
      <w:docPartBody>
        <w:p w:rsidR="00C40181" w:rsidRDefault="00C40181">
          <w:pPr>
            <w:pStyle w:val="733A0DAF82D8AB40A4B0AA1830090BC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181"/>
    <w:rsid w:val="00C4018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267DC7781BB849A1903F4CB8DBACE9">
    <w:name w:val="07267DC7781BB849A1903F4CB8DBACE9"/>
  </w:style>
  <w:style w:type="paragraph" w:customStyle="1" w:styleId="81CC55A9559FB6419A40D79698F44CA1">
    <w:name w:val="81CC55A9559FB6419A40D79698F44CA1"/>
  </w:style>
  <w:style w:type="paragraph" w:customStyle="1" w:styleId="DA9453A39454F24A984C870BF680DC3F">
    <w:name w:val="DA9453A39454F24A984C870BF680DC3F"/>
  </w:style>
  <w:style w:type="paragraph" w:customStyle="1" w:styleId="DA9DE8AE38E5FF4B9A5B3D517AB4F04B">
    <w:name w:val="DA9DE8AE38E5FF4B9A5B3D517AB4F04B"/>
  </w:style>
  <w:style w:type="paragraph" w:customStyle="1" w:styleId="CBD713EF14D0B34B9AAD80F3354187C2">
    <w:name w:val="CBD713EF14D0B34B9AAD80F3354187C2"/>
  </w:style>
  <w:style w:type="paragraph" w:customStyle="1" w:styleId="5614EB8025F1F847A52B8652BD1362BC">
    <w:name w:val="5614EB8025F1F847A52B8652BD1362BC"/>
  </w:style>
  <w:style w:type="paragraph" w:customStyle="1" w:styleId="D7E601A898DB564887C4514F80B9D5A6">
    <w:name w:val="D7E601A898DB564887C4514F80B9D5A6"/>
  </w:style>
  <w:style w:type="paragraph" w:customStyle="1" w:styleId="D126E6C99292CA41812F4F279EA326DE">
    <w:name w:val="D126E6C99292CA41812F4F279EA326DE"/>
  </w:style>
  <w:style w:type="paragraph" w:customStyle="1" w:styleId="E91DEE7A4323AE4CBE96D4508918EBA9">
    <w:name w:val="E91DEE7A4323AE4CBE96D4508918EBA9"/>
  </w:style>
  <w:style w:type="paragraph" w:customStyle="1" w:styleId="18470D0DC6F2E84A86664E1C81C9F756">
    <w:name w:val="18470D0DC6F2E84A86664E1C81C9F756"/>
  </w:style>
  <w:style w:type="paragraph" w:customStyle="1" w:styleId="733A0DAF82D8AB40A4B0AA1830090BCF">
    <w:name w:val="733A0DAF82D8AB40A4B0AA1830090BC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267DC7781BB849A1903F4CB8DBACE9">
    <w:name w:val="07267DC7781BB849A1903F4CB8DBACE9"/>
  </w:style>
  <w:style w:type="paragraph" w:customStyle="1" w:styleId="81CC55A9559FB6419A40D79698F44CA1">
    <w:name w:val="81CC55A9559FB6419A40D79698F44CA1"/>
  </w:style>
  <w:style w:type="paragraph" w:customStyle="1" w:styleId="DA9453A39454F24A984C870BF680DC3F">
    <w:name w:val="DA9453A39454F24A984C870BF680DC3F"/>
  </w:style>
  <w:style w:type="paragraph" w:customStyle="1" w:styleId="DA9DE8AE38E5FF4B9A5B3D517AB4F04B">
    <w:name w:val="DA9DE8AE38E5FF4B9A5B3D517AB4F04B"/>
  </w:style>
  <w:style w:type="paragraph" w:customStyle="1" w:styleId="CBD713EF14D0B34B9AAD80F3354187C2">
    <w:name w:val="CBD713EF14D0B34B9AAD80F3354187C2"/>
  </w:style>
  <w:style w:type="paragraph" w:customStyle="1" w:styleId="5614EB8025F1F847A52B8652BD1362BC">
    <w:name w:val="5614EB8025F1F847A52B8652BD1362BC"/>
  </w:style>
  <w:style w:type="paragraph" w:customStyle="1" w:styleId="D7E601A898DB564887C4514F80B9D5A6">
    <w:name w:val="D7E601A898DB564887C4514F80B9D5A6"/>
  </w:style>
  <w:style w:type="paragraph" w:customStyle="1" w:styleId="D126E6C99292CA41812F4F279EA326DE">
    <w:name w:val="D126E6C99292CA41812F4F279EA326DE"/>
  </w:style>
  <w:style w:type="paragraph" w:customStyle="1" w:styleId="E91DEE7A4323AE4CBE96D4508918EBA9">
    <w:name w:val="E91DEE7A4323AE4CBE96D4508918EBA9"/>
  </w:style>
  <w:style w:type="paragraph" w:customStyle="1" w:styleId="18470D0DC6F2E84A86664E1C81C9F756">
    <w:name w:val="18470D0DC6F2E84A86664E1C81C9F756"/>
  </w:style>
  <w:style w:type="paragraph" w:customStyle="1" w:styleId="733A0DAF82D8AB40A4B0AA1830090BCF">
    <w:name w:val="733A0DAF82D8AB40A4B0AA1830090B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Alt</b:Tag>
    <b:SourceType>Book</b:SourceType>
    <b:Guid>{821FC194-542E-F24F-BC92-EDC9DA70C2F1}</b:Guid>
    <b:Author>
      <b:Author>
        <b:NameList>
          <b:Person>
            <b:Last>Alter</b:Last>
            <b:First>J.</b:First>
            <b:Middle>B.</b:Middle>
          </b:Person>
        </b:NameList>
      </b:Author>
    </b:Author>
    <b:Title>Dancing and Mixed Media: Early Twentieth-Century Modern Dance Theory in Text and Photography</b:Title>
    <b:City>New York</b:City>
    <b:StateProvince>New York</b:StateProvince>
    <b:CountryRegion>USA</b:CountryRegion>
    <b:Publisher>Peter Lang</b:Publisher>
    <b:Year>1994</b:Year>
    <b:Comments>A useful extrapolation and comparison of principles and practice of early twentieth-century artists and pedagogues.</b:Comments>
    <b:RefOrder>1</b:RefOrder>
  </b:Source>
  <b:Source>
    <b:Tag>Car111</b:Tag>
    <b:SourceType>Book</b:SourceType>
    <b:Guid>{6730E15F-8A55-1B44-90C0-6295C073A276}</b:Guid>
    <b:Title>Dancing Naturally: Nature, Neo-classicism and Modernity in Early Twentieth Century Dance</b:Title>
    <b:City>Basingstoke</b:City>
    <b:StateProvince>Hampshire</b:StateProvince>
    <b:CountryRegion>UK</b:CountryRegion>
    <b:Publisher>Palgrave</b:Publisher>
    <b:Year>2011</b:Year>
    <b:Author>
      <b:Editor>
        <b:NameList>
          <b:Person>
            <b:Last>Carter</b:Last>
            <b:First>A.</b:First>
          </b:Person>
          <b:Person>
            <b:Last>Fensham</b:Last>
            <b:First>F.</b:First>
          </b:Person>
        </b:NameList>
      </b:Editor>
    </b:Author>
    <b:Comments>An edited collection of eleven essays on how ‘the natural’ informed the development of modern dance in the early twentieth century in the US, UK, Europe and Australia.</b:Comments>
    <b:RefOrder>2</b:RefOrder>
  </b:Source>
  <b:Source>
    <b:Tag>Chu091</b:Tag>
    <b:SourceType>JournalArticle</b:SourceType>
    <b:Guid>{FF3A4C1D-B15C-3B46-9A71-9F3907F1D639}</b:Guid>
    <b:Author>
      <b:Author>
        <b:NameList>
          <b:Person>
            <b:Last>Churchill</b:Last>
            <b:First>E.</b:First>
          </b:Person>
          <b:Person>
            <b:Last>Griffiths</b:Last>
            <b:First>L.</b:First>
          </b:Person>
          <b:Person>
            <b:Last>Roberts</b:Last>
            <b:First>H.</b:First>
          </b:Person>
        </b:NameList>
      </b:Author>
    </b:Author>
    <b:Title>The National Resource Centre for Dance, University of Surrey</b:Title>
    <b:Year>2009</b:Year>
    <b:Volume>XXXII</b:Volume>
    <b:Pages>490-98</b:Pages>
    <b:Comments>A description of the Pioneer Women: Early British Modern Dancers project and its associated archival holdings, which include substantial material on Ruby Ginner.</b:Comments>
    <b:JournalName>Dance Chronicle</b:JournalName>
    <b:Issue>3</b:Issue>
    <b:RefOrder>3</b:RefOrder>
  </b:Source>
  <b:Source>
    <b:Tag>Gin33</b:Tag>
    <b:SourceType>Book</b:SourceType>
    <b:Guid>{FEC26429-750E-4741-9AB6-8BC02D45D278}</b:Guid>
    <b:Author>
      <b:Author>
        <b:NameList>
          <b:Person>
            <b:Last>Ginner</b:Last>
            <b:First>R.</b:First>
          </b:Person>
        </b:NameList>
      </b:Author>
    </b:Author>
    <b:Title>he Revived Greek Dance: Its Art and Technique</b:Title>
    <b:Publisher>Methuen</b:Publisher>
    <b:City>London</b:City>
    <b:Year>1933</b:Year>
    <b:Comments>A guide for students and teachers</b:Comments>
    <b:CountryRegion>UK</b:CountryRegion>
    <b:RefOrder>5</b:RefOrder>
  </b:Source>
  <b:Source>
    <b:Tag>Gin60</b:Tag>
    <b:SourceType>Book</b:SourceType>
    <b:Guid>{636037B1-92BB-4B4D-9C53-AFC9894E0BF0}</b:Guid>
    <b:Author>
      <b:Author>
        <b:NameList>
          <b:Person>
            <b:Last>Ginner</b:Last>
            <b:First>R.</b:First>
          </b:Person>
        </b:NameList>
      </b:Author>
    </b:Author>
    <b:Title>Gateway to the Dance</b:Title>
    <b:City>London</b:City>
    <b:CountryRegion>UK</b:CountryRegion>
    <b:Publisher>Newman Neame</b:Publisher>
    <b:Year>1960</b:Year>
    <b:Comments>Explores the relationship between her Ginner’s work and Hellenic culture.</b:Comments>
    <b:RefOrder>6</b:RefOrder>
  </b:Source>
  <b:Source>
    <b:Tag>Mac09</b:Tag>
    <b:SourceType>Book</b:SourceType>
    <b:Guid>{F3A43745-130F-6847-84A8-C3AB91AA1047}</b:Guid>
    <b:Title>The Ancient Dancer in the Modern World: Responses to Greek and Roman Dance</b:Title>
    <b:City>Oxford</b:City>
    <b:StateProvince>Oxfordshire</b:StateProvince>
    <b:CountryRegion>UK</b:CountryRegion>
    <b:Publisher>Oxford University Press</b:Publisher>
    <b:Year>2009</b:Year>
    <b:Author>
      <b:Editor>
        <b:NameList>
          <b:Person>
            <b:Last>Macintosh</b:Last>
            <b:First>F.</b:First>
          </b:Person>
        </b:NameList>
      </b:Editor>
    </b:Author>
    <b:Comments>An examination of the impact of ancient Greece and Rome on modern theatre and dance</b:Comments>
    <b:RefOrder>7</b:RefOrder>
  </b:Source>
  <b:Source>
    <b:Tag>Exp</b:Tag>
    <b:SourceType>InternetSite</b:SourceType>
    <b:Guid>{92C2C7BC-AFE1-6742-B6F7-F963E389D7A8}</b:Guid>
    <b:Title>Explore Dance and Choreography Online</b:Title>
    <b:InternetSiteTitle>Digital Dance Archives</b:InternetSiteTitle>
    <b:URL>http://www.dance-archives.ac.uk/</b:URL>
    <b:RefOrder>4</b:RefOrder>
  </b:Source>
</b:Sources>
</file>

<file path=customXml/itemProps1.xml><?xml version="1.0" encoding="utf-8"?>
<ds:datastoreItem xmlns:ds="http://schemas.openxmlformats.org/officeDocument/2006/customXml" ds:itemID="{1B73B4B0-F41B-4844-8470-8A459F8B3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26</TotalTime>
  <Pages>3</Pages>
  <Words>1102</Words>
  <Characters>6284</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4</cp:revision>
  <dcterms:created xsi:type="dcterms:W3CDTF">2015-01-22T19:17:00Z</dcterms:created>
  <dcterms:modified xsi:type="dcterms:W3CDTF">2015-01-26T13:33:00Z</dcterms:modified>
</cp:coreProperties>
</file>