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B36920" w14:textId="77777777" w:rsidTr="00922950">
        <w:tc>
          <w:tcPr>
            <w:tcW w:w="491" w:type="dxa"/>
            <w:vMerge w:val="restart"/>
            <w:shd w:val="clear" w:color="auto" w:fill="A6A6A6" w:themeFill="background1" w:themeFillShade="A6"/>
            <w:textDirection w:val="btLr"/>
          </w:tcPr>
          <w:p w14:paraId="46CD0C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FDF3CF8BE5EC45A12380E6213BC8BA"/>
            </w:placeholder>
            <w:showingPlcHdr/>
            <w:dropDownList>
              <w:listItem w:displayText="Dr." w:value="Dr."/>
              <w:listItem w:displayText="Prof." w:value="Prof."/>
            </w:dropDownList>
          </w:sdtPr>
          <w:sdtEndPr/>
          <w:sdtContent>
            <w:tc>
              <w:tcPr>
                <w:tcW w:w="1259" w:type="dxa"/>
              </w:tcPr>
              <w:p w14:paraId="435C1A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0A3D5D8545A746B7ADCD2042E3AB90"/>
            </w:placeholder>
            <w:text/>
          </w:sdtPr>
          <w:sdtEndPr/>
          <w:sdtContent>
            <w:tc>
              <w:tcPr>
                <w:tcW w:w="2073" w:type="dxa"/>
              </w:tcPr>
              <w:p w14:paraId="3F7C96EB" w14:textId="77777777" w:rsidR="00B574C9" w:rsidRDefault="004D4253" w:rsidP="004D4253">
                <w:r>
                  <w:t>Helena</w:t>
                </w:r>
              </w:p>
            </w:tc>
          </w:sdtContent>
        </w:sdt>
        <w:sdt>
          <w:sdtPr>
            <w:alias w:val="Middle name"/>
            <w:tag w:val="authorMiddleName"/>
            <w:id w:val="-2076034781"/>
            <w:placeholder>
              <w:docPart w:val="FA01E27720A5F14BBA29A093CBFFAE1F"/>
            </w:placeholder>
            <w:showingPlcHdr/>
            <w:text/>
          </w:sdtPr>
          <w:sdtEndPr/>
          <w:sdtContent>
            <w:tc>
              <w:tcPr>
                <w:tcW w:w="2551" w:type="dxa"/>
              </w:tcPr>
              <w:p w14:paraId="29B67F8D" w14:textId="77777777" w:rsidR="00B574C9" w:rsidRDefault="00B574C9" w:rsidP="00922950">
                <w:r>
                  <w:rPr>
                    <w:rStyle w:val="PlaceholderText"/>
                  </w:rPr>
                  <w:t>[Middle name]</w:t>
                </w:r>
              </w:p>
            </w:tc>
          </w:sdtContent>
        </w:sdt>
        <w:sdt>
          <w:sdtPr>
            <w:alias w:val="Last name"/>
            <w:tag w:val="authorLastName"/>
            <w:id w:val="-1088529830"/>
            <w:placeholder>
              <w:docPart w:val="C7FE2AC971AF3A40BF97D225FB128069"/>
            </w:placeholder>
            <w:text/>
          </w:sdtPr>
          <w:sdtEndPr/>
          <w:sdtContent>
            <w:tc>
              <w:tcPr>
                <w:tcW w:w="2642" w:type="dxa"/>
              </w:tcPr>
              <w:p w14:paraId="59481751" w14:textId="77777777" w:rsidR="00B574C9" w:rsidRDefault="004D4253" w:rsidP="004D4253">
                <w:proofErr w:type="spellStart"/>
                <w:r>
                  <w:t>Cantone</w:t>
                </w:r>
                <w:proofErr w:type="spellEnd"/>
              </w:p>
            </w:tc>
          </w:sdtContent>
        </w:sdt>
      </w:tr>
      <w:tr w:rsidR="00B574C9" w14:paraId="7DC1928C" w14:textId="77777777" w:rsidTr="001A6A06">
        <w:trPr>
          <w:trHeight w:val="986"/>
        </w:trPr>
        <w:tc>
          <w:tcPr>
            <w:tcW w:w="491" w:type="dxa"/>
            <w:vMerge/>
            <w:shd w:val="clear" w:color="auto" w:fill="A6A6A6" w:themeFill="background1" w:themeFillShade="A6"/>
          </w:tcPr>
          <w:p w14:paraId="26D4BD47" w14:textId="77777777" w:rsidR="00B574C9" w:rsidRPr="001A6A06" w:rsidRDefault="00B574C9" w:rsidP="00CF1542">
            <w:pPr>
              <w:jc w:val="center"/>
              <w:rPr>
                <w:b/>
                <w:color w:val="FFFFFF" w:themeColor="background1"/>
              </w:rPr>
            </w:pPr>
          </w:p>
        </w:tc>
        <w:sdt>
          <w:sdtPr>
            <w:alias w:val="Biography"/>
            <w:tag w:val="authorBiography"/>
            <w:id w:val="938807824"/>
            <w:placeholder>
              <w:docPart w:val="A47018A5081ED54CAB80EE4A45670BDF"/>
            </w:placeholder>
            <w:showingPlcHdr/>
          </w:sdtPr>
          <w:sdtEndPr/>
          <w:sdtContent>
            <w:tc>
              <w:tcPr>
                <w:tcW w:w="8525" w:type="dxa"/>
                <w:gridSpan w:val="4"/>
              </w:tcPr>
              <w:p w14:paraId="4A6E1FAA" w14:textId="77777777" w:rsidR="00B574C9" w:rsidRDefault="00B574C9" w:rsidP="00922950">
                <w:r>
                  <w:rPr>
                    <w:rStyle w:val="PlaceholderText"/>
                  </w:rPr>
                  <w:t>[Enter your biography]</w:t>
                </w:r>
              </w:p>
            </w:tc>
          </w:sdtContent>
        </w:sdt>
      </w:tr>
      <w:tr w:rsidR="00B574C9" w14:paraId="229EC9A4" w14:textId="77777777" w:rsidTr="001A6A06">
        <w:trPr>
          <w:trHeight w:val="986"/>
        </w:trPr>
        <w:tc>
          <w:tcPr>
            <w:tcW w:w="491" w:type="dxa"/>
            <w:vMerge/>
            <w:shd w:val="clear" w:color="auto" w:fill="A6A6A6" w:themeFill="background1" w:themeFillShade="A6"/>
          </w:tcPr>
          <w:p w14:paraId="0620043E" w14:textId="77777777" w:rsidR="00B574C9" w:rsidRPr="001A6A06" w:rsidRDefault="00B574C9" w:rsidP="00CF1542">
            <w:pPr>
              <w:jc w:val="center"/>
              <w:rPr>
                <w:b/>
                <w:color w:val="FFFFFF" w:themeColor="background1"/>
              </w:rPr>
            </w:pPr>
          </w:p>
        </w:tc>
        <w:sdt>
          <w:sdtPr>
            <w:alias w:val="Affiliation"/>
            <w:tag w:val="affiliation"/>
            <w:id w:val="2012937915"/>
            <w:placeholder>
              <w:docPart w:val="DD10E4A6CDFE2F45B3841C097A8D6D58"/>
            </w:placeholder>
            <w:text/>
          </w:sdtPr>
          <w:sdtEndPr/>
          <w:sdtContent>
            <w:tc>
              <w:tcPr>
                <w:tcW w:w="8525" w:type="dxa"/>
                <w:gridSpan w:val="4"/>
              </w:tcPr>
              <w:p w14:paraId="154F69E9" w14:textId="77777777" w:rsidR="00B574C9" w:rsidRDefault="00752CFF" w:rsidP="00752CFF">
                <w:r>
                  <w:t>University of London</w:t>
                </w:r>
              </w:p>
            </w:tc>
          </w:sdtContent>
        </w:sdt>
      </w:tr>
    </w:tbl>
    <w:p w14:paraId="40AA62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13384D8" w14:textId="77777777" w:rsidTr="00244BB0">
        <w:tc>
          <w:tcPr>
            <w:tcW w:w="9016" w:type="dxa"/>
            <w:shd w:val="clear" w:color="auto" w:fill="A6A6A6" w:themeFill="background1" w:themeFillShade="A6"/>
            <w:tcMar>
              <w:top w:w="113" w:type="dxa"/>
              <w:bottom w:w="113" w:type="dxa"/>
            </w:tcMar>
          </w:tcPr>
          <w:p w14:paraId="63989F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7419B7" w14:textId="77777777" w:rsidTr="003F0D73">
        <w:sdt>
          <w:sdtPr>
            <w:alias w:val="Article headword"/>
            <w:tag w:val="articleHeadword"/>
            <w:id w:val="-361440020"/>
            <w:placeholder>
              <w:docPart w:val="E8081AA568E30E48B1E85ED961C2888E"/>
            </w:placeholder>
            <w:text/>
          </w:sdtPr>
          <w:sdtEndPr/>
          <w:sdtContent>
            <w:tc>
              <w:tcPr>
                <w:tcW w:w="9016" w:type="dxa"/>
                <w:tcMar>
                  <w:top w:w="113" w:type="dxa"/>
                  <w:bottom w:w="113" w:type="dxa"/>
                </w:tcMar>
              </w:tcPr>
              <w:p w14:paraId="607C451B" w14:textId="77777777" w:rsidR="003F0D73" w:rsidRPr="00FB589A" w:rsidRDefault="004D4253" w:rsidP="004471F6">
                <w:r w:rsidRPr="0032151E">
                  <w:rPr>
                    <w:lang w:eastAsia="zh-CN"/>
                  </w:rPr>
                  <w:t>Kappata, Stephen  (1936-2007)</w:t>
                </w:r>
                <w:r w:rsidR="004471F6">
                  <w:rPr>
                    <w:lang w:eastAsia="zh-CN"/>
                  </w:rPr>
                  <w:tab/>
                </w:r>
                <w:r w:rsidR="004471F6">
                  <w:rPr>
                    <w:lang w:eastAsia="zh-CN"/>
                  </w:rPr>
                  <w:tab/>
                </w:r>
              </w:p>
            </w:tc>
          </w:sdtContent>
        </w:sdt>
      </w:tr>
      <w:tr w:rsidR="00464699" w14:paraId="148D580B" w14:textId="77777777" w:rsidTr="00846D46">
        <w:sdt>
          <w:sdtPr>
            <w:alias w:val="Variant headwords"/>
            <w:tag w:val="variantHeadwords"/>
            <w:id w:val="173464402"/>
            <w:placeholder>
              <w:docPart w:val="8DB85425D29F9E438F5F146B99F38899"/>
            </w:placeholder>
            <w:showingPlcHdr/>
          </w:sdtPr>
          <w:sdtEndPr/>
          <w:sdtContent>
            <w:tc>
              <w:tcPr>
                <w:tcW w:w="9016" w:type="dxa"/>
                <w:tcMar>
                  <w:top w:w="113" w:type="dxa"/>
                  <w:bottom w:w="113" w:type="dxa"/>
                </w:tcMar>
              </w:tcPr>
              <w:p w14:paraId="730B53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0A0EC8" w14:textId="77777777" w:rsidTr="003F0D73">
        <w:sdt>
          <w:sdtPr>
            <w:alias w:val="Abstract"/>
            <w:tag w:val="abstract"/>
            <w:id w:val="-635871867"/>
            <w:placeholder>
              <w:docPart w:val="D17961436F7A06428901A54506F2C931"/>
            </w:placeholder>
          </w:sdtPr>
          <w:sdtEndPr/>
          <w:sdtContent>
            <w:tc>
              <w:tcPr>
                <w:tcW w:w="9016" w:type="dxa"/>
                <w:tcMar>
                  <w:top w:w="113" w:type="dxa"/>
                  <w:bottom w:w="113" w:type="dxa"/>
                </w:tcMar>
              </w:tcPr>
              <w:p w14:paraId="0D775BD1" w14:textId="77777777" w:rsidR="00E85A05" w:rsidRDefault="00846D46" w:rsidP="00E85A05">
                <w:r>
                  <w:t xml:space="preserve">Stephen </w:t>
                </w:r>
                <w:proofErr w:type="spellStart"/>
                <w:r>
                  <w:t>Chipango</w:t>
                </w:r>
                <w:proofErr w:type="spellEnd"/>
                <w:r>
                  <w:t xml:space="preserve"> Kappata was born in Zambia in 1936 to Angolan migrant parents who had fled Angola during the Portuguese wars of conquest during the First World War. Kappata began painting in 1969-1970, following a meeting with an artist who sold paintings depicting Victoria Falls in the local tourist market. At first Kappata sold his paintings to a largely local market centred </w:t>
                </w:r>
                <w:proofErr w:type="gramStart"/>
                <w:r>
                  <w:t>around</w:t>
                </w:r>
                <w:proofErr w:type="gramEnd"/>
                <w:r>
                  <w:t xml:space="preserve"> the town of </w:t>
                </w:r>
                <w:proofErr w:type="spellStart"/>
                <w:r>
                  <w:t>Mongu</w:t>
                </w:r>
                <w:proofErr w:type="spellEnd"/>
                <w:r>
                  <w:t>. Following a brief period abroad in Britain, where he received some training in film, photography, and illustration, Kappata returned to Zambia. It was there, in 1982, that he met Anna-</w:t>
                </w:r>
                <w:proofErr w:type="spellStart"/>
                <w:r>
                  <w:t>Lise</w:t>
                </w:r>
                <w:proofErr w:type="spellEnd"/>
                <w:r>
                  <w:t xml:space="preserve"> Clausen, the Danish woman who helped organise </w:t>
                </w:r>
                <w:proofErr w:type="spellStart"/>
                <w:r>
                  <w:t>Kappata’s</w:t>
                </w:r>
                <w:proofErr w:type="spellEnd"/>
                <w:r>
                  <w:t xml:space="preserve"> first solo exhibition at the </w:t>
                </w:r>
                <w:proofErr w:type="spellStart"/>
                <w:r>
                  <w:t>Mpapa</w:t>
                </w:r>
                <w:proofErr w:type="spellEnd"/>
                <w:r>
                  <w:t xml:space="preserve"> Gallery in 1986. Kappata went on to take part in numerous international shows, including the Third Havana Biennial in Cuba in 1989.</w:t>
                </w:r>
                <w:r w:rsidRPr="00D33703">
                  <w:t xml:space="preserve"> </w:t>
                </w:r>
                <w:r>
                  <w:t xml:space="preserve"> </w:t>
                </w:r>
                <w:proofErr w:type="spellStart"/>
                <w:r>
                  <w:t>Kappata’s</w:t>
                </w:r>
                <w:proofErr w:type="spellEnd"/>
                <w:r>
                  <w:t xml:space="preserve"> work is a complex interplay between satire and education, his paintings generally addressing three main themes: Zambians traditions, customs, and culture; the historical experience and injustice of colonialism; and social commentary on contemporary issues including alcoholism, AIDS, sexual promiscuity, and workers’ rights. Although </w:t>
                </w:r>
                <w:proofErr w:type="spellStart"/>
                <w:r>
                  <w:t>Kappata’s</w:t>
                </w:r>
                <w:proofErr w:type="spellEnd"/>
                <w:r>
                  <w:t xml:space="preserve"> work was in many ways marketed by a western driven African art market as ‘naïve’, ‘self-trained’ and ‘folkloristic’, today his paintings stand out as an important testament of Zambian and South African political and social history.</w:t>
                </w:r>
              </w:p>
            </w:tc>
          </w:sdtContent>
        </w:sdt>
      </w:tr>
      <w:tr w:rsidR="003F0D73" w14:paraId="041D55F1" w14:textId="77777777" w:rsidTr="003F0D73">
        <w:sdt>
          <w:sdtPr>
            <w:alias w:val="Article text"/>
            <w:tag w:val="articleText"/>
            <w:id w:val="634067588"/>
            <w:placeholder>
              <w:docPart w:val="4AB1C0C8A0C9ED4C8BF8BCBCBEDC4C17"/>
            </w:placeholder>
          </w:sdtPr>
          <w:sdtEndPr/>
          <w:sdtContent>
            <w:tc>
              <w:tcPr>
                <w:tcW w:w="9016" w:type="dxa"/>
                <w:tcMar>
                  <w:top w:w="113" w:type="dxa"/>
                  <w:bottom w:w="113" w:type="dxa"/>
                </w:tcMar>
              </w:tcPr>
              <w:p w14:paraId="17E5EECB" w14:textId="77777777" w:rsidR="004D4253" w:rsidRDefault="004D4253" w:rsidP="004D4253">
                <w:r>
                  <w:t xml:space="preserve">Stephen </w:t>
                </w:r>
                <w:proofErr w:type="spellStart"/>
                <w:r>
                  <w:t>Chipango</w:t>
                </w:r>
                <w:proofErr w:type="spellEnd"/>
                <w:r>
                  <w:t xml:space="preserve"> Kappata was born in Zambia in 1936 to Angolan migrant parents who </w:t>
                </w:r>
                <w:r w:rsidR="00846D46">
                  <w:t xml:space="preserve">had </w:t>
                </w:r>
                <w:r>
                  <w:t>fled Angola during the Portuguese wars of conquest during the First World War. Kappata began painting in 1969-1970</w:t>
                </w:r>
                <w:r w:rsidR="00846D46">
                  <w:t>,</w:t>
                </w:r>
                <w:r>
                  <w:t xml:space="preserve"> following a meeting with an artist who sold paintings depicting Victoria Falls </w:t>
                </w:r>
                <w:r w:rsidR="00846D46">
                  <w:t>in the</w:t>
                </w:r>
                <w:r>
                  <w:t xml:space="preserve"> local tourist market. At first</w:t>
                </w:r>
                <w:r w:rsidR="00846D46">
                  <w:t xml:space="preserve"> Kappata sold his paintings to a</w:t>
                </w:r>
                <w:r>
                  <w:t xml:space="preserve"> </w:t>
                </w:r>
                <w:r w:rsidR="00846D46">
                  <w:t>largely</w:t>
                </w:r>
                <w:r>
                  <w:t xml:space="preserve"> local market centred around the town of </w:t>
                </w:r>
                <w:proofErr w:type="spellStart"/>
                <w:r>
                  <w:t>Mongu</w:t>
                </w:r>
                <w:proofErr w:type="spellEnd"/>
                <w:r>
                  <w:t>. Following a brief period abroad in Britain</w:t>
                </w:r>
                <w:r w:rsidR="00846D46">
                  <w:t>,</w:t>
                </w:r>
                <w:r>
                  <w:t xml:space="preserve"> where he received some training in film, photography</w:t>
                </w:r>
                <w:r w:rsidR="00846D46">
                  <w:t>,</w:t>
                </w:r>
                <w:r>
                  <w:t xml:space="preserve"> and illustrat</w:t>
                </w:r>
                <w:r w:rsidR="00846D46">
                  <w:t>ion, Kappata returned to Zambia. It was there, in 1982, that</w:t>
                </w:r>
                <w:r>
                  <w:t xml:space="preserve"> he met Anna-</w:t>
                </w:r>
                <w:proofErr w:type="spellStart"/>
                <w:r>
                  <w:t>Lise</w:t>
                </w:r>
                <w:proofErr w:type="spellEnd"/>
                <w:r>
                  <w:t xml:space="preserve"> Clausen</w:t>
                </w:r>
                <w:r w:rsidR="00846D46">
                  <w:t>, the Danish woman</w:t>
                </w:r>
                <w:r>
                  <w:t xml:space="preserve"> who helped organise </w:t>
                </w:r>
                <w:proofErr w:type="spellStart"/>
                <w:r>
                  <w:t>Kappata’s</w:t>
                </w:r>
                <w:proofErr w:type="spellEnd"/>
                <w:r>
                  <w:t xml:space="preserve"> first solo exhibition at the </w:t>
                </w:r>
                <w:proofErr w:type="spellStart"/>
                <w:r>
                  <w:t>Mpapa</w:t>
                </w:r>
                <w:proofErr w:type="spellEnd"/>
                <w:r>
                  <w:t xml:space="preserve"> Gallery in 1986. Kappata went on to take part in numerous international shows</w:t>
                </w:r>
                <w:r w:rsidR="00846D46">
                  <w:t>,</w:t>
                </w:r>
                <w:r>
                  <w:t xml:space="preserve"> including the Third Havana Biennial in Cuba in 1989.</w:t>
                </w:r>
                <w:r w:rsidRPr="00D33703">
                  <w:t xml:space="preserve"> </w:t>
                </w:r>
                <w:r>
                  <w:t xml:space="preserve"> </w:t>
                </w:r>
                <w:proofErr w:type="spellStart"/>
                <w:r>
                  <w:t>Kappata’s</w:t>
                </w:r>
                <w:proofErr w:type="spellEnd"/>
                <w:r>
                  <w:t xml:space="preserve"> work is a complex interplay between satire and education, his paintings </w:t>
                </w:r>
                <w:r w:rsidR="00846D46">
                  <w:t>generally addressing three</w:t>
                </w:r>
                <w:r>
                  <w:t xml:space="preserve"> main themes: Zambians traditions, customs</w:t>
                </w:r>
                <w:r w:rsidR="00846D46">
                  <w:t>,</w:t>
                </w:r>
                <w:r>
                  <w:t xml:space="preserve"> and culture; the historical experien</w:t>
                </w:r>
                <w:r w:rsidR="00846D46">
                  <w:t>ce and injustice of colonialism; and</w:t>
                </w:r>
                <w:r>
                  <w:t xml:space="preserve"> social commentary on contemporary issues including alcoholism, AIDS, sexual promiscuity</w:t>
                </w:r>
                <w:r w:rsidR="00846D46">
                  <w:t>,</w:t>
                </w:r>
                <w:r>
                  <w:t xml:space="preserve"> and workers’ rights. Although </w:t>
                </w:r>
                <w:proofErr w:type="spellStart"/>
                <w:r>
                  <w:t>Kappata’s</w:t>
                </w:r>
                <w:proofErr w:type="spellEnd"/>
                <w:r>
                  <w:t xml:space="preserve"> work was in many ways marketed by a western driven African art market as ‘naïve’, ‘self-trained’ and ‘folkloristic’, today his paintings stand out as an important testament of Zambian and South African political and social history.</w:t>
                </w:r>
              </w:p>
              <w:p w14:paraId="6B0696F1" w14:textId="77777777" w:rsidR="00846D46" w:rsidRDefault="00846D46" w:rsidP="004D4253"/>
              <w:p w14:paraId="76D99A67" w14:textId="77777777" w:rsidR="004D4253" w:rsidRDefault="004D4253" w:rsidP="00C27FAB">
                <w:proofErr w:type="spellStart"/>
                <w:r>
                  <w:t>Kappata’s</w:t>
                </w:r>
                <w:proofErr w:type="spellEnd"/>
                <w:r>
                  <w:t xml:space="preserve"> father was a migrant labourer and woodcarver who made drums, mortars</w:t>
                </w:r>
                <w:r w:rsidR="00846D46">
                  <w:t>,</w:t>
                </w:r>
                <w:r>
                  <w:t xml:space="preserve"> and baskets.  Stephen was the only child out </w:t>
                </w:r>
                <w:r w:rsidR="00846D46">
                  <w:t xml:space="preserve">of seven pregnancies to survive. He </w:t>
                </w:r>
                <w:r>
                  <w:t>was brought up in the Watchtower faith, a popular movement</w:t>
                </w:r>
                <w:r w:rsidR="00846D46">
                  <w:t>,</w:t>
                </w:r>
                <w:r>
                  <w:t xml:space="preserve"> especially among migrant communities in the </w:t>
                </w:r>
                <w:proofErr w:type="spellStart"/>
                <w:r>
                  <w:t>Baroseland</w:t>
                </w:r>
                <w:proofErr w:type="spellEnd"/>
                <w:r>
                  <w:t xml:space="preserve"> </w:t>
                </w:r>
                <w:r>
                  <w:lastRenderedPageBreak/>
                  <w:t>district during the 1930s, which was considered suspiciously anti-European and anti-n</w:t>
                </w:r>
                <w:r w:rsidR="00846D46">
                  <w:t>ationalistic both by</w:t>
                </w:r>
                <w:r>
                  <w:t xml:space="preserve"> British colonialists and inde</w:t>
                </w:r>
                <w:r w:rsidR="00846D46">
                  <w:t xml:space="preserve">pendent African nations alike. </w:t>
                </w:r>
                <w:r>
                  <w:t>Kappata began drawing in primary school despite receiving no for</w:t>
                </w:r>
                <w:r w:rsidR="00846D46">
                  <w:t xml:space="preserve">mal art education or training. </w:t>
                </w:r>
                <w:r>
                  <w:t>After completing his primary education, he worked as a cleric in Zambia</w:t>
                </w:r>
                <w:r w:rsidR="00846D46">
                  <w:t>,</w:t>
                </w:r>
                <w:r>
                  <w:t xml:space="preserve"> and </w:t>
                </w:r>
                <w:r w:rsidR="00D947F0">
                  <w:t>in 1960</w:t>
                </w:r>
                <w:r w:rsidR="00846D46">
                  <w:t xml:space="preserve"> as </w:t>
                </w:r>
                <w:r>
                  <w:t>a labourer in the gold mines in South Africa during the great political upheaval following the massacre of Sharpeville. In 1962, Kappata returned home to witness the collapse of the Federation of Rhodesia and Nyasaland and the birth of the independent nations of Zambia and Malawi. For a short period Kappata became secretary and then chairman of the United National Independence Party (UNIP), but his</w:t>
                </w:r>
                <w:r w:rsidR="00D947F0">
                  <w:t xml:space="preserve"> political career ended due to </w:t>
                </w:r>
                <w:r>
                  <w:t xml:space="preserve">conflict with his family’s beliefs. </w:t>
                </w:r>
              </w:p>
              <w:p w14:paraId="15054F31" w14:textId="77777777" w:rsidR="004D4253" w:rsidRDefault="004D4253" w:rsidP="00C27FAB"/>
              <w:p w14:paraId="07BBC254" w14:textId="77777777" w:rsidR="00846D46" w:rsidRDefault="004D4253" w:rsidP="004D4253">
                <w:pPr>
                  <w:jc w:val="both"/>
                </w:pPr>
                <w:r>
                  <w:t>[File: Likishi.jpg]</w:t>
                </w:r>
              </w:p>
              <w:p w14:paraId="491AB47B" w14:textId="77777777" w:rsidR="00846D46" w:rsidRDefault="00846D46" w:rsidP="00752CFF">
                <w:pPr>
                  <w:pStyle w:val="Caption"/>
                  <w:keepNext/>
                  <w:jc w:val="both"/>
                </w:pPr>
                <w:r>
                  <w:t xml:space="preserve">Figure </w:t>
                </w:r>
                <w:r w:rsidR="00752CFF">
                  <w:fldChar w:fldCharType="begin"/>
                </w:r>
                <w:r w:rsidR="00752CFF">
                  <w:instrText xml:space="preserve"> SEQ Figure \* ARABIC </w:instrText>
                </w:r>
                <w:r w:rsidR="00752CFF">
                  <w:fldChar w:fldCharType="separate"/>
                </w:r>
                <w:r>
                  <w:rPr>
                    <w:noProof/>
                  </w:rPr>
                  <w:t>1</w:t>
                </w:r>
                <w:r w:rsidR="00752CFF">
                  <w:rPr>
                    <w:noProof/>
                  </w:rPr>
                  <w:fldChar w:fldCharType="end"/>
                </w:r>
                <w:r>
                  <w:t xml:space="preserve"> </w:t>
                </w:r>
                <w:proofErr w:type="spellStart"/>
                <w:r w:rsidR="004D4253">
                  <w:t>Likishi</w:t>
                </w:r>
                <w:proofErr w:type="spellEnd"/>
                <w:r w:rsidR="004D4253">
                  <w:t>, Oil on Canvas, 46 x 68.5 cm, Collection: Glasgow Museums</w:t>
                </w:r>
              </w:p>
              <w:p w14:paraId="208AB3B8" w14:textId="77777777" w:rsidR="003F0D73" w:rsidRDefault="00752CFF" w:rsidP="00C27FAB">
                <w:r>
                  <w:t xml:space="preserve">Source: </w:t>
                </w:r>
                <w:hyperlink r:id="rId9" w:history="1">
                  <w:r w:rsidR="004D4253" w:rsidRPr="00CA1E7D">
                    <w:rPr>
                      <w:rStyle w:val="Hyperlink"/>
                    </w:rPr>
                    <w:t>http://ichef.bbci.co.uk/arts/yourpaintings/images/paintings/gm/624x544/gl_gm_a_1990_41_624x544.jpg</w:t>
                  </w:r>
                </w:hyperlink>
              </w:p>
            </w:tc>
            <w:bookmarkStart w:id="0" w:name="_GoBack" w:displacedByCustomXml="next"/>
            <w:bookmarkEnd w:id="0" w:displacedByCustomXml="next"/>
          </w:sdtContent>
        </w:sdt>
      </w:tr>
      <w:tr w:rsidR="003235A7" w14:paraId="5D05D585" w14:textId="77777777" w:rsidTr="003235A7">
        <w:tc>
          <w:tcPr>
            <w:tcW w:w="9016" w:type="dxa"/>
          </w:tcPr>
          <w:p w14:paraId="7476A596" w14:textId="77777777" w:rsidR="003235A7" w:rsidRDefault="003235A7" w:rsidP="008A5B87">
            <w:r w:rsidRPr="0015114C">
              <w:rPr>
                <w:u w:val="single"/>
              </w:rPr>
              <w:lastRenderedPageBreak/>
              <w:t>Further reading</w:t>
            </w:r>
            <w:r>
              <w:t>:</w:t>
            </w:r>
          </w:p>
          <w:p w14:paraId="06BB5DB0" w14:textId="77777777" w:rsidR="003235A7" w:rsidRDefault="00752CFF" w:rsidP="00FB11DE">
            <w:sdt>
              <w:sdtPr>
                <w:id w:val="1846667227"/>
                <w:citation/>
              </w:sdtPr>
              <w:sdtEndPr/>
              <w:sdtContent>
                <w:r w:rsidR="004471F6">
                  <w:fldChar w:fldCharType="begin"/>
                </w:r>
                <w:r w:rsidR="004471F6">
                  <w:rPr>
                    <w:lang w:val="en-US"/>
                  </w:rPr>
                  <w:instrText xml:space="preserve"> CITATION Mac97 \l 1033 </w:instrText>
                </w:r>
                <w:r w:rsidR="004471F6">
                  <w:fldChar w:fldCharType="separate"/>
                </w:r>
                <w:r w:rsidR="004471F6">
                  <w:rPr>
                    <w:noProof/>
                    <w:lang w:val="en-US"/>
                  </w:rPr>
                  <w:t>(Macmillan)</w:t>
                </w:r>
                <w:r w:rsidR="004471F6">
                  <w:fldChar w:fldCharType="end"/>
                </w:r>
              </w:sdtContent>
            </w:sdt>
          </w:p>
        </w:tc>
      </w:tr>
    </w:tbl>
    <w:p w14:paraId="43DD2C1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8A063" w14:textId="77777777" w:rsidR="00846D46" w:rsidRDefault="00846D46" w:rsidP="007A0D55">
      <w:pPr>
        <w:spacing w:after="0" w:line="240" w:lineRule="auto"/>
      </w:pPr>
      <w:r>
        <w:separator/>
      </w:r>
    </w:p>
  </w:endnote>
  <w:endnote w:type="continuationSeparator" w:id="0">
    <w:p w14:paraId="162E1D90" w14:textId="77777777" w:rsidR="00846D46" w:rsidRDefault="00846D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0D02A" w14:textId="77777777" w:rsidR="00846D46" w:rsidRDefault="00846D46" w:rsidP="007A0D55">
      <w:pPr>
        <w:spacing w:after="0" w:line="240" w:lineRule="auto"/>
      </w:pPr>
      <w:r>
        <w:separator/>
      </w:r>
    </w:p>
  </w:footnote>
  <w:footnote w:type="continuationSeparator" w:id="0">
    <w:p w14:paraId="3E3E814A" w14:textId="77777777" w:rsidR="00846D46" w:rsidRDefault="00846D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BA3F4" w14:textId="77777777" w:rsidR="00846D46" w:rsidRDefault="00846D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9D8ADB" w14:textId="77777777" w:rsidR="00846D46" w:rsidRDefault="00846D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5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1F6"/>
    <w:rsid w:val="00462DBE"/>
    <w:rsid w:val="00464699"/>
    <w:rsid w:val="00483379"/>
    <w:rsid w:val="00487BC5"/>
    <w:rsid w:val="00496888"/>
    <w:rsid w:val="004A7476"/>
    <w:rsid w:val="004D4253"/>
    <w:rsid w:val="004E5896"/>
    <w:rsid w:val="00513EE6"/>
    <w:rsid w:val="00534F8F"/>
    <w:rsid w:val="00590035"/>
    <w:rsid w:val="005B177E"/>
    <w:rsid w:val="005B3921"/>
    <w:rsid w:val="005F26D7"/>
    <w:rsid w:val="005F5450"/>
    <w:rsid w:val="006D0412"/>
    <w:rsid w:val="007411B9"/>
    <w:rsid w:val="00752CFF"/>
    <w:rsid w:val="00780D95"/>
    <w:rsid w:val="00780DC7"/>
    <w:rsid w:val="007A0D55"/>
    <w:rsid w:val="007B3377"/>
    <w:rsid w:val="007E5F44"/>
    <w:rsid w:val="00821DE3"/>
    <w:rsid w:val="00846CE1"/>
    <w:rsid w:val="00846D4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47F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3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4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253"/>
    <w:rPr>
      <w:rFonts w:ascii="Lucida Grande" w:hAnsi="Lucida Grande" w:cs="Lucida Grande"/>
      <w:sz w:val="18"/>
      <w:szCs w:val="18"/>
    </w:rPr>
  </w:style>
  <w:style w:type="character" w:styleId="Hyperlink">
    <w:name w:val="Hyperlink"/>
    <w:basedOn w:val="DefaultParagraphFont"/>
    <w:uiPriority w:val="99"/>
    <w:unhideWhenUsed/>
    <w:rsid w:val="004D4253"/>
    <w:rPr>
      <w:color w:val="0563C1" w:themeColor="hyperlink"/>
      <w:u w:val="single"/>
    </w:rPr>
  </w:style>
  <w:style w:type="paragraph" w:styleId="Caption">
    <w:name w:val="caption"/>
    <w:basedOn w:val="Normal"/>
    <w:next w:val="Normal"/>
    <w:uiPriority w:val="35"/>
    <w:semiHidden/>
    <w:qFormat/>
    <w:rsid w:val="00846D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4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253"/>
    <w:rPr>
      <w:rFonts w:ascii="Lucida Grande" w:hAnsi="Lucida Grande" w:cs="Lucida Grande"/>
      <w:sz w:val="18"/>
      <w:szCs w:val="18"/>
    </w:rPr>
  </w:style>
  <w:style w:type="character" w:styleId="Hyperlink">
    <w:name w:val="Hyperlink"/>
    <w:basedOn w:val="DefaultParagraphFont"/>
    <w:uiPriority w:val="99"/>
    <w:unhideWhenUsed/>
    <w:rsid w:val="004D4253"/>
    <w:rPr>
      <w:color w:val="0563C1" w:themeColor="hyperlink"/>
      <w:u w:val="single"/>
    </w:rPr>
  </w:style>
  <w:style w:type="paragraph" w:styleId="Caption">
    <w:name w:val="caption"/>
    <w:basedOn w:val="Normal"/>
    <w:next w:val="Normal"/>
    <w:uiPriority w:val="35"/>
    <w:semiHidden/>
    <w:qFormat/>
    <w:rsid w:val="00846D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chef.bbci.co.uk/arts/yourpaintings/images/paintings/gm/624x544/gl_gm_a_1990_41_624x544.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FDF3CF8BE5EC45A12380E6213BC8BA"/>
        <w:category>
          <w:name w:val="General"/>
          <w:gallery w:val="placeholder"/>
        </w:category>
        <w:types>
          <w:type w:val="bbPlcHdr"/>
        </w:types>
        <w:behaviors>
          <w:behavior w:val="content"/>
        </w:behaviors>
        <w:guid w:val="{80857F62-88DC-504C-A994-7035A9B6CBEE}"/>
      </w:docPartPr>
      <w:docPartBody>
        <w:p w:rsidR="00A5570D" w:rsidRDefault="00A5570D">
          <w:pPr>
            <w:pStyle w:val="BEFDF3CF8BE5EC45A12380E6213BC8BA"/>
          </w:pPr>
          <w:r w:rsidRPr="00CC586D">
            <w:rPr>
              <w:rStyle w:val="PlaceholderText"/>
              <w:b/>
              <w:color w:val="FFFFFF" w:themeColor="background1"/>
            </w:rPr>
            <w:t>[Salutation]</w:t>
          </w:r>
        </w:p>
      </w:docPartBody>
    </w:docPart>
    <w:docPart>
      <w:docPartPr>
        <w:name w:val="600A3D5D8545A746B7ADCD2042E3AB90"/>
        <w:category>
          <w:name w:val="General"/>
          <w:gallery w:val="placeholder"/>
        </w:category>
        <w:types>
          <w:type w:val="bbPlcHdr"/>
        </w:types>
        <w:behaviors>
          <w:behavior w:val="content"/>
        </w:behaviors>
        <w:guid w:val="{014A4D39-B1B6-5B4A-BC20-8528B0049397}"/>
      </w:docPartPr>
      <w:docPartBody>
        <w:p w:rsidR="00A5570D" w:rsidRDefault="00A5570D">
          <w:pPr>
            <w:pStyle w:val="600A3D5D8545A746B7ADCD2042E3AB90"/>
          </w:pPr>
          <w:r>
            <w:rPr>
              <w:rStyle w:val="PlaceholderText"/>
            </w:rPr>
            <w:t>[First name]</w:t>
          </w:r>
        </w:p>
      </w:docPartBody>
    </w:docPart>
    <w:docPart>
      <w:docPartPr>
        <w:name w:val="FA01E27720A5F14BBA29A093CBFFAE1F"/>
        <w:category>
          <w:name w:val="General"/>
          <w:gallery w:val="placeholder"/>
        </w:category>
        <w:types>
          <w:type w:val="bbPlcHdr"/>
        </w:types>
        <w:behaviors>
          <w:behavior w:val="content"/>
        </w:behaviors>
        <w:guid w:val="{69992916-4FD8-7941-ADFA-FBF60084192A}"/>
      </w:docPartPr>
      <w:docPartBody>
        <w:p w:rsidR="00A5570D" w:rsidRDefault="00A5570D">
          <w:pPr>
            <w:pStyle w:val="FA01E27720A5F14BBA29A093CBFFAE1F"/>
          </w:pPr>
          <w:r>
            <w:rPr>
              <w:rStyle w:val="PlaceholderText"/>
            </w:rPr>
            <w:t>[Middle name]</w:t>
          </w:r>
        </w:p>
      </w:docPartBody>
    </w:docPart>
    <w:docPart>
      <w:docPartPr>
        <w:name w:val="C7FE2AC971AF3A40BF97D225FB128069"/>
        <w:category>
          <w:name w:val="General"/>
          <w:gallery w:val="placeholder"/>
        </w:category>
        <w:types>
          <w:type w:val="bbPlcHdr"/>
        </w:types>
        <w:behaviors>
          <w:behavior w:val="content"/>
        </w:behaviors>
        <w:guid w:val="{E3A1CAB7-C3CC-C94E-831A-1B5C7DBD64AB}"/>
      </w:docPartPr>
      <w:docPartBody>
        <w:p w:rsidR="00A5570D" w:rsidRDefault="00A5570D">
          <w:pPr>
            <w:pStyle w:val="C7FE2AC971AF3A40BF97D225FB128069"/>
          </w:pPr>
          <w:r>
            <w:rPr>
              <w:rStyle w:val="PlaceholderText"/>
            </w:rPr>
            <w:t>[Last name]</w:t>
          </w:r>
        </w:p>
      </w:docPartBody>
    </w:docPart>
    <w:docPart>
      <w:docPartPr>
        <w:name w:val="A47018A5081ED54CAB80EE4A45670BDF"/>
        <w:category>
          <w:name w:val="General"/>
          <w:gallery w:val="placeholder"/>
        </w:category>
        <w:types>
          <w:type w:val="bbPlcHdr"/>
        </w:types>
        <w:behaviors>
          <w:behavior w:val="content"/>
        </w:behaviors>
        <w:guid w:val="{F10AA2CC-84D3-1E49-93C6-B700D283F92F}"/>
      </w:docPartPr>
      <w:docPartBody>
        <w:p w:rsidR="00A5570D" w:rsidRDefault="00A5570D">
          <w:pPr>
            <w:pStyle w:val="A47018A5081ED54CAB80EE4A45670BDF"/>
          </w:pPr>
          <w:r>
            <w:rPr>
              <w:rStyle w:val="PlaceholderText"/>
            </w:rPr>
            <w:t>[Enter your biography]</w:t>
          </w:r>
        </w:p>
      </w:docPartBody>
    </w:docPart>
    <w:docPart>
      <w:docPartPr>
        <w:name w:val="DD10E4A6CDFE2F45B3841C097A8D6D58"/>
        <w:category>
          <w:name w:val="General"/>
          <w:gallery w:val="placeholder"/>
        </w:category>
        <w:types>
          <w:type w:val="bbPlcHdr"/>
        </w:types>
        <w:behaviors>
          <w:behavior w:val="content"/>
        </w:behaviors>
        <w:guid w:val="{6D4264B3-CBC2-9F42-A6C9-80EFFCB84ADD}"/>
      </w:docPartPr>
      <w:docPartBody>
        <w:p w:rsidR="00A5570D" w:rsidRDefault="00A5570D">
          <w:pPr>
            <w:pStyle w:val="DD10E4A6CDFE2F45B3841C097A8D6D58"/>
          </w:pPr>
          <w:r>
            <w:rPr>
              <w:rStyle w:val="PlaceholderText"/>
            </w:rPr>
            <w:t>[Enter the institution with which you are affiliated]</w:t>
          </w:r>
        </w:p>
      </w:docPartBody>
    </w:docPart>
    <w:docPart>
      <w:docPartPr>
        <w:name w:val="E8081AA568E30E48B1E85ED961C2888E"/>
        <w:category>
          <w:name w:val="General"/>
          <w:gallery w:val="placeholder"/>
        </w:category>
        <w:types>
          <w:type w:val="bbPlcHdr"/>
        </w:types>
        <w:behaviors>
          <w:behavior w:val="content"/>
        </w:behaviors>
        <w:guid w:val="{FC6E8094-B484-5342-BFE0-D7ADB2447106}"/>
      </w:docPartPr>
      <w:docPartBody>
        <w:p w:rsidR="00A5570D" w:rsidRDefault="00A5570D">
          <w:pPr>
            <w:pStyle w:val="E8081AA568E30E48B1E85ED961C2888E"/>
          </w:pPr>
          <w:r w:rsidRPr="00EF74F7">
            <w:rPr>
              <w:b/>
              <w:color w:val="808080" w:themeColor="background1" w:themeShade="80"/>
            </w:rPr>
            <w:t>[Enter the headword for your article]</w:t>
          </w:r>
        </w:p>
      </w:docPartBody>
    </w:docPart>
    <w:docPart>
      <w:docPartPr>
        <w:name w:val="8DB85425D29F9E438F5F146B99F38899"/>
        <w:category>
          <w:name w:val="General"/>
          <w:gallery w:val="placeholder"/>
        </w:category>
        <w:types>
          <w:type w:val="bbPlcHdr"/>
        </w:types>
        <w:behaviors>
          <w:behavior w:val="content"/>
        </w:behaviors>
        <w:guid w:val="{4A94A780-C8E1-DA45-B078-BE8CA9929862}"/>
      </w:docPartPr>
      <w:docPartBody>
        <w:p w:rsidR="00A5570D" w:rsidRDefault="00A5570D">
          <w:pPr>
            <w:pStyle w:val="8DB85425D29F9E438F5F146B99F388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7961436F7A06428901A54506F2C931"/>
        <w:category>
          <w:name w:val="General"/>
          <w:gallery w:val="placeholder"/>
        </w:category>
        <w:types>
          <w:type w:val="bbPlcHdr"/>
        </w:types>
        <w:behaviors>
          <w:behavior w:val="content"/>
        </w:behaviors>
        <w:guid w:val="{1DD18F4E-2B19-AF41-8D8F-501EE9C44F66}"/>
      </w:docPartPr>
      <w:docPartBody>
        <w:p w:rsidR="00A5570D" w:rsidRDefault="00A5570D">
          <w:pPr>
            <w:pStyle w:val="D17961436F7A06428901A54506F2C9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C0C8A0C9ED4C8BF8BCBCBEDC4C17"/>
        <w:category>
          <w:name w:val="General"/>
          <w:gallery w:val="placeholder"/>
        </w:category>
        <w:types>
          <w:type w:val="bbPlcHdr"/>
        </w:types>
        <w:behaviors>
          <w:behavior w:val="content"/>
        </w:behaviors>
        <w:guid w:val="{ED296316-8D80-7244-B2FA-2B50934D4D4F}"/>
      </w:docPartPr>
      <w:docPartBody>
        <w:p w:rsidR="00A5570D" w:rsidRDefault="00A5570D">
          <w:pPr>
            <w:pStyle w:val="4AB1C0C8A0C9ED4C8BF8BCBCBEDC4C1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0D"/>
    <w:rsid w:val="00A5570D"/>
    <w:rsid w:val="00F101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DF3CF8BE5EC45A12380E6213BC8BA">
    <w:name w:val="BEFDF3CF8BE5EC45A12380E6213BC8BA"/>
  </w:style>
  <w:style w:type="paragraph" w:customStyle="1" w:styleId="600A3D5D8545A746B7ADCD2042E3AB90">
    <w:name w:val="600A3D5D8545A746B7ADCD2042E3AB90"/>
  </w:style>
  <w:style w:type="paragraph" w:customStyle="1" w:styleId="FA01E27720A5F14BBA29A093CBFFAE1F">
    <w:name w:val="FA01E27720A5F14BBA29A093CBFFAE1F"/>
  </w:style>
  <w:style w:type="paragraph" w:customStyle="1" w:styleId="C7FE2AC971AF3A40BF97D225FB128069">
    <w:name w:val="C7FE2AC971AF3A40BF97D225FB128069"/>
  </w:style>
  <w:style w:type="paragraph" w:customStyle="1" w:styleId="A47018A5081ED54CAB80EE4A45670BDF">
    <w:name w:val="A47018A5081ED54CAB80EE4A45670BDF"/>
  </w:style>
  <w:style w:type="paragraph" w:customStyle="1" w:styleId="DD10E4A6CDFE2F45B3841C097A8D6D58">
    <w:name w:val="DD10E4A6CDFE2F45B3841C097A8D6D58"/>
  </w:style>
  <w:style w:type="paragraph" w:customStyle="1" w:styleId="E8081AA568E30E48B1E85ED961C2888E">
    <w:name w:val="E8081AA568E30E48B1E85ED961C2888E"/>
  </w:style>
  <w:style w:type="paragraph" w:customStyle="1" w:styleId="8DB85425D29F9E438F5F146B99F38899">
    <w:name w:val="8DB85425D29F9E438F5F146B99F38899"/>
  </w:style>
  <w:style w:type="paragraph" w:customStyle="1" w:styleId="D17961436F7A06428901A54506F2C931">
    <w:name w:val="D17961436F7A06428901A54506F2C931"/>
  </w:style>
  <w:style w:type="paragraph" w:customStyle="1" w:styleId="4AB1C0C8A0C9ED4C8BF8BCBCBEDC4C17">
    <w:name w:val="4AB1C0C8A0C9ED4C8BF8BCBCBEDC4C17"/>
  </w:style>
  <w:style w:type="paragraph" w:customStyle="1" w:styleId="5363F373DA7D4D43BC7552266EEA74D9">
    <w:name w:val="5363F373DA7D4D43BC7552266EEA74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DF3CF8BE5EC45A12380E6213BC8BA">
    <w:name w:val="BEFDF3CF8BE5EC45A12380E6213BC8BA"/>
  </w:style>
  <w:style w:type="paragraph" w:customStyle="1" w:styleId="600A3D5D8545A746B7ADCD2042E3AB90">
    <w:name w:val="600A3D5D8545A746B7ADCD2042E3AB90"/>
  </w:style>
  <w:style w:type="paragraph" w:customStyle="1" w:styleId="FA01E27720A5F14BBA29A093CBFFAE1F">
    <w:name w:val="FA01E27720A5F14BBA29A093CBFFAE1F"/>
  </w:style>
  <w:style w:type="paragraph" w:customStyle="1" w:styleId="C7FE2AC971AF3A40BF97D225FB128069">
    <w:name w:val="C7FE2AC971AF3A40BF97D225FB128069"/>
  </w:style>
  <w:style w:type="paragraph" w:customStyle="1" w:styleId="A47018A5081ED54CAB80EE4A45670BDF">
    <w:name w:val="A47018A5081ED54CAB80EE4A45670BDF"/>
  </w:style>
  <w:style w:type="paragraph" w:customStyle="1" w:styleId="DD10E4A6CDFE2F45B3841C097A8D6D58">
    <w:name w:val="DD10E4A6CDFE2F45B3841C097A8D6D58"/>
  </w:style>
  <w:style w:type="paragraph" w:customStyle="1" w:styleId="E8081AA568E30E48B1E85ED961C2888E">
    <w:name w:val="E8081AA568E30E48B1E85ED961C2888E"/>
  </w:style>
  <w:style w:type="paragraph" w:customStyle="1" w:styleId="8DB85425D29F9E438F5F146B99F38899">
    <w:name w:val="8DB85425D29F9E438F5F146B99F38899"/>
  </w:style>
  <w:style w:type="paragraph" w:customStyle="1" w:styleId="D17961436F7A06428901A54506F2C931">
    <w:name w:val="D17961436F7A06428901A54506F2C931"/>
  </w:style>
  <w:style w:type="paragraph" w:customStyle="1" w:styleId="4AB1C0C8A0C9ED4C8BF8BCBCBEDC4C17">
    <w:name w:val="4AB1C0C8A0C9ED4C8BF8BCBCBEDC4C17"/>
  </w:style>
  <w:style w:type="paragraph" w:customStyle="1" w:styleId="5363F373DA7D4D43BC7552266EEA74D9">
    <w:name w:val="5363F373DA7D4D43BC7552266EEA7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Mac97</b:Tag>
    <b:SourceType>JournalArticle</b:SourceType>
    <b:Guid>{066692E6-11D1-BF4E-B001-22528819D2F8}</b:Guid>
    <b:Title>The Life and Art of Stephen kappata</b:Title>
    <b:Year>1997</b:Year>
    <b:Volume>30</b:Volume>
    <b:Pages>20-31</b:Pages>
    <b:Author>
      <b:Author>
        <b:NameList>
          <b:Person>
            <b:Last>Macmillan</b:Last>
            <b:First>Hugh</b:First>
          </b:Person>
        </b:NameList>
      </b:Author>
    </b:Author>
    <b:JournalName>African Arts</b:JournalName>
    <b:Issue>1</b:Issue>
    <b:RefOrder>1</b:RefOrder>
  </b:Source>
</b:Sources>
</file>

<file path=customXml/itemProps1.xml><?xml version="1.0" encoding="utf-8"?>
<ds:datastoreItem xmlns:ds="http://schemas.openxmlformats.org/officeDocument/2006/customXml" ds:itemID="{1E875A47-08D5-9D48-8661-3CEB760C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677</Words>
  <Characters>3859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2015-02-20T20:43:00Z</dcterms:created>
  <dcterms:modified xsi:type="dcterms:W3CDTF">2015-03-15T17:44:00Z</dcterms:modified>
</cp:coreProperties>
</file>