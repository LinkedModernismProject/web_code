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7234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EA82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881790C3191047BF44ED08E0FEEF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AC2F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D6815CD04A098408DCA653D772B6455"/>
            </w:placeholder>
            <w:text/>
          </w:sdtPr>
          <w:sdtEndPr/>
          <w:sdtContent>
            <w:tc>
              <w:tcPr>
                <w:tcW w:w="2073" w:type="dxa"/>
              </w:tcPr>
              <w:p w14:paraId="23B99125" w14:textId="77777777" w:rsidR="00B574C9" w:rsidRDefault="00A53118" w:rsidP="00A53118">
                <w:r>
                  <w:t>Leah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209D8D2EC3EB1408D64BE80821E6C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101EDB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428FEA77D56A4E8CB4166092624F2B"/>
            </w:placeholder>
            <w:text/>
          </w:sdtPr>
          <w:sdtEndPr/>
          <w:sdtContent>
            <w:tc>
              <w:tcPr>
                <w:tcW w:w="2642" w:type="dxa"/>
              </w:tcPr>
              <w:p w14:paraId="620964F0" w14:textId="77777777" w:rsidR="00B574C9" w:rsidRDefault="00750AAF" w:rsidP="00750AAF">
                <w:r>
                  <w:t>Ellingwood</w:t>
                </w:r>
              </w:p>
            </w:tc>
          </w:sdtContent>
        </w:sdt>
      </w:tr>
      <w:tr w:rsidR="00B574C9" w14:paraId="23B437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5EF40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69AA8667D7B548BA2CF227B4F5D56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C5A76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43CA2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BB06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D23F25403024C4DBB84B6489435FAF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E40294" w14:textId="77777777" w:rsidR="00B574C9" w:rsidRDefault="00B574C9" w:rsidP="00B574C9">
                <w:r w:rsidRPr="00A53118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39AEDA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B7DD2B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F7261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27D0D5" w14:textId="77777777" w:rsidTr="003F0D73">
        <w:sdt>
          <w:sdtPr>
            <w:alias w:val="Article headword"/>
            <w:tag w:val="articleHeadword"/>
            <w:id w:val="-361440020"/>
            <w:placeholder>
              <w:docPart w:val="F764E9D813543A4BB00AF3BEEC3FDF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0AA34E" w14:textId="77777777" w:rsidR="003F0D73" w:rsidRPr="00FB589A" w:rsidRDefault="00D9329F" w:rsidP="00D9329F">
                <w:r>
                  <w:rPr>
                    <w:lang w:val="de-DE"/>
                  </w:rPr>
                  <w:t>Klein, A.M.</w:t>
                </w:r>
                <w:r w:rsidR="00CA3379" w:rsidRPr="00AD4F3B">
                  <w:rPr>
                    <w:lang w:val="de-DE"/>
                  </w:rPr>
                  <w:t xml:space="preserve"> (1909-1972)</w:t>
                </w:r>
                <w:r>
                  <w:rPr>
                    <w:lang w:val="de-DE"/>
                  </w:rPr>
                  <w:tab/>
                </w:r>
              </w:p>
            </w:tc>
          </w:sdtContent>
        </w:sdt>
      </w:tr>
      <w:tr w:rsidR="00464699" w14:paraId="5BB8E55A" w14:textId="77777777" w:rsidTr="00D9329F">
        <w:sdt>
          <w:sdtPr>
            <w:alias w:val="Variant headwords"/>
            <w:tag w:val="variantHeadwords"/>
            <w:id w:val="173464402"/>
            <w:placeholder>
              <w:docPart w:val="8578DA0FAA01B847988F5AD06AF747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8371FD" w14:textId="77777777" w:rsidR="00464699" w:rsidRDefault="00D9329F" w:rsidP="00D9329F">
                <w:r>
                  <w:t>Abraham Moses Klein</w:t>
                </w:r>
              </w:p>
            </w:tc>
          </w:sdtContent>
        </w:sdt>
      </w:tr>
      <w:tr w:rsidR="00E85A05" w14:paraId="40F1F38E" w14:textId="77777777" w:rsidTr="003F0D73">
        <w:sdt>
          <w:sdtPr>
            <w:alias w:val="Abstract"/>
            <w:tag w:val="abstract"/>
            <w:id w:val="-635871867"/>
            <w:placeholder>
              <w:docPart w:val="C3D45872190DC7458D8825D8B6D582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3A3DB" w14:textId="77777777" w:rsidR="00E85A05" w:rsidRDefault="00584D0E" w:rsidP="00E85A05">
                <w:r w:rsidRPr="00986F40">
                  <w:t xml:space="preserve">A.M. (Abraham Moses) </w:t>
                </w:r>
                <w:r>
                  <w:t>Klein was a Canadian modernist</w:t>
                </w:r>
                <w:r w:rsidRPr="00986F40">
                  <w:t xml:space="preserve"> best known for his poe</w:t>
                </w:r>
                <w:r>
                  <w:t xml:space="preserve">try depicting Jewish and French </w:t>
                </w:r>
                <w:r w:rsidRPr="00986F40">
                  <w:t>Canadian experiences in the first hal</w:t>
                </w:r>
                <w:r>
                  <w:t>f of the twentieth century. A</w:t>
                </w:r>
                <w:r w:rsidRPr="00986F40">
                  <w:t xml:space="preserve"> central figure in Jewish-Canadian culture, many of his poems represent Jewish identity and heritage, themes h</w:t>
                </w:r>
                <w:r>
                  <w:t>e sought to reconcile with a m</w:t>
                </w:r>
                <w:r w:rsidRPr="00986F40">
                  <w:t xml:space="preserve">odernist desire to break from history. </w:t>
                </w:r>
                <w:r>
                  <w:t>Klein</w:t>
                </w:r>
                <w:r w:rsidRPr="00986F40">
                  <w:t xml:space="preserve"> also wrote short stories, novels, and literary essays, including several on James Joyce's </w:t>
                </w:r>
                <w:r w:rsidRPr="00986F40">
                  <w:rPr>
                    <w:i/>
                    <w:iCs/>
                  </w:rPr>
                  <w:t>Ulysses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rPr>
                    <w:iCs/>
                  </w:rPr>
                  <w:t>besides practicing as a lawyer.</w:t>
                </w:r>
                <w:r w:rsidRPr="00986F40">
                  <w:br/>
                </w:r>
                <w:r w:rsidRPr="00986F40">
                  <w:br/>
                  <w:t xml:space="preserve">Klein was born on February 14, 1909 in </w:t>
                </w:r>
                <w:proofErr w:type="spellStart"/>
                <w:r w:rsidRPr="00986F40">
                  <w:t>Ratno</w:t>
                </w:r>
                <w:proofErr w:type="spellEnd"/>
                <w:r w:rsidRPr="00986F40">
                  <w:t>, Ukraine</w:t>
                </w:r>
                <w:r>
                  <w:t xml:space="preserve">. As a young child </w:t>
                </w:r>
                <w:r w:rsidRPr="00986F40">
                  <w:t xml:space="preserve">his family immigrated to Montreal's working-class Jewish district, </w:t>
                </w:r>
                <w:r>
                  <w:t>a</w:t>
                </w:r>
                <w:r w:rsidRPr="00986F40">
                  <w:t xml:space="preserve"> setting that inspired much of </w:t>
                </w:r>
                <w:r>
                  <w:t>his later</w:t>
                </w:r>
                <w:r w:rsidRPr="00986F40">
                  <w:t xml:space="preserve"> poetry. From 1926 to 1930, Klein studied at McGill University, where he was influence</w:t>
                </w:r>
                <w:r>
                  <w:t>d by the McGill Movement, a modernist literary circle founded by A.J.M Smith, F.R. Scott, and Leo Kennedy</w:t>
                </w:r>
                <w:r w:rsidRPr="00986F40">
                  <w:t xml:space="preserve">. </w:t>
                </w:r>
                <w:r>
                  <w:t>While a student at McGill, Klein published works in several magazines and co-founded the literary magazine</w:t>
                </w:r>
                <w:r w:rsidRPr="00986F40">
                  <w:t xml:space="preserve"> </w:t>
                </w:r>
                <w:proofErr w:type="spellStart"/>
                <w:r w:rsidRPr="00986F40">
                  <w:rPr>
                    <w:i/>
                    <w:iCs/>
                  </w:rPr>
                  <w:t>McGilliad</w:t>
                </w:r>
                <w:proofErr w:type="spellEnd"/>
                <w:r w:rsidRPr="00986F40">
                  <w:t xml:space="preserve">. </w:t>
                </w:r>
                <w:r>
                  <w:t>A lawyer by profession, Klein went on to study law</w:t>
                </w:r>
                <w:r w:rsidRPr="00986F40">
                  <w:t xml:space="preserve"> at the </w:t>
                </w:r>
                <w:proofErr w:type="spellStart"/>
                <w:r w:rsidRPr="00986F40">
                  <w:t>Université</w:t>
                </w:r>
                <w:proofErr w:type="spellEnd"/>
                <w:r w:rsidRPr="00986F40">
                  <w:t xml:space="preserve"> de Montréal (1930-1933</w:t>
                </w:r>
                <w:r>
                  <w:t xml:space="preserve">) after graduating from McGill. In 1928 </w:t>
                </w:r>
                <w:r w:rsidRPr="00986F40">
                  <w:t xml:space="preserve">Klein became involved with the Zionist organization Canadian Young Judaea as an educator and writer. </w:t>
                </w:r>
                <w:r>
                  <w:t>Later he wrote for and edited</w:t>
                </w:r>
                <w:r w:rsidRPr="00986F40">
                  <w:t xml:space="preserve"> the Zionist Organization of Canada's magazine, </w:t>
                </w:r>
                <w:r w:rsidRPr="00986F40">
                  <w:rPr>
                    <w:i/>
                    <w:iCs/>
                  </w:rPr>
                  <w:t xml:space="preserve">The </w:t>
                </w:r>
                <w:r w:rsidRPr="00986F40">
                  <w:rPr>
                    <w:i/>
                  </w:rPr>
                  <w:t xml:space="preserve">Canadian Zionist, </w:t>
                </w:r>
                <w:r w:rsidRPr="00986F40">
                  <w:t xml:space="preserve">and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>Canadian Jewish Chronicle</w:t>
                </w:r>
                <w:r w:rsidRPr="00986F40">
                  <w:t>. He also worked as a speechwriter for Samuel Bronfman, President of the Canadian Jewish Congress.</w:t>
                </w:r>
              </w:p>
            </w:tc>
          </w:sdtContent>
        </w:sdt>
      </w:tr>
      <w:tr w:rsidR="003F0D73" w14:paraId="2E3E692F" w14:textId="77777777" w:rsidTr="003F0D73">
        <w:sdt>
          <w:sdtPr>
            <w:alias w:val="Article text"/>
            <w:tag w:val="articleText"/>
            <w:id w:val="634067588"/>
            <w:placeholder>
              <w:docPart w:val="9D1C1F0BD1DFED4BA769A780EA2F97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19771D" w14:textId="77777777" w:rsidR="00CA3379" w:rsidRDefault="00CA3379" w:rsidP="00D9329F">
                <w:r w:rsidRPr="00986F40">
                  <w:t xml:space="preserve">A.M. (Abraham Moses) </w:t>
                </w:r>
                <w:r w:rsidR="00AD48A5">
                  <w:t>Klein was a Canadian modernist</w:t>
                </w:r>
                <w:r w:rsidRPr="00986F40">
                  <w:t xml:space="preserve"> best known for his poe</w:t>
                </w:r>
                <w:r w:rsidR="00AD48A5">
                  <w:t xml:space="preserve">try depicting Jewish and French </w:t>
                </w:r>
                <w:r w:rsidRPr="00986F40">
                  <w:t>Canadian experiences in the first hal</w:t>
                </w:r>
                <w:r w:rsidR="00AD48A5">
                  <w:t>f of the twentieth century. A</w:t>
                </w:r>
                <w:r w:rsidRPr="00986F40">
                  <w:t xml:space="preserve"> central figure in Jewish-Canadian culture, many of his poems represent Jewish identity and heritage, themes h</w:t>
                </w:r>
                <w:r w:rsidR="00AD48A5">
                  <w:t>e sought to reconcile with a m</w:t>
                </w:r>
                <w:r w:rsidRPr="00986F40">
                  <w:t xml:space="preserve">odernist desire to break from history. </w:t>
                </w:r>
                <w:r w:rsidR="00AD48A5">
                  <w:t>Klein</w:t>
                </w:r>
                <w:r w:rsidRPr="00986F40">
                  <w:t xml:space="preserve"> also wrote short stories, novels, and literary essays, including several on James Joyce's </w:t>
                </w:r>
                <w:r w:rsidRPr="00986F40">
                  <w:rPr>
                    <w:i/>
                    <w:iCs/>
                  </w:rPr>
                  <w:t>Ulysses</w:t>
                </w:r>
                <w:r w:rsidR="00E319EA">
                  <w:rPr>
                    <w:i/>
                    <w:iCs/>
                  </w:rPr>
                  <w:t xml:space="preserve">, </w:t>
                </w:r>
                <w:r w:rsidR="00E319EA">
                  <w:rPr>
                    <w:iCs/>
                  </w:rPr>
                  <w:t>besides practicing as a lawyer.</w:t>
                </w:r>
                <w:r w:rsidRPr="00986F40">
                  <w:br/>
                </w:r>
                <w:r w:rsidRPr="00986F40">
                  <w:br/>
                  <w:t xml:space="preserve">Klein was born on February 14, 1909 in </w:t>
                </w:r>
                <w:proofErr w:type="spellStart"/>
                <w:r w:rsidRPr="00986F40">
                  <w:t>Ratno</w:t>
                </w:r>
                <w:proofErr w:type="spellEnd"/>
                <w:r w:rsidRPr="00986F40">
                  <w:t>, Ukraine</w:t>
                </w:r>
                <w:r w:rsidR="00FA184C">
                  <w:t xml:space="preserve">. </w:t>
                </w:r>
                <w:r w:rsidR="00E319EA">
                  <w:t>As</w:t>
                </w:r>
                <w:r w:rsidR="003334FC">
                  <w:t xml:space="preserve"> a</w:t>
                </w:r>
                <w:r w:rsidR="00345F64">
                  <w:t xml:space="preserve"> young child</w:t>
                </w:r>
                <w:r w:rsidR="00FA184C">
                  <w:t xml:space="preserve"> </w:t>
                </w:r>
                <w:r w:rsidRPr="00986F40">
                  <w:t xml:space="preserve">his family immigrated to Montreal's working-class Jewish district, </w:t>
                </w:r>
                <w:r w:rsidR="00FA184C">
                  <w:t>a</w:t>
                </w:r>
                <w:r w:rsidRPr="00986F40">
                  <w:t xml:space="preserve"> setting that inspired much of </w:t>
                </w:r>
                <w:r w:rsidR="00E319EA">
                  <w:t>his later</w:t>
                </w:r>
                <w:r w:rsidRPr="00986F40">
                  <w:t xml:space="preserve"> poetry. From 1926 to 1930, Klein studied at McGill University, where he was influence</w:t>
                </w:r>
                <w:r w:rsidR="00AD48A5">
                  <w:t xml:space="preserve">d by the McGill Movement, a </w:t>
                </w:r>
                <w:r w:rsidR="003448D0">
                  <w:t xml:space="preserve">modernist </w:t>
                </w:r>
                <w:r w:rsidR="00AD48A5">
                  <w:t>literary circle founded by A.J.M Smith, F.R. Scott, and Leo Kennedy</w:t>
                </w:r>
                <w:r w:rsidRPr="00986F40">
                  <w:t xml:space="preserve">. </w:t>
                </w:r>
                <w:r w:rsidR="00AD48A5">
                  <w:t xml:space="preserve">While a student at McGill, </w:t>
                </w:r>
                <w:r w:rsidR="00FA184C">
                  <w:t xml:space="preserve">Klein </w:t>
                </w:r>
                <w:r w:rsidR="00345F64">
                  <w:t xml:space="preserve">published works in several magazines and </w:t>
                </w:r>
                <w:r w:rsidR="00E319EA">
                  <w:t>co-founded the literary magazine</w:t>
                </w:r>
                <w:r w:rsidRPr="00986F40">
                  <w:t xml:space="preserve"> </w:t>
                </w:r>
                <w:proofErr w:type="spellStart"/>
                <w:r w:rsidRPr="00986F40">
                  <w:rPr>
                    <w:i/>
                    <w:iCs/>
                  </w:rPr>
                  <w:t>McGilliad</w:t>
                </w:r>
                <w:proofErr w:type="spellEnd"/>
                <w:r w:rsidRPr="00986F40">
                  <w:t>.</w:t>
                </w:r>
                <w:r w:rsidR="00345F64" w:rsidRPr="00986F40">
                  <w:t xml:space="preserve"> </w:t>
                </w:r>
                <w:r w:rsidR="00EB2241">
                  <w:t>A lawyer by profession,</w:t>
                </w:r>
                <w:r w:rsidR="003334FC">
                  <w:t xml:space="preserve"> Klein went on to study law</w:t>
                </w:r>
                <w:r w:rsidR="00345F64" w:rsidRPr="00986F40">
                  <w:t xml:space="preserve"> at the </w:t>
                </w:r>
                <w:proofErr w:type="spellStart"/>
                <w:r w:rsidR="00345F64" w:rsidRPr="00986F40">
                  <w:t>Université</w:t>
                </w:r>
                <w:proofErr w:type="spellEnd"/>
                <w:r w:rsidR="00345F64" w:rsidRPr="00986F40">
                  <w:t xml:space="preserve"> de Montréal (1930-1933</w:t>
                </w:r>
                <w:r w:rsidR="003334FC">
                  <w:t>)</w:t>
                </w:r>
                <w:r w:rsidR="00EB2241">
                  <w:t xml:space="preserve"> after graduating from McGill</w:t>
                </w:r>
                <w:r w:rsidR="003334FC">
                  <w:t>.</w:t>
                </w:r>
                <w:r w:rsidR="00EB2241">
                  <w:t xml:space="preserve"> </w:t>
                </w:r>
                <w:r w:rsidR="00345F64">
                  <w:t xml:space="preserve">In 1928 </w:t>
                </w:r>
                <w:r w:rsidRPr="00986F40">
                  <w:t xml:space="preserve">Klein became involved with the Zionist organization Canadian Young Judaea as an educator and writer. </w:t>
                </w:r>
                <w:r w:rsidR="00345F64">
                  <w:t xml:space="preserve">Later he </w:t>
                </w:r>
                <w:r w:rsidR="00EB2241">
                  <w:t>wrote for and edited</w:t>
                </w:r>
                <w:r w:rsidRPr="00986F40">
                  <w:t xml:space="preserve"> the Zionist Organization of Canada's magazine, </w:t>
                </w:r>
                <w:r w:rsidRPr="00986F40">
                  <w:rPr>
                    <w:i/>
                    <w:iCs/>
                  </w:rPr>
                  <w:t xml:space="preserve">The </w:t>
                </w:r>
                <w:r w:rsidRPr="00986F40">
                  <w:rPr>
                    <w:i/>
                  </w:rPr>
                  <w:t xml:space="preserve">Canadian Zionist, </w:t>
                </w:r>
                <w:r w:rsidRPr="00986F40">
                  <w:t xml:space="preserve">and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>Canadian Jewish Chronicle</w:t>
                </w:r>
                <w:r w:rsidRPr="00986F40">
                  <w:t xml:space="preserve">. He also worked as a </w:t>
                </w:r>
                <w:r w:rsidR="00AD48A5" w:rsidRPr="00986F40">
                  <w:t>speechwriter</w:t>
                </w:r>
                <w:r w:rsidRPr="00986F40">
                  <w:t xml:space="preserve"> for Samuel Bronfman, President of the Canadian Jewish Congress.</w:t>
                </w:r>
                <w:r w:rsidRPr="00986F40">
                  <w:br/>
                </w:r>
                <w:r w:rsidRPr="00986F40">
                  <w:br/>
                  <w:t xml:space="preserve">Klein’s first book of poetry, </w:t>
                </w:r>
                <w:r w:rsidRPr="00986F40">
                  <w:rPr>
                    <w:i/>
                  </w:rPr>
                  <w:t xml:space="preserve">Hath Not a Jew </w:t>
                </w:r>
                <w:r w:rsidRPr="00986F40">
                  <w:t>(1940)</w:t>
                </w:r>
                <w:r w:rsidRPr="00986F40">
                  <w:rPr>
                    <w:i/>
                  </w:rPr>
                  <w:t>,</w:t>
                </w:r>
                <w:r w:rsidRPr="00986F40">
                  <w:t xml:space="preserve"> contains poems from the 1920s and 1930s </w:t>
                </w:r>
                <w:r w:rsidRPr="00986F40">
                  <w:lastRenderedPageBreak/>
                  <w:t xml:space="preserve">addressing his Jewish community’s culture and experience of anti-Semitism. In the 1940s, Klein associated with poets </w:t>
                </w:r>
                <w:r w:rsidR="00AD48A5">
                  <w:t>in the Montreal based</w:t>
                </w:r>
                <w:r w:rsidRPr="00986F40">
                  <w:t xml:space="preserve"> Preview</w:t>
                </w:r>
                <w:r w:rsidRPr="00986F40">
                  <w:rPr>
                    <w:i/>
                    <w:iCs/>
                  </w:rPr>
                  <w:t xml:space="preserve"> </w:t>
                </w:r>
                <w:r w:rsidR="00AD48A5">
                  <w:t>G</w:t>
                </w:r>
                <w:r w:rsidRPr="00986F40">
                  <w:t>roup (F. R. Scott, P.K. Page,</w:t>
                </w:r>
                <w:r w:rsidR="00E319EA">
                  <w:t xml:space="preserve"> and</w:t>
                </w:r>
                <w:r w:rsidRPr="00986F40">
                  <w:t xml:space="preserve"> Patrick Anderson) and the First Statement </w:t>
                </w:r>
                <w:r w:rsidR="00AD48A5">
                  <w:t>G</w:t>
                </w:r>
                <w:r w:rsidRPr="00986F40">
                  <w:t>roup (including Irving Layton)</w:t>
                </w:r>
                <w:r w:rsidR="00E319EA">
                  <w:t>;</w:t>
                </w:r>
                <w:r w:rsidR="00EB2241">
                  <w:t xml:space="preserve"> </w:t>
                </w:r>
                <w:r w:rsidR="00E319EA">
                  <w:t>Klein</w:t>
                </w:r>
                <w:r w:rsidR="00EB2241">
                  <w:t xml:space="preserve"> also lectured </w:t>
                </w:r>
                <w:r w:rsidRPr="00986F40">
                  <w:t>in poetry at McGill University. In 1944</w:t>
                </w:r>
                <w:r w:rsidR="00E319EA">
                  <w:t>,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 xml:space="preserve">The </w:t>
                </w:r>
                <w:proofErr w:type="spellStart"/>
                <w:r w:rsidRPr="00986F40">
                  <w:rPr>
                    <w:i/>
                  </w:rPr>
                  <w:t>Hitleriad</w:t>
                </w:r>
                <w:proofErr w:type="spellEnd"/>
                <w:r w:rsidRPr="00986F40">
                  <w:t xml:space="preserve">, a satirical poem about Nazi Germany’s threat to European Jews, and </w:t>
                </w:r>
                <w:r w:rsidRPr="00986F40">
                  <w:rPr>
                    <w:i/>
                    <w:iCs/>
                  </w:rPr>
                  <w:t xml:space="preserve">Poems </w:t>
                </w:r>
                <w:r w:rsidRPr="00986F40">
                  <w:t>were</w:t>
                </w:r>
                <w:r w:rsidRPr="00986F40">
                  <w:rPr>
                    <w:i/>
                  </w:rPr>
                  <w:t xml:space="preserve"> </w:t>
                </w:r>
                <w:r w:rsidR="00E319EA">
                  <w:t xml:space="preserve">published. </w:t>
                </w:r>
                <w:r w:rsidR="00AD48A5">
                  <w:t>Shifting</w:t>
                </w:r>
                <w:r w:rsidRPr="00986F40">
                  <w:t xml:space="preserve"> his focus </w:t>
                </w:r>
                <w:r w:rsidR="00AD48A5">
                  <w:t>from</w:t>
                </w:r>
                <w:r w:rsidRPr="00986F40">
                  <w:t xml:space="preserve"> Jewish culture, Klein wrote his first unpublished novel</w:t>
                </w:r>
                <w:r w:rsidR="00E319EA">
                  <w:t xml:space="preserve"> in 1946</w:t>
                </w:r>
                <w:r w:rsidRPr="00986F40">
                  <w:t xml:space="preserve">, </w:t>
                </w:r>
                <w:r w:rsidRPr="00212D90">
                  <w:rPr>
                    <w:i/>
                  </w:rPr>
                  <w:t>Comes the Revolution</w:t>
                </w:r>
                <w:r w:rsidRPr="00986F40">
                  <w:t xml:space="preserve"> (retitled </w:t>
                </w:r>
                <w:r w:rsidRPr="00212D90">
                  <w:rPr>
                    <w:i/>
                  </w:rPr>
                  <w:t>That Walks Like a Man</w:t>
                </w:r>
                <w:r w:rsidRPr="00986F40">
                  <w:t xml:space="preserve">), inspired by the Igor </w:t>
                </w:r>
                <w:proofErr w:type="spellStart"/>
                <w:r w:rsidRPr="00986F40">
                  <w:t>Gouzenko</w:t>
                </w:r>
                <w:proofErr w:type="spellEnd"/>
                <w:r w:rsidRPr="00986F40">
                  <w:t xml:space="preserve"> affair of Soviet espionage in Canada. Klein's next volume of poetry, </w:t>
                </w:r>
                <w:r w:rsidRPr="00986F40">
                  <w:rPr>
                    <w:i/>
                    <w:iCs/>
                  </w:rPr>
                  <w:t xml:space="preserve">The Rocking Chair and Other Poems </w:t>
                </w:r>
                <w:r w:rsidRPr="00986F40">
                  <w:t>(1948), depicted Quebec's French-Canadian community and won the Governor-General's Medal (1949).</w:t>
                </w:r>
                <w:r w:rsidRPr="00986F40">
                  <w:br/>
                </w:r>
                <w:r w:rsidRPr="00986F40">
                  <w:br/>
                  <w:t xml:space="preserve">Involved in politics, Klein was nominated </w:t>
                </w:r>
                <w:r w:rsidR="00E319EA">
                  <w:t xml:space="preserve">in 1944 </w:t>
                </w:r>
                <w:r w:rsidRPr="00986F40">
                  <w:t xml:space="preserve">as </w:t>
                </w:r>
                <w:r w:rsidR="00E319EA">
                  <w:t xml:space="preserve">the </w:t>
                </w:r>
                <w:r w:rsidRPr="00986F40">
                  <w:t>Co-operative Commonwealth Federation (CCF) candidate in Montreal-Cartier, Quebec</w:t>
                </w:r>
                <w:r w:rsidR="00E319EA">
                  <w:t xml:space="preserve">. He withdrew from the 1944 race, and later ran </w:t>
                </w:r>
                <w:r w:rsidRPr="00986F40">
                  <w:t>unsuccessf</w:t>
                </w:r>
                <w:r w:rsidR="00E319EA">
                  <w:t>ully for the position in 1949.</w:t>
                </w:r>
                <w:r w:rsidRPr="00986F40">
                  <w:t xml:space="preserve">That year, </w:t>
                </w:r>
                <w:r w:rsidR="00E319EA">
                  <w:t xml:space="preserve">however, </w:t>
                </w:r>
                <w:r w:rsidRPr="00986F40">
                  <w:t>the Canadian Jewish Congress sponsored Klein's travel</w:t>
                </w:r>
                <w:r w:rsidR="00E319EA">
                  <w:t>s</w:t>
                </w:r>
                <w:r w:rsidRPr="00986F40">
                  <w:t xml:space="preserve"> to Israel, Europe, and North Africa, and over the next three years</w:t>
                </w:r>
                <w:r w:rsidR="00E319EA">
                  <w:t xml:space="preserve"> </w:t>
                </w:r>
                <w:r w:rsidRPr="00986F40">
                  <w:t xml:space="preserve">he lectured on the State of Israel throughout Canada and America. He described his early travels in </w:t>
                </w:r>
                <w:r w:rsidR="00AD48A5">
                  <w:t>‘</w:t>
                </w:r>
                <w:r w:rsidRPr="00986F40">
                  <w:t>Notebook of a Journey</w:t>
                </w:r>
                <w:r w:rsidR="00E319EA">
                  <w:t>,’</w:t>
                </w:r>
                <w:r w:rsidRPr="00986F40">
                  <w:t xml:space="preserve"> published in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  <w:iCs/>
                  </w:rPr>
                  <w:t xml:space="preserve">Canadian Jewish Chronicle. </w:t>
                </w:r>
                <w:r w:rsidRPr="00986F40">
                  <w:t xml:space="preserve">Inspired by </w:t>
                </w:r>
                <w:r w:rsidR="00E319EA">
                  <w:t>his visit</w:t>
                </w:r>
                <w:r w:rsidRPr="00986F40">
                  <w:t xml:space="preserve"> Israel and witnessing European and North African refugee camps at the end of World War Two, Klein's only published novel, </w:t>
                </w:r>
                <w:r w:rsidRPr="00986F40">
                  <w:rPr>
                    <w:i/>
                    <w:iCs/>
                  </w:rPr>
                  <w:t xml:space="preserve">The Second Scroll </w:t>
                </w:r>
                <w:r w:rsidRPr="00986F40">
                  <w:t>(1951)</w:t>
                </w:r>
                <w:r w:rsidRPr="00986F40">
                  <w:rPr>
                    <w:i/>
                    <w:iCs/>
                  </w:rPr>
                  <w:t xml:space="preserve">, </w:t>
                </w:r>
                <w:r w:rsidRPr="00986F40">
                  <w:t>recounts a contemporary search for a Messiah to guide the Jews to the Promised Land.</w:t>
                </w:r>
                <w:r w:rsidRPr="00986F40">
                  <w:br/>
                </w:r>
                <w:r w:rsidRPr="00986F40">
                  <w:br/>
                  <w:t xml:space="preserve">Klein became depressed while writing </w:t>
                </w:r>
                <w:r w:rsidRPr="00986F40">
                  <w:rPr>
                    <w:i/>
                    <w:iCs/>
                  </w:rPr>
                  <w:t xml:space="preserve">The Second Scroll </w:t>
                </w:r>
                <w:r w:rsidRPr="00986F40">
                  <w:t>and attempted suicide in 1954. He soon ceased writing and withdrew from public life, includi</w:t>
                </w:r>
                <w:r>
                  <w:t xml:space="preserve">ng resigning from </w:t>
                </w:r>
                <w:r w:rsidR="00AD48A5">
                  <w:t xml:space="preserve">practicing law </w:t>
                </w:r>
                <w:r w:rsidR="00E319EA">
                  <w:t xml:space="preserve">in 1956. </w:t>
                </w:r>
                <w:r w:rsidRPr="00986F40">
                  <w:t>On August 20, 1972, Klein died in his sleep. Several of his short stories and poems were published posthumously.</w:t>
                </w:r>
              </w:p>
              <w:p w14:paraId="74FB55EB" w14:textId="77777777" w:rsidR="00CA3379" w:rsidRDefault="00CA3379" w:rsidP="00D9329F"/>
              <w:p w14:paraId="691C1606" w14:textId="77777777" w:rsidR="00D9329F" w:rsidRDefault="00F613F9" w:rsidP="00A53118">
                <w:r>
                  <w:t>[File: A.M.</w:t>
                </w:r>
                <w:r w:rsidR="00CA3379">
                  <w:t>Klein.jpg]</w:t>
                </w:r>
              </w:p>
              <w:p w14:paraId="7585D58B" w14:textId="77777777" w:rsidR="00D9329F" w:rsidRPr="00CA3379" w:rsidRDefault="00D9329F" w:rsidP="00A53118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 w:rsidR="00F613F9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986F40">
                  <w:t>A.</w:t>
                </w:r>
                <w:r w:rsidR="00F613F9">
                  <w:t xml:space="preserve"> </w:t>
                </w:r>
                <w:r w:rsidRPr="00986F40">
                  <w:t>M. Klein</w:t>
                </w:r>
              </w:p>
              <w:p w14:paraId="2A5E2EE2" w14:textId="77777777" w:rsidR="00E319EA" w:rsidRDefault="00A53118" w:rsidP="00A53118">
                <w:pPr>
                  <w:rPr>
                    <w:rStyle w:val="Hyperlink"/>
                    <w:sz w:val="24"/>
                    <w:szCs w:val="24"/>
                  </w:rPr>
                </w:pPr>
                <w:r>
                  <w:t xml:space="preserve">Source: </w:t>
                </w:r>
                <w:hyperlink r:id="rId9" w:history="1">
                  <w:r w:rsidR="00F613F9" w:rsidRPr="00986F40">
                    <w:rPr>
                      <w:rStyle w:val="Hyperlink"/>
                      <w:sz w:val="24"/>
                      <w:szCs w:val="24"/>
                    </w:rPr>
                    <w:t>http://www.collectionscanada.gc.ca/pam_archives/public_mikan/index.php?fuseaction=genitem.displayItem&amp;lang=eng&amp;rec_nbr=3217809&amp;rec_nbr_list=3217809</w:t>
                  </w:r>
                </w:hyperlink>
              </w:p>
              <w:p w14:paraId="7A395177" w14:textId="77777777" w:rsidR="00F613F9" w:rsidRDefault="00F613F9" w:rsidP="00A53118">
                <w:pPr>
                  <w:rPr>
                    <w:rStyle w:val="Hyperlink"/>
                    <w:sz w:val="24"/>
                    <w:szCs w:val="24"/>
                  </w:rPr>
                </w:pPr>
              </w:p>
              <w:p w14:paraId="03F7395F" w14:textId="77777777" w:rsidR="00F613F9" w:rsidRDefault="00F613F9" w:rsidP="00A53118">
                <w:pPr>
                  <w:rPr>
                    <w:rStyle w:val="Hyperlink"/>
                    <w:sz w:val="24"/>
                    <w:szCs w:val="24"/>
                  </w:rPr>
                </w:pPr>
                <w:r>
                  <w:rPr>
                    <w:rStyle w:val="Hyperlink"/>
                    <w:sz w:val="24"/>
                    <w:szCs w:val="24"/>
                  </w:rPr>
                  <w:t>[</w:t>
                </w:r>
                <w:proofErr w:type="gramStart"/>
                <w:r>
                  <w:rPr>
                    <w:rStyle w:val="Hyperlink"/>
                    <w:sz w:val="24"/>
                    <w:szCs w:val="24"/>
                  </w:rPr>
                  <w:t>kleinscroll.jpg</w:t>
                </w:r>
                <w:proofErr w:type="gramEnd"/>
                <w:r>
                  <w:rPr>
                    <w:rStyle w:val="Hyperlink"/>
                    <w:sz w:val="24"/>
                    <w:szCs w:val="24"/>
                  </w:rPr>
                  <w:t>]</w:t>
                </w:r>
              </w:p>
              <w:p w14:paraId="3E609DCB" w14:textId="77777777" w:rsidR="00F613F9" w:rsidRPr="00A53118" w:rsidRDefault="00F613F9" w:rsidP="00A53118">
                <w:pPr>
                  <w:pStyle w:val="Caption"/>
                  <w:spacing w:after="0"/>
                </w:pPr>
                <w:r w:rsidRPr="00A53118">
                  <w:t xml:space="preserve">Figure </w:t>
                </w:r>
                <w:fldSimple w:instr=" SEQ Figure \* ARABIC ">
                  <w:r w:rsidRPr="00A53118">
                    <w:rPr>
                      <w:noProof/>
                    </w:rPr>
                    <w:t>2</w:t>
                  </w:r>
                </w:fldSimple>
                <w:r w:rsidRPr="00A53118">
                  <w:t xml:space="preserve"> G</w:t>
                </w:r>
                <w:r w:rsidRPr="00A53118">
                  <w:rPr>
                    <w:rStyle w:val="Hyperlink"/>
                  </w:rPr>
                  <w:t>roup portrait of (l to r) Monroe Abbey, Saul Hayes, and A. M. Klein, Publication of A. M. Klein's ‘The Second Scroll,’ Montreal. November 1951.</w:t>
                </w:r>
              </w:p>
              <w:p w14:paraId="1B925C00" w14:textId="77777777" w:rsidR="00F613F9" w:rsidRPr="00A53118" w:rsidRDefault="00A53118" w:rsidP="00A53118">
                <w:pPr>
                  <w:rPr>
                    <w:rStyle w:val="Hyperlink"/>
                  </w:rPr>
                </w:pPr>
                <w:r>
                  <w:rPr>
                    <w:rStyle w:val="Hyperlink"/>
                    <w:sz w:val="24"/>
                    <w:szCs w:val="24"/>
                  </w:rPr>
                  <w:t>Sou</w:t>
                </w:r>
                <w:r w:rsidRPr="00A53118">
                  <w:rPr>
                    <w:rStyle w:val="Hyperlink"/>
                  </w:rPr>
                  <w:t xml:space="preserve">rce: </w:t>
                </w:r>
                <w:r w:rsidR="00F613F9" w:rsidRPr="00A53118">
                  <w:rPr>
                    <w:rStyle w:val="Hyperlink"/>
                  </w:rPr>
                  <w:t>http://www.cjhn.ca/en/explore.aspx</w:t>
                </w:r>
                <w:proofErr w:type="gramStart"/>
                <w:r w:rsidR="00F613F9" w:rsidRPr="00A53118">
                  <w:rPr>
                    <w:rStyle w:val="Hyperlink"/>
                  </w:rPr>
                  <w:t>?q</w:t>
                </w:r>
                <w:proofErr w:type="gramEnd"/>
                <w:r w:rsidR="00F613F9" w:rsidRPr="00A53118">
                  <w:rPr>
                    <w:rStyle w:val="Hyperlink"/>
                  </w:rPr>
                  <w:t>=A.+M.+Klein</w:t>
                </w:r>
              </w:p>
              <w:p w14:paraId="58E02B03" w14:textId="77777777" w:rsidR="00F613F9" w:rsidRPr="00A53118" w:rsidRDefault="00F613F9" w:rsidP="00D9329F"/>
              <w:p w14:paraId="2ADF0914" w14:textId="77777777" w:rsidR="00D9329F" w:rsidRPr="00A53118" w:rsidRDefault="00D9329F" w:rsidP="00D9329F">
                <w:pPr>
                  <w:rPr>
                    <w:rStyle w:val="Heading2Char"/>
                    <w:szCs w:val="22"/>
                  </w:rPr>
                </w:pPr>
                <w:r w:rsidRPr="00A53118">
                  <w:rPr>
                    <w:rStyle w:val="Heading1Char"/>
                    <w:szCs w:val="22"/>
                  </w:rPr>
                  <w:t>Selected</w:t>
                </w:r>
                <w:r w:rsidR="00A53118" w:rsidRPr="00A53118">
                  <w:rPr>
                    <w:rStyle w:val="Heading1Char"/>
                    <w:szCs w:val="22"/>
                  </w:rPr>
                  <w:t xml:space="preserve"> List of</w:t>
                </w:r>
                <w:r w:rsidR="00CA3379" w:rsidRPr="00A53118">
                  <w:rPr>
                    <w:rStyle w:val="Heading1Char"/>
                    <w:szCs w:val="22"/>
                  </w:rPr>
                  <w:t xml:space="preserve"> Works</w:t>
                </w:r>
                <w:r w:rsidR="00A53118" w:rsidRPr="00A53118">
                  <w:rPr>
                    <w:rStyle w:val="Heading1Char"/>
                    <w:szCs w:val="22"/>
                  </w:rPr>
                  <w:t>:</w:t>
                </w:r>
                <w:r w:rsidR="00CA3379" w:rsidRPr="00A53118">
                  <w:br/>
                </w:r>
              </w:p>
              <w:p w14:paraId="496C08D3" w14:textId="77777777" w:rsidR="00CA3379" w:rsidRPr="00A53118" w:rsidRDefault="00CA3379" w:rsidP="00D9329F">
                <w:r w:rsidRPr="00A53118">
                  <w:rPr>
                    <w:rStyle w:val="Heading2Char"/>
                    <w:szCs w:val="22"/>
                  </w:rPr>
                  <w:t>Letters</w:t>
                </w:r>
                <w:r w:rsidRPr="00A53118">
                  <w:rPr>
                    <w:u w:val="single"/>
                  </w:rPr>
                  <w:br/>
                </w:r>
                <w:r w:rsidRPr="00A53118">
                  <w:rPr>
                    <w:i/>
                    <w:iCs/>
                  </w:rPr>
                  <w:t xml:space="preserve">A.M. Klein: The </w:t>
                </w:r>
                <w:r w:rsidRPr="00A53118">
                  <w:rPr>
                    <w:i/>
                  </w:rPr>
                  <w:t>Letters</w:t>
                </w:r>
                <w:r w:rsidRPr="00A53118">
                  <w:t xml:space="preserve"> (in progress)</w:t>
                </w:r>
              </w:p>
              <w:p w14:paraId="509B6835" w14:textId="77777777" w:rsidR="00CA3379" w:rsidRPr="00A53118" w:rsidRDefault="00CA3379" w:rsidP="00D9329F"/>
              <w:p w14:paraId="74F9A61F" w14:textId="77777777" w:rsidR="00E319EA" w:rsidRPr="00A53118" w:rsidRDefault="00CA3379" w:rsidP="00D9329F">
                <w:pPr>
                  <w:rPr>
                    <w:rStyle w:val="Heading2Char"/>
                    <w:szCs w:val="22"/>
                  </w:rPr>
                </w:pPr>
                <w:r w:rsidRPr="00A53118">
                  <w:rPr>
                    <w:rStyle w:val="Heading2Char"/>
                    <w:szCs w:val="22"/>
                  </w:rPr>
                  <w:t>Notebooks</w:t>
                </w:r>
              </w:p>
              <w:p w14:paraId="2866F08B" w14:textId="77777777" w:rsidR="00E319EA" w:rsidRPr="00A53118" w:rsidRDefault="00CA3379" w:rsidP="00D9329F">
                <w:pPr>
                  <w:rPr>
                    <w:rStyle w:val="Heading2Char"/>
                    <w:szCs w:val="22"/>
                  </w:rPr>
                </w:pPr>
                <w:r w:rsidRPr="00A53118">
                  <w:br/>
                </w:r>
                <w:r w:rsidRPr="00A53118">
                  <w:rPr>
                    <w:i/>
                  </w:rPr>
                  <w:t>Notebooks: Selections from the A.M. Klein Papers</w:t>
                </w:r>
                <w:r w:rsidR="00E319EA" w:rsidRPr="00A53118">
                  <w:t xml:space="preserve"> (1994)</w:t>
                </w:r>
                <w:r w:rsidRPr="00A53118">
                  <w:t xml:space="preserve"> </w:t>
                </w:r>
                <w:r w:rsidRPr="00A53118">
                  <w:br/>
                </w:r>
                <w:r w:rsidRPr="00A53118">
                  <w:br/>
                </w:r>
                <w:r w:rsidRPr="00A53118">
                  <w:rPr>
                    <w:rStyle w:val="Heading2Char"/>
                    <w:szCs w:val="22"/>
                  </w:rPr>
                  <w:t>Poetry</w:t>
                </w:r>
              </w:p>
              <w:p w14:paraId="1026D2F3" w14:textId="77777777" w:rsidR="00CA3379" w:rsidRPr="00A53118" w:rsidRDefault="00CA3379" w:rsidP="00D9329F">
                <w:r w:rsidRPr="00A53118">
                  <w:br/>
                </w:r>
                <w:r w:rsidRPr="00A53118">
                  <w:rPr>
                    <w:i/>
                  </w:rPr>
                  <w:t xml:space="preserve">Hath not a Jew </w:t>
                </w:r>
                <w:r w:rsidRPr="00A53118">
                  <w:rPr>
                    <w:iCs/>
                  </w:rPr>
                  <w:t>(</w:t>
                </w:r>
                <w:r w:rsidRPr="00A53118">
                  <w:t xml:space="preserve">1940) </w:t>
                </w:r>
                <w:r w:rsidRPr="00A53118">
                  <w:br/>
                </w:r>
                <w:r w:rsidRPr="00A53118">
                  <w:rPr>
                    <w:i/>
                  </w:rPr>
                  <w:t xml:space="preserve">Poems </w:t>
                </w:r>
                <w:r w:rsidRPr="00A53118">
                  <w:rPr>
                    <w:iCs/>
                  </w:rPr>
                  <w:t>(</w:t>
                </w:r>
                <w:r w:rsidRPr="00A53118">
                  <w:t>1944)</w:t>
                </w:r>
                <w:r w:rsidRPr="00A53118">
                  <w:br/>
                </w:r>
                <w:r w:rsidRPr="00A53118">
                  <w:rPr>
                    <w:i/>
                  </w:rPr>
                  <w:t xml:space="preserve">The </w:t>
                </w:r>
                <w:proofErr w:type="spellStart"/>
                <w:r w:rsidRPr="00A53118">
                  <w:rPr>
                    <w:i/>
                  </w:rPr>
                  <w:t>Hitleriad</w:t>
                </w:r>
                <w:proofErr w:type="spellEnd"/>
                <w:r w:rsidRPr="00A53118">
                  <w:rPr>
                    <w:i/>
                  </w:rPr>
                  <w:t xml:space="preserve"> </w:t>
                </w:r>
                <w:r w:rsidRPr="00A53118">
                  <w:rPr>
                    <w:iCs/>
                  </w:rPr>
                  <w:t>(</w:t>
                </w:r>
                <w:r w:rsidRPr="00A53118">
                  <w:t>1944)</w:t>
                </w:r>
              </w:p>
              <w:p w14:paraId="3C776E92" w14:textId="77777777" w:rsidR="00CA3379" w:rsidRPr="00A53118" w:rsidRDefault="00CA3379" w:rsidP="00D9329F">
                <w:r w:rsidRPr="00A53118">
                  <w:rPr>
                    <w:i/>
                  </w:rPr>
                  <w:t xml:space="preserve">Seven Poems </w:t>
                </w:r>
                <w:r w:rsidRPr="00A53118">
                  <w:rPr>
                    <w:iCs/>
                  </w:rPr>
                  <w:t>(</w:t>
                </w:r>
                <w:r w:rsidRPr="00A53118">
                  <w:t>1947)</w:t>
                </w:r>
                <w:r w:rsidRPr="00A53118">
                  <w:br/>
                </w:r>
                <w:r w:rsidRPr="00A53118">
                  <w:rPr>
                    <w:i/>
                  </w:rPr>
                  <w:lastRenderedPageBreak/>
                  <w:t>The Rocking Chair: and Other Poems</w:t>
                </w:r>
                <w:r w:rsidRPr="00A53118">
                  <w:t xml:space="preserve"> (1948) </w:t>
                </w:r>
                <w:r w:rsidRPr="00A53118">
                  <w:br/>
                </w:r>
                <w:r w:rsidRPr="00A53118">
                  <w:rPr>
                    <w:i/>
                  </w:rPr>
                  <w:t>The Collected Poems of A. M. Klein</w:t>
                </w:r>
                <w:r w:rsidRPr="00A53118">
                  <w:t xml:space="preserve"> (1974) </w:t>
                </w:r>
              </w:p>
              <w:p w14:paraId="4CD9BD04" w14:textId="77777777" w:rsidR="00CA3379" w:rsidRPr="00A53118" w:rsidRDefault="00CA3379" w:rsidP="00D9329F">
                <w:r w:rsidRPr="00A53118">
                  <w:rPr>
                    <w:i/>
                  </w:rPr>
                  <w:t>A.M. Klein: The Complete Poems</w:t>
                </w:r>
                <w:r w:rsidRPr="00A53118">
                  <w:t xml:space="preserve"> (1990)</w:t>
                </w:r>
              </w:p>
              <w:p w14:paraId="58352475" w14:textId="77777777" w:rsidR="00E319EA" w:rsidRPr="00A53118" w:rsidRDefault="00CA3379" w:rsidP="00D9329F">
                <w:pPr>
                  <w:rPr>
                    <w:rStyle w:val="Heading2Char"/>
                    <w:szCs w:val="22"/>
                  </w:rPr>
                </w:pPr>
                <w:r w:rsidRPr="00A53118">
                  <w:rPr>
                    <w:i/>
                  </w:rPr>
                  <w:t>Doctor Dwarf and Other Poems for Children</w:t>
                </w:r>
                <w:r w:rsidRPr="00A53118">
                  <w:t xml:space="preserve"> (1990)</w:t>
                </w:r>
                <w:r w:rsidRPr="00A53118">
                  <w:br/>
                </w:r>
                <w:r w:rsidRPr="00A53118">
                  <w:br/>
                </w:r>
                <w:r w:rsidRPr="00A53118">
                  <w:rPr>
                    <w:rStyle w:val="Heading2Char"/>
                    <w:szCs w:val="22"/>
                  </w:rPr>
                  <w:t>Essays</w:t>
                </w:r>
              </w:p>
              <w:p w14:paraId="09C48CD3" w14:textId="77777777" w:rsidR="00CA3379" w:rsidRPr="00A53118" w:rsidRDefault="00CA3379" w:rsidP="00D9329F">
                <w:pPr>
                  <w:rPr>
                    <w:rStyle w:val="Heading2Char"/>
                    <w:szCs w:val="22"/>
                  </w:rPr>
                </w:pPr>
                <w:r w:rsidRPr="00A53118">
                  <w:br/>
                </w:r>
                <w:r w:rsidRPr="00A53118">
                  <w:rPr>
                    <w:i/>
                  </w:rPr>
                  <w:t xml:space="preserve">Beyond </w:t>
                </w:r>
                <w:proofErr w:type="spellStart"/>
                <w:r w:rsidRPr="00A53118">
                  <w:rPr>
                    <w:i/>
                  </w:rPr>
                  <w:t>Sambation</w:t>
                </w:r>
                <w:proofErr w:type="spellEnd"/>
                <w:r w:rsidRPr="00A53118">
                  <w:rPr>
                    <w:i/>
                  </w:rPr>
                  <w:t>: Selected Essays and Editorials, 1928-1955</w:t>
                </w:r>
                <w:r w:rsidRPr="00A53118">
                  <w:t xml:space="preserve"> (1982) </w:t>
                </w:r>
                <w:r w:rsidRPr="00A53118">
                  <w:br/>
                </w:r>
                <w:r w:rsidRPr="00A53118">
                  <w:rPr>
                    <w:i/>
                  </w:rPr>
                  <w:t>Literary Essays and Reviews</w:t>
                </w:r>
                <w:r w:rsidRPr="00A53118">
                  <w:t xml:space="preserve"> (1987) </w:t>
                </w:r>
                <w:r w:rsidRPr="00A53118">
                  <w:br/>
                </w:r>
                <w:r w:rsidRPr="00A53118">
                  <w:br/>
                </w:r>
                <w:r w:rsidRPr="00A53118">
                  <w:rPr>
                    <w:rStyle w:val="Heading2Char"/>
                    <w:szCs w:val="22"/>
                  </w:rPr>
                  <w:t>Novels</w:t>
                </w:r>
              </w:p>
              <w:p w14:paraId="545B38D8" w14:textId="77777777" w:rsidR="00E319EA" w:rsidRPr="00A53118" w:rsidRDefault="00E319EA" w:rsidP="00D9329F">
                <w:pPr>
                  <w:rPr>
                    <w:u w:val="single"/>
                  </w:rPr>
                </w:pPr>
              </w:p>
              <w:p w14:paraId="4AA0872B" w14:textId="77777777" w:rsidR="00CA3379" w:rsidRPr="00A53118" w:rsidRDefault="00CA3379" w:rsidP="00D9329F">
                <w:r w:rsidRPr="00A53118">
                  <w:rPr>
                    <w:i/>
                  </w:rPr>
                  <w:t>The Second Scroll</w:t>
                </w:r>
                <w:r w:rsidRPr="00A53118">
                  <w:t xml:space="preserve"> (1954)</w:t>
                </w:r>
              </w:p>
              <w:p w14:paraId="0B6E4827" w14:textId="77777777" w:rsidR="00E319EA" w:rsidRPr="00A53118" w:rsidRDefault="00CA3379" w:rsidP="00D9329F">
                <w:pPr>
                  <w:rPr>
                    <w:rStyle w:val="Heading3Char"/>
                    <w:szCs w:val="22"/>
                  </w:rPr>
                </w:pPr>
                <w:r w:rsidRPr="00A53118">
                  <w:br/>
                </w:r>
                <w:r w:rsidRPr="00A53118">
                  <w:rPr>
                    <w:rStyle w:val="Heading3Char"/>
                    <w:szCs w:val="22"/>
                  </w:rPr>
                  <w:t>Short Stories</w:t>
                </w:r>
              </w:p>
              <w:p w14:paraId="20D2B73E" w14:textId="77777777" w:rsidR="00CA3379" w:rsidRPr="00A53118" w:rsidRDefault="00CA3379" w:rsidP="00D9329F">
                <w:r w:rsidRPr="00A53118">
                  <w:rPr>
                    <w:rStyle w:val="Heading3Char"/>
                    <w:szCs w:val="22"/>
                  </w:rPr>
                  <w:br/>
                </w:r>
                <w:r w:rsidRPr="00A53118">
                  <w:rPr>
                    <w:i/>
                  </w:rPr>
                  <w:t>The Short Stories of A.M. Klein</w:t>
                </w:r>
                <w:r w:rsidRPr="00A53118">
                  <w:t xml:space="preserve"> (1983)</w:t>
                </w:r>
              </w:p>
              <w:p w14:paraId="4ECC8C68" w14:textId="77777777" w:rsidR="00CA3379" w:rsidRPr="00A53118" w:rsidRDefault="00CA3379" w:rsidP="00D9329F"/>
              <w:p w14:paraId="1833452E" w14:textId="77777777" w:rsidR="00CA3379" w:rsidRPr="00A53118" w:rsidRDefault="00CA3379" w:rsidP="00A53118">
                <w:pPr>
                  <w:pStyle w:val="Heading2"/>
                  <w:ind w:left="0"/>
                  <w:outlineLvl w:val="1"/>
                  <w:rPr>
                    <w:szCs w:val="22"/>
                  </w:rPr>
                </w:pPr>
                <w:r w:rsidRPr="00A53118">
                  <w:rPr>
                    <w:szCs w:val="22"/>
                  </w:rPr>
                  <w:t>Drama</w:t>
                </w:r>
              </w:p>
              <w:p w14:paraId="01F1AF8F" w14:textId="77777777" w:rsidR="00CA3379" w:rsidRPr="00A53118" w:rsidRDefault="00CA3379" w:rsidP="00D9329F">
                <w:r w:rsidRPr="00A53118">
                  <w:rPr>
                    <w:rStyle w:val="Emphasis"/>
                  </w:rPr>
                  <w:t xml:space="preserve">Hershel of </w:t>
                </w:r>
                <w:proofErr w:type="spellStart"/>
                <w:r w:rsidRPr="00A53118">
                  <w:rPr>
                    <w:rStyle w:val="Emphasis"/>
                  </w:rPr>
                  <w:t>Ostropol</w:t>
                </w:r>
                <w:proofErr w:type="spellEnd"/>
                <w:r w:rsidRPr="00A53118">
                  <w:rPr>
                    <w:rStyle w:val="Emphasis"/>
                  </w:rPr>
                  <w:t xml:space="preserve"> in Canadian Jewish Chronicle</w:t>
                </w:r>
                <w:r w:rsidRPr="00A53118">
                  <w:t xml:space="preserve"> (1939)</w:t>
                </w:r>
              </w:p>
              <w:p w14:paraId="2FE8BD1E" w14:textId="77777777" w:rsidR="00CA3379" w:rsidRPr="00A53118" w:rsidRDefault="00CA3379" w:rsidP="00D9329F"/>
              <w:p w14:paraId="0EABFC46" w14:textId="77777777" w:rsidR="00CA3379" w:rsidRPr="00A53118" w:rsidRDefault="00CA3379" w:rsidP="00A53118">
                <w:pPr>
                  <w:pStyle w:val="Heading2"/>
                  <w:ind w:left="0"/>
                  <w:outlineLvl w:val="1"/>
                  <w:rPr>
                    <w:szCs w:val="22"/>
                  </w:rPr>
                </w:pPr>
                <w:r w:rsidRPr="00A53118">
                  <w:rPr>
                    <w:szCs w:val="22"/>
                  </w:rPr>
                  <w:t>Translations</w:t>
                </w:r>
              </w:p>
              <w:p w14:paraId="76F9C1C6" w14:textId="77777777" w:rsidR="00CA3379" w:rsidRPr="00A53118" w:rsidRDefault="00CA3379" w:rsidP="00D9329F">
                <w:r w:rsidRPr="00A53118">
                  <w:rPr>
                    <w:rStyle w:val="Emphasis"/>
                  </w:rPr>
                  <w:t>From Palestine to Israel (</w:t>
                </w:r>
                <w:r w:rsidRPr="00A53118">
                  <w:t>1951)</w:t>
                </w:r>
                <w:r w:rsidRPr="00A53118">
                  <w:br/>
                </w:r>
                <w:r w:rsidRPr="00A53118">
                  <w:rPr>
                    <w:rStyle w:val="Emphasis"/>
                  </w:rPr>
                  <w:t>Of Jewish Music, Ancient and Modern (</w:t>
                </w:r>
                <w:r w:rsidRPr="00A53118">
                  <w:t>1952)</w:t>
                </w:r>
                <w:r w:rsidRPr="00A53118">
                  <w:br/>
                </w:r>
              </w:p>
              <w:p w14:paraId="668BB98B" w14:textId="77777777" w:rsidR="00CA3379" w:rsidRPr="00A53118" w:rsidRDefault="00CA3379" w:rsidP="00A53118">
                <w:pPr>
                  <w:pStyle w:val="Heading2"/>
                  <w:ind w:left="0"/>
                  <w:outlineLvl w:val="1"/>
                  <w:rPr>
                    <w:szCs w:val="22"/>
                  </w:rPr>
                </w:pPr>
                <w:r w:rsidRPr="00A53118">
                  <w:rPr>
                    <w:szCs w:val="22"/>
                  </w:rPr>
                  <w:t>Adaptations</w:t>
                </w:r>
              </w:p>
              <w:p w14:paraId="195A0A00" w14:textId="77777777" w:rsidR="003F0D73" w:rsidRDefault="00CA3379" w:rsidP="00D9329F">
                <w:r w:rsidRPr="00A53118">
                  <w:rPr>
                    <w:rStyle w:val="Emphasis"/>
                  </w:rPr>
                  <w:t>Conscience</w:t>
                </w:r>
                <w:r w:rsidRPr="00A53118">
                  <w:t xml:space="preserve"> (1952)</w:t>
                </w:r>
              </w:p>
            </w:tc>
          </w:sdtContent>
        </w:sdt>
      </w:tr>
      <w:tr w:rsidR="003235A7" w14:paraId="43D30C54" w14:textId="77777777" w:rsidTr="003235A7">
        <w:tc>
          <w:tcPr>
            <w:tcW w:w="9016" w:type="dxa"/>
          </w:tcPr>
          <w:p w14:paraId="2B55F8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D13C895EDDFAA4189A0193866059BF9"/>
              </w:placeholder>
            </w:sdtPr>
            <w:sdtEndPr/>
            <w:sdtContent>
              <w:p w14:paraId="1C3D84E9" w14:textId="77777777" w:rsidR="00D9329F" w:rsidRDefault="00A53118" w:rsidP="00DC3E1B">
                <w:sdt>
                  <w:sdtPr>
                    <w:id w:val="2030365141"/>
                    <w:citation/>
                  </w:sdtPr>
                  <w:sdtEndPr/>
                  <w:sdtContent>
                    <w:r w:rsidR="00DC3E1B">
                      <w:fldChar w:fldCharType="begin"/>
                    </w:r>
                    <w:r w:rsidR="00DC3E1B">
                      <w:rPr>
                        <w:lang w:val="en-US"/>
                      </w:rPr>
                      <w:instrText xml:space="preserve"> CITATION Cap82 \l 1033 </w:instrText>
                    </w:r>
                    <w:r w:rsidR="00DC3E1B"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 xml:space="preserve"> (Caplan)</w:t>
                    </w:r>
                    <w:r w:rsidR="00DC3E1B">
                      <w:fldChar w:fldCharType="end"/>
                    </w:r>
                  </w:sdtContent>
                </w:sdt>
              </w:p>
              <w:p w14:paraId="7F209C4F" w14:textId="77777777" w:rsidR="00A53118" w:rsidRDefault="00A53118" w:rsidP="00DC3E1B"/>
              <w:p w14:paraId="21196F59" w14:textId="77777777" w:rsidR="00DC3E1B" w:rsidRDefault="00A53118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1285539520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lang w:val="en-US"/>
                      </w:rPr>
                      <w:instrText xml:space="preserve"> CITATION Kat01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(Kattan)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14:paraId="67D16B7E" w14:textId="77777777" w:rsidR="00A53118" w:rsidRDefault="00A53118" w:rsidP="00DC3E1B">
                <w:pPr>
                  <w:rPr>
                    <w:rStyle w:val="subfielddata"/>
                  </w:rPr>
                </w:pPr>
              </w:p>
              <w:p w14:paraId="6815A985" w14:textId="77777777" w:rsidR="00DC3E1B" w:rsidRDefault="00A53118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1376000924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Kau78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(Kaufman)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14:paraId="221550F9" w14:textId="77777777" w:rsidR="00A53118" w:rsidRDefault="00A53118" w:rsidP="00DC3E1B">
                <w:pPr>
                  <w:rPr>
                    <w:rStyle w:val="subfielddata"/>
                  </w:rPr>
                </w:pPr>
                <w:bookmarkStart w:id="0" w:name="_GoBack"/>
                <w:bookmarkEnd w:id="0"/>
              </w:p>
              <w:p w14:paraId="26D02B63" w14:textId="77777777" w:rsidR="00DC3E1B" w:rsidRDefault="00A53118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1282529459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Mar70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(Marshall)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14:paraId="1B1D4105" w14:textId="77777777" w:rsidR="00A53118" w:rsidRDefault="00A53118" w:rsidP="00DC3E1B">
                <w:pPr>
                  <w:rPr>
                    <w:rStyle w:val="subfielddata"/>
                  </w:rPr>
                </w:pPr>
              </w:p>
              <w:p w14:paraId="4C541E4E" w14:textId="77777777" w:rsidR="00DC3E1B" w:rsidRDefault="00A53118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1714189217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Pol94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(Pollock, A.m. Klein: The Story of the Poet)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14:paraId="521B66BC" w14:textId="77777777" w:rsidR="00A53118" w:rsidRDefault="00A53118" w:rsidP="00DC3E1B">
                <w:pPr>
                  <w:rPr>
                    <w:rStyle w:val="subfielddata"/>
                  </w:rPr>
                </w:pPr>
              </w:p>
              <w:p w14:paraId="00411052" w14:textId="77777777" w:rsidR="00DC3E1B" w:rsidRDefault="00A53118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20255755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>
                      <w:rPr>
                        <w:rStyle w:val="subfielddata"/>
                        <w:lang w:val="en-US"/>
                      </w:rPr>
                      <w:instrText xml:space="preserve">CITATION Pol93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(Pollock, Caplan and Rozmovits, A.m. Klein: An Annotated Bibliography)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14:paraId="5B1BBAFB" w14:textId="77777777" w:rsidR="00A53118" w:rsidRDefault="00A53118" w:rsidP="00DC3E1B">
                <w:pPr>
                  <w:rPr>
                    <w:rStyle w:val="subfielddata"/>
                  </w:rPr>
                </w:pPr>
              </w:p>
              <w:p w14:paraId="51E11AEE" w14:textId="77777777" w:rsidR="003235A7" w:rsidRDefault="00A53118" w:rsidP="00FB11DE">
                <w:sdt>
                  <w:sdtPr>
                    <w:rPr>
                      <w:rStyle w:val="subfielddata"/>
                    </w:rPr>
                    <w:id w:val="-1945920918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Sey75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(Seymour and Klein)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28CD3A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1532D" w14:textId="77777777" w:rsidR="00EB2241" w:rsidRDefault="00EB2241" w:rsidP="007A0D55">
      <w:pPr>
        <w:spacing w:after="0" w:line="240" w:lineRule="auto"/>
      </w:pPr>
      <w:r>
        <w:separator/>
      </w:r>
    </w:p>
  </w:endnote>
  <w:endnote w:type="continuationSeparator" w:id="0">
    <w:p w14:paraId="03FD8B6A" w14:textId="77777777" w:rsidR="00EB2241" w:rsidRDefault="00EB22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F6430" w14:textId="77777777" w:rsidR="00EB2241" w:rsidRDefault="00EB2241" w:rsidP="007A0D55">
      <w:pPr>
        <w:spacing w:after="0" w:line="240" w:lineRule="auto"/>
      </w:pPr>
      <w:r>
        <w:separator/>
      </w:r>
    </w:p>
  </w:footnote>
  <w:footnote w:type="continuationSeparator" w:id="0">
    <w:p w14:paraId="257FB50C" w14:textId="77777777" w:rsidR="00EB2241" w:rsidRDefault="00EB22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59F3A" w14:textId="77777777" w:rsidR="00EB2241" w:rsidRDefault="00EB22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DA36C1" w14:textId="77777777" w:rsidR="00EB2241" w:rsidRDefault="00EB22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7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2D90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4FC"/>
    <w:rsid w:val="003448D0"/>
    <w:rsid w:val="00345F64"/>
    <w:rsid w:val="003677B6"/>
    <w:rsid w:val="003C5B4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B14"/>
    <w:rsid w:val="00534F8F"/>
    <w:rsid w:val="00584D0E"/>
    <w:rsid w:val="00590035"/>
    <w:rsid w:val="005B177E"/>
    <w:rsid w:val="005B3921"/>
    <w:rsid w:val="005F26D7"/>
    <w:rsid w:val="005F5450"/>
    <w:rsid w:val="006D0412"/>
    <w:rsid w:val="007411B9"/>
    <w:rsid w:val="00750AAF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3118"/>
    <w:rsid w:val="00A76FD9"/>
    <w:rsid w:val="00AB436D"/>
    <w:rsid w:val="00AD2F24"/>
    <w:rsid w:val="00AD4844"/>
    <w:rsid w:val="00AD48A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3379"/>
    <w:rsid w:val="00CC586D"/>
    <w:rsid w:val="00CF1542"/>
    <w:rsid w:val="00CF3EC5"/>
    <w:rsid w:val="00D656DA"/>
    <w:rsid w:val="00D83300"/>
    <w:rsid w:val="00D9329F"/>
    <w:rsid w:val="00DC3E1B"/>
    <w:rsid w:val="00DC6B48"/>
    <w:rsid w:val="00DF01B0"/>
    <w:rsid w:val="00E319EA"/>
    <w:rsid w:val="00E85A05"/>
    <w:rsid w:val="00E95829"/>
    <w:rsid w:val="00EA606C"/>
    <w:rsid w:val="00EB0C8C"/>
    <w:rsid w:val="00EB2241"/>
    <w:rsid w:val="00EB51FD"/>
    <w:rsid w:val="00EB77DB"/>
    <w:rsid w:val="00ED139F"/>
    <w:rsid w:val="00EE7A01"/>
    <w:rsid w:val="00EF74F7"/>
    <w:rsid w:val="00F36937"/>
    <w:rsid w:val="00F60F53"/>
    <w:rsid w:val="00F613F9"/>
    <w:rsid w:val="00FA184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62B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D9329F"/>
    <w:pPr>
      <w:keepNext/>
      <w:keepLines/>
      <w:spacing w:after="220" w:line="240" w:lineRule="auto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F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33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79"/>
    <w:rPr>
      <w:rFonts w:ascii="Lucida Grande" w:hAnsi="Lucida Grande" w:cs="Lucida Grande"/>
      <w:sz w:val="18"/>
      <w:szCs w:val="18"/>
    </w:rPr>
  </w:style>
  <w:style w:type="character" w:customStyle="1" w:styleId="subfielddata">
    <w:name w:val="subfielddata"/>
    <w:basedOn w:val="DefaultParagraphFont"/>
    <w:rsid w:val="00CA3379"/>
  </w:style>
  <w:style w:type="character" w:styleId="Emphasis">
    <w:name w:val="Emphasis"/>
    <w:basedOn w:val="DefaultParagraphFont"/>
    <w:qFormat/>
    <w:rsid w:val="00CA3379"/>
    <w:rPr>
      <w:i/>
      <w:iCs/>
    </w:rPr>
  </w:style>
  <w:style w:type="paragraph" w:styleId="BodyText">
    <w:name w:val="Body Text"/>
    <w:basedOn w:val="Normal"/>
    <w:link w:val="BodyTextChar"/>
    <w:rsid w:val="00CA3379"/>
    <w:pPr>
      <w:widowControl w:val="0"/>
      <w:suppressAutoHyphens/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A33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CA3379"/>
  </w:style>
  <w:style w:type="paragraph" w:styleId="Caption">
    <w:name w:val="caption"/>
    <w:basedOn w:val="Normal"/>
    <w:next w:val="Normal"/>
    <w:uiPriority w:val="35"/>
    <w:semiHidden/>
    <w:qFormat/>
    <w:rsid w:val="00CA33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932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rsid w:val="00D932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6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D9329F"/>
    <w:pPr>
      <w:keepNext/>
      <w:keepLines/>
      <w:spacing w:after="220" w:line="240" w:lineRule="auto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F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33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79"/>
    <w:rPr>
      <w:rFonts w:ascii="Lucida Grande" w:hAnsi="Lucida Grande" w:cs="Lucida Grande"/>
      <w:sz w:val="18"/>
      <w:szCs w:val="18"/>
    </w:rPr>
  </w:style>
  <w:style w:type="character" w:customStyle="1" w:styleId="subfielddata">
    <w:name w:val="subfielddata"/>
    <w:basedOn w:val="DefaultParagraphFont"/>
    <w:rsid w:val="00CA3379"/>
  </w:style>
  <w:style w:type="character" w:styleId="Emphasis">
    <w:name w:val="Emphasis"/>
    <w:basedOn w:val="DefaultParagraphFont"/>
    <w:qFormat/>
    <w:rsid w:val="00CA3379"/>
    <w:rPr>
      <w:i/>
      <w:iCs/>
    </w:rPr>
  </w:style>
  <w:style w:type="paragraph" w:styleId="BodyText">
    <w:name w:val="Body Text"/>
    <w:basedOn w:val="Normal"/>
    <w:link w:val="BodyTextChar"/>
    <w:rsid w:val="00CA3379"/>
    <w:pPr>
      <w:widowControl w:val="0"/>
      <w:suppressAutoHyphens/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A33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CA3379"/>
  </w:style>
  <w:style w:type="paragraph" w:styleId="Caption">
    <w:name w:val="caption"/>
    <w:basedOn w:val="Normal"/>
    <w:next w:val="Normal"/>
    <w:uiPriority w:val="35"/>
    <w:semiHidden/>
    <w:qFormat/>
    <w:rsid w:val="00CA33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932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rsid w:val="00D932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6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lectionscanada.gc.ca/pam_archives/public_mikan/index.php?fuseaction=genitem.displayItem&amp;lang=eng&amp;rec_nbr=3217809&amp;rec_nbr_list=3217809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881790C3191047BF44ED08E0FE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442C-D5DC-3242-A242-6F261C95EED9}"/>
      </w:docPartPr>
      <w:docPartBody>
        <w:p w:rsidR="001500F1" w:rsidRDefault="001500F1">
          <w:pPr>
            <w:pStyle w:val="CF881790C3191047BF44ED08E0FEEF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D6815CD04A098408DCA653D772B6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6CF5-5C8D-004A-8C61-A53883342996}"/>
      </w:docPartPr>
      <w:docPartBody>
        <w:p w:rsidR="001500F1" w:rsidRDefault="001500F1">
          <w:pPr>
            <w:pStyle w:val="8D6815CD04A098408DCA653D772B64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209D8D2EC3EB1408D64BE80821E6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8696-1394-3944-8EB2-9FE444472B5B}"/>
      </w:docPartPr>
      <w:docPartBody>
        <w:p w:rsidR="001500F1" w:rsidRDefault="001500F1">
          <w:pPr>
            <w:pStyle w:val="2209D8D2EC3EB1408D64BE80821E6C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428FEA77D56A4E8CB416609262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809C-A42A-7449-ABE7-5E5540306DF8}"/>
      </w:docPartPr>
      <w:docPartBody>
        <w:p w:rsidR="001500F1" w:rsidRDefault="001500F1">
          <w:pPr>
            <w:pStyle w:val="D4428FEA77D56A4E8CB4166092624F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69AA8667D7B548BA2CF227B4F5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00E8-8D99-C248-86F1-D4EA68694041}"/>
      </w:docPartPr>
      <w:docPartBody>
        <w:p w:rsidR="001500F1" w:rsidRDefault="001500F1">
          <w:pPr>
            <w:pStyle w:val="FA69AA8667D7B548BA2CF227B4F5D5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D23F25403024C4DBB84B6489435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7105-E4DF-5446-AD38-3F12BC66CD45}"/>
      </w:docPartPr>
      <w:docPartBody>
        <w:p w:rsidR="001500F1" w:rsidRDefault="001500F1">
          <w:pPr>
            <w:pStyle w:val="ED23F25403024C4DBB84B6489435FA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64E9D813543A4BB00AF3BEEC3F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838E4-13CF-0643-A0E6-9F9DA7CB451C}"/>
      </w:docPartPr>
      <w:docPartBody>
        <w:p w:rsidR="001500F1" w:rsidRDefault="001500F1">
          <w:pPr>
            <w:pStyle w:val="F764E9D813543A4BB00AF3BEEC3FDF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78DA0FAA01B847988F5AD06AF74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84E1-AA08-8B43-B975-6DBC7BE9F3D6}"/>
      </w:docPartPr>
      <w:docPartBody>
        <w:p w:rsidR="001500F1" w:rsidRDefault="001500F1">
          <w:pPr>
            <w:pStyle w:val="8578DA0FAA01B847988F5AD06AF747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3D45872190DC7458D8825D8B6D58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5B122-BEF3-DC4F-A7FD-3E556C221E53}"/>
      </w:docPartPr>
      <w:docPartBody>
        <w:p w:rsidR="001500F1" w:rsidRDefault="001500F1">
          <w:pPr>
            <w:pStyle w:val="C3D45872190DC7458D8825D8B6D582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C1F0BD1DFED4BA769A780EA2F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79E0-3080-1C43-B617-D637C26F38C3}"/>
      </w:docPartPr>
      <w:docPartBody>
        <w:p w:rsidR="001500F1" w:rsidRDefault="001500F1">
          <w:pPr>
            <w:pStyle w:val="9D1C1F0BD1DFED4BA769A780EA2F97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D13C895EDDFAA4189A019386605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9B5F-A457-4948-B627-3D72AEC1B049}"/>
      </w:docPartPr>
      <w:docPartBody>
        <w:p w:rsidR="001500F1" w:rsidRDefault="001500F1">
          <w:pPr>
            <w:pStyle w:val="7D13C895EDDFAA4189A0193866059B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F1"/>
    <w:rsid w:val="001500F1"/>
    <w:rsid w:val="0044499A"/>
    <w:rsid w:val="00F7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881790C3191047BF44ED08E0FEEF65">
    <w:name w:val="CF881790C3191047BF44ED08E0FEEF65"/>
  </w:style>
  <w:style w:type="paragraph" w:customStyle="1" w:styleId="8D6815CD04A098408DCA653D772B6455">
    <w:name w:val="8D6815CD04A098408DCA653D772B6455"/>
  </w:style>
  <w:style w:type="paragraph" w:customStyle="1" w:styleId="2209D8D2EC3EB1408D64BE80821E6CCE">
    <w:name w:val="2209D8D2EC3EB1408D64BE80821E6CCE"/>
  </w:style>
  <w:style w:type="paragraph" w:customStyle="1" w:styleId="D4428FEA77D56A4E8CB4166092624F2B">
    <w:name w:val="D4428FEA77D56A4E8CB4166092624F2B"/>
  </w:style>
  <w:style w:type="paragraph" w:customStyle="1" w:styleId="FA69AA8667D7B548BA2CF227B4F5D56F">
    <w:name w:val="FA69AA8667D7B548BA2CF227B4F5D56F"/>
  </w:style>
  <w:style w:type="paragraph" w:customStyle="1" w:styleId="ED23F25403024C4DBB84B6489435FAFC">
    <w:name w:val="ED23F25403024C4DBB84B6489435FAFC"/>
  </w:style>
  <w:style w:type="paragraph" w:customStyle="1" w:styleId="F764E9D813543A4BB00AF3BEEC3FDFC4">
    <w:name w:val="F764E9D813543A4BB00AF3BEEC3FDFC4"/>
  </w:style>
  <w:style w:type="paragraph" w:customStyle="1" w:styleId="8578DA0FAA01B847988F5AD06AF74788">
    <w:name w:val="8578DA0FAA01B847988F5AD06AF74788"/>
  </w:style>
  <w:style w:type="paragraph" w:customStyle="1" w:styleId="C3D45872190DC7458D8825D8B6D5822E">
    <w:name w:val="C3D45872190DC7458D8825D8B6D5822E"/>
  </w:style>
  <w:style w:type="paragraph" w:customStyle="1" w:styleId="9D1C1F0BD1DFED4BA769A780EA2F97D4">
    <w:name w:val="9D1C1F0BD1DFED4BA769A780EA2F97D4"/>
  </w:style>
  <w:style w:type="paragraph" w:customStyle="1" w:styleId="7D13C895EDDFAA4189A0193866059BF9">
    <w:name w:val="7D13C895EDDFAA4189A0193866059B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881790C3191047BF44ED08E0FEEF65">
    <w:name w:val="CF881790C3191047BF44ED08E0FEEF65"/>
  </w:style>
  <w:style w:type="paragraph" w:customStyle="1" w:styleId="8D6815CD04A098408DCA653D772B6455">
    <w:name w:val="8D6815CD04A098408DCA653D772B6455"/>
  </w:style>
  <w:style w:type="paragraph" w:customStyle="1" w:styleId="2209D8D2EC3EB1408D64BE80821E6CCE">
    <w:name w:val="2209D8D2EC3EB1408D64BE80821E6CCE"/>
  </w:style>
  <w:style w:type="paragraph" w:customStyle="1" w:styleId="D4428FEA77D56A4E8CB4166092624F2B">
    <w:name w:val="D4428FEA77D56A4E8CB4166092624F2B"/>
  </w:style>
  <w:style w:type="paragraph" w:customStyle="1" w:styleId="FA69AA8667D7B548BA2CF227B4F5D56F">
    <w:name w:val="FA69AA8667D7B548BA2CF227B4F5D56F"/>
  </w:style>
  <w:style w:type="paragraph" w:customStyle="1" w:styleId="ED23F25403024C4DBB84B6489435FAFC">
    <w:name w:val="ED23F25403024C4DBB84B6489435FAFC"/>
  </w:style>
  <w:style w:type="paragraph" w:customStyle="1" w:styleId="F764E9D813543A4BB00AF3BEEC3FDFC4">
    <w:name w:val="F764E9D813543A4BB00AF3BEEC3FDFC4"/>
  </w:style>
  <w:style w:type="paragraph" w:customStyle="1" w:styleId="8578DA0FAA01B847988F5AD06AF74788">
    <w:name w:val="8578DA0FAA01B847988F5AD06AF74788"/>
  </w:style>
  <w:style w:type="paragraph" w:customStyle="1" w:styleId="C3D45872190DC7458D8825D8B6D5822E">
    <w:name w:val="C3D45872190DC7458D8825D8B6D5822E"/>
  </w:style>
  <w:style w:type="paragraph" w:customStyle="1" w:styleId="9D1C1F0BD1DFED4BA769A780EA2F97D4">
    <w:name w:val="9D1C1F0BD1DFED4BA769A780EA2F97D4"/>
  </w:style>
  <w:style w:type="paragraph" w:customStyle="1" w:styleId="7D13C895EDDFAA4189A0193866059BF9">
    <w:name w:val="7D13C895EDDFAA4189A0193866059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Cap82</b:Tag>
    <b:SourceType>Book</b:SourceType>
    <b:Guid>{0942D822-CC47-E84E-934C-5400152DA530}</b:Guid>
    <b:Title>Like One that Dreamed: A Portrait of A.m. Klein</b:Title>
    <b:City>Toronto</b:City>
    <b:Publisher>McGraw Hill Ryerson</b:Publisher>
    <b:Year>1982</b:Year>
    <b:Author>
      <b:Author>
        <b:NameList>
          <b:Person>
            <b:Last>Caplan</b:Last>
            <b:First>Usher</b:First>
          </b:Person>
        </b:NameList>
      </b:Author>
    </b:Author>
    <b:RefOrder>1</b:RefOrder>
  </b:Source>
  <b:Source>
    <b:Tag>Kau78</b:Tag>
    <b:SourceType>Film</b:SourceType>
    <b:Guid>{02D738D4-202D-5A49-AAEB-76B345252856}</b:Guid>
    <b:Title>A.m. Klein: The Poet As Landscape</b:Title>
    <b:Year>1978</b:Year>
    <b:Distributor>Carousel Films</b:Distributor>
    <b:Author>
      <b:Director>
        <b:NameList>
          <b:Person>
            <b:Last>Kaufman</b:Last>
            <b:First>David</b:First>
          </b:Person>
        </b:NameList>
      </b:Director>
    </b:Author>
    <b:RefOrder>3</b:RefOrder>
  </b:Source>
  <b:Source>
    <b:Tag>Kat01</b:Tag>
    <b:SourceType>Book</b:SourceType>
    <b:Guid>{B073D56D-B604-094B-92BB-C7E76F782439}</b:Guid>
    <b:Title>A.m. Klein: Poet and Prophet</b:Title>
    <b:Year>2001</b:Year>
    <b:City>Montreal</b:City>
    <b:Publisher>XYZ Publishing</b:Publisher>
    <b:Author>
      <b:Author>
        <b:NameList>
          <b:Person>
            <b:Last>Kattan</b:Last>
            <b:First>Naïm</b:First>
          </b:Person>
        </b:NameList>
      </b:Author>
    </b:Author>
    <b:RefOrder>2</b:RefOrder>
  </b:Source>
  <b:Source>
    <b:Tag>Mar70</b:Tag>
    <b:SourceType>Book</b:SourceType>
    <b:Guid>{4F56B86A-ECFF-2B48-9048-9354B49FB66B}</b:Guid>
    <b:Title>A.m. Klein</b:Title>
    <b:City>Toronto</b:City>
    <b:Publisher>Ryerson Press</b:Publisher>
    <b:Year>1970</b:Year>
    <b:Author>
      <b:Editor>
        <b:NameList>
          <b:Person>
            <b:Last>Marshall</b:Last>
            <b:First>Tom</b:First>
          </b:Person>
        </b:NameList>
      </b:Editor>
    </b:Author>
    <b:RefOrder>4</b:RefOrder>
  </b:Source>
  <b:Source>
    <b:Tag>Sey75</b:Tag>
    <b:SourceType>Book</b:SourceType>
    <b:Guid>{6A69E11A-F0AB-EF40-BFD5-8444898A366F}</b:Guid>
    <b:Title>The A.m. Klein Symposium</b:Title>
    <b:City>Ottawa</b:City>
    <b:Publisher>Ottawa UP</b:Publisher>
    <b:Year>1975</b:Year>
    <b:Author>
      <b:Author>
        <b:NameList>
          <b:Person>
            <b:Last>Seymour</b:Last>
            <b:First>Mayne</b:First>
          </b:Person>
          <b:Person>
            <b:Last>Klein</b:Last>
            <b:First>A M</b:First>
          </b:Person>
        </b:NameList>
      </b:Author>
    </b:Author>
    <b:RefOrder>7</b:RefOrder>
  </b:Source>
  <b:Source>
    <b:Tag>Pol94</b:Tag>
    <b:SourceType>Book</b:SourceType>
    <b:Guid>{D4FC579D-7197-794B-B72C-8BA33206FD3F}</b:Guid>
    <b:Title>A.m. Klein: The Story of the Poet</b:Title>
    <b:City>Toronto</b:City>
    <b:Publisher>Toronto UP</b:Publisher>
    <b:Year>1994</b:Year>
    <b:Author>
      <b:Author>
        <b:NameList>
          <b:Person>
            <b:Last>Pollock</b:Last>
            <b:First>Zailig</b:First>
          </b:Person>
        </b:NameList>
      </b:Author>
    </b:Author>
    <b:RefOrder>5</b:RefOrder>
  </b:Source>
  <b:Source>
    <b:Tag>Pol93</b:Tag>
    <b:SourceType>Book</b:SourceType>
    <b:Guid>{F75DF07A-8C43-844D-97B5-489AA72A0351}</b:Guid>
    <b:Title>A.m. Klein: An Annotated Bibliography</b:Title>
    <b:City>Toronto</b:City>
    <b:Publisher>ECW Press</b:Publisher>
    <b:Year>1993</b:Year>
    <b:Author>
      <b:Author>
        <b:NameList>
          <b:Person>
            <b:Last>Pollock</b:Last>
            <b:First>Zailig</b:First>
          </b:Person>
          <b:Person>
            <b:Last>Caplan</b:Last>
            <b:First>Usher</b:First>
          </b:Person>
          <b:Person>
            <b:Last>Rozmovits</b:Last>
            <b:First>Linda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0171718-1B13-0746-B438-C099B496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1033</Words>
  <Characters>5890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2015-02-24T21:43:00Z</dcterms:created>
  <dcterms:modified xsi:type="dcterms:W3CDTF">2015-03-15T16:49:00Z</dcterms:modified>
</cp:coreProperties>
</file>