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2E708D" w14:textId="77777777" w:rsidTr="00922950">
        <w:tc>
          <w:tcPr>
            <w:tcW w:w="491" w:type="dxa"/>
            <w:vMerge w:val="restart"/>
            <w:shd w:val="clear" w:color="auto" w:fill="A6A6A6" w:themeFill="background1" w:themeFillShade="A6"/>
            <w:textDirection w:val="btLr"/>
          </w:tcPr>
          <w:p w14:paraId="369051E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400A76F5B5A94B9E45B8CA8B1F7D2F"/>
            </w:placeholder>
            <w:showingPlcHdr/>
            <w:dropDownList>
              <w:listItem w:displayText="Dr." w:value="Dr."/>
              <w:listItem w:displayText="Prof." w:value="Prof."/>
            </w:dropDownList>
          </w:sdtPr>
          <w:sdtContent>
            <w:tc>
              <w:tcPr>
                <w:tcW w:w="1259" w:type="dxa"/>
              </w:tcPr>
              <w:p w14:paraId="59A336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43FB2423A575429FFD70D3F29C5620"/>
            </w:placeholder>
            <w:text/>
          </w:sdtPr>
          <w:sdtContent>
            <w:tc>
              <w:tcPr>
                <w:tcW w:w="2073" w:type="dxa"/>
              </w:tcPr>
              <w:p w14:paraId="65662B71" w14:textId="7317B262" w:rsidR="00B574C9" w:rsidRDefault="000E0695" w:rsidP="000E0695">
                <w:r>
                  <w:t>Ruth</w:t>
                </w:r>
              </w:p>
            </w:tc>
          </w:sdtContent>
        </w:sdt>
        <w:sdt>
          <w:sdtPr>
            <w:alias w:val="Middle name"/>
            <w:tag w:val="authorMiddleName"/>
            <w:id w:val="-2076034781"/>
            <w:placeholder>
              <w:docPart w:val="369C9F52D4521C449F08B1287B3D2FB7"/>
            </w:placeholder>
            <w:showingPlcHdr/>
            <w:text/>
          </w:sdtPr>
          <w:sdtContent>
            <w:tc>
              <w:tcPr>
                <w:tcW w:w="2551" w:type="dxa"/>
              </w:tcPr>
              <w:p w14:paraId="1B9D6C3D" w14:textId="77777777" w:rsidR="00B574C9" w:rsidRDefault="00B574C9" w:rsidP="00922950">
                <w:r>
                  <w:rPr>
                    <w:rStyle w:val="PlaceholderText"/>
                  </w:rPr>
                  <w:t>[Middle name]</w:t>
                </w:r>
              </w:p>
            </w:tc>
          </w:sdtContent>
        </w:sdt>
        <w:sdt>
          <w:sdtPr>
            <w:alias w:val="Last name"/>
            <w:tag w:val="authorLastName"/>
            <w:id w:val="-1088529830"/>
            <w:placeholder>
              <w:docPart w:val="D0A3E12F7378E043A53DAA00F9694DEB"/>
            </w:placeholder>
            <w:text/>
          </w:sdtPr>
          <w:sdtContent>
            <w:tc>
              <w:tcPr>
                <w:tcW w:w="2642" w:type="dxa"/>
              </w:tcPr>
              <w:p w14:paraId="014E2001" w14:textId="3A0DE773" w:rsidR="00B574C9" w:rsidRDefault="000E0695" w:rsidP="000E0695">
                <w:proofErr w:type="spellStart"/>
                <w:r>
                  <w:t>Cribb</w:t>
                </w:r>
                <w:proofErr w:type="spellEnd"/>
              </w:p>
            </w:tc>
          </w:sdtContent>
        </w:sdt>
      </w:tr>
      <w:tr w:rsidR="00B574C9" w14:paraId="703CF7D7" w14:textId="77777777" w:rsidTr="001A6A06">
        <w:trPr>
          <w:trHeight w:val="986"/>
        </w:trPr>
        <w:tc>
          <w:tcPr>
            <w:tcW w:w="491" w:type="dxa"/>
            <w:vMerge/>
            <w:shd w:val="clear" w:color="auto" w:fill="A6A6A6" w:themeFill="background1" w:themeFillShade="A6"/>
          </w:tcPr>
          <w:p w14:paraId="69A08ED0" w14:textId="77777777" w:rsidR="00B574C9" w:rsidRPr="001A6A06" w:rsidRDefault="00B574C9" w:rsidP="00CF1542">
            <w:pPr>
              <w:jc w:val="center"/>
              <w:rPr>
                <w:b/>
                <w:color w:val="FFFFFF" w:themeColor="background1"/>
              </w:rPr>
            </w:pPr>
          </w:p>
        </w:tc>
        <w:sdt>
          <w:sdtPr>
            <w:alias w:val="Biography"/>
            <w:tag w:val="authorBiography"/>
            <w:id w:val="938807824"/>
            <w:placeholder>
              <w:docPart w:val="CA4DF768326F0B439C37944C8DE97D38"/>
            </w:placeholder>
            <w:showingPlcHdr/>
          </w:sdtPr>
          <w:sdtContent>
            <w:tc>
              <w:tcPr>
                <w:tcW w:w="8525" w:type="dxa"/>
                <w:gridSpan w:val="4"/>
              </w:tcPr>
              <w:p w14:paraId="4F93B2BE" w14:textId="77777777" w:rsidR="00B574C9" w:rsidRDefault="00B574C9" w:rsidP="00922950">
                <w:r>
                  <w:rPr>
                    <w:rStyle w:val="PlaceholderText"/>
                  </w:rPr>
                  <w:t>[Enter your biography]</w:t>
                </w:r>
              </w:p>
            </w:tc>
          </w:sdtContent>
        </w:sdt>
      </w:tr>
      <w:tr w:rsidR="00B574C9" w14:paraId="161BB648" w14:textId="77777777" w:rsidTr="001A6A06">
        <w:trPr>
          <w:trHeight w:val="986"/>
        </w:trPr>
        <w:tc>
          <w:tcPr>
            <w:tcW w:w="491" w:type="dxa"/>
            <w:vMerge/>
            <w:shd w:val="clear" w:color="auto" w:fill="A6A6A6" w:themeFill="background1" w:themeFillShade="A6"/>
          </w:tcPr>
          <w:p w14:paraId="6DFCE49F" w14:textId="77777777" w:rsidR="00B574C9" w:rsidRPr="001A6A06" w:rsidRDefault="00B574C9" w:rsidP="00CF1542">
            <w:pPr>
              <w:jc w:val="center"/>
              <w:rPr>
                <w:b/>
                <w:color w:val="FFFFFF" w:themeColor="background1"/>
              </w:rPr>
            </w:pPr>
          </w:p>
        </w:tc>
        <w:sdt>
          <w:sdtPr>
            <w:alias w:val="Affiliation"/>
            <w:tag w:val="affiliation"/>
            <w:id w:val="2012937915"/>
            <w:placeholder>
              <w:docPart w:val="40EBBB857DCBE249A763A86206F7E042"/>
            </w:placeholder>
            <w:text/>
          </w:sdtPr>
          <w:sdtContent>
            <w:tc>
              <w:tcPr>
                <w:tcW w:w="8525" w:type="dxa"/>
                <w:gridSpan w:val="4"/>
              </w:tcPr>
              <w:p w14:paraId="19DB88CC" w14:textId="59DDA71E" w:rsidR="00B574C9" w:rsidRDefault="00953D56" w:rsidP="00953D56">
                <w:r>
                  <w:t>University of Brighton</w:t>
                </w:r>
              </w:p>
            </w:tc>
          </w:sdtContent>
        </w:sdt>
      </w:tr>
    </w:tbl>
    <w:p w14:paraId="402C96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8B270C" w14:textId="77777777" w:rsidTr="00244BB0">
        <w:tc>
          <w:tcPr>
            <w:tcW w:w="9016" w:type="dxa"/>
            <w:shd w:val="clear" w:color="auto" w:fill="A6A6A6" w:themeFill="background1" w:themeFillShade="A6"/>
            <w:tcMar>
              <w:top w:w="113" w:type="dxa"/>
              <w:bottom w:w="113" w:type="dxa"/>
            </w:tcMar>
          </w:tcPr>
          <w:p w14:paraId="098990F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02219" w14:textId="77777777" w:rsidTr="003F0D73">
        <w:sdt>
          <w:sdtPr>
            <w:alias w:val="Article headword"/>
            <w:tag w:val="articleHeadword"/>
            <w:id w:val="-361440020"/>
            <w:placeholder>
              <w:docPart w:val="D0777A5512357F43AB30DE62E823AFD3"/>
            </w:placeholder>
            <w:text/>
          </w:sdtPr>
          <w:sdtContent>
            <w:tc>
              <w:tcPr>
                <w:tcW w:w="9016" w:type="dxa"/>
                <w:tcMar>
                  <w:top w:w="113" w:type="dxa"/>
                  <w:bottom w:w="113" w:type="dxa"/>
                </w:tcMar>
              </w:tcPr>
              <w:p w14:paraId="5E65F6F6" w14:textId="77777777" w:rsidR="003F0D73" w:rsidRPr="00FB589A" w:rsidRDefault="0080529E" w:rsidP="00B31AD0">
                <w:r>
                  <w:t xml:space="preserve">Direct Carving </w:t>
                </w:r>
              </w:p>
            </w:tc>
          </w:sdtContent>
        </w:sdt>
      </w:tr>
      <w:tr w:rsidR="00464699" w14:paraId="772779AE" w14:textId="77777777" w:rsidTr="0080529E">
        <w:sdt>
          <w:sdtPr>
            <w:alias w:val="Variant headwords"/>
            <w:tag w:val="variantHeadwords"/>
            <w:id w:val="173464402"/>
            <w:placeholder>
              <w:docPart w:val="0140F080998C1A478FB58D7EEE952C9A"/>
            </w:placeholder>
          </w:sdtPr>
          <w:sdtContent>
            <w:tc>
              <w:tcPr>
                <w:tcW w:w="9016" w:type="dxa"/>
                <w:tcMar>
                  <w:top w:w="113" w:type="dxa"/>
                  <w:bottom w:w="113" w:type="dxa"/>
                </w:tcMar>
              </w:tcPr>
              <w:p w14:paraId="4DE8CDAE" w14:textId="53F485E8" w:rsidR="00464699" w:rsidRDefault="00146D57" w:rsidP="00146D57">
                <w:proofErr w:type="spellStart"/>
                <w:r>
                  <w:t>Taille</w:t>
                </w:r>
                <w:proofErr w:type="spellEnd"/>
                <w:r>
                  <w:t xml:space="preserve"> directe</w:t>
                </w:r>
              </w:p>
            </w:tc>
            <w:bookmarkStart w:id="0" w:name="_GoBack" w:displacedByCustomXml="next"/>
            <w:bookmarkEnd w:id="0" w:displacedByCustomXml="next"/>
          </w:sdtContent>
        </w:sdt>
      </w:tr>
      <w:tr w:rsidR="00E85A05" w14:paraId="0A4A44FE" w14:textId="77777777" w:rsidTr="003F0D73">
        <w:sdt>
          <w:sdtPr>
            <w:alias w:val="Abstract"/>
            <w:tag w:val="abstract"/>
            <w:id w:val="-635871867"/>
            <w:placeholder>
              <w:docPart w:val="AC329ECA10D3C54AA35764EFD80357E0"/>
            </w:placeholder>
          </w:sdtPr>
          <w:sdtContent>
            <w:tc>
              <w:tcPr>
                <w:tcW w:w="9016" w:type="dxa"/>
                <w:tcMar>
                  <w:top w:w="113" w:type="dxa"/>
                  <w:bottom w:w="113" w:type="dxa"/>
                </w:tcMar>
              </w:tcPr>
              <w:p w14:paraId="011FC123" w14:textId="10ADB5D7" w:rsidR="00F47FE5" w:rsidRDefault="00F47FE5" w:rsidP="00F47FE5">
                <w:r>
                  <w:t>Developed in the twentieth century, direct carving (</w:t>
                </w:r>
                <w:proofErr w:type="spellStart"/>
                <w:r>
                  <w:rPr>
                    <w:i/>
                  </w:rPr>
                  <w:t>taille</w:t>
                </w:r>
                <w:proofErr w:type="spellEnd"/>
                <w:r>
                  <w:rPr>
                    <w:i/>
                  </w:rPr>
                  <w:t xml:space="preserve"> </w:t>
                </w:r>
                <w:proofErr w:type="spellStart"/>
                <w:r>
                  <w:rPr>
                    <w:i/>
                  </w:rPr>
                  <w:t>directe</w:t>
                </w:r>
                <w:proofErr w:type="spellEnd"/>
                <w:r>
                  <w:rPr>
                    <w:i/>
                  </w:rPr>
                  <w:t xml:space="preserve"> </w:t>
                </w:r>
                <w:r>
                  <w:t>in French) is a carving technique where the sculptor works with hamme</w:t>
                </w:r>
                <w:r w:rsidR="00DD18AB">
                  <w:t xml:space="preserve">r and chisel </w:t>
                </w:r>
                <w:r w:rsidR="00670F9B">
                  <w:t>that comes into direct contact with</w:t>
                </w:r>
                <w:r w:rsidR="00DD18AB">
                  <w:t xml:space="preserve"> a blo</w:t>
                </w:r>
                <w:r>
                  <w:t xml:space="preserve">ck of stone or wood. </w:t>
                </w:r>
                <w:proofErr w:type="spellStart"/>
                <w:r>
                  <w:t>Constantin</w:t>
                </w:r>
                <w:proofErr w:type="spellEnd"/>
                <w:r>
                  <w:t xml:space="preserve"> Brancusi’s </w:t>
                </w:r>
                <w:r>
                  <w:rPr>
                    <w:i/>
                  </w:rPr>
                  <w:t xml:space="preserve">The Kiss </w:t>
                </w:r>
                <w:r>
                  <w:t>(1907) is often cited as one of the earliest examples of direct carving. Though models were sometimes used, direct carving gave sculptors close and intimate contact with their materials. By using this direct method, sculptors rejected academic traditions where sculptors created clay models that were then scaled and transferred to marble by a workshop of technicians. Direct carving became a concept closely aligned with modernism as the twentieth century progressed. In the United Kingdom (where the method gained significant traction due to the legacy of hand making of the Arts and Crafts movement), sculptures defined as modern w</w:t>
                </w:r>
                <w:r w:rsidR="00022E9E">
                  <w:t>ere generally expected to utilis</w:t>
                </w:r>
                <w:r>
                  <w:t xml:space="preserve">e direct carving as their primary technique.   </w:t>
                </w:r>
              </w:p>
              <w:p w14:paraId="3A4111E4" w14:textId="77777777" w:rsidR="00F47FE5" w:rsidRDefault="00F47FE5" w:rsidP="00F47FE5"/>
              <w:p w14:paraId="0A7D76FC" w14:textId="1E7C1ADF" w:rsidR="00E85A05" w:rsidRDefault="00F47FE5" w:rsidP="00146D57">
                <w:r>
                  <w:t>Direct Carving allowed sculptors to</w:t>
                </w:r>
                <w:r w:rsidR="00361133">
                  <w:t xml:space="preserve"> reject the notion of stone as </w:t>
                </w:r>
                <w:r w:rsidR="00022E9E">
                  <w:t xml:space="preserve">a </w:t>
                </w:r>
                <w:r>
                  <w:t>representation</w:t>
                </w:r>
                <w:r w:rsidR="00361133">
                  <w:t xml:space="preserve"> of flesh</w:t>
                </w:r>
                <w:r w:rsidR="00C74109">
                  <w:t>; rather they professed themselves</w:t>
                </w:r>
                <w:r w:rsidR="00146D57">
                  <w:t xml:space="preserve"> to be representing stone and remaining true to the material by </w:t>
                </w:r>
                <w:r>
                  <w:t>self-consciously highlight</w:t>
                </w:r>
                <w:r w:rsidR="00146D57">
                  <w:t>ing</w:t>
                </w:r>
                <w:r>
                  <w:t xml:space="preserve"> t</w:t>
                </w:r>
                <w:r w:rsidR="008F6B4D">
                  <w:t>he act of manipulating stone</w:t>
                </w:r>
                <w:r>
                  <w:t>. For most of those practicing direct carving, it became a way of knowing the material, usually a local one, and of working with that material to ‘reveal’ the work of art within.</w:t>
                </w:r>
              </w:p>
            </w:tc>
          </w:sdtContent>
        </w:sdt>
      </w:tr>
      <w:tr w:rsidR="003F0D73" w14:paraId="1A34F976" w14:textId="77777777" w:rsidTr="003F0D73">
        <w:sdt>
          <w:sdtPr>
            <w:alias w:val="Article text"/>
            <w:tag w:val="articleText"/>
            <w:id w:val="634067588"/>
            <w:placeholder>
              <w:docPart w:val="D6F2C1889A37924C81B72FC30E69EB19"/>
            </w:placeholder>
          </w:sdtPr>
          <w:sdtEndPr>
            <w:rPr>
              <w:vanish/>
              <w:highlight w:val="yellow"/>
            </w:rPr>
          </w:sdtEndPr>
          <w:sdtContent>
            <w:sdt>
              <w:sdtPr>
                <w:alias w:val="Abstract"/>
                <w:tag w:val="abstract"/>
                <w:id w:val="-936438595"/>
                <w:placeholder>
                  <w:docPart w:val="D41DD98842B53941A21034E3CCDF5A46"/>
                </w:placeholder>
              </w:sdtPr>
              <w:sdtContent>
                <w:tc>
                  <w:tcPr>
                    <w:tcW w:w="9016" w:type="dxa"/>
                    <w:tcMar>
                      <w:top w:w="113" w:type="dxa"/>
                      <w:bottom w:w="113" w:type="dxa"/>
                    </w:tcMar>
                  </w:tcPr>
                  <w:sdt>
                    <w:sdtPr>
                      <w:alias w:val="Abstract"/>
                      <w:tag w:val="abstract"/>
                      <w:id w:val="2003781523"/>
                      <w:placeholder>
                        <w:docPart w:val="7AB35FFEB7668844A4591E22A946F47A"/>
                      </w:placeholder>
                    </w:sdtPr>
                    <w:sdtContent>
                      <w:p w14:paraId="10CC479C" w14:textId="77777777" w:rsidR="00146D57" w:rsidRDefault="00146D57" w:rsidP="00146D57">
                        <w:r>
                          <w:t>Developed in the twentieth century, direct carving (</w:t>
                        </w:r>
                        <w:proofErr w:type="spellStart"/>
                        <w:r>
                          <w:rPr>
                            <w:i/>
                          </w:rPr>
                          <w:t>taille</w:t>
                        </w:r>
                        <w:proofErr w:type="spellEnd"/>
                        <w:r>
                          <w:rPr>
                            <w:i/>
                          </w:rPr>
                          <w:t xml:space="preserve"> </w:t>
                        </w:r>
                        <w:proofErr w:type="spellStart"/>
                        <w:r>
                          <w:rPr>
                            <w:i/>
                          </w:rPr>
                          <w:t>directe</w:t>
                        </w:r>
                        <w:proofErr w:type="spellEnd"/>
                        <w:r>
                          <w:rPr>
                            <w:i/>
                          </w:rPr>
                          <w:t xml:space="preserve"> </w:t>
                        </w:r>
                        <w:r>
                          <w:t xml:space="preserve">in French) is a carving technique where the sculptor works with hammer and chisel that comes into direct contact with a block of stone or wood. </w:t>
                        </w:r>
                        <w:proofErr w:type="spellStart"/>
                        <w:r>
                          <w:t>Constantin</w:t>
                        </w:r>
                        <w:proofErr w:type="spellEnd"/>
                        <w:r>
                          <w:t xml:space="preserve"> Brancusi’s </w:t>
                        </w:r>
                        <w:r>
                          <w:rPr>
                            <w:i/>
                          </w:rPr>
                          <w:t xml:space="preserve">The Kiss </w:t>
                        </w:r>
                        <w:r>
                          <w:t xml:space="preserve">(1907) is often cited as one of the earliest examples of direct carving. Though models were sometimes used, direct carving gave sculptors close and intimate contact with their materials. By using this direct method, sculptors rejected academic traditions where sculptors created clay models that were then scaled and transferred to marble by a workshop of technicians. Direct carving became a concept closely aligned with modernism as the twentieth century progressed. In the United Kingdom (where the method gained significant traction due to the legacy of hand making of the Arts and Crafts movement), sculptures defined as modern were generally expected to utilise direct carving as their primary technique.   </w:t>
                        </w:r>
                      </w:p>
                      <w:p w14:paraId="07E3F8A1" w14:textId="77777777" w:rsidR="00146D57" w:rsidRDefault="00146D57" w:rsidP="00146D57"/>
                      <w:p w14:paraId="7F76E2D3" w14:textId="4FC5DA81" w:rsidR="00361133" w:rsidRDefault="00146D57" w:rsidP="00146D57">
                        <w:r>
                          <w:t>Direct Carving allowed sculptors to reject the notion of stone as a representation of flesh; rather they professed themselves to be representing stone and remaining true to the material by self-consciously highlighting the act of manipulating stone. For most of those practicing direct carving, it became a way of knowing the material, usually a local one, and of working with that material to ‘reveal’ the work of art within.</w:t>
                        </w:r>
                      </w:p>
                    </w:sdtContent>
                  </w:sdt>
                  <w:p w14:paraId="33631289" w14:textId="77777777" w:rsidR="00146D57" w:rsidRDefault="00146D57" w:rsidP="00146D57"/>
                  <w:p w14:paraId="45352595" w14:textId="53CA2AD4" w:rsidR="0080529E" w:rsidRDefault="0080529E" w:rsidP="0080529E">
                    <w:pPr>
                      <w:pStyle w:val="Heading1"/>
                      <w:outlineLvl w:val="0"/>
                    </w:pPr>
                    <w:r>
                      <w:lastRenderedPageBreak/>
                      <w:t>Selected</w:t>
                    </w:r>
                    <w:r w:rsidR="008F6B4D">
                      <w:t xml:space="preserve"> List of</w:t>
                    </w:r>
                    <w:r>
                      <w:t xml:space="preserve"> Works</w:t>
                    </w:r>
                    <w:r w:rsidR="008F6B4D">
                      <w:t>:</w:t>
                    </w:r>
                  </w:p>
                  <w:p w14:paraId="5C2B735A" w14:textId="60002E32" w:rsidR="0080529E" w:rsidRDefault="0080529E" w:rsidP="0080529E">
                    <w:proofErr w:type="spellStart"/>
                    <w:r>
                      <w:t>Constantin</w:t>
                    </w:r>
                    <w:proofErr w:type="spellEnd"/>
                    <w:r>
                      <w:t xml:space="preserve"> Brancusi: </w:t>
                    </w:r>
                    <w:r w:rsidRPr="00361133">
                      <w:rPr>
                        <w:i/>
                      </w:rPr>
                      <w:t>The Kiss</w:t>
                    </w:r>
                    <w:r w:rsidR="008F6B4D">
                      <w:t xml:space="preserve"> (1907</w:t>
                    </w:r>
                    <w:r>
                      <w:t>)</w:t>
                    </w:r>
                  </w:p>
                  <w:p w14:paraId="09F53477" w14:textId="538F319D" w:rsidR="0080529E" w:rsidRDefault="0080529E" w:rsidP="0080529E">
                    <w:r>
                      <w:t xml:space="preserve">Eric Gill: </w:t>
                    </w:r>
                    <w:r w:rsidRPr="00361133">
                      <w:rPr>
                        <w:i/>
                      </w:rPr>
                      <w:t xml:space="preserve">Mother and Child </w:t>
                    </w:r>
                    <w:r w:rsidR="008F6B4D">
                      <w:t>series (1910-11</w:t>
                    </w:r>
                    <w:r>
                      <w:t>)</w:t>
                    </w:r>
                  </w:p>
                  <w:p w14:paraId="1EEA7ADF" w14:textId="0AC258FA" w:rsidR="0080529E" w:rsidRDefault="0080529E" w:rsidP="0080529E">
                    <w:r>
                      <w:t xml:space="preserve">Jacob Epstein: </w:t>
                    </w:r>
                    <w:r w:rsidRPr="00361133">
                      <w:rPr>
                        <w:i/>
                      </w:rPr>
                      <w:t>Sun God</w:t>
                    </w:r>
                    <w:r w:rsidR="008F6B4D">
                      <w:t xml:space="preserve"> (1910</w:t>
                    </w:r>
                    <w:r>
                      <w:t>)</w:t>
                    </w:r>
                  </w:p>
                  <w:p w14:paraId="3C2CB553" w14:textId="45357B76" w:rsidR="003F0D73" w:rsidRDefault="0080529E" w:rsidP="0080529E">
                    <w:r>
                      <w:t>Henri Gaudier-</w:t>
                    </w:r>
                    <w:proofErr w:type="spellStart"/>
                    <w:r>
                      <w:t>Brzeska</w:t>
                    </w:r>
                    <w:proofErr w:type="spellEnd"/>
                    <w:r>
                      <w:t xml:space="preserve">: </w:t>
                    </w:r>
                    <w:r w:rsidRPr="00361133">
                      <w:rPr>
                        <w:i/>
                      </w:rPr>
                      <w:t>Red Stone Dancer</w:t>
                    </w:r>
                    <w:r w:rsidR="00361133">
                      <w:t xml:space="preserve"> (</w:t>
                    </w:r>
                    <w:r w:rsidR="008F6B4D">
                      <w:t>1913</w:t>
                    </w:r>
                    <w:r>
                      <w:t>)</w:t>
                    </w:r>
                  </w:p>
                </w:tc>
              </w:sdtContent>
            </w:sdt>
          </w:sdtContent>
        </w:sdt>
      </w:tr>
      <w:tr w:rsidR="003235A7" w14:paraId="3D659330" w14:textId="77777777" w:rsidTr="003235A7">
        <w:tc>
          <w:tcPr>
            <w:tcW w:w="9016" w:type="dxa"/>
          </w:tcPr>
          <w:p w14:paraId="7D52E2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2D98C2310053C4AB1F82A83610450FB"/>
              </w:placeholder>
            </w:sdtPr>
            <w:sdtContent>
              <w:sdt>
                <w:sdtPr>
                  <w:alias w:val="Further reading"/>
                  <w:tag w:val="furtherReading"/>
                  <w:id w:val="-715357788"/>
                  <w:placeholder>
                    <w:docPart w:val="AF1130ECD362224AA0C269D3D985023F"/>
                  </w:placeholder>
                </w:sdtPr>
                <w:sdtContent>
                  <w:p w14:paraId="63288836" w14:textId="77777777" w:rsidR="00F47FE5" w:rsidRDefault="00022E9E" w:rsidP="00F47FE5">
                    <w:sdt>
                      <w:sdtPr>
                        <w:id w:val="-1862040410"/>
                        <w:citation/>
                      </w:sdtPr>
                      <w:sdtContent>
                        <w:r w:rsidR="00F47FE5">
                          <w:fldChar w:fldCharType="begin"/>
                        </w:r>
                        <w:r w:rsidR="00F47FE5">
                          <w:rPr>
                            <w:lang w:val="en-US"/>
                          </w:rPr>
                          <w:instrText xml:space="preserve"> CITATION Dav041 \l 1033 </w:instrText>
                        </w:r>
                        <w:r w:rsidR="00F47FE5">
                          <w:fldChar w:fldCharType="separate"/>
                        </w:r>
                        <w:r w:rsidR="00F47FE5">
                          <w:rPr>
                            <w:noProof/>
                            <w:lang w:val="en-US"/>
                          </w:rPr>
                          <w:t xml:space="preserve"> </w:t>
                        </w:r>
                        <w:r w:rsidR="00F47FE5" w:rsidRPr="00F47FE5">
                          <w:rPr>
                            <w:noProof/>
                            <w:lang w:val="en-US"/>
                          </w:rPr>
                          <w:t>(Getsy)</w:t>
                        </w:r>
                        <w:r w:rsidR="00F47FE5">
                          <w:fldChar w:fldCharType="end"/>
                        </w:r>
                      </w:sdtContent>
                    </w:sdt>
                  </w:p>
                  <w:p w14:paraId="7E039999" w14:textId="77777777" w:rsidR="00146D57" w:rsidRDefault="00146D57" w:rsidP="00F47FE5"/>
                  <w:p w14:paraId="24FE63B9" w14:textId="77777777" w:rsidR="00F47FE5" w:rsidRDefault="00022E9E" w:rsidP="00F47FE5">
                    <w:sdt>
                      <w:sdtPr>
                        <w:id w:val="1040326961"/>
                        <w:citation/>
                      </w:sdtPr>
                      <w:sdtContent>
                        <w:r w:rsidR="00F47FE5">
                          <w:fldChar w:fldCharType="begin"/>
                        </w:r>
                        <w:r w:rsidR="00F47FE5">
                          <w:rPr>
                            <w:lang w:val="en-US"/>
                          </w:rPr>
                          <w:instrText xml:space="preserve"> CITATION Jon12 \l 1033 </w:instrText>
                        </w:r>
                        <w:r w:rsidR="00F47FE5">
                          <w:fldChar w:fldCharType="separate"/>
                        </w:r>
                        <w:r w:rsidR="00F47FE5" w:rsidRPr="00F47FE5">
                          <w:rPr>
                            <w:noProof/>
                            <w:lang w:val="en-US"/>
                          </w:rPr>
                          <w:t>(Wood, Hulks and Potts)</w:t>
                        </w:r>
                        <w:r w:rsidR="00F47FE5">
                          <w:fldChar w:fldCharType="end"/>
                        </w:r>
                      </w:sdtContent>
                    </w:sdt>
                  </w:p>
                  <w:p w14:paraId="78C9446B" w14:textId="77777777" w:rsidR="00146D57" w:rsidRDefault="00146D57" w:rsidP="00F47FE5"/>
                  <w:p w14:paraId="6FBCE9E3" w14:textId="2AC99641" w:rsidR="003235A7" w:rsidRDefault="00022E9E" w:rsidP="00FB11DE">
                    <w:sdt>
                      <w:sdtPr>
                        <w:id w:val="1026676806"/>
                        <w:citation/>
                      </w:sdtPr>
                      <w:sdtContent>
                        <w:r w:rsidR="00F47FE5">
                          <w:fldChar w:fldCharType="begin"/>
                        </w:r>
                        <w:r w:rsidR="00F47FE5">
                          <w:rPr>
                            <w:lang w:val="en-US"/>
                          </w:rPr>
                          <w:instrText xml:space="preserve"> CITATION Sus83 \l 1033 </w:instrText>
                        </w:r>
                        <w:r w:rsidR="00F47FE5">
                          <w:fldChar w:fldCharType="separate"/>
                        </w:r>
                        <w:r w:rsidR="00F47FE5" w:rsidRPr="00F47FE5">
                          <w:rPr>
                            <w:noProof/>
                            <w:lang w:val="en-US"/>
                          </w:rPr>
                          <w:t>(Beattie)</w:t>
                        </w:r>
                        <w:r w:rsidR="00F47FE5">
                          <w:fldChar w:fldCharType="end"/>
                        </w:r>
                      </w:sdtContent>
                    </w:sdt>
                  </w:p>
                </w:sdtContent>
              </w:sdt>
            </w:sdtContent>
          </w:sdt>
        </w:tc>
      </w:tr>
    </w:tbl>
    <w:p w14:paraId="7CCC7D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03EFF" w14:textId="77777777" w:rsidR="00146D57" w:rsidRDefault="00146D57" w:rsidP="007A0D55">
      <w:pPr>
        <w:spacing w:after="0" w:line="240" w:lineRule="auto"/>
      </w:pPr>
      <w:r>
        <w:separator/>
      </w:r>
    </w:p>
  </w:endnote>
  <w:endnote w:type="continuationSeparator" w:id="0">
    <w:p w14:paraId="40DB123F" w14:textId="77777777" w:rsidR="00146D57" w:rsidRDefault="00146D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DCBCF" w14:textId="77777777" w:rsidR="00146D57" w:rsidRDefault="00146D57" w:rsidP="007A0D55">
      <w:pPr>
        <w:spacing w:after="0" w:line="240" w:lineRule="auto"/>
      </w:pPr>
      <w:r>
        <w:separator/>
      </w:r>
    </w:p>
  </w:footnote>
  <w:footnote w:type="continuationSeparator" w:id="0">
    <w:p w14:paraId="794D4D8C" w14:textId="77777777" w:rsidR="00146D57" w:rsidRDefault="00146D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AE2D2" w14:textId="77777777" w:rsidR="00146D57" w:rsidRDefault="00146D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BC7664" w14:textId="77777777" w:rsidR="00146D57" w:rsidRDefault="00146D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9E"/>
    <w:rsid w:val="00022E9E"/>
    <w:rsid w:val="00032559"/>
    <w:rsid w:val="00052040"/>
    <w:rsid w:val="000B25AE"/>
    <w:rsid w:val="000B55AB"/>
    <w:rsid w:val="000D24DC"/>
    <w:rsid w:val="000E0695"/>
    <w:rsid w:val="00101B2E"/>
    <w:rsid w:val="00111AA3"/>
    <w:rsid w:val="00116FA0"/>
    <w:rsid w:val="00146D57"/>
    <w:rsid w:val="0015114C"/>
    <w:rsid w:val="001A21F3"/>
    <w:rsid w:val="001A2537"/>
    <w:rsid w:val="001A6A06"/>
    <w:rsid w:val="00210C03"/>
    <w:rsid w:val="00212005"/>
    <w:rsid w:val="002162E2"/>
    <w:rsid w:val="00225C5A"/>
    <w:rsid w:val="00230B10"/>
    <w:rsid w:val="00234353"/>
    <w:rsid w:val="00244BB0"/>
    <w:rsid w:val="002A0A0D"/>
    <w:rsid w:val="002B0B37"/>
    <w:rsid w:val="002D30FE"/>
    <w:rsid w:val="0030662D"/>
    <w:rsid w:val="003235A7"/>
    <w:rsid w:val="00361133"/>
    <w:rsid w:val="003677B6"/>
    <w:rsid w:val="003A6D3B"/>
    <w:rsid w:val="003D3579"/>
    <w:rsid w:val="003E2795"/>
    <w:rsid w:val="003F0D73"/>
    <w:rsid w:val="00460169"/>
    <w:rsid w:val="00462DBE"/>
    <w:rsid w:val="00464699"/>
    <w:rsid w:val="00483379"/>
    <w:rsid w:val="00487BC5"/>
    <w:rsid w:val="00496888"/>
    <w:rsid w:val="004A7476"/>
    <w:rsid w:val="004E5896"/>
    <w:rsid w:val="00513EE6"/>
    <w:rsid w:val="00534F8F"/>
    <w:rsid w:val="00551013"/>
    <w:rsid w:val="00590035"/>
    <w:rsid w:val="005B177E"/>
    <w:rsid w:val="005B3921"/>
    <w:rsid w:val="005F26D7"/>
    <w:rsid w:val="005F5450"/>
    <w:rsid w:val="0066019B"/>
    <w:rsid w:val="00670F9B"/>
    <w:rsid w:val="006D0412"/>
    <w:rsid w:val="007411B9"/>
    <w:rsid w:val="00780D95"/>
    <w:rsid w:val="00780DC7"/>
    <w:rsid w:val="007A0D55"/>
    <w:rsid w:val="007B3377"/>
    <w:rsid w:val="007D5F77"/>
    <w:rsid w:val="007E5F44"/>
    <w:rsid w:val="0080529E"/>
    <w:rsid w:val="00821DE3"/>
    <w:rsid w:val="00843B09"/>
    <w:rsid w:val="00846CE1"/>
    <w:rsid w:val="008A5B87"/>
    <w:rsid w:val="008A7A67"/>
    <w:rsid w:val="008F6B4D"/>
    <w:rsid w:val="00922950"/>
    <w:rsid w:val="00953D56"/>
    <w:rsid w:val="009908F7"/>
    <w:rsid w:val="009A7264"/>
    <w:rsid w:val="009D1606"/>
    <w:rsid w:val="009E18A1"/>
    <w:rsid w:val="009E73D7"/>
    <w:rsid w:val="00A27D2C"/>
    <w:rsid w:val="00A76FD9"/>
    <w:rsid w:val="00AB436D"/>
    <w:rsid w:val="00AD2F24"/>
    <w:rsid w:val="00AD4844"/>
    <w:rsid w:val="00B219AE"/>
    <w:rsid w:val="00B31AD0"/>
    <w:rsid w:val="00B33145"/>
    <w:rsid w:val="00B574C9"/>
    <w:rsid w:val="00BC39C9"/>
    <w:rsid w:val="00BE5BF7"/>
    <w:rsid w:val="00BF40E1"/>
    <w:rsid w:val="00C27FAB"/>
    <w:rsid w:val="00C358D4"/>
    <w:rsid w:val="00C6296B"/>
    <w:rsid w:val="00C74109"/>
    <w:rsid w:val="00CC586D"/>
    <w:rsid w:val="00CF1542"/>
    <w:rsid w:val="00CF3EC5"/>
    <w:rsid w:val="00D656DA"/>
    <w:rsid w:val="00D83300"/>
    <w:rsid w:val="00DC6B48"/>
    <w:rsid w:val="00DD18AB"/>
    <w:rsid w:val="00DF01B0"/>
    <w:rsid w:val="00E85A05"/>
    <w:rsid w:val="00E95829"/>
    <w:rsid w:val="00EA606C"/>
    <w:rsid w:val="00EB0C8C"/>
    <w:rsid w:val="00EB51FD"/>
    <w:rsid w:val="00EB77DB"/>
    <w:rsid w:val="00ED139F"/>
    <w:rsid w:val="00EF74F7"/>
    <w:rsid w:val="00F36937"/>
    <w:rsid w:val="00F47FE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3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5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2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5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2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400A76F5B5A94B9E45B8CA8B1F7D2F"/>
        <w:category>
          <w:name w:val="General"/>
          <w:gallery w:val="placeholder"/>
        </w:category>
        <w:types>
          <w:type w:val="bbPlcHdr"/>
        </w:types>
        <w:behaviors>
          <w:behavior w:val="content"/>
        </w:behaviors>
        <w:guid w:val="{5239ED5C-0216-9641-A33D-C15AD6F00932}"/>
      </w:docPartPr>
      <w:docPartBody>
        <w:p w:rsidR="00340E3B" w:rsidRDefault="00340E3B">
          <w:pPr>
            <w:pStyle w:val="1E400A76F5B5A94B9E45B8CA8B1F7D2F"/>
          </w:pPr>
          <w:r w:rsidRPr="00CC586D">
            <w:rPr>
              <w:rStyle w:val="PlaceholderText"/>
              <w:b/>
              <w:color w:val="FFFFFF" w:themeColor="background1"/>
            </w:rPr>
            <w:t>[Salutation]</w:t>
          </w:r>
        </w:p>
      </w:docPartBody>
    </w:docPart>
    <w:docPart>
      <w:docPartPr>
        <w:name w:val="8B43FB2423A575429FFD70D3F29C5620"/>
        <w:category>
          <w:name w:val="General"/>
          <w:gallery w:val="placeholder"/>
        </w:category>
        <w:types>
          <w:type w:val="bbPlcHdr"/>
        </w:types>
        <w:behaviors>
          <w:behavior w:val="content"/>
        </w:behaviors>
        <w:guid w:val="{5464D612-0A0D-E14C-B296-66786CEB3400}"/>
      </w:docPartPr>
      <w:docPartBody>
        <w:p w:rsidR="00340E3B" w:rsidRDefault="00340E3B">
          <w:pPr>
            <w:pStyle w:val="8B43FB2423A575429FFD70D3F29C5620"/>
          </w:pPr>
          <w:r>
            <w:rPr>
              <w:rStyle w:val="PlaceholderText"/>
            </w:rPr>
            <w:t>[First name]</w:t>
          </w:r>
        </w:p>
      </w:docPartBody>
    </w:docPart>
    <w:docPart>
      <w:docPartPr>
        <w:name w:val="369C9F52D4521C449F08B1287B3D2FB7"/>
        <w:category>
          <w:name w:val="General"/>
          <w:gallery w:val="placeholder"/>
        </w:category>
        <w:types>
          <w:type w:val="bbPlcHdr"/>
        </w:types>
        <w:behaviors>
          <w:behavior w:val="content"/>
        </w:behaviors>
        <w:guid w:val="{2555893A-5CD7-2245-81A2-A3F9C077303B}"/>
      </w:docPartPr>
      <w:docPartBody>
        <w:p w:rsidR="00340E3B" w:rsidRDefault="00340E3B">
          <w:pPr>
            <w:pStyle w:val="369C9F52D4521C449F08B1287B3D2FB7"/>
          </w:pPr>
          <w:r>
            <w:rPr>
              <w:rStyle w:val="PlaceholderText"/>
            </w:rPr>
            <w:t>[Middle name]</w:t>
          </w:r>
        </w:p>
      </w:docPartBody>
    </w:docPart>
    <w:docPart>
      <w:docPartPr>
        <w:name w:val="D0A3E12F7378E043A53DAA00F9694DEB"/>
        <w:category>
          <w:name w:val="General"/>
          <w:gallery w:val="placeholder"/>
        </w:category>
        <w:types>
          <w:type w:val="bbPlcHdr"/>
        </w:types>
        <w:behaviors>
          <w:behavior w:val="content"/>
        </w:behaviors>
        <w:guid w:val="{29FA1F5D-ACFA-9044-9179-418453EA1666}"/>
      </w:docPartPr>
      <w:docPartBody>
        <w:p w:rsidR="00340E3B" w:rsidRDefault="00340E3B">
          <w:pPr>
            <w:pStyle w:val="D0A3E12F7378E043A53DAA00F9694DEB"/>
          </w:pPr>
          <w:r>
            <w:rPr>
              <w:rStyle w:val="PlaceholderText"/>
            </w:rPr>
            <w:t>[Last name]</w:t>
          </w:r>
        </w:p>
      </w:docPartBody>
    </w:docPart>
    <w:docPart>
      <w:docPartPr>
        <w:name w:val="CA4DF768326F0B439C37944C8DE97D38"/>
        <w:category>
          <w:name w:val="General"/>
          <w:gallery w:val="placeholder"/>
        </w:category>
        <w:types>
          <w:type w:val="bbPlcHdr"/>
        </w:types>
        <w:behaviors>
          <w:behavior w:val="content"/>
        </w:behaviors>
        <w:guid w:val="{D81489B8-C214-0E4B-9429-29095EB3F0ED}"/>
      </w:docPartPr>
      <w:docPartBody>
        <w:p w:rsidR="00340E3B" w:rsidRDefault="00340E3B">
          <w:pPr>
            <w:pStyle w:val="CA4DF768326F0B439C37944C8DE97D38"/>
          </w:pPr>
          <w:r>
            <w:rPr>
              <w:rStyle w:val="PlaceholderText"/>
            </w:rPr>
            <w:t>[Enter your biography]</w:t>
          </w:r>
        </w:p>
      </w:docPartBody>
    </w:docPart>
    <w:docPart>
      <w:docPartPr>
        <w:name w:val="40EBBB857DCBE249A763A86206F7E042"/>
        <w:category>
          <w:name w:val="General"/>
          <w:gallery w:val="placeholder"/>
        </w:category>
        <w:types>
          <w:type w:val="bbPlcHdr"/>
        </w:types>
        <w:behaviors>
          <w:behavior w:val="content"/>
        </w:behaviors>
        <w:guid w:val="{383BD3CE-6001-1245-9971-5F7E2F450C04}"/>
      </w:docPartPr>
      <w:docPartBody>
        <w:p w:rsidR="00340E3B" w:rsidRDefault="00340E3B">
          <w:pPr>
            <w:pStyle w:val="40EBBB857DCBE249A763A86206F7E042"/>
          </w:pPr>
          <w:r>
            <w:rPr>
              <w:rStyle w:val="PlaceholderText"/>
            </w:rPr>
            <w:t>[Enter the institution with which you are affiliated]</w:t>
          </w:r>
        </w:p>
      </w:docPartBody>
    </w:docPart>
    <w:docPart>
      <w:docPartPr>
        <w:name w:val="D0777A5512357F43AB30DE62E823AFD3"/>
        <w:category>
          <w:name w:val="General"/>
          <w:gallery w:val="placeholder"/>
        </w:category>
        <w:types>
          <w:type w:val="bbPlcHdr"/>
        </w:types>
        <w:behaviors>
          <w:behavior w:val="content"/>
        </w:behaviors>
        <w:guid w:val="{AF6242C8-0319-2749-BC9B-90F60498D8EC}"/>
      </w:docPartPr>
      <w:docPartBody>
        <w:p w:rsidR="00340E3B" w:rsidRDefault="00340E3B">
          <w:pPr>
            <w:pStyle w:val="D0777A5512357F43AB30DE62E823AFD3"/>
          </w:pPr>
          <w:r w:rsidRPr="00EF74F7">
            <w:rPr>
              <w:b/>
              <w:color w:val="808080" w:themeColor="background1" w:themeShade="80"/>
            </w:rPr>
            <w:t>[Enter the headword for your article]</w:t>
          </w:r>
        </w:p>
      </w:docPartBody>
    </w:docPart>
    <w:docPart>
      <w:docPartPr>
        <w:name w:val="0140F080998C1A478FB58D7EEE952C9A"/>
        <w:category>
          <w:name w:val="General"/>
          <w:gallery w:val="placeholder"/>
        </w:category>
        <w:types>
          <w:type w:val="bbPlcHdr"/>
        </w:types>
        <w:behaviors>
          <w:behavior w:val="content"/>
        </w:behaviors>
        <w:guid w:val="{F4F70342-D98A-F146-AE5E-4AB6021E773E}"/>
      </w:docPartPr>
      <w:docPartBody>
        <w:p w:rsidR="00340E3B" w:rsidRDefault="00340E3B">
          <w:pPr>
            <w:pStyle w:val="0140F080998C1A478FB58D7EEE952C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329ECA10D3C54AA35764EFD80357E0"/>
        <w:category>
          <w:name w:val="General"/>
          <w:gallery w:val="placeholder"/>
        </w:category>
        <w:types>
          <w:type w:val="bbPlcHdr"/>
        </w:types>
        <w:behaviors>
          <w:behavior w:val="content"/>
        </w:behaviors>
        <w:guid w:val="{AF76EDC8-EF95-0248-9A26-1AED05D837FA}"/>
      </w:docPartPr>
      <w:docPartBody>
        <w:p w:rsidR="00340E3B" w:rsidRDefault="00340E3B">
          <w:pPr>
            <w:pStyle w:val="AC329ECA10D3C54AA35764EFD80357E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F2C1889A37924C81B72FC30E69EB19"/>
        <w:category>
          <w:name w:val="General"/>
          <w:gallery w:val="placeholder"/>
        </w:category>
        <w:types>
          <w:type w:val="bbPlcHdr"/>
        </w:types>
        <w:behaviors>
          <w:behavior w:val="content"/>
        </w:behaviors>
        <w:guid w:val="{DC4F65B9-EC27-1346-9833-88809A44EC7F}"/>
      </w:docPartPr>
      <w:docPartBody>
        <w:p w:rsidR="00340E3B" w:rsidRDefault="00340E3B">
          <w:pPr>
            <w:pStyle w:val="D6F2C1889A37924C81B72FC30E69EB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D98C2310053C4AB1F82A83610450FB"/>
        <w:category>
          <w:name w:val="General"/>
          <w:gallery w:val="placeholder"/>
        </w:category>
        <w:types>
          <w:type w:val="bbPlcHdr"/>
        </w:types>
        <w:behaviors>
          <w:behavior w:val="content"/>
        </w:behaviors>
        <w:guid w:val="{D04D986C-F55C-6442-A145-E9AEFF000996}"/>
      </w:docPartPr>
      <w:docPartBody>
        <w:p w:rsidR="00340E3B" w:rsidRDefault="00340E3B">
          <w:pPr>
            <w:pStyle w:val="92D98C2310053C4AB1F82A83610450FB"/>
          </w:pPr>
          <w:r>
            <w:rPr>
              <w:rStyle w:val="PlaceholderText"/>
            </w:rPr>
            <w:t>[Enter citations for further reading here]</w:t>
          </w:r>
        </w:p>
      </w:docPartBody>
    </w:docPart>
    <w:docPart>
      <w:docPartPr>
        <w:name w:val="D41DD98842B53941A21034E3CCDF5A46"/>
        <w:category>
          <w:name w:val="General"/>
          <w:gallery w:val="placeholder"/>
        </w:category>
        <w:types>
          <w:type w:val="bbPlcHdr"/>
        </w:types>
        <w:behaviors>
          <w:behavior w:val="content"/>
        </w:behaviors>
        <w:guid w:val="{E9FA715E-5918-2143-9FA4-143DC09E9123}"/>
      </w:docPartPr>
      <w:docPartBody>
        <w:p w:rsidR="00340E3B" w:rsidRDefault="00340E3B" w:rsidP="00340E3B">
          <w:pPr>
            <w:pStyle w:val="D41DD98842B53941A21034E3CCDF5A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1130ECD362224AA0C269D3D985023F"/>
        <w:category>
          <w:name w:val="General"/>
          <w:gallery w:val="placeholder"/>
        </w:category>
        <w:types>
          <w:type w:val="bbPlcHdr"/>
        </w:types>
        <w:behaviors>
          <w:behavior w:val="content"/>
        </w:behaviors>
        <w:guid w:val="{F16A5793-16E8-F349-AE06-6389B36FE8D1}"/>
      </w:docPartPr>
      <w:docPartBody>
        <w:p w:rsidR="00752775" w:rsidRDefault="004C1BDF" w:rsidP="004C1BDF">
          <w:pPr>
            <w:pStyle w:val="AF1130ECD362224AA0C269D3D985023F"/>
          </w:pPr>
          <w:r>
            <w:rPr>
              <w:rStyle w:val="PlaceholderText"/>
            </w:rPr>
            <w:t>[Enter citations for further reading here]</w:t>
          </w:r>
        </w:p>
      </w:docPartBody>
    </w:docPart>
    <w:docPart>
      <w:docPartPr>
        <w:name w:val="7AB35FFEB7668844A4591E22A946F47A"/>
        <w:category>
          <w:name w:val="General"/>
          <w:gallery w:val="placeholder"/>
        </w:category>
        <w:types>
          <w:type w:val="bbPlcHdr"/>
        </w:types>
        <w:behaviors>
          <w:behavior w:val="content"/>
        </w:behaviors>
        <w:guid w:val="{6D197CAD-A88C-2149-A5B6-54821AEE09A9}"/>
      </w:docPartPr>
      <w:docPartBody>
        <w:p w:rsidR="00446917" w:rsidRDefault="00446917" w:rsidP="00446917">
          <w:pPr>
            <w:pStyle w:val="7AB35FFEB7668844A4591E22A946F47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3B"/>
    <w:rsid w:val="00340E3B"/>
    <w:rsid w:val="00446917"/>
    <w:rsid w:val="0045673F"/>
    <w:rsid w:val="004C1BDF"/>
    <w:rsid w:val="00752775"/>
    <w:rsid w:val="00C01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917"/>
    <w:rPr>
      <w:color w:val="808080"/>
    </w:rPr>
  </w:style>
  <w:style w:type="paragraph" w:customStyle="1" w:styleId="1E400A76F5B5A94B9E45B8CA8B1F7D2F">
    <w:name w:val="1E400A76F5B5A94B9E45B8CA8B1F7D2F"/>
  </w:style>
  <w:style w:type="paragraph" w:customStyle="1" w:styleId="8B43FB2423A575429FFD70D3F29C5620">
    <w:name w:val="8B43FB2423A575429FFD70D3F29C5620"/>
  </w:style>
  <w:style w:type="paragraph" w:customStyle="1" w:styleId="369C9F52D4521C449F08B1287B3D2FB7">
    <w:name w:val="369C9F52D4521C449F08B1287B3D2FB7"/>
  </w:style>
  <w:style w:type="paragraph" w:customStyle="1" w:styleId="D0A3E12F7378E043A53DAA00F9694DEB">
    <w:name w:val="D0A3E12F7378E043A53DAA00F9694DEB"/>
  </w:style>
  <w:style w:type="paragraph" w:customStyle="1" w:styleId="CA4DF768326F0B439C37944C8DE97D38">
    <w:name w:val="CA4DF768326F0B439C37944C8DE97D38"/>
  </w:style>
  <w:style w:type="paragraph" w:customStyle="1" w:styleId="40EBBB857DCBE249A763A86206F7E042">
    <w:name w:val="40EBBB857DCBE249A763A86206F7E042"/>
  </w:style>
  <w:style w:type="paragraph" w:customStyle="1" w:styleId="D0777A5512357F43AB30DE62E823AFD3">
    <w:name w:val="D0777A5512357F43AB30DE62E823AFD3"/>
  </w:style>
  <w:style w:type="paragraph" w:customStyle="1" w:styleId="0140F080998C1A478FB58D7EEE952C9A">
    <w:name w:val="0140F080998C1A478FB58D7EEE952C9A"/>
  </w:style>
  <w:style w:type="paragraph" w:customStyle="1" w:styleId="AC329ECA10D3C54AA35764EFD80357E0">
    <w:name w:val="AC329ECA10D3C54AA35764EFD80357E0"/>
  </w:style>
  <w:style w:type="paragraph" w:customStyle="1" w:styleId="D6F2C1889A37924C81B72FC30E69EB19">
    <w:name w:val="D6F2C1889A37924C81B72FC30E69EB19"/>
  </w:style>
  <w:style w:type="paragraph" w:customStyle="1" w:styleId="92D98C2310053C4AB1F82A83610450FB">
    <w:name w:val="92D98C2310053C4AB1F82A83610450FB"/>
  </w:style>
  <w:style w:type="paragraph" w:customStyle="1" w:styleId="D41DD98842B53941A21034E3CCDF5A46">
    <w:name w:val="D41DD98842B53941A21034E3CCDF5A46"/>
    <w:rsid w:val="00340E3B"/>
  </w:style>
  <w:style w:type="paragraph" w:customStyle="1" w:styleId="C994DFCA0426374E9AC9738F6B7B8E5B">
    <w:name w:val="C994DFCA0426374E9AC9738F6B7B8E5B"/>
    <w:rsid w:val="0045673F"/>
  </w:style>
  <w:style w:type="paragraph" w:customStyle="1" w:styleId="AF1130ECD362224AA0C269D3D985023F">
    <w:name w:val="AF1130ECD362224AA0C269D3D985023F"/>
    <w:rsid w:val="004C1BDF"/>
  </w:style>
  <w:style w:type="paragraph" w:customStyle="1" w:styleId="5DED4B6BBFA57341941B95C4C504CFFF">
    <w:name w:val="5DED4B6BBFA57341941B95C4C504CFFF"/>
    <w:rsid w:val="004C1BDF"/>
  </w:style>
  <w:style w:type="paragraph" w:customStyle="1" w:styleId="7AB35FFEB7668844A4591E22A946F47A">
    <w:name w:val="7AB35FFEB7668844A4591E22A946F47A"/>
    <w:rsid w:val="0044691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917"/>
    <w:rPr>
      <w:color w:val="808080"/>
    </w:rPr>
  </w:style>
  <w:style w:type="paragraph" w:customStyle="1" w:styleId="1E400A76F5B5A94B9E45B8CA8B1F7D2F">
    <w:name w:val="1E400A76F5B5A94B9E45B8CA8B1F7D2F"/>
  </w:style>
  <w:style w:type="paragraph" w:customStyle="1" w:styleId="8B43FB2423A575429FFD70D3F29C5620">
    <w:name w:val="8B43FB2423A575429FFD70D3F29C5620"/>
  </w:style>
  <w:style w:type="paragraph" w:customStyle="1" w:styleId="369C9F52D4521C449F08B1287B3D2FB7">
    <w:name w:val="369C9F52D4521C449F08B1287B3D2FB7"/>
  </w:style>
  <w:style w:type="paragraph" w:customStyle="1" w:styleId="D0A3E12F7378E043A53DAA00F9694DEB">
    <w:name w:val="D0A3E12F7378E043A53DAA00F9694DEB"/>
  </w:style>
  <w:style w:type="paragraph" w:customStyle="1" w:styleId="CA4DF768326F0B439C37944C8DE97D38">
    <w:name w:val="CA4DF768326F0B439C37944C8DE97D38"/>
  </w:style>
  <w:style w:type="paragraph" w:customStyle="1" w:styleId="40EBBB857DCBE249A763A86206F7E042">
    <w:name w:val="40EBBB857DCBE249A763A86206F7E042"/>
  </w:style>
  <w:style w:type="paragraph" w:customStyle="1" w:styleId="D0777A5512357F43AB30DE62E823AFD3">
    <w:name w:val="D0777A5512357F43AB30DE62E823AFD3"/>
  </w:style>
  <w:style w:type="paragraph" w:customStyle="1" w:styleId="0140F080998C1A478FB58D7EEE952C9A">
    <w:name w:val="0140F080998C1A478FB58D7EEE952C9A"/>
  </w:style>
  <w:style w:type="paragraph" w:customStyle="1" w:styleId="AC329ECA10D3C54AA35764EFD80357E0">
    <w:name w:val="AC329ECA10D3C54AA35764EFD80357E0"/>
  </w:style>
  <w:style w:type="paragraph" w:customStyle="1" w:styleId="D6F2C1889A37924C81B72FC30E69EB19">
    <w:name w:val="D6F2C1889A37924C81B72FC30E69EB19"/>
  </w:style>
  <w:style w:type="paragraph" w:customStyle="1" w:styleId="92D98C2310053C4AB1F82A83610450FB">
    <w:name w:val="92D98C2310053C4AB1F82A83610450FB"/>
  </w:style>
  <w:style w:type="paragraph" w:customStyle="1" w:styleId="D41DD98842B53941A21034E3CCDF5A46">
    <w:name w:val="D41DD98842B53941A21034E3CCDF5A46"/>
    <w:rsid w:val="00340E3B"/>
  </w:style>
  <w:style w:type="paragraph" w:customStyle="1" w:styleId="C994DFCA0426374E9AC9738F6B7B8E5B">
    <w:name w:val="C994DFCA0426374E9AC9738F6B7B8E5B"/>
    <w:rsid w:val="0045673F"/>
  </w:style>
  <w:style w:type="paragraph" w:customStyle="1" w:styleId="AF1130ECD362224AA0C269D3D985023F">
    <w:name w:val="AF1130ECD362224AA0C269D3D985023F"/>
    <w:rsid w:val="004C1BDF"/>
  </w:style>
  <w:style w:type="paragraph" w:customStyle="1" w:styleId="5DED4B6BBFA57341941B95C4C504CFFF">
    <w:name w:val="5DED4B6BBFA57341941B95C4C504CFFF"/>
    <w:rsid w:val="004C1BDF"/>
  </w:style>
  <w:style w:type="paragraph" w:customStyle="1" w:styleId="7AB35FFEB7668844A4591E22A946F47A">
    <w:name w:val="7AB35FFEB7668844A4591E22A946F47A"/>
    <w:rsid w:val="0044691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Dav041</b:Tag>
    <b:SourceType>Book</b:SourceType>
    <b:Guid>{E505037F-4A9D-594A-9CF8-D520B5DCDCB9}</b:Guid>
    <b:Title>Sculpture and the Pursuit of a Modern Idea in Britain, c. 1880-1930</b:Title>
    <b:Publisher>Ashgate</b:Publisher>
    <b:Year>2004</b:Year>
    <b:Volume>Aldershot; Hants; England; Burlington</b:Volume>
    <b:Author>
      <b:Editor>
        <b:NameList>
          <b:Person>
            <b:Last>Getsy</b:Last>
            <b:First>David</b:First>
          </b:Person>
        </b:NameList>
      </b:Editor>
    </b:Author>
    <b:RefOrder>1</b:RefOrder>
  </b:Source>
  <b:Source>
    <b:Tag>Jon12</b:Tag>
    <b:SourceType>Book</b:SourceType>
    <b:Guid>{433784B6-379E-274D-BFAB-1CA2ED368881}</b:Guid>
    <b:Author>
      <b:Author>
        <b:NameList>
          <b:Person>
            <b:Last>Wood</b:Last>
            <b:First>Jon</b:First>
          </b:Person>
          <b:Person>
            <b:Last>Hulks</b:Last>
            <b:First>David</b:First>
          </b:Person>
          <b:Person>
            <b:Last>Potts</b:Last>
            <b:First>Alex</b:First>
          </b:Person>
        </b:NameList>
      </b:Author>
    </b:Author>
    <b:Title>Modern Sculpture Reader</b:Title>
    <b:City>Los Angeles</b:City>
    <b:Publisher>J. Paul Getty Museum</b:Publisher>
    <b:Year>2012</b:Year>
    <b:RefOrder>2</b:RefOrder>
  </b:Source>
  <b:Source>
    <b:Tag>Sus83</b:Tag>
    <b:SourceType>Book</b:SourceType>
    <b:Guid>{0C9AF60E-38A5-4F4F-8FDC-C7B6C1065602}</b:Guid>
    <b:Author>
      <b:Author>
        <b:NameList>
          <b:Person>
            <b:Last>Beattie</b:Last>
            <b:First>Susan</b:First>
          </b:Person>
        </b:NameList>
      </b:Author>
    </b:Author>
    <b:Title>The New Sculpture</b:Title>
    <b:City>New Haven </b:City>
    <b:Publisher>Yale UP</b:Publisher>
    <b:Year>1983</b:Year>
    <b:RefOrder>3</b:RefOrder>
  </b:Source>
</b:Sources>
</file>

<file path=customXml/itemProps1.xml><?xml version="1.0" encoding="utf-8"?>
<ds:datastoreItem xmlns:ds="http://schemas.openxmlformats.org/officeDocument/2006/customXml" ds:itemID="{210D5CA3-6B89-1B4B-9BF6-DE93DEE1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2</Pages>
  <Words>489</Words>
  <Characters>2792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18</cp:revision>
  <dcterms:created xsi:type="dcterms:W3CDTF">2014-10-29T18:44:00Z</dcterms:created>
  <dcterms:modified xsi:type="dcterms:W3CDTF">2014-11-10T04:50:00Z</dcterms:modified>
</cp:coreProperties>
</file>