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85283D" w14:textId="77777777" w:rsidTr="00922950">
        <w:tc>
          <w:tcPr>
            <w:tcW w:w="491" w:type="dxa"/>
            <w:vMerge w:val="restart"/>
            <w:shd w:val="clear" w:color="auto" w:fill="A6A6A6" w:themeFill="background1" w:themeFillShade="A6"/>
            <w:textDirection w:val="btLr"/>
          </w:tcPr>
          <w:p w14:paraId="43C3BF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EA8C99EAB24F8ABA7CD204624B97EF"/>
            </w:placeholder>
            <w:showingPlcHdr/>
            <w:dropDownList>
              <w:listItem w:displayText="Dr." w:value="Dr."/>
              <w:listItem w:displayText="Prof." w:value="Prof."/>
            </w:dropDownList>
          </w:sdtPr>
          <w:sdtContent>
            <w:tc>
              <w:tcPr>
                <w:tcW w:w="1259" w:type="dxa"/>
              </w:tcPr>
              <w:p w14:paraId="47901C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989C7F8A5F482D91E0231D710EDD63"/>
            </w:placeholder>
            <w:text/>
          </w:sdtPr>
          <w:sdtContent>
            <w:tc>
              <w:tcPr>
                <w:tcW w:w="2073" w:type="dxa"/>
              </w:tcPr>
              <w:p w14:paraId="7EA47D60" w14:textId="77777777" w:rsidR="00B574C9" w:rsidRDefault="00D858B1" w:rsidP="00D858B1">
                <w:r>
                  <w:t>Adam</w:t>
                </w:r>
              </w:p>
            </w:tc>
          </w:sdtContent>
        </w:sdt>
        <w:sdt>
          <w:sdtPr>
            <w:alias w:val="Middle name"/>
            <w:tag w:val="authorMiddleName"/>
            <w:id w:val="-2076034781"/>
            <w:placeholder>
              <w:docPart w:val="B469C87B7BE44A55A43DB7BD53AFA697"/>
            </w:placeholder>
            <w:text/>
          </w:sdtPr>
          <w:sdtContent>
            <w:tc>
              <w:tcPr>
                <w:tcW w:w="2551" w:type="dxa"/>
              </w:tcPr>
              <w:p w14:paraId="076ACD81" w14:textId="77777777" w:rsidR="00B574C9" w:rsidRDefault="00D858B1" w:rsidP="00D858B1">
                <w:r>
                  <w:t>R.</w:t>
                </w:r>
              </w:p>
            </w:tc>
          </w:sdtContent>
        </w:sdt>
        <w:sdt>
          <w:sdtPr>
            <w:alias w:val="Last name"/>
            <w:tag w:val="authorLastName"/>
            <w:id w:val="-1088529830"/>
            <w:placeholder>
              <w:docPart w:val="8CB7111B519448BEB5D8E9860E65D2D2"/>
            </w:placeholder>
            <w:text/>
          </w:sdtPr>
          <w:sdtContent>
            <w:tc>
              <w:tcPr>
                <w:tcW w:w="2642" w:type="dxa"/>
              </w:tcPr>
              <w:p w14:paraId="275A8AA2" w14:textId="77777777" w:rsidR="00B574C9" w:rsidRDefault="00D858B1" w:rsidP="00D858B1">
                <w:r>
                  <w:t>McKee</w:t>
                </w:r>
              </w:p>
            </w:tc>
          </w:sdtContent>
        </w:sdt>
      </w:tr>
      <w:tr w:rsidR="00B574C9" w14:paraId="5F8A397B" w14:textId="77777777" w:rsidTr="001A6A06">
        <w:trPr>
          <w:trHeight w:val="986"/>
        </w:trPr>
        <w:tc>
          <w:tcPr>
            <w:tcW w:w="491" w:type="dxa"/>
            <w:vMerge/>
            <w:shd w:val="clear" w:color="auto" w:fill="A6A6A6" w:themeFill="background1" w:themeFillShade="A6"/>
          </w:tcPr>
          <w:p w14:paraId="2A659FA0" w14:textId="77777777" w:rsidR="00B574C9" w:rsidRPr="001A6A06" w:rsidRDefault="00B574C9" w:rsidP="00CF1542">
            <w:pPr>
              <w:jc w:val="center"/>
              <w:rPr>
                <w:b/>
                <w:color w:val="FFFFFF" w:themeColor="background1"/>
              </w:rPr>
            </w:pPr>
          </w:p>
        </w:tc>
        <w:sdt>
          <w:sdtPr>
            <w:alias w:val="Biography"/>
            <w:tag w:val="authorBiography"/>
            <w:id w:val="938807824"/>
            <w:placeholder>
              <w:docPart w:val="FD18529FA55B4450B3E8E03527EBA523"/>
            </w:placeholder>
            <w:showingPlcHdr/>
          </w:sdtPr>
          <w:sdtContent>
            <w:tc>
              <w:tcPr>
                <w:tcW w:w="8525" w:type="dxa"/>
                <w:gridSpan w:val="4"/>
              </w:tcPr>
              <w:p w14:paraId="17A99372" w14:textId="77777777" w:rsidR="00B574C9" w:rsidRDefault="00B574C9" w:rsidP="00922950">
                <w:r>
                  <w:rPr>
                    <w:rStyle w:val="PlaceholderText"/>
                  </w:rPr>
                  <w:t>[Enter your biography]</w:t>
                </w:r>
              </w:p>
            </w:tc>
          </w:sdtContent>
        </w:sdt>
      </w:tr>
      <w:tr w:rsidR="00B574C9" w14:paraId="785E6501" w14:textId="77777777" w:rsidTr="001A6A06">
        <w:trPr>
          <w:trHeight w:val="986"/>
        </w:trPr>
        <w:tc>
          <w:tcPr>
            <w:tcW w:w="491" w:type="dxa"/>
            <w:vMerge/>
            <w:shd w:val="clear" w:color="auto" w:fill="A6A6A6" w:themeFill="background1" w:themeFillShade="A6"/>
          </w:tcPr>
          <w:p w14:paraId="54CBFEF2" w14:textId="77777777" w:rsidR="00B574C9" w:rsidRPr="001A6A06" w:rsidRDefault="00B574C9" w:rsidP="00CF1542">
            <w:pPr>
              <w:jc w:val="center"/>
              <w:rPr>
                <w:b/>
                <w:color w:val="FFFFFF" w:themeColor="background1"/>
              </w:rPr>
            </w:pPr>
          </w:p>
        </w:tc>
        <w:sdt>
          <w:sdtPr>
            <w:alias w:val="Affiliation"/>
            <w:tag w:val="affiliation"/>
            <w:id w:val="2012937915"/>
            <w:placeholder>
              <w:docPart w:val="741BABEFFA254F509BE8F26D0C4C6BBC"/>
            </w:placeholder>
            <w:text/>
          </w:sdtPr>
          <w:sdtContent>
            <w:tc>
              <w:tcPr>
                <w:tcW w:w="8525" w:type="dxa"/>
                <w:gridSpan w:val="4"/>
              </w:tcPr>
              <w:p w14:paraId="31006CE5" w14:textId="77777777" w:rsidR="00B574C9" w:rsidRDefault="00D858B1" w:rsidP="00D858B1">
                <w:r>
                  <w:t>Florida State University</w:t>
                </w:r>
              </w:p>
            </w:tc>
          </w:sdtContent>
        </w:sdt>
      </w:tr>
    </w:tbl>
    <w:p w14:paraId="5855D3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11E927" w14:textId="77777777" w:rsidTr="00244BB0">
        <w:tc>
          <w:tcPr>
            <w:tcW w:w="9016" w:type="dxa"/>
            <w:shd w:val="clear" w:color="auto" w:fill="A6A6A6" w:themeFill="background1" w:themeFillShade="A6"/>
            <w:tcMar>
              <w:top w:w="113" w:type="dxa"/>
              <w:bottom w:w="113" w:type="dxa"/>
            </w:tcMar>
          </w:tcPr>
          <w:p w14:paraId="6F8F2F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6438E2" w14:textId="77777777" w:rsidTr="003F0D73">
        <w:sdt>
          <w:sdtPr>
            <w:alias w:val="Article headword"/>
            <w:tag w:val="articleHeadword"/>
            <w:id w:val="-361440020"/>
            <w:placeholder>
              <w:docPart w:val="BDD37EDD19EC400FA594D2E0C01883D8"/>
            </w:placeholder>
            <w:text/>
          </w:sdtPr>
          <w:sdtContent>
            <w:tc>
              <w:tcPr>
                <w:tcW w:w="9016" w:type="dxa"/>
                <w:tcMar>
                  <w:top w:w="113" w:type="dxa"/>
                  <w:bottom w:w="113" w:type="dxa"/>
                </w:tcMar>
              </w:tcPr>
              <w:p w14:paraId="412A574F" w14:textId="77777777" w:rsidR="003F0D73" w:rsidRPr="00FB589A" w:rsidRDefault="005B3E90" w:rsidP="005B3E90">
                <w:r w:rsidRPr="005B3E90">
                  <w:t>Flaubert, Gustave (1821-1880)</w:t>
                </w:r>
              </w:p>
            </w:tc>
          </w:sdtContent>
        </w:sdt>
      </w:tr>
      <w:tr w:rsidR="00464699" w14:paraId="0BD1BF74" w14:textId="77777777" w:rsidTr="00D858B1">
        <w:sdt>
          <w:sdtPr>
            <w:alias w:val="Variant headwords"/>
            <w:tag w:val="variantHeadwords"/>
            <w:id w:val="173464402"/>
            <w:placeholder>
              <w:docPart w:val="08BB7DA4DEA44B03BF8E8C51D820977A"/>
            </w:placeholder>
            <w:showingPlcHdr/>
          </w:sdtPr>
          <w:sdtContent>
            <w:tc>
              <w:tcPr>
                <w:tcW w:w="9016" w:type="dxa"/>
                <w:tcMar>
                  <w:top w:w="113" w:type="dxa"/>
                  <w:bottom w:w="113" w:type="dxa"/>
                </w:tcMar>
              </w:tcPr>
              <w:p w14:paraId="6FE6FF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81A243" w14:textId="77777777" w:rsidTr="003F0D73">
        <w:sdt>
          <w:sdtPr>
            <w:alias w:val="Abstract"/>
            <w:tag w:val="abstract"/>
            <w:id w:val="-635871867"/>
            <w:placeholder>
              <w:docPart w:val="D0FC7D193A5D4149BE96A5F0EA6EDE7C"/>
            </w:placeholder>
          </w:sdtPr>
          <w:sdtContent>
            <w:tc>
              <w:tcPr>
                <w:tcW w:w="9016" w:type="dxa"/>
                <w:tcMar>
                  <w:top w:w="113" w:type="dxa"/>
                  <w:bottom w:w="113" w:type="dxa"/>
                </w:tcMar>
              </w:tcPr>
              <w:p w14:paraId="08AA82CF" w14:textId="77777777" w:rsidR="00E02060" w:rsidRDefault="00F15821" w:rsidP="00E85A05">
                <w:r>
                  <w:t xml:space="preserve">A primary innovator of the modern novel, French writer Gustave Flaubert was one of the most influential literary artists of the nineteenth century. Primarily associated with Realism, Flaubert is best remembered for his magnum opus </w:t>
                </w:r>
                <w:r>
                  <w:rPr>
                    <w:i/>
                  </w:rPr>
                  <w:t>Madame Bovary</w:t>
                </w:r>
                <w:r>
                  <w:t xml:space="preserve"> (1857). A close friend of many of his contemporaries including Ivan Turgenev, Henry James, and Guy de Maupassant, Flaubert was one of the moving forces in the early stages of modern literature. He is widely acknowledged as one of the originators of the modern novel’s form, and his work has influenced such literary figures as Emile Zola, Franz Kafka, and </w:t>
                </w:r>
                <w:r w:rsidR="00D858B1">
                  <w:t xml:space="preserve">Jean-Paul </w:t>
                </w:r>
                <w:r>
                  <w:t xml:space="preserve">Sartre. Perhaps his legacy is best understood through Marcel Proust, who referred to Flaubert as a </w:t>
                </w:r>
                <w:r w:rsidR="00D858B1">
                  <w:t>‘</w:t>
                </w:r>
                <w:proofErr w:type="spellStart"/>
                <w:r>
                  <w:t>génie</w:t>
                </w:r>
                <w:proofErr w:type="spellEnd"/>
                <w:r>
                  <w:t xml:space="preserve"> grammatical</w:t>
                </w:r>
                <w:r w:rsidR="00D858B1">
                  <w:t>’</w:t>
                </w:r>
                <w:r>
                  <w:t xml:space="preserve"> (grammatical genius).</w:t>
                </w:r>
              </w:p>
              <w:p w14:paraId="1069057C" w14:textId="77777777" w:rsidR="00E02060" w:rsidRDefault="00E02060" w:rsidP="00E85A05"/>
              <w:p w14:paraId="2804280F" w14:textId="77777777" w:rsidR="00E85A05" w:rsidRDefault="00E02060" w:rsidP="00E85A05">
                <w:r>
                  <w:t xml:space="preserve">Born in the northern France city of Rouen in 1821, Flaubert was the second of three children. Flaubert’s father was a surgeon in Rouen. After attending secondary school at </w:t>
                </w:r>
                <w:proofErr w:type="spellStart"/>
                <w:r>
                  <w:t>Collége</w:t>
                </w:r>
                <w:proofErr w:type="spellEnd"/>
                <w:r>
                  <w:t xml:space="preserve"> Royal de Rouen, Flaubert enrolled in law school in Paris in 1842. He would spend almost two years living in Paris before suffering the first epileptic seizure of his life in January of 1844. As a result, Flaubert’s career as a writer would begin as he moved to a family property in </w:t>
                </w:r>
                <w:proofErr w:type="spellStart"/>
                <w:r>
                  <w:t>Croisset</w:t>
                </w:r>
                <w:proofErr w:type="spellEnd"/>
                <w:r>
                  <w:t xml:space="preserve"> outside of Rouen. Here Flaubert would write his masterpieces.</w:t>
                </w:r>
              </w:p>
            </w:tc>
          </w:sdtContent>
        </w:sdt>
      </w:tr>
      <w:tr w:rsidR="003F0D73" w14:paraId="79E3181C" w14:textId="77777777" w:rsidTr="003F0D73">
        <w:sdt>
          <w:sdtPr>
            <w:alias w:val="Article text"/>
            <w:tag w:val="articleText"/>
            <w:id w:val="634067588"/>
            <w:placeholder>
              <w:docPart w:val="98268E1FF0BA4822B1C57A9D9D61C89C"/>
            </w:placeholder>
          </w:sdtPr>
          <w:sdtContent>
            <w:tc>
              <w:tcPr>
                <w:tcW w:w="9016" w:type="dxa"/>
                <w:tcMar>
                  <w:top w:w="113" w:type="dxa"/>
                  <w:bottom w:w="113" w:type="dxa"/>
                </w:tcMar>
              </w:tcPr>
              <w:p w14:paraId="023AC3E1" w14:textId="77777777" w:rsidR="005B3E90" w:rsidRDefault="005B3E90" w:rsidP="005B3E90">
                <w:r>
                  <w:t xml:space="preserve">A primary innovator of the modern novel, French writer Gustave Flaubert was one of the most influential literary artists of the nineteenth century. Primarily associated with Realism, Flaubert is best remembered for his magnum opus </w:t>
                </w:r>
                <w:r>
                  <w:rPr>
                    <w:i/>
                  </w:rPr>
                  <w:t>Madame Bovary</w:t>
                </w:r>
                <w:r>
                  <w:t xml:space="preserve"> (1857). A close friend of many of his contemporaries including Ivan Turgenev, Henry James, and Guy de Maupassant, Flaubert was one of the moving forces in the early stages of modern literature. </w:t>
                </w:r>
              </w:p>
              <w:p w14:paraId="2379328E" w14:textId="77777777" w:rsidR="005B3E90" w:rsidRDefault="005B3E90" w:rsidP="005B3E90"/>
              <w:p w14:paraId="7B9544AE" w14:textId="77777777" w:rsidR="005B3E90" w:rsidRDefault="005B3E90" w:rsidP="005B3E90">
                <w:r>
                  <w:t xml:space="preserve">Born in the northern France city of Rouen in 1821, Flaubert was the second of three children. Flaubert’s father was a surgeon in Rouen. After attending secondary school at </w:t>
                </w:r>
                <w:proofErr w:type="spellStart"/>
                <w:r>
                  <w:t>Collége</w:t>
                </w:r>
                <w:proofErr w:type="spellEnd"/>
                <w:r>
                  <w:t xml:space="preserve"> Royal de Rouen, Flaubert enrolled in law school in Paris in 1842. He would spend almost two years living in Paris before suffering the first epileptic seizure of his life in January of 1844. As a result, Flaubert’s career as a writer would begin as he moved to a family property in </w:t>
                </w:r>
                <w:proofErr w:type="spellStart"/>
                <w:r>
                  <w:t>Croisset</w:t>
                </w:r>
                <w:proofErr w:type="spellEnd"/>
                <w:r>
                  <w:t xml:space="preserve"> outside of Rouen. Here Flaubert would write his masterpieces. </w:t>
                </w:r>
              </w:p>
              <w:p w14:paraId="2878C8EA" w14:textId="77777777" w:rsidR="005B3E90" w:rsidRDefault="005B3E90" w:rsidP="005B3E90"/>
              <w:p w14:paraId="3CC07CAB" w14:textId="77777777" w:rsidR="005B3E90" w:rsidRDefault="005B3E90" w:rsidP="005B3E90">
                <w:pPr>
                  <w:keepNext/>
                  <w:rPr>
                    <w:noProof/>
                  </w:rPr>
                </w:pPr>
                <w:r>
                  <w:rPr>
                    <w:noProof/>
                  </w:rPr>
                  <w:t>File: flaubert1.jpg</w:t>
                </w:r>
              </w:p>
              <w:p w14:paraId="3F7B86C9" w14:textId="77777777" w:rsidR="005B3E90" w:rsidRDefault="005B3E90" w:rsidP="005B3E90">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A170A">
                  <w:t>http://go.galegroup.com/ps/i.do?id=GALE%7CRN1450000836&amp;v=2.1&amp;u=tall85761&amp;it=r&amp;p=LitRC&amp;sw=w</w:t>
                </w:r>
              </w:p>
              <w:p w14:paraId="00EE9E9F" w14:textId="77777777" w:rsidR="005B3E90" w:rsidRDefault="005B3E90" w:rsidP="005B3E90">
                <w:r>
                  <w:t xml:space="preserve">Despite the fact that Flaubert had begun working on </w:t>
                </w:r>
                <w:r>
                  <w:rPr>
                    <w:i/>
                  </w:rPr>
                  <w:t>Sentimental Education</w:t>
                </w:r>
                <w:r>
                  <w:t xml:space="preserve"> while in Paris and started </w:t>
                </w:r>
                <w:r>
                  <w:rPr>
                    <w:i/>
                  </w:rPr>
                  <w:t xml:space="preserve">The Temptation of Saint Anthony </w:t>
                </w:r>
                <w:r>
                  <w:t xml:space="preserve">after seeing Breughel’s painting </w:t>
                </w:r>
                <w:r>
                  <w:rPr>
                    <w:i/>
                  </w:rPr>
                  <w:t xml:space="preserve">Temptation of Saint Anthony </w:t>
                </w:r>
                <w:r>
                  <w:t xml:space="preserve">on a trip to Genoa in 1845, his first publication would come with </w:t>
                </w:r>
                <w:r>
                  <w:rPr>
                    <w:i/>
                  </w:rPr>
                  <w:t xml:space="preserve">Madame Bovary </w:t>
                </w:r>
                <w:r>
                  <w:t xml:space="preserve">in </w:t>
                </w:r>
                <w:r>
                  <w:lastRenderedPageBreak/>
                  <w:t xml:space="preserve">1857. The novel focuses on the relationship of Charles and Emma Bovary and Emma’s dissatisfaction with life. Her affair with </w:t>
                </w:r>
                <w:proofErr w:type="spellStart"/>
                <w:r>
                  <w:t>Rodolphe</w:t>
                </w:r>
                <w:proofErr w:type="spellEnd"/>
                <w:r>
                  <w:t xml:space="preserve"> and her family’s financial troubles lead Emma to commit suicide at the end of the novel. Generally understood as a seminal work in the trajectory of the modern novel, it was widely well-received and has drawn admirers ranging from Charles Baudelaire to Henry James and Jean-Paul Sartre.</w:t>
                </w:r>
              </w:p>
              <w:p w14:paraId="5D47E5D1" w14:textId="77777777" w:rsidR="005B3E90" w:rsidRDefault="005B3E90" w:rsidP="005B3E90"/>
              <w:p w14:paraId="2A487BA3" w14:textId="77777777" w:rsidR="005B3E90" w:rsidRDefault="005B3E90" w:rsidP="005B3E90">
                <w:r>
                  <w:t xml:space="preserve">Flaubert’s next work, </w:t>
                </w:r>
                <w:proofErr w:type="spellStart"/>
                <w:r>
                  <w:rPr>
                    <w:i/>
                  </w:rPr>
                  <w:t>Salammbô</w:t>
                </w:r>
                <w:proofErr w:type="spellEnd"/>
                <w:r>
                  <w:rPr>
                    <w:i/>
                  </w:rPr>
                  <w:t xml:space="preserve">, </w:t>
                </w:r>
                <w:r>
                  <w:t xml:space="preserve">is a love story and historical account of the siege of Carthage from 240-237 BCE. The next published work by Flaubert, </w:t>
                </w:r>
                <w:r>
                  <w:rPr>
                    <w:i/>
                  </w:rPr>
                  <w:t>Sentimental Education</w:t>
                </w:r>
                <w:r>
                  <w:t>, was also a</w:t>
                </w:r>
                <w:r w:rsidR="00D858B1">
                  <w:t>n</w:t>
                </w:r>
                <w:r>
                  <w:t xml:space="preserve"> historical novel. In this work Flaubert covers the period in French history of 1840 to 1851 by illustrating the end of Louis-Philippe’s reign, the revolution of 1848, and the rise of Louis Napoleon. Like </w:t>
                </w:r>
                <w:proofErr w:type="spellStart"/>
                <w:r>
                  <w:rPr>
                    <w:i/>
                  </w:rPr>
                  <w:t>Salammbô</w:t>
                </w:r>
                <w:proofErr w:type="spellEnd"/>
                <w:r>
                  <w:rPr>
                    <w:i/>
                  </w:rPr>
                  <w:t xml:space="preserve">, </w:t>
                </w:r>
                <w:r>
                  <w:t xml:space="preserve">the novel does not focus solely on the historical context. In </w:t>
                </w:r>
                <w:r>
                  <w:rPr>
                    <w:i/>
                  </w:rPr>
                  <w:t>Sentimental Education</w:t>
                </w:r>
                <w:r>
                  <w:t xml:space="preserve">, Flaubert describes the life of </w:t>
                </w:r>
                <w:proofErr w:type="spellStart"/>
                <w:r>
                  <w:t>Frédéric</w:t>
                </w:r>
                <w:proofErr w:type="spellEnd"/>
                <w:r>
                  <w:t xml:space="preserve"> Moreau, a young man from provincial France. Flaubert published the first version of </w:t>
                </w:r>
                <w:r>
                  <w:rPr>
                    <w:i/>
                  </w:rPr>
                  <w:t xml:space="preserve">The Temptation of Saint Anthony </w:t>
                </w:r>
                <w:r>
                  <w:t xml:space="preserve">in 1849, the work he considered to be his best. The work focuses on the third-century figure of Saint Anthony and his night of temptation in the Egyptian desert. </w:t>
                </w:r>
              </w:p>
              <w:p w14:paraId="39BBF30F" w14:textId="77777777" w:rsidR="005B3E90" w:rsidRDefault="005B3E90" w:rsidP="005B3E90"/>
              <w:p w14:paraId="7A684DED" w14:textId="77777777" w:rsidR="00514867" w:rsidRDefault="005B3E90" w:rsidP="005B3E90">
                <w:r>
                  <w:t xml:space="preserve">Flaubert died of a cerebral </w:t>
                </w:r>
                <w:proofErr w:type="spellStart"/>
                <w:r>
                  <w:t>hemorrhage</w:t>
                </w:r>
                <w:proofErr w:type="spellEnd"/>
                <w:r>
                  <w:t xml:space="preserve"> at </w:t>
                </w:r>
                <w:proofErr w:type="spellStart"/>
                <w:r>
                  <w:t>Croisset</w:t>
                </w:r>
                <w:proofErr w:type="spellEnd"/>
                <w:r>
                  <w:t xml:space="preserve"> in 1880 at the age of 58. </w:t>
                </w:r>
                <w:r w:rsidR="00F15821">
                  <w:t xml:space="preserve">He is widely acknowledged as one of the originators of the modern novel’s form, </w:t>
                </w:r>
                <w:r>
                  <w:t xml:space="preserve">and his work has influenced such literary figures as Emile Zola, Franz Kafka, and Sartre. Perhaps his legacy is best understood through Marcel Proust, who referred to Flaubert as a </w:t>
                </w:r>
                <w:r w:rsidR="00D858B1">
                  <w:t>‘</w:t>
                </w:r>
                <w:proofErr w:type="spellStart"/>
                <w:r>
                  <w:t>génie</w:t>
                </w:r>
                <w:proofErr w:type="spellEnd"/>
                <w:r>
                  <w:t xml:space="preserve"> grammatical</w:t>
                </w:r>
                <w:r w:rsidR="00D858B1">
                  <w:t>’</w:t>
                </w:r>
                <w:r>
                  <w:t xml:space="preserve"> (grammatical genius). </w:t>
                </w:r>
              </w:p>
              <w:p w14:paraId="0E82883E" w14:textId="77777777" w:rsidR="00514867" w:rsidRDefault="00514867" w:rsidP="005B3E90"/>
              <w:p w14:paraId="40B171D7" w14:textId="372C4293" w:rsidR="00514867" w:rsidRDefault="00F82DF5" w:rsidP="00514867">
                <w:pPr>
                  <w:pStyle w:val="Heading1"/>
                  <w:outlineLvl w:val="0"/>
                </w:pPr>
                <w:r>
                  <w:rPr>
                    <w:rFonts w:eastAsia="Times New Roman"/>
                  </w:rPr>
                  <w:t>Selected List of Works:</w:t>
                </w:r>
              </w:p>
              <w:p w14:paraId="72690B3C" w14:textId="77777777" w:rsidR="00514867" w:rsidRPr="00514867" w:rsidRDefault="00514867" w:rsidP="00514867">
                <w:r w:rsidRPr="00514867">
                  <w:rPr>
                    <w:i/>
                  </w:rPr>
                  <w:t>Madame Bovary</w:t>
                </w:r>
                <w:r w:rsidR="00E02060">
                  <w:rPr>
                    <w:i/>
                  </w:rPr>
                  <w:t xml:space="preserve"> </w:t>
                </w:r>
                <w:r w:rsidR="00E02060">
                  <w:t>(1857)</w:t>
                </w:r>
                <w:r w:rsidRPr="00514867">
                  <w:t xml:space="preserve"> </w:t>
                </w:r>
                <w:bookmarkStart w:id="0" w:name="_GoBack"/>
                <w:bookmarkEnd w:id="0"/>
              </w:p>
              <w:p w14:paraId="42E0FD99" w14:textId="77777777" w:rsidR="00514867" w:rsidRPr="00514867" w:rsidRDefault="00514867" w:rsidP="00514867">
                <w:proofErr w:type="spellStart"/>
                <w:r w:rsidRPr="00514867">
                  <w:rPr>
                    <w:i/>
                  </w:rPr>
                  <w:t>Salammbô</w:t>
                </w:r>
                <w:proofErr w:type="spellEnd"/>
                <w:r w:rsidRPr="00514867">
                  <w:t xml:space="preserve"> </w:t>
                </w:r>
                <w:r w:rsidR="00E02060">
                  <w:t xml:space="preserve"> (1862)</w:t>
                </w:r>
              </w:p>
              <w:p w14:paraId="4C6DB9B6" w14:textId="77777777" w:rsidR="00514867" w:rsidRPr="00514867" w:rsidRDefault="00514867" w:rsidP="00514867">
                <w:proofErr w:type="spellStart"/>
                <w:r w:rsidRPr="00514867">
                  <w:rPr>
                    <w:i/>
                  </w:rPr>
                  <w:t>L’Education</w:t>
                </w:r>
                <w:proofErr w:type="spellEnd"/>
                <w:r w:rsidRPr="00514867">
                  <w:rPr>
                    <w:i/>
                  </w:rPr>
                  <w:t xml:space="preserve"> </w:t>
                </w:r>
                <w:proofErr w:type="spellStart"/>
                <w:r w:rsidRPr="00514867">
                  <w:rPr>
                    <w:i/>
                  </w:rPr>
                  <w:t>sentimentale</w:t>
                </w:r>
                <w:proofErr w:type="spellEnd"/>
                <w:r w:rsidRPr="00514867">
                  <w:t xml:space="preserve"> [</w:t>
                </w:r>
                <w:r w:rsidRPr="00514867">
                  <w:rPr>
                    <w:i/>
                  </w:rPr>
                  <w:t>Sentimental Education</w:t>
                </w:r>
                <w:r w:rsidRPr="00514867">
                  <w:t>]</w:t>
                </w:r>
                <w:r w:rsidR="00E02060">
                  <w:t xml:space="preserve"> (1869)</w:t>
                </w:r>
              </w:p>
              <w:p w14:paraId="287A60DF" w14:textId="77777777" w:rsidR="003F0D73" w:rsidRDefault="00514867" w:rsidP="00514867">
                <w:r w:rsidRPr="00514867">
                  <w:rPr>
                    <w:i/>
                  </w:rPr>
                  <w:t xml:space="preserve">La </w:t>
                </w:r>
                <w:proofErr w:type="spellStart"/>
                <w:r w:rsidRPr="00514867">
                  <w:rPr>
                    <w:i/>
                  </w:rPr>
                  <w:t>Tentation</w:t>
                </w:r>
                <w:proofErr w:type="spellEnd"/>
                <w:r w:rsidRPr="00514867">
                  <w:rPr>
                    <w:i/>
                  </w:rPr>
                  <w:t xml:space="preserve"> de Saint Antoine</w:t>
                </w:r>
                <w:r w:rsidRPr="00514867">
                  <w:t xml:space="preserve"> [</w:t>
                </w:r>
                <w:r w:rsidRPr="00514867">
                  <w:rPr>
                    <w:i/>
                  </w:rPr>
                  <w:t>The Temptation of Saint Anthony</w:t>
                </w:r>
                <w:r w:rsidRPr="00514867">
                  <w:t>]</w:t>
                </w:r>
                <w:r w:rsidR="00E02060">
                  <w:t xml:space="preserve"> (1874)</w:t>
                </w:r>
              </w:p>
            </w:tc>
          </w:sdtContent>
        </w:sdt>
      </w:tr>
      <w:tr w:rsidR="003235A7" w14:paraId="13680164" w14:textId="77777777" w:rsidTr="003235A7">
        <w:tc>
          <w:tcPr>
            <w:tcW w:w="9016" w:type="dxa"/>
          </w:tcPr>
          <w:p w14:paraId="1820E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88FDE092B534D38833AB8D5AFE9853C"/>
              </w:placeholder>
              <w:showingPlcHdr/>
            </w:sdtPr>
            <w:sdtContent>
              <w:p w14:paraId="41451CA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80A15F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0FA61" w14:textId="77777777" w:rsidR="00D858B1" w:rsidRDefault="00D858B1" w:rsidP="007A0D55">
      <w:pPr>
        <w:spacing w:after="0" w:line="240" w:lineRule="auto"/>
      </w:pPr>
      <w:r>
        <w:separator/>
      </w:r>
    </w:p>
  </w:endnote>
  <w:endnote w:type="continuationSeparator" w:id="0">
    <w:p w14:paraId="05759ED2" w14:textId="77777777" w:rsidR="00D858B1" w:rsidRDefault="00D858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8BCBB" w14:textId="77777777" w:rsidR="00D858B1" w:rsidRDefault="00D858B1" w:rsidP="007A0D55">
      <w:pPr>
        <w:spacing w:after="0" w:line="240" w:lineRule="auto"/>
      </w:pPr>
      <w:r>
        <w:separator/>
      </w:r>
    </w:p>
  </w:footnote>
  <w:footnote w:type="continuationSeparator" w:id="0">
    <w:p w14:paraId="7088A45C" w14:textId="77777777" w:rsidR="00D858B1" w:rsidRDefault="00D858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A6EE" w14:textId="77777777" w:rsidR="00D858B1" w:rsidRDefault="00D858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9BF6B" w14:textId="77777777" w:rsidR="00D858B1" w:rsidRDefault="00D858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8564E31"/>
    <w:multiLevelType w:val="multilevel"/>
    <w:tmpl w:val="C35C51C2"/>
    <w:lvl w:ilvl="0">
      <w:start w:val="1874"/>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2">
    <w:nsid w:val="2BB32DD5"/>
    <w:multiLevelType w:val="multilevel"/>
    <w:tmpl w:val="F8D4702C"/>
    <w:lvl w:ilvl="0">
      <w:start w:val="1857"/>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3">
    <w:nsid w:val="79103EC4"/>
    <w:multiLevelType w:val="multilevel"/>
    <w:tmpl w:val="4CC6C2D4"/>
    <w:lvl w:ilvl="0">
      <w:start w:val="1869"/>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abstractNum w:abstractNumId="14">
    <w:nsid w:val="79CE164D"/>
    <w:multiLevelType w:val="multilevel"/>
    <w:tmpl w:val="7F8812EC"/>
    <w:lvl w:ilvl="0">
      <w:start w:val="1862"/>
      <w:numFmt w:val="decimal"/>
      <w:lvlText w:val="(%1)"/>
      <w:lvlJc w:val="left"/>
      <w:pPr>
        <w:ind w:left="700" w:firstLine="700"/>
      </w:pPr>
      <w:rPr>
        <w:vertAlign w:val="baseline"/>
      </w:rPr>
    </w:lvl>
    <w:lvl w:ilvl="1">
      <w:start w:val="1"/>
      <w:numFmt w:val="decimal"/>
      <w:lvlText w:val="(%2)"/>
      <w:lvlJc w:val="left"/>
      <w:pPr>
        <w:ind w:left="700" w:firstLine="1420"/>
      </w:pPr>
      <w:rPr>
        <w:vertAlign w:val="baseline"/>
      </w:rPr>
    </w:lvl>
    <w:lvl w:ilvl="2">
      <w:start w:val="1"/>
      <w:numFmt w:val="decimal"/>
      <w:lvlText w:val="(%3)"/>
      <w:lvlJc w:val="left"/>
      <w:pPr>
        <w:ind w:left="700" w:firstLine="2140"/>
      </w:pPr>
      <w:rPr>
        <w:vertAlign w:val="baseline"/>
      </w:rPr>
    </w:lvl>
    <w:lvl w:ilvl="3">
      <w:start w:val="1"/>
      <w:numFmt w:val="decimal"/>
      <w:lvlText w:val="(%4)"/>
      <w:lvlJc w:val="left"/>
      <w:pPr>
        <w:ind w:left="700" w:firstLine="2860"/>
      </w:pPr>
      <w:rPr>
        <w:vertAlign w:val="baseline"/>
      </w:rPr>
    </w:lvl>
    <w:lvl w:ilvl="4">
      <w:start w:val="1"/>
      <w:numFmt w:val="decimal"/>
      <w:lvlText w:val="(%5)"/>
      <w:lvlJc w:val="left"/>
      <w:pPr>
        <w:ind w:left="700" w:firstLine="3580"/>
      </w:pPr>
      <w:rPr>
        <w:vertAlign w:val="baseline"/>
      </w:rPr>
    </w:lvl>
    <w:lvl w:ilvl="5">
      <w:start w:val="1"/>
      <w:numFmt w:val="decimal"/>
      <w:lvlText w:val="(%6)"/>
      <w:lvlJc w:val="left"/>
      <w:pPr>
        <w:ind w:left="700" w:firstLine="4300"/>
      </w:pPr>
      <w:rPr>
        <w:vertAlign w:val="baseline"/>
      </w:rPr>
    </w:lvl>
    <w:lvl w:ilvl="6">
      <w:start w:val="1"/>
      <w:numFmt w:val="decimal"/>
      <w:lvlText w:val="(%7)"/>
      <w:lvlJc w:val="left"/>
      <w:pPr>
        <w:ind w:left="700" w:firstLine="5020"/>
      </w:pPr>
      <w:rPr>
        <w:vertAlign w:val="baseline"/>
      </w:rPr>
    </w:lvl>
    <w:lvl w:ilvl="7">
      <w:start w:val="1"/>
      <w:numFmt w:val="decimal"/>
      <w:lvlText w:val="(%8)"/>
      <w:lvlJc w:val="left"/>
      <w:pPr>
        <w:ind w:left="700" w:firstLine="5740"/>
      </w:pPr>
      <w:rPr>
        <w:vertAlign w:val="baseline"/>
      </w:rPr>
    </w:lvl>
    <w:lvl w:ilvl="8">
      <w:start w:val="1"/>
      <w:numFmt w:val="decimal"/>
      <w:lvlText w:val="(%9)"/>
      <w:lvlJc w:val="left"/>
      <w:pPr>
        <w:ind w:left="700" w:firstLine="6460"/>
      </w:pPr>
      <w:rPr>
        <w:vertAlign w:val="baseline"/>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232"/>
    <w:rsid w:val="000252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4867"/>
    <w:rsid w:val="00534F8F"/>
    <w:rsid w:val="00590035"/>
    <w:rsid w:val="005B177E"/>
    <w:rsid w:val="005B3921"/>
    <w:rsid w:val="005B3E90"/>
    <w:rsid w:val="005F26D7"/>
    <w:rsid w:val="005F5450"/>
    <w:rsid w:val="006D0412"/>
    <w:rsid w:val="007411B9"/>
    <w:rsid w:val="00780D95"/>
    <w:rsid w:val="00780DC7"/>
    <w:rsid w:val="007A0D55"/>
    <w:rsid w:val="007B3377"/>
    <w:rsid w:val="007E5F44"/>
    <w:rsid w:val="00821DE3"/>
    <w:rsid w:val="00846CE1"/>
    <w:rsid w:val="008A5B87"/>
    <w:rsid w:val="00922950"/>
    <w:rsid w:val="0099177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58B1"/>
    <w:rsid w:val="00DC6B48"/>
    <w:rsid w:val="00DF01B0"/>
    <w:rsid w:val="00E02060"/>
    <w:rsid w:val="00E85A05"/>
    <w:rsid w:val="00E95829"/>
    <w:rsid w:val="00EA606C"/>
    <w:rsid w:val="00EB0C8C"/>
    <w:rsid w:val="00EB51FD"/>
    <w:rsid w:val="00EB77DB"/>
    <w:rsid w:val="00ED139F"/>
    <w:rsid w:val="00EF74F7"/>
    <w:rsid w:val="00F15821"/>
    <w:rsid w:val="00F36937"/>
    <w:rsid w:val="00F60F53"/>
    <w:rsid w:val="00F82DF5"/>
    <w:rsid w:val="00F94A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1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32"/>
    <w:rPr>
      <w:rFonts w:ascii="Tahoma" w:hAnsi="Tahoma" w:cs="Tahoma"/>
      <w:sz w:val="16"/>
      <w:szCs w:val="16"/>
    </w:rPr>
  </w:style>
  <w:style w:type="paragraph" w:styleId="Caption">
    <w:name w:val="caption"/>
    <w:basedOn w:val="Normal"/>
    <w:next w:val="Normal"/>
    <w:uiPriority w:val="35"/>
    <w:semiHidden/>
    <w:qFormat/>
    <w:rsid w:val="005B3E9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EA8C99EAB24F8ABA7CD204624B97EF"/>
        <w:category>
          <w:name w:val="General"/>
          <w:gallery w:val="placeholder"/>
        </w:category>
        <w:types>
          <w:type w:val="bbPlcHdr"/>
        </w:types>
        <w:behaviors>
          <w:behavior w:val="content"/>
        </w:behaviors>
        <w:guid w:val="{8C9A9434-87E6-41FC-8046-D98E4CD7F217}"/>
      </w:docPartPr>
      <w:docPartBody>
        <w:p w:rsidR="008B4DCC" w:rsidRDefault="00A90075">
          <w:pPr>
            <w:pStyle w:val="0CEA8C99EAB24F8ABA7CD204624B97EF"/>
          </w:pPr>
          <w:r w:rsidRPr="00CC586D">
            <w:rPr>
              <w:rStyle w:val="PlaceholderText"/>
              <w:b/>
              <w:color w:val="FFFFFF" w:themeColor="background1"/>
            </w:rPr>
            <w:t>[Salutation]</w:t>
          </w:r>
        </w:p>
      </w:docPartBody>
    </w:docPart>
    <w:docPart>
      <w:docPartPr>
        <w:name w:val="11989C7F8A5F482D91E0231D710EDD63"/>
        <w:category>
          <w:name w:val="General"/>
          <w:gallery w:val="placeholder"/>
        </w:category>
        <w:types>
          <w:type w:val="bbPlcHdr"/>
        </w:types>
        <w:behaviors>
          <w:behavior w:val="content"/>
        </w:behaviors>
        <w:guid w:val="{0F23FE3C-4A71-428E-8FD1-C756A3F5A0D5}"/>
      </w:docPartPr>
      <w:docPartBody>
        <w:p w:rsidR="008B4DCC" w:rsidRDefault="00A90075">
          <w:pPr>
            <w:pStyle w:val="11989C7F8A5F482D91E0231D710EDD63"/>
          </w:pPr>
          <w:r>
            <w:rPr>
              <w:rStyle w:val="PlaceholderText"/>
            </w:rPr>
            <w:t>[First name]</w:t>
          </w:r>
        </w:p>
      </w:docPartBody>
    </w:docPart>
    <w:docPart>
      <w:docPartPr>
        <w:name w:val="B469C87B7BE44A55A43DB7BD53AFA697"/>
        <w:category>
          <w:name w:val="General"/>
          <w:gallery w:val="placeholder"/>
        </w:category>
        <w:types>
          <w:type w:val="bbPlcHdr"/>
        </w:types>
        <w:behaviors>
          <w:behavior w:val="content"/>
        </w:behaviors>
        <w:guid w:val="{C45B96C0-C28C-4E12-9D29-8BBDEC18D30C}"/>
      </w:docPartPr>
      <w:docPartBody>
        <w:p w:rsidR="008B4DCC" w:rsidRDefault="00A90075">
          <w:pPr>
            <w:pStyle w:val="B469C87B7BE44A55A43DB7BD53AFA697"/>
          </w:pPr>
          <w:r>
            <w:rPr>
              <w:rStyle w:val="PlaceholderText"/>
            </w:rPr>
            <w:t>[Middle name]</w:t>
          </w:r>
        </w:p>
      </w:docPartBody>
    </w:docPart>
    <w:docPart>
      <w:docPartPr>
        <w:name w:val="8CB7111B519448BEB5D8E9860E65D2D2"/>
        <w:category>
          <w:name w:val="General"/>
          <w:gallery w:val="placeholder"/>
        </w:category>
        <w:types>
          <w:type w:val="bbPlcHdr"/>
        </w:types>
        <w:behaviors>
          <w:behavior w:val="content"/>
        </w:behaviors>
        <w:guid w:val="{B7818FB9-97F2-4C62-907E-DA31EB46C3CC}"/>
      </w:docPartPr>
      <w:docPartBody>
        <w:p w:rsidR="008B4DCC" w:rsidRDefault="00A90075">
          <w:pPr>
            <w:pStyle w:val="8CB7111B519448BEB5D8E9860E65D2D2"/>
          </w:pPr>
          <w:r>
            <w:rPr>
              <w:rStyle w:val="PlaceholderText"/>
            </w:rPr>
            <w:t>[Last name]</w:t>
          </w:r>
        </w:p>
      </w:docPartBody>
    </w:docPart>
    <w:docPart>
      <w:docPartPr>
        <w:name w:val="FD18529FA55B4450B3E8E03527EBA523"/>
        <w:category>
          <w:name w:val="General"/>
          <w:gallery w:val="placeholder"/>
        </w:category>
        <w:types>
          <w:type w:val="bbPlcHdr"/>
        </w:types>
        <w:behaviors>
          <w:behavior w:val="content"/>
        </w:behaviors>
        <w:guid w:val="{E27969E8-E6DC-4BC4-9255-6676C8AC92DF}"/>
      </w:docPartPr>
      <w:docPartBody>
        <w:p w:rsidR="008B4DCC" w:rsidRDefault="00A90075">
          <w:pPr>
            <w:pStyle w:val="FD18529FA55B4450B3E8E03527EBA523"/>
          </w:pPr>
          <w:r>
            <w:rPr>
              <w:rStyle w:val="PlaceholderText"/>
            </w:rPr>
            <w:t>[Enter your biography]</w:t>
          </w:r>
        </w:p>
      </w:docPartBody>
    </w:docPart>
    <w:docPart>
      <w:docPartPr>
        <w:name w:val="741BABEFFA254F509BE8F26D0C4C6BBC"/>
        <w:category>
          <w:name w:val="General"/>
          <w:gallery w:val="placeholder"/>
        </w:category>
        <w:types>
          <w:type w:val="bbPlcHdr"/>
        </w:types>
        <w:behaviors>
          <w:behavior w:val="content"/>
        </w:behaviors>
        <w:guid w:val="{6EB33E62-09EE-4E3A-A2E1-C14622B0A78C}"/>
      </w:docPartPr>
      <w:docPartBody>
        <w:p w:rsidR="008B4DCC" w:rsidRDefault="00A90075">
          <w:pPr>
            <w:pStyle w:val="741BABEFFA254F509BE8F26D0C4C6BBC"/>
          </w:pPr>
          <w:r>
            <w:rPr>
              <w:rStyle w:val="PlaceholderText"/>
            </w:rPr>
            <w:t>[Enter the institution with which you are affiliated]</w:t>
          </w:r>
        </w:p>
      </w:docPartBody>
    </w:docPart>
    <w:docPart>
      <w:docPartPr>
        <w:name w:val="BDD37EDD19EC400FA594D2E0C01883D8"/>
        <w:category>
          <w:name w:val="General"/>
          <w:gallery w:val="placeholder"/>
        </w:category>
        <w:types>
          <w:type w:val="bbPlcHdr"/>
        </w:types>
        <w:behaviors>
          <w:behavior w:val="content"/>
        </w:behaviors>
        <w:guid w:val="{1644139D-A42C-4643-834F-1609673AA623}"/>
      </w:docPartPr>
      <w:docPartBody>
        <w:p w:rsidR="008B4DCC" w:rsidRDefault="00A90075">
          <w:pPr>
            <w:pStyle w:val="BDD37EDD19EC400FA594D2E0C01883D8"/>
          </w:pPr>
          <w:r w:rsidRPr="00EF74F7">
            <w:rPr>
              <w:b/>
              <w:color w:val="808080" w:themeColor="background1" w:themeShade="80"/>
            </w:rPr>
            <w:t>[Enter the headword for your article]</w:t>
          </w:r>
        </w:p>
      </w:docPartBody>
    </w:docPart>
    <w:docPart>
      <w:docPartPr>
        <w:name w:val="08BB7DA4DEA44B03BF8E8C51D820977A"/>
        <w:category>
          <w:name w:val="General"/>
          <w:gallery w:val="placeholder"/>
        </w:category>
        <w:types>
          <w:type w:val="bbPlcHdr"/>
        </w:types>
        <w:behaviors>
          <w:behavior w:val="content"/>
        </w:behaviors>
        <w:guid w:val="{53A0230E-C030-4F2E-BE2A-CD38020A1770}"/>
      </w:docPartPr>
      <w:docPartBody>
        <w:p w:rsidR="008B4DCC" w:rsidRDefault="00A90075">
          <w:pPr>
            <w:pStyle w:val="08BB7DA4DEA44B03BF8E8C51D82097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C7D193A5D4149BE96A5F0EA6EDE7C"/>
        <w:category>
          <w:name w:val="General"/>
          <w:gallery w:val="placeholder"/>
        </w:category>
        <w:types>
          <w:type w:val="bbPlcHdr"/>
        </w:types>
        <w:behaviors>
          <w:behavior w:val="content"/>
        </w:behaviors>
        <w:guid w:val="{EAE0D9A8-88D7-47E0-AD05-2506CBF7BE2D}"/>
      </w:docPartPr>
      <w:docPartBody>
        <w:p w:rsidR="008B4DCC" w:rsidRDefault="00A90075">
          <w:pPr>
            <w:pStyle w:val="D0FC7D193A5D4149BE96A5F0EA6EDE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268E1FF0BA4822B1C57A9D9D61C89C"/>
        <w:category>
          <w:name w:val="General"/>
          <w:gallery w:val="placeholder"/>
        </w:category>
        <w:types>
          <w:type w:val="bbPlcHdr"/>
        </w:types>
        <w:behaviors>
          <w:behavior w:val="content"/>
        </w:behaviors>
        <w:guid w:val="{AA914117-3D0E-4733-9572-940353F16FD3}"/>
      </w:docPartPr>
      <w:docPartBody>
        <w:p w:rsidR="008B4DCC" w:rsidRDefault="00A90075">
          <w:pPr>
            <w:pStyle w:val="98268E1FF0BA4822B1C57A9D9D61C8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8FDE092B534D38833AB8D5AFE9853C"/>
        <w:category>
          <w:name w:val="General"/>
          <w:gallery w:val="placeholder"/>
        </w:category>
        <w:types>
          <w:type w:val="bbPlcHdr"/>
        </w:types>
        <w:behaviors>
          <w:behavior w:val="content"/>
        </w:behaviors>
        <w:guid w:val="{A622B965-B30B-4884-9204-753E499A31F8}"/>
      </w:docPartPr>
      <w:docPartBody>
        <w:p w:rsidR="008B4DCC" w:rsidRDefault="00A90075">
          <w:pPr>
            <w:pStyle w:val="B88FDE092B534D38833AB8D5AFE985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075"/>
    <w:rsid w:val="002C6641"/>
    <w:rsid w:val="008B4DCC"/>
    <w:rsid w:val="00914608"/>
    <w:rsid w:val="00A900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EA8C99EAB24F8ABA7CD204624B97EF">
    <w:name w:val="0CEA8C99EAB24F8ABA7CD204624B97EF"/>
  </w:style>
  <w:style w:type="paragraph" w:customStyle="1" w:styleId="11989C7F8A5F482D91E0231D710EDD63">
    <w:name w:val="11989C7F8A5F482D91E0231D710EDD63"/>
  </w:style>
  <w:style w:type="paragraph" w:customStyle="1" w:styleId="B469C87B7BE44A55A43DB7BD53AFA697">
    <w:name w:val="B469C87B7BE44A55A43DB7BD53AFA697"/>
  </w:style>
  <w:style w:type="paragraph" w:customStyle="1" w:styleId="8CB7111B519448BEB5D8E9860E65D2D2">
    <w:name w:val="8CB7111B519448BEB5D8E9860E65D2D2"/>
  </w:style>
  <w:style w:type="paragraph" w:customStyle="1" w:styleId="FD18529FA55B4450B3E8E03527EBA523">
    <w:name w:val="FD18529FA55B4450B3E8E03527EBA523"/>
  </w:style>
  <w:style w:type="paragraph" w:customStyle="1" w:styleId="741BABEFFA254F509BE8F26D0C4C6BBC">
    <w:name w:val="741BABEFFA254F509BE8F26D0C4C6BBC"/>
  </w:style>
  <w:style w:type="paragraph" w:customStyle="1" w:styleId="BDD37EDD19EC400FA594D2E0C01883D8">
    <w:name w:val="BDD37EDD19EC400FA594D2E0C01883D8"/>
  </w:style>
  <w:style w:type="paragraph" w:customStyle="1" w:styleId="08BB7DA4DEA44B03BF8E8C51D820977A">
    <w:name w:val="08BB7DA4DEA44B03BF8E8C51D820977A"/>
  </w:style>
  <w:style w:type="paragraph" w:customStyle="1" w:styleId="D0FC7D193A5D4149BE96A5F0EA6EDE7C">
    <w:name w:val="D0FC7D193A5D4149BE96A5F0EA6EDE7C"/>
  </w:style>
  <w:style w:type="paragraph" w:customStyle="1" w:styleId="98268E1FF0BA4822B1C57A9D9D61C89C">
    <w:name w:val="98268E1FF0BA4822B1C57A9D9D61C89C"/>
  </w:style>
  <w:style w:type="paragraph" w:customStyle="1" w:styleId="B88FDE092B534D38833AB8D5AFE9853C">
    <w:name w:val="B88FDE092B534D38833AB8D5AFE98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6F121B8-3832-8940-A663-3EBBCDA8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2014-08-05T23:00:00Z</dcterms:created>
  <dcterms:modified xsi:type="dcterms:W3CDTF">2014-09-14T20:00:00Z</dcterms:modified>
</cp:coreProperties>
</file>