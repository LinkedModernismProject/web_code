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E27DDC" w14:textId="77777777" w:rsidTr="00922950">
        <w:tc>
          <w:tcPr>
            <w:tcW w:w="491" w:type="dxa"/>
            <w:vMerge w:val="restart"/>
            <w:shd w:val="clear" w:color="auto" w:fill="A6A6A6" w:themeFill="background1" w:themeFillShade="A6"/>
            <w:textDirection w:val="btLr"/>
          </w:tcPr>
          <w:p w14:paraId="02C459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0B52B88D9E64CABECA7D4EFED5EEB"/>
            </w:placeholder>
            <w:showingPlcHdr/>
            <w:dropDownList>
              <w:listItem w:displayText="Dr." w:value="Dr."/>
              <w:listItem w:displayText="Prof." w:value="Prof."/>
            </w:dropDownList>
          </w:sdtPr>
          <w:sdtEndPr/>
          <w:sdtContent>
            <w:tc>
              <w:tcPr>
                <w:tcW w:w="1259" w:type="dxa"/>
              </w:tcPr>
              <w:p w14:paraId="41A727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45D2B8AF55DE4AAF26DE9B102B8B7A"/>
            </w:placeholder>
            <w:text/>
          </w:sdtPr>
          <w:sdtEndPr/>
          <w:sdtContent>
            <w:tc>
              <w:tcPr>
                <w:tcW w:w="2073" w:type="dxa"/>
              </w:tcPr>
              <w:p w14:paraId="44B28E14" w14:textId="77777777" w:rsidR="00B574C9" w:rsidRDefault="00241E20" w:rsidP="00241E20">
                <w:r>
                  <w:t>Valerie</w:t>
                </w:r>
              </w:p>
            </w:tc>
          </w:sdtContent>
        </w:sdt>
        <w:sdt>
          <w:sdtPr>
            <w:alias w:val="Middle name"/>
            <w:tag w:val="authorMiddleName"/>
            <w:id w:val="-2076034781"/>
            <w:placeholder>
              <w:docPart w:val="DD0480EAE6B53747ABA746809D538F48"/>
            </w:placeholder>
            <w:showingPlcHdr/>
            <w:text/>
          </w:sdtPr>
          <w:sdtEndPr/>
          <w:sdtContent>
            <w:tc>
              <w:tcPr>
                <w:tcW w:w="2551" w:type="dxa"/>
              </w:tcPr>
              <w:p w14:paraId="110178D9" w14:textId="77777777" w:rsidR="00B574C9" w:rsidRDefault="00B574C9" w:rsidP="00922950">
                <w:r>
                  <w:rPr>
                    <w:rStyle w:val="PlaceholderText"/>
                  </w:rPr>
                  <w:t>[Middle name]</w:t>
                </w:r>
              </w:p>
            </w:tc>
          </w:sdtContent>
        </w:sdt>
        <w:sdt>
          <w:sdtPr>
            <w:alias w:val="Last name"/>
            <w:tag w:val="authorLastName"/>
            <w:id w:val="-1088529830"/>
            <w:placeholder>
              <w:docPart w:val="820BC23044EAB1409972717EB204F2C3"/>
            </w:placeholder>
            <w:text/>
          </w:sdtPr>
          <w:sdtEndPr/>
          <w:sdtContent>
            <w:tc>
              <w:tcPr>
                <w:tcW w:w="2642" w:type="dxa"/>
              </w:tcPr>
              <w:p w14:paraId="0085DFAC" w14:textId="77777777" w:rsidR="00B574C9" w:rsidRDefault="00241E20" w:rsidP="00241E20">
                <w:proofErr w:type="spellStart"/>
                <w:r>
                  <w:t>Uher</w:t>
                </w:r>
                <w:proofErr w:type="spellEnd"/>
              </w:p>
            </w:tc>
          </w:sdtContent>
        </w:sdt>
      </w:tr>
      <w:tr w:rsidR="00B574C9" w14:paraId="4E48DB06" w14:textId="77777777" w:rsidTr="001A6A06">
        <w:trPr>
          <w:trHeight w:val="986"/>
        </w:trPr>
        <w:tc>
          <w:tcPr>
            <w:tcW w:w="491" w:type="dxa"/>
            <w:vMerge/>
            <w:shd w:val="clear" w:color="auto" w:fill="A6A6A6" w:themeFill="background1" w:themeFillShade="A6"/>
          </w:tcPr>
          <w:p w14:paraId="4E03397D" w14:textId="77777777" w:rsidR="00B574C9" w:rsidRPr="001A6A06" w:rsidRDefault="00B574C9" w:rsidP="00CF1542">
            <w:pPr>
              <w:jc w:val="center"/>
              <w:rPr>
                <w:b/>
                <w:color w:val="FFFFFF" w:themeColor="background1"/>
              </w:rPr>
            </w:pPr>
          </w:p>
        </w:tc>
        <w:sdt>
          <w:sdtPr>
            <w:alias w:val="Biography"/>
            <w:tag w:val="authorBiography"/>
            <w:id w:val="938807824"/>
            <w:placeholder>
              <w:docPart w:val="8033A503F5D65942A45D72CC87D613D6"/>
            </w:placeholder>
            <w:showingPlcHdr/>
          </w:sdtPr>
          <w:sdtEndPr/>
          <w:sdtContent>
            <w:tc>
              <w:tcPr>
                <w:tcW w:w="8525" w:type="dxa"/>
                <w:gridSpan w:val="4"/>
              </w:tcPr>
              <w:p w14:paraId="6CC14A36" w14:textId="77777777" w:rsidR="00B574C9" w:rsidRDefault="00B574C9" w:rsidP="00922950">
                <w:r>
                  <w:rPr>
                    <w:rStyle w:val="PlaceholderText"/>
                  </w:rPr>
                  <w:t>[Enter your biography]</w:t>
                </w:r>
              </w:p>
            </w:tc>
          </w:sdtContent>
        </w:sdt>
      </w:tr>
      <w:tr w:rsidR="00B574C9" w14:paraId="5557695D" w14:textId="77777777" w:rsidTr="001A6A06">
        <w:trPr>
          <w:trHeight w:val="986"/>
        </w:trPr>
        <w:tc>
          <w:tcPr>
            <w:tcW w:w="491" w:type="dxa"/>
            <w:vMerge/>
            <w:shd w:val="clear" w:color="auto" w:fill="A6A6A6" w:themeFill="background1" w:themeFillShade="A6"/>
          </w:tcPr>
          <w:p w14:paraId="5C07541D" w14:textId="77777777" w:rsidR="00B574C9" w:rsidRPr="001A6A06" w:rsidRDefault="00B574C9" w:rsidP="00CF1542">
            <w:pPr>
              <w:jc w:val="center"/>
              <w:rPr>
                <w:b/>
                <w:color w:val="FFFFFF" w:themeColor="background1"/>
              </w:rPr>
            </w:pPr>
          </w:p>
        </w:tc>
        <w:sdt>
          <w:sdtPr>
            <w:alias w:val="Affiliation"/>
            <w:tag w:val="affiliation"/>
            <w:id w:val="2012937915"/>
            <w:placeholder>
              <w:docPart w:val="21776679B937514388725F319F5FCB6A"/>
            </w:placeholder>
            <w:text/>
          </w:sdtPr>
          <w:sdtEndPr/>
          <w:sdtContent>
            <w:tc>
              <w:tcPr>
                <w:tcW w:w="8525" w:type="dxa"/>
                <w:gridSpan w:val="4"/>
              </w:tcPr>
              <w:p w14:paraId="2032BBB2" w14:textId="286919E1" w:rsidR="00B574C9" w:rsidRDefault="00C26C82" w:rsidP="00C26C82">
                <w:r>
                  <w:t>Independent Scholar</w:t>
                </w:r>
              </w:p>
            </w:tc>
          </w:sdtContent>
        </w:sdt>
      </w:tr>
    </w:tbl>
    <w:p w14:paraId="1571F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B78E46" w14:textId="77777777" w:rsidTr="00244BB0">
        <w:tc>
          <w:tcPr>
            <w:tcW w:w="9016" w:type="dxa"/>
            <w:shd w:val="clear" w:color="auto" w:fill="A6A6A6" w:themeFill="background1" w:themeFillShade="A6"/>
            <w:tcMar>
              <w:top w:w="113" w:type="dxa"/>
              <w:bottom w:w="113" w:type="dxa"/>
            </w:tcMar>
          </w:tcPr>
          <w:p w14:paraId="50F009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962296" w14:textId="77777777" w:rsidTr="003F0D73">
        <w:sdt>
          <w:sdtPr>
            <w:alias w:val="Article headword"/>
            <w:tag w:val="articleHeadword"/>
            <w:id w:val="-361440020"/>
            <w:placeholder>
              <w:docPart w:val="491D49F2C97E3142AA393C9A3B05C170"/>
            </w:placeholder>
            <w:text/>
          </w:sdtPr>
          <w:sdtEndPr/>
          <w:sdtContent>
            <w:tc>
              <w:tcPr>
                <w:tcW w:w="9016" w:type="dxa"/>
                <w:tcMar>
                  <w:top w:w="113" w:type="dxa"/>
                  <w:bottom w:w="113" w:type="dxa"/>
                </w:tcMar>
              </w:tcPr>
              <w:p w14:paraId="53D9DA3C" w14:textId="48584B39" w:rsidR="003F0D73" w:rsidRPr="00FB589A" w:rsidRDefault="00241E20" w:rsidP="0016370A">
                <w:pPr>
                  <w:rPr>
                    <w:b/>
                  </w:rPr>
                </w:pPr>
                <w:r w:rsidRPr="00C26C82">
                  <w:t xml:space="preserve">Vertigo (1958) </w:t>
                </w:r>
              </w:p>
            </w:tc>
          </w:sdtContent>
        </w:sdt>
      </w:tr>
      <w:tr w:rsidR="00464699" w14:paraId="40F43272" w14:textId="77777777" w:rsidTr="00595802">
        <w:sdt>
          <w:sdtPr>
            <w:alias w:val="Variant headwords"/>
            <w:tag w:val="variantHeadwords"/>
            <w:id w:val="173464402"/>
            <w:placeholder>
              <w:docPart w:val="A252C4F3B3CED149B065E2FA4269F248"/>
            </w:placeholder>
            <w:showingPlcHdr/>
          </w:sdtPr>
          <w:sdtEndPr/>
          <w:sdtContent>
            <w:tc>
              <w:tcPr>
                <w:tcW w:w="9016" w:type="dxa"/>
                <w:tcMar>
                  <w:top w:w="113" w:type="dxa"/>
                  <w:bottom w:w="113" w:type="dxa"/>
                </w:tcMar>
              </w:tcPr>
              <w:p w14:paraId="05B9B8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CAE7A5" w14:textId="77777777" w:rsidTr="003F0D73">
        <w:sdt>
          <w:sdtPr>
            <w:alias w:val="Abstract"/>
            <w:tag w:val="abstract"/>
            <w:id w:val="-635871867"/>
            <w:placeholder>
              <w:docPart w:val="6A84985EB9EF6E4EB9D791948001EDD2"/>
            </w:placeholder>
          </w:sdtPr>
          <w:sdtEndPr/>
          <w:sdtContent>
            <w:sdt>
              <w:sdtPr>
                <w:alias w:val="Article text"/>
                <w:tag w:val="articleText"/>
                <w:id w:val="1854836348"/>
                <w:placeholder>
                  <w:docPart w:val="56FBEAC6E7DD2C46BB614C7A137F2D4D"/>
                </w:placeholder>
              </w:sdtPr>
              <w:sdtEndPr/>
              <w:sdtContent>
                <w:tc>
                  <w:tcPr>
                    <w:tcW w:w="9016" w:type="dxa"/>
                    <w:tcMar>
                      <w:top w:w="113" w:type="dxa"/>
                      <w:bottom w:w="113" w:type="dxa"/>
                    </w:tcMar>
                  </w:tcPr>
                  <w:p w14:paraId="7340174D" w14:textId="2385D839" w:rsidR="00E85A05" w:rsidRDefault="0016370A" w:rsidP="004348A6">
                    <w:r w:rsidRPr="0016370A">
                      <w:rPr>
                        <w:i/>
                      </w:rPr>
                      <w:t>Vertigo</w:t>
                    </w:r>
                    <w:r w:rsidRPr="0016370A">
                      <w:t xml:space="preserve"> is a psychological thriller directed and produced by Alfred Hitchcock, based on </w:t>
                    </w:r>
                    <w:proofErr w:type="spellStart"/>
                    <w:r w:rsidRPr="0016370A">
                      <w:rPr>
                        <w:i/>
                      </w:rPr>
                      <w:t>D’entre</w:t>
                    </w:r>
                    <w:proofErr w:type="spellEnd"/>
                    <w:r w:rsidRPr="0016370A">
                      <w:rPr>
                        <w:i/>
                      </w:rPr>
                      <w:t xml:space="preserve"> les </w:t>
                    </w:r>
                    <w:proofErr w:type="spellStart"/>
                    <w:r w:rsidRPr="0016370A">
                      <w:rPr>
                        <w:i/>
                      </w:rPr>
                      <w:t>morts</w:t>
                    </w:r>
                    <w:proofErr w:type="spellEnd"/>
                    <w:r w:rsidRPr="0016370A">
                      <w:rPr>
                        <w:i/>
                      </w:rPr>
                      <w:t xml:space="preserve"> </w:t>
                    </w:r>
                    <w:r w:rsidR="00C26C82" w:rsidRPr="00E61754">
                      <w:t>[</w:t>
                    </w:r>
                    <w:r w:rsidRPr="00E61754">
                      <w:rPr>
                        <w:i/>
                      </w:rPr>
                      <w:t>The Living and the Dead</w:t>
                    </w:r>
                    <w:r w:rsidR="00C26C82" w:rsidRPr="00E61754">
                      <w:t>]</w:t>
                    </w:r>
                    <w:r w:rsidRPr="00E61754">
                      <w:t xml:space="preserve">, a 1954 crime novel by </w:t>
                    </w:r>
                    <w:proofErr w:type="spellStart"/>
                    <w:r w:rsidRPr="00E61754">
                      <w:t>Boileau-Narcejac</w:t>
                    </w:r>
                    <w:proofErr w:type="spellEnd"/>
                    <w:r w:rsidRPr="00E61754">
                      <w:t xml:space="preserve">. </w:t>
                    </w:r>
                    <w:r w:rsidR="00E61754" w:rsidRPr="00E61754">
                      <w:t xml:space="preserve">The film is known for its innovative use of cinematography, nuanced depiction of romantic obsession and the presence of numerous Freudian themes, most notably </w:t>
                    </w:r>
                    <w:proofErr w:type="spellStart"/>
                    <w:r w:rsidR="00E61754" w:rsidRPr="00E61754">
                      <w:t>scopophilia</w:t>
                    </w:r>
                    <w:proofErr w:type="spellEnd"/>
                    <w:r w:rsidR="00E61754" w:rsidRPr="00E61754">
                      <w:t xml:space="preserve"> and the uncanny. </w:t>
                    </w:r>
                    <w:r w:rsidRPr="00E61754">
                      <w:t xml:space="preserve"> Set in San Francisco</w:t>
                    </w:r>
                    <w:r w:rsidR="005F0310" w:rsidRPr="00E61754">
                      <w:t>, acrophobic ex-detective John ‘Scottie’</w:t>
                    </w:r>
                    <w:r w:rsidRPr="00E61754">
                      <w:t xml:space="preserve"> Ferguson (James Stewart) is asked by former colleague Gavin </w:t>
                    </w:r>
                    <w:proofErr w:type="spellStart"/>
                    <w:r w:rsidRPr="00E61754">
                      <w:t>Elster</w:t>
                    </w:r>
                    <w:proofErr w:type="spellEnd"/>
                    <w:r w:rsidRPr="00E61754">
                      <w:t xml:space="preserve"> (Tom </w:t>
                    </w:r>
                    <w:proofErr w:type="spellStart"/>
                    <w:r w:rsidRPr="00E61754">
                      <w:t>Helmore</w:t>
                    </w:r>
                    <w:proofErr w:type="spellEnd"/>
                    <w:r w:rsidRPr="00E61754">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an uncanny resemblance to Madeleine. The film concludes with the revelation that Madeleine’s suicide was a ruse for </w:t>
                    </w:r>
                    <w:proofErr w:type="spellStart"/>
                    <w:r w:rsidRPr="00E61754">
                      <w:t>Elster</w:t>
                    </w:r>
                    <w:proofErr w:type="spellEnd"/>
                    <w:r w:rsidRPr="00E61754">
                      <w:t xml:space="preserve"> to kill his real wife, whom Judy was impersonating. In keeping with the modernist fascination </w:t>
                    </w:r>
                    <w:r w:rsidR="004348A6" w:rsidRPr="00E61754">
                      <w:t>with the</w:t>
                    </w:r>
                    <w:r w:rsidRPr="00E61754">
                      <w:t xml:space="preserve"> emotional impact of colour and light, contrasts in brightness are used to communicate the characters’ varying degrees of confusion. To emphasize the tenuous distinction between reality a</w:t>
                    </w:r>
                    <w:r w:rsidR="000A6D16" w:rsidRPr="00E61754">
                      <w:t>nd fantasy, Hitchcock uses the ‘Dolly zoom,’</w:t>
                    </w:r>
                    <w:r w:rsidR="00F532AD" w:rsidRPr="00E61754">
                      <w:t xml:space="preserve"> or ‘Vertigo Effect,’</w:t>
                    </w:r>
                    <w:r w:rsidRPr="00E61754">
                      <w:t xml:space="preserve"> which creates a Surrealistic perspective change through alterations in camera movement and focus. In 2012 </w:t>
                    </w:r>
                    <w:r w:rsidRPr="00E61754">
                      <w:rPr>
                        <w:i/>
                      </w:rPr>
                      <w:t>Sight and Sound’s</w:t>
                    </w:r>
                    <w:r w:rsidRPr="00E61754">
                      <w:t xml:space="preserve"> poll </w:t>
                    </w:r>
                    <w:r w:rsidRPr="00E61754">
                      <w:rPr>
                        <w:i/>
                      </w:rPr>
                      <w:t>Vertigo</w:t>
                    </w:r>
                    <w:r w:rsidRPr="00E61754">
                      <w:t xml:space="preserve"> replaced </w:t>
                    </w:r>
                    <w:r w:rsidRPr="00E61754">
                      <w:rPr>
                        <w:i/>
                      </w:rPr>
                      <w:t>Citizen Kane</w:t>
                    </w:r>
                    <w:r w:rsidRPr="00E61754">
                      <w:t xml:space="preserve"> as the best film of all time.</w:t>
                    </w:r>
                    <w:r>
                      <w:t xml:space="preserve"> </w:t>
                    </w:r>
                  </w:p>
                </w:tc>
              </w:sdtContent>
            </w:sdt>
          </w:sdtContent>
        </w:sdt>
      </w:tr>
      <w:tr w:rsidR="003F0D73" w14:paraId="361F140B" w14:textId="77777777" w:rsidTr="003F0D73">
        <w:sdt>
          <w:sdtPr>
            <w:alias w:val="Article text"/>
            <w:tag w:val="articleText"/>
            <w:id w:val="634067588"/>
            <w:placeholder>
              <w:docPart w:val="D1BC4D3E3F5D424A9C6DFA339EEA7286"/>
            </w:placeholder>
          </w:sdtPr>
          <w:sdtEndPr/>
          <w:sdtContent>
            <w:sdt>
              <w:sdtPr>
                <w:alias w:val="Abstract"/>
                <w:tag w:val="abstract"/>
                <w:id w:val="913358622"/>
                <w:placeholder>
                  <w:docPart w:val="95ECAB12D8615F4B9CB95CC46D567B26"/>
                </w:placeholder>
              </w:sdtPr>
              <w:sdtEndPr/>
              <w:sdtContent>
                <w:sdt>
                  <w:sdtPr>
                    <w:alias w:val="Article text"/>
                    <w:tag w:val="articleText"/>
                    <w:id w:val="1241599725"/>
                    <w:placeholder>
                      <w:docPart w:val="65F3781C47C62C4C901654125928EA1D"/>
                    </w:placeholder>
                  </w:sdtPr>
                  <w:sdtEndPr/>
                  <w:sdtContent>
                    <w:tc>
                      <w:tcPr>
                        <w:tcW w:w="9016" w:type="dxa"/>
                        <w:tcMar>
                          <w:top w:w="113" w:type="dxa"/>
                          <w:bottom w:w="113" w:type="dxa"/>
                        </w:tcMar>
                      </w:tcPr>
                      <w:sdt>
                        <w:sdtPr>
                          <w:alias w:val="Article text"/>
                          <w:tag w:val="articleText"/>
                          <w:id w:val="-2899079"/>
                          <w:placeholder>
                            <w:docPart w:val="5F759F429B098A409CD3EC3952474B08"/>
                          </w:placeholder>
                        </w:sdtPr>
                        <w:sdtContent>
                          <w:p w14:paraId="65294C61" w14:textId="2BDA9A29" w:rsidR="00595802" w:rsidRDefault="00E61754" w:rsidP="00C27FAB">
                            <w:r w:rsidRPr="0016370A">
                              <w:rPr>
                                <w:i/>
                              </w:rPr>
                              <w:t>Vertigo</w:t>
                            </w:r>
                            <w:r w:rsidRPr="0016370A">
                              <w:t xml:space="preserve"> is a psychological thriller directed and produced by Alfred Hitchcock, based on </w:t>
                            </w:r>
                            <w:proofErr w:type="spellStart"/>
                            <w:r w:rsidRPr="0016370A">
                              <w:rPr>
                                <w:i/>
                              </w:rPr>
                              <w:t>D’entre</w:t>
                            </w:r>
                            <w:proofErr w:type="spellEnd"/>
                            <w:r w:rsidRPr="0016370A">
                              <w:rPr>
                                <w:i/>
                              </w:rPr>
                              <w:t xml:space="preserve"> les </w:t>
                            </w:r>
                            <w:proofErr w:type="spellStart"/>
                            <w:r w:rsidRPr="0016370A">
                              <w:rPr>
                                <w:i/>
                              </w:rPr>
                              <w:t>morts</w:t>
                            </w:r>
                            <w:proofErr w:type="spellEnd"/>
                            <w:r w:rsidRPr="0016370A">
                              <w:rPr>
                                <w:i/>
                              </w:rPr>
                              <w:t xml:space="preserve"> </w:t>
                            </w:r>
                            <w:r w:rsidRPr="00E61754">
                              <w:t>[</w:t>
                            </w:r>
                            <w:r w:rsidRPr="00E61754">
                              <w:rPr>
                                <w:i/>
                              </w:rPr>
                              <w:t>The Living and the Dead</w:t>
                            </w:r>
                            <w:r w:rsidRPr="00E61754">
                              <w:t xml:space="preserve">], a 1954 crime novel by </w:t>
                            </w:r>
                            <w:proofErr w:type="spellStart"/>
                            <w:r w:rsidRPr="00E61754">
                              <w:t>Boileau-Narcejac</w:t>
                            </w:r>
                            <w:proofErr w:type="spellEnd"/>
                            <w:r w:rsidRPr="00E61754">
                              <w:t xml:space="preserve">. The film is known for its innovative use of cinematography, nuanced depiction of romantic obsession and the presence of numerous Freudian themes, most notably </w:t>
                            </w:r>
                            <w:proofErr w:type="spellStart"/>
                            <w:r w:rsidRPr="00E61754">
                              <w:t>scopophilia</w:t>
                            </w:r>
                            <w:proofErr w:type="spellEnd"/>
                            <w:r w:rsidRPr="00E61754">
                              <w:t xml:space="preserve"> and the uncanny.  Set in San Francisco, acrophobic ex-detective John ‘Scottie’ Ferguson (James Stewart) is asked by former colleague Gavin </w:t>
                            </w:r>
                            <w:proofErr w:type="spellStart"/>
                            <w:r w:rsidRPr="00E61754">
                              <w:t>Elster</w:t>
                            </w:r>
                            <w:proofErr w:type="spellEnd"/>
                            <w:r w:rsidRPr="00E61754">
                              <w:t xml:space="preserve"> (Tom </w:t>
                            </w:r>
                            <w:proofErr w:type="spellStart"/>
                            <w:r w:rsidRPr="00E61754">
                              <w:t>Helmore</w:t>
                            </w:r>
                            <w:proofErr w:type="spellEnd"/>
                            <w:r w:rsidRPr="00E61754">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an uncanny resemblance to Madeleine. The film concludes with the revelation that Madeleine’s suicide was a ruse for </w:t>
                            </w:r>
                            <w:proofErr w:type="spellStart"/>
                            <w:r w:rsidRPr="00E61754">
                              <w:t>Elster</w:t>
                            </w:r>
                            <w:proofErr w:type="spellEnd"/>
                            <w:r w:rsidRPr="00E61754">
                              <w:t xml:space="preserve"> to kill his real wife, whom Judy was impersonating. In keeping with the modernist fascination with the emotional impact of colour and light, contrasts in brightness are used to communicate the characters’ varying degrees of confusion. To emphasize the tenuous distinction between reality and fantasy, Hitchcock uses the ‘Dolly zoom,’ or ‘Vertigo Effect,’ which creates a Surrealistic perspective change through alterations in camera movement and focus. In 2012 </w:t>
                            </w:r>
                            <w:r w:rsidRPr="00E61754">
                              <w:rPr>
                                <w:i/>
                              </w:rPr>
                              <w:t>Sight and Sound’s</w:t>
                            </w:r>
                            <w:r w:rsidRPr="00E61754">
                              <w:t xml:space="preserve"> poll </w:t>
                            </w:r>
                            <w:r w:rsidRPr="00E61754">
                              <w:rPr>
                                <w:i/>
                              </w:rPr>
                              <w:t>Vertigo</w:t>
                            </w:r>
                            <w:r w:rsidRPr="00E61754">
                              <w:t xml:space="preserve"> replaced </w:t>
                            </w:r>
                            <w:r w:rsidRPr="00E61754">
                              <w:rPr>
                                <w:i/>
                              </w:rPr>
                              <w:t>Citizen Kane</w:t>
                            </w:r>
                            <w:r w:rsidRPr="00E61754">
                              <w:t xml:space="preserve"> as the best film of all time.</w:t>
                            </w:r>
                            <w:r>
                              <w:t xml:space="preserve"> </w:t>
                            </w:r>
                          </w:p>
                        </w:sdtContent>
                      </w:sdt>
                      <w:p w14:paraId="56E61B47" w14:textId="77777777" w:rsidR="00E61754" w:rsidRDefault="00E61754" w:rsidP="00C27FAB">
                        <w:bookmarkStart w:id="0" w:name="_GoBack"/>
                        <w:bookmarkEnd w:id="0"/>
                      </w:p>
                      <w:p w14:paraId="7C641CAC" w14:textId="77777777" w:rsidR="00595802" w:rsidRDefault="00595802" w:rsidP="00C27FAB">
                        <w:r>
                          <w:t>File: Vertigo.jpg</w:t>
                        </w:r>
                      </w:p>
                      <w:p w14:paraId="27A776F5" w14:textId="41C94734" w:rsidR="00595802" w:rsidRPr="00595802" w:rsidRDefault="00595802" w:rsidP="00595802">
                        <w:pPr>
                          <w:pStyle w:val="Caption"/>
                        </w:pPr>
                        <w:r>
                          <w:lastRenderedPageBreak/>
                          <w:t xml:space="preserve">Figure </w:t>
                        </w:r>
                        <w:r w:rsidR="00E61754">
                          <w:fldChar w:fldCharType="begin"/>
                        </w:r>
                        <w:r w:rsidR="00E61754">
                          <w:instrText xml:space="preserve"> SEQ Figure \* ARABIC </w:instrText>
                        </w:r>
                        <w:r w:rsidR="00E61754">
                          <w:fldChar w:fldCharType="separate"/>
                        </w:r>
                        <w:r>
                          <w:rPr>
                            <w:noProof/>
                          </w:rPr>
                          <w:t>1</w:t>
                        </w:r>
                        <w:r w:rsidR="00E61754">
                          <w:rPr>
                            <w:noProof/>
                          </w:rPr>
                          <w:fldChar w:fldCharType="end"/>
                        </w:r>
                        <w:r>
                          <w:t xml:space="preserve"> Original Poster for Alfred Hitchcock’s </w:t>
                        </w:r>
                        <w:r>
                          <w:rPr>
                            <w:i/>
                          </w:rPr>
                          <w:t xml:space="preserve">Vertigo </w:t>
                        </w:r>
                        <w:r>
                          <w:t>(1958)</w:t>
                        </w:r>
                      </w:p>
                      <w:p w14:paraId="30FB5CAD" w14:textId="28935B48" w:rsidR="003F0D73" w:rsidRDefault="00595802" w:rsidP="00C27FAB">
                        <w:r w:rsidRPr="00595802">
                          <w:t>http://upload.wikimedia.org/wikipedia/commons/7/75/Vertigomovie_restoration.jpg</w:t>
                        </w:r>
                      </w:p>
                    </w:tc>
                  </w:sdtContent>
                </w:sdt>
              </w:sdtContent>
            </w:sdt>
          </w:sdtContent>
        </w:sdt>
      </w:tr>
      <w:tr w:rsidR="003235A7" w14:paraId="687895AE" w14:textId="77777777" w:rsidTr="003235A7">
        <w:tc>
          <w:tcPr>
            <w:tcW w:w="9016" w:type="dxa"/>
          </w:tcPr>
          <w:p w14:paraId="6150B080" w14:textId="77777777" w:rsidR="003235A7" w:rsidRDefault="003235A7" w:rsidP="008A5B87">
            <w:r w:rsidRPr="0015114C">
              <w:rPr>
                <w:u w:val="single"/>
              </w:rPr>
              <w:lastRenderedPageBreak/>
              <w:t>Further reading</w:t>
            </w:r>
            <w:r>
              <w:t>:</w:t>
            </w:r>
          </w:p>
          <w:p w14:paraId="1C4F3B45" w14:textId="5693055E" w:rsidR="00A55AE2" w:rsidRDefault="00E61754" w:rsidP="008A5B87">
            <w:sdt>
              <w:sdtPr>
                <w:id w:val="-1779554355"/>
                <w:citation/>
              </w:sdtPr>
              <w:sdtEndPr/>
              <w:sdtContent>
                <w:r w:rsidR="00A55AE2">
                  <w:fldChar w:fldCharType="begin"/>
                </w:r>
                <w:r w:rsidR="00A55AE2">
                  <w:rPr>
                    <w:lang w:val="en-US"/>
                  </w:rPr>
                  <w:instrText xml:space="preserve"> CITATION Dan98 \l 1033 </w:instrText>
                </w:r>
                <w:r w:rsidR="00A55AE2">
                  <w:fldChar w:fldCharType="separate"/>
                </w:r>
                <w:r w:rsidR="00A55AE2" w:rsidRPr="00A55AE2">
                  <w:rPr>
                    <w:noProof/>
                    <w:lang w:val="en-US"/>
                  </w:rPr>
                  <w:t>(Auiler)</w:t>
                </w:r>
                <w:r w:rsidR="00A55AE2">
                  <w:fldChar w:fldCharType="end"/>
                </w:r>
              </w:sdtContent>
            </w:sdt>
          </w:p>
          <w:p w14:paraId="26A18156" w14:textId="77777777" w:rsidR="00A55AE2" w:rsidRDefault="00A55AE2" w:rsidP="008A5B87"/>
          <w:sdt>
            <w:sdtPr>
              <w:alias w:val="Further reading"/>
              <w:tag w:val="furtherReading"/>
              <w:id w:val="-1516217107"/>
            </w:sdtPr>
            <w:sdtEndPr/>
            <w:sdtContent>
              <w:p w14:paraId="6F901BC7" w14:textId="46CCE482" w:rsidR="00241E20" w:rsidRDefault="00E61754" w:rsidP="00241E20">
                <w:sdt>
                  <w:sdtPr>
                    <w:id w:val="1035697431"/>
                    <w:citation/>
                  </w:sdtPr>
                  <w:sdtEndPr/>
                  <w:sdtContent>
                    <w:r w:rsidR="00A55AE2">
                      <w:fldChar w:fldCharType="begin"/>
                    </w:r>
                    <w:r w:rsidR="00A55AE2">
                      <w:rPr>
                        <w:lang w:val="en-US"/>
                      </w:rPr>
                      <w:instrText xml:space="preserve"> CITATION Joh05 \l 1033 </w:instrText>
                    </w:r>
                    <w:r w:rsidR="00A55AE2">
                      <w:fldChar w:fldCharType="separate"/>
                    </w:r>
                    <w:r w:rsidR="00A55AE2">
                      <w:rPr>
                        <w:noProof/>
                        <w:lang w:val="en-US"/>
                      </w:rPr>
                      <w:t xml:space="preserve"> </w:t>
                    </w:r>
                    <w:r w:rsidR="00A55AE2" w:rsidRPr="00A55AE2">
                      <w:rPr>
                        <w:noProof/>
                        <w:lang w:val="en-US"/>
                      </w:rPr>
                      <w:t>(Orr)</w:t>
                    </w:r>
                    <w:r w:rsidR="00A55AE2">
                      <w:fldChar w:fldCharType="end"/>
                    </w:r>
                  </w:sdtContent>
                </w:sdt>
              </w:p>
              <w:p w14:paraId="5CFC8874" w14:textId="77777777" w:rsidR="00C26C82" w:rsidRDefault="00C26C82" w:rsidP="00241E20"/>
              <w:p w14:paraId="3F3520CA" w14:textId="079807CA" w:rsidR="00C26C82" w:rsidRDefault="00E61754" w:rsidP="00241E20">
                <w:sdt>
                  <w:sdtPr>
                    <w:id w:val="-1828118997"/>
                    <w:citation/>
                  </w:sdtPr>
                  <w:sdtEndPr/>
                  <w:sdtContent>
                    <w:r w:rsidR="00C26C82">
                      <w:fldChar w:fldCharType="begin"/>
                    </w:r>
                    <w:r w:rsidR="00C26C82">
                      <w:rPr>
                        <w:lang w:val="en-US"/>
                      </w:rPr>
                      <w:instrText xml:space="preserve"> CITATION Ren08 \l 1033 </w:instrText>
                    </w:r>
                    <w:r w:rsidR="00C26C82">
                      <w:fldChar w:fldCharType="separate"/>
                    </w:r>
                    <w:r w:rsidR="00C26C82">
                      <w:rPr>
                        <w:noProof/>
                        <w:lang w:val="en-US"/>
                      </w:rPr>
                      <w:t>(Rennie)</w:t>
                    </w:r>
                    <w:r w:rsidR="00C26C82">
                      <w:fldChar w:fldCharType="end"/>
                    </w:r>
                  </w:sdtContent>
                </w:sdt>
              </w:p>
              <w:p w14:paraId="74396A8A" w14:textId="77777777" w:rsidR="00241E20" w:rsidRDefault="00241E20" w:rsidP="00FB11DE"/>
              <w:p w14:paraId="09AB31CD" w14:textId="5629E4A2" w:rsidR="00B33662" w:rsidRDefault="00E61754" w:rsidP="00FB11DE">
                <w:sdt>
                  <w:sdtPr>
                    <w:id w:val="-712345623"/>
                    <w:citation/>
                  </w:sdtPr>
                  <w:sdtEndPr/>
                  <w:sdtContent>
                    <w:r w:rsidR="00B33662">
                      <w:fldChar w:fldCharType="begin"/>
                    </w:r>
                    <w:r w:rsidR="00B33662">
                      <w:rPr>
                        <w:lang w:val="en-US"/>
                      </w:rPr>
                      <w:instrText xml:space="preserve"> CITATION The1 \l 1033 </w:instrText>
                    </w:r>
                    <w:r w:rsidR="00B33662">
                      <w:fldChar w:fldCharType="separate"/>
                    </w:r>
                    <w:r w:rsidR="00B33662">
                      <w:rPr>
                        <w:noProof/>
                        <w:lang w:val="en-US"/>
                      </w:rPr>
                      <w:t>(The British Film Institute)</w:t>
                    </w:r>
                    <w:r w:rsidR="00B33662">
                      <w:fldChar w:fldCharType="end"/>
                    </w:r>
                  </w:sdtContent>
                </w:sdt>
              </w:p>
              <w:p w14:paraId="5A9F81EC" w14:textId="77777777" w:rsidR="00B33662" w:rsidRDefault="00B33662" w:rsidP="00FB11DE"/>
              <w:p w14:paraId="528F3A31" w14:textId="787902D9" w:rsidR="00B33662" w:rsidRDefault="00E61754" w:rsidP="00FB11DE">
                <w:sdt>
                  <w:sdtPr>
                    <w:id w:val="1784918654"/>
                    <w:citation/>
                  </w:sdtPr>
                  <w:sdtEndPr/>
                  <w:sdtContent>
                    <w:r w:rsidR="00B33662">
                      <w:fldChar w:fldCharType="begin"/>
                    </w:r>
                    <w:r w:rsidR="00B33662">
                      <w:rPr>
                        <w:lang w:val="en-US"/>
                      </w:rPr>
                      <w:instrText xml:space="preserve"> CITATION The2 \l 1033 </w:instrText>
                    </w:r>
                    <w:r w:rsidR="00B33662">
                      <w:fldChar w:fldCharType="separate"/>
                    </w:r>
                    <w:r w:rsidR="00B33662">
                      <w:rPr>
                        <w:noProof/>
                        <w:lang w:val="en-US"/>
                      </w:rPr>
                      <w:t>(The British Film Institute)</w:t>
                    </w:r>
                    <w:r w:rsidR="00B33662">
                      <w:fldChar w:fldCharType="end"/>
                    </w:r>
                  </w:sdtContent>
                </w:sdt>
              </w:p>
              <w:p w14:paraId="06F508BE" w14:textId="77777777" w:rsidR="009F4105" w:rsidRDefault="009F4105" w:rsidP="00FB11DE"/>
              <w:p w14:paraId="505ABA0F" w14:textId="375E8CB5" w:rsidR="009F4105" w:rsidRDefault="00E61754" w:rsidP="00FB11DE">
                <w:sdt>
                  <w:sdtPr>
                    <w:id w:val="-497194031"/>
                    <w:citation/>
                  </w:sdtPr>
                  <w:sdtEndPr/>
                  <w:sdtContent>
                    <w:r w:rsidR="009F4105">
                      <w:fldChar w:fldCharType="begin"/>
                    </w:r>
                    <w:r w:rsidR="009F4105">
                      <w:rPr>
                        <w:lang w:val="en-US"/>
                      </w:rPr>
                      <w:instrText xml:space="preserve"> CITATION The3 \l 1033 </w:instrText>
                    </w:r>
                    <w:r w:rsidR="009F4105">
                      <w:fldChar w:fldCharType="separate"/>
                    </w:r>
                    <w:r w:rsidR="009F4105">
                      <w:rPr>
                        <w:noProof/>
                        <w:lang w:val="en-US"/>
                      </w:rPr>
                      <w:t>(The British Film Institute)</w:t>
                    </w:r>
                    <w:r w:rsidR="009F4105">
                      <w:fldChar w:fldCharType="end"/>
                    </w:r>
                  </w:sdtContent>
                </w:sdt>
              </w:p>
              <w:p w14:paraId="4A8DB266" w14:textId="77777777" w:rsidR="00B33662" w:rsidRDefault="00B33662" w:rsidP="00FB11DE"/>
              <w:p w14:paraId="0BD43EC4" w14:textId="4C8EFC2A" w:rsidR="003235A7" w:rsidRDefault="00E61754" w:rsidP="00FB11DE">
                <w:sdt>
                  <w:sdtPr>
                    <w:id w:val="799185448"/>
                    <w:citation/>
                  </w:sdtPr>
                  <w:sdtEndPr/>
                  <w:sdtContent>
                    <w:r w:rsidR="00A55AE2">
                      <w:fldChar w:fldCharType="begin"/>
                    </w:r>
                    <w:r w:rsidR="00A55AE2">
                      <w:rPr>
                        <w:lang w:val="en-US"/>
                      </w:rPr>
                      <w:instrText xml:space="preserve"> CITATION Rob02 \l 1033 </w:instrText>
                    </w:r>
                    <w:r w:rsidR="00A55AE2">
                      <w:fldChar w:fldCharType="separate"/>
                    </w:r>
                    <w:r w:rsidR="00A55AE2" w:rsidRPr="00A55AE2">
                      <w:rPr>
                        <w:noProof/>
                        <w:lang w:val="en-US"/>
                      </w:rPr>
                      <w:t>(Wood)</w:t>
                    </w:r>
                    <w:r w:rsidR="00A55AE2">
                      <w:fldChar w:fldCharType="end"/>
                    </w:r>
                  </w:sdtContent>
                </w:sdt>
              </w:p>
            </w:sdtContent>
          </w:sdt>
        </w:tc>
      </w:tr>
    </w:tbl>
    <w:p w14:paraId="7513220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0528" w14:textId="77777777" w:rsidR="00B33662" w:rsidRDefault="00B33662" w:rsidP="007A0D55">
      <w:pPr>
        <w:spacing w:after="0" w:line="240" w:lineRule="auto"/>
      </w:pPr>
      <w:r>
        <w:separator/>
      </w:r>
    </w:p>
  </w:endnote>
  <w:endnote w:type="continuationSeparator" w:id="0">
    <w:p w14:paraId="09B6CC38" w14:textId="77777777" w:rsidR="00B33662" w:rsidRDefault="00B336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E57DC" w14:textId="77777777" w:rsidR="00B33662" w:rsidRDefault="00B33662" w:rsidP="007A0D55">
      <w:pPr>
        <w:spacing w:after="0" w:line="240" w:lineRule="auto"/>
      </w:pPr>
      <w:r>
        <w:separator/>
      </w:r>
    </w:p>
  </w:footnote>
  <w:footnote w:type="continuationSeparator" w:id="0">
    <w:p w14:paraId="23D82FF1" w14:textId="77777777" w:rsidR="00B33662" w:rsidRDefault="00B336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59909" w14:textId="77777777" w:rsidR="00B33662" w:rsidRDefault="00B336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CCC87" w14:textId="77777777" w:rsidR="00B33662" w:rsidRDefault="00B336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0"/>
    <w:rsid w:val="00032559"/>
    <w:rsid w:val="00052040"/>
    <w:rsid w:val="000A6D16"/>
    <w:rsid w:val="000B25AE"/>
    <w:rsid w:val="000B55AB"/>
    <w:rsid w:val="000D24DC"/>
    <w:rsid w:val="000D538B"/>
    <w:rsid w:val="00101B2E"/>
    <w:rsid w:val="00116FA0"/>
    <w:rsid w:val="0015114C"/>
    <w:rsid w:val="0016370A"/>
    <w:rsid w:val="001A21F3"/>
    <w:rsid w:val="001A2537"/>
    <w:rsid w:val="001A6A06"/>
    <w:rsid w:val="00210C03"/>
    <w:rsid w:val="002162E2"/>
    <w:rsid w:val="00225C5A"/>
    <w:rsid w:val="00230B10"/>
    <w:rsid w:val="00234353"/>
    <w:rsid w:val="00241E20"/>
    <w:rsid w:val="00244BB0"/>
    <w:rsid w:val="002A0A0D"/>
    <w:rsid w:val="002B0B37"/>
    <w:rsid w:val="0030662D"/>
    <w:rsid w:val="003235A7"/>
    <w:rsid w:val="003677B6"/>
    <w:rsid w:val="003D3579"/>
    <w:rsid w:val="003E2795"/>
    <w:rsid w:val="003F0D73"/>
    <w:rsid w:val="004348A6"/>
    <w:rsid w:val="00462DBE"/>
    <w:rsid w:val="00464699"/>
    <w:rsid w:val="00483379"/>
    <w:rsid w:val="00487BC5"/>
    <w:rsid w:val="00496888"/>
    <w:rsid w:val="004A7476"/>
    <w:rsid w:val="004E5896"/>
    <w:rsid w:val="00513EE6"/>
    <w:rsid w:val="00534F8F"/>
    <w:rsid w:val="00590035"/>
    <w:rsid w:val="00595802"/>
    <w:rsid w:val="005B177E"/>
    <w:rsid w:val="005B3921"/>
    <w:rsid w:val="005F0310"/>
    <w:rsid w:val="005F26D7"/>
    <w:rsid w:val="005F5450"/>
    <w:rsid w:val="0067518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4105"/>
    <w:rsid w:val="00A27D2C"/>
    <w:rsid w:val="00A55AE2"/>
    <w:rsid w:val="00A76FD9"/>
    <w:rsid w:val="00AB436D"/>
    <w:rsid w:val="00AD2F24"/>
    <w:rsid w:val="00AD4844"/>
    <w:rsid w:val="00B219AE"/>
    <w:rsid w:val="00B3103A"/>
    <w:rsid w:val="00B33145"/>
    <w:rsid w:val="00B33662"/>
    <w:rsid w:val="00B574C9"/>
    <w:rsid w:val="00BC39C9"/>
    <w:rsid w:val="00BE5BF7"/>
    <w:rsid w:val="00BF40E1"/>
    <w:rsid w:val="00C26C82"/>
    <w:rsid w:val="00C27FAB"/>
    <w:rsid w:val="00C358D4"/>
    <w:rsid w:val="00C37A7A"/>
    <w:rsid w:val="00C6296B"/>
    <w:rsid w:val="00CC586D"/>
    <w:rsid w:val="00CF1542"/>
    <w:rsid w:val="00CF3EC5"/>
    <w:rsid w:val="00D656DA"/>
    <w:rsid w:val="00D83300"/>
    <w:rsid w:val="00DC6B48"/>
    <w:rsid w:val="00DF01B0"/>
    <w:rsid w:val="00E575BC"/>
    <w:rsid w:val="00E61754"/>
    <w:rsid w:val="00E85A05"/>
    <w:rsid w:val="00E95829"/>
    <w:rsid w:val="00EA606C"/>
    <w:rsid w:val="00EB0C8C"/>
    <w:rsid w:val="00EB51FD"/>
    <w:rsid w:val="00EB77DB"/>
    <w:rsid w:val="00ED139F"/>
    <w:rsid w:val="00EF74F7"/>
    <w:rsid w:val="00F36937"/>
    <w:rsid w:val="00F532A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8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0B52B88D9E64CABECA7D4EFED5EEB"/>
        <w:category>
          <w:name w:val="General"/>
          <w:gallery w:val="placeholder"/>
        </w:category>
        <w:types>
          <w:type w:val="bbPlcHdr"/>
        </w:types>
        <w:behaviors>
          <w:behavior w:val="content"/>
        </w:behaviors>
        <w:guid w:val="{B6B7351D-DFD5-5C4F-B9AC-24E1119A6A9A}"/>
      </w:docPartPr>
      <w:docPartBody>
        <w:p w:rsidR="009B4853" w:rsidRDefault="009B4853">
          <w:pPr>
            <w:pStyle w:val="5CE0B52B88D9E64CABECA7D4EFED5EEB"/>
          </w:pPr>
          <w:r w:rsidRPr="00CC586D">
            <w:rPr>
              <w:rStyle w:val="PlaceholderText"/>
              <w:b/>
              <w:color w:val="FFFFFF" w:themeColor="background1"/>
            </w:rPr>
            <w:t>[Salutation]</w:t>
          </w:r>
        </w:p>
      </w:docPartBody>
    </w:docPart>
    <w:docPart>
      <w:docPartPr>
        <w:name w:val="1245D2B8AF55DE4AAF26DE9B102B8B7A"/>
        <w:category>
          <w:name w:val="General"/>
          <w:gallery w:val="placeholder"/>
        </w:category>
        <w:types>
          <w:type w:val="bbPlcHdr"/>
        </w:types>
        <w:behaviors>
          <w:behavior w:val="content"/>
        </w:behaviors>
        <w:guid w:val="{AAF990B3-5E82-5A42-88CA-04E3B35CCD2A}"/>
      </w:docPartPr>
      <w:docPartBody>
        <w:p w:rsidR="009B4853" w:rsidRDefault="009B4853">
          <w:pPr>
            <w:pStyle w:val="1245D2B8AF55DE4AAF26DE9B102B8B7A"/>
          </w:pPr>
          <w:r>
            <w:rPr>
              <w:rStyle w:val="PlaceholderText"/>
            </w:rPr>
            <w:t>[First name]</w:t>
          </w:r>
        </w:p>
      </w:docPartBody>
    </w:docPart>
    <w:docPart>
      <w:docPartPr>
        <w:name w:val="DD0480EAE6B53747ABA746809D538F48"/>
        <w:category>
          <w:name w:val="General"/>
          <w:gallery w:val="placeholder"/>
        </w:category>
        <w:types>
          <w:type w:val="bbPlcHdr"/>
        </w:types>
        <w:behaviors>
          <w:behavior w:val="content"/>
        </w:behaviors>
        <w:guid w:val="{7B85C30C-0D4E-E54E-B271-5DC6DA288CE7}"/>
      </w:docPartPr>
      <w:docPartBody>
        <w:p w:rsidR="009B4853" w:rsidRDefault="009B4853">
          <w:pPr>
            <w:pStyle w:val="DD0480EAE6B53747ABA746809D538F48"/>
          </w:pPr>
          <w:r>
            <w:rPr>
              <w:rStyle w:val="PlaceholderText"/>
            </w:rPr>
            <w:t>[Middle name]</w:t>
          </w:r>
        </w:p>
      </w:docPartBody>
    </w:docPart>
    <w:docPart>
      <w:docPartPr>
        <w:name w:val="820BC23044EAB1409972717EB204F2C3"/>
        <w:category>
          <w:name w:val="General"/>
          <w:gallery w:val="placeholder"/>
        </w:category>
        <w:types>
          <w:type w:val="bbPlcHdr"/>
        </w:types>
        <w:behaviors>
          <w:behavior w:val="content"/>
        </w:behaviors>
        <w:guid w:val="{ED77EFD8-9C7F-314F-8D42-C44AC293CCC8}"/>
      </w:docPartPr>
      <w:docPartBody>
        <w:p w:rsidR="009B4853" w:rsidRDefault="009B4853">
          <w:pPr>
            <w:pStyle w:val="820BC23044EAB1409972717EB204F2C3"/>
          </w:pPr>
          <w:r>
            <w:rPr>
              <w:rStyle w:val="PlaceholderText"/>
            </w:rPr>
            <w:t>[Last name]</w:t>
          </w:r>
        </w:p>
      </w:docPartBody>
    </w:docPart>
    <w:docPart>
      <w:docPartPr>
        <w:name w:val="8033A503F5D65942A45D72CC87D613D6"/>
        <w:category>
          <w:name w:val="General"/>
          <w:gallery w:val="placeholder"/>
        </w:category>
        <w:types>
          <w:type w:val="bbPlcHdr"/>
        </w:types>
        <w:behaviors>
          <w:behavior w:val="content"/>
        </w:behaviors>
        <w:guid w:val="{669E9FB5-AED1-8C47-94B1-146840D89744}"/>
      </w:docPartPr>
      <w:docPartBody>
        <w:p w:rsidR="009B4853" w:rsidRDefault="009B4853">
          <w:pPr>
            <w:pStyle w:val="8033A503F5D65942A45D72CC87D613D6"/>
          </w:pPr>
          <w:r>
            <w:rPr>
              <w:rStyle w:val="PlaceholderText"/>
            </w:rPr>
            <w:t>[Enter your biography]</w:t>
          </w:r>
        </w:p>
      </w:docPartBody>
    </w:docPart>
    <w:docPart>
      <w:docPartPr>
        <w:name w:val="21776679B937514388725F319F5FCB6A"/>
        <w:category>
          <w:name w:val="General"/>
          <w:gallery w:val="placeholder"/>
        </w:category>
        <w:types>
          <w:type w:val="bbPlcHdr"/>
        </w:types>
        <w:behaviors>
          <w:behavior w:val="content"/>
        </w:behaviors>
        <w:guid w:val="{7914A599-AAE9-A940-9660-FF07C736E6B2}"/>
      </w:docPartPr>
      <w:docPartBody>
        <w:p w:rsidR="009B4853" w:rsidRDefault="009B4853">
          <w:pPr>
            <w:pStyle w:val="21776679B937514388725F319F5FCB6A"/>
          </w:pPr>
          <w:r>
            <w:rPr>
              <w:rStyle w:val="PlaceholderText"/>
            </w:rPr>
            <w:t>[Enter the institution with which you are affiliated]</w:t>
          </w:r>
        </w:p>
      </w:docPartBody>
    </w:docPart>
    <w:docPart>
      <w:docPartPr>
        <w:name w:val="491D49F2C97E3142AA393C9A3B05C170"/>
        <w:category>
          <w:name w:val="General"/>
          <w:gallery w:val="placeholder"/>
        </w:category>
        <w:types>
          <w:type w:val="bbPlcHdr"/>
        </w:types>
        <w:behaviors>
          <w:behavior w:val="content"/>
        </w:behaviors>
        <w:guid w:val="{766D78EA-C723-DC43-AD03-9259DC3B0318}"/>
      </w:docPartPr>
      <w:docPartBody>
        <w:p w:rsidR="009B4853" w:rsidRDefault="009B4853">
          <w:pPr>
            <w:pStyle w:val="491D49F2C97E3142AA393C9A3B05C170"/>
          </w:pPr>
          <w:r w:rsidRPr="00EF74F7">
            <w:rPr>
              <w:b/>
              <w:color w:val="808080" w:themeColor="background1" w:themeShade="80"/>
            </w:rPr>
            <w:t>[Enter the headword for your article]</w:t>
          </w:r>
        </w:p>
      </w:docPartBody>
    </w:docPart>
    <w:docPart>
      <w:docPartPr>
        <w:name w:val="A252C4F3B3CED149B065E2FA4269F248"/>
        <w:category>
          <w:name w:val="General"/>
          <w:gallery w:val="placeholder"/>
        </w:category>
        <w:types>
          <w:type w:val="bbPlcHdr"/>
        </w:types>
        <w:behaviors>
          <w:behavior w:val="content"/>
        </w:behaviors>
        <w:guid w:val="{C8EDD62D-BCE2-7745-A874-792550950EF9}"/>
      </w:docPartPr>
      <w:docPartBody>
        <w:p w:rsidR="009B4853" w:rsidRDefault="009B4853">
          <w:pPr>
            <w:pStyle w:val="A252C4F3B3CED149B065E2FA4269F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4985EB9EF6E4EB9D791948001EDD2"/>
        <w:category>
          <w:name w:val="General"/>
          <w:gallery w:val="placeholder"/>
        </w:category>
        <w:types>
          <w:type w:val="bbPlcHdr"/>
        </w:types>
        <w:behaviors>
          <w:behavior w:val="content"/>
        </w:behaviors>
        <w:guid w:val="{20852CDC-C5E6-E24E-869F-207EF66E750F}"/>
      </w:docPartPr>
      <w:docPartBody>
        <w:p w:rsidR="009B4853" w:rsidRDefault="009B4853">
          <w:pPr>
            <w:pStyle w:val="6A84985EB9EF6E4EB9D791948001ED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BC4D3E3F5D424A9C6DFA339EEA7286"/>
        <w:category>
          <w:name w:val="General"/>
          <w:gallery w:val="placeholder"/>
        </w:category>
        <w:types>
          <w:type w:val="bbPlcHdr"/>
        </w:types>
        <w:behaviors>
          <w:behavior w:val="content"/>
        </w:behaviors>
        <w:guid w:val="{04E12558-97B7-B743-9D6B-9E83E23B61DF}"/>
      </w:docPartPr>
      <w:docPartBody>
        <w:p w:rsidR="009B4853" w:rsidRDefault="009B4853">
          <w:pPr>
            <w:pStyle w:val="D1BC4D3E3F5D424A9C6DFA339EEA7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FBEAC6E7DD2C46BB614C7A137F2D4D"/>
        <w:category>
          <w:name w:val="General"/>
          <w:gallery w:val="placeholder"/>
        </w:category>
        <w:types>
          <w:type w:val="bbPlcHdr"/>
        </w:types>
        <w:behaviors>
          <w:behavior w:val="content"/>
        </w:behaviors>
        <w:guid w:val="{1815607E-0BC0-0D4B-8919-CA4DE856F54A}"/>
      </w:docPartPr>
      <w:docPartBody>
        <w:p w:rsidR="00C212C4" w:rsidRDefault="00C212C4" w:rsidP="00C212C4">
          <w:pPr>
            <w:pStyle w:val="56FBEAC6E7DD2C46BB614C7A137F2D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ECAB12D8615F4B9CB95CC46D567B26"/>
        <w:category>
          <w:name w:val="General"/>
          <w:gallery w:val="placeholder"/>
        </w:category>
        <w:types>
          <w:type w:val="bbPlcHdr"/>
        </w:types>
        <w:behaviors>
          <w:behavior w:val="content"/>
        </w:behaviors>
        <w:guid w:val="{0FA9199A-CABC-8844-BE37-1F7520C1531A}"/>
      </w:docPartPr>
      <w:docPartBody>
        <w:p w:rsidR="00C212C4" w:rsidRDefault="00C212C4" w:rsidP="00C212C4">
          <w:pPr>
            <w:pStyle w:val="95ECAB12D8615F4B9CB95CC46D567B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F3781C47C62C4C901654125928EA1D"/>
        <w:category>
          <w:name w:val="General"/>
          <w:gallery w:val="placeholder"/>
        </w:category>
        <w:types>
          <w:type w:val="bbPlcHdr"/>
        </w:types>
        <w:behaviors>
          <w:behavior w:val="content"/>
        </w:behaviors>
        <w:guid w:val="{95B90999-2F92-3B4C-8FF0-71BF33D1CAA3}"/>
      </w:docPartPr>
      <w:docPartBody>
        <w:p w:rsidR="00C212C4" w:rsidRDefault="00C212C4" w:rsidP="00C212C4">
          <w:pPr>
            <w:pStyle w:val="65F3781C47C62C4C901654125928E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759F429B098A409CD3EC3952474B08"/>
        <w:category>
          <w:name w:val="General"/>
          <w:gallery w:val="placeholder"/>
        </w:category>
        <w:types>
          <w:type w:val="bbPlcHdr"/>
        </w:types>
        <w:behaviors>
          <w:behavior w:val="content"/>
        </w:behaviors>
        <w:guid w:val="{1A308DD4-8397-044E-9D6A-28914D61DA38}"/>
      </w:docPartPr>
      <w:docPartBody>
        <w:p w:rsidR="00000000" w:rsidRDefault="003D0CF4" w:rsidP="003D0CF4">
          <w:pPr>
            <w:pStyle w:val="5F759F429B098A409CD3EC3952474B0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53"/>
    <w:rsid w:val="003D0CF4"/>
    <w:rsid w:val="006475D8"/>
    <w:rsid w:val="009B4853"/>
    <w:rsid w:val="00C21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CF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 w:type="paragraph" w:customStyle="1" w:styleId="5F759F429B098A409CD3EC3952474B08">
    <w:name w:val="5F759F429B098A409CD3EC3952474B08"/>
    <w:rsid w:val="003D0CF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CF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 w:type="paragraph" w:customStyle="1" w:styleId="5F759F429B098A409CD3EC3952474B08">
    <w:name w:val="5F759F429B098A409CD3EC3952474B08"/>
    <w:rsid w:val="003D0CF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Dan98</b:Tag>
    <b:SourceType>Book</b:SourceType>
    <b:Guid>{07CD7851-0930-664A-8AB0-E88FBC172015}</b:Guid>
    <b:Author>
      <b:Author>
        <b:NameList>
          <b:Person>
            <b:Last>Auiler</b:Last>
            <b:First>Dan</b:First>
          </b:Person>
        </b:NameList>
      </b:Author>
    </b:Author>
    <b:Title>Vertigo: The Making of a Hitchcock Classic</b:Title>
    <b:City>New York</b:City>
    <b:Publisher>St Martin's Press</b:Publisher>
    <b:Year>1998</b:Year>
    <b:RefOrder>1</b:RefOrder>
  </b:Source>
  <b:Source>
    <b:Tag>Joh05</b:Tag>
    <b:SourceType>Book</b:SourceType>
    <b:Guid>{2BD1B435-1A7B-0D4B-827B-13EC25E89337}</b:Guid>
    <b:Author>
      <b:Author>
        <b:NameList>
          <b:Person>
            <b:Last>Orr</b:Last>
            <b:First>John</b:First>
          </b:Person>
        </b:NameList>
      </b:Author>
    </b:Author>
    <b:Title>Hitchcock and Twentieth-Century Cinema </b:Title>
    <b:City>London; New York</b:City>
    <b:Publisher>Wallflower Press</b:Publisher>
    <b:Year>2005</b:Year>
    <b:RefOrder>2</b:RefOrder>
  </b:Source>
  <b:Source>
    <b:Tag>Rob02</b:Tag>
    <b:SourceType>Book</b:SourceType>
    <b:Guid>{417DEBDE-2D1A-BC4C-8106-6F94C47B0DE9}</b:Guid>
    <b:Author>
      <b:Author>
        <b:NameList>
          <b:Person>
            <b:Last>Wood</b:Last>
            <b:First>Robin</b:First>
          </b:Person>
        </b:NameList>
      </b:Author>
    </b:Author>
    <b:Title>Hitchcock's Films Revisited</b:Title>
    <b:City>New York</b:City>
    <b:Publisher>Columbia UP</b:Publisher>
    <b:Year>2002</b:Year>
    <b:RefOrder>7</b:RefOrder>
  </b:Source>
  <b:Source>
    <b:Tag>Ren08</b:Tag>
    <b:SourceType>DocumentFromInternetSite</b:SourceType>
    <b:Guid>{2359EB27-6D47-4E4F-8FBA-BE31F6F8174E}</b:Guid>
    <b:Title>Vertigo: Disorientation in Orange</b:Title>
    <b:Year>2008</b:Year>
    <b:Month>09</b:Month>
    <b:Day>29</b:Day>
    <b:Comments>An interpretation of the poster design for Vertigo.</b:Comments>
    <b:Author>
      <b:Author>
        <b:NameList>
          <b:Person>
            <b:Last>Rennie</b:Last>
            <b:First>Paul</b:First>
          </b:Person>
        </b:NameList>
      </b:Author>
    </b:Author>
    <b:InternetSiteTitle>The Guardian</b:InternetSiteTitle>
    <b:URL>http://www.theguardian.com/film/2008/sep/26/poster.vertigo#</b:URL>
    <b:RefOrder>3</b:RefOrder>
  </b:Source>
  <b:Source>
    <b:Tag>The1</b:Tag>
    <b:SourceType>DocumentFromInternetSite</b:SourceType>
    <b:Guid>{6B6B2F9C-C0D7-4144-B5F5-4DB6A0122F05}</b:Guid>
    <b:Author>
      <b:Author>
        <b:Corporate>The British Film Institute</b:Corporate>
      </b:Author>
    </b:Author>
    <b:Title>Kim Novak Discusses Vertigo</b:Title>
    <b:InternetSiteTitle>The British Film Institute</b:InternetSiteTitle>
    <b:URL>http://explore.bfi.org.uk/5139dd672ab4d</b:URL>
    <b:RefOrder>4</b:RefOrder>
  </b:Source>
  <b:Source>
    <b:Tag>The2</b:Tag>
    <b:SourceType>DocumentFromInternetSite</b:SourceType>
    <b:Guid>{04CFB3DD-3D6A-584F-B43B-F76C1AFD5A44}</b:Guid>
    <b:Author>
      <b:Author>
        <b:Corporate>The British Film Institute</b:Corporate>
      </b:Author>
    </b:Author>
    <b:Title>Martin Scorsese Discusses Vertigo</b:Title>
    <b:InternetSiteTitle>The British Film Institute</b:InternetSiteTitle>
    <b:URL>http://explore.bfi.org.uk/5139d971598d5</b:URL>
    <b:RefOrder>5</b:RefOrder>
  </b:Source>
  <b:Source>
    <b:Tag>The3</b:Tag>
    <b:SourceType>DocumentFromInternetSite</b:SourceType>
    <b:Guid>{0F29EC1F-2532-5A49-8B30-745EF4039F91}</b:Guid>
    <b:Author>
      <b:Author>
        <b:Corporate>The British Film Institute</b:Corporate>
      </b:Author>
    </b:Author>
    <b:Title>Vertigo (1958)</b:Title>
    <b:InternetSiteTitle>The British Film Institute</b:InternetSiteTitle>
    <b:URL>http://explore.bfi.org.uk/4ce2b6b9caca4 </b:URL>
    <b:RefOrder>6</b:RefOrder>
  </b:Source>
</b:Sources>
</file>

<file path=customXml/itemProps1.xml><?xml version="1.0" encoding="utf-8"?>
<ds:datastoreItem xmlns:ds="http://schemas.openxmlformats.org/officeDocument/2006/customXml" ds:itemID="{479FDB87-AE5A-9444-9D8C-5A0036748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37</TotalTime>
  <Pages>2</Pages>
  <Words>552</Words>
  <Characters>3148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15</cp:revision>
  <dcterms:created xsi:type="dcterms:W3CDTF">2014-05-13T18:43:00Z</dcterms:created>
  <dcterms:modified xsi:type="dcterms:W3CDTF">2015-04-12T18:26:00Z</dcterms:modified>
</cp:coreProperties>
</file>