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9320751" w14:textId="77777777" w:rsidTr="00922950">
        <w:tc>
          <w:tcPr>
            <w:tcW w:w="491" w:type="dxa"/>
            <w:vMerge w:val="restart"/>
            <w:shd w:val="clear" w:color="auto" w:fill="A6A6A6" w:themeFill="background1" w:themeFillShade="A6"/>
            <w:textDirection w:val="btLr"/>
          </w:tcPr>
          <w:p w14:paraId="55BD893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FBA0F6D75DE47D6AC5AD9D3CA1D0B7A"/>
            </w:placeholder>
            <w:showingPlcHdr/>
            <w:dropDownList>
              <w:listItem w:displayText="Dr." w:value="Dr."/>
              <w:listItem w:displayText="Prof." w:value="Prof."/>
            </w:dropDownList>
          </w:sdtPr>
          <w:sdtEndPr/>
          <w:sdtContent>
            <w:tc>
              <w:tcPr>
                <w:tcW w:w="1259" w:type="dxa"/>
              </w:tcPr>
              <w:p w14:paraId="6344E75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57899015C514866B920FF7F619F1857"/>
            </w:placeholder>
            <w:text/>
          </w:sdtPr>
          <w:sdtEndPr/>
          <w:sdtContent>
            <w:tc>
              <w:tcPr>
                <w:tcW w:w="2073" w:type="dxa"/>
              </w:tcPr>
              <w:p w14:paraId="656C5DA1" w14:textId="77777777" w:rsidR="00B574C9" w:rsidRDefault="00D104F0" w:rsidP="00D104F0">
                <w:r>
                  <w:t>Dustin</w:t>
                </w:r>
              </w:p>
            </w:tc>
          </w:sdtContent>
        </w:sdt>
        <w:sdt>
          <w:sdtPr>
            <w:alias w:val="Middle name"/>
            <w:tag w:val="authorMiddleName"/>
            <w:id w:val="-2076034781"/>
            <w:placeholder>
              <w:docPart w:val="23C36BA54661478C9F960C5A36D1E29A"/>
            </w:placeholder>
            <w:showingPlcHdr/>
            <w:text/>
          </w:sdtPr>
          <w:sdtEndPr/>
          <w:sdtContent>
            <w:tc>
              <w:tcPr>
                <w:tcW w:w="2551" w:type="dxa"/>
              </w:tcPr>
              <w:p w14:paraId="0950E5F3" w14:textId="77777777" w:rsidR="00B574C9" w:rsidRDefault="00B574C9" w:rsidP="00922950">
                <w:r>
                  <w:rPr>
                    <w:rStyle w:val="PlaceholderText"/>
                  </w:rPr>
                  <w:t>[Middle name]</w:t>
                </w:r>
              </w:p>
            </w:tc>
          </w:sdtContent>
        </w:sdt>
        <w:sdt>
          <w:sdtPr>
            <w:alias w:val="Last name"/>
            <w:tag w:val="authorLastName"/>
            <w:id w:val="-1088529830"/>
            <w:placeholder>
              <w:docPart w:val="F919239290514B3D8A21A668C85A5EB5"/>
            </w:placeholder>
            <w:text/>
          </w:sdtPr>
          <w:sdtEndPr/>
          <w:sdtContent>
            <w:tc>
              <w:tcPr>
                <w:tcW w:w="2642" w:type="dxa"/>
              </w:tcPr>
              <w:p w14:paraId="7F92436F" w14:textId="77777777" w:rsidR="00B574C9" w:rsidRDefault="00D104F0" w:rsidP="00D104F0">
                <w:proofErr w:type="spellStart"/>
                <w:r>
                  <w:t>Garlitz</w:t>
                </w:r>
                <w:proofErr w:type="spellEnd"/>
              </w:p>
            </w:tc>
          </w:sdtContent>
        </w:sdt>
      </w:tr>
      <w:tr w:rsidR="00B574C9" w14:paraId="7A7DA295" w14:textId="77777777" w:rsidTr="001A6A06">
        <w:trPr>
          <w:trHeight w:val="986"/>
        </w:trPr>
        <w:tc>
          <w:tcPr>
            <w:tcW w:w="491" w:type="dxa"/>
            <w:vMerge/>
            <w:shd w:val="clear" w:color="auto" w:fill="A6A6A6" w:themeFill="background1" w:themeFillShade="A6"/>
          </w:tcPr>
          <w:p w14:paraId="7F4F69FE" w14:textId="77777777" w:rsidR="00B574C9" w:rsidRPr="001A6A06" w:rsidRDefault="00B574C9" w:rsidP="00CF1542">
            <w:pPr>
              <w:jc w:val="center"/>
              <w:rPr>
                <w:b/>
                <w:color w:val="FFFFFF" w:themeColor="background1"/>
              </w:rPr>
            </w:pPr>
          </w:p>
        </w:tc>
        <w:sdt>
          <w:sdtPr>
            <w:alias w:val="Biography"/>
            <w:tag w:val="authorBiography"/>
            <w:id w:val="938807824"/>
            <w:placeholder>
              <w:docPart w:val="353595A44D38469A8C78A5251D36996E"/>
            </w:placeholder>
            <w:showingPlcHdr/>
          </w:sdtPr>
          <w:sdtEndPr/>
          <w:sdtContent>
            <w:tc>
              <w:tcPr>
                <w:tcW w:w="8525" w:type="dxa"/>
                <w:gridSpan w:val="4"/>
              </w:tcPr>
              <w:p w14:paraId="24A21EA0" w14:textId="77777777" w:rsidR="00B574C9" w:rsidRDefault="00B574C9" w:rsidP="00922950">
                <w:r>
                  <w:rPr>
                    <w:rStyle w:val="PlaceholderText"/>
                  </w:rPr>
                  <w:t>[Enter your biography]</w:t>
                </w:r>
              </w:p>
            </w:tc>
          </w:sdtContent>
        </w:sdt>
      </w:tr>
      <w:tr w:rsidR="00B574C9" w14:paraId="4983D5E7" w14:textId="77777777" w:rsidTr="001A6A06">
        <w:trPr>
          <w:trHeight w:val="986"/>
        </w:trPr>
        <w:tc>
          <w:tcPr>
            <w:tcW w:w="491" w:type="dxa"/>
            <w:vMerge/>
            <w:shd w:val="clear" w:color="auto" w:fill="A6A6A6" w:themeFill="background1" w:themeFillShade="A6"/>
          </w:tcPr>
          <w:p w14:paraId="40D332C1" w14:textId="77777777" w:rsidR="00B574C9" w:rsidRPr="001A6A06" w:rsidRDefault="00B574C9" w:rsidP="00CF1542">
            <w:pPr>
              <w:jc w:val="center"/>
              <w:rPr>
                <w:b/>
                <w:color w:val="FFFFFF" w:themeColor="background1"/>
              </w:rPr>
            </w:pPr>
          </w:p>
        </w:tc>
        <w:sdt>
          <w:sdtPr>
            <w:alias w:val="Affiliation"/>
            <w:tag w:val="affiliation"/>
            <w:id w:val="2012937915"/>
            <w:placeholder>
              <w:docPart w:val="BEF4CF2BC1B54716B51F030F935AD220"/>
            </w:placeholder>
            <w:text/>
          </w:sdtPr>
          <w:sdtEndPr/>
          <w:sdtContent>
            <w:tc>
              <w:tcPr>
                <w:tcW w:w="8525" w:type="dxa"/>
                <w:gridSpan w:val="4"/>
              </w:tcPr>
              <w:p w14:paraId="014EDD13" w14:textId="77777777" w:rsidR="00B574C9" w:rsidRDefault="00D104F0" w:rsidP="00D104F0">
                <w:r>
                  <w:t>University of South Florida</w:t>
                </w:r>
              </w:p>
            </w:tc>
          </w:sdtContent>
        </w:sdt>
      </w:tr>
    </w:tbl>
    <w:p w14:paraId="61B1DB0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8352C21" w14:textId="77777777" w:rsidTr="00244BB0">
        <w:tc>
          <w:tcPr>
            <w:tcW w:w="9016" w:type="dxa"/>
            <w:shd w:val="clear" w:color="auto" w:fill="A6A6A6" w:themeFill="background1" w:themeFillShade="A6"/>
            <w:tcMar>
              <w:top w:w="113" w:type="dxa"/>
              <w:bottom w:w="113" w:type="dxa"/>
            </w:tcMar>
          </w:tcPr>
          <w:p w14:paraId="7F2BA3B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9717F2C" w14:textId="77777777" w:rsidTr="003F0D73">
        <w:sdt>
          <w:sdtPr>
            <w:alias w:val="Article headword"/>
            <w:tag w:val="articleHeadword"/>
            <w:id w:val="-361440020"/>
            <w:placeholder>
              <w:docPart w:val="D1CA8E68059A4569831BA6DEFBC690F7"/>
            </w:placeholder>
            <w:text/>
          </w:sdtPr>
          <w:sdtEndPr/>
          <w:sdtContent>
            <w:tc>
              <w:tcPr>
                <w:tcW w:w="9016" w:type="dxa"/>
                <w:tcMar>
                  <w:top w:w="113" w:type="dxa"/>
                  <w:bottom w:w="113" w:type="dxa"/>
                </w:tcMar>
              </w:tcPr>
              <w:p w14:paraId="3AEAB6BF" w14:textId="752C8792" w:rsidR="003F0D73" w:rsidRPr="00FB589A" w:rsidRDefault="00666618" w:rsidP="00D104F0">
                <w:pPr>
                  <w:rPr>
                    <w:b/>
                  </w:rPr>
                </w:pPr>
                <w:r w:rsidRPr="00666618">
                  <w:t>Ellington, Duke (1899-</w:t>
                </w:r>
                <w:r w:rsidR="00D104F0" w:rsidRPr="00666618">
                  <w:t>1974)</w:t>
                </w:r>
              </w:p>
            </w:tc>
          </w:sdtContent>
        </w:sdt>
      </w:tr>
      <w:tr w:rsidR="00464699" w14:paraId="1CA55483" w14:textId="77777777" w:rsidTr="007821B0">
        <w:sdt>
          <w:sdtPr>
            <w:alias w:val="Variant headwords"/>
            <w:tag w:val="variantHeadwords"/>
            <w:id w:val="173464402"/>
            <w:placeholder>
              <w:docPart w:val="D11C5BC339EC4233AB6A24800DAA9B93"/>
            </w:placeholder>
            <w:showingPlcHdr/>
          </w:sdtPr>
          <w:sdtEndPr/>
          <w:sdtContent>
            <w:tc>
              <w:tcPr>
                <w:tcW w:w="9016" w:type="dxa"/>
                <w:tcMar>
                  <w:top w:w="113" w:type="dxa"/>
                  <w:bottom w:w="113" w:type="dxa"/>
                </w:tcMar>
              </w:tcPr>
              <w:p w14:paraId="7228A74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E7B0D99" w14:textId="77777777" w:rsidTr="003F0D73">
        <w:sdt>
          <w:sdtPr>
            <w:alias w:val="Abstract"/>
            <w:tag w:val="abstract"/>
            <w:id w:val="-635871867"/>
            <w:placeholder>
              <w:docPart w:val="49A43C5468BC46628D6168736957CF89"/>
            </w:placeholder>
          </w:sdtPr>
          <w:sdtEndPr/>
          <w:sdtContent>
            <w:tc>
              <w:tcPr>
                <w:tcW w:w="9016" w:type="dxa"/>
                <w:tcMar>
                  <w:top w:w="113" w:type="dxa"/>
                  <w:bottom w:w="113" w:type="dxa"/>
                </w:tcMar>
              </w:tcPr>
              <w:p w14:paraId="0DA7EEA6" w14:textId="37B70900" w:rsidR="00E85A05" w:rsidRDefault="00B35FC3" w:rsidP="00734CC9">
                <w:pPr>
                  <w:pStyle w:val="NormalfollowingH2"/>
                  <w:ind w:left="0"/>
                </w:pPr>
                <w:r w:rsidRPr="00B35FC3">
                  <w:t>Duke Ellington was an American jazz composer, pianist, and big-band leader who authored over 1000 compositions througho</w:t>
                </w:r>
                <w:r w:rsidR="00D0473F">
                  <w:t xml:space="preserve">ut his career. </w:t>
                </w:r>
                <w:r w:rsidR="00734CC9">
                  <w:t xml:space="preserve">Having studied piano since the age of seven, Ellington relocated to New York City as part of the Great Migration and became a prominent musical figure in the Harlem Renaissance. </w:t>
                </w:r>
                <w:r w:rsidR="00D0473F">
                  <w:t>He recorded full-</w:t>
                </w:r>
                <w:r w:rsidRPr="00B35FC3">
                  <w:t>length studio albums in quartet and trio settings with high modernists John Coltrane and Charles Mingus.</w:t>
                </w:r>
                <w:r w:rsidR="00734CC9">
                  <w:t xml:space="preserve"> </w:t>
                </w:r>
                <w:r w:rsidR="00734CC9">
                  <w:t xml:space="preserve">Ellington was posthumously awarded a Pulitzer Prize Special Citation on the centennial of his birth in 1999, recognising his musical genius, his evocation of the principles of democracy through jazz, and for his significant contributions to modern culture and the arts. </w:t>
                </w:r>
                <w:proofErr w:type="spellStart"/>
                <w:r w:rsidRPr="00B35FC3">
                  <w:t>Giddins</w:t>
                </w:r>
                <w:proofErr w:type="spellEnd"/>
                <w:r w:rsidRPr="00B35FC3">
                  <w:t xml:space="preserve"> and </w:t>
                </w:r>
                <w:proofErr w:type="spellStart"/>
                <w:r w:rsidRPr="00B35FC3">
                  <w:t>DeVeaux</w:t>
                </w:r>
                <w:proofErr w:type="spellEnd"/>
                <w:r w:rsidRPr="00B35FC3">
                  <w:t xml:space="preserve"> (20</w:t>
                </w:r>
                <w:bookmarkStart w:id="0" w:name="_GoBack"/>
                <w:bookmarkEnd w:id="0"/>
                <w:r w:rsidRPr="00B35FC3">
                  <w:t>09) argue that Ellington’s compositions have been the most performed pieces in jazz written by any one composer.</w:t>
                </w:r>
              </w:p>
            </w:tc>
          </w:sdtContent>
        </w:sdt>
      </w:tr>
      <w:tr w:rsidR="003F0D73" w14:paraId="7E749C05" w14:textId="77777777" w:rsidTr="003F0D73">
        <w:sdt>
          <w:sdtPr>
            <w:alias w:val="Article text"/>
            <w:tag w:val="articleText"/>
            <w:id w:val="634067588"/>
            <w:placeholder>
              <w:docPart w:val="5AD4A406AE2A4B46B893FDCCC151C95A"/>
            </w:placeholder>
          </w:sdtPr>
          <w:sdtEndPr/>
          <w:sdtContent>
            <w:tc>
              <w:tcPr>
                <w:tcW w:w="9016" w:type="dxa"/>
                <w:tcMar>
                  <w:top w:w="113" w:type="dxa"/>
                  <w:bottom w:w="113" w:type="dxa"/>
                </w:tcMar>
              </w:tcPr>
              <w:sdt>
                <w:sdtPr>
                  <w:alias w:val="Abstract"/>
                  <w:tag w:val="abstract"/>
                  <w:id w:val="1782837124"/>
                  <w:placeholder>
                    <w:docPart w:val="BCF347979EBAD94887750ACD02F59098"/>
                  </w:placeholder>
                </w:sdtPr>
                <w:sdtEndPr/>
                <w:sdtContent>
                  <w:p w14:paraId="0DBA01CA" w14:textId="38130832" w:rsidR="009235B7" w:rsidRDefault="009235B7" w:rsidP="00B35FC3">
                    <w:r w:rsidRPr="00B35FC3">
                      <w:t xml:space="preserve">Duke Ellington was an American jazz composer, pianist, and big-band leader who authored over 1000 compositions throughout his career. He recorded </w:t>
                    </w:r>
                    <w:r w:rsidR="00D0473F" w:rsidRPr="00B35FC3">
                      <w:t>full-length</w:t>
                    </w:r>
                    <w:r w:rsidRPr="00B35FC3">
                      <w:t xml:space="preserve"> studio albums in quartet and trio settings with high modernists John Coltrane and Charles Mingus, and became one of the leading musical figures in the Harlem Renaissance. </w:t>
                    </w:r>
                    <w:proofErr w:type="spellStart"/>
                    <w:r w:rsidRPr="00B35FC3">
                      <w:t>Giddins</w:t>
                    </w:r>
                    <w:proofErr w:type="spellEnd"/>
                    <w:r w:rsidRPr="00B35FC3">
                      <w:t xml:space="preserve"> and </w:t>
                    </w:r>
                    <w:proofErr w:type="spellStart"/>
                    <w:r w:rsidRPr="00B35FC3">
                      <w:t>DeVeaux</w:t>
                    </w:r>
                    <w:proofErr w:type="spellEnd"/>
                    <w:r w:rsidRPr="00B35FC3">
                      <w:t xml:space="preserve"> (2009) argue that Ellington’s compositions have been the most performed pieces in jazz written by any one composer.</w:t>
                    </w:r>
                  </w:p>
                </w:sdtContent>
              </w:sdt>
              <w:p w14:paraId="06E078C8" w14:textId="77777777" w:rsidR="009235B7" w:rsidRDefault="009235B7" w:rsidP="00B35FC3"/>
              <w:p w14:paraId="51C5A8BB" w14:textId="3FEB3589" w:rsidR="00B35FC3" w:rsidRPr="00BC4A2D" w:rsidRDefault="00B35FC3" w:rsidP="00B35FC3">
                <w:r>
                  <w:t>Duke Ellington was born Edward Kennedy Ellington on the 29</w:t>
                </w:r>
                <w:r w:rsidRPr="00D046F2">
                  <w:rPr>
                    <w:vertAlign w:val="superscript"/>
                  </w:rPr>
                  <w:t>th</w:t>
                </w:r>
                <w:r>
                  <w:t xml:space="preserve"> of April, 1899, in Washington D.C. Having studied piano since the age of seven, Ellington relocated to New York City as part of the Great Migration and became a prominent musical figure in the Harlem Renaissance. Throughout the 1920s, Ellington and his orchestra held a performance engagement at the notable Cotton Club in Harlem, and began to record music midway through the decade. Some of his most influential compositions written in the Jazz Age of the 1920s include the ballads </w:t>
                </w:r>
                <w:r w:rsidR="00D0473F">
                  <w:t>‘</w:t>
                </w:r>
                <w:r>
                  <w:t>Mood Indigo,</w:t>
                </w:r>
                <w:r w:rsidR="00D0473F">
                  <w:t>’</w:t>
                </w:r>
                <w:r>
                  <w:t xml:space="preserve"> </w:t>
                </w:r>
                <w:r w:rsidR="00D0473F">
                  <w:t>‘</w:t>
                </w:r>
                <w:r>
                  <w:t>Sophisticated Lady,</w:t>
                </w:r>
                <w:r w:rsidR="00D0473F">
                  <w:t>’</w:t>
                </w:r>
                <w:r>
                  <w:t xml:space="preserve"> and </w:t>
                </w:r>
                <w:r w:rsidR="00D0473F">
                  <w:t>‘</w:t>
                </w:r>
                <w:r>
                  <w:t>In a Sentimental Mood.</w:t>
                </w:r>
                <w:r w:rsidR="00D0473F">
                  <w:t>’</w:t>
                </w:r>
                <w:r>
                  <w:t xml:space="preserve"> Ellington’s composition </w:t>
                </w:r>
                <w:r w:rsidR="00D0473F">
                  <w:t>‘</w:t>
                </w:r>
                <w:r w:rsidRPr="00B77946">
                  <w:t>Black and Tan Fantasy</w:t>
                </w:r>
                <w:r w:rsidR="00D0473F">
                  <w:t>’</w:t>
                </w:r>
                <w:r>
                  <w:t xml:space="preserve"> (1929) formed the basis of a short film of the same title, and was accompanied there by</w:t>
                </w:r>
                <w:r w:rsidR="00D0473F">
                  <w:t xml:space="preserve"> actors, dancers, and artists. </w:t>
                </w:r>
                <w:r>
                  <w:t xml:space="preserve">The film, which featured Ellington’s orchestra in performance at the </w:t>
                </w:r>
                <w:r w:rsidR="00D0473F">
                  <w:t>Cotton Club, came to characteris</w:t>
                </w:r>
                <w:r>
                  <w:t xml:space="preserve">e the Harlem Renaissance and its contributions to the visual and performing arts. His 1931 up-tempo composition </w:t>
                </w:r>
                <w:r w:rsidR="00D0473F">
                  <w:t>‘</w:t>
                </w:r>
                <w:r>
                  <w:t xml:space="preserve">It Don’t Mean a Thing (If It </w:t>
                </w:r>
                <w:proofErr w:type="spellStart"/>
                <w:r>
                  <w:t>Ain’t</w:t>
                </w:r>
                <w:proofErr w:type="spellEnd"/>
                <w:r>
                  <w:t xml:space="preserve"> Got That Swing)</w:t>
                </w:r>
                <w:r w:rsidR="00D0473F">
                  <w:t>’</w:t>
                </w:r>
                <w:r>
                  <w:t xml:space="preserve"> became a popular piece for big bands during the Swing Jazz movement of the 1930s. In 1943, Ellington composed </w:t>
                </w:r>
                <w:r>
                  <w:rPr>
                    <w:i/>
                  </w:rPr>
                  <w:t>Black, Brown and Beige</w:t>
                </w:r>
                <w:r>
                  <w:t xml:space="preserve"> for his first performance at Carnegie Hall. </w:t>
                </w:r>
                <w:r>
                  <w:rPr>
                    <w:i/>
                  </w:rPr>
                  <w:t>Black</w:t>
                </w:r>
                <w:r>
                  <w:t xml:space="preserve"> was a modernist musical work that engaged civil rights activism and the mid twentieth century African American experience. </w:t>
                </w:r>
              </w:p>
              <w:p w14:paraId="2E0E8798" w14:textId="0B72BA4D" w:rsidR="003F0D73" w:rsidRDefault="00B35FC3" w:rsidP="00C27FAB">
                <w:r>
                  <w:br/>
                  <w:t xml:space="preserve">Ellington maintained a partnership with arranger Billy </w:t>
                </w:r>
                <w:proofErr w:type="spellStart"/>
                <w:r>
                  <w:t>Strayhorn</w:t>
                </w:r>
                <w:proofErr w:type="spellEnd"/>
                <w:r>
                  <w:t xml:space="preserve"> that lasted three decades and generated a vast body of orchestral work, including </w:t>
                </w:r>
                <w:r w:rsidR="00D0473F">
                  <w:t>‘</w:t>
                </w:r>
                <w:r>
                  <w:t>Take the ‘A’ Train,</w:t>
                </w:r>
                <w:r w:rsidR="00D0473F">
                  <w:t>’</w:t>
                </w:r>
                <w:r>
                  <w:t xml:space="preserve"> all of which was distinctly </w:t>
                </w:r>
                <w:r>
                  <w:lastRenderedPageBreak/>
                  <w:t>modernist in its jazz-orientation. Ellington composed the soundtrack to a film in France and became a cultural ambassador of America’s modern music, travelling overseas extensively with his Orchestra where he diplomatically promoted jazz in regions such as Soviet Russia during the Cold W</w:t>
                </w:r>
                <w:r w:rsidR="00D0473F">
                  <w:t xml:space="preserve">ar. </w:t>
                </w:r>
                <w:r>
                  <w:t xml:space="preserve">He partnered with international figures in modern music such as Juan </w:t>
                </w:r>
                <w:proofErr w:type="spellStart"/>
                <w:r>
                  <w:t>Tizol</w:t>
                </w:r>
                <w:proofErr w:type="spellEnd"/>
                <w:r>
                  <w:t xml:space="preserve"> to perform the jazz composition </w:t>
                </w:r>
                <w:r w:rsidR="00D0473F">
                  <w:t>‘</w:t>
                </w:r>
                <w:r>
                  <w:t>Caravan,</w:t>
                </w:r>
                <w:r w:rsidR="00D0473F">
                  <w:t>’</w:t>
                </w:r>
                <w:r>
                  <w:t xml:space="preserve"> which</w:t>
                </w:r>
                <w:r w:rsidR="00D0473F">
                  <w:t xml:space="preserve"> he recorded with his orchestra; it featured</w:t>
                </w:r>
                <w:r>
                  <w:t xml:space="preserve"> a di</w:t>
                </w:r>
                <w:r w:rsidR="00D0473F">
                  <w:t xml:space="preserve">stinctly Mediterranean melody. </w:t>
                </w:r>
                <w:r>
                  <w:t xml:space="preserve">He died on May 24, 1974 in New York City, at age </w:t>
                </w:r>
                <w:r w:rsidR="00D0473F">
                  <w:t xml:space="preserve">75. </w:t>
                </w:r>
                <w:r>
                  <w:t>Ellington was posthumously awarded a Pulitzer Prize Special Citation on the centennia</w:t>
                </w:r>
                <w:r w:rsidR="00734CC9">
                  <w:t>l of his birth in 1999, recognis</w:t>
                </w:r>
                <w:r>
                  <w:t xml:space="preserve">ing his musical genius, his evocation of the principles of democracy through jazz, and for his significant contributions to modern culture and the arts. </w:t>
                </w:r>
              </w:p>
            </w:tc>
          </w:sdtContent>
        </w:sdt>
      </w:tr>
      <w:tr w:rsidR="003235A7" w14:paraId="38723ED4" w14:textId="77777777" w:rsidTr="003235A7">
        <w:tc>
          <w:tcPr>
            <w:tcW w:w="9016" w:type="dxa"/>
          </w:tcPr>
          <w:p w14:paraId="5A92744C" w14:textId="77777777" w:rsidR="003235A7" w:rsidRDefault="003235A7" w:rsidP="008A5B87">
            <w:r w:rsidRPr="0015114C">
              <w:rPr>
                <w:u w:val="single"/>
              </w:rPr>
              <w:lastRenderedPageBreak/>
              <w:t>Further reading</w:t>
            </w:r>
            <w:r>
              <w:t>:</w:t>
            </w:r>
          </w:p>
          <w:sdt>
            <w:sdtPr>
              <w:alias w:val="Further reading"/>
              <w:tag w:val="furtherReading"/>
              <w:id w:val="-1516217107"/>
            </w:sdtPr>
            <w:sdtEndPr/>
            <w:sdtContent>
              <w:p w14:paraId="0349935A" w14:textId="77777777" w:rsidR="00666618" w:rsidRDefault="00666618" w:rsidP="00AC2F34"/>
              <w:p w14:paraId="3F846F3C" w14:textId="38A69260" w:rsidR="00AC2F34" w:rsidRDefault="00734CC9" w:rsidP="00AC2F34">
                <w:sdt>
                  <w:sdtPr>
                    <w:id w:val="68197709"/>
                    <w:citation/>
                  </w:sdtPr>
                  <w:sdtEndPr/>
                  <w:sdtContent>
                    <w:r w:rsidR="00AC2F34">
                      <w:fldChar w:fldCharType="begin"/>
                    </w:r>
                    <w:r w:rsidR="00AC2F34">
                      <w:rPr>
                        <w:lang w:val="en-CA"/>
                      </w:rPr>
                      <w:instrText xml:space="preserve"> CITATION App041 \l 4105 </w:instrText>
                    </w:r>
                    <w:r w:rsidR="00AC2F34">
                      <w:fldChar w:fldCharType="separate"/>
                    </w:r>
                    <w:r w:rsidR="00D0473F">
                      <w:rPr>
                        <w:noProof/>
                        <w:lang w:val="en-CA"/>
                      </w:rPr>
                      <w:t xml:space="preserve"> </w:t>
                    </w:r>
                    <w:r w:rsidR="00D0473F" w:rsidRPr="00D0473F">
                      <w:rPr>
                        <w:noProof/>
                        <w:lang w:val="en-CA"/>
                      </w:rPr>
                      <w:t>(Appel)</w:t>
                    </w:r>
                    <w:r w:rsidR="00AC2F34">
                      <w:fldChar w:fldCharType="end"/>
                    </w:r>
                  </w:sdtContent>
                </w:sdt>
              </w:p>
              <w:p w14:paraId="56AC32A7" w14:textId="77777777" w:rsidR="00AC2F34" w:rsidRDefault="00AC2F34" w:rsidP="00AC2F34"/>
              <w:p w14:paraId="2720130D" w14:textId="77777777" w:rsidR="00AC2F34" w:rsidRDefault="00734CC9" w:rsidP="00AC2F34">
                <w:sdt>
                  <w:sdtPr>
                    <w:id w:val="68197711"/>
                    <w:citation/>
                  </w:sdtPr>
                  <w:sdtEndPr/>
                  <w:sdtContent>
                    <w:r w:rsidR="00AC2F34">
                      <w:fldChar w:fldCharType="begin"/>
                    </w:r>
                    <w:r w:rsidR="00AC2F34">
                      <w:rPr>
                        <w:lang w:val="en-CA"/>
                      </w:rPr>
                      <w:instrText xml:space="preserve"> CITATION Dan00 \l 4105 </w:instrText>
                    </w:r>
                    <w:r w:rsidR="00AC2F34">
                      <w:fldChar w:fldCharType="separate"/>
                    </w:r>
                    <w:r w:rsidR="00D0473F" w:rsidRPr="00D0473F">
                      <w:rPr>
                        <w:noProof/>
                        <w:lang w:val="en-CA"/>
                      </w:rPr>
                      <w:t>(Dance)</w:t>
                    </w:r>
                    <w:r w:rsidR="00AC2F34">
                      <w:fldChar w:fldCharType="end"/>
                    </w:r>
                  </w:sdtContent>
                </w:sdt>
              </w:p>
              <w:p w14:paraId="1487A029" w14:textId="77777777" w:rsidR="00AC2F34" w:rsidRDefault="00AC2F34" w:rsidP="00AC2F34"/>
              <w:p w14:paraId="3217EE7B" w14:textId="77777777" w:rsidR="00AC2F34" w:rsidRDefault="00734CC9" w:rsidP="00AC2F34">
                <w:sdt>
                  <w:sdtPr>
                    <w:id w:val="68197714"/>
                    <w:citation/>
                  </w:sdtPr>
                  <w:sdtEndPr/>
                  <w:sdtContent>
                    <w:r w:rsidR="00AC2F34">
                      <w:fldChar w:fldCharType="begin"/>
                    </w:r>
                    <w:r w:rsidR="00AC2F34">
                      <w:rPr>
                        <w:lang w:val="en-CA"/>
                      </w:rPr>
                      <w:instrText xml:space="preserve"> CITATION Edw02 \l 4105 </w:instrText>
                    </w:r>
                    <w:r w:rsidR="00AC2F34">
                      <w:fldChar w:fldCharType="separate"/>
                    </w:r>
                    <w:r w:rsidR="00D0473F" w:rsidRPr="00D0473F">
                      <w:rPr>
                        <w:noProof/>
                        <w:lang w:val="en-CA"/>
                      </w:rPr>
                      <w:t>(Edwards)</w:t>
                    </w:r>
                    <w:r w:rsidR="00AC2F34">
                      <w:fldChar w:fldCharType="end"/>
                    </w:r>
                  </w:sdtContent>
                </w:sdt>
              </w:p>
              <w:p w14:paraId="5B24B741" w14:textId="77777777" w:rsidR="00943234" w:rsidRDefault="00943234" w:rsidP="00AC2F34"/>
              <w:p w14:paraId="2A9718E6" w14:textId="77777777" w:rsidR="00943234" w:rsidRDefault="00734CC9" w:rsidP="00AC2F34">
                <w:sdt>
                  <w:sdtPr>
                    <w:id w:val="68197859"/>
                    <w:citation/>
                  </w:sdtPr>
                  <w:sdtEndPr/>
                  <w:sdtContent>
                    <w:r w:rsidR="00943234">
                      <w:fldChar w:fldCharType="begin"/>
                    </w:r>
                    <w:r w:rsidR="00943234">
                      <w:rPr>
                        <w:lang w:val="en-CA"/>
                      </w:rPr>
                      <w:instrText xml:space="preserve"> CITATION Ell73 \l 4105 </w:instrText>
                    </w:r>
                    <w:r w:rsidR="00943234">
                      <w:fldChar w:fldCharType="separate"/>
                    </w:r>
                    <w:r w:rsidR="00D0473F" w:rsidRPr="00D0473F">
                      <w:rPr>
                        <w:noProof/>
                        <w:lang w:val="en-CA"/>
                      </w:rPr>
                      <w:t>(Ellington)</w:t>
                    </w:r>
                    <w:r w:rsidR="00943234">
                      <w:fldChar w:fldCharType="end"/>
                    </w:r>
                  </w:sdtContent>
                </w:sdt>
              </w:p>
              <w:p w14:paraId="11DC9E19" w14:textId="77777777" w:rsidR="00D0473F" w:rsidRDefault="00D0473F" w:rsidP="00D0473F"/>
              <w:p w14:paraId="15A7F84E" w14:textId="77777777" w:rsidR="00D0473F" w:rsidRDefault="00734CC9" w:rsidP="00D0473F">
                <w:sdt>
                  <w:sdtPr>
                    <w:id w:val="68197708"/>
                    <w:citation/>
                  </w:sdtPr>
                  <w:sdtEndPr/>
                  <w:sdtContent>
                    <w:r w:rsidR="00D0473F">
                      <w:fldChar w:fldCharType="begin"/>
                    </w:r>
                    <w:r w:rsidR="00D0473F">
                      <w:rPr>
                        <w:lang w:val="en-CA"/>
                      </w:rPr>
                      <w:instrText xml:space="preserve"> CITATION Gid09 \l 4105 </w:instrText>
                    </w:r>
                    <w:r w:rsidR="00D0473F">
                      <w:fldChar w:fldCharType="separate"/>
                    </w:r>
                    <w:r w:rsidR="00D0473F" w:rsidRPr="00D0473F">
                      <w:rPr>
                        <w:noProof/>
                        <w:lang w:val="en-CA"/>
                      </w:rPr>
                      <w:t>(Giddins)</w:t>
                    </w:r>
                    <w:r w:rsidR="00D0473F">
                      <w:fldChar w:fldCharType="end"/>
                    </w:r>
                  </w:sdtContent>
                </w:sdt>
              </w:p>
              <w:p w14:paraId="01A2F2B2" w14:textId="77777777" w:rsidR="00AC2F34" w:rsidRDefault="00AC2F34" w:rsidP="00AC2F34"/>
              <w:p w14:paraId="6345408C" w14:textId="77777777" w:rsidR="00AC2F34" w:rsidRDefault="00734CC9" w:rsidP="00AC2F34">
                <w:sdt>
                  <w:sdtPr>
                    <w:id w:val="68197718"/>
                    <w:citation/>
                  </w:sdtPr>
                  <w:sdtEndPr/>
                  <w:sdtContent>
                    <w:r w:rsidR="00AC2F34">
                      <w:fldChar w:fldCharType="begin"/>
                    </w:r>
                    <w:r w:rsidR="00AC2F34">
                      <w:rPr>
                        <w:lang w:val="en-CA"/>
                      </w:rPr>
                      <w:instrText xml:space="preserve"> CITATION Gle95 \l 4105 </w:instrText>
                    </w:r>
                    <w:r w:rsidR="00AC2F34">
                      <w:fldChar w:fldCharType="separate"/>
                    </w:r>
                    <w:r w:rsidR="00D0473F" w:rsidRPr="00D0473F">
                      <w:rPr>
                        <w:noProof/>
                        <w:lang w:val="en-CA"/>
                      </w:rPr>
                      <w:t>(Gleason)</w:t>
                    </w:r>
                    <w:r w:rsidR="00AC2F34">
                      <w:fldChar w:fldCharType="end"/>
                    </w:r>
                  </w:sdtContent>
                </w:sdt>
              </w:p>
              <w:p w14:paraId="72CA294D" w14:textId="77777777" w:rsidR="00AC2F34" w:rsidRDefault="00AC2F34" w:rsidP="00AC2F34"/>
              <w:p w14:paraId="509F7099" w14:textId="77777777" w:rsidR="00AC2F34" w:rsidRDefault="00734CC9" w:rsidP="00AC2F34">
                <w:sdt>
                  <w:sdtPr>
                    <w:id w:val="68197723"/>
                    <w:citation/>
                  </w:sdtPr>
                  <w:sdtEndPr/>
                  <w:sdtContent>
                    <w:r w:rsidR="00AC2F34">
                      <w:fldChar w:fldCharType="begin"/>
                    </w:r>
                    <w:r w:rsidR="00AC2F34">
                      <w:rPr>
                        <w:lang w:val="en-CA"/>
                      </w:rPr>
                      <w:instrText xml:space="preserve"> CITATION Has95 \l 4105 </w:instrText>
                    </w:r>
                    <w:r w:rsidR="00AC2F34">
                      <w:fldChar w:fldCharType="separate"/>
                    </w:r>
                    <w:r w:rsidR="00D0473F" w:rsidRPr="00D0473F">
                      <w:rPr>
                        <w:noProof/>
                        <w:lang w:val="en-CA"/>
                      </w:rPr>
                      <w:t>(Hasse)</w:t>
                    </w:r>
                    <w:r w:rsidR="00AC2F34">
                      <w:fldChar w:fldCharType="end"/>
                    </w:r>
                  </w:sdtContent>
                </w:sdt>
              </w:p>
              <w:p w14:paraId="0FAF80B7" w14:textId="77777777" w:rsidR="00AC2F34" w:rsidRDefault="00AC2F34" w:rsidP="00AC2F34"/>
              <w:p w14:paraId="5AE9ABDE" w14:textId="77777777" w:rsidR="00AC2F34" w:rsidRDefault="00734CC9" w:rsidP="00AC2F34">
                <w:sdt>
                  <w:sdtPr>
                    <w:id w:val="68197729"/>
                    <w:citation/>
                  </w:sdtPr>
                  <w:sdtEndPr/>
                  <w:sdtContent>
                    <w:r w:rsidR="00AC2F34">
                      <w:fldChar w:fldCharType="begin"/>
                    </w:r>
                    <w:r w:rsidR="00AC2F34">
                      <w:rPr>
                        <w:lang w:val="en-CA"/>
                      </w:rPr>
                      <w:instrText xml:space="preserve"> CITATION Lam98 \l 4105 </w:instrText>
                    </w:r>
                    <w:r w:rsidR="00AC2F34">
                      <w:fldChar w:fldCharType="separate"/>
                    </w:r>
                    <w:r w:rsidR="00D0473F" w:rsidRPr="00D0473F">
                      <w:rPr>
                        <w:noProof/>
                        <w:lang w:val="en-CA"/>
                      </w:rPr>
                      <w:t>(Lambert)</w:t>
                    </w:r>
                    <w:r w:rsidR="00AC2F34">
                      <w:fldChar w:fldCharType="end"/>
                    </w:r>
                  </w:sdtContent>
                </w:sdt>
              </w:p>
              <w:p w14:paraId="5173571D" w14:textId="77777777" w:rsidR="00AC2F34" w:rsidRDefault="00AC2F34" w:rsidP="00AC2F34"/>
              <w:p w14:paraId="50E1C9DA" w14:textId="77777777" w:rsidR="00AC2F34" w:rsidRDefault="00734CC9" w:rsidP="00AC2F34">
                <w:sdt>
                  <w:sdtPr>
                    <w:id w:val="68197736"/>
                    <w:citation/>
                  </w:sdtPr>
                  <w:sdtEndPr/>
                  <w:sdtContent>
                    <w:r w:rsidR="00AC2F34">
                      <w:fldChar w:fldCharType="begin"/>
                    </w:r>
                    <w:r w:rsidR="00AC2F34">
                      <w:rPr>
                        <w:lang w:val="en-CA"/>
                      </w:rPr>
                      <w:instrText xml:space="preserve"> CITATION Law03 \l 4105 </w:instrText>
                    </w:r>
                    <w:r w:rsidR="00AC2F34">
                      <w:fldChar w:fldCharType="separate"/>
                    </w:r>
                    <w:r w:rsidR="00D0473F" w:rsidRPr="00D0473F">
                      <w:rPr>
                        <w:noProof/>
                        <w:lang w:val="en-CA"/>
                      </w:rPr>
                      <w:t>(Lawrence)</w:t>
                    </w:r>
                    <w:r w:rsidR="00AC2F34">
                      <w:fldChar w:fldCharType="end"/>
                    </w:r>
                  </w:sdtContent>
                </w:sdt>
              </w:p>
              <w:p w14:paraId="010993A1" w14:textId="77777777" w:rsidR="00AC2F34" w:rsidRDefault="00AC2F34" w:rsidP="00AC2F34"/>
              <w:p w14:paraId="67713C63" w14:textId="77777777" w:rsidR="00943234" w:rsidRDefault="00734CC9" w:rsidP="00AC2F34">
                <w:sdt>
                  <w:sdtPr>
                    <w:id w:val="68197744"/>
                    <w:citation/>
                  </w:sdtPr>
                  <w:sdtEndPr/>
                  <w:sdtContent>
                    <w:r w:rsidR="00AC2F34">
                      <w:fldChar w:fldCharType="begin"/>
                    </w:r>
                    <w:r w:rsidR="00AC2F34">
                      <w:rPr>
                        <w:lang w:val="en-CA"/>
                      </w:rPr>
                      <w:instrText xml:space="preserve"> CITATION Lin87 \l 4105 </w:instrText>
                    </w:r>
                    <w:r w:rsidR="00AC2F34">
                      <w:fldChar w:fldCharType="separate"/>
                    </w:r>
                    <w:r w:rsidR="00D0473F" w:rsidRPr="00D0473F">
                      <w:rPr>
                        <w:noProof/>
                        <w:lang w:val="en-CA"/>
                      </w:rPr>
                      <w:t>(Lincoln)</w:t>
                    </w:r>
                    <w:r w:rsidR="00AC2F34">
                      <w:fldChar w:fldCharType="end"/>
                    </w:r>
                  </w:sdtContent>
                </w:sdt>
              </w:p>
              <w:p w14:paraId="7E2684F1" w14:textId="77777777" w:rsidR="00943234" w:rsidRDefault="00943234" w:rsidP="00AC2F34"/>
              <w:p w14:paraId="26C71B32" w14:textId="77777777" w:rsidR="00943234" w:rsidRDefault="00734CC9" w:rsidP="00AC2F34">
                <w:sdt>
                  <w:sdtPr>
                    <w:id w:val="68197753"/>
                    <w:citation/>
                  </w:sdtPr>
                  <w:sdtEndPr/>
                  <w:sdtContent>
                    <w:r w:rsidR="00943234">
                      <w:fldChar w:fldCharType="begin"/>
                    </w:r>
                    <w:r w:rsidR="00943234">
                      <w:rPr>
                        <w:lang w:val="en-CA"/>
                      </w:rPr>
                      <w:instrText xml:space="preserve"> CITATION Nic99 \l 4105 </w:instrText>
                    </w:r>
                    <w:r w:rsidR="00943234">
                      <w:fldChar w:fldCharType="separate"/>
                    </w:r>
                    <w:r w:rsidR="00D0473F" w:rsidRPr="00D0473F">
                      <w:rPr>
                        <w:noProof/>
                        <w:lang w:val="en-CA"/>
                      </w:rPr>
                      <w:t>(Nicholson)</w:t>
                    </w:r>
                    <w:r w:rsidR="00943234">
                      <w:fldChar w:fldCharType="end"/>
                    </w:r>
                  </w:sdtContent>
                </w:sdt>
              </w:p>
              <w:p w14:paraId="3F6B1A91" w14:textId="77777777" w:rsidR="00943234" w:rsidRDefault="00943234" w:rsidP="00AC2F34"/>
              <w:p w14:paraId="0AE6F882" w14:textId="77777777" w:rsidR="00943234" w:rsidRDefault="00734CC9" w:rsidP="00AC2F34">
                <w:sdt>
                  <w:sdtPr>
                    <w:id w:val="68197763"/>
                    <w:citation/>
                  </w:sdtPr>
                  <w:sdtEndPr/>
                  <w:sdtContent>
                    <w:r w:rsidR="00943234">
                      <w:fldChar w:fldCharType="begin"/>
                    </w:r>
                    <w:r w:rsidR="00943234">
                      <w:rPr>
                        <w:lang w:val="en-CA"/>
                      </w:rPr>
                      <w:instrText xml:space="preserve"> CITATION Sch12 \l 4105 </w:instrText>
                    </w:r>
                    <w:r w:rsidR="00943234">
                      <w:fldChar w:fldCharType="separate"/>
                    </w:r>
                    <w:r w:rsidR="00D0473F" w:rsidRPr="00D0473F">
                      <w:rPr>
                        <w:noProof/>
                        <w:lang w:val="en-CA"/>
                      </w:rPr>
                      <w:t>(Schiff)</w:t>
                    </w:r>
                    <w:r w:rsidR="00943234">
                      <w:fldChar w:fldCharType="end"/>
                    </w:r>
                  </w:sdtContent>
                </w:sdt>
              </w:p>
              <w:p w14:paraId="59D83FCF" w14:textId="77777777" w:rsidR="00943234" w:rsidRDefault="00943234" w:rsidP="00AC2F34"/>
              <w:p w14:paraId="5814C4F6" w14:textId="77777777" w:rsidR="00943234" w:rsidRDefault="00734CC9" w:rsidP="00AC2F34">
                <w:sdt>
                  <w:sdtPr>
                    <w:id w:val="68197774"/>
                    <w:citation/>
                  </w:sdtPr>
                  <w:sdtEndPr/>
                  <w:sdtContent>
                    <w:r w:rsidR="00943234">
                      <w:fldChar w:fldCharType="begin"/>
                    </w:r>
                    <w:r w:rsidR="00943234">
                      <w:rPr>
                        <w:lang w:val="en-CA"/>
                      </w:rPr>
                      <w:instrText xml:space="preserve"> CITATION Ste99 \l 4105 </w:instrText>
                    </w:r>
                    <w:r w:rsidR="00943234">
                      <w:fldChar w:fldCharType="separate"/>
                    </w:r>
                    <w:r w:rsidR="00D0473F" w:rsidRPr="00D0473F">
                      <w:rPr>
                        <w:noProof/>
                        <w:lang w:val="en-CA"/>
                      </w:rPr>
                      <w:t>(Steed)</w:t>
                    </w:r>
                    <w:r w:rsidR="00943234">
                      <w:fldChar w:fldCharType="end"/>
                    </w:r>
                  </w:sdtContent>
                </w:sdt>
              </w:p>
              <w:p w14:paraId="2FD4E643" w14:textId="77777777" w:rsidR="00943234" w:rsidRDefault="00943234" w:rsidP="00AC2F34"/>
              <w:p w14:paraId="15926A77" w14:textId="77777777" w:rsidR="00943234" w:rsidRDefault="00734CC9" w:rsidP="00AC2F34">
                <w:sdt>
                  <w:sdtPr>
                    <w:id w:val="68197786"/>
                    <w:citation/>
                  </w:sdtPr>
                  <w:sdtEndPr/>
                  <w:sdtContent>
                    <w:r w:rsidR="00943234">
                      <w:fldChar w:fldCharType="begin"/>
                    </w:r>
                    <w:r w:rsidR="00943234">
                      <w:rPr>
                        <w:lang w:val="en-CA"/>
                      </w:rPr>
                      <w:instrText xml:space="preserve"> CITATION Tim93 \l 4105  </w:instrText>
                    </w:r>
                    <w:r w:rsidR="00943234">
                      <w:fldChar w:fldCharType="separate"/>
                    </w:r>
                    <w:r w:rsidR="00D0473F" w:rsidRPr="00D0473F">
                      <w:rPr>
                        <w:noProof/>
                        <w:lang w:val="en-CA"/>
                      </w:rPr>
                      <w:t>(Timner)</w:t>
                    </w:r>
                    <w:r w:rsidR="00943234">
                      <w:fldChar w:fldCharType="end"/>
                    </w:r>
                  </w:sdtContent>
                </w:sdt>
              </w:p>
              <w:p w14:paraId="2D0B0DB4" w14:textId="77777777" w:rsidR="00943234" w:rsidRDefault="00943234" w:rsidP="00AC2F34"/>
              <w:p w14:paraId="1C198E41" w14:textId="77777777" w:rsidR="00943234" w:rsidRDefault="00734CC9" w:rsidP="00AC2F34">
                <w:sdt>
                  <w:sdtPr>
                    <w:id w:val="68197799"/>
                    <w:citation/>
                  </w:sdtPr>
                  <w:sdtEndPr/>
                  <w:sdtContent>
                    <w:r w:rsidR="00943234">
                      <w:fldChar w:fldCharType="begin"/>
                    </w:r>
                    <w:r w:rsidR="00943234">
                      <w:rPr>
                        <w:lang w:val="en-CA"/>
                      </w:rPr>
                      <w:instrText xml:space="preserve"> CITATION Tuc93 \l 4105 </w:instrText>
                    </w:r>
                    <w:r w:rsidR="00943234">
                      <w:fldChar w:fldCharType="separate"/>
                    </w:r>
                    <w:r w:rsidR="00D0473F" w:rsidRPr="00D0473F">
                      <w:rPr>
                        <w:noProof/>
                        <w:lang w:val="en-CA"/>
                      </w:rPr>
                      <w:t>(Tucker, The Duke Ellington Reader)</w:t>
                    </w:r>
                    <w:r w:rsidR="00943234">
                      <w:fldChar w:fldCharType="end"/>
                    </w:r>
                  </w:sdtContent>
                </w:sdt>
              </w:p>
              <w:p w14:paraId="1B73219E" w14:textId="77777777" w:rsidR="00943234" w:rsidRDefault="00943234" w:rsidP="00AC2F34"/>
              <w:p w14:paraId="09E8863B" w14:textId="26682AD8" w:rsidR="003235A7" w:rsidRDefault="00734CC9" w:rsidP="00AC2F34">
                <w:sdt>
                  <w:sdtPr>
                    <w:id w:val="68197814"/>
                    <w:citation/>
                  </w:sdtPr>
                  <w:sdtEndPr/>
                  <w:sdtContent>
                    <w:r w:rsidR="00943234">
                      <w:fldChar w:fldCharType="begin"/>
                    </w:r>
                    <w:r w:rsidR="00943234">
                      <w:rPr>
                        <w:lang w:val="en-CA"/>
                      </w:rPr>
                      <w:instrText xml:space="preserve"> CITATION Tuc95 \l 4105 </w:instrText>
                    </w:r>
                    <w:r w:rsidR="00943234">
                      <w:fldChar w:fldCharType="separate"/>
                    </w:r>
                    <w:r w:rsidR="00D0473F" w:rsidRPr="00D0473F">
                      <w:rPr>
                        <w:noProof/>
                        <w:lang w:val="en-CA"/>
                      </w:rPr>
                      <w:t>(Tucker, Ellington: The Early Years)</w:t>
                    </w:r>
                    <w:r w:rsidR="00943234">
                      <w:fldChar w:fldCharType="end"/>
                    </w:r>
                  </w:sdtContent>
                </w:sdt>
              </w:p>
            </w:sdtContent>
          </w:sdt>
        </w:tc>
      </w:tr>
    </w:tbl>
    <w:p w14:paraId="11E12A1A" w14:textId="77777777" w:rsidR="00C27FAB" w:rsidRPr="00F36937" w:rsidRDefault="00C27FAB" w:rsidP="00B33145"/>
    <w:sectPr w:rsidR="00C27FAB" w:rsidRPr="00F36937" w:rsidSect="00B3197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AC3334" w14:textId="77777777" w:rsidR="00780EAD" w:rsidRDefault="00780EAD" w:rsidP="007A0D55">
      <w:pPr>
        <w:spacing w:after="0" w:line="240" w:lineRule="auto"/>
      </w:pPr>
      <w:r>
        <w:separator/>
      </w:r>
    </w:p>
  </w:endnote>
  <w:endnote w:type="continuationSeparator" w:id="0">
    <w:p w14:paraId="529110FD" w14:textId="77777777" w:rsidR="00780EAD" w:rsidRDefault="00780EA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18EE2E" w14:textId="77777777" w:rsidR="00780EAD" w:rsidRDefault="00780EAD" w:rsidP="007A0D55">
      <w:pPr>
        <w:spacing w:after="0" w:line="240" w:lineRule="auto"/>
      </w:pPr>
      <w:r>
        <w:separator/>
      </w:r>
    </w:p>
  </w:footnote>
  <w:footnote w:type="continuationSeparator" w:id="0">
    <w:p w14:paraId="1FBCFA13" w14:textId="77777777" w:rsidR="00780EAD" w:rsidRDefault="00780EA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B244E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F09A01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14618"/>
    <w:rsid w:val="00032559"/>
    <w:rsid w:val="00052040"/>
    <w:rsid w:val="000B25AE"/>
    <w:rsid w:val="000B55AB"/>
    <w:rsid w:val="000D24DC"/>
    <w:rsid w:val="00101B2E"/>
    <w:rsid w:val="00114618"/>
    <w:rsid w:val="00116FA0"/>
    <w:rsid w:val="0015114C"/>
    <w:rsid w:val="001A21F3"/>
    <w:rsid w:val="001A2537"/>
    <w:rsid w:val="001A6A06"/>
    <w:rsid w:val="001D2372"/>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22B6"/>
    <w:rsid w:val="00496888"/>
    <w:rsid w:val="004A7476"/>
    <w:rsid w:val="004E5896"/>
    <w:rsid w:val="00513EE6"/>
    <w:rsid w:val="00534F8F"/>
    <w:rsid w:val="00590035"/>
    <w:rsid w:val="005B177E"/>
    <w:rsid w:val="005B3921"/>
    <w:rsid w:val="005E4311"/>
    <w:rsid w:val="005F26D7"/>
    <w:rsid w:val="005F5450"/>
    <w:rsid w:val="00666618"/>
    <w:rsid w:val="006D0412"/>
    <w:rsid w:val="00734CC9"/>
    <w:rsid w:val="007411B9"/>
    <w:rsid w:val="00780D95"/>
    <w:rsid w:val="00780DC7"/>
    <w:rsid w:val="00780EAD"/>
    <w:rsid w:val="007A0D55"/>
    <w:rsid w:val="007B3377"/>
    <w:rsid w:val="007E5F44"/>
    <w:rsid w:val="00821DE3"/>
    <w:rsid w:val="00846CE1"/>
    <w:rsid w:val="008A5B87"/>
    <w:rsid w:val="00922950"/>
    <w:rsid w:val="009235B7"/>
    <w:rsid w:val="00943234"/>
    <w:rsid w:val="009A7264"/>
    <w:rsid w:val="009D1606"/>
    <w:rsid w:val="009E18A1"/>
    <w:rsid w:val="009E73D7"/>
    <w:rsid w:val="00A27D2C"/>
    <w:rsid w:val="00A76FD9"/>
    <w:rsid w:val="00AB436D"/>
    <w:rsid w:val="00AC2F34"/>
    <w:rsid w:val="00AD2F24"/>
    <w:rsid w:val="00AD4844"/>
    <w:rsid w:val="00B219AE"/>
    <w:rsid w:val="00B3197D"/>
    <w:rsid w:val="00B33145"/>
    <w:rsid w:val="00B35FC3"/>
    <w:rsid w:val="00B574C9"/>
    <w:rsid w:val="00BC39C9"/>
    <w:rsid w:val="00BE5BF7"/>
    <w:rsid w:val="00BF40E1"/>
    <w:rsid w:val="00C27FAB"/>
    <w:rsid w:val="00C358D4"/>
    <w:rsid w:val="00C6296B"/>
    <w:rsid w:val="00C87AFA"/>
    <w:rsid w:val="00CC586D"/>
    <w:rsid w:val="00CF1542"/>
    <w:rsid w:val="00CF3EC5"/>
    <w:rsid w:val="00D0473F"/>
    <w:rsid w:val="00D104F0"/>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5FC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104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4F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FBA0F6D75DE47D6AC5AD9D3CA1D0B7A"/>
        <w:category>
          <w:name w:val="General"/>
          <w:gallery w:val="placeholder"/>
        </w:category>
        <w:types>
          <w:type w:val="bbPlcHdr"/>
        </w:types>
        <w:behaviors>
          <w:behavior w:val="content"/>
        </w:behaviors>
        <w:guid w:val="{1135AF65-C468-4972-B927-6F312263671D}"/>
      </w:docPartPr>
      <w:docPartBody>
        <w:p w:rsidR="004B76F8" w:rsidRDefault="004A57D8">
          <w:pPr>
            <w:pStyle w:val="CFBA0F6D75DE47D6AC5AD9D3CA1D0B7A"/>
          </w:pPr>
          <w:r w:rsidRPr="00CC586D">
            <w:rPr>
              <w:rStyle w:val="PlaceholderText"/>
              <w:b/>
              <w:color w:val="FFFFFF" w:themeColor="background1"/>
            </w:rPr>
            <w:t>[Salutation]</w:t>
          </w:r>
        </w:p>
      </w:docPartBody>
    </w:docPart>
    <w:docPart>
      <w:docPartPr>
        <w:name w:val="157899015C514866B920FF7F619F1857"/>
        <w:category>
          <w:name w:val="General"/>
          <w:gallery w:val="placeholder"/>
        </w:category>
        <w:types>
          <w:type w:val="bbPlcHdr"/>
        </w:types>
        <w:behaviors>
          <w:behavior w:val="content"/>
        </w:behaviors>
        <w:guid w:val="{F6204D97-2045-4E35-8B5C-2BAFC2FD0140}"/>
      </w:docPartPr>
      <w:docPartBody>
        <w:p w:rsidR="004B76F8" w:rsidRDefault="004A57D8">
          <w:pPr>
            <w:pStyle w:val="157899015C514866B920FF7F619F1857"/>
          </w:pPr>
          <w:r>
            <w:rPr>
              <w:rStyle w:val="PlaceholderText"/>
            </w:rPr>
            <w:t>[First name]</w:t>
          </w:r>
        </w:p>
      </w:docPartBody>
    </w:docPart>
    <w:docPart>
      <w:docPartPr>
        <w:name w:val="23C36BA54661478C9F960C5A36D1E29A"/>
        <w:category>
          <w:name w:val="General"/>
          <w:gallery w:val="placeholder"/>
        </w:category>
        <w:types>
          <w:type w:val="bbPlcHdr"/>
        </w:types>
        <w:behaviors>
          <w:behavior w:val="content"/>
        </w:behaviors>
        <w:guid w:val="{F85FDBFE-580C-4186-B096-0052B2340E65}"/>
      </w:docPartPr>
      <w:docPartBody>
        <w:p w:rsidR="004B76F8" w:rsidRDefault="004A57D8">
          <w:pPr>
            <w:pStyle w:val="23C36BA54661478C9F960C5A36D1E29A"/>
          </w:pPr>
          <w:r>
            <w:rPr>
              <w:rStyle w:val="PlaceholderText"/>
            </w:rPr>
            <w:t>[Middle name]</w:t>
          </w:r>
        </w:p>
      </w:docPartBody>
    </w:docPart>
    <w:docPart>
      <w:docPartPr>
        <w:name w:val="F919239290514B3D8A21A668C85A5EB5"/>
        <w:category>
          <w:name w:val="General"/>
          <w:gallery w:val="placeholder"/>
        </w:category>
        <w:types>
          <w:type w:val="bbPlcHdr"/>
        </w:types>
        <w:behaviors>
          <w:behavior w:val="content"/>
        </w:behaviors>
        <w:guid w:val="{29DA327B-B136-4D40-A04C-28647DE3970D}"/>
      </w:docPartPr>
      <w:docPartBody>
        <w:p w:rsidR="004B76F8" w:rsidRDefault="004A57D8">
          <w:pPr>
            <w:pStyle w:val="F919239290514B3D8A21A668C85A5EB5"/>
          </w:pPr>
          <w:r>
            <w:rPr>
              <w:rStyle w:val="PlaceholderText"/>
            </w:rPr>
            <w:t>[Last name]</w:t>
          </w:r>
        </w:p>
      </w:docPartBody>
    </w:docPart>
    <w:docPart>
      <w:docPartPr>
        <w:name w:val="353595A44D38469A8C78A5251D36996E"/>
        <w:category>
          <w:name w:val="General"/>
          <w:gallery w:val="placeholder"/>
        </w:category>
        <w:types>
          <w:type w:val="bbPlcHdr"/>
        </w:types>
        <w:behaviors>
          <w:behavior w:val="content"/>
        </w:behaviors>
        <w:guid w:val="{2A0B28F1-CF0E-41A6-9B2D-ACE1D164B5C0}"/>
      </w:docPartPr>
      <w:docPartBody>
        <w:p w:rsidR="004B76F8" w:rsidRDefault="004A57D8">
          <w:pPr>
            <w:pStyle w:val="353595A44D38469A8C78A5251D36996E"/>
          </w:pPr>
          <w:r>
            <w:rPr>
              <w:rStyle w:val="PlaceholderText"/>
            </w:rPr>
            <w:t>[Enter your biography]</w:t>
          </w:r>
        </w:p>
      </w:docPartBody>
    </w:docPart>
    <w:docPart>
      <w:docPartPr>
        <w:name w:val="BEF4CF2BC1B54716B51F030F935AD220"/>
        <w:category>
          <w:name w:val="General"/>
          <w:gallery w:val="placeholder"/>
        </w:category>
        <w:types>
          <w:type w:val="bbPlcHdr"/>
        </w:types>
        <w:behaviors>
          <w:behavior w:val="content"/>
        </w:behaviors>
        <w:guid w:val="{4D3509DB-07ED-4EB6-B86C-DBD63074A4A1}"/>
      </w:docPartPr>
      <w:docPartBody>
        <w:p w:rsidR="004B76F8" w:rsidRDefault="004A57D8">
          <w:pPr>
            <w:pStyle w:val="BEF4CF2BC1B54716B51F030F935AD220"/>
          </w:pPr>
          <w:r>
            <w:rPr>
              <w:rStyle w:val="PlaceholderText"/>
            </w:rPr>
            <w:t>[Enter the institution with which you are affiliated]</w:t>
          </w:r>
        </w:p>
      </w:docPartBody>
    </w:docPart>
    <w:docPart>
      <w:docPartPr>
        <w:name w:val="D1CA8E68059A4569831BA6DEFBC690F7"/>
        <w:category>
          <w:name w:val="General"/>
          <w:gallery w:val="placeholder"/>
        </w:category>
        <w:types>
          <w:type w:val="bbPlcHdr"/>
        </w:types>
        <w:behaviors>
          <w:behavior w:val="content"/>
        </w:behaviors>
        <w:guid w:val="{F2BDAE05-AA89-462C-8BAC-CCAE3F118F04}"/>
      </w:docPartPr>
      <w:docPartBody>
        <w:p w:rsidR="004B76F8" w:rsidRDefault="004A57D8">
          <w:pPr>
            <w:pStyle w:val="D1CA8E68059A4569831BA6DEFBC690F7"/>
          </w:pPr>
          <w:r w:rsidRPr="00EF74F7">
            <w:rPr>
              <w:b/>
              <w:color w:val="808080" w:themeColor="background1" w:themeShade="80"/>
            </w:rPr>
            <w:t>[Enter the headword for your article]</w:t>
          </w:r>
        </w:p>
      </w:docPartBody>
    </w:docPart>
    <w:docPart>
      <w:docPartPr>
        <w:name w:val="D11C5BC339EC4233AB6A24800DAA9B93"/>
        <w:category>
          <w:name w:val="General"/>
          <w:gallery w:val="placeholder"/>
        </w:category>
        <w:types>
          <w:type w:val="bbPlcHdr"/>
        </w:types>
        <w:behaviors>
          <w:behavior w:val="content"/>
        </w:behaviors>
        <w:guid w:val="{1DE13C08-07A6-4D37-B22B-4E03B3A27EF6}"/>
      </w:docPartPr>
      <w:docPartBody>
        <w:p w:rsidR="004B76F8" w:rsidRDefault="004A57D8">
          <w:pPr>
            <w:pStyle w:val="D11C5BC339EC4233AB6A24800DAA9B9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9A43C5468BC46628D6168736957CF89"/>
        <w:category>
          <w:name w:val="General"/>
          <w:gallery w:val="placeholder"/>
        </w:category>
        <w:types>
          <w:type w:val="bbPlcHdr"/>
        </w:types>
        <w:behaviors>
          <w:behavior w:val="content"/>
        </w:behaviors>
        <w:guid w:val="{E17B921E-B1DA-495C-AA7B-1F4C81A66A7E}"/>
      </w:docPartPr>
      <w:docPartBody>
        <w:p w:rsidR="004B76F8" w:rsidRDefault="004A57D8">
          <w:pPr>
            <w:pStyle w:val="49A43C5468BC46628D6168736957CF8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AD4A406AE2A4B46B893FDCCC151C95A"/>
        <w:category>
          <w:name w:val="General"/>
          <w:gallery w:val="placeholder"/>
        </w:category>
        <w:types>
          <w:type w:val="bbPlcHdr"/>
        </w:types>
        <w:behaviors>
          <w:behavior w:val="content"/>
        </w:behaviors>
        <w:guid w:val="{F0B526AE-3B7D-4457-ABF6-01E6E4E8B306}"/>
      </w:docPartPr>
      <w:docPartBody>
        <w:p w:rsidR="004B76F8" w:rsidRDefault="004A57D8">
          <w:pPr>
            <w:pStyle w:val="5AD4A406AE2A4B46B893FDCCC151C95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CF347979EBAD94887750ACD02F59098"/>
        <w:category>
          <w:name w:val="General"/>
          <w:gallery w:val="placeholder"/>
        </w:category>
        <w:types>
          <w:type w:val="bbPlcHdr"/>
        </w:types>
        <w:behaviors>
          <w:behavior w:val="content"/>
        </w:behaviors>
        <w:guid w:val="{399686DB-C2D0-BD44-9D1C-A7C4177979CE}"/>
      </w:docPartPr>
      <w:docPartBody>
        <w:p w:rsidR="00240692" w:rsidRDefault="007D114B" w:rsidP="007D114B">
          <w:pPr>
            <w:pStyle w:val="BCF347979EBAD94887750ACD02F5909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4A57D8"/>
    <w:rsid w:val="00240692"/>
    <w:rsid w:val="004A57D8"/>
    <w:rsid w:val="004B76F8"/>
    <w:rsid w:val="007D114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6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114B"/>
    <w:rPr>
      <w:color w:val="808080"/>
    </w:rPr>
  </w:style>
  <w:style w:type="paragraph" w:customStyle="1" w:styleId="CFBA0F6D75DE47D6AC5AD9D3CA1D0B7A">
    <w:name w:val="CFBA0F6D75DE47D6AC5AD9D3CA1D0B7A"/>
    <w:rsid w:val="004B76F8"/>
  </w:style>
  <w:style w:type="paragraph" w:customStyle="1" w:styleId="157899015C514866B920FF7F619F1857">
    <w:name w:val="157899015C514866B920FF7F619F1857"/>
    <w:rsid w:val="004B76F8"/>
  </w:style>
  <w:style w:type="paragraph" w:customStyle="1" w:styleId="23C36BA54661478C9F960C5A36D1E29A">
    <w:name w:val="23C36BA54661478C9F960C5A36D1E29A"/>
    <w:rsid w:val="004B76F8"/>
  </w:style>
  <w:style w:type="paragraph" w:customStyle="1" w:styleId="F919239290514B3D8A21A668C85A5EB5">
    <w:name w:val="F919239290514B3D8A21A668C85A5EB5"/>
    <w:rsid w:val="004B76F8"/>
  </w:style>
  <w:style w:type="paragraph" w:customStyle="1" w:styleId="353595A44D38469A8C78A5251D36996E">
    <w:name w:val="353595A44D38469A8C78A5251D36996E"/>
    <w:rsid w:val="004B76F8"/>
  </w:style>
  <w:style w:type="paragraph" w:customStyle="1" w:styleId="BEF4CF2BC1B54716B51F030F935AD220">
    <w:name w:val="BEF4CF2BC1B54716B51F030F935AD220"/>
    <w:rsid w:val="004B76F8"/>
  </w:style>
  <w:style w:type="paragraph" w:customStyle="1" w:styleId="D1CA8E68059A4569831BA6DEFBC690F7">
    <w:name w:val="D1CA8E68059A4569831BA6DEFBC690F7"/>
    <w:rsid w:val="004B76F8"/>
  </w:style>
  <w:style w:type="paragraph" w:customStyle="1" w:styleId="D11C5BC339EC4233AB6A24800DAA9B93">
    <w:name w:val="D11C5BC339EC4233AB6A24800DAA9B93"/>
    <w:rsid w:val="004B76F8"/>
  </w:style>
  <w:style w:type="paragraph" w:customStyle="1" w:styleId="49A43C5468BC46628D6168736957CF89">
    <w:name w:val="49A43C5468BC46628D6168736957CF89"/>
    <w:rsid w:val="004B76F8"/>
  </w:style>
  <w:style w:type="paragraph" w:customStyle="1" w:styleId="5AD4A406AE2A4B46B893FDCCC151C95A">
    <w:name w:val="5AD4A406AE2A4B46B893FDCCC151C95A"/>
    <w:rsid w:val="004B76F8"/>
  </w:style>
  <w:style w:type="paragraph" w:customStyle="1" w:styleId="3B61F3123CE846F08A523AA908A836E4">
    <w:name w:val="3B61F3123CE846F08A523AA908A836E4"/>
    <w:rsid w:val="004B76F8"/>
  </w:style>
  <w:style w:type="paragraph" w:customStyle="1" w:styleId="BCF347979EBAD94887750ACD02F59098">
    <w:name w:val="BCF347979EBAD94887750ACD02F59098"/>
    <w:rsid w:val="007D114B"/>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Gid09</b:Tag>
    <b:SourceType>Book</b:SourceType>
    <b:Guid>{9D513261-D5A4-4C97-8153-7771225C4CE7}</b:Guid>
    <b:LCID>uz-Cyrl-UZ</b:LCID>
    <b:Author>
      <b:Author>
        <b:NameList>
          <b:Person>
            <b:Last>Giddins</b:Last>
            <b:First>G.</b:First>
            <b:Middle>and S. DeVeaux</b:Middle>
          </b:Person>
        </b:NameList>
      </b:Author>
    </b:Author>
    <b:Title>Jazz</b:Title>
    <b:Year>2009</b:Year>
    <b:City>New York and London</b:City>
    <b:Publisher>W.W. Norton</b:Publisher>
    <b:Medium>Print</b:Medium>
    <b:RefOrder>5</b:RefOrder>
  </b:Source>
  <b:Source>
    <b:Tag>App041</b:Tag>
    <b:SourceType>Book</b:SourceType>
    <b:Guid>{6E20C4C3-6131-4F9A-AC75-40B58EA4515F}</b:Guid>
    <b:LCID>uz-Cyrl-UZ</b:LCID>
    <b:Author>
      <b:Author>
        <b:NameList>
          <b:Person>
            <b:Last>Appel</b:Last>
            <b:First>A.,</b:First>
            <b:Middle>Jr.</b:Middle>
          </b:Person>
        </b:NameList>
      </b:Author>
    </b:Author>
    <b:Title>Jazz Modernism: From Ellington and Armstrong to Matisse and Joyce</b:Title>
    <b:Year>2004</b:Year>
    <b:City>New Have, CT.</b:City>
    <b:Publisher>Yale UP</b:Publisher>
    <b:Medium>Print</b:Medium>
    <b:RefOrder>1</b:RefOrder>
  </b:Source>
  <b:Source>
    <b:Tag>Dan00</b:Tag>
    <b:SourceType>Book</b:SourceType>
    <b:Guid>{AF5107C4-1D66-4014-9509-6547AA585E6E}</b:Guid>
    <b:LCID>uz-Cyrl-UZ</b:LCID>
    <b:Author>
      <b:Author>
        <b:NameList>
          <b:Person>
            <b:Last>Dance</b:Last>
            <b:First>S.</b:First>
          </b:Person>
        </b:NameList>
      </b:Author>
    </b:Author>
    <b:Title>The World of Duke Ellington</b:Title>
    <b:Year>2000</b:Year>
    <b:City>New York</b:City>
    <b:Publisher>Da Capo Press</b:Publisher>
    <b:Medium>Print</b:Medium>
    <b:RefOrder>2</b:RefOrder>
  </b:Source>
  <b:Source>
    <b:Tag>Edw02</b:Tag>
    <b:SourceType>JournalArticle</b:SourceType>
    <b:Guid>{DA4671E7-7586-4E63-B37E-B4977E40560D}</b:Guid>
    <b:LCID>uz-Cyrl-UZ</b:LCID>
    <b:Author>
      <b:Author>
        <b:NameList>
          <b:Person>
            <b:Last>Edwards</b:Last>
            <b:First>B.</b:First>
            <b:Middle>H.</b:Middle>
          </b:Person>
        </b:NameList>
      </b:Author>
    </b:Author>
    <b:Title>The Literary Ellington</b:Title>
    <b:Year>2002</b:Year>
    <b:Medium>Print</b:Medium>
    <b:JournalName>Representations 77.1</b:JournalName>
    <b:Pages>1-29</b:Pages>
    <b:RefOrder>3</b:RefOrder>
  </b:Source>
  <b:Source>
    <b:Tag>Gle95</b:Tag>
    <b:SourceType>Book</b:SourceType>
    <b:Guid>{D6242F16-4532-40BF-8C5E-587C3DBCF8C7}</b:Guid>
    <b:LCID>uz-Cyrl-UZ</b:LCID>
    <b:Author>
      <b:Author>
        <b:NameList>
          <b:Person>
            <b:Last>Gleason</b:Last>
            <b:First>R.J.</b:First>
          </b:Person>
        </b:NameList>
      </b:Author>
    </b:Author>
    <b:Title>Celebrating the Duke</b:Title>
    <b:Year>1995</b:Year>
    <b:Medium>Print</b:Medium>
    <b:City>New York</b:City>
    <b:Publisher>Da Capo Press</b:Publisher>
    <b:RefOrder>6</b:RefOrder>
  </b:Source>
  <b:Source>
    <b:Tag>Has95</b:Tag>
    <b:SourceType>Book</b:SourceType>
    <b:Guid>{B3F90598-8FF8-4214-B0B7-970DA062E86B}</b:Guid>
    <b:LCID>uz-Cyrl-UZ</b:LCID>
    <b:Author>
      <b:Author>
        <b:NameList>
          <b:Person>
            <b:Last>Hasse</b:Last>
            <b:First>J.E.</b:First>
          </b:Person>
        </b:NameList>
      </b:Author>
    </b:Author>
    <b:Title>Beyond Category: The Life and Genius of Duke Ellington</b:Title>
    <b:Year>1995</b:Year>
    <b:City>New York</b:City>
    <b:Publisher>Da Capo Press</b:Publisher>
    <b:Medium>Print</b:Medium>
    <b:RefOrder>7</b:RefOrder>
  </b:Source>
  <b:Source>
    <b:Tag>Lam98</b:Tag>
    <b:SourceType>Book</b:SourceType>
    <b:Guid>{B5FF9159-9350-4ADD-AC39-A2E886B24340}</b:Guid>
    <b:LCID>uz-Cyrl-UZ</b:LCID>
    <b:Author>
      <b:Author>
        <b:NameList>
          <b:Person>
            <b:Last>Lambert</b:Last>
            <b:First>E.</b:First>
          </b:Person>
        </b:NameList>
      </b:Author>
    </b:Author>
    <b:Title>Duke Ellington: A Listener's Guide</b:Title>
    <b:Year>1998</b:Year>
    <b:City>New York</b:City>
    <b:Publisher>Scarecrow Press</b:Publisher>
    <b:Medium>Print</b:Medium>
    <b:RefOrder>8</b:RefOrder>
  </b:Source>
  <b:Source>
    <b:Tag>Law03</b:Tag>
    <b:SourceType>Book</b:SourceType>
    <b:Guid>{E6DDE60A-E5EA-42D7-BEA9-7AEBAE544C29}</b:Guid>
    <b:LCID>uz-Cyrl-UZ</b:LCID>
    <b:Author>
      <b:Author>
        <b:NameList>
          <b:Person>
            <b:Last>Lawrence</b:Last>
            <b:First>A.H.</b:First>
          </b:Person>
        </b:NameList>
      </b:Author>
    </b:Author>
    <b:Title>Duke Ellington and His World: A Biography</b:Title>
    <b:Year>2003</b:Year>
    <b:City>New York</b:City>
    <b:Publisher>Routledge</b:Publisher>
    <b:Medium>Print</b:Medium>
    <b:RefOrder>9</b:RefOrder>
  </b:Source>
  <b:Source>
    <b:Tag>Lin87</b:Tag>
    <b:SourceType>Book</b:SourceType>
    <b:Guid>{53FE6308-E582-4253-9918-5433754485EE}</b:Guid>
    <b:LCID>uz-Cyrl-UZ</b:LCID>
    <b:Author>
      <b:Author>
        <b:NameList>
          <b:Person>
            <b:Last>Lincoln</b:Last>
            <b:First>J.C.</b:First>
          </b:Person>
        </b:NameList>
      </b:Author>
    </b:Author>
    <b:Title>Duke Ellington</b:Title>
    <b:Year>1987</b:Year>
    <b:City>New York</b:City>
    <b:Publisher>Oxford UP</b:Publisher>
    <b:Medium>Print</b:Medium>
    <b:RefOrder>10</b:RefOrder>
  </b:Source>
  <b:Source>
    <b:Tag>Nic99</b:Tag>
    <b:SourceType>Book</b:SourceType>
    <b:Guid>{D585F05F-A289-415E-A4AC-F324F3BD5B0C}</b:Guid>
    <b:LCID>uz-Cyrl-UZ</b:LCID>
    <b:Author>
      <b:Author>
        <b:NameList>
          <b:Person>
            <b:Last>Nicholson</b:Last>
            <b:First>S.</b:First>
          </b:Person>
        </b:NameList>
      </b:Author>
    </b:Author>
    <b:Title>Reminiscing in Tempo: A Portrait of Duke Ellington</b:Title>
    <b:Year>1999</b:Year>
    <b:City>Evanston, IL. </b:City>
    <b:Publisher>Northwestern UP</b:Publisher>
    <b:Medium>Print</b:Medium>
    <b:RefOrder>11</b:RefOrder>
  </b:Source>
  <b:Source>
    <b:Tag>Sch12</b:Tag>
    <b:SourceType>Book</b:SourceType>
    <b:Guid>{DB683CAC-E602-4B66-A45A-B449FE688FC9}</b:Guid>
    <b:LCID>uz-Cyrl-UZ</b:LCID>
    <b:Author>
      <b:Author>
        <b:NameList>
          <b:Person>
            <b:Last>Schiff</b:Last>
            <b:First>D.</b:First>
          </b:Person>
        </b:NameList>
      </b:Author>
    </b:Author>
    <b:Title>The Ellington Century</b:Title>
    <b:Year>2012</b:Year>
    <b:City>Los Angeles, CA. </b:City>
    <b:Publisher>California UP</b:Publisher>
    <b:Medium>Print</b:Medium>
    <b:RefOrder>12</b:RefOrder>
  </b:Source>
  <b:Source>
    <b:Tag>Ste99</b:Tag>
    <b:SourceType>Book</b:SourceType>
    <b:Guid>{3CE8CB74-5AA3-4570-B0A0-7255FE37181A}</b:Guid>
    <b:LCID>uz-Cyrl-UZ</b:LCID>
    <b:Author>
      <b:Author>
        <b:NameList>
          <b:Person>
            <b:Last>Steed</b:Last>
            <b:First>J.T.</b:First>
          </b:Person>
        </b:NameList>
      </b:Author>
    </b:Author>
    <b:Title>Duke Ellington: A Spiritual Biography</b:Title>
    <b:Year>1999</b:Year>
    <b:City>New York</b:City>
    <b:Publisher>The Crossroad Publishing Company</b:Publisher>
    <b:Medium>Print</b:Medium>
    <b:RefOrder>13</b:RefOrder>
  </b:Source>
  <b:Source>
    <b:Tag>Tuc93</b:Tag>
    <b:SourceType>Book</b:SourceType>
    <b:Guid>{1AD84E56-0923-41B6-B89F-9257934A0031}</b:Guid>
    <b:LCID>uz-Cyrl-UZ</b:LCID>
    <b:Author>
      <b:Author>
        <b:NameList>
          <b:Person>
            <b:Last>Tucker</b:Last>
            <b:First>M.</b:First>
          </b:Person>
        </b:NameList>
      </b:Author>
    </b:Author>
    <b:Title>The Duke Ellington Reader</b:Title>
    <b:Year>1993</b:Year>
    <b:City>New York</b:City>
    <b:Publisher>Oxford UP</b:Publisher>
    <b:Medium>Print</b:Medium>
    <b:RefOrder>15</b:RefOrder>
  </b:Source>
  <b:Source>
    <b:Tag>Tim93</b:Tag>
    <b:SourceType>Book</b:SourceType>
    <b:Guid>{71EBE19E-EC39-494F-A617-6F028D985CC7}</b:Guid>
    <b:LCID>uz-Cyrl-UZ</b:LCID>
    <b:Author>
      <b:Author>
        <b:NameList>
          <b:Person>
            <b:Last>Timner</b:Last>
            <b:First>W.E.</b:First>
          </b:Person>
        </b:NameList>
      </b:Author>
    </b:Author>
    <b:Title>Ellingtonia: The Recorded Music of Duke Ellingon and His Sideman</b:Title>
    <b:Year>2007</b:Year>
    <b:City>New York</b:City>
    <b:Publisher>Scarecrow Press</b:Publisher>
    <b:Medium>Print</b:Medium>
    <b:RefOrder>14</b:RefOrder>
  </b:Source>
  <b:Source>
    <b:Tag>Tuc95</b:Tag>
    <b:SourceType>Book</b:SourceType>
    <b:Guid>{C912E31C-8F3F-43C6-8264-173604022C5B}</b:Guid>
    <b:LCID>uz-Cyrl-UZ</b:LCID>
    <b:Author>
      <b:Author>
        <b:NameList>
          <b:Person>
            <b:Last>Tucker</b:Last>
            <b:First>M.</b:First>
          </b:Person>
        </b:NameList>
      </b:Author>
    </b:Author>
    <b:Title>Ellington: The Early Years</b:Title>
    <b:Year>1995</b:Year>
    <b:City>Urbana and Chicago</b:City>
    <b:Publisher>Illinois UP</b:Publisher>
    <b:Medium>Print</b:Medium>
    <b:RefOrder>16</b:RefOrder>
  </b:Source>
  <b:Source>
    <b:Tag>Ell73</b:Tag>
    <b:SourceType>Book</b:SourceType>
    <b:Guid>{82BABB02-F251-484D-807E-3FEF969689BC}</b:Guid>
    <b:LCID>uz-Cyrl-UZ</b:LCID>
    <b:Author>
      <b:Author>
        <b:NameList>
          <b:Person>
            <b:Last>Ellington</b:Last>
            <b:First>D.</b:First>
          </b:Person>
        </b:NameList>
      </b:Author>
    </b:Author>
    <b:Title>Music is My Mistress</b:Title>
    <b:Year>1973</b:Year>
    <b:City>New York</b:City>
    <b:Publisher>Da Capo Press</b:Publisher>
    <b:Medium>Print</b:Medium>
    <b:RefOrder>4</b:RefOrder>
  </b:Source>
</b:Sources>
</file>

<file path=customXml/itemProps1.xml><?xml version="1.0" encoding="utf-8"?>
<ds:datastoreItem xmlns:ds="http://schemas.openxmlformats.org/officeDocument/2006/customXml" ds:itemID="{CEE8A75C-6C4E-EE42-9442-873D56153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\Users\Zaqir\Documents\GitHub\REM\++Templated Entries\++BigFurry\Routledge Enyclopedia of Modernism Word Template.dotx</Template>
  <TotalTime>98</TotalTime>
  <Pages>2</Pages>
  <Words>705</Words>
  <Characters>3910</Characters>
  <Application>Microsoft Macintosh Word</Application>
  <DocSecurity>0</DocSecurity>
  <Lines>66</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Laura Dosky</cp:lastModifiedBy>
  <cp:revision>8</cp:revision>
  <dcterms:created xsi:type="dcterms:W3CDTF">2014-06-23T00:15:00Z</dcterms:created>
  <dcterms:modified xsi:type="dcterms:W3CDTF">2014-08-29T14:03:00Z</dcterms:modified>
</cp:coreProperties>
</file>