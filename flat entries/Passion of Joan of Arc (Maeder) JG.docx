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3D42C3C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28C3DC2" w14:textId="77777777" w:rsidR="00B574C9" w:rsidRPr="00CC586D" w:rsidRDefault="00B574C9" w:rsidP="0089116E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1A07ECBC885A44C9B8FD19BA29598EA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92A0535" w14:textId="77777777" w:rsidR="00B574C9" w:rsidRPr="00CC586D" w:rsidRDefault="00B574C9" w:rsidP="0089116E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rPr>
              <w:lang w:val="de-DE" w:eastAsia="ja-JP"/>
            </w:rPr>
            <w:alias w:val="First name"/>
            <w:tag w:val="authorFirstName"/>
            <w:id w:val="581645879"/>
            <w:placeholder>
              <w:docPart w:val="75EDF3C02C974939ACB3ACFD63884F57"/>
            </w:placeholder>
            <w:text/>
          </w:sdtPr>
          <w:sdtEndPr/>
          <w:sdtContent>
            <w:tc>
              <w:tcPr>
                <w:tcW w:w="2073" w:type="dxa"/>
              </w:tcPr>
              <w:p w14:paraId="6C1691E6" w14:textId="77777777" w:rsidR="00B574C9" w:rsidRDefault="00C10E8D" w:rsidP="0089116E">
                <w:r>
                  <w:rPr>
                    <w:lang w:val="de-DE" w:eastAsia="ja-JP"/>
                  </w:rPr>
                  <w:t>Marie-Therese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434BFD18DAD4584B6D58B3BDCE77F6E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8E827FB" w14:textId="77777777" w:rsidR="00B574C9" w:rsidRDefault="00B574C9" w:rsidP="0089116E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rPr>
              <w:lang w:val="de-DE" w:eastAsia="ja-JP"/>
            </w:rPr>
            <w:alias w:val="Last name"/>
            <w:tag w:val="authorLastName"/>
            <w:id w:val="-1088529830"/>
            <w:placeholder>
              <w:docPart w:val="BD8BF465F03C44A1A239356D41992E0A"/>
            </w:placeholder>
            <w:text/>
          </w:sdtPr>
          <w:sdtEndPr/>
          <w:sdtContent>
            <w:tc>
              <w:tcPr>
                <w:tcW w:w="2642" w:type="dxa"/>
              </w:tcPr>
              <w:p w14:paraId="3D5292BD" w14:textId="77777777" w:rsidR="00B574C9" w:rsidRDefault="00C10E8D" w:rsidP="0089116E">
                <w:proofErr w:type="spellStart"/>
                <w:r w:rsidRPr="00C10E8D">
                  <w:rPr>
                    <w:lang w:val="de-DE" w:eastAsia="ja-JP"/>
                  </w:rPr>
                  <w:t>Maeder</w:t>
                </w:r>
                <w:proofErr w:type="spellEnd"/>
              </w:p>
            </w:tc>
          </w:sdtContent>
        </w:sdt>
      </w:tr>
      <w:tr w:rsidR="00B574C9" w14:paraId="7B8F605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DB1CFE4" w14:textId="77777777" w:rsidR="00B574C9" w:rsidRPr="001A6A06" w:rsidRDefault="00B574C9" w:rsidP="0089116E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02D8AB6E8FA4D369DA74D01264237B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9812C5A" w14:textId="77777777" w:rsidR="00B574C9" w:rsidRDefault="00B574C9" w:rsidP="0089116E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A3F455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66F0BA5" w14:textId="77777777" w:rsidR="00B574C9" w:rsidRPr="001A6A06" w:rsidRDefault="00B574C9" w:rsidP="0089116E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C0047482A5254B59ADE31927D640DE65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D1E9B79" w14:textId="05D4D821" w:rsidR="00B574C9" w:rsidRDefault="00E37BE0" w:rsidP="0089116E">
                <w:proofErr w:type="spellStart"/>
                <w:r w:rsidRPr="00E37BE0">
                  <w:rPr>
                    <w:lang w:val="en-CA"/>
                  </w:rPr>
                  <w:t>Universität</w:t>
                </w:r>
                <w:proofErr w:type="spellEnd"/>
                <w:r w:rsidRPr="00E37BE0">
                  <w:rPr>
                    <w:lang w:val="en-CA"/>
                  </w:rPr>
                  <w:t xml:space="preserve"> Zürich</w:t>
                </w:r>
                <w:r w:rsidRPr="00E37BE0">
                  <w:t xml:space="preserve"> [University of Zurich]</w:t>
                </w:r>
              </w:p>
            </w:tc>
          </w:sdtContent>
        </w:sdt>
      </w:tr>
    </w:tbl>
    <w:p w14:paraId="38536F39" w14:textId="77777777" w:rsidR="003D3579" w:rsidRDefault="003D3579" w:rsidP="0089116E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13A32C8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3DEB106" w14:textId="77777777" w:rsidR="00244BB0" w:rsidRPr="00244BB0" w:rsidRDefault="00244BB0" w:rsidP="0089116E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263CF90" w14:textId="77777777" w:rsidTr="003F0D73">
        <w:sdt>
          <w:sdtPr>
            <w:alias w:val="Article headword"/>
            <w:tag w:val="articleHeadword"/>
            <w:id w:val="-361440020"/>
            <w:placeholder>
              <w:docPart w:val="E7E5B635F6D24F2099BA4BA2C0BA5205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0BB0961" w14:textId="77777777" w:rsidR="003F0D73" w:rsidRPr="00FB589A" w:rsidRDefault="00990FCF" w:rsidP="0089116E">
                <w:pPr>
                  <w:rPr>
                    <w:b/>
                  </w:rPr>
                </w:pPr>
                <w:r w:rsidRPr="00256925">
                  <w:t>The Passion of Joan of Arc</w:t>
                </w:r>
                <w:r w:rsidR="00BF6ED9" w:rsidRPr="00256925">
                  <w:t xml:space="preserve"> (1928)</w:t>
                </w:r>
              </w:p>
            </w:tc>
          </w:sdtContent>
        </w:sdt>
      </w:tr>
      <w:tr w:rsidR="00464699" w14:paraId="671004B2" w14:textId="77777777" w:rsidTr="007821B0">
        <w:sdt>
          <w:sdtPr>
            <w:alias w:val="Variant headwords"/>
            <w:tag w:val="variantHeadwords"/>
            <w:id w:val="173464402"/>
            <w:placeholder>
              <w:docPart w:val="78F69084AA454ECDB8D1AD4ED612788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A1EB4EE" w14:textId="77777777" w:rsidR="00464699" w:rsidRDefault="00990FCF" w:rsidP="0089116E">
                <w:r>
                  <w:t xml:space="preserve">La passion de Jeanne </w:t>
                </w:r>
                <w:proofErr w:type="spellStart"/>
                <w:r>
                  <w:t>d’Arc</w:t>
                </w:r>
                <w:proofErr w:type="spellEnd"/>
              </w:p>
            </w:tc>
          </w:sdtContent>
        </w:sdt>
      </w:tr>
      <w:tr w:rsidR="00E85A05" w14:paraId="14848EE5" w14:textId="77777777" w:rsidTr="003F0D73">
        <w:sdt>
          <w:sdtPr>
            <w:alias w:val="Abstract"/>
            <w:tag w:val="abstract"/>
            <w:id w:val="-635871867"/>
            <w:placeholder>
              <w:docPart w:val="C50AC2B3E9E14F938C6A706E872BCAF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C9112A1" w14:textId="545E65F7" w:rsidR="00E85A05" w:rsidRDefault="001D14F2" w:rsidP="008328C9">
                <w:r>
                  <w:t xml:space="preserve">With its </w:t>
                </w:r>
                <w:r w:rsidRPr="006B04A0">
                  <w:t>highly innovative</w:t>
                </w:r>
                <w:r>
                  <w:t xml:space="preserve"> reductionist style</w:t>
                </w:r>
                <w:r w:rsidRPr="006B04A0">
                  <w:t xml:space="preserve">, the silent film </w:t>
                </w:r>
                <w:r w:rsidRPr="006B04A0">
                  <w:rPr>
                    <w:i/>
                  </w:rPr>
                  <w:t>The Passion of Joan of Arc</w:t>
                </w:r>
                <w:r>
                  <w:rPr>
                    <w:i/>
                  </w:rPr>
                  <w:t xml:space="preserve"> </w:t>
                </w:r>
                <w:r w:rsidRPr="009A03BE">
                  <w:t>(1928)</w:t>
                </w:r>
                <w:r>
                  <w:t>, p</w:t>
                </w:r>
                <w:r w:rsidRPr="006B04A0">
                  <w:t xml:space="preserve">roduced at the </w:t>
                </w:r>
                <w:r>
                  <w:t>beginning</w:t>
                </w:r>
                <w:r w:rsidRPr="006B04A0">
                  <w:t xml:space="preserve"> of the era of sound film</w:t>
                </w:r>
                <w:r>
                  <w:t xml:space="preserve">, was hailed for demonstrating the artistic possibilities of film. </w:t>
                </w:r>
                <w:r w:rsidR="001C0B22">
                  <w:t>Carl Theodor Dreyer’s use of close-ups and editing was unique in its time. References to transce</w:t>
                </w:r>
                <w:bookmarkStart w:id="0" w:name="_GoBack"/>
                <w:bookmarkEnd w:id="0"/>
                <w:r w:rsidR="001C0B22">
                  <w:t xml:space="preserve">ndental power, found here in the figure of Joan of Arc, are a recurrent </w:t>
                </w:r>
                <w:proofErr w:type="spellStart"/>
                <w:r w:rsidR="001C0B22">
                  <w:t>topos</w:t>
                </w:r>
                <w:proofErr w:type="spellEnd"/>
                <w:r w:rsidR="001C0B22">
                  <w:t xml:space="preserve"> in Dreyer’s </w:t>
                </w:r>
                <w:proofErr w:type="spellStart"/>
                <w:r w:rsidR="001C0B22">
                  <w:t>œuvre</w:t>
                </w:r>
                <w:proofErr w:type="spellEnd"/>
                <w:r w:rsidR="001C0B22">
                  <w:t>. T</w:t>
                </w:r>
                <w:r w:rsidR="001C0B22" w:rsidRPr="006B04A0">
                  <w:t>he historical Joan of Arc (1412–1431), a French national heroine, led the French army during the Hundred Years War and was condemned to be burned at the stake</w:t>
                </w:r>
                <w:r w:rsidR="001C0B22">
                  <w:t>. T</w:t>
                </w:r>
                <w:r w:rsidR="001C0B22" w:rsidRPr="006B04A0">
                  <w:t xml:space="preserve">he plot of the film considers only </w:t>
                </w:r>
                <w:r w:rsidR="001C0B22">
                  <w:t>her</w:t>
                </w:r>
                <w:r w:rsidR="001C0B22" w:rsidRPr="006B04A0">
                  <w:t xml:space="preserve"> trial, conviction</w:t>
                </w:r>
                <w:r w:rsidR="001C0B22">
                  <w:t>,</w:t>
                </w:r>
                <w:r w:rsidR="001C0B22" w:rsidRPr="006B04A0">
                  <w:t xml:space="preserve"> and death. </w:t>
                </w:r>
                <w:r w:rsidR="001C0B22">
                  <w:t xml:space="preserve">Dreyer’s </w:t>
                </w:r>
                <w:r w:rsidR="001C0B22" w:rsidRPr="006B04A0">
                  <w:t xml:space="preserve">confined </w:t>
                </w:r>
                <w:r w:rsidR="001C0B22">
                  <w:t>decoupage focuses on Joan’s reactions to her prosecutors. Her face is mostly framed in close-ups and those of her opponents are shot from a low angle, rendering them more sinister. The</w:t>
                </w:r>
                <w:r w:rsidR="001C0B22" w:rsidRPr="006B04A0">
                  <w:t xml:space="preserve"> </w:t>
                </w:r>
                <w:proofErr w:type="spellStart"/>
                <w:r w:rsidR="001C0B22">
                  <w:t>mise</w:t>
                </w:r>
                <w:proofErr w:type="spellEnd"/>
                <w:r w:rsidR="001C0B22">
                  <w:t>-en-scène involves</w:t>
                </w:r>
                <w:r w:rsidR="001C0B22" w:rsidRPr="006B04A0">
                  <w:t xml:space="preserve"> minimalistic and abstract decors (</w:t>
                </w:r>
                <w:r w:rsidR="001C0B22">
                  <w:t xml:space="preserve">composed by </w:t>
                </w:r>
                <w:r w:rsidR="001C0B22" w:rsidRPr="006B04A0">
                  <w:t>se</w:t>
                </w:r>
                <w:r w:rsidR="001C0B22">
                  <w:t>t designer</w:t>
                </w:r>
                <w:r w:rsidR="001C0B22" w:rsidRPr="006B04A0">
                  <w:t xml:space="preserve"> Hermann Warm) and </w:t>
                </w:r>
                <w:r w:rsidR="001C0B22">
                  <w:t>the montage is</w:t>
                </w:r>
                <w:r w:rsidR="001C0B22" w:rsidRPr="006B04A0">
                  <w:t xml:space="preserve"> impressionistic. Renée Maria </w:t>
                </w:r>
                <w:proofErr w:type="spellStart"/>
                <w:r w:rsidR="001C0B22" w:rsidRPr="006B04A0">
                  <w:t>Falconetti’s</w:t>
                </w:r>
                <w:proofErr w:type="spellEnd"/>
                <w:r w:rsidR="001C0B22" w:rsidRPr="006B04A0">
                  <w:t xml:space="preserve"> </w:t>
                </w:r>
                <w:r w:rsidR="001C0B22">
                  <w:t>intense</w:t>
                </w:r>
                <w:r w:rsidR="001C0B22" w:rsidRPr="006B04A0">
                  <w:t xml:space="preserve"> interpretation of Joan of Arc staged in the close-ups</w:t>
                </w:r>
                <w:r w:rsidR="001C0B22">
                  <w:t xml:space="preserve"> </w:t>
                </w:r>
                <w:r w:rsidR="001C0B22" w:rsidRPr="006B04A0">
                  <w:t>became an iconic image. The tension between concrete representation</w:t>
                </w:r>
                <w:r w:rsidR="001C0B22">
                  <w:t>,</w:t>
                </w:r>
                <w:r w:rsidR="001C0B22" w:rsidRPr="006B04A0">
                  <w:t xml:space="preserve"> on</w:t>
                </w:r>
                <w:r w:rsidR="001C0B22">
                  <w:t xml:space="preserve"> the</w:t>
                </w:r>
                <w:r w:rsidR="001C0B22" w:rsidRPr="006B04A0">
                  <w:t xml:space="preserve"> one hand</w:t>
                </w:r>
                <w:r w:rsidR="001C0B22">
                  <w:t>,</w:t>
                </w:r>
                <w:r w:rsidR="001C0B22" w:rsidRPr="006B04A0">
                  <w:t xml:space="preserve"> and stylistic and formal abstraction</w:t>
                </w:r>
                <w:r w:rsidR="001C0B22">
                  <w:t>,</w:t>
                </w:r>
                <w:r w:rsidR="001C0B22" w:rsidRPr="006B04A0">
                  <w:t xml:space="preserve"> on the other</w:t>
                </w:r>
                <w:r w:rsidR="001C0B22">
                  <w:t>,</w:t>
                </w:r>
                <w:r w:rsidR="001C0B22" w:rsidRPr="006B04A0">
                  <w:t xml:space="preserve"> moves the story away from historical fact and into an indefinite time and space</w:t>
                </w:r>
                <w:r w:rsidR="001C0B22">
                  <w:t>, which has enabled the film to be read as a work of religious art transgressing the human limitations of this world in the search for a spiritual existence.</w:t>
                </w:r>
              </w:p>
            </w:tc>
          </w:sdtContent>
        </w:sdt>
      </w:tr>
      <w:tr w:rsidR="003F0D73" w14:paraId="6306C969" w14:textId="77777777" w:rsidTr="003F0D73">
        <w:sdt>
          <w:sdtPr>
            <w:alias w:val="Article text"/>
            <w:tag w:val="articleText"/>
            <w:id w:val="634067588"/>
            <w:placeholder>
              <w:docPart w:val="5DC0120086344F8794C806E85F1F621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C6AA9F4" w14:textId="124FD583" w:rsidR="003F0D73" w:rsidRDefault="00990FCF" w:rsidP="0089116E">
                <w:r>
                  <w:t xml:space="preserve">With its </w:t>
                </w:r>
                <w:r w:rsidRPr="006B04A0">
                  <w:t>highly innovative</w:t>
                </w:r>
                <w:r>
                  <w:t xml:space="preserve"> reductionist style</w:t>
                </w:r>
                <w:r w:rsidRPr="006B04A0">
                  <w:t xml:space="preserve">, the silent film </w:t>
                </w:r>
                <w:r w:rsidRPr="006B04A0">
                  <w:rPr>
                    <w:i/>
                  </w:rPr>
                  <w:t>The Passion of Joan of Arc</w:t>
                </w:r>
                <w:r>
                  <w:rPr>
                    <w:i/>
                  </w:rPr>
                  <w:t xml:space="preserve"> </w:t>
                </w:r>
                <w:r w:rsidRPr="009A03BE">
                  <w:t>(1928)</w:t>
                </w:r>
                <w:r>
                  <w:t>, p</w:t>
                </w:r>
                <w:r w:rsidRPr="006B04A0">
                  <w:t xml:space="preserve">roduced at the </w:t>
                </w:r>
                <w:r>
                  <w:t>beginning</w:t>
                </w:r>
                <w:r w:rsidRPr="006B04A0">
                  <w:t xml:space="preserve"> of the era of sound film</w:t>
                </w:r>
                <w:r>
                  <w:t xml:space="preserve">, was hailed for demonstrating the artistic possibilities of film. Carl Theodor Dreyer’s use of close-ups and editing was unique in its time. References to transcendental power, found here in the figure of Joan of Arc, are a recurrent </w:t>
                </w:r>
                <w:proofErr w:type="spellStart"/>
                <w:r>
                  <w:t>topos</w:t>
                </w:r>
                <w:proofErr w:type="spellEnd"/>
                <w:r>
                  <w:t xml:space="preserve"> in Dreyer’s </w:t>
                </w:r>
                <w:proofErr w:type="spellStart"/>
                <w:r>
                  <w:t>œuvre</w:t>
                </w:r>
                <w:proofErr w:type="spellEnd"/>
                <w:r>
                  <w:t>. T</w:t>
                </w:r>
                <w:r w:rsidRPr="006B04A0">
                  <w:t>he historical Joan of Arc (1412–1431), a French national heroine, led the French army during the Hundred Years War and was condemned to be burned at the stake</w:t>
                </w:r>
                <w:r>
                  <w:t>. T</w:t>
                </w:r>
                <w:r w:rsidRPr="006B04A0">
                  <w:t xml:space="preserve">he plot of the film considers only </w:t>
                </w:r>
                <w:r>
                  <w:t>her</w:t>
                </w:r>
                <w:r w:rsidRPr="006B04A0">
                  <w:t xml:space="preserve"> trial, conviction</w:t>
                </w:r>
                <w:r>
                  <w:t>,</w:t>
                </w:r>
                <w:r w:rsidRPr="006B04A0">
                  <w:t xml:space="preserve"> and death. </w:t>
                </w:r>
                <w:r>
                  <w:t xml:space="preserve">Dreyer’s </w:t>
                </w:r>
                <w:r w:rsidRPr="006B04A0">
                  <w:t xml:space="preserve">confined </w:t>
                </w:r>
                <w:r>
                  <w:t>decoupage focuses on Joan’s reactions to her prosecutors. Her face is mostly framed in close-ups and those of her opponents are shot from a low angle, rendering them more sinister. The</w:t>
                </w:r>
                <w:r w:rsidRPr="006B04A0">
                  <w:t xml:space="preserve"> </w:t>
                </w:r>
                <w:proofErr w:type="spellStart"/>
                <w:r>
                  <w:t>mise</w:t>
                </w:r>
                <w:proofErr w:type="spellEnd"/>
                <w:r>
                  <w:t>-en-scène involves</w:t>
                </w:r>
                <w:r w:rsidRPr="006B04A0">
                  <w:t xml:space="preserve"> minimalistic and abstract decors (</w:t>
                </w:r>
                <w:r w:rsidR="00524370">
                  <w:t xml:space="preserve">composed by </w:t>
                </w:r>
                <w:r w:rsidRPr="006B04A0">
                  <w:t>se</w:t>
                </w:r>
                <w:r w:rsidR="00524370">
                  <w:t>t designer</w:t>
                </w:r>
                <w:r w:rsidRPr="006B04A0">
                  <w:t xml:space="preserve"> Hermann Warm) and </w:t>
                </w:r>
                <w:r>
                  <w:t>the montage is</w:t>
                </w:r>
                <w:r w:rsidRPr="006B04A0">
                  <w:t xml:space="preserve"> impressionistic. Renée Maria </w:t>
                </w:r>
                <w:proofErr w:type="spellStart"/>
                <w:r w:rsidRPr="006B04A0">
                  <w:t>Falconetti’s</w:t>
                </w:r>
                <w:proofErr w:type="spellEnd"/>
                <w:r w:rsidRPr="006B04A0">
                  <w:t xml:space="preserve"> </w:t>
                </w:r>
                <w:r>
                  <w:t>intense</w:t>
                </w:r>
                <w:r w:rsidRPr="006B04A0">
                  <w:t xml:space="preserve"> interpretation of Joan of Arc staged in the close-ups</w:t>
                </w:r>
                <w:r>
                  <w:t xml:space="preserve"> </w:t>
                </w:r>
                <w:r w:rsidRPr="006B04A0">
                  <w:t>became an iconic image. The tension between concrete representation</w:t>
                </w:r>
                <w:r>
                  <w:t>,</w:t>
                </w:r>
                <w:r w:rsidRPr="006B04A0">
                  <w:t xml:space="preserve"> on</w:t>
                </w:r>
                <w:r>
                  <w:t xml:space="preserve"> the</w:t>
                </w:r>
                <w:r w:rsidRPr="006B04A0">
                  <w:t xml:space="preserve"> one hand</w:t>
                </w:r>
                <w:r>
                  <w:t>,</w:t>
                </w:r>
                <w:r w:rsidRPr="006B04A0">
                  <w:t xml:space="preserve"> and stylistic and formal abstraction</w:t>
                </w:r>
                <w:r>
                  <w:t>,</w:t>
                </w:r>
                <w:r w:rsidRPr="006B04A0">
                  <w:t xml:space="preserve"> on the other</w:t>
                </w:r>
                <w:r>
                  <w:t>,</w:t>
                </w:r>
                <w:r w:rsidRPr="006B04A0">
                  <w:t xml:space="preserve"> moves the story away from historical fact and into an indefinite time and space</w:t>
                </w:r>
                <w:r>
                  <w:t>, which has enabled the film to be read as a work of religious art transgressing the human limitations of this world in the search for a spiritual existence.</w:t>
                </w:r>
              </w:p>
            </w:tc>
          </w:sdtContent>
        </w:sdt>
      </w:tr>
      <w:tr w:rsidR="003235A7" w14:paraId="233DBBF2" w14:textId="77777777" w:rsidTr="003235A7">
        <w:tc>
          <w:tcPr>
            <w:tcW w:w="9016" w:type="dxa"/>
          </w:tcPr>
          <w:p w14:paraId="6CD8C24D" w14:textId="525EA774" w:rsidR="006772E2" w:rsidRDefault="003235A7" w:rsidP="0089116E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31D512CA16649749FE23588BE306AF4"/>
              </w:placeholder>
            </w:sdtPr>
            <w:sdtEndPr/>
            <w:sdtContent>
              <w:p w14:paraId="52A30094" w14:textId="491CD87E" w:rsidR="00C10E8D" w:rsidRDefault="00C746BE" w:rsidP="0089116E">
                <w:sdt>
                  <w:sdtPr>
                    <w:id w:val="-217285712"/>
                    <w:citation/>
                  </w:sdtPr>
                  <w:sdtEndPr/>
                  <w:sdtContent>
                    <w:r w:rsidR="00C10E8D">
                      <w:fldChar w:fldCharType="begin"/>
                    </w:r>
                    <w:r w:rsidR="00C10E8D">
                      <w:rPr>
                        <w:lang w:val="en-US"/>
                      </w:rPr>
                      <w:instrText xml:space="preserve"> CITATION Bor73 \l 1033 </w:instrText>
                    </w:r>
                    <w:r w:rsidR="00C10E8D">
                      <w:fldChar w:fldCharType="separate"/>
                    </w:r>
                    <w:r w:rsidR="004852B4">
                      <w:rPr>
                        <w:noProof/>
                        <w:lang w:val="en-US"/>
                      </w:rPr>
                      <w:t xml:space="preserve"> (Bordwell)</w:t>
                    </w:r>
                    <w:r w:rsidR="00C10E8D">
                      <w:fldChar w:fldCharType="end"/>
                    </w:r>
                  </w:sdtContent>
                </w:sdt>
              </w:p>
              <w:p w14:paraId="525A0A4D" w14:textId="77777777" w:rsidR="00C10E8D" w:rsidRDefault="00C10E8D" w:rsidP="0089116E"/>
              <w:p w14:paraId="634A1253" w14:textId="77777777" w:rsidR="00C10E8D" w:rsidRDefault="00C746BE" w:rsidP="0089116E">
                <w:sdt>
                  <w:sdtPr>
                    <w:id w:val="908428046"/>
                    <w:citation/>
                  </w:sdtPr>
                  <w:sdtEndPr/>
                  <w:sdtContent>
                    <w:r w:rsidR="00C10E8D">
                      <w:fldChar w:fldCharType="begin"/>
                    </w:r>
                    <w:r w:rsidR="00C10E8D">
                      <w:rPr>
                        <w:lang w:val="en-US"/>
                      </w:rPr>
                      <w:instrText xml:space="preserve">CITATION Gra09 \l 1033 </w:instrText>
                    </w:r>
                    <w:r w:rsidR="00C10E8D">
                      <w:fldChar w:fldCharType="separate"/>
                    </w:r>
                    <w:r w:rsidR="004852B4">
                      <w:rPr>
                        <w:noProof/>
                        <w:lang w:val="en-US"/>
                      </w:rPr>
                      <w:t>(Grace)</w:t>
                    </w:r>
                    <w:r w:rsidR="00C10E8D">
                      <w:fldChar w:fldCharType="end"/>
                    </w:r>
                  </w:sdtContent>
                </w:sdt>
              </w:p>
              <w:p w14:paraId="2BADD8A3" w14:textId="77777777" w:rsidR="00C10E8D" w:rsidRDefault="00C10E8D" w:rsidP="0089116E"/>
              <w:p w14:paraId="475CC0ED" w14:textId="77777777" w:rsidR="00C10E8D" w:rsidRDefault="00C746BE" w:rsidP="0089116E">
                <w:sdt>
                  <w:sdtPr>
                    <w:id w:val="1633439487"/>
                    <w:citation/>
                  </w:sdtPr>
                  <w:sdtEndPr/>
                  <w:sdtContent>
                    <w:r w:rsidR="00C10E8D">
                      <w:fldChar w:fldCharType="begin"/>
                    </w:r>
                    <w:r w:rsidR="00C10E8D">
                      <w:rPr>
                        <w:lang w:val="en-US"/>
                      </w:rPr>
                      <w:instrText xml:space="preserve"> CITATION Sch88 \l 1033 </w:instrText>
                    </w:r>
                    <w:r w:rsidR="00C10E8D">
                      <w:fldChar w:fldCharType="separate"/>
                    </w:r>
                    <w:r w:rsidR="004852B4">
                      <w:rPr>
                        <w:noProof/>
                        <w:lang w:val="en-US"/>
                      </w:rPr>
                      <w:t>(Schrader)</w:t>
                    </w:r>
                    <w:r w:rsidR="00C10E8D">
                      <w:fldChar w:fldCharType="end"/>
                    </w:r>
                  </w:sdtContent>
                </w:sdt>
              </w:p>
              <w:p w14:paraId="4C622A86" w14:textId="77777777" w:rsidR="00C10E8D" w:rsidRDefault="00C10E8D" w:rsidP="0089116E"/>
              <w:p w14:paraId="6D063C21" w14:textId="77777777" w:rsidR="003235A7" w:rsidRDefault="00C746BE" w:rsidP="0089116E">
                <w:sdt>
                  <w:sdtPr>
                    <w:id w:val="1026143104"/>
                    <w:citation/>
                  </w:sdtPr>
                  <w:sdtEndPr/>
                  <w:sdtContent>
                    <w:r w:rsidR="00C10E8D">
                      <w:fldChar w:fldCharType="begin"/>
                    </w:r>
                    <w:r w:rsidR="00C10E8D">
                      <w:rPr>
                        <w:lang w:val="en-US"/>
                      </w:rPr>
                      <w:instrText xml:space="preserve"> CITATION Dre28 \l 1033 </w:instrText>
                    </w:r>
                    <w:r w:rsidR="00C10E8D">
                      <w:fldChar w:fldCharType="separate"/>
                    </w:r>
                    <w:r w:rsidR="004852B4">
                      <w:rPr>
                        <w:noProof/>
                        <w:lang w:val="en-US"/>
                      </w:rPr>
                      <w:t>(Dreyer)</w:t>
                    </w:r>
                    <w:r w:rsidR="00C10E8D">
                      <w:fldChar w:fldCharType="end"/>
                    </w:r>
                  </w:sdtContent>
                </w:sdt>
              </w:p>
            </w:sdtContent>
          </w:sdt>
        </w:tc>
      </w:tr>
    </w:tbl>
    <w:p w14:paraId="125FF36E" w14:textId="77777777" w:rsidR="00C27FAB" w:rsidRPr="00F36937" w:rsidRDefault="00C27FAB" w:rsidP="0089116E">
      <w:pPr>
        <w:spacing w:after="0" w:line="240" w:lineRule="auto"/>
      </w:pPr>
    </w:p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CF2960" w14:textId="77777777" w:rsidR="00C4220A" w:rsidRDefault="00C4220A" w:rsidP="007A0D55">
      <w:pPr>
        <w:spacing w:after="0" w:line="240" w:lineRule="auto"/>
      </w:pPr>
      <w:r>
        <w:separator/>
      </w:r>
    </w:p>
  </w:endnote>
  <w:endnote w:type="continuationSeparator" w:id="0">
    <w:p w14:paraId="1CD4E21F" w14:textId="77777777" w:rsidR="00C4220A" w:rsidRDefault="00C4220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0A8580" w14:textId="77777777" w:rsidR="00C4220A" w:rsidRDefault="00C4220A" w:rsidP="007A0D55">
      <w:pPr>
        <w:spacing w:after="0" w:line="240" w:lineRule="auto"/>
      </w:pPr>
      <w:r>
        <w:separator/>
      </w:r>
    </w:p>
  </w:footnote>
  <w:footnote w:type="continuationSeparator" w:id="0">
    <w:p w14:paraId="70555ED5" w14:textId="77777777" w:rsidR="00C4220A" w:rsidRDefault="00C4220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11E576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09CE1B9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87B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C0B22"/>
    <w:rsid w:val="001D14F2"/>
    <w:rsid w:val="00210C03"/>
    <w:rsid w:val="002162E2"/>
    <w:rsid w:val="00225C5A"/>
    <w:rsid w:val="00230B10"/>
    <w:rsid w:val="00234353"/>
    <w:rsid w:val="00244BB0"/>
    <w:rsid w:val="00256925"/>
    <w:rsid w:val="002A0A0D"/>
    <w:rsid w:val="002B0B37"/>
    <w:rsid w:val="0030662D"/>
    <w:rsid w:val="003235A7"/>
    <w:rsid w:val="0033087B"/>
    <w:rsid w:val="003677B6"/>
    <w:rsid w:val="0037060C"/>
    <w:rsid w:val="003D3579"/>
    <w:rsid w:val="003E2795"/>
    <w:rsid w:val="003F0D73"/>
    <w:rsid w:val="003F6360"/>
    <w:rsid w:val="00462DBE"/>
    <w:rsid w:val="00464699"/>
    <w:rsid w:val="00483379"/>
    <w:rsid w:val="004852B4"/>
    <w:rsid w:val="00487BC5"/>
    <w:rsid w:val="00496888"/>
    <w:rsid w:val="004A7476"/>
    <w:rsid w:val="004E5896"/>
    <w:rsid w:val="00513EE6"/>
    <w:rsid w:val="00524370"/>
    <w:rsid w:val="00534F8F"/>
    <w:rsid w:val="00590035"/>
    <w:rsid w:val="005B177E"/>
    <w:rsid w:val="005B3921"/>
    <w:rsid w:val="005F26D7"/>
    <w:rsid w:val="005F5450"/>
    <w:rsid w:val="006772E2"/>
    <w:rsid w:val="006D0412"/>
    <w:rsid w:val="007411B9"/>
    <w:rsid w:val="00780D95"/>
    <w:rsid w:val="00780DC7"/>
    <w:rsid w:val="007A0D55"/>
    <w:rsid w:val="007B3377"/>
    <w:rsid w:val="007E5F44"/>
    <w:rsid w:val="00821DE3"/>
    <w:rsid w:val="008328C9"/>
    <w:rsid w:val="00846CE1"/>
    <w:rsid w:val="0089116E"/>
    <w:rsid w:val="008A5B87"/>
    <w:rsid w:val="00922950"/>
    <w:rsid w:val="00990FCF"/>
    <w:rsid w:val="009A7264"/>
    <w:rsid w:val="009D1606"/>
    <w:rsid w:val="009E18A1"/>
    <w:rsid w:val="009E73D7"/>
    <w:rsid w:val="009F5DA8"/>
    <w:rsid w:val="00A27D2C"/>
    <w:rsid w:val="00A76FD9"/>
    <w:rsid w:val="00AB436D"/>
    <w:rsid w:val="00AC6A65"/>
    <w:rsid w:val="00AD2F24"/>
    <w:rsid w:val="00AD4844"/>
    <w:rsid w:val="00B219AE"/>
    <w:rsid w:val="00B33145"/>
    <w:rsid w:val="00B574C9"/>
    <w:rsid w:val="00BC39C9"/>
    <w:rsid w:val="00BE5BF7"/>
    <w:rsid w:val="00BF40E1"/>
    <w:rsid w:val="00BF6ED9"/>
    <w:rsid w:val="00C10E8D"/>
    <w:rsid w:val="00C27FAB"/>
    <w:rsid w:val="00C358D4"/>
    <w:rsid w:val="00C4220A"/>
    <w:rsid w:val="00C6296B"/>
    <w:rsid w:val="00C746BE"/>
    <w:rsid w:val="00CC586D"/>
    <w:rsid w:val="00CF1542"/>
    <w:rsid w:val="00CF3EC5"/>
    <w:rsid w:val="00D656DA"/>
    <w:rsid w:val="00D83300"/>
    <w:rsid w:val="00DC6B48"/>
    <w:rsid w:val="00DF01B0"/>
    <w:rsid w:val="00E37BE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ED4D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30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8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10E8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30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8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10E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A07ECBC885A44C9B8FD19BA29598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DFE37-FA28-44D9-8C92-0380DA151774}"/>
      </w:docPartPr>
      <w:docPartBody>
        <w:p w:rsidR="00E250A6" w:rsidRDefault="00C65E31">
          <w:pPr>
            <w:pStyle w:val="1A07ECBC885A44C9B8FD19BA29598EA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5EDF3C02C974939ACB3ACFD63884F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B30A4-5A43-42F0-9D1B-5404BCC3A6D9}"/>
      </w:docPartPr>
      <w:docPartBody>
        <w:p w:rsidR="00E250A6" w:rsidRDefault="00C65E31">
          <w:pPr>
            <w:pStyle w:val="75EDF3C02C974939ACB3ACFD63884F5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434BFD18DAD4584B6D58B3BDCE7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C354F8-2752-478A-B704-E305D40CE1B4}"/>
      </w:docPartPr>
      <w:docPartBody>
        <w:p w:rsidR="00E250A6" w:rsidRDefault="00C65E31">
          <w:pPr>
            <w:pStyle w:val="5434BFD18DAD4584B6D58B3BDCE77F6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D8BF465F03C44A1A239356D41992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976CA-AE77-4D26-A26F-68DAFBD979D9}"/>
      </w:docPartPr>
      <w:docPartBody>
        <w:p w:rsidR="00E250A6" w:rsidRDefault="00C65E31">
          <w:pPr>
            <w:pStyle w:val="BD8BF465F03C44A1A239356D41992E0A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F02D8AB6E8FA4D369DA74D01264237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2CECAC-EB14-4693-AA36-6BA12F960260}"/>
      </w:docPartPr>
      <w:docPartBody>
        <w:p w:rsidR="00E250A6" w:rsidRDefault="00C65E31">
          <w:pPr>
            <w:pStyle w:val="F02D8AB6E8FA4D369DA74D01264237B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0047482A5254B59ADE31927D640D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F69B1A-5B19-47BD-BB9D-FB2247FE5327}"/>
      </w:docPartPr>
      <w:docPartBody>
        <w:p w:rsidR="00E250A6" w:rsidRDefault="00C65E31">
          <w:pPr>
            <w:pStyle w:val="C0047482A5254B59ADE31927D640DE65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7E5B635F6D24F2099BA4BA2C0BA5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B15A85-3BB0-4A0F-8B27-CB5AAA6D191D}"/>
      </w:docPartPr>
      <w:docPartBody>
        <w:p w:rsidR="00E250A6" w:rsidRDefault="00C65E31">
          <w:pPr>
            <w:pStyle w:val="E7E5B635F6D24F2099BA4BA2C0BA520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8F69084AA454ECDB8D1AD4ED6127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84436F-BCDD-4653-B7C5-89EE28699D41}"/>
      </w:docPartPr>
      <w:docPartBody>
        <w:p w:rsidR="00E250A6" w:rsidRDefault="00C65E31">
          <w:pPr>
            <w:pStyle w:val="78F69084AA454ECDB8D1AD4ED6127883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50AC2B3E9E14F938C6A706E872BCA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FC2D5-A887-4563-BE72-671363C63ACD}"/>
      </w:docPartPr>
      <w:docPartBody>
        <w:p w:rsidR="00E250A6" w:rsidRDefault="00C65E31">
          <w:pPr>
            <w:pStyle w:val="C50AC2B3E9E14F938C6A706E872BCAF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DC0120086344F8794C806E85F1F62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9B01E-F361-4380-905F-0ADF3BD669AF}"/>
      </w:docPartPr>
      <w:docPartBody>
        <w:p w:rsidR="00E250A6" w:rsidRDefault="00C65E31">
          <w:pPr>
            <w:pStyle w:val="5DC0120086344F8794C806E85F1F621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31D512CA16649749FE23588BE306A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C1CA0D-42E7-4620-816F-A4F34A5293B2}"/>
      </w:docPartPr>
      <w:docPartBody>
        <w:p w:rsidR="00E250A6" w:rsidRDefault="00C65E31">
          <w:pPr>
            <w:pStyle w:val="E31D512CA16649749FE23588BE306AF4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E31"/>
    <w:rsid w:val="008E46BF"/>
    <w:rsid w:val="00B01D91"/>
    <w:rsid w:val="00BB3DDA"/>
    <w:rsid w:val="00C65E31"/>
    <w:rsid w:val="00E2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A07ECBC885A44C9B8FD19BA29598EA0">
    <w:name w:val="1A07ECBC885A44C9B8FD19BA29598EA0"/>
  </w:style>
  <w:style w:type="paragraph" w:customStyle="1" w:styleId="75EDF3C02C974939ACB3ACFD63884F57">
    <w:name w:val="75EDF3C02C974939ACB3ACFD63884F57"/>
  </w:style>
  <w:style w:type="paragraph" w:customStyle="1" w:styleId="5434BFD18DAD4584B6D58B3BDCE77F6E">
    <w:name w:val="5434BFD18DAD4584B6D58B3BDCE77F6E"/>
  </w:style>
  <w:style w:type="paragraph" w:customStyle="1" w:styleId="BD8BF465F03C44A1A239356D41992E0A">
    <w:name w:val="BD8BF465F03C44A1A239356D41992E0A"/>
  </w:style>
  <w:style w:type="paragraph" w:customStyle="1" w:styleId="F02D8AB6E8FA4D369DA74D01264237B6">
    <w:name w:val="F02D8AB6E8FA4D369DA74D01264237B6"/>
  </w:style>
  <w:style w:type="paragraph" w:customStyle="1" w:styleId="C0047482A5254B59ADE31927D640DE65">
    <w:name w:val="C0047482A5254B59ADE31927D640DE65"/>
  </w:style>
  <w:style w:type="paragraph" w:customStyle="1" w:styleId="E7E5B635F6D24F2099BA4BA2C0BA5205">
    <w:name w:val="E7E5B635F6D24F2099BA4BA2C0BA5205"/>
  </w:style>
  <w:style w:type="paragraph" w:customStyle="1" w:styleId="78F69084AA454ECDB8D1AD4ED6127883">
    <w:name w:val="78F69084AA454ECDB8D1AD4ED6127883"/>
  </w:style>
  <w:style w:type="paragraph" w:customStyle="1" w:styleId="C50AC2B3E9E14F938C6A706E872BCAF5">
    <w:name w:val="C50AC2B3E9E14F938C6A706E872BCAF5"/>
  </w:style>
  <w:style w:type="paragraph" w:customStyle="1" w:styleId="5DC0120086344F8794C806E85F1F6215">
    <w:name w:val="5DC0120086344F8794C806E85F1F6215"/>
  </w:style>
  <w:style w:type="paragraph" w:customStyle="1" w:styleId="E31D512CA16649749FE23588BE306AF4">
    <w:name w:val="E31D512CA16649749FE23588BE306AF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A07ECBC885A44C9B8FD19BA29598EA0">
    <w:name w:val="1A07ECBC885A44C9B8FD19BA29598EA0"/>
  </w:style>
  <w:style w:type="paragraph" w:customStyle="1" w:styleId="75EDF3C02C974939ACB3ACFD63884F57">
    <w:name w:val="75EDF3C02C974939ACB3ACFD63884F57"/>
  </w:style>
  <w:style w:type="paragraph" w:customStyle="1" w:styleId="5434BFD18DAD4584B6D58B3BDCE77F6E">
    <w:name w:val="5434BFD18DAD4584B6D58B3BDCE77F6E"/>
  </w:style>
  <w:style w:type="paragraph" w:customStyle="1" w:styleId="BD8BF465F03C44A1A239356D41992E0A">
    <w:name w:val="BD8BF465F03C44A1A239356D41992E0A"/>
  </w:style>
  <w:style w:type="paragraph" w:customStyle="1" w:styleId="F02D8AB6E8FA4D369DA74D01264237B6">
    <w:name w:val="F02D8AB6E8FA4D369DA74D01264237B6"/>
  </w:style>
  <w:style w:type="paragraph" w:customStyle="1" w:styleId="C0047482A5254B59ADE31927D640DE65">
    <w:name w:val="C0047482A5254B59ADE31927D640DE65"/>
  </w:style>
  <w:style w:type="paragraph" w:customStyle="1" w:styleId="E7E5B635F6D24F2099BA4BA2C0BA5205">
    <w:name w:val="E7E5B635F6D24F2099BA4BA2C0BA5205"/>
  </w:style>
  <w:style w:type="paragraph" w:customStyle="1" w:styleId="78F69084AA454ECDB8D1AD4ED6127883">
    <w:name w:val="78F69084AA454ECDB8D1AD4ED6127883"/>
  </w:style>
  <w:style w:type="paragraph" w:customStyle="1" w:styleId="C50AC2B3E9E14F938C6A706E872BCAF5">
    <w:name w:val="C50AC2B3E9E14F938C6A706E872BCAF5"/>
  </w:style>
  <w:style w:type="paragraph" w:customStyle="1" w:styleId="5DC0120086344F8794C806E85F1F6215">
    <w:name w:val="5DC0120086344F8794C806E85F1F6215"/>
  </w:style>
  <w:style w:type="paragraph" w:customStyle="1" w:styleId="E31D512CA16649749FE23588BE306AF4">
    <w:name w:val="E31D512CA16649749FE23588BE306A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Bor73</b:Tag>
    <b:SourceType>Book</b:SourceType>
    <b:Guid>{2EB9CD58-82E1-4AEA-90F4-1F56B41047BB}</b:Guid>
    <b:Author>
      <b:Author>
        <b:NameList>
          <b:Person>
            <b:Last>Bordwell</b:Last>
            <b:First>D</b:First>
          </b:Person>
        </b:NameList>
      </b:Author>
    </b:Author>
    <b:Title>A Filmguide to La Passion de Jeanne d’Arc</b:Title>
    <b:Year>1973</b:Year>
    <b:City>Bloomington, London</b:City>
    <b:Publisher>Indiana University Press</b:Publisher>
    <b:RefOrder>1</b:RefOrder>
  </b:Source>
  <b:Source>
    <b:Tag>Gra09</b:Tag>
    <b:SourceType>Book</b:SourceType>
    <b:Guid>{5F7D0C5D-E956-40C0-AB78-6869095EB0B0}</b:Guid>
    <b:Title>The Religious Film: Christianity and the Hagiopic</b:Title>
    <b:Year>2009</b:Year>
    <b:City>Malden</b:City>
    <b:Publisher>Wiley-Blackwell</b:Publisher>
    <b:Author>
      <b:Author>
        <b:NameList>
          <b:Person>
            <b:Last>Grace</b:Last>
            <b:First>P</b:First>
          </b:Person>
        </b:NameList>
      </b:Author>
    </b:Author>
    <b:StateProvince>Oxford</b:StateProvince>
    <b:CountryRegion>West Sussex, UK</b:CountryRegion>
    <b:RefOrder>2</b:RefOrder>
  </b:Source>
  <b:Source>
    <b:Tag>Sch88</b:Tag>
    <b:SourceType>Book</b:SourceType>
    <b:Guid>{6C0FF565-194A-4696-A7BF-746EC2A853A2}</b:Guid>
    <b:Author>
      <b:Author>
        <b:NameList>
          <b:Person>
            <b:Last>Schrader</b:Last>
            <b:First>P</b:First>
          </b:Person>
        </b:NameList>
      </b:Author>
    </b:Author>
    <b:Title>Transcendental Style in Film: Ozu, Bresson, Dreyer</b:Title>
    <b:Year>1988</b:Year>
    <b:City> Boston, New York</b:City>
    <b:Publisher>Da Capo Press</b:Publisher>
    <b:RefOrder>3</b:RefOrder>
  </b:Source>
  <b:Source>
    <b:Tag>Dre28</b:Tag>
    <b:SourceType>Film</b:SourceType>
    <b:Guid>{CF28D9D5-BDF4-4041-A3D0-4D9C7C81FAC9}</b:Guid>
    <b:Title>Excerpt: The Passion of Joan of Arc Trial</b:Title>
    <b:Year>1928</b:Year>
    <b:Author>
      <b:Director>
        <b:NameList>
          <b:Person>
            <b:Last>Dreyer</b:Last>
          </b:Person>
        </b:NameList>
      </b:Director>
    </b:Author>
    <b:YearAccessed>2014</b:YearAccessed>
    <b:MonthAccessed>March</b:MonthAccessed>
    <b:DayAccessed>2</b:DayAccessed>
    <b:URL>http://english.carlthdreyer.dk/Gallery/Filmandsoundclips/Features/The-Passion-of-Joan-of-Arc.aspx</b:URL>
    <b:RefOrder>4</b:RefOrder>
  </b:Source>
</b:Sources>
</file>

<file path=customXml/itemProps1.xml><?xml version="1.0" encoding="utf-8"?>
<ds:datastoreItem xmlns:ds="http://schemas.openxmlformats.org/officeDocument/2006/customXml" ds:itemID="{B806A66B-2C61-1D4B-8325-74B3D787A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23</TotalTime>
  <Pages>2</Pages>
  <Words>503</Words>
  <Characters>2776</Characters>
  <Application>Microsoft Macintosh Word</Application>
  <DocSecurity>0</DocSecurity>
  <Lines>55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14</cp:revision>
  <dcterms:created xsi:type="dcterms:W3CDTF">2014-05-28T04:15:00Z</dcterms:created>
  <dcterms:modified xsi:type="dcterms:W3CDTF">2015-04-17T01:10:00Z</dcterms:modified>
</cp:coreProperties>
</file>