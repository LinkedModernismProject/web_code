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06B0A9" w14:textId="77777777" w:rsidTr="00922950">
        <w:tc>
          <w:tcPr>
            <w:tcW w:w="491" w:type="dxa"/>
            <w:vMerge w:val="restart"/>
            <w:shd w:val="clear" w:color="auto" w:fill="A6A6A6" w:themeFill="background1" w:themeFillShade="A6"/>
            <w:textDirection w:val="btLr"/>
          </w:tcPr>
          <w:p w14:paraId="0F20BD2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594A2206A0B4AFBA6F88E3074F019AA"/>
            </w:placeholder>
            <w:showingPlcHdr/>
            <w:dropDownList>
              <w:listItem w:displayText="Dr." w:value="Dr."/>
              <w:listItem w:displayText="Prof." w:value="Prof."/>
            </w:dropDownList>
          </w:sdtPr>
          <w:sdtEndPr/>
          <w:sdtContent>
            <w:tc>
              <w:tcPr>
                <w:tcW w:w="1259" w:type="dxa"/>
              </w:tcPr>
              <w:p w14:paraId="76065ED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FA0088C5335418F901D9B63C68F2D59"/>
            </w:placeholder>
            <w:text/>
          </w:sdtPr>
          <w:sdtEndPr/>
          <w:sdtContent>
            <w:tc>
              <w:tcPr>
                <w:tcW w:w="2073" w:type="dxa"/>
              </w:tcPr>
              <w:p w14:paraId="6D71ECE5" w14:textId="77777777" w:rsidR="00B574C9" w:rsidRDefault="00105C55" w:rsidP="00105C55">
                <w:r>
                  <w:t>Tom</w:t>
                </w:r>
              </w:p>
            </w:tc>
          </w:sdtContent>
        </w:sdt>
        <w:sdt>
          <w:sdtPr>
            <w:alias w:val="Middle name"/>
            <w:tag w:val="authorMiddleName"/>
            <w:id w:val="-2076034781"/>
            <w:placeholder>
              <w:docPart w:val="E0A1D7CA068F4B8386EBD61BA4F0F845"/>
            </w:placeholder>
            <w:showingPlcHdr/>
            <w:text/>
          </w:sdtPr>
          <w:sdtEndPr/>
          <w:sdtContent>
            <w:tc>
              <w:tcPr>
                <w:tcW w:w="2551" w:type="dxa"/>
              </w:tcPr>
              <w:p w14:paraId="4699F86A" w14:textId="77777777" w:rsidR="00B574C9" w:rsidRDefault="00B574C9" w:rsidP="00922950">
                <w:r>
                  <w:rPr>
                    <w:rStyle w:val="PlaceholderText"/>
                  </w:rPr>
                  <w:t>[Middle name]</w:t>
                </w:r>
              </w:p>
            </w:tc>
          </w:sdtContent>
        </w:sdt>
        <w:sdt>
          <w:sdtPr>
            <w:alias w:val="Last name"/>
            <w:tag w:val="authorLastName"/>
            <w:id w:val="-1088529830"/>
            <w:placeholder>
              <w:docPart w:val="3E1DFAFFFDCA430886BA3F1962C248D5"/>
            </w:placeholder>
            <w:text/>
          </w:sdtPr>
          <w:sdtEndPr/>
          <w:sdtContent>
            <w:tc>
              <w:tcPr>
                <w:tcW w:w="2642" w:type="dxa"/>
              </w:tcPr>
              <w:p w14:paraId="1BDBD1A7" w14:textId="77777777" w:rsidR="00B574C9" w:rsidRDefault="00105C55" w:rsidP="00105C55">
                <w:r>
                  <w:t>Overton</w:t>
                </w:r>
              </w:p>
            </w:tc>
          </w:sdtContent>
        </w:sdt>
      </w:tr>
      <w:tr w:rsidR="00B574C9" w14:paraId="723E3112" w14:textId="77777777" w:rsidTr="001A6A06">
        <w:trPr>
          <w:trHeight w:val="986"/>
        </w:trPr>
        <w:tc>
          <w:tcPr>
            <w:tcW w:w="491" w:type="dxa"/>
            <w:vMerge/>
            <w:shd w:val="clear" w:color="auto" w:fill="A6A6A6" w:themeFill="background1" w:themeFillShade="A6"/>
          </w:tcPr>
          <w:p w14:paraId="2AB417B1" w14:textId="77777777" w:rsidR="00B574C9" w:rsidRPr="001A6A06" w:rsidRDefault="00B574C9" w:rsidP="00CF1542">
            <w:pPr>
              <w:jc w:val="center"/>
              <w:rPr>
                <w:b/>
                <w:color w:val="FFFFFF" w:themeColor="background1"/>
              </w:rPr>
            </w:pPr>
          </w:p>
        </w:tc>
        <w:sdt>
          <w:sdtPr>
            <w:alias w:val="Biography"/>
            <w:tag w:val="authorBiography"/>
            <w:id w:val="938807824"/>
            <w:placeholder>
              <w:docPart w:val="2A33F7C1E2524F9089D03CBDD2C04621"/>
            </w:placeholder>
            <w:showingPlcHdr/>
          </w:sdtPr>
          <w:sdtEndPr/>
          <w:sdtContent>
            <w:tc>
              <w:tcPr>
                <w:tcW w:w="8525" w:type="dxa"/>
                <w:gridSpan w:val="4"/>
              </w:tcPr>
              <w:p w14:paraId="59FDA20A" w14:textId="77777777" w:rsidR="00B574C9" w:rsidRDefault="00B574C9" w:rsidP="00922950">
                <w:r>
                  <w:rPr>
                    <w:rStyle w:val="PlaceholderText"/>
                  </w:rPr>
                  <w:t>[Enter your biography]</w:t>
                </w:r>
              </w:p>
            </w:tc>
          </w:sdtContent>
        </w:sdt>
      </w:tr>
      <w:tr w:rsidR="00B574C9" w14:paraId="58D17E37" w14:textId="77777777" w:rsidTr="001A6A06">
        <w:trPr>
          <w:trHeight w:val="986"/>
        </w:trPr>
        <w:tc>
          <w:tcPr>
            <w:tcW w:w="491" w:type="dxa"/>
            <w:vMerge/>
            <w:shd w:val="clear" w:color="auto" w:fill="A6A6A6" w:themeFill="background1" w:themeFillShade="A6"/>
          </w:tcPr>
          <w:p w14:paraId="56ED7EC4" w14:textId="77777777" w:rsidR="00B574C9" w:rsidRPr="001A6A06" w:rsidRDefault="00B574C9" w:rsidP="00CF1542">
            <w:pPr>
              <w:jc w:val="center"/>
              <w:rPr>
                <w:b/>
                <w:color w:val="FFFFFF" w:themeColor="background1"/>
              </w:rPr>
            </w:pPr>
          </w:p>
        </w:tc>
        <w:sdt>
          <w:sdtPr>
            <w:alias w:val="Affiliation"/>
            <w:tag w:val="affiliation"/>
            <w:id w:val="2012937915"/>
            <w:placeholder>
              <w:docPart w:val="4B7D01B70A7D4493A4F0B3D1009E8733"/>
            </w:placeholder>
            <w:text/>
          </w:sdtPr>
          <w:sdtEndPr/>
          <w:sdtContent>
            <w:tc>
              <w:tcPr>
                <w:tcW w:w="8525" w:type="dxa"/>
                <w:gridSpan w:val="4"/>
              </w:tcPr>
              <w:p w14:paraId="70250F86" w14:textId="2F873E82" w:rsidR="00B574C9" w:rsidRDefault="00837761" w:rsidP="00837761">
                <w:r>
                  <w:t>Kings College London</w:t>
                </w:r>
              </w:p>
            </w:tc>
          </w:sdtContent>
        </w:sdt>
      </w:tr>
    </w:tbl>
    <w:p w14:paraId="77E3EB9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CBDCCB" w14:textId="77777777" w:rsidTr="00244BB0">
        <w:tc>
          <w:tcPr>
            <w:tcW w:w="9016" w:type="dxa"/>
            <w:shd w:val="clear" w:color="auto" w:fill="A6A6A6" w:themeFill="background1" w:themeFillShade="A6"/>
            <w:tcMar>
              <w:top w:w="113" w:type="dxa"/>
              <w:bottom w:w="113" w:type="dxa"/>
            </w:tcMar>
          </w:tcPr>
          <w:p w14:paraId="7DD27B2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0664B1" w14:textId="77777777" w:rsidTr="003F0D73">
        <w:sdt>
          <w:sdtPr>
            <w:alias w:val="Article headword"/>
            <w:tag w:val="articleHeadword"/>
            <w:id w:val="-361440020"/>
            <w:placeholder>
              <w:docPart w:val="57136350399E4514B4810885F6DAFB4B"/>
            </w:placeholder>
            <w:text/>
          </w:sdtPr>
          <w:sdtEndPr/>
          <w:sdtContent>
            <w:tc>
              <w:tcPr>
                <w:tcW w:w="9016" w:type="dxa"/>
                <w:tcMar>
                  <w:top w:w="113" w:type="dxa"/>
                  <w:bottom w:w="113" w:type="dxa"/>
                </w:tcMar>
              </w:tcPr>
              <w:p w14:paraId="3DE205D4" w14:textId="7F10F016" w:rsidR="003F0D73" w:rsidRPr="00FB589A" w:rsidRDefault="00105C55" w:rsidP="003F0D73">
                <w:pPr>
                  <w:rPr>
                    <w:b/>
                  </w:rPr>
                </w:pPr>
                <w:r w:rsidRPr="00F979A3">
                  <w:t>Be</w:t>
                </w:r>
                <w:r w:rsidR="00F979A3" w:rsidRPr="00F979A3">
                  <w:t xml:space="preserve">ll, (Arthur) Clive </w:t>
                </w:r>
                <w:proofErr w:type="spellStart"/>
                <w:r w:rsidR="00F979A3" w:rsidRPr="00F979A3">
                  <w:t>Heward</w:t>
                </w:r>
                <w:proofErr w:type="spellEnd"/>
                <w:r w:rsidR="00F979A3" w:rsidRPr="00F979A3">
                  <w:t xml:space="preserve"> (1881-</w:t>
                </w:r>
                <w:r w:rsidRPr="00F979A3">
                  <w:t>1964)</w:t>
                </w:r>
              </w:p>
            </w:tc>
          </w:sdtContent>
        </w:sdt>
      </w:tr>
      <w:tr w:rsidR="00464699" w14:paraId="22E06D1E" w14:textId="77777777" w:rsidTr="007821B0">
        <w:sdt>
          <w:sdtPr>
            <w:alias w:val="Variant headwords"/>
            <w:tag w:val="variantHeadwords"/>
            <w:id w:val="173464402"/>
            <w:placeholder>
              <w:docPart w:val="BE7C2AE3CE6E4563B7AD688C52BB60BE"/>
            </w:placeholder>
            <w:showingPlcHdr/>
          </w:sdtPr>
          <w:sdtEndPr/>
          <w:sdtContent>
            <w:tc>
              <w:tcPr>
                <w:tcW w:w="9016" w:type="dxa"/>
                <w:tcMar>
                  <w:top w:w="113" w:type="dxa"/>
                  <w:bottom w:w="113" w:type="dxa"/>
                </w:tcMar>
              </w:tcPr>
              <w:p w14:paraId="4751A98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D96382" w14:textId="77777777" w:rsidTr="003F0D73">
        <w:sdt>
          <w:sdtPr>
            <w:alias w:val="Abstract"/>
            <w:tag w:val="abstract"/>
            <w:id w:val="-635871867"/>
            <w:placeholder>
              <w:docPart w:val="88E4412C18484CA5BC573B05D6FF74A3"/>
            </w:placeholder>
          </w:sdtPr>
          <w:sdtEndPr/>
          <w:sdtContent>
            <w:tc>
              <w:tcPr>
                <w:tcW w:w="9016" w:type="dxa"/>
                <w:tcMar>
                  <w:top w:w="113" w:type="dxa"/>
                  <w:bottom w:w="113" w:type="dxa"/>
                </w:tcMar>
              </w:tcPr>
              <w:p w14:paraId="16C6D4AB" w14:textId="6B616020" w:rsidR="00E85A05" w:rsidRPr="00105C55" w:rsidRDefault="00105C55" w:rsidP="00105C55">
                <w:r>
                  <w:rPr>
                    <w:rStyle w:val="imagecaption"/>
                    <w:bCs/>
                  </w:rPr>
                  <w:t xml:space="preserve">Clive Bell was an English art and cultural critic associated with the Bloomsbury Group. He is best known for the concept of </w:t>
                </w:r>
                <w:r w:rsidR="00AC0CCF">
                  <w:rPr>
                    <w:rStyle w:val="imagecaption"/>
                    <w:bCs/>
                  </w:rPr>
                  <w:t>‘</w:t>
                </w:r>
                <w:r>
                  <w:rPr>
                    <w:rStyle w:val="imagecaption"/>
                    <w:bCs/>
                  </w:rPr>
                  <w:t>significant form</w:t>
                </w:r>
                <w:r w:rsidR="00AC0CCF">
                  <w:rPr>
                    <w:rStyle w:val="imagecaption"/>
                    <w:bCs/>
                  </w:rPr>
                  <w:t>,’</w:t>
                </w:r>
                <w:r>
                  <w:rPr>
                    <w:rStyle w:val="imagecaption"/>
                    <w:bCs/>
                  </w:rPr>
                  <w:t xml:space="preserve"> which he outlined in his 1914 book </w:t>
                </w:r>
                <w:r>
                  <w:rPr>
                    <w:rStyle w:val="imagecaption"/>
                    <w:bCs/>
                    <w:i/>
                  </w:rPr>
                  <w:t>Art</w:t>
                </w:r>
                <w:r>
                  <w:rPr>
                    <w:rStyle w:val="imagecaption"/>
                    <w:bCs/>
                  </w:rPr>
                  <w:t xml:space="preserve">. </w:t>
                </w:r>
                <w:r>
                  <w:rPr>
                    <w:rStyle w:val="imagecaption"/>
                    <w:bCs/>
                    <w:i/>
                  </w:rPr>
                  <w:t>Art</w:t>
                </w:r>
                <w:r>
                  <w:rPr>
                    <w:rStyle w:val="imagecaption"/>
                    <w:bCs/>
                  </w:rPr>
                  <w:t xml:space="preserve"> made a version of the case for appreciating artistic form independent of content, which is known as Formalism. At the expense of representative, narrative, or iconographical meaning, the book encouraged a contemplation of </w:t>
                </w:r>
                <w:r w:rsidR="00AC0CCF">
                  <w:t>‘</w:t>
                </w:r>
                <w:r>
                  <w:t>relations and combinations of lines and colours</w:t>
                </w:r>
                <w:r w:rsidR="00AC0CCF">
                  <w:t>’</w:t>
                </w:r>
                <w:r>
                  <w:t xml:space="preserve"> in art from the ancient to the modern. </w:t>
                </w:r>
                <w:r w:rsidR="00AC0CCF">
                  <w:t>‘</w:t>
                </w:r>
                <w:r>
                  <w:t>To appreciate a work of art</w:t>
                </w:r>
                <w:r w:rsidR="00AC0CCF">
                  <w:t>’</w:t>
                </w:r>
                <w:r>
                  <w:t xml:space="preserve">, Bell argued, </w:t>
                </w:r>
                <w:r w:rsidR="00AC0CCF">
                  <w:t>‘</w:t>
                </w:r>
                <w:r>
                  <w:t>we need bring with us nothing from life, no knowledge of its ideas and affairs, no familiarity with its emotions.</w:t>
                </w:r>
                <w:r w:rsidR="00AC0CCF">
                  <w:t>’</w:t>
                </w:r>
                <w:r>
                  <w:t xml:space="preserve"> Though this approach eventually fell out of critical fashion, </w:t>
                </w:r>
                <w:r>
                  <w:rPr>
                    <w:i/>
                  </w:rPr>
                  <w:t xml:space="preserve">Art </w:t>
                </w:r>
                <w:r>
                  <w:t>remains enduringly significant as a manifesto for the Post-Impressionist movement, for which Bell helped Roger Fry arrange important London exhibitions in 1910 and 1912.</w:t>
                </w:r>
                <w:r w:rsidR="00F05407">
                  <w:t xml:space="preserve"> Bell is also remembered as a member of the Bloomsbury Group, an influential collection of artists and writers gathered in </w:t>
                </w:r>
                <w:proofErr w:type="gramStart"/>
                <w:r w:rsidR="00F05407">
                  <w:t>London which</w:t>
                </w:r>
                <w:proofErr w:type="gramEnd"/>
                <w:r w:rsidR="00F05407">
                  <w:t xml:space="preserve"> included Virginia Woolf.</w:t>
                </w:r>
              </w:p>
            </w:tc>
          </w:sdtContent>
        </w:sdt>
      </w:tr>
      <w:tr w:rsidR="003F0D73" w14:paraId="2EB6E84E" w14:textId="77777777" w:rsidTr="003F0D73">
        <w:sdt>
          <w:sdtPr>
            <w:alias w:val="Article text"/>
            <w:tag w:val="articleText"/>
            <w:id w:val="634067588"/>
            <w:placeholder>
              <w:docPart w:val="ECEB0F1EF55849B5ADC9DBDAA0E8D1FA"/>
            </w:placeholder>
          </w:sdtPr>
          <w:sdtEndPr/>
          <w:sdtContent>
            <w:tc>
              <w:tcPr>
                <w:tcW w:w="9016" w:type="dxa"/>
                <w:tcMar>
                  <w:top w:w="113" w:type="dxa"/>
                  <w:bottom w:w="113" w:type="dxa"/>
                </w:tcMar>
              </w:tcPr>
              <w:p w14:paraId="02CB65B2" w14:textId="77777777" w:rsidR="00105C55" w:rsidRPr="00ED090F" w:rsidRDefault="00105C55" w:rsidP="00105C55">
                <w:r>
                  <w:rPr>
                    <w:rStyle w:val="imagecaption"/>
                    <w:bCs/>
                  </w:rPr>
                  <w:t xml:space="preserve">Though he wrote the first English book on the key modernist writer Marcel Proust, and was a controversially outspoken pacifist, </w:t>
                </w:r>
                <w:r w:rsidRPr="00D60517">
                  <w:rPr>
                    <w:rStyle w:val="imagecaption"/>
                    <w:bCs/>
                  </w:rPr>
                  <w:t xml:space="preserve">Clive </w:t>
                </w:r>
                <w:r>
                  <w:rPr>
                    <w:rStyle w:val="imagecaption"/>
                    <w:bCs/>
                  </w:rPr>
                  <w:t xml:space="preserve">Bell is best known for the concept of </w:t>
                </w:r>
                <w:r w:rsidR="00AC0CCF">
                  <w:rPr>
                    <w:rStyle w:val="imagecaption"/>
                    <w:bCs/>
                  </w:rPr>
                  <w:t>‘</w:t>
                </w:r>
                <w:r>
                  <w:rPr>
                    <w:rStyle w:val="imagecaption"/>
                    <w:bCs/>
                  </w:rPr>
                  <w:t>significant form</w:t>
                </w:r>
                <w:r w:rsidR="00AC0CCF">
                  <w:rPr>
                    <w:rStyle w:val="imagecaption"/>
                    <w:bCs/>
                  </w:rPr>
                  <w:t>,’</w:t>
                </w:r>
                <w:r>
                  <w:rPr>
                    <w:rStyle w:val="imagecaption"/>
                    <w:bCs/>
                  </w:rPr>
                  <w:t xml:space="preserve"> which he outlined in his 1914 book </w:t>
                </w:r>
                <w:r>
                  <w:rPr>
                    <w:rStyle w:val="imagecaption"/>
                    <w:bCs/>
                    <w:i/>
                  </w:rPr>
                  <w:t>Art</w:t>
                </w:r>
                <w:r>
                  <w:rPr>
                    <w:rStyle w:val="imagecaption"/>
                    <w:bCs/>
                  </w:rPr>
                  <w:t xml:space="preserve">. Essentially, </w:t>
                </w:r>
                <w:r>
                  <w:rPr>
                    <w:rStyle w:val="imagecaption"/>
                    <w:bCs/>
                    <w:i/>
                  </w:rPr>
                  <w:t>Art</w:t>
                </w:r>
                <w:r>
                  <w:rPr>
                    <w:rStyle w:val="imagecaption"/>
                    <w:bCs/>
                  </w:rPr>
                  <w:t xml:space="preserve"> made a version of the case for appreciating artistic form independent of content, which is known as Formalism. At the expense of representative, narrative, or iconographical meaning, the book encouraged a contemplation of </w:t>
                </w:r>
                <w:r w:rsidR="00AC0CCF">
                  <w:t>‘</w:t>
                </w:r>
                <w:r>
                  <w:t>relations and combinations of lines and colours</w:t>
                </w:r>
                <w:r w:rsidR="00AC0CCF">
                  <w:t>’</w:t>
                </w:r>
                <w:r>
                  <w:t xml:space="preserve"> in art from the ancient to the modern. </w:t>
                </w:r>
                <w:r w:rsidR="00AC0CCF">
                  <w:t>‘</w:t>
                </w:r>
                <w:r>
                  <w:t>To appreciate a work of art</w:t>
                </w:r>
                <w:r w:rsidR="00AC0CCF">
                  <w:t>’</w:t>
                </w:r>
                <w:r>
                  <w:t xml:space="preserve">, Bell argued, </w:t>
                </w:r>
                <w:r w:rsidR="00AC0CCF">
                  <w:t>‘</w:t>
                </w:r>
                <w:r>
                  <w:t>we need bring with us nothing from life, no knowledge of its ideas and affairs, no familiarity with its emotions.</w:t>
                </w:r>
                <w:r w:rsidR="00AC0CCF">
                  <w:t>’</w:t>
                </w:r>
                <w:r>
                  <w:t xml:space="preserve"> Though this approach eventually fell out of critical fashion, </w:t>
                </w:r>
                <w:r>
                  <w:rPr>
                    <w:i/>
                  </w:rPr>
                  <w:t xml:space="preserve">Art </w:t>
                </w:r>
                <w:r>
                  <w:t xml:space="preserve">remains enduringly significant as a manifesto for the Post-Impressionist movement, for which Bell helped Roger Fry arrange important London exhibitions in 1910 and 1912. Bell is also remembered as a member of the Bloomsbury Group, an influential collection of artists and writers gathered in </w:t>
                </w:r>
                <w:proofErr w:type="gramStart"/>
                <w:r>
                  <w:t>London which</w:t>
                </w:r>
                <w:proofErr w:type="gramEnd"/>
                <w:r>
                  <w:t xml:space="preserve"> included Virginia Woolf.</w:t>
                </w:r>
              </w:p>
              <w:p w14:paraId="50090D9E" w14:textId="77777777" w:rsidR="00105C55" w:rsidRDefault="00105C55" w:rsidP="00105C55"/>
              <w:p w14:paraId="065C49D6" w14:textId="1B478F0A" w:rsidR="00105C55" w:rsidRDefault="00105C55" w:rsidP="00105C55">
                <w:r>
                  <w:t>Bell was born in Berks</w:t>
                </w:r>
                <w:r w:rsidR="00EA3234">
                  <w:t xml:space="preserve">hire to a family whose wealth — </w:t>
                </w:r>
                <w:r>
                  <w:t>drawn</w:t>
                </w:r>
                <w:r w:rsidR="00EA3234">
                  <w:t xml:space="preserve"> from the coalmines of Wales — </w:t>
                </w:r>
                <w:r>
                  <w:t xml:space="preserve">meant that he would never have to earn a living. After Marlborough School, he went to Trinity College, Cambridge in 1899, where he studied History, and came under the influence of the philosopher G. E. Moore, whose </w:t>
                </w:r>
                <w:r>
                  <w:rPr>
                    <w:rStyle w:val="italic"/>
                    <w:i/>
                  </w:rPr>
                  <w:t xml:space="preserve">Principia </w:t>
                </w:r>
                <w:proofErr w:type="spellStart"/>
                <w:r>
                  <w:rPr>
                    <w:rStyle w:val="italic"/>
                    <w:i/>
                  </w:rPr>
                  <w:t>E</w:t>
                </w:r>
                <w:r w:rsidRPr="002A3F62">
                  <w:rPr>
                    <w:rStyle w:val="italic"/>
                    <w:i/>
                  </w:rPr>
                  <w:t>thica</w:t>
                </w:r>
                <w:proofErr w:type="spellEnd"/>
                <w:r>
                  <w:t xml:space="preserve"> (1903) would influence </w:t>
                </w:r>
                <w:r>
                  <w:rPr>
                    <w:i/>
                  </w:rPr>
                  <w:t>Art</w:t>
                </w:r>
                <w:r>
                  <w:t xml:space="preserve">. </w:t>
                </w:r>
                <w:r w:rsidR="00EA3234">
                  <w:t>Bell’s years at</w:t>
                </w:r>
                <w:r>
                  <w:t xml:space="preserve"> Cambridge also </w:t>
                </w:r>
                <w:r w:rsidR="00EA3234">
                  <w:t>marked the beginning of many</w:t>
                </w:r>
                <w:r>
                  <w:t xml:space="preserve"> friendships </w:t>
                </w:r>
                <w:r w:rsidR="00EA3234">
                  <w:t>that</w:t>
                </w:r>
                <w:r>
                  <w:t xml:space="preserve"> would eventually </w:t>
                </w:r>
                <w:r w:rsidR="00EA3234">
                  <w:t>comprise</w:t>
                </w:r>
                <w:r>
                  <w:t xml:space="preserve"> the male side of the Bloomsbury Group. </w:t>
                </w:r>
              </w:p>
              <w:p w14:paraId="1D893C49" w14:textId="77777777" w:rsidR="00105C55" w:rsidRDefault="00105C55" w:rsidP="00105C55"/>
              <w:p w14:paraId="34DA7012" w14:textId="77777777" w:rsidR="00105C55" w:rsidRDefault="00105C55" w:rsidP="00105C55">
                <w:r>
                  <w:t xml:space="preserve">On graduation, Bell was awarded a studentship to enable him to pursue historical research. In 1904, he went to spend it in Paris, developing his early interest in art by acquainting himself with both the old masters and the dynamic contemporary art scene. On return to London, he </w:t>
                </w:r>
                <w:r>
                  <w:lastRenderedPageBreak/>
                  <w:t xml:space="preserve">transferred this taste for the society of artists to Bloomsbury and, after the death of his university contemporary </w:t>
                </w:r>
                <w:proofErr w:type="spellStart"/>
                <w:r>
                  <w:t>Thoby</w:t>
                </w:r>
                <w:proofErr w:type="spellEnd"/>
                <w:r>
                  <w:t xml:space="preserve"> Stephen, married </w:t>
                </w:r>
                <w:proofErr w:type="spellStart"/>
                <w:r>
                  <w:t>Thoby’s</w:t>
                </w:r>
                <w:proofErr w:type="spellEnd"/>
                <w:r>
                  <w:t xml:space="preserve"> sister Vanessa in 1907. Vanessa Bell was an important painter in her own right; her sister, the writer Virginia Stephen, would marry Leonard Woolf in 1912. In 1910, Bell’s circle of friends expanded to include the art critic and painter Roger Fry, one of his most important influences.</w:t>
                </w:r>
                <w:r>
                  <w:rPr>
                    <w:i/>
                  </w:rPr>
                  <w:t xml:space="preserve"> </w:t>
                </w:r>
                <w:r>
                  <w:t xml:space="preserve">After an early interest in the Italian Renaissance, Fry was turning to modern French painting, and the two men’s shared enthusiasm animated the important 1910 exhibition </w:t>
                </w:r>
                <w:r w:rsidR="00AC0CCF">
                  <w:t>‘</w:t>
                </w:r>
                <w:proofErr w:type="spellStart"/>
                <w:r>
                  <w:t>Manet</w:t>
                </w:r>
                <w:proofErr w:type="spellEnd"/>
                <w:r>
                  <w:t xml:space="preserve"> and the Post-Impressionists</w:t>
                </w:r>
                <w:r w:rsidR="00AC0CCF">
                  <w:t>’</w:t>
                </w:r>
                <w:r>
                  <w:t xml:space="preserve"> (held at London’s Grafton Galleries) for which Fry had coined the term </w:t>
                </w:r>
                <w:r w:rsidR="00AC0CCF">
                  <w:t>‘</w:t>
                </w:r>
                <w:r>
                  <w:t>Post-Impressionism</w:t>
                </w:r>
                <w:r w:rsidR="00AC0CCF">
                  <w:t>’</w:t>
                </w:r>
                <w:r>
                  <w:t xml:space="preserve">. The impact on London’s cultural scene was so great that Virginia Woolf would later write that </w:t>
                </w:r>
                <w:r w:rsidR="00AC0CCF">
                  <w:t>‘</w:t>
                </w:r>
                <w:r>
                  <w:t>human character changed</w:t>
                </w:r>
                <w:r w:rsidR="00AC0CCF">
                  <w:t>’</w:t>
                </w:r>
                <w:r>
                  <w:t xml:space="preserve"> around this time.</w:t>
                </w:r>
              </w:p>
              <w:p w14:paraId="3B0A3B2E" w14:textId="77777777" w:rsidR="00105C55" w:rsidRDefault="00105C55" w:rsidP="00105C55"/>
              <w:p w14:paraId="128D28FC" w14:textId="77777777" w:rsidR="00105C55" w:rsidRDefault="00105C55" w:rsidP="00105C55">
                <w:r>
                  <w:t xml:space="preserve">In the follow-up </w:t>
                </w:r>
                <w:r w:rsidR="00AC0CCF">
                  <w:t>‘</w:t>
                </w:r>
                <w:r>
                  <w:t>Second Post-Impressionist Exhibition</w:t>
                </w:r>
                <w:r w:rsidR="00AC0CCF">
                  <w:t>’</w:t>
                </w:r>
                <w:r>
                  <w:t xml:space="preserve"> in 1912, Bell oversaw the </w:t>
                </w:r>
                <w:r w:rsidR="00AC0CCF">
                  <w:t>‘</w:t>
                </w:r>
                <w:r>
                  <w:t>English Group</w:t>
                </w:r>
                <w:r w:rsidR="00AC0CCF">
                  <w:t>’</w:t>
                </w:r>
                <w:r>
                  <w:t xml:space="preserve"> of artists responding to the movement. In the </w:t>
                </w:r>
                <w:r w:rsidR="00AC0CCF">
                  <w:t>‘</w:t>
                </w:r>
                <w:r>
                  <w:t>French Group</w:t>
                </w:r>
                <w:r w:rsidR="00AC0CCF">
                  <w:t>’</w:t>
                </w:r>
                <w:r>
                  <w:t xml:space="preserve"> section of the 1912 catalogue, Fry noted that these were artists who </w:t>
                </w:r>
                <w:r w:rsidR="00AC0CCF">
                  <w:t>‘</w:t>
                </w:r>
                <w:r>
                  <w:t>do not seek to imitate form, but to create form; not to imitate life, but to find an equivalent for life.</w:t>
                </w:r>
                <w:r w:rsidR="00AC0CCF">
                  <w:t>’</w:t>
                </w:r>
                <w:r>
                  <w:t xml:space="preserve"> There is a clear line from this observation to Bell’s 1914 </w:t>
                </w:r>
                <w:r>
                  <w:rPr>
                    <w:i/>
                  </w:rPr>
                  <w:t>Art</w:t>
                </w:r>
                <w:r>
                  <w:t xml:space="preserve">. Acknowledging debts to Fry as well as profound disagreements with him, Bell’s preface to the book pointed out his slightly longer acquaintance with modern French painting, his intention </w:t>
                </w:r>
                <w:r w:rsidR="00AC0CCF">
                  <w:t>‘</w:t>
                </w:r>
                <w:r>
                  <w:t>to develop a complete theory of visual art</w:t>
                </w:r>
                <w:r w:rsidR="00AC0CCF">
                  <w:t>’</w:t>
                </w:r>
                <w:r>
                  <w:t xml:space="preserve"> and to justify the belief </w:t>
                </w:r>
                <w:r w:rsidR="00AC0CCF">
                  <w:t>‘</w:t>
                </w:r>
                <w:r>
                  <w:t>that there is a real distinction between works of art and all other objects.</w:t>
                </w:r>
                <w:r w:rsidR="00AC0CCF">
                  <w:t>’</w:t>
                </w:r>
                <w:r>
                  <w:t xml:space="preserve"> Though the possibilities were implied by Post-Impressionism, Bell’s writing never went so far as to advocate abstraction.</w:t>
                </w:r>
              </w:p>
              <w:p w14:paraId="4C69F3C8" w14:textId="77777777" w:rsidR="00105C55" w:rsidRDefault="00105C55" w:rsidP="00105C55"/>
              <w:p w14:paraId="17BA2E41" w14:textId="77777777" w:rsidR="00105C55" w:rsidRDefault="00105C55" w:rsidP="00105C55">
                <w:r>
                  <w:t xml:space="preserve">Bell was also a prolific and popular journalist and pamphleteer, writing about subjects beyond art; his 1915 </w:t>
                </w:r>
                <w:r w:rsidRPr="00090F47">
                  <w:rPr>
                    <w:rStyle w:val="italic"/>
                    <w:i/>
                  </w:rPr>
                  <w:t>Peace at Once</w:t>
                </w:r>
                <w:r>
                  <w:t xml:space="preserve"> was destroyed by the British authorities for its advocacy of a settlement with the Germans, and </w:t>
                </w:r>
                <w:r w:rsidRPr="00090F47">
                  <w:rPr>
                    <w:rStyle w:val="italic"/>
                    <w:i/>
                  </w:rPr>
                  <w:t>On British Freedom</w:t>
                </w:r>
                <w:r>
                  <w:t xml:space="preserve"> (1923) took the issue of censorship head-on. In the 1930s, a combination of pacifism and a belief — expressed in </w:t>
                </w:r>
                <w:r w:rsidRPr="00090F47">
                  <w:rPr>
                    <w:rStyle w:val="italic"/>
                    <w:i/>
                  </w:rPr>
                  <w:t>Civilization: an Essay</w:t>
                </w:r>
                <w:r>
                  <w:t xml:space="preserve"> (1928) — that </w:t>
                </w:r>
                <w:r w:rsidR="00AC0CCF">
                  <w:t>‘</w:t>
                </w:r>
                <w:r>
                  <w:t>civilization</w:t>
                </w:r>
                <w:r w:rsidR="00AC0CCF">
                  <w:t>’</w:t>
                </w:r>
                <w:r>
                  <w:t xml:space="preserve"> could be nourished under dictatorship led him to support the appeasement of Hitler. </w:t>
                </w:r>
              </w:p>
              <w:p w14:paraId="5C8D2AFC" w14:textId="77777777" w:rsidR="003F0D73" w:rsidRDefault="00105C55" w:rsidP="00105C55">
                <w:r>
                  <w:t xml:space="preserve">Bell’s </w:t>
                </w:r>
                <w:r>
                  <w:rPr>
                    <w:i/>
                  </w:rPr>
                  <w:t>Proust</w:t>
                </w:r>
                <w:r>
                  <w:t xml:space="preserve">, the first book on Marcel Proust (1871–1922), author of the novel </w:t>
                </w:r>
                <w:r>
                  <w:rPr>
                    <w:rStyle w:val="Emphasis"/>
                  </w:rPr>
                  <w:t xml:space="preserve">A la </w:t>
                </w:r>
                <w:proofErr w:type="spellStart"/>
                <w:r>
                  <w:rPr>
                    <w:rStyle w:val="Emphasis"/>
                  </w:rPr>
                  <w:t>recherche</w:t>
                </w:r>
                <w:proofErr w:type="spellEnd"/>
                <w:r>
                  <w:rPr>
                    <w:rStyle w:val="Emphasis"/>
                  </w:rPr>
                  <w:t xml:space="preserve"> du </w:t>
                </w:r>
                <w:r>
                  <w:rPr>
                    <w:rStyle w:val="hit"/>
                    <w:i/>
                    <w:iCs/>
                  </w:rPr>
                  <w:t>temps</w:t>
                </w:r>
                <w:r>
                  <w:rPr>
                    <w:rStyle w:val="Emphasis"/>
                  </w:rPr>
                  <w:t xml:space="preserve"> </w:t>
                </w:r>
                <w:proofErr w:type="spellStart"/>
                <w:r>
                  <w:rPr>
                    <w:rStyle w:val="hit"/>
                    <w:i/>
                    <w:iCs/>
                  </w:rPr>
                  <w:t>perdu</w:t>
                </w:r>
                <w:proofErr w:type="spellEnd"/>
                <w:r>
                  <w:rPr>
                    <w:rStyle w:val="hit"/>
                    <w:i/>
                    <w:iCs/>
                  </w:rPr>
                  <w:t xml:space="preserve"> (In Search of Lost Time) </w:t>
                </w:r>
                <w:r>
                  <w:rPr>
                    <w:rStyle w:val="hit"/>
                    <w:iCs/>
                  </w:rPr>
                  <w:t xml:space="preserve">(1917– 27), was published by Leonard and Virginia Woolf’s Hogarth Press in 1928, and suggested that his popularity stemmed from his ability to capture the </w:t>
                </w:r>
                <w:r w:rsidR="00AC0CCF">
                  <w:rPr>
                    <w:rStyle w:val="hit"/>
                    <w:iCs/>
                  </w:rPr>
                  <w:t>‘</w:t>
                </w:r>
                <w:r>
                  <w:rPr>
                    <w:rStyle w:val="hit"/>
                    <w:iCs/>
                  </w:rPr>
                  <w:t>temporal colour</w:t>
                </w:r>
                <w:r w:rsidR="00AC0CCF">
                  <w:rPr>
                    <w:rStyle w:val="hit"/>
                    <w:iCs/>
                  </w:rPr>
                  <w:t>’</w:t>
                </w:r>
                <w:r>
                  <w:rPr>
                    <w:rStyle w:val="hit"/>
                    <w:iCs/>
                  </w:rPr>
                  <w:t xml:space="preserve"> of the age.</w:t>
                </w:r>
                <w:r>
                  <w:t xml:space="preserve"> The book is symptomatic of Bell’s broader leanings towards all things French, and grew out of a period spent largely in Paris, meeting artists such as Pablo Picasso. In the later memoir </w:t>
                </w:r>
                <w:r>
                  <w:rPr>
                    <w:i/>
                  </w:rPr>
                  <w:t xml:space="preserve">Old Friends </w:t>
                </w:r>
                <w:r>
                  <w:t>(1956), he reflected on his famous friendships with important modernist figures such as the poet T. S. Eliot.</w:t>
                </w:r>
              </w:p>
            </w:tc>
          </w:sdtContent>
        </w:sdt>
      </w:tr>
      <w:tr w:rsidR="003235A7" w14:paraId="470A3FCD" w14:textId="77777777" w:rsidTr="003235A7">
        <w:tc>
          <w:tcPr>
            <w:tcW w:w="9016" w:type="dxa"/>
          </w:tcPr>
          <w:p w14:paraId="39FABB3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EC6EAE266D64F31A02495C8C37D2EE2"/>
              </w:placeholder>
            </w:sdtPr>
            <w:sdtEndPr/>
            <w:sdtContent>
              <w:p w14:paraId="695738A9" w14:textId="1BC916D4" w:rsidR="00105C55" w:rsidRDefault="00837761" w:rsidP="00105C55">
                <w:sdt>
                  <w:sdtPr>
                    <w:id w:val="-2041270111"/>
                    <w:citation/>
                  </w:sdtPr>
                  <w:sdtEndPr/>
                  <w:sdtContent>
                    <w:r w:rsidR="00105C55">
                      <w:fldChar w:fldCharType="begin"/>
                    </w:r>
                    <w:r w:rsidR="00105C55">
                      <w:rPr>
                        <w:lang w:val="en-US"/>
                      </w:rPr>
                      <w:instrText xml:space="preserve"> CITATION Bee01 \l 1033 </w:instrText>
                    </w:r>
                    <w:r w:rsidR="00105C55">
                      <w:fldChar w:fldCharType="separate"/>
                    </w:r>
                    <w:r w:rsidR="00105C55">
                      <w:rPr>
                        <w:noProof/>
                        <w:lang w:val="en-US"/>
                      </w:rPr>
                      <w:t>(Beechey)</w:t>
                    </w:r>
                    <w:r w:rsidR="00105C55">
                      <w:fldChar w:fldCharType="end"/>
                    </w:r>
                  </w:sdtContent>
                </w:sdt>
              </w:p>
              <w:p w14:paraId="5225A06F" w14:textId="77777777" w:rsidR="00105C55" w:rsidRDefault="00105C55" w:rsidP="00105C55"/>
              <w:p w14:paraId="08889187" w14:textId="77777777" w:rsidR="00105C55" w:rsidRDefault="00837761" w:rsidP="00105C55">
                <w:sdt>
                  <w:sdtPr>
                    <w:id w:val="1436098779"/>
                    <w:citation/>
                  </w:sdtPr>
                  <w:sdtEndPr/>
                  <w:sdtContent>
                    <w:r w:rsidR="00105C55">
                      <w:fldChar w:fldCharType="begin"/>
                    </w:r>
                    <w:r w:rsidR="00B264DF">
                      <w:rPr>
                        <w:lang w:val="en-US"/>
                      </w:rPr>
                      <w:instrText xml:space="preserve">CITATION Bel14 \l 1033 </w:instrText>
                    </w:r>
                    <w:r w:rsidR="00105C55">
                      <w:fldChar w:fldCharType="separate"/>
                    </w:r>
                    <w:r w:rsidR="00B264DF">
                      <w:rPr>
                        <w:noProof/>
                        <w:lang w:val="en-US"/>
                      </w:rPr>
                      <w:t>(Bell, Art)</w:t>
                    </w:r>
                    <w:r w:rsidR="00105C55">
                      <w:fldChar w:fldCharType="end"/>
                    </w:r>
                  </w:sdtContent>
                </w:sdt>
              </w:p>
              <w:p w14:paraId="7A439B4A" w14:textId="77777777" w:rsidR="00105C55" w:rsidRDefault="00105C55" w:rsidP="00105C55"/>
              <w:p w14:paraId="0EA96F61" w14:textId="77777777" w:rsidR="00105C55" w:rsidRDefault="00837761" w:rsidP="00105C55">
                <w:sdt>
                  <w:sdtPr>
                    <w:id w:val="344128595"/>
                    <w:citation/>
                  </w:sdtPr>
                  <w:sdtEndPr/>
                  <w:sdtContent>
                    <w:r w:rsidR="00105C55">
                      <w:fldChar w:fldCharType="begin"/>
                    </w:r>
                    <w:r w:rsidR="00B264DF">
                      <w:rPr>
                        <w:lang w:val="en-US"/>
                      </w:rPr>
                      <w:instrText xml:space="preserve">CITATION Bel15 \l 1033 </w:instrText>
                    </w:r>
                    <w:r w:rsidR="00105C55">
                      <w:fldChar w:fldCharType="separate"/>
                    </w:r>
                    <w:r w:rsidR="00B264DF">
                      <w:rPr>
                        <w:noProof/>
                        <w:lang w:val="en-US"/>
                      </w:rPr>
                      <w:t>(C. Bell, Peace at Once)</w:t>
                    </w:r>
                    <w:r w:rsidR="00105C55">
                      <w:fldChar w:fldCharType="end"/>
                    </w:r>
                  </w:sdtContent>
                </w:sdt>
              </w:p>
              <w:p w14:paraId="15229BB5" w14:textId="77777777" w:rsidR="00105C55" w:rsidRDefault="00105C55" w:rsidP="00105C55"/>
              <w:p w14:paraId="6BBC1C75" w14:textId="77777777" w:rsidR="00B264DF" w:rsidRDefault="00837761" w:rsidP="00105C55">
                <w:sdt>
                  <w:sdtPr>
                    <w:id w:val="1486200746"/>
                    <w:citation/>
                  </w:sdtPr>
                  <w:sdtEndPr/>
                  <w:sdtContent>
                    <w:r w:rsidR="00105C55">
                      <w:fldChar w:fldCharType="begin"/>
                    </w:r>
                    <w:r w:rsidR="00B264DF">
                      <w:rPr>
                        <w:lang w:val="en-US"/>
                      </w:rPr>
                      <w:instrText xml:space="preserve">CITATION Bel28 \l 1033 </w:instrText>
                    </w:r>
                    <w:r w:rsidR="00105C55">
                      <w:fldChar w:fldCharType="separate"/>
                    </w:r>
                    <w:r w:rsidR="00B264DF">
                      <w:rPr>
                        <w:noProof/>
                        <w:lang w:val="en-US"/>
                      </w:rPr>
                      <w:t>(C. Bell, Proust)</w:t>
                    </w:r>
                    <w:r w:rsidR="00105C55">
                      <w:fldChar w:fldCharType="end"/>
                    </w:r>
                  </w:sdtContent>
                </w:sdt>
              </w:p>
              <w:p w14:paraId="2A9CAD11" w14:textId="77777777" w:rsidR="00B264DF" w:rsidRDefault="00B264DF" w:rsidP="00105C55"/>
              <w:p w14:paraId="57A822B1" w14:textId="77777777" w:rsidR="00B264DF" w:rsidRDefault="00837761" w:rsidP="00105C55">
                <w:sdt>
                  <w:sdtPr>
                    <w:id w:val="1011720243"/>
                    <w:citation/>
                  </w:sdtPr>
                  <w:sdtEndPr/>
                  <w:sdtContent>
                    <w:r w:rsidR="00B264DF">
                      <w:fldChar w:fldCharType="begin"/>
                    </w:r>
                    <w:r w:rsidR="00B264DF">
                      <w:rPr>
                        <w:lang w:val="en-US"/>
                      </w:rPr>
                      <w:instrText xml:space="preserve">CITATION Bel73 \l 1033 </w:instrText>
                    </w:r>
                    <w:r w:rsidR="00B264DF">
                      <w:fldChar w:fldCharType="separate"/>
                    </w:r>
                    <w:r w:rsidR="00B264DF">
                      <w:rPr>
                        <w:noProof/>
                        <w:lang w:val="en-US"/>
                      </w:rPr>
                      <w:t>(Bell, Civilization and Old Friends)</w:t>
                    </w:r>
                    <w:r w:rsidR="00B264DF">
                      <w:fldChar w:fldCharType="end"/>
                    </w:r>
                  </w:sdtContent>
                </w:sdt>
              </w:p>
              <w:p w14:paraId="6847BF02" w14:textId="77777777" w:rsidR="00B264DF" w:rsidRDefault="00B264DF" w:rsidP="00105C55"/>
              <w:p w14:paraId="2377A059" w14:textId="77777777" w:rsidR="00B264DF" w:rsidRDefault="00837761" w:rsidP="00105C55">
                <w:sdt>
                  <w:sdtPr>
                    <w:id w:val="-1896412610"/>
                    <w:citation/>
                  </w:sdtPr>
                  <w:sdtEndPr/>
                  <w:sdtContent>
                    <w:r w:rsidR="00B264DF">
                      <w:fldChar w:fldCharType="begin"/>
                    </w:r>
                    <w:r w:rsidR="00B264DF">
                      <w:rPr>
                        <w:lang w:val="en-US"/>
                      </w:rPr>
                      <w:instrText xml:space="preserve"> CITATION Byw75 \l 1033 </w:instrText>
                    </w:r>
                    <w:r w:rsidR="00B264DF">
                      <w:fldChar w:fldCharType="separate"/>
                    </w:r>
                    <w:r w:rsidR="00B264DF">
                      <w:rPr>
                        <w:noProof/>
                        <w:lang w:val="en-US"/>
                      </w:rPr>
                      <w:t>(Bywater)</w:t>
                    </w:r>
                    <w:r w:rsidR="00B264DF">
                      <w:fldChar w:fldCharType="end"/>
                    </w:r>
                  </w:sdtContent>
                </w:sdt>
              </w:p>
              <w:p w14:paraId="3F4F2A08" w14:textId="77777777" w:rsidR="00B264DF" w:rsidRDefault="00B264DF" w:rsidP="00105C55"/>
              <w:p w14:paraId="5B0C5B7B" w14:textId="77777777" w:rsidR="00B264DF" w:rsidRDefault="00837761" w:rsidP="00105C55">
                <w:sdt>
                  <w:sdtPr>
                    <w:id w:val="1049652699"/>
                    <w:citation/>
                  </w:sdtPr>
                  <w:sdtEndPr/>
                  <w:sdtContent>
                    <w:r w:rsidR="00B264DF">
                      <w:fldChar w:fldCharType="begin"/>
                    </w:r>
                    <w:r w:rsidR="00B264DF">
                      <w:rPr>
                        <w:lang w:val="en-US"/>
                      </w:rPr>
                      <w:instrText xml:space="preserve"> CITATION Sho99 \l 1033 </w:instrText>
                    </w:r>
                    <w:r w:rsidR="00B264DF">
                      <w:fldChar w:fldCharType="separate"/>
                    </w:r>
                    <w:r w:rsidR="00B264DF">
                      <w:rPr>
                        <w:noProof/>
                        <w:lang w:val="en-US"/>
                      </w:rPr>
                      <w:t>(Shone)</w:t>
                    </w:r>
                    <w:r w:rsidR="00B264DF">
                      <w:fldChar w:fldCharType="end"/>
                    </w:r>
                  </w:sdtContent>
                </w:sdt>
              </w:p>
              <w:p w14:paraId="041E7114" w14:textId="77777777" w:rsidR="00B264DF" w:rsidRDefault="00B264DF" w:rsidP="00105C55"/>
              <w:p w14:paraId="1EE4B541" w14:textId="77777777" w:rsidR="003235A7" w:rsidRDefault="00837761" w:rsidP="00105C55">
                <w:sdt>
                  <w:sdtPr>
                    <w:id w:val="100160312"/>
                    <w:citation/>
                  </w:sdtPr>
                  <w:sdtEndPr/>
                  <w:sdtContent>
                    <w:r w:rsidR="00B264DF">
                      <w:fldChar w:fldCharType="begin"/>
                    </w:r>
                    <w:r w:rsidR="00B264DF">
                      <w:rPr>
                        <w:lang w:val="en-US"/>
                      </w:rPr>
                      <w:instrText xml:space="preserve"> CITATION Tat14 \l 1033 </w:instrText>
                    </w:r>
                    <w:r w:rsidR="00B264DF">
                      <w:fldChar w:fldCharType="separate"/>
                    </w:r>
                    <w:r w:rsidR="00B264DF">
                      <w:rPr>
                        <w:noProof/>
                        <w:lang w:val="en-US"/>
                      </w:rPr>
                      <w:t>(Tate Archive Journeys: Bloomsbury Group)</w:t>
                    </w:r>
                    <w:r w:rsidR="00B264DF">
                      <w:fldChar w:fldCharType="end"/>
                    </w:r>
                  </w:sdtContent>
                </w:sdt>
              </w:p>
            </w:sdtContent>
          </w:sdt>
        </w:tc>
      </w:tr>
    </w:tbl>
    <w:p w14:paraId="6F3E765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CF8D5" w14:textId="77777777" w:rsidR="00CA4127" w:rsidRDefault="00CA4127" w:rsidP="007A0D55">
      <w:pPr>
        <w:spacing w:after="0" w:line="240" w:lineRule="auto"/>
      </w:pPr>
      <w:r>
        <w:separator/>
      </w:r>
    </w:p>
  </w:endnote>
  <w:endnote w:type="continuationSeparator" w:id="0">
    <w:p w14:paraId="41655BC8" w14:textId="77777777" w:rsidR="00CA4127" w:rsidRDefault="00CA41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F8DEC" w14:textId="77777777" w:rsidR="00CA4127" w:rsidRDefault="00CA4127" w:rsidP="007A0D55">
      <w:pPr>
        <w:spacing w:after="0" w:line="240" w:lineRule="auto"/>
      </w:pPr>
      <w:r>
        <w:separator/>
      </w:r>
    </w:p>
  </w:footnote>
  <w:footnote w:type="continuationSeparator" w:id="0">
    <w:p w14:paraId="6D286900" w14:textId="77777777" w:rsidR="00CA4127" w:rsidRDefault="00CA412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B22C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5179A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C55"/>
    <w:rsid w:val="00032559"/>
    <w:rsid w:val="00052040"/>
    <w:rsid w:val="000B25AE"/>
    <w:rsid w:val="000B55AB"/>
    <w:rsid w:val="000D24DC"/>
    <w:rsid w:val="00101B2E"/>
    <w:rsid w:val="00105C55"/>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E647C"/>
    <w:rsid w:val="00821DE3"/>
    <w:rsid w:val="00837761"/>
    <w:rsid w:val="00846CE1"/>
    <w:rsid w:val="008A5B87"/>
    <w:rsid w:val="00922950"/>
    <w:rsid w:val="009A7264"/>
    <w:rsid w:val="009D1606"/>
    <w:rsid w:val="009E18A1"/>
    <w:rsid w:val="009E73D7"/>
    <w:rsid w:val="00A27D2C"/>
    <w:rsid w:val="00A76FD9"/>
    <w:rsid w:val="00AB436D"/>
    <w:rsid w:val="00AC0CCF"/>
    <w:rsid w:val="00AD2F24"/>
    <w:rsid w:val="00AD4844"/>
    <w:rsid w:val="00B219AE"/>
    <w:rsid w:val="00B264DF"/>
    <w:rsid w:val="00B33145"/>
    <w:rsid w:val="00B574C9"/>
    <w:rsid w:val="00BA6D81"/>
    <w:rsid w:val="00BC39C9"/>
    <w:rsid w:val="00BE5BF7"/>
    <w:rsid w:val="00BF40E1"/>
    <w:rsid w:val="00C27FAB"/>
    <w:rsid w:val="00C358D4"/>
    <w:rsid w:val="00C6296B"/>
    <w:rsid w:val="00CA4127"/>
    <w:rsid w:val="00CC586D"/>
    <w:rsid w:val="00CF1542"/>
    <w:rsid w:val="00CF3EC5"/>
    <w:rsid w:val="00D656DA"/>
    <w:rsid w:val="00D83300"/>
    <w:rsid w:val="00DC6B48"/>
    <w:rsid w:val="00DF01B0"/>
    <w:rsid w:val="00E85A05"/>
    <w:rsid w:val="00E95829"/>
    <w:rsid w:val="00EA3234"/>
    <w:rsid w:val="00EA606C"/>
    <w:rsid w:val="00EB0C8C"/>
    <w:rsid w:val="00EB51FD"/>
    <w:rsid w:val="00EB77DB"/>
    <w:rsid w:val="00ED139F"/>
    <w:rsid w:val="00EF74F7"/>
    <w:rsid w:val="00F05407"/>
    <w:rsid w:val="00F36937"/>
    <w:rsid w:val="00F60F53"/>
    <w:rsid w:val="00F979A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F9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5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C55"/>
    <w:rPr>
      <w:rFonts w:ascii="Tahoma" w:hAnsi="Tahoma" w:cs="Tahoma"/>
      <w:sz w:val="16"/>
      <w:szCs w:val="16"/>
    </w:rPr>
  </w:style>
  <w:style w:type="character" w:customStyle="1" w:styleId="imagecaption">
    <w:name w:val="imagecaption"/>
    <w:basedOn w:val="DefaultParagraphFont"/>
    <w:rsid w:val="00105C55"/>
  </w:style>
  <w:style w:type="character" w:customStyle="1" w:styleId="italic">
    <w:name w:val="italic"/>
    <w:basedOn w:val="DefaultParagraphFont"/>
    <w:rsid w:val="00105C55"/>
  </w:style>
  <w:style w:type="character" w:styleId="Emphasis">
    <w:name w:val="Emphasis"/>
    <w:basedOn w:val="DefaultParagraphFont"/>
    <w:uiPriority w:val="20"/>
    <w:qFormat/>
    <w:rsid w:val="00105C55"/>
    <w:rPr>
      <w:i/>
      <w:iCs/>
    </w:rPr>
  </w:style>
  <w:style w:type="character" w:customStyle="1" w:styleId="hit">
    <w:name w:val="hit"/>
    <w:basedOn w:val="DefaultParagraphFont"/>
    <w:rsid w:val="00105C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5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C55"/>
    <w:rPr>
      <w:rFonts w:ascii="Tahoma" w:hAnsi="Tahoma" w:cs="Tahoma"/>
      <w:sz w:val="16"/>
      <w:szCs w:val="16"/>
    </w:rPr>
  </w:style>
  <w:style w:type="character" w:customStyle="1" w:styleId="imagecaption">
    <w:name w:val="imagecaption"/>
    <w:basedOn w:val="DefaultParagraphFont"/>
    <w:rsid w:val="00105C55"/>
  </w:style>
  <w:style w:type="character" w:customStyle="1" w:styleId="italic">
    <w:name w:val="italic"/>
    <w:basedOn w:val="DefaultParagraphFont"/>
    <w:rsid w:val="00105C55"/>
  </w:style>
  <w:style w:type="character" w:styleId="Emphasis">
    <w:name w:val="Emphasis"/>
    <w:basedOn w:val="DefaultParagraphFont"/>
    <w:uiPriority w:val="20"/>
    <w:qFormat/>
    <w:rsid w:val="00105C55"/>
    <w:rPr>
      <w:i/>
      <w:iCs/>
    </w:rPr>
  </w:style>
  <w:style w:type="character" w:customStyle="1" w:styleId="hit">
    <w:name w:val="hit"/>
    <w:basedOn w:val="DefaultParagraphFont"/>
    <w:rsid w:val="00105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94A2206A0B4AFBA6F88E3074F019AA"/>
        <w:category>
          <w:name w:val="General"/>
          <w:gallery w:val="placeholder"/>
        </w:category>
        <w:types>
          <w:type w:val="bbPlcHdr"/>
        </w:types>
        <w:behaviors>
          <w:behavior w:val="content"/>
        </w:behaviors>
        <w:guid w:val="{035EB840-CA04-4EF4-910D-E1AD228D72F0}"/>
      </w:docPartPr>
      <w:docPartBody>
        <w:p w:rsidR="00A53F2D" w:rsidRDefault="002C270B">
          <w:pPr>
            <w:pStyle w:val="4594A2206A0B4AFBA6F88E3074F019AA"/>
          </w:pPr>
          <w:r w:rsidRPr="00CC586D">
            <w:rPr>
              <w:rStyle w:val="PlaceholderText"/>
              <w:b/>
              <w:color w:val="FFFFFF" w:themeColor="background1"/>
            </w:rPr>
            <w:t>[Salutation]</w:t>
          </w:r>
        </w:p>
      </w:docPartBody>
    </w:docPart>
    <w:docPart>
      <w:docPartPr>
        <w:name w:val="8FA0088C5335418F901D9B63C68F2D59"/>
        <w:category>
          <w:name w:val="General"/>
          <w:gallery w:val="placeholder"/>
        </w:category>
        <w:types>
          <w:type w:val="bbPlcHdr"/>
        </w:types>
        <w:behaviors>
          <w:behavior w:val="content"/>
        </w:behaviors>
        <w:guid w:val="{FE6D4C94-249F-48F1-B15D-6E31F20700B4}"/>
      </w:docPartPr>
      <w:docPartBody>
        <w:p w:rsidR="00A53F2D" w:rsidRDefault="002C270B">
          <w:pPr>
            <w:pStyle w:val="8FA0088C5335418F901D9B63C68F2D59"/>
          </w:pPr>
          <w:r>
            <w:rPr>
              <w:rStyle w:val="PlaceholderText"/>
            </w:rPr>
            <w:t>[First name]</w:t>
          </w:r>
        </w:p>
      </w:docPartBody>
    </w:docPart>
    <w:docPart>
      <w:docPartPr>
        <w:name w:val="E0A1D7CA068F4B8386EBD61BA4F0F845"/>
        <w:category>
          <w:name w:val="General"/>
          <w:gallery w:val="placeholder"/>
        </w:category>
        <w:types>
          <w:type w:val="bbPlcHdr"/>
        </w:types>
        <w:behaviors>
          <w:behavior w:val="content"/>
        </w:behaviors>
        <w:guid w:val="{A07834B0-90B6-466E-B928-A89EAB32A1FC}"/>
      </w:docPartPr>
      <w:docPartBody>
        <w:p w:rsidR="00A53F2D" w:rsidRDefault="002C270B">
          <w:pPr>
            <w:pStyle w:val="E0A1D7CA068F4B8386EBD61BA4F0F845"/>
          </w:pPr>
          <w:r>
            <w:rPr>
              <w:rStyle w:val="PlaceholderText"/>
            </w:rPr>
            <w:t>[Middle name]</w:t>
          </w:r>
        </w:p>
      </w:docPartBody>
    </w:docPart>
    <w:docPart>
      <w:docPartPr>
        <w:name w:val="3E1DFAFFFDCA430886BA3F1962C248D5"/>
        <w:category>
          <w:name w:val="General"/>
          <w:gallery w:val="placeholder"/>
        </w:category>
        <w:types>
          <w:type w:val="bbPlcHdr"/>
        </w:types>
        <w:behaviors>
          <w:behavior w:val="content"/>
        </w:behaviors>
        <w:guid w:val="{A8D901C2-0E2F-45D7-B090-BD151E15D0DD}"/>
      </w:docPartPr>
      <w:docPartBody>
        <w:p w:rsidR="00A53F2D" w:rsidRDefault="002C270B">
          <w:pPr>
            <w:pStyle w:val="3E1DFAFFFDCA430886BA3F1962C248D5"/>
          </w:pPr>
          <w:r>
            <w:rPr>
              <w:rStyle w:val="PlaceholderText"/>
            </w:rPr>
            <w:t>[Last name]</w:t>
          </w:r>
        </w:p>
      </w:docPartBody>
    </w:docPart>
    <w:docPart>
      <w:docPartPr>
        <w:name w:val="2A33F7C1E2524F9089D03CBDD2C04621"/>
        <w:category>
          <w:name w:val="General"/>
          <w:gallery w:val="placeholder"/>
        </w:category>
        <w:types>
          <w:type w:val="bbPlcHdr"/>
        </w:types>
        <w:behaviors>
          <w:behavior w:val="content"/>
        </w:behaviors>
        <w:guid w:val="{996E0619-D13A-4418-8910-CFAE5AD1E81A}"/>
      </w:docPartPr>
      <w:docPartBody>
        <w:p w:rsidR="00A53F2D" w:rsidRDefault="002C270B">
          <w:pPr>
            <w:pStyle w:val="2A33F7C1E2524F9089D03CBDD2C04621"/>
          </w:pPr>
          <w:r>
            <w:rPr>
              <w:rStyle w:val="PlaceholderText"/>
            </w:rPr>
            <w:t>[Enter your biography]</w:t>
          </w:r>
        </w:p>
      </w:docPartBody>
    </w:docPart>
    <w:docPart>
      <w:docPartPr>
        <w:name w:val="4B7D01B70A7D4493A4F0B3D1009E8733"/>
        <w:category>
          <w:name w:val="General"/>
          <w:gallery w:val="placeholder"/>
        </w:category>
        <w:types>
          <w:type w:val="bbPlcHdr"/>
        </w:types>
        <w:behaviors>
          <w:behavior w:val="content"/>
        </w:behaviors>
        <w:guid w:val="{2CC36068-4B5F-4F31-96BD-282ADEDEE615}"/>
      </w:docPartPr>
      <w:docPartBody>
        <w:p w:rsidR="00A53F2D" w:rsidRDefault="002C270B">
          <w:pPr>
            <w:pStyle w:val="4B7D01B70A7D4493A4F0B3D1009E8733"/>
          </w:pPr>
          <w:r>
            <w:rPr>
              <w:rStyle w:val="PlaceholderText"/>
            </w:rPr>
            <w:t>[Enter the institution with which you are affiliated]</w:t>
          </w:r>
        </w:p>
      </w:docPartBody>
    </w:docPart>
    <w:docPart>
      <w:docPartPr>
        <w:name w:val="57136350399E4514B4810885F6DAFB4B"/>
        <w:category>
          <w:name w:val="General"/>
          <w:gallery w:val="placeholder"/>
        </w:category>
        <w:types>
          <w:type w:val="bbPlcHdr"/>
        </w:types>
        <w:behaviors>
          <w:behavior w:val="content"/>
        </w:behaviors>
        <w:guid w:val="{971AA17F-D9F9-4410-B741-182EA221A716}"/>
      </w:docPartPr>
      <w:docPartBody>
        <w:p w:rsidR="00A53F2D" w:rsidRDefault="002C270B">
          <w:pPr>
            <w:pStyle w:val="57136350399E4514B4810885F6DAFB4B"/>
          </w:pPr>
          <w:r w:rsidRPr="00EF74F7">
            <w:rPr>
              <w:b/>
              <w:color w:val="808080" w:themeColor="background1" w:themeShade="80"/>
            </w:rPr>
            <w:t>[Enter the headword for your article]</w:t>
          </w:r>
        </w:p>
      </w:docPartBody>
    </w:docPart>
    <w:docPart>
      <w:docPartPr>
        <w:name w:val="BE7C2AE3CE6E4563B7AD688C52BB60BE"/>
        <w:category>
          <w:name w:val="General"/>
          <w:gallery w:val="placeholder"/>
        </w:category>
        <w:types>
          <w:type w:val="bbPlcHdr"/>
        </w:types>
        <w:behaviors>
          <w:behavior w:val="content"/>
        </w:behaviors>
        <w:guid w:val="{072A9623-BFBA-490F-AC6C-273603030D32}"/>
      </w:docPartPr>
      <w:docPartBody>
        <w:p w:rsidR="00A53F2D" w:rsidRDefault="002C270B">
          <w:pPr>
            <w:pStyle w:val="BE7C2AE3CE6E4563B7AD688C52BB60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E4412C18484CA5BC573B05D6FF74A3"/>
        <w:category>
          <w:name w:val="General"/>
          <w:gallery w:val="placeholder"/>
        </w:category>
        <w:types>
          <w:type w:val="bbPlcHdr"/>
        </w:types>
        <w:behaviors>
          <w:behavior w:val="content"/>
        </w:behaviors>
        <w:guid w:val="{473BF84E-97F6-4917-B2BA-978F08E039F0}"/>
      </w:docPartPr>
      <w:docPartBody>
        <w:p w:rsidR="00A53F2D" w:rsidRDefault="002C270B">
          <w:pPr>
            <w:pStyle w:val="88E4412C18484CA5BC573B05D6FF74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EB0F1EF55849B5ADC9DBDAA0E8D1FA"/>
        <w:category>
          <w:name w:val="General"/>
          <w:gallery w:val="placeholder"/>
        </w:category>
        <w:types>
          <w:type w:val="bbPlcHdr"/>
        </w:types>
        <w:behaviors>
          <w:behavior w:val="content"/>
        </w:behaviors>
        <w:guid w:val="{5C17A0F2-C93C-4E09-957C-99F09C7E869E}"/>
      </w:docPartPr>
      <w:docPartBody>
        <w:p w:rsidR="00A53F2D" w:rsidRDefault="002C270B">
          <w:pPr>
            <w:pStyle w:val="ECEB0F1EF55849B5ADC9DBDAA0E8D1F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C6EAE266D64F31A02495C8C37D2EE2"/>
        <w:category>
          <w:name w:val="General"/>
          <w:gallery w:val="placeholder"/>
        </w:category>
        <w:types>
          <w:type w:val="bbPlcHdr"/>
        </w:types>
        <w:behaviors>
          <w:behavior w:val="content"/>
        </w:behaviors>
        <w:guid w:val="{4788F870-B4A9-40E7-B27D-ED1988FEF3CF}"/>
      </w:docPartPr>
      <w:docPartBody>
        <w:p w:rsidR="00A53F2D" w:rsidRDefault="002C270B">
          <w:pPr>
            <w:pStyle w:val="FEC6EAE266D64F31A02495C8C37D2E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70B"/>
    <w:rsid w:val="002C270B"/>
    <w:rsid w:val="00A53F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94A2206A0B4AFBA6F88E3074F019AA">
    <w:name w:val="4594A2206A0B4AFBA6F88E3074F019AA"/>
  </w:style>
  <w:style w:type="paragraph" w:customStyle="1" w:styleId="8FA0088C5335418F901D9B63C68F2D59">
    <w:name w:val="8FA0088C5335418F901D9B63C68F2D59"/>
  </w:style>
  <w:style w:type="paragraph" w:customStyle="1" w:styleId="E0A1D7CA068F4B8386EBD61BA4F0F845">
    <w:name w:val="E0A1D7CA068F4B8386EBD61BA4F0F845"/>
  </w:style>
  <w:style w:type="paragraph" w:customStyle="1" w:styleId="3E1DFAFFFDCA430886BA3F1962C248D5">
    <w:name w:val="3E1DFAFFFDCA430886BA3F1962C248D5"/>
  </w:style>
  <w:style w:type="paragraph" w:customStyle="1" w:styleId="2A33F7C1E2524F9089D03CBDD2C04621">
    <w:name w:val="2A33F7C1E2524F9089D03CBDD2C04621"/>
  </w:style>
  <w:style w:type="paragraph" w:customStyle="1" w:styleId="4B7D01B70A7D4493A4F0B3D1009E8733">
    <w:name w:val="4B7D01B70A7D4493A4F0B3D1009E8733"/>
  </w:style>
  <w:style w:type="paragraph" w:customStyle="1" w:styleId="57136350399E4514B4810885F6DAFB4B">
    <w:name w:val="57136350399E4514B4810885F6DAFB4B"/>
  </w:style>
  <w:style w:type="paragraph" w:customStyle="1" w:styleId="BE7C2AE3CE6E4563B7AD688C52BB60BE">
    <w:name w:val="BE7C2AE3CE6E4563B7AD688C52BB60BE"/>
  </w:style>
  <w:style w:type="paragraph" w:customStyle="1" w:styleId="88E4412C18484CA5BC573B05D6FF74A3">
    <w:name w:val="88E4412C18484CA5BC573B05D6FF74A3"/>
  </w:style>
  <w:style w:type="paragraph" w:customStyle="1" w:styleId="ECEB0F1EF55849B5ADC9DBDAA0E8D1FA">
    <w:name w:val="ECEB0F1EF55849B5ADC9DBDAA0E8D1FA"/>
  </w:style>
  <w:style w:type="paragraph" w:customStyle="1" w:styleId="FEC6EAE266D64F31A02495C8C37D2EE2">
    <w:name w:val="FEC6EAE266D64F31A02495C8C37D2E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94A2206A0B4AFBA6F88E3074F019AA">
    <w:name w:val="4594A2206A0B4AFBA6F88E3074F019AA"/>
  </w:style>
  <w:style w:type="paragraph" w:customStyle="1" w:styleId="8FA0088C5335418F901D9B63C68F2D59">
    <w:name w:val="8FA0088C5335418F901D9B63C68F2D59"/>
  </w:style>
  <w:style w:type="paragraph" w:customStyle="1" w:styleId="E0A1D7CA068F4B8386EBD61BA4F0F845">
    <w:name w:val="E0A1D7CA068F4B8386EBD61BA4F0F845"/>
  </w:style>
  <w:style w:type="paragraph" w:customStyle="1" w:styleId="3E1DFAFFFDCA430886BA3F1962C248D5">
    <w:name w:val="3E1DFAFFFDCA430886BA3F1962C248D5"/>
  </w:style>
  <w:style w:type="paragraph" w:customStyle="1" w:styleId="2A33F7C1E2524F9089D03CBDD2C04621">
    <w:name w:val="2A33F7C1E2524F9089D03CBDD2C04621"/>
  </w:style>
  <w:style w:type="paragraph" w:customStyle="1" w:styleId="4B7D01B70A7D4493A4F0B3D1009E8733">
    <w:name w:val="4B7D01B70A7D4493A4F0B3D1009E8733"/>
  </w:style>
  <w:style w:type="paragraph" w:customStyle="1" w:styleId="57136350399E4514B4810885F6DAFB4B">
    <w:name w:val="57136350399E4514B4810885F6DAFB4B"/>
  </w:style>
  <w:style w:type="paragraph" w:customStyle="1" w:styleId="BE7C2AE3CE6E4563B7AD688C52BB60BE">
    <w:name w:val="BE7C2AE3CE6E4563B7AD688C52BB60BE"/>
  </w:style>
  <w:style w:type="paragraph" w:customStyle="1" w:styleId="88E4412C18484CA5BC573B05D6FF74A3">
    <w:name w:val="88E4412C18484CA5BC573B05D6FF74A3"/>
  </w:style>
  <w:style w:type="paragraph" w:customStyle="1" w:styleId="ECEB0F1EF55849B5ADC9DBDAA0E8D1FA">
    <w:name w:val="ECEB0F1EF55849B5ADC9DBDAA0E8D1FA"/>
  </w:style>
  <w:style w:type="paragraph" w:customStyle="1" w:styleId="FEC6EAE266D64F31A02495C8C37D2EE2">
    <w:name w:val="FEC6EAE266D64F31A02495C8C37D2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Bee01</b:Tag>
    <b:SourceType>BookSection</b:SourceType>
    <b:Guid>{2F304A11-A17A-4A87-9F36-8B165CA74718}</b:Guid>
    <b:Author>
      <b:Author>
        <b:NameList>
          <b:Person>
            <b:Last>Beechey</b:Last>
            <b:First>J.</b:First>
          </b:Person>
        </b:NameList>
      </b:Author>
    </b:Author>
    <b:Title>Clive Bell</b:Title>
    <b:Year>2001</b:Year>
    <b:City>London</b:City>
    <b:Publisher>John Murray</b:Publisher>
    <b:RefOrder>1</b:RefOrder>
  </b:Source>
  <b:Source>
    <b:Tag>Bel28</b:Tag>
    <b:SourceType>Book</b:SourceType>
    <b:Guid>{54EDEFC5-064F-4191-947F-53ED9ECFB8E2}</b:Guid>
    <b:Author>
      <b:Author>
        <b:NameList>
          <b:Person>
            <b:Last>Bell</b:Last>
            <b:First>Clive</b:First>
          </b:Person>
        </b:NameList>
      </b:Author>
    </b:Author>
    <b:Title>Proust</b:Title>
    <b:Year>1928</b:Year>
    <b:City>London</b:City>
    <b:Publisher>Hogarth Press</b:Publisher>
    <b:RefOrder>4</b:RefOrder>
  </b:Source>
  <b:Source>
    <b:Tag>Bel15</b:Tag>
    <b:SourceType>Book</b:SourceType>
    <b:Guid>{1AC52D35-A623-44B4-B8E6-1B67CFE7F752}</b:Guid>
    <b:Author>
      <b:Author>
        <b:NameList>
          <b:Person>
            <b:Last>Bell</b:Last>
            <b:First>Clive</b:First>
          </b:Person>
        </b:NameList>
      </b:Author>
    </b:Author>
    <b:Title>Peace at Once</b:Title>
    <b:Year>1915</b:Year>
    <b:City>Manchester and London</b:City>
    <b:Publisher>National Labour Press</b:Publisher>
    <b:RefOrder>3</b:RefOrder>
  </b:Source>
  <b:Source>
    <b:Tag>Bel14</b:Tag>
    <b:SourceType>Book</b:SourceType>
    <b:Guid>{63794ED6-B5B6-4CCF-B014-D84EBE882CB7}</b:Guid>
    <b:Author>
      <b:Author>
        <b:NameList>
          <b:Person>
            <b:Last>Bell</b:Last>
            <b:First>Clive</b:First>
          </b:Person>
        </b:NameList>
      </b:Author>
    </b:Author>
    <b:Title>Art</b:Title>
    <b:Year>1914</b:Year>
    <b:City>London</b:City>
    <b:Publisher>Chatto &amp; Windus</b:Publisher>
    <b:RefOrder>2</b:RefOrder>
  </b:Source>
  <b:Source>
    <b:Tag>Bel73</b:Tag>
    <b:SourceType>Book</b:SourceType>
    <b:Guid>{47A110C7-A26A-45DD-A071-048CA9722985}</b:Guid>
    <b:Title>Civilization and Old Friends</b:Title>
    <b:Year>1973</b:Year>
    <b:City>Chicago</b:City>
    <b:Publisher>U of Chicago P</b:Publisher>
    <b:Author>
      <b:Author>
        <b:NameList>
          <b:Person>
            <b:Last>Bell</b:Last>
            <b:First>Clive</b:First>
          </b:Person>
        </b:NameList>
      </b:Author>
    </b:Author>
    <b:RefOrder>5</b:RefOrder>
  </b:Source>
  <b:Source>
    <b:Tag>Byw75</b:Tag>
    <b:SourceType>Book</b:SourceType>
    <b:Guid>{CAEE4EDC-FC0F-48ED-A0A8-B16BD61BAE47}</b:Guid>
    <b:Author>
      <b:Author>
        <b:NameList>
          <b:Person>
            <b:Last>Bywater</b:Last>
            <b:First>W.G.</b:First>
          </b:Person>
        </b:NameList>
      </b:Author>
    </b:Author>
    <b:Title>Clive Bell's Eye</b:Title>
    <b:Year>1975</b:Year>
    <b:City>Detroit</b:City>
    <b:Publisher>Wayne State UP</b:Publisher>
    <b:RefOrder>6</b:RefOrder>
  </b:Source>
  <b:Source>
    <b:Tag>Sho99</b:Tag>
    <b:SourceType>Book</b:SourceType>
    <b:Guid>{71F0B889-648F-4302-A13A-87EC38109367}</b:Guid>
    <b:Title>The Art of Bloomsbury</b:Title>
    <b:Year>1999</b:Year>
    <b:City>London</b:City>
    <b:Publisher>Tate</b:Publisher>
    <b:Author>
      <b:Editor>
        <b:NameList>
          <b:Person>
            <b:Last>Shone</b:Last>
            <b:First>R.</b:First>
          </b:Person>
        </b:NameList>
      </b:Editor>
    </b:Author>
    <b:RefOrder>7</b:RefOrder>
  </b:Source>
  <b:Source>
    <b:Tag>Tat14</b:Tag>
    <b:SourceType>InternetSite</b:SourceType>
    <b:Guid>{41FBB6E4-8169-49CF-866F-81B3276D4C6F}</b:Guid>
    <b:Title>Tate Archive Journeys: Bloomsbury Group</b:Title>
    <b:YearAccessed>2014</b:YearAccessed>
    <b:MonthAccessed>July</b:MonthAccessed>
    <b:DayAccessed>30</b:DayAccessed>
    <b:InternetSiteTitle>Tate</b:InternetSiteTitle>
    <b:URL>http://www2.tate.org.uk/archivejourneys/bloomsburyhtml/timeline.htm</b:URL>
    <b:RefOrder>8</b:RefOrder>
  </b:Source>
</b:Sources>
</file>

<file path=customXml/itemProps1.xml><?xml version="1.0" encoding="utf-8"?>
<ds:datastoreItem xmlns:ds="http://schemas.openxmlformats.org/officeDocument/2006/customXml" ds:itemID="{10AC908F-3C3E-254E-98EF-ADA9890DB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29</TotalTime>
  <Pages>2</Pages>
  <Words>989</Words>
  <Characters>5452</Characters>
  <Application>Microsoft Macintosh Word</Application>
  <DocSecurity>0</DocSecurity>
  <Lines>109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2014-07-31T00:38:00Z</dcterms:created>
  <dcterms:modified xsi:type="dcterms:W3CDTF">2015-04-17T13:19:00Z</dcterms:modified>
</cp:coreProperties>
</file>