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304262" w14:textId="77777777" w:rsidTr="00922950">
        <w:tc>
          <w:tcPr>
            <w:tcW w:w="491" w:type="dxa"/>
            <w:vMerge w:val="restart"/>
            <w:shd w:val="clear" w:color="auto" w:fill="A6A6A6" w:themeFill="background1" w:themeFillShade="A6"/>
            <w:textDirection w:val="btLr"/>
          </w:tcPr>
          <w:p w14:paraId="096BDEE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AF78FB3A964D4F817732BE66E368A1"/>
            </w:placeholder>
            <w:showingPlcHdr/>
            <w:dropDownList>
              <w:listItem w:displayText="Dr." w:value="Dr."/>
              <w:listItem w:displayText="Prof." w:value="Prof."/>
            </w:dropDownList>
          </w:sdtPr>
          <w:sdtEndPr/>
          <w:sdtContent>
            <w:tc>
              <w:tcPr>
                <w:tcW w:w="1259" w:type="dxa"/>
              </w:tcPr>
              <w:p w14:paraId="0A531B9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AE6A48F8874679A6EA875C3F5D6140"/>
            </w:placeholder>
            <w:text/>
          </w:sdtPr>
          <w:sdtEndPr/>
          <w:sdtContent>
            <w:tc>
              <w:tcPr>
                <w:tcW w:w="2073" w:type="dxa"/>
              </w:tcPr>
              <w:p w14:paraId="315610E6" w14:textId="77777777" w:rsidR="00B574C9" w:rsidRDefault="009B5ED2" w:rsidP="009B5ED2">
                <w:r>
                  <w:t>Christy</w:t>
                </w:r>
              </w:p>
            </w:tc>
          </w:sdtContent>
        </w:sdt>
        <w:sdt>
          <w:sdtPr>
            <w:alias w:val="Middle name"/>
            <w:tag w:val="authorMiddleName"/>
            <w:id w:val="-2076034781"/>
            <w:placeholder>
              <w:docPart w:val="95D04FF2323A4EA8AC6F02DC7AD376A2"/>
            </w:placeholder>
            <w:showingPlcHdr/>
            <w:text/>
          </w:sdtPr>
          <w:sdtEndPr/>
          <w:sdtContent>
            <w:tc>
              <w:tcPr>
                <w:tcW w:w="2551" w:type="dxa"/>
              </w:tcPr>
              <w:p w14:paraId="4DD3255D" w14:textId="77777777" w:rsidR="00B574C9" w:rsidRDefault="00B574C9" w:rsidP="00922950">
                <w:r>
                  <w:rPr>
                    <w:rStyle w:val="PlaceholderText"/>
                  </w:rPr>
                  <w:t>[Middle name]</w:t>
                </w:r>
              </w:p>
            </w:tc>
          </w:sdtContent>
        </w:sdt>
        <w:sdt>
          <w:sdtPr>
            <w:alias w:val="Last name"/>
            <w:tag w:val="authorLastName"/>
            <w:id w:val="-1088529830"/>
            <w:placeholder>
              <w:docPart w:val="E3F44C7646EB49D0B9EC94F098C59D18"/>
            </w:placeholder>
            <w:text/>
          </w:sdtPr>
          <w:sdtEndPr/>
          <w:sdtContent>
            <w:tc>
              <w:tcPr>
                <w:tcW w:w="2642" w:type="dxa"/>
              </w:tcPr>
              <w:p w14:paraId="384D4A83" w14:textId="77777777" w:rsidR="00B574C9" w:rsidRDefault="009B5ED2" w:rsidP="009B5ED2">
                <w:proofErr w:type="spellStart"/>
                <w:r>
                  <w:t>Pottroff</w:t>
                </w:r>
                <w:proofErr w:type="spellEnd"/>
              </w:p>
            </w:tc>
          </w:sdtContent>
        </w:sdt>
      </w:tr>
      <w:tr w:rsidR="00B574C9" w14:paraId="4B29E58D" w14:textId="77777777" w:rsidTr="001A6A06">
        <w:trPr>
          <w:trHeight w:val="986"/>
        </w:trPr>
        <w:tc>
          <w:tcPr>
            <w:tcW w:w="491" w:type="dxa"/>
            <w:vMerge/>
            <w:shd w:val="clear" w:color="auto" w:fill="A6A6A6" w:themeFill="background1" w:themeFillShade="A6"/>
          </w:tcPr>
          <w:p w14:paraId="3E6F6552" w14:textId="77777777" w:rsidR="00B574C9" w:rsidRPr="001A6A06" w:rsidRDefault="00B574C9" w:rsidP="00CF1542">
            <w:pPr>
              <w:jc w:val="center"/>
              <w:rPr>
                <w:b/>
                <w:color w:val="FFFFFF" w:themeColor="background1"/>
              </w:rPr>
            </w:pPr>
          </w:p>
        </w:tc>
        <w:sdt>
          <w:sdtPr>
            <w:alias w:val="Biography"/>
            <w:tag w:val="authorBiography"/>
            <w:id w:val="938807824"/>
            <w:placeholder>
              <w:docPart w:val="1102688AE7C8488CBB69B23A8E8F0937"/>
            </w:placeholder>
            <w:showingPlcHdr/>
          </w:sdtPr>
          <w:sdtEndPr/>
          <w:sdtContent>
            <w:tc>
              <w:tcPr>
                <w:tcW w:w="8525" w:type="dxa"/>
                <w:gridSpan w:val="4"/>
              </w:tcPr>
              <w:p w14:paraId="528ECBB6" w14:textId="77777777" w:rsidR="00B574C9" w:rsidRDefault="00B574C9" w:rsidP="00922950">
                <w:r>
                  <w:rPr>
                    <w:rStyle w:val="PlaceholderText"/>
                  </w:rPr>
                  <w:t>[Enter your biography]</w:t>
                </w:r>
              </w:p>
            </w:tc>
          </w:sdtContent>
        </w:sdt>
      </w:tr>
      <w:tr w:rsidR="00B574C9" w14:paraId="6658903A" w14:textId="77777777" w:rsidTr="001A6A06">
        <w:trPr>
          <w:trHeight w:val="986"/>
        </w:trPr>
        <w:tc>
          <w:tcPr>
            <w:tcW w:w="491" w:type="dxa"/>
            <w:vMerge/>
            <w:shd w:val="clear" w:color="auto" w:fill="A6A6A6" w:themeFill="background1" w:themeFillShade="A6"/>
          </w:tcPr>
          <w:p w14:paraId="2158234C" w14:textId="77777777" w:rsidR="00B574C9" w:rsidRPr="001A6A06" w:rsidRDefault="00B574C9" w:rsidP="00CF1542">
            <w:pPr>
              <w:jc w:val="center"/>
              <w:rPr>
                <w:b/>
                <w:color w:val="FFFFFF" w:themeColor="background1"/>
              </w:rPr>
            </w:pPr>
          </w:p>
        </w:tc>
        <w:sdt>
          <w:sdtPr>
            <w:alias w:val="Affiliation"/>
            <w:tag w:val="affiliation"/>
            <w:id w:val="2012937915"/>
            <w:placeholder>
              <w:docPart w:val="4FF39A8C0E4C4472AEBB824B3912B005"/>
            </w:placeholder>
            <w:text/>
          </w:sdtPr>
          <w:sdtEndPr/>
          <w:sdtContent>
            <w:tc>
              <w:tcPr>
                <w:tcW w:w="8525" w:type="dxa"/>
                <w:gridSpan w:val="4"/>
              </w:tcPr>
              <w:p w14:paraId="4D4EE29D" w14:textId="66431098" w:rsidR="00B574C9" w:rsidRDefault="00E55FC6" w:rsidP="00E55FC6">
                <w:r>
                  <w:t>Fordham University</w:t>
                </w:r>
              </w:p>
            </w:tc>
          </w:sdtContent>
        </w:sdt>
      </w:tr>
    </w:tbl>
    <w:p w14:paraId="6EA1F0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7BEBE9" w14:textId="77777777" w:rsidTr="00244BB0">
        <w:tc>
          <w:tcPr>
            <w:tcW w:w="9016" w:type="dxa"/>
            <w:shd w:val="clear" w:color="auto" w:fill="A6A6A6" w:themeFill="background1" w:themeFillShade="A6"/>
            <w:tcMar>
              <w:top w:w="113" w:type="dxa"/>
              <w:bottom w:w="113" w:type="dxa"/>
            </w:tcMar>
          </w:tcPr>
          <w:p w14:paraId="5588499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27867E" w14:textId="77777777" w:rsidTr="003F0D73">
        <w:sdt>
          <w:sdtPr>
            <w:rPr>
              <w:lang w:val="en-CA" w:eastAsia="en-CA"/>
            </w:rPr>
            <w:alias w:val="Article headword"/>
            <w:tag w:val="articleHeadword"/>
            <w:id w:val="-361440020"/>
            <w:placeholder>
              <w:docPart w:val="ED4B8A76A7FE431EA49663B484837D39"/>
            </w:placeholder>
            <w:text/>
          </w:sdtPr>
          <w:sdtEndPr/>
          <w:sdtContent>
            <w:tc>
              <w:tcPr>
                <w:tcW w:w="9016" w:type="dxa"/>
                <w:tcMar>
                  <w:top w:w="113" w:type="dxa"/>
                  <w:bottom w:w="113" w:type="dxa"/>
                </w:tcMar>
              </w:tcPr>
              <w:p w14:paraId="7516437A" w14:textId="77777777" w:rsidR="003F0D73" w:rsidRPr="00FB589A" w:rsidRDefault="005C0B29" w:rsidP="005C0B29">
                <w:proofErr w:type="spellStart"/>
                <w:r w:rsidRPr="005C0B29">
                  <w:rPr>
                    <w:lang w:val="en-CA" w:eastAsia="en-CA"/>
                  </w:rPr>
                  <w:t>Harford</w:t>
                </w:r>
                <w:proofErr w:type="spellEnd"/>
                <w:r w:rsidRPr="005C0B29">
                  <w:rPr>
                    <w:lang w:val="en-CA" w:eastAsia="en-CA"/>
                  </w:rPr>
                  <w:t xml:space="preserve">, </w:t>
                </w:r>
                <w:proofErr w:type="spellStart"/>
                <w:r w:rsidRPr="005C0B29">
                  <w:rPr>
                    <w:lang w:val="en-CA" w:eastAsia="en-CA"/>
                  </w:rPr>
                  <w:t>Lesbia</w:t>
                </w:r>
                <w:proofErr w:type="spellEnd"/>
                <w:r w:rsidRPr="005C0B29">
                  <w:rPr>
                    <w:lang w:val="en-CA" w:eastAsia="en-CA"/>
                  </w:rPr>
                  <w:t xml:space="preserve"> (1891-1927)</w:t>
                </w:r>
              </w:p>
            </w:tc>
          </w:sdtContent>
        </w:sdt>
      </w:tr>
      <w:tr w:rsidR="00464699" w14:paraId="7AD5738C" w14:textId="77777777" w:rsidTr="009B5ED2">
        <w:sdt>
          <w:sdtPr>
            <w:alias w:val="Variant headwords"/>
            <w:tag w:val="variantHeadwords"/>
            <w:id w:val="173464402"/>
            <w:placeholder>
              <w:docPart w:val="F3AE7FDD32F44CAE89ACBA984593EB07"/>
            </w:placeholder>
            <w:showingPlcHdr/>
          </w:sdtPr>
          <w:sdtEndPr/>
          <w:sdtContent>
            <w:tc>
              <w:tcPr>
                <w:tcW w:w="9016" w:type="dxa"/>
                <w:tcMar>
                  <w:top w:w="113" w:type="dxa"/>
                  <w:bottom w:w="113" w:type="dxa"/>
                </w:tcMar>
              </w:tcPr>
              <w:p w14:paraId="715F949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5911E4" w14:textId="77777777" w:rsidTr="003F0D73">
        <w:sdt>
          <w:sdtPr>
            <w:alias w:val="Abstract"/>
            <w:tag w:val="abstract"/>
            <w:id w:val="-635871867"/>
            <w:placeholder>
              <w:docPart w:val="1ACE0E9ED2B8481D810247EBDF8FD782"/>
            </w:placeholder>
          </w:sdtPr>
          <w:sdtEndPr/>
          <w:sdtContent>
            <w:tc>
              <w:tcPr>
                <w:tcW w:w="9016" w:type="dxa"/>
                <w:tcMar>
                  <w:top w:w="113" w:type="dxa"/>
                  <w:bottom w:w="113" w:type="dxa"/>
                </w:tcMar>
              </w:tcPr>
              <w:p w14:paraId="69BEAF54" w14:textId="5874FACD" w:rsidR="00E85A05" w:rsidRDefault="00DE1ABA" w:rsidP="00E03748">
                <w:proofErr w:type="spellStart"/>
                <w:r>
                  <w:t>Lesbia</w:t>
                </w:r>
                <w:proofErr w:type="spellEnd"/>
                <w:r>
                  <w:t xml:space="preserve"> </w:t>
                </w:r>
                <w:proofErr w:type="spellStart"/>
                <w:r>
                  <w:t>Harford</w:t>
                </w:r>
                <w:proofErr w:type="spellEnd"/>
                <w:r>
                  <w:t xml:space="preserve"> was an Australian writer and political activist. Despite these seemingly complementary roles, she did not view her writing as an instrument for social change, and very few of her poems are overtly political. </w:t>
                </w:r>
                <w:proofErr w:type="spellStart"/>
                <w:r>
                  <w:t>Harford's</w:t>
                </w:r>
                <w:proofErr w:type="spellEnd"/>
                <w:r>
                  <w:t xml:space="preserve"> poetry is both social and romantic, addressing themes of love, work, and domesticity. Her writing negotiates the world of imperfections </w:t>
                </w:r>
                <w:r w:rsidR="00E03748">
                  <w:t>through a</w:t>
                </w:r>
                <w:r>
                  <w:t xml:space="preserve"> minimalist style. </w:t>
                </w:r>
                <w:proofErr w:type="spellStart"/>
                <w:r>
                  <w:t>Harford</w:t>
                </w:r>
                <w:proofErr w:type="spellEnd"/>
                <w:r>
                  <w:t xml:space="preserve"> attended the University of Melbourne and graduated with a Bachelor of Laws in 1916. During her undergraduate years, </w:t>
                </w:r>
                <w:proofErr w:type="spellStart"/>
                <w:r>
                  <w:t>Harford</w:t>
                </w:r>
                <w:proofErr w:type="spellEnd"/>
                <w:r>
                  <w:t xml:space="preserve">, already committed to social justice, became embroiled in anti-war and anti-conscription activism. Rather than pursuing a legal career, she embodied her socialist politics and worked at a clothing factory. She later joined the Industrial Workers of the World. Only a few of </w:t>
                </w:r>
                <w:proofErr w:type="spellStart"/>
                <w:r>
                  <w:t>Harford’s</w:t>
                </w:r>
                <w:proofErr w:type="spellEnd"/>
                <w:r>
                  <w:t xml:space="preserve"> poems were</w:t>
                </w:r>
                <w:r w:rsidR="009B5ED2">
                  <w:t xml:space="preserve"> published during her lifetime</w:t>
                </w:r>
                <w:r>
                  <w:t xml:space="preserve">. New interest in reclaiming marginalised writing led to the discovery of </w:t>
                </w:r>
                <w:proofErr w:type="spellStart"/>
                <w:r>
                  <w:t>Harford’s</w:t>
                </w:r>
                <w:proofErr w:type="spellEnd"/>
                <w:r>
                  <w:t xml:space="preserve"> lost novel </w:t>
                </w:r>
                <w:r>
                  <w:rPr>
                    <w:i/>
                  </w:rPr>
                  <w:t>The Invaluable Mystery</w:t>
                </w:r>
                <w:r>
                  <w:t xml:space="preserve"> in the Australian Archives. Published in 1987, the novel concerns an urban working-class woman and her struggle to survive independently during the Great War.</w:t>
                </w:r>
              </w:p>
            </w:tc>
          </w:sdtContent>
        </w:sdt>
      </w:tr>
      <w:tr w:rsidR="003F0D73" w14:paraId="6276D7B9" w14:textId="77777777" w:rsidTr="003F0D73">
        <w:sdt>
          <w:sdtPr>
            <w:alias w:val="Article text"/>
            <w:tag w:val="articleText"/>
            <w:id w:val="634067588"/>
            <w:placeholder>
              <w:docPart w:val="D7F9BB98CCB14BCAB07F58645B4AD4C4"/>
            </w:placeholder>
          </w:sdtPr>
          <w:sdtEndPr/>
          <w:sdtContent>
            <w:tc>
              <w:tcPr>
                <w:tcW w:w="9016" w:type="dxa"/>
                <w:tcMar>
                  <w:top w:w="113" w:type="dxa"/>
                  <w:bottom w:w="113" w:type="dxa"/>
                </w:tcMar>
              </w:tcPr>
              <w:p w14:paraId="57739D1C" w14:textId="660D97D4" w:rsidR="005C0B29" w:rsidRDefault="00E03748" w:rsidP="005C0B29">
                <w:proofErr w:type="spellStart"/>
                <w:r>
                  <w:t>Lesbia</w:t>
                </w:r>
                <w:proofErr w:type="spellEnd"/>
                <w:r>
                  <w:t xml:space="preserve"> </w:t>
                </w:r>
                <w:proofErr w:type="spellStart"/>
                <w:r>
                  <w:t>Harford</w:t>
                </w:r>
                <w:proofErr w:type="spellEnd"/>
                <w:r>
                  <w:t xml:space="preserve"> was an Australian writer and political activist. Despite these seemingly complementary roles, she did not view her writing as an instrument for social change, and very few of her poems are overtly political. </w:t>
                </w:r>
                <w:proofErr w:type="spellStart"/>
                <w:r>
                  <w:t>Harford's</w:t>
                </w:r>
                <w:proofErr w:type="spellEnd"/>
                <w:r>
                  <w:t xml:space="preserve"> poetry is both social and romantic, addressing themes of love, work, and domesticity. Her writing negotiates the world of imperfections through a minimalist style. </w:t>
                </w:r>
              </w:p>
              <w:p w14:paraId="32869188" w14:textId="77777777" w:rsidR="00E03748" w:rsidRDefault="00E03748" w:rsidP="005C0B29"/>
              <w:p w14:paraId="095F2BB8" w14:textId="77777777" w:rsidR="005B5D85" w:rsidRDefault="005B5D85" w:rsidP="005C0B29">
                <w:r>
                  <w:t>File: harford1.jpg</w:t>
                </w:r>
              </w:p>
              <w:p w14:paraId="231CDE94" w14:textId="77777777" w:rsidR="005B5D85" w:rsidRDefault="005B5D85" w:rsidP="005C0B29"/>
              <w:p w14:paraId="2593981A" w14:textId="77777777" w:rsidR="005C0B29" w:rsidRDefault="005C0B29" w:rsidP="005C0B29">
                <w:proofErr w:type="spellStart"/>
                <w:r>
                  <w:t>Lesbia</w:t>
                </w:r>
                <w:proofErr w:type="spellEnd"/>
                <w:r>
                  <w:t xml:space="preserve"> </w:t>
                </w:r>
                <w:proofErr w:type="spellStart"/>
                <w:r>
                  <w:t>Venner</w:t>
                </w:r>
                <w:proofErr w:type="spellEnd"/>
                <w:r>
                  <w:t xml:space="preserve"> Keogh (later </w:t>
                </w:r>
                <w:proofErr w:type="spellStart"/>
                <w:r>
                  <w:t>Harford</w:t>
                </w:r>
                <w:proofErr w:type="spellEnd"/>
                <w:r>
                  <w:t xml:space="preserve">) was born in Brighton, Melbourne to a middle-class family whose social position slid rapidly into bankruptcy. Her ability to work was limited by a heart condition that restricted her mobility and caused her to tire easily. As an adolescent, </w:t>
                </w:r>
                <w:proofErr w:type="spellStart"/>
                <w:r>
                  <w:t>Harford</w:t>
                </w:r>
                <w:proofErr w:type="spellEnd"/>
                <w:r>
                  <w:t xml:space="preserve"> began to write poetry. She attended the University of Melbourne and graduated with a Bachelor of Laws in 1916. During her undergraduate years, </w:t>
                </w:r>
                <w:proofErr w:type="spellStart"/>
                <w:r>
                  <w:t>Harford</w:t>
                </w:r>
                <w:proofErr w:type="spellEnd"/>
                <w:r>
                  <w:t>, already committed to social justice, became embroiled in anti-war and anti-conscription activism. Rather than pursuing a legal career, she embodied her socialist politics and worked at a clothing factory. She later joined the Industrial Workers of the World.</w:t>
                </w:r>
              </w:p>
              <w:p w14:paraId="2A3EEA19" w14:textId="77777777" w:rsidR="005C0B29" w:rsidRDefault="005C0B29" w:rsidP="005C0B29"/>
              <w:p w14:paraId="4AA793F4" w14:textId="5415B6E1" w:rsidR="005C0B29" w:rsidRDefault="005C0B29" w:rsidP="005C0B29">
                <w:r>
                  <w:t xml:space="preserve">In 1920 she married Patrick </w:t>
                </w:r>
                <w:proofErr w:type="spellStart"/>
                <w:r>
                  <w:t>Harford</w:t>
                </w:r>
                <w:proofErr w:type="spellEnd"/>
                <w:r>
                  <w:t xml:space="preserve">, a fellow IWW member, while working and organizing in Sydney. Their relationship was short-lived, and she returned to Melbourne alone a year later. Throughout her life, </w:t>
                </w:r>
                <w:proofErr w:type="spellStart"/>
                <w:r>
                  <w:t>Harford</w:t>
                </w:r>
                <w:proofErr w:type="spellEnd"/>
                <w:r>
                  <w:t xml:space="preserve"> was an advocate for free love. She had relationships with men and women while maintaining her independence. Many accounts silence or sensationalise </w:t>
                </w:r>
                <w:proofErr w:type="spellStart"/>
                <w:r>
                  <w:t>Harford’s</w:t>
                </w:r>
                <w:proofErr w:type="spellEnd"/>
                <w:r>
                  <w:t xml:space="preserve"> sexuality, and little is definitively known. A number of her poems, however, make direct </w:t>
                </w:r>
                <w:r>
                  <w:lastRenderedPageBreak/>
                  <w:t>declarations of desire both to</w:t>
                </w:r>
                <w:r w:rsidR="009C5183">
                  <w:t>wards</w:t>
                </w:r>
                <w:r w:rsidR="00E03748">
                  <w:t xml:space="preserve"> men and </w:t>
                </w:r>
                <w:bookmarkStart w:id="0" w:name="_GoBack"/>
                <w:bookmarkEnd w:id="0"/>
                <w:r>
                  <w:t xml:space="preserve">women. When she returned to Melbourne in 1921, </w:t>
                </w:r>
                <w:proofErr w:type="spellStart"/>
                <w:r>
                  <w:t>Harford</w:t>
                </w:r>
                <w:proofErr w:type="spellEnd"/>
                <w:r>
                  <w:t xml:space="preserve"> worked in the legal field and started a novel that would become </w:t>
                </w:r>
                <w:r>
                  <w:rPr>
                    <w:i/>
                  </w:rPr>
                  <w:t>The Invaluable Mystery</w:t>
                </w:r>
                <w:r>
                  <w:t xml:space="preserve">. During her final years, </w:t>
                </w:r>
                <w:proofErr w:type="spellStart"/>
                <w:r>
                  <w:t>Harford’s</w:t>
                </w:r>
                <w:proofErr w:type="spellEnd"/>
                <w:r>
                  <w:t xml:space="preserve"> health rapidly declined. Her heart condition and fragile health led to her death at the age of thirty-six in 1927.</w:t>
                </w:r>
              </w:p>
              <w:p w14:paraId="19E3CD70" w14:textId="77777777" w:rsidR="005C0B29" w:rsidRDefault="005C0B29" w:rsidP="005C0B29"/>
              <w:p w14:paraId="534CF457" w14:textId="77777777" w:rsidR="001C6C74" w:rsidRDefault="005C0B29" w:rsidP="00DE1ABA">
                <w:r>
                  <w:t xml:space="preserve">Only a few of </w:t>
                </w:r>
                <w:proofErr w:type="spellStart"/>
                <w:r>
                  <w:t>Harford’s</w:t>
                </w:r>
                <w:proofErr w:type="spellEnd"/>
                <w:r>
                  <w:t xml:space="preserve"> poems were published during her lifetime. Her identity as an urban Australian woman </w:t>
                </w:r>
                <w:r w:rsidR="00DE1ABA">
                  <w:t>may have</w:t>
                </w:r>
                <w:r>
                  <w:t xml:space="preserve"> restricted her opportunities, </w:t>
                </w:r>
                <w:r w:rsidR="00DE1ABA">
                  <w:t>as</w:t>
                </w:r>
                <w:r>
                  <w:t xml:space="preserve"> contemporary </w:t>
                </w:r>
                <w:r w:rsidR="00DE1ABA">
                  <w:t xml:space="preserve">Australian </w:t>
                </w:r>
                <w:r>
                  <w:t xml:space="preserve">publishers </w:t>
                </w:r>
                <w:r w:rsidR="00DE1ABA">
                  <w:t xml:space="preserve">then </w:t>
                </w:r>
                <w:r>
                  <w:t>privil</w:t>
                </w:r>
                <w:r w:rsidR="008A7EF5">
                  <w:t>eged the bush or worker ballad.</w:t>
                </w:r>
                <w:r>
                  <w:t xml:space="preserve"> In 1941, long-term friend Nettie Palmer published a posthumous collection of poetry, </w:t>
                </w:r>
                <w:r>
                  <w:rPr>
                    <w:i/>
                  </w:rPr>
                  <w:t xml:space="preserve">The Poems of </w:t>
                </w:r>
                <w:proofErr w:type="spellStart"/>
                <w:r>
                  <w:rPr>
                    <w:i/>
                  </w:rPr>
                  <w:t>Lesbia</w:t>
                </w:r>
                <w:proofErr w:type="spellEnd"/>
                <w:r>
                  <w:rPr>
                    <w:i/>
                  </w:rPr>
                  <w:t xml:space="preserve"> </w:t>
                </w:r>
                <w:proofErr w:type="spellStart"/>
                <w:r>
                  <w:rPr>
                    <w:i/>
                  </w:rPr>
                  <w:t>Harford</w:t>
                </w:r>
                <w:proofErr w:type="spellEnd"/>
                <w:r>
                  <w:t xml:space="preserve">. In 1985, a more comprehensive collection of </w:t>
                </w:r>
                <w:proofErr w:type="spellStart"/>
                <w:r>
                  <w:t>Harford’s</w:t>
                </w:r>
                <w:proofErr w:type="spellEnd"/>
                <w:r>
                  <w:t xml:space="preserve"> poetry was published under the same title. New interest in reclaiming marginalised writing led to the discovery of </w:t>
                </w:r>
                <w:proofErr w:type="spellStart"/>
                <w:r>
                  <w:t>Harford’s</w:t>
                </w:r>
                <w:proofErr w:type="spellEnd"/>
                <w:r>
                  <w:t xml:space="preserve"> lost novel </w:t>
                </w:r>
                <w:r>
                  <w:rPr>
                    <w:i/>
                  </w:rPr>
                  <w:t>The Invaluable Mystery</w:t>
                </w:r>
                <w:r>
                  <w:t xml:space="preserve"> in the Australian Archives. Published in 1987, the novel concerns an urban working-class woman and her struggle to survive independently during the Great War. Though the plot seems conventional, the novel illustrates how the home front could be a site of radical change for women</w:t>
                </w:r>
              </w:p>
              <w:p w14:paraId="4A467F5A" w14:textId="77777777" w:rsidR="001C6C74" w:rsidRDefault="001C6C74" w:rsidP="00DE1ABA"/>
              <w:p w14:paraId="0D90800E" w14:textId="77777777" w:rsidR="001C6C74" w:rsidRDefault="001C6C74" w:rsidP="001C6C74">
                <w:pPr>
                  <w:pStyle w:val="Heading1"/>
                  <w:outlineLvl w:val="0"/>
                </w:pPr>
                <w:r>
                  <w:t>List of Works</w:t>
                </w:r>
                <w:r w:rsidR="008A7EF5">
                  <w:t>:</w:t>
                </w:r>
              </w:p>
              <w:p w14:paraId="7B8D6330" w14:textId="77777777" w:rsidR="001C6C74" w:rsidRDefault="001C6C74" w:rsidP="001C6C74">
                <w:r w:rsidRPr="005B5D85">
                  <w:rPr>
                    <w:i/>
                  </w:rPr>
                  <w:t xml:space="preserve">The Poems of </w:t>
                </w:r>
                <w:proofErr w:type="spellStart"/>
                <w:r w:rsidRPr="005B5D85">
                  <w:rPr>
                    <w:i/>
                  </w:rPr>
                  <w:t>Lesbia</w:t>
                </w:r>
                <w:proofErr w:type="spellEnd"/>
                <w:r w:rsidRPr="005B5D85">
                  <w:rPr>
                    <w:i/>
                  </w:rPr>
                  <w:t xml:space="preserve"> </w:t>
                </w:r>
                <w:proofErr w:type="spellStart"/>
                <w:r w:rsidRPr="005B5D85">
                  <w:rPr>
                    <w:i/>
                  </w:rPr>
                  <w:t>Harford</w:t>
                </w:r>
                <w:proofErr w:type="spellEnd"/>
                <w:r>
                  <w:t xml:space="preserve"> (1941)</w:t>
                </w:r>
              </w:p>
              <w:p w14:paraId="7A231AED" w14:textId="77777777" w:rsidR="001C6C74" w:rsidRPr="005B5D85" w:rsidRDefault="001C6C74" w:rsidP="001C6C74">
                <w:pPr>
                  <w:rPr>
                    <w:i/>
                  </w:rPr>
                </w:pPr>
                <w:r w:rsidRPr="005B5D85">
                  <w:rPr>
                    <w:i/>
                  </w:rPr>
                  <w:t xml:space="preserve">The Poems of </w:t>
                </w:r>
                <w:proofErr w:type="spellStart"/>
                <w:r w:rsidRPr="005B5D85">
                  <w:rPr>
                    <w:i/>
                  </w:rPr>
                  <w:t>Lesbia</w:t>
                </w:r>
                <w:proofErr w:type="spellEnd"/>
                <w:r w:rsidRPr="005B5D85">
                  <w:rPr>
                    <w:i/>
                  </w:rPr>
                  <w:t xml:space="preserve"> </w:t>
                </w:r>
                <w:proofErr w:type="spellStart"/>
                <w:r w:rsidRPr="005B5D85">
                  <w:rPr>
                    <w:i/>
                  </w:rPr>
                  <w:t>Harford</w:t>
                </w:r>
                <w:proofErr w:type="spellEnd"/>
                <w:r w:rsidRPr="005B5D85">
                  <w:rPr>
                    <w:i/>
                  </w:rPr>
                  <w:t xml:space="preserve"> </w:t>
                </w:r>
                <w:r w:rsidRPr="005B5D85">
                  <w:t>(1985)</w:t>
                </w:r>
              </w:p>
              <w:p w14:paraId="2FCCE4EB" w14:textId="77777777" w:rsidR="003F0D73" w:rsidRDefault="001C6C74" w:rsidP="00DE1ABA">
                <w:r w:rsidRPr="005B5D85">
                  <w:rPr>
                    <w:i/>
                  </w:rPr>
                  <w:t>The Invaluable Mystery</w:t>
                </w:r>
                <w:r>
                  <w:t xml:space="preserve"> (1987)</w:t>
                </w:r>
              </w:p>
            </w:tc>
          </w:sdtContent>
        </w:sdt>
      </w:tr>
      <w:tr w:rsidR="003235A7" w14:paraId="186725AF" w14:textId="77777777" w:rsidTr="003235A7">
        <w:tc>
          <w:tcPr>
            <w:tcW w:w="9016" w:type="dxa"/>
          </w:tcPr>
          <w:p w14:paraId="043EB19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70069F259CF406694D8D00FE71DA20E"/>
              </w:placeholder>
            </w:sdtPr>
            <w:sdtEndPr/>
            <w:sdtContent>
              <w:p w14:paraId="742EEDF3" w14:textId="77777777" w:rsidR="001C6C74" w:rsidRDefault="00E03748" w:rsidP="005B5D85">
                <w:sdt>
                  <w:sdtPr>
                    <w:id w:val="-118071199"/>
                    <w:citation/>
                  </w:sdtPr>
                  <w:sdtEndPr/>
                  <w:sdtContent>
                    <w:r w:rsidR="001C6C74">
                      <w:fldChar w:fldCharType="begin"/>
                    </w:r>
                    <w:r w:rsidR="001C6C74">
                      <w:rPr>
                        <w:lang w:val="en-US"/>
                      </w:rPr>
                      <w:instrText xml:space="preserve"> CITATION Lam83 \l 1033 </w:instrText>
                    </w:r>
                    <w:r w:rsidR="001C6C74">
                      <w:fldChar w:fldCharType="separate"/>
                    </w:r>
                    <w:r w:rsidR="001C6C74">
                      <w:rPr>
                        <w:noProof/>
                        <w:lang w:val="en-US"/>
                      </w:rPr>
                      <w:t>(Lamb)</w:t>
                    </w:r>
                    <w:r w:rsidR="001C6C74">
                      <w:fldChar w:fldCharType="end"/>
                    </w:r>
                  </w:sdtContent>
                </w:sdt>
              </w:p>
              <w:p w14:paraId="476B8128" w14:textId="77777777" w:rsidR="001C6C74" w:rsidRDefault="001C6C74" w:rsidP="005B5D85"/>
              <w:p w14:paraId="0246BB5E" w14:textId="77777777" w:rsidR="001C6C74" w:rsidRDefault="00E03748" w:rsidP="005B5D85">
                <w:sdt>
                  <w:sdtPr>
                    <w:id w:val="-7756505"/>
                    <w:citation/>
                  </w:sdtPr>
                  <w:sdtEndPr/>
                  <w:sdtContent>
                    <w:r w:rsidR="001C6C74">
                      <w:fldChar w:fldCharType="begin"/>
                    </w:r>
                    <w:r w:rsidR="001C6C74">
                      <w:rPr>
                        <w:lang w:val="en-US"/>
                      </w:rPr>
                      <w:instrText xml:space="preserve"> CITATION Har41 \l 1033 </w:instrText>
                    </w:r>
                    <w:r w:rsidR="001C6C74">
                      <w:fldChar w:fldCharType="separate"/>
                    </w:r>
                    <w:r w:rsidR="001C6C74">
                      <w:rPr>
                        <w:noProof/>
                        <w:lang w:val="en-US"/>
                      </w:rPr>
                      <w:t>(Harford)</w:t>
                    </w:r>
                    <w:r w:rsidR="001C6C74">
                      <w:fldChar w:fldCharType="end"/>
                    </w:r>
                  </w:sdtContent>
                </w:sdt>
              </w:p>
              <w:p w14:paraId="6E8EC4D6" w14:textId="77777777" w:rsidR="001C6C74" w:rsidRDefault="001C6C74" w:rsidP="005B5D85"/>
              <w:p w14:paraId="76222EB7" w14:textId="77777777" w:rsidR="003235A7" w:rsidRDefault="00E03748" w:rsidP="005B5D85">
                <w:sdt>
                  <w:sdtPr>
                    <w:id w:val="969784851"/>
                    <w:citation/>
                  </w:sdtPr>
                  <w:sdtEndPr/>
                  <w:sdtContent>
                    <w:r w:rsidR="001C6C74">
                      <w:fldChar w:fldCharType="begin"/>
                    </w:r>
                    <w:r w:rsidR="001C6C74">
                      <w:rPr>
                        <w:lang w:val="en-US"/>
                      </w:rPr>
                      <w:instrText xml:space="preserve"> CITATION Vic09 \l 1033 </w:instrText>
                    </w:r>
                    <w:r w:rsidR="001C6C74">
                      <w:fldChar w:fldCharType="separate"/>
                    </w:r>
                    <w:r w:rsidR="001C6C74">
                      <w:rPr>
                        <w:noProof/>
                        <w:lang w:val="en-US"/>
                      </w:rPr>
                      <w:t>(Vickery)</w:t>
                    </w:r>
                    <w:r w:rsidR="001C6C74">
                      <w:fldChar w:fldCharType="end"/>
                    </w:r>
                  </w:sdtContent>
                </w:sdt>
              </w:p>
            </w:sdtContent>
          </w:sdt>
        </w:tc>
      </w:tr>
    </w:tbl>
    <w:p w14:paraId="481D602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2E46B" w14:textId="77777777" w:rsidR="009C5183" w:rsidRDefault="009C5183" w:rsidP="007A0D55">
      <w:pPr>
        <w:spacing w:after="0" w:line="240" w:lineRule="auto"/>
      </w:pPr>
      <w:r>
        <w:separator/>
      </w:r>
    </w:p>
  </w:endnote>
  <w:endnote w:type="continuationSeparator" w:id="0">
    <w:p w14:paraId="2595D152" w14:textId="77777777" w:rsidR="009C5183" w:rsidRDefault="009C51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E66C6" w14:textId="77777777" w:rsidR="009C5183" w:rsidRDefault="009C5183" w:rsidP="007A0D55">
      <w:pPr>
        <w:spacing w:after="0" w:line="240" w:lineRule="auto"/>
      </w:pPr>
      <w:r>
        <w:separator/>
      </w:r>
    </w:p>
  </w:footnote>
  <w:footnote w:type="continuationSeparator" w:id="0">
    <w:p w14:paraId="2D49FF88" w14:textId="77777777" w:rsidR="009C5183" w:rsidRDefault="009C51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65656" w14:textId="77777777" w:rsidR="009C5183" w:rsidRDefault="009C518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4AF17E" w14:textId="77777777" w:rsidR="009C5183" w:rsidRDefault="009C51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8D0"/>
    <w:rsid w:val="00032559"/>
    <w:rsid w:val="00052040"/>
    <w:rsid w:val="000B25AE"/>
    <w:rsid w:val="000B55AB"/>
    <w:rsid w:val="000D24DC"/>
    <w:rsid w:val="00101B2E"/>
    <w:rsid w:val="00116FA0"/>
    <w:rsid w:val="0015114C"/>
    <w:rsid w:val="001A21F3"/>
    <w:rsid w:val="001A2537"/>
    <w:rsid w:val="001A6A06"/>
    <w:rsid w:val="001C6C7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69A7"/>
    <w:rsid w:val="004E5896"/>
    <w:rsid w:val="00513EE6"/>
    <w:rsid w:val="00534F8F"/>
    <w:rsid w:val="00590035"/>
    <w:rsid w:val="005B177E"/>
    <w:rsid w:val="005B3921"/>
    <w:rsid w:val="005B5D85"/>
    <w:rsid w:val="005B78D0"/>
    <w:rsid w:val="005C0B29"/>
    <w:rsid w:val="005F26D7"/>
    <w:rsid w:val="005F5450"/>
    <w:rsid w:val="006D0412"/>
    <w:rsid w:val="007411B9"/>
    <w:rsid w:val="00780D95"/>
    <w:rsid w:val="00780DC7"/>
    <w:rsid w:val="007A0D55"/>
    <w:rsid w:val="007B3377"/>
    <w:rsid w:val="007E5F44"/>
    <w:rsid w:val="00821DE3"/>
    <w:rsid w:val="00846CE1"/>
    <w:rsid w:val="008A5B87"/>
    <w:rsid w:val="008A7EF5"/>
    <w:rsid w:val="00922950"/>
    <w:rsid w:val="009A7264"/>
    <w:rsid w:val="009B5ED2"/>
    <w:rsid w:val="009C5183"/>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1ABA"/>
    <w:rsid w:val="00DF01B0"/>
    <w:rsid w:val="00E03748"/>
    <w:rsid w:val="00E267BF"/>
    <w:rsid w:val="00E55FC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47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8D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AF78FB3A964D4F817732BE66E368A1"/>
        <w:category>
          <w:name w:val="General"/>
          <w:gallery w:val="placeholder"/>
        </w:category>
        <w:types>
          <w:type w:val="bbPlcHdr"/>
        </w:types>
        <w:behaviors>
          <w:behavior w:val="content"/>
        </w:behaviors>
        <w:guid w:val="{2C0379D3-D92F-45FC-ACFF-C77A4DC3F1D4}"/>
      </w:docPartPr>
      <w:docPartBody>
        <w:p w:rsidR="003D28F4" w:rsidRDefault="00160A5E">
          <w:pPr>
            <w:pStyle w:val="5FAF78FB3A964D4F817732BE66E368A1"/>
          </w:pPr>
          <w:r w:rsidRPr="00CC586D">
            <w:rPr>
              <w:rStyle w:val="PlaceholderText"/>
              <w:b/>
              <w:color w:val="FFFFFF" w:themeColor="background1"/>
            </w:rPr>
            <w:t>[Salutation]</w:t>
          </w:r>
        </w:p>
      </w:docPartBody>
    </w:docPart>
    <w:docPart>
      <w:docPartPr>
        <w:name w:val="4FAE6A48F8874679A6EA875C3F5D6140"/>
        <w:category>
          <w:name w:val="General"/>
          <w:gallery w:val="placeholder"/>
        </w:category>
        <w:types>
          <w:type w:val="bbPlcHdr"/>
        </w:types>
        <w:behaviors>
          <w:behavior w:val="content"/>
        </w:behaviors>
        <w:guid w:val="{4C0C64A6-C16A-4CD9-992E-D239C83E489E}"/>
      </w:docPartPr>
      <w:docPartBody>
        <w:p w:rsidR="003D28F4" w:rsidRDefault="00160A5E">
          <w:pPr>
            <w:pStyle w:val="4FAE6A48F8874679A6EA875C3F5D6140"/>
          </w:pPr>
          <w:r>
            <w:rPr>
              <w:rStyle w:val="PlaceholderText"/>
            </w:rPr>
            <w:t>[First name]</w:t>
          </w:r>
        </w:p>
      </w:docPartBody>
    </w:docPart>
    <w:docPart>
      <w:docPartPr>
        <w:name w:val="95D04FF2323A4EA8AC6F02DC7AD376A2"/>
        <w:category>
          <w:name w:val="General"/>
          <w:gallery w:val="placeholder"/>
        </w:category>
        <w:types>
          <w:type w:val="bbPlcHdr"/>
        </w:types>
        <w:behaviors>
          <w:behavior w:val="content"/>
        </w:behaviors>
        <w:guid w:val="{BBAE5FF2-4F33-42A9-9124-57C0923382A8}"/>
      </w:docPartPr>
      <w:docPartBody>
        <w:p w:rsidR="003D28F4" w:rsidRDefault="00160A5E">
          <w:pPr>
            <w:pStyle w:val="95D04FF2323A4EA8AC6F02DC7AD376A2"/>
          </w:pPr>
          <w:r>
            <w:rPr>
              <w:rStyle w:val="PlaceholderText"/>
            </w:rPr>
            <w:t>[Middle name]</w:t>
          </w:r>
        </w:p>
      </w:docPartBody>
    </w:docPart>
    <w:docPart>
      <w:docPartPr>
        <w:name w:val="E3F44C7646EB49D0B9EC94F098C59D18"/>
        <w:category>
          <w:name w:val="General"/>
          <w:gallery w:val="placeholder"/>
        </w:category>
        <w:types>
          <w:type w:val="bbPlcHdr"/>
        </w:types>
        <w:behaviors>
          <w:behavior w:val="content"/>
        </w:behaviors>
        <w:guid w:val="{1E44982D-00C5-407D-8358-1F06BDB967A2}"/>
      </w:docPartPr>
      <w:docPartBody>
        <w:p w:rsidR="003D28F4" w:rsidRDefault="00160A5E">
          <w:pPr>
            <w:pStyle w:val="E3F44C7646EB49D0B9EC94F098C59D18"/>
          </w:pPr>
          <w:r>
            <w:rPr>
              <w:rStyle w:val="PlaceholderText"/>
            </w:rPr>
            <w:t>[Last name]</w:t>
          </w:r>
        </w:p>
      </w:docPartBody>
    </w:docPart>
    <w:docPart>
      <w:docPartPr>
        <w:name w:val="1102688AE7C8488CBB69B23A8E8F0937"/>
        <w:category>
          <w:name w:val="General"/>
          <w:gallery w:val="placeholder"/>
        </w:category>
        <w:types>
          <w:type w:val="bbPlcHdr"/>
        </w:types>
        <w:behaviors>
          <w:behavior w:val="content"/>
        </w:behaviors>
        <w:guid w:val="{9049A455-4D59-4EFE-A429-E753B01E57AF}"/>
      </w:docPartPr>
      <w:docPartBody>
        <w:p w:rsidR="003D28F4" w:rsidRDefault="00160A5E">
          <w:pPr>
            <w:pStyle w:val="1102688AE7C8488CBB69B23A8E8F0937"/>
          </w:pPr>
          <w:r>
            <w:rPr>
              <w:rStyle w:val="PlaceholderText"/>
            </w:rPr>
            <w:t>[Enter your biography]</w:t>
          </w:r>
        </w:p>
      </w:docPartBody>
    </w:docPart>
    <w:docPart>
      <w:docPartPr>
        <w:name w:val="4FF39A8C0E4C4472AEBB824B3912B005"/>
        <w:category>
          <w:name w:val="General"/>
          <w:gallery w:val="placeholder"/>
        </w:category>
        <w:types>
          <w:type w:val="bbPlcHdr"/>
        </w:types>
        <w:behaviors>
          <w:behavior w:val="content"/>
        </w:behaviors>
        <w:guid w:val="{64830824-029F-446A-B588-FD4CF48B036C}"/>
      </w:docPartPr>
      <w:docPartBody>
        <w:p w:rsidR="003D28F4" w:rsidRDefault="00160A5E">
          <w:pPr>
            <w:pStyle w:val="4FF39A8C0E4C4472AEBB824B3912B005"/>
          </w:pPr>
          <w:r>
            <w:rPr>
              <w:rStyle w:val="PlaceholderText"/>
            </w:rPr>
            <w:t>[Enter the institution with which you are affiliated]</w:t>
          </w:r>
        </w:p>
      </w:docPartBody>
    </w:docPart>
    <w:docPart>
      <w:docPartPr>
        <w:name w:val="ED4B8A76A7FE431EA49663B484837D39"/>
        <w:category>
          <w:name w:val="General"/>
          <w:gallery w:val="placeholder"/>
        </w:category>
        <w:types>
          <w:type w:val="bbPlcHdr"/>
        </w:types>
        <w:behaviors>
          <w:behavior w:val="content"/>
        </w:behaviors>
        <w:guid w:val="{E030E333-82D4-4FED-B1A1-88AE4CF4BCB9}"/>
      </w:docPartPr>
      <w:docPartBody>
        <w:p w:rsidR="003D28F4" w:rsidRDefault="00160A5E">
          <w:pPr>
            <w:pStyle w:val="ED4B8A76A7FE431EA49663B484837D39"/>
          </w:pPr>
          <w:r w:rsidRPr="00EF74F7">
            <w:rPr>
              <w:b/>
              <w:color w:val="808080" w:themeColor="background1" w:themeShade="80"/>
            </w:rPr>
            <w:t>[Enter the headword for your article]</w:t>
          </w:r>
        </w:p>
      </w:docPartBody>
    </w:docPart>
    <w:docPart>
      <w:docPartPr>
        <w:name w:val="F3AE7FDD32F44CAE89ACBA984593EB07"/>
        <w:category>
          <w:name w:val="General"/>
          <w:gallery w:val="placeholder"/>
        </w:category>
        <w:types>
          <w:type w:val="bbPlcHdr"/>
        </w:types>
        <w:behaviors>
          <w:behavior w:val="content"/>
        </w:behaviors>
        <w:guid w:val="{612A2620-F98D-47E8-9DD1-44CFF876DCD8}"/>
      </w:docPartPr>
      <w:docPartBody>
        <w:p w:rsidR="003D28F4" w:rsidRDefault="00160A5E">
          <w:pPr>
            <w:pStyle w:val="F3AE7FDD32F44CAE89ACBA984593E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CE0E9ED2B8481D810247EBDF8FD782"/>
        <w:category>
          <w:name w:val="General"/>
          <w:gallery w:val="placeholder"/>
        </w:category>
        <w:types>
          <w:type w:val="bbPlcHdr"/>
        </w:types>
        <w:behaviors>
          <w:behavior w:val="content"/>
        </w:behaviors>
        <w:guid w:val="{A3A257CB-72DA-4FD8-A362-7F13557CBCA3}"/>
      </w:docPartPr>
      <w:docPartBody>
        <w:p w:rsidR="003D28F4" w:rsidRDefault="00160A5E">
          <w:pPr>
            <w:pStyle w:val="1ACE0E9ED2B8481D810247EBDF8FD7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F9BB98CCB14BCAB07F58645B4AD4C4"/>
        <w:category>
          <w:name w:val="General"/>
          <w:gallery w:val="placeholder"/>
        </w:category>
        <w:types>
          <w:type w:val="bbPlcHdr"/>
        </w:types>
        <w:behaviors>
          <w:behavior w:val="content"/>
        </w:behaviors>
        <w:guid w:val="{DBE06DC0-8285-4935-82FB-E847D5E04707}"/>
      </w:docPartPr>
      <w:docPartBody>
        <w:p w:rsidR="003D28F4" w:rsidRDefault="00160A5E">
          <w:pPr>
            <w:pStyle w:val="D7F9BB98CCB14BCAB07F58645B4AD4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0069F259CF406694D8D00FE71DA20E"/>
        <w:category>
          <w:name w:val="General"/>
          <w:gallery w:val="placeholder"/>
        </w:category>
        <w:types>
          <w:type w:val="bbPlcHdr"/>
        </w:types>
        <w:behaviors>
          <w:behavior w:val="content"/>
        </w:behaviors>
        <w:guid w:val="{82A2C45C-B869-4EF7-B33E-2075D0A03AC5}"/>
      </w:docPartPr>
      <w:docPartBody>
        <w:p w:rsidR="003D28F4" w:rsidRDefault="00160A5E">
          <w:pPr>
            <w:pStyle w:val="F70069F259CF406694D8D00FE71DA2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5E"/>
    <w:rsid w:val="00160A5E"/>
    <w:rsid w:val="003D28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AF78FB3A964D4F817732BE66E368A1">
    <w:name w:val="5FAF78FB3A964D4F817732BE66E368A1"/>
  </w:style>
  <w:style w:type="paragraph" w:customStyle="1" w:styleId="4FAE6A48F8874679A6EA875C3F5D6140">
    <w:name w:val="4FAE6A48F8874679A6EA875C3F5D6140"/>
  </w:style>
  <w:style w:type="paragraph" w:customStyle="1" w:styleId="95D04FF2323A4EA8AC6F02DC7AD376A2">
    <w:name w:val="95D04FF2323A4EA8AC6F02DC7AD376A2"/>
  </w:style>
  <w:style w:type="paragraph" w:customStyle="1" w:styleId="E3F44C7646EB49D0B9EC94F098C59D18">
    <w:name w:val="E3F44C7646EB49D0B9EC94F098C59D18"/>
  </w:style>
  <w:style w:type="paragraph" w:customStyle="1" w:styleId="1102688AE7C8488CBB69B23A8E8F0937">
    <w:name w:val="1102688AE7C8488CBB69B23A8E8F0937"/>
  </w:style>
  <w:style w:type="paragraph" w:customStyle="1" w:styleId="4FF39A8C0E4C4472AEBB824B3912B005">
    <w:name w:val="4FF39A8C0E4C4472AEBB824B3912B005"/>
  </w:style>
  <w:style w:type="paragraph" w:customStyle="1" w:styleId="ED4B8A76A7FE431EA49663B484837D39">
    <w:name w:val="ED4B8A76A7FE431EA49663B484837D39"/>
  </w:style>
  <w:style w:type="paragraph" w:customStyle="1" w:styleId="F3AE7FDD32F44CAE89ACBA984593EB07">
    <w:name w:val="F3AE7FDD32F44CAE89ACBA984593EB07"/>
  </w:style>
  <w:style w:type="paragraph" w:customStyle="1" w:styleId="1ACE0E9ED2B8481D810247EBDF8FD782">
    <w:name w:val="1ACE0E9ED2B8481D810247EBDF8FD782"/>
  </w:style>
  <w:style w:type="paragraph" w:customStyle="1" w:styleId="D7F9BB98CCB14BCAB07F58645B4AD4C4">
    <w:name w:val="D7F9BB98CCB14BCAB07F58645B4AD4C4"/>
  </w:style>
  <w:style w:type="paragraph" w:customStyle="1" w:styleId="F70069F259CF406694D8D00FE71DA20E">
    <w:name w:val="F70069F259CF406694D8D00FE71DA2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AF78FB3A964D4F817732BE66E368A1">
    <w:name w:val="5FAF78FB3A964D4F817732BE66E368A1"/>
  </w:style>
  <w:style w:type="paragraph" w:customStyle="1" w:styleId="4FAE6A48F8874679A6EA875C3F5D6140">
    <w:name w:val="4FAE6A48F8874679A6EA875C3F5D6140"/>
  </w:style>
  <w:style w:type="paragraph" w:customStyle="1" w:styleId="95D04FF2323A4EA8AC6F02DC7AD376A2">
    <w:name w:val="95D04FF2323A4EA8AC6F02DC7AD376A2"/>
  </w:style>
  <w:style w:type="paragraph" w:customStyle="1" w:styleId="E3F44C7646EB49D0B9EC94F098C59D18">
    <w:name w:val="E3F44C7646EB49D0B9EC94F098C59D18"/>
  </w:style>
  <w:style w:type="paragraph" w:customStyle="1" w:styleId="1102688AE7C8488CBB69B23A8E8F0937">
    <w:name w:val="1102688AE7C8488CBB69B23A8E8F0937"/>
  </w:style>
  <w:style w:type="paragraph" w:customStyle="1" w:styleId="4FF39A8C0E4C4472AEBB824B3912B005">
    <w:name w:val="4FF39A8C0E4C4472AEBB824B3912B005"/>
  </w:style>
  <w:style w:type="paragraph" w:customStyle="1" w:styleId="ED4B8A76A7FE431EA49663B484837D39">
    <w:name w:val="ED4B8A76A7FE431EA49663B484837D39"/>
  </w:style>
  <w:style w:type="paragraph" w:customStyle="1" w:styleId="F3AE7FDD32F44CAE89ACBA984593EB07">
    <w:name w:val="F3AE7FDD32F44CAE89ACBA984593EB07"/>
  </w:style>
  <w:style w:type="paragraph" w:customStyle="1" w:styleId="1ACE0E9ED2B8481D810247EBDF8FD782">
    <w:name w:val="1ACE0E9ED2B8481D810247EBDF8FD782"/>
  </w:style>
  <w:style w:type="paragraph" w:customStyle="1" w:styleId="D7F9BB98CCB14BCAB07F58645B4AD4C4">
    <w:name w:val="D7F9BB98CCB14BCAB07F58645B4AD4C4"/>
  </w:style>
  <w:style w:type="paragraph" w:customStyle="1" w:styleId="F70069F259CF406694D8D00FE71DA20E">
    <w:name w:val="F70069F259CF406694D8D00FE71DA2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Lam83</b:Tag>
    <b:SourceType>BookSection</b:SourceType>
    <b:Guid>{BD561A8B-C882-4CC6-8949-65501393567D}</b:Guid>
    <b:Author>
      <b:Author>
        <b:NameList>
          <b:Person>
            <b:Last>Lamb</b:Last>
            <b:First>L.</b:First>
          </b:Person>
        </b:NameList>
      </b:Author>
    </b:Author>
    <b:Title>Lesbia Venner Harford</b:Title>
    <b:Year>1983</b:Year>
    <b:Pages>195-6</b:Pages>
    <b:BookTitle>Australian Dictionary of Biography</b:BookTitle>
    <b:Volume>9</b:Volume>
    <b:RefOrder>1</b:RefOrder>
  </b:Source>
  <b:Source>
    <b:Tag>Har41</b:Tag>
    <b:SourceType>Book</b:SourceType>
    <b:Guid>{6B4C1E68-A728-480B-8B31-A3F8518D380B}</b:Guid>
    <b:Year>1941</b:Year>
    <b:City>Melbourne</b:City>
    <b:Publisher>Melbourne UP; University of Sydney</b:Publisher>
    <b:Author>
      <b:Author>
        <b:NameList>
          <b:Person>
            <b:Last>Harford</b:Last>
            <b:First>The</b:First>
            <b:Middle>Poems of Lesbia</b:Middle>
          </b:Person>
        </b:NameList>
      </b:Author>
      <b:Editor>
        <b:NameList>
          <b:Person>
            <b:Last>Palmer</b:Last>
            <b:First>N.</b:First>
          </b:Person>
        </b:NameList>
      </b:Editor>
    </b:Author>
    <b:URL>http://purl.library.usyd.edu.au/setis/id/v00033</b:URL>
    <b:RefOrder>2</b:RefOrder>
  </b:Source>
  <b:Source>
    <b:Tag>Vic09</b:Tag>
    <b:SourceType>BookSection</b:SourceType>
    <b:Guid>{BDDFBA2E-8E24-4577-8336-66D2CCF47C23}</b:Guid>
    <b:Author>
      <b:Author>
        <b:NameList>
          <b:Person>
            <b:Last>Vickery</b:Last>
            <b:First>A.</b:First>
          </b:Person>
        </b:NameList>
      </b:Author>
    </b:Author>
    <b:Title>Lesbia Harford’s Romantic Legacy</b:Title>
    <b:Year>2009</b:Year>
    <b:Publisher>National Library of Australia</b:Publisher>
    <b:BookTitle>The Intimate Archive</b:BookTitle>
    <b:Pages>81-132</b:Pages>
    <b:RefOrder>3</b:RefOrder>
  </b:Source>
</b:Sources>
</file>

<file path=customXml/itemProps1.xml><?xml version="1.0" encoding="utf-8"?>
<ds:datastoreItem xmlns:ds="http://schemas.openxmlformats.org/officeDocument/2006/customXml" ds:itemID="{AE833315-59EE-494A-B885-1FB374187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2</Pages>
  <Words>649</Words>
  <Characters>3703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2014-09-16T00:09:00Z</dcterms:created>
  <dcterms:modified xsi:type="dcterms:W3CDTF">2014-09-21T18:08:00Z</dcterms:modified>
</cp:coreProperties>
</file>