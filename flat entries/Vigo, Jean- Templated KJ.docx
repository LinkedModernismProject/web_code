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10C6AD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5966D2" w14:textId="77777777" w:rsidR="00B574C9" w:rsidRPr="006C5B90" w:rsidRDefault="00B574C9" w:rsidP="006C5B90">
            <w:pPr>
              <w:rPr>
                <w:rFonts w:ascii="Calibri" w:hAnsi="Calibri"/>
              </w:rPr>
            </w:pPr>
            <w:r w:rsidRPr="006C5B90">
              <w:rPr>
                <w:rFonts w:ascii="Calibri" w:hAnsi="Calibri"/>
              </w:rPr>
              <w:t>About you</w:t>
            </w:r>
          </w:p>
        </w:tc>
        <w:sdt>
          <w:sdtPr>
            <w:rPr>
              <w:rFonts w:ascii="Calibri" w:hAnsi="Calibri"/>
            </w:rPr>
            <w:alias w:val="Salutation"/>
            <w:tag w:val="salutation"/>
            <w:id w:val="-1659997262"/>
            <w:placeholder>
              <w:docPart w:val="5C325EEA22EE07418057C7B9CD9539E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5CA7004" w14:textId="77777777" w:rsidR="00B574C9" w:rsidRPr="006C5B90" w:rsidRDefault="00B574C9" w:rsidP="006C5B90">
                <w:pPr>
                  <w:rPr>
                    <w:rFonts w:ascii="Calibri" w:hAnsi="Calibri"/>
                  </w:rPr>
                </w:pPr>
                <w:r w:rsidRPr="006C5B90">
                  <w:rPr>
                    <w:rStyle w:val="PlaceholderText"/>
                    <w:rFonts w:ascii="Calibri" w:hAnsi="Calibri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First name"/>
            <w:tag w:val="authorFirstName"/>
            <w:id w:val="581645879"/>
            <w:placeholder>
              <w:docPart w:val="22D3850AB16ABB4FA54A4BEA149FB644"/>
            </w:placeholder>
            <w:text/>
          </w:sdtPr>
          <w:sdtEndPr/>
          <w:sdtContent>
            <w:tc>
              <w:tcPr>
                <w:tcW w:w="2073" w:type="dxa"/>
              </w:tcPr>
              <w:p w14:paraId="6238083E" w14:textId="77777777" w:rsidR="00B574C9" w:rsidRPr="006C5B90" w:rsidRDefault="006C5B90" w:rsidP="006C5B90">
                <w:pPr>
                  <w:rPr>
                    <w:rFonts w:ascii="Calibri" w:hAnsi="Calibri"/>
                  </w:rPr>
                </w:pPr>
                <w:r w:rsidRPr="006C5B90">
                  <w:rPr>
                    <w:rFonts w:ascii="Calibri" w:eastAsiaTheme="minorEastAsia" w:hAnsi="Calibri"/>
                    <w:lang w:eastAsia="ja-JP"/>
                  </w:rPr>
                  <w:t xml:space="preserve">Thomas 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Middle name"/>
            <w:tag w:val="authorMiddleName"/>
            <w:id w:val="-2076034781"/>
            <w:placeholder>
              <w:docPart w:val="24E71317A043184581E4C27089065A24"/>
            </w:placeholder>
            <w:text/>
          </w:sdtPr>
          <w:sdtEndPr/>
          <w:sdtContent>
            <w:tc>
              <w:tcPr>
                <w:tcW w:w="2551" w:type="dxa"/>
              </w:tcPr>
              <w:p w14:paraId="1AA1149B" w14:textId="77777777" w:rsidR="00B574C9" w:rsidRPr="006C5B90" w:rsidRDefault="006C5B90" w:rsidP="006C5B90">
                <w:pPr>
                  <w:rPr>
                    <w:rFonts w:ascii="Calibri" w:hAnsi="Calibri"/>
                  </w:rPr>
                </w:pPr>
                <w:r w:rsidRPr="006C5B90">
                  <w:rPr>
                    <w:rFonts w:ascii="Calibri" w:eastAsiaTheme="minorEastAsia" w:hAnsi="Calibri"/>
                    <w:lang w:eastAsia="ja-JP"/>
                  </w:rPr>
                  <w:t>Patrick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Last name"/>
            <w:tag w:val="authorLastName"/>
            <w:id w:val="-1088529830"/>
            <w:placeholder>
              <w:docPart w:val="6BB18926F67AD34EA1A083121E3D8E22"/>
            </w:placeholder>
            <w:text/>
          </w:sdtPr>
          <w:sdtEndPr/>
          <w:sdtContent>
            <w:tc>
              <w:tcPr>
                <w:tcW w:w="2642" w:type="dxa"/>
              </w:tcPr>
              <w:p w14:paraId="30A04F3B" w14:textId="77777777" w:rsidR="00B574C9" w:rsidRPr="006C5B90" w:rsidRDefault="006C5B90" w:rsidP="006C5B90">
                <w:pPr>
                  <w:rPr>
                    <w:rFonts w:ascii="Calibri" w:hAnsi="Calibri"/>
                  </w:rPr>
                </w:pPr>
                <w:r w:rsidRPr="006C5B90">
                  <w:rPr>
                    <w:rFonts w:ascii="Calibri" w:eastAsiaTheme="minorEastAsia" w:hAnsi="Calibri"/>
                    <w:lang w:eastAsia="ja-JP"/>
                  </w:rPr>
                  <w:t>Pringle</w:t>
                </w:r>
              </w:p>
            </w:tc>
          </w:sdtContent>
        </w:sdt>
      </w:tr>
      <w:tr w:rsidR="00B574C9" w14:paraId="69AF72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6C97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3A247EA76F24B4E809C7D03A064CCA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5055C3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701C0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D45E5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F99872766E7BC4F92FE6CF3D95113B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0333194" w14:textId="77777777" w:rsidR="00B574C9" w:rsidRDefault="006C5B90" w:rsidP="006C5B90">
                <w:r w:rsidRPr="00F81DD6">
                  <w:rPr>
                    <w:lang w:eastAsia="ja-JP"/>
                  </w:rPr>
                  <w:t>McGill University</w:t>
                </w:r>
              </w:p>
            </w:tc>
          </w:sdtContent>
        </w:sdt>
      </w:tr>
    </w:tbl>
    <w:p w14:paraId="3949726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C524B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1B5E2A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481764" w14:textId="77777777" w:rsidTr="003F0D73">
        <w:sdt>
          <w:sdtPr>
            <w:alias w:val="Article headword"/>
            <w:tag w:val="articleHeadword"/>
            <w:id w:val="-361440020"/>
            <w:placeholder>
              <w:docPart w:val="3E3D76562E6AA9468C0E535BE514107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1D7617" w14:textId="77777777" w:rsidR="003F0D73" w:rsidRPr="00FB589A" w:rsidRDefault="006C5B90" w:rsidP="006C5B90">
                <w:r w:rsidRPr="001B7DC7">
                  <w:rPr>
                    <w:lang w:val="en-US" w:eastAsia="ja-JP"/>
                  </w:rPr>
                  <w:t>Vigo, Jean (1905-1934)</w:t>
                </w:r>
              </w:p>
            </w:tc>
          </w:sdtContent>
        </w:sdt>
      </w:tr>
      <w:tr w:rsidR="00464699" w14:paraId="6FE8C593" w14:textId="77777777" w:rsidTr="007821B0">
        <w:sdt>
          <w:sdtPr>
            <w:alias w:val="Variant headwords"/>
            <w:tag w:val="variantHeadwords"/>
            <w:id w:val="173464402"/>
            <w:placeholder>
              <w:docPart w:val="82F5F7DA559B204D9CBACB5B52E3950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B6124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CB75B7" w14:textId="77777777" w:rsidTr="003F0D73">
        <w:sdt>
          <w:sdtPr>
            <w:alias w:val="Abstract"/>
            <w:tag w:val="abstract"/>
            <w:id w:val="-635871867"/>
            <w:placeholder>
              <w:docPart w:val="D8AFF8F2F4220447B26474DA780F21A8"/>
            </w:placeholder>
          </w:sdtPr>
          <w:sdtEndPr/>
          <w:sdtContent>
            <w:sdt>
              <w:sdtPr>
                <w:alias w:val="Article text"/>
                <w:tag w:val="articleText"/>
                <w:id w:val="-1571724679"/>
                <w:placeholder>
                  <w:docPart w:val="82E2A108DFD1B04188EEE87EAF921CC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FF07BD5" w14:textId="023A3178" w:rsidR="00E85A05" w:rsidRDefault="00764B03" w:rsidP="006C5B90">
                    <w:r>
                      <w:t xml:space="preserve">Jean </w:t>
                    </w:r>
                    <w:proofErr w:type="spellStart"/>
                    <w:r>
                      <w:t>Vigo</w:t>
                    </w:r>
                    <w:proofErr w:type="spellEnd"/>
                    <w:r>
                      <w:t xml:space="preserve"> wa</w:t>
                    </w:r>
                    <w:r w:rsidRPr="006C5B90">
                      <w:t>s an anarchist and social realist French filmm</w:t>
                    </w:r>
                    <w:r>
                      <w:t>aker responsible for four small</w:t>
                    </w:r>
                    <w:r w:rsidRPr="006C5B90">
                      <w:t xml:space="preserve"> yet influential works. Famously hono</w:t>
                    </w:r>
                    <w:r>
                      <w:t>u</w:t>
                    </w:r>
                    <w:r w:rsidRPr="006C5B90">
                      <w:t xml:space="preserve">red as ‘the cinema incarnate’ by Henri </w:t>
                    </w:r>
                    <w:proofErr w:type="spellStart"/>
                    <w:r w:rsidRPr="006C5B90">
                      <w:t>Langlois</w:t>
                    </w:r>
                    <w:proofErr w:type="spellEnd"/>
                    <w:r w:rsidRPr="006C5B90">
                      <w:t xml:space="preserve">, </w:t>
                    </w:r>
                    <w:proofErr w:type="spellStart"/>
                    <w:r w:rsidRPr="006C5B90">
                      <w:t>Vigo</w:t>
                    </w:r>
                    <w:proofErr w:type="spellEnd"/>
                    <w:r w:rsidRPr="006C5B90">
                      <w:t xml:space="preserve"> impacted French New Wave directors despite producing just 165 minutes of film during his short life. Born to militant anarchist parents in 1905, </w:t>
                    </w:r>
                    <w:proofErr w:type="spellStart"/>
                    <w:r w:rsidRPr="006C5B90">
                      <w:t>Vigo</w:t>
                    </w:r>
                    <w:proofErr w:type="spellEnd"/>
                    <w:r w:rsidRPr="006C5B90">
                      <w:t xml:space="preserve"> grew up in boarding schools after his father, radical agitator Miguel </w:t>
                    </w:r>
                    <w:proofErr w:type="spellStart"/>
                    <w:r w:rsidRPr="006C5B90">
                      <w:t>Almereyda</w:t>
                    </w:r>
                    <w:proofErr w:type="spellEnd"/>
                    <w:r w:rsidRPr="006C5B90">
                      <w:t xml:space="preserve">, died in prison. Plagued by illness throughout his life, </w:t>
                    </w:r>
                    <w:proofErr w:type="spellStart"/>
                    <w:r w:rsidRPr="006C5B90">
                      <w:t>Vigo</w:t>
                    </w:r>
                    <w:proofErr w:type="spellEnd"/>
                    <w:r w:rsidRPr="006C5B90">
                      <w:t xml:space="preserve"> read the impressionist film theories of Jean Epstein and Louis </w:t>
                    </w:r>
                    <w:proofErr w:type="spellStart"/>
                    <w:r w:rsidRPr="006C5B90">
                      <w:t>Delluc</w:t>
                    </w:r>
                    <w:proofErr w:type="spellEnd"/>
                    <w:r w:rsidRPr="006C5B90">
                      <w:t xml:space="preserve"> while in hospital, and there he met his wife ‘</w:t>
                    </w:r>
                    <w:proofErr w:type="spellStart"/>
                    <w:r w:rsidRPr="006C5B90">
                      <w:t>Lydu</w:t>
                    </w:r>
                    <w:proofErr w:type="spellEnd"/>
                    <w:r w:rsidRPr="006C5B90">
                      <w:t xml:space="preserve">’ </w:t>
                    </w:r>
                    <w:proofErr w:type="spellStart"/>
                    <w:r w:rsidRPr="006C5B90">
                      <w:t>Lozinska</w:t>
                    </w:r>
                    <w:proofErr w:type="spellEnd"/>
                    <w:r w:rsidRPr="006C5B90">
                      <w:t xml:space="preserve">. The couple moved to Nice and </w:t>
                    </w:r>
                    <w:proofErr w:type="spellStart"/>
                    <w:r w:rsidRPr="006C5B90">
                      <w:t>Lydu’s</w:t>
                    </w:r>
                    <w:proofErr w:type="spellEnd"/>
                    <w:r w:rsidRPr="006C5B90">
                      <w:t xml:space="preserve"> family bankrolled </w:t>
                    </w:r>
                    <w:proofErr w:type="spellStart"/>
                    <w:r w:rsidRPr="006C5B90">
                      <w:t>Vigo’s</w:t>
                    </w:r>
                    <w:proofErr w:type="spellEnd"/>
                    <w:r w:rsidRPr="006C5B90">
                      <w:t xml:space="preserve"> first film, </w:t>
                    </w:r>
                    <w:r w:rsidRPr="006C5B90">
                      <w:rPr>
                        <w:i/>
                      </w:rPr>
                      <w:t>À Propos de Nice</w:t>
                    </w:r>
                    <w:r w:rsidRPr="006C5B90">
                      <w:t xml:space="preserve"> (1930), an experimental documentary inspired by </w:t>
                    </w:r>
                    <w:proofErr w:type="spellStart"/>
                    <w:r w:rsidRPr="006C5B90">
                      <w:t>Dziga</w:t>
                    </w:r>
                    <w:proofErr w:type="spellEnd"/>
                    <w:r w:rsidRPr="006C5B90">
                      <w:t xml:space="preserve"> </w:t>
                    </w:r>
                    <w:proofErr w:type="spellStart"/>
                    <w:r w:rsidRPr="006C5B90">
                      <w:t>Vertov</w:t>
                    </w:r>
                    <w:proofErr w:type="spellEnd"/>
                    <w:r w:rsidRPr="006C5B90">
                      <w:t xml:space="preserve">. </w:t>
                    </w:r>
                    <w:proofErr w:type="spellStart"/>
                    <w:r w:rsidRPr="006C5B90">
                      <w:t>Vigo</w:t>
                    </w:r>
                    <w:proofErr w:type="spellEnd"/>
                    <w:r w:rsidRPr="006C5B90">
                      <w:t xml:space="preserve"> then completed his masterpiece</w:t>
                    </w:r>
                    <w:r w:rsidRPr="006C5B90">
                      <w:rPr>
                        <w:i/>
                      </w:rPr>
                      <w:t xml:space="preserve">, Zero de </w:t>
                    </w:r>
                    <w:proofErr w:type="spellStart"/>
                    <w:r w:rsidRPr="006C5B90">
                      <w:rPr>
                        <w:i/>
                      </w:rPr>
                      <w:t>Conduite</w:t>
                    </w:r>
                    <w:proofErr w:type="spellEnd"/>
                    <w:r>
                      <w:t xml:space="preserve"> [Zero for Conduct]</w:t>
                    </w:r>
                    <w:r w:rsidRPr="006C5B90">
                      <w:t xml:space="preserve"> </w:t>
                    </w:r>
                    <w:r>
                      <w:t>(</w:t>
                    </w:r>
                    <w:r w:rsidRPr="006C5B90">
                      <w:t xml:space="preserve">1933): a short film about an insurrection enacted by children at a boarding school. The film is autobiographical, referencing his parent’s politics, as well as characters and incidents from </w:t>
                    </w:r>
                    <w:proofErr w:type="spellStart"/>
                    <w:r w:rsidRPr="006C5B90">
                      <w:t>Vigo’s</w:t>
                    </w:r>
                    <w:proofErr w:type="spellEnd"/>
                    <w:r w:rsidRPr="006C5B90">
                      <w:t xml:space="preserve"> life, while aesthetically playing between realism and a surrealist sensitivity prone to play and mischief. A few weeks after the release of his social realist film about love on a canal barge, </w:t>
                    </w:r>
                    <w:proofErr w:type="spellStart"/>
                    <w:r w:rsidRPr="006C5B90">
                      <w:rPr>
                        <w:i/>
                      </w:rPr>
                      <w:t>l’Atalante</w:t>
                    </w:r>
                    <w:proofErr w:type="spellEnd"/>
                    <w:r w:rsidRPr="006C5B90">
                      <w:t xml:space="preserve"> (1934), </w:t>
                    </w:r>
                    <w:proofErr w:type="spellStart"/>
                    <w:r w:rsidRPr="006C5B90">
                      <w:t>Vigo</w:t>
                    </w:r>
                    <w:proofErr w:type="spellEnd"/>
                    <w:r w:rsidRPr="006C5B90">
                      <w:t xml:space="preserve"> passed away from tuberculosis.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64A86AA7" w14:textId="77777777" w:rsidTr="003F0D73">
        <w:sdt>
          <w:sdtPr>
            <w:alias w:val="Article text"/>
            <w:tag w:val="articleText"/>
            <w:id w:val="634067588"/>
            <w:placeholder>
              <w:docPart w:val="2DFE4C163F14674DBAB4E6178894711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6FD76E" w14:textId="77777777" w:rsidR="003F0D73" w:rsidRDefault="006C5B90" w:rsidP="00C27FAB">
                <w:r>
                  <w:t xml:space="preserve">Jean </w:t>
                </w:r>
                <w:proofErr w:type="spellStart"/>
                <w:r>
                  <w:t>Vigo</w:t>
                </w:r>
                <w:proofErr w:type="spellEnd"/>
                <w:r>
                  <w:t xml:space="preserve"> wa</w:t>
                </w:r>
                <w:r w:rsidRPr="006C5B90">
                  <w:t>s an anarchist and social realist French filmm</w:t>
                </w:r>
                <w:r>
                  <w:t>aker responsible for four small</w:t>
                </w:r>
                <w:r w:rsidRPr="006C5B90">
                  <w:t xml:space="preserve"> yet influential works. Famously hono</w:t>
                </w:r>
                <w:r>
                  <w:t>u</w:t>
                </w:r>
                <w:r w:rsidRPr="006C5B90">
                  <w:t xml:space="preserve">red as ‘the cinema incarnate’ by Henri </w:t>
                </w:r>
                <w:proofErr w:type="spellStart"/>
                <w:r w:rsidRPr="006C5B90">
                  <w:t>Langlois</w:t>
                </w:r>
                <w:proofErr w:type="spellEnd"/>
                <w:r w:rsidRPr="006C5B90">
                  <w:t xml:space="preserve">,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impacted French New Wave directors despite producing just 165 minutes of film during his short life. Born to militant anarchist parents in 1905,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grew up in boarding schools after his father, radical agitator Miguel </w:t>
                </w:r>
                <w:proofErr w:type="spellStart"/>
                <w:r w:rsidRPr="006C5B90">
                  <w:t>Almereyda</w:t>
                </w:r>
                <w:proofErr w:type="spellEnd"/>
                <w:r w:rsidRPr="006C5B90">
                  <w:t xml:space="preserve">, died in prison. Plagued by illness throughout his life,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read the impressionist film theories of Jean Epstein and Louis </w:t>
                </w:r>
                <w:proofErr w:type="spellStart"/>
                <w:r w:rsidRPr="006C5B90">
                  <w:t>Delluc</w:t>
                </w:r>
                <w:proofErr w:type="spellEnd"/>
                <w:r w:rsidRPr="006C5B90">
                  <w:t xml:space="preserve"> while in hospital, and there he met his wife ‘</w:t>
                </w:r>
                <w:proofErr w:type="spellStart"/>
                <w:r w:rsidRPr="006C5B90">
                  <w:t>Lydu</w:t>
                </w:r>
                <w:proofErr w:type="spellEnd"/>
                <w:r w:rsidRPr="006C5B90">
                  <w:t xml:space="preserve">’ </w:t>
                </w:r>
                <w:proofErr w:type="spellStart"/>
                <w:r w:rsidRPr="006C5B90">
                  <w:t>Lozinska</w:t>
                </w:r>
                <w:proofErr w:type="spellEnd"/>
                <w:r w:rsidRPr="006C5B90">
                  <w:t xml:space="preserve">. The couple moved to Nice and </w:t>
                </w:r>
                <w:proofErr w:type="spellStart"/>
                <w:r w:rsidRPr="006C5B90">
                  <w:t>Lydu’s</w:t>
                </w:r>
                <w:proofErr w:type="spellEnd"/>
                <w:r w:rsidRPr="006C5B90">
                  <w:t xml:space="preserve"> family bankrolled </w:t>
                </w:r>
                <w:proofErr w:type="spellStart"/>
                <w:r w:rsidRPr="006C5B90">
                  <w:t>Vigo’s</w:t>
                </w:r>
                <w:proofErr w:type="spellEnd"/>
                <w:r w:rsidRPr="006C5B90">
                  <w:t xml:space="preserve"> first film, </w:t>
                </w:r>
                <w:r w:rsidRPr="006C5B90">
                  <w:rPr>
                    <w:i/>
                  </w:rPr>
                  <w:t>À Propos de Nice</w:t>
                </w:r>
                <w:r w:rsidRPr="006C5B90">
                  <w:t xml:space="preserve"> (1930), an experimental documentary inspired by </w:t>
                </w:r>
                <w:proofErr w:type="spellStart"/>
                <w:r w:rsidRPr="006C5B90">
                  <w:t>Dziga</w:t>
                </w:r>
                <w:proofErr w:type="spellEnd"/>
                <w:r w:rsidRPr="006C5B90">
                  <w:t xml:space="preserve"> </w:t>
                </w:r>
                <w:proofErr w:type="spellStart"/>
                <w:r w:rsidRPr="006C5B90">
                  <w:t>Vertov</w:t>
                </w:r>
                <w:proofErr w:type="spellEnd"/>
                <w:r w:rsidRPr="006C5B90">
                  <w:t xml:space="preserve">.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then completed his masterpiece</w:t>
                </w:r>
                <w:r w:rsidRPr="006C5B90">
                  <w:rPr>
                    <w:i/>
                  </w:rPr>
                  <w:t xml:space="preserve">, Zero de </w:t>
                </w:r>
                <w:proofErr w:type="spellStart"/>
                <w:r w:rsidRPr="006C5B90">
                  <w:rPr>
                    <w:i/>
                  </w:rPr>
                  <w:t>Conduite</w:t>
                </w:r>
                <w:proofErr w:type="spellEnd"/>
                <w:r w:rsidR="001B7DC7">
                  <w:t xml:space="preserve"> [Zero for Conduct]</w:t>
                </w:r>
                <w:r w:rsidRPr="006C5B90">
                  <w:t xml:space="preserve"> </w:t>
                </w:r>
                <w:r w:rsidR="001B7DC7">
                  <w:t>(</w:t>
                </w:r>
                <w:r w:rsidRPr="006C5B90">
                  <w:t xml:space="preserve">1933): a short film about an insurrection enacted by children at a boarding school. The film is autobiographical, referencing his parent’s politics, as well as characters and incidents from </w:t>
                </w:r>
                <w:proofErr w:type="spellStart"/>
                <w:r w:rsidRPr="006C5B90">
                  <w:t>Vigo’s</w:t>
                </w:r>
                <w:proofErr w:type="spellEnd"/>
                <w:r w:rsidRPr="006C5B90">
                  <w:t xml:space="preserve"> life, while aesthetically playing between realism and a surrealist sensitivity prone to play and mischief. A few weeks after the release of his social realist film about love on a canal barge, </w:t>
                </w:r>
                <w:proofErr w:type="spellStart"/>
                <w:r w:rsidRPr="006C5B90">
                  <w:rPr>
                    <w:i/>
                  </w:rPr>
                  <w:t>l’Atalante</w:t>
                </w:r>
                <w:proofErr w:type="spellEnd"/>
                <w:r w:rsidRPr="006C5B90">
                  <w:t xml:space="preserve"> (1934), </w:t>
                </w:r>
                <w:proofErr w:type="spellStart"/>
                <w:r w:rsidRPr="006C5B90">
                  <w:t>Vigo</w:t>
                </w:r>
                <w:proofErr w:type="spellEnd"/>
                <w:r w:rsidRPr="006C5B90">
                  <w:t xml:space="preserve"> passed away from tuberculosis.</w:t>
                </w:r>
              </w:p>
            </w:tc>
          </w:sdtContent>
        </w:sdt>
      </w:tr>
      <w:tr w:rsidR="003235A7" w14:paraId="5DCBBC1E" w14:textId="77777777" w:rsidTr="003235A7">
        <w:tc>
          <w:tcPr>
            <w:tcW w:w="9016" w:type="dxa"/>
          </w:tcPr>
          <w:p w14:paraId="2C1084C0" w14:textId="77777777" w:rsidR="006C5B90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0C18BCD" w14:textId="77777777" w:rsidR="006C5B90" w:rsidRDefault="00764B03" w:rsidP="008A5B87">
            <w:sdt>
              <w:sdtPr>
                <w:id w:val="-1115905149"/>
                <w:citation/>
              </w:sdtPr>
              <w:sdtEndPr/>
              <w:sdtContent>
                <w:r w:rsidR="006C5B90">
                  <w:fldChar w:fldCharType="begin"/>
                </w:r>
                <w:r w:rsidR="006C5B90">
                  <w:rPr>
                    <w:lang w:val="en-US"/>
                  </w:rPr>
                  <w:instrText xml:space="preserve"> CITATION Gom71 \l 1033 </w:instrText>
                </w:r>
                <w:r w:rsidR="006C5B90">
                  <w:fldChar w:fldCharType="separate"/>
                </w:r>
                <w:r w:rsidR="006C5B90">
                  <w:rPr>
                    <w:noProof/>
                    <w:lang w:val="en-US"/>
                  </w:rPr>
                  <w:t>(Gomes)</w:t>
                </w:r>
                <w:r w:rsidR="006C5B90">
                  <w:fldChar w:fldCharType="end"/>
                </w:r>
              </w:sdtContent>
            </w:sdt>
          </w:p>
          <w:p w14:paraId="6C1CE6FA" w14:textId="77777777" w:rsidR="006C5B90" w:rsidRDefault="006C5B90" w:rsidP="008A5B87"/>
          <w:p w14:paraId="2BD5E4CE" w14:textId="77777777" w:rsidR="006C5B90" w:rsidRDefault="00764B03" w:rsidP="008A5B87">
            <w:sdt>
              <w:sdtPr>
                <w:id w:val="654188770"/>
                <w:citation/>
              </w:sdtPr>
              <w:sdtEndPr/>
              <w:sdtContent>
                <w:r w:rsidR="006C5B90">
                  <w:fldChar w:fldCharType="begin"/>
                </w:r>
                <w:r w:rsidR="006C5B90">
                  <w:rPr>
                    <w:lang w:val="en-US"/>
                  </w:rPr>
                  <w:instrText xml:space="preserve"> CITATION Smi72 \l 1033 </w:instrText>
                </w:r>
                <w:r w:rsidR="006C5B90">
                  <w:fldChar w:fldCharType="separate"/>
                </w:r>
                <w:r w:rsidR="006C5B90">
                  <w:rPr>
                    <w:noProof/>
                    <w:lang w:val="en-US"/>
                  </w:rPr>
                  <w:t>(Smith)</w:t>
                </w:r>
                <w:r w:rsidR="006C5B90">
                  <w:fldChar w:fldCharType="end"/>
                </w:r>
              </w:sdtContent>
            </w:sdt>
          </w:p>
          <w:p w14:paraId="47B78089" w14:textId="77777777" w:rsidR="006C5B90" w:rsidRDefault="006C5B90" w:rsidP="008A5B87"/>
          <w:p w14:paraId="65CAEF78" w14:textId="77777777" w:rsidR="006C5B90" w:rsidRDefault="00764B03" w:rsidP="008A5B87">
            <w:sdt>
              <w:sdtPr>
                <w:id w:val="560830002"/>
                <w:citation/>
              </w:sdtPr>
              <w:sdtEndPr/>
              <w:sdtContent>
                <w:r w:rsidR="006C5B90">
                  <w:fldChar w:fldCharType="begin"/>
                </w:r>
                <w:r w:rsidR="006C5B90">
                  <w:rPr>
                    <w:lang w:val="en-US"/>
                  </w:rPr>
                  <w:instrText xml:space="preserve"> CITATION Tem05 \l 1033 </w:instrText>
                </w:r>
                <w:r w:rsidR="006C5B90">
                  <w:fldChar w:fldCharType="separate"/>
                </w:r>
                <w:r w:rsidR="006C5B90">
                  <w:rPr>
                    <w:noProof/>
                    <w:lang w:val="en-US"/>
                  </w:rPr>
                  <w:t>(Temple)</w:t>
                </w:r>
                <w:r w:rsidR="006C5B90">
                  <w:fldChar w:fldCharType="end"/>
                </w:r>
              </w:sdtContent>
            </w:sdt>
          </w:p>
          <w:p w14:paraId="3551B76B" w14:textId="77777777" w:rsidR="006C5B90" w:rsidRDefault="006C5B90" w:rsidP="008A5B87"/>
          <w:p w14:paraId="1AF66222" w14:textId="77777777" w:rsidR="006C5B90" w:rsidRDefault="00764B03" w:rsidP="008A5B87">
            <w:sdt>
              <w:sdtPr>
                <w:id w:val="-1092165702"/>
                <w:citation/>
              </w:sdtPr>
              <w:sdtEndPr/>
              <w:sdtContent>
                <w:r w:rsidR="006C5B90">
                  <w:fldChar w:fldCharType="begin"/>
                </w:r>
                <w:r w:rsidR="006C5B90">
                  <w:rPr>
                    <w:lang w:val="en-US"/>
                  </w:rPr>
                  <w:instrText xml:space="preserve"> CITATION Tru83 \l 1033 </w:instrText>
                </w:r>
                <w:r w:rsidR="006C5B90">
                  <w:fldChar w:fldCharType="separate"/>
                </w:r>
                <w:r w:rsidR="006C5B90">
                  <w:rPr>
                    <w:noProof/>
                    <w:lang w:val="en-US"/>
                  </w:rPr>
                  <w:t>(Truffaut)</w:t>
                </w:r>
                <w:r w:rsidR="006C5B9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91F7928" w14:textId="77777777" w:rsidR="006C5B90" w:rsidRDefault="006C5B90" w:rsidP="006C5B90"/>
              <w:p w14:paraId="4777E652" w14:textId="77777777" w:rsidR="003235A7" w:rsidRDefault="00764B03" w:rsidP="006C5B90">
                <w:sdt>
                  <w:sdtPr>
                    <w:id w:val="-994876338"/>
                    <w:citation/>
                  </w:sdtPr>
                  <w:sdtEndPr/>
                  <w:sdtContent>
                    <w:r w:rsidR="006C5B90">
                      <w:fldChar w:fldCharType="begin"/>
                    </w:r>
                    <w:r w:rsidR="006C5B90">
                      <w:rPr>
                        <w:lang w:val="en-US"/>
                      </w:rPr>
                      <w:instrText xml:space="preserve">CITATION Jea \l 1033 </w:instrText>
                    </w:r>
                    <w:r w:rsidR="006C5B90">
                      <w:fldChar w:fldCharType="separate"/>
                    </w:r>
                    <w:r w:rsidR="006C5B90">
                      <w:rPr>
                        <w:noProof/>
                        <w:lang w:val="en-US"/>
                      </w:rPr>
                      <w:t>(Vigo)</w:t>
                    </w:r>
                    <w:r w:rsidR="006C5B90">
                      <w:fldChar w:fldCharType="end"/>
                    </w:r>
                  </w:sdtContent>
                </w:sdt>
              </w:p>
            </w:sdtContent>
          </w:sdt>
        </w:tc>
      </w:tr>
    </w:tbl>
    <w:p w14:paraId="6BFCAD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496CC" w14:textId="77777777" w:rsidR="006C5B90" w:rsidRDefault="006C5B90" w:rsidP="007A0D55">
      <w:pPr>
        <w:spacing w:after="0" w:line="240" w:lineRule="auto"/>
      </w:pPr>
      <w:r>
        <w:separator/>
      </w:r>
    </w:p>
  </w:endnote>
  <w:endnote w:type="continuationSeparator" w:id="0">
    <w:p w14:paraId="24380106" w14:textId="77777777" w:rsidR="006C5B90" w:rsidRDefault="006C5B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7C9FA" w14:textId="77777777" w:rsidR="006C5B90" w:rsidRDefault="006C5B90" w:rsidP="007A0D55">
      <w:pPr>
        <w:spacing w:after="0" w:line="240" w:lineRule="auto"/>
      </w:pPr>
      <w:r>
        <w:separator/>
      </w:r>
    </w:p>
  </w:footnote>
  <w:footnote w:type="continuationSeparator" w:id="0">
    <w:p w14:paraId="64B0C1AB" w14:textId="77777777" w:rsidR="006C5B90" w:rsidRDefault="006C5B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FF30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BC6F9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9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7DC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C5B90"/>
    <w:rsid w:val="006D0412"/>
    <w:rsid w:val="007411B9"/>
    <w:rsid w:val="00764B03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4A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C5B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C5B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325EEA22EE07418057C7B9CD953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5994B-428F-384A-A7C5-5911E1AD70C8}"/>
      </w:docPartPr>
      <w:docPartBody>
        <w:p w:rsidR="006B36F6" w:rsidRDefault="006B36F6">
          <w:pPr>
            <w:pStyle w:val="5C325EEA22EE07418057C7B9CD9539E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D3850AB16ABB4FA54A4BEA149FB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67484-61B7-1246-B74D-E117703B0B81}"/>
      </w:docPartPr>
      <w:docPartBody>
        <w:p w:rsidR="006B36F6" w:rsidRDefault="006B36F6">
          <w:pPr>
            <w:pStyle w:val="22D3850AB16ABB4FA54A4BEA149FB6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E71317A043184581E4C27089065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03A74-D5A8-DF42-9DB5-5C94C10DE257}"/>
      </w:docPartPr>
      <w:docPartBody>
        <w:p w:rsidR="006B36F6" w:rsidRDefault="006B36F6">
          <w:pPr>
            <w:pStyle w:val="24E71317A043184581E4C27089065A2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BB18926F67AD34EA1A083121E3D8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E9F2-4B56-0C46-8A61-247035CF9524}"/>
      </w:docPartPr>
      <w:docPartBody>
        <w:p w:rsidR="006B36F6" w:rsidRDefault="006B36F6">
          <w:pPr>
            <w:pStyle w:val="6BB18926F67AD34EA1A083121E3D8E2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3A247EA76F24B4E809C7D03A064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1EAE6-F068-2946-B1A0-7831CD052D89}"/>
      </w:docPartPr>
      <w:docPartBody>
        <w:p w:rsidR="006B36F6" w:rsidRDefault="006B36F6">
          <w:pPr>
            <w:pStyle w:val="13A247EA76F24B4E809C7D03A064CCA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F99872766E7BC4F92FE6CF3D951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DFEA9-1AD4-0E47-B556-1D9AD44B358F}"/>
      </w:docPartPr>
      <w:docPartBody>
        <w:p w:rsidR="006B36F6" w:rsidRDefault="006B36F6">
          <w:pPr>
            <w:pStyle w:val="3F99872766E7BC4F92FE6CF3D95113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3D76562E6AA9468C0E535BE514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65D7-B875-3D4F-95E9-5A7A1AB4A880}"/>
      </w:docPartPr>
      <w:docPartBody>
        <w:p w:rsidR="006B36F6" w:rsidRDefault="006B36F6">
          <w:pPr>
            <w:pStyle w:val="3E3D76562E6AA9468C0E535BE514107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2F5F7DA559B204D9CBACB5B52E3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45EC1-2762-3E40-8301-AE6AB9C75B1B}"/>
      </w:docPartPr>
      <w:docPartBody>
        <w:p w:rsidR="006B36F6" w:rsidRDefault="006B36F6">
          <w:pPr>
            <w:pStyle w:val="82F5F7DA559B204D9CBACB5B52E3950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AFF8F2F4220447B26474DA780F2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156B2-95B6-6345-9DD4-16F0E474A59D}"/>
      </w:docPartPr>
      <w:docPartBody>
        <w:p w:rsidR="006B36F6" w:rsidRDefault="006B36F6">
          <w:pPr>
            <w:pStyle w:val="D8AFF8F2F4220447B26474DA780F21A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DFE4C163F14674DBAB4E6178894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7F7BF-C7B1-2E42-A270-5EE45D5341CD}"/>
      </w:docPartPr>
      <w:docPartBody>
        <w:p w:rsidR="006B36F6" w:rsidRDefault="006B36F6">
          <w:pPr>
            <w:pStyle w:val="2DFE4C163F14674DBAB4E6178894711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2E2A108DFD1B04188EEE87EAF921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84D3A-3275-D849-A7BF-BCB6C4306A3B}"/>
      </w:docPartPr>
      <w:docPartBody>
        <w:p w:rsidR="00000000" w:rsidRDefault="006B36F6" w:rsidP="006B36F6">
          <w:pPr>
            <w:pStyle w:val="82E2A108DFD1B04188EEE87EAF921CC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F6"/>
    <w:rsid w:val="006B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6F6"/>
    <w:rPr>
      <w:color w:val="808080"/>
    </w:rPr>
  </w:style>
  <w:style w:type="paragraph" w:customStyle="1" w:styleId="5C325EEA22EE07418057C7B9CD9539E0">
    <w:name w:val="5C325EEA22EE07418057C7B9CD9539E0"/>
  </w:style>
  <w:style w:type="paragraph" w:customStyle="1" w:styleId="22D3850AB16ABB4FA54A4BEA149FB644">
    <w:name w:val="22D3850AB16ABB4FA54A4BEA149FB644"/>
  </w:style>
  <w:style w:type="paragraph" w:customStyle="1" w:styleId="24E71317A043184581E4C27089065A24">
    <w:name w:val="24E71317A043184581E4C27089065A24"/>
  </w:style>
  <w:style w:type="paragraph" w:customStyle="1" w:styleId="6BB18926F67AD34EA1A083121E3D8E22">
    <w:name w:val="6BB18926F67AD34EA1A083121E3D8E22"/>
  </w:style>
  <w:style w:type="paragraph" w:customStyle="1" w:styleId="13A247EA76F24B4E809C7D03A064CCA3">
    <w:name w:val="13A247EA76F24B4E809C7D03A064CCA3"/>
  </w:style>
  <w:style w:type="paragraph" w:customStyle="1" w:styleId="3F99872766E7BC4F92FE6CF3D95113B4">
    <w:name w:val="3F99872766E7BC4F92FE6CF3D95113B4"/>
  </w:style>
  <w:style w:type="paragraph" w:customStyle="1" w:styleId="3E3D76562E6AA9468C0E535BE514107F">
    <w:name w:val="3E3D76562E6AA9468C0E535BE514107F"/>
  </w:style>
  <w:style w:type="paragraph" w:customStyle="1" w:styleId="82F5F7DA559B204D9CBACB5B52E39503">
    <w:name w:val="82F5F7DA559B204D9CBACB5B52E39503"/>
  </w:style>
  <w:style w:type="paragraph" w:customStyle="1" w:styleId="D8AFF8F2F4220447B26474DA780F21A8">
    <w:name w:val="D8AFF8F2F4220447B26474DA780F21A8"/>
  </w:style>
  <w:style w:type="paragraph" w:customStyle="1" w:styleId="2DFE4C163F14674DBAB4E6178894711C">
    <w:name w:val="2DFE4C163F14674DBAB4E6178894711C"/>
  </w:style>
  <w:style w:type="paragraph" w:customStyle="1" w:styleId="373182616D3DFD469DC3EB75756E8AE0">
    <w:name w:val="373182616D3DFD469DC3EB75756E8AE0"/>
  </w:style>
  <w:style w:type="paragraph" w:customStyle="1" w:styleId="82E2A108DFD1B04188EEE87EAF921CC4">
    <w:name w:val="82E2A108DFD1B04188EEE87EAF921CC4"/>
    <w:rsid w:val="006B36F6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6F6"/>
    <w:rPr>
      <w:color w:val="808080"/>
    </w:rPr>
  </w:style>
  <w:style w:type="paragraph" w:customStyle="1" w:styleId="5C325EEA22EE07418057C7B9CD9539E0">
    <w:name w:val="5C325EEA22EE07418057C7B9CD9539E0"/>
  </w:style>
  <w:style w:type="paragraph" w:customStyle="1" w:styleId="22D3850AB16ABB4FA54A4BEA149FB644">
    <w:name w:val="22D3850AB16ABB4FA54A4BEA149FB644"/>
  </w:style>
  <w:style w:type="paragraph" w:customStyle="1" w:styleId="24E71317A043184581E4C27089065A24">
    <w:name w:val="24E71317A043184581E4C27089065A24"/>
  </w:style>
  <w:style w:type="paragraph" w:customStyle="1" w:styleId="6BB18926F67AD34EA1A083121E3D8E22">
    <w:name w:val="6BB18926F67AD34EA1A083121E3D8E22"/>
  </w:style>
  <w:style w:type="paragraph" w:customStyle="1" w:styleId="13A247EA76F24B4E809C7D03A064CCA3">
    <w:name w:val="13A247EA76F24B4E809C7D03A064CCA3"/>
  </w:style>
  <w:style w:type="paragraph" w:customStyle="1" w:styleId="3F99872766E7BC4F92FE6CF3D95113B4">
    <w:name w:val="3F99872766E7BC4F92FE6CF3D95113B4"/>
  </w:style>
  <w:style w:type="paragraph" w:customStyle="1" w:styleId="3E3D76562E6AA9468C0E535BE514107F">
    <w:name w:val="3E3D76562E6AA9468C0E535BE514107F"/>
  </w:style>
  <w:style w:type="paragraph" w:customStyle="1" w:styleId="82F5F7DA559B204D9CBACB5B52E39503">
    <w:name w:val="82F5F7DA559B204D9CBACB5B52E39503"/>
  </w:style>
  <w:style w:type="paragraph" w:customStyle="1" w:styleId="D8AFF8F2F4220447B26474DA780F21A8">
    <w:name w:val="D8AFF8F2F4220447B26474DA780F21A8"/>
  </w:style>
  <w:style w:type="paragraph" w:customStyle="1" w:styleId="2DFE4C163F14674DBAB4E6178894711C">
    <w:name w:val="2DFE4C163F14674DBAB4E6178894711C"/>
  </w:style>
  <w:style w:type="paragraph" w:customStyle="1" w:styleId="373182616D3DFD469DC3EB75756E8AE0">
    <w:name w:val="373182616D3DFD469DC3EB75756E8AE0"/>
  </w:style>
  <w:style w:type="paragraph" w:customStyle="1" w:styleId="82E2A108DFD1B04188EEE87EAF921CC4">
    <w:name w:val="82E2A108DFD1B04188EEE87EAF921CC4"/>
    <w:rsid w:val="006B36F6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Jea</b:Tag>
    <b:SourceType>DocumentFromInternetSite</b:SourceType>
    <b:Guid>{3A1B5D36-66E7-044E-BC30-FFCEEBD74C23}</b:Guid>
    <b:Title>Zéro de conduite - If the Kids Are United</b:Title>
    <b:Comments>The Children’s Insurrection in Zero for Conduct:</b:Comments>
    <b:InternetSiteTitle>Youtube</b:InternetSiteTitle>
    <b:URL>http://www.youtube.com/watch?v=Ke3PQVK87mc</b:URL>
    <b:Author>
      <b:Author>
        <b:NameList>
          <b:Person>
            <b:Last>Vigo</b:Last>
            <b:First>Jean</b:First>
          </b:Person>
        </b:NameList>
      </b:Author>
    </b:Author>
    <b:Year>1933</b:Year>
    <b:RefOrder>5</b:RefOrder>
  </b:Source>
  <b:Source>
    <b:Tag>Gom71</b:Tag>
    <b:SourceType>Book</b:SourceType>
    <b:Guid>{FE253936-ABFB-FE44-B68C-36120AA68094}</b:Guid>
    <b:Author>
      <b:Author>
        <b:NameList>
          <b:Person>
            <b:Last>Gomes</b:Last>
            <b:First>Paulo</b:First>
          </b:Person>
        </b:NameList>
      </b:Author>
    </b:Author>
    <b:Title>Jean Vigo</b:Title>
    <b:Year>1971</b:Year>
    <b:City>London</b:City>
    <b:CountryRegion>UK</b:CountryRegion>
    <b:Publisher>Secker &amp; Warburg</b:Publisher>
    <b:RefOrder>1</b:RefOrder>
  </b:Source>
  <b:Source>
    <b:Tag>Smi72</b:Tag>
    <b:SourceType>Book</b:SourceType>
    <b:Guid>{B5DE2F65-4B8B-0245-8B81-36A0E4C52C6C}</b:Guid>
    <b:Author>
      <b:Author>
        <b:NameList>
          <b:Person>
            <b:Last>Smith</b:Last>
            <b:First>John</b:First>
          </b:Person>
        </b:NameList>
      </b:Author>
    </b:Author>
    <b:Title>Jean Vigo</b:Title>
    <b:StateProvince>New York</b:StateProvince>
    <b:CountryRegion>USA</b:CountryRegion>
    <b:Publisher>Praeger</b:Publisher>
    <b:Year>1972</b:Year>
    <b:RefOrder>2</b:RefOrder>
  </b:Source>
  <b:Source>
    <b:Tag>Tem05</b:Tag>
    <b:SourceType>Book</b:SourceType>
    <b:Guid>{B082F7C8-51A8-1D4B-8E05-EB2B8D36EBD7}</b:Guid>
    <b:Author>
      <b:Author>
        <b:NameList>
          <b:Person>
            <b:Last>Temple</b:Last>
            <b:First>Michael</b:First>
          </b:Person>
        </b:NameList>
      </b:Author>
    </b:Author>
    <b:Title>Jean Vigo</b:Title>
    <b:City>New York</b:City>
    <b:StateProvince>New York</b:StateProvince>
    <b:CountryRegion>USA</b:CountryRegion>
    <b:Publisher>Manchester University Press</b:Publisher>
    <b:Year>2005</b:Year>
    <b:RefOrder>3</b:RefOrder>
  </b:Source>
  <b:Source>
    <b:Tag>Tru83</b:Tag>
    <b:SourceType>Book</b:SourceType>
    <b:Guid>{D8378DE1-7743-C045-A255-3B20A8AB0DEC}</b:Guid>
    <b:Author>
      <b:Author>
        <b:NameList>
          <b:Person>
            <b:Last>Truffaut</b:Last>
            <b:First>François</b:First>
            <b:Middle>and Jean Vigo</b:Middle>
          </b:Person>
        </b:NameList>
      </b:Author>
    </b:Author>
    <b:Title>The Total Jean Vigo</b:Title>
    <b:City>New York</b:City>
    <b:StateProvince>New York</b:StateProvince>
    <b:CountryRegion>USA</b:CountryRegion>
    <b:Publisher>Lorrimer Publishing</b:Publisher>
    <b:Year>1983</b:Year>
    <b:RefOrder>4</b:RefOrder>
  </b:Source>
</b:Sources>
</file>

<file path=customXml/itemProps1.xml><?xml version="1.0" encoding="utf-8"?>
<ds:datastoreItem xmlns:ds="http://schemas.openxmlformats.org/officeDocument/2006/customXml" ds:itemID="{261619DB-2745-E445-B591-8FD14A02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9</TotalTime>
  <Pages>2</Pages>
  <Words>453</Words>
  <Characters>2520</Characters>
  <Application>Microsoft Macintosh Word</Application>
  <DocSecurity>0</DocSecurity>
  <Lines>51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3</cp:revision>
  <dcterms:created xsi:type="dcterms:W3CDTF">2015-02-23T23:22:00Z</dcterms:created>
  <dcterms:modified xsi:type="dcterms:W3CDTF">2015-03-07T18:11:00Z</dcterms:modified>
</cp:coreProperties>
</file>