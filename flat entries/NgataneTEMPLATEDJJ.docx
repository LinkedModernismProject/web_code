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933D4E8" w14:textId="77777777" w:rsidTr="00AC023A">
        <w:tc>
          <w:tcPr>
            <w:tcW w:w="491" w:type="dxa"/>
            <w:vMerge w:val="restart"/>
            <w:shd w:val="clear" w:color="auto" w:fill="A6A6A6" w:themeFill="background1" w:themeFillShade="A6"/>
            <w:textDirection w:val="btLr"/>
          </w:tcPr>
          <w:p w14:paraId="14BA613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4A304D6EFC84649A5EF234B09722845"/>
            </w:placeholder>
            <w:showingPlcHdr/>
            <w:dropDownList>
              <w:listItem w:displayText="Dr." w:value="Dr."/>
              <w:listItem w:displayText="Prof." w:value="Prof."/>
            </w:dropDownList>
          </w:sdtPr>
          <w:sdtEndPr/>
          <w:sdtContent>
            <w:tc>
              <w:tcPr>
                <w:tcW w:w="1296" w:type="dxa"/>
              </w:tcPr>
              <w:p w14:paraId="4D30253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CAEBD828560314EA75C27D5552AD7D0"/>
            </w:placeholder>
            <w:text/>
          </w:sdtPr>
          <w:sdtEndPr/>
          <w:sdtContent>
            <w:tc>
              <w:tcPr>
                <w:tcW w:w="2073" w:type="dxa"/>
              </w:tcPr>
              <w:p w14:paraId="4B118015" w14:textId="77777777" w:rsidR="00B574C9" w:rsidRDefault="009F1179" w:rsidP="009F1179">
                <w:r>
                  <w:t xml:space="preserve">Jessica </w:t>
                </w:r>
              </w:p>
            </w:tc>
          </w:sdtContent>
        </w:sdt>
        <w:sdt>
          <w:sdtPr>
            <w:alias w:val="Middle name"/>
            <w:tag w:val="authorMiddleName"/>
            <w:id w:val="-2076034781"/>
            <w:placeholder>
              <w:docPart w:val="AC1992A7D4570A4AAAE4FBAF996D1272"/>
            </w:placeholder>
            <w:showingPlcHdr/>
            <w:text/>
          </w:sdtPr>
          <w:sdtEndPr/>
          <w:sdtContent>
            <w:tc>
              <w:tcPr>
                <w:tcW w:w="2551" w:type="dxa"/>
              </w:tcPr>
              <w:p w14:paraId="796B872F" w14:textId="77777777" w:rsidR="00B574C9" w:rsidRDefault="00B574C9" w:rsidP="00922950">
                <w:r>
                  <w:rPr>
                    <w:rStyle w:val="PlaceholderText"/>
                  </w:rPr>
                  <w:t>[Middle name]</w:t>
                </w:r>
              </w:p>
            </w:tc>
          </w:sdtContent>
        </w:sdt>
        <w:sdt>
          <w:sdtPr>
            <w:alias w:val="Last name"/>
            <w:tag w:val="authorLastName"/>
            <w:id w:val="-1088529830"/>
            <w:placeholder>
              <w:docPart w:val="F3D46C8084DB8A4892F90AE2F549136A"/>
            </w:placeholder>
            <w:text/>
          </w:sdtPr>
          <w:sdtEndPr/>
          <w:sdtContent>
            <w:tc>
              <w:tcPr>
                <w:tcW w:w="2642" w:type="dxa"/>
              </w:tcPr>
              <w:p w14:paraId="2D2E02F2" w14:textId="77777777" w:rsidR="00B574C9" w:rsidRDefault="009F1179" w:rsidP="009F1179">
                <w:r>
                  <w:t>Stephenson</w:t>
                </w:r>
              </w:p>
            </w:tc>
          </w:sdtContent>
        </w:sdt>
      </w:tr>
      <w:tr w:rsidR="00B574C9" w14:paraId="777E52A9" w14:textId="77777777" w:rsidTr="00AC023A">
        <w:trPr>
          <w:trHeight w:val="986"/>
        </w:trPr>
        <w:tc>
          <w:tcPr>
            <w:tcW w:w="491" w:type="dxa"/>
            <w:vMerge/>
            <w:shd w:val="clear" w:color="auto" w:fill="A6A6A6" w:themeFill="background1" w:themeFillShade="A6"/>
          </w:tcPr>
          <w:p w14:paraId="347B9DB3" w14:textId="77777777" w:rsidR="00B574C9" w:rsidRPr="001A6A06" w:rsidRDefault="00B574C9" w:rsidP="00CF1542">
            <w:pPr>
              <w:jc w:val="center"/>
              <w:rPr>
                <w:b/>
                <w:color w:val="FFFFFF" w:themeColor="background1"/>
              </w:rPr>
            </w:pPr>
          </w:p>
        </w:tc>
        <w:sdt>
          <w:sdtPr>
            <w:alias w:val="Biography"/>
            <w:tag w:val="authorBiography"/>
            <w:id w:val="938807824"/>
            <w:placeholder>
              <w:docPart w:val="7F9E04D7E864C74B8E7CDE553848C49C"/>
            </w:placeholder>
            <w:showingPlcHdr/>
          </w:sdtPr>
          <w:sdtEndPr/>
          <w:sdtContent>
            <w:tc>
              <w:tcPr>
                <w:tcW w:w="8562" w:type="dxa"/>
                <w:gridSpan w:val="4"/>
              </w:tcPr>
              <w:p w14:paraId="055DB891" w14:textId="77777777" w:rsidR="00B574C9" w:rsidRDefault="00B574C9" w:rsidP="00922950">
                <w:r>
                  <w:rPr>
                    <w:rStyle w:val="PlaceholderText"/>
                  </w:rPr>
                  <w:t>[Enter your biography]</w:t>
                </w:r>
              </w:p>
            </w:tc>
          </w:sdtContent>
        </w:sdt>
      </w:tr>
      <w:tr w:rsidR="00B574C9" w14:paraId="1F634419" w14:textId="77777777" w:rsidTr="00AC023A">
        <w:trPr>
          <w:trHeight w:val="986"/>
        </w:trPr>
        <w:tc>
          <w:tcPr>
            <w:tcW w:w="491" w:type="dxa"/>
            <w:vMerge/>
            <w:shd w:val="clear" w:color="auto" w:fill="A6A6A6" w:themeFill="background1" w:themeFillShade="A6"/>
          </w:tcPr>
          <w:p w14:paraId="4436223E" w14:textId="77777777" w:rsidR="00B574C9" w:rsidRPr="001A6A06" w:rsidRDefault="00B574C9" w:rsidP="00CF1542">
            <w:pPr>
              <w:jc w:val="center"/>
              <w:rPr>
                <w:b/>
                <w:color w:val="FFFFFF" w:themeColor="background1"/>
              </w:rPr>
            </w:pPr>
          </w:p>
        </w:tc>
        <w:sdt>
          <w:sdtPr>
            <w:alias w:val="Affiliation"/>
            <w:tag w:val="affiliation"/>
            <w:id w:val="2012937915"/>
            <w:placeholder>
              <w:docPart w:val="A5E667CCBBF8984E807B9F33C40D1A73"/>
            </w:placeholder>
            <w:text/>
          </w:sdtPr>
          <w:sdtContent>
            <w:tc>
              <w:tcPr>
                <w:tcW w:w="8562" w:type="dxa"/>
                <w:gridSpan w:val="4"/>
              </w:tcPr>
              <w:p w14:paraId="6BCC804F" w14:textId="03FC6185" w:rsidR="00B574C9" w:rsidRDefault="00AC023A" w:rsidP="00B574C9">
                <w:r w:rsidRPr="00AC023A">
                  <w:rPr>
                    <w:rFonts w:ascii="Calibri" w:eastAsia="Times New Roman" w:hAnsi="Calibri" w:cs="Times New Roman"/>
                    <w:lang w:val="en-CA"/>
                  </w:rPr>
                  <w:t>Kennesaw State University</w:t>
                </w:r>
              </w:p>
            </w:tc>
          </w:sdtContent>
        </w:sdt>
      </w:tr>
    </w:tbl>
    <w:p w14:paraId="3E382E0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794C338" w14:textId="77777777" w:rsidTr="00244BB0">
        <w:tc>
          <w:tcPr>
            <w:tcW w:w="9016" w:type="dxa"/>
            <w:shd w:val="clear" w:color="auto" w:fill="A6A6A6" w:themeFill="background1" w:themeFillShade="A6"/>
            <w:tcMar>
              <w:top w:w="113" w:type="dxa"/>
              <w:bottom w:w="113" w:type="dxa"/>
            </w:tcMar>
          </w:tcPr>
          <w:p w14:paraId="0C4B80B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BE37359" w14:textId="77777777" w:rsidTr="003F0D73">
        <w:sdt>
          <w:sdtPr>
            <w:rPr>
              <w:b/>
            </w:rPr>
            <w:alias w:val="Article headword"/>
            <w:tag w:val="articleHeadword"/>
            <w:id w:val="-361440020"/>
            <w:placeholder>
              <w:docPart w:val="64EF7E8C66C2F24286EBCD5BABE402C2"/>
            </w:placeholder>
            <w:text/>
          </w:sdtPr>
          <w:sdtEndPr/>
          <w:sdtContent>
            <w:tc>
              <w:tcPr>
                <w:tcW w:w="9016" w:type="dxa"/>
                <w:tcMar>
                  <w:top w:w="113" w:type="dxa"/>
                  <w:bottom w:w="113" w:type="dxa"/>
                </w:tcMar>
              </w:tcPr>
              <w:p w14:paraId="311208AC" w14:textId="2AE492C7" w:rsidR="003F0D73" w:rsidRPr="00FB589A" w:rsidRDefault="00F15CEA" w:rsidP="00F15CEA">
                <w:pPr>
                  <w:rPr>
                    <w:b/>
                  </w:rPr>
                </w:pPr>
                <w:proofErr w:type="spellStart"/>
                <w:r w:rsidRPr="00AC023A">
                  <w:rPr>
                    <w:rFonts w:eastAsiaTheme="minorEastAsia"/>
                    <w:lang w:val="en-US" w:eastAsia="ja-JP"/>
                  </w:rPr>
                  <w:t>Ngatane</w:t>
                </w:r>
                <w:proofErr w:type="spellEnd"/>
                <w:r w:rsidRPr="00AC023A">
                  <w:rPr>
                    <w:rFonts w:eastAsiaTheme="minorEastAsia"/>
                    <w:lang w:val="en-US" w:eastAsia="ja-JP"/>
                  </w:rPr>
                  <w:t xml:space="preserve">, Ephraim </w:t>
                </w:r>
                <w:proofErr w:type="spellStart"/>
                <w:r w:rsidRPr="00AC023A">
                  <w:rPr>
                    <w:rFonts w:eastAsiaTheme="minorEastAsia"/>
                    <w:lang w:val="en-US" w:eastAsia="ja-JP"/>
                  </w:rPr>
                  <w:t>Mojalefa</w:t>
                </w:r>
                <w:proofErr w:type="spellEnd"/>
                <w:r w:rsidRPr="00AC023A">
                  <w:rPr>
                    <w:rFonts w:eastAsiaTheme="minorEastAsia"/>
                    <w:lang w:val="en-US" w:eastAsia="ja-JP"/>
                  </w:rPr>
                  <w:t xml:space="preserve">  (1938-</w:t>
                </w:r>
                <w:r w:rsidR="00AC023A" w:rsidRPr="00AC023A">
                  <w:rPr>
                    <w:rFonts w:eastAsiaTheme="minorEastAsia"/>
                    <w:lang w:val="en-US" w:eastAsia="ja-JP"/>
                  </w:rPr>
                  <w:t>-</w:t>
                </w:r>
                <w:r w:rsidRPr="00AC023A">
                  <w:rPr>
                    <w:rFonts w:eastAsiaTheme="minorEastAsia"/>
                    <w:lang w:val="en-US" w:eastAsia="ja-JP"/>
                  </w:rPr>
                  <w:t>)</w:t>
                </w:r>
              </w:p>
            </w:tc>
          </w:sdtContent>
        </w:sdt>
      </w:tr>
      <w:tr w:rsidR="00464699" w14:paraId="6F090BA7" w14:textId="77777777" w:rsidTr="007F14FA">
        <w:sdt>
          <w:sdtPr>
            <w:alias w:val="Variant headwords"/>
            <w:tag w:val="variantHeadwords"/>
            <w:id w:val="173464402"/>
            <w:placeholder>
              <w:docPart w:val="F4F01D8B93CA444D81B57A12A940A39E"/>
            </w:placeholder>
            <w:showingPlcHdr/>
          </w:sdtPr>
          <w:sdtEndPr/>
          <w:sdtContent>
            <w:tc>
              <w:tcPr>
                <w:tcW w:w="9016" w:type="dxa"/>
                <w:tcMar>
                  <w:top w:w="113" w:type="dxa"/>
                  <w:bottom w:w="113" w:type="dxa"/>
                </w:tcMar>
              </w:tcPr>
              <w:p w14:paraId="7FCCCE08"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CE75016" w14:textId="77777777" w:rsidTr="003F0D73">
        <w:sdt>
          <w:sdtPr>
            <w:alias w:val="Abstract"/>
            <w:tag w:val="abstract"/>
            <w:id w:val="-635871867"/>
            <w:placeholder>
              <w:docPart w:val="18E4E99B6322614E9B1B9F99DE2144DE"/>
            </w:placeholder>
          </w:sdtPr>
          <w:sdtEndPr/>
          <w:sdtContent>
            <w:sdt>
              <w:sdtPr>
                <w:alias w:val="Article text"/>
                <w:tag w:val="articleText"/>
                <w:id w:val="845446434"/>
                <w:placeholder>
                  <w:docPart w:val="A705ADDB70FACC4FB86B9857F85CCDF8"/>
                </w:placeholder>
              </w:sdtPr>
              <w:sdtEndPr/>
              <w:sdtContent>
                <w:tc>
                  <w:tcPr>
                    <w:tcW w:w="9016" w:type="dxa"/>
                    <w:tcMar>
                      <w:top w:w="113" w:type="dxa"/>
                      <w:bottom w:w="113" w:type="dxa"/>
                    </w:tcMar>
                  </w:tcPr>
                  <w:p w14:paraId="49110485" w14:textId="20CFB15D" w:rsidR="00E85A05" w:rsidRDefault="00C05636" w:rsidP="00AC023A">
                    <w:r>
                      <w:t xml:space="preserve">Born in 1938 in Maseru, Lesotho (then Basutoland), South Africa, </w:t>
                    </w:r>
                    <w:r w:rsidRPr="00A65EB9">
                      <w:t xml:space="preserve">Ephraim </w:t>
                    </w:r>
                    <w:proofErr w:type="spellStart"/>
                    <w:r w:rsidRPr="00A65EB9">
                      <w:t>Ngatane</w:t>
                    </w:r>
                    <w:proofErr w:type="spellEnd"/>
                    <w:r w:rsidRPr="00A65EB9">
                      <w:t xml:space="preserve"> was a painter and jazz musician affiliated with the first generation of modern black South African artists of the</w:t>
                    </w:r>
                    <w:r>
                      <w:t xml:space="preserve"> </w:t>
                    </w:r>
                    <w:r w:rsidRPr="00A65EB9">
                      <w:t xml:space="preserve">1950s and 1960s. He received art instruction in watercolour and oil painting at the Polly Street and Jubilee </w:t>
                    </w:r>
                    <w:r w:rsidR="00AC023A" w:rsidRPr="00A65EB9">
                      <w:t>Centres</w:t>
                    </w:r>
                    <w:r w:rsidRPr="00A65EB9">
                      <w:t xml:space="preserve"> whe</w:t>
                    </w:r>
                    <w:r w:rsidR="00AC023A">
                      <w:t>re he later served as a teacher</w:t>
                    </w:r>
                    <w:r w:rsidRPr="00A65EB9">
                      <w:rPr>
                        <w:shd w:val="clear" w:color="auto" w:fill="FFFFFF"/>
                      </w:rPr>
                      <w:t xml:space="preserve"> </w:t>
                    </w:r>
                    <w:r w:rsidR="00AC023A">
                      <w:rPr>
                        <w:shd w:val="clear" w:color="auto" w:fill="FFFFFF"/>
                      </w:rPr>
                      <w:t xml:space="preserve">and </w:t>
                    </w:r>
                    <w:r>
                      <w:rPr>
                        <w:shd w:val="clear" w:color="auto" w:fill="FFFFFF"/>
                      </w:rPr>
                      <w:t>developed</w:t>
                    </w:r>
                    <w:r w:rsidRPr="00A65EB9">
                      <w:rPr>
                        <w:shd w:val="clear" w:color="auto" w:fill="FFFFFF"/>
                      </w:rPr>
                      <w:t xml:space="preserve"> major talents</w:t>
                    </w:r>
                    <w:r>
                      <w:rPr>
                        <w:shd w:val="clear" w:color="auto" w:fill="FFFFFF"/>
                      </w:rPr>
                      <w:t xml:space="preserve"> including</w:t>
                    </w:r>
                    <w:r w:rsidRPr="00A65EB9">
                      <w:rPr>
                        <w:shd w:val="clear" w:color="auto" w:fill="FFFFFF"/>
                      </w:rPr>
                      <w:t xml:space="preserve"> </w:t>
                    </w:r>
                    <w:proofErr w:type="spellStart"/>
                    <w:r w:rsidRPr="00A65EB9">
                      <w:rPr>
                        <w:shd w:val="clear" w:color="auto" w:fill="FFFFFF"/>
                      </w:rPr>
                      <w:t>Dumile</w:t>
                    </w:r>
                    <w:proofErr w:type="spellEnd"/>
                    <w:r w:rsidRPr="00A65EB9">
                      <w:rPr>
                        <w:shd w:val="clear" w:color="auto" w:fill="FFFFFF"/>
                      </w:rPr>
                      <w:t xml:space="preserve"> </w:t>
                    </w:r>
                    <w:proofErr w:type="spellStart"/>
                    <w:r w:rsidRPr="00A65EB9">
                      <w:rPr>
                        <w:shd w:val="clear" w:color="auto" w:fill="FFFFFF"/>
                      </w:rPr>
                      <w:t>Feni</w:t>
                    </w:r>
                    <w:proofErr w:type="spellEnd"/>
                    <w:r w:rsidRPr="00A65EB9">
                      <w:rPr>
                        <w:shd w:val="clear" w:color="auto" w:fill="FFFFFF"/>
                      </w:rPr>
                      <w:t xml:space="preserve">, Louis </w:t>
                    </w:r>
                    <w:proofErr w:type="spellStart"/>
                    <w:r w:rsidRPr="00A65EB9">
                      <w:rPr>
                        <w:shd w:val="clear" w:color="auto" w:fill="FFFFFF"/>
                      </w:rPr>
                      <w:t>Maqhubela</w:t>
                    </w:r>
                    <w:proofErr w:type="spellEnd"/>
                    <w:r w:rsidRPr="00A65EB9">
                      <w:rPr>
                        <w:shd w:val="clear" w:color="auto" w:fill="FFFFFF"/>
                      </w:rPr>
                      <w:t xml:space="preserve">, and Ben </w:t>
                    </w:r>
                    <w:proofErr w:type="spellStart"/>
                    <w:r w:rsidRPr="00A65EB9">
                      <w:rPr>
                        <w:shd w:val="clear" w:color="auto" w:fill="FFFFFF"/>
                      </w:rPr>
                      <w:t>Macala</w:t>
                    </w:r>
                    <w:proofErr w:type="spellEnd"/>
                    <w:r w:rsidRPr="00A65EB9">
                      <w:rPr>
                        <w:shd w:val="clear" w:color="auto" w:fill="FFFFFF"/>
                      </w:rPr>
                      <w:t xml:space="preserve">. </w:t>
                    </w:r>
                    <w:proofErr w:type="spellStart"/>
                    <w:r>
                      <w:t>Ngatane</w:t>
                    </w:r>
                    <w:proofErr w:type="spellEnd"/>
                    <w:r>
                      <w:t xml:space="preserve"> was a member of the ‘Weekend Painters’</w:t>
                    </w:r>
                    <w:r w:rsidRPr="00A65EB9">
                      <w:t xml:space="preserve"> group initiated by Durant </w:t>
                    </w:r>
                    <w:proofErr w:type="spellStart"/>
                    <w:r w:rsidRPr="00A65EB9">
                      <w:t>Shilahli</w:t>
                    </w:r>
                    <w:proofErr w:type="spellEnd"/>
                    <w:r w:rsidRPr="00A65EB9">
                      <w:t xml:space="preserve">. Through this affiliation he rejected the romantic expressionism advocated at Polly Street for a documentary realist approach. His later work incorporated religious symbolism and also moved into abstraction. </w:t>
                    </w:r>
                    <w:proofErr w:type="spellStart"/>
                    <w:r w:rsidRPr="00A65EB9">
                      <w:t>Ngatane’s</w:t>
                    </w:r>
                    <w:proofErr w:type="spellEnd"/>
                    <w:r w:rsidRPr="00A65EB9">
                      <w:t xml:space="preserve"> work served as a model for a generation of artists depicting African township life. In 1963 </w:t>
                    </w:r>
                    <w:proofErr w:type="spellStart"/>
                    <w:r w:rsidRPr="00A65EB9">
                      <w:t>Ngatane</w:t>
                    </w:r>
                    <w:proofErr w:type="spellEnd"/>
                    <w:r w:rsidRPr="00A65EB9">
                      <w:t xml:space="preserve"> held his first solo show at the Adler Fielding Gallery, Johannesburg. He continued to actively exhibit work until his untimely death at the age of 33. His work is featured in numerous public and private collections, including the Pretoria Art Museum, the William Humphreys Art Gallery, Kimberley, and the University of the Witwatersrand Collection, Johannesburg.</w:t>
                    </w:r>
                    <w:r>
                      <w:t xml:space="preserve"> </w:t>
                    </w:r>
                    <w:proofErr w:type="spellStart"/>
                    <w:r>
                      <w:t>Ngatane</w:t>
                    </w:r>
                    <w:proofErr w:type="spellEnd"/>
                    <w:r>
                      <w:t xml:space="preserve"> died in 1971 in </w:t>
                    </w:r>
                    <w:r w:rsidRPr="00A65EB9">
                      <w:t>Soweto, Johannesburg, Gauteng</w:t>
                    </w:r>
                    <w:r>
                      <w:t xml:space="preserve"> (then Transvaal), </w:t>
                    </w:r>
                    <w:proofErr w:type="gramStart"/>
                    <w:r>
                      <w:t>South</w:t>
                    </w:r>
                    <w:proofErr w:type="gramEnd"/>
                    <w:r>
                      <w:t xml:space="preserve"> Africa</w:t>
                    </w:r>
                    <w:r w:rsidRPr="00A65EB9">
                      <w:t>.</w:t>
                    </w:r>
                  </w:p>
                </w:tc>
              </w:sdtContent>
            </w:sdt>
          </w:sdtContent>
        </w:sdt>
      </w:tr>
      <w:tr w:rsidR="003F0D73" w14:paraId="0DCE5733" w14:textId="77777777" w:rsidTr="003F0D73">
        <w:sdt>
          <w:sdtPr>
            <w:alias w:val="Article text"/>
            <w:tag w:val="articleText"/>
            <w:id w:val="634067588"/>
            <w:placeholder>
              <w:docPart w:val="2A0B38F8FF829E4CAD44FA50CE1490E9"/>
            </w:placeholder>
          </w:sdtPr>
          <w:sdtEndPr/>
          <w:sdtContent>
            <w:sdt>
              <w:sdtPr>
                <w:alias w:val="Abstract"/>
                <w:tag w:val="abstract"/>
                <w:id w:val="-1088916464"/>
                <w:placeholder>
                  <w:docPart w:val="51659E99D954934694EFDAFA56DEF92C"/>
                </w:placeholder>
              </w:sdtPr>
              <w:sdtEndPr/>
              <w:sdtContent>
                <w:sdt>
                  <w:sdtPr>
                    <w:alias w:val="Article text"/>
                    <w:tag w:val="articleText"/>
                    <w:id w:val="-474917028"/>
                    <w:placeholder>
                      <w:docPart w:val="C09F0D80364BF74297971F5718682717"/>
                    </w:placeholder>
                  </w:sdtPr>
                  <w:sdtEndPr/>
                  <w:sdtContent>
                    <w:tc>
                      <w:tcPr>
                        <w:tcW w:w="9016" w:type="dxa"/>
                        <w:tcMar>
                          <w:top w:w="113" w:type="dxa"/>
                          <w:bottom w:w="113" w:type="dxa"/>
                        </w:tcMar>
                      </w:tcPr>
                      <w:p w14:paraId="40F839CD" w14:textId="2C1DE0CC" w:rsidR="003F0D73" w:rsidRDefault="00AC023A" w:rsidP="00C27FAB">
                        <w:r>
                          <w:t xml:space="preserve">Born in 1938 in Maseru, Lesotho (then Basutoland), South Africa, </w:t>
                        </w:r>
                        <w:r w:rsidRPr="00A65EB9">
                          <w:t xml:space="preserve">Ephraim </w:t>
                        </w:r>
                        <w:proofErr w:type="spellStart"/>
                        <w:r w:rsidRPr="00A65EB9">
                          <w:t>Ngatane</w:t>
                        </w:r>
                        <w:proofErr w:type="spellEnd"/>
                        <w:r w:rsidRPr="00A65EB9">
                          <w:t xml:space="preserve"> was a painter and jazz musician affiliated with the first generation of modern black South African artists of the</w:t>
                        </w:r>
                        <w:r>
                          <w:t xml:space="preserve"> </w:t>
                        </w:r>
                        <w:r w:rsidRPr="00A65EB9">
                          <w:t>1950s and 1960s. He received art instruction in watercolour and oil painting at the Polly Street and Jubilee Centres whe</w:t>
                        </w:r>
                        <w:r>
                          <w:t>re he later served as a teacher</w:t>
                        </w:r>
                        <w:r w:rsidRPr="00A65EB9">
                          <w:rPr>
                            <w:shd w:val="clear" w:color="auto" w:fill="FFFFFF"/>
                          </w:rPr>
                          <w:t xml:space="preserve"> </w:t>
                        </w:r>
                        <w:r>
                          <w:rPr>
                            <w:shd w:val="clear" w:color="auto" w:fill="FFFFFF"/>
                          </w:rPr>
                          <w:t>and developed</w:t>
                        </w:r>
                        <w:r w:rsidRPr="00A65EB9">
                          <w:rPr>
                            <w:shd w:val="clear" w:color="auto" w:fill="FFFFFF"/>
                          </w:rPr>
                          <w:t xml:space="preserve"> major talents</w:t>
                        </w:r>
                        <w:r>
                          <w:rPr>
                            <w:shd w:val="clear" w:color="auto" w:fill="FFFFFF"/>
                          </w:rPr>
                          <w:t xml:space="preserve"> including</w:t>
                        </w:r>
                        <w:r w:rsidRPr="00A65EB9">
                          <w:rPr>
                            <w:shd w:val="clear" w:color="auto" w:fill="FFFFFF"/>
                          </w:rPr>
                          <w:t xml:space="preserve"> </w:t>
                        </w:r>
                        <w:proofErr w:type="spellStart"/>
                        <w:r w:rsidRPr="00A65EB9">
                          <w:rPr>
                            <w:shd w:val="clear" w:color="auto" w:fill="FFFFFF"/>
                          </w:rPr>
                          <w:t>Dumile</w:t>
                        </w:r>
                        <w:proofErr w:type="spellEnd"/>
                        <w:r w:rsidRPr="00A65EB9">
                          <w:rPr>
                            <w:shd w:val="clear" w:color="auto" w:fill="FFFFFF"/>
                          </w:rPr>
                          <w:t xml:space="preserve"> </w:t>
                        </w:r>
                        <w:proofErr w:type="spellStart"/>
                        <w:r w:rsidRPr="00A65EB9">
                          <w:rPr>
                            <w:shd w:val="clear" w:color="auto" w:fill="FFFFFF"/>
                          </w:rPr>
                          <w:t>Feni</w:t>
                        </w:r>
                        <w:proofErr w:type="spellEnd"/>
                        <w:r w:rsidRPr="00A65EB9">
                          <w:rPr>
                            <w:shd w:val="clear" w:color="auto" w:fill="FFFFFF"/>
                          </w:rPr>
                          <w:t xml:space="preserve">, Louis </w:t>
                        </w:r>
                        <w:proofErr w:type="spellStart"/>
                        <w:r w:rsidRPr="00A65EB9">
                          <w:rPr>
                            <w:shd w:val="clear" w:color="auto" w:fill="FFFFFF"/>
                          </w:rPr>
                          <w:t>Maqhubela</w:t>
                        </w:r>
                        <w:proofErr w:type="spellEnd"/>
                        <w:r w:rsidRPr="00A65EB9">
                          <w:rPr>
                            <w:shd w:val="clear" w:color="auto" w:fill="FFFFFF"/>
                          </w:rPr>
                          <w:t xml:space="preserve">, and Ben </w:t>
                        </w:r>
                        <w:proofErr w:type="spellStart"/>
                        <w:r w:rsidRPr="00A65EB9">
                          <w:rPr>
                            <w:shd w:val="clear" w:color="auto" w:fill="FFFFFF"/>
                          </w:rPr>
                          <w:t>Macala</w:t>
                        </w:r>
                        <w:proofErr w:type="spellEnd"/>
                        <w:r w:rsidRPr="00A65EB9">
                          <w:rPr>
                            <w:shd w:val="clear" w:color="auto" w:fill="FFFFFF"/>
                          </w:rPr>
                          <w:t xml:space="preserve">. </w:t>
                        </w:r>
                        <w:proofErr w:type="spellStart"/>
                        <w:r>
                          <w:t>Ngatane</w:t>
                        </w:r>
                        <w:proofErr w:type="spellEnd"/>
                        <w:r>
                          <w:t xml:space="preserve"> was a member of the ‘Weekend Painters’</w:t>
                        </w:r>
                        <w:r w:rsidRPr="00A65EB9">
                          <w:t xml:space="preserve"> group initiated by Durant </w:t>
                        </w:r>
                        <w:proofErr w:type="spellStart"/>
                        <w:r w:rsidRPr="00A65EB9">
                          <w:t>Shilahli</w:t>
                        </w:r>
                        <w:proofErr w:type="spellEnd"/>
                        <w:r w:rsidRPr="00A65EB9">
                          <w:t xml:space="preserve">. Through this affiliation he rejected the romantic expressionism advocated at Polly Street for a documentary realist approach. His later work incorporated religious symbolism and also moved into abstraction. </w:t>
                        </w:r>
                        <w:proofErr w:type="spellStart"/>
                        <w:r w:rsidRPr="00A65EB9">
                          <w:t>Ngatane’s</w:t>
                        </w:r>
                        <w:proofErr w:type="spellEnd"/>
                        <w:r w:rsidRPr="00A65EB9">
                          <w:t xml:space="preserve"> work served as a model for a generation of artists depicting African township life. In 1963 </w:t>
                        </w:r>
                        <w:proofErr w:type="spellStart"/>
                        <w:r w:rsidRPr="00A65EB9">
                          <w:t>Ngatane</w:t>
                        </w:r>
                        <w:proofErr w:type="spellEnd"/>
                        <w:r w:rsidRPr="00A65EB9">
                          <w:t xml:space="preserve"> held his first solo show at the Adler Fielding Gallery, Johannesburg. He continued to actively exhibit work until his untimely death at the age of 33. His work is featured in numerous public and private collections, including the Pretoria Art Museum, the William Humphreys Art Gallery, Kimberley, and the University of the Witwatersrand Collection, Johannesburg.</w:t>
                        </w:r>
                        <w:r>
                          <w:t xml:space="preserve"> </w:t>
                        </w:r>
                        <w:proofErr w:type="spellStart"/>
                        <w:r>
                          <w:t>Ngatane</w:t>
                        </w:r>
                        <w:proofErr w:type="spellEnd"/>
                        <w:r>
                          <w:t xml:space="preserve"> died in 1971 in </w:t>
                        </w:r>
                        <w:r w:rsidRPr="00A65EB9">
                          <w:t>Soweto, Johannesburg, Gauteng</w:t>
                        </w:r>
                        <w:r>
                          <w:t xml:space="preserve"> (then Transvaal), </w:t>
                        </w:r>
                        <w:proofErr w:type="gramStart"/>
                        <w:r>
                          <w:t>South</w:t>
                        </w:r>
                        <w:proofErr w:type="gramEnd"/>
                        <w:r>
                          <w:t xml:space="preserve"> Africa</w:t>
                        </w:r>
                        <w:r>
                          <w:t>.</w:t>
                        </w:r>
                      </w:p>
                    </w:tc>
                  </w:sdtContent>
                </w:sdt>
              </w:sdtContent>
            </w:sdt>
          </w:sdtContent>
        </w:sdt>
      </w:tr>
      <w:tr w:rsidR="003235A7" w14:paraId="73A0113C" w14:textId="77777777" w:rsidTr="003235A7">
        <w:tc>
          <w:tcPr>
            <w:tcW w:w="9016" w:type="dxa"/>
          </w:tcPr>
          <w:p w14:paraId="3FF3FE51" w14:textId="77777777" w:rsidR="003235A7" w:rsidRDefault="003235A7" w:rsidP="008A5B87">
            <w:r w:rsidRPr="0015114C">
              <w:rPr>
                <w:u w:val="single"/>
              </w:rPr>
              <w:t>Further reading</w:t>
            </w:r>
            <w:r>
              <w:t>:</w:t>
            </w:r>
          </w:p>
          <w:p w14:paraId="050D8B27" w14:textId="6EA8C386" w:rsidR="003235A7" w:rsidRDefault="00AC023A" w:rsidP="00FB11DE">
            <w:sdt>
              <w:sdtPr>
                <w:id w:val="-1939291238"/>
                <w:citation/>
              </w:sdtPr>
              <w:sdtEndPr/>
              <w:sdtContent>
                <w:r w:rsidR="00036309">
                  <w:fldChar w:fldCharType="begin"/>
                </w:r>
                <w:r w:rsidR="00036309">
                  <w:rPr>
                    <w:lang w:val="en-US"/>
                  </w:rPr>
                  <w:instrText xml:space="preserve"> CITATION Ivo06 \l 1033 </w:instrText>
                </w:r>
                <w:r w:rsidR="00036309">
                  <w:fldChar w:fldCharType="separate"/>
                </w:r>
                <w:r w:rsidR="00036309" w:rsidRPr="00036309">
                  <w:rPr>
                    <w:noProof/>
                    <w:lang w:val="en-US"/>
                  </w:rPr>
                  <w:t>(Powell)</w:t>
                </w:r>
                <w:r w:rsidR="00036309">
                  <w:fldChar w:fldCharType="end"/>
                </w:r>
              </w:sdtContent>
            </w:sdt>
          </w:p>
        </w:tc>
      </w:tr>
    </w:tbl>
    <w:p w14:paraId="5EC2223B"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36DEB0" w14:textId="77777777" w:rsidR="007F14FA" w:rsidRDefault="007F14FA" w:rsidP="007A0D55">
      <w:pPr>
        <w:spacing w:after="0" w:line="240" w:lineRule="auto"/>
      </w:pPr>
      <w:r>
        <w:separator/>
      </w:r>
    </w:p>
  </w:endnote>
  <w:endnote w:type="continuationSeparator" w:id="0">
    <w:p w14:paraId="33250C95" w14:textId="77777777" w:rsidR="007F14FA" w:rsidRDefault="007F14F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A81FF4" w14:textId="77777777" w:rsidR="007F14FA" w:rsidRDefault="007F14FA" w:rsidP="007A0D55">
      <w:pPr>
        <w:spacing w:after="0" w:line="240" w:lineRule="auto"/>
      </w:pPr>
      <w:r>
        <w:separator/>
      </w:r>
    </w:p>
  </w:footnote>
  <w:footnote w:type="continuationSeparator" w:id="0">
    <w:p w14:paraId="2D3C3EA9" w14:textId="77777777" w:rsidR="007F14FA" w:rsidRDefault="007F14F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06FBDA" w14:textId="77777777" w:rsidR="007F14FA" w:rsidRDefault="007F14FA">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4F8B06F" w14:textId="77777777" w:rsidR="007F14FA" w:rsidRDefault="007F14F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179"/>
    <w:rsid w:val="00032559"/>
    <w:rsid w:val="0003630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77D87"/>
    <w:rsid w:val="00590035"/>
    <w:rsid w:val="005B177E"/>
    <w:rsid w:val="005B3921"/>
    <w:rsid w:val="005F26D7"/>
    <w:rsid w:val="005F5450"/>
    <w:rsid w:val="006D0412"/>
    <w:rsid w:val="007411B9"/>
    <w:rsid w:val="00780D95"/>
    <w:rsid w:val="00780DC7"/>
    <w:rsid w:val="007A0D55"/>
    <w:rsid w:val="007B3377"/>
    <w:rsid w:val="007E5F44"/>
    <w:rsid w:val="007F14FA"/>
    <w:rsid w:val="00821DE3"/>
    <w:rsid w:val="00846CE1"/>
    <w:rsid w:val="008A5B87"/>
    <w:rsid w:val="00922950"/>
    <w:rsid w:val="009A7264"/>
    <w:rsid w:val="009D1606"/>
    <w:rsid w:val="009E18A1"/>
    <w:rsid w:val="009E73D7"/>
    <w:rsid w:val="009F1179"/>
    <w:rsid w:val="00A27D2C"/>
    <w:rsid w:val="00A76FD9"/>
    <w:rsid w:val="00AB436D"/>
    <w:rsid w:val="00AC023A"/>
    <w:rsid w:val="00AD2F24"/>
    <w:rsid w:val="00AD4844"/>
    <w:rsid w:val="00B219AE"/>
    <w:rsid w:val="00B33145"/>
    <w:rsid w:val="00B574C9"/>
    <w:rsid w:val="00BC39C9"/>
    <w:rsid w:val="00BE5BF7"/>
    <w:rsid w:val="00BF40E1"/>
    <w:rsid w:val="00C05636"/>
    <w:rsid w:val="00C27FAB"/>
    <w:rsid w:val="00C358D4"/>
    <w:rsid w:val="00C6296B"/>
    <w:rsid w:val="00CC586D"/>
    <w:rsid w:val="00CF1542"/>
    <w:rsid w:val="00CF3EC5"/>
    <w:rsid w:val="00CF4A89"/>
    <w:rsid w:val="00D656DA"/>
    <w:rsid w:val="00D83300"/>
    <w:rsid w:val="00DC6B48"/>
    <w:rsid w:val="00DF01B0"/>
    <w:rsid w:val="00E85A05"/>
    <w:rsid w:val="00E95829"/>
    <w:rsid w:val="00EA606C"/>
    <w:rsid w:val="00EB0C8C"/>
    <w:rsid w:val="00EB51FD"/>
    <w:rsid w:val="00EB77DB"/>
    <w:rsid w:val="00ED139F"/>
    <w:rsid w:val="00EF74F7"/>
    <w:rsid w:val="00F15CEA"/>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D35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F117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117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F117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117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4A304D6EFC84649A5EF234B09722845"/>
        <w:category>
          <w:name w:val="General"/>
          <w:gallery w:val="placeholder"/>
        </w:category>
        <w:types>
          <w:type w:val="bbPlcHdr"/>
        </w:types>
        <w:behaviors>
          <w:behavior w:val="content"/>
        </w:behaviors>
        <w:guid w:val="{03EB07CE-1DE2-F94C-8466-90F4AE1AF195}"/>
      </w:docPartPr>
      <w:docPartBody>
        <w:p w:rsidR="003B3FA8" w:rsidRDefault="009245E4">
          <w:pPr>
            <w:pStyle w:val="D4A304D6EFC84649A5EF234B09722845"/>
          </w:pPr>
          <w:r w:rsidRPr="00CC586D">
            <w:rPr>
              <w:rStyle w:val="PlaceholderText"/>
              <w:b/>
              <w:color w:val="FFFFFF" w:themeColor="background1"/>
            </w:rPr>
            <w:t>[Salutation]</w:t>
          </w:r>
        </w:p>
      </w:docPartBody>
    </w:docPart>
    <w:docPart>
      <w:docPartPr>
        <w:name w:val="ACAEBD828560314EA75C27D5552AD7D0"/>
        <w:category>
          <w:name w:val="General"/>
          <w:gallery w:val="placeholder"/>
        </w:category>
        <w:types>
          <w:type w:val="bbPlcHdr"/>
        </w:types>
        <w:behaviors>
          <w:behavior w:val="content"/>
        </w:behaviors>
        <w:guid w:val="{65AB5623-0C86-4F47-B1E3-FC03730F7318}"/>
      </w:docPartPr>
      <w:docPartBody>
        <w:p w:rsidR="003B3FA8" w:rsidRDefault="009245E4">
          <w:pPr>
            <w:pStyle w:val="ACAEBD828560314EA75C27D5552AD7D0"/>
          </w:pPr>
          <w:r>
            <w:rPr>
              <w:rStyle w:val="PlaceholderText"/>
            </w:rPr>
            <w:t>[First name]</w:t>
          </w:r>
        </w:p>
      </w:docPartBody>
    </w:docPart>
    <w:docPart>
      <w:docPartPr>
        <w:name w:val="AC1992A7D4570A4AAAE4FBAF996D1272"/>
        <w:category>
          <w:name w:val="General"/>
          <w:gallery w:val="placeholder"/>
        </w:category>
        <w:types>
          <w:type w:val="bbPlcHdr"/>
        </w:types>
        <w:behaviors>
          <w:behavior w:val="content"/>
        </w:behaviors>
        <w:guid w:val="{297E7A5C-87C5-2847-BA8B-EADE7F757B02}"/>
      </w:docPartPr>
      <w:docPartBody>
        <w:p w:rsidR="003B3FA8" w:rsidRDefault="009245E4">
          <w:pPr>
            <w:pStyle w:val="AC1992A7D4570A4AAAE4FBAF996D1272"/>
          </w:pPr>
          <w:r>
            <w:rPr>
              <w:rStyle w:val="PlaceholderText"/>
            </w:rPr>
            <w:t>[Middle name]</w:t>
          </w:r>
        </w:p>
      </w:docPartBody>
    </w:docPart>
    <w:docPart>
      <w:docPartPr>
        <w:name w:val="F3D46C8084DB8A4892F90AE2F549136A"/>
        <w:category>
          <w:name w:val="General"/>
          <w:gallery w:val="placeholder"/>
        </w:category>
        <w:types>
          <w:type w:val="bbPlcHdr"/>
        </w:types>
        <w:behaviors>
          <w:behavior w:val="content"/>
        </w:behaviors>
        <w:guid w:val="{774CF355-BA2B-954E-8B42-0EDD0094714F}"/>
      </w:docPartPr>
      <w:docPartBody>
        <w:p w:rsidR="003B3FA8" w:rsidRDefault="009245E4">
          <w:pPr>
            <w:pStyle w:val="F3D46C8084DB8A4892F90AE2F549136A"/>
          </w:pPr>
          <w:r>
            <w:rPr>
              <w:rStyle w:val="PlaceholderText"/>
            </w:rPr>
            <w:t>[Last name]</w:t>
          </w:r>
        </w:p>
      </w:docPartBody>
    </w:docPart>
    <w:docPart>
      <w:docPartPr>
        <w:name w:val="7F9E04D7E864C74B8E7CDE553848C49C"/>
        <w:category>
          <w:name w:val="General"/>
          <w:gallery w:val="placeholder"/>
        </w:category>
        <w:types>
          <w:type w:val="bbPlcHdr"/>
        </w:types>
        <w:behaviors>
          <w:behavior w:val="content"/>
        </w:behaviors>
        <w:guid w:val="{E1B59ACC-07AC-7D44-B6F2-DED37A4864EC}"/>
      </w:docPartPr>
      <w:docPartBody>
        <w:p w:rsidR="003B3FA8" w:rsidRDefault="009245E4">
          <w:pPr>
            <w:pStyle w:val="7F9E04D7E864C74B8E7CDE553848C49C"/>
          </w:pPr>
          <w:r>
            <w:rPr>
              <w:rStyle w:val="PlaceholderText"/>
            </w:rPr>
            <w:t>[Enter your biography]</w:t>
          </w:r>
        </w:p>
      </w:docPartBody>
    </w:docPart>
    <w:docPart>
      <w:docPartPr>
        <w:name w:val="A5E667CCBBF8984E807B9F33C40D1A73"/>
        <w:category>
          <w:name w:val="General"/>
          <w:gallery w:val="placeholder"/>
        </w:category>
        <w:types>
          <w:type w:val="bbPlcHdr"/>
        </w:types>
        <w:behaviors>
          <w:behavior w:val="content"/>
        </w:behaviors>
        <w:guid w:val="{5A0EF0AF-A520-4143-91CE-0B5367CB714D}"/>
      </w:docPartPr>
      <w:docPartBody>
        <w:p w:rsidR="003B3FA8" w:rsidRDefault="009245E4">
          <w:pPr>
            <w:pStyle w:val="A5E667CCBBF8984E807B9F33C40D1A73"/>
          </w:pPr>
          <w:r>
            <w:rPr>
              <w:rStyle w:val="PlaceholderText"/>
            </w:rPr>
            <w:t>[Enter the institution with which you are affiliated]</w:t>
          </w:r>
        </w:p>
      </w:docPartBody>
    </w:docPart>
    <w:docPart>
      <w:docPartPr>
        <w:name w:val="64EF7E8C66C2F24286EBCD5BABE402C2"/>
        <w:category>
          <w:name w:val="General"/>
          <w:gallery w:val="placeholder"/>
        </w:category>
        <w:types>
          <w:type w:val="bbPlcHdr"/>
        </w:types>
        <w:behaviors>
          <w:behavior w:val="content"/>
        </w:behaviors>
        <w:guid w:val="{CD05F2F6-4925-A94A-B941-B459C17E4639}"/>
      </w:docPartPr>
      <w:docPartBody>
        <w:p w:rsidR="003B3FA8" w:rsidRDefault="009245E4">
          <w:pPr>
            <w:pStyle w:val="64EF7E8C66C2F24286EBCD5BABE402C2"/>
          </w:pPr>
          <w:r w:rsidRPr="00EF74F7">
            <w:rPr>
              <w:b/>
              <w:color w:val="808080" w:themeColor="background1" w:themeShade="80"/>
            </w:rPr>
            <w:t>[Enter the headword for your article]</w:t>
          </w:r>
        </w:p>
      </w:docPartBody>
    </w:docPart>
    <w:docPart>
      <w:docPartPr>
        <w:name w:val="F4F01D8B93CA444D81B57A12A940A39E"/>
        <w:category>
          <w:name w:val="General"/>
          <w:gallery w:val="placeholder"/>
        </w:category>
        <w:types>
          <w:type w:val="bbPlcHdr"/>
        </w:types>
        <w:behaviors>
          <w:behavior w:val="content"/>
        </w:behaviors>
        <w:guid w:val="{45B10DE2-210F-034F-85FC-9B1EBCB55893}"/>
      </w:docPartPr>
      <w:docPartBody>
        <w:p w:rsidR="003B3FA8" w:rsidRDefault="009245E4">
          <w:pPr>
            <w:pStyle w:val="F4F01D8B93CA444D81B57A12A940A39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8E4E99B6322614E9B1B9F99DE2144DE"/>
        <w:category>
          <w:name w:val="General"/>
          <w:gallery w:val="placeholder"/>
        </w:category>
        <w:types>
          <w:type w:val="bbPlcHdr"/>
        </w:types>
        <w:behaviors>
          <w:behavior w:val="content"/>
        </w:behaviors>
        <w:guid w:val="{A95E8215-231E-AF4E-A016-1BCC4C128C8C}"/>
      </w:docPartPr>
      <w:docPartBody>
        <w:p w:rsidR="003B3FA8" w:rsidRDefault="009245E4">
          <w:pPr>
            <w:pStyle w:val="18E4E99B6322614E9B1B9F99DE2144D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A0B38F8FF829E4CAD44FA50CE1490E9"/>
        <w:category>
          <w:name w:val="General"/>
          <w:gallery w:val="placeholder"/>
        </w:category>
        <w:types>
          <w:type w:val="bbPlcHdr"/>
        </w:types>
        <w:behaviors>
          <w:behavior w:val="content"/>
        </w:behaviors>
        <w:guid w:val="{84F608BC-29FD-404C-872A-7197DFCAE3AD}"/>
      </w:docPartPr>
      <w:docPartBody>
        <w:p w:rsidR="003B3FA8" w:rsidRDefault="009245E4">
          <w:pPr>
            <w:pStyle w:val="2A0B38F8FF829E4CAD44FA50CE1490E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705ADDB70FACC4FB86B9857F85CCDF8"/>
        <w:category>
          <w:name w:val="General"/>
          <w:gallery w:val="placeholder"/>
        </w:category>
        <w:types>
          <w:type w:val="bbPlcHdr"/>
        </w:types>
        <w:behaviors>
          <w:behavior w:val="content"/>
        </w:behaviors>
        <w:guid w:val="{3A167A99-E290-0849-8378-67B8076458A5}"/>
      </w:docPartPr>
      <w:docPartBody>
        <w:p w:rsidR="003B3FA8" w:rsidRDefault="009245E4" w:rsidP="009245E4">
          <w:pPr>
            <w:pStyle w:val="A705ADDB70FACC4FB86B9857F85CCDF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1659E99D954934694EFDAFA56DEF92C"/>
        <w:category>
          <w:name w:val="General"/>
          <w:gallery w:val="placeholder"/>
        </w:category>
        <w:types>
          <w:type w:val="bbPlcHdr"/>
        </w:types>
        <w:behaviors>
          <w:behavior w:val="content"/>
        </w:behaviors>
        <w:guid w:val="{A678FEA7-D9C6-3344-B750-C40924F584AA}"/>
      </w:docPartPr>
      <w:docPartBody>
        <w:p w:rsidR="003B3FA8" w:rsidRDefault="009245E4" w:rsidP="009245E4">
          <w:pPr>
            <w:pStyle w:val="51659E99D954934694EFDAFA56DEF92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09F0D80364BF74297971F5718682717"/>
        <w:category>
          <w:name w:val="General"/>
          <w:gallery w:val="placeholder"/>
        </w:category>
        <w:types>
          <w:type w:val="bbPlcHdr"/>
        </w:types>
        <w:behaviors>
          <w:behavior w:val="content"/>
        </w:behaviors>
        <w:guid w:val="{FF6F104A-C1D2-5046-8B45-F367A612B733}"/>
      </w:docPartPr>
      <w:docPartBody>
        <w:p w:rsidR="003B3FA8" w:rsidRDefault="009245E4" w:rsidP="009245E4">
          <w:pPr>
            <w:pStyle w:val="C09F0D80364BF74297971F5718682717"/>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45E4"/>
    <w:rsid w:val="003B3FA8"/>
    <w:rsid w:val="009245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245E4"/>
    <w:rPr>
      <w:color w:val="808080"/>
    </w:rPr>
  </w:style>
  <w:style w:type="paragraph" w:customStyle="1" w:styleId="D4A304D6EFC84649A5EF234B09722845">
    <w:name w:val="D4A304D6EFC84649A5EF234B09722845"/>
  </w:style>
  <w:style w:type="paragraph" w:customStyle="1" w:styleId="ACAEBD828560314EA75C27D5552AD7D0">
    <w:name w:val="ACAEBD828560314EA75C27D5552AD7D0"/>
  </w:style>
  <w:style w:type="paragraph" w:customStyle="1" w:styleId="AC1992A7D4570A4AAAE4FBAF996D1272">
    <w:name w:val="AC1992A7D4570A4AAAE4FBAF996D1272"/>
  </w:style>
  <w:style w:type="paragraph" w:customStyle="1" w:styleId="F3D46C8084DB8A4892F90AE2F549136A">
    <w:name w:val="F3D46C8084DB8A4892F90AE2F549136A"/>
  </w:style>
  <w:style w:type="paragraph" w:customStyle="1" w:styleId="7F9E04D7E864C74B8E7CDE553848C49C">
    <w:name w:val="7F9E04D7E864C74B8E7CDE553848C49C"/>
  </w:style>
  <w:style w:type="paragraph" w:customStyle="1" w:styleId="A5E667CCBBF8984E807B9F33C40D1A73">
    <w:name w:val="A5E667CCBBF8984E807B9F33C40D1A73"/>
  </w:style>
  <w:style w:type="paragraph" w:customStyle="1" w:styleId="64EF7E8C66C2F24286EBCD5BABE402C2">
    <w:name w:val="64EF7E8C66C2F24286EBCD5BABE402C2"/>
  </w:style>
  <w:style w:type="paragraph" w:customStyle="1" w:styleId="F4F01D8B93CA444D81B57A12A940A39E">
    <w:name w:val="F4F01D8B93CA444D81B57A12A940A39E"/>
  </w:style>
  <w:style w:type="paragraph" w:customStyle="1" w:styleId="18E4E99B6322614E9B1B9F99DE2144DE">
    <w:name w:val="18E4E99B6322614E9B1B9F99DE2144DE"/>
  </w:style>
  <w:style w:type="paragraph" w:customStyle="1" w:styleId="2A0B38F8FF829E4CAD44FA50CE1490E9">
    <w:name w:val="2A0B38F8FF829E4CAD44FA50CE1490E9"/>
  </w:style>
  <w:style w:type="paragraph" w:customStyle="1" w:styleId="5657298A6E474E47BEFEC9B79C555C24">
    <w:name w:val="5657298A6E474E47BEFEC9B79C555C24"/>
  </w:style>
  <w:style w:type="paragraph" w:customStyle="1" w:styleId="A705ADDB70FACC4FB86B9857F85CCDF8">
    <w:name w:val="A705ADDB70FACC4FB86B9857F85CCDF8"/>
    <w:rsid w:val="009245E4"/>
  </w:style>
  <w:style w:type="paragraph" w:customStyle="1" w:styleId="51659E99D954934694EFDAFA56DEF92C">
    <w:name w:val="51659E99D954934694EFDAFA56DEF92C"/>
    <w:rsid w:val="009245E4"/>
  </w:style>
  <w:style w:type="paragraph" w:customStyle="1" w:styleId="C09F0D80364BF74297971F5718682717">
    <w:name w:val="C09F0D80364BF74297971F5718682717"/>
    <w:rsid w:val="009245E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245E4"/>
    <w:rPr>
      <w:color w:val="808080"/>
    </w:rPr>
  </w:style>
  <w:style w:type="paragraph" w:customStyle="1" w:styleId="D4A304D6EFC84649A5EF234B09722845">
    <w:name w:val="D4A304D6EFC84649A5EF234B09722845"/>
  </w:style>
  <w:style w:type="paragraph" w:customStyle="1" w:styleId="ACAEBD828560314EA75C27D5552AD7D0">
    <w:name w:val="ACAEBD828560314EA75C27D5552AD7D0"/>
  </w:style>
  <w:style w:type="paragraph" w:customStyle="1" w:styleId="AC1992A7D4570A4AAAE4FBAF996D1272">
    <w:name w:val="AC1992A7D4570A4AAAE4FBAF996D1272"/>
  </w:style>
  <w:style w:type="paragraph" w:customStyle="1" w:styleId="F3D46C8084DB8A4892F90AE2F549136A">
    <w:name w:val="F3D46C8084DB8A4892F90AE2F549136A"/>
  </w:style>
  <w:style w:type="paragraph" w:customStyle="1" w:styleId="7F9E04D7E864C74B8E7CDE553848C49C">
    <w:name w:val="7F9E04D7E864C74B8E7CDE553848C49C"/>
  </w:style>
  <w:style w:type="paragraph" w:customStyle="1" w:styleId="A5E667CCBBF8984E807B9F33C40D1A73">
    <w:name w:val="A5E667CCBBF8984E807B9F33C40D1A73"/>
  </w:style>
  <w:style w:type="paragraph" w:customStyle="1" w:styleId="64EF7E8C66C2F24286EBCD5BABE402C2">
    <w:name w:val="64EF7E8C66C2F24286EBCD5BABE402C2"/>
  </w:style>
  <w:style w:type="paragraph" w:customStyle="1" w:styleId="F4F01D8B93CA444D81B57A12A940A39E">
    <w:name w:val="F4F01D8B93CA444D81B57A12A940A39E"/>
  </w:style>
  <w:style w:type="paragraph" w:customStyle="1" w:styleId="18E4E99B6322614E9B1B9F99DE2144DE">
    <w:name w:val="18E4E99B6322614E9B1B9F99DE2144DE"/>
  </w:style>
  <w:style w:type="paragraph" w:customStyle="1" w:styleId="2A0B38F8FF829E4CAD44FA50CE1490E9">
    <w:name w:val="2A0B38F8FF829E4CAD44FA50CE1490E9"/>
  </w:style>
  <w:style w:type="paragraph" w:customStyle="1" w:styleId="5657298A6E474E47BEFEC9B79C555C24">
    <w:name w:val="5657298A6E474E47BEFEC9B79C555C24"/>
  </w:style>
  <w:style w:type="paragraph" w:customStyle="1" w:styleId="A705ADDB70FACC4FB86B9857F85CCDF8">
    <w:name w:val="A705ADDB70FACC4FB86B9857F85CCDF8"/>
    <w:rsid w:val="009245E4"/>
  </w:style>
  <w:style w:type="paragraph" w:customStyle="1" w:styleId="51659E99D954934694EFDAFA56DEF92C">
    <w:name w:val="51659E99D954934694EFDAFA56DEF92C"/>
    <w:rsid w:val="009245E4"/>
  </w:style>
  <w:style w:type="paragraph" w:customStyle="1" w:styleId="C09F0D80364BF74297971F5718682717">
    <w:name w:val="C09F0D80364BF74297971F5718682717"/>
    <w:rsid w:val="009245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Ivo06</b:Tag>
    <b:SourceType>BookSection</b:SourceType>
    <b:Guid>{5E2D0BA3-A79B-CB4E-BD95-609FE895B4F3}</b:Guid>
    <b:Title>Ephraim Ngatane</b:Title>
    <b:City>Pretoria</b:City>
    <b:Publisher>Unisa Press</b:Publisher>
    <b:Year>2006</b:Year>
    <b:Pages>154-157</b:Pages>
    <b:Author>
      <b:Author>
        <b:NameList>
          <b:Person>
            <b:Last>Powell</b:Last>
            <b:First>Ivor</b:First>
          </b:Person>
        </b:NameList>
      </b:Author>
      <b:Editor>
        <b:NameList>
          <b:Person>
            <b:Last>Proud</b:Last>
            <b:First>Haydon</b:First>
          </b:Person>
        </b:NameList>
      </b:Editor>
    </b:Author>
    <b:BookTitle>Revisions: Expanding the Narrative of South African Art</b:BookTitle>
    <b:RefOrder>1</b:RefOrder>
  </b:Source>
</b:Sources>
</file>

<file path=customXml/itemProps1.xml><?xml version="1.0" encoding="utf-8"?>
<ds:datastoreItem xmlns:ds="http://schemas.openxmlformats.org/officeDocument/2006/customXml" ds:itemID="{D38AE796-F531-7044-8125-65BC33DED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30</TotalTime>
  <Pages>1</Pages>
  <Words>427</Words>
  <Characters>2436</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Laura Dosky</cp:lastModifiedBy>
  <cp:revision>9</cp:revision>
  <dcterms:created xsi:type="dcterms:W3CDTF">2015-01-24T17:04:00Z</dcterms:created>
  <dcterms:modified xsi:type="dcterms:W3CDTF">2015-02-19T02:10:00Z</dcterms:modified>
</cp:coreProperties>
</file>