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A07C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8807CED" w14:textId="77777777" w:rsidR="00B574C9" w:rsidRPr="00CC586D" w:rsidRDefault="00B574C9" w:rsidP="003F5417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714B2A142AA468BBD5727C36FDCCE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459205" w14:textId="77777777" w:rsidR="00B574C9" w:rsidRPr="00CC586D" w:rsidRDefault="00B574C9" w:rsidP="003F5417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322102BC1E4DC49F299486731D4A0C"/>
            </w:placeholder>
            <w:text/>
          </w:sdtPr>
          <w:sdtEndPr/>
          <w:sdtContent>
            <w:tc>
              <w:tcPr>
                <w:tcW w:w="2073" w:type="dxa"/>
              </w:tcPr>
              <w:p w14:paraId="2BFFC8D2" w14:textId="77777777" w:rsidR="00B574C9" w:rsidRDefault="000518F8" w:rsidP="003F5417">
                <w:r>
                  <w:t>Melinda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EC227288DC34578A792A81A8A61D7A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EC7F5A3" w14:textId="77777777" w:rsidR="00B574C9" w:rsidRDefault="00B574C9" w:rsidP="003F5417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1071C2FFF844DBC9531866CF610E32B"/>
            </w:placeholder>
            <w:text/>
          </w:sdtPr>
          <w:sdtEndPr/>
          <w:sdtContent>
            <w:tc>
              <w:tcPr>
                <w:tcW w:w="2642" w:type="dxa"/>
              </w:tcPr>
              <w:p w14:paraId="28271D6C" w14:textId="77777777" w:rsidR="00B574C9" w:rsidRDefault="000518F8" w:rsidP="003F5417">
                <w:r>
                  <w:t>Harvey</w:t>
                </w:r>
              </w:p>
            </w:tc>
          </w:sdtContent>
        </w:sdt>
      </w:tr>
      <w:tr w:rsidR="00B574C9" w14:paraId="53A5132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CF1A14" w14:textId="77777777" w:rsidR="00B574C9" w:rsidRPr="001A6A06" w:rsidRDefault="00B574C9" w:rsidP="003F5417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0DBD8C6DECB4D32B6EAD9E0B9A56C0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6285081" w14:textId="77777777" w:rsidR="00B574C9" w:rsidRDefault="00B574C9" w:rsidP="003F5417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8E0F4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EDD3C33" w14:textId="77777777" w:rsidR="00B574C9" w:rsidRPr="001A6A06" w:rsidRDefault="00B574C9" w:rsidP="003F5417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94DFBDB01D4B7E952BEE88B084E6B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5B59BB" w14:textId="06A2F72C" w:rsidR="00B574C9" w:rsidRDefault="00155692" w:rsidP="00155692">
                <w:proofErr w:type="spellStart"/>
                <w:r>
                  <w:t>Monash</w:t>
                </w:r>
                <w:proofErr w:type="spellEnd"/>
                <w:r>
                  <w:t xml:space="preserve"> University</w:t>
                </w:r>
              </w:p>
            </w:tc>
          </w:sdtContent>
        </w:sdt>
      </w:tr>
    </w:tbl>
    <w:p w14:paraId="6BEE2243" w14:textId="77777777" w:rsidR="003D3579" w:rsidRDefault="003D3579" w:rsidP="003F5417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7544E2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A55901" w14:textId="77777777" w:rsidR="00244BB0" w:rsidRPr="00244BB0" w:rsidRDefault="00244BB0" w:rsidP="003F541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E3F4FB" w14:textId="77777777" w:rsidTr="003F0D73">
        <w:sdt>
          <w:sdtPr>
            <w:alias w:val="Article headword"/>
            <w:tag w:val="articleHeadword"/>
            <w:id w:val="-361440020"/>
            <w:placeholder>
              <w:docPart w:val="39282025D78A4A0AB87168E905F2223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4749B9" w14:textId="77777777" w:rsidR="003F0D73" w:rsidRPr="00FB589A" w:rsidRDefault="000518F8" w:rsidP="003F5417">
                <w:pPr>
                  <w:rPr>
                    <w:b/>
                  </w:rPr>
                </w:pPr>
                <w:r w:rsidRPr="00155692">
                  <w:t>Lubitsch, Ernst (1892-1947)</w:t>
                </w:r>
              </w:p>
            </w:tc>
          </w:sdtContent>
        </w:sdt>
      </w:tr>
      <w:tr w:rsidR="00464699" w14:paraId="7BE6B576" w14:textId="77777777" w:rsidTr="007821B0">
        <w:sdt>
          <w:sdtPr>
            <w:alias w:val="Variant headwords"/>
            <w:tag w:val="variantHeadwords"/>
            <w:id w:val="173464402"/>
            <w:placeholder>
              <w:docPart w:val="061E32BC82BB46DEBFF72656539E17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3A128F" w14:textId="77777777" w:rsidR="00464699" w:rsidRDefault="00464699" w:rsidP="003F5417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AAF0BCE" w14:textId="77777777" w:rsidTr="003F0D73">
        <w:sdt>
          <w:sdtPr>
            <w:alias w:val="Abstract"/>
            <w:tag w:val="abstract"/>
            <w:id w:val="-635871867"/>
            <w:placeholder>
              <w:docPart w:val="740F50DC236D49BB879F7B1CA3BF75A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CC74F0" w14:textId="77777777" w:rsidR="00E85A05" w:rsidRPr="000518F8" w:rsidRDefault="000518F8" w:rsidP="003F5417">
                <w:pPr>
                  <w:rPr>
                    <w:rFonts w:eastAsia="Times New Roman" w:cs="Times New Roman"/>
                    <w:lang w:val="en-AU"/>
                  </w:rPr>
                </w:pPr>
                <w:r w:rsidRPr="00D117A2">
                  <w:rPr>
                    <w:rFonts w:cs="Times New Roman"/>
                  </w:rPr>
                  <w:t>Ernst Lubitsch was a German-Jewish film director, producer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actor. He is a key figure in interwar screen comedy, making silent, sound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musical comedies</w:t>
                </w:r>
                <w:r>
                  <w:rPr>
                    <w:rFonts w:cs="Times New Roman"/>
                  </w:rPr>
                  <w:t xml:space="preserve"> </w:t>
                </w:r>
                <w:r w:rsidRPr="00D117A2">
                  <w:rPr>
                    <w:rFonts w:cs="Times New Roman"/>
                  </w:rPr>
                  <w:t>in Berlin and Hollywood. He worked for most of the important studios of the day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including PAGU, Deutsche </w:t>
                </w:r>
                <w:proofErr w:type="spellStart"/>
                <w:r w:rsidRPr="00D117A2">
                  <w:rPr>
                    <w:rFonts w:cs="Times New Roman"/>
                  </w:rPr>
                  <w:t>Bioscop</w:t>
                </w:r>
                <w:proofErr w:type="spellEnd"/>
                <w:r>
                  <w:rPr>
                    <w:rFonts w:cs="Times New Roman"/>
                  </w:rPr>
                  <w:t>, and</w:t>
                </w:r>
                <w:r w:rsidRPr="00D117A2">
                  <w:rPr>
                    <w:rFonts w:cs="Times New Roman"/>
                  </w:rPr>
                  <w:t xml:space="preserve"> Warner Bros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</w:t>
                </w:r>
                <w:r>
                  <w:rPr>
                    <w:rFonts w:cs="Times New Roman"/>
                  </w:rPr>
                  <w:t xml:space="preserve">was the chief of production at </w:t>
                </w:r>
                <w:r w:rsidRPr="00D117A2">
                  <w:rPr>
                    <w:rFonts w:cs="Times New Roman"/>
                  </w:rPr>
                  <w:t xml:space="preserve">Paramount </w:t>
                </w:r>
                <w:r>
                  <w:rPr>
                    <w:rFonts w:cs="Times New Roman"/>
                  </w:rPr>
                  <w:t>from</w:t>
                </w:r>
                <w:r w:rsidRPr="00D117A2">
                  <w:rPr>
                    <w:rFonts w:cs="Times New Roman"/>
                  </w:rPr>
                  <w:t xml:space="preserve"> 1935-1936. His films starred many of the period’s most celebrated actors, amongst them Emil </w:t>
                </w:r>
                <w:proofErr w:type="spellStart"/>
                <w:r w:rsidRPr="00D117A2">
                  <w:rPr>
                    <w:rFonts w:cs="Times New Roman"/>
                  </w:rPr>
                  <w:t>Jannings</w:t>
                </w:r>
                <w:proofErr w:type="spellEnd"/>
                <w:r w:rsidRPr="00D117A2">
                  <w:rPr>
                    <w:rFonts w:cs="Times New Roman"/>
                  </w:rPr>
                  <w:t xml:space="preserve">, </w:t>
                </w:r>
                <w:proofErr w:type="spellStart"/>
                <w:r w:rsidRPr="00D117A2">
                  <w:rPr>
                    <w:rFonts w:cs="Times New Roman"/>
                  </w:rPr>
                  <w:t>Pola</w:t>
                </w:r>
                <w:proofErr w:type="spellEnd"/>
                <w:r w:rsidRPr="00D117A2">
                  <w:rPr>
                    <w:rFonts w:cs="Times New Roman"/>
                  </w:rPr>
                  <w:t xml:space="preserve"> </w:t>
                </w:r>
                <w:proofErr w:type="spellStart"/>
                <w:r w:rsidRPr="00D117A2">
                  <w:rPr>
                    <w:rFonts w:cs="Times New Roman"/>
                  </w:rPr>
                  <w:t>Negri</w:t>
                </w:r>
                <w:proofErr w:type="spellEnd"/>
                <w:r w:rsidRPr="00D117A2">
                  <w:rPr>
                    <w:rFonts w:cs="Times New Roman"/>
                  </w:rPr>
                  <w:t>, Herbert Marshall</w:t>
                </w:r>
                <w:r>
                  <w:rPr>
                    <w:rFonts w:cs="Times New Roman"/>
                  </w:rPr>
                  <w:t>,</w:t>
                </w:r>
                <w:r w:rsidRPr="00D117A2">
                  <w:rPr>
                    <w:rFonts w:cs="Times New Roman"/>
                  </w:rPr>
                  <w:t xml:space="preserve"> and Claudette Colbert. He is best known for his sophisticated romantic comedies, including </w:t>
                </w:r>
                <w:r w:rsidRPr="00D117A2">
                  <w:rPr>
                    <w:rFonts w:cs="Times New Roman"/>
                    <w:i/>
                  </w:rPr>
                  <w:t>Trouble in Paradise</w:t>
                </w:r>
                <w:r w:rsidRPr="00D117A2">
                  <w:rPr>
                    <w:rFonts w:cs="Times New Roman"/>
                  </w:rPr>
                  <w:t xml:space="preserve"> (19</w:t>
                </w:r>
                <w:r>
                  <w:rPr>
                    <w:rFonts w:cs="Times New Roman"/>
                  </w:rPr>
                  <w:t>32</w:t>
                </w:r>
                <w:r w:rsidRPr="00D117A2">
                  <w:rPr>
                    <w:rFonts w:cs="Times New Roman"/>
                  </w:rPr>
                  <w:t xml:space="preserve">) and </w:t>
                </w:r>
                <w:r w:rsidRPr="00D117A2">
                  <w:rPr>
                    <w:rFonts w:cs="Times New Roman"/>
                    <w:i/>
                  </w:rPr>
                  <w:t>Design for Living</w:t>
                </w:r>
                <w:r w:rsidRPr="00D117A2">
                  <w:rPr>
                    <w:rFonts w:cs="Times New Roman"/>
                  </w:rPr>
                  <w:t xml:space="preserve"> (1933), Ur-films of the screwball comedy genre</w:t>
                </w:r>
                <w:r>
                  <w:rPr>
                    <w:rFonts w:cs="Times New Roman"/>
                  </w:rPr>
                  <w:t>;</w:t>
                </w:r>
                <w:r w:rsidRPr="00D117A2">
                  <w:rPr>
                    <w:rFonts w:cs="Times New Roman"/>
                  </w:rPr>
                  <w:t xml:space="preserve"> </w:t>
                </w:r>
                <w:proofErr w:type="spellStart"/>
                <w:r w:rsidRPr="00D117A2">
                  <w:rPr>
                    <w:rFonts w:cs="Times New Roman"/>
                    <w:i/>
                  </w:rPr>
                  <w:t>Ninotchka</w:t>
                </w:r>
                <w:proofErr w:type="spellEnd"/>
                <w:r w:rsidRPr="00D117A2">
                  <w:rPr>
                    <w:rFonts w:cs="Times New Roman"/>
                    <w:i/>
                  </w:rPr>
                  <w:t xml:space="preserve"> </w:t>
                </w:r>
                <w:r w:rsidRPr="00D117A2">
                  <w:rPr>
                    <w:rFonts w:cs="Times New Roman"/>
                  </w:rPr>
                  <w:t>(1939), in which</w:t>
                </w:r>
                <w:r>
                  <w:rPr>
                    <w:rFonts w:cs="Times New Roman"/>
                  </w:rPr>
                  <w:t xml:space="preserve">, as the publicity declared, </w:t>
                </w:r>
                <w:r w:rsidR="003F5417">
                  <w:rPr>
                    <w:rFonts w:cs="Times New Roman"/>
                  </w:rPr>
                  <w:t>‘</w:t>
                </w:r>
                <w:proofErr w:type="spellStart"/>
                <w:r w:rsidRPr="00D117A2">
                  <w:rPr>
                    <w:rFonts w:cs="Times New Roman"/>
                  </w:rPr>
                  <w:t>Garbo</w:t>
                </w:r>
                <w:proofErr w:type="spellEnd"/>
                <w:r w:rsidRPr="00D117A2">
                  <w:rPr>
                    <w:rFonts w:cs="Times New Roman"/>
                  </w:rPr>
                  <w:t xml:space="preserve"> laughs</w:t>
                </w:r>
                <w:r w:rsidR="003F5417">
                  <w:rPr>
                    <w:rFonts w:cs="Times New Roman"/>
                  </w:rPr>
                  <w:t>’</w:t>
                </w:r>
                <w:r>
                  <w:rPr>
                    <w:rFonts w:cs="Times New Roman"/>
                  </w:rPr>
                  <w:t>;</w:t>
                </w:r>
                <w:r w:rsidRPr="00D117A2">
                  <w:rPr>
                    <w:rFonts w:cs="Times New Roman"/>
                  </w:rPr>
                  <w:t xml:space="preserve"> </w:t>
                </w:r>
                <w:r w:rsidRPr="00D117A2">
                  <w:rPr>
                    <w:rFonts w:cs="Times New Roman"/>
                    <w:i/>
                  </w:rPr>
                  <w:t xml:space="preserve">The Shop Around the Corner </w:t>
                </w:r>
                <w:r w:rsidRPr="00D117A2">
                  <w:rPr>
                    <w:rFonts w:cs="Times New Roman"/>
                  </w:rPr>
                  <w:t>(1940)</w:t>
                </w:r>
                <w:r>
                  <w:rPr>
                    <w:rFonts w:cs="Times New Roman"/>
                  </w:rPr>
                  <w:t>;</w:t>
                </w:r>
                <w:r w:rsidRPr="00D117A2">
                  <w:rPr>
                    <w:rFonts w:cs="Times New Roman"/>
                  </w:rPr>
                  <w:t xml:space="preserve"> and </w:t>
                </w:r>
                <w:r w:rsidRPr="00D117A2">
                  <w:rPr>
                    <w:rFonts w:cs="Times New Roman"/>
                    <w:i/>
                  </w:rPr>
                  <w:t xml:space="preserve">To Be or Not to Be </w:t>
                </w:r>
                <w:r w:rsidRPr="00D117A2">
                  <w:rPr>
                    <w:rFonts w:cs="Times New Roman"/>
                  </w:rPr>
                  <w:t>(1942), which features</w:t>
                </w:r>
                <w:r w:rsidRPr="00D117A2"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Carole Lombard's final screen appearance.</w:t>
                </w:r>
                <w:r>
                  <w:rPr>
                    <w:rFonts w:eastAsia="Times New Roman" w:cs="Times New Roman"/>
                    <w:color w:val="000000"/>
                    <w:shd w:val="clear" w:color="auto" w:fill="FFFFFF"/>
                    <w:lang w:val="en-AU"/>
                  </w:rPr>
                  <w:t xml:space="preserve"> </w:t>
                </w:r>
                <w:r w:rsidRPr="00D117A2">
                  <w:rPr>
                    <w:rFonts w:cs="Times New Roman"/>
                  </w:rPr>
                  <w:t>Lubitsch’s significance to filmic modernism can be summed up thus: he helped internationali</w:t>
                </w:r>
                <w:r>
                  <w:rPr>
                    <w:rFonts w:cs="Times New Roman"/>
                  </w:rPr>
                  <w:t>z</w:t>
                </w:r>
                <w:r w:rsidRPr="00D117A2">
                  <w:rPr>
                    <w:rFonts w:cs="Times New Roman"/>
                  </w:rPr>
                  <w:t>e American cinema.</w:t>
                </w:r>
              </w:p>
            </w:tc>
          </w:sdtContent>
        </w:sdt>
      </w:tr>
      <w:tr w:rsidR="003F0D73" w14:paraId="4CDBE242" w14:textId="77777777" w:rsidTr="003F0D73">
        <w:sdt>
          <w:sdtPr>
            <w:alias w:val="Article text"/>
            <w:tag w:val="articleText"/>
            <w:id w:val="634067588"/>
            <w:placeholder>
              <w:docPart w:val="CFA36BB18EFF497383419E66519939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64B7E7" w14:textId="77777777" w:rsidR="000518F8" w:rsidRPr="00D117A2" w:rsidRDefault="000518F8" w:rsidP="003F5417">
                <w:pPr>
                  <w:rPr>
                    <w:rFonts w:eastAsia="Times New Roman"/>
                    <w:lang w:val="en-AU"/>
                  </w:rPr>
                </w:pPr>
                <w:r w:rsidRPr="00D117A2">
                  <w:t>Ernst Lubitsch was a German-Jewish film director, producer</w:t>
                </w:r>
                <w:r>
                  <w:t>,</w:t>
                </w:r>
                <w:r w:rsidRPr="00D117A2">
                  <w:t xml:space="preserve"> and actor. He is a key figure in interwar screen comedy, making silent, sound</w:t>
                </w:r>
                <w:r>
                  <w:t>,</w:t>
                </w:r>
                <w:r w:rsidRPr="00D117A2">
                  <w:t xml:space="preserve"> and musical comedies</w:t>
                </w:r>
                <w:r>
                  <w:t xml:space="preserve"> </w:t>
                </w:r>
                <w:r w:rsidRPr="00D117A2">
                  <w:t>in Berlin and Hollywood. He worked for most of the important studios of the day</w:t>
                </w:r>
                <w:r>
                  <w:t>,</w:t>
                </w:r>
                <w:r w:rsidRPr="00D117A2">
                  <w:t xml:space="preserve"> including PAGU, Deutsche </w:t>
                </w:r>
                <w:proofErr w:type="spellStart"/>
                <w:r w:rsidRPr="00D117A2">
                  <w:t>Bioscop</w:t>
                </w:r>
                <w:proofErr w:type="spellEnd"/>
                <w:r>
                  <w:t>, and</w:t>
                </w:r>
                <w:r w:rsidRPr="00D117A2">
                  <w:t xml:space="preserve"> Warner Bros</w:t>
                </w:r>
                <w:r>
                  <w:t>,</w:t>
                </w:r>
                <w:r w:rsidRPr="00D117A2">
                  <w:t xml:space="preserve"> and </w:t>
                </w:r>
                <w:r>
                  <w:t xml:space="preserve">was the chief of production at </w:t>
                </w:r>
                <w:r w:rsidRPr="00D117A2">
                  <w:t xml:space="preserve">Paramount </w:t>
                </w:r>
                <w:r>
                  <w:t>from</w:t>
                </w:r>
                <w:r w:rsidRPr="00D117A2">
                  <w:t xml:space="preserve"> 1935-1936. His films starred many of the period’s most celebrated actors, amongst them Emil </w:t>
                </w:r>
                <w:proofErr w:type="spellStart"/>
                <w:r w:rsidRPr="00D117A2">
                  <w:t>Jannings</w:t>
                </w:r>
                <w:proofErr w:type="spellEnd"/>
                <w:r w:rsidRPr="00D117A2">
                  <w:t xml:space="preserve">, </w:t>
                </w:r>
                <w:proofErr w:type="spellStart"/>
                <w:r w:rsidRPr="00D117A2">
                  <w:t>Pola</w:t>
                </w:r>
                <w:proofErr w:type="spellEnd"/>
                <w:r w:rsidRPr="00D117A2">
                  <w:t xml:space="preserve"> </w:t>
                </w:r>
                <w:proofErr w:type="spellStart"/>
                <w:r w:rsidRPr="00D117A2">
                  <w:t>Negri</w:t>
                </w:r>
                <w:proofErr w:type="spellEnd"/>
                <w:r w:rsidRPr="00D117A2">
                  <w:t>, Herbert Marshall</w:t>
                </w:r>
                <w:r>
                  <w:t>,</w:t>
                </w:r>
                <w:r w:rsidRPr="00D117A2">
                  <w:t xml:space="preserve"> and Claudette Colbert. He is best known for his sophisticated romantic comedies, including </w:t>
                </w:r>
                <w:r w:rsidRPr="00D117A2">
                  <w:rPr>
                    <w:i/>
                  </w:rPr>
                  <w:t>Trouble in Paradise</w:t>
                </w:r>
                <w:r w:rsidRPr="00D117A2">
                  <w:t xml:space="preserve"> (19</w:t>
                </w:r>
                <w:r>
                  <w:t>32</w:t>
                </w:r>
                <w:r w:rsidRPr="00D117A2">
                  <w:t xml:space="preserve">) and </w:t>
                </w:r>
                <w:r w:rsidRPr="00D117A2">
                  <w:rPr>
                    <w:i/>
                  </w:rPr>
                  <w:t>Design for Living</w:t>
                </w:r>
                <w:r w:rsidRPr="00D117A2">
                  <w:t xml:space="preserve"> (1933), Ur-films of the screwball comedy genre</w:t>
                </w:r>
                <w:r>
                  <w:t>;</w:t>
                </w:r>
                <w:r w:rsidRPr="00D117A2">
                  <w:t xml:space="preserve"> </w:t>
                </w:r>
                <w:proofErr w:type="spellStart"/>
                <w:r w:rsidRPr="00D117A2">
                  <w:rPr>
                    <w:i/>
                  </w:rPr>
                  <w:t>Ninotchka</w:t>
                </w:r>
                <w:proofErr w:type="spellEnd"/>
                <w:r w:rsidRPr="00D117A2">
                  <w:rPr>
                    <w:i/>
                  </w:rPr>
                  <w:t xml:space="preserve"> </w:t>
                </w:r>
                <w:r w:rsidRPr="00D117A2">
                  <w:t>(1939), in which</w:t>
                </w:r>
                <w:r>
                  <w:t xml:space="preserve">, as the publicity declared, </w:t>
                </w:r>
                <w:r w:rsidR="003F5417">
                  <w:t>‘</w:t>
                </w:r>
                <w:proofErr w:type="spellStart"/>
                <w:r w:rsidRPr="00D117A2">
                  <w:t>Garbo</w:t>
                </w:r>
                <w:proofErr w:type="spellEnd"/>
                <w:r w:rsidRPr="00D117A2">
                  <w:t xml:space="preserve"> laughs</w:t>
                </w:r>
                <w:r w:rsidR="003F5417">
                  <w:t>’</w:t>
                </w:r>
                <w:r>
                  <w:t>;</w:t>
                </w:r>
                <w:r w:rsidRPr="00D117A2">
                  <w:t xml:space="preserve"> </w:t>
                </w:r>
                <w:r w:rsidRPr="00D117A2">
                  <w:rPr>
                    <w:i/>
                  </w:rPr>
                  <w:t xml:space="preserve">The Shop Around the Corner </w:t>
                </w:r>
                <w:r w:rsidRPr="00D117A2">
                  <w:t>(1940)</w:t>
                </w:r>
                <w:r>
                  <w:t>;</w:t>
                </w:r>
                <w:r w:rsidRPr="00D117A2">
                  <w:t xml:space="preserve"> and </w:t>
                </w:r>
                <w:r w:rsidRPr="00D117A2">
                  <w:rPr>
                    <w:i/>
                  </w:rPr>
                  <w:t xml:space="preserve">To Be or Not to Be </w:t>
                </w:r>
                <w:r w:rsidRPr="00D117A2">
                  <w:t>(1942), which features</w:t>
                </w:r>
                <w:r w:rsidRPr="00D117A2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Carole Lombard's final screen appearance.</w:t>
                </w:r>
              </w:p>
              <w:p w14:paraId="6AEFD921" w14:textId="77777777" w:rsidR="000518F8" w:rsidRPr="00D117A2" w:rsidRDefault="000518F8" w:rsidP="003F5417"/>
              <w:p w14:paraId="0E69BA62" w14:textId="77777777" w:rsidR="000518F8" w:rsidRPr="00294C87" w:rsidRDefault="000518F8" w:rsidP="003F5417">
                <w:pPr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</w:pPr>
                <w:r w:rsidRPr="00D117A2">
                  <w:t>Lubitsch’s significance to filmic modernism can be summed up thus: he helped internationali</w:t>
                </w:r>
                <w:r>
                  <w:t>z</w:t>
                </w:r>
                <w:r w:rsidRPr="00D117A2">
                  <w:t xml:space="preserve">e American cinema. </w:t>
                </w:r>
                <w:r>
                  <w:t>His big-</w:t>
                </w:r>
                <w:r w:rsidRPr="00D117A2">
                  <w:t xml:space="preserve">budget historical dramas </w:t>
                </w:r>
                <w:r w:rsidRPr="00D117A2">
                  <w:rPr>
                    <w:i/>
                  </w:rPr>
                  <w:t>Carmen</w:t>
                </w:r>
                <w:r w:rsidRPr="00D117A2">
                  <w:t xml:space="preserve"> (1918) and </w:t>
                </w:r>
                <w:r w:rsidRPr="00D117A2">
                  <w:rPr>
                    <w:i/>
                  </w:rPr>
                  <w:t xml:space="preserve">Madame </w:t>
                </w:r>
                <w:proofErr w:type="spellStart"/>
                <w:r w:rsidRPr="00D117A2">
                  <w:rPr>
                    <w:i/>
                  </w:rPr>
                  <w:t>Dubarry</w:t>
                </w:r>
                <w:proofErr w:type="spellEnd"/>
                <w:r w:rsidRPr="00D117A2">
                  <w:t xml:space="preserve"> (1919) brought German cinema to the attention of U.S. audiences for the first time. He was also the first of the major European directors to make a successful transition to the Hollywood system. Lubitsch moved </w:t>
                </w:r>
                <w:r>
                  <w:t>to Hollywood</w:t>
                </w:r>
                <w:r w:rsidRPr="00294C87">
                  <w:t xml:space="preserve"> permanently in 1923 when Mary Pickford contracted him as director for her film </w:t>
                </w:r>
                <w:r w:rsidRPr="00294C87">
                  <w:rPr>
                    <w:i/>
                  </w:rPr>
                  <w:t xml:space="preserve">Rosita </w:t>
                </w:r>
                <w:r w:rsidRPr="00294C87">
                  <w:t>(1923). An unprecedented six-picture deal with Warner Bros followed</w:t>
                </w:r>
                <w:r>
                  <w:t>,</w:t>
                </w:r>
                <w:r w:rsidRPr="00294C87">
                  <w:t xml:space="preserve"> granting Lubitsch complete control and final cut, after which he made four successful musical comedies for Paramount in as many years</w:t>
                </w:r>
                <w:r>
                  <w:t>,</w:t>
                </w:r>
                <w:r w:rsidRPr="00294C87">
                  <w:t xml:space="preserve"> 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beginning with </w:t>
                </w:r>
                <w:r w:rsidRPr="00294C87">
                  <w:rPr>
                    <w:rFonts w:eastAsia="Times New Roman"/>
                    <w:i/>
                    <w:color w:val="000000"/>
                    <w:shd w:val="clear" w:color="auto" w:fill="FFFFFF"/>
                    <w:lang w:val="en-AU"/>
                  </w:rPr>
                  <w:t>The Love Parade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(1929) and ending with </w:t>
                </w:r>
                <w:r w:rsidRPr="00294C87">
                  <w:rPr>
                    <w:rFonts w:eastAsia="Times New Roman"/>
                    <w:i/>
                    <w:color w:val="000000"/>
                    <w:shd w:val="clear" w:color="auto" w:fill="FFFFFF"/>
                    <w:lang w:val="en-AU"/>
                  </w:rPr>
                  <w:t>One Hour With You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(1932), a remake of his </w:t>
                </w:r>
                <w:r w:rsidRPr="00294C87">
                  <w:rPr>
                    <w:rFonts w:eastAsia="Times New Roman"/>
                    <w:i/>
                    <w:color w:val="000000"/>
                    <w:shd w:val="clear" w:color="auto" w:fill="FFFFFF"/>
                    <w:lang w:val="en-AU"/>
                  </w:rPr>
                  <w:t>The Marriage Circle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(1924), all starring Maurice Chevalier. These films, and the ones that followed, were comedies of manners about love, sex and money with </w:t>
                </w:r>
                <w:r w:rsidR="003F541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an imaginary European setting — ‘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Paramount Paris</w:t>
                </w:r>
                <w:r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,</w:t>
                </w:r>
                <w:r w:rsidR="003F541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’</w:t>
                </w:r>
                <w:r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 xml:space="preserve"> </w:t>
                </w:r>
                <w:r w:rsidRPr="00294C87">
                  <w:rPr>
                    <w:rFonts w:eastAsia="Times New Roman"/>
                    <w:color w:val="000000"/>
                    <w:shd w:val="clear" w:color="auto" w:fill="FFFFFF"/>
                    <w:lang w:val="en-AU"/>
                  </w:rPr>
                  <w:t>Lubitsch called it. This is another aspect of Lubitsch’s internationalising of Hollywood: he invented the cosmopolitan milieu that would be common to so many of the comedies and dramas of this period.</w:t>
                </w:r>
              </w:p>
              <w:p w14:paraId="091FEA97" w14:textId="77777777" w:rsidR="000518F8" w:rsidRPr="00294C87" w:rsidRDefault="000518F8" w:rsidP="003F5417"/>
              <w:p w14:paraId="2877640B" w14:textId="77777777" w:rsidR="000518F8" w:rsidRDefault="000518F8" w:rsidP="003F5417">
                <w:r w:rsidRPr="00294C87">
                  <w:t xml:space="preserve">Lubitsch’s exceptionality is </w:t>
                </w:r>
                <w:r>
                  <w:t>generally</w:t>
                </w:r>
                <w:r w:rsidRPr="00294C87">
                  <w:t xml:space="preserve"> </w:t>
                </w:r>
                <w:r>
                  <w:t>explained</w:t>
                </w:r>
                <w:r w:rsidRPr="00294C87">
                  <w:t xml:space="preserve"> by the phrase </w:t>
                </w:r>
                <w:r w:rsidR="003F5417">
                  <w:t>‘</w:t>
                </w:r>
                <w:r w:rsidRPr="00294C87">
                  <w:t>the Lubitsch touch</w:t>
                </w:r>
                <w:r w:rsidR="003F5417">
                  <w:t>’</w:t>
                </w:r>
                <w:r w:rsidRPr="00294C87">
                  <w:t>, which has been in use, according to Kristin Thompson, since the mid-1920s. While no one is prepared to repudiate the term</w:t>
                </w:r>
                <w:r>
                  <w:t>,</w:t>
                </w:r>
                <w:r w:rsidRPr="00294C87">
                  <w:t xml:space="preserve"> there is little consensus on what it actually means. For some critics (e.g. Weinberg) it highlights Lubitsch’s visual wit or shorthand, his ability</w:t>
                </w:r>
                <w:r>
                  <w:t>, through an image,</w:t>
                </w:r>
                <w:r w:rsidRPr="00294C87">
                  <w:t xml:space="preserve"> to compress or crystalli</w:t>
                </w:r>
                <w:r>
                  <w:t>z</w:t>
                </w:r>
                <w:r w:rsidRPr="00294C87">
                  <w:t>e his subject or theme</w:t>
                </w:r>
                <w:r w:rsidRPr="00294C87">
                  <w:rPr>
                    <w:color w:val="000000"/>
                    <w:lang w:val="en-AU"/>
                  </w:rPr>
                  <w:t xml:space="preserve"> succinctly and subtly and in a way nobody else would. For other critics (e.g. Thompson) the term denotes the nonchalant urbanity of Lubitsch’s treatment of sexuality, his ability to be frank but never rude</w:t>
                </w:r>
                <w:r>
                  <w:rPr>
                    <w:color w:val="000000"/>
                    <w:lang w:val="en-AU"/>
                  </w:rPr>
                  <w:t xml:space="preserve"> or coarse</w:t>
                </w:r>
                <w:r w:rsidRPr="00294C87">
                  <w:rPr>
                    <w:color w:val="000000"/>
                    <w:lang w:val="en-AU"/>
                  </w:rPr>
                  <w:t xml:space="preserve">. As David Thomson has said, the effect of this treatment is </w:t>
                </w:r>
                <w:r w:rsidR="003F5417">
                  <w:rPr>
                    <w:color w:val="000000"/>
                    <w:lang w:val="en-AU"/>
                  </w:rPr>
                  <w:t>‘</w:t>
                </w:r>
                <w:r w:rsidRPr="00294C87">
                  <w:t>enchanting and flattering, for it makes the audience feel worldly</w:t>
                </w:r>
                <w:r>
                  <w:t>.</w:t>
                </w:r>
                <w:r w:rsidR="003F5417">
                  <w:t>’</w:t>
                </w:r>
                <w:r w:rsidRPr="00294C87">
                  <w:t xml:space="preserve"> Still other critics (e.g. Paul) think the phrase stands for Lubitsch’s unique ability to shift mood sharply without striking a false note, </w:t>
                </w:r>
                <w:r w:rsidR="003F5417">
                  <w:t>‘</w:t>
                </w:r>
                <w:r w:rsidRPr="00294C87">
                  <w:t>to signify the conjunction of lightness and seriousness, of gaiety and gravity.</w:t>
                </w:r>
                <w:r w:rsidR="003F5417">
                  <w:t>’</w:t>
                </w:r>
                <w:r w:rsidRPr="00294C87">
                  <w:t xml:space="preserve"> Finally, the Lubitsch touch is a </w:t>
                </w:r>
                <w:r w:rsidR="003F5417">
                  <w:t>‘</w:t>
                </w:r>
                <w:r w:rsidRPr="00294C87">
                  <w:t>vision</w:t>
                </w:r>
                <w:r w:rsidR="003F5417">
                  <w:t>’</w:t>
                </w:r>
                <w:r w:rsidRPr="00294C87">
                  <w:t xml:space="preserve"> (e.g. Rosenbaum) that makes us feel kindly towards flawed characters and wholly content with scenarios and resolutions that should be impossible to accept.</w:t>
                </w:r>
              </w:p>
              <w:p w14:paraId="0745D4E3" w14:textId="77777777" w:rsidR="000518F8" w:rsidRDefault="000518F8" w:rsidP="003F5417"/>
              <w:p w14:paraId="1D04C89B" w14:textId="77777777" w:rsidR="003F5417" w:rsidRDefault="000518F8" w:rsidP="00155692">
                <w:pPr>
                  <w:pStyle w:val="Heading1"/>
                  <w:outlineLvl w:val="0"/>
                  <w:rPr>
                    <w:shd w:val="clear" w:color="auto" w:fill="FFFFFF"/>
                    <w:lang w:val="en-AU"/>
                  </w:rPr>
                </w:pPr>
                <w:r w:rsidRPr="003F5417">
                  <w:rPr>
                    <w:shd w:val="clear" w:color="auto" w:fill="FFFFFF"/>
                    <w:lang w:val="en-AU"/>
                  </w:rPr>
                  <w:t>Selected Filmography</w:t>
                </w:r>
                <w:r w:rsidR="003F5417" w:rsidRPr="003F5417">
                  <w:rPr>
                    <w:shd w:val="clear" w:color="auto" w:fill="FFFFFF"/>
                    <w:lang w:val="en-AU"/>
                  </w:rPr>
                  <w:t>:</w:t>
                </w:r>
              </w:p>
              <w:p w14:paraId="5B90A85D" w14:textId="77777777" w:rsidR="000518F8" w:rsidRPr="003F5417" w:rsidRDefault="000518F8" w:rsidP="00155692">
                <w:pPr>
                  <w:rPr>
                    <w:b/>
                    <w:shd w:val="clear" w:color="auto" w:fill="FFFFFF"/>
                    <w:lang w:val="en-AU"/>
                  </w:rPr>
                </w:pPr>
                <w:r w:rsidRPr="00155692">
                  <w:rPr>
                    <w:i/>
                    <w:shd w:val="clear" w:color="auto" w:fill="FFFFFF"/>
                    <w:lang w:val="en-AU"/>
                  </w:rPr>
                  <w:t xml:space="preserve">Madame </w:t>
                </w:r>
                <w:proofErr w:type="spellStart"/>
                <w:r w:rsidRPr="00155692">
                  <w:rPr>
                    <w:i/>
                    <w:shd w:val="clear" w:color="auto" w:fill="FFFFFF"/>
                    <w:lang w:val="en-AU"/>
                  </w:rPr>
                  <w:t>Dubarry</w:t>
                </w:r>
                <w:proofErr w:type="spellEnd"/>
                <w:r w:rsidRPr="003F5417">
                  <w:rPr>
                    <w:shd w:val="clear" w:color="auto" w:fill="FFFFFF"/>
                    <w:lang w:val="en-AU"/>
                  </w:rPr>
                  <w:t xml:space="preserve"> (1919)</w:t>
                </w:r>
              </w:p>
              <w:p w14:paraId="5797F19E" w14:textId="77777777" w:rsidR="000518F8" w:rsidRDefault="000518F8" w:rsidP="00155692">
                <w:pPr>
                  <w:rPr>
                    <w:shd w:val="clear" w:color="auto" w:fill="FFFFFF"/>
                    <w:lang w:val="en-AU"/>
                  </w:rPr>
                </w:pPr>
                <w:r w:rsidRPr="00155692">
                  <w:rPr>
                    <w:i/>
                    <w:shd w:val="clear" w:color="auto" w:fill="FFFFFF"/>
                    <w:lang w:val="en-AU"/>
                  </w:rPr>
                  <w:t>The Marriage Circle</w:t>
                </w:r>
                <w:r>
                  <w:rPr>
                    <w:shd w:val="clear" w:color="auto" w:fill="FFFFFF"/>
                    <w:lang w:val="en-AU"/>
                  </w:rPr>
                  <w:t xml:space="preserve"> (1924)</w:t>
                </w:r>
              </w:p>
              <w:p w14:paraId="7B1D2192" w14:textId="77777777" w:rsidR="000518F8" w:rsidRPr="00911EE8" w:rsidRDefault="000518F8" w:rsidP="00155692">
                <w:pPr>
                  <w:rPr>
                    <w:shd w:val="clear" w:color="auto" w:fill="FFFFFF"/>
                    <w:lang w:val="en-AU"/>
                  </w:rPr>
                </w:pPr>
                <w:r w:rsidRPr="00155692">
                  <w:rPr>
                    <w:i/>
                    <w:shd w:val="clear" w:color="auto" w:fill="FFFFFF"/>
                    <w:lang w:val="en-AU"/>
                  </w:rPr>
                  <w:t>Lady Windermere’s Fan</w:t>
                </w:r>
                <w:r>
                  <w:rPr>
                    <w:shd w:val="clear" w:color="auto" w:fill="FFFFFF"/>
                    <w:lang w:val="en-AU"/>
                  </w:rPr>
                  <w:t xml:space="preserve"> (1925)</w:t>
                </w:r>
              </w:p>
              <w:p w14:paraId="279DE2D0" w14:textId="77777777" w:rsidR="000518F8" w:rsidRDefault="000518F8" w:rsidP="00155692">
                <w:pPr>
                  <w:rPr>
                    <w:shd w:val="clear" w:color="auto" w:fill="FFFFFF"/>
                    <w:lang w:val="en-AU"/>
                  </w:rPr>
                </w:pPr>
                <w:r w:rsidRPr="00155692">
                  <w:rPr>
                    <w:i/>
                    <w:shd w:val="clear" w:color="auto" w:fill="FFFFFF"/>
                    <w:lang w:val="en-AU"/>
                  </w:rPr>
                  <w:t>The Love Parade</w:t>
                </w:r>
                <w:r w:rsidRPr="008374C5">
                  <w:rPr>
                    <w:shd w:val="clear" w:color="auto" w:fill="FFFFFF"/>
                    <w:lang w:val="en-AU"/>
                  </w:rPr>
                  <w:t xml:space="preserve"> (1929) </w:t>
                </w:r>
              </w:p>
              <w:p w14:paraId="6F131A4E" w14:textId="77777777" w:rsidR="000518F8" w:rsidRDefault="000518F8" w:rsidP="00155692">
                <w:r w:rsidRPr="00155692">
                  <w:rPr>
                    <w:i/>
                  </w:rPr>
                  <w:t>Trouble in Paradise</w:t>
                </w:r>
                <w:r w:rsidRPr="00D117A2">
                  <w:t xml:space="preserve"> (19</w:t>
                </w:r>
                <w:r>
                  <w:t>32</w:t>
                </w:r>
                <w:r w:rsidRPr="00D117A2">
                  <w:t xml:space="preserve">) </w:t>
                </w:r>
              </w:p>
              <w:p w14:paraId="4AE50CE2" w14:textId="77777777" w:rsidR="000518F8" w:rsidRDefault="000518F8" w:rsidP="00155692">
                <w:pPr>
                  <w:rPr>
                    <w:shd w:val="clear" w:color="auto" w:fill="FFFFFF"/>
                    <w:lang w:val="en-AU"/>
                  </w:rPr>
                </w:pPr>
                <w:r w:rsidRPr="00155692">
                  <w:rPr>
                    <w:i/>
                    <w:shd w:val="clear" w:color="auto" w:fill="FFFFFF"/>
                    <w:lang w:val="en-AU"/>
                  </w:rPr>
                  <w:t>One Hour With You</w:t>
                </w:r>
                <w:r w:rsidRPr="008374C5">
                  <w:rPr>
                    <w:shd w:val="clear" w:color="auto" w:fill="FFFFFF"/>
                    <w:lang w:val="en-AU"/>
                  </w:rPr>
                  <w:t xml:space="preserve"> (1932)</w:t>
                </w:r>
              </w:p>
              <w:p w14:paraId="502C1F54" w14:textId="77777777" w:rsidR="000518F8" w:rsidRDefault="000518F8" w:rsidP="00155692">
                <w:r w:rsidRPr="00155692">
                  <w:rPr>
                    <w:i/>
                  </w:rPr>
                  <w:t>Design for Living</w:t>
                </w:r>
                <w:r w:rsidRPr="00D117A2">
                  <w:t xml:space="preserve"> (1933)</w:t>
                </w:r>
                <w:bookmarkStart w:id="0" w:name="_GoBack"/>
                <w:bookmarkEnd w:id="0"/>
              </w:p>
              <w:p w14:paraId="47BAC291" w14:textId="77777777" w:rsidR="000518F8" w:rsidRDefault="000518F8" w:rsidP="00155692">
                <w:r w:rsidRPr="00155692">
                  <w:rPr>
                    <w:i/>
                  </w:rPr>
                  <w:t>The Merry Widow</w:t>
                </w:r>
                <w:r>
                  <w:t xml:space="preserve"> (1934)</w:t>
                </w:r>
              </w:p>
              <w:p w14:paraId="62C7017A" w14:textId="77777777" w:rsidR="000518F8" w:rsidRPr="00676D62" w:rsidRDefault="000518F8" w:rsidP="00155692">
                <w:r w:rsidRPr="00155692">
                  <w:rPr>
                    <w:i/>
                  </w:rPr>
                  <w:t>Angel</w:t>
                </w:r>
                <w:r>
                  <w:t xml:space="preserve"> (1937)</w:t>
                </w:r>
              </w:p>
              <w:p w14:paraId="07908622" w14:textId="77777777" w:rsidR="000518F8" w:rsidRDefault="000518F8" w:rsidP="00155692">
                <w:proofErr w:type="spellStart"/>
                <w:r w:rsidRPr="00155692">
                  <w:rPr>
                    <w:i/>
                  </w:rPr>
                  <w:t>Ninotchka</w:t>
                </w:r>
                <w:proofErr w:type="spellEnd"/>
                <w:r w:rsidRPr="00155692">
                  <w:rPr>
                    <w:i/>
                  </w:rPr>
                  <w:t xml:space="preserve"> </w:t>
                </w:r>
                <w:r w:rsidRPr="00D117A2">
                  <w:t>(1939)</w:t>
                </w:r>
              </w:p>
              <w:p w14:paraId="4E766D8A" w14:textId="77777777" w:rsidR="000518F8" w:rsidRDefault="000518F8" w:rsidP="00155692">
                <w:r w:rsidRPr="00155692">
                  <w:rPr>
                    <w:i/>
                  </w:rPr>
                  <w:t>The Shop Around the Corner</w:t>
                </w:r>
                <w:r w:rsidRPr="00D117A2">
                  <w:t xml:space="preserve"> (1940)</w:t>
                </w:r>
              </w:p>
              <w:p w14:paraId="305520E6" w14:textId="77777777" w:rsidR="003F0D73" w:rsidRPr="003F5417" w:rsidRDefault="000518F8" w:rsidP="00155692">
                <w:r w:rsidRPr="00155692">
                  <w:rPr>
                    <w:i/>
                  </w:rPr>
                  <w:t>To Be or Not to Be</w:t>
                </w:r>
                <w:r w:rsidRPr="00D117A2">
                  <w:t xml:space="preserve"> (1942)</w:t>
                </w:r>
              </w:p>
            </w:tc>
          </w:sdtContent>
        </w:sdt>
      </w:tr>
      <w:tr w:rsidR="003235A7" w14:paraId="76F2E847" w14:textId="77777777" w:rsidTr="003235A7">
        <w:tc>
          <w:tcPr>
            <w:tcW w:w="9016" w:type="dxa"/>
          </w:tcPr>
          <w:p w14:paraId="2A83DB7D" w14:textId="77777777" w:rsidR="003235A7" w:rsidRDefault="003235A7" w:rsidP="003F541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EEFCD649A3843C88D1502CFD78AADDE"/>
              </w:placeholder>
            </w:sdtPr>
            <w:sdtEndPr/>
            <w:sdtContent>
              <w:p w14:paraId="1F881843" w14:textId="77777777" w:rsidR="000518F8" w:rsidRDefault="00155692" w:rsidP="003F5417">
                <w:sdt>
                  <w:sdtPr>
                    <w:id w:val="649250983"/>
                    <w:citation/>
                  </w:sdtPr>
                  <w:sdtEndPr/>
                  <w:sdtContent>
                    <w:r w:rsidR="000518F8">
                      <w:fldChar w:fldCharType="begin"/>
                    </w:r>
                    <w:r w:rsidR="000518F8">
                      <w:rPr>
                        <w:lang w:val="en-US"/>
                      </w:rPr>
                      <w:instrText xml:space="preserve"> CITATION Car78 \l 1033 </w:instrText>
                    </w:r>
                    <w:r w:rsidR="000518F8">
                      <w:fldChar w:fldCharType="separate"/>
                    </w:r>
                    <w:r w:rsidR="000518F8">
                      <w:rPr>
                        <w:noProof/>
                        <w:lang w:val="en-US"/>
                      </w:rPr>
                      <w:t>(Carringer and Sabath)</w:t>
                    </w:r>
                    <w:r w:rsidR="000518F8">
                      <w:fldChar w:fldCharType="end"/>
                    </w:r>
                  </w:sdtContent>
                </w:sdt>
              </w:p>
              <w:p w14:paraId="4317919D" w14:textId="77777777" w:rsidR="000518F8" w:rsidRDefault="000518F8" w:rsidP="003F5417"/>
              <w:p w14:paraId="7A3A149D" w14:textId="77777777" w:rsidR="000518F8" w:rsidRDefault="00155692" w:rsidP="003F5417">
                <w:sdt>
                  <w:sdtPr>
                    <w:id w:val="-629705855"/>
                    <w:citation/>
                  </w:sdtPr>
                  <w:sdtEndPr/>
                  <w:sdtContent>
                    <w:r w:rsidR="000518F8">
                      <w:fldChar w:fldCharType="begin"/>
                    </w:r>
                    <w:r w:rsidR="000518F8">
                      <w:rPr>
                        <w:lang w:val="en-US"/>
                      </w:rPr>
                      <w:instrText xml:space="preserve"> CITATION Hak92 \l 1033 </w:instrText>
                    </w:r>
                    <w:r w:rsidR="000518F8">
                      <w:fldChar w:fldCharType="separate"/>
                    </w:r>
                    <w:r w:rsidR="000518F8">
                      <w:rPr>
                        <w:noProof/>
                        <w:lang w:val="en-US"/>
                      </w:rPr>
                      <w:t>(Hake)</w:t>
                    </w:r>
                    <w:r w:rsidR="000518F8">
                      <w:fldChar w:fldCharType="end"/>
                    </w:r>
                  </w:sdtContent>
                </w:sdt>
              </w:p>
              <w:p w14:paraId="2135D069" w14:textId="77777777" w:rsidR="000518F8" w:rsidRDefault="000518F8" w:rsidP="003F5417"/>
              <w:p w14:paraId="28890BE9" w14:textId="77777777" w:rsidR="000518F8" w:rsidRDefault="00155692" w:rsidP="003F5417">
                <w:sdt>
                  <w:sdtPr>
                    <w:id w:val="514651574"/>
                    <w:citation/>
                  </w:sdtPr>
                  <w:sdtEndPr/>
                  <w:sdtContent>
                    <w:r w:rsidR="000518F8">
                      <w:fldChar w:fldCharType="begin"/>
                    </w:r>
                    <w:r w:rsidR="000518F8">
                      <w:rPr>
                        <w:lang w:val="en-US"/>
                      </w:rPr>
                      <w:instrText xml:space="preserve"> CITATION Kap81 \l 1033 </w:instrText>
                    </w:r>
                    <w:r w:rsidR="000518F8">
                      <w:fldChar w:fldCharType="separate"/>
                    </w:r>
                    <w:r w:rsidR="000518F8">
                      <w:rPr>
                        <w:noProof/>
                        <w:lang w:val="en-US"/>
                      </w:rPr>
                      <w:t>(Kaplan)</w:t>
                    </w:r>
                    <w:r w:rsidR="000518F8">
                      <w:fldChar w:fldCharType="end"/>
                    </w:r>
                  </w:sdtContent>
                </w:sdt>
              </w:p>
              <w:p w14:paraId="2C9AB33A" w14:textId="77777777" w:rsidR="000518F8" w:rsidRDefault="000518F8" w:rsidP="003F5417"/>
              <w:p w14:paraId="45DA79C8" w14:textId="77777777" w:rsidR="000518F8" w:rsidRDefault="00155692" w:rsidP="003F5417">
                <w:sdt>
                  <w:sdtPr>
                    <w:id w:val="-63568753"/>
                    <w:citation/>
                  </w:sdtPr>
                  <w:sdtEndPr/>
                  <w:sdtContent>
                    <w:r w:rsidR="000518F8">
                      <w:fldChar w:fldCharType="begin"/>
                    </w:r>
                    <w:r w:rsidR="000518F8">
                      <w:rPr>
                        <w:lang w:val="en-US"/>
                      </w:rPr>
                      <w:instrText xml:space="preserve"> CITATION Poa78 \l 1033 </w:instrText>
                    </w:r>
                    <w:r w:rsidR="000518F8">
                      <w:fldChar w:fldCharType="separate"/>
                    </w:r>
                    <w:r w:rsidR="000518F8">
                      <w:rPr>
                        <w:noProof/>
                        <w:lang w:val="en-US"/>
                      </w:rPr>
                      <w:t>(Poague)</w:t>
                    </w:r>
                    <w:r w:rsidR="000518F8">
                      <w:fldChar w:fldCharType="end"/>
                    </w:r>
                  </w:sdtContent>
                </w:sdt>
              </w:p>
              <w:p w14:paraId="697ED2F5" w14:textId="77777777" w:rsidR="000518F8" w:rsidRDefault="000518F8" w:rsidP="003F5417"/>
              <w:p w14:paraId="416FF106" w14:textId="77777777" w:rsidR="00387930" w:rsidRDefault="00155692" w:rsidP="003F5417">
                <w:sdt>
                  <w:sdtPr>
                    <w:id w:val="453826331"/>
                    <w:citation/>
                  </w:sdtPr>
                  <w:sdtEndPr/>
                  <w:sdtContent>
                    <w:r w:rsidR="00387930">
                      <w:fldChar w:fldCharType="begin"/>
                    </w:r>
                    <w:r w:rsidR="00387930">
                      <w:rPr>
                        <w:lang w:val="en-US"/>
                      </w:rPr>
                      <w:instrText xml:space="preserve"> CITATION Ros04 \l 1033 </w:instrText>
                    </w:r>
                    <w:r w:rsidR="00387930">
                      <w:fldChar w:fldCharType="separate"/>
                    </w:r>
                    <w:r w:rsidR="00387930">
                      <w:rPr>
                        <w:noProof/>
                        <w:lang w:val="en-US"/>
                      </w:rPr>
                      <w:t>(Rosenbaum)</w:t>
                    </w:r>
                    <w:r w:rsidR="00387930">
                      <w:fldChar w:fldCharType="end"/>
                    </w:r>
                  </w:sdtContent>
                </w:sdt>
              </w:p>
              <w:p w14:paraId="7E7E3BDB" w14:textId="77777777" w:rsidR="00387930" w:rsidRDefault="00387930" w:rsidP="003F5417"/>
              <w:p w14:paraId="4BCB481A" w14:textId="77777777" w:rsidR="00387930" w:rsidRDefault="00155692" w:rsidP="003F5417">
                <w:sdt>
                  <w:sdtPr>
                    <w:id w:val="-1756823863"/>
                    <w:citation/>
                  </w:sdtPr>
                  <w:sdtEndPr/>
                  <w:sdtContent>
                    <w:r w:rsidR="00387930">
                      <w:fldChar w:fldCharType="begin"/>
                    </w:r>
                    <w:r w:rsidR="00387930">
                      <w:rPr>
                        <w:lang w:val="en-US"/>
                      </w:rPr>
                      <w:instrText xml:space="preserve"> CITATION Tho03 \l 1033 </w:instrText>
                    </w:r>
                    <w:r w:rsidR="00387930">
                      <w:fldChar w:fldCharType="separate"/>
                    </w:r>
                    <w:r w:rsidR="00387930">
                      <w:rPr>
                        <w:noProof/>
                        <w:lang w:val="en-US"/>
                      </w:rPr>
                      <w:t>(Thomson)</w:t>
                    </w:r>
                    <w:r w:rsidR="00387930">
                      <w:fldChar w:fldCharType="end"/>
                    </w:r>
                  </w:sdtContent>
                </w:sdt>
              </w:p>
              <w:p w14:paraId="5099FDE9" w14:textId="77777777" w:rsidR="00387930" w:rsidRDefault="00387930" w:rsidP="003F5417"/>
              <w:p w14:paraId="3EAEC623" w14:textId="77777777" w:rsidR="00387930" w:rsidRDefault="00155692" w:rsidP="003F5417">
                <w:sdt>
                  <w:sdtPr>
                    <w:id w:val="-1999576752"/>
                    <w:citation/>
                  </w:sdtPr>
                  <w:sdtEndPr/>
                  <w:sdtContent>
                    <w:r w:rsidR="00387930">
                      <w:fldChar w:fldCharType="begin"/>
                    </w:r>
                    <w:r w:rsidR="00387930">
                      <w:rPr>
                        <w:lang w:val="en-US"/>
                      </w:rPr>
                      <w:instrText xml:space="preserve"> CITATION Tho06 \l 1033 </w:instrText>
                    </w:r>
                    <w:r w:rsidR="00387930">
                      <w:fldChar w:fldCharType="separate"/>
                    </w:r>
                    <w:r w:rsidR="00387930">
                      <w:rPr>
                        <w:noProof/>
                        <w:lang w:val="en-US"/>
                      </w:rPr>
                      <w:t>(Thompson)</w:t>
                    </w:r>
                    <w:r w:rsidR="00387930">
                      <w:fldChar w:fldCharType="end"/>
                    </w:r>
                  </w:sdtContent>
                </w:sdt>
              </w:p>
              <w:p w14:paraId="51F3F52B" w14:textId="77777777" w:rsidR="00387930" w:rsidRDefault="00387930" w:rsidP="003F5417"/>
              <w:p w14:paraId="17116544" w14:textId="77777777" w:rsidR="00387930" w:rsidRDefault="00155692" w:rsidP="003F5417">
                <w:sdt>
                  <w:sdtPr>
                    <w:id w:val="1403640509"/>
                    <w:citation/>
                  </w:sdtPr>
                  <w:sdtEndPr/>
                  <w:sdtContent>
                    <w:r w:rsidR="00387930">
                      <w:fldChar w:fldCharType="begin"/>
                    </w:r>
                    <w:r w:rsidR="00387930">
                      <w:rPr>
                        <w:lang w:val="en-US"/>
                      </w:rPr>
                      <w:instrText xml:space="preserve"> CITATION Tru94 \l 1033 </w:instrText>
                    </w:r>
                    <w:r w:rsidR="00387930">
                      <w:fldChar w:fldCharType="separate"/>
                    </w:r>
                    <w:r w:rsidR="00387930">
                      <w:rPr>
                        <w:noProof/>
                        <w:lang w:val="en-US"/>
                      </w:rPr>
                      <w:t>(Truffaut)</w:t>
                    </w:r>
                    <w:r w:rsidR="00387930">
                      <w:fldChar w:fldCharType="end"/>
                    </w:r>
                  </w:sdtContent>
                </w:sdt>
              </w:p>
              <w:p w14:paraId="116691BC" w14:textId="77777777" w:rsidR="00387930" w:rsidRDefault="00387930" w:rsidP="003F5417"/>
              <w:p w14:paraId="56EDAC2C" w14:textId="79E9CEB2" w:rsidR="003235A7" w:rsidRDefault="00155692" w:rsidP="003F5417">
                <w:sdt>
                  <w:sdtPr>
                    <w:id w:val="149108265"/>
                    <w:citation/>
                  </w:sdtPr>
                  <w:sdtEndPr/>
                  <w:sdtContent>
                    <w:r w:rsidR="00387930">
                      <w:fldChar w:fldCharType="begin"/>
                    </w:r>
                    <w:r w:rsidR="00387930">
                      <w:rPr>
                        <w:lang w:val="en-US"/>
                      </w:rPr>
                      <w:instrText xml:space="preserve"> CITATION Wei77 \l 1033 </w:instrText>
                    </w:r>
                    <w:r w:rsidR="00387930">
                      <w:fldChar w:fldCharType="separate"/>
                    </w:r>
                    <w:r w:rsidR="00387930">
                      <w:rPr>
                        <w:noProof/>
                        <w:lang w:val="en-US"/>
                      </w:rPr>
                      <w:t>(Weinberg)</w:t>
                    </w:r>
                    <w:r w:rsidR="00387930">
                      <w:fldChar w:fldCharType="end"/>
                    </w:r>
                  </w:sdtContent>
                </w:sdt>
              </w:p>
            </w:sdtContent>
          </w:sdt>
        </w:tc>
      </w:tr>
    </w:tbl>
    <w:p w14:paraId="5FC5D2E5" w14:textId="77777777" w:rsidR="00387930" w:rsidRPr="00F36937" w:rsidRDefault="00387930" w:rsidP="003F5417">
      <w:pPr>
        <w:spacing w:after="0" w:line="240" w:lineRule="auto"/>
      </w:pPr>
    </w:p>
    <w:sectPr w:rsidR="00387930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7266C" w14:textId="77777777" w:rsidR="00144783" w:rsidRDefault="00144783" w:rsidP="007A0D55">
      <w:pPr>
        <w:spacing w:after="0" w:line="240" w:lineRule="auto"/>
      </w:pPr>
      <w:r>
        <w:separator/>
      </w:r>
    </w:p>
  </w:endnote>
  <w:endnote w:type="continuationSeparator" w:id="0">
    <w:p w14:paraId="65FCF115" w14:textId="77777777" w:rsidR="00144783" w:rsidRDefault="001447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872A2" w14:textId="77777777" w:rsidR="00144783" w:rsidRDefault="00144783" w:rsidP="007A0D55">
      <w:pPr>
        <w:spacing w:after="0" w:line="240" w:lineRule="auto"/>
      </w:pPr>
      <w:r>
        <w:separator/>
      </w:r>
    </w:p>
  </w:footnote>
  <w:footnote w:type="continuationSeparator" w:id="0">
    <w:p w14:paraId="7BBA1BA7" w14:textId="77777777" w:rsidR="00144783" w:rsidRDefault="001447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664E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00AAA5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F8"/>
    <w:rsid w:val="00032559"/>
    <w:rsid w:val="000518F8"/>
    <w:rsid w:val="00052040"/>
    <w:rsid w:val="000B25AE"/>
    <w:rsid w:val="000B55AB"/>
    <w:rsid w:val="000D24DC"/>
    <w:rsid w:val="00101B2E"/>
    <w:rsid w:val="00116FA0"/>
    <w:rsid w:val="00144783"/>
    <w:rsid w:val="0015114C"/>
    <w:rsid w:val="00155692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7930"/>
    <w:rsid w:val="003D3579"/>
    <w:rsid w:val="003E2795"/>
    <w:rsid w:val="003F0D73"/>
    <w:rsid w:val="003F5417"/>
    <w:rsid w:val="00462DBE"/>
    <w:rsid w:val="00464699"/>
    <w:rsid w:val="00483379"/>
    <w:rsid w:val="00487BC5"/>
    <w:rsid w:val="00496888"/>
    <w:rsid w:val="004A7476"/>
    <w:rsid w:val="004E5896"/>
    <w:rsid w:val="004F2EE2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AC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5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14B2A142AA468BBD5727C36FDCC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09B9-3914-441A-8945-D423C525CC40}"/>
      </w:docPartPr>
      <w:docPartBody>
        <w:p w:rsidR="00DC3A49" w:rsidRDefault="00BB3A55">
          <w:pPr>
            <w:pStyle w:val="3714B2A142AA468BBD5727C36FDCCE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322102BC1E4DC49F299486731D4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6FF5B-CC1E-49F0-BE18-FB971C13A5F0}"/>
      </w:docPartPr>
      <w:docPartBody>
        <w:p w:rsidR="00DC3A49" w:rsidRDefault="00BB3A55">
          <w:pPr>
            <w:pStyle w:val="32322102BC1E4DC49F299486731D4A0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EC227288DC34578A792A81A8A61D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043E-3BB3-447C-8357-F98ACD2D560B}"/>
      </w:docPartPr>
      <w:docPartBody>
        <w:p w:rsidR="00DC3A49" w:rsidRDefault="00BB3A55">
          <w:pPr>
            <w:pStyle w:val="4EC227288DC34578A792A81A8A61D7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1071C2FFF844DBC9531866CF610E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C3364-AC79-4688-8A03-D35EF7CF83DB}"/>
      </w:docPartPr>
      <w:docPartBody>
        <w:p w:rsidR="00DC3A49" w:rsidRDefault="00BB3A55">
          <w:pPr>
            <w:pStyle w:val="61071C2FFF844DBC9531866CF610E32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0DBD8C6DECB4D32B6EAD9E0B9A5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C4970-6439-4912-931F-05336D04CC23}"/>
      </w:docPartPr>
      <w:docPartBody>
        <w:p w:rsidR="00DC3A49" w:rsidRDefault="00BB3A55">
          <w:pPr>
            <w:pStyle w:val="20DBD8C6DECB4D32B6EAD9E0B9A56C0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94DFBDB01D4B7E952BEE88B084E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933BF-7790-44CA-A45E-9C49569B6C66}"/>
      </w:docPartPr>
      <w:docPartBody>
        <w:p w:rsidR="00DC3A49" w:rsidRDefault="00BB3A55">
          <w:pPr>
            <w:pStyle w:val="F294DFBDB01D4B7E952BEE88B084E6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9282025D78A4A0AB87168E905F22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0E1D-2382-4DAD-8F9F-47425F376FAC}"/>
      </w:docPartPr>
      <w:docPartBody>
        <w:p w:rsidR="00DC3A49" w:rsidRDefault="00BB3A55">
          <w:pPr>
            <w:pStyle w:val="39282025D78A4A0AB87168E905F2223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1E32BC82BB46DEBFF72656539E1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6627-A2FD-4934-B182-5C0B55690329}"/>
      </w:docPartPr>
      <w:docPartBody>
        <w:p w:rsidR="00DC3A49" w:rsidRDefault="00BB3A55">
          <w:pPr>
            <w:pStyle w:val="061E32BC82BB46DEBFF72656539E17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0F50DC236D49BB879F7B1CA3BF7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BC102-1FBD-4C89-9AC6-5AF8375D0736}"/>
      </w:docPartPr>
      <w:docPartBody>
        <w:p w:rsidR="00DC3A49" w:rsidRDefault="00BB3A55">
          <w:pPr>
            <w:pStyle w:val="740F50DC236D49BB879F7B1CA3BF75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FA36BB18EFF497383419E665199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ADA91-E494-403A-BAF9-DAE2E98B41AB}"/>
      </w:docPartPr>
      <w:docPartBody>
        <w:p w:rsidR="00DC3A49" w:rsidRDefault="00BB3A55">
          <w:pPr>
            <w:pStyle w:val="CFA36BB18EFF497383419E66519939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EEFCD649A3843C88D1502CFD78AA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1BD58-F871-4703-90EC-4F06FBFF686C}"/>
      </w:docPartPr>
      <w:docPartBody>
        <w:p w:rsidR="00DC3A49" w:rsidRDefault="00BB3A55">
          <w:pPr>
            <w:pStyle w:val="FEEFCD649A3843C88D1502CFD78AADD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55"/>
    <w:rsid w:val="00BB3A55"/>
    <w:rsid w:val="00DC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14B2A142AA468BBD5727C36FDCCE76">
    <w:name w:val="3714B2A142AA468BBD5727C36FDCCE76"/>
  </w:style>
  <w:style w:type="paragraph" w:customStyle="1" w:styleId="32322102BC1E4DC49F299486731D4A0C">
    <w:name w:val="32322102BC1E4DC49F299486731D4A0C"/>
  </w:style>
  <w:style w:type="paragraph" w:customStyle="1" w:styleId="4EC227288DC34578A792A81A8A61D7AC">
    <w:name w:val="4EC227288DC34578A792A81A8A61D7AC"/>
  </w:style>
  <w:style w:type="paragraph" w:customStyle="1" w:styleId="61071C2FFF844DBC9531866CF610E32B">
    <w:name w:val="61071C2FFF844DBC9531866CF610E32B"/>
  </w:style>
  <w:style w:type="paragraph" w:customStyle="1" w:styleId="20DBD8C6DECB4D32B6EAD9E0B9A56C03">
    <w:name w:val="20DBD8C6DECB4D32B6EAD9E0B9A56C03"/>
  </w:style>
  <w:style w:type="paragraph" w:customStyle="1" w:styleId="F294DFBDB01D4B7E952BEE88B084E6BB">
    <w:name w:val="F294DFBDB01D4B7E952BEE88B084E6BB"/>
  </w:style>
  <w:style w:type="paragraph" w:customStyle="1" w:styleId="39282025D78A4A0AB87168E905F22233">
    <w:name w:val="39282025D78A4A0AB87168E905F22233"/>
  </w:style>
  <w:style w:type="paragraph" w:customStyle="1" w:styleId="061E32BC82BB46DEBFF72656539E17BF">
    <w:name w:val="061E32BC82BB46DEBFF72656539E17BF"/>
  </w:style>
  <w:style w:type="paragraph" w:customStyle="1" w:styleId="740F50DC236D49BB879F7B1CA3BF75A2">
    <w:name w:val="740F50DC236D49BB879F7B1CA3BF75A2"/>
  </w:style>
  <w:style w:type="paragraph" w:customStyle="1" w:styleId="CFA36BB18EFF497383419E66519939B0">
    <w:name w:val="CFA36BB18EFF497383419E66519939B0"/>
  </w:style>
  <w:style w:type="paragraph" w:customStyle="1" w:styleId="FEEFCD649A3843C88D1502CFD78AADDE">
    <w:name w:val="FEEFCD649A3843C88D1502CFD78AAD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14B2A142AA468BBD5727C36FDCCE76">
    <w:name w:val="3714B2A142AA468BBD5727C36FDCCE76"/>
  </w:style>
  <w:style w:type="paragraph" w:customStyle="1" w:styleId="32322102BC1E4DC49F299486731D4A0C">
    <w:name w:val="32322102BC1E4DC49F299486731D4A0C"/>
  </w:style>
  <w:style w:type="paragraph" w:customStyle="1" w:styleId="4EC227288DC34578A792A81A8A61D7AC">
    <w:name w:val="4EC227288DC34578A792A81A8A61D7AC"/>
  </w:style>
  <w:style w:type="paragraph" w:customStyle="1" w:styleId="61071C2FFF844DBC9531866CF610E32B">
    <w:name w:val="61071C2FFF844DBC9531866CF610E32B"/>
  </w:style>
  <w:style w:type="paragraph" w:customStyle="1" w:styleId="20DBD8C6DECB4D32B6EAD9E0B9A56C03">
    <w:name w:val="20DBD8C6DECB4D32B6EAD9E0B9A56C03"/>
  </w:style>
  <w:style w:type="paragraph" w:customStyle="1" w:styleId="F294DFBDB01D4B7E952BEE88B084E6BB">
    <w:name w:val="F294DFBDB01D4B7E952BEE88B084E6BB"/>
  </w:style>
  <w:style w:type="paragraph" w:customStyle="1" w:styleId="39282025D78A4A0AB87168E905F22233">
    <w:name w:val="39282025D78A4A0AB87168E905F22233"/>
  </w:style>
  <w:style w:type="paragraph" w:customStyle="1" w:styleId="061E32BC82BB46DEBFF72656539E17BF">
    <w:name w:val="061E32BC82BB46DEBFF72656539E17BF"/>
  </w:style>
  <w:style w:type="paragraph" w:customStyle="1" w:styleId="740F50DC236D49BB879F7B1CA3BF75A2">
    <w:name w:val="740F50DC236D49BB879F7B1CA3BF75A2"/>
  </w:style>
  <w:style w:type="paragraph" w:customStyle="1" w:styleId="CFA36BB18EFF497383419E66519939B0">
    <w:name w:val="CFA36BB18EFF497383419E66519939B0"/>
  </w:style>
  <w:style w:type="paragraph" w:customStyle="1" w:styleId="FEEFCD649A3843C88D1502CFD78AADDE">
    <w:name w:val="FEEFCD649A3843C88D1502CFD78AA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Car78</b:Tag>
    <b:SourceType>Book</b:SourceType>
    <b:Guid>{B9DAE698-C70A-4759-AAC8-B346E3F79B43}</b:Guid>
    <b:Title>Ernst Lubitsch: A Guide to References and Resources</b:Title>
    <b:Year>1978</b:Year>
    <b:City>Boston</b:City>
    <b:Publisher>G. K. Hall &amp; Co.</b:Publisher>
    <b:Author>
      <b:Author>
        <b:NameList>
          <b:Person>
            <b:Last>Carringer</b:Last>
            <b:First>R.</b:First>
          </b:Person>
          <b:Person>
            <b:Last>Sabath</b:Last>
            <b:First>B.</b:First>
          </b:Person>
        </b:NameList>
      </b:Author>
    </b:Author>
    <b:RefOrder>1</b:RefOrder>
  </b:Source>
  <b:Source>
    <b:Tag>Hak92</b:Tag>
    <b:SourceType>Book</b:SourceType>
    <b:Guid>{B63D23D9-3490-47BC-AB3E-51CC81043B00}</b:Guid>
    <b:Author>
      <b:Author>
        <b:NameList>
          <b:Person>
            <b:Last>Hake</b:Last>
            <b:First>S.</b:First>
          </b:Person>
        </b:NameList>
      </b:Author>
    </b:Author>
    <b:Title>Passions and Deceptions: The Early Films of Ernst Lubitsch</b:Title>
    <b:Year>1992</b:Year>
    <b:City>Princeton</b:City>
    <b:Publisher>Princeton UP</b:Publisher>
    <b:RefOrder>2</b:RefOrder>
  </b:Source>
  <b:Source>
    <b:Tag>Kap81</b:Tag>
    <b:SourceType>JournalArticle</b:SourceType>
    <b:Guid>{253055CB-6023-4B6E-9B08-649BC8656C25}</b:Guid>
    <b:Title>Lubitsch Reconsidered</b:Title>
    <b:Year>1981</b:Year>
    <b:Author>
      <b:Author>
        <b:NameList>
          <b:Person>
            <b:Last>Kaplan</b:Last>
            <b:First>E.</b:First>
            <b:Middle>A.</b:Middle>
          </b:Person>
        </b:NameList>
      </b:Author>
    </b:Author>
    <b:JournalName>Quarterly Review of Film Studies</b:JournalName>
    <b:Pages>305-12</b:Pages>
    <b:Volume>6</b:Volume>
    <b:Issue>3</b:Issue>
    <b:RefOrder>3</b:RefOrder>
  </b:Source>
  <b:Source>
    <b:Tag>Poa78</b:Tag>
    <b:SourceType>Book</b:SourceType>
    <b:Guid>{0B80D0B9-244D-4299-B2D0-38396EBCADB0}</b:Guid>
    <b:Author>
      <b:Author>
        <b:NameList>
          <b:Person>
            <b:Last>Poague</b:Last>
            <b:First>L.</b:First>
            <b:Middle>A.</b:Middle>
          </b:Person>
        </b:NameList>
      </b:Author>
    </b:Author>
    <b:Title>The Cinema of Ernst Lubitsch</b:Title>
    <b:Year>1978</b:Year>
    <b:City>Dundee</b:City>
    <b:Publisher>Gazelle</b:Publisher>
    <b:StateProvince>MI</b:StateProvince>
    <b:RefOrder>4</b:RefOrder>
  </b:Source>
  <b:Source>
    <b:Tag>Ros04</b:Tag>
    <b:SourceType>BookSection</b:SourceType>
    <b:Guid>{072541E5-4E67-4E49-9C52-1DB47497FEC1}</b:Guid>
    <b:Title>Sweet and Sour: Lubitsch and Wilder in Old Hollywood</b:Title>
    <b:Year>2004</b:Year>
    <b:Publisher>Chicago UP</b:Publisher>
    <b:Author>
      <b:Author>
        <b:NameList>
          <b:Person>
            <b:Last>Rosenbaum</b:Last>
            <b:First>J.</b:First>
          </b:Person>
        </b:NameList>
      </b:Author>
    </b:Author>
    <b:BookTitle>Goodbye Cinema, Hello Cinephilia: Film Culture in Transition</b:BookTitle>
    <b:Pages>114-22</b:Pages>
    <b:RefOrder>5</b:RefOrder>
  </b:Source>
  <b:Source>
    <b:Tag>Tho03</b:Tag>
    <b:SourceType>BookSection</b:SourceType>
    <b:Guid>{AE8E5D0E-581F-4C43-B599-6E3D98FC7F0F}</b:Guid>
    <b:Author>
      <b:Author>
        <b:NameList>
          <b:Person>
            <b:Last>Thomson</b:Last>
            <b:First>D.</b:First>
          </b:Person>
        </b:NameList>
      </b:Author>
    </b:Author>
    <b:Title>Ernst Lubitsch</b:Title>
    <b:BookTitle>The New Biographical Dictionary of Film</b:BookTitle>
    <b:Year>2003</b:Year>
    <b:City>London</b:City>
    <b:Publisher>Little, Brown</b:Publisher>
    <b:RefOrder>6</b:RefOrder>
  </b:Source>
  <b:Source>
    <b:Tag>Tho06</b:Tag>
    <b:SourceType>Book</b:SourceType>
    <b:Guid>{DBC1B28F-FD77-4DFC-8993-AAAB1AC4CD40}</b:Guid>
    <b:Title>Herr Lubitsch Goes to Hollywood: German and American Film After World War I</b:Title>
    <b:Year>2006</b:Year>
    <b:City>Amsterdam</b:City>
    <b:Publisher>Amsterdam UP</b:Publisher>
    <b:Author>
      <b:Author>
        <b:NameList>
          <b:Person>
            <b:Last>Thompson</b:Last>
            <b:First>K.</b:First>
          </b:Person>
        </b:NameList>
      </b:Author>
    </b:Author>
    <b:RefOrder>7</b:RefOrder>
  </b:Source>
  <b:Source>
    <b:Tag>Tru94</b:Tag>
    <b:SourceType>BookSection</b:SourceType>
    <b:Guid>{72DA16D7-A9E7-451C-8271-9E83A78E5362}</b:Guid>
    <b:Title>Lubitsch was a Prince</b:Title>
    <b:Year>1994</b:Year>
    <b:City>Cambridge</b:City>
    <b:Publisher>Da Capo</b:Publisher>
    <b:Author>
      <b:Author>
        <b:NameList>
          <b:Person>
            <b:Last>Truffaut</b:Last>
            <b:First>F.</b:First>
          </b:Person>
        </b:NameList>
      </b:Author>
    </b:Author>
    <b:BookTitle>The Films in My Life</b:BookTitle>
    <b:Pages>50-53</b:Pages>
    <b:StateProvince>MA</b:StateProvince>
    <b:RefOrder>8</b:RefOrder>
  </b:Source>
  <b:Source>
    <b:Tag>Wei77</b:Tag>
    <b:SourceType>Book</b:SourceType>
    <b:Guid>{84E609AA-2B83-45E1-9164-88C13E14BD61}</b:Guid>
    <b:Author>
      <b:Author>
        <b:NameList>
          <b:Person>
            <b:Last>Weinberg</b:Last>
            <b:First>H.</b:First>
            <b:Middle>G.</b:Middle>
          </b:Person>
        </b:NameList>
      </b:Author>
    </b:Author>
    <b:Title>The Lubitsch Touch: A Critical Study</b:Title>
    <b:Year>1977</b:Year>
    <b:City>New York</b:City>
    <b:Publisher>Dover</b:Publisher>
    <b:RefOrder>9</b:RefOrder>
  </b:Source>
</b:Sources>
</file>

<file path=customXml/itemProps1.xml><?xml version="1.0" encoding="utf-8"?>
<ds:datastoreItem xmlns:ds="http://schemas.openxmlformats.org/officeDocument/2006/customXml" ds:itemID="{FCD42081-EF1C-444A-A248-F4C792D1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30</TotalTime>
  <Pages>2</Pages>
  <Words>766</Words>
  <Characters>4369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2014-07-17T18:19:00Z</dcterms:created>
  <dcterms:modified xsi:type="dcterms:W3CDTF">2014-10-08T01:07:00Z</dcterms:modified>
</cp:coreProperties>
</file>