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F65683" w14:textId="77777777" w:rsidTr="009C2070">
        <w:tc>
          <w:tcPr>
            <w:tcW w:w="491" w:type="dxa"/>
            <w:vMerge w:val="restart"/>
            <w:shd w:val="clear" w:color="auto" w:fill="A6A6A6" w:themeFill="background1" w:themeFillShade="A6"/>
            <w:textDirection w:val="btLr"/>
          </w:tcPr>
          <w:p w14:paraId="77CCB3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EndPr/>
          <w:sdtContent>
            <w:tc>
              <w:tcPr>
                <w:tcW w:w="1296" w:type="dxa"/>
              </w:tcPr>
              <w:p w14:paraId="030745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EndPr/>
          <w:sdtContent>
            <w:tc>
              <w:tcPr>
                <w:tcW w:w="2073" w:type="dxa"/>
              </w:tcPr>
              <w:p w14:paraId="48FC3FF9" w14:textId="77777777" w:rsidR="00B574C9" w:rsidRDefault="00D048E5" w:rsidP="00D048E5">
                <w:r>
                  <w:t>Tina</w:t>
                </w:r>
              </w:p>
            </w:tc>
          </w:sdtContent>
        </w:sdt>
        <w:sdt>
          <w:sdtPr>
            <w:alias w:val="Middle name"/>
            <w:tag w:val="authorMiddleName"/>
            <w:id w:val="-2076034781"/>
            <w:placeholder>
              <w:docPart w:val="529EF7CEE7BB144E8CE1BA142651D2A1"/>
            </w:placeholder>
            <w:showingPlcHdr/>
            <w:text/>
          </w:sdtPr>
          <w:sdtEndPr/>
          <w:sdtContent>
            <w:tc>
              <w:tcPr>
                <w:tcW w:w="2551" w:type="dxa"/>
              </w:tcPr>
              <w:p w14:paraId="102F08BB" w14:textId="77777777"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EndPr/>
          <w:sdtContent>
            <w:tc>
              <w:tcPr>
                <w:tcW w:w="2642" w:type="dxa"/>
              </w:tcPr>
              <w:p w14:paraId="776EAD2C" w14:textId="77777777" w:rsidR="00B574C9" w:rsidRDefault="00D048E5" w:rsidP="00D048E5">
                <w:proofErr w:type="spellStart"/>
                <w:r>
                  <w:t>Sherwell</w:t>
                </w:r>
                <w:proofErr w:type="spellEnd"/>
              </w:p>
            </w:tc>
          </w:sdtContent>
        </w:sdt>
      </w:tr>
      <w:tr w:rsidR="00B574C9" w14:paraId="5D24B31D" w14:textId="77777777" w:rsidTr="009C2070">
        <w:trPr>
          <w:trHeight w:val="986"/>
        </w:trPr>
        <w:tc>
          <w:tcPr>
            <w:tcW w:w="491" w:type="dxa"/>
            <w:vMerge/>
            <w:shd w:val="clear" w:color="auto" w:fill="A6A6A6" w:themeFill="background1" w:themeFillShade="A6"/>
          </w:tcPr>
          <w:p w14:paraId="6461BE39" w14:textId="77777777"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EndPr/>
          <w:sdtContent>
            <w:tc>
              <w:tcPr>
                <w:tcW w:w="8562" w:type="dxa"/>
                <w:gridSpan w:val="4"/>
              </w:tcPr>
              <w:p w14:paraId="14CB7A6F" w14:textId="77777777" w:rsidR="00B574C9" w:rsidRDefault="00B574C9" w:rsidP="00922950">
                <w:r>
                  <w:rPr>
                    <w:rStyle w:val="PlaceholderText"/>
                  </w:rPr>
                  <w:t>[Enter your biography]</w:t>
                </w:r>
              </w:p>
            </w:tc>
          </w:sdtContent>
        </w:sdt>
      </w:tr>
      <w:tr w:rsidR="00B574C9" w14:paraId="26F6F939" w14:textId="77777777" w:rsidTr="009C2070">
        <w:trPr>
          <w:trHeight w:val="986"/>
        </w:trPr>
        <w:tc>
          <w:tcPr>
            <w:tcW w:w="491" w:type="dxa"/>
            <w:vMerge/>
            <w:shd w:val="clear" w:color="auto" w:fill="A6A6A6" w:themeFill="background1" w:themeFillShade="A6"/>
          </w:tcPr>
          <w:p w14:paraId="63F8419D" w14:textId="77777777"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text/>
          </w:sdtPr>
          <w:sdtContent>
            <w:tc>
              <w:tcPr>
                <w:tcW w:w="8562" w:type="dxa"/>
                <w:gridSpan w:val="4"/>
              </w:tcPr>
              <w:p w14:paraId="45FA1B52" w14:textId="5589BD2C" w:rsidR="00B574C9" w:rsidRDefault="009C2070" w:rsidP="00B574C9">
                <w:r w:rsidRPr="009C2070">
                  <w:rPr>
                    <w:rFonts w:ascii="Calibri" w:eastAsia="Times New Roman" w:hAnsi="Calibri" w:cs="Times New Roman"/>
                    <w:lang w:val="en-CA"/>
                  </w:rPr>
                  <w:t>International Academy of Art Palestine</w:t>
                </w:r>
              </w:p>
            </w:tc>
          </w:sdtContent>
        </w:sdt>
      </w:tr>
    </w:tbl>
    <w:p w14:paraId="6BC3D0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C52AA" w14:textId="77777777" w:rsidTr="00244BB0">
        <w:tc>
          <w:tcPr>
            <w:tcW w:w="9016" w:type="dxa"/>
            <w:shd w:val="clear" w:color="auto" w:fill="A6A6A6" w:themeFill="background1" w:themeFillShade="A6"/>
            <w:tcMar>
              <w:top w:w="113" w:type="dxa"/>
              <w:bottom w:w="113" w:type="dxa"/>
            </w:tcMar>
          </w:tcPr>
          <w:p w14:paraId="522D50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0439B6" w14:textId="77777777" w:rsidTr="003F0D73">
        <w:sdt>
          <w:sdtPr>
            <w:alias w:val="Article headword"/>
            <w:tag w:val="articleHeadword"/>
            <w:id w:val="-361440020"/>
            <w:placeholder>
              <w:docPart w:val="1113C0A3FE7586459CD19069EE67499B"/>
            </w:placeholder>
            <w:text/>
          </w:sdtPr>
          <w:sdtEndPr/>
          <w:sdtContent>
            <w:tc>
              <w:tcPr>
                <w:tcW w:w="9016" w:type="dxa"/>
                <w:tcMar>
                  <w:top w:w="113" w:type="dxa"/>
                  <w:bottom w:w="113" w:type="dxa"/>
                </w:tcMar>
              </w:tcPr>
              <w:p w14:paraId="4F7C137B" w14:textId="77777777" w:rsidR="003F0D73" w:rsidRPr="00FB589A" w:rsidRDefault="00D048E5" w:rsidP="00D048E5">
                <w:pPr>
                  <w:rPr>
                    <w:b/>
                  </w:rPr>
                </w:pPr>
                <w:proofErr w:type="spellStart"/>
                <w:r w:rsidRPr="00C660B7">
                  <w:t>Anani</w:t>
                </w:r>
                <w:proofErr w:type="spellEnd"/>
                <w:r w:rsidRPr="00C660B7">
                  <w:t>, Nabil (1943--)</w:t>
                </w:r>
              </w:p>
            </w:tc>
          </w:sdtContent>
        </w:sdt>
      </w:tr>
      <w:tr w:rsidR="00464699" w14:paraId="2E960C37" w14:textId="77777777" w:rsidTr="00D048E5">
        <w:sdt>
          <w:sdtPr>
            <w:alias w:val="Variant headwords"/>
            <w:tag w:val="variantHeadwords"/>
            <w:id w:val="173464402"/>
            <w:placeholder>
              <w:docPart w:val="F19398891DCD3F4485CD58E2376AB67A"/>
            </w:placeholder>
            <w:showingPlcHdr/>
          </w:sdtPr>
          <w:sdtEndPr/>
          <w:sdtContent>
            <w:tc>
              <w:tcPr>
                <w:tcW w:w="9016" w:type="dxa"/>
                <w:tcMar>
                  <w:top w:w="113" w:type="dxa"/>
                  <w:bottom w:w="113" w:type="dxa"/>
                </w:tcMar>
              </w:tcPr>
              <w:p w14:paraId="4B26E7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106F47" w14:textId="77777777" w:rsidTr="003F0D73">
        <w:sdt>
          <w:sdtPr>
            <w:alias w:val="Abstract"/>
            <w:tag w:val="abstract"/>
            <w:id w:val="-635871867"/>
            <w:placeholder>
              <w:docPart w:val="28C0679F6EB49E4C8CEF87772F026574"/>
            </w:placeholder>
          </w:sdtPr>
          <w:sdtEndPr/>
          <w:sdtContent>
            <w:tc>
              <w:tcPr>
                <w:tcW w:w="9016" w:type="dxa"/>
                <w:tcMar>
                  <w:top w:w="113" w:type="dxa"/>
                  <w:bottom w:w="113" w:type="dxa"/>
                </w:tcMar>
              </w:tcPr>
              <w:p w14:paraId="4D5F74CB" w14:textId="77777777" w:rsidR="00E85A05" w:rsidRDefault="006D4321" w:rsidP="00E85A05">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w:t>
                </w:r>
                <w:r>
                  <w:t>going on to work as a</w:t>
                </w:r>
                <w:r w:rsidRPr="00DC11EC">
                  <w:t xml:space="preserve"> teacher trainer at the UN training college in Ramallah </w:t>
                </w:r>
                <w:r>
                  <w:t>while maintaining his own full time studio practice</w:t>
                </w:r>
                <w:r w:rsidRPr="00DC11EC">
                  <w:t xml:space="preserve">. </w:t>
                </w:r>
                <w:proofErr w:type="spellStart"/>
                <w:r w:rsidRPr="00DC11EC">
                  <w:t>Anani</w:t>
                </w:r>
                <w:proofErr w:type="spellEnd"/>
                <w:r w:rsidRPr="00DC11EC">
                  <w:t xml:space="preserve"> was awarded the first Palestinian National Prize for Visual Art in 1997</w:t>
                </w:r>
                <w:r>
                  <w:t xml:space="preserve"> by former</w:t>
                </w:r>
                <w:r w:rsidRPr="00DC11EC">
                  <w:t xml:space="preserve"> President Yasser Arafat</w:t>
                </w:r>
                <w:r>
                  <w:t xml:space="preserve">, </w:t>
                </w:r>
                <w:r w:rsidRPr="00DC11EC">
                  <w:t xml:space="preserve">and </w:t>
                </w:r>
                <w:r>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t>,</w:t>
                </w:r>
                <w:r w:rsidRPr="00DC11EC">
                  <w:t xml:space="preserve">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xml:space="preserve">. </w:t>
                </w:r>
              </w:p>
            </w:tc>
          </w:sdtContent>
        </w:sdt>
      </w:tr>
      <w:tr w:rsidR="003F0D73" w14:paraId="4FB5CC34" w14:textId="77777777" w:rsidTr="003F0D73">
        <w:sdt>
          <w:sdtPr>
            <w:alias w:val="Article text"/>
            <w:tag w:val="articleText"/>
            <w:id w:val="634067588"/>
            <w:placeholder>
              <w:docPart w:val="FC38C2A00689C94C9BA9802BFD19722C"/>
            </w:placeholder>
          </w:sdtPr>
          <w:sdtEndPr/>
          <w:sdtContent>
            <w:tc>
              <w:tcPr>
                <w:tcW w:w="9016" w:type="dxa"/>
                <w:tcMar>
                  <w:top w:w="113" w:type="dxa"/>
                  <w:bottom w:w="113" w:type="dxa"/>
                </w:tcMar>
              </w:tcPr>
              <w:p w14:paraId="2B89E756" w14:textId="77777777" w:rsidR="00163612" w:rsidRDefault="00D048E5" w:rsidP="00C660B7">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w:t>
                </w:r>
                <w:r w:rsidR="00163612">
                  <w:t xml:space="preserve">going on to work as </w:t>
                </w:r>
                <w:r>
                  <w:t>a</w:t>
                </w:r>
                <w:r w:rsidRPr="00DC11EC">
                  <w:t xml:space="preserve"> teacher trainer at the UN training college in Ramallah </w:t>
                </w:r>
                <w:r>
                  <w:t xml:space="preserve">while </w:t>
                </w:r>
                <w:r w:rsidR="00163612">
                  <w:t>maintaining his own full time studio practice</w:t>
                </w:r>
                <w:r w:rsidRPr="00DC11EC">
                  <w:t xml:space="preserve">. </w:t>
                </w:r>
                <w:proofErr w:type="spellStart"/>
                <w:r w:rsidRPr="00DC11EC">
                  <w:t>Anani</w:t>
                </w:r>
                <w:proofErr w:type="spellEnd"/>
                <w:r w:rsidRPr="00DC11EC">
                  <w:t xml:space="preserve"> was awarded the first Palestinian National Prize for Visual Art in 1997</w:t>
                </w:r>
                <w:r w:rsidR="00163612">
                  <w:t xml:space="preserve"> by</w:t>
                </w:r>
                <w:r w:rsidR="006D4321">
                  <w:t xml:space="preserve"> former</w:t>
                </w:r>
                <w:r w:rsidRPr="00DC11EC">
                  <w:t xml:space="preserve"> President Yasser Arafat</w:t>
                </w:r>
                <w:r w:rsidR="00163612">
                  <w:t xml:space="preserve">, </w:t>
                </w:r>
                <w:r w:rsidRPr="00DC11EC">
                  <w:t xml:space="preserve">and </w:t>
                </w:r>
                <w:r w:rsidR="00163612">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rsidR="006D4321">
                  <w:t>,</w:t>
                </w:r>
                <w:r w:rsidRPr="00DC11EC">
                  <w:t xml:space="preserve">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xml:space="preserve">. </w:t>
                </w:r>
              </w:p>
              <w:p w14:paraId="647CA156" w14:textId="77777777" w:rsidR="00163612" w:rsidRDefault="00163612" w:rsidP="00C660B7">
                <w:bookmarkStart w:id="0" w:name="_GoBack"/>
                <w:bookmarkEnd w:id="0"/>
              </w:p>
              <w:p w14:paraId="1C464AF1" w14:textId="77777777" w:rsidR="003F0D73" w:rsidRDefault="00163612" w:rsidP="0061530F">
                <w:r>
                  <w:t>While</w:t>
                </w:r>
                <w:r w:rsidR="00D048E5" w:rsidRPr="00DC11EC">
                  <w:t xml:space="preserve"> commissioned to undertake several public works in Palestine</w:t>
                </w:r>
                <w:r>
                  <w:t>,</w:t>
                </w:r>
                <w:r w:rsidR="00D048E5" w:rsidRPr="00DC11EC">
                  <w:t xml:space="preserve"> </w:t>
                </w:r>
                <w:r>
                  <w:t xml:space="preserve">including sculptures and murals, </w:t>
                </w:r>
                <w:proofErr w:type="spellStart"/>
                <w:r w:rsidR="00D048E5" w:rsidRPr="00DC11EC">
                  <w:t>Anani</w:t>
                </w:r>
                <w:proofErr w:type="spellEnd"/>
                <w:r w:rsidR="00D048E5" w:rsidRPr="00DC11EC">
                  <w:t xml:space="preserve"> is known for his paintings of the Palestinian landscape, </w:t>
                </w:r>
                <w:r w:rsidR="006D4321">
                  <w:t>which often focus</w:t>
                </w:r>
                <w:r w:rsidR="00D048E5" w:rsidRPr="00DC11EC">
                  <w:t xml:space="preserve"> on </w:t>
                </w:r>
                <w:r>
                  <w:t>village life</w:t>
                </w:r>
                <w:r w:rsidR="00D048E5">
                  <w:t>.</w:t>
                </w:r>
                <w:r w:rsidR="00D048E5" w:rsidRPr="00DC11EC">
                  <w:t xml:space="preserve"> </w:t>
                </w:r>
                <w:r>
                  <w:t>Along with other</w:t>
                </w:r>
                <w:r w:rsidR="00D048E5" w:rsidRPr="00DC11EC">
                  <w:t xml:space="preserve"> </w:t>
                </w:r>
                <w:r w:rsidR="00D048E5">
                  <w:t xml:space="preserve">Palestinian </w:t>
                </w:r>
                <w:r w:rsidR="00D048E5" w:rsidRPr="00DC11EC">
                  <w:t>artists</w:t>
                </w:r>
                <w:r>
                  <w:t xml:space="preserve">, including </w:t>
                </w:r>
                <w:proofErr w:type="spellStart"/>
                <w:r>
                  <w:t>Sliman</w:t>
                </w:r>
                <w:proofErr w:type="spellEnd"/>
                <w:r>
                  <w:t xml:space="preserve"> Mansour, </w:t>
                </w:r>
                <w:proofErr w:type="spellStart"/>
                <w:r>
                  <w:t>Anani</w:t>
                </w:r>
                <w:proofErr w:type="spellEnd"/>
                <w:r>
                  <w:t xml:space="preserve"> depicted </w:t>
                </w:r>
                <w:r w:rsidR="00D048E5" w:rsidRPr="00DC11EC">
                  <w:t>the countryside as place untouched by the changes of occupati</w:t>
                </w:r>
                <w:r w:rsidR="00D048E5">
                  <w:t>on</w:t>
                </w:r>
                <w:r>
                  <w:t>, creating</w:t>
                </w:r>
                <w:r w:rsidR="00D048E5" w:rsidRPr="00DC11EC">
                  <w:t xml:space="preserve"> images of longing and nostalgia for the homeland</w:t>
                </w:r>
                <w:r>
                  <w:t>. Works from this period showcase his</w:t>
                </w:r>
                <w:r w:rsidR="00D048E5" w:rsidRPr="00DC11EC">
                  <w:t xml:space="preserve"> distinctive style of accumulati</w:t>
                </w:r>
                <w:r>
                  <w:t>ve painted space with</w:t>
                </w:r>
                <w:r w:rsidR="00D048E5" w:rsidRPr="00DC11EC">
                  <w:t xml:space="preserve"> decorative detail and heavy outlines</w:t>
                </w:r>
                <w:r w:rsidR="00D048E5">
                  <w:t>.</w:t>
                </w:r>
                <w:r>
                  <w:t xml:space="preserve"> In the late 1990s </w:t>
                </w:r>
                <w:proofErr w:type="spellStart"/>
                <w:r>
                  <w:t>Anani</w:t>
                </w:r>
                <w:proofErr w:type="spellEnd"/>
                <w:r w:rsidR="00D048E5" w:rsidRPr="00DC11EC">
                  <w:t xml:space="preserve"> moved away from works in oil and </w:t>
                </w:r>
                <w:r w:rsidR="006D4321" w:rsidRPr="00DC11EC">
                  <w:t>watercolours</w:t>
                </w:r>
                <w:r w:rsidR="00D048E5" w:rsidRPr="00DC11EC">
                  <w:t xml:space="preserve"> to mixed media, using natural materials </w:t>
                </w:r>
                <w:r w:rsidR="0061530F">
                  <w:t>including</w:t>
                </w:r>
                <w:r w:rsidR="00D048E5" w:rsidRPr="00DC11EC">
                  <w:t xml:space="preserve"> henna dyes, leather</w:t>
                </w:r>
                <w:r w:rsidR="00C95D20">
                  <w:t>,</w:t>
                </w:r>
                <w:r w:rsidR="00D048E5" w:rsidRPr="00DC11EC">
                  <w:t xml:space="preserve"> and found material</w:t>
                </w:r>
                <w:r w:rsidR="006D4321">
                  <w:t xml:space="preserve">s, </w:t>
                </w:r>
                <w:r w:rsidR="00D048E5" w:rsidRPr="00DC11EC">
                  <w:t xml:space="preserve">as well as creating sculptural works from wood and </w:t>
                </w:r>
                <w:proofErr w:type="spellStart"/>
                <w:r w:rsidR="00D048E5" w:rsidRPr="00DC11EC">
                  <w:t>papermache</w:t>
                </w:r>
                <w:proofErr w:type="spellEnd"/>
                <w:r w:rsidR="006D4321">
                  <w:t xml:space="preserve"> </w:t>
                </w:r>
                <w:r w:rsidR="006D4321" w:rsidRPr="00DC11EC">
                  <w:t>as p</w:t>
                </w:r>
                <w:r w:rsidR="006D4321">
                  <w:t>art of the New Vision art group</w:t>
                </w:r>
                <w:r w:rsidR="00D048E5">
                  <w:t>.</w:t>
                </w:r>
                <w:r w:rsidR="00D048E5" w:rsidRPr="00DC11EC">
                  <w:t xml:space="preserve"> </w:t>
                </w:r>
                <w:r w:rsidR="00D048E5">
                  <w:t>T</w:t>
                </w:r>
                <w:r w:rsidR="00D048E5" w:rsidRPr="00DC11EC">
                  <w:t xml:space="preserve">hroughout his career </w:t>
                </w:r>
                <w:r w:rsidR="00C95D20">
                  <w:t>the Palestinian landscape, villages,</w:t>
                </w:r>
                <w:r w:rsidR="00D048E5" w:rsidRPr="00DC11EC">
                  <w:t xml:space="preserve"> and traditions</w:t>
                </w:r>
                <w:r w:rsidR="00C95D20">
                  <w:t xml:space="preserve"> </w:t>
                </w:r>
                <w:r w:rsidR="006D4321">
                  <w:t>have served as points of reference for his work.</w:t>
                </w:r>
              </w:p>
            </w:tc>
          </w:sdtContent>
        </w:sdt>
      </w:tr>
      <w:tr w:rsidR="003235A7" w14:paraId="5B9AF893" w14:textId="77777777" w:rsidTr="003235A7">
        <w:tc>
          <w:tcPr>
            <w:tcW w:w="9016" w:type="dxa"/>
          </w:tcPr>
          <w:p w14:paraId="0C67B9C4" w14:textId="77777777"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EndPr/>
            <w:sdtContent>
              <w:p w14:paraId="024E43A3" w14:textId="77777777" w:rsidR="0094792B" w:rsidRDefault="009C2070" w:rsidP="0094792B">
                <w:sdt>
                  <w:sdtPr>
                    <w:id w:val="1906265470"/>
                    <w:citation/>
                  </w:sdtPr>
                  <w:sdtEndPr/>
                  <w:sdtContent>
                    <w:r w:rsidR="0094792B">
                      <w:fldChar w:fldCharType="begin"/>
                    </w:r>
                    <w:r w:rsidR="0094792B">
                      <w:rPr>
                        <w:rStyle w:val="st1"/>
                        <w:rFonts w:ascii="Times New Roman" w:hAnsi="Times New Roman" w:cs="Times New Roman"/>
                        <w:iCs/>
                        <w:lang w:val="en-US"/>
                      </w:rPr>
                      <w:instrText xml:space="preserve"> CITATION KSC01 \l 1033 </w:instrText>
                    </w:r>
                    <w:r w:rsidR="0094792B">
                      <w:fldChar w:fldCharType="separate"/>
                    </w:r>
                    <w:r w:rsidR="0094792B">
                      <w:rPr>
                        <w:rStyle w:val="st1"/>
                        <w:rFonts w:ascii="Times New Roman" w:hAnsi="Times New Roman" w:cs="Times New Roman"/>
                        <w:iCs/>
                        <w:noProof/>
                        <w:lang w:val="en-US"/>
                      </w:rPr>
                      <w:t xml:space="preserve"> </w:t>
                    </w:r>
                    <w:r w:rsidR="0094792B" w:rsidRPr="0094792B">
                      <w:rPr>
                        <w:noProof/>
                        <w:lang w:val="en-US"/>
                      </w:rPr>
                      <w:t>(Anani, Nabil Anani Catalogue for Solo Exhibition 'Chairs.')</w:t>
                    </w:r>
                    <w:r w:rsidR="0094792B">
                      <w:fldChar w:fldCharType="end"/>
                    </w:r>
                  </w:sdtContent>
                </w:sdt>
              </w:p>
              <w:p w14:paraId="128CC245" w14:textId="77777777" w:rsidR="009C2070" w:rsidRDefault="009C2070" w:rsidP="0094792B"/>
              <w:p w14:paraId="0F8576DF" w14:textId="77777777" w:rsidR="0094792B" w:rsidRDefault="009C2070" w:rsidP="0094792B">
                <w:pPr>
                  <w:rPr>
                    <w:iCs/>
                    <w:lang w:val="en"/>
                  </w:rPr>
                </w:pPr>
                <w:sdt>
                  <w:sdtPr>
                    <w:rPr>
                      <w:iCs/>
                      <w:lang w:val="en"/>
                    </w:rPr>
                    <w:id w:val="785696836"/>
                    <w:citation/>
                  </w:sdtPr>
                  <w:sdtEndPr/>
                  <w:sdtContent>
                    <w:r w:rsidR="0094792B">
                      <w:rPr>
                        <w:iCs/>
                        <w:lang w:val="en"/>
                      </w:rPr>
                      <w:fldChar w:fldCharType="begin"/>
                    </w:r>
                    <w:r w:rsidR="0094792B">
                      <w:rPr>
                        <w:lang w:val="en-US"/>
                      </w:rPr>
                      <w:instrText xml:space="preserve"> CITATION Ana84 \l 1033 </w:instrText>
                    </w:r>
                    <w:r w:rsidR="0094792B">
                      <w:rPr>
                        <w:iCs/>
                        <w:lang w:val="en"/>
                      </w:rPr>
                      <w:fldChar w:fldCharType="separate"/>
                    </w:r>
                    <w:r w:rsidR="0094792B">
                      <w:rPr>
                        <w:noProof/>
                        <w:lang w:val="en-US"/>
                      </w:rPr>
                      <w:t>(Anani and Kananeh, Palestinian Popular Costumes)</w:t>
                    </w:r>
                    <w:r w:rsidR="0094792B">
                      <w:rPr>
                        <w:iCs/>
                        <w:lang w:val="en"/>
                      </w:rPr>
                      <w:fldChar w:fldCharType="end"/>
                    </w:r>
                  </w:sdtContent>
                </w:sdt>
              </w:p>
              <w:p w14:paraId="0AF4B9B1" w14:textId="77777777" w:rsidR="009C2070" w:rsidRDefault="009C2070" w:rsidP="0094792B">
                <w:pPr>
                  <w:rPr>
                    <w:iCs/>
                    <w:lang w:val="en"/>
                  </w:rPr>
                </w:pPr>
              </w:p>
              <w:p w14:paraId="0E2DF467" w14:textId="77777777" w:rsidR="0094792B" w:rsidRDefault="009C2070" w:rsidP="0094792B">
                <w:pPr>
                  <w:rPr>
                    <w:iCs/>
                    <w:lang w:val="en"/>
                  </w:rPr>
                </w:pPr>
                <w:sdt>
                  <w:sdtPr>
                    <w:rPr>
                      <w:iCs/>
                      <w:lang w:val="en"/>
                    </w:rPr>
                    <w:id w:val="-548986169"/>
                    <w:citation/>
                  </w:sdtPr>
                  <w:sdtEndPr/>
                  <w:sdtContent>
                    <w:r w:rsidR="0094792B">
                      <w:rPr>
                        <w:iCs/>
                        <w:lang w:val="en"/>
                      </w:rPr>
                      <w:fldChar w:fldCharType="begin"/>
                    </w:r>
                    <w:r w:rsidR="0094792B">
                      <w:rPr>
                        <w:iCs/>
                        <w:lang w:val="en-US"/>
                      </w:rPr>
                      <w:instrText xml:space="preserve"> CITATION Bad84 \l 1033 </w:instrText>
                    </w:r>
                    <w:r w:rsidR="0094792B">
                      <w:rPr>
                        <w:iCs/>
                        <w:lang w:val="en"/>
                      </w:rPr>
                      <w:fldChar w:fldCharType="separate"/>
                    </w:r>
                    <w:r w:rsidR="0094792B" w:rsidRPr="0094792B">
                      <w:rPr>
                        <w:noProof/>
                        <w:lang w:val="en-US"/>
                      </w:rPr>
                      <w:t>(Badr and Anani)</w:t>
                    </w:r>
                    <w:r w:rsidR="0094792B">
                      <w:rPr>
                        <w:iCs/>
                        <w:lang w:val="en"/>
                      </w:rPr>
                      <w:fldChar w:fldCharType="end"/>
                    </w:r>
                  </w:sdtContent>
                </w:sdt>
              </w:p>
              <w:p w14:paraId="0707B802" w14:textId="77777777" w:rsidR="009C2070" w:rsidRDefault="009C2070" w:rsidP="0094792B">
                <w:pPr>
                  <w:rPr>
                    <w:iCs/>
                    <w:lang w:val="en"/>
                  </w:rPr>
                </w:pPr>
              </w:p>
              <w:p w14:paraId="1405BE0E" w14:textId="77777777" w:rsidR="0094792B" w:rsidRDefault="009C2070" w:rsidP="0094792B">
                <w:pPr>
                  <w:rPr>
                    <w:iCs/>
                    <w:lang w:val="en"/>
                  </w:rPr>
                </w:pPr>
                <w:sdt>
                  <w:sdtPr>
                    <w:rPr>
                      <w:iCs/>
                      <w:lang w:val="en"/>
                    </w:rPr>
                    <w:id w:val="-2104951156"/>
                    <w:citation/>
                  </w:sdtPr>
                  <w:sdtEndPr/>
                  <w:sdtContent>
                    <w:r w:rsidR="0094792B">
                      <w:rPr>
                        <w:iCs/>
                        <w:lang w:val="en"/>
                      </w:rPr>
                      <w:fldChar w:fldCharType="begin"/>
                    </w:r>
                    <w:r w:rsidR="0094792B">
                      <w:rPr>
                        <w:iCs/>
                        <w:lang w:val="en-US"/>
                      </w:rPr>
                      <w:instrText xml:space="preserve"> CITATION Bou091 \l 1033 </w:instrText>
                    </w:r>
                    <w:r w:rsidR="0094792B">
                      <w:rPr>
                        <w:iCs/>
                        <w:lang w:val="en"/>
                      </w:rPr>
                      <w:fldChar w:fldCharType="separate"/>
                    </w:r>
                    <w:r w:rsidR="0094792B" w:rsidRPr="0094792B">
                      <w:rPr>
                        <w:noProof/>
                        <w:lang w:val="en-US"/>
                      </w:rPr>
                      <w:t>(Boullata)</w:t>
                    </w:r>
                    <w:r w:rsidR="0094792B">
                      <w:rPr>
                        <w:iCs/>
                        <w:lang w:val="en"/>
                      </w:rPr>
                      <w:fldChar w:fldCharType="end"/>
                    </w:r>
                  </w:sdtContent>
                </w:sdt>
              </w:p>
              <w:p w14:paraId="591B6756" w14:textId="77777777" w:rsidR="009C2070" w:rsidRDefault="009C2070" w:rsidP="0094792B">
                <w:pPr>
                  <w:rPr>
                    <w:iCs/>
                    <w:lang w:val="en"/>
                  </w:rPr>
                </w:pPr>
              </w:p>
              <w:p w14:paraId="3B58E020" w14:textId="77777777" w:rsidR="003235A7" w:rsidRPr="00D048E5" w:rsidRDefault="009C2070" w:rsidP="0094792B">
                <w:pPr>
                  <w:rPr>
                    <w:iCs/>
                    <w:lang w:val="en"/>
                  </w:rPr>
                </w:pPr>
                <w:sdt>
                  <w:sdtPr>
                    <w:rPr>
                      <w:iCs/>
                      <w:lang w:val="en"/>
                    </w:rPr>
                    <w:id w:val="1913110867"/>
                    <w:citation/>
                  </w:sdtPr>
                  <w:sdtEndPr/>
                  <w:sdtContent>
                    <w:r w:rsidR="0094792B">
                      <w:rPr>
                        <w:iCs/>
                        <w:lang w:val="en"/>
                      </w:rPr>
                      <w:fldChar w:fldCharType="begin"/>
                    </w:r>
                    <w:r w:rsidR="0094792B">
                      <w:rPr>
                        <w:iCs/>
                        <w:lang w:val="en-US"/>
                      </w:rPr>
                      <w:instrText xml:space="preserve"> CITATION Man86 \l 1033 </w:instrText>
                    </w:r>
                    <w:r w:rsidR="0094792B">
                      <w:rPr>
                        <w:iCs/>
                        <w:lang w:val="en"/>
                      </w:rPr>
                      <w:fldChar w:fldCharType="separate"/>
                    </w:r>
                    <w:r w:rsidR="0094792B" w:rsidRPr="0094792B">
                      <w:rPr>
                        <w:noProof/>
                        <w:lang w:val="en-US"/>
                      </w:rPr>
                      <w:t>(Mansour and Anani)</w:t>
                    </w:r>
                    <w:r w:rsidR="0094792B">
                      <w:rPr>
                        <w:iCs/>
                        <w:lang w:val="en"/>
                      </w:rPr>
                      <w:fldChar w:fldCharType="end"/>
                    </w:r>
                  </w:sdtContent>
                </w:sdt>
              </w:p>
            </w:sdtContent>
          </w:sdt>
        </w:tc>
      </w:tr>
    </w:tbl>
    <w:p w14:paraId="633F0E2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9264E" w14:textId="77777777" w:rsidR="005A2C46" w:rsidRDefault="005A2C46" w:rsidP="007A0D55">
      <w:pPr>
        <w:spacing w:after="0" w:line="240" w:lineRule="auto"/>
      </w:pPr>
      <w:r>
        <w:separator/>
      </w:r>
    </w:p>
  </w:endnote>
  <w:endnote w:type="continuationSeparator" w:id="0">
    <w:p w14:paraId="481A370A" w14:textId="77777777"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8D1E" w14:textId="77777777" w:rsidR="005A2C46" w:rsidRDefault="005A2C46" w:rsidP="007A0D55">
      <w:pPr>
        <w:spacing w:after="0" w:line="240" w:lineRule="auto"/>
      </w:pPr>
      <w:r>
        <w:separator/>
      </w:r>
    </w:p>
  </w:footnote>
  <w:footnote w:type="continuationSeparator" w:id="0">
    <w:p w14:paraId="6765F261" w14:textId="77777777"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0B098" w14:textId="77777777"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D35FFA" w14:textId="77777777"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63612"/>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C46"/>
    <w:rsid w:val="005B177E"/>
    <w:rsid w:val="005B3921"/>
    <w:rsid w:val="005F26D7"/>
    <w:rsid w:val="005F5450"/>
    <w:rsid w:val="0061530F"/>
    <w:rsid w:val="006D0412"/>
    <w:rsid w:val="006D4321"/>
    <w:rsid w:val="007411B9"/>
    <w:rsid w:val="00780D95"/>
    <w:rsid w:val="00780DC7"/>
    <w:rsid w:val="007A0D55"/>
    <w:rsid w:val="007B3377"/>
    <w:rsid w:val="007E5F44"/>
    <w:rsid w:val="00821DE3"/>
    <w:rsid w:val="00846CE1"/>
    <w:rsid w:val="008A5B87"/>
    <w:rsid w:val="00922950"/>
    <w:rsid w:val="0094792B"/>
    <w:rsid w:val="009A7264"/>
    <w:rsid w:val="009C207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95D20"/>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3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B9DBDBE0-B47F-B043-9BE6-0E4B4E54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436</Words>
  <Characters>2489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2015-02-24T01:27:00Z</dcterms:created>
  <dcterms:modified xsi:type="dcterms:W3CDTF">2015-03-19T00:50:00Z</dcterms:modified>
</cp:coreProperties>
</file>