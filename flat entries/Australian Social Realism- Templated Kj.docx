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07"/>
        <w:gridCol w:w="2617"/>
        <w:gridCol w:w="2642"/>
      </w:tblGrid>
      <w:tr w:rsidR="00B574C9" w14:paraId="079CB60F" w14:textId="77777777" w:rsidTr="00FC5B6C">
        <w:tc>
          <w:tcPr>
            <w:tcW w:w="491" w:type="dxa"/>
            <w:vMerge w:val="restart"/>
            <w:shd w:val="clear" w:color="auto" w:fill="A6A6A6" w:themeFill="background1" w:themeFillShade="A6"/>
            <w:textDirection w:val="btLr"/>
          </w:tcPr>
          <w:p w14:paraId="5512BA9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A49C01B7200114BAD0229726901251D"/>
            </w:placeholder>
            <w:showingPlcHdr/>
            <w:dropDownList>
              <w:listItem w:displayText="Dr." w:value="Dr."/>
              <w:listItem w:displayText="Prof." w:value="Prof."/>
            </w:dropDownList>
          </w:sdtPr>
          <w:sdtEndPr/>
          <w:sdtContent>
            <w:tc>
              <w:tcPr>
                <w:tcW w:w="1296" w:type="dxa"/>
              </w:tcPr>
              <w:p w14:paraId="4A8C511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D72F56A3C0B4A4ABA28D89F669CE944"/>
            </w:placeholder>
            <w:text/>
          </w:sdtPr>
          <w:sdtEndPr/>
          <w:sdtContent>
            <w:tc>
              <w:tcPr>
                <w:tcW w:w="2007" w:type="dxa"/>
              </w:tcPr>
              <w:p w14:paraId="040F1E2C" w14:textId="77777777" w:rsidR="00B574C9" w:rsidRDefault="00FC5B6C" w:rsidP="00FC5B6C">
                <w:proofErr w:type="spellStart"/>
                <w:r>
                  <w:t>Catriona</w:t>
                </w:r>
                <w:proofErr w:type="spellEnd"/>
              </w:p>
            </w:tc>
          </w:sdtContent>
        </w:sdt>
        <w:sdt>
          <w:sdtPr>
            <w:alias w:val="Middle name"/>
            <w:tag w:val="authorMiddleName"/>
            <w:id w:val="-2076034781"/>
            <w:placeholder>
              <w:docPart w:val="9558829F0936E8469088CF68C6B20C37"/>
            </w:placeholder>
            <w:showingPlcHdr/>
            <w:text/>
          </w:sdtPr>
          <w:sdtEndPr/>
          <w:sdtContent>
            <w:tc>
              <w:tcPr>
                <w:tcW w:w="2617" w:type="dxa"/>
              </w:tcPr>
              <w:p w14:paraId="53053069" w14:textId="77777777" w:rsidR="00B574C9" w:rsidRDefault="00B574C9" w:rsidP="00922950">
                <w:r>
                  <w:rPr>
                    <w:rStyle w:val="PlaceholderText"/>
                  </w:rPr>
                  <w:t>[Middle name]</w:t>
                </w:r>
              </w:p>
            </w:tc>
          </w:sdtContent>
        </w:sdt>
        <w:sdt>
          <w:sdtPr>
            <w:alias w:val="Last name"/>
            <w:tag w:val="authorLastName"/>
            <w:id w:val="-1088529830"/>
            <w:placeholder>
              <w:docPart w:val="30E60DAA56EE1440B005473DDDB6AF68"/>
            </w:placeholder>
            <w:text/>
          </w:sdtPr>
          <w:sdtEndPr/>
          <w:sdtContent>
            <w:tc>
              <w:tcPr>
                <w:tcW w:w="2642" w:type="dxa"/>
              </w:tcPr>
              <w:p w14:paraId="091F0F5A" w14:textId="77777777" w:rsidR="00B574C9" w:rsidRDefault="00FC5B6C" w:rsidP="00FC5B6C">
                <w:r>
                  <w:t>Moore</w:t>
                </w:r>
              </w:p>
            </w:tc>
          </w:sdtContent>
        </w:sdt>
      </w:tr>
      <w:tr w:rsidR="00B574C9" w14:paraId="2819BE8F" w14:textId="77777777" w:rsidTr="00FC5B6C">
        <w:trPr>
          <w:trHeight w:val="986"/>
        </w:trPr>
        <w:tc>
          <w:tcPr>
            <w:tcW w:w="491" w:type="dxa"/>
            <w:vMerge/>
            <w:shd w:val="clear" w:color="auto" w:fill="A6A6A6" w:themeFill="background1" w:themeFillShade="A6"/>
          </w:tcPr>
          <w:p w14:paraId="22010011" w14:textId="77777777" w:rsidR="00B574C9" w:rsidRPr="001A6A06" w:rsidRDefault="00B574C9" w:rsidP="00CF1542">
            <w:pPr>
              <w:jc w:val="center"/>
              <w:rPr>
                <w:b/>
                <w:color w:val="FFFFFF" w:themeColor="background1"/>
              </w:rPr>
            </w:pPr>
          </w:p>
        </w:tc>
        <w:sdt>
          <w:sdtPr>
            <w:alias w:val="Biography"/>
            <w:tag w:val="authorBiography"/>
            <w:id w:val="938807824"/>
            <w:placeholder>
              <w:docPart w:val="03BBC0D8DC24FB46AE8A880ED141A987"/>
            </w:placeholder>
            <w:showingPlcHdr/>
          </w:sdtPr>
          <w:sdtEndPr/>
          <w:sdtContent>
            <w:tc>
              <w:tcPr>
                <w:tcW w:w="8562" w:type="dxa"/>
                <w:gridSpan w:val="4"/>
              </w:tcPr>
              <w:p w14:paraId="1B6C62DF" w14:textId="77777777" w:rsidR="00B574C9" w:rsidRDefault="00B574C9" w:rsidP="00922950">
                <w:r>
                  <w:rPr>
                    <w:rStyle w:val="PlaceholderText"/>
                  </w:rPr>
                  <w:t>[Enter your biography]</w:t>
                </w:r>
              </w:p>
            </w:tc>
          </w:sdtContent>
        </w:sdt>
      </w:tr>
      <w:tr w:rsidR="00B574C9" w14:paraId="2CFBDE9E" w14:textId="77777777" w:rsidTr="00FC5B6C">
        <w:trPr>
          <w:trHeight w:val="986"/>
        </w:trPr>
        <w:tc>
          <w:tcPr>
            <w:tcW w:w="491" w:type="dxa"/>
            <w:vMerge/>
            <w:shd w:val="clear" w:color="auto" w:fill="A6A6A6" w:themeFill="background1" w:themeFillShade="A6"/>
          </w:tcPr>
          <w:p w14:paraId="7EB03A9A" w14:textId="77777777" w:rsidR="00B574C9" w:rsidRPr="001A6A06" w:rsidRDefault="00B574C9" w:rsidP="00CF1542">
            <w:pPr>
              <w:jc w:val="center"/>
              <w:rPr>
                <w:b/>
                <w:color w:val="FFFFFF" w:themeColor="background1"/>
              </w:rPr>
            </w:pPr>
          </w:p>
        </w:tc>
        <w:sdt>
          <w:sdtPr>
            <w:alias w:val="Affiliation"/>
            <w:tag w:val="affiliation"/>
            <w:id w:val="2012937915"/>
            <w:placeholder>
              <w:docPart w:val="14A02BC6CB2B1A4F8E8B6E78A8D42465"/>
            </w:placeholder>
            <w:text/>
          </w:sdtPr>
          <w:sdtEndPr/>
          <w:sdtContent>
            <w:tc>
              <w:tcPr>
                <w:tcW w:w="8562" w:type="dxa"/>
                <w:gridSpan w:val="4"/>
              </w:tcPr>
              <w:p w14:paraId="49C53129" w14:textId="58420BB0" w:rsidR="00B574C9" w:rsidRDefault="00103A47" w:rsidP="00103A47">
                <w:r>
                  <w:t>The University of Sydney</w:t>
                </w:r>
              </w:p>
            </w:tc>
          </w:sdtContent>
        </w:sdt>
      </w:tr>
    </w:tbl>
    <w:p w14:paraId="55981C6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56095E" w14:textId="77777777" w:rsidTr="00244BB0">
        <w:tc>
          <w:tcPr>
            <w:tcW w:w="9016" w:type="dxa"/>
            <w:shd w:val="clear" w:color="auto" w:fill="A6A6A6" w:themeFill="background1" w:themeFillShade="A6"/>
            <w:tcMar>
              <w:top w:w="113" w:type="dxa"/>
              <w:bottom w:w="113" w:type="dxa"/>
            </w:tcMar>
          </w:tcPr>
          <w:p w14:paraId="47858BE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877E79" w14:textId="77777777" w:rsidTr="003F0D73">
        <w:sdt>
          <w:sdtPr>
            <w:alias w:val="Article headword"/>
            <w:tag w:val="articleHeadword"/>
            <w:id w:val="-361440020"/>
            <w:placeholder>
              <w:docPart w:val="143C09DAEA1BC9419C37A0715F33E356"/>
            </w:placeholder>
            <w:text/>
          </w:sdtPr>
          <w:sdtEndPr/>
          <w:sdtContent>
            <w:tc>
              <w:tcPr>
                <w:tcW w:w="9016" w:type="dxa"/>
                <w:tcMar>
                  <w:top w:w="113" w:type="dxa"/>
                  <w:bottom w:w="113" w:type="dxa"/>
                </w:tcMar>
              </w:tcPr>
              <w:p w14:paraId="24B2482C" w14:textId="77777777" w:rsidR="003F0D73" w:rsidRPr="00FB589A" w:rsidRDefault="00FC5B6C" w:rsidP="00FC5B6C">
                <w:r w:rsidRPr="00103A47">
                  <w:rPr>
                    <w:lang w:eastAsia="ja-JP"/>
                  </w:rPr>
                  <w:t>Australian Social Realism</w:t>
                </w:r>
              </w:p>
            </w:tc>
          </w:sdtContent>
        </w:sdt>
      </w:tr>
      <w:tr w:rsidR="00464699" w14:paraId="1BE52074" w14:textId="77777777" w:rsidTr="007821B0">
        <w:sdt>
          <w:sdtPr>
            <w:alias w:val="Variant headwords"/>
            <w:tag w:val="variantHeadwords"/>
            <w:id w:val="173464402"/>
            <w:placeholder>
              <w:docPart w:val="82E949DDEB7D414A8AF114FF781517E5"/>
            </w:placeholder>
            <w:showingPlcHdr/>
          </w:sdtPr>
          <w:sdtEndPr/>
          <w:sdtContent>
            <w:tc>
              <w:tcPr>
                <w:tcW w:w="9016" w:type="dxa"/>
                <w:tcMar>
                  <w:top w:w="113" w:type="dxa"/>
                  <w:bottom w:w="113" w:type="dxa"/>
                </w:tcMar>
              </w:tcPr>
              <w:p w14:paraId="770BD48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79B746" w14:textId="77777777" w:rsidTr="003F0D73">
        <w:sdt>
          <w:sdtPr>
            <w:alias w:val="Abstract"/>
            <w:tag w:val="abstract"/>
            <w:id w:val="-635871867"/>
            <w:placeholder>
              <w:docPart w:val="2622077DFEA5D04B846D426262F4D5BD"/>
            </w:placeholder>
          </w:sdtPr>
          <w:sdtEndPr/>
          <w:sdtContent>
            <w:tc>
              <w:tcPr>
                <w:tcW w:w="9016" w:type="dxa"/>
                <w:tcMar>
                  <w:top w:w="113" w:type="dxa"/>
                  <w:bottom w:w="113" w:type="dxa"/>
                </w:tcMar>
              </w:tcPr>
              <w:p w14:paraId="401ABAB6" w14:textId="76C3EF73" w:rsidR="00E85A05" w:rsidRDefault="00E53CE9" w:rsidP="00E85A05">
                <w:r>
                  <w:t xml:space="preserve">Through the economic depression and the second World War in Australia, progressive artists closely aligned themselves with the international anti-Fascist cause. </w:t>
                </w:r>
                <w:r w:rsidRPr="00741049">
                  <w:t xml:space="preserve">Social realist artists such as Noel </w:t>
                </w:r>
                <w:proofErr w:type="spellStart"/>
                <w:r w:rsidRPr="00741049">
                  <w:t>Counihan</w:t>
                </w:r>
                <w:proofErr w:type="spellEnd"/>
                <w:r w:rsidRPr="00741049">
                  <w:t xml:space="preserve"> (1913-86), Vic and Ailsa O’Connor (1918-2010; 1921-80), Jacqueline Hick (1919-2004), Nan </w:t>
                </w:r>
                <w:proofErr w:type="spellStart"/>
                <w:r w:rsidRPr="00741049">
                  <w:t>Hortin</w:t>
                </w:r>
                <w:proofErr w:type="spellEnd"/>
                <w:r w:rsidRPr="00741049">
                  <w:t xml:space="preserve"> (1916-71) and Roy </w:t>
                </w:r>
                <w:proofErr w:type="spellStart"/>
                <w:r w:rsidRPr="00741049">
                  <w:t>Dalgarno</w:t>
                </w:r>
                <w:proofErr w:type="spellEnd"/>
                <w:r w:rsidRPr="00741049">
                  <w:t xml:space="preserve"> (1910-2001) </w:t>
                </w:r>
                <w:r>
                  <w:t xml:space="preserve">drew upon realist and expressionist tendencies in European and US modernism to depict universalised expressions of human suffering and hope. They felt this influence most directly through the </w:t>
                </w:r>
                <w:r>
                  <w:rPr>
                    <w:rFonts w:ascii="Cambria" w:eastAsia="Cambria" w:hAnsi="Cambria" w:cs="Times New Roman"/>
                  </w:rPr>
                  <w:t xml:space="preserve">expressionist </w:t>
                </w:r>
                <w:r w:rsidRPr="00E718CD">
                  <w:t xml:space="preserve">canvases of European émigrés like </w:t>
                </w:r>
                <w:proofErr w:type="spellStart"/>
                <w:r w:rsidRPr="00E718CD">
                  <w:t>Josl</w:t>
                </w:r>
                <w:proofErr w:type="spellEnd"/>
                <w:r w:rsidRPr="00E718CD">
                  <w:t xml:space="preserve"> Bergner (b.1920), </w:t>
                </w:r>
                <w:proofErr w:type="spellStart"/>
                <w:r w:rsidRPr="00E718CD">
                  <w:t>Danila</w:t>
                </w:r>
                <w:proofErr w:type="spellEnd"/>
                <w:r w:rsidRPr="00E718CD">
                  <w:t xml:space="preserve"> </w:t>
                </w:r>
                <w:proofErr w:type="spellStart"/>
                <w:r w:rsidRPr="00E718CD">
                  <w:t>Vassilieff</w:t>
                </w:r>
                <w:proofErr w:type="spellEnd"/>
                <w:r w:rsidRPr="00E718CD">
                  <w:t xml:space="preserve"> (1897-1958) and </w:t>
                </w:r>
                <w:proofErr w:type="spellStart"/>
                <w:r w:rsidRPr="00E718CD">
                  <w:t>Sali</w:t>
                </w:r>
                <w:proofErr w:type="spellEnd"/>
                <w:r w:rsidRPr="00E718CD">
                  <w:t xml:space="preserve"> Herman (1898-1993). Many artists in the Social Realist group were active in the left-leaning Melbourne Contemporary Art Society, where they engaged in heated debates on the social role of modern art. The Social Realists saw themselves as creative witnesses to current events, employing accessible, figurative and often narrative forms to depict the Australian character, the nature of work, poverty and labour relations, freedom of speech, anti-Semitism and wartime experiences. Expressive realism was the most economical and creative way to connect directly with audience emotions, in order to persuade people to change their minds and to take action. </w:t>
                </w:r>
              </w:p>
            </w:tc>
          </w:sdtContent>
        </w:sdt>
      </w:tr>
      <w:tr w:rsidR="003F0D73" w14:paraId="09FBA740" w14:textId="77777777" w:rsidTr="003F0D73">
        <w:sdt>
          <w:sdtPr>
            <w:alias w:val="Article text"/>
            <w:tag w:val="articleText"/>
            <w:id w:val="634067588"/>
            <w:placeholder>
              <w:docPart w:val="E7912043CD14774295BE7A45A0174412"/>
            </w:placeholder>
          </w:sdtPr>
          <w:sdtEndPr/>
          <w:sdtContent>
            <w:tc>
              <w:tcPr>
                <w:tcW w:w="9016" w:type="dxa"/>
                <w:tcMar>
                  <w:top w:w="113" w:type="dxa"/>
                  <w:bottom w:w="113" w:type="dxa"/>
                </w:tcMar>
              </w:tcPr>
              <w:p w14:paraId="4478EC7E" w14:textId="77777777" w:rsidR="00FC5B6C" w:rsidRPr="00E718CD" w:rsidRDefault="00FC5B6C" w:rsidP="00FC5B6C">
                <w:r>
                  <w:t xml:space="preserve">Through the economic depression and </w:t>
                </w:r>
                <w:r w:rsidR="00741049">
                  <w:t>the second World War in Australia</w:t>
                </w:r>
                <w:r>
                  <w:t>, progressive artists closely aligned</w:t>
                </w:r>
                <w:r w:rsidR="00741049">
                  <w:t xml:space="preserve"> themselves</w:t>
                </w:r>
                <w:r>
                  <w:t xml:space="preserve"> with the international anti-Fascist cause. </w:t>
                </w:r>
                <w:r w:rsidRPr="00741049">
                  <w:t xml:space="preserve">Social realist artists such as Noel </w:t>
                </w:r>
                <w:proofErr w:type="spellStart"/>
                <w:r w:rsidRPr="00741049">
                  <w:t>Counihan</w:t>
                </w:r>
                <w:proofErr w:type="spellEnd"/>
                <w:r w:rsidRPr="00741049">
                  <w:t xml:space="preserve"> (1913-86), Vic and Ailsa O’Connor (1918-2010; 1921-80), Jacqueline Hick (1919-2004), Nan </w:t>
                </w:r>
                <w:proofErr w:type="spellStart"/>
                <w:r w:rsidRPr="00741049">
                  <w:t>Hortin</w:t>
                </w:r>
                <w:proofErr w:type="spellEnd"/>
                <w:r w:rsidRPr="00741049">
                  <w:t xml:space="preserve"> (1916-71) and Roy </w:t>
                </w:r>
                <w:proofErr w:type="spellStart"/>
                <w:r w:rsidRPr="00741049">
                  <w:t>Dalgarno</w:t>
                </w:r>
                <w:proofErr w:type="spellEnd"/>
                <w:r w:rsidRPr="00741049">
                  <w:t xml:space="preserve"> (1910-2001) </w:t>
                </w:r>
                <w:r>
                  <w:t xml:space="preserve">drew upon realist and expressionist tendencies in European and US modernism to depict universalised expressions of human suffering and hope. They felt this influence most directly through the </w:t>
                </w:r>
                <w:r>
                  <w:rPr>
                    <w:rFonts w:ascii="Cambria" w:eastAsia="Cambria" w:hAnsi="Cambria" w:cs="Times New Roman"/>
                  </w:rPr>
                  <w:t xml:space="preserve">expressionist </w:t>
                </w:r>
                <w:r w:rsidRPr="00E718CD">
                  <w:t xml:space="preserve">canvases of European émigrés like </w:t>
                </w:r>
                <w:proofErr w:type="spellStart"/>
                <w:r w:rsidRPr="00E718CD">
                  <w:t>Josl</w:t>
                </w:r>
                <w:proofErr w:type="spellEnd"/>
                <w:r w:rsidRPr="00E718CD">
                  <w:t xml:space="preserve"> Bergner (b.1920), </w:t>
                </w:r>
                <w:proofErr w:type="spellStart"/>
                <w:r w:rsidRPr="00E718CD">
                  <w:t>Danila</w:t>
                </w:r>
                <w:proofErr w:type="spellEnd"/>
                <w:r w:rsidRPr="00E718CD">
                  <w:t xml:space="preserve"> </w:t>
                </w:r>
                <w:proofErr w:type="spellStart"/>
                <w:r w:rsidRPr="00E718CD">
                  <w:t>Vassilieff</w:t>
                </w:r>
                <w:proofErr w:type="spellEnd"/>
                <w:r w:rsidRPr="00E718CD">
                  <w:t xml:space="preserve"> (1897-1958) and </w:t>
                </w:r>
                <w:proofErr w:type="spellStart"/>
                <w:r w:rsidRPr="00E718CD">
                  <w:t>Sali</w:t>
                </w:r>
                <w:proofErr w:type="spellEnd"/>
                <w:r w:rsidRPr="00E718CD">
                  <w:t xml:space="preserve"> Herman (1898-1993). Many artists in the Social Realist group were active in the left-leaning Melbourne Contemporary Art Society, where they engaged in heated debates on the social role of modern art. The Social Realists saw themselves as creative witnesses to current events, employing accessible, figurative and often narrative forms to depict the Australian character, the nature of work, poverty and labour relations, freedom of speech, anti-Semitism and wartime experiences. Expressive realism was the most economical and creative way to connect directly with audience emotions, in order to persuade people to change their minds and to take action. </w:t>
                </w:r>
              </w:p>
              <w:p w14:paraId="6E158579" w14:textId="77777777" w:rsidR="00FC5B6C" w:rsidRDefault="00FC5B6C" w:rsidP="00E718CD"/>
              <w:p w14:paraId="559D2E07" w14:textId="615F3A52" w:rsidR="003F0D73" w:rsidRDefault="00FC5B6C" w:rsidP="00C27FAB">
                <w:r>
                  <w:t>Through rendering ‘typical’ characters and everyday scenes, Social Realist artists could express and recuperate the fragmented and alienated nature of life under capitalism. They created new and challenging perspectives by painting from the point of view of workers and other marginal groups such as women, migrants and aborigines. The challenge was to depict recognisable social scenarios and social types that were also richly individualised, as in Hick’s</w:t>
                </w:r>
                <w:r w:rsidRPr="002C59C2">
                  <w:t xml:space="preserve"> </w:t>
                </w:r>
                <w:r w:rsidRPr="002C59C2">
                  <w:rPr>
                    <w:i/>
                  </w:rPr>
                  <w:t>Late Shift Workers</w:t>
                </w:r>
                <w:r>
                  <w:t xml:space="preserve"> </w:t>
                </w:r>
                <w:r>
                  <w:lastRenderedPageBreak/>
                  <w:t>(</w:t>
                </w:r>
                <w:r w:rsidRPr="002C59C2">
                  <w:t>1945)</w:t>
                </w:r>
                <w:r>
                  <w:t xml:space="preserve">. In </w:t>
                </w:r>
                <w:r w:rsidR="00C67626">
                  <w:t xml:space="preserve">a </w:t>
                </w:r>
                <w:r>
                  <w:t xml:space="preserve">similar vein, </w:t>
                </w:r>
                <w:proofErr w:type="spellStart"/>
                <w:r>
                  <w:t>Counihan’s</w:t>
                </w:r>
                <w:proofErr w:type="spellEnd"/>
                <w:r>
                  <w:t xml:space="preserve"> abstracted memory of a family at an unemployed workers’ demonstration during the depression, </w:t>
                </w:r>
                <w:r w:rsidRPr="00C83A50">
                  <w:rPr>
                    <w:i/>
                  </w:rPr>
                  <w:t>At the Start of the March, 1932</w:t>
                </w:r>
                <w:r>
                  <w:rPr>
                    <w:i/>
                  </w:rPr>
                  <w:t xml:space="preserve"> </w:t>
                </w:r>
                <w:r w:rsidRPr="00907C75">
                  <w:t>(1942)</w:t>
                </w:r>
                <w:r>
                  <w:t>, connects two dark periods in history (the Depression and WWII) through the unifying figure of a stoic Australian family who pull together in troubled times. Like many Social Realist figures, they are simultaneously an individual family group and yet represent</w:t>
                </w:r>
                <w:r w:rsidR="00C67626">
                  <w:t>ative of</w:t>
                </w:r>
                <w:r>
                  <w:t xml:space="preserve"> a collective Australian spirit and </w:t>
                </w:r>
                <w:r w:rsidR="00C67626">
                  <w:t>general</w:t>
                </w:r>
                <w:r>
                  <w:t xml:space="preserve"> humanist values. </w:t>
                </w:r>
              </w:p>
            </w:tc>
          </w:sdtContent>
        </w:sdt>
      </w:tr>
      <w:tr w:rsidR="003235A7" w14:paraId="754346EA" w14:textId="77777777" w:rsidTr="003235A7">
        <w:tc>
          <w:tcPr>
            <w:tcW w:w="9016" w:type="dxa"/>
          </w:tcPr>
          <w:p w14:paraId="164BFA8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ABB95FF65C50F42A893F8ED6B3ECA43"/>
              </w:placeholder>
            </w:sdtPr>
            <w:sdtEndPr/>
            <w:sdtContent>
              <w:bookmarkStart w:id="0" w:name="_GoBack" w:displacedByCustomXml="prev"/>
              <w:bookmarkEnd w:id="0" w:displacedByCustomXml="prev"/>
              <w:p w14:paraId="24A81F98" w14:textId="5D964EBD" w:rsidR="00283BE6" w:rsidRDefault="00103A47" w:rsidP="007D1B8F">
                <w:sdt>
                  <w:sdtPr>
                    <w:id w:val="-1579509992"/>
                    <w:citation/>
                  </w:sdtPr>
                  <w:sdtEndPr/>
                  <w:sdtContent>
                    <w:r w:rsidR="007D1B8F">
                      <w:fldChar w:fldCharType="begin"/>
                    </w:r>
                    <w:r w:rsidR="007D1B8F">
                      <w:rPr>
                        <w:lang w:val="en-US"/>
                      </w:rPr>
                      <w:instrText xml:space="preserve"> CITATION Hae \l 1033 </w:instrText>
                    </w:r>
                    <w:r w:rsidR="007D1B8F">
                      <w:fldChar w:fldCharType="separate"/>
                    </w:r>
                    <w:r w:rsidR="007D1B8F">
                      <w:rPr>
                        <w:noProof/>
                        <w:lang w:val="en-US"/>
                      </w:rPr>
                      <w:t>(Haese)</w:t>
                    </w:r>
                    <w:r w:rsidR="007D1B8F">
                      <w:fldChar w:fldCharType="end"/>
                    </w:r>
                  </w:sdtContent>
                </w:sdt>
              </w:p>
              <w:p w14:paraId="45CD4786" w14:textId="77777777" w:rsidR="00283BE6" w:rsidRDefault="00283BE6" w:rsidP="007D1B8F"/>
              <w:p w14:paraId="7BD6A9F6" w14:textId="43EB6761" w:rsidR="003235A7" w:rsidRDefault="00103A47" w:rsidP="007D1B8F">
                <w:sdt>
                  <w:sdtPr>
                    <w:id w:val="-778645961"/>
                    <w:citation/>
                  </w:sdtPr>
                  <w:sdtEndPr/>
                  <w:sdtContent>
                    <w:r w:rsidR="00283BE6">
                      <w:fldChar w:fldCharType="begin"/>
                    </w:r>
                    <w:r w:rsidR="00283BE6">
                      <w:rPr>
                        <w:lang w:val="en-US"/>
                      </w:rPr>
                      <w:instrText xml:space="preserve"> CITATION Mer84 \l 1033 </w:instrText>
                    </w:r>
                    <w:r w:rsidR="00283BE6">
                      <w:fldChar w:fldCharType="separate"/>
                    </w:r>
                    <w:r w:rsidR="00283BE6">
                      <w:rPr>
                        <w:noProof/>
                        <w:lang w:val="en-US"/>
                      </w:rPr>
                      <w:t>(Merewether)</w:t>
                    </w:r>
                    <w:r w:rsidR="00283BE6">
                      <w:fldChar w:fldCharType="end"/>
                    </w:r>
                  </w:sdtContent>
                </w:sdt>
                <w:sdt>
                  <w:sdtPr>
                    <w:id w:val="1975631413"/>
                    <w:citation/>
                  </w:sdtPr>
                  <w:sdtEndPr/>
                  <w:sdtContent>
                    <w:r w:rsidR="005F7213">
                      <w:fldChar w:fldCharType="begin"/>
                    </w:r>
                    <w:r w:rsidR="005F7213">
                      <w:rPr>
                        <w:lang w:val="en-US"/>
                      </w:rPr>
                      <w:instrText xml:space="preserve"> CITATION OCo82 \l 1033 </w:instrText>
                    </w:r>
                    <w:r w:rsidR="005F7213">
                      <w:fldChar w:fldCharType="separate"/>
                    </w:r>
                    <w:r w:rsidR="005F7213">
                      <w:rPr>
                        <w:noProof/>
                        <w:lang w:val="en-US"/>
                      </w:rPr>
                      <w:t xml:space="preserve"> (O’Connor)</w:t>
                    </w:r>
                    <w:r w:rsidR="005F7213">
                      <w:fldChar w:fldCharType="end"/>
                    </w:r>
                  </w:sdtContent>
                </w:sdt>
              </w:p>
            </w:sdtContent>
          </w:sdt>
        </w:tc>
      </w:tr>
    </w:tbl>
    <w:p w14:paraId="3104654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0FCBBC" w14:textId="77777777" w:rsidR="00FC5B6C" w:rsidRDefault="00FC5B6C" w:rsidP="007A0D55">
      <w:pPr>
        <w:spacing w:after="0" w:line="240" w:lineRule="auto"/>
      </w:pPr>
      <w:r>
        <w:separator/>
      </w:r>
    </w:p>
  </w:endnote>
  <w:endnote w:type="continuationSeparator" w:id="0">
    <w:p w14:paraId="0B754F9A" w14:textId="77777777" w:rsidR="00FC5B6C" w:rsidRDefault="00FC5B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E791D" w14:textId="77777777" w:rsidR="00FC5B6C" w:rsidRDefault="00FC5B6C" w:rsidP="007A0D55">
      <w:pPr>
        <w:spacing w:after="0" w:line="240" w:lineRule="auto"/>
      </w:pPr>
      <w:r>
        <w:separator/>
      </w:r>
    </w:p>
  </w:footnote>
  <w:footnote w:type="continuationSeparator" w:id="0">
    <w:p w14:paraId="2949EB64" w14:textId="77777777" w:rsidR="00FC5B6C" w:rsidRDefault="00FC5B6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F50B5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C13A5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B6C"/>
    <w:rsid w:val="00032559"/>
    <w:rsid w:val="00052040"/>
    <w:rsid w:val="000B25AE"/>
    <w:rsid w:val="000B55AB"/>
    <w:rsid w:val="000D24DC"/>
    <w:rsid w:val="00101B2E"/>
    <w:rsid w:val="00103A47"/>
    <w:rsid w:val="00116FA0"/>
    <w:rsid w:val="0015114C"/>
    <w:rsid w:val="001A21F3"/>
    <w:rsid w:val="001A2537"/>
    <w:rsid w:val="001A6A06"/>
    <w:rsid w:val="00210C03"/>
    <w:rsid w:val="002162E2"/>
    <w:rsid w:val="00225C5A"/>
    <w:rsid w:val="00230B10"/>
    <w:rsid w:val="00234353"/>
    <w:rsid w:val="00244BB0"/>
    <w:rsid w:val="00283BE6"/>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5F7213"/>
    <w:rsid w:val="006D0412"/>
    <w:rsid w:val="00741049"/>
    <w:rsid w:val="007411B9"/>
    <w:rsid w:val="00780D95"/>
    <w:rsid w:val="00780DC7"/>
    <w:rsid w:val="007A0D55"/>
    <w:rsid w:val="007B3377"/>
    <w:rsid w:val="007D1B8F"/>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7626"/>
    <w:rsid w:val="00CC586D"/>
    <w:rsid w:val="00CF1542"/>
    <w:rsid w:val="00CF3EC5"/>
    <w:rsid w:val="00D656DA"/>
    <w:rsid w:val="00D83300"/>
    <w:rsid w:val="00DC6B48"/>
    <w:rsid w:val="00DF01B0"/>
    <w:rsid w:val="00E53CE9"/>
    <w:rsid w:val="00E718C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5B6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23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5B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5B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5B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5B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49C01B7200114BAD0229726901251D"/>
        <w:category>
          <w:name w:val="General"/>
          <w:gallery w:val="placeholder"/>
        </w:category>
        <w:types>
          <w:type w:val="bbPlcHdr"/>
        </w:types>
        <w:behaviors>
          <w:behavior w:val="content"/>
        </w:behaviors>
        <w:guid w:val="{D4E7880D-A690-E949-97ED-1AB30B71714E}"/>
      </w:docPartPr>
      <w:docPartBody>
        <w:p w:rsidR="00F43674" w:rsidRDefault="00F43674">
          <w:pPr>
            <w:pStyle w:val="9A49C01B7200114BAD0229726901251D"/>
          </w:pPr>
          <w:r w:rsidRPr="00CC586D">
            <w:rPr>
              <w:rStyle w:val="PlaceholderText"/>
              <w:b/>
              <w:color w:val="FFFFFF" w:themeColor="background1"/>
            </w:rPr>
            <w:t>[Salutation]</w:t>
          </w:r>
        </w:p>
      </w:docPartBody>
    </w:docPart>
    <w:docPart>
      <w:docPartPr>
        <w:name w:val="DD72F56A3C0B4A4ABA28D89F669CE944"/>
        <w:category>
          <w:name w:val="General"/>
          <w:gallery w:val="placeholder"/>
        </w:category>
        <w:types>
          <w:type w:val="bbPlcHdr"/>
        </w:types>
        <w:behaviors>
          <w:behavior w:val="content"/>
        </w:behaviors>
        <w:guid w:val="{78AED9D9-31CD-4940-B296-274DDA2A76FF}"/>
      </w:docPartPr>
      <w:docPartBody>
        <w:p w:rsidR="00F43674" w:rsidRDefault="00F43674">
          <w:pPr>
            <w:pStyle w:val="DD72F56A3C0B4A4ABA28D89F669CE944"/>
          </w:pPr>
          <w:r>
            <w:rPr>
              <w:rStyle w:val="PlaceholderText"/>
            </w:rPr>
            <w:t>[First name]</w:t>
          </w:r>
        </w:p>
      </w:docPartBody>
    </w:docPart>
    <w:docPart>
      <w:docPartPr>
        <w:name w:val="9558829F0936E8469088CF68C6B20C37"/>
        <w:category>
          <w:name w:val="General"/>
          <w:gallery w:val="placeholder"/>
        </w:category>
        <w:types>
          <w:type w:val="bbPlcHdr"/>
        </w:types>
        <w:behaviors>
          <w:behavior w:val="content"/>
        </w:behaviors>
        <w:guid w:val="{2DFB0E1E-EE39-0D49-B39E-8AD9F8E6B846}"/>
      </w:docPartPr>
      <w:docPartBody>
        <w:p w:rsidR="00F43674" w:rsidRDefault="00F43674">
          <w:pPr>
            <w:pStyle w:val="9558829F0936E8469088CF68C6B20C37"/>
          </w:pPr>
          <w:r>
            <w:rPr>
              <w:rStyle w:val="PlaceholderText"/>
            </w:rPr>
            <w:t>[Middle name]</w:t>
          </w:r>
        </w:p>
      </w:docPartBody>
    </w:docPart>
    <w:docPart>
      <w:docPartPr>
        <w:name w:val="30E60DAA56EE1440B005473DDDB6AF68"/>
        <w:category>
          <w:name w:val="General"/>
          <w:gallery w:val="placeholder"/>
        </w:category>
        <w:types>
          <w:type w:val="bbPlcHdr"/>
        </w:types>
        <w:behaviors>
          <w:behavior w:val="content"/>
        </w:behaviors>
        <w:guid w:val="{C6BD72B6-3B5B-0B47-BE37-EEE801191DF1}"/>
      </w:docPartPr>
      <w:docPartBody>
        <w:p w:rsidR="00F43674" w:rsidRDefault="00F43674">
          <w:pPr>
            <w:pStyle w:val="30E60DAA56EE1440B005473DDDB6AF68"/>
          </w:pPr>
          <w:r>
            <w:rPr>
              <w:rStyle w:val="PlaceholderText"/>
            </w:rPr>
            <w:t>[Last name]</w:t>
          </w:r>
        </w:p>
      </w:docPartBody>
    </w:docPart>
    <w:docPart>
      <w:docPartPr>
        <w:name w:val="03BBC0D8DC24FB46AE8A880ED141A987"/>
        <w:category>
          <w:name w:val="General"/>
          <w:gallery w:val="placeholder"/>
        </w:category>
        <w:types>
          <w:type w:val="bbPlcHdr"/>
        </w:types>
        <w:behaviors>
          <w:behavior w:val="content"/>
        </w:behaviors>
        <w:guid w:val="{4DD6309A-DC2A-5B41-BB01-883B76BF635A}"/>
      </w:docPartPr>
      <w:docPartBody>
        <w:p w:rsidR="00F43674" w:rsidRDefault="00F43674">
          <w:pPr>
            <w:pStyle w:val="03BBC0D8DC24FB46AE8A880ED141A987"/>
          </w:pPr>
          <w:r>
            <w:rPr>
              <w:rStyle w:val="PlaceholderText"/>
            </w:rPr>
            <w:t>[Enter your biography]</w:t>
          </w:r>
        </w:p>
      </w:docPartBody>
    </w:docPart>
    <w:docPart>
      <w:docPartPr>
        <w:name w:val="14A02BC6CB2B1A4F8E8B6E78A8D42465"/>
        <w:category>
          <w:name w:val="General"/>
          <w:gallery w:val="placeholder"/>
        </w:category>
        <w:types>
          <w:type w:val="bbPlcHdr"/>
        </w:types>
        <w:behaviors>
          <w:behavior w:val="content"/>
        </w:behaviors>
        <w:guid w:val="{26A6045C-951C-1946-9B54-0A128A47B23E}"/>
      </w:docPartPr>
      <w:docPartBody>
        <w:p w:rsidR="00F43674" w:rsidRDefault="00F43674">
          <w:pPr>
            <w:pStyle w:val="14A02BC6CB2B1A4F8E8B6E78A8D42465"/>
          </w:pPr>
          <w:r>
            <w:rPr>
              <w:rStyle w:val="PlaceholderText"/>
            </w:rPr>
            <w:t>[Enter the institution with which you are affiliated]</w:t>
          </w:r>
        </w:p>
      </w:docPartBody>
    </w:docPart>
    <w:docPart>
      <w:docPartPr>
        <w:name w:val="143C09DAEA1BC9419C37A0715F33E356"/>
        <w:category>
          <w:name w:val="General"/>
          <w:gallery w:val="placeholder"/>
        </w:category>
        <w:types>
          <w:type w:val="bbPlcHdr"/>
        </w:types>
        <w:behaviors>
          <w:behavior w:val="content"/>
        </w:behaviors>
        <w:guid w:val="{EE134682-F4FE-454F-A899-22C1EAEF4A3B}"/>
      </w:docPartPr>
      <w:docPartBody>
        <w:p w:rsidR="00F43674" w:rsidRDefault="00F43674">
          <w:pPr>
            <w:pStyle w:val="143C09DAEA1BC9419C37A0715F33E356"/>
          </w:pPr>
          <w:r w:rsidRPr="00EF74F7">
            <w:rPr>
              <w:b/>
              <w:color w:val="808080" w:themeColor="background1" w:themeShade="80"/>
            </w:rPr>
            <w:t>[Enter the headword for your article]</w:t>
          </w:r>
        </w:p>
      </w:docPartBody>
    </w:docPart>
    <w:docPart>
      <w:docPartPr>
        <w:name w:val="82E949DDEB7D414A8AF114FF781517E5"/>
        <w:category>
          <w:name w:val="General"/>
          <w:gallery w:val="placeholder"/>
        </w:category>
        <w:types>
          <w:type w:val="bbPlcHdr"/>
        </w:types>
        <w:behaviors>
          <w:behavior w:val="content"/>
        </w:behaviors>
        <w:guid w:val="{619190AF-2212-934D-9230-538BE5338CEB}"/>
      </w:docPartPr>
      <w:docPartBody>
        <w:p w:rsidR="00F43674" w:rsidRDefault="00F43674">
          <w:pPr>
            <w:pStyle w:val="82E949DDEB7D414A8AF114FF781517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22077DFEA5D04B846D426262F4D5BD"/>
        <w:category>
          <w:name w:val="General"/>
          <w:gallery w:val="placeholder"/>
        </w:category>
        <w:types>
          <w:type w:val="bbPlcHdr"/>
        </w:types>
        <w:behaviors>
          <w:behavior w:val="content"/>
        </w:behaviors>
        <w:guid w:val="{6D0FA81F-4FE8-324C-A253-FEE39980BC72}"/>
      </w:docPartPr>
      <w:docPartBody>
        <w:p w:rsidR="00F43674" w:rsidRDefault="00F43674">
          <w:pPr>
            <w:pStyle w:val="2622077DFEA5D04B846D426262F4D5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912043CD14774295BE7A45A0174412"/>
        <w:category>
          <w:name w:val="General"/>
          <w:gallery w:val="placeholder"/>
        </w:category>
        <w:types>
          <w:type w:val="bbPlcHdr"/>
        </w:types>
        <w:behaviors>
          <w:behavior w:val="content"/>
        </w:behaviors>
        <w:guid w:val="{43589C67-DC6E-4242-9A55-AA0437AEAEC3}"/>
      </w:docPartPr>
      <w:docPartBody>
        <w:p w:rsidR="00F43674" w:rsidRDefault="00F43674">
          <w:pPr>
            <w:pStyle w:val="E7912043CD14774295BE7A45A017441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BB95FF65C50F42A893F8ED6B3ECA43"/>
        <w:category>
          <w:name w:val="General"/>
          <w:gallery w:val="placeholder"/>
        </w:category>
        <w:types>
          <w:type w:val="bbPlcHdr"/>
        </w:types>
        <w:behaviors>
          <w:behavior w:val="content"/>
        </w:behaviors>
        <w:guid w:val="{C0FC73E1-2441-F049-AFE6-1708901CAF97}"/>
      </w:docPartPr>
      <w:docPartBody>
        <w:p w:rsidR="00F43674" w:rsidRDefault="00F43674">
          <w:pPr>
            <w:pStyle w:val="CABB95FF65C50F42A893F8ED6B3ECA4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674"/>
    <w:rsid w:val="00F436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49C01B7200114BAD0229726901251D">
    <w:name w:val="9A49C01B7200114BAD0229726901251D"/>
  </w:style>
  <w:style w:type="paragraph" w:customStyle="1" w:styleId="DD72F56A3C0B4A4ABA28D89F669CE944">
    <w:name w:val="DD72F56A3C0B4A4ABA28D89F669CE944"/>
  </w:style>
  <w:style w:type="paragraph" w:customStyle="1" w:styleId="9558829F0936E8469088CF68C6B20C37">
    <w:name w:val="9558829F0936E8469088CF68C6B20C37"/>
  </w:style>
  <w:style w:type="paragraph" w:customStyle="1" w:styleId="30E60DAA56EE1440B005473DDDB6AF68">
    <w:name w:val="30E60DAA56EE1440B005473DDDB6AF68"/>
  </w:style>
  <w:style w:type="paragraph" w:customStyle="1" w:styleId="03BBC0D8DC24FB46AE8A880ED141A987">
    <w:name w:val="03BBC0D8DC24FB46AE8A880ED141A987"/>
  </w:style>
  <w:style w:type="paragraph" w:customStyle="1" w:styleId="14A02BC6CB2B1A4F8E8B6E78A8D42465">
    <w:name w:val="14A02BC6CB2B1A4F8E8B6E78A8D42465"/>
  </w:style>
  <w:style w:type="paragraph" w:customStyle="1" w:styleId="143C09DAEA1BC9419C37A0715F33E356">
    <w:name w:val="143C09DAEA1BC9419C37A0715F33E356"/>
  </w:style>
  <w:style w:type="paragraph" w:customStyle="1" w:styleId="82E949DDEB7D414A8AF114FF781517E5">
    <w:name w:val="82E949DDEB7D414A8AF114FF781517E5"/>
  </w:style>
  <w:style w:type="paragraph" w:customStyle="1" w:styleId="2622077DFEA5D04B846D426262F4D5BD">
    <w:name w:val="2622077DFEA5D04B846D426262F4D5BD"/>
  </w:style>
  <w:style w:type="paragraph" w:customStyle="1" w:styleId="E7912043CD14774295BE7A45A0174412">
    <w:name w:val="E7912043CD14774295BE7A45A0174412"/>
  </w:style>
  <w:style w:type="paragraph" w:customStyle="1" w:styleId="CABB95FF65C50F42A893F8ED6B3ECA43">
    <w:name w:val="CABB95FF65C50F42A893F8ED6B3ECA4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49C01B7200114BAD0229726901251D">
    <w:name w:val="9A49C01B7200114BAD0229726901251D"/>
  </w:style>
  <w:style w:type="paragraph" w:customStyle="1" w:styleId="DD72F56A3C0B4A4ABA28D89F669CE944">
    <w:name w:val="DD72F56A3C0B4A4ABA28D89F669CE944"/>
  </w:style>
  <w:style w:type="paragraph" w:customStyle="1" w:styleId="9558829F0936E8469088CF68C6B20C37">
    <w:name w:val="9558829F0936E8469088CF68C6B20C37"/>
  </w:style>
  <w:style w:type="paragraph" w:customStyle="1" w:styleId="30E60DAA56EE1440B005473DDDB6AF68">
    <w:name w:val="30E60DAA56EE1440B005473DDDB6AF68"/>
  </w:style>
  <w:style w:type="paragraph" w:customStyle="1" w:styleId="03BBC0D8DC24FB46AE8A880ED141A987">
    <w:name w:val="03BBC0D8DC24FB46AE8A880ED141A987"/>
  </w:style>
  <w:style w:type="paragraph" w:customStyle="1" w:styleId="14A02BC6CB2B1A4F8E8B6E78A8D42465">
    <w:name w:val="14A02BC6CB2B1A4F8E8B6E78A8D42465"/>
  </w:style>
  <w:style w:type="paragraph" w:customStyle="1" w:styleId="143C09DAEA1BC9419C37A0715F33E356">
    <w:name w:val="143C09DAEA1BC9419C37A0715F33E356"/>
  </w:style>
  <w:style w:type="paragraph" w:customStyle="1" w:styleId="82E949DDEB7D414A8AF114FF781517E5">
    <w:name w:val="82E949DDEB7D414A8AF114FF781517E5"/>
  </w:style>
  <w:style w:type="paragraph" w:customStyle="1" w:styleId="2622077DFEA5D04B846D426262F4D5BD">
    <w:name w:val="2622077DFEA5D04B846D426262F4D5BD"/>
  </w:style>
  <w:style w:type="paragraph" w:customStyle="1" w:styleId="E7912043CD14774295BE7A45A0174412">
    <w:name w:val="E7912043CD14774295BE7A45A0174412"/>
  </w:style>
  <w:style w:type="paragraph" w:customStyle="1" w:styleId="CABB95FF65C50F42A893F8ED6B3ECA43">
    <w:name w:val="CABB95FF65C50F42A893F8ED6B3ECA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Hae</b:Tag>
    <b:SourceType>Book</b:SourceType>
    <b:Guid>{6BECE755-0AD2-6149-A433-C8BFBD07B438}</b:Guid>
    <b:Author>
      <b:Author>
        <b:NameList>
          <b:Person>
            <b:Last>Haese</b:Last>
            <b:First>R.</b:First>
          </b:Person>
        </b:NameList>
      </b:Author>
    </b:Author>
    <b:Title>Rebels and Precursors: The Revolutionary Years of Australian Art</b:Title>
    <b:City>Melbourne</b:City>
    <b:CountryRegion>Australia</b:CountryRegion>
    <b:Publisher>Allen Lane</b:Publisher>
    <b:Comments>A useful social history of the major tendencies in progressive Australian art of the period.</b:Comments>
    <b:RefOrder>1</b:RefOrder>
  </b:Source>
  <b:Source>
    <b:Tag>Mer84</b:Tag>
    <b:SourceType>Book</b:SourceType>
    <b:Guid>{D5E12E01-6B8E-EB49-A21E-9B89D9DDFFAB}</b:Guid>
    <b:Author>
      <b:Author>
        <b:NameList>
          <b:Person>
            <b:Last>Merewether</b:Last>
            <b:First>C.</b:First>
          </b:Person>
        </b:NameList>
      </b:Author>
    </b:Author>
    <b:Title>Art &amp; Social Commitment: An End to the City of Dreams 1931-1948</b:Title>
    <b:City>Sydney</b:City>
    <b:CountryRegion>Australia</b:CountryRegion>
    <b:Publisher>Art Gallery of New South Wales</b:Publisher>
    <b:Year>1984</b:Year>
    <b:Comments>This scholarly exhibition catalogue outlines the similarities and divergences of the social realists and Angry Penguins groups.</b:Comments>
    <b:RefOrder>2</b:RefOrder>
  </b:Source>
  <b:Source>
    <b:Tag>OCo82</b:Tag>
    <b:SourceType>BookSection</b:SourceType>
    <b:Guid>{6682249C-F510-9042-93CE-E57E456F2EB3}</b:Guid>
    <b:Author>
      <b:Author>
        <b:NameList>
          <b:Person>
            <b:Last>O’Connor</b:Last>
            <b:First>A.</b:First>
          </b:Person>
        </b:NameList>
      </b:Author>
    </b:Author>
    <b:Title>Why Realism?</b:Title>
    <b:City>Melbourne</b:City>
    <b:CountryRegion>Australia</b:CountryRegion>
    <b:Publisher>Greenhouse Publications</b:Publisher>
    <b:Year>1982</b:Year>
    <b:Comments>This is a thoughtful and partisan account of the history and ideas of social realism, by one of the Melbourne group’s younger members.</b:Comments>
    <b:BookTitle>Unfinished Work: Articles and Notes on Women and the Politics of Art</b:BookTitle>
    <b:RefOrder>3</b:RefOrder>
  </b:Source>
</b:Sources>
</file>

<file path=customXml/itemProps1.xml><?xml version="1.0" encoding="utf-8"?>
<ds:datastoreItem xmlns:ds="http://schemas.openxmlformats.org/officeDocument/2006/customXml" ds:itemID="{966A220F-9232-154B-9BAB-BB5D18FD7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6</TotalTime>
  <Pages>2</Pages>
  <Words>587</Words>
  <Characters>3348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9</cp:revision>
  <dcterms:created xsi:type="dcterms:W3CDTF">2015-02-25T23:09:00Z</dcterms:created>
  <dcterms:modified xsi:type="dcterms:W3CDTF">2015-03-18T01:31:00Z</dcterms:modified>
</cp:coreProperties>
</file>