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4D1BF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5CC80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08BFA17D85D14D802AACE8D515415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B7200B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03D33CF6F37A04E968E113321A49AE0"/>
            </w:placeholder>
            <w:text/>
          </w:sdtPr>
          <w:sdtContent>
            <w:tc>
              <w:tcPr>
                <w:tcW w:w="2073" w:type="dxa"/>
              </w:tcPr>
              <w:p w14:paraId="3F916BD4" w14:textId="40EB149B" w:rsidR="00B574C9" w:rsidRDefault="004E6015" w:rsidP="004E6015">
                <w:r w:rsidRPr="004E6015">
                  <w:rPr>
                    <w:lang w:val="en-US" w:eastAsia="ja-JP"/>
                  </w:rPr>
                  <w:t>Oleh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DA990249945D4A8558438369F7D061"/>
            </w:placeholder>
            <w:text/>
          </w:sdtPr>
          <w:sdtContent>
            <w:tc>
              <w:tcPr>
                <w:tcW w:w="2551" w:type="dxa"/>
              </w:tcPr>
              <w:p w14:paraId="48E28293" w14:textId="1B55C25F" w:rsidR="00B574C9" w:rsidRDefault="004E6015" w:rsidP="004E6015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D80362A1C6CC642844F00B2ECC33B8F"/>
            </w:placeholder>
            <w:text/>
          </w:sdtPr>
          <w:sdtContent>
            <w:tc>
              <w:tcPr>
                <w:tcW w:w="2642" w:type="dxa"/>
              </w:tcPr>
              <w:p w14:paraId="34B82415" w14:textId="5B961C2C" w:rsidR="00B574C9" w:rsidRDefault="004E6015" w:rsidP="00922950">
                <w:r w:rsidRPr="004E6015">
                  <w:rPr>
                    <w:lang w:val="en-US" w:eastAsia="ja-JP"/>
                  </w:rPr>
                  <w:t>Ilnytzkyj</w:t>
                </w:r>
              </w:p>
            </w:tc>
          </w:sdtContent>
        </w:sdt>
      </w:tr>
      <w:tr w:rsidR="00B574C9" w14:paraId="227BC3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358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EA770587E85343B42322E7B2306B7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4552B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AC40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158C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051F547FB1474C90D4C32324076C3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2B6A387" w14:textId="3245B9E7" w:rsidR="00B574C9" w:rsidRDefault="004E6015" w:rsidP="00B574C9">
                <w:r w:rsidRPr="004E6015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14:paraId="22302E1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B5D6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63EE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8753BA" w14:textId="77777777" w:rsidTr="003F0D73">
        <w:sdt>
          <w:sdtPr>
            <w:alias w:val="Article headword"/>
            <w:tag w:val="articleHeadword"/>
            <w:id w:val="-361440020"/>
            <w:placeholder>
              <w:docPart w:val="721E1A24FDD8DB429A2D67FE56A69A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E78FDF" w14:textId="18E93A2F" w:rsidR="003F0D73" w:rsidRPr="00FB589A" w:rsidRDefault="003E0EC6" w:rsidP="003F0D73">
                <w:pPr>
                  <w:rPr>
                    <w:b/>
                  </w:rPr>
                </w:pPr>
                <w:r w:rsidRPr="00DB3D8F">
                  <w:t>Semenko</w:t>
                </w:r>
                <w:r w:rsidR="00DB3D8F" w:rsidRPr="00DB3D8F">
                  <w:rPr>
                    <w:lang w:val="en-US" w:eastAsia="ja-JP"/>
                  </w:rPr>
                  <w:t>, Mykhail' [Семенко, Михайль]</w:t>
                </w:r>
                <w:r w:rsidRPr="00DB3D8F">
                  <w:rPr>
                    <w:lang w:val="en-US" w:eastAsia="ja-JP"/>
                  </w:rPr>
                  <w:t xml:space="preserve"> (1892-1937)</w:t>
                </w:r>
              </w:p>
            </w:tc>
          </w:sdtContent>
        </w:sdt>
      </w:tr>
      <w:tr w:rsidR="00464699" w14:paraId="3D36183C" w14:textId="77777777" w:rsidTr="003E0EC6">
        <w:sdt>
          <w:sdtPr>
            <w:alias w:val="Variant headwords"/>
            <w:tag w:val="variantHeadwords"/>
            <w:id w:val="173464402"/>
            <w:placeholder>
              <w:docPart w:val="6D13851047551840B41F1E7CD50D2C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3C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76E325" w14:textId="77777777" w:rsidTr="003F0D73">
        <w:sdt>
          <w:sdtPr>
            <w:alias w:val="Abstract"/>
            <w:tag w:val="abstract"/>
            <w:id w:val="-635871867"/>
            <w:placeholder>
              <w:docPart w:val="0D76AAE3FE19AA429228DB757C8583D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C982D" w14:textId="323EA45E" w:rsidR="00E85A05" w:rsidRDefault="00DB3D8F" w:rsidP="00E85A05">
                <w:r w:rsidRPr="00DC5E00">
                  <w:rPr>
                    <w:lang w:val="en-US" w:eastAsia="ja-JP"/>
                  </w:rPr>
                  <w:t>Mykhail'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>Semenko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 xml:space="preserve">was </w:t>
                </w:r>
                <w:r>
                  <w:t>the</w:t>
                </w:r>
                <w:r w:rsidRPr="00DC5E00">
                  <w:t xml:space="preserve"> f</w:t>
                </w:r>
                <w:r>
                  <w:t>ounder,</w:t>
                </w:r>
                <w:r w:rsidRPr="00DC5E00">
                  <w:t xml:space="preserve"> theoretician, and major poet of </w:t>
                </w:r>
                <w:r>
                  <w:t xml:space="preserve">the Ukrainian futurist movement, as well as the </w:t>
                </w:r>
                <w:r w:rsidRPr="00DC5E00">
                  <w:t>editor of the</w:t>
                </w:r>
                <w:r>
                  <w:t xml:space="preserve"> journal</w:t>
                </w:r>
                <w:r w:rsidRPr="00DC5E00">
                  <w:t xml:space="preserve"> </w:t>
                </w:r>
                <w:r w:rsidRPr="00DC5E00">
                  <w:rPr>
                    <w:i/>
                  </w:rPr>
                  <w:t>Nova generatsiia</w:t>
                </w:r>
                <w:r>
                  <w:t xml:space="preserve"> [</w:t>
                </w:r>
                <w:r w:rsidRPr="00B1651A">
                  <w:rPr>
                    <w:i/>
                  </w:rPr>
                  <w:t>New Generation</w:t>
                </w:r>
                <w:r>
                  <w:t>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1927-1930). He was executed during the Stalinist terror </w:t>
                </w:r>
                <w:r>
                  <w:t>on trumped-</w:t>
                </w:r>
                <w:r w:rsidRPr="00DC5E00">
                  <w:t xml:space="preserve">up charges of Ukrainian nationalism. A prolific poet, he </w:t>
                </w:r>
                <w:r>
                  <w:t>began writing in the spirit of Symbolism, but turned to F</w:t>
                </w:r>
                <w:r w:rsidRPr="00DC5E00">
                  <w:t xml:space="preserve">uturism in 1914 with the collections </w:t>
                </w:r>
                <w:r w:rsidRPr="00DC5E00">
                  <w:rPr>
                    <w:i/>
                  </w:rPr>
                  <w:t>Derzannia</w:t>
                </w:r>
                <w:r w:rsidRPr="00DC5E00">
                  <w:t xml:space="preserve"> </w:t>
                </w:r>
                <w:r>
                  <w:t>[</w:t>
                </w:r>
                <w:r w:rsidRPr="00DC5E00">
                  <w:rPr>
                    <w:i/>
                  </w:rPr>
                  <w:t>Bravado</w:t>
                </w:r>
                <w:r>
                  <w:t>]</w:t>
                </w:r>
                <w:r w:rsidRPr="00DC5E00">
                  <w:t xml:space="preserve"> and </w:t>
                </w:r>
                <w:r w:rsidRPr="00DC5E00">
                  <w:rPr>
                    <w:i/>
                  </w:rPr>
                  <w:t>Kvero-Futuryzm</w:t>
                </w:r>
                <w:r>
                  <w:t xml:space="preserve"> [</w:t>
                </w:r>
                <w:r w:rsidRPr="00DC5E00">
                  <w:rPr>
                    <w:i/>
                  </w:rPr>
                  <w:t>Quaero-futurism</w:t>
                </w:r>
                <w:r>
                  <w:t>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1914), which created a major scandal. His 1924 collection, </w:t>
                </w:r>
                <w:r w:rsidRPr="00DC5E00">
                  <w:rPr>
                    <w:i/>
                  </w:rPr>
                  <w:t>Kobzar</w:t>
                </w:r>
                <w:r w:rsidRPr="00DC5E00">
                  <w:t>, appropriated the title of Ukraine’s greatest romantic poet</w:t>
                </w:r>
                <w:r>
                  <w:t>,</w:t>
                </w:r>
                <w:r w:rsidRPr="00DC5E00">
                  <w:t xml:space="preserve"> Taras Shevchenko (1814-1861), further alienating a conservative public. Semenko relished being the </w:t>
                </w:r>
                <w:r>
                  <w:t>‘</w:t>
                </w:r>
                <w:r w:rsidRPr="00DC5E00">
                  <w:t>bad boy</w:t>
                </w:r>
                <w:r>
                  <w:t>’</w:t>
                </w:r>
                <w:r w:rsidRPr="00DC5E00">
                  <w:t xml:space="preserve"> of Ukrainian poetry, offering a broad spectrum of innovative</w:t>
                </w:r>
                <w:r>
                  <w:t xml:space="preserve"> — and sometimes shocking — </w:t>
                </w:r>
                <w:r w:rsidRPr="00DC5E00">
                  <w:t xml:space="preserve">verse, ranging from </w:t>
                </w:r>
                <w:r w:rsidRPr="00DC5E00">
                  <w:rPr>
                    <w:i/>
                  </w:rPr>
                  <w:t>vers libre</w:t>
                </w:r>
                <w:r w:rsidRPr="00DC5E00">
                  <w:t xml:space="preserve"> to playful trans-sense lyrics to self-deprecating, prosaic love poems. </w:t>
                </w:r>
                <w:r>
                  <w:t xml:space="preserve">He wrote visual poetry, dubbed ‘poetry-painting.’ </w:t>
                </w:r>
                <w:r w:rsidRPr="00DC5E00">
                  <w:t xml:space="preserve">Urban themes and satirical topical verse are a hallmark of his creativity. As a theoretician, </w:t>
                </w:r>
                <w:r>
                  <w:t>Semenko</w:t>
                </w:r>
                <w:r w:rsidRPr="00DC5E00">
                  <w:t xml:space="preserve"> developed Panfuturism,</w:t>
                </w:r>
                <w:r>
                  <w:t xml:space="preserve"> which he</w:t>
                </w:r>
                <w:r w:rsidRPr="00DC5E00">
                  <w:t xml:space="preserve"> defined in 1922 </w:t>
                </w:r>
                <w:r>
                  <w:t>as being ‘</w:t>
                </w:r>
                <w:r w:rsidRPr="00DC5E00">
                  <w:t>at once Futurism, Cubism, Expressionism, and Dadaism</w:t>
                </w:r>
                <w:r>
                  <w:t xml:space="preserve"> </w:t>
                </w:r>
                <w:r w:rsidRPr="00DC5E00">
                  <w:t>—</w:t>
                </w:r>
                <w:r>
                  <w:t xml:space="preserve"> </w:t>
                </w:r>
                <w:r w:rsidRPr="00DC5E00">
                  <w:t>but</w:t>
                </w:r>
                <w:r>
                  <w:t xml:space="preserve"> [</w:t>
                </w:r>
                <w:r w:rsidRPr="00DC5E00">
                  <w:t>…</w:t>
                </w:r>
                <w:r>
                  <w:t>]</w:t>
                </w:r>
                <w:r w:rsidRPr="00DC5E00">
                  <w:t xml:space="preserve"> not simply a s</w:t>
                </w:r>
                <w:r>
                  <w:t>ynthesis of these useful things’</w:t>
                </w:r>
                <w:r w:rsidRPr="00DC5E00">
                  <w:t xml:space="preserve"> (</w:t>
                </w:r>
                <w:r>
                  <w:t xml:space="preserve">Semenko </w:t>
                </w:r>
                <w:r w:rsidRPr="00DC5E00">
                  <w:t>12). Influenc</w:t>
                </w:r>
                <w:r>
                  <w:t>ed both by Italian and Russian F</w:t>
                </w:r>
                <w:r w:rsidRPr="00DC5E00">
                  <w:t xml:space="preserve">uturism, Semenko rightly insisted on the originality and autonomy of his movement, which became a major force in transforming Ukrainian culture </w:t>
                </w:r>
                <w:r>
                  <w:t>in</w:t>
                </w:r>
                <w:r w:rsidRPr="00DC5E00">
                  <w:t xml:space="preserve"> the 1910s and 1920s. </w:t>
                </w:r>
              </w:p>
            </w:tc>
          </w:sdtContent>
        </w:sdt>
      </w:tr>
      <w:tr w:rsidR="003F0D73" w14:paraId="10470D58" w14:textId="77777777" w:rsidTr="003F0D73">
        <w:sdt>
          <w:sdtPr>
            <w:alias w:val="Article text"/>
            <w:tag w:val="articleText"/>
            <w:id w:val="634067588"/>
            <w:placeholder>
              <w:docPart w:val="0C6E2D800ABEDB4C9708F64FC8DE502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346374340"/>
                  <w:placeholder>
                    <w:docPart w:val="D674850A914F804DA62EB86383AF0666"/>
                  </w:placeholder>
                </w:sdtPr>
                <w:sdtContent>
                  <w:p w14:paraId="5E068303" w14:textId="281D376B" w:rsidR="004E6015" w:rsidRDefault="00DB3D8F" w:rsidP="00DC5E00">
                    <w:r w:rsidRPr="00DC5E00">
                      <w:rPr>
                        <w:lang w:val="en-US" w:eastAsia="ja-JP"/>
                      </w:rPr>
                      <w:t>Mykhail'</w:t>
                    </w:r>
                    <w:r>
                      <w:rPr>
                        <w:lang w:val="en-US" w:eastAsia="ja-JP"/>
                      </w:rPr>
                      <w:t xml:space="preserve"> </w:t>
                    </w:r>
                    <w:r w:rsidRPr="00DC5E00">
                      <w:t>Semenko</w:t>
                    </w:r>
                    <w:r>
                      <w:rPr>
                        <w:lang w:val="en-US" w:eastAsia="ja-JP"/>
                      </w:rPr>
                      <w:t xml:space="preserve"> </w:t>
                    </w:r>
                    <w:r w:rsidRPr="00DC5E00">
                      <w:t xml:space="preserve">was </w:t>
                    </w:r>
                    <w:r>
                      <w:t>the</w:t>
                    </w:r>
                    <w:r w:rsidRPr="00DC5E00">
                      <w:t xml:space="preserve"> f</w:t>
                    </w:r>
                    <w:r>
                      <w:t>ounder,</w:t>
                    </w:r>
                    <w:r w:rsidRPr="00DC5E00">
                      <w:t xml:space="preserve"> theoretician, and major poet of </w:t>
                    </w:r>
                    <w:r>
                      <w:t xml:space="preserve">the Ukrainian futurist movement, as well as the </w:t>
                    </w:r>
                    <w:r w:rsidRPr="00DC5E00">
                      <w:t>editor of the</w:t>
                    </w:r>
                    <w:r>
                      <w:t xml:space="preserve"> journal</w:t>
                    </w:r>
                    <w:r w:rsidRPr="00DC5E00">
                      <w:t xml:space="preserve"> </w:t>
                    </w:r>
                    <w:r w:rsidRPr="00DC5E00">
                      <w:rPr>
                        <w:i/>
                      </w:rPr>
                      <w:t>Nova generatsiia</w:t>
                    </w:r>
                    <w:r>
                      <w:t xml:space="preserve"> [</w:t>
                    </w:r>
                    <w:r w:rsidRPr="00B1651A">
                      <w:rPr>
                        <w:i/>
                      </w:rPr>
                      <w:t>New Generation</w:t>
                    </w:r>
                    <w:r>
                      <w:t>]</w:t>
                    </w:r>
                    <w:r w:rsidRPr="00DC5E00">
                      <w:t xml:space="preserve"> </w:t>
                    </w:r>
                    <w:r>
                      <w:t>(</w:t>
                    </w:r>
                    <w:r w:rsidRPr="00DC5E00">
                      <w:t xml:space="preserve">1927-1930). He was executed during the Stalinist terror </w:t>
                    </w:r>
                    <w:r>
                      <w:t>on trumped-</w:t>
                    </w:r>
                    <w:r w:rsidRPr="00DC5E00">
                      <w:t xml:space="preserve">up charges of Ukrainian nationalism. A prolific poet, he </w:t>
                    </w:r>
                    <w:r>
                      <w:t>began writing in the spirit of Symbolism, but turned to F</w:t>
                    </w:r>
                    <w:r w:rsidRPr="00DC5E00">
                      <w:t xml:space="preserve">uturism in 1914 with the collections </w:t>
                    </w:r>
                    <w:r w:rsidRPr="00DC5E00">
                      <w:rPr>
                        <w:i/>
                      </w:rPr>
                      <w:t>Derzannia</w:t>
                    </w:r>
                    <w:r w:rsidRPr="00DC5E00">
                      <w:t xml:space="preserve"> </w:t>
                    </w:r>
                    <w:r>
                      <w:t>[</w:t>
                    </w:r>
                    <w:r w:rsidRPr="00DC5E00">
                      <w:rPr>
                        <w:i/>
                      </w:rPr>
                      <w:t>Bravado</w:t>
                    </w:r>
                    <w:r>
                      <w:t>]</w:t>
                    </w:r>
                    <w:r w:rsidRPr="00DC5E00">
                      <w:t xml:space="preserve"> and </w:t>
                    </w:r>
                    <w:r w:rsidRPr="00DC5E00">
                      <w:rPr>
                        <w:i/>
                      </w:rPr>
                      <w:t>Kvero-Futuryzm</w:t>
                    </w:r>
                    <w:r>
                      <w:t xml:space="preserve"> [</w:t>
                    </w:r>
                    <w:r w:rsidRPr="00DC5E00">
                      <w:rPr>
                        <w:i/>
                      </w:rPr>
                      <w:t>Quaero-futurism</w:t>
                    </w:r>
                    <w:r>
                      <w:t>]</w:t>
                    </w:r>
                    <w:r w:rsidRPr="00DC5E00">
                      <w:t xml:space="preserve"> </w:t>
                    </w:r>
                    <w:r>
                      <w:t>(</w:t>
                    </w:r>
                    <w:r w:rsidRPr="00DC5E00">
                      <w:t xml:space="preserve">1914), which created a major scandal. His 1924 collection, </w:t>
                    </w:r>
                    <w:r w:rsidRPr="00DC5E00">
                      <w:rPr>
                        <w:i/>
                      </w:rPr>
                      <w:t>Kobzar</w:t>
                    </w:r>
                    <w:r w:rsidRPr="00DC5E00">
                      <w:t>, appropriated the title of Ukraine’s greatest romantic poet</w:t>
                    </w:r>
                    <w:r>
                      <w:t>,</w:t>
                    </w:r>
                    <w:r w:rsidRPr="00DC5E00">
                      <w:t xml:space="preserve"> Taras Shevchenko (1814-1861), further alienating a conservative public. Semenko relished being the </w:t>
                    </w:r>
                    <w:r>
                      <w:t>‘</w:t>
                    </w:r>
                    <w:r w:rsidRPr="00DC5E00">
                      <w:t>bad boy</w:t>
                    </w:r>
                    <w:r>
                      <w:t>’</w:t>
                    </w:r>
                    <w:r w:rsidRPr="00DC5E00">
                      <w:t xml:space="preserve"> of Ukrainian poetry, offering a broad spectrum of innovative</w:t>
                    </w:r>
                    <w:r>
                      <w:t xml:space="preserve"> — and sometimes shocking — </w:t>
                    </w:r>
                    <w:r w:rsidRPr="00DC5E00">
                      <w:t xml:space="preserve">verse, ranging from </w:t>
                    </w:r>
                    <w:r w:rsidRPr="00DC5E00">
                      <w:rPr>
                        <w:i/>
                      </w:rPr>
                      <w:t>vers libre</w:t>
                    </w:r>
                    <w:r w:rsidRPr="00DC5E00">
                      <w:t xml:space="preserve"> to playful trans-sense lyrics to self-deprecating, prosaic love poems. </w:t>
                    </w:r>
                    <w:r>
                      <w:t xml:space="preserve">He wrote visual poetry, dubbed ‘poetry-painting.’ </w:t>
                    </w:r>
                    <w:r w:rsidRPr="00DC5E00">
                      <w:t xml:space="preserve">Urban themes and satirical topical verse are a hallmark of his creativity. As a theoretician, </w:t>
                    </w:r>
                    <w:r>
                      <w:t>Semenko</w:t>
                    </w:r>
                    <w:r w:rsidRPr="00DC5E00">
                      <w:t xml:space="preserve"> developed Panfuturism,</w:t>
                    </w:r>
                    <w:r>
                      <w:t xml:space="preserve"> which he</w:t>
                    </w:r>
                    <w:r w:rsidRPr="00DC5E00">
                      <w:t xml:space="preserve"> defined in 1922 </w:t>
                    </w:r>
                    <w:r>
                      <w:t>as being ‘</w:t>
                    </w:r>
                    <w:r w:rsidRPr="00DC5E00">
                      <w:t>at once Futurism, Cubism, Expressionism, and Dadaism</w:t>
                    </w:r>
                    <w:r>
                      <w:t xml:space="preserve"> </w:t>
                    </w:r>
                    <w:r w:rsidRPr="00DC5E00">
                      <w:t>—</w:t>
                    </w:r>
                    <w:r>
                      <w:t xml:space="preserve"> </w:t>
                    </w:r>
                    <w:r w:rsidRPr="00DC5E00">
                      <w:t>but</w:t>
                    </w:r>
                    <w:r>
                      <w:t xml:space="preserve"> [</w:t>
                    </w:r>
                    <w:r w:rsidRPr="00DC5E00">
                      <w:t>…</w:t>
                    </w:r>
                    <w:r>
                      <w:t>]</w:t>
                    </w:r>
                    <w:r w:rsidRPr="00DC5E00">
                      <w:t xml:space="preserve"> not simply a s</w:t>
                    </w:r>
                    <w:r>
                      <w:t>ynthesis of these useful things’</w:t>
                    </w:r>
                    <w:r w:rsidRPr="00DC5E00">
                      <w:t xml:space="preserve"> (</w:t>
                    </w:r>
                    <w:r>
                      <w:t xml:space="preserve">Semenko </w:t>
                    </w:r>
                    <w:r w:rsidRPr="00DC5E00">
                      <w:t>12). Influenc</w:t>
                    </w:r>
                    <w:r>
                      <w:t>ed both by Italian and Russian F</w:t>
                    </w:r>
                    <w:r w:rsidRPr="00DC5E00">
                      <w:t xml:space="preserve">uturism, Semenko rightly insisted on the originality and autonomy of his movement, which became a major force in transforming Ukrainian culture </w:t>
                    </w:r>
                    <w:r>
                      <w:t>in</w:t>
                    </w:r>
                    <w:r w:rsidRPr="00DC5E00">
                      <w:t xml:space="preserve"> the 1910s and 1920s. </w:t>
                    </w:r>
                  </w:p>
                </w:sdtContent>
              </w:sdt>
              <w:p w14:paraId="77A0F521" w14:textId="77777777" w:rsidR="00DB3D8F" w:rsidRDefault="00DB3D8F" w:rsidP="00DC5E00"/>
              <w:p w14:paraId="32DB9F9D" w14:textId="059826F1" w:rsidR="004E6015" w:rsidRPr="00DC5E00" w:rsidRDefault="004E6015" w:rsidP="004E6015">
                <w:pPr>
                  <w:keepNext/>
                </w:pPr>
                <w:r>
                  <w:t xml:space="preserve">File: </w:t>
                </w:r>
                <w:r w:rsidRPr="004E6015">
                  <w:t>Semenko_Mykhail</w:t>
                </w:r>
                <w:r>
                  <w:t>.jpg</w:t>
                </w:r>
              </w:p>
              <w:p w14:paraId="023818E7" w14:textId="0BF29216" w:rsidR="00333CEA" w:rsidRDefault="004E6015" w:rsidP="00B1651A">
                <w:pPr>
                  <w:pStyle w:val="Caption"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Mykhail' Semenko. Source URL for image: http://uk.wikipedia.org/wiki/</w:t>
                </w:r>
                <w:r w:rsidRPr="00653584">
                  <w:t>Файл</w:t>
                </w:r>
                <w:proofErr w:type="gramStart"/>
                <w:r w:rsidRPr="00653584">
                  <w:t>:Семенко</w:t>
                </w:r>
                <w:proofErr w:type="gramEnd"/>
                <w:r w:rsidRPr="00653584">
                  <w:t>_М2</w:t>
                </w:r>
                <w:r>
                  <w:t>.jpg</w:t>
                </w:r>
              </w:p>
              <w:p w14:paraId="3D200FD7" w14:textId="77777777" w:rsidR="00333CEA" w:rsidRDefault="00333CEA" w:rsidP="00333CEA">
                <w:pPr>
                  <w:pStyle w:val="Heading1"/>
                  <w:outlineLvl w:val="0"/>
                </w:pPr>
                <w:r>
                  <w:t>Major W</w:t>
                </w:r>
                <w:r w:rsidRPr="00383247">
                  <w:t>orks</w:t>
                </w:r>
                <w:r>
                  <w:t>:</w:t>
                </w:r>
              </w:p>
              <w:p w14:paraId="01EE27C7" w14:textId="065E8ED0" w:rsidR="00D050AE" w:rsidRPr="00DB3D8F" w:rsidRDefault="00DB3D8F" w:rsidP="00333CEA">
                <w:r>
                  <w:t>Prélude (1913)</w:t>
                </w:r>
              </w:p>
              <w:p w14:paraId="3ADCF353" w14:textId="044FA70F" w:rsidR="00D050AE" w:rsidRPr="00DB3D8F" w:rsidRDefault="00333CEA" w:rsidP="00333CEA">
                <w:r w:rsidRPr="00653584">
                  <w:rPr>
                    <w:i/>
                  </w:rPr>
                  <w:t>Derzannia. Poezy</w:t>
                </w:r>
                <w:r w:rsidRPr="002A70E3">
                  <w:t xml:space="preserve"> </w:t>
                </w:r>
                <w:r w:rsidR="00D050AE">
                  <w:t>[</w:t>
                </w:r>
                <w:r w:rsidR="00D050AE" w:rsidRPr="00D050AE">
                  <w:rPr>
                    <w:i/>
                  </w:rPr>
                  <w:t>Bravado. Poetry</w:t>
                </w:r>
                <w:r w:rsidR="00D050AE">
                  <w:t>]</w:t>
                </w:r>
                <w:r>
                  <w:t xml:space="preserve"> </w:t>
                </w:r>
                <w:r w:rsidR="00DB3D8F">
                  <w:t>(</w:t>
                </w:r>
                <w:r>
                  <w:t>1914</w:t>
                </w:r>
                <w:r w:rsidR="00DB3D8F">
                  <w:t>)</w:t>
                </w:r>
              </w:p>
              <w:p w14:paraId="585C4EF8" w14:textId="49A965AC" w:rsidR="00D050AE" w:rsidRPr="00DB3D8F" w:rsidRDefault="00333CEA" w:rsidP="00333CEA">
                <w:r w:rsidRPr="00987DFA">
                  <w:rPr>
                    <w:i/>
                  </w:rPr>
                  <w:t>Kvero-futuryzm. Poezopisni</w:t>
                </w:r>
                <w:r w:rsidRPr="002A70E3">
                  <w:t xml:space="preserve">. </w:t>
                </w:r>
                <w:r w:rsidR="00D050AE">
                  <w:t>[</w:t>
                </w:r>
                <w:r w:rsidRPr="00D050AE">
                  <w:rPr>
                    <w:i/>
                  </w:rPr>
                  <w:t>Quaero-futurism</w:t>
                </w:r>
                <w:r w:rsidR="00D050AE" w:rsidRPr="00D050AE">
                  <w:rPr>
                    <w:i/>
                  </w:rPr>
                  <w:t>. Poetry-songs</w:t>
                </w:r>
                <w:r w:rsidR="00D050AE">
                  <w:t>]</w:t>
                </w:r>
                <w:r>
                  <w:t xml:space="preserve"> </w:t>
                </w:r>
                <w:r w:rsidR="00DB3D8F">
                  <w:t>(</w:t>
                </w:r>
                <w:r>
                  <w:t>1914</w:t>
                </w:r>
                <w:r w:rsidR="00DB3D8F">
                  <w:t>)</w:t>
                </w:r>
              </w:p>
              <w:p w14:paraId="23D6B53A" w14:textId="58BE16B2" w:rsidR="00D050AE" w:rsidRPr="00DB3D8F" w:rsidRDefault="00333CEA" w:rsidP="00333CEA">
                <w:r w:rsidRPr="00987DFA">
                  <w:rPr>
                    <w:i/>
                  </w:rPr>
                  <w:t>Dev’iat' poem</w:t>
                </w:r>
                <w:r w:rsidR="00D050AE">
                  <w:t xml:space="preserve"> [</w:t>
                </w:r>
                <w:r w:rsidR="00D050AE" w:rsidRPr="00D050AE">
                  <w:rPr>
                    <w:i/>
                  </w:rPr>
                  <w:t>Nine Poems</w:t>
                </w:r>
                <w:r w:rsidR="00D050AE">
                  <w:t>]</w:t>
                </w:r>
                <w:r>
                  <w:t xml:space="preserve"> </w:t>
                </w:r>
                <w:r w:rsidR="00DB3D8F">
                  <w:t>(</w:t>
                </w:r>
                <w:r w:rsidRPr="002A70E3">
                  <w:t>1918</w:t>
                </w:r>
                <w:r w:rsidR="00DB3D8F">
                  <w:t>)</w:t>
                </w:r>
              </w:p>
              <w:p w14:paraId="53F3BB00" w14:textId="414CCE74" w:rsidR="00D050AE" w:rsidRPr="00DB3D8F" w:rsidRDefault="00333CEA" w:rsidP="00333CEA">
                <w:r w:rsidRPr="00987DFA">
                  <w:rPr>
                    <w:i/>
                  </w:rPr>
                  <w:t>P’iero zadaiet'sia. Fragmenty. Intymni poeziï. Knyzhka 1–a.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Gives Himself Airs. Fragments. Intimate poetry. Book 1</w:t>
                </w:r>
                <w:r w:rsidR="00D050AE">
                  <w:t>]</w:t>
                </w:r>
                <w:r>
                  <w:t xml:space="preserve"> </w:t>
                </w:r>
                <w:r w:rsidR="00DB3D8F">
                  <w:t>(1918)</w:t>
                </w:r>
              </w:p>
              <w:p w14:paraId="3940DD58" w14:textId="347C4CAE" w:rsidR="00D050AE" w:rsidRPr="00DB3D8F" w:rsidRDefault="00525514" w:rsidP="00333CEA">
                <w:r>
                  <w:rPr>
                    <w:i/>
                  </w:rPr>
                  <w:t>P’iero kokhaie. Misteriï (1916-</w:t>
                </w:r>
                <w:r w:rsidR="00333CEA" w:rsidRPr="00987DFA">
                  <w:rPr>
                    <w:i/>
                  </w:rPr>
                  <w:t>1917). Intymni poeziï. Knyzhka 2–a.</w:t>
                </w:r>
                <w:r w:rsidR="00333CEA" w:rsidRPr="002A70E3">
                  <w:t xml:space="preserve"> </w:t>
                </w:r>
                <w:r w:rsidR="00D050AE">
                  <w:t>[</w:t>
                </w:r>
                <w:r w:rsidR="00333CEA" w:rsidRPr="00D050AE">
                  <w:rPr>
                    <w:i/>
                  </w:rPr>
                  <w:t>Pierrot in Love. Mystries (1916-</w:t>
                </w:r>
                <w:r>
                  <w:rPr>
                    <w:i/>
                  </w:rPr>
                  <w:t>1</w:t>
                </w:r>
                <w:r w:rsidR="00333CEA" w:rsidRPr="00D050AE">
                  <w:rPr>
                    <w:i/>
                  </w:rPr>
                  <w:t>917). Intimate poetry. Book 2</w:t>
                </w:r>
                <w:r w:rsidR="00D050AE">
                  <w:t>]</w:t>
                </w:r>
                <w:r w:rsidR="00333CEA">
                  <w:t xml:space="preserve"> </w:t>
                </w:r>
                <w:r w:rsidR="00DB3D8F">
                  <w:t>(1918)</w:t>
                </w:r>
              </w:p>
              <w:p w14:paraId="0B249FD7" w14:textId="1B00A382" w:rsidR="00D050AE" w:rsidRPr="006A6D69" w:rsidRDefault="00333CEA" w:rsidP="00333CEA">
                <w:r w:rsidRPr="00987DFA">
                  <w:rPr>
                    <w:i/>
                  </w:rPr>
                  <w:t>P’iero mertvopetliuie. Futuryzy</w:t>
                </w:r>
                <w:r w:rsidRPr="00D050AE">
                  <w:rPr>
                    <w:i/>
                  </w:rPr>
                  <w:t>. 1914-1</w:t>
                </w:r>
                <w:r w:rsidR="00D050AE" w:rsidRPr="00D050AE">
                  <w:rPr>
                    <w:i/>
                  </w:rPr>
                  <w:t xml:space="preserve">918. Poeziï. Knyzhka </w:t>
                </w:r>
                <w:r w:rsidRPr="00D050AE">
                  <w:rPr>
                    <w:i/>
                  </w:rPr>
                  <w:t>3-a.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Does the Death Spiral. Futurist poetry. 1914-1918. Poetry. Book 3</w:t>
                </w:r>
                <w:r w:rsidR="00D050AE">
                  <w:t>]</w:t>
                </w:r>
                <w:r>
                  <w:t xml:space="preserve"> </w:t>
                </w:r>
                <w:r w:rsidR="00DB3D8F">
                  <w:t>(</w:t>
                </w:r>
                <w:r w:rsidRPr="002A70E3">
                  <w:t>1919</w:t>
                </w:r>
                <w:r w:rsidR="00DB3D8F">
                  <w:t>)</w:t>
                </w:r>
              </w:p>
              <w:p w14:paraId="10381345" w14:textId="7A173301" w:rsidR="00D050AE" w:rsidRPr="006A6D69" w:rsidRDefault="00333CEA" w:rsidP="00333CEA">
                <w:r w:rsidRPr="00987DFA">
                  <w:rPr>
                    <w:i/>
                  </w:rPr>
                  <w:t>Kobzar. Povnyi zbirnyk poetychnykh tvoriv v odnomu tomi. 1910–1922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Bard. Collected Works in One Volume, 1910-1920</w:t>
                </w:r>
                <w:r w:rsidR="00D050AE">
                  <w:t>]</w:t>
                </w:r>
                <w:r>
                  <w:t xml:space="preserve"> </w:t>
                </w:r>
                <w:r w:rsidR="006A6D69">
                  <w:t>(1925)</w:t>
                </w:r>
              </w:p>
              <w:p w14:paraId="2C74B9E5" w14:textId="4D9AAB71" w:rsidR="00D050AE" w:rsidRPr="006A6D69" w:rsidRDefault="00333CEA" w:rsidP="00333CEA">
                <w:r w:rsidRPr="00987DFA">
                  <w:rPr>
                    <w:i/>
                  </w:rPr>
                  <w:t>Malyi kobzar i novi virshi</w:t>
                </w:r>
                <w:r w:rsidR="00D050AE">
                  <w:t xml:space="preserve"> [</w:t>
                </w:r>
                <w:r w:rsidR="00D050AE" w:rsidRPr="00B1651A">
                  <w:rPr>
                    <w:i/>
                  </w:rPr>
                  <w:t>The Little Bard and New Poems</w:t>
                </w:r>
                <w:r w:rsidR="00D050AE">
                  <w:t>]</w:t>
                </w:r>
                <w:r w:rsidR="006A6D69">
                  <w:t xml:space="preserve"> (</w:t>
                </w:r>
                <w:r w:rsidRPr="000F5160">
                  <w:t>1928</w:t>
                </w:r>
                <w:r w:rsidR="006A6D69">
                  <w:t>)</w:t>
                </w:r>
              </w:p>
              <w:p w14:paraId="150C4FB3" w14:textId="046AA7FA" w:rsidR="00333CEA" w:rsidRPr="000F5160" w:rsidRDefault="00333CEA" w:rsidP="00333CEA">
                <w:r w:rsidRPr="00987DFA">
                  <w:rPr>
                    <w:i/>
                  </w:rPr>
                  <w:t>Evropa i my. Pamflety i virshi (1928–1929)</w:t>
                </w:r>
                <w:r w:rsidR="00D050AE">
                  <w:t xml:space="preserve"> [</w:t>
                </w:r>
                <w:r w:rsidRPr="00B1651A">
                  <w:rPr>
                    <w:i/>
                  </w:rPr>
                  <w:t>Europe and We.</w:t>
                </w:r>
                <w:r w:rsidR="00D050AE" w:rsidRPr="00B1651A">
                  <w:rPr>
                    <w:i/>
                  </w:rPr>
                  <w:t xml:space="preserve"> Pamphlets and Poems, 1928-1929</w:t>
                </w:r>
                <w:r w:rsidR="00D050AE">
                  <w:t>]</w:t>
                </w:r>
                <w:r w:rsidR="006A6D69">
                  <w:t xml:space="preserve"> (</w:t>
                </w:r>
                <w:r w:rsidRPr="000F5160">
                  <w:t>1930</w:t>
                </w:r>
                <w:r w:rsidR="006A6D69">
                  <w:t>)</w:t>
                </w:r>
              </w:p>
              <w:p w14:paraId="6573AEFD" w14:textId="697F44B8" w:rsidR="00333CEA" w:rsidRPr="000F5160" w:rsidRDefault="00333CEA" w:rsidP="00333CEA">
                <w:r w:rsidRPr="00987DFA">
                  <w:rPr>
                    <w:i/>
                  </w:rPr>
                  <w:t>Povna zbirka tvoriv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Complete Works</w:t>
                </w:r>
                <w:r w:rsidR="00D050AE">
                  <w:t>]</w:t>
                </w:r>
                <w:r w:rsidR="006A6D69">
                  <w:t>, Vol. 1. (</w:t>
                </w:r>
                <w:r w:rsidRPr="000F5160">
                  <w:t>1929</w:t>
                </w:r>
                <w:r w:rsidR="006A6D69">
                  <w:t>)</w:t>
                </w:r>
                <w:r w:rsidRPr="000F5160">
                  <w:t>; Vol</w:t>
                </w:r>
                <w:r>
                  <w:t>.</w:t>
                </w:r>
                <w:r w:rsidRPr="000F5160">
                  <w:t xml:space="preserve"> 2. </w:t>
                </w:r>
                <w:r w:rsidR="006A6D69">
                  <w:t>(</w:t>
                </w:r>
                <w:r w:rsidRPr="000F5160">
                  <w:t>1930</w:t>
                </w:r>
                <w:r w:rsidR="006A6D69">
                  <w:t>)</w:t>
                </w:r>
                <w:r w:rsidRPr="000F5160">
                  <w:t>; Vol</w:t>
                </w:r>
                <w:r>
                  <w:t>.</w:t>
                </w:r>
                <w:r w:rsidRPr="000F5160">
                  <w:t xml:space="preserve"> 3. </w:t>
                </w:r>
                <w:r w:rsidR="006A6D69">
                  <w:t>(1931)</w:t>
                </w:r>
              </w:p>
              <w:p w14:paraId="220D0F8E" w14:textId="77777777" w:rsidR="00333CEA" w:rsidRPr="002A70E3" w:rsidRDefault="00333CEA" w:rsidP="00333CEA"/>
              <w:p w14:paraId="6A1A86C9" w14:textId="77777777" w:rsidR="00333CEA" w:rsidRDefault="00333CEA" w:rsidP="00D050AE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 xml:space="preserve"> (by Semenko):</w:t>
                </w:r>
              </w:p>
              <w:p w14:paraId="3C8B475B" w14:textId="29FA26E4" w:rsidR="00D050AE" w:rsidRDefault="00D050AE" w:rsidP="00333CEA">
                <w:r>
                  <w:t>‘</w:t>
                </w:r>
                <w:r w:rsidR="00333CEA" w:rsidRPr="00821E82">
                  <w:t xml:space="preserve">Do postanovky pytannia </w:t>
                </w:r>
                <w:r w:rsidR="00333CEA">
                  <w:t>pro zastosuvannia leninizmu na 3-mu fronti</w:t>
                </w:r>
                <w:r>
                  <w:t>’ [‘</w:t>
                </w:r>
                <w:r w:rsidR="00333CEA" w:rsidRPr="00D050AE">
                  <w:t>On the Question of Apply</w:t>
                </w:r>
                <w:r w:rsidRPr="00D050AE">
                  <w:t>ing Leninism to the Third Front</w:t>
                </w:r>
                <w:r>
                  <w:t>’]</w:t>
                </w:r>
                <w:r w:rsidR="00525514">
                  <w:t xml:space="preserve"> (In </w:t>
                </w:r>
                <w:r w:rsidR="00333CEA" w:rsidRPr="00821E82">
                  <w:rPr>
                    <w:i/>
                  </w:rPr>
                  <w:t>Chervonyi shliakh</w:t>
                </w:r>
                <w:r w:rsidR="00525514">
                  <w:t xml:space="preserve">; </w:t>
                </w:r>
                <w:r w:rsidR="00333CEA">
                  <w:t>1924)</w:t>
                </w:r>
              </w:p>
              <w:p w14:paraId="271BBD12" w14:textId="77777777" w:rsidR="00525514" w:rsidRDefault="00525514" w:rsidP="00333CEA"/>
              <w:p w14:paraId="37863988" w14:textId="261FA578" w:rsidR="00010278" w:rsidRDefault="00D050AE" w:rsidP="00333CEA">
                <w:r>
                  <w:t>‘</w:t>
                </w:r>
                <w:r w:rsidR="00333CEA">
                  <w:t>Mystetstvo iak kul't</w:t>
                </w:r>
                <w:r>
                  <w:t>’</w:t>
                </w:r>
                <w:r w:rsidR="00010278">
                  <w:t xml:space="preserve"> [‘Art as Cult’]</w:t>
                </w:r>
                <w:r w:rsidR="00333CEA" w:rsidRPr="00821E82">
                  <w:t xml:space="preserve"> </w:t>
                </w:r>
                <w:r w:rsidR="00525514">
                  <w:t xml:space="preserve">(In </w:t>
                </w:r>
                <w:r w:rsidR="00333CEA" w:rsidRPr="00821E82">
                  <w:rPr>
                    <w:i/>
                  </w:rPr>
                  <w:t>Chervonyi shliakh</w:t>
                </w:r>
                <w:r w:rsidR="00333CEA" w:rsidRPr="00821E82">
                  <w:t xml:space="preserve"> 3</w:t>
                </w:r>
                <w:r w:rsidR="00525514">
                  <w:t xml:space="preserve">; </w:t>
                </w:r>
                <w:r w:rsidR="00333CEA">
                  <w:t>1924)</w:t>
                </w:r>
              </w:p>
              <w:p w14:paraId="765E951D" w14:textId="77777777" w:rsidR="00525514" w:rsidRDefault="00525514" w:rsidP="00333CEA"/>
              <w:p w14:paraId="18E47AC8" w14:textId="6EA4D8AC" w:rsidR="003F0D73" w:rsidRPr="00DC5E00" w:rsidRDefault="00010278" w:rsidP="00DC5E00">
                <w:r>
                  <w:t>‘</w:t>
                </w:r>
                <w:r w:rsidR="00333CEA" w:rsidRPr="00821E82">
                  <w:t>Mirkuvannia pro te, chym shkidlyvyi ukraïns'kyi natsionalizm dlia ukraïns'koï kul'tury, abo chym korysny</w:t>
                </w:r>
                <w:r w:rsidR="00333CEA">
                  <w:t>i internatsionalizm dlia neï zh</w:t>
                </w:r>
                <w:r>
                  <w:t>’ [‘</w:t>
                </w:r>
                <w:r w:rsidR="00333CEA">
                  <w:t>Reflection on why Ukrainian Nationalism is Dangerous for Ukrainian Culture</w:t>
                </w:r>
                <w:r w:rsidR="00B1651A">
                  <w:t>,</w:t>
                </w:r>
                <w:r w:rsidR="00333CEA">
                  <w:t xml:space="preserve"> or How Internationalism is Beneficial for It</w:t>
                </w:r>
                <w:r>
                  <w:t>’]</w:t>
                </w:r>
                <w:r w:rsidR="00525514">
                  <w:t xml:space="preserve"> (In </w:t>
                </w:r>
                <w:r w:rsidR="00333CEA" w:rsidRPr="00821E82">
                  <w:rPr>
                    <w:i/>
                  </w:rPr>
                  <w:t>Bumeranh. Neperiodychnyi zhurnal pamfletiv</w:t>
                </w:r>
                <w:r w:rsidR="00333CEA" w:rsidRPr="00821E82">
                  <w:t xml:space="preserve"> 1</w:t>
                </w:r>
                <w:r w:rsidR="00525514">
                  <w:t>; 1927)</w:t>
                </w:r>
              </w:p>
            </w:tc>
          </w:sdtContent>
        </w:sdt>
      </w:tr>
      <w:tr w:rsidR="003235A7" w14:paraId="49A45B6D" w14:textId="77777777" w:rsidTr="003235A7">
        <w:tc>
          <w:tcPr>
            <w:tcW w:w="9016" w:type="dxa"/>
          </w:tcPr>
          <w:p w14:paraId="0A02C3EF" w14:textId="292A1E32" w:rsidR="00BD3F1A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8C83D4F" w14:textId="4279487E" w:rsidR="004E6015" w:rsidRDefault="00DB3D8F" w:rsidP="008A5B87">
            <w:sdt>
              <w:sdtPr>
                <w:id w:val="1147009944"/>
                <w:citation/>
              </w:sdtPr>
              <w:sdtContent>
                <w:r w:rsidR="004E6015">
                  <w:fldChar w:fldCharType="begin"/>
                </w:r>
                <w:r w:rsidR="00BE7E79">
                  <w:rPr>
                    <w:lang w:val="en-US"/>
                  </w:rPr>
                  <w:instrText xml:space="preserve">CITATION Dmi11 \l 1033 </w:instrText>
                </w:r>
                <w:r w:rsidR="004E6015"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(Dmitrieva)</w:t>
                </w:r>
                <w:r w:rsidR="004E6015">
                  <w:fldChar w:fldCharType="end"/>
                </w:r>
              </w:sdtContent>
            </w:sdt>
          </w:p>
          <w:p w14:paraId="16F6A808" w14:textId="77777777" w:rsidR="00071715" w:rsidRDefault="00071715" w:rsidP="008A5B87"/>
          <w:p w14:paraId="1E90E59A" w14:textId="30D0C820" w:rsidR="00071715" w:rsidRDefault="00DB3D8F" w:rsidP="008A5B87">
            <w:sdt>
              <w:sdtPr>
                <w:id w:val="1806580884"/>
                <w:citation/>
              </w:sdtPr>
              <w:sdtContent>
                <w:r w:rsidR="00071715">
                  <w:fldChar w:fldCharType="begin"/>
                </w:r>
                <w:r w:rsidR="00071715">
                  <w:rPr>
                    <w:lang w:val="en-US"/>
                  </w:rPr>
                  <w:instrText xml:space="preserve">CITATION Fol80 \l 1033 </w:instrText>
                </w:r>
                <w:r w:rsidR="00071715">
                  <w:fldChar w:fldCharType="separate"/>
                </w:r>
                <w:r w:rsidR="00071715" w:rsidRPr="00071715">
                  <w:rPr>
                    <w:noProof/>
                    <w:lang w:val="en-US"/>
                  </w:rPr>
                  <w:t>(Folejewski)</w:t>
                </w:r>
                <w:r w:rsidR="00071715">
                  <w:fldChar w:fldCharType="end"/>
                </w:r>
              </w:sdtContent>
            </w:sdt>
          </w:p>
          <w:p w14:paraId="5E8BC5D1" w14:textId="77777777" w:rsidR="00071715" w:rsidRDefault="00071715" w:rsidP="008A5B87"/>
          <w:p w14:paraId="6180E1C5" w14:textId="3E8EE360" w:rsidR="00071715" w:rsidRDefault="00DB3D8F" w:rsidP="008A5B87">
            <w:sdt>
              <w:sdtPr>
                <w:id w:val="-1599012478"/>
                <w:citation/>
              </w:sdtPr>
              <w:sdtContent>
                <w:r w:rsidR="00071715">
                  <w:fldChar w:fldCharType="begin"/>
                </w:r>
                <w:r w:rsidR="00071715">
                  <w:rPr>
                    <w:lang w:val="en-US"/>
                  </w:rPr>
                  <w:instrText xml:space="preserve"> CITATION Iln10 \l 1033 </w:instrText>
                </w:r>
                <w:r w:rsidR="00071715">
                  <w:fldChar w:fldCharType="separate"/>
                </w:r>
                <w:r w:rsidR="00071715" w:rsidRPr="00071715">
                  <w:rPr>
                    <w:noProof/>
                    <w:lang w:val="en-US"/>
                  </w:rPr>
                  <w:t>(Ilnytzkyj)</w:t>
                </w:r>
                <w:r w:rsidR="00071715">
                  <w:fldChar w:fldCharType="end"/>
                </w:r>
              </w:sdtContent>
            </w:sdt>
          </w:p>
          <w:p w14:paraId="283C6ABB" w14:textId="77777777" w:rsidR="00071715" w:rsidRDefault="00071715" w:rsidP="008A5B87"/>
          <w:p w14:paraId="30D75D0E" w14:textId="3FA512DE" w:rsidR="00071715" w:rsidRDefault="00DB3D8F" w:rsidP="008A5B87">
            <w:sdt>
              <w:sdtPr>
                <w:id w:val="-438914578"/>
                <w:citation/>
              </w:sdtPr>
              <w:sdtContent>
                <w:r w:rsidR="00071715">
                  <w:fldChar w:fldCharType="begin"/>
                </w:r>
                <w:r w:rsidR="00BE7E79">
                  <w:rPr>
                    <w:lang w:val="en-US"/>
                  </w:rPr>
                  <w:instrText xml:space="preserve">CITATION Iln11 \l 1033 </w:instrText>
                </w:r>
                <w:r w:rsidR="00071715"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(Ilnytzkyj, Ukrainian Futurism: Re-Appropriating the Imperial Legacy)</w:t>
                </w:r>
                <w:r w:rsidR="00071715">
                  <w:fldChar w:fldCharType="end"/>
                </w:r>
              </w:sdtContent>
            </w:sdt>
          </w:p>
          <w:p w14:paraId="08501A63" w14:textId="17867DEE" w:rsidR="00665CB4" w:rsidRDefault="00665CB4" w:rsidP="008A5B87"/>
          <w:p w14:paraId="0411014A" w14:textId="1D99D2ED" w:rsidR="00665CB4" w:rsidRDefault="00DB3D8F" w:rsidP="008A5B87">
            <w:sdt>
              <w:sdtPr>
                <w:id w:val="-1182888434"/>
                <w:citation/>
              </w:sdtPr>
              <w:sdtContent>
                <w:r w:rsidR="00BC76D4">
                  <w:fldChar w:fldCharType="begin"/>
                </w:r>
                <w:r w:rsidR="00BC76D4">
                  <w:rPr>
                    <w:lang w:val="en-US"/>
                  </w:rPr>
                  <w:instrText xml:space="preserve"> CITATION Iln97 \l 1033 </w:instrText>
                </w:r>
                <w:r w:rsidR="00BC76D4">
                  <w:fldChar w:fldCharType="separate"/>
                </w:r>
                <w:r w:rsidR="00BC76D4" w:rsidRPr="00BC76D4">
                  <w:rPr>
                    <w:noProof/>
                    <w:lang w:val="en-US"/>
                  </w:rPr>
                  <w:t>(Ilnytzkyj, Ukrainian Futurism: A Histo</w:t>
                </w:r>
                <w:bookmarkStart w:id="0" w:name="_GoBack"/>
                <w:bookmarkEnd w:id="0"/>
                <w:r w:rsidR="00BC76D4" w:rsidRPr="00BC76D4">
                  <w:rPr>
                    <w:noProof/>
                    <w:lang w:val="en-US"/>
                  </w:rPr>
                  <w:t>rical and Critical Study)</w:t>
                </w:r>
                <w:r w:rsidR="00BC76D4">
                  <w:fldChar w:fldCharType="end"/>
                </w:r>
              </w:sdtContent>
            </w:sdt>
          </w:p>
          <w:p w14:paraId="079EF053" w14:textId="77777777" w:rsidR="00665CB4" w:rsidRDefault="00665CB4" w:rsidP="008A5B87"/>
          <w:p w14:paraId="777644F0" w14:textId="6F0F5537" w:rsidR="00665CB4" w:rsidRDefault="00DB3D8F" w:rsidP="008A5B87">
            <w:sdt>
              <w:sdtPr>
                <w:id w:val="1201129329"/>
                <w:citation/>
              </w:sdtPr>
              <w:sdtContent>
                <w:r w:rsidR="00BC76D4">
                  <w:fldChar w:fldCharType="begin"/>
                </w:r>
                <w:r w:rsidR="00BC76D4">
                  <w:rPr>
                    <w:lang w:val="en-US"/>
                  </w:rPr>
                  <w:instrText xml:space="preserve"> CITATION Iln13 \l 1033 </w:instrText>
                </w:r>
                <w:r w:rsidR="00BC76D4">
                  <w:fldChar w:fldCharType="separate"/>
                </w:r>
                <w:r w:rsidR="00BC76D4" w:rsidRPr="00BC76D4">
                  <w:rPr>
                    <w:noProof/>
                    <w:lang w:val="en-US"/>
                  </w:rPr>
                  <w:t>(Ilnytzkyj, Under Imperial Eyes: Ukrainian Modernist and Avant-Garde Publications)</w:t>
                </w:r>
                <w:r w:rsidR="00BC76D4">
                  <w:fldChar w:fldCharType="end"/>
                </w:r>
              </w:sdtContent>
            </w:sdt>
          </w:p>
          <w:p w14:paraId="32087B59" w14:textId="77777777" w:rsidR="00665CB4" w:rsidRDefault="00665CB4" w:rsidP="008A5B87"/>
          <w:p w14:paraId="0A70CC5E" w14:textId="61CC49BC" w:rsidR="00665CB4" w:rsidRDefault="00DB3D8F" w:rsidP="008A5B87">
            <w:sdt>
              <w:sdtPr>
                <w:id w:val="660899093"/>
                <w:citation/>
              </w:sdtPr>
              <w:sdtContent>
                <w:r w:rsidR="00665CB4">
                  <w:fldChar w:fldCharType="begin"/>
                </w:r>
                <w:r w:rsidR="00665CB4">
                  <w:rPr>
                    <w:lang w:val="en-US"/>
                  </w:rPr>
                  <w:instrText xml:space="preserve"> CITATION Mud86 \l 1033 </w:instrText>
                </w:r>
                <w:r w:rsidR="00665CB4">
                  <w:fldChar w:fldCharType="separate"/>
                </w:r>
                <w:r w:rsidR="00665CB4" w:rsidRPr="00665CB4">
                  <w:rPr>
                    <w:noProof/>
                    <w:lang w:val="en-US"/>
                  </w:rPr>
                  <w:t>(Mudrak)</w:t>
                </w:r>
                <w:r w:rsidR="00665CB4">
                  <w:fldChar w:fldCharType="end"/>
                </w:r>
              </w:sdtContent>
            </w:sdt>
          </w:p>
          <w:p w14:paraId="3E273FD0" w14:textId="77777777" w:rsidR="00071715" w:rsidRDefault="00071715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3E652760" w14:textId="048DF631" w:rsidR="003235A7" w:rsidRDefault="00DB3D8F" w:rsidP="00333CEA">
                <w:sdt>
                  <w:sdtPr>
                    <w:id w:val="1450818962"/>
                    <w:citation/>
                  </w:sdtPr>
                  <w:sdtContent>
                    <w:r w:rsidR="00333CEA">
                      <w:fldChar w:fldCharType="begin"/>
                    </w:r>
                    <w:r w:rsidR="00D050AE">
                      <w:rPr>
                        <w:lang w:val="en-US"/>
                      </w:rPr>
                      <w:instrText xml:space="preserve">CITATION Sem22 \l 1033 </w:instrText>
                    </w:r>
                    <w:r w:rsidR="00333CEA">
                      <w:fldChar w:fldCharType="separate"/>
                    </w:r>
                    <w:r w:rsidR="00D050AE">
                      <w:rPr>
                        <w:noProof/>
                        <w:lang w:val="en-US"/>
                      </w:rPr>
                      <w:t xml:space="preserve"> </w:t>
                    </w:r>
                    <w:r w:rsidR="00D050AE" w:rsidRPr="00D050AE">
                      <w:rPr>
                        <w:noProof/>
                        <w:lang w:val="en-US"/>
                      </w:rPr>
                      <w:t>(Semenko)</w:t>
                    </w:r>
                    <w:r w:rsidR="00333CEA">
                      <w:fldChar w:fldCharType="end"/>
                    </w:r>
                  </w:sdtContent>
                </w:sdt>
              </w:p>
            </w:sdtContent>
          </w:sdt>
        </w:tc>
      </w:tr>
    </w:tbl>
    <w:p w14:paraId="41543E5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DBFC9" w14:textId="77777777" w:rsidR="00DB3D8F" w:rsidRDefault="00DB3D8F" w:rsidP="007A0D55">
      <w:pPr>
        <w:spacing w:after="0" w:line="240" w:lineRule="auto"/>
      </w:pPr>
      <w:r>
        <w:separator/>
      </w:r>
    </w:p>
  </w:endnote>
  <w:endnote w:type="continuationSeparator" w:id="0">
    <w:p w14:paraId="120E2FAC" w14:textId="77777777" w:rsidR="00DB3D8F" w:rsidRDefault="00DB3D8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9407D" w14:textId="77777777" w:rsidR="00DB3D8F" w:rsidRDefault="00DB3D8F" w:rsidP="007A0D55">
      <w:pPr>
        <w:spacing w:after="0" w:line="240" w:lineRule="auto"/>
      </w:pPr>
      <w:r>
        <w:separator/>
      </w:r>
    </w:p>
  </w:footnote>
  <w:footnote w:type="continuationSeparator" w:id="0">
    <w:p w14:paraId="209DA396" w14:textId="77777777" w:rsidR="00DB3D8F" w:rsidRDefault="00DB3D8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784E3" w14:textId="77777777" w:rsidR="00DB3D8F" w:rsidRDefault="00DB3D8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AC1DDC5" w14:textId="77777777" w:rsidR="00DB3D8F" w:rsidRDefault="00DB3D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09"/>
    <w:rsid w:val="00010278"/>
    <w:rsid w:val="00032559"/>
    <w:rsid w:val="00052040"/>
    <w:rsid w:val="0007171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CEA"/>
    <w:rsid w:val="003677B6"/>
    <w:rsid w:val="003D3579"/>
    <w:rsid w:val="003E0EC6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6015"/>
    <w:rsid w:val="00513EE6"/>
    <w:rsid w:val="00525514"/>
    <w:rsid w:val="00534F8F"/>
    <w:rsid w:val="00590035"/>
    <w:rsid w:val="005B177E"/>
    <w:rsid w:val="005B3921"/>
    <w:rsid w:val="005F26D7"/>
    <w:rsid w:val="005F5450"/>
    <w:rsid w:val="00665CB4"/>
    <w:rsid w:val="006A6D69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651A"/>
    <w:rsid w:val="00B219AE"/>
    <w:rsid w:val="00B33145"/>
    <w:rsid w:val="00B574C9"/>
    <w:rsid w:val="00BC39C9"/>
    <w:rsid w:val="00BC76D4"/>
    <w:rsid w:val="00BD3F1A"/>
    <w:rsid w:val="00BE5BF7"/>
    <w:rsid w:val="00BE7E79"/>
    <w:rsid w:val="00BF40E1"/>
    <w:rsid w:val="00C27FAB"/>
    <w:rsid w:val="00C358D4"/>
    <w:rsid w:val="00C6296B"/>
    <w:rsid w:val="00CC586D"/>
    <w:rsid w:val="00CF1542"/>
    <w:rsid w:val="00CF3EC5"/>
    <w:rsid w:val="00D050AE"/>
    <w:rsid w:val="00D656DA"/>
    <w:rsid w:val="00D83300"/>
    <w:rsid w:val="00DB3D8F"/>
    <w:rsid w:val="00DC5E00"/>
    <w:rsid w:val="00DC6B48"/>
    <w:rsid w:val="00DF01B0"/>
    <w:rsid w:val="00E82E0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F1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8BFA17D85D14D802AACE8D515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AA10-C14B-604F-A504-E4A3E189365C}"/>
      </w:docPartPr>
      <w:docPartBody>
        <w:p w:rsidR="00D20A6F" w:rsidRDefault="00D20A6F">
          <w:pPr>
            <w:pStyle w:val="E808BFA17D85D14D802AACE8D515415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03D33CF6F37A04E968E113321A4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F0C6-E9EE-8048-9BE1-B7F82AFD0CC5}"/>
      </w:docPartPr>
      <w:docPartBody>
        <w:p w:rsidR="00D20A6F" w:rsidRDefault="00D20A6F">
          <w:pPr>
            <w:pStyle w:val="503D33CF6F37A04E968E113321A49A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DA990249945D4A8558438369F7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3C7F-03C2-F143-B8AA-52D186634D2E}"/>
      </w:docPartPr>
      <w:docPartBody>
        <w:p w:rsidR="00D20A6F" w:rsidRDefault="00D20A6F">
          <w:pPr>
            <w:pStyle w:val="54DA990249945D4A8558438369F7D0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D80362A1C6CC642844F00B2ECC3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C5C7-1EEE-B944-B22B-27D757A2A5DF}"/>
      </w:docPartPr>
      <w:docPartBody>
        <w:p w:rsidR="00D20A6F" w:rsidRDefault="00D20A6F">
          <w:pPr>
            <w:pStyle w:val="5D80362A1C6CC642844F00B2ECC33B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EA770587E85343B42322E7B230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7E85-424F-174C-93CE-3AEE139FB310}"/>
      </w:docPartPr>
      <w:docPartBody>
        <w:p w:rsidR="00D20A6F" w:rsidRDefault="00D20A6F">
          <w:pPr>
            <w:pStyle w:val="C1EA770587E85343B42322E7B2306B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051F547FB1474C90D4C3232407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E680E-A721-194C-93D3-F67BF7310DA4}"/>
      </w:docPartPr>
      <w:docPartBody>
        <w:p w:rsidR="00D20A6F" w:rsidRDefault="00D20A6F">
          <w:pPr>
            <w:pStyle w:val="92051F547FB1474C90D4C32324076C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1E1A24FDD8DB429A2D67FE56A6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2AEB4-4D3E-774F-AE50-33134C5813CC}"/>
      </w:docPartPr>
      <w:docPartBody>
        <w:p w:rsidR="00D20A6F" w:rsidRDefault="00D20A6F">
          <w:pPr>
            <w:pStyle w:val="721E1A24FDD8DB429A2D67FE56A69A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D13851047551840B41F1E7CD50D2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3B83-FF3C-374B-BFD9-F67EBB6F2132}"/>
      </w:docPartPr>
      <w:docPartBody>
        <w:p w:rsidR="00D20A6F" w:rsidRDefault="00D20A6F">
          <w:pPr>
            <w:pStyle w:val="6D13851047551840B41F1E7CD50D2C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76AAE3FE19AA429228DB757C858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824C-70F8-7F4A-A07D-17760E712072}"/>
      </w:docPartPr>
      <w:docPartBody>
        <w:p w:rsidR="00D20A6F" w:rsidRDefault="00D20A6F">
          <w:pPr>
            <w:pStyle w:val="0D76AAE3FE19AA429228DB757C8583D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6E2D800ABEDB4C9708F64FC8DE5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6DF3-C998-2B40-9201-311BC90D5133}"/>
      </w:docPartPr>
      <w:docPartBody>
        <w:p w:rsidR="00D20A6F" w:rsidRDefault="00D20A6F">
          <w:pPr>
            <w:pStyle w:val="0C6E2D800ABEDB4C9708F64FC8DE50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674850A914F804DA62EB86383AF0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BBB0-7D4F-DD4B-AB50-143375F492D2}"/>
      </w:docPartPr>
      <w:docPartBody>
        <w:p w:rsidR="00214F71" w:rsidRDefault="00214F71" w:rsidP="00214F71">
          <w:pPr>
            <w:pStyle w:val="D674850A914F804DA62EB86383AF06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F"/>
    <w:rsid w:val="00214F71"/>
    <w:rsid w:val="00D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F71"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  <w:style w:type="paragraph" w:customStyle="1" w:styleId="D674850A914F804DA62EB86383AF0666">
    <w:name w:val="D674850A914F804DA62EB86383AF0666"/>
    <w:rsid w:val="00214F7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F71"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  <w:style w:type="paragraph" w:customStyle="1" w:styleId="D674850A914F804DA62EB86383AF0666">
    <w:name w:val="D674850A914F804DA62EB86383AF0666"/>
    <w:rsid w:val="00214F7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Sem22</b:Tag>
    <b:SourceType>ArticleInAPeriodical</b:SourceType>
    <b:Guid>{3B543BFE-FFFA-A449-9C15-3C609BD9905C}</b:Guid>
    <b:Author>
      <b:Author>
        <b:NameList>
          <b:Person>
            <b:Last>Semenko</b:Last>
            <b:First>Mykhail’</b:First>
          </b:Person>
        </b:NameList>
      </b:Author>
    </b:Author>
    <b:City>Kyiv</b:City>
    <b:Publisher>Vydavnyctvo Golf Strom</b:Publisher>
    <b:Year>1922</b:Year>
    <b:PeriodicalTitle>Semafor u Maibutnie</b:PeriodicalTitle>
    <b:Month>May</b:Month>
    <b:Issue>1</b:Issue>
    <b:RefOrder>8</b:RefOrder>
  </b:Source>
  <b:Source>
    <b:Tag>Iln10</b:Tag>
    <b:SourceType>BookSection</b:SourceType>
    <b:Guid>{1A76549A-61C7-024A-A846-A9E5968097C5}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Makaryk</b:Last>
            <b:First>Irena</b:First>
            <b:Middle>R.</b:Middle>
          </b:Person>
          <b:Person>
            <b:Last>Tkacz</b:Last>
            <b:First>Virlana</b:First>
          </b:Person>
        </b:NameList>
      </b:Editor>
    </b:Author>
    <b:Title>Abstraction and Ukrainian Futurist Literature</b:Title>
    <b:BookTitle>Modernism in Kyiv: Jubilant Experimentation</b:BookTitle>
    <b:City>Toronto</b:City>
    <b:Publisher>U of Toronto P</b:Publisher>
    <b:Year>2010</b:Year>
    <b:Pages>387-406</b:Pages>
    <b:RefOrder>3</b:RefOrder>
  </b:Source>
  <b:Source>
    <b:Tag>Fol80</b:Tag>
    <b:SourceType>BookSection</b:SourceType>
    <b:Guid>{71C540A1-AA70-AA48-8DFD-117464DB855F}</b:Guid>
    <b:Title>Ukrainian Quero- and Pan-Futurism</b:Title>
    <b:Publisher>U of Ottawa P</b:Publisher>
    <b:City>Ottawa</b:City>
    <b:Year>1980</b:Year>
    <b:Pages>51-56</b:Pages>
    <b:Author>
      <b:Author>
        <b:NameList>
          <b:Person>
            <b:Last>Folejewski</b:Last>
            <b:First>Zbigniew</b:First>
          </b:Person>
        </b:NameList>
      </b:Author>
    </b:Author>
    <b:BookTitle>Futurism and Its Place in the Development of Modern Poetry: A Comparative Study and Anthology</b:BookTitle>
    <b:RefOrder>2</b:RefOrder>
  </b:Source>
  <b:Source>
    <b:Tag>Iln11</b:Tag>
    <b:SourceType>JournalArticle</b:SourceType>
    <b:Guid>{18D5B0C5-7112-ED4D-9C67-3C24F82C5B14}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Title>Ukrainian Futurism: Re-Appropriating the Imperial Legacy</b:Title>
    <b:City>Berlin</b:City>
    <b:Publisher>De Gruyter</b:Publisher>
    <b:Year>2011</b:Year>
    <b:Volume>1</b:Volume>
    <b:Pages>37-58</b:Pages>
    <b:Comments>Special issue: Futurism in Eastern and Central Europe</b:Comments>
    <b:JournalName>International Yearbook of Futurism Studies</b:JournalName>
    <b:RefOrder>4</b:RefOrder>
  </b:Source>
  <b:Source>
    <b:Tag>Dmi11</b:Tag>
    <b:SourceType>JournalArticle</b:SourceType>
    <b:Guid>{831D52D0-6415-B449-B9E5-2AD5DFC33DC5}</b:Guid>
    <b:Title>'A Spectre is Haunting Europe – the Spectre of Futurism': The Ukrainian Panfuturists and Their Artistic Allegiances</b:Title>
    <b:PeriodicalTitle>International Yearbook of Futurism Studies</b:PeriodicalTitle>
    <b:Publisher>De Gruyter</b:Publisher>
    <b:City>Berlin</b:City>
    <b:Year>2011</b:Year>
    <b:Volume>1</b:Volume>
    <b:Pages>132-153</b:Pages>
    <b:Author>
      <b:Author>
        <b:NameList>
          <b:Person>
            <b:Last>Dmitrieva</b:Last>
            <b:First>Marina</b:First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JournalName>International Yearbook of Futurism Studies</b:JournalName>
    <b:Comments>Special issue: Futurism in Eastern and Central Europe</b:Comments>
    <b:RefOrder>1</b:RefOrder>
  </b:Source>
  <b:Source>
    <b:Tag>Iln13</b:Tag>
    <b:SourceType>ArticleInAPeriodical</b:SourceType>
    <b:Guid>{D7D8EC83-E6E6-A24E-B135-B76C99AF4B40}</b:Guid>
    <b:Title>Under Imperial Eyes: Ukrainian Modernist and Avant-Garde Publications</b:Title>
    <b:Publisher>Oxford UP</b:Publisher>
    <b:City>Oxford</b:City>
    <b:Year>2013</b:Year>
    <b:Volume>3, part II</b:Volume>
    <b:Pages>1341-1362</b:Pages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Brooker</b:Last>
            <b:First>Peter</b:First>
          </b:Person>
          <b:Person>
            <b:Last>Bru</b:Last>
            <b:First>Sascha</b:First>
          </b:Person>
          <b:Person>
            <b:Last>Thacker</b:Last>
            <b:First>Andrew</b:First>
          </b:Person>
          <b:Person>
            <b:Last>Weikop</b:Last>
            <b:First>Christian</b:First>
          </b:Person>
        </b:NameList>
      </b:Editor>
    </b:Author>
    <b:PeriodicalTitle>Modernist Magazines: A Critical and Cultural History. Volume 3, Europe 1880-1940</b:PeriodicalTitle>
    <b:RefOrder>6</b:RefOrder>
  </b:Source>
  <b:Source>
    <b:Tag>Iln97</b:Tag>
    <b:SourceType>Book</b:SourceType>
    <b:Guid>{4E838EAD-CEBA-9A40-9644-F9FDBD7357AD}</b:Guid>
    <b:Author>
      <b:Author>
        <b:NameList>
          <b:Person>
            <b:Last>Ilnytzkyj</b:Last>
            <b:First>Oleh</b:First>
            <b:Middle>S.</b:Middle>
          </b:Person>
        </b:NameList>
      </b:Author>
    </b:Author>
    <b:Title>Ukrainian Futurism: A Historical and Critical Study</b:Title>
    <b:Publisher>Harvard UP</b:Publisher>
    <b:City>Cambridge</b:City>
    <b:Year>1997</b:Year>
    <b:Comments>Distributed by Harvard UP for the Ukrainian Research Institute.</b:Comments>
    <b:StateProvince>MA</b:StateProvince>
    <b:RefOrder>5</b:RefOrder>
  </b:Source>
  <b:Source>
    <b:Tag>Mud86</b:Tag>
    <b:SourceType>Book</b:SourceType>
    <b:Guid>{83E4F7FB-70CE-DC47-8A27-B74DA9CAA4B1}</b:Guid>
    <b:Author>
      <b:Author>
        <b:NameList>
          <b:Person>
            <b:Last>Mudrak</b:Last>
            <b:First>Myroslava</b:First>
            <b:Middle>M.</b:Middle>
          </b:Person>
        </b:NameList>
      </b:Author>
    </b:Author>
    <b:Title>The New Generation and Artistic Modernism in the Ukraine </b:Title>
    <b:City>Ann Arbor</b:City>
    <b:StateProvince>MI</b:StateProvince>
    <b:Publisher>UMI Research Press</b:Publisher>
    <b:Year>1986</b:Year>
    <b:RefOrder>7</b:RefOrder>
  </b:Source>
</b:Sources>
</file>

<file path=customXml/itemProps1.xml><?xml version="1.0" encoding="utf-8"?>
<ds:datastoreItem xmlns:ds="http://schemas.openxmlformats.org/officeDocument/2006/customXml" ds:itemID="{5CC10644-7C15-7747-9B0E-DDFF3316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63</TotalTime>
  <Pages>2</Pages>
  <Words>791</Words>
  <Characters>4512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2014-12-12T07:04:00Z</dcterms:created>
  <dcterms:modified xsi:type="dcterms:W3CDTF">2014-12-15T21:28:00Z</dcterms:modified>
</cp:coreProperties>
</file>