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CDAFC5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7DC6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51B560131944F9CA19159F9872385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737E11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75BEFF3F3E41E1A0D485A9237AC2C7"/>
            </w:placeholder>
            <w:text/>
          </w:sdtPr>
          <w:sdtContent>
            <w:tc>
              <w:tcPr>
                <w:tcW w:w="2073" w:type="dxa"/>
              </w:tcPr>
              <w:p w14:paraId="55C2707D" w14:textId="77777777" w:rsidR="00B574C9" w:rsidRDefault="00536685" w:rsidP="00536685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B0F35D6B114DF39C2DB3152B3F2F1A"/>
            </w:placeholder>
            <w:text/>
          </w:sdtPr>
          <w:sdtContent>
            <w:tc>
              <w:tcPr>
                <w:tcW w:w="2551" w:type="dxa"/>
              </w:tcPr>
              <w:p w14:paraId="1F625C68" w14:textId="77777777" w:rsidR="00B574C9" w:rsidRDefault="00536685" w:rsidP="00536685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6F32530F7AD49FC9BFB590A7791BA39"/>
            </w:placeholder>
            <w:text/>
          </w:sdtPr>
          <w:sdtContent>
            <w:tc>
              <w:tcPr>
                <w:tcW w:w="2642" w:type="dxa"/>
              </w:tcPr>
              <w:p w14:paraId="1B7FB1F6" w14:textId="77777777" w:rsidR="00B574C9" w:rsidRDefault="00536685" w:rsidP="00536685">
                <w:proofErr w:type="spellStart"/>
                <w:r>
                  <w:t>Lesosky</w:t>
                </w:r>
                <w:proofErr w:type="spellEnd"/>
              </w:p>
            </w:tc>
          </w:sdtContent>
        </w:sdt>
      </w:tr>
      <w:tr w:rsidR="00B574C9" w14:paraId="4B1FD35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0F64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8A308BF498475DAC8CF48B9EAAF95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18F8CF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A7B1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FBBB3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3D35153AD4E4D22AAA2DC88C7E4ACE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A4A54E5" w14:textId="77777777" w:rsidR="00B574C9" w:rsidRDefault="00536685" w:rsidP="00536685">
                <w:r w:rsidRPr="00536685">
                  <w:rPr>
                    <w:lang w:val="en-US"/>
                  </w:rPr>
                  <w:t>University of Illinois at Urbana-Champaign</w:t>
                </w:r>
              </w:p>
            </w:tc>
          </w:sdtContent>
        </w:sdt>
      </w:tr>
    </w:tbl>
    <w:p w14:paraId="4C45F3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6EFCA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2A7E0F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02873B2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C30068DB51ED419CADE0E858D385764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DED1EE" w14:textId="77777777" w:rsidR="003F0D73" w:rsidRPr="00FB589A" w:rsidRDefault="00536685" w:rsidP="00536685">
                <w:proofErr w:type="spellStart"/>
                <w:r w:rsidRPr="00536685">
                  <w:rPr>
                    <w:lang w:val="en-US"/>
                  </w:rPr>
                  <w:t>Reiniger</w:t>
                </w:r>
                <w:proofErr w:type="spellEnd"/>
                <w:r w:rsidRPr="00536685">
                  <w:rPr>
                    <w:lang w:val="en-US"/>
                  </w:rPr>
                  <w:t xml:space="preserve">, </w:t>
                </w:r>
                <w:proofErr w:type="spellStart"/>
                <w:r w:rsidRPr="00536685">
                  <w:rPr>
                    <w:lang w:val="en-US"/>
                  </w:rPr>
                  <w:t>Lotte</w:t>
                </w:r>
                <w:proofErr w:type="spellEnd"/>
                <w:r w:rsidRPr="00536685">
                  <w:rPr>
                    <w:lang w:val="en-US"/>
                  </w:rPr>
                  <w:t xml:space="preserve"> (1899-1981)</w:t>
                </w:r>
              </w:p>
            </w:tc>
          </w:sdtContent>
        </w:sdt>
      </w:tr>
      <w:tr w:rsidR="00464699" w14:paraId="037B97D6" w14:textId="77777777" w:rsidTr="0082406B">
        <w:sdt>
          <w:sdtPr>
            <w:alias w:val="Variant headwords"/>
            <w:tag w:val="variantHeadwords"/>
            <w:id w:val="173464402"/>
            <w:placeholder>
              <w:docPart w:val="11B3FA321CDB405F9FA4C4609C66493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EB648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329B55E" w14:textId="77777777" w:rsidTr="003F0D73">
        <w:sdt>
          <w:sdtPr>
            <w:alias w:val="Abstract"/>
            <w:tag w:val="abstract"/>
            <w:id w:val="-635871867"/>
            <w:placeholder>
              <w:docPart w:val="08747F2FFC084E4DB07B2FEB6BECA65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7CA098" w14:textId="77777777" w:rsidR="00E85A05" w:rsidRDefault="00536685" w:rsidP="0082406B">
                <w:r>
                  <w:t xml:space="preserve">Berlin-born </w:t>
                </w:r>
                <w:r w:rsidRPr="00143AA7">
                  <w:t>Charlotte ‘</w:t>
                </w:r>
                <w:proofErr w:type="spellStart"/>
                <w:r w:rsidRPr="00143AA7">
                  <w:t>Lotte</w:t>
                </w:r>
                <w:proofErr w:type="spellEnd"/>
                <w:r w:rsidRPr="00143AA7">
                  <w:t xml:space="preserve">’ </w:t>
                </w:r>
                <w:proofErr w:type="spellStart"/>
                <w:r w:rsidRPr="00143AA7">
                  <w:t>Reiniger</w:t>
                </w:r>
                <w:proofErr w:type="spellEnd"/>
                <w:r w:rsidRPr="00143AA7">
                  <w:t>, the first woman animator,</w:t>
                </w:r>
                <w:r>
                  <w:t xml:space="preserve"> was the foremost practitioner of </w:t>
                </w:r>
                <w:r w:rsidRPr="00143AA7">
                  <w:t>silhouette animation (paper cut-outs lit from beneath and manipulated one frame at a time under the camera)</w:t>
                </w:r>
                <w:r>
                  <w:t xml:space="preserve">. She </w:t>
                </w:r>
                <w:r w:rsidRPr="00143AA7">
                  <w:t>anticipated Disney’s multi-plane system of separating image levels under the camera to create illusory depth</w:t>
                </w:r>
                <w:r w:rsidR="0082406B">
                  <w:t xml:space="preserve"> </w:t>
                </w:r>
                <w:r w:rsidR="0082406B" w:rsidRPr="00143AA7">
                  <w:t>by a dozen years</w:t>
                </w:r>
                <w:r w:rsidRPr="00143AA7">
                  <w:t>.</w:t>
                </w:r>
                <w:r>
                  <w:t xml:space="preserve"> </w:t>
                </w:r>
                <w:r w:rsidRPr="00143AA7">
                  <w:t>Chinese shadow plays fascinated her as child, and a lecture by German Expressionist director/actor Paul Wegener on animated film inspired her as a teen.</w:t>
                </w:r>
                <w:r>
                  <w:t xml:space="preserve"> </w:t>
                </w:r>
                <w:r w:rsidRPr="00143AA7">
                  <w:t>While a student at Max Reinhardt’s acting school, she published a book of silhouettes of his actors.</w:t>
                </w:r>
                <w:r>
                  <w:t xml:space="preserve"> </w:t>
                </w:r>
                <w:proofErr w:type="spellStart"/>
                <w:r w:rsidRPr="00143AA7">
                  <w:t>Reiniger</w:t>
                </w:r>
                <w:proofErr w:type="spellEnd"/>
                <w:r w:rsidRPr="00143AA7">
                  <w:t xml:space="preserve"> made her first silhouette film in 1919.</w:t>
                </w:r>
                <w:r>
                  <w:t xml:space="preserve"> </w:t>
                </w:r>
                <w:r w:rsidRPr="00143AA7">
                  <w:t>She gravitated to fairy tales, fantasies, and operatic themes, but her films nonetheless usually contained wry social commentary, often on gender issues.</w:t>
                </w:r>
                <w:r>
                  <w:t xml:space="preserve"> </w:t>
                </w:r>
                <w:r w:rsidRPr="00143AA7">
                  <w:t xml:space="preserve">She also made theatrical commercials and special silhouette effects scenes for live-action features. </w:t>
                </w:r>
                <w:r>
                  <w:t>In 1926, a</w:t>
                </w:r>
                <w:r w:rsidRPr="00143AA7">
                  <w:t xml:space="preserve">ssisted by husband and live-action director Carl Koch and animators Berthold </w:t>
                </w:r>
                <w:proofErr w:type="spellStart"/>
                <w:r w:rsidRPr="00143AA7">
                  <w:t>Bartosch</w:t>
                </w:r>
                <w:proofErr w:type="spellEnd"/>
                <w:r w:rsidRPr="00143AA7">
                  <w:t xml:space="preserve"> and Walther </w:t>
                </w:r>
                <w:proofErr w:type="spellStart"/>
                <w:r w:rsidRPr="00143AA7">
                  <w:t>Ruttmann</w:t>
                </w:r>
                <w:proofErr w:type="spellEnd"/>
                <w:r w:rsidRPr="00143AA7">
                  <w:t>,</w:t>
                </w:r>
                <w:r>
                  <w:t xml:space="preserve"> </w:t>
                </w:r>
                <w:r w:rsidRPr="00143AA7">
                  <w:t>she completed her feature-length masterpiece,</w:t>
                </w:r>
                <w:r>
                  <w:t xml:space="preserve"> </w:t>
                </w:r>
                <w:r w:rsidRPr="00143AA7">
                  <w:rPr>
                    <w:i/>
                  </w:rPr>
                  <w:t xml:space="preserve">Die </w:t>
                </w:r>
                <w:proofErr w:type="spellStart"/>
                <w:r w:rsidRPr="00143AA7">
                  <w:rPr>
                    <w:i/>
                  </w:rPr>
                  <w:t>Abenteuer</w:t>
                </w:r>
                <w:proofErr w:type="spellEnd"/>
                <w:r w:rsidRPr="00143AA7">
                  <w:rPr>
                    <w:i/>
                  </w:rPr>
                  <w:t xml:space="preserve"> des </w:t>
                </w:r>
                <w:proofErr w:type="spellStart"/>
                <w:r w:rsidRPr="00143AA7">
                  <w:rPr>
                    <w:i/>
                  </w:rPr>
                  <w:t>Prinzen</w:t>
                </w:r>
                <w:proofErr w:type="spellEnd"/>
                <w:r w:rsidRPr="00143AA7">
                  <w:rPr>
                    <w:i/>
                  </w:rPr>
                  <w:t xml:space="preserve"> </w:t>
                </w:r>
                <w:proofErr w:type="spellStart"/>
                <w:r w:rsidRPr="00143AA7">
                  <w:rPr>
                    <w:i/>
                  </w:rPr>
                  <w:t>Achmed</w:t>
                </w:r>
                <w:proofErr w:type="spellEnd"/>
                <w:r w:rsidRPr="00143AA7">
                  <w:t xml:space="preserve"> [</w:t>
                </w:r>
                <w:r w:rsidRPr="00143AA7">
                  <w:rPr>
                    <w:i/>
                  </w:rPr>
                  <w:t xml:space="preserve">The Adventures of Prince </w:t>
                </w:r>
                <w:proofErr w:type="spellStart"/>
                <w:r w:rsidRPr="00143AA7">
                  <w:rPr>
                    <w:i/>
                  </w:rPr>
                  <w:t>Achmed</w:t>
                </w:r>
                <w:proofErr w:type="spellEnd"/>
                <w:r w:rsidRPr="00143AA7">
                  <w:t>]. The first animated feature</w:t>
                </w:r>
                <w:r>
                  <w:t xml:space="preserve"> made in Europe</w:t>
                </w:r>
                <w:r w:rsidRPr="00143AA7">
                  <w:t>, it employed</w:t>
                </w:r>
                <w:r>
                  <w:t xml:space="preserve"> </w:t>
                </w:r>
                <w:r w:rsidRPr="00143AA7">
                  <w:t>tinted film stock to reinforce the emotional impact of</w:t>
                </w:r>
                <w:r>
                  <w:t xml:space="preserve"> </w:t>
                </w:r>
                <w:r w:rsidRPr="00143AA7">
                  <w:t>each scene.</w:t>
                </w:r>
                <w:r>
                  <w:t xml:space="preserve"> Her second silhouette feature,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Doktor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Dolittle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und seine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Tiere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r>
                  <w:rPr>
                    <w:rFonts w:eastAsia="Times New Roman"/>
                  </w:rPr>
                  <w:t>[</w:t>
                </w:r>
                <w:proofErr w:type="spellStart"/>
                <w:r w:rsidRPr="009827BE">
                  <w:rPr>
                    <w:rFonts w:eastAsia="Times New Roman"/>
                    <w:i/>
                  </w:rPr>
                  <w:t>Dr.</w:t>
                </w:r>
                <w:proofErr w:type="spellEnd"/>
                <w:r w:rsidRPr="009827BE">
                  <w:rPr>
                    <w:rFonts w:eastAsia="Times New Roman"/>
                    <w:i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</w:rPr>
                  <w:t>Dolittle</w:t>
                </w:r>
                <w:proofErr w:type="spellEnd"/>
                <w:r w:rsidRPr="009827BE">
                  <w:rPr>
                    <w:rFonts w:eastAsia="Times New Roman"/>
                    <w:i/>
                  </w:rPr>
                  <w:t xml:space="preserve"> and His Animals</w:t>
                </w:r>
                <w:r w:rsidR="0082406B">
                  <w:rPr>
                    <w:rFonts w:eastAsia="Times New Roman"/>
                  </w:rPr>
                  <w:t>]</w:t>
                </w:r>
                <w:r>
                  <w:rPr>
                    <w:rFonts w:eastAsia="Times New Roman"/>
                  </w:rPr>
                  <w:t xml:space="preserve"> </w:t>
                </w:r>
                <w:r w:rsidR="0082406B">
                  <w:rPr>
                    <w:rFonts w:eastAsia="Times New Roman"/>
                  </w:rPr>
                  <w:t>(1928)</w:t>
                </w:r>
                <w:r w:rsidRPr="009827BE">
                  <w:rPr>
                    <w:rFonts w:eastAsia="Times New Roman"/>
                  </w:rPr>
                  <w:t>,</w:t>
                </w:r>
                <w:r>
                  <w:rPr>
                    <w:rFonts w:eastAsia="Times New Roman"/>
                  </w:rPr>
                  <w:t xml:space="preserve"> premiered in Berlin with a </w:t>
                </w:r>
                <w:r w:rsidRPr="009827BE">
                  <w:rPr>
                    <w:rFonts w:eastAsia="Times New Roman"/>
                  </w:rPr>
                  <w:t xml:space="preserve">score </w:t>
                </w:r>
                <w:r>
                  <w:rPr>
                    <w:rFonts w:eastAsia="Times New Roman"/>
                  </w:rPr>
                  <w:t>by Kurt Weill and</w:t>
                </w:r>
                <w:r w:rsidRPr="009827BE">
                  <w:rPr>
                    <w:rFonts w:eastAsia="Times New Roman"/>
                  </w:rPr>
                  <w:t xml:space="preserve"> Paul Hindemith</w:t>
                </w:r>
                <w:r>
                  <w:rPr>
                    <w:rFonts w:eastAsia="Times New Roman"/>
                  </w:rPr>
                  <w:t>.</w:t>
                </w:r>
                <w:r w:rsidRPr="009827BE">
                  <w:rPr>
                    <w:rFonts w:eastAsia="Times New Roman"/>
                  </w:rPr>
                  <w:t xml:space="preserve"> </w:t>
                </w:r>
                <w:proofErr w:type="spellStart"/>
                <w:r w:rsidRPr="00143AA7">
                  <w:t>Reiniger’s</w:t>
                </w:r>
                <w:proofErr w:type="spellEnd"/>
                <w:r w:rsidRPr="00143AA7">
                  <w:t xml:space="preserve"> filigreed images are intrinsically abstract and expressionistic, and her stories partake of the surrealism of dreams.</w:t>
                </w:r>
                <w:r>
                  <w:t xml:space="preserve"> </w:t>
                </w:r>
                <w:r w:rsidRPr="00143AA7">
                  <w:t>After World War II, she worked mostly in Great Britain.</w:t>
                </w:r>
              </w:p>
            </w:tc>
          </w:sdtContent>
        </w:sdt>
      </w:tr>
      <w:tr w:rsidR="003F0D73" w14:paraId="3F79A3C9" w14:textId="77777777" w:rsidTr="003F0D73">
        <w:sdt>
          <w:sdtPr>
            <w:alias w:val="Article text"/>
            <w:tag w:val="articleText"/>
            <w:id w:val="634067588"/>
            <w:placeholder>
              <w:docPart w:val="604EEA112A914C4CBE8DC89500552673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sdt>
              <w:sdtPr>
                <w:alias w:val="Abstract"/>
                <w:tag w:val="abstract"/>
                <w:id w:val="-1515447115"/>
                <w:placeholder>
                  <w:docPart w:val="BC3E4280F212D34B8662C3A46164267A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21FC24C" w14:textId="77777777" w:rsidR="00536685" w:rsidRDefault="0082406B" w:rsidP="00536685">
                    <w:r>
                      <w:t xml:space="preserve">Berlin-born </w:t>
                    </w:r>
                    <w:r w:rsidRPr="00143AA7">
                      <w:t>Charlotte ‘</w:t>
                    </w:r>
                    <w:proofErr w:type="spellStart"/>
                    <w:r w:rsidRPr="00143AA7">
                      <w:t>Lotte</w:t>
                    </w:r>
                    <w:proofErr w:type="spellEnd"/>
                    <w:r w:rsidRPr="00143AA7">
                      <w:t xml:space="preserve">’ </w:t>
                    </w:r>
                    <w:proofErr w:type="spellStart"/>
                    <w:r w:rsidRPr="00143AA7">
                      <w:t>Reiniger</w:t>
                    </w:r>
                    <w:proofErr w:type="spellEnd"/>
                    <w:r w:rsidRPr="00143AA7">
                      <w:t>, the first woman animator,</w:t>
                    </w:r>
                    <w:r>
                      <w:t xml:space="preserve"> was the foremost practitioner of </w:t>
                    </w:r>
                    <w:r w:rsidRPr="00143AA7">
                      <w:t>silhouette animation (paper cut-outs lit from beneath and manipulated one frame at a time under the camera)</w:t>
                    </w:r>
                    <w:r>
                      <w:t xml:space="preserve">. She </w:t>
                    </w:r>
                    <w:r w:rsidRPr="00143AA7">
                      <w:t>anticipated Disney’s multi-plane system of separating image levels under the camera to create illusory depth</w:t>
                    </w:r>
                    <w:r>
                      <w:t xml:space="preserve"> </w:t>
                    </w:r>
                    <w:r w:rsidRPr="00143AA7">
                      <w:t>by a dozen years.</w:t>
                    </w:r>
                    <w:r>
                      <w:t xml:space="preserve"> </w:t>
                    </w:r>
                    <w:r w:rsidRPr="00143AA7">
                      <w:t>Chinese shadow plays fascinated her as child, and a lecture by German Expressionist director/actor Paul Wegener on animated film inspired her as a teen.</w:t>
                    </w:r>
                    <w:r>
                      <w:t xml:space="preserve"> </w:t>
                    </w:r>
                    <w:r w:rsidRPr="00143AA7">
                      <w:t>While a student at Max Reinhardt’s acting school, she published a book of silhouettes of his actors.</w:t>
                    </w:r>
                    <w:r>
                      <w:t xml:space="preserve"> </w:t>
                    </w:r>
                    <w:proofErr w:type="spellStart"/>
                    <w:r w:rsidRPr="00143AA7">
                      <w:t>Reiniger</w:t>
                    </w:r>
                    <w:proofErr w:type="spellEnd"/>
                    <w:r w:rsidRPr="00143AA7">
                      <w:t xml:space="preserve"> made her first silhouette film in 1919.</w:t>
                    </w:r>
                    <w:r>
                      <w:t xml:space="preserve"> </w:t>
                    </w:r>
                    <w:r w:rsidRPr="00143AA7">
                      <w:t>She gravitated to fairy tales, fantasies, and operatic themes, but her films nonetheless usually contained wry social commentary, often on gender issues.</w:t>
                    </w:r>
                    <w:r>
                      <w:t xml:space="preserve"> </w:t>
                    </w:r>
                    <w:r w:rsidRPr="00143AA7">
                      <w:t xml:space="preserve">She also made theatrical commercials and special silhouette effects scenes for live-action features. </w:t>
                    </w:r>
                    <w:r>
                      <w:t>In 1926, a</w:t>
                    </w:r>
                    <w:r w:rsidRPr="00143AA7">
                      <w:t xml:space="preserve">ssisted by husband and live-action director Carl Koch and animators Berthold </w:t>
                    </w:r>
                    <w:proofErr w:type="spellStart"/>
                    <w:r w:rsidRPr="00143AA7">
                      <w:t>Bartosch</w:t>
                    </w:r>
                    <w:proofErr w:type="spellEnd"/>
                    <w:r w:rsidRPr="00143AA7">
                      <w:t xml:space="preserve"> and Walther </w:t>
                    </w:r>
                    <w:proofErr w:type="spellStart"/>
                    <w:r w:rsidRPr="00143AA7">
                      <w:t>Ruttmann</w:t>
                    </w:r>
                    <w:proofErr w:type="spellEnd"/>
                    <w:r w:rsidRPr="00143AA7">
                      <w:t>,</w:t>
                    </w:r>
                    <w:r>
                      <w:t xml:space="preserve"> </w:t>
                    </w:r>
                    <w:r w:rsidRPr="00143AA7">
                      <w:t>she completed her feature-length masterpiece,</w:t>
                    </w:r>
                    <w:r>
                      <w:t xml:space="preserve"> </w:t>
                    </w:r>
                    <w:r w:rsidRPr="00143AA7">
                      <w:rPr>
                        <w:i/>
                      </w:rPr>
                      <w:t xml:space="preserve">Die </w:t>
                    </w:r>
                    <w:proofErr w:type="spellStart"/>
                    <w:r w:rsidRPr="00143AA7">
                      <w:rPr>
                        <w:i/>
                      </w:rPr>
                      <w:t>Abenteuer</w:t>
                    </w:r>
                    <w:proofErr w:type="spellEnd"/>
                    <w:r w:rsidRPr="00143AA7">
                      <w:rPr>
                        <w:i/>
                      </w:rPr>
                      <w:t xml:space="preserve"> des </w:t>
                    </w:r>
                    <w:proofErr w:type="spellStart"/>
                    <w:r w:rsidRPr="00143AA7">
                      <w:rPr>
                        <w:i/>
                      </w:rPr>
                      <w:t>Prinzen</w:t>
                    </w:r>
                    <w:proofErr w:type="spellEnd"/>
                    <w:r w:rsidRPr="00143AA7">
                      <w:rPr>
                        <w:i/>
                      </w:rPr>
                      <w:t xml:space="preserve"> </w:t>
                    </w:r>
                    <w:proofErr w:type="spellStart"/>
                    <w:r w:rsidRPr="00143AA7">
                      <w:rPr>
                        <w:i/>
                      </w:rPr>
                      <w:t>Achmed</w:t>
                    </w:r>
                    <w:proofErr w:type="spellEnd"/>
                    <w:r w:rsidRPr="00143AA7">
                      <w:t xml:space="preserve"> [</w:t>
                    </w:r>
                    <w:r w:rsidRPr="00143AA7">
                      <w:rPr>
                        <w:i/>
                      </w:rPr>
                      <w:t xml:space="preserve">The Adventures of Prince </w:t>
                    </w:r>
                    <w:proofErr w:type="spellStart"/>
                    <w:r w:rsidRPr="00143AA7">
                      <w:rPr>
                        <w:i/>
                      </w:rPr>
                      <w:t>Achmed</w:t>
                    </w:r>
                    <w:proofErr w:type="spellEnd"/>
                    <w:r w:rsidRPr="00143AA7">
                      <w:t>]. The first animated feature</w:t>
                    </w:r>
                    <w:r>
                      <w:t xml:space="preserve"> made in Europe</w:t>
                    </w:r>
                    <w:r w:rsidRPr="00143AA7">
                      <w:t>, it employed</w:t>
                    </w:r>
                    <w:r>
                      <w:t xml:space="preserve"> </w:t>
                    </w:r>
                    <w:r w:rsidRPr="00143AA7">
                      <w:t>tinted film stock to reinforce the emotional impact of</w:t>
                    </w:r>
                    <w:r>
                      <w:t xml:space="preserve"> </w:t>
                    </w:r>
                    <w:r w:rsidRPr="00143AA7">
                      <w:t>each scene.</w:t>
                    </w:r>
                    <w:r>
                      <w:t xml:space="preserve"> Her second silhouette feature,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Doktor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Dolittle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und seine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Tiere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>
                      <w:rPr>
                        <w:rFonts w:eastAsia="Times New Roman"/>
                      </w:rPr>
                      <w:t>[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</w:rPr>
                      <w:t>Dr.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</w:rPr>
                      <w:t xml:space="preserve">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</w:rPr>
                      <w:t>Dolittle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</w:rPr>
                      <w:t xml:space="preserve"> and His Animals</w:t>
                    </w:r>
                    <w:r>
                      <w:rPr>
                        <w:rFonts w:eastAsia="Times New Roman"/>
                      </w:rPr>
                      <w:t>] (1928)</w:t>
                    </w:r>
                    <w:r w:rsidRPr="009827BE">
                      <w:rPr>
                        <w:rFonts w:eastAsia="Times New Roman"/>
                      </w:rPr>
                      <w:t>,</w:t>
                    </w:r>
                    <w:r>
                      <w:rPr>
                        <w:rFonts w:eastAsia="Times New Roman"/>
                      </w:rPr>
                      <w:t xml:space="preserve"> premiered in Berlin with a </w:t>
                    </w:r>
                    <w:r w:rsidRPr="009827BE">
                      <w:rPr>
                        <w:rFonts w:eastAsia="Times New Roman"/>
                      </w:rPr>
                      <w:t xml:space="preserve">score </w:t>
                    </w:r>
                    <w:r>
                      <w:rPr>
                        <w:rFonts w:eastAsia="Times New Roman"/>
                      </w:rPr>
                      <w:t>by Kurt Weill and</w:t>
                    </w:r>
                    <w:r w:rsidRPr="009827BE">
                      <w:rPr>
                        <w:rFonts w:eastAsia="Times New Roman"/>
                      </w:rPr>
                      <w:t xml:space="preserve"> Paul Hindemith</w:t>
                    </w:r>
                    <w:r>
                      <w:rPr>
                        <w:rFonts w:eastAsia="Times New Roman"/>
                      </w:rPr>
                      <w:t>.</w:t>
                    </w:r>
                    <w:r w:rsidRPr="009827BE">
                      <w:rPr>
                        <w:rFonts w:eastAsia="Times New Roman"/>
                      </w:rPr>
                      <w:t xml:space="preserve"> </w:t>
                    </w:r>
                    <w:proofErr w:type="spellStart"/>
                    <w:r w:rsidRPr="00143AA7">
                      <w:t>Reiniger’s</w:t>
                    </w:r>
                    <w:proofErr w:type="spellEnd"/>
                    <w:r w:rsidRPr="00143AA7">
                      <w:t xml:space="preserve"> filigreed images are intrinsically abstract and expressionistic, and her stories partake of the surrealism of dreams.</w:t>
                    </w:r>
                    <w:r>
                      <w:t xml:space="preserve"> </w:t>
                    </w:r>
                    <w:r w:rsidRPr="00143AA7">
                      <w:t>After World War II, she worked mostly in Great Britain.</w:t>
                    </w:r>
                  </w:p>
                  <w:p w14:paraId="076DADB6" w14:textId="77777777" w:rsidR="00536685" w:rsidRDefault="00536685" w:rsidP="00536685">
                    <w:pPr>
                      <w:rPr>
                        <w:rStyle w:val="Heading1Char"/>
                      </w:rPr>
                    </w:pPr>
                    <w:r w:rsidRPr="00536685">
                      <w:rPr>
                        <w:rStyle w:val="Heading1Char"/>
                      </w:rPr>
                      <w:lastRenderedPageBreak/>
                      <w:t>Filmography (all silhouette films)</w:t>
                    </w:r>
                  </w:p>
                  <w:p w14:paraId="15ADD944" w14:textId="77777777" w:rsidR="00536685" w:rsidRDefault="00536685" w:rsidP="00536685">
                    <w:pPr>
                      <w:rPr>
                        <w:rFonts w:eastAsia="Times New Roman"/>
                      </w:rPr>
                    </w:pPr>
                    <w:r w:rsidRPr="009827BE">
                      <w:rPr>
                        <w:rFonts w:eastAsia="Times New Roman"/>
                        <w:b/>
                        <w:bCs/>
                      </w:rPr>
                      <w:br/>
                    </w:r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Die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Abenteuer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des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Prinzen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Achmed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Pr="002815A6">
                      <w:rPr>
                        <w:rFonts w:eastAsia="Times New Roman"/>
                      </w:rPr>
                      <w:t>[</w:t>
                    </w:r>
                    <w:r w:rsidRPr="009827BE">
                      <w:rPr>
                        <w:rFonts w:eastAsia="Times New Roman"/>
                        <w:i/>
                      </w:rPr>
                      <w:t xml:space="preserve">The Adventures of Prince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</w:rPr>
                      <w:t>Achmed</w:t>
                    </w:r>
                    <w:proofErr w:type="spellEnd"/>
                    <w:r w:rsidRPr="002815A6">
                      <w:rPr>
                        <w:rFonts w:eastAsia="Times New Roman"/>
                      </w:rPr>
                      <w:t>]</w:t>
                    </w:r>
                    <w:r w:rsidR="0082406B">
                      <w:rPr>
                        <w:rFonts w:eastAsia="Times New Roman"/>
                      </w:rPr>
                      <w:t xml:space="preserve"> (f</w:t>
                    </w:r>
                    <w:r w:rsidRPr="002815A6">
                      <w:rPr>
                        <w:rFonts w:eastAsia="Times New Roman"/>
                      </w:rPr>
                      <w:t>eature film</w:t>
                    </w:r>
                    <w:r>
                      <w:rPr>
                        <w:rFonts w:eastAsia="Times New Roman"/>
                      </w:rPr>
                      <w:t xml:space="preserve">, based on tales from the </w:t>
                    </w:r>
                    <w:r>
                      <w:rPr>
                        <w:rFonts w:eastAsia="Times New Roman"/>
                        <w:i/>
                      </w:rPr>
                      <w:t>Arabian Nights</w:t>
                    </w:r>
                    <w:r w:rsidR="0082406B">
                      <w:rPr>
                        <w:rFonts w:eastAsia="Times New Roman"/>
                      </w:rPr>
                      <w:t xml:space="preserve">, </w:t>
                    </w:r>
                    <w:r w:rsidRPr="002815A6">
                      <w:rPr>
                        <w:rFonts w:eastAsia="Times New Roman"/>
                      </w:rPr>
                      <w:t>1926)</w:t>
                    </w:r>
                    <w:r w:rsidRPr="009827BE">
                      <w:rPr>
                        <w:rFonts w:eastAsia="Times New Roman"/>
                        <w:b/>
                        <w:bCs/>
                      </w:rPr>
                      <w:br/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Doktor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Dolittle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und seine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Tiere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Pr="002815A6">
                      <w:rPr>
                        <w:rFonts w:eastAsia="Times New Roman"/>
                      </w:rPr>
                      <w:t>[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</w:rPr>
                      <w:t>Dr.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</w:rPr>
                      <w:t xml:space="preserve">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</w:rPr>
                      <w:t>Dolittle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</w:rPr>
                      <w:t xml:space="preserve"> and His Animals</w:t>
                    </w:r>
                    <w:r w:rsidRPr="002815A6">
                      <w:rPr>
                        <w:rFonts w:eastAsia="Times New Roman"/>
                      </w:rPr>
                      <w:t>]</w:t>
                    </w:r>
                    <w:r w:rsidR="0082406B">
                      <w:rPr>
                        <w:rFonts w:eastAsia="Times New Roman"/>
                      </w:rPr>
                      <w:t xml:space="preserve"> (</w:t>
                    </w:r>
                    <w:r w:rsidRPr="002815A6">
                      <w:rPr>
                        <w:rFonts w:eastAsia="Times New Roman"/>
                      </w:rPr>
                      <w:t>based on</w:t>
                    </w:r>
                    <w:r>
                      <w:rPr>
                        <w:rFonts w:eastAsia="Times New Roman"/>
                      </w:rPr>
                      <w:t xml:space="preserve"> </w:t>
                    </w:r>
                    <w:r w:rsidRPr="009827BE">
                      <w:rPr>
                        <w:rFonts w:eastAsia="Times New Roman"/>
                      </w:rPr>
                      <w:t>Hugh Lofting</w:t>
                    </w:r>
                    <w:r>
                      <w:rPr>
                        <w:rFonts w:eastAsia="Times New Roman"/>
                      </w:rPr>
                      <w:t>’</w:t>
                    </w:r>
                    <w:r w:rsidR="0082406B">
                      <w:rPr>
                        <w:rFonts w:eastAsia="Times New Roman"/>
                      </w:rPr>
                      <w:t>s novel; a</w:t>
                    </w:r>
                    <w:r w:rsidRPr="002815A6">
                      <w:rPr>
                        <w:rFonts w:eastAsia="Times New Roman"/>
                      </w:rPr>
                      <w:t>ccompanied a</w:t>
                    </w:r>
                    <w:r w:rsidRPr="009827BE">
                      <w:rPr>
                        <w:rFonts w:eastAsia="Times New Roman"/>
                      </w:rPr>
                      <w:t>t the Berlin premiere</w:t>
                    </w:r>
                    <w:r w:rsidRPr="002815A6">
                      <w:rPr>
                        <w:rFonts w:eastAsia="Times New Roman"/>
                      </w:rPr>
                      <w:t xml:space="preserve"> by</w:t>
                    </w:r>
                    <w:r w:rsidRPr="009827BE">
                      <w:rPr>
                        <w:rFonts w:eastAsia="Times New Roman"/>
                      </w:rPr>
                      <w:t xml:space="preserve"> a score with music by Kurt Weill, Paul Hindemith</w:t>
                    </w:r>
                    <w:r w:rsidRPr="002815A6">
                      <w:rPr>
                        <w:rFonts w:eastAsia="Times New Roman"/>
                      </w:rPr>
                      <w:t>,</w:t>
                    </w:r>
                    <w:r w:rsidRPr="009827BE">
                      <w:rPr>
                        <w:rFonts w:eastAsia="Times New Roman"/>
                      </w:rPr>
                      <w:t xml:space="preserve"> and </w:t>
                    </w:r>
                    <w:r w:rsidRPr="002815A6">
                      <w:rPr>
                        <w:rFonts w:eastAsia="Times New Roman"/>
                      </w:rPr>
                      <w:t>conductor Paul Dessau</w:t>
                    </w:r>
                    <w:r w:rsidR="0082406B">
                      <w:rPr>
                        <w:rFonts w:eastAsia="Times New Roman"/>
                      </w:rPr>
                      <w:t xml:space="preserve">, </w:t>
                    </w:r>
                    <w:r w:rsidRPr="002815A6">
                      <w:rPr>
                        <w:rFonts w:eastAsia="Times New Roman"/>
                      </w:rPr>
                      <w:t>1928)</w:t>
                    </w:r>
                    <w:r w:rsidRPr="009827BE">
                      <w:rPr>
                        <w:rFonts w:eastAsia="Times New Roman"/>
                        <w:b/>
                        <w:bCs/>
                      </w:rPr>
                      <w:br/>
                    </w:r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Die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Jagd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nach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dem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proofErr w:type="spellStart"/>
                    <w:r w:rsidRPr="009827BE">
                      <w:rPr>
                        <w:rFonts w:eastAsia="Times New Roman"/>
                        <w:i/>
                        <w:iCs/>
                      </w:rPr>
                      <w:t>Glück</w:t>
                    </w:r>
                    <w:proofErr w:type="spellEnd"/>
                    <w:r w:rsidRPr="009827BE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Pr="002815A6">
                      <w:rPr>
                        <w:rFonts w:eastAsia="Times New Roman"/>
                      </w:rPr>
                      <w:t>[</w:t>
                    </w:r>
                    <w:r w:rsidRPr="009827BE">
                      <w:rPr>
                        <w:rFonts w:eastAsia="Times New Roman"/>
                        <w:i/>
                      </w:rPr>
                      <w:t>The Pursuit of Happiness</w:t>
                    </w:r>
                    <w:r w:rsidRPr="002815A6">
                      <w:rPr>
                        <w:rFonts w:eastAsia="Times New Roman"/>
                      </w:rPr>
                      <w:t>]</w:t>
                    </w:r>
                    <w:r>
                      <w:rPr>
                        <w:rFonts w:eastAsia="Times New Roman"/>
                      </w:rPr>
                      <w:t xml:space="preserve"> </w:t>
                    </w:r>
                    <w:r w:rsidR="0082406B">
                      <w:rPr>
                        <w:rFonts w:eastAsia="Times New Roman"/>
                      </w:rPr>
                      <w:t>(</w:t>
                    </w:r>
                    <w:r w:rsidRPr="009827BE">
                      <w:rPr>
                        <w:rFonts w:eastAsia="Times New Roman"/>
                      </w:rPr>
                      <w:t xml:space="preserve">co-directed by </w:t>
                    </w:r>
                    <w:proofErr w:type="spellStart"/>
                    <w:r w:rsidRPr="009827BE">
                      <w:rPr>
                        <w:rFonts w:eastAsia="Times New Roman"/>
                      </w:rPr>
                      <w:t>Rochus</w:t>
                    </w:r>
                    <w:proofErr w:type="spellEnd"/>
                    <w:r w:rsidRPr="009827BE">
                      <w:rPr>
                        <w:rFonts w:eastAsia="Times New Roman"/>
                      </w:rPr>
                      <w:t xml:space="preserve"> Gliese and </w:t>
                    </w:r>
                    <w:proofErr w:type="spellStart"/>
                    <w:r w:rsidRPr="009827BE">
                      <w:rPr>
                        <w:rFonts w:eastAsia="Times New Roman"/>
                      </w:rPr>
                      <w:t>Lotte</w:t>
                    </w:r>
                    <w:proofErr w:type="spellEnd"/>
                    <w:r w:rsidRPr="009827BE">
                      <w:rPr>
                        <w:rFonts w:eastAsia="Times New Roman"/>
                      </w:rPr>
                      <w:t xml:space="preserve"> </w:t>
                    </w:r>
                    <w:proofErr w:type="spellStart"/>
                    <w:r w:rsidRPr="009827BE">
                      <w:rPr>
                        <w:rFonts w:eastAsia="Times New Roman"/>
                      </w:rPr>
                      <w:t>Reiniger</w:t>
                    </w:r>
                    <w:proofErr w:type="spellEnd"/>
                    <w:r>
                      <w:rPr>
                        <w:rFonts w:eastAsia="Times New Roman"/>
                      </w:rPr>
                      <w:t xml:space="preserve"> about a carnival’s</w:t>
                    </w:r>
                    <w:r w:rsidRPr="009827BE">
                      <w:rPr>
                        <w:rFonts w:eastAsia="Times New Roman"/>
                      </w:rPr>
                      <w:t xml:space="preserve"> shadow-puppet </w:t>
                    </w:r>
                    <w:r w:rsidR="0082406B" w:rsidRPr="009827BE">
                      <w:rPr>
                        <w:rFonts w:eastAsia="Times New Roman"/>
                      </w:rPr>
                      <w:t>theatre</w:t>
                    </w:r>
                    <w:r w:rsidRPr="009827BE">
                      <w:rPr>
                        <w:rFonts w:eastAsia="Times New Roman"/>
                      </w:rPr>
                      <w:t xml:space="preserve"> </w:t>
                    </w:r>
                    <w:r>
                      <w:rPr>
                        <w:rFonts w:eastAsia="Times New Roman"/>
                      </w:rPr>
                      <w:t>operators</w:t>
                    </w:r>
                    <w:r w:rsidR="0082406B">
                      <w:rPr>
                        <w:rFonts w:eastAsia="Times New Roman"/>
                      </w:rPr>
                      <w:t>; s</w:t>
                    </w:r>
                    <w:r w:rsidRPr="009827BE">
                      <w:rPr>
                        <w:rFonts w:eastAsia="Times New Roman"/>
                      </w:rPr>
                      <w:t>tars Jean Renoir, Catherin</w:t>
                    </w:r>
                    <w:r w:rsidR="0082406B">
                      <w:rPr>
                        <w:rFonts w:eastAsia="Times New Roman"/>
                      </w:rPr>
                      <w:t xml:space="preserve">e </w:t>
                    </w:r>
                    <w:proofErr w:type="spellStart"/>
                    <w:r w:rsidR="0082406B">
                      <w:rPr>
                        <w:rFonts w:eastAsia="Times New Roman"/>
                      </w:rPr>
                      <w:t>Hessling</w:t>
                    </w:r>
                    <w:proofErr w:type="spellEnd"/>
                    <w:r w:rsidR="0082406B">
                      <w:rPr>
                        <w:rFonts w:eastAsia="Times New Roman"/>
                      </w:rPr>
                      <w:t xml:space="preserve"> and </w:t>
                    </w:r>
                    <w:proofErr w:type="spellStart"/>
                    <w:r w:rsidR="0082406B">
                      <w:rPr>
                        <w:rFonts w:eastAsia="Times New Roman"/>
                      </w:rPr>
                      <w:t>Bertold</w:t>
                    </w:r>
                    <w:proofErr w:type="spellEnd"/>
                    <w:r w:rsidR="0082406B">
                      <w:rPr>
                        <w:rFonts w:eastAsia="Times New Roman"/>
                      </w:rPr>
                      <w:t xml:space="preserve"> </w:t>
                    </w:r>
                    <w:proofErr w:type="spellStart"/>
                    <w:r w:rsidR="0082406B">
                      <w:rPr>
                        <w:rFonts w:eastAsia="Times New Roman"/>
                      </w:rPr>
                      <w:t>Bartosch</w:t>
                    </w:r>
                    <w:proofErr w:type="spellEnd"/>
                    <w:r w:rsidR="0082406B">
                      <w:rPr>
                        <w:rFonts w:eastAsia="Times New Roman"/>
                      </w:rPr>
                      <w:t>, 1930)</w:t>
                    </w:r>
                    <w:r w:rsidRPr="002815A6">
                      <w:rPr>
                        <w:rFonts w:eastAsia="Times New Roman"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The Magic Horse,</w:t>
                    </w:r>
                    <w:r w:rsidRPr="002815A6">
                      <w:rPr>
                        <w:rFonts w:eastAsia="Times New Roman"/>
                      </w:rPr>
                      <w:t xml:space="preserve"> from </w:t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Arabian Nights.</w:t>
                    </w:r>
                    <w:r w:rsidRPr="002815A6">
                      <w:rPr>
                        <w:rFonts w:eastAsia="Times New Roman"/>
                      </w:rPr>
                      <w:t xml:space="preserve"> (1953)</w:t>
                    </w:r>
                    <w:r w:rsidRPr="002815A6">
                      <w:rPr>
                        <w:rFonts w:eastAsia="Times New Roman"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Snow White and Rose Red</w:t>
                    </w:r>
                    <w:r w:rsidR="0082406B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Pr="002815A6">
                      <w:rPr>
                        <w:rFonts w:eastAsia="Times New Roman"/>
                      </w:rPr>
                      <w:t xml:space="preserve"> </w:t>
                    </w:r>
                    <w:r w:rsidR="0082406B">
                      <w:rPr>
                        <w:rFonts w:eastAsia="Times New Roman"/>
                      </w:rPr>
                      <w:t xml:space="preserve">(from the Brothers Grimm, </w:t>
                    </w:r>
                    <w:r w:rsidRPr="002815A6">
                      <w:rPr>
                        <w:rFonts w:eastAsia="Times New Roman"/>
                      </w:rPr>
                      <w:t>1953)</w:t>
                    </w:r>
                    <w:r w:rsidRPr="002815A6">
                      <w:rPr>
                        <w:rFonts w:eastAsia="Times New Roman"/>
                        <w:b/>
                        <w:bCs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The Three Wishes</w:t>
                    </w:r>
                    <w:r w:rsidR="0082406B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="0082406B">
                      <w:rPr>
                        <w:rFonts w:eastAsia="Times New Roman"/>
                        <w:iCs/>
                      </w:rPr>
                      <w:t>(</w:t>
                    </w:r>
                    <w:r w:rsidR="0082406B">
                      <w:rPr>
                        <w:rFonts w:eastAsia="Times New Roman"/>
                      </w:rPr>
                      <w:t xml:space="preserve">from the Brothers Grimm, </w:t>
                    </w:r>
                    <w:r w:rsidRPr="002815A6">
                      <w:rPr>
                        <w:rFonts w:eastAsia="Times New Roman"/>
                      </w:rPr>
                      <w:t>1954)</w:t>
                    </w:r>
                    <w:r w:rsidRPr="002815A6">
                      <w:rPr>
                        <w:rFonts w:eastAsia="Times New Roman"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The Grasshopper and the Ant</w:t>
                    </w:r>
                    <w:r w:rsidRPr="002815A6">
                      <w:rPr>
                        <w:rFonts w:eastAsia="Times New Roman"/>
                      </w:rPr>
                      <w:t xml:space="preserve"> </w:t>
                    </w:r>
                    <w:r w:rsidR="0082406B">
                      <w:rPr>
                        <w:rFonts w:eastAsia="Times New Roman"/>
                      </w:rPr>
                      <w:t>(</w:t>
                    </w:r>
                    <w:r w:rsidRPr="002815A6">
                      <w:rPr>
                        <w:rFonts w:eastAsia="Times New Roman"/>
                      </w:rPr>
                      <w:t xml:space="preserve">from </w:t>
                    </w:r>
                    <w:proofErr w:type="spellStart"/>
                    <w:r w:rsidRPr="002815A6">
                      <w:rPr>
                        <w:rFonts w:eastAsia="Times New Roman"/>
                      </w:rPr>
                      <w:t>LaFontaine's</w:t>
                    </w:r>
                    <w:proofErr w:type="spellEnd"/>
                    <w:r w:rsidRPr="002815A6">
                      <w:rPr>
                        <w:rFonts w:eastAsia="Times New Roman"/>
                      </w:rPr>
                      <w:t xml:space="preserve"> fable</w:t>
                    </w:r>
                    <w:r w:rsidR="0082406B">
                      <w:rPr>
                        <w:rFonts w:eastAsia="Times New Roman"/>
                      </w:rPr>
                      <w:t xml:space="preserve">, </w:t>
                    </w:r>
                    <w:r w:rsidRPr="002815A6">
                      <w:rPr>
                        <w:rFonts w:eastAsia="Times New Roman"/>
                      </w:rPr>
                      <w:t>1954)</w:t>
                    </w:r>
                    <w:r w:rsidRPr="002815A6">
                      <w:rPr>
                        <w:rFonts w:eastAsia="Times New Roman"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The Gallant Little Tailor</w:t>
                    </w:r>
                    <w:r w:rsidR="0082406B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="0082406B">
                      <w:rPr>
                        <w:rFonts w:eastAsia="Times New Roman"/>
                        <w:iCs/>
                      </w:rPr>
                      <w:t>(</w:t>
                    </w:r>
                    <w:r w:rsidR="0082406B">
                      <w:rPr>
                        <w:rFonts w:eastAsia="Times New Roman"/>
                      </w:rPr>
                      <w:t xml:space="preserve">from the Brothers Grimm, </w:t>
                    </w:r>
                    <w:r w:rsidRPr="002815A6">
                      <w:rPr>
                        <w:rFonts w:eastAsia="Times New Roman"/>
                      </w:rPr>
                      <w:t>1954)</w:t>
                    </w:r>
                    <w:r w:rsidRPr="002815A6">
                      <w:rPr>
                        <w:rFonts w:eastAsia="Times New Roman"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The Sleeping Beauty</w:t>
                    </w:r>
                    <w:r w:rsidR="0082406B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="0082406B">
                      <w:rPr>
                        <w:rFonts w:eastAsia="Times New Roman"/>
                        <w:iCs/>
                      </w:rPr>
                      <w:t>(</w:t>
                    </w:r>
                    <w:r w:rsidR="0082406B">
                      <w:rPr>
                        <w:rFonts w:eastAsia="Times New Roman"/>
                      </w:rPr>
                      <w:t xml:space="preserve">from the Brothers Grimm, </w:t>
                    </w:r>
                    <w:r w:rsidRPr="002815A6">
                      <w:rPr>
                        <w:rFonts w:eastAsia="Times New Roman"/>
                      </w:rPr>
                      <w:t>1954)</w:t>
                    </w:r>
                    <w:r w:rsidRPr="002815A6">
                      <w:rPr>
                        <w:rFonts w:eastAsia="Times New Roman"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The Frog Prince</w:t>
                    </w:r>
                    <w:r w:rsidR="0082406B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="0082406B">
                      <w:rPr>
                        <w:rFonts w:eastAsia="Times New Roman"/>
                        <w:iCs/>
                      </w:rPr>
                      <w:t>(</w:t>
                    </w:r>
                    <w:r w:rsidR="0082406B">
                      <w:rPr>
                        <w:rFonts w:eastAsia="Times New Roman"/>
                      </w:rPr>
                      <w:t xml:space="preserve">from the Brothers Grimm, </w:t>
                    </w:r>
                    <w:r w:rsidRPr="002815A6">
                      <w:rPr>
                        <w:rFonts w:eastAsia="Times New Roman"/>
                      </w:rPr>
                      <w:t>1954)</w:t>
                    </w:r>
                    <w:r w:rsidRPr="002815A6">
                      <w:rPr>
                        <w:rFonts w:eastAsia="Times New Roman"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Caliph Stork</w:t>
                    </w:r>
                    <w:r w:rsidR="0082406B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="0082406B">
                      <w:rPr>
                        <w:rFonts w:eastAsia="Times New Roman"/>
                        <w:iCs/>
                      </w:rPr>
                      <w:t>(</w:t>
                    </w:r>
                    <w:r w:rsidRPr="002815A6">
                      <w:rPr>
                        <w:rFonts w:eastAsia="Times New Roman"/>
                      </w:rPr>
                      <w:t xml:space="preserve">from </w:t>
                    </w:r>
                    <w:r>
                      <w:rPr>
                        <w:rFonts w:eastAsia="Times New Roman"/>
                      </w:rPr>
                      <w:t>a</w:t>
                    </w:r>
                    <w:r w:rsidRPr="002815A6">
                      <w:rPr>
                        <w:rFonts w:eastAsia="Times New Roman"/>
                      </w:rPr>
                      <w:t xml:space="preserve"> Wilhelm </w:t>
                    </w:r>
                    <w:proofErr w:type="spellStart"/>
                    <w:r w:rsidRPr="002815A6">
                      <w:rPr>
                        <w:rFonts w:eastAsia="Times New Roman"/>
                      </w:rPr>
                      <w:t>Hauff</w:t>
                    </w:r>
                    <w:proofErr w:type="spellEnd"/>
                    <w:r>
                      <w:rPr>
                        <w:rFonts w:eastAsia="Times New Roman"/>
                      </w:rPr>
                      <w:t xml:space="preserve"> </w:t>
                    </w:r>
                    <w:r w:rsidR="0082406B">
                      <w:rPr>
                        <w:rFonts w:eastAsia="Times New Roman"/>
                      </w:rPr>
                      <w:t xml:space="preserve">fairy tale, </w:t>
                    </w:r>
                    <w:r w:rsidRPr="002815A6">
                      <w:rPr>
                        <w:rFonts w:eastAsia="Times New Roman"/>
                      </w:rPr>
                      <w:t>1954)</w:t>
                    </w:r>
                    <w:r w:rsidRPr="002815A6">
                      <w:rPr>
                        <w:rFonts w:eastAsia="Times New Roman"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Cinderella</w:t>
                    </w:r>
                    <w:r w:rsidR="0082406B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="0082406B">
                      <w:rPr>
                        <w:rFonts w:eastAsia="Times New Roman"/>
                        <w:iCs/>
                      </w:rPr>
                      <w:t>(</w:t>
                    </w:r>
                    <w:r w:rsidRPr="002815A6">
                      <w:rPr>
                        <w:rFonts w:eastAsia="Times New Roman"/>
                      </w:rPr>
                      <w:t>from the Brothers Grimm</w:t>
                    </w:r>
                    <w:r w:rsidR="0082406B">
                      <w:rPr>
                        <w:rFonts w:eastAsia="Times New Roman"/>
                      </w:rPr>
                      <w:t xml:space="preserve">, </w:t>
                    </w:r>
                    <w:r w:rsidRPr="002815A6">
                      <w:rPr>
                        <w:rFonts w:eastAsia="Times New Roman"/>
                      </w:rPr>
                      <w:t>1954)</w:t>
                    </w:r>
                    <w:r w:rsidRPr="002815A6">
                      <w:rPr>
                        <w:rFonts w:eastAsia="Times New Roman"/>
                        <w:b/>
                        <w:bCs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Hansel and Gretel</w:t>
                    </w:r>
                    <w:r w:rsidR="0082406B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="0082406B">
                      <w:rPr>
                        <w:rFonts w:eastAsia="Times New Roman"/>
                        <w:iCs/>
                      </w:rPr>
                      <w:t>(</w:t>
                    </w:r>
                    <w:r w:rsidR="0082406B">
                      <w:rPr>
                        <w:rFonts w:eastAsia="Times New Roman"/>
                      </w:rPr>
                      <w:t xml:space="preserve">from the Brothers Grimm, </w:t>
                    </w:r>
                    <w:r w:rsidRPr="002815A6">
                      <w:rPr>
                        <w:rFonts w:eastAsia="Times New Roman"/>
                      </w:rPr>
                      <w:t>1955)</w:t>
                    </w:r>
                    <w:r w:rsidRPr="002815A6">
                      <w:rPr>
                        <w:rFonts w:eastAsia="Times New Roman"/>
                      </w:rPr>
                      <w:br/>
                    </w:r>
                    <w:r w:rsidRPr="002815A6">
                      <w:rPr>
                        <w:rFonts w:eastAsia="Times New Roman"/>
                        <w:i/>
                        <w:iCs/>
                      </w:rPr>
                      <w:t>Thumbelina</w:t>
                    </w:r>
                    <w:r w:rsidR="007708C8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="007708C8">
                      <w:rPr>
                        <w:rFonts w:eastAsia="Times New Roman"/>
                        <w:iCs/>
                      </w:rPr>
                      <w:t>(</w:t>
                    </w:r>
                    <w:r w:rsidR="007708C8">
                      <w:rPr>
                        <w:rFonts w:eastAsia="Times New Roman"/>
                      </w:rPr>
                      <w:t>from Hans Christian Andersen, 1955)</w:t>
                    </w:r>
                    <w:r w:rsidRPr="002815A6">
                      <w:rPr>
                        <w:rFonts w:eastAsia="Times New Roman"/>
                        <w:b/>
                        <w:bCs/>
                      </w:rPr>
                      <w:br/>
                    </w:r>
                    <w:proofErr w:type="spellStart"/>
                    <w:r w:rsidRPr="002815A6">
                      <w:rPr>
                        <w:rFonts w:eastAsia="Times New Roman"/>
                        <w:i/>
                        <w:iCs/>
                      </w:rPr>
                      <w:t>Aucassin</w:t>
                    </w:r>
                    <w:proofErr w:type="spellEnd"/>
                    <w:r w:rsidRPr="002815A6">
                      <w:rPr>
                        <w:rFonts w:eastAsia="Times New Roman"/>
                        <w:i/>
                        <w:iCs/>
                      </w:rPr>
                      <w:t xml:space="preserve"> and Nicolette</w:t>
                    </w:r>
                    <w:r w:rsidR="007708C8">
                      <w:rPr>
                        <w:rFonts w:eastAsia="Times New Roman"/>
                        <w:i/>
                        <w:iCs/>
                      </w:rPr>
                      <w:t xml:space="preserve"> </w:t>
                    </w:r>
                    <w:r w:rsidR="007708C8">
                      <w:rPr>
                        <w:rFonts w:eastAsia="Times New Roman"/>
                        <w:iCs/>
                      </w:rPr>
                      <w:t>(</w:t>
                    </w:r>
                    <w:r w:rsidRPr="002815A6">
                      <w:rPr>
                        <w:rFonts w:eastAsia="Times New Roman"/>
                      </w:rPr>
                      <w:t xml:space="preserve">after </w:t>
                    </w:r>
                    <w:r>
                      <w:rPr>
                        <w:rFonts w:eastAsia="Times New Roman"/>
                      </w:rPr>
                      <w:t>a</w:t>
                    </w:r>
                    <w:r w:rsidR="007708C8">
                      <w:rPr>
                        <w:rFonts w:eastAsia="Times New Roman"/>
                      </w:rPr>
                      <w:t xml:space="preserve"> medieval fable; p</w:t>
                    </w:r>
                    <w:r w:rsidRPr="002815A6">
                      <w:rPr>
                        <w:rFonts w:eastAsia="Times New Roman"/>
                      </w:rPr>
                      <w:t>roduced at th</w:t>
                    </w:r>
                    <w:r w:rsidR="007708C8">
                      <w:rPr>
                        <w:rFonts w:eastAsia="Times New Roman"/>
                      </w:rPr>
                      <w:t xml:space="preserve">e National Film Board of Canada, </w:t>
                    </w:r>
                    <w:r w:rsidRPr="002815A6">
                      <w:rPr>
                        <w:rFonts w:eastAsia="Times New Roman"/>
                      </w:rPr>
                      <w:t>1975)</w:t>
                    </w:r>
                  </w:p>
                  <w:p w14:paraId="4974B761" w14:textId="77777777" w:rsidR="00536685" w:rsidRDefault="00536685" w:rsidP="00536685">
                    <w:pPr>
                      <w:rPr>
                        <w:rFonts w:eastAsia="Times New Roman"/>
                      </w:rPr>
                    </w:pPr>
                  </w:p>
                  <w:p w14:paraId="1DABEE7D" w14:textId="0E514BA6" w:rsidR="00536685" w:rsidRDefault="00536685" w:rsidP="00536685">
                    <w:pPr>
                      <w:pStyle w:val="Heading1"/>
                      <w:outlineLvl w:val="0"/>
                      <w:rPr>
                        <w:rFonts w:eastAsia="Times New Roman"/>
                      </w:rPr>
                    </w:pPr>
                    <w:r>
                      <w:rPr>
                        <w:rFonts w:eastAsia="Times New Roman"/>
                      </w:rPr>
                      <w:t>Links</w:t>
                    </w:r>
                    <w:r w:rsidR="00B1770F">
                      <w:rPr>
                        <w:rFonts w:eastAsia="Times New Roman"/>
                      </w:rPr>
                      <w:t>:</w:t>
                    </w:r>
                  </w:p>
                  <w:p w14:paraId="67E8FA9D" w14:textId="77777777" w:rsidR="00536685" w:rsidRDefault="00536685" w:rsidP="00536685">
                    <w:pPr>
                      <w:keepNext/>
                    </w:pPr>
                    <w:r>
                      <w:t xml:space="preserve">Link:  </w:t>
                    </w:r>
                    <w:r w:rsidRPr="00536685">
                      <w:t>http://www.lottereiniger.de/fotos/index.php</w:t>
                    </w:r>
                  </w:p>
                  <w:p w14:paraId="6FE344A1" w14:textId="77777777" w:rsidR="00536685" w:rsidRDefault="00536685" w:rsidP="00536685">
                    <w:pPr>
                      <w:pStyle w:val="Caption"/>
                    </w:pP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Photos of </w:t>
                    </w:r>
                    <w:proofErr w:type="spellStart"/>
                    <w:r>
                      <w:t>Reiniger</w:t>
                    </w:r>
                    <w:proofErr w:type="spellEnd"/>
                    <w:r>
                      <w:t xml:space="preserve"> at work; http://www.lottereiniger.de/fotos/index.php</w:t>
                    </w:r>
                  </w:p>
                  <w:p w14:paraId="7CCCCE65" w14:textId="77777777" w:rsidR="00536685" w:rsidRDefault="00536685" w:rsidP="00536685">
                    <w:pPr>
                      <w:keepNext/>
                      <w:rPr>
                        <w:rStyle w:val="Hyperlink"/>
                      </w:rPr>
                    </w:pPr>
                    <w:r>
                      <w:t xml:space="preserve">Link: </w:t>
                    </w:r>
                    <w:r w:rsidRPr="00536685">
                      <w:t>http://www.screenonline.org.uk/people/id/528134/</w:t>
                    </w:r>
                  </w:p>
                  <w:p w14:paraId="01A559FB" w14:textId="399B1A6B" w:rsidR="003F0D73" w:rsidRPr="00B1770F" w:rsidRDefault="00536685" w:rsidP="00B1770F">
                    <w:pPr>
                      <w:pStyle w:val="Caption"/>
                    </w:pP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 xml:space="preserve"> </w:t>
                    </w:r>
                    <w:r w:rsidRPr="004F270C">
                      <w:t>Video clips from BFI</w:t>
                    </w:r>
                  </w:p>
                </w:tc>
              </w:sdtContent>
            </w:sdt>
          </w:sdtContent>
        </w:sdt>
      </w:tr>
      <w:tr w:rsidR="003235A7" w14:paraId="6E0DEF10" w14:textId="77777777" w:rsidTr="003235A7">
        <w:tc>
          <w:tcPr>
            <w:tcW w:w="9016" w:type="dxa"/>
          </w:tcPr>
          <w:p w14:paraId="388D394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22084EA990D4CDDA9240700F5522F30"/>
              </w:placeholder>
            </w:sdtPr>
            <w:sdtContent>
              <w:bookmarkStart w:id="0" w:name="_GoBack" w:displacedByCustomXml="prev"/>
              <w:bookmarkEnd w:id="0" w:displacedByCustomXml="prev"/>
              <w:p w14:paraId="4288770C" w14:textId="4FB80648" w:rsidR="00536685" w:rsidRDefault="0082406B" w:rsidP="00536685">
                <w:sdt>
                  <w:sdtPr>
                    <w:id w:val="-807858158"/>
                    <w:citation/>
                  </w:sdtPr>
                  <w:sdtContent>
                    <w:r w:rsidR="00536685">
                      <w:fldChar w:fldCharType="begin"/>
                    </w:r>
                    <w:r w:rsidR="00536685">
                      <w:rPr>
                        <w:lang w:val="en-US"/>
                      </w:rPr>
                      <w:instrText xml:space="preserve"> CITATION Ben94 \l 1033 </w:instrText>
                    </w:r>
                    <w:r w:rsidR="00536685">
                      <w:fldChar w:fldCharType="separate"/>
                    </w:r>
                    <w:r w:rsidR="00B1770F">
                      <w:rPr>
                        <w:noProof/>
                        <w:lang w:val="en-US"/>
                      </w:rPr>
                      <w:t>(Bendazzi)</w:t>
                    </w:r>
                    <w:r w:rsidR="00536685">
                      <w:fldChar w:fldCharType="end"/>
                    </w:r>
                  </w:sdtContent>
                </w:sdt>
              </w:p>
              <w:p w14:paraId="084BCDB9" w14:textId="77777777" w:rsidR="00536685" w:rsidRDefault="00536685" w:rsidP="00536685"/>
              <w:p w14:paraId="5F1FD4D3" w14:textId="77777777" w:rsidR="00536685" w:rsidRDefault="0082406B" w:rsidP="00536685">
                <w:sdt>
                  <w:sdtPr>
                    <w:id w:val="1072009387"/>
                    <w:citation/>
                  </w:sdtPr>
                  <w:sdtContent>
                    <w:r w:rsidR="00536685">
                      <w:fldChar w:fldCharType="begin"/>
                    </w:r>
                    <w:r w:rsidR="00536685">
                      <w:rPr>
                        <w:lang w:val="en-US"/>
                      </w:rPr>
                      <w:instrText xml:space="preserve"> CITATION Bla10 \l 1033 </w:instrText>
                    </w:r>
                    <w:r w:rsidR="00536685">
                      <w:fldChar w:fldCharType="separate"/>
                    </w:r>
                    <w:r w:rsidR="00B1770F">
                      <w:rPr>
                        <w:noProof/>
                        <w:lang w:val="en-US"/>
                      </w:rPr>
                      <w:t>(Blattner and Wiegmann)</w:t>
                    </w:r>
                    <w:r w:rsidR="00536685">
                      <w:fldChar w:fldCharType="end"/>
                    </w:r>
                  </w:sdtContent>
                </w:sdt>
              </w:p>
              <w:p w14:paraId="63347958" w14:textId="77777777" w:rsidR="00536685" w:rsidRDefault="00536685" w:rsidP="00536685"/>
              <w:p w14:paraId="6F2004E0" w14:textId="77777777" w:rsidR="00536685" w:rsidRDefault="0082406B" w:rsidP="00536685">
                <w:sdt>
                  <w:sdtPr>
                    <w:id w:val="2089724922"/>
                    <w:citation/>
                  </w:sdtPr>
                  <w:sdtContent>
                    <w:r w:rsidR="00536685">
                      <w:fldChar w:fldCharType="begin"/>
                    </w:r>
                    <w:r w:rsidR="00536685">
                      <w:rPr>
                        <w:lang w:val="en-US"/>
                      </w:rPr>
                      <w:instrText xml:space="preserve"> CITATION Mor09 \l 1033 </w:instrText>
                    </w:r>
                    <w:r w:rsidR="00536685">
                      <w:fldChar w:fldCharType="separate"/>
                    </w:r>
                    <w:r w:rsidR="00B1770F">
                      <w:rPr>
                        <w:noProof/>
                        <w:lang w:val="en-US"/>
                      </w:rPr>
                      <w:t>(Moritz)</w:t>
                    </w:r>
                    <w:r w:rsidR="00536685">
                      <w:fldChar w:fldCharType="end"/>
                    </w:r>
                  </w:sdtContent>
                </w:sdt>
              </w:p>
              <w:p w14:paraId="3A67F265" w14:textId="77777777" w:rsidR="00536685" w:rsidRDefault="00536685" w:rsidP="00536685"/>
              <w:p w14:paraId="40CAF19F" w14:textId="77777777" w:rsidR="00536685" w:rsidRDefault="0082406B" w:rsidP="00536685">
                <w:sdt>
                  <w:sdtPr>
                    <w:id w:val="185033124"/>
                    <w:citation/>
                  </w:sdtPr>
                  <w:sdtContent>
                    <w:r w:rsidR="00536685">
                      <w:fldChar w:fldCharType="begin"/>
                    </w:r>
                    <w:r w:rsidR="00536685">
                      <w:rPr>
                        <w:lang w:val="en-US"/>
                      </w:rPr>
                      <w:instrText xml:space="preserve"> CITATION Rei70 \l 1033 </w:instrText>
                    </w:r>
                    <w:r w:rsidR="00536685">
                      <w:fldChar w:fldCharType="separate"/>
                    </w:r>
                    <w:r w:rsidR="00B1770F">
                      <w:rPr>
                        <w:noProof/>
                        <w:lang w:val="en-US"/>
                      </w:rPr>
                      <w:t>(Reiniger)</w:t>
                    </w:r>
                    <w:r w:rsidR="00536685">
                      <w:fldChar w:fldCharType="end"/>
                    </w:r>
                  </w:sdtContent>
                </w:sdt>
              </w:p>
              <w:p w14:paraId="44A42DF0" w14:textId="77777777" w:rsidR="00536685" w:rsidRDefault="00536685" w:rsidP="00536685"/>
              <w:p w14:paraId="52B7BE57" w14:textId="4AD33EEC" w:rsidR="003235A7" w:rsidRDefault="0082406B" w:rsidP="00536685">
                <w:sdt>
                  <w:sdtPr>
                    <w:id w:val="1389294717"/>
                    <w:citation/>
                  </w:sdtPr>
                  <w:sdtContent>
                    <w:r w:rsidR="00536685">
                      <w:fldChar w:fldCharType="begin"/>
                    </w:r>
                    <w:r w:rsidR="00536685">
                      <w:rPr>
                        <w:lang w:val="en-US"/>
                      </w:rPr>
                      <w:instrText xml:space="preserve"> CITATION Rus88 \l 1033 </w:instrText>
                    </w:r>
                    <w:r w:rsidR="00536685">
                      <w:fldChar w:fldCharType="separate"/>
                    </w:r>
                    <w:r w:rsidR="00B1770F">
                      <w:rPr>
                        <w:noProof/>
                        <w:lang w:val="en-US"/>
                      </w:rPr>
                      <w:t>(Russett and Starr)</w:t>
                    </w:r>
                    <w:r w:rsidR="00536685">
                      <w:fldChar w:fldCharType="end"/>
                    </w:r>
                  </w:sdtContent>
                </w:sdt>
              </w:p>
            </w:sdtContent>
          </w:sdt>
        </w:tc>
      </w:tr>
    </w:tbl>
    <w:p w14:paraId="2799226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9754" w14:textId="77777777" w:rsidR="0082406B" w:rsidRDefault="0082406B" w:rsidP="007A0D55">
      <w:pPr>
        <w:spacing w:after="0" w:line="240" w:lineRule="auto"/>
      </w:pPr>
      <w:r>
        <w:separator/>
      </w:r>
    </w:p>
  </w:endnote>
  <w:endnote w:type="continuationSeparator" w:id="0">
    <w:p w14:paraId="76B0D81C" w14:textId="77777777" w:rsidR="0082406B" w:rsidRDefault="0082406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90742" w14:textId="77777777" w:rsidR="0082406B" w:rsidRDefault="0082406B" w:rsidP="007A0D55">
      <w:pPr>
        <w:spacing w:after="0" w:line="240" w:lineRule="auto"/>
      </w:pPr>
      <w:r>
        <w:separator/>
      </w:r>
    </w:p>
  </w:footnote>
  <w:footnote w:type="continuationSeparator" w:id="0">
    <w:p w14:paraId="09424556" w14:textId="77777777" w:rsidR="0082406B" w:rsidRDefault="0082406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A19CC" w14:textId="77777777" w:rsidR="0082406B" w:rsidRDefault="008240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8C8FF0" w14:textId="77777777" w:rsidR="0082406B" w:rsidRDefault="008240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8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6685"/>
    <w:rsid w:val="00590035"/>
    <w:rsid w:val="005B177E"/>
    <w:rsid w:val="005B3921"/>
    <w:rsid w:val="005F26D7"/>
    <w:rsid w:val="005F5450"/>
    <w:rsid w:val="006D0412"/>
    <w:rsid w:val="007411B9"/>
    <w:rsid w:val="007708C8"/>
    <w:rsid w:val="00780D95"/>
    <w:rsid w:val="00780DC7"/>
    <w:rsid w:val="007A0D55"/>
    <w:rsid w:val="007B3377"/>
    <w:rsid w:val="007E5F44"/>
    <w:rsid w:val="00821DE3"/>
    <w:rsid w:val="0082406B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770F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1E6C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739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68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366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68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366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B560131944F9CA19159F987238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0244A-9C36-41F6-A331-E59F6A7DB56F}"/>
      </w:docPartPr>
      <w:docPartBody>
        <w:p w:rsidR="00B34F1B" w:rsidRDefault="00B25249">
          <w:pPr>
            <w:pStyle w:val="151B560131944F9CA19159F9872385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75BEFF3F3E41E1A0D485A9237AC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7A29D-743E-4BAD-ADD0-7EEFEAFA343A}"/>
      </w:docPartPr>
      <w:docPartBody>
        <w:p w:rsidR="00B34F1B" w:rsidRDefault="00B25249">
          <w:pPr>
            <w:pStyle w:val="6B75BEFF3F3E41E1A0D485A9237AC2C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B0F35D6B114DF39C2DB3152B3F2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E8EBB-622B-4EE2-A8D4-8D16594AE43D}"/>
      </w:docPartPr>
      <w:docPartBody>
        <w:p w:rsidR="00B34F1B" w:rsidRDefault="00B25249">
          <w:pPr>
            <w:pStyle w:val="6CB0F35D6B114DF39C2DB3152B3F2F1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6F32530F7AD49FC9BFB590A7791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7031C-A778-401B-BCCB-7FA613CED0D2}"/>
      </w:docPartPr>
      <w:docPartBody>
        <w:p w:rsidR="00B34F1B" w:rsidRDefault="00B25249">
          <w:pPr>
            <w:pStyle w:val="06F32530F7AD49FC9BFB590A7791BA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18A308BF498475DAC8CF48B9EAA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9F871-7246-4AF4-883E-7A2797395A13}"/>
      </w:docPartPr>
      <w:docPartBody>
        <w:p w:rsidR="00B34F1B" w:rsidRDefault="00B25249">
          <w:pPr>
            <w:pStyle w:val="918A308BF498475DAC8CF48B9EAAF9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D35153AD4E4D22AAA2DC88C7E4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0A637-9B4A-47C4-AB59-FB995D2CF94F}"/>
      </w:docPartPr>
      <w:docPartBody>
        <w:p w:rsidR="00B34F1B" w:rsidRDefault="00B25249">
          <w:pPr>
            <w:pStyle w:val="13D35153AD4E4D22AAA2DC88C7E4ACE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30068DB51ED419CADE0E858D3857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FF846-33E9-4E00-B41F-EAE1CD39295C}"/>
      </w:docPartPr>
      <w:docPartBody>
        <w:p w:rsidR="00B34F1B" w:rsidRDefault="00B25249">
          <w:pPr>
            <w:pStyle w:val="C30068DB51ED419CADE0E858D385764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1B3FA321CDB405F9FA4C4609C66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BBA5-28B6-45DE-9CB8-0EE59F06F290}"/>
      </w:docPartPr>
      <w:docPartBody>
        <w:p w:rsidR="00B34F1B" w:rsidRDefault="00B25249">
          <w:pPr>
            <w:pStyle w:val="11B3FA321CDB405F9FA4C4609C66493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8747F2FFC084E4DB07B2FEB6BECA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11C3-C7CA-4F1D-8935-9C5B2F4C6C40}"/>
      </w:docPartPr>
      <w:docPartBody>
        <w:p w:rsidR="00B34F1B" w:rsidRDefault="00B25249">
          <w:pPr>
            <w:pStyle w:val="08747F2FFC084E4DB07B2FEB6BECA6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4EEA112A914C4CBE8DC89500552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3F4E1-E34A-4BEB-94A8-8F1BD959DAF7}"/>
      </w:docPartPr>
      <w:docPartBody>
        <w:p w:rsidR="00B34F1B" w:rsidRDefault="00B25249">
          <w:pPr>
            <w:pStyle w:val="604EEA112A914C4CBE8DC8950055267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2084EA990D4CDDA9240700F5522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AB747-7CF4-4243-B605-94783F599B83}"/>
      </w:docPartPr>
      <w:docPartBody>
        <w:p w:rsidR="00B34F1B" w:rsidRDefault="00B25249">
          <w:pPr>
            <w:pStyle w:val="322084EA990D4CDDA9240700F5522F3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C3E4280F212D34B8662C3A461642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58467-A2A4-AE4B-B4F9-D14C73DF0EF5}"/>
      </w:docPartPr>
      <w:docPartBody>
        <w:p w:rsidR="00B34F1B" w:rsidRDefault="00B34F1B" w:rsidP="00B34F1B">
          <w:pPr>
            <w:pStyle w:val="BC3E4280F212D34B8662C3A4616426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49"/>
    <w:rsid w:val="00B25249"/>
    <w:rsid w:val="00B3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F1B"/>
    <w:rPr>
      <w:color w:val="808080"/>
    </w:rPr>
  </w:style>
  <w:style w:type="paragraph" w:customStyle="1" w:styleId="151B560131944F9CA19159F98723851C">
    <w:name w:val="151B560131944F9CA19159F98723851C"/>
  </w:style>
  <w:style w:type="paragraph" w:customStyle="1" w:styleId="6B75BEFF3F3E41E1A0D485A9237AC2C7">
    <w:name w:val="6B75BEFF3F3E41E1A0D485A9237AC2C7"/>
  </w:style>
  <w:style w:type="paragraph" w:customStyle="1" w:styleId="6CB0F35D6B114DF39C2DB3152B3F2F1A">
    <w:name w:val="6CB0F35D6B114DF39C2DB3152B3F2F1A"/>
  </w:style>
  <w:style w:type="paragraph" w:customStyle="1" w:styleId="06F32530F7AD49FC9BFB590A7791BA39">
    <w:name w:val="06F32530F7AD49FC9BFB590A7791BA39"/>
  </w:style>
  <w:style w:type="paragraph" w:customStyle="1" w:styleId="918A308BF498475DAC8CF48B9EAAF956">
    <w:name w:val="918A308BF498475DAC8CF48B9EAAF956"/>
  </w:style>
  <w:style w:type="paragraph" w:customStyle="1" w:styleId="13D35153AD4E4D22AAA2DC88C7E4ACE0">
    <w:name w:val="13D35153AD4E4D22AAA2DC88C7E4ACE0"/>
  </w:style>
  <w:style w:type="paragraph" w:customStyle="1" w:styleId="C30068DB51ED419CADE0E858D385764C">
    <w:name w:val="C30068DB51ED419CADE0E858D385764C"/>
  </w:style>
  <w:style w:type="paragraph" w:customStyle="1" w:styleId="11B3FA321CDB405F9FA4C4609C66493F">
    <w:name w:val="11B3FA321CDB405F9FA4C4609C66493F"/>
  </w:style>
  <w:style w:type="paragraph" w:customStyle="1" w:styleId="08747F2FFC084E4DB07B2FEB6BECA650">
    <w:name w:val="08747F2FFC084E4DB07B2FEB6BECA650"/>
  </w:style>
  <w:style w:type="paragraph" w:customStyle="1" w:styleId="604EEA112A914C4CBE8DC89500552673">
    <w:name w:val="604EEA112A914C4CBE8DC89500552673"/>
  </w:style>
  <w:style w:type="paragraph" w:customStyle="1" w:styleId="322084EA990D4CDDA9240700F5522F30">
    <w:name w:val="322084EA990D4CDDA9240700F5522F30"/>
  </w:style>
  <w:style w:type="paragraph" w:customStyle="1" w:styleId="BC3E4280F212D34B8662C3A46164267A">
    <w:name w:val="BC3E4280F212D34B8662C3A46164267A"/>
    <w:rsid w:val="00B34F1B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F1B"/>
    <w:rPr>
      <w:color w:val="808080"/>
    </w:rPr>
  </w:style>
  <w:style w:type="paragraph" w:customStyle="1" w:styleId="151B560131944F9CA19159F98723851C">
    <w:name w:val="151B560131944F9CA19159F98723851C"/>
  </w:style>
  <w:style w:type="paragraph" w:customStyle="1" w:styleId="6B75BEFF3F3E41E1A0D485A9237AC2C7">
    <w:name w:val="6B75BEFF3F3E41E1A0D485A9237AC2C7"/>
  </w:style>
  <w:style w:type="paragraph" w:customStyle="1" w:styleId="6CB0F35D6B114DF39C2DB3152B3F2F1A">
    <w:name w:val="6CB0F35D6B114DF39C2DB3152B3F2F1A"/>
  </w:style>
  <w:style w:type="paragraph" w:customStyle="1" w:styleId="06F32530F7AD49FC9BFB590A7791BA39">
    <w:name w:val="06F32530F7AD49FC9BFB590A7791BA39"/>
  </w:style>
  <w:style w:type="paragraph" w:customStyle="1" w:styleId="918A308BF498475DAC8CF48B9EAAF956">
    <w:name w:val="918A308BF498475DAC8CF48B9EAAF956"/>
  </w:style>
  <w:style w:type="paragraph" w:customStyle="1" w:styleId="13D35153AD4E4D22AAA2DC88C7E4ACE0">
    <w:name w:val="13D35153AD4E4D22AAA2DC88C7E4ACE0"/>
  </w:style>
  <w:style w:type="paragraph" w:customStyle="1" w:styleId="C30068DB51ED419CADE0E858D385764C">
    <w:name w:val="C30068DB51ED419CADE0E858D385764C"/>
  </w:style>
  <w:style w:type="paragraph" w:customStyle="1" w:styleId="11B3FA321CDB405F9FA4C4609C66493F">
    <w:name w:val="11B3FA321CDB405F9FA4C4609C66493F"/>
  </w:style>
  <w:style w:type="paragraph" w:customStyle="1" w:styleId="08747F2FFC084E4DB07B2FEB6BECA650">
    <w:name w:val="08747F2FFC084E4DB07B2FEB6BECA650"/>
  </w:style>
  <w:style w:type="paragraph" w:customStyle="1" w:styleId="604EEA112A914C4CBE8DC89500552673">
    <w:name w:val="604EEA112A914C4CBE8DC89500552673"/>
  </w:style>
  <w:style w:type="paragraph" w:customStyle="1" w:styleId="322084EA990D4CDDA9240700F5522F30">
    <w:name w:val="322084EA990D4CDDA9240700F5522F30"/>
  </w:style>
  <w:style w:type="paragraph" w:customStyle="1" w:styleId="BC3E4280F212D34B8662C3A46164267A">
    <w:name w:val="BC3E4280F212D34B8662C3A46164267A"/>
    <w:rsid w:val="00B34F1B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Ben94</b:Tag>
    <b:SourceType>Book</b:SourceType>
    <b:Guid>{974DCAFC-626E-479B-9CA3-BF66DE711E35}</b:Guid>
    <b:Author>
      <b:Author>
        <b:NameList>
          <b:Person>
            <b:Last>Bendazzi</b:Last>
            <b:First>G.</b:First>
          </b:Person>
        </b:NameList>
      </b:Author>
    </b:Author>
    <b:Title>Cartoons: One Hundred Years of Cinema Animation</b:Title>
    <b:Year>1994</b:Year>
    <b:City>Blomington</b:City>
    <b:Publisher>Indiana UP</b:Publisher>
    <b:RefOrder>1</b:RefOrder>
  </b:Source>
  <b:Source>
    <b:Tag>Bla10</b:Tag>
    <b:SourceType>Book</b:SourceType>
    <b:Guid>{38BC8BBC-D9CD-4D40-B268-7073BD30500F}</b:Guid>
    <b:Title>Lotte Reiniger</b:Title>
    <b:Year>2010</b:Year>
    <b:City>Berlin</b:City>
    <b:Publisher>Ernst Wasmuth Verlag</b:Publisher>
    <b:Author>
      <b:Editor>
        <b:NameList>
          <b:Person>
            <b:Last>Blattner</b:Last>
            <b:First>E.</b:First>
          </b:Person>
          <b:Person>
            <b:Last>Wiegmann</b:Last>
            <b:First>K.</b:First>
          </b:Person>
        </b:NameList>
      </b:Editor>
    </b:Author>
    <b:Comments>Images from Reiniger’s non-film silhouette theatre productions</b:Comments>
    <b:RefOrder>2</b:RefOrder>
  </b:Source>
  <b:Source>
    <b:Tag>Mor09</b:Tag>
    <b:SourceType>BookSection</b:SourceType>
    <b:Guid>{BED708E2-8E63-4908-9305-D6F610A6DE90}</b:Guid>
    <b:Author>
      <b:Author>
        <b:NameList>
          <b:Person>
            <b:Last>Moritz</b:Last>
            <b:First>W.</b:First>
          </b:Person>
        </b:NameList>
      </b:Author>
      <b:Editor>
        <b:NameList>
          <b:Person>
            <b:Last>Furniss</b:Last>
            <b:First>M.</b:First>
          </b:Person>
        </b:NameList>
      </b:Editor>
    </b:Author>
    <b:Title>Some Critical Perspectives on Lotte Reiniger</b:Title>
    <b:Year>2009</b:Year>
    <b:City>New Barnet</b:City>
    <b:Publisher>John Libbey</b:Publisher>
    <b:JournalName>Animation Journal</b:JournalName>
    <b:Pages>40-51</b:Pages>
    <b:Volume>5</b:Volume>
    <b:Issue>1</b:Issue>
    <b:BookTitle>Animation – Art and Industry</b:BookTitle>
    <b:RefOrder>3</b:RefOrder>
  </b:Source>
  <b:Source>
    <b:Tag>Rei70</b:Tag>
    <b:SourceType>Book</b:SourceType>
    <b:Guid>{673C01F9-D5A2-49C7-94D2-5C38DD4EC5AC}</b:Guid>
    <b:Author>
      <b:Author>
        <b:NameList>
          <b:Person>
            <b:Last>Reiniger</b:Last>
            <b:First>L.</b:First>
          </b:Person>
        </b:NameList>
      </b:Author>
    </b:Author>
    <b:Title>Shadow Theatres and Shadow Films</b:Title>
    <b:Year>1970</b:Year>
    <b:City>London</b:City>
    <b:Publisher>B. T. Batsford</b:Publisher>
    <b:RefOrder>4</b:RefOrder>
  </b:Source>
  <b:Source>
    <b:Tag>Rus88</b:Tag>
    <b:SourceType>Book</b:SourceType>
    <b:Guid>{D7267A8B-8153-41A9-8045-B86C29240D3E}</b:Guid>
    <b:Author>
      <b:Author>
        <b:NameList>
          <b:Person>
            <b:Last>Russett</b:Last>
            <b:First>R.</b:First>
          </b:Person>
          <b:Person>
            <b:Last>Starr</b:Last>
            <b:First>C.</b:First>
          </b:Person>
        </b:NameList>
      </b:Author>
    </b:Author>
    <b:Title>Experimental Animation: Origins of a New Art</b:Title>
    <b:Year>1988</b:Year>
    <b:City>New York</b:City>
    <b:Publisher>Da Capo Press</b:Publisher>
    <b:RefOrder>5</b:RefOrder>
  </b:Source>
</b:Sources>
</file>

<file path=customXml/itemProps1.xml><?xml version="1.0" encoding="utf-8"?>
<ds:datastoreItem xmlns:ds="http://schemas.openxmlformats.org/officeDocument/2006/customXml" ds:itemID="{976BCD0B-DFB7-FB4E-BB09-E013ED15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26</TotalTime>
  <Pages>2</Pages>
  <Words>766</Words>
  <Characters>4448</Characters>
  <Application>Microsoft Macintosh Word</Application>
  <DocSecurity>0</DocSecurity>
  <Lines>90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3</cp:revision>
  <dcterms:created xsi:type="dcterms:W3CDTF">2015-02-13T06:49:00Z</dcterms:created>
  <dcterms:modified xsi:type="dcterms:W3CDTF">2015-02-16T19:49:00Z</dcterms:modified>
</cp:coreProperties>
</file>