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993A9D" w14:textId="77777777" w:rsidTr="00922950">
        <w:tc>
          <w:tcPr>
            <w:tcW w:w="491" w:type="dxa"/>
            <w:vMerge w:val="restart"/>
            <w:shd w:val="clear" w:color="auto" w:fill="A6A6A6" w:themeFill="background1" w:themeFillShade="A6"/>
            <w:textDirection w:val="btLr"/>
          </w:tcPr>
          <w:p w14:paraId="0AC74D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B8A6EA0BABCC498627208F3E58A647"/>
            </w:placeholder>
            <w:showingPlcHdr/>
            <w:dropDownList>
              <w:listItem w:displayText="Dr." w:value="Dr."/>
              <w:listItem w:displayText="Prof." w:value="Prof."/>
            </w:dropDownList>
          </w:sdtPr>
          <w:sdtEndPr/>
          <w:sdtContent>
            <w:tc>
              <w:tcPr>
                <w:tcW w:w="1259" w:type="dxa"/>
              </w:tcPr>
              <w:p w14:paraId="1B00279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F826883A882A43A332041B54C3F155"/>
            </w:placeholder>
            <w:text/>
          </w:sdtPr>
          <w:sdtEndPr/>
          <w:sdtContent>
            <w:tc>
              <w:tcPr>
                <w:tcW w:w="2073" w:type="dxa"/>
              </w:tcPr>
              <w:p w14:paraId="6FFB59DD" w14:textId="77777777" w:rsidR="00B574C9" w:rsidRDefault="00BF526E" w:rsidP="00BF526E">
                <w:r>
                  <w:t>James</w:t>
                </w:r>
              </w:p>
            </w:tc>
          </w:sdtContent>
        </w:sdt>
        <w:sdt>
          <w:sdtPr>
            <w:alias w:val="Middle name"/>
            <w:tag w:val="authorMiddleName"/>
            <w:id w:val="-2076034781"/>
            <w:placeholder>
              <w:docPart w:val="B004BC5047163E43933C9A4864D41614"/>
            </w:placeholder>
            <w:showingPlcHdr/>
            <w:text/>
          </w:sdtPr>
          <w:sdtEndPr/>
          <w:sdtContent>
            <w:tc>
              <w:tcPr>
                <w:tcW w:w="2551" w:type="dxa"/>
              </w:tcPr>
              <w:p w14:paraId="18B37237" w14:textId="77777777" w:rsidR="00B574C9" w:rsidRDefault="00B574C9" w:rsidP="00922950">
                <w:r>
                  <w:rPr>
                    <w:rStyle w:val="PlaceholderText"/>
                  </w:rPr>
                  <w:t>[Middle name]</w:t>
                </w:r>
              </w:p>
            </w:tc>
          </w:sdtContent>
        </w:sdt>
        <w:sdt>
          <w:sdtPr>
            <w:alias w:val="Last name"/>
            <w:tag w:val="authorLastName"/>
            <w:id w:val="-1088529830"/>
            <w:placeholder>
              <w:docPart w:val="AB172441230B34448E86C64A7C1C730D"/>
            </w:placeholder>
            <w:text/>
          </w:sdtPr>
          <w:sdtEndPr/>
          <w:sdtContent>
            <w:tc>
              <w:tcPr>
                <w:tcW w:w="2642" w:type="dxa"/>
              </w:tcPr>
              <w:p w14:paraId="3731766E" w14:textId="77777777" w:rsidR="00B574C9" w:rsidRDefault="00BF526E" w:rsidP="00BF526E">
                <w:r>
                  <w:t>Harvey-</w:t>
                </w:r>
                <w:proofErr w:type="spellStart"/>
                <w:r>
                  <w:t>Davitt</w:t>
                </w:r>
                <w:proofErr w:type="spellEnd"/>
              </w:p>
            </w:tc>
          </w:sdtContent>
        </w:sdt>
      </w:tr>
      <w:tr w:rsidR="00B574C9" w14:paraId="7EBDC8EC" w14:textId="77777777" w:rsidTr="001A6A06">
        <w:trPr>
          <w:trHeight w:val="986"/>
        </w:trPr>
        <w:tc>
          <w:tcPr>
            <w:tcW w:w="491" w:type="dxa"/>
            <w:vMerge/>
            <w:shd w:val="clear" w:color="auto" w:fill="A6A6A6" w:themeFill="background1" w:themeFillShade="A6"/>
          </w:tcPr>
          <w:p w14:paraId="346AA560" w14:textId="77777777" w:rsidR="00B574C9" w:rsidRPr="001A6A06" w:rsidRDefault="00B574C9" w:rsidP="00CF1542">
            <w:pPr>
              <w:jc w:val="center"/>
              <w:rPr>
                <w:b/>
                <w:color w:val="FFFFFF" w:themeColor="background1"/>
              </w:rPr>
            </w:pPr>
          </w:p>
        </w:tc>
        <w:sdt>
          <w:sdtPr>
            <w:alias w:val="Biography"/>
            <w:tag w:val="authorBiography"/>
            <w:id w:val="938807824"/>
            <w:placeholder>
              <w:docPart w:val="EF655D275D310E4CA8AC23D9F8E5CCFD"/>
            </w:placeholder>
            <w:showingPlcHdr/>
          </w:sdtPr>
          <w:sdtEndPr/>
          <w:sdtContent>
            <w:tc>
              <w:tcPr>
                <w:tcW w:w="8525" w:type="dxa"/>
                <w:gridSpan w:val="4"/>
              </w:tcPr>
              <w:p w14:paraId="7A5735F4" w14:textId="77777777" w:rsidR="00B574C9" w:rsidRDefault="00B574C9" w:rsidP="00922950">
                <w:r>
                  <w:rPr>
                    <w:rStyle w:val="PlaceholderText"/>
                  </w:rPr>
                  <w:t>[Enter your biography]</w:t>
                </w:r>
              </w:p>
            </w:tc>
          </w:sdtContent>
        </w:sdt>
      </w:tr>
      <w:tr w:rsidR="00B574C9" w14:paraId="2864AC90" w14:textId="77777777" w:rsidTr="001A6A06">
        <w:trPr>
          <w:trHeight w:val="986"/>
        </w:trPr>
        <w:tc>
          <w:tcPr>
            <w:tcW w:w="491" w:type="dxa"/>
            <w:vMerge/>
            <w:shd w:val="clear" w:color="auto" w:fill="A6A6A6" w:themeFill="background1" w:themeFillShade="A6"/>
          </w:tcPr>
          <w:p w14:paraId="51D20C88" w14:textId="77777777" w:rsidR="00B574C9" w:rsidRPr="001A6A06" w:rsidRDefault="00B574C9" w:rsidP="00CF1542">
            <w:pPr>
              <w:jc w:val="center"/>
              <w:rPr>
                <w:b/>
                <w:color w:val="FFFFFF" w:themeColor="background1"/>
              </w:rPr>
            </w:pPr>
          </w:p>
        </w:tc>
        <w:sdt>
          <w:sdtPr>
            <w:alias w:val="Affiliation"/>
            <w:tag w:val="affiliation"/>
            <w:id w:val="2012937915"/>
            <w:placeholder>
              <w:docPart w:val="B136F94B53E5C643BA63EC4CCC4B53B0"/>
            </w:placeholder>
            <w:text/>
          </w:sdtPr>
          <w:sdtEndPr/>
          <w:sdtContent>
            <w:tc>
              <w:tcPr>
                <w:tcW w:w="8525" w:type="dxa"/>
                <w:gridSpan w:val="4"/>
              </w:tcPr>
              <w:p w14:paraId="02378E8F" w14:textId="51C6CDC9" w:rsidR="00B574C9" w:rsidRDefault="00D9020F" w:rsidP="00D9020F">
                <w:r>
                  <w:t>Anglia Ruskin University</w:t>
                </w:r>
              </w:p>
            </w:tc>
          </w:sdtContent>
        </w:sdt>
      </w:tr>
    </w:tbl>
    <w:p w14:paraId="393CD50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8203A0" w14:textId="77777777" w:rsidTr="00244BB0">
        <w:tc>
          <w:tcPr>
            <w:tcW w:w="9016" w:type="dxa"/>
            <w:shd w:val="clear" w:color="auto" w:fill="A6A6A6" w:themeFill="background1" w:themeFillShade="A6"/>
            <w:tcMar>
              <w:top w:w="113" w:type="dxa"/>
              <w:bottom w:w="113" w:type="dxa"/>
            </w:tcMar>
          </w:tcPr>
          <w:p w14:paraId="6DC527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01D97A" w14:textId="77777777" w:rsidTr="003F0D73">
        <w:sdt>
          <w:sdtPr>
            <w:alias w:val="Article headword"/>
            <w:tag w:val="articleHeadword"/>
            <w:id w:val="-361440020"/>
            <w:placeholder>
              <w:docPart w:val="4BE78E265C62BD4EB230641CFFCF8F53"/>
            </w:placeholder>
            <w:text/>
          </w:sdtPr>
          <w:sdtEndPr/>
          <w:sdtContent>
            <w:tc>
              <w:tcPr>
                <w:tcW w:w="9016" w:type="dxa"/>
                <w:tcMar>
                  <w:top w:w="113" w:type="dxa"/>
                  <w:bottom w:w="113" w:type="dxa"/>
                </w:tcMar>
              </w:tcPr>
              <w:p w14:paraId="79D1E9C3" w14:textId="77777777" w:rsidR="003F0D73" w:rsidRPr="00FB589A" w:rsidRDefault="00BF526E" w:rsidP="00BF526E">
                <w:pPr>
                  <w:rPr>
                    <w:b/>
                  </w:rPr>
                </w:pPr>
                <w:r w:rsidRPr="00D9020F">
                  <w:t>Italian Neorealism</w:t>
                </w:r>
              </w:p>
            </w:tc>
          </w:sdtContent>
        </w:sdt>
      </w:tr>
      <w:tr w:rsidR="00464699" w14:paraId="3FAD86EC" w14:textId="77777777" w:rsidTr="000D1DD0">
        <w:sdt>
          <w:sdtPr>
            <w:alias w:val="Variant headwords"/>
            <w:tag w:val="variantHeadwords"/>
            <w:id w:val="173464402"/>
            <w:placeholder>
              <w:docPart w:val="931444EC00ACCD45AB00100E3199745A"/>
            </w:placeholder>
            <w:showingPlcHdr/>
          </w:sdtPr>
          <w:sdtEndPr/>
          <w:sdtContent>
            <w:tc>
              <w:tcPr>
                <w:tcW w:w="9016" w:type="dxa"/>
                <w:tcMar>
                  <w:top w:w="113" w:type="dxa"/>
                  <w:bottom w:w="113" w:type="dxa"/>
                </w:tcMar>
              </w:tcPr>
              <w:p w14:paraId="3300C5B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565193" w14:textId="77777777" w:rsidTr="003F0D73">
        <w:sdt>
          <w:sdtPr>
            <w:alias w:val="Abstract"/>
            <w:tag w:val="abstract"/>
            <w:id w:val="-635871867"/>
            <w:placeholder>
              <w:docPart w:val="9B43EC51C2F86E41966900CDCF385AD4"/>
            </w:placeholder>
          </w:sdtPr>
          <w:sdtEndPr/>
          <w:sdtContent>
            <w:tc>
              <w:tcPr>
                <w:tcW w:w="9016" w:type="dxa"/>
                <w:tcMar>
                  <w:top w:w="113" w:type="dxa"/>
                  <w:bottom w:w="113" w:type="dxa"/>
                </w:tcMar>
              </w:tcPr>
              <w:p w14:paraId="7F1DE139" w14:textId="3F88BDB8" w:rsidR="00E85A05" w:rsidRDefault="003C1CF2" w:rsidP="00E85A05">
                <w:r>
                  <w:rPr>
                    <w:i/>
                  </w:rPr>
                  <w:t>Italian n</w:t>
                </w:r>
                <w:r w:rsidRPr="007C6AD3">
                  <w:rPr>
                    <w:i/>
                  </w:rPr>
                  <w:t>eorealism</w:t>
                </w:r>
                <w:r>
                  <w:t xml:space="preserve"> is a filmmaking movement associated with a select group of Italian filmmakers in the latter years of, and the years immediately following, the Second World War, the most popularly regarded being directors Roberto Rossellini, </w:t>
                </w:r>
                <w:proofErr w:type="spellStart"/>
                <w:r>
                  <w:t>Luchino</w:t>
                </w:r>
                <w:proofErr w:type="spellEnd"/>
                <w:r>
                  <w:t xml:space="preserve"> Visconti,</w:t>
                </w:r>
                <w:r w:rsidRPr="007E6279">
                  <w:t xml:space="preserve"> </w:t>
                </w:r>
                <w:r>
                  <w:t xml:space="preserve">Vittorio de </w:t>
                </w:r>
                <w:proofErr w:type="spellStart"/>
                <w:r>
                  <w:t>Sica</w:t>
                </w:r>
                <w:proofErr w:type="spellEnd"/>
                <w:r>
                  <w:t xml:space="preserve">, and </w:t>
                </w:r>
                <w:proofErr w:type="spellStart"/>
                <w:r>
                  <w:t>Sica’s</w:t>
                </w:r>
                <w:proofErr w:type="spellEnd"/>
                <w:r>
                  <w:t xml:space="preserve"> regular collaborator, the writer </w:t>
                </w:r>
                <w:proofErr w:type="spellStart"/>
                <w:r>
                  <w:t>Cesare</w:t>
                </w:r>
                <w:proofErr w:type="spellEnd"/>
                <w:r>
                  <w:t xml:space="preserve"> </w:t>
                </w:r>
                <w:proofErr w:type="spellStart"/>
                <w:r>
                  <w:t>Zavattini</w:t>
                </w:r>
                <w:proofErr w:type="spellEnd"/>
                <w:r>
                  <w:t xml:space="preserve">. The films they made during this period share an interest in the state of Italian society in the wake of war, and a concern with what shape the reconstruction of that society should take. Benchmark titles of this kind include </w:t>
                </w:r>
                <w:proofErr w:type="spellStart"/>
                <w:r>
                  <w:rPr>
                    <w:i/>
                  </w:rPr>
                  <w:t>Ossessione</w:t>
                </w:r>
                <w:proofErr w:type="spellEnd"/>
                <w:r>
                  <w:rPr>
                    <w:i/>
                  </w:rPr>
                  <w:t xml:space="preserve"> </w:t>
                </w:r>
                <w:r>
                  <w:t>[</w:t>
                </w:r>
                <w:r>
                  <w:rPr>
                    <w:i/>
                  </w:rPr>
                  <w:t xml:space="preserve">Obsession] </w:t>
                </w:r>
                <w:r>
                  <w:t>(</w:t>
                </w:r>
                <w:proofErr w:type="spellStart"/>
                <w:r>
                  <w:t>Luchino</w:t>
                </w:r>
                <w:proofErr w:type="spellEnd"/>
                <w:r>
                  <w:t xml:space="preserve"> Visconti, 1943), Rossellini’s</w:t>
                </w:r>
                <w:r>
                  <w:rPr>
                    <w:i/>
                  </w:rPr>
                  <w:t xml:space="preserve"> Rome, Open City</w:t>
                </w:r>
                <w:r>
                  <w:t xml:space="preserve"> [</w:t>
                </w:r>
                <w:r w:rsidRPr="00804F89">
                  <w:rPr>
                    <w:i/>
                  </w:rPr>
                  <w:t>Roma, </w:t>
                </w:r>
                <w:proofErr w:type="spellStart"/>
                <w:r w:rsidRPr="00804F89">
                  <w:rPr>
                    <w:i/>
                  </w:rPr>
                  <w:t>città</w:t>
                </w:r>
                <w:proofErr w:type="spellEnd"/>
                <w:r w:rsidRPr="00804F89">
                  <w:rPr>
                    <w:i/>
                  </w:rPr>
                  <w:t xml:space="preserve"> </w:t>
                </w:r>
                <w:proofErr w:type="spellStart"/>
                <w:r w:rsidRPr="00804F89">
                  <w:rPr>
                    <w:i/>
                  </w:rPr>
                  <w:t>aperta</w:t>
                </w:r>
                <w:proofErr w:type="spellEnd"/>
                <w:r>
                  <w:t>]</w:t>
                </w:r>
                <w:r w:rsidRPr="00804F89">
                  <w:t xml:space="preserve"> </w:t>
                </w:r>
                <w:r>
                  <w:t xml:space="preserve">(1945) and </w:t>
                </w:r>
                <w:proofErr w:type="spellStart"/>
                <w:r w:rsidRPr="00915D34">
                  <w:rPr>
                    <w:i/>
                  </w:rPr>
                  <w:t>Paisan</w:t>
                </w:r>
                <w:proofErr w:type="spellEnd"/>
                <w:r>
                  <w:t xml:space="preserve"> (1946), and de </w:t>
                </w:r>
                <w:proofErr w:type="spellStart"/>
                <w:r>
                  <w:t>Sica’s</w:t>
                </w:r>
                <w:proofErr w:type="spellEnd"/>
                <w:r>
                  <w:t xml:space="preserve"> </w:t>
                </w:r>
                <w:r>
                  <w:rPr>
                    <w:i/>
                  </w:rPr>
                  <w:t xml:space="preserve">Bicycle </w:t>
                </w:r>
                <w:proofErr w:type="spellStart"/>
                <w:r>
                  <w:rPr>
                    <w:i/>
                  </w:rPr>
                  <w:t>Theives</w:t>
                </w:r>
                <w:proofErr w:type="spellEnd"/>
                <w:r>
                  <w:rPr>
                    <w:i/>
                  </w:rPr>
                  <w:t xml:space="preserve"> </w:t>
                </w:r>
                <w:r>
                  <w:t>[</w:t>
                </w:r>
                <w:proofErr w:type="spellStart"/>
                <w:r>
                  <w:rPr>
                    <w:i/>
                  </w:rPr>
                  <w:t>Ladri</w:t>
                </w:r>
                <w:proofErr w:type="spellEnd"/>
                <w:r>
                  <w:rPr>
                    <w:i/>
                  </w:rPr>
                  <w:t xml:space="preserve"> di </w:t>
                </w:r>
                <w:proofErr w:type="spellStart"/>
                <w:r>
                  <w:rPr>
                    <w:i/>
                  </w:rPr>
                  <w:t>biciclette</w:t>
                </w:r>
                <w:proofErr w:type="spellEnd"/>
                <w:r>
                  <w:t xml:space="preserve">] (1948). While its proponents often refuted its status as a generic or aesthetic style, the films of neorealism were pioneering in their use of non-professional actors in key roles, their preference for contingency and neglect of classical narrative structure, and for shooting scenes on location in the city streets and country landscapes of war-torn Italy. Besides making some of most significant Italian neorealist films, </w:t>
                </w:r>
                <w:proofErr w:type="spellStart"/>
                <w:r>
                  <w:t>Zavattini</w:t>
                </w:r>
                <w:proofErr w:type="spellEnd"/>
                <w:r>
                  <w:t xml:space="preserve"> and Rossellini were also two of its most articulate commentators. Both regularly reiterated a desire to contemplate humanity in order to rediscover morality, a reaction to Fascism’s recent manipulation of both. While the great aims of these filmmakers were not matched by their audience reception (as illustrated by their box-office returns), their poetic and aesthetic innovations made a lasting impression on the subsequent history of cinema. </w:t>
                </w:r>
              </w:p>
            </w:tc>
          </w:sdtContent>
        </w:sdt>
      </w:tr>
      <w:tr w:rsidR="003F0D73" w14:paraId="2A855FC5" w14:textId="77777777" w:rsidTr="003F0D73">
        <w:sdt>
          <w:sdtPr>
            <w:alias w:val="Article text"/>
            <w:tag w:val="articleText"/>
            <w:id w:val="634067588"/>
            <w:placeholder>
              <w:docPart w:val="1ED886A5A7DB4E4BBBFE10D9D77DFBDE"/>
            </w:placeholder>
          </w:sdtPr>
          <w:sdtEndPr/>
          <w:sdtContent>
            <w:tc>
              <w:tcPr>
                <w:tcW w:w="9016" w:type="dxa"/>
                <w:tcMar>
                  <w:top w:w="113" w:type="dxa"/>
                  <w:bottom w:w="113" w:type="dxa"/>
                </w:tcMar>
              </w:tcPr>
              <w:p w14:paraId="76604985" w14:textId="401B29F5" w:rsidR="00BF526E" w:rsidRPr="000A21D6" w:rsidRDefault="00BF526E" w:rsidP="000A21D6">
                <w:pPr>
                  <w:spacing w:after="180"/>
                  <w:rPr>
                    <w:rFonts w:asciiTheme="majorHAnsi" w:eastAsiaTheme="majorEastAsia" w:hAnsiTheme="majorHAnsi" w:cstheme="majorBidi"/>
                    <w:b/>
                    <w:color w:val="595959" w:themeColor="text1" w:themeTint="A6"/>
                    <w:szCs w:val="32"/>
                  </w:rPr>
                </w:pPr>
                <w:r>
                  <w:rPr>
                    <w:i/>
                  </w:rPr>
                  <w:t>Italian n</w:t>
                </w:r>
                <w:r w:rsidRPr="007C6AD3">
                  <w:rPr>
                    <w:i/>
                  </w:rPr>
                  <w:t>eorealism</w:t>
                </w:r>
                <w:r>
                  <w:t xml:space="preserve"> is a filmmaking</w:t>
                </w:r>
                <w:r w:rsidR="007D7ED8">
                  <w:t xml:space="preserve"> movement</w:t>
                </w:r>
                <w:r>
                  <w:t xml:space="preserve"> associated with a select group of Italian filmmakers in the latter years of, and the years immediately foll</w:t>
                </w:r>
                <w:r w:rsidR="00804F89">
                  <w:t>owing, the Second World War, the</w:t>
                </w:r>
                <w:r>
                  <w:t xml:space="preserve"> most popularly regarded </w:t>
                </w:r>
                <w:r w:rsidR="007A3A47">
                  <w:t>being directors</w:t>
                </w:r>
                <w:r>
                  <w:t xml:space="preserve"> Roberto Rossellini, </w:t>
                </w:r>
                <w:proofErr w:type="spellStart"/>
                <w:r>
                  <w:t>Luchino</w:t>
                </w:r>
                <w:proofErr w:type="spellEnd"/>
                <w:r>
                  <w:t xml:space="preserve"> Visconti,</w:t>
                </w:r>
                <w:r w:rsidRPr="007E6279">
                  <w:t xml:space="preserve"> </w:t>
                </w:r>
                <w:r>
                  <w:t xml:space="preserve">Vittorio de </w:t>
                </w:r>
                <w:proofErr w:type="spellStart"/>
                <w:r>
                  <w:t>Sica</w:t>
                </w:r>
                <w:proofErr w:type="spellEnd"/>
                <w:r w:rsidR="007A3A47">
                  <w:t>,</w:t>
                </w:r>
                <w:r>
                  <w:t xml:space="preserve"> and </w:t>
                </w:r>
                <w:proofErr w:type="spellStart"/>
                <w:r w:rsidR="007A3A47">
                  <w:t>Sica’s</w:t>
                </w:r>
                <w:proofErr w:type="spellEnd"/>
                <w:r>
                  <w:t xml:space="preserve"> regular collaborator, the writer </w:t>
                </w:r>
                <w:proofErr w:type="spellStart"/>
                <w:r>
                  <w:t>Cesare</w:t>
                </w:r>
                <w:proofErr w:type="spellEnd"/>
                <w:r>
                  <w:t xml:space="preserve"> </w:t>
                </w:r>
                <w:proofErr w:type="spellStart"/>
                <w:r>
                  <w:t>Zavattini</w:t>
                </w:r>
                <w:proofErr w:type="spellEnd"/>
                <w:r>
                  <w:t>. The fi</w:t>
                </w:r>
                <w:r w:rsidR="007A3A47">
                  <w:t>lms they made during this period</w:t>
                </w:r>
                <w:r>
                  <w:t xml:space="preserve"> share an interest in the state of Italian society in the wake of war, and a concern with what shape the reconstruction of that society should take. Benchmark titles of this kind include </w:t>
                </w:r>
                <w:proofErr w:type="spellStart"/>
                <w:r>
                  <w:rPr>
                    <w:i/>
                  </w:rPr>
                  <w:t>Ossessione</w:t>
                </w:r>
                <w:proofErr w:type="spellEnd"/>
                <w:r>
                  <w:rPr>
                    <w:i/>
                  </w:rPr>
                  <w:t xml:space="preserve"> </w:t>
                </w:r>
                <w:r w:rsidR="00CF47CD">
                  <w:t>[</w:t>
                </w:r>
                <w:r w:rsidR="00CF47CD">
                  <w:rPr>
                    <w:i/>
                  </w:rPr>
                  <w:t>Obsession]</w:t>
                </w:r>
                <w:r>
                  <w:rPr>
                    <w:i/>
                  </w:rPr>
                  <w:t xml:space="preserve"> </w:t>
                </w:r>
                <w:r w:rsidR="00CF47CD">
                  <w:t>(</w:t>
                </w:r>
                <w:proofErr w:type="spellStart"/>
                <w:r w:rsidR="00CF47CD">
                  <w:t>Luchino</w:t>
                </w:r>
                <w:proofErr w:type="spellEnd"/>
                <w:r w:rsidR="00CF47CD">
                  <w:t xml:space="preserve"> Visconti, 1943)</w:t>
                </w:r>
                <w:r>
                  <w:t>, Rossellini’s</w:t>
                </w:r>
                <w:r>
                  <w:rPr>
                    <w:i/>
                  </w:rPr>
                  <w:t xml:space="preserve"> Rome, Open City</w:t>
                </w:r>
                <w:r w:rsidR="00CF47CD">
                  <w:t xml:space="preserve"> [</w:t>
                </w:r>
                <w:r w:rsidRPr="00804F89">
                  <w:rPr>
                    <w:i/>
                  </w:rPr>
                  <w:t>Roma, </w:t>
                </w:r>
                <w:proofErr w:type="spellStart"/>
                <w:r w:rsidRPr="00804F89">
                  <w:rPr>
                    <w:i/>
                  </w:rPr>
                  <w:t>città</w:t>
                </w:r>
                <w:proofErr w:type="spellEnd"/>
                <w:r w:rsidRPr="00804F89">
                  <w:rPr>
                    <w:i/>
                  </w:rPr>
                  <w:t xml:space="preserve"> </w:t>
                </w:r>
                <w:proofErr w:type="spellStart"/>
                <w:r w:rsidRPr="00804F89">
                  <w:rPr>
                    <w:i/>
                  </w:rPr>
                  <w:t>aperta</w:t>
                </w:r>
                <w:proofErr w:type="spellEnd"/>
                <w:r w:rsidR="00CF47CD">
                  <w:t>]</w:t>
                </w:r>
                <w:r w:rsidR="007A3A47" w:rsidRPr="00804F89">
                  <w:t xml:space="preserve"> </w:t>
                </w:r>
                <w:r w:rsidR="00CF47CD">
                  <w:t>(1945)</w:t>
                </w:r>
                <w:r>
                  <w:t xml:space="preserve"> and </w:t>
                </w:r>
                <w:proofErr w:type="spellStart"/>
                <w:r w:rsidRPr="00915D34">
                  <w:rPr>
                    <w:i/>
                  </w:rPr>
                  <w:t>Paisan</w:t>
                </w:r>
                <w:proofErr w:type="spellEnd"/>
                <w:r>
                  <w:t xml:space="preserve"> (1946), and de </w:t>
                </w:r>
                <w:proofErr w:type="spellStart"/>
                <w:r>
                  <w:t>Sica’s</w:t>
                </w:r>
                <w:proofErr w:type="spellEnd"/>
                <w:r>
                  <w:t xml:space="preserve"> </w:t>
                </w:r>
                <w:r>
                  <w:rPr>
                    <w:i/>
                  </w:rPr>
                  <w:t xml:space="preserve">Bicycle </w:t>
                </w:r>
                <w:proofErr w:type="spellStart"/>
                <w:r>
                  <w:rPr>
                    <w:i/>
                  </w:rPr>
                  <w:t>Theives</w:t>
                </w:r>
                <w:proofErr w:type="spellEnd"/>
                <w:r>
                  <w:rPr>
                    <w:i/>
                  </w:rPr>
                  <w:t xml:space="preserve"> </w:t>
                </w:r>
                <w:r w:rsidR="00CF47CD">
                  <w:t>[</w:t>
                </w:r>
                <w:proofErr w:type="spellStart"/>
                <w:r>
                  <w:rPr>
                    <w:i/>
                  </w:rPr>
                  <w:t>Ladri</w:t>
                </w:r>
                <w:proofErr w:type="spellEnd"/>
                <w:r>
                  <w:rPr>
                    <w:i/>
                  </w:rPr>
                  <w:t xml:space="preserve"> di </w:t>
                </w:r>
                <w:proofErr w:type="spellStart"/>
                <w:r>
                  <w:rPr>
                    <w:i/>
                  </w:rPr>
                  <w:t>biciclette</w:t>
                </w:r>
                <w:proofErr w:type="spellEnd"/>
                <w:r w:rsidR="00CF47CD">
                  <w:t>] (1948)</w:t>
                </w:r>
                <w:r>
                  <w:t>. While its proponents often refuted its status as a generic or aesthetic style, the films of neorealism were pioneering in their use of non-prof</w:t>
                </w:r>
                <w:r w:rsidR="007A3A47">
                  <w:t>essional actors in key roles,</w:t>
                </w:r>
                <w:r>
                  <w:t xml:space="preserve"> their preference for contingency and neglect of classical narrative structure, and </w:t>
                </w:r>
                <w:r w:rsidR="007A3A47">
                  <w:t xml:space="preserve">for </w:t>
                </w:r>
                <w:r>
                  <w:t xml:space="preserve">shooting scenes on location in the city streets and country landscapes of war-torn Italy. </w:t>
                </w:r>
                <w:r w:rsidR="007A3A47">
                  <w:t>Besides</w:t>
                </w:r>
                <w:r>
                  <w:t xml:space="preserve"> making some of most significant </w:t>
                </w:r>
                <w:r w:rsidR="007A3A47">
                  <w:t xml:space="preserve">Italian neorealist </w:t>
                </w:r>
                <w:r>
                  <w:t xml:space="preserve">films, </w:t>
                </w:r>
                <w:proofErr w:type="spellStart"/>
                <w:r>
                  <w:t>Zavattini</w:t>
                </w:r>
                <w:proofErr w:type="spellEnd"/>
                <w:r>
                  <w:t xml:space="preserve"> and Rossellini were also two of its most articulate commentators. Both regularly reiterated a desire to contemplate humanity </w:t>
                </w:r>
                <w:r w:rsidR="00F92379">
                  <w:t>in order to rediscover morality,</w:t>
                </w:r>
                <w:r>
                  <w:t xml:space="preserve"> a reaction to Fascism’s recent manipulation of both. While the great </w:t>
                </w:r>
                <w:r w:rsidR="00F92379">
                  <w:t>aims of these filmmakers were</w:t>
                </w:r>
                <w:r>
                  <w:t xml:space="preserve"> not matched by their audience reception (as illustrated by their box-office returns), </w:t>
                </w:r>
                <w:r w:rsidR="00F92379">
                  <w:t xml:space="preserve">their </w:t>
                </w:r>
                <w:r>
                  <w:t xml:space="preserve">poetic and </w:t>
                </w:r>
                <w:r>
                  <w:lastRenderedPageBreak/>
                  <w:t xml:space="preserve">aesthetic </w:t>
                </w:r>
                <w:r w:rsidR="00F92379">
                  <w:t xml:space="preserve">innovations </w:t>
                </w:r>
                <w:r>
                  <w:t xml:space="preserve">made a lasting impression on the subsequent history of cinema. </w:t>
                </w:r>
              </w:p>
              <w:p w14:paraId="5996D07B" w14:textId="77777777" w:rsidR="00804F89" w:rsidRDefault="00804F89" w:rsidP="00804F89"/>
              <w:p w14:paraId="319DFD79" w14:textId="4C39DD70" w:rsidR="00BF526E" w:rsidRDefault="00052A04" w:rsidP="00D21FB7">
                <w:r>
                  <w:t>The term neorealism</w:t>
                </w:r>
                <w:r w:rsidR="00BF526E">
                  <w:t xml:space="preserve"> implies a sense of novelty with regard to stylistic realism in its classical sense. While Peter </w:t>
                </w:r>
                <w:proofErr w:type="spellStart"/>
                <w:r w:rsidR="00BF526E">
                  <w:t>Bondanella</w:t>
                </w:r>
                <w:proofErr w:type="spellEnd"/>
                <w:r w:rsidR="00BF526E">
                  <w:t xml:space="preserve"> (1995) recognises the rarity of its proponents referring to traditional realism, Millicent Marcus (1986) relates the cinematic neorealism to Italian literature prior to the war. These writers, Marcus notes, provided the narrative prototype for what was to become ‘an alternative to the clichés and falsehoods of the Fascist film industry...the authenticity so lacking in contemporary cultural models’ (Marcus, 1986: 19).  </w:t>
                </w:r>
                <w:proofErr w:type="spellStart"/>
                <w:r w:rsidR="00BF526E">
                  <w:t>Torunn</w:t>
                </w:r>
                <w:proofErr w:type="spellEnd"/>
                <w:r w:rsidR="00BF526E">
                  <w:t xml:space="preserve"> </w:t>
                </w:r>
                <w:proofErr w:type="spellStart"/>
                <w:r w:rsidR="00BF526E">
                  <w:t>Haaland</w:t>
                </w:r>
                <w:proofErr w:type="spellEnd"/>
                <w:r w:rsidR="00BF526E">
                  <w:t xml:space="preserve"> (2012) goes further, considering the theoretical basis of neorealism by referring to twent</w:t>
                </w:r>
                <w:r>
                  <w:t>ieth-century writing on realism</w:t>
                </w:r>
                <w:r w:rsidR="00BF526E">
                  <w:t xml:space="preserve"> in order to clarify the logic of this label. Combining Roman </w:t>
                </w:r>
                <w:proofErr w:type="spellStart"/>
                <w:r w:rsidR="00BF526E">
                  <w:t>Jakobson’s</w:t>
                </w:r>
                <w:proofErr w:type="spellEnd"/>
                <w:r w:rsidR="00BF526E">
                  <w:t xml:space="preserve"> ‘maximum verisimilitude‘ (</w:t>
                </w:r>
                <w:proofErr w:type="spellStart"/>
                <w:r w:rsidR="00BF526E">
                  <w:t>Jakobson</w:t>
                </w:r>
                <w:proofErr w:type="spellEnd"/>
                <w:r w:rsidR="00BF526E">
                  <w:t xml:space="preserve">, 1971: 38) with Erich </w:t>
                </w:r>
                <w:proofErr w:type="spellStart"/>
                <w:r w:rsidR="00BF526E">
                  <w:t>Auerbach’s</w:t>
                </w:r>
                <w:proofErr w:type="spellEnd"/>
                <w:r w:rsidR="00BF526E">
                  <w:t xml:space="preserve"> </w:t>
                </w:r>
                <w:proofErr w:type="spellStart"/>
                <w:r w:rsidRPr="00052A04">
                  <w:t>historisation</w:t>
                </w:r>
                <w:proofErr w:type="spellEnd"/>
                <w:r w:rsidR="00BF526E">
                  <w:t xml:space="preserve"> of the random individual’s everyday life (</w:t>
                </w:r>
                <w:proofErr w:type="spellStart"/>
                <w:r w:rsidR="00BF526E">
                  <w:t>Auerbach</w:t>
                </w:r>
                <w:proofErr w:type="spellEnd"/>
                <w:r w:rsidR="00BF526E">
                  <w:t xml:space="preserve">, 1953: 489), </w:t>
                </w:r>
                <w:proofErr w:type="spellStart"/>
                <w:r w:rsidR="00BF526E">
                  <w:t>H</w:t>
                </w:r>
                <w:r w:rsidR="00804F89">
                  <w:t>aaland</w:t>
                </w:r>
                <w:proofErr w:type="spellEnd"/>
                <w:r w:rsidR="00804F89">
                  <w:t xml:space="preserve"> suggests that through neorealism’s</w:t>
                </w:r>
                <w:r w:rsidR="00BF526E">
                  <w:t xml:space="preserve"> concern with extending the moral and social components of traditional realism, its borders are extended further, generating a </w:t>
                </w:r>
                <w:r w:rsidR="00BF526E">
                  <w:rPr>
                    <w:i/>
                  </w:rPr>
                  <w:t xml:space="preserve">new </w:t>
                </w:r>
                <w:r w:rsidR="00BF526E">
                  <w:t>form of realism (</w:t>
                </w:r>
                <w:proofErr w:type="spellStart"/>
                <w:r w:rsidR="00BF526E">
                  <w:t>Haaland</w:t>
                </w:r>
                <w:proofErr w:type="spellEnd"/>
                <w:r w:rsidR="00BF526E">
                  <w:t xml:space="preserve">, 2012: 34). In short, Italian neorealism continues nineteenth-century literary themes of social and environmental constraints upon individuals, but contains something novel in its reinforcement of the social-morality element, and its specific relation to the historical </w:t>
                </w:r>
                <w:r>
                  <w:t>events that</w:t>
                </w:r>
                <w:r w:rsidR="00BF526E">
                  <w:t xml:space="preserve"> it immediately responded to. It is this latter </w:t>
                </w:r>
                <w:r w:rsidR="009E69DE">
                  <w:t>point that</w:t>
                </w:r>
                <w:r w:rsidR="00BF526E">
                  <w:t xml:space="preserve"> caused philosopher Gilles </w:t>
                </w:r>
                <w:proofErr w:type="spellStart"/>
                <w:r w:rsidR="00BF526E">
                  <w:t>Deleuze</w:t>
                </w:r>
                <w:proofErr w:type="spellEnd"/>
                <w:r w:rsidR="00BF526E">
                  <w:t xml:space="preserve"> to celebrate its singular response to an era that ‘greatly increased situations we no longer </w:t>
                </w:r>
                <w:r>
                  <w:t>know</w:t>
                </w:r>
                <w:r w:rsidR="00BF526E">
                  <w:t xml:space="preserve"> how to respond to’ (</w:t>
                </w:r>
                <w:proofErr w:type="spellStart"/>
                <w:r w:rsidR="00BF526E">
                  <w:t>Deleuze</w:t>
                </w:r>
                <w:proofErr w:type="spellEnd"/>
                <w:r w:rsidR="00BF526E">
                  <w:t xml:space="preserve">, 1988: xiii). </w:t>
                </w:r>
              </w:p>
              <w:p w14:paraId="1511CBC6" w14:textId="77777777" w:rsidR="00BF526E" w:rsidRDefault="00BF526E" w:rsidP="00D21FB7"/>
              <w:p w14:paraId="66C322F9" w14:textId="5263B4A2" w:rsidR="00BF526E" w:rsidRDefault="00BF526E" w:rsidP="00F92379">
                <w:pPr>
                  <w:rPr>
                    <w:rStyle w:val="Emphasis"/>
                    <w:rFonts w:ascii="Times New Roman" w:hAnsi="Times New Roman" w:cs="Times New Roman"/>
                    <w:bCs/>
                    <w:i w:val="0"/>
                    <w:iCs w:val="0"/>
                    <w:sz w:val="24"/>
                    <w:szCs w:val="24"/>
                    <w:shd w:val="clear" w:color="auto" w:fill="FFFFFF"/>
                  </w:rPr>
                </w:pPr>
                <w:r>
                  <w:t xml:space="preserve">Mark </w:t>
                </w:r>
                <w:proofErr w:type="spellStart"/>
                <w:r>
                  <w:t>Shiel</w:t>
                </w:r>
                <w:proofErr w:type="spellEnd"/>
                <w:r>
                  <w:t xml:space="preserve"> (2006: 8-9) has dated t</w:t>
                </w:r>
                <w:r w:rsidR="009E69DE">
                  <w:t xml:space="preserve">he initial coinage of the term ‘neorealist cinema’ </w:t>
                </w:r>
                <w:r>
                  <w:t xml:space="preserve">back to 1943, by </w:t>
                </w:r>
                <w:r w:rsidR="008147FA">
                  <w:t>two different authors. Firstly</w:t>
                </w:r>
                <w:r>
                  <w:t xml:space="preserve"> Mario </w:t>
                </w:r>
                <w:proofErr w:type="spellStart"/>
                <w:r>
                  <w:t>Serandrei</w:t>
                </w:r>
                <w:proofErr w:type="spellEnd"/>
                <w:r>
                  <w:t>, who</w:t>
                </w:r>
                <w:r w:rsidR="009E69DE">
                  <w:t xml:space="preserve"> used the term to refer to the ‘striking immediacy’</w:t>
                </w:r>
                <w:r>
                  <w:t xml:space="preserve"> of Visconti’s </w:t>
                </w:r>
                <w:proofErr w:type="spellStart"/>
                <w:r>
                  <w:rPr>
                    <w:i/>
                  </w:rPr>
                  <w:t>Ossessione</w:t>
                </w:r>
                <w:proofErr w:type="spellEnd"/>
                <w:r>
                  <w:rPr>
                    <w:i/>
                  </w:rPr>
                  <w:t xml:space="preserve"> </w:t>
                </w:r>
                <w:r w:rsidR="00CF47CD">
                  <w:t>[</w:t>
                </w:r>
                <w:r w:rsidR="00CF47CD">
                  <w:rPr>
                    <w:i/>
                  </w:rPr>
                  <w:t>Obsession]</w:t>
                </w:r>
                <w:r>
                  <w:rPr>
                    <w:i/>
                  </w:rPr>
                  <w:t xml:space="preserve"> </w:t>
                </w:r>
                <w:r w:rsidR="00CF47CD" w:rsidRPr="00CF47CD">
                  <w:t>(1943</w:t>
                </w:r>
                <w:r w:rsidR="00CF47CD">
                  <w:t>)</w:t>
                </w:r>
                <w:r w:rsidR="008147FA">
                  <w:t>. Secondly to</w:t>
                </w:r>
                <w:r>
                  <w:t xml:space="preserve"> Umberto </w:t>
                </w:r>
                <w:proofErr w:type="spellStart"/>
                <w:r>
                  <w:t>Barbaro</w:t>
                </w:r>
                <w:proofErr w:type="spellEnd"/>
                <w:r>
                  <w:t xml:space="preserve">, who used the term to refer to the films of René Clair, Jean Renoir, and Marcel </w:t>
                </w:r>
                <w:proofErr w:type="spellStart"/>
                <w:r w:rsidR="009E69DE">
                  <w:t>Carné</w:t>
                </w:r>
                <w:proofErr w:type="spellEnd"/>
                <w:r w:rsidR="009E69DE">
                  <w:t>;</w:t>
                </w:r>
                <w:r w:rsidRPr="00F92379">
                  <w:t xml:space="preserve"> all French filmmakers making films ten years prior to </w:t>
                </w:r>
                <w:proofErr w:type="gramStart"/>
                <w:r w:rsidRPr="00F92379">
                  <w:t>Visconti.</w:t>
                </w:r>
                <w:proofErr w:type="gramEnd"/>
                <w:r w:rsidRPr="00F92379">
                  <w:t xml:space="preserve"> The influence of the French cinema of the 1930s is further elaborated upon by Pasquale </w:t>
                </w:r>
                <w:proofErr w:type="spellStart"/>
                <w:r w:rsidRPr="00F92379">
                  <w:t>Iannone</w:t>
                </w:r>
                <w:proofErr w:type="spellEnd"/>
                <w:r w:rsidRPr="00F92379">
                  <w:t xml:space="preserve"> (2013), who claims that ‘any discussion of the roots of neorealism cannot fail to take in the 1930s film</w:t>
                </w:r>
                <w:r w:rsidR="009E69DE">
                  <w:t>s of Jean Renoir’ (ibid</w:t>
                </w:r>
                <w:proofErr w:type="gramStart"/>
                <w:r w:rsidR="009E69DE">
                  <w:t>.:</w:t>
                </w:r>
                <w:proofErr w:type="gramEnd"/>
                <w:r w:rsidR="009E69DE">
                  <w:t xml:space="preserve"> 59). </w:t>
                </w:r>
                <w:proofErr w:type="spellStart"/>
                <w:r w:rsidR="009E69DE">
                  <w:t>I</w:t>
                </w:r>
                <w:r w:rsidRPr="00F92379">
                  <w:t>annone</w:t>
                </w:r>
                <w:proofErr w:type="spellEnd"/>
                <w:r w:rsidRPr="00F92379">
                  <w:t xml:space="preserve"> discusses a number of films from internationally disparate production centres, ranging from the Soviet montage films of </w:t>
                </w:r>
                <w:proofErr w:type="spellStart"/>
                <w:r w:rsidRPr="00F92379">
                  <w:t>Vsevold</w:t>
                </w:r>
                <w:proofErr w:type="spellEnd"/>
                <w:r w:rsidRPr="00F92379">
                  <w:t xml:space="preserve"> </w:t>
                </w:r>
                <w:proofErr w:type="spellStart"/>
                <w:r w:rsidRPr="00F92379">
                  <w:t>Pudovkin</w:t>
                </w:r>
                <w:proofErr w:type="spellEnd"/>
                <w:r w:rsidRPr="00F92379">
                  <w:t xml:space="preserve"> and the Weimar films of Robert </w:t>
                </w:r>
                <w:proofErr w:type="spellStart"/>
                <w:r w:rsidRPr="00F92379">
                  <w:t>Siodmak</w:t>
                </w:r>
                <w:proofErr w:type="spellEnd"/>
                <w:r w:rsidRPr="00F92379">
                  <w:t xml:space="preserve">, to Robert Flaherty’s anthropological reconstructions and the subtle social commentary of Japanese filmmaker </w:t>
                </w:r>
                <w:proofErr w:type="spellStart"/>
                <w:r w:rsidRPr="00F92379">
                  <w:t>Yasujiro</w:t>
                </w:r>
                <w:proofErr w:type="spellEnd"/>
                <w:r w:rsidRPr="00F92379">
                  <w:t xml:space="preserve"> </w:t>
                </w:r>
                <w:proofErr w:type="spellStart"/>
                <w:r w:rsidRPr="00F92379">
                  <w:t>Ozu</w:t>
                </w:r>
                <w:proofErr w:type="spellEnd"/>
                <w:r w:rsidRPr="00F92379">
                  <w:t xml:space="preserve">. In these films, </w:t>
                </w:r>
                <w:proofErr w:type="spellStart"/>
                <w:r w:rsidRPr="00F92379">
                  <w:t>Iannone</w:t>
                </w:r>
                <w:proofErr w:type="spellEnd"/>
                <w:r w:rsidRPr="00F92379">
                  <w:t xml:space="preserve"> stresses the development of narrative themes and aesthetic techniques, which come together in a unique way in the films of the Italian </w:t>
                </w:r>
                <w:proofErr w:type="spellStart"/>
                <w:r w:rsidRPr="00F92379">
                  <w:t>neorealists</w:t>
                </w:r>
                <w:proofErr w:type="spellEnd"/>
                <w:r w:rsidRPr="00F92379">
                  <w:t>.</w:t>
                </w:r>
              </w:p>
              <w:p w14:paraId="6721A590" w14:textId="77777777" w:rsidR="00BF526E" w:rsidRDefault="00BF526E" w:rsidP="00D21FB7">
                <w:pPr>
                  <w:rPr>
                    <w:rStyle w:val="Emphasis"/>
                    <w:rFonts w:ascii="Times New Roman" w:hAnsi="Times New Roman" w:cs="Times New Roman"/>
                    <w:bCs/>
                    <w:i w:val="0"/>
                    <w:iCs w:val="0"/>
                    <w:sz w:val="24"/>
                    <w:szCs w:val="24"/>
                    <w:shd w:val="clear" w:color="auto" w:fill="FFFFFF"/>
                  </w:rPr>
                </w:pPr>
              </w:p>
              <w:p w14:paraId="10D96FDD" w14:textId="3C820EB5" w:rsidR="00BF526E" w:rsidRPr="00535846" w:rsidRDefault="00BF526E" w:rsidP="00F92379">
                <w:r w:rsidRPr="00F92379">
                  <w:t xml:space="preserve">Visconti’s </w:t>
                </w:r>
                <w:r w:rsidRPr="009E69DE">
                  <w:rPr>
                    <w:i/>
                  </w:rPr>
                  <w:t>Obsession</w:t>
                </w:r>
                <w:r w:rsidRPr="00F92379">
                  <w:t xml:space="preserve"> (an adaptation of James M Cain’s </w:t>
                </w:r>
                <w:r w:rsidRPr="00D85D5B">
                  <w:rPr>
                    <w:i/>
                  </w:rPr>
                  <w:t>The Postman Always Rings Twice</w:t>
                </w:r>
                <w:r w:rsidRPr="00F92379">
                  <w:t xml:space="preserve"> [1934]) is generally regarded as </w:t>
                </w:r>
                <w:r w:rsidR="00CC1AE3">
                  <w:t>marking a</w:t>
                </w:r>
                <w:r w:rsidRPr="00F92379">
                  <w:t xml:space="preserve"> turning point of Italian cinema – away from the farcical comedies of the state-run </w:t>
                </w:r>
                <w:proofErr w:type="spellStart"/>
                <w:r w:rsidRPr="00F92379">
                  <w:t>Cinecittà</w:t>
                </w:r>
                <w:proofErr w:type="spellEnd"/>
                <w:r w:rsidRPr="00F92379">
                  <w:t xml:space="preserve"> studios, whose concern was escapism in wartime, towards the soberness of poverty and destruction as a way of critically dissecting contemporary society. Besides </w:t>
                </w:r>
                <w:r w:rsidRPr="00CC1AE3">
                  <w:rPr>
                    <w:i/>
                  </w:rPr>
                  <w:t>Obsession</w:t>
                </w:r>
                <w:r w:rsidRPr="00F92379">
                  <w:t xml:space="preserve">, other </w:t>
                </w:r>
                <w:r w:rsidR="00CC1AE3">
                  <w:t>benchmark examples of neorealist film</w:t>
                </w:r>
                <w:r w:rsidRPr="00F92379">
                  <w:t xml:space="preserve"> include Rossellini’s historical trilogy, </w:t>
                </w:r>
                <w:r w:rsidRPr="00CC1AE3">
                  <w:rPr>
                    <w:i/>
                  </w:rPr>
                  <w:t>Rome</w:t>
                </w:r>
                <w:r w:rsidRPr="00F92379">
                  <w:t xml:space="preserve">, </w:t>
                </w:r>
                <w:r w:rsidRPr="00CC1AE3">
                  <w:rPr>
                    <w:i/>
                  </w:rPr>
                  <w:t>Open City</w:t>
                </w:r>
                <w:r w:rsidRPr="00F92379">
                  <w:t xml:space="preserve">, </w:t>
                </w:r>
                <w:proofErr w:type="spellStart"/>
                <w:r w:rsidRPr="00CC1AE3">
                  <w:rPr>
                    <w:i/>
                  </w:rPr>
                  <w:t>Paisan</w:t>
                </w:r>
                <w:proofErr w:type="spellEnd"/>
                <w:r w:rsidRPr="00F92379">
                  <w:t xml:space="preserve">, and </w:t>
                </w:r>
                <w:r w:rsidRPr="00CC1AE3">
                  <w:rPr>
                    <w:i/>
                  </w:rPr>
                  <w:t>Germany, Year</w:t>
                </w:r>
                <w:r w:rsidRPr="00CC1AE3">
                  <w:rPr>
                    <w:rStyle w:val="apple-converted-space"/>
                    <w:rFonts w:ascii="Times New Roman" w:hAnsi="Times New Roman" w:cs="Times New Roman"/>
                    <w:i/>
                    <w:color w:val="000000"/>
                    <w:sz w:val="24"/>
                    <w:szCs w:val="24"/>
                    <w:shd w:val="clear" w:color="auto" w:fill="FFFFFF"/>
                  </w:rPr>
                  <w:t xml:space="preserve"> </w:t>
                </w:r>
                <w:r w:rsidRPr="00CC1AE3">
                  <w:rPr>
                    <w:i/>
                  </w:rPr>
                  <w:t>Zero</w:t>
                </w:r>
                <w:r w:rsidR="00CF47CD">
                  <w:t xml:space="preserve"> [</w:t>
                </w:r>
                <w:r w:rsidRPr="00CC1AE3">
                  <w:rPr>
                    <w:i/>
                  </w:rPr>
                  <w:t>Germania, anno zero</w:t>
                </w:r>
                <w:r w:rsidR="00CF47CD">
                  <w:t>] (1948)</w:t>
                </w:r>
                <w:r>
                  <w:t xml:space="preserve">, Visconti’s </w:t>
                </w:r>
                <w:r w:rsidRPr="00CC1AE3">
                  <w:rPr>
                    <w:i/>
                  </w:rPr>
                  <w:t xml:space="preserve">La Terra </w:t>
                </w:r>
                <w:proofErr w:type="spellStart"/>
                <w:r w:rsidRPr="00CC1AE3">
                  <w:rPr>
                    <w:i/>
                  </w:rPr>
                  <w:t>Trema</w:t>
                </w:r>
                <w:proofErr w:type="spellEnd"/>
                <w:r w:rsidR="00CF47CD">
                  <w:t xml:space="preserve"> [</w:t>
                </w:r>
                <w:r w:rsidRPr="00CC1AE3">
                  <w:rPr>
                    <w:i/>
                  </w:rPr>
                  <w:t>The Earth Trembles</w:t>
                </w:r>
                <w:r w:rsidR="00CF47CD">
                  <w:t>] (1948)</w:t>
                </w:r>
                <w:r>
                  <w:t xml:space="preserve">, </w:t>
                </w:r>
                <w:r w:rsidR="00CC1AE3">
                  <w:t xml:space="preserve">and </w:t>
                </w:r>
                <w:r>
                  <w:t xml:space="preserve">Giuseppe de </w:t>
                </w:r>
                <w:proofErr w:type="spellStart"/>
                <w:r>
                  <w:t>Santis’s</w:t>
                </w:r>
                <w:proofErr w:type="spellEnd"/>
                <w:r>
                  <w:t xml:space="preserve"> </w:t>
                </w:r>
                <w:r w:rsidRPr="00CC1AE3">
                  <w:rPr>
                    <w:i/>
                  </w:rPr>
                  <w:t>Bitter Rice</w:t>
                </w:r>
                <w:r w:rsidR="00CF47CD">
                  <w:t xml:space="preserve">  [</w:t>
                </w:r>
                <w:proofErr w:type="spellStart"/>
                <w:r w:rsidRPr="00CC1AE3">
                  <w:rPr>
                    <w:i/>
                  </w:rPr>
                  <w:t>Riso</w:t>
                </w:r>
                <w:proofErr w:type="spellEnd"/>
                <w:r w:rsidRPr="00CC1AE3">
                  <w:rPr>
                    <w:i/>
                  </w:rPr>
                  <w:t xml:space="preserve"> </w:t>
                </w:r>
                <w:proofErr w:type="spellStart"/>
                <w:r w:rsidRPr="00CC1AE3">
                  <w:rPr>
                    <w:i/>
                  </w:rPr>
                  <w:t>amaro</w:t>
                </w:r>
                <w:proofErr w:type="spellEnd"/>
                <w:r w:rsidR="00CF47CD">
                  <w:t>] (1949)</w:t>
                </w:r>
                <w:r>
                  <w:t xml:space="preserve">, de </w:t>
                </w:r>
                <w:proofErr w:type="spellStart"/>
                <w:r>
                  <w:t>Sica’s</w:t>
                </w:r>
                <w:proofErr w:type="spellEnd"/>
                <w:r>
                  <w:t xml:space="preserve"> </w:t>
                </w:r>
                <w:r w:rsidRPr="00CC1AE3">
                  <w:rPr>
                    <w:i/>
                  </w:rPr>
                  <w:t>Bicycle Thieves</w:t>
                </w:r>
                <w:r>
                  <w:t xml:space="preserve">, </w:t>
                </w:r>
                <w:r w:rsidRPr="00CC1AE3">
                  <w:rPr>
                    <w:i/>
                  </w:rPr>
                  <w:t>Shoeshine</w:t>
                </w:r>
                <w:r>
                  <w:t xml:space="preserve"> (1946), and </w:t>
                </w:r>
                <w:r w:rsidRPr="00CC1AE3">
                  <w:rPr>
                    <w:i/>
                  </w:rPr>
                  <w:t>Umberto D</w:t>
                </w:r>
                <w:r>
                  <w:t xml:space="preserve"> (1952), the last of which is thought by many to be the last truly neorealist film.</w:t>
                </w:r>
              </w:p>
              <w:p w14:paraId="00A53001" w14:textId="77777777" w:rsidR="00BF526E" w:rsidRDefault="00BF526E" w:rsidP="00F92379"/>
              <w:p w14:paraId="5C2F4B1D" w14:textId="2ACB95C3" w:rsidR="00BF526E" w:rsidRPr="002B1E6D" w:rsidRDefault="00BF526E" w:rsidP="00F92379">
                <w:r>
                  <w:t xml:space="preserve">Despite the insistence of many of its directors that neorealism is a matter of social outlook and not a stylistic tendency, many commentators have asserted particular formal and thematic trends within the films. </w:t>
                </w:r>
                <w:proofErr w:type="spellStart"/>
                <w:r>
                  <w:t>Nowell</w:t>
                </w:r>
                <w:proofErr w:type="spellEnd"/>
                <w:r>
                  <w:t xml:space="preserve">-Smith et al (1996) summarise its core characteristics as a method of location shooting and non-professional actors, a desire to get closer to everyday reality, a focus on the masses after the war, </w:t>
                </w:r>
                <w:r w:rsidR="00CC1AE3">
                  <w:t xml:space="preserve">and </w:t>
                </w:r>
                <w:r>
                  <w:t xml:space="preserve">an ideological concern with the hopeful era of Fascism’s immediate aftermath, and </w:t>
                </w:r>
                <w:r w:rsidR="00CC1AE3">
                  <w:t>subsequent</w:t>
                </w:r>
                <w:r>
                  <w:t xml:space="preserve"> disillusionment when the social climate failed to improve (ibid</w:t>
                </w:r>
                <w:proofErr w:type="gramStart"/>
                <w:r>
                  <w:t>.:</w:t>
                </w:r>
                <w:proofErr w:type="gramEnd"/>
                <w:r>
                  <w:t xml:space="preserve"> 87). A major contributor to Italian neorealism’s stylistic debate was the enormously influential French </w:t>
                </w:r>
                <w:r>
                  <w:lastRenderedPageBreak/>
                  <w:t xml:space="preserve">critic, </w:t>
                </w:r>
                <w:r w:rsidRPr="00CC1AE3">
                  <w:t xml:space="preserve">André </w:t>
                </w:r>
                <w:proofErr w:type="spellStart"/>
                <w:r w:rsidRPr="00CC1AE3">
                  <w:t>Bazin</w:t>
                </w:r>
                <w:proofErr w:type="spellEnd"/>
                <w:r w:rsidRPr="00CC1AE3">
                  <w:t xml:space="preserve">. In his essay, ‘The Evolution of the Language of Cinema’ (2005), </w:t>
                </w:r>
                <w:proofErr w:type="spellStart"/>
                <w:r w:rsidRPr="00CC1AE3">
                  <w:t>Bazin</w:t>
                </w:r>
                <w:proofErr w:type="spellEnd"/>
                <w:r w:rsidRPr="00CC1AE3">
                  <w:t xml:space="preserve"> asserts neorealism’s reinstatement of ambiguity to reality through its common rejection of montage. He refers to </w:t>
                </w:r>
                <w:r w:rsidRPr="00CC1AE3">
                  <w:rPr>
                    <w:i/>
                  </w:rPr>
                  <w:t>The Earth Trembles</w:t>
                </w:r>
                <w:r w:rsidRPr="00CC1AE3">
                  <w:t xml:space="preserve"> as ‘a film composed almost entirely of one-shot sequences’ (</w:t>
                </w:r>
                <w:proofErr w:type="spellStart"/>
                <w:r w:rsidRPr="00CC1AE3">
                  <w:t>Bazin</w:t>
                </w:r>
                <w:proofErr w:type="spellEnd"/>
                <w:r w:rsidRPr="00CC1AE3">
                  <w:t>, 2005: 38).</w:t>
                </w:r>
                <w:r>
                  <w:rPr>
                    <w:rStyle w:val="Emphasis"/>
                    <w:rFonts w:ascii="Times New Roman" w:hAnsi="Times New Roman" w:cs="Times New Roman"/>
                    <w:bCs/>
                    <w:sz w:val="24"/>
                    <w:szCs w:val="24"/>
                    <w:shd w:val="clear" w:color="auto" w:fill="FFFFFF"/>
                  </w:rPr>
                  <w:t xml:space="preserve"> </w:t>
                </w:r>
              </w:p>
              <w:p w14:paraId="11E9BA06" w14:textId="77777777" w:rsidR="000A21D6" w:rsidRDefault="000A21D6" w:rsidP="00F92379">
                <w:pPr>
                  <w:rPr>
                    <w:rFonts w:asciiTheme="majorHAnsi" w:eastAsiaTheme="majorEastAsia" w:hAnsiTheme="majorHAnsi" w:cstheme="majorBidi"/>
                    <w:b/>
                    <w:color w:val="595959" w:themeColor="text1" w:themeTint="A6"/>
                    <w:szCs w:val="32"/>
                  </w:rPr>
                </w:pPr>
              </w:p>
              <w:p w14:paraId="10C8AEC6" w14:textId="010324A7" w:rsidR="00BF526E" w:rsidRPr="00B61CC1" w:rsidRDefault="00BF526E" w:rsidP="00F92379">
                <w:r>
                  <w:t>Through a combination of ultimately unattainable pedagogical principles, poor box-office returns, changing interests of spectators as time passed, changing concerns of some of its key filmmakers</w:t>
                </w:r>
                <w:r w:rsidR="00BF4B46">
                  <w:t>,</w:t>
                </w:r>
                <w:r>
                  <w:t xml:space="preserve"> and the rising star of new Italian cinema, Italian neorealism ceased as a movement in its original form in the early-1950s. The reintroduction of Hollywood cinema (after Mussolini’s ban was lifted) and the attempt to compete through a more indust</w:t>
                </w:r>
                <w:r w:rsidR="00BF4B46">
                  <w:t>rial form of Italian production</w:t>
                </w:r>
                <w:r>
                  <w:t xml:space="preserve"> effaced the chances of neorealism continuing to exist</w:t>
                </w:r>
                <w:r w:rsidR="00BF4B46">
                  <w:t xml:space="preserve"> </w:t>
                </w:r>
                <w:r w:rsidR="00D85D5B">
                  <w:t xml:space="preserve"> – except</w:t>
                </w:r>
                <w:r>
                  <w:t xml:space="preserve"> in the compromised popular form of ‘</w:t>
                </w:r>
                <w:proofErr w:type="spellStart"/>
                <w:r w:rsidRPr="00B61CC1">
                  <w:t>Neorealismo</w:t>
                </w:r>
                <w:proofErr w:type="spellEnd"/>
                <w:r w:rsidRPr="00B61CC1">
                  <w:t xml:space="preserve"> Rosa</w:t>
                </w:r>
                <w:r>
                  <w:t>’</w:t>
                </w:r>
                <w:r>
                  <w:rPr>
                    <w:i/>
                  </w:rPr>
                  <w:t xml:space="preserve">, </w:t>
                </w:r>
                <w:r>
                  <w:t xml:space="preserve">a watered-down, comedic overturning of the original’s intentions. Its legacy is probably most noticeable in the gritty, urgent efforts of </w:t>
                </w:r>
                <w:r w:rsidRPr="00B61CC1">
                  <w:t>Third Cinema</w:t>
                </w:r>
                <w:r>
                  <w:rPr>
                    <w:i/>
                  </w:rPr>
                  <w:t>,</w:t>
                </w:r>
                <w:r>
                  <w:t xml:space="preserve"> the Iranian New-Wave, and other subsequent national cinemas arising from areas of conflict and impoverishment.</w:t>
                </w:r>
              </w:p>
              <w:p w14:paraId="6BA46852" w14:textId="77777777" w:rsidR="000D1DD0" w:rsidRPr="00636483" w:rsidRDefault="000D1DD0" w:rsidP="00D21FB7"/>
              <w:p w14:paraId="306996C8" w14:textId="3850B9F8" w:rsidR="000D1DD0" w:rsidRDefault="000A21D6" w:rsidP="00BF4B46">
                <w:pPr>
                  <w:pStyle w:val="Heading1"/>
                  <w:outlineLvl w:val="0"/>
                </w:pPr>
                <w:r>
                  <w:t>Selected F</w:t>
                </w:r>
                <w:r w:rsidR="000D1DD0">
                  <w:t>ilmography</w:t>
                </w:r>
                <w:r>
                  <w:t>:</w:t>
                </w:r>
              </w:p>
              <w:p w14:paraId="5DCA41BC" w14:textId="4F46805B" w:rsidR="000D1DD0" w:rsidRDefault="000D1DD0" w:rsidP="00D21FB7">
                <w:r>
                  <w:rPr>
                    <w:i/>
                  </w:rPr>
                  <w:t xml:space="preserve">Bicycle Thieves, </w:t>
                </w:r>
                <w:r w:rsidR="000A21D6">
                  <w:t xml:space="preserve">Vittorio de </w:t>
                </w:r>
                <w:proofErr w:type="spellStart"/>
                <w:r w:rsidR="000A21D6">
                  <w:t>Sica</w:t>
                </w:r>
                <w:proofErr w:type="spellEnd"/>
                <w:r>
                  <w:t xml:space="preserve"> </w:t>
                </w:r>
                <w:r w:rsidR="000A21D6">
                  <w:t>(1948)</w:t>
                </w:r>
              </w:p>
              <w:p w14:paraId="3348A349" w14:textId="38CB0A6E" w:rsidR="000D1DD0" w:rsidRPr="00734141" w:rsidRDefault="000D1DD0" w:rsidP="00D21FB7">
                <w:pPr>
                  <w:rPr>
                    <w:lang w:val="fr-FR"/>
                  </w:rPr>
                </w:pPr>
                <w:r w:rsidRPr="00734141">
                  <w:rPr>
                    <w:i/>
                    <w:lang w:val="fr-FR"/>
                  </w:rPr>
                  <w:t xml:space="preserve">Bitter </w:t>
                </w:r>
                <w:proofErr w:type="spellStart"/>
                <w:r w:rsidRPr="00734141">
                  <w:rPr>
                    <w:i/>
                    <w:lang w:val="fr-FR"/>
                  </w:rPr>
                  <w:t>Rice</w:t>
                </w:r>
                <w:proofErr w:type="spellEnd"/>
                <w:r w:rsidRPr="00734141">
                  <w:rPr>
                    <w:i/>
                    <w:lang w:val="fr-FR"/>
                  </w:rPr>
                  <w:t xml:space="preserve">, </w:t>
                </w:r>
                <w:proofErr w:type="spellStart"/>
                <w:r w:rsidR="000A21D6">
                  <w:rPr>
                    <w:lang w:val="fr-FR"/>
                  </w:rPr>
                  <w:t>Giussepe</w:t>
                </w:r>
                <w:proofErr w:type="spellEnd"/>
                <w:r w:rsidR="000A21D6">
                  <w:rPr>
                    <w:lang w:val="fr-FR"/>
                  </w:rPr>
                  <w:t xml:space="preserve"> de </w:t>
                </w:r>
                <w:proofErr w:type="spellStart"/>
                <w:r w:rsidR="000A21D6">
                  <w:rPr>
                    <w:lang w:val="fr-FR"/>
                  </w:rPr>
                  <w:t>Santis</w:t>
                </w:r>
                <w:proofErr w:type="spellEnd"/>
                <w:r w:rsidRPr="00734141">
                  <w:rPr>
                    <w:lang w:val="fr-FR"/>
                  </w:rPr>
                  <w:t xml:space="preserve"> </w:t>
                </w:r>
                <w:r w:rsidR="000A21D6">
                  <w:rPr>
                    <w:lang w:val="fr-FR"/>
                  </w:rPr>
                  <w:t>(1949)</w:t>
                </w:r>
              </w:p>
              <w:p w14:paraId="04AD0722" w14:textId="5B6E6A43" w:rsidR="000D1DD0" w:rsidRPr="00734141" w:rsidRDefault="000D1DD0" w:rsidP="00D21FB7">
                <w:r>
                  <w:rPr>
                    <w:i/>
                  </w:rPr>
                  <w:t>Germany, Year Zero,</w:t>
                </w:r>
                <w:r w:rsidR="000A21D6">
                  <w:t xml:space="preserve"> Roberto Rossellini</w:t>
                </w:r>
                <w:r>
                  <w:t xml:space="preserve"> </w:t>
                </w:r>
                <w:r w:rsidR="000A21D6">
                  <w:t>(1948)</w:t>
                </w:r>
              </w:p>
              <w:p w14:paraId="7CF74E22" w14:textId="491A0EDF" w:rsidR="000D1DD0" w:rsidRPr="00734141" w:rsidRDefault="000D1DD0" w:rsidP="00D21FB7">
                <w:pPr>
                  <w:rPr>
                    <w:lang w:val="fr-FR"/>
                  </w:rPr>
                </w:pPr>
                <w:proofErr w:type="spellStart"/>
                <w:r w:rsidRPr="00734141">
                  <w:rPr>
                    <w:i/>
                    <w:lang w:val="fr-FR"/>
                  </w:rPr>
                  <w:t>Ossessione</w:t>
                </w:r>
                <w:proofErr w:type="spellEnd"/>
                <w:r w:rsidRPr="00734141">
                  <w:rPr>
                    <w:i/>
                    <w:lang w:val="fr-FR"/>
                  </w:rPr>
                  <w:t xml:space="preserve">, </w:t>
                </w:r>
                <w:r w:rsidR="000A21D6">
                  <w:rPr>
                    <w:lang w:val="fr-FR"/>
                  </w:rPr>
                  <w:t>Luchino Visconti</w:t>
                </w:r>
                <w:r w:rsidRPr="00734141">
                  <w:rPr>
                    <w:lang w:val="fr-FR"/>
                  </w:rPr>
                  <w:t xml:space="preserve"> </w:t>
                </w:r>
                <w:r w:rsidR="000A21D6">
                  <w:rPr>
                    <w:lang w:val="fr-FR"/>
                  </w:rPr>
                  <w:t>(1943)</w:t>
                </w:r>
              </w:p>
              <w:p w14:paraId="367D63B1" w14:textId="7BFB776F" w:rsidR="000D1DD0" w:rsidRPr="00734141" w:rsidRDefault="000D1DD0" w:rsidP="00D21FB7">
                <w:pPr>
                  <w:rPr>
                    <w:lang w:val="fr-FR"/>
                  </w:rPr>
                </w:pPr>
                <w:proofErr w:type="spellStart"/>
                <w:r w:rsidRPr="00734141">
                  <w:rPr>
                    <w:i/>
                    <w:lang w:val="fr-FR"/>
                  </w:rPr>
                  <w:t>Paisan</w:t>
                </w:r>
                <w:proofErr w:type="spellEnd"/>
                <w:r w:rsidRPr="00734141">
                  <w:rPr>
                    <w:i/>
                    <w:lang w:val="fr-FR"/>
                  </w:rPr>
                  <w:t xml:space="preserve">, </w:t>
                </w:r>
                <w:r w:rsidR="000A21D6">
                  <w:rPr>
                    <w:lang w:val="fr-FR"/>
                  </w:rPr>
                  <w:t>Roberto Rossellini</w:t>
                </w:r>
                <w:r w:rsidRPr="00734141">
                  <w:rPr>
                    <w:lang w:val="fr-FR"/>
                  </w:rPr>
                  <w:t xml:space="preserve"> </w:t>
                </w:r>
                <w:r w:rsidR="000A21D6">
                  <w:rPr>
                    <w:lang w:val="fr-FR"/>
                  </w:rPr>
                  <w:t>(</w:t>
                </w:r>
                <w:r w:rsidRPr="00734141">
                  <w:rPr>
                    <w:lang w:val="fr-FR"/>
                  </w:rPr>
                  <w:t>1946</w:t>
                </w:r>
                <w:r w:rsidR="000A21D6">
                  <w:rPr>
                    <w:lang w:val="fr-FR"/>
                  </w:rPr>
                  <w:t>)</w:t>
                </w:r>
              </w:p>
              <w:p w14:paraId="0366422A" w14:textId="04168A03" w:rsidR="000D1DD0" w:rsidRDefault="000D1DD0" w:rsidP="00D21FB7">
                <w:r>
                  <w:rPr>
                    <w:i/>
                  </w:rPr>
                  <w:t xml:space="preserve">Rome, Open City, </w:t>
                </w:r>
                <w:r w:rsidR="000A21D6">
                  <w:t>Roberto Rossellini</w:t>
                </w:r>
                <w:r>
                  <w:t xml:space="preserve"> </w:t>
                </w:r>
                <w:r w:rsidR="000A21D6">
                  <w:t>(1945)</w:t>
                </w:r>
              </w:p>
              <w:p w14:paraId="0504F5F7" w14:textId="155C7A0C" w:rsidR="000D1DD0" w:rsidRDefault="000D1DD0" w:rsidP="00D21FB7">
                <w:r>
                  <w:rPr>
                    <w:i/>
                  </w:rPr>
                  <w:t xml:space="preserve">Shoeshine, </w:t>
                </w:r>
                <w:r w:rsidR="000A21D6">
                  <w:t xml:space="preserve">Vittorio de </w:t>
                </w:r>
                <w:proofErr w:type="spellStart"/>
                <w:r w:rsidR="000A21D6">
                  <w:t>Sica</w:t>
                </w:r>
                <w:proofErr w:type="spellEnd"/>
                <w:r>
                  <w:t xml:space="preserve"> </w:t>
                </w:r>
                <w:r w:rsidR="000A21D6">
                  <w:t>(1945)</w:t>
                </w:r>
              </w:p>
              <w:p w14:paraId="2A5CBAC1" w14:textId="6B317D14" w:rsidR="000D1DD0" w:rsidRPr="00734141" w:rsidRDefault="000D1DD0" w:rsidP="00D21FB7">
                <w:r>
                  <w:rPr>
                    <w:i/>
                  </w:rPr>
                  <w:t xml:space="preserve">The Earth Trembles, </w:t>
                </w:r>
                <w:proofErr w:type="spellStart"/>
                <w:r w:rsidR="000A21D6">
                  <w:t>Luchin</w:t>
                </w:r>
                <w:bookmarkStart w:id="0" w:name="_GoBack"/>
                <w:bookmarkEnd w:id="0"/>
                <w:r w:rsidR="000A21D6">
                  <w:t>o</w:t>
                </w:r>
                <w:proofErr w:type="spellEnd"/>
                <w:r w:rsidR="000A21D6">
                  <w:t xml:space="preserve"> Visconti</w:t>
                </w:r>
                <w:r>
                  <w:t xml:space="preserve"> </w:t>
                </w:r>
                <w:r w:rsidR="000A21D6">
                  <w:t>(1948)</w:t>
                </w:r>
              </w:p>
              <w:p w14:paraId="42755687" w14:textId="0D0E06B6" w:rsidR="003F0D73" w:rsidRPr="000D1DD0" w:rsidRDefault="000D1DD0" w:rsidP="00D21FB7">
                <w:r>
                  <w:rPr>
                    <w:i/>
                  </w:rPr>
                  <w:t xml:space="preserve">Umberto D., </w:t>
                </w:r>
                <w:r w:rsidR="000A21D6">
                  <w:t xml:space="preserve">Vittorio de </w:t>
                </w:r>
                <w:proofErr w:type="spellStart"/>
                <w:r w:rsidR="000A21D6">
                  <w:t>Sica</w:t>
                </w:r>
                <w:proofErr w:type="spellEnd"/>
                <w:r>
                  <w:t xml:space="preserve"> </w:t>
                </w:r>
                <w:r w:rsidR="000A21D6">
                  <w:t>(</w:t>
                </w:r>
                <w:r>
                  <w:t>1952</w:t>
                </w:r>
                <w:r w:rsidR="000A21D6">
                  <w:t>)</w:t>
                </w:r>
              </w:p>
            </w:tc>
          </w:sdtContent>
        </w:sdt>
      </w:tr>
      <w:tr w:rsidR="003235A7" w14:paraId="04791FB3" w14:textId="77777777" w:rsidTr="003235A7">
        <w:tc>
          <w:tcPr>
            <w:tcW w:w="9016" w:type="dxa"/>
          </w:tcPr>
          <w:p w14:paraId="59B7E387" w14:textId="77777777" w:rsidR="003235A7" w:rsidRDefault="003235A7" w:rsidP="00D21FB7">
            <w:r w:rsidRPr="0015114C">
              <w:rPr>
                <w:u w:val="single"/>
              </w:rPr>
              <w:lastRenderedPageBreak/>
              <w:t>Further reading</w:t>
            </w:r>
            <w:r>
              <w:t>:</w:t>
            </w:r>
          </w:p>
          <w:sdt>
            <w:sdtPr>
              <w:alias w:val="Further reading"/>
              <w:tag w:val="furtherReading"/>
              <w:id w:val="-1516217107"/>
              <w:placeholder>
                <w:docPart w:val="799BB1BF049DB841B8357912AD7341D8"/>
              </w:placeholder>
            </w:sdtPr>
            <w:sdtEndPr/>
            <w:sdtContent>
              <w:p w14:paraId="7EA09F82" w14:textId="73E7A239" w:rsidR="00D21FB7" w:rsidRDefault="00D9020F" w:rsidP="00D21FB7">
                <w:sdt>
                  <w:sdtPr>
                    <w:id w:val="-1033875656"/>
                    <w:citation/>
                  </w:sdtPr>
                  <w:sdtEndPr/>
                  <w:sdtContent>
                    <w:r w:rsidR="00D21FB7">
                      <w:fldChar w:fldCharType="begin"/>
                    </w:r>
                    <w:r w:rsidR="00C3579E">
                      <w:rPr>
                        <w:lang w:val="en-US"/>
                      </w:rPr>
                      <w:instrText xml:space="preserve">CITATION Baz67 \l 1033 </w:instrText>
                    </w:r>
                    <w:r w:rsidR="00D21FB7">
                      <w:fldChar w:fldCharType="separate"/>
                    </w:r>
                    <w:r w:rsidR="00C3579E">
                      <w:rPr>
                        <w:noProof/>
                        <w:lang w:val="en-US"/>
                      </w:rPr>
                      <w:t xml:space="preserve"> (Bazin and Gray, What is Cinema?)</w:t>
                    </w:r>
                    <w:r w:rsidR="00D21FB7">
                      <w:fldChar w:fldCharType="end"/>
                    </w:r>
                  </w:sdtContent>
                </w:sdt>
              </w:p>
              <w:p w14:paraId="4B17F593" w14:textId="77777777" w:rsidR="00C3579E" w:rsidRDefault="00C3579E" w:rsidP="00D21FB7"/>
              <w:p w14:paraId="73144CE3" w14:textId="77777777" w:rsidR="00D21FB7" w:rsidRDefault="00D9020F" w:rsidP="00D21FB7">
                <w:sdt>
                  <w:sdtPr>
                    <w:id w:val="1115333002"/>
                    <w:citation/>
                  </w:sdtPr>
                  <w:sdtEndPr/>
                  <w:sdtContent>
                    <w:r w:rsidR="00D21FB7">
                      <w:fldChar w:fldCharType="begin"/>
                    </w:r>
                    <w:r w:rsidR="00D21FB7">
                      <w:rPr>
                        <w:lang w:val="en-US"/>
                      </w:rPr>
                      <w:instrText xml:space="preserve"> CITATION Baz05 \l 1033 </w:instrText>
                    </w:r>
                    <w:r w:rsidR="00D21FB7">
                      <w:fldChar w:fldCharType="separate"/>
                    </w:r>
                    <w:r w:rsidR="00D21FB7">
                      <w:rPr>
                        <w:noProof/>
                        <w:lang w:val="en-US"/>
                      </w:rPr>
                      <w:t>(Bazin, Andrew and Gray)</w:t>
                    </w:r>
                    <w:r w:rsidR="00D21FB7">
                      <w:fldChar w:fldCharType="end"/>
                    </w:r>
                  </w:sdtContent>
                </w:sdt>
              </w:p>
              <w:p w14:paraId="6319A440" w14:textId="77777777" w:rsidR="00C3579E" w:rsidRDefault="00C3579E" w:rsidP="00D21FB7"/>
              <w:p w14:paraId="6CD69AAC" w14:textId="77777777" w:rsidR="00D21FB7" w:rsidRDefault="00D9020F" w:rsidP="00D21FB7">
                <w:sdt>
                  <w:sdtPr>
                    <w:id w:val="-2010518397"/>
                    <w:citation/>
                  </w:sdtPr>
                  <w:sdtEndPr/>
                  <w:sdtContent>
                    <w:r w:rsidR="00D21FB7">
                      <w:fldChar w:fldCharType="begin"/>
                    </w:r>
                    <w:r w:rsidR="00D21FB7">
                      <w:rPr>
                        <w:lang w:val="en-US"/>
                      </w:rPr>
                      <w:instrText xml:space="preserve"> CITATION Bon83 \l 1033 </w:instrText>
                    </w:r>
                    <w:r w:rsidR="00D21FB7">
                      <w:fldChar w:fldCharType="separate"/>
                    </w:r>
                    <w:r w:rsidR="00D21FB7" w:rsidRPr="00D21FB7">
                      <w:rPr>
                        <w:noProof/>
                        <w:lang w:val="en-US"/>
                      </w:rPr>
                      <w:t>(Bondanella)</w:t>
                    </w:r>
                    <w:r w:rsidR="00D21FB7">
                      <w:fldChar w:fldCharType="end"/>
                    </w:r>
                  </w:sdtContent>
                </w:sdt>
              </w:p>
              <w:p w14:paraId="21E05335" w14:textId="77777777" w:rsidR="00C3579E" w:rsidRDefault="00C3579E" w:rsidP="00D21FB7"/>
              <w:p w14:paraId="7FF89C36" w14:textId="77777777" w:rsidR="00D21FB7" w:rsidRDefault="00D9020F" w:rsidP="00D21FB7">
                <w:sdt>
                  <w:sdtPr>
                    <w:id w:val="-1656755349"/>
                    <w:citation/>
                  </w:sdtPr>
                  <w:sdtEndPr/>
                  <w:sdtContent>
                    <w:r w:rsidR="00D21FB7">
                      <w:fldChar w:fldCharType="begin"/>
                    </w:r>
                    <w:r w:rsidR="00D21FB7">
                      <w:rPr>
                        <w:lang w:val="en-US"/>
                      </w:rPr>
                      <w:instrText xml:space="preserve"> CITATION Del89 \l 1033 </w:instrText>
                    </w:r>
                    <w:r w:rsidR="00D21FB7">
                      <w:fldChar w:fldCharType="separate"/>
                    </w:r>
                    <w:r w:rsidR="00D21FB7" w:rsidRPr="00D21FB7">
                      <w:rPr>
                        <w:noProof/>
                        <w:lang w:val="en-US"/>
                      </w:rPr>
                      <w:t>(Deleuze)</w:t>
                    </w:r>
                    <w:r w:rsidR="00D21FB7">
                      <w:fldChar w:fldCharType="end"/>
                    </w:r>
                  </w:sdtContent>
                </w:sdt>
              </w:p>
              <w:p w14:paraId="194736F1" w14:textId="77777777" w:rsidR="00C3579E" w:rsidRDefault="00C3579E" w:rsidP="00D21FB7"/>
              <w:p w14:paraId="7F8DBAD3" w14:textId="77777777" w:rsidR="00D21FB7" w:rsidRDefault="00D9020F" w:rsidP="00D21FB7">
                <w:sdt>
                  <w:sdtPr>
                    <w:id w:val="-698090837"/>
                    <w:citation/>
                  </w:sdtPr>
                  <w:sdtEndPr/>
                  <w:sdtContent>
                    <w:r w:rsidR="00D21FB7">
                      <w:fldChar w:fldCharType="begin"/>
                    </w:r>
                    <w:r w:rsidR="00D21FB7">
                      <w:rPr>
                        <w:lang w:val="en-US"/>
                      </w:rPr>
                      <w:instrText xml:space="preserve"> CITATION Haa12 \l 1033 </w:instrText>
                    </w:r>
                    <w:r w:rsidR="00D21FB7">
                      <w:fldChar w:fldCharType="separate"/>
                    </w:r>
                    <w:r w:rsidR="00D21FB7" w:rsidRPr="00D21FB7">
                      <w:rPr>
                        <w:noProof/>
                        <w:lang w:val="en-US"/>
                      </w:rPr>
                      <w:t>(Haaland)</w:t>
                    </w:r>
                    <w:r w:rsidR="00D21FB7">
                      <w:fldChar w:fldCharType="end"/>
                    </w:r>
                  </w:sdtContent>
                </w:sdt>
              </w:p>
              <w:p w14:paraId="39896D03" w14:textId="77777777" w:rsidR="00C3579E" w:rsidRDefault="00C3579E" w:rsidP="00D21FB7"/>
              <w:p w14:paraId="7B45308D" w14:textId="77777777" w:rsidR="00D21FB7" w:rsidRDefault="00D9020F" w:rsidP="00D21FB7">
                <w:sdt>
                  <w:sdtPr>
                    <w:id w:val="158820520"/>
                    <w:citation/>
                  </w:sdtPr>
                  <w:sdtEndPr/>
                  <w:sdtContent>
                    <w:r w:rsidR="00D21FB7">
                      <w:fldChar w:fldCharType="begin"/>
                    </w:r>
                    <w:r w:rsidR="00D21FB7">
                      <w:rPr>
                        <w:lang w:val="en-US"/>
                      </w:rPr>
                      <w:instrText xml:space="preserve"> CITATION Ian13 \l 1033 </w:instrText>
                    </w:r>
                    <w:r w:rsidR="00D21FB7">
                      <w:fldChar w:fldCharType="separate"/>
                    </w:r>
                    <w:r w:rsidR="00D21FB7" w:rsidRPr="00D21FB7">
                      <w:rPr>
                        <w:noProof/>
                        <w:lang w:val="en-US"/>
                      </w:rPr>
                      <w:t>(Iannone)</w:t>
                    </w:r>
                    <w:r w:rsidR="00D21FB7">
                      <w:fldChar w:fldCharType="end"/>
                    </w:r>
                  </w:sdtContent>
                </w:sdt>
              </w:p>
              <w:p w14:paraId="68D80669" w14:textId="77777777" w:rsidR="00C3579E" w:rsidRDefault="00C3579E" w:rsidP="00D21FB7"/>
              <w:p w14:paraId="286493D3" w14:textId="77777777" w:rsidR="00D21FB7" w:rsidRDefault="00D9020F" w:rsidP="00D21FB7">
                <w:sdt>
                  <w:sdtPr>
                    <w:id w:val="-1974974573"/>
                    <w:citation/>
                  </w:sdtPr>
                  <w:sdtEndPr/>
                  <w:sdtContent>
                    <w:r w:rsidR="00D21FB7">
                      <w:fldChar w:fldCharType="begin"/>
                    </w:r>
                    <w:r w:rsidR="00D21FB7">
                      <w:rPr>
                        <w:lang w:val="en-US"/>
                      </w:rPr>
                      <w:instrText xml:space="preserve"> CITATION Mar86 \l 1033 </w:instrText>
                    </w:r>
                    <w:r w:rsidR="00D21FB7">
                      <w:fldChar w:fldCharType="separate"/>
                    </w:r>
                    <w:r w:rsidR="00D21FB7" w:rsidRPr="00D21FB7">
                      <w:rPr>
                        <w:noProof/>
                        <w:lang w:val="en-US"/>
                      </w:rPr>
                      <w:t>(Marcus)</w:t>
                    </w:r>
                    <w:r w:rsidR="00D21FB7">
                      <w:fldChar w:fldCharType="end"/>
                    </w:r>
                  </w:sdtContent>
                </w:sdt>
              </w:p>
              <w:p w14:paraId="142A1A81" w14:textId="77777777" w:rsidR="00C3579E" w:rsidRDefault="00C3579E" w:rsidP="00D21FB7"/>
              <w:p w14:paraId="3587D035" w14:textId="77777777" w:rsidR="00D21FB7" w:rsidRDefault="00D9020F" w:rsidP="00D21FB7">
                <w:sdt>
                  <w:sdtPr>
                    <w:id w:val="1049575546"/>
                    <w:citation/>
                  </w:sdtPr>
                  <w:sdtEndPr/>
                  <w:sdtContent>
                    <w:r w:rsidR="00D21FB7">
                      <w:fldChar w:fldCharType="begin"/>
                    </w:r>
                    <w:r w:rsidR="00D21FB7">
                      <w:rPr>
                        <w:lang w:val="en-US"/>
                      </w:rPr>
                      <w:instrText xml:space="preserve"> CITATION Now96 \l 1033 </w:instrText>
                    </w:r>
                    <w:r w:rsidR="00D21FB7">
                      <w:fldChar w:fldCharType="separate"/>
                    </w:r>
                    <w:r w:rsidR="00D21FB7" w:rsidRPr="00D21FB7">
                      <w:rPr>
                        <w:noProof/>
                        <w:lang w:val="en-US"/>
                      </w:rPr>
                      <w:t>(Nowell Smith and Hay)</w:t>
                    </w:r>
                    <w:r w:rsidR="00D21FB7">
                      <w:fldChar w:fldCharType="end"/>
                    </w:r>
                  </w:sdtContent>
                </w:sdt>
              </w:p>
              <w:p w14:paraId="35471B20" w14:textId="77777777" w:rsidR="00C3579E" w:rsidRDefault="00C3579E" w:rsidP="00D21FB7"/>
              <w:p w14:paraId="364B50D4" w14:textId="77777777" w:rsidR="00D21FB7" w:rsidRDefault="00D9020F" w:rsidP="00D21FB7">
                <w:sdt>
                  <w:sdtPr>
                    <w:id w:val="736816379"/>
                    <w:citation/>
                  </w:sdtPr>
                  <w:sdtEndPr/>
                  <w:sdtContent>
                    <w:r w:rsidR="00D21FB7">
                      <w:fldChar w:fldCharType="begin"/>
                    </w:r>
                    <w:r w:rsidR="00D21FB7">
                      <w:rPr>
                        <w:lang w:val="en-US"/>
                      </w:rPr>
                      <w:instrText xml:space="preserve"> CITATION Shi06 \l 1033 </w:instrText>
                    </w:r>
                    <w:r w:rsidR="00D21FB7">
                      <w:fldChar w:fldCharType="separate"/>
                    </w:r>
                    <w:r w:rsidR="00D21FB7" w:rsidRPr="00D21FB7">
                      <w:rPr>
                        <w:noProof/>
                        <w:lang w:val="en-US"/>
                      </w:rPr>
                      <w:t>(Shiel)</w:t>
                    </w:r>
                    <w:r w:rsidR="00D21FB7">
                      <w:fldChar w:fldCharType="end"/>
                    </w:r>
                  </w:sdtContent>
                </w:sdt>
              </w:p>
              <w:p w14:paraId="080F0F2A" w14:textId="77777777" w:rsidR="00C3579E" w:rsidRDefault="00C3579E" w:rsidP="00D21FB7"/>
              <w:p w14:paraId="0268AB1D" w14:textId="77777777" w:rsidR="003235A7" w:rsidRPr="00D21FB7" w:rsidRDefault="00D9020F" w:rsidP="00D21FB7">
                <w:sdt>
                  <w:sdtPr>
                    <w:id w:val="1690406825"/>
                    <w:citation/>
                  </w:sdtPr>
                  <w:sdtEndPr/>
                  <w:sdtContent>
                    <w:r w:rsidR="00D21FB7">
                      <w:fldChar w:fldCharType="begin"/>
                    </w:r>
                    <w:r w:rsidR="00D21FB7">
                      <w:rPr>
                        <w:lang w:val="en-US"/>
                      </w:rPr>
                      <w:instrText xml:space="preserve"> CITATION Wag07 \l 1033 </w:instrText>
                    </w:r>
                    <w:r w:rsidR="00D21FB7">
                      <w:fldChar w:fldCharType="separate"/>
                    </w:r>
                    <w:r w:rsidR="00D21FB7" w:rsidRPr="00D21FB7">
                      <w:rPr>
                        <w:noProof/>
                        <w:lang w:val="en-US"/>
                      </w:rPr>
                      <w:t>(Wagstaff)</w:t>
                    </w:r>
                    <w:r w:rsidR="00D21FB7">
                      <w:fldChar w:fldCharType="end"/>
                    </w:r>
                  </w:sdtContent>
                </w:sdt>
              </w:p>
            </w:sdtContent>
          </w:sdt>
        </w:tc>
      </w:tr>
    </w:tbl>
    <w:p w14:paraId="35C1D74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DE1A6" w14:textId="77777777" w:rsidR="009E69DE" w:rsidRDefault="009E69DE" w:rsidP="007A0D55">
      <w:pPr>
        <w:spacing w:after="0" w:line="240" w:lineRule="auto"/>
      </w:pPr>
      <w:r>
        <w:separator/>
      </w:r>
    </w:p>
  </w:endnote>
  <w:endnote w:type="continuationSeparator" w:id="0">
    <w:p w14:paraId="18AF1FEF" w14:textId="77777777" w:rsidR="009E69DE" w:rsidRDefault="009E69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D2ABB" w14:textId="77777777" w:rsidR="009E69DE" w:rsidRDefault="009E69DE" w:rsidP="007A0D55">
      <w:pPr>
        <w:spacing w:after="0" w:line="240" w:lineRule="auto"/>
      </w:pPr>
      <w:r>
        <w:separator/>
      </w:r>
    </w:p>
  </w:footnote>
  <w:footnote w:type="continuationSeparator" w:id="0">
    <w:p w14:paraId="7936B3AC" w14:textId="77777777" w:rsidR="009E69DE" w:rsidRDefault="009E69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00D3D" w14:textId="77777777" w:rsidR="009E69DE" w:rsidRDefault="009E69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A8C8E9" w14:textId="77777777" w:rsidR="009E69DE" w:rsidRDefault="009E69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6E"/>
    <w:rsid w:val="00032559"/>
    <w:rsid w:val="00052040"/>
    <w:rsid w:val="00052A04"/>
    <w:rsid w:val="000A21D6"/>
    <w:rsid w:val="000B25AE"/>
    <w:rsid w:val="000B55AB"/>
    <w:rsid w:val="000D1DD0"/>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CF2"/>
    <w:rsid w:val="003D3579"/>
    <w:rsid w:val="003E2795"/>
    <w:rsid w:val="003F0D73"/>
    <w:rsid w:val="00462DBE"/>
    <w:rsid w:val="00464699"/>
    <w:rsid w:val="00483379"/>
    <w:rsid w:val="00487BC5"/>
    <w:rsid w:val="00496888"/>
    <w:rsid w:val="004A7476"/>
    <w:rsid w:val="004C15FA"/>
    <w:rsid w:val="004E5896"/>
    <w:rsid w:val="00513EE6"/>
    <w:rsid w:val="00534F8F"/>
    <w:rsid w:val="00590035"/>
    <w:rsid w:val="005B177E"/>
    <w:rsid w:val="005B3921"/>
    <w:rsid w:val="005F26D7"/>
    <w:rsid w:val="005F5450"/>
    <w:rsid w:val="006D0412"/>
    <w:rsid w:val="007411B9"/>
    <w:rsid w:val="00780D95"/>
    <w:rsid w:val="00780DC7"/>
    <w:rsid w:val="007A0D55"/>
    <w:rsid w:val="007A3A47"/>
    <w:rsid w:val="007B3377"/>
    <w:rsid w:val="007D7ED8"/>
    <w:rsid w:val="007E5F44"/>
    <w:rsid w:val="00804F89"/>
    <w:rsid w:val="008147FA"/>
    <w:rsid w:val="00821DE3"/>
    <w:rsid w:val="00846CE1"/>
    <w:rsid w:val="00881F02"/>
    <w:rsid w:val="008A5B87"/>
    <w:rsid w:val="00922950"/>
    <w:rsid w:val="009A7264"/>
    <w:rsid w:val="009D1606"/>
    <w:rsid w:val="009E18A1"/>
    <w:rsid w:val="009E69DE"/>
    <w:rsid w:val="009E73D7"/>
    <w:rsid w:val="00A27D2C"/>
    <w:rsid w:val="00A76FD9"/>
    <w:rsid w:val="00AB436D"/>
    <w:rsid w:val="00AC78ED"/>
    <w:rsid w:val="00AD2F24"/>
    <w:rsid w:val="00AD4844"/>
    <w:rsid w:val="00B219AE"/>
    <w:rsid w:val="00B33145"/>
    <w:rsid w:val="00B574C9"/>
    <w:rsid w:val="00BC39C9"/>
    <w:rsid w:val="00BE5BF7"/>
    <w:rsid w:val="00BF40E1"/>
    <w:rsid w:val="00BF4B46"/>
    <w:rsid w:val="00BF526E"/>
    <w:rsid w:val="00C27FAB"/>
    <w:rsid w:val="00C3579E"/>
    <w:rsid w:val="00C358D4"/>
    <w:rsid w:val="00C6296B"/>
    <w:rsid w:val="00CC1AE3"/>
    <w:rsid w:val="00CC586D"/>
    <w:rsid w:val="00CF1542"/>
    <w:rsid w:val="00CF3EC5"/>
    <w:rsid w:val="00CF47CD"/>
    <w:rsid w:val="00D21FB7"/>
    <w:rsid w:val="00D656DA"/>
    <w:rsid w:val="00D83300"/>
    <w:rsid w:val="00D85D5B"/>
    <w:rsid w:val="00D9020F"/>
    <w:rsid w:val="00DC6B48"/>
    <w:rsid w:val="00DF01B0"/>
    <w:rsid w:val="00E85A05"/>
    <w:rsid w:val="00E95829"/>
    <w:rsid w:val="00EA606C"/>
    <w:rsid w:val="00EB0C8C"/>
    <w:rsid w:val="00EB51FD"/>
    <w:rsid w:val="00EB77DB"/>
    <w:rsid w:val="00ED139F"/>
    <w:rsid w:val="00EF74F7"/>
    <w:rsid w:val="00F36937"/>
    <w:rsid w:val="00F60F53"/>
    <w:rsid w:val="00F9237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4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B8A6EA0BABCC498627208F3E58A647"/>
        <w:category>
          <w:name w:val="General"/>
          <w:gallery w:val="placeholder"/>
        </w:category>
        <w:types>
          <w:type w:val="bbPlcHdr"/>
        </w:types>
        <w:behaviors>
          <w:behavior w:val="content"/>
        </w:behaviors>
        <w:guid w:val="{E2D6BCB7-0F9F-0241-96BC-C6EA8AE8EFF8}"/>
      </w:docPartPr>
      <w:docPartBody>
        <w:p w:rsidR="00BD3A2C" w:rsidRDefault="00BD3A2C">
          <w:pPr>
            <w:pStyle w:val="D9B8A6EA0BABCC498627208F3E58A647"/>
          </w:pPr>
          <w:r w:rsidRPr="00CC586D">
            <w:rPr>
              <w:rStyle w:val="PlaceholderText"/>
              <w:b/>
              <w:color w:val="FFFFFF" w:themeColor="background1"/>
            </w:rPr>
            <w:t>[Salutation]</w:t>
          </w:r>
        </w:p>
      </w:docPartBody>
    </w:docPart>
    <w:docPart>
      <w:docPartPr>
        <w:name w:val="5BF826883A882A43A332041B54C3F155"/>
        <w:category>
          <w:name w:val="General"/>
          <w:gallery w:val="placeholder"/>
        </w:category>
        <w:types>
          <w:type w:val="bbPlcHdr"/>
        </w:types>
        <w:behaviors>
          <w:behavior w:val="content"/>
        </w:behaviors>
        <w:guid w:val="{81D51BCE-FC19-164B-A107-8439185D751D}"/>
      </w:docPartPr>
      <w:docPartBody>
        <w:p w:rsidR="00BD3A2C" w:rsidRDefault="00BD3A2C">
          <w:pPr>
            <w:pStyle w:val="5BF826883A882A43A332041B54C3F155"/>
          </w:pPr>
          <w:r>
            <w:rPr>
              <w:rStyle w:val="PlaceholderText"/>
            </w:rPr>
            <w:t>[First name]</w:t>
          </w:r>
        </w:p>
      </w:docPartBody>
    </w:docPart>
    <w:docPart>
      <w:docPartPr>
        <w:name w:val="B004BC5047163E43933C9A4864D41614"/>
        <w:category>
          <w:name w:val="General"/>
          <w:gallery w:val="placeholder"/>
        </w:category>
        <w:types>
          <w:type w:val="bbPlcHdr"/>
        </w:types>
        <w:behaviors>
          <w:behavior w:val="content"/>
        </w:behaviors>
        <w:guid w:val="{982B51AC-F9B2-FE4F-A114-E0CDAACA7432}"/>
      </w:docPartPr>
      <w:docPartBody>
        <w:p w:rsidR="00BD3A2C" w:rsidRDefault="00BD3A2C">
          <w:pPr>
            <w:pStyle w:val="B004BC5047163E43933C9A4864D41614"/>
          </w:pPr>
          <w:r>
            <w:rPr>
              <w:rStyle w:val="PlaceholderText"/>
            </w:rPr>
            <w:t>[Middle name]</w:t>
          </w:r>
        </w:p>
      </w:docPartBody>
    </w:docPart>
    <w:docPart>
      <w:docPartPr>
        <w:name w:val="AB172441230B34448E86C64A7C1C730D"/>
        <w:category>
          <w:name w:val="General"/>
          <w:gallery w:val="placeholder"/>
        </w:category>
        <w:types>
          <w:type w:val="bbPlcHdr"/>
        </w:types>
        <w:behaviors>
          <w:behavior w:val="content"/>
        </w:behaviors>
        <w:guid w:val="{88D869EA-5065-574C-AB91-88D456F6431D}"/>
      </w:docPartPr>
      <w:docPartBody>
        <w:p w:rsidR="00BD3A2C" w:rsidRDefault="00BD3A2C">
          <w:pPr>
            <w:pStyle w:val="AB172441230B34448E86C64A7C1C730D"/>
          </w:pPr>
          <w:r>
            <w:rPr>
              <w:rStyle w:val="PlaceholderText"/>
            </w:rPr>
            <w:t>[Last name]</w:t>
          </w:r>
        </w:p>
      </w:docPartBody>
    </w:docPart>
    <w:docPart>
      <w:docPartPr>
        <w:name w:val="EF655D275D310E4CA8AC23D9F8E5CCFD"/>
        <w:category>
          <w:name w:val="General"/>
          <w:gallery w:val="placeholder"/>
        </w:category>
        <w:types>
          <w:type w:val="bbPlcHdr"/>
        </w:types>
        <w:behaviors>
          <w:behavior w:val="content"/>
        </w:behaviors>
        <w:guid w:val="{213746A5-F877-B940-85E1-512F390C4B6F}"/>
      </w:docPartPr>
      <w:docPartBody>
        <w:p w:rsidR="00BD3A2C" w:rsidRDefault="00BD3A2C">
          <w:pPr>
            <w:pStyle w:val="EF655D275D310E4CA8AC23D9F8E5CCFD"/>
          </w:pPr>
          <w:r>
            <w:rPr>
              <w:rStyle w:val="PlaceholderText"/>
            </w:rPr>
            <w:t>[Enter your biography]</w:t>
          </w:r>
        </w:p>
      </w:docPartBody>
    </w:docPart>
    <w:docPart>
      <w:docPartPr>
        <w:name w:val="B136F94B53E5C643BA63EC4CCC4B53B0"/>
        <w:category>
          <w:name w:val="General"/>
          <w:gallery w:val="placeholder"/>
        </w:category>
        <w:types>
          <w:type w:val="bbPlcHdr"/>
        </w:types>
        <w:behaviors>
          <w:behavior w:val="content"/>
        </w:behaviors>
        <w:guid w:val="{5AE052A7-528D-EE4C-8E4D-D1B48B083953}"/>
      </w:docPartPr>
      <w:docPartBody>
        <w:p w:rsidR="00BD3A2C" w:rsidRDefault="00BD3A2C">
          <w:pPr>
            <w:pStyle w:val="B136F94B53E5C643BA63EC4CCC4B53B0"/>
          </w:pPr>
          <w:r>
            <w:rPr>
              <w:rStyle w:val="PlaceholderText"/>
            </w:rPr>
            <w:t>[Enter the institution with which you are affiliated]</w:t>
          </w:r>
        </w:p>
      </w:docPartBody>
    </w:docPart>
    <w:docPart>
      <w:docPartPr>
        <w:name w:val="4BE78E265C62BD4EB230641CFFCF8F53"/>
        <w:category>
          <w:name w:val="General"/>
          <w:gallery w:val="placeholder"/>
        </w:category>
        <w:types>
          <w:type w:val="bbPlcHdr"/>
        </w:types>
        <w:behaviors>
          <w:behavior w:val="content"/>
        </w:behaviors>
        <w:guid w:val="{951B6A44-6F27-1F4B-ACBF-D67B8B68746B}"/>
      </w:docPartPr>
      <w:docPartBody>
        <w:p w:rsidR="00BD3A2C" w:rsidRDefault="00BD3A2C">
          <w:pPr>
            <w:pStyle w:val="4BE78E265C62BD4EB230641CFFCF8F53"/>
          </w:pPr>
          <w:r w:rsidRPr="00EF74F7">
            <w:rPr>
              <w:b/>
              <w:color w:val="808080" w:themeColor="background1" w:themeShade="80"/>
            </w:rPr>
            <w:t>[Enter the headword for your article]</w:t>
          </w:r>
        </w:p>
      </w:docPartBody>
    </w:docPart>
    <w:docPart>
      <w:docPartPr>
        <w:name w:val="931444EC00ACCD45AB00100E3199745A"/>
        <w:category>
          <w:name w:val="General"/>
          <w:gallery w:val="placeholder"/>
        </w:category>
        <w:types>
          <w:type w:val="bbPlcHdr"/>
        </w:types>
        <w:behaviors>
          <w:behavior w:val="content"/>
        </w:behaviors>
        <w:guid w:val="{8B07BC5E-F6A9-CB40-8B40-42DA96BB345D}"/>
      </w:docPartPr>
      <w:docPartBody>
        <w:p w:rsidR="00BD3A2C" w:rsidRDefault="00BD3A2C">
          <w:pPr>
            <w:pStyle w:val="931444EC00ACCD45AB00100E319974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43EC51C2F86E41966900CDCF385AD4"/>
        <w:category>
          <w:name w:val="General"/>
          <w:gallery w:val="placeholder"/>
        </w:category>
        <w:types>
          <w:type w:val="bbPlcHdr"/>
        </w:types>
        <w:behaviors>
          <w:behavior w:val="content"/>
        </w:behaviors>
        <w:guid w:val="{D2DB6CA8-4AD4-034C-88F9-B0C860491256}"/>
      </w:docPartPr>
      <w:docPartBody>
        <w:p w:rsidR="00BD3A2C" w:rsidRDefault="00BD3A2C">
          <w:pPr>
            <w:pStyle w:val="9B43EC51C2F86E41966900CDCF385A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886A5A7DB4E4BBBFE10D9D77DFBDE"/>
        <w:category>
          <w:name w:val="General"/>
          <w:gallery w:val="placeholder"/>
        </w:category>
        <w:types>
          <w:type w:val="bbPlcHdr"/>
        </w:types>
        <w:behaviors>
          <w:behavior w:val="content"/>
        </w:behaviors>
        <w:guid w:val="{AD9BBD92-163E-CF44-8263-11CBCB95BDA0}"/>
      </w:docPartPr>
      <w:docPartBody>
        <w:p w:rsidR="00BD3A2C" w:rsidRDefault="00BD3A2C">
          <w:pPr>
            <w:pStyle w:val="1ED886A5A7DB4E4BBBFE10D9D77DFB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9BB1BF049DB841B8357912AD7341D8"/>
        <w:category>
          <w:name w:val="General"/>
          <w:gallery w:val="placeholder"/>
        </w:category>
        <w:types>
          <w:type w:val="bbPlcHdr"/>
        </w:types>
        <w:behaviors>
          <w:behavior w:val="content"/>
        </w:behaviors>
        <w:guid w:val="{8E24A058-0ADA-9844-8C1C-D192654AB9FA}"/>
      </w:docPartPr>
      <w:docPartBody>
        <w:p w:rsidR="00BD3A2C" w:rsidRDefault="00BD3A2C">
          <w:pPr>
            <w:pStyle w:val="799BB1BF049DB841B8357912AD7341D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2C"/>
    <w:rsid w:val="00200DF6"/>
    <w:rsid w:val="00BD3A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Baz05</b:Tag>
    <b:SourceType>Book</b:SourceType>
    <b:Guid>{6C33674F-3BD0-D143-9EF9-FBC614A98CCA}</b:Guid>
    <b:Title>What is Cinema?</b:Title>
    <b:City>Berkeley </b:City>
    <b:Publisher>California UP</b:Publisher>
    <b:Year>2005</b:Year>
    <b:Volume>2</b:Volume>
    <b:Author>
      <b:Author>
        <b:NameList>
          <b:Person>
            <b:Last>Bazin</b:Last>
            <b:First>André</b:First>
          </b:Person>
          <b:Person>
            <b:Last>Andrew</b:Last>
            <b:First>Dudley</b:First>
          </b:Person>
          <b:Person>
            <b:Last>Gray</b:Last>
            <b:First>Hugh</b:First>
          </b:Person>
          <b:Person>
            <b:Last>Truffaut</b:Last>
            <b:First>François </b:First>
          </b:Person>
        </b:NameList>
      </b:Author>
    </b:Author>
    <b:RefOrder>2</b:RefOrder>
  </b:Source>
  <b:Source>
    <b:Tag>Bon83</b:Tag>
    <b:SourceType>Book</b:SourceType>
    <b:Guid>{A918B82E-4580-CF4F-8A8D-A485F563E1F1}</b:Guid>
    <b:Title>Italian Cenema: From Neorealism to the Present</b:Title>
    <b:City>New York</b:City>
    <b:Publisher>Ungar Publishing Co. </b:Publisher>
    <b:Year>1983</b:Year>
    <b:Author>
      <b:Author>
        <b:NameList>
          <b:Person>
            <b:Last>Bondanella</b:Last>
            <b:Middle>E.</b:Middle>
            <b:First>Peter</b:First>
          </b:Person>
        </b:NameList>
      </b:Author>
    </b:Author>
    <b:RefOrder>3</b:RefOrder>
  </b:Source>
  <b:Source>
    <b:Tag>Del89</b:Tag>
    <b:SourceType>Book</b:SourceType>
    <b:Guid>{CEE3BA49-8626-4841-8A34-3A2880523E88}</b:Guid>
    <b:Title>Cinema 2: the Time Image</b:Title>
    <b:City>London</b:City>
    <b:Publisher>Athlone</b:Publisher>
    <b:Year>1989</b:Year>
    <b:Author>
      <b:Author>
        <b:NameList>
          <b:Person>
            <b:Last>Deleuze</b:Last>
            <b:First>Gilles</b:First>
          </b:Person>
        </b:NameList>
      </b:Author>
    </b:Author>
    <b:RefOrder>4</b:RefOrder>
  </b:Source>
  <b:Source>
    <b:Tag>Haa12</b:Tag>
    <b:SourceType>Book</b:SourceType>
    <b:Guid>{EA0A4249-C4F7-5F4D-8619-7A59C9269E50}</b:Guid>
    <b:Title>Italian Neorealist Cinema</b:Title>
    <b:City>Edinburgh</b:City>
    <b:Publisher>Edinburgh UP</b:Publisher>
    <b:Year>2012</b:Year>
    <b:Author>
      <b:Author>
        <b:NameList>
          <b:Person>
            <b:Last>Haaland</b:Last>
            <b:First>Torunn</b:First>
          </b:Person>
        </b:NameList>
      </b:Author>
    </b:Author>
    <b:RefOrder>5</b:RefOrder>
  </b:Source>
  <b:Source>
    <b:Tag>Ian13</b:Tag>
    <b:SourceType>JournalArticle</b:SourceType>
    <b:Guid>{D75F08DB-9D23-214F-8F4B-C270522D208A}</b:Guid>
    <b:Title>The Roots of Neorealism</b:Title>
    <b:Year>2013</b:Year>
    <b:Volume>23</b:Volume>
    <b:Pages>56-63</b:Pages>
    <b:Author>
      <b:Author>
        <b:NameList>
          <b:Person>
            <b:Last>Iannone</b:Last>
            <b:First>Pasquale</b:First>
          </b:Person>
        </b:NameList>
      </b:Author>
      <b:Editor>
        <b:NameList>
          <b:Person>
            <b:Last>London</b:Last>
          </b:Person>
        </b:NameList>
      </b:Editor>
    </b:Author>
    <b:JournalName>Sight and Sound</b:JournalName>
    <b:Month>May</b:Month>
    <b:Issue>5</b:Issue>
    <b:RefOrder>6</b:RefOrder>
  </b:Source>
  <b:Source>
    <b:Tag>Mar86</b:Tag>
    <b:SourceType>Book</b:SourceType>
    <b:Guid>{E7455E73-6544-564A-A0B1-F8286958156A}</b:Guid>
    <b:Title>Italian Film in the Light of Neorealism</b:Title>
    <b:Publisher>Princeton UP</b:Publisher>
    <b:City>Princeton</b:City>
    <b:Year>1986</b:Year>
    <b:Author>
      <b:Author>
        <b:NameList>
          <b:Person>
            <b:Last>Marcus</b:Last>
            <b:Middle>J.</b:Middle>
            <b:First>Millicent</b:First>
          </b:Person>
        </b:NameList>
      </b:Author>
    </b:Author>
    <b:RefOrder>7</b:RefOrder>
  </b:Source>
  <b:Source>
    <b:Tag>Now96</b:Tag>
    <b:SourceType>Book</b:SourceType>
    <b:Guid>{95BBFCF2-C236-684A-92DF-44F35C2A4179}</b:Guid>
    <b:Title>Companion to Italian Cinema: The British Film Institute</b:Title>
    <b:City>London</b:City>
    <b:Publisher>Cassel</b:Publisher>
    <b:Year>1996</b:Year>
    <b:Author>
      <b:Author>
        <b:NameList>
          <b:Person>
            <b:Last>Nowell Smith</b:Last>
            <b:First>Geoffrey</b:First>
          </b:Person>
          <b:Person>
            <b:Last>Hay</b:Last>
            <b:First>James</b:First>
          </b:Person>
        </b:NameList>
      </b:Author>
    </b:Author>
    <b:RefOrder>8</b:RefOrder>
  </b:Source>
  <b:Source>
    <b:Tag>Shi06</b:Tag>
    <b:SourceType>Book</b:SourceType>
    <b:Guid>{431BEF45-D814-004D-B6BB-D2E7BDD9A5A0}</b:Guid>
    <b:Title>Italian Neorealism: Rebuilding the Cinematic City</b:Title>
    <b:City>London</b:City>
    <b:Publisher>Wallflower Press</b:Publisher>
    <b:Year>2006</b:Year>
    <b:Author>
      <b:Author>
        <b:NameList>
          <b:Person>
            <b:Last>Shiel</b:Last>
            <b:First>Mark</b:First>
          </b:Person>
        </b:NameList>
      </b:Author>
    </b:Author>
    <b:RefOrder>9</b:RefOrder>
  </b:Source>
  <b:Source>
    <b:Tag>Wag07</b:Tag>
    <b:SourceType>Book</b:SourceType>
    <b:Guid>{6B9D7258-7D95-B24C-A368-C4C689CCDD3F}</b:Guid>
    <b:Title>Italian Neorealist Cinema: An Aesthetic Approach</b:Title>
    <b:City>Toronto</b:City>
    <b:Publisher>Toronto UP</b:Publisher>
    <b:Year>2007</b:Year>
    <b:Author>
      <b:Author>
        <b:NameList>
          <b:Person>
            <b:Last>Wagstaff</b:Last>
            <b:First>Christopher</b:First>
          </b:Person>
        </b:NameList>
      </b:Author>
    </b:Author>
    <b:RefOrder>10</b:RefOrder>
  </b:Source>
  <b:Source>
    <b:Tag>Baz67</b:Tag>
    <b:SourceType>Book</b:SourceType>
    <b:Guid>{CD9785CE-0ED8-5342-91A0-19F9E507FBD5}</b:Guid>
    <b:Title>What is Cinema?</b:Title>
    <b:City>Berkeley</b:City>
    <b:Publisher>California UP</b:Publisher>
    <b:Year>1967</b:Year>
    <b:Volume>1</b:Volume>
    <b:Author>
      <b:Author>
        <b:NameList>
          <b:Person>
            <b:Last>Bazin</b:Last>
            <b:First>André</b:First>
          </b:Person>
          <b:Person>
            <b:Last>Gray</b:Last>
            <b:First>Hugh</b:First>
          </b:Person>
        </b:NameList>
      </b:Author>
    </b:Author>
    <b:RefOrder>1</b:RefOrder>
  </b:Source>
</b:Sources>
</file>

<file path=customXml/itemProps1.xml><?xml version="1.0" encoding="utf-8"?>
<ds:datastoreItem xmlns:ds="http://schemas.openxmlformats.org/officeDocument/2006/customXml" ds:itemID="{D547A0B3-9988-194D-9066-64D6E102D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1452</Words>
  <Characters>8281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10</cp:revision>
  <dcterms:created xsi:type="dcterms:W3CDTF">2015-02-26T22:47:00Z</dcterms:created>
  <dcterms:modified xsi:type="dcterms:W3CDTF">2015-03-15T19:01:00Z</dcterms:modified>
</cp:coreProperties>
</file>