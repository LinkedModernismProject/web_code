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5BC17634" w14:textId="77777777" w:rsidTr="00922950">
        <w:tc>
          <w:tcPr>
            <w:tcW w:w="491" w:type="dxa"/>
            <w:vMerge w:val="restart"/>
            <w:shd w:val="clear" w:color="auto" w:fill="A6A6A6" w:themeFill="background1" w:themeFillShade="A6"/>
            <w:textDirection w:val="btLr"/>
          </w:tcPr>
          <w:p w14:paraId="5252AC4D"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FFACB92A80B844FBA393CFF1B8008CCA"/>
            </w:placeholder>
            <w:showingPlcHdr/>
            <w:dropDownList>
              <w:listItem w:displayText="Dr." w:value="Dr."/>
              <w:listItem w:displayText="Prof." w:value="Prof."/>
            </w:dropDownList>
          </w:sdtPr>
          <w:sdtEndPr/>
          <w:sdtContent>
            <w:tc>
              <w:tcPr>
                <w:tcW w:w="1259" w:type="dxa"/>
              </w:tcPr>
              <w:p w14:paraId="48A8DA44"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C2823D6371C944C7BA5758515701E2BF"/>
            </w:placeholder>
            <w:text/>
          </w:sdtPr>
          <w:sdtEndPr/>
          <w:sdtContent>
            <w:tc>
              <w:tcPr>
                <w:tcW w:w="2073" w:type="dxa"/>
              </w:tcPr>
              <w:p w14:paraId="10CA49CF" w14:textId="77777777" w:rsidR="00B574C9" w:rsidRDefault="00B4337A" w:rsidP="00B4337A">
                <w:r>
                  <w:t>Rachel</w:t>
                </w:r>
              </w:p>
            </w:tc>
          </w:sdtContent>
        </w:sdt>
        <w:sdt>
          <w:sdtPr>
            <w:alias w:val="Middle name"/>
            <w:tag w:val="authorMiddleName"/>
            <w:id w:val="-2076034781"/>
            <w:placeholder>
              <w:docPart w:val="0922A5A7A5DB402EB7907926F3E1A8DB"/>
            </w:placeholder>
            <w:showingPlcHdr/>
            <w:text/>
          </w:sdtPr>
          <w:sdtEndPr/>
          <w:sdtContent>
            <w:tc>
              <w:tcPr>
                <w:tcW w:w="2551" w:type="dxa"/>
              </w:tcPr>
              <w:p w14:paraId="3B7E3B47" w14:textId="77777777" w:rsidR="00B574C9" w:rsidRDefault="00B574C9" w:rsidP="00922950">
                <w:r>
                  <w:rPr>
                    <w:rStyle w:val="PlaceholderText"/>
                  </w:rPr>
                  <w:t>[Middle name]</w:t>
                </w:r>
              </w:p>
            </w:tc>
          </w:sdtContent>
        </w:sdt>
        <w:sdt>
          <w:sdtPr>
            <w:alias w:val="Last name"/>
            <w:tag w:val="authorLastName"/>
            <w:id w:val="-1088529830"/>
            <w:placeholder>
              <w:docPart w:val="D33D87A485D6498E9F1ABC19F4244228"/>
            </w:placeholder>
            <w:text/>
          </w:sdtPr>
          <w:sdtEndPr/>
          <w:sdtContent>
            <w:tc>
              <w:tcPr>
                <w:tcW w:w="2642" w:type="dxa"/>
              </w:tcPr>
              <w:p w14:paraId="74B4EBA8" w14:textId="77777777" w:rsidR="00B574C9" w:rsidRDefault="00B4337A" w:rsidP="00B4337A">
                <w:r>
                  <w:t>McArthur</w:t>
                </w:r>
              </w:p>
            </w:tc>
          </w:sdtContent>
        </w:sdt>
      </w:tr>
      <w:tr w:rsidR="00B574C9" w14:paraId="609A270C" w14:textId="77777777" w:rsidTr="001A6A06">
        <w:trPr>
          <w:trHeight w:val="986"/>
        </w:trPr>
        <w:tc>
          <w:tcPr>
            <w:tcW w:w="491" w:type="dxa"/>
            <w:vMerge/>
            <w:shd w:val="clear" w:color="auto" w:fill="A6A6A6" w:themeFill="background1" w:themeFillShade="A6"/>
          </w:tcPr>
          <w:p w14:paraId="27E09191" w14:textId="77777777" w:rsidR="00B574C9" w:rsidRPr="001A6A06" w:rsidRDefault="00B574C9" w:rsidP="00CF1542">
            <w:pPr>
              <w:jc w:val="center"/>
              <w:rPr>
                <w:b/>
                <w:color w:val="FFFFFF" w:themeColor="background1"/>
              </w:rPr>
            </w:pPr>
          </w:p>
        </w:tc>
        <w:sdt>
          <w:sdtPr>
            <w:alias w:val="Biography"/>
            <w:tag w:val="authorBiography"/>
            <w:id w:val="938807824"/>
            <w:placeholder>
              <w:docPart w:val="8E94F91D595D4C5DAAAEF7A1C152AE6E"/>
            </w:placeholder>
            <w:showingPlcHdr/>
          </w:sdtPr>
          <w:sdtEndPr/>
          <w:sdtContent>
            <w:tc>
              <w:tcPr>
                <w:tcW w:w="8525" w:type="dxa"/>
                <w:gridSpan w:val="4"/>
              </w:tcPr>
              <w:p w14:paraId="6D3D37FF" w14:textId="77777777" w:rsidR="00B574C9" w:rsidRDefault="00B574C9" w:rsidP="00922950">
                <w:r>
                  <w:rPr>
                    <w:rStyle w:val="PlaceholderText"/>
                  </w:rPr>
                  <w:t>[Enter your biography]</w:t>
                </w:r>
              </w:p>
            </w:tc>
          </w:sdtContent>
        </w:sdt>
      </w:tr>
      <w:tr w:rsidR="00B574C9" w14:paraId="6BAE797D" w14:textId="77777777" w:rsidTr="001A6A06">
        <w:trPr>
          <w:trHeight w:val="986"/>
        </w:trPr>
        <w:tc>
          <w:tcPr>
            <w:tcW w:w="491" w:type="dxa"/>
            <w:vMerge/>
            <w:shd w:val="clear" w:color="auto" w:fill="A6A6A6" w:themeFill="background1" w:themeFillShade="A6"/>
          </w:tcPr>
          <w:p w14:paraId="14D8E97A" w14:textId="77777777" w:rsidR="00B574C9" w:rsidRPr="001A6A06" w:rsidRDefault="00B574C9" w:rsidP="00CF1542">
            <w:pPr>
              <w:jc w:val="center"/>
              <w:rPr>
                <w:b/>
                <w:color w:val="FFFFFF" w:themeColor="background1"/>
              </w:rPr>
            </w:pPr>
          </w:p>
        </w:tc>
        <w:sdt>
          <w:sdtPr>
            <w:alias w:val="Affiliation"/>
            <w:tag w:val="affiliation"/>
            <w:id w:val="2012937915"/>
            <w:placeholder>
              <w:docPart w:val="30D99C8384E943EF8DCDE914CCA28844"/>
            </w:placeholder>
            <w:text/>
          </w:sdtPr>
          <w:sdtEndPr/>
          <w:sdtContent>
            <w:tc>
              <w:tcPr>
                <w:tcW w:w="8525" w:type="dxa"/>
                <w:gridSpan w:val="4"/>
              </w:tcPr>
              <w:p w14:paraId="6081B94C" w14:textId="77777777" w:rsidR="00B574C9" w:rsidRDefault="00B4337A" w:rsidP="00B4337A">
                <w:r>
                  <w:t>University of Toronto</w:t>
                </w:r>
              </w:p>
            </w:tc>
          </w:sdtContent>
        </w:sdt>
      </w:tr>
    </w:tbl>
    <w:p w14:paraId="1F77AB4B"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28CDC2E8" w14:textId="77777777" w:rsidTr="00244BB0">
        <w:tc>
          <w:tcPr>
            <w:tcW w:w="9016" w:type="dxa"/>
            <w:shd w:val="clear" w:color="auto" w:fill="A6A6A6" w:themeFill="background1" w:themeFillShade="A6"/>
            <w:tcMar>
              <w:top w:w="113" w:type="dxa"/>
              <w:bottom w:w="113" w:type="dxa"/>
            </w:tcMar>
          </w:tcPr>
          <w:p w14:paraId="4CF331E3"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3C9EEEAD" w14:textId="77777777" w:rsidTr="003F0D73">
        <w:sdt>
          <w:sdtPr>
            <w:alias w:val="Article headword"/>
            <w:tag w:val="articleHeadword"/>
            <w:id w:val="-361440020"/>
            <w:placeholder>
              <w:docPart w:val="5E45FCAC80E648D7A986AE731A431642"/>
            </w:placeholder>
            <w:text/>
          </w:sdtPr>
          <w:sdtEndPr/>
          <w:sdtContent>
            <w:tc>
              <w:tcPr>
                <w:tcW w:w="9016" w:type="dxa"/>
                <w:tcMar>
                  <w:top w:w="113" w:type="dxa"/>
                  <w:bottom w:w="113" w:type="dxa"/>
                </w:tcMar>
              </w:tcPr>
              <w:p w14:paraId="78BB1844" w14:textId="77777777" w:rsidR="003F0D73" w:rsidRPr="00FB589A" w:rsidRDefault="00B4337A" w:rsidP="00B4337A">
                <w:pPr>
                  <w:rPr>
                    <w:b/>
                  </w:rPr>
                </w:pPr>
                <w:proofErr w:type="spellStart"/>
                <w:r w:rsidRPr="00B4337A">
                  <w:t>Fabianism</w:t>
                </w:r>
                <w:proofErr w:type="spellEnd"/>
              </w:p>
            </w:tc>
          </w:sdtContent>
        </w:sdt>
      </w:tr>
      <w:tr w:rsidR="00464699" w14:paraId="38D28C9D" w14:textId="77777777" w:rsidTr="007821B0">
        <w:sdt>
          <w:sdtPr>
            <w:alias w:val="Variant headwords"/>
            <w:tag w:val="variantHeadwords"/>
            <w:id w:val="173464402"/>
            <w:placeholder>
              <w:docPart w:val="7B73500F0CCD4CFEA3A9AB5497CB11C1"/>
            </w:placeholder>
            <w:showingPlcHdr/>
          </w:sdtPr>
          <w:sdtEndPr/>
          <w:sdtContent>
            <w:tc>
              <w:tcPr>
                <w:tcW w:w="9016" w:type="dxa"/>
                <w:tcMar>
                  <w:top w:w="113" w:type="dxa"/>
                  <w:bottom w:w="113" w:type="dxa"/>
                </w:tcMar>
              </w:tcPr>
              <w:p w14:paraId="383733FF"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5D269384" w14:textId="77777777" w:rsidTr="003F0D73">
        <w:sdt>
          <w:sdtPr>
            <w:alias w:val="Abstract"/>
            <w:tag w:val="abstract"/>
            <w:id w:val="-635871867"/>
            <w:placeholder>
              <w:docPart w:val="ABA2EB645BC345DB9DAB6A300B6506AA"/>
            </w:placeholder>
          </w:sdtPr>
          <w:sdtEndPr/>
          <w:sdtContent>
            <w:tc>
              <w:tcPr>
                <w:tcW w:w="9016" w:type="dxa"/>
                <w:tcMar>
                  <w:top w:w="113" w:type="dxa"/>
                  <w:bottom w:w="113" w:type="dxa"/>
                </w:tcMar>
              </w:tcPr>
              <w:p w14:paraId="006927C0" w14:textId="77777777" w:rsidR="00E85A05" w:rsidRDefault="00B4337A" w:rsidP="00B4337A">
                <w:proofErr w:type="spellStart"/>
                <w:r>
                  <w:t>Fabianism</w:t>
                </w:r>
                <w:proofErr w:type="spellEnd"/>
                <w:r>
                  <w:t xml:space="preserve"> is a non-revolutionary socialist movement advocating the rational, empirical study of social issues with the goal of direct government intervention. </w:t>
                </w:r>
                <w:proofErr w:type="spellStart"/>
                <w:r>
                  <w:t>Fabianism</w:t>
                </w:r>
                <w:proofErr w:type="spellEnd"/>
                <w:r>
                  <w:t xml:space="preserve"> originated with the Fabian Society, which was founded in London, England in 1884 and is still currently active. The Society emerged out of the radical and progressive debating clubs and discussion societies of late Victorian London, and particularly the Fellowship of the New Life. The Society reportedly took its name from the Roman general Q. </w:t>
                </w:r>
                <w:proofErr w:type="spellStart"/>
                <w:r>
                  <w:t>Fabius</w:t>
                </w:r>
                <w:proofErr w:type="spellEnd"/>
                <w:r>
                  <w:t xml:space="preserve"> Maximus, known as </w:t>
                </w:r>
                <w:proofErr w:type="spellStart"/>
                <w:r w:rsidRPr="008A0E81">
                  <w:rPr>
                    <w:i/>
                  </w:rPr>
                  <w:t>Cunctator</w:t>
                </w:r>
                <w:proofErr w:type="spellEnd"/>
                <w:r>
                  <w:t xml:space="preserve"> or </w:t>
                </w:r>
                <w:r w:rsidR="00591E34">
                  <w:t>‘</w:t>
                </w:r>
                <w:r>
                  <w:t>The Delayer,</w:t>
                </w:r>
                <w:r w:rsidR="00591E34">
                  <w:t>’</w:t>
                </w:r>
                <w:r>
                  <w:t xml:space="preserve"> who defeated Hannibal through a policy of attrition and careful timing. Gradualist in its approach to social change, the Society focused on research and drafting policy recommendations, which it then passed on to political decision makers. The Society is thus often considered to be a forerunner of the contemporary political </w:t>
                </w:r>
                <w:r w:rsidR="00591E34">
                  <w:t>‘</w:t>
                </w:r>
                <w:r>
                  <w:t>think tank.</w:t>
                </w:r>
                <w:r w:rsidR="00591E34">
                  <w:t>’</w:t>
                </w:r>
                <w:r>
                  <w:t xml:space="preserve"> After the First World War, the Society became associated with the Labour Party, although it remained organizationally independent. The high-water mark of Fabian influence in Britain came with the 1945 Labour majority government. More than half of the Labour MPs elected, including Prime Minister Clement Attlee, were members of the Society, and the welfare state they implemented drew on many Fabian ideas. </w:t>
                </w:r>
              </w:p>
            </w:tc>
          </w:sdtContent>
        </w:sdt>
      </w:tr>
      <w:tr w:rsidR="003F0D73" w14:paraId="1A5A212F" w14:textId="77777777" w:rsidTr="003F0D73">
        <w:sdt>
          <w:sdtPr>
            <w:alias w:val="Article text"/>
            <w:tag w:val="articleText"/>
            <w:id w:val="634067588"/>
            <w:placeholder>
              <w:docPart w:val="6FE4C65F81E8456D9A12E25F0E307BFB"/>
            </w:placeholder>
          </w:sdtPr>
          <w:sdtEndPr/>
          <w:sdtContent>
            <w:tc>
              <w:tcPr>
                <w:tcW w:w="9016" w:type="dxa"/>
                <w:tcMar>
                  <w:top w:w="113" w:type="dxa"/>
                  <w:bottom w:w="113" w:type="dxa"/>
                </w:tcMar>
              </w:tcPr>
              <w:p w14:paraId="2BF61396" w14:textId="77777777" w:rsidR="003F0D73" w:rsidRDefault="00B4337A" w:rsidP="00B4337A">
                <w:proofErr w:type="spellStart"/>
                <w:r>
                  <w:t>Fabianism</w:t>
                </w:r>
                <w:proofErr w:type="spellEnd"/>
                <w:r>
                  <w:t xml:space="preserve"> is a non-revolutionary socialist movement advocating the rational, empirical study of social issues with the goal of direct government intervention. </w:t>
                </w:r>
                <w:proofErr w:type="spellStart"/>
                <w:r>
                  <w:t>Fabianism</w:t>
                </w:r>
                <w:proofErr w:type="spellEnd"/>
                <w:r>
                  <w:t xml:space="preserve"> originated with the Fabian Society, which was founded in London, England in 1884 and is still currently active. The Society emerged out of the radical and progressive debating clubs and discussion societies of late Victorian London, and particularly the Fellowship of the New Life. The Society reportedly took its name from the Roman general Q. </w:t>
                </w:r>
                <w:proofErr w:type="spellStart"/>
                <w:r>
                  <w:t>Fabius</w:t>
                </w:r>
                <w:proofErr w:type="spellEnd"/>
                <w:r>
                  <w:t xml:space="preserve"> Maximus, known as </w:t>
                </w:r>
                <w:proofErr w:type="spellStart"/>
                <w:r w:rsidRPr="008A0E81">
                  <w:rPr>
                    <w:i/>
                  </w:rPr>
                  <w:t>Cunctator</w:t>
                </w:r>
                <w:proofErr w:type="spellEnd"/>
                <w:r>
                  <w:t xml:space="preserve"> or </w:t>
                </w:r>
                <w:r w:rsidR="00591E34">
                  <w:t>‘</w:t>
                </w:r>
                <w:r>
                  <w:t>The Delayer,</w:t>
                </w:r>
                <w:r w:rsidR="00591E34">
                  <w:t>’</w:t>
                </w:r>
                <w:r>
                  <w:t xml:space="preserve"> who defeated Ha</w:t>
                </w:r>
                <w:bookmarkStart w:id="0" w:name="_GoBack"/>
                <w:bookmarkEnd w:id="0"/>
                <w:r>
                  <w:t xml:space="preserve">nnibal through a policy of attrition and careful timing. Gradualist in its approach to social change, the Society focused on research and drafting policy recommendations, which it then passed on to political decision makers. The Society is thus often considered to be a forerunner of the contemporary political </w:t>
                </w:r>
                <w:r w:rsidR="00591E34">
                  <w:t>‘</w:t>
                </w:r>
                <w:r>
                  <w:t>think tank.</w:t>
                </w:r>
                <w:r w:rsidR="00591E34">
                  <w:t>’</w:t>
                </w:r>
                <w:r>
                  <w:t xml:space="preserve"> After the First World War, the Society became associated with the Labour Party, although it remained organizationally independent. The high-water mark of Fabian influence in Britain came with the 1945 Labour majority government. More than half of the Labour MPs elected, including Prime Minister Clement Attlee, were members of the Society, and the welfare state they implemented drew on many Fabian ideas. </w:t>
                </w:r>
              </w:p>
            </w:tc>
          </w:sdtContent>
        </w:sdt>
      </w:tr>
      <w:tr w:rsidR="003235A7" w14:paraId="3C50757F" w14:textId="77777777" w:rsidTr="003235A7">
        <w:tc>
          <w:tcPr>
            <w:tcW w:w="9016" w:type="dxa"/>
          </w:tcPr>
          <w:p w14:paraId="0EB7CAB0" w14:textId="77777777" w:rsidR="003235A7" w:rsidRDefault="003235A7" w:rsidP="008A5B87">
            <w:r w:rsidRPr="0015114C">
              <w:rPr>
                <w:u w:val="single"/>
              </w:rPr>
              <w:t>Further reading</w:t>
            </w:r>
            <w:r>
              <w:t>:</w:t>
            </w:r>
          </w:p>
          <w:sdt>
            <w:sdtPr>
              <w:alias w:val="Further reading"/>
              <w:tag w:val="furtherReading"/>
              <w:id w:val="-1516217107"/>
              <w:placeholder>
                <w:docPart w:val="B19A68BB7CBB41D48E9C68EC35C8AE18"/>
              </w:placeholder>
            </w:sdtPr>
            <w:sdtEndPr/>
            <w:sdtContent>
              <w:p w14:paraId="3BE787C5" w14:textId="77777777" w:rsidR="003235A7" w:rsidRDefault="00591E34" w:rsidP="00B4337A">
                <w:sdt>
                  <w:sdtPr>
                    <w:id w:val="209844926"/>
                    <w:citation/>
                  </w:sdtPr>
                  <w:sdtEndPr/>
                  <w:sdtContent>
                    <w:r w:rsidR="00B4337A">
                      <w:fldChar w:fldCharType="begin"/>
                    </w:r>
                    <w:r w:rsidR="00B4337A">
                      <w:rPr>
                        <w:lang w:val="en-US"/>
                      </w:rPr>
                      <w:instrText xml:space="preserve"> CITATION McB66 \l 1033 </w:instrText>
                    </w:r>
                    <w:r w:rsidR="00B4337A">
                      <w:fldChar w:fldCharType="separate"/>
                    </w:r>
                    <w:r w:rsidR="00B4337A">
                      <w:rPr>
                        <w:noProof/>
                        <w:lang w:val="en-US"/>
                      </w:rPr>
                      <w:t>(McBriar)</w:t>
                    </w:r>
                    <w:r w:rsidR="00B4337A">
                      <w:fldChar w:fldCharType="end"/>
                    </w:r>
                  </w:sdtContent>
                </w:sdt>
              </w:p>
            </w:sdtContent>
          </w:sdt>
        </w:tc>
      </w:tr>
    </w:tbl>
    <w:p w14:paraId="75B8564F"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9755377" w14:textId="77777777" w:rsidR="00503D92" w:rsidRDefault="00503D92" w:rsidP="007A0D55">
      <w:pPr>
        <w:spacing w:after="0" w:line="240" w:lineRule="auto"/>
      </w:pPr>
      <w:r>
        <w:separator/>
      </w:r>
    </w:p>
  </w:endnote>
  <w:endnote w:type="continuationSeparator" w:id="0">
    <w:p w14:paraId="2AA88CD1" w14:textId="77777777" w:rsidR="00503D92" w:rsidRDefault="00503D92"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BD41859" w14:textId="77777777" w:rsidR="00503D92" w:rsidRDefault="00503D92" w:rsidP="007A0D55">
      <w:pPr>
        <w:spacing w:after="0" w:line="240" w:lineRule="auto"/>
      </w:pPr>
      <w:r>
        <w:separator/>
      </w:r>
    </w:p>
  </w:footnote>
  <w:footnote w:type="continuationSeparator" w:id="0">
    <w:p w14:paraId="4ECA6816" w14:textId="77777777" w:rsidR="00503D92" w:rsidRDefault="00503D92"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91EC953"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5D1E5522"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337A"/>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03D92"/>
    <w:rsid w:val="00513EE6"/>
    <w:rsid w:val="00534F8F"/>
    <w:rsid w:val="00590035"/>
    <w:rsid w:val="00591E34"/>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4337A"/>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622DA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B433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337A"/>
    <w:rPr>
      <w:rFonts w:ascii="Tahoma" w:hAnsi="Tahoma" w:cs="Tahoma"/>
      <w:sz w:val="16"/>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B433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337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WN\Desktop\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FACB92A80B844FBA393CFF1B8008CCA"/>
        <w:category>
          <w:name w:val="General"/>
          <w:gallery w:val="placeholder"/>
        </w:category>
        <w:types>
          <w:type w:val="bbPlcHdr"/>
        </w:types>
        <w:behaviors>
          <w:behavior w:val="content"/>
        </w:behaviors>
        <w:guid w:val="{E35E5EE7-9E4A-4F34-8945-1774F5022DE7}"/>
      </w:docPartPr>
      <w:docPartBody>
        <w:p w:rsidR="002B2766" w:rsidRDefault="00076933">
          <w:pPr>
            <w:pStyle w:val="FFACB92A80B844FBA393CFF1B8008CCA"/>
          </w:pPr>
          <w:r w:rsidRPr="00CC586D">
            <w:rPr>
              <w:rStyle w:val="PlaceholderText"/>
              <w:b/>
              <w:color w:val="FFFFFF" w:themeColor="background1"/>
            </w:rPr>
            <w:t>[Salutation]</w:t>
          </w:r>
        </w:p>
      </w:docPartBody>
    </w:docPart>
    <w:docPart>
      <w:docPartPr>
        <w:name w:val="C2823D6371C944C7BA5758515701E2BF"/>
        <w:category>
          <w:name w:val="General"/>
          <w:gallery w:val="placeholder"/>
        </w:category>
        <w:types>
          <w:type w:val="bbPlcHdr"/>
        </w:types>
        <w:behaviors>
          <w:behavior w:val="content"/>
        </w:behaviors>
        <w:guid w:val="{E2BC29B6-1F97-47CE-BE5A-2F8A24CE495F}"/>
      </w:docPartPr>
      <w:docPartBody>
        <w:p w:rsidR="002B2766" w:rsidRDefault="00076933">
          <w:pPr>
            <w:pStyle w:val="C2823D6371C944C7BA5758515701E2BF"/>
          </w:pPr>
          <w:r>
            <w:rPr>
              <w:rStyle w:val="PlaceholderText"/>
            </w:rPr>
            <w:t>[First name]</w:t>
          </w:r>
        </w:p>
      </w:docPartBody>
    </w:docPart>
    <w:docPart>
      <w:docPartPr>
        <w:name w:val="0922A5A7A5DB402EB7907926F3E1A8DB"/>
        <w:category>
          <w:name w:val="General"/>
          <w:gallery w:val="placeholder"/>
        </w:category>
        <w:types>
          <w:type w:val="bbPlcHdr"/>
        </w:types>
        <w:behaviors>
          <w:behavior w:val="content"/>
        </w:behaviors>
        <w:guid w:val="{5F42FB23-3084-4082-AD60-93BBD5D2DA8B}"/>
      </w:docPartPr>
      <w:docPartBody>
        <w:p w:rsidR="002B2766" w:rsidRDefault="00076933">
          <w:pPr>
            <w:pStyle w:val="0922A5A7A5DB402EB7907926F3E1A8DB"/>
          </w:pPr>
          <w:r>
            <w:rPr>
              <w:rStyle w:val="PlaceholderText"/>
            </w:rPr>
            <w:t>[Middle name]</w:t>
          </w:r>
        </w:p>
      </w:docPartBody>
    </w:docPart>
    <w:docPart>
      <w:docPartPr>
        <w:name w:val="D33D87A485D6498E9F1ABC19F4244228"/>
        <w:category>
          <w:name w:val="General"/>
          <w:gallery w:val="placeholder"/>
        </w:category>
        <w:types>
          <w:type w:val="bbPlcHdr"/>
        </w:types>
        <w:behaviors>
          <w:behavior w:val="content"/>
        </w:behaviors>
        <w:guid w:val="{915E8592-1F0E-429F-A266-13935E652C4F}"/>
      </w:docPartPr>
      <w:docPartBody>
        <w:p w:rsidR="002B2766" w:rsidRDefault="00076933">
          <w:pPr>
            <w:pStyle w:val="D33D87A485D6498E9F1ABC19F4244228"/>
          </w:pPr>
          <w:r>
            <w:rPr>
              <w:rStyle w:val="PlaceholderText"/>
            </w:rPr>
            <w:t>[Last name]</w:t>
          </w:r>
        </w:p>
      </w:docPartBody>
    </w:docPart>
    <w:docPart>
      <w:docPartPr>
        <w:name w:val="8E94F91D595D4C5DAAAEF7A1C152AE6E"/>
        <w:category>
          <w:name w:val="General"/>
          <w:gallery w:val="placeholder"/>
        </w:category>
        <w:types>
          <w:type w:val="bbPlcHdr"/>
        </w:types>
        <w:behaviors>
          <w:behavior w:val="content"/>
        </w:behaviors>
        <w:guid w:val="{B8EFE3CD-9D69-4FD3-96FE-BB81435970F6}"/>
      </w:docPartPr>
      <w:docPartBody>
        <w:p w:rsidR="002B2766" w:rsidRDefault="00076933">
          <w:pPr>
            <w:pStyle w:val="8E94F91D595D4C5DAAAEF7A1C152AE6E"/>
          </w:pPr>
          <w:r>
            <w:rPr>
              <w:rStyle w:val="PlaceholderText"/>
            </w:rPr>
            <w:t>[Enter your biography]</w:t>
          </w:r>
        </w:p>
      </w:docPartBody>
    </w:docPart>
    <w:docPart>
      <w:docPartPr>
        <w:name w:val="30D99C8384E943EF8DCDE914CCA28844"/>
        <w:category>
          <w:name w:val="General"/>
          <w:gallery w:val="placeholder"/>
        </w:category>
        <w:types>
          <w:type w:val="bbPlcHdr"/>
        </w:types>
        <w:behaviors>
          <w:behavior w:val="content"/>
        </w:behaviors>
        <w:guid w:val="{701C3AEC-9DE2-4843-9411-87BE524D1913}"/>
      </w:docPartPr>
      <w:docPartBody>
        <w:p w:rsidR="002B2766" w:rsidRDefault="00076933">
          <w:pPr>
            <w:pStyle w:val="30D99C8384E943EF8DCDE914CCA28844"/>
          </w:pPr>
          <w:r>
            <w:rPr>
              <w:rStyle w:val="PlaceholderText"/>
            </w:rPr>
            <w:t>[Enter the institution with which you are affiliated]</w:t>
          </w:r>
        </w:p>
      </w:docPartBody>
    </w:docPart>
    <w:docPart>
      <w:docPartPr>
        <w:name w:val="5E45FCAC80E648D7A986AE731A431642"/>
        <w:category>
          <w:name w:val="General"/>
          <w:gallery w:val="placeholder"/>
        </w:category>
        <w:types>
          <w:type w:val="bbPlcHdr"/>
        </w:types>
        <w:behaviors>
          <w:behavior w:val="content"/>
        </w:behaviors>
        <w:guid w:val="{BC395F4A-2B4C-4F2D-A9D7-7C6EB1DA1CFC}"/>
      </w:docPartPr>
      <w:docPartBody>
        <w:p w:rsidR="002B2766" w:rsidRDefault="00076933">
          <w:pPr>
            <w:pStyle w:val="5E45FCAC80E648D7A986AE731A431642"/>
          </w:pPr>
          <w:r w:rsidRPr="00EF74F7">
            <w:rPr>
              <w:b/>
              <w:color w:val="808080" w:themeColor="background1" w:themeShade="80"/>
            </w:rPr>
            <w:t>[Enter the headword for your article]</w:t>
          </w:r>
        </w:p>
      </w:docPartBody>
    </w:docPart>
    <w:docPart>
      <w:docPartPr>
        <w:name w:val="7B73500F0CCD4CFEA3A9AB5497CB11C1"/>
        <w:category>
          <w:name w:val="General"/>
          <w:gallery w:val="placeholder"/>
        </w:category>
        <w:types>
          <w:type w:val="bbPlcHdr"/>
        </w:types>
        <w:behaviors>
          <w:behavior w:val="content"/>
        </w:behaviors>
        <w:guid w:val="{6FB0FF47-5C11-4F1E-84B8-F30AFC899402}"/>
      </w:docPartPr>
      <w:docPartBody>
        <w:p w:rsidR="002B2766" w:rsidRDefault="00076933">
          <w:pPr>
            <w:pStyle w:val="7B73500F0CCD4CFEA3A9AB5497CB11C1"/>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ABA2EB645BC345DB9DAB6A300B6506AA"/>
        <w:category>
          <w:name w:val="General"/>
          <w:gallery w:val="placeholder"/>
        </w:category>
        <w:types>
          <w:type w:val="bbPlcHdr"/>
        </w:types>
        <w:behaviors>
          <w:behavior w:val="content"/>
        </w:behaviors>
        <w:guid w:val="{C9BE5F13-28AB-4DE4-A835-7479758BBD30}"/>
      </w:docPartPr>
      <w:docPartBody>
        <w:p w:rsidR="002B2766" w:rsidRDefault="00076933">
          <w:pPr>
            <w:pStyle w:val="ABA2EB645BC345DB9DAB6A300B6506AA"/>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6FE4C65F81E8456D9A12E25F0E307BFB"/>
        <w:category>
          <w:name w:val="General"/>
          <w:gallery w:val="placeholder"/>
        </w:category>
        <w:types>
          <w:type w:val="bbPlcHdr"/>
        </w:types>
        <w:behaviors>
          <w:behavior w:val="content"/>
        </w:behaviors>
        <w:guid w:val="{F9E53DC3-429A-4543-BDCD-8076B719E9DB}"/>
      </w:docPartPr>
      <w:docPartBody>
        <w:p w:rsidR="002B2766" w:rsidRDefault="00076933">
          <w:pPr>
            <w:pStyle w:val="6FE4C65F81E8456D9A12E25F0E307BFB"/>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B19A68BB7CBB41D48E9C68EC35C8AE18"/>
        <w:category>
          <w:name w:val="General"/>
          <w:gallery w:val="placeholder"/>
        </w:category>
        <w:types>
          <w:type w:val="bbPlcHdr"/>
        </w:types>
        <w:behaviors>
          <w:behavior w:val="content"/>
        </w:behaviors>
        <w:guid w:val="{1BECB9E5-F6E6-4C86-B9D1-6C8CE0A53BE3}"/>
      </w:docPartPr>
      <w:docPartBody>
        <w:p w:rsidR="002B2766" w:rsidRDefault="00076933">
          <w:pPr>
            <w:pStyle w:val="B19A68BB7CBB41D48E9C68EC35C8AE18"/>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6933"/>
    <w:rsid w:val="00076933"/>
    <w:rsid w:val="002B2766"/>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FACB92A80B844FBA393CFF1B8008CCA">
    <w:name w:val="FFACB92A80B844FBA393CFF1B8008CCA"/>
  </w:style>
  <w:style w:type="paragraph" w:customStyle="1" w:styleId="C2823D6371C944C7BA5758515701E2BF">
    <w:name w:val="C2823D6371C944C7BA5758515701E2BF"/>
  </w:style>
  <w:style w:type="paragraph" w:customStyle="1" w:styleId="0922A5A7A5DB402EB7907926F3E1A8DB">
    <w:name w:val="0922A5A7A5DB402EB7907926F3E1A8DB"/>
  </w:style>
  <w:style w:type="paragraph" w:customStyle="1" w:styleId="D33D87A485D6498E9F1ABC19F4244228">
    <w:name w:val="D33D87A485D6498E9F1ABC19F4244228"/>
  </w:style>
  <w:style w:type="paragraph" w:customStyle="1" w:styleId="8E94F91D595D4C5DAAAEF7A1C152AE6E">
    <w:name w:val="8E94F91D595D4C5DAAAEF7A1C152AE6E"/>
  </w:style>
  <w:style w:type="paragraph" w:customStyle="1" w:styleId="30D99C8384E943EF8DCDE914CCA28844">
    <w:name w:val="30D99C8384E943EF8DCDE914CCA28844"/>
  </w:style>
  <w:style w:type="paragraph" w:customStyle="1" w:styleId="5E45FCAC80E648D7A986AE731A431642">
    <w:name w:val="5E45FCAC80E648D7A986AE731A431642"/>
  </w:style>
  <w:style w:type="paragraph" w:customStyle="1" w:styleId="7B73500F0CCD4CFEA3A9AB5497CB11C1">
    <w:name w:val="7B73500F0CCD4CFEA3A9AB5497CB11C1"/>
  </w:style>
  <w:style w:type="paragraph" w:customStyle="1" w:styleId="ABA2EB645BC345DB9DAB6A300B6506AA">
    <w:name w:val="ABA2EB645BC345DB9DAB6A300B6506AA"/>
  </w:style>
  <w:style w:type="paragraph" w:customStyle="1" w:styleId="6FE4C65F81E8456D9A12E25F0E307BFB">
    <w:name w:val="6FE4C65F81E8456D9A12E25F0E307BFB"/>
  </w:style>
  <w:style w:type="paragraph" w:customStyle="1" w:styleId="B19A68BB7CBB41D48E9C68EC35C8AE18">
    <w:name w:val="B19A68BB7CBB41D48E9C68EC35C8AE18"/>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FACB92A80B844FBA393CFF1B8008CCA">
    <w:name w:val="FFACB92A80B844FBA393CFF1B8008CCA"/>
  </w:style>
  <w:style w:type="paragraph" w:customStyle="1" w:styleId="C2823D6371C944C7BA5758515701E2BF">
    <w:name w:val="C2823D6371C944C7BA5758515701E2BF"/>
  </w:style>
  <w:style w:type="paragraph" w:customStyle="1" w:styleId="0922A5A7A5DB402EB7907926F3E1A8DB">
    <w:name w:val="0922A5A7A5DB402EB7907926F3E1A8DB"/>
  </w:style>
  <w:style w:type="paragraph" w:customStyle="1" w:styleId="D33D87A485D6498E9F1ABC19F4244228">
    <w:name w:val="D33D87A485D6498E9F1ABC19F4244228"/>
  </w:style>
  <w:style w:type="paragraph" w:customStyle="1" w:styleId="8E94F91D595D4C5DAAAEF7A1C152AE6E">
    <w:name w:val="8E94F91D595D4C5DAAAEF7A1C152AE6E"/>
  </w:style>
  <w:style w:type="paragraph" w:customStyle="1" w:styleId="30D99C8384E943EF8DCDE914CCA28844">
    <w:name w:val="30D99C8384E943EF8DCDE914CCA28844"/>
  </w:style>
  <w:style w:type="paragraph" w:customStyle="1" w:styleId="5E45FCAC80E648D7A986AE731A431642">
    <w:name w:val="5E45FCAC80E648D7A986AE731A431642"/>
  </w:style>
  <w:style w:type="paragraph" w:customStyle="1" w:styleId="7B73500F0CCD4CFEA3A9AB5497CB11C1">
    <w:name w:val="7B73500F0CCD4CFEA3A9AB5497CB11C1"/>
  </w:style>
  <w:style w:type="paragraph" w:customStyle="1" w:styleId="ABA2EB645BC345DB9DAB6A300B6506AA">
    <w:name w:val="ABA2EB645BC345DB9DAB6A300B6506AA"/>
  </w:style>
  <w:style w:type="paragraph" w:customStyle="1" w:styleId="6FE4C65F81E8456D9A12E25F0E307BFB">
    <w:name w:val="6FE4C65F81E8456D9A12E25F0E307BFB"/>
  </w:style>
  <w:style w:type="paragraph" w:customStyle="1" w:styleId="B19A68BB7CBB41D48E9C68EC35C8AE18">
    <w:name w:val="B19A68BB7CBB41D48E9C68EC35C8AE1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McB66</b:Tag>
    <b:SourceType>Book</b:SourceType>
    <b:Guid>{EC65C2C3-C808-40F0-BC69-BA6F2A17D3F1}</b:Guid>
    <b:Author>
      <b:Author>
        <b:NameList>
          <b:Person>
            <b:Last>McBriar</b:Last>
            <b:First>A.M.</b:First>
          </b:Person>
        </b:NameList>
      </b:Author>
    </b:Author>
    <b:Title> Fabian Socialism and English Politics, 1884-1918</b:Title>
    <b:Year>1966</b:Year>
    <b:City>Cambridge</b:City>
    <b:Publisher>Cambridge  UP</b:Publisher>
    <b:RefOrder>1</b:RefOrder>
  </b:Source>
</b:Sources>
</file>

<file path=customXml/itemProps1.xml><?xml version="1.0" encoding="utf-8"?>
<ds:datastoreItem xmlns:ds="http://schemas.openxmlformats.org/officeDocument/2006/customXml" ds:itemID="{F46F27BC-43BC-394E-8372-05CF79AC84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\Users\DAWN\Desktop\Template.dotx</Template>
  <TotalTime>4</TotalTime>
  <Pages>1</Pages>
  <Words>432</Words>
  <Characters>2464</Characters>
  <Application>Microsoft Macintosh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DAWN</dc:creator>
  <cp:lastModifiedBy>Laura Dosky</cp:lastModifiedBy>
  <cp:revision>2</cp:revision>
  <dcterms:created xsi:type="dcterms:W3CDTF">2014-08-13T07:33:00Z</dcterms:created>
  <dcterms:modified xsi:type="dcterms:W3CDTF">2014-09-12T21:33:00Z</dcterms:modified>
</cp:coreProperties>
</file>