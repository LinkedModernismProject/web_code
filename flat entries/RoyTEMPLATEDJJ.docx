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1E3323" w14:textId="77777777" w:rsidTr="00AC500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6968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EBF07AEE11B14CBABC9ED73A4A7A8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23C8AF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93487388956D4CB4AB0353751D06A3"/>
            </w:placeholder>
            <w:text/>
          </w:sdtPr>
          <w:sdtContent>
            <w:tc>
              <w:tcPr>
                <w:tcW w:w="2073" w:type="dxa"/>
              </w:tcPr>
              <w:p w14:paraId="64F935B8" w14:textId="77777777" w:rsidR="00B574C9" w:rsidRDefault="00626FC6" w:rsidP="00626FC6">
                <w:r>
                  <w:t xml:space="preserve">John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ED5875499B43438C9600FAF6D5E0E0"/>
            </w:placeholder>
            <w:showingPlcHdr/>
            <w:text/>
          </w:sdtPr>
          <w:sdtContent>
            <w:tc>
              <w:tcPr>
                <w:tcW w:w="2551" w:type="dxa"/>
              </w:tcPr>
              <w:p w14:paraId="478EC88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F9D0A0F84FC644A491BE8B0C7B3B7F"/>
            </w:placeholder>
            <w:text/>
          </w:sdtPr>
          <w:sdtContent>
            <w:tc>
              <w:tcPr>
                <w:tcW w:w="2642" w:type="dxa"/>
              </w:tcPr>
              <w:p w14:paraId="4BAEF5F2" w14:textId="77777777" w:rsidR="00B574C9" w:rsidRDefault="00626FC6" w:rsidP="00626FC6">
                <w:proofErr w:type="spellStart"/>
                <w:r>
                  <w:t>Xaviers</w:t>
                </w:r>
                <w:proofErr w:type="spellEnd"/>
              </w:p>
            </w:tc>
          </w:sdtContent>
        </w:sdt>
      </w:tr>
      <w:tr w:rsidR="00B574C9" w14:paraId="1EF2D486" w14:textId="77777777" w:rsidTr="00AC500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9C80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1A27C31DA5C042878B888868EBCE40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2DFEB1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612031A" w14:textId="77777777" w:rsidTr="00AC500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CFE5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2701F2BC07CB4894A56A234106E5FA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6A9403C" w14:textId="6819E0B0" w:rsidR="00B574C9" w:rsidRPr="00AC5002" w:rsidRDefault="00AC5002" w:rsidP="00AC5002">
                <w:r w:rsidRPr="00AC5002">
                  <w:rPr>
                    <w:rFonts w:ascii="Calibri" w:eastAsia="Times New Roman" w:hAnsi="Calibri" w:cs="Times New Roman"/>
                    <w:lang w:val="en-CA"/>
                  </w:rPr>
                  <w:t>Jawaharlal Nehru University</w:t>
                </w:r>
              </w:p>
            </w:tc>
          </w:sdtContent>
        </w:sdt>
      </w:tr>
    </w:tbl>
    <w:p w14:paraId="2C0DFD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AA323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BC1CD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CDEE8A" w14:textId="77777777" w:rsidTr="003F0D73">
        <w:sdt>
          <w:sdtPr>
            <w:alias w:val="Article headword"/>
            <w:tag w:val="articleHeadword"/>
            <w:id w:val="-361440020"/>
            <w:placeholder>
              <w:docPart w:val="FE197A18CE2AE24087BFBF5AEB07982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5ACAB" w14:textId="77777777" w:rsidR="003F0D73" w:rsidRPr="00FB589A" w:rsidRDefault="00626FC6" w:rsidP="00626FC6">
                <w:pPr>
                  <w:rPr>
                    <w:b/>
                  </w:rPr>
                </w:pPr>
                <w:r w:rsidRPr="00AC5002">
                  <w:t xml:space="preserve">Roy, </w:t>
                </w:r>
                <w:proofErr w:type="spellStart"/>
                <w:r w:rsidRPr="00AC5002">
                  <w:t>Jamini</w:t>
                </w:r>
                <w:proofErr w:type="spellEnd"/>
                <w:r w:rsidRPr="00AC5002">
                  <w:t xml:space="preserve"> (1887-1972)</w:t>
                </w:r>
              </w:p>
            </w:tc>
          </w:sdtContent>
        </w:sdt>
      </w:tr>
      <w:tr w:rsidR="00464699" w14:paraId="347055EC" w14:textId="77777777" w:rsidTr="00B05845">
        <w:sdt>
          <w:sdtPr>
            <w:alias w:val="Variant headwords"/>
            <w:tag w:val="variantHeadwords"/>
            <w:id w:val="173464402"/>
            <w:placeholder>
              <w:docPart w:val="2B023F9188B9C14BA51093F7D4C3F18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451CD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4336E5" w14:textId="77777777" w:rsidTr="003F0D73">
        <w:sdt>
          <w:sdtPr>
            <w:alias w:val="Abstract"/>
            <w:tag w:val="abstract"/>
            <w:id w:val="-635871867"/>
            <w:placeholder>
              <w:docPart w:val="4B587F40BFBBD042985286930A4A4B3A"/>
            </w:placeholder>
          </w:sdtPr>
          <w:sdtContent>
            <w:sdt>
              <w:sdtPr>
                <w:alias w:val="Article text"/>
                <w:tag w:val="articleText"/>
                <w:id w:val="-1689364249"/>
                <w:placeholder>
                  <w:docPart w:val="95BAC2C26A7F6749A678755AED0242A9"/>
                </w:placeholder>
              </w:sdtPr>
              <w:sdtContent>
                <w:sdt>
                  <w:sdtPr>
                    <w:alias w:val="Article text"/>
                    <w:tag w:val="articleText"/>
                    <w:id w:val="-1954006570"/>
                    <w:placeholder>
                      <w:docPart w:val="A962D06813D9A94B899A4E93A326602C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549D1533" w14:textId="0FF87F61" w:rsidR="00E85A05" w:rsidRDefault="00127929" w:rsidP="00AC5002">
                        <w:proofErr w:type="spellStart"/>
                        <w:r w:rsidRPr="00B46F66">
                          <w:t>Jamini</w:t>
                        </w:r>
                        <w:proofErr w:type="spellEnd"/>
                        <w:r w:rsidRPr="00B46F66">
                          <w:t xml:space="preserve"> Roy is considered as one of the most important modern artists of pre-Independent India. </w:t>
                        </w:r>
                        <w:r>
                          <w:t>While proficient</w:t>
                        </w:r>
                        <w:r w:rsidRPr="00B46F66">
                          <w:t xml:space="preserve"> in western academic realism</w:t>
                        </w:r>
                        <w:r>
                          <w:t>,</w:t>
                        </w:r>
                        <w:r w:rsidRPr="00B46F66">
                          <w:t xml:space="preserve"> he completely rejected </w:t>
                        </w:r>
                        <w:r>
                          <w:t>the style to</w:t>
                        </w:r>
                        <w:r w:rsidRPr="00B46F66">
                          <w:t xml:space="preserve"> adopt folk traditions such as the </w:t>
                        </w:r>
                        <w:proofErr w:type="spellStart"/>
                        <w:r w:rsidRPr="00B46F66">
                          <w:t>Kalighat</w:t>
                        </w:r>
                        <w:proofErr w:type="spellEnd"/>
                        <w:r w:rsidRPr="00B46F66">
                          <w:t xml:space="preserve"> </w:t>
                        </w:r>
                        <w:proofErr w:type="spellStart"/>
                        <w:r w:rsidRPr="00B46F66">
                          <w:t>patua</w:t>
                        </w:r>
                        <w:proofErr w:type="spellEnd"/>
                        <w:r w:rsidRPr="00B46F66">
                          <w:t xml:space="preserve">. He mass-produced his folk-like </w:t>
                        </w:r>
                        <w:r>
                          <w:t xml:space="preserve">paintings in a guild or </w:t>
                        </w:r>
                        <w:proofErr w:type="spellStart"/>
                        <w:r w:rsidRPr="00B43B88">
                          <w:rPr>
                            <w:i/>
                          </w:rPr>
                          <w:t>kharkhana</w:t>
                        </w:r>
                        <w:proofErr w:type="spellEnd"/>
                        <w:r w:rsidRPr="00B46F66">
                          <w:t xml:space="preserve"> in order to reject the uniqueness of the modern art object</w:t>
                        </w:r>
                        <w:r>
                          <w:t>,</w:t>
                        </w:r>
                        <w:r w:rsidRPr="00B46F66">
                          <w:t xml:space="preserve"> and to democrat</w:t>
                        </w:r>
                        <w:r>
                          <w:t>ise the art collection process (h</w:t>
                        </w:r>
                        <w:r w:rsidRPr="00B46F66">
                          <w:t>e rejected bourgeois taste and buying habits</w:t>
                        </w:r>
                        <w:r>
                          <w:t>). Roy invented his own folk-</w:t>
                        </w:r>
                        <w:r w:rsidRPr="00B46F66">
                          <w:t>inspired form as an anti-colonial visual idiom</w:t>
                        </w:r>
                        <w:r>
                          <w:t xml:space="preserve">. While an </w:t>
                        </w:r>
                        <w:r w:rsidRPr="00B46F66">
                          <w:t>agnostic, he purpose</w:t>
                        </w:r>
                        <w:r>
                          <w:t xml:space="preserve">fully painted Indian religious or </w:t>
                        </w:r>
                        <w:r w:rsidRPr="00B46F66">
                          <w:t>mythological themes as an antidote to the i</w:t>
                        </w:r>
                        <w:r>
                          <w:t>deas of colonial art education. A</w:t>
                        </w:r>
                        <w:r w:rsidRPr="00B46F66">
                          <w:t xml:space="preserve">damant about the use of </w:t>
                        </w:r>
                        <w:proofErr w:type="spellStart"/>
                        <w:r w:rsidRPr="00B46F66">
                          <w:t>homegrown</w:t>
                        </w:r>
                        <w:proofErr w:type="spellEnd"/>
                        <w:r w:rsidRPr="00B46F66">
                          <w:t xml:space="preserve"> art materials</w:t>
                        </w:r>
                        <w:r>
                          <w:t>, Roy often used</w:t>
                        </w:r>
                        <w:r w:rsidRPr="00B46F66">
                          <w:t xml:space="preserve"> tempera with tamarind glue as a binder. Roy painted Christian themes to test his ideas, </w:t>
                        </w:r>
                        <w:r>
                          <w:t xml:space="preserve">and </w:t>
                        </w:r>
                        <w:r w:rsidRPr="00B46F66">
                          <w:t>to see if the folk schema that he developed in his workshop could be used successfully in non-Indian religious contexts. Roy simplified his curvilinear painting method to suc</w:t>
                        </w:r>
                        <w:r>
                          <w:t xml:space="preserve">h an extent that the indexical mark </w:t>
                        </w:r>
                        <w:r w:rsidRPr="00B46F66">
                          <w:t xml:space="preserve">of </w:t>
                        </w:r>
                        <w:r>
                          <w:t xml:space="preserve">his brush strokes </w:t>
                        </w:r>
                        <w:r w:rsidRPr="00B46F66">
                          <w:t xml:space="preserve">could be replaced with the reproducibility of </w:t>
                        </w:r>
                        <w:r>
                          <w:t xml:space="preserve">a </w:t>
                        </w:r>
                        <w:r w:rsidRPr="00AC5002">
                          <w:rPr>
                            <w:i/>
                          </w:rPr>
                          <w:t>schema</w:t>
                        </w:r>
                        <w:r>
                          <w:t xml:space="preserve"> in an art workshop. </w:t>
                        </w:r>
                        <w:r w:rsidRPr="00B46F66">
                          <w:t xml:space="preserve">Such simplification has resulted in an upsurge of </w:t>
                        </w:r>
                        <w:proofErr w:type="spellStart"/>
                        <w:r w:rsidRPr="00B46F66">
                          <w:t>Jamini</w:t>
                        </w:r>
                        <w:proofErr w:type="spellEnd"/>
                        <w:r w:rsidRPr="00B46F66">
                          <w:t xml:space="preserve"> Roy </w:t>
                        </w:r>
                        <w:r>
                          <w:t>replications. T</w:t>
                        </w:r>
                        <w:r w:rsidRPr="00B46F66">
                          <w:t>his</w:t>
                        </w:r>
                        <w:r>
                          <w:t>, however,</w:t>
                        </w:r>
                        <w:r w:rsidRPr="00B46F66">
                          <w:t xml:space="preserve"> </w:t>
                        </w:r>
                        <w:r>
                          <w:t>is</w:t>
                        </w:r>
                        <w:r w:rsidRPr="00B46F66">
                          <w:t xml:space="preserve"> a </w:t>
                        </w:r>
                        <w:r>
                          <w:t>problem largely in the eyes of collector</w:t>
                        </w:r>
                        <w:r w:rsidRPr="00B46F66">
                          <w:t>s</w:t>
                        </w:r>
                        <w:r>
                          <w:t xml:space="preserve">, who hold </w:t>
                        </w:r>
                        <w:r w:rsidRPr="00B46F66">
                          <w:t xml:space="preserve">the very bourgeois </w:t>
                        </w:r>
                        <w:r>
                          <w:t>art ethos</w:t>
                        </w:r>
                        <w:r w:rsidRPr="00B46F66">
                          <w:t xml:space="preserve"> </w:t>
                        </w:r>
                        <w:r>
                          <w:t>that</w:t>
                        </w:r>
                        <w:r w:rsidRPr="00B46F66">
                          <w:t xml:space="preserve"> </w:t>
                        </w:r>
                        <w:proofErr w:type="spellStart"/>
                        <w:r w:rsidRPr="00B46F66">
                          <w:t>Jamini</w:t>
                        </w:r>
                        <w:proofErr w:type="spellEnd"/>
                        <w:r w:rsidRPr="00B46F66">
                          <w:t xml:space="preserve"> Roy rejected </w:t>
                        </w:r>
                        <w:r>
                          <w:t xml:space="preserve">while mass-producing multiple copies of his works. </w:t>
                        </w:r>
                        <w:r w:rsidRPr="00B46F66"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6312A81A" w14:textId="77777777" w:rsidTr="003F0D73">
        <w:sdt>
          <w:sdtPr>
            <w:alias w:val="Article text"/>
            <w:tag w:val="articleText"/>
            <w:id w:val="634067588"/>
            <w:placeholder>
              <w:docPart w:val="B07EEB6414E63B4EBC8EA89F8C3EEB2B"/>
            </w:placeholder>
          </w:sdtPr>
          <w:sdtContent>
            <w:sdt>
              <w:sdtPr>
                <w:alias w:val="Article text"/>
                <w:tag w:val="articleText"/>
                <w:id w:val="-777869076"/>
                <w:placeholder>
                  <w:docPart w:val="0441D8BFC3165C41AB0114EECB0F80B3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9307559" w14:textId="383874F2" w:rsidR="003F0D73" w:rsidRDefault="00AC5002" w:rsidP="00127929">
                    <w:pPr>
                      <w:tabs>
                        <w:tab w:val="left" w:pos="720"/>
                        <w:tab w:val="left" w:pos="1440"/>
                        <w:tab w:val="left" w:pos="2160"/>
                        <w:tab w:val="left" w:pos="2880"/>
                        <w:tab w:val="left" w:pos="3600"/>
                        <w:tab w:val="left" w:pos="4320"/>
                      </w:tabs>
                      <w:autoSpaceDE w:val="0"/>
                      <w:autoSpaceDN w:val="0"/>
                      <w:adjustRightInd w:val="0"/>
                    </w:pPr>
                    <w:proofErr w:type="spellStart"/>
                    <w:r w:rsidRPr="00B46F66">
                      <w:t>Jamini</w:t>
                    </w:r>
                    <w:proofErr w:type="spellEnd"/>
                    <w:r w:rsidRPr="00B46F66">
                      <w:t xml:space="preserve"> Roy is considered as one of the most important modern artists of pre-Independent India. </w:t>
                    </w:r>
                    <w:r>
                      <w:t>While proficient</w:t>
                    </w:r>
                    <w:r w:rsidRPr="00B46F66">
                      <w:t xml:space="preserve"> in western academic realism</w:t>
                    </w:r>
                    <w:r>
                      <w:t>,</w:t>
                    </w:r>
                    <w:r w:rsidRPr="00B46F66">
                      <w:t xml:space="preserve"> he completely rejected </w:t>
                    </w:r>
                    <w:r>
                      <w:t>the style to</w:t>
                    </w:r>
                    <w:r w:rsidRPr="00B46F66">
                      <w:t xml:space="preserve"> adopt folk traditions such as the </w:t>
                    </w:r>
                    <w:proofErr w:type="spellStart"/>
                    <w:r w:rsidRPr="00B46F66">
                      <w:t>Kalighat</w:t>
                    </w:r>
                    <w:proofErr w:type="spellEnd"/>
                    <w:r w:rsidRPr="00B46F66">
                      <w:t xml:space="preserve"> </w:t>
                    </w:r>
                    <w:proofErr w:type="spellStart"/>
                    <w:r w:rsidRPr="00B46F66">
                      <w:t>patua</w:t>
                    </w:r>
                    <w:proofErr w:type="spellEnd"/>
                    <w:r w:rsidRPr="00B46F66">
                      <w:t xml:space="preserve">. He mass-produced his folk-like </w:t>
                    </w:r>
                    <w:r>
                      <w:t xml:space="preserve">paintings in a guild or </w:t>
                    </w:r>
                    <w:proofErr w:type="spellStart"/>
                    <w:r w:rsidRPr="00B43B88">
                      <w:rPr>
                        <w:i/>
                      </w:rPr>
                      <w:t>kharkhana</w:t>
                    </w:r>
                    <w:proofErr w:type="spellEnd"/>
                    <w:r w:rsidRPr="00B46F66">
                      <w:t xml:space="preserve"> in order to reject the uniqueness of the modern art object</w:t>
                    </w:r>
                    <w:r>
                      <w:t>,</w:t>
                    </w:r>
                    <w:r w:rsidRPr="00B46F66">
                      <w:t xml:space="preserve"> and to democrat</w:t>
                    </w:r>
                    <w:r>
                      <w:t>ise the art collection process (h</w:t>
                    </w:r>
                    <w:r w:rsidRPr="00B46F66">
                      <w:t>e rejected bourgeois taste and buying habits</w:t>
                    </w:r>
                    <w:r>
                      <w:t>). Roy invented his own folk-</w:t>
                    </w:r>
                    <w:r w:rsidRPr="00B46F66">
                      <w:t>inspired form as an anti-colonial visual idiom</w:t>
                    </w:r>
                    <w:r>
                      <w:t xml:space="preserve">. While an </w:t>
                    </w:r>
                    <w:r w:rsidRPr="00B46F66">
                      <w:t>agnostic, he purpose</w:t>
                    </w:r>
                    <w:r>
                      <w:t xml:space="preserve">fully painted Indian religious or </w:t>
                    </w:r>
                    <w:r w:rsidRPr="00B46F66">
                      <w:t>mythological themes as an antidote to the i</w:t>
                    </w:r>
                    <w:r>
                      <w:t>deas of colonial art education</w:t>
                    </w:r>
                    <w:r w:rsidR="00127929">
                      <w:t xml:space="preserve">. </w:t>
                    </w:r>
                    <w:r>
                      <w:t>A</w:t>
                    </w:r>
                    <w:r w:rsidRPr="00B46F66">
                      <w:t xml:space="preserve">damant about the use of </w:t>
                    </w:r>
                    <w:proofErr w:type="spellStart"/>
                    <w:r w:rsidRPr="00B46F66">
                      <w:t>homegrown</w:t>
                    </w:r>
                    <w:proofErr w:type="spellEnd"/>
                    <w:r w:rsidRPr="00B46F66">
                      <w:t xml:space="preserve"> art materials</w:t>
                    </w:r>
                    <w:r>
                      <w:t>, Roy often used</w:t>
                    </w:r>
                    <w:r w:rsidRPr="00B46F66">
                      <w:t xml:space="preserve"> tempera with tamarind glue as a binder. Roy painted Christian themes to test his ideas, </w:t>
                    </w:r>
                    <w:r>
                      <w:t xml:space="preserve">and </w:t>
                    </w:r>
                    <w:r w:rsidRPr="00B46F66">
                      <w:t>to see if the folk schema that he developed in his workshop could be used successfully in non-Indian religious contexts. Roy simplified his curvilinear painting method to suc</w:t>
                    </w:r>
                    <w:r>
                      <w:t xml:space="preserve">h an extent that the indexical mark </w:t>
                    </w:r>
                    <w:r w:rsidRPr="00B46F66">
                      <w:t xml:space="preserve">of </w:t>
                    </w:r>
                    <w:r>
                      <w:t xml:space="preserve">his brush strokes </w:t>
                    </w:r>
                    <w:r w:rsidRPr="00B46F66">
                      <w:t xml:space="preserve">could be replaced with the reproducibility of </w:t>
                    </w:r>
                    <w:r>
                      <w:t xml:space="preserve">a </w:t>
                    </w:r>
                    <w:r w:rsidRPr="00AC5002">
                      <w:rPr>
                        <w:i/>
                      </w:rPr>
                      <w:t>schema</w:t>
                    </w:r>
                    <w:r>
                      <w:t xml:space="preserve"> in an art workshop. </w:t>
                    </w:r>
                    <w:r w:rsidRPr="00B46F66">
                      <w:t xml:space="preserve">Such simplification has resulted in an upsurge of </w:t>
                    </w:r>
                    <w:proofErr w:type="spellStart"/>
                    <w:r w:rsidRPr="00B46F66">
                      <w:t>Jamini</w:t>
                    </w:r>
                    <w:proofErr w:type="spellEnd"/>
                    <w:r w:rsidRPr="00B46F66">
                      <w:t xml:space="preserve"> Roy </w:t>
                    </w:r>
                    <w:r>
                      <w:t>replications. T</w:t>
                    </w:r>
                    <w:r w:rsidRPr="00B46F66">
                      <w:t>his</w:t>
                    </w:r>
                    <w:r>
                      <w:t>, however,</w:t>
                    </w:r>
                    <w:r w:rsidRPr="00B46F66">
                      <w:t xml:space="preserve"> </w:t>
                    </w:r>
                    <w:r>
                      <w:t>is</w:t>
                    </w:r>
                    <w:r w:rsidRPr="00B46F66">
                      <w:t xml:space="preserve"> a </w:t>
                    </w:r>
                    <w:r>
                      <w:t>problem largely in the eyes of collector</w:t>
                    </w:r>
                    <w:r w:rsidRPr="00B46F66">
                      <w:t>s</w:t>
                    </w:r>
                    <w:r>
                      <w:t xml:space="preserve">, who hold </w:t>
                    </w:r>
                    <w:r w:rsidRPr="00B46F66">
                      <w:t xml:space="preserve">the very bourgeois </w:t>
                    </w:r>
                    <w:r>
                      <w:t>art ethos</w:t>
                    </w:r>
                    <w:r w:rsidRPr="00B46F66">
                      <w:t xml:space="preserve"> </w:t>
                    </w:r>
                    <w:r>
                      <w:t>that</w:t>
                    </w:r>
                    <w:r w:rsidRPr="00B46F66">
                      <w:t xml:space="preserve"> </w:t>
                    </w:r>
                    <w:proofErr w:type="spellStart"/>
                    <w:r w:rsidRPr="00B46F66">
                      <w:t>Jamini</w:t>
                    </w:r>
                    <w:proofErr w:type="spellEnd"/>
                    <w:r w:rsidRPr="00B46F66">
                      <w:t xml:space="preserve"> Roy rejected </w:t>
                    </w:r>
                    <w:r>
                      <w:t xml:space="preserve">while mass-producing multiple copies of his works. </w:t>
                    </w:r>
                    <w:r w:rsidRPr="00B46F66">
                      <w:t xml:space="preserve"> </w:t>
                    </w:r>
                  </w:p>
                </w:tc>
              </w:sdtContent>
            </w:sdt>
          </w:sdtContent>
        </w:sdt>
      </w:tr>
      <w:tr w:rsidR="003235A7" w14:paraId="7E743181" w14:textId="77777777" w:rsidTr="003235A7">
        <w:tc>
          <w:tcPr>
            <w:tcW w:w="9016" w:type="dxa"/>
          </w:tcPr>
          <w:p w14:paraId="0F938A07" w14:textId="7A1279C1" w:rsidR="007A4009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14:paraId="58DB17A6" w14:textId="377AEFFC" w:rsidR="00626FC6" w:rsidRDefault="00AC5002" w:rsidP="00626FC6">
                <w:sdt>
                  <w:sdtPr>
                    <w:id w:val="-1950074766"/>
                    <w:citation/>
                  </w:sdtPr>
                  <w:sdtContent>
                    <w:r w:rsidR="007A4009">
                      <w:fldChar w:fldCharType="begin"/>
                    </w:r>
                    <w:r w:rsidR="007A4009">
                      <w:rPr>
                        <w:lang w:val="en-US"/>
                      </w:rPr>
                      <w:instrText xml:space="preserve"> CITATION Dey44 \l 1033 </w:instrText>
                    </w:r>
                    <w:r w:rsidR="007A4009">
                      <w:fldChar w:fldCharType="separate"/>
                    </w:r>
                    <w:r w:rsidR="007A4009">
                      <w:rPr>
                        <w:noProof/>
                        <w:lang w:val="en-US"/>
                      </w:rPr>
                      <w:t xml:space="preserve"> </w:t>
                    </w:r>
                    <w:r w:rsidR="007A4009" w:rsidRPr="007A4009">
                      <w:rPr>
                        <w:noProof/>
                        <w:lang w:val="en-US"/>
                      </w:rPr>
                      <w:t>(Dey and Irwin)</w:t>
                    </w:r>
                    <w:r w:rsidR="007A4009">
                      <w:fldChar w:fldCharType="end"/>
                    </w:r>
                  </w:sdtContent>
                </w:sdt>
              </w:p>
              <w:p w14:paraId="0DB6AFF0" w14:textId="77777777" w:rsidR="00127929" w:rsidRDefault="00127929" w:rsidP="00626FC6"/>
              <w:p w14:paraId="7B9E0D91" w14:textId="4760BE0E" w:rsidR="00127929" w:rsidRDefault="00127929" w:rsidP="00626FC6">
                <w:sdt>
                  <w:sdtPr>
                    <w:id w:val="-5844455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Jam871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(India National Gallery of Modern Art, New Delhi)</w:t>
                    </w:r>
                    <w:r>
                      <w:fldChar w:fldCharType="end"/>
                    </w:r>
                  </w:sdtContent>
                </w:sdt>
              </w:p>
              <w:p w14:paraId="72855B78" w14:textId="77777777" w:rsidR="00127929" w:rsidRDefault="00127929" w:rsidP="00626FC6"/>
              <w:p w14:paraId="0E32BE4A" w14:textId="32ED79FD" w:rsidR="007A4009" w:rsidRDefault="00AC5002" w:rsidP="00626FC6">
                <w:sdt>
                  <w:sdtPr>
                    <w:id w:val="515508849"/>
                    <w:citation/>
                  </w:sdtPr>
                  <w:sdtContent>
                    <w:r w:rsidR="007A4009">
                      <w:fldChar w:fldCharType="begin"/>
                    </w:r>
                    <w:r w:rsidR="007A4009">
                      <w:rPr>
                        <w:lang w:val="en-US"/>
                      </w:rPr>
                      <w:instrText xml:space="preserve"> CITATION Par94 \l 1033 </w:instrText>
                    </w:r>
                    <w:r w:rsidR="007A4009">
                      <w:fldChar w:fldCharType="separate"/>
                    </w:r>
                    <w:r w:rsidR="007A4009" w:rsidRPr="007A4009">
                      <w:rPr>
                        <w:noProof/>
                        <w:lang w:val="en-US"/>
                      </w:rPr>
                      <w:t>(Mitter)</w:t>
                    </w:r>
                    <w:r w:rsidR="007A4009">
                      <w:fldChar w:fldCharType="end"/>
                    </w:r>
                  </w:sdtContent>
                </w:sdt>
              </w:p>
              <w:p w14:paraId="3F667E95" w14:textId="77777777" w:rsidR="00127929" w:rsidRDefault="00127929" w:rsidP="00626FC6"/>
              <w:p w14:paraId="0A79D9E1" w14:textId="513F8AA5" w:rsidR="00894EA6" w:rsidRDefault="00AC5002" w:rsidP="00626FC6">
                <w:sdt>
                  <w:sdtPr>
                    <w:id w:val="1352531670"/>
                    <w:citation/>
                  </w:sdtPr>
                  <w:sdtContent>
                    <w:r w:rsidR="00894EA6">
                      <w:fldChar w:fldCharType="begin"/>
                    </w:r>
                    <w:r w:rsidR="00894EA6">
                      <w:rPr>
                        <w:lang w:val="en-US"/>
                      </w:rPr>
                      <w:instrText xml:space="preserve"> CITATION Par07 \l 1033 </w:instrText>
                    </w:r>
                    <w:r w:rsidR="00894EA6">
                      <w:fldChar w:fldCharType="separate"/>
                    </w:r>
                    <w:r w:rsidR="00894EA6" w:rsidRPr="00894EA6">
                      <w:rPr>
                        <w:noProof/>
                        <w:lang w:val="en-US"/>
                      </w:rPr>
                      <w:t>(Mitter, The Triumph of Modernism: India's Artists and the Avant-Garde, 1922-1947)</w:t>
                    </w:r>
                    <w:r w:rsidR="00894EA6">
                      <w:fldChar w:fldCharType="end"/>
                    </w:r>
                  </w:sdtContent>
                </w:sdt>
              </w:p>
              <w:p w14:paraId="36CC04C7" w14:textId="77777777" w:rsidR="00127929" w:rsidRDefault="00127929" w:rsidP="00626FC6"/>
              <w:p w14:paraId="7CA4F223" w14:textId="258150ED" w:rsidR="00AC5002" w:rsidRDefault="00AC5002" w:rsidP="00626FC6">
                <w:sdt>
                  <w:sdtPr>
                    <w:id w:val="-3922715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NGM09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(Showcase: Jamini Roy)</w:t>
                    </w:r>
                    <w:r>
                      <w:fldChar w:fldCharType="end"/>
                    </w:r>
                  </w:sdtContent>
                </w:sdt>
              </w:p>
              <w:p w14:paraId="6B8EC0C2" w14:textId="77777777" w:rsidR="00127929" w:rsidRDefault="00127929" w:rsidP="00626FC6"/>
              <w:p w14:paraId="6AACB3A2" w14:textId="5AB8E49B" w:rsidR="003235A7" w:rsidRDefault="00AC5002" w:rsidP="00FB11DE">
                <w:sdt>
                  <w:sdtPr>
                    <w:id w:val="1047716153"/>
                    <w:citation/>
                  </w:sdtPr>
                  <w:sdtContent>
                    <w:r w:rsidR="00894EA6">
                      <w:fldChar w:fldCharType="begin"/>
                    </w:r>
                    <w:r w:rsidR="00894EA6">
                      <w:rPr>
                        <w:lang w:val="en-US"/>
                      </w:rPr>
                      <w:instrText xml:space="preserve"> CITATION Rab04 \l 1033 </w:instrText>
                    </w:r>
                    <w:r w:rsidR="00894EA6">
                      <w:fldChar w:fldCharType="separate"/>
                    </w:r>
                    <w:r w:rsidR="00894EA6" w:rsidRPr="00894EA6">
                      <w:rPr>
                        <w:noProof/>
                        <w:lang w:val="en-US"/>
                      </w:rPr>
                      <w:t>(Tagore, Sher-Gil and Roy)</w:t>
                    </w:r>
                    <w:r w:rsidR="00894EA6">
                      <w:fldChar w:fldCharType="end"/>
                    </w:r>
                  </w:sdtContent>
                </w:sdt>
              </w:p>
            </w:sdtContent>
          </w:sdt>
        </w:tc>
      </w:tr>
    </w:tbl>
    <w:p w14:paraId="4A9C120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EE423" w14:textId="77777777" w:rsidR="00AC5002" w:rsidRDefault="00AC5002" w:rsidP="007A0D55">
      <w:pPr>
        <w:spacing w:after="0" w:line="240" w:lineRule="auto"/>
      </w:pPr>
      <w:r>
        <w:separator/>
      </w:r>
    </w:p>
  </w:endnote>
  <w:endnote w:type="continuationSeparator" w:id="0">
    <w:p w14:paraId="24BC6A6A" w14:textId="77777777" w:rsidR="00AC5002" w:rsidRDefault="00AC50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C9399" w14:textId="77777777" w:rsidR="00AC5002" w:rsidRDefault="00AC5002" w:rsidP="007A0D55">
      <w:pPr>
        <w:spacing w:after="0" w:line="240" w:lineRule="auto"/>
      </w:pPr>
      <w:r>
        <w:separator/>
      </w:r>
    </w:p>
  </w:footnote>
  <w:footnote w:type="continuationSeparator" w:id="0">
    <w:p w14:paraId="52558C6E" w14:textId="77777777" w:rsidR="00AC5002" w:rsidRDefault="00AC50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2E6E8" w14:textId="77777777" w:rsidR="00AC5002" w:rsidRDefault="00AC50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513602" w14:textId="77777777" w:rsidR="00AC5002" w:rsidRDefault="00AC50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C6"/>
    <w:rsid w:val="00032559"/>
    <w:rsid w:val="00052040"/>
    <w:rsid w:val="000717D1"/>
    <w:rsid w:val="000B25AE"/>
    <w:rsid w:val="000B55AB"/>
    <w:rsid w:val="000D24DC"/>
    <w:rsid w:val="00101B2E"/>
    <w:rsid w:val="00116FA0"/>
    <w:rsid w:val="00127929"/>
    <w:rsid w:val="0015114C"/>
    <w:rsid w:val="001632E2"/>
    <w:rsid w:val="001A21F3"/>
    <w:rsid w:val="001A2537"/>
    <w:rsid w:val="001A6A06"/>
    <w:rsid w:val="00210C03"/>
    <w:rsid w:val="002162E2"/>
    <w:rsid w:val="00225C5A"/>
    <w:rsid w:val="00230B10"/>
    <w:rsid w:val="00231275"/>
    <w:rsid w:val="00234353"/>
    <w:rsid w:val="00244BB0"/>
    <w:rsid w:val="002A0A0D"/>
    <w:rsid w:val="002B0B37"/>
    <w:rsid w:val="0030662D"/>
    <w:rsid w:val="003235A7"/>
    <w:rsid w:val="003677B6"/>
    <w:rsid w:val="00390C65"/>
    <w:rsid w:val="003D3579"/>
    <w:rsid w:val="003E2795"/>
    <w:rsid w:val="003F0D73"/>
    <w:rsid w:val="00462DBE"/>
    <w:rsid w:val="00464699"/>
    <w:rsid w:val="00476F8A"/>
    <w:rsid w:val="00483379"/>
    <w:rsid w:val="00487BC5"/>
    <w:rsid w:val="00496888"/>
    <w:rsid w:val="004A7476"/>
    <w:rsid w:val="004E5896"/>
    <w:rsid w:val="00513EE6"/>
    <w:rsid w:val="00534F8F"/>
    <w:rsid w:val="005863BA"/>
    <w:rsid w:val="00590035"/>
    <w:rsid w:val="005B177E"/>
    <w:rsid w:val="005B3921"/>
    <w:rsid w:val="005F26D7"/>
    <w:rsid w:val="005F5450"/>
    <w:rsid w:val="00626FC6"/>
    <w:rsid w:val="006D0412"/>
    <w:rsid w:val="007411B9"/>
    <w:rsid w:val="00780D95"/>
    <w:rsid w:val="00780DC7"/>
    <w:rsid w:val="007A0D55"/>
    <w:rsid w:val="007A4009"/>
    <w:rsid w:val="007B3377"/>
    <w:rsid w:val="007E5F44"/>
    <w:rsid w:val="00810044"/>
    <w:rsid w:val="00821DE3"/>
    <w:rsid w:val="00846CE1"/>
    <w:rsid w:val="00894EA6"/>
    <w:rsid w:val="008A5B87"/>
    <w:rsid w:val="00901838"/>
    <w:rsid w:val="00922950"/>
    <w:rsid w:val="00982F67"/>
    <w:rsid w:val="009A7264"/>
    <w:rsid w:val="009D1606"/>
    <w:rsid w:val="009E18A1"/>
    <w:rsid w:val="009E73D7"/>
    <w:rsid w:val="00A27D2C"/>
    <w:rsid w:val="00A76FD9"/>
    <w:rsid w:val="00A90655"/>
    <w:rsid w:val="00AB436D"/>
    <w:rsid w:val="00AC5002"/>
    <w:rsid w:val="00AD2F24"/>
    <w:rsid w:val="00AD4844"/>
    <w:rsid w:val="00B05845"/>
    <w:rsid w:val="00B219AE"/>
    <w:rsid w:val="00B33145"/>
    <w:rsid w:val="00B43B88"/>
    <w:rsid w:val="00B46F66"/>
    <w:rsid w:val="00B574C9"/>
    <w:rsid w:val="00BC39C9"/>
    <w:rsid w:val="00BE5BF7"/>
    <w:rsid w:val="00BF40E1"/>
    <w:rsid w:val="00C27FAB"/>
    <w:rsid w:val="00C358D4"/>
    <w:rsid w:val="00C6296B"/>
    <w:rsid w:val="00CB788D"/>
    <w:rsid w:val="00CC586D"/>
    <w:rsid w:val="00CF1542"/>
    <w:rsid w:val="00CF3EC5"/>
    <w:rsid w:val="00D31C56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2E7A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8D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6F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C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6F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6F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C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6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EBF07AEE11B14CBABC9ED73A4A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F6AD-CA9D-7F4C-A262-E8EBFDC5020E}"/>
      </w:docPartPr>
      <w:docPartBody>
        <w:p w:rsidR="00595F5C" w:rsidRDefault="00CD498A">
          <w:pPr>
            <w:pStyle w:val="1AEBF07AEE11B14CBABC9ED73A4A7A8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93487388956D4CB4AB0353751D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29A1-4710-374C-BCF2-ACBA740DA2D5}"/>
      </w:docPartPr>
      <w:docPartBody>
        <w:p w:rsidR="00595F5C" w:rsidRDefault="00CD498A">
          <w:pPr>
            <w:pStyle w:val="FA93487388956D4CB4AB0353751D06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ED5875499B43438C9600FAF6D5E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492F-2CF3-1540-A125-6755013C890C}"/>
      </w:docPartPr>
      <w:docPartBody>
        <w:p w:rsidR="00595F5C" w:rsidRDefault="00CD498A">
          <w:pPr>
            <w:pStyle w:val="A1ED5875499B43438C9600FAF6D5E0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F9D0A0F84FC644A491BE8B0C7B3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9AD61-A17E-5347-A32E-091BE29B88E9}"/>
      </w:docPartPr>
      <w:docPartBody>
        <w:p w:rsidR="00595F5C" w:rsidRDefault="00CD498A">
          <w:pPr>
            <w:pStyle w:val="2DF9D0A0F84FC644A491BE8B0C7B3B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1A27C31DA5C042878B888868EB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10BA-EA68-7342-920D-8F759D7445E3}"/>
      </w:docPartPr>
      <w:docPartBody>
        <w:p w:rsidR="00595F5C" w:rsidRDefault="00CD498A">
          <w:pPr>
            <w:pStyle w:val="6D1A27C31DA5C042878B888868EBCE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2701F2BC07CB4894A56A234106E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83B3-3578-504E-B9DD-D652E05312B1}"/>
      </w:docPartPr>
      <w:docPartBody>
        <w:p w:rsidR="00595F5C" w:rsidRDefault="00CD498A">
          <w:pPr>
            <w:pStyle w:val="402701F2BC07CB4894A56A234106E5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E197A18CE2AE24087BFBF5AEB07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0D3C1-FD61-8D46-87AB-8C03A93E48F5}"/>
      </w:docPartPr>
      <w:docPartBody>
        <w:p w:rsidR="00595F5C" w:rsidRDefault="00CD498A">
          <w:pPr>
            <w:pStyle w:val="FE197A18CE2AE24087BFBF5AEB0798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023F9188B9C14BA51093F7D4C3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4332-D682-E742-A06C-10274B1C480D}"/>
      </w:docPartPr>
      <w:docPartBody>
        <w:p w:rsidR="00595F5C" w:rsidRDefault="00CD498A">
          <w:pPr>
            <w:pStyle w:val="2B023F9188B9C14BA51093F7D4C3F1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B587F40BFBBD042985286930A4A4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A827F-4658-0749-8C2A-A95D00948361}"/>
      </w:docPartPr>
      <w:docPartBody>
        <w:p w:rsidR="00595F5C" w:rsidRDefault="00CD498A">
          <w:pPr>
            <w:pStyle w:val="4B587F40BFBBD042985286930A4A4B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7EEB6414E63B4EBC8EA89F8C3EE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88C09-7998-CE41-B5AD-E76169C74487}"/>
      </w:docPartPr>
      <w:docPartBody>
        <w:p w:rsidR="00595F5C" w:rsidRDefault="00CD498A">
          <w:pPr>
            <w:pStyle w:val="B07EEB6414E63B4EBC8EA89F8C3EEB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5BAC2C26A7F6749A678755AED02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80111-F894-2B46-95F2-D08961C226CD}"/>
      </w:docPartPr>
      <w:docPartBody>
        <w:p w:rsidR="00595F5C" w:rsidRDefault="00CD498A" w:rsidP="00CD498A">
          <w:pPr>
            <w:pStyle w:val="95BAC2C26A7F6749A678755AED0242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441D8BFC3165C41AB0114EECB0F8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D8EC-948F-5B47-877B-3DE6E9DD0285}"/>
      </w:docPartPr>
      <w:docPartBody>
        <w:p w:rsidR="00595F5C" w:rsidRDefault="00595F5C" w:rsidP="00595F5C">
          <w:pPr>
            <w:pStyle w:val="0441D8BFC3165C41AB0114EECB0F80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962D06813D9A94B899A4E93A3266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303D-8583-4043-BE7D-C4A3C016920F}"/>
      </w:docPartPr>
      <w:docPartBody>
        <w:p w:rsidR="00000000" w:rsidRDefault="00595F5C" w:rsidP="00595F5C">
          <w:pPr>
            <w:pStyle w:val="A962D06813D9A94B899A4E93A32660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8A"/>
    <w:rsid w:val="00595F5C"/>
    <w:rsid w:val="00C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5C"/>
    <w:rPr>
      <w:color w:val="808080"/>
    </w:rPr>
  </w:style>
  <w:style w:type="paragraph" w:customStyle="1" w:styleId="1AEBF07AEE11B14CBABC9ED73A4A7A8B">
    <w:name w:val="1AEBF07AEE11B14CBABC9ED73A4A7A8B"/>
  </w:style>
  <w:style w:type="paragraph" w:customStyle="1" w:styleId="FA93487388956D4CB4AB0353751D06A3">
    <w:name w:val="FA93487388956D4CB4AB0353751D06A3"/>
  </w:style>
  <w:style w:type="paragraph" w:customStyle="1" w:styleId="A1ED5875499B43438C9600FAF6D5E0E0">
    <w:name w:val="A1ED5875499B43438C9600FAF6D5E0E0"/>
  </w:style>
  <w:style w:type="paragraph" w:customStyle="1" w:styleId="2DF9D0A0F84FC644A491BE8B0C7B3B7F">
    <w:name w:val="2DF9D0A0F84FC644A491BE8B0C7B3B7F"/>
  </w:style>
  <w:style w:type="paragraph" w:customStyle="1" w:styleId="6D1A27C31DA5C042878B888868EBCE40">
    <w:name w:val="6D1A27C31DA5C042878B888868EBCE40"/>
  </w:style>
  <w:style w:type="paragraph" w:customStyle="1" w:styleId="402701F2BC07CB4894A56A234106E5FA">
    <w:name w:val="402701F2BC07CB4894A56A234106E5FA"/>
  </w:style>
  <w:style w:type="paragraph" w:customStyle="1" w:styleId="FE197A18CE2AE24087BFBF5AEB079825">
    <w:name w:val="FE197A18CE2AE24087BFBF5AEB079825"/>
  </w:style>
  <w:style w:type="paragraph" w:customStyle="1" w:styleId="2B023F9188B9C14BA51093F7D4C3F18C">
    <w:name w:val="2B023F9188B9C14BA51093F7D4C3F18C"/>
  </w:style>
  <w:style w:type="paragraph" w:customStyle="1" w:styleId="4B587F40BFBBD042985286930A4A4B3A">
    <w:name w:val="4B587F40BFBBD042985286930A4A4B3A"/>
  </w:style>
  <w:style w:type="paragraph" w:customStyle="1" w:styleId="B07EEB6414E63B4EBC8EA89F8C3EEB2B">
    <w:name w:val="B07EEB6414E63B4EBC8EA89F8C3EEB2B"/>
  </w:style>
  <w:style w:type="paragraph" w:customStyle="1" w:styleId="3E22A61B959D5A4698238FDB41BBD4EE">
    <w:name w:val="3E22A61B959D5A4698238FDB41BBD4EE"/>
  </w:style>
  <w:style w:type="paragraph" w:customStyle="1" w:styleId="95BAC2C26A7F6749A678755AED0242A9">
    <w:name w:val="95BAC2C26A7F6749A678755AED0242A9"/>
    <w:rsid w:val="00CD498A"/>
  </w:style>
  <w:style w:type="paragraph" w:customStyle="1" w:styleId="0441D8BFC3165C41AB0114EECB0F80B3">
    <w:name w:val="0441D8BFC3165C41AB0114EECB0F80B3"/>
    <w:rsid w:val="00595F5C"/>
    <w:rPr>
      <w:lang w:val="en-CA"/>
    </w:rPr>
  </w:style>
  <w:style w:type="paragraph" w:customStyle="1" w:styleId="A962D06813D9A94B899A4E93A326602C">
    <w:name w:val="A962D06813D9A94B899A4E93A326602C"/>
    <w:rsid w:val="00595F5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5C"/>
    <w:rPr>
      <w:color w:val="808080"/>
    </w:rPr>
  </w:style>
  <w:style w:type="paragraph" w:customStyle="1" w:styleId="1AEBF07AEE11B14CBABC9ED73A4A7A8B">
    <w:name w:val="1AEBF07AEE11B14CBABC9ED73A4A7A8B"/>
  </w:style>
  <w:style w:type="paragraph" w:customStyle="1" w:styleId="FA93487388956D4CB4AB0353751D06A3">
    <w:name w:val="FA93487388956D4CB4AB0353751D06A3"/>
  </w:style>
  <w:style w:type="paragraph" w:customStyle="1" w:styleId="A1ED5875499B43438C9600FAF6D5E0E0">
    <w:name w:val="A1ED5875499B43438C9600FAF6D5E0E0"/>
  </w:style>
  <w:style w:type="paragraph" w:customStyle="1" w:styleId="2DF9D0A0F84FC644A491BE8B0C7B3B7F">
    <w:name w:val="2DF9D0A0F84FC644A491BE8B0C7B3B7F"/>
  </w:style>
  <w:style w:type="paragraph" w:customStyle="1" w:styleId="6D1A27C31DA5C042878B888868EBCE40">
    <w:name w:val="6D1A27C31DA5C042878B888868EBCE40"/>
  </w:style>
  <w:style w:type="paragraph" w:customStyle="1" w:styleId="402701F2BC07CB4894A56A234106E5FA">
    <w:name w:val="402701F2BC07CB4894A56A234106E5FA"/>
  </w:style>
  <w:style w:type="paragraph" w:customStyle="1" w:styleId="FE197A18CE2AE24087BFBF5AEB079825">
    <w:name w:val="FE197A18CE2AE24087BFBF5AEB079825"/>
  </w:style>
  <w:style w:type="paragraph" w:customStyle="1" w:styleId="2B023F9188B9C14BA51093F7D4C3F18C">
    <w:name w:val="2B023F9188B9C14BA51093F7D4C3F18C"/>
  </w:style>
  <w:style w:type="paragraph" w:customStyle="1" w:styleId="4B587F40BFBBD042985286930A4A4B3A">
    <w:name w:val="4B587F40BFBBD042985286930A4A4B3A"/>
  </w:style>
  <w:style w:type="paragraph" w:customStyle="1" w:styleId="B07EEB6414E63B4EBC8EA89F8C3EEB2B">
    <w:name w:val="B07EEB6414E63B4EBC8EA89F8C3EEB2B"/>
  </w:style>
  <w:style w:type="paragraph" w:customStyle="1" w:styleId="3E22A61B959D5A4698238FDB41BBD4EE">
    <w:name w:val="3E22A61B959D5A4698238FDB41BBD4EE"/>
  </w:style>
  <w:style w:type="paragraph" w:customStyle="1" w:styleId="95BAC2C26A7F6749A678755AED0242A9">
    <w:name w:val="95BAC2C26A7F6749A678755AED0242A9"/>
    <w:rsid w:val="00CD498A"/>
  </w:style>
  <w:style w:type="paragraph" w:customStyle="1" w:styleId="0441D8BFC3165C41AB0114EECB0F80B3">
    <w:name w:val="0441D8BFC3165C41AB0114EECB0F80B3"/>
    <w:rsid w:val="00595F5C"/>
    <w:rPr>
      <w:lang w:val="en-CA"/>
    </w:rPr>
  </w:style>
  <w:style w:type="paragraph" w:customStyle="1" w:styleId="A962D06813D9A94B899A4E93A326602C">
    <w:name w:val="A962D06813D9A94B899A4E93A326602C"/>
    <w:rsid w:val="00595F5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Dey44</b:Tag>
    <b:SourceType>Book</b:SourceType>
    <b:Guid>{30E5F5A2-B93F-9E46-B3DE-A872AB995A79}</b:Guid>
    <b:Author>
      <b:Author>
        <b:NameList>
          <b:Person>
            <b:Last>Dey</b:Last>
            <b:First>Bishnu</b:First>
          </b:Person>
          <b:Person>
            <b:Last>Irwin</b:Last>
            <b:First>John</b:First>
          </b:Person>
        </b:NameList>
      </b:Author>
    </b:Author>
    <b:Title>Jamini Roy</b:Title>
    <b:Year>1944</b:Year>
    <b:City>Calcutta</b:City>
    <b:Publisher>Indian Society of Oriental Art</b:Publisher>
    <b:RefOrder>1</b:RefOrder>
  </b:Source>
  <b:Source>
    <b:Tag>Par94</b:Tag>
    <b:SourceType>Book</b:SourceType>
    <b:Guid>{1D97FAF0-B4A1-F34D-BE89-1D0DFB3D14D8}</b:Guid>
    <b:Author>
      <b:Author>
        <b:NameList>
          <b:Person>
            <b:Last>Mitter</b:Last>
            <b:First>Partha</b:First>
          </b:Person>
        </b:NameList>
      </b:Author>
    </b:Author>
    <b:Title>Art and Nationalism in Colonial India, 1950-1922: Occidental Orientations</b:Title>
    <b:City>Cambridge</b:City>
    <b:Publisher>Cambridge UP</b:Publisher>
    <b:Year>1994</b:Year>
    <b:RefOrder>3</b:RefOrder>
  </b:Source>
  <b:Source>
    <b:Tag>Par07</b:Tag>
    <b:SourceType>Book</b:SourceType>
    <b:Guid>{10E53E46-7386-8440-B71B-3593693A6905}</b:Guid>
    <b:Author>
      <b:Author>
        <b:NameList>
          <b:Person>
            <b:Last>Mitter</b:Last>
            <b:First>Partha</b:First>
          </b:Person>
        </b:NameList>
      </b:Author>
    </b:Author>
    <b:Title>The Triumph of Modernism: India's Artists and the Avant-Garde, 1922-1947</b:Title>
    <b:City>London</b:City>
    <b:Publisher>Reaktin Books</b:Publisher>
    <b:Year>2007</b:Year>
    <b:RefOrder>4</b:RefOrder>
  </b:Source>
  <b:Source>
    <b:Tag>Rab04</b:Tag>
    <b:SourceType>Book</b:SourceType>
    <b:Guid>{FD18399D-22B8-6C4D-8ECF-92C962B3716F}</b:Guid>
    <b:Author>
      <b:Author>
        <b:NameList>
          <b:Person>
            <b:Last>Tagore</b:Last>
            <b:First>Rabindranath</b:First>
          </b:Person>
          <b:Person>
            <b:Last>Sher-Gil</b:Last>
            <b:First>Amrita</b:First>
          </b:Person>
          <b:Person>
            <b:Last>Roy</b:Last>
            <b:First>Jamini</b:First>
          </b:Person>
          <b:Person>
            <b:Last>Gallery</b:Last>
            <b:First>Vadehra</b:First>
            <b:Middle>Art</b:Middle>
          </b:Person>
        </b:NameList>
      </b:Author>
    </b:Author>
    <b:Title>Rabindranath Tagore, Amrita Sher-Gil, Jamini Roy: 10 September 2004</b:Title>
    <b:City>New Delhi</b:City>
    <b:Publisher>Vadehra Art Gallery</b:Publisher>
    <b:Year>2004</b:Year>
    <b:RefOrder>6</b:RefOrder>
  </b:Source>
  <b:Source>
    <b:Tag>NGM09</b:Tag>
    <b:SourceType>InternetSite</b:SourceType>
    <b:Guid>{53D5909E-1AD0-464E-A335-AD6DAB034DF2}</b:Guid>
    <b:Title>Showcase: Jamini Roy</b:Title>
    <b:InternetSiteTitle>National Gallery of Modern Art</b:InternetSiteTitle>
    <b:URL>http://ngmaindia.gov.in/sh-jamini-roy.asp</b:URL>
    <b:Author>
      <b:ProducerName>
        <b:NameList>
          <b:Person>
            <b:Last>Mumbai</b:Last>
            <b:First>NGMA</b:First>
          </b:Person>
        </b:NameList>
      </b:ProducerName>
    </b:Author>
    <b:ProductionCompany>National Gallery of Modern Art</b:ProductionCompany>
    <b:Year>2009</b:Year>
    <b:RefOrder>5</b:RefOrder>
  </b:Source>
  <b:Source>
    <b:Tag>Jam871</b:Tag>
    <b:SourceType>Book</b:SourceType>
    <b:Guid>{CE38AE3B-EB19-AA47-8267-6AF67FA3BCC4}</b:Guid>
    <b:Author>
      <b:Author>
        <b:Corporate>India National Gallery of Modern Art, New Delhi</b:Corporate>
      </b:Author>
    </b:Author>
    <b:Title>Jamini Roy, 1887-1972, Centenary Exhibition, National Gallery of Modern Art, Jaipur House, India Gate, New Delhi, April 15-May 17, 1987.</b:Title>
    <b:City>New Delhi</b:City>
    <b:Year>1987</b:Year>
    <b:RefOrder>2</b:RefOrder>
  </b:Source>
</b:Sources>
</file>

<file path=customXml/itemProps1.xml><?xml version="1.0" encoding="utf-8"?>
<ds:datastoreItem xmlns:ds="http://schemas.openxmlformats.org/officeDocument/2006/customXml" ds:itemID="{0C1DC17A-F7B3-7A45-9837-C2BA6E6F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19</cp:revision>
  <dcterms:created xsi:type="dcterms:W3CDTF">2015-01-14T14:52:00Z</dcterms:created>
  <dcterms:modified xsi:type="dcterms:W3CDTF">2015-01-18T21:00:00Z</dcterms:modified>
</cp:coreProperties>
</file>