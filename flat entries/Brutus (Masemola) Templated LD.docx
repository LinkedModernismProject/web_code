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9D44EF" w14:paraId="1D9BA687" w14:textId="77777777" w:rsidTr="00922950">
        <w:tc>
          <w:tcPr>
            <w:tcW w:w="491" w:type="dxa"/>
            <w:vMerge w:val="restart"/>
            <w:shd w:val="clear" w:color="auto" w:fill="A6A6A6" w:themeFill="background1" w:themeFillShade="A6"/>
            <w:textDirection w:val="btLr"/>
          </w:tcPr>
          <w:p w14:paraId="76DFB15F" w14:textId="77777777" w:rsidR="00B574C9" w:rsidRPr="009D44EF" w:rsidRDefault="00B574C9" w:rsidP="00CC586D">
            <w:pPr>
              <w:jc w:val="center"/>
              <w:rPr>
                <w:b/>
                <w:color w:val="FFFFFF" w:themeColor="background1"/>
              </w:rPr>
            </w:pPr>
            <w:r w:rsidRPr="009D44EF">
              <w:rPr>
                <w:b/>
                <w:color w:val="FFFFFF" w:themeColor="background1"/>
              </w:rPr>
              <w:t>About you</w:t>
            </w:r>
          </w:p>
        </w:tc>
        <w:sdt>
          <w:sdtPr>
            <w:rPr>
              <w:b/>
              <w:color w:val="FFFFFF" w:themeColor="background1"/>
            </w:rPr>
            <w:alias w:val="Salutation"/>
            <w:tag w:val="salutation"/>
            <w:id w:val="-1659997262"/>
            <w:placeholder>
              <w:docPart w:val="F2917BB585A74620A6C84039E4FEB5FC"/>
            </w:placeholder>
            <w:showingPlcHdr/>
            <w:dropDownList>
              <w:listItem w:displayText="Dr." w:value="Dr."/>
              <w:listItem w:displayText="Prof." w:value="Prof."/>
            </w:dropDownList>
          </w:sdtPr>
          <w:sdtEndPr/>
          <w:sdtContent>
            <w:tc>
              <w:tcPr>
                <w:tcW w:w="1259" w:type="dxa"/>
              </w:tcPr>
              <w:p w14:paraId="7EA48BCF" w14:textId="77777777" w:rsidR="00B574C9" w:rsidRPr="009D44EF" w:rsidRDefault="00B574C9" w:rsidP="00CC586D">
                <w:pPr>
                  <w:jc w:val="center"/>
                  <w:rPr>
                    <w:b/>
                    <w:color w:val="FFFFFF" w:themeColor="background1"/>
                  </w:rPr>
                </w:pPr>
                <w:r w:rsidRPr="009D44EF">
                  <w:rPr>
                    <w:rStyle w:val="PlaceholderText"/>
                    <w:b/>
                    <w:color w:val="FFFFFF" w:themeColor="background1"/>
                  </w:rPr>
                  <w:t>[Salutation]</w:t>
                </w:r>
              </w:p>
            </w:tc>
          </w:sdtContent>
        </w:sdt>
        <w:sdt>
          <w:sdtPr>
            <w:alias w:val="First name"/>
            <w:tag w:val="authorFirstName"/>
            <w:id w:val="581645879"/>
            <w:placeholder>
              <w:docPart w:val="3EB80C1B22EC46678D11E376AEACA6F6"/>
            </w:placeholder>
            <w:text/>
          </w:sdtPr>
          <w:sdtEndPr/>
          <w:sdtContent>
            <w:tc>
              <w:tcPr>
                <w:tcW w:w="2073" w:type="dxa"/>
              </w:tcPr>
              <w:p w14:paraId="09947F9C" w14:textId="77777777" w:rsidR="00B574C9" w:rsidRPr="009D44EF" w:rsidRDefault="0046705B" w:rsidP="0046705B">
                <w:proofErr w:type="spellStart"/>
                <w:r w:rsidRPr="009D44EF">
                  <w:t>Kgomotso</w:t>
                </w:r>
                <w:proofErr w:type="spellEnd"/>
                <w:r w:rsidRPr="009D44EF">
                  <w:t xml:space="preserve"> </w:t>
                </w:r>
              </w:p>
            </w:tc>
          </w:sdtContent>
        </w:sdt>
        <w:sdt>
          <w:sdtPr>
            <w:alias w:val="Middle name"/>
            <w:tag w:val="authorMiddleName"/>
            <w:id w:val="-2076034781"/>
            <w:placeholder>
              <w:docPart w:val="ADF56CD5064A4AB9B42F4CCE64D956A1"/>
            </w:placeholder>
            <w:showingPlcHdr/>
            <w:text/>
          </w:sdtPr>
          <w:sdtEndPr/>
          <w:sdtContent>
            <w:tc>
              <w:tcPr>
                <w:tcW w:w="2551" w:type="dxa"/>
              </w:tcPr>
              <w:p w14:paraId="20F03D72" w14:textId="77777777" w:rsidR="00B574C9" w:rsidRPr="009D44EF" w:rsidRDefault="00B574C9" w:rsidP="00922950">
                <w:r w:rsidRPr="009D44EF">
                  <w:rPr>
                    <w:rStyle w:val="PlaceholderText"/>
                  </w:rPr>
                  <w:t>[Middle name]</w:t>
                </w:r>
              </w:p>
            </w:tc>
          </w:sdtContent>
        </w:sdt>
        <w:sdt>
          <w:sdtPr>
            <w:alias w:val="Last name"/>
            <w:tag w:val="authorLastName"/>
            <w:id w:val="-1088529830"/>
            <w:placeholder>
              <w:docPart w:val="774A9E025D854C5692DB4A020261AE83"/>
            </w:placeholder>
            <w:text/>
          </w:sdtPr>
          <w:sdtEndPr/>
          <w:sdtContent>
            <w:tc>
              <w:tcPr>
                <w:tcW w:w="2642" w:type="dxa"/>
              </w:tcPr>
              <w:p w14:paraId="3B71F39D" w14:textId="77777777" w:rsidR="00B574C9" w:rsidRPr="009D44EF" w:rsidRDefault="0046705B" w:rsidP="0046705B">
                <w:proofErr w:type="spellStart"/>
                <w:r w:rsidRPr="009D44EF">
                  <w:t>Masemola</w:t>
                </w:r>
                <w:proofErr w:type="spellEnd"/>
              </w:p>
            </w:tc>
          </w:sdtContent>
        </w:sdt>
      </w:tr>
      <w:tr w:rsidR="00B574C9" w:rsidRPr="009D44EF" w14:paraId="27A0DF67" w14:textId="77777777" w:rsidTr="001A6A06">
        <w:trPr>
          <w:trHeight w:val="986"/>
        </w:trPr>
        <w:tc>
          <w:tcPr>
            <w:tcW w:w="491" w:type="dxa"/>
            <w:vMerge/>
            <w:shd w:val="clear" w:color="auto" w:fill="A6A6A6" w:themeFill="background1" w:themeFillShade="A6"/>
          </w:tcPr>
          <w:p w14:paraId="7750505F" w14:textId="77777777" w:rsidR="00B574C9" w:rsidRPr="009D44EF" w:rsidRDefault="00B574C9" w:rsidP="00CF1542">
            <w:pPr>
              <w:jc w:val="center"/>
              <w:rPr>
                <w:b/>
                <w:color w:val="FFFFFF" w:themeColor="background1"/>
              </w:rPr>
            </w:pPr>
          </w:p>
        </w:tc>
        <w:sdt>
          <w:sdtPr>
            <w:alias w:val="Biography"/>
            <w:tag w:val="authorBiography"/>
            <w:id w:val="938807824"/>
            <w:placeholder>
              <w:docPart w:val="C3477776DD084E75B5E690BA21DE6C12"/>
            </w:placeholder>
            <w:showingPlcHdr/>
          </w:sdtPr>
          <w:sdtEndPr/>
          <w:sdtContent>
            <w:tc>
              <w:tcPr>
                <w:tcW w:w="8525" w:type="dxa"/>
                <w:gridSpan w:val="4"/>
              </w:tcPr>
              <w:p w14:paraId="5F2849B7" w14:textId="77777777" w:rsidR="00B574C9" w:rsidRPr="009D44EF" w:rsidRDefault="00B574C9" w:rsidP="00922950">
                <w:r w:rsidRPr="009D44EF">
                  <w:rPr>
                    <w:rStyle w:val="PlaceholderText"/>
                  </w:rPr>
                  <w:t>[Enter your biography]</w:t>
                </w:r>
              </w:p>
            </w:tc>
          </w:sdtContent>
        </w:sdt>
      </w:tr>
      <w:tr w:rsidR="00B574C9" w:rsidRPr="009D44EF" w14:paraId="1BA33A8C" w14:textId="77777777" w:rsidTr="001A6A06">
        <w:trPr>
          <w:trHeight w:val="986"/>
        </w:trPr>
        <w:tc>
          <w:tcPr>
            <w:tcW w:w="491" w:type="dxa"/>
            <w:vMerge/>
            <w:shd w:val="clear" w:color="auto" w:fill="A6A6A6" w:themeFill="background1" w:themeFillShade="A6"/>
          </w:tcPr>
          <w:p w14:paraId="61A737CD" w14:textId="77777777" w:rsidR="00B574C9" w:rsidRPr="009D44EF" w:rsidRDefault="00B574C9" w:rsidP="00CF1542">
            <w:pPr>
              <w:jc w:val="center"/>
              <w:rPr>
                <w:b/>
                <w:color w:val="FFFFFF" w:themeColor="background1"/>
              </w:rPr>
            </w:pPr>
          </w:p>
        </w:tc>
        <w:sdt>
          <w:sdtPr>
            <w:alias w:val="Affiliation"/>
            <w:tag w:val="affiliation"/>
            <w:id w:val="2012937915"/>
            <w:placeholder>
              <w:docPart w:val="F2D0EA7A40E34C6EB13451DAB0E2D152"/>
            </w:placeholder>
            <w:text/>
          </w:sdtPr>
          <w:sdtEndPr/>
          <w:sdtContent>
            <w:tc>
              <w:tcPr>
                <w:tcW w:w="8525" w:type="dxa"/>
                <w:gridSpan w:val="4"/>
              </w:tcPr>
              <w:p w14:paraId="671494F4" w14:textId="77777777" w:rsidR="00B574C9" w:rsidRPr="009D44EF" w:rsidRDefault="009D44EF" w:rsidP="009D44EF">
                <w:r w:rsidRPr="009D44EF">
                  <w:t>University of South Africa</w:t>
                </w:r>
              </w:p>
            </w:tc>
          </w:sdtContent>
        </w:sdt>
      </w:tr>
    </w:tbl>
    <w:p w14:paraId="6009C188" w14:textId="77777777" w:rsidR="003D3579" w:rsidRPr="009D44EF"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9D44EF" w14:paraId="030CACA7" w14:textId="77777777" w:rsidTr="00244BB0">
        <w:tc>
          <w:tcPr>
            <w:tcW w:w="9016" w:type="dxa"/>
            <w:shd w:val="clear" w:color="auto" w:fill="A6A6A6" w:themeFill="background1" w:themeFillShade="A6"/>
            <w:tcMar>
              <w:top w:w="113" w:type="dxa"/>
              <w:bottom w:w="113" w:type="dxa"/>
            </w:tcMar>
          </w:tcPr>
          <w:p w14:paraId="715272D8" w14:textId="77777777" w:rsidR="00244BB0" w:rsidRPr="009D44EF" w:rsidRDefault="00244BB0" w:rsidP="00244BB0">
            <w:pPr>
              <w:jc w:val="center"/>
              <w:rPr>
                <w:b/>
                <w:color w:val="FFFFFF" w:themeColor="background1"/>
              </w:rPr>
            </w:pPr>
            <w:r w:rsidRPr="009D44EF">
              <w:rPr>
                <w:b/>
                <w:color w:val="FFFFFF" w:themeColor="background1"/>
              </w:rPr>
              <w:t>Your article</w:t>
            </w:r>
          </w:p>
        </w:tc>
      </w:tr>
      <w:tr w:rsidR="003F0D73" w:rsidRPr="009D44EF" w14:paraId="247D44B0" w14:textId="77777777" w:rsidTr="003F0D73">
        <w:sdt>
          <w:sdtPr>
            <w:alias w:val="Article headword"/>
            <w:tag w:val="articleHeadword"/>
            <w:id w:val="-361440020"/>
            <w:placeholder>
              <w:docPart w:val="C8474EBE7117469CBFC41B8601B3AE9C"/>
            </w:placeholder>
            <w:text/>
          </w:sdtPr>
          <w:sdtEndPr/>
          <w:sdtContent>
            <w:tc>
              <w:tcPr>
                <w:tcW w:w="9016" w:type="dxa"/>
                <w:tcMar>
                  <w:top w:w="113" w:type="dxa"/>
                  <w:bottom w:w="113" w:type="dxa"/>
                </w:tcMar>
              </w:tcPr>
              <w:p w14:paraId="1848309A" w14:textId="77777777" w:rsidR="003F0D73" w:rsidRPr="009D44EF" w:rsidRDefault="0046705B" w:rsidP="003F0D73">
                <w:pPr>
                  <w:rPr>
                    <w:b/>
                  </w:rPr>
                </w:pPr>
                <w:r w:rsidRPr="009D44EF">
                  <w:t>Brutus, Dennis (1924-2009)</w:t>
                </w:r>
              </w:p>
            </w:tc>
          </w:sdtContent>
        </w:sdt>
      </w:tr>
      <w:tr w:rsidR="00464699" w:rsidRPr="009D44EF" w14:paraId="25C57B9E" w14:textId="77777777" w:rsidTr="007821B0">
        <w:sdt>
          <w:sdtPr>
            <w:alias w:val="Variant headwords"/>
            <w:tag w:val="variantHeadwords"/>
            <w:id w:val="173464402"/>
            <w:placeholder>
              <w:docPart w:val="CD6C40FAE66C4DAD993066EBA26567AB"/>
            </w:placeholder>
            <w:showingPlcHdr/>
          </w:sdtPr>
          <w:sdtEndPr/>
          <w:sdtContent>
            <w:tc>
              <w:tcPr>
                <w:tcW w:w="9016" w:type="dxa"/>
                <w:tcMar>
                  <w:top w:w="113" w:type="dxa"/>
                  <w:bottom w:w="113" w:type="dxa"/>
                </w:tcMar>
              </w:tcPr>
              <w:p w14:paraId="74C0DC04" w14:textId="77777777" w:rsidR="00464699" w:rsidRPr="009D44EF" w:rsidRDefault="00464699" w:rsidP="00464699">
                <w:r w:rsidRPr="009D44EF">
                  <w:rPr>
                    <w:rStyle w:val="PlaceholderText"/>
                    <w:b/>
                  </w:rPr>
                  <w:t xml:space="preserve">[Enter any </w:t>
                </w:r>
                <w:r w:rsidRPr="009D44EF">
                  <w:rPr>
                    <w:rStyle w:val="PlaceholderText"/>
                    <w:b/>
                    <w:i/>
                  </w:rPr>
                  <w:t>variant forms</w:t>
                </w:r>
                <w:r w:rsidRPr="009D44EF">
                  <w:rPr>
                    <w:rStyle w:val="PlaceholderText"/>
                    <w:b/>
                  </w:rPr>
                  <w:t xml:space="preserve"> of your headword – OPTIONAL]</w:t>
                </w:r>
              </w:p>
            </w:tc>
          </w:sdtContent>
        </w:sdt>
      </w:tr>
      <w:tr w:rsidR="00E85A05" w:rsidRPr="009D44EF" w14:paraId="1916F84E" w14:textId="77777777" w:rsidTr="003F0D73">
        <w:sdt>
          <w:sdtPr>
            <w:alias w:val="Abstract"/>
            <w:tag w:val="abstract"/>
            <w:id w:val="-635871867"/>
            <w:placeholder>
              <w:docPart w:val="E3A3EDA3F9494FEC83283C6BAD7A8A17"/>
            </w:placeholder>
          </w:sdtPr>
          <w:sdtEndPr/>
          <w:sdtContent>
            <w:tc>
              <w:tcPr>
                <w:tcW w:w="9016" w:type="dxa"/>
                <w:tcMar>
                  <w:top w:w="113" w:type="dxa"/>
                  <w:bottom w:w="113" w:type="dxa"/>
                </w:tcMar>
              </w:tcPr>
              <w:p w14:paraId="2424211C" w14:textId="1919B4AC" w:rsidR="00E85A05" w:rsidRPr="009D44EF" w:rsidRDefault="009D44EF" w:rsidP="00300C4C">
                <w:r w:rsidRPr="009D44EF">
                  <w:t>Dennis Brutus was</w:t>
                </w:r>
                <w:r w:rsidR="00300C4C">
                  <w:t xml:space="preserve"> an author </w:t>
                </w:r>
                <w:r w:rsidRPr="009D44EF">
                  <w:t xml:space="preserve">born in Salisbury, Rhodesia (now Harare, Zimbabwe). He was raised in Port Elizabeth, South Africa. He was classified as a ‘coloured’ because of his racially mixed parentage. A political activist as well as a writer, he spent eighteen months on </w:t>
                </w:r>
                <w:proofErr w:type="spellStart"/>
                <w:r w:rsidRPr="009D44EF">
                  <w:t>Robben</w:t>
                </w:r>
                <w:proofErr w:type="spellEnd"/>
                <w:r w:rsidRPr="009D44EF">
                  <w:t xml:space="preserve"> Island for defying a banning order in 1963. </w:t>
                </w:r>
                <w:r w:rsidR="00300C4C">
                  <w:t>Subsequently</w:t>
                </w:r>
                <w:r w:rsidRPr="009D44EF">
                  <w:t xml:space="preserve">, he went into exile but continued working as an activist, a poet, and an academic. Banned for many years in South Africa, he wrote ten volumes of verse, from </w:t>
                </w:r>
                <w:r w:rsidRPr="001E77C1">
                  <w:rPr>
                    <w:i/>
                  </w:rPr>
                  <w:t>Sirens, Knuckles,</w:t>
                </w:r>
                <w:r w:rsidR="001E77C1">
                  <w:rPr>
                    <w:i/>
                  </w:rPr>
                  <w:t xml:space="preserve"> </w:t>
                </w:r>
                <w:r w:rsidRPr="001E77C1">
                  <w:rPr>
                    <w:i/>
                  </w:rPr>
                  <w:t>Boots</w:t>
                </w:r>
                <w:r w:rsidR="001E77C1">
                  <w:t xml:space="preserve"> (1963)</w:t>
                </w:r>
                <w:r w:rsidRPr="009D44EF">
                  <w:t xml:space="preserve"> for which he won the </w:t>
                </w:r>
                <w:proofErr w:type="spellStart"/>
                <w:r w:rsidRPr="009D44EF">
                  <w:t>Mbari</w:t>
                </w:r>
                <w:proofErr w:type="spellEnd"/>
                <w:r w:rsidRPr="009D44EF">
                  <w:t xml:space="preserve"> Prize (he returned the prize because </w:t>
                </w:r>
                <w:r w:rsidR="001E77C1">
                  <w:t>it was reserved for non-whites)</w:t>
                </w:r>
                <w:r w:rsidRPr="009D44EF">
                  <w:t xml:space="preserve"> to </w:t>
                </w:r>
                <w:proofErr w:type="spellStart"/>
                <w:r w:rsidRPr="001E77C1">
                  <w:rPr>
                    <w:i/>
                  </w:rPr>
                  <w:t>Leafdrift</w:t>
                </w:r>
                <w:proofErr w:type="spellEnd"/>
                <w:r w:rsidRPr="009D44EF">
                  <w:t xml:space="preserve"> (2005). His poetry is notable for its pared down realism, its social commentary, and its resilience in the face of oppression. Brutus won the Langston Hughes prize in 1987 and the Paul Robeson Award in 1989, rare feats, considering that these prizes are traditionally reserved for the best African-American poets. He held faculty positions at the University of Denver, </w:t>
                </w:r>
                <w:proofErr w:type="spellStart"/>
                <w:r w:rsidRPr="009D44EF">
                  <w:t>Northwestern</w:t>
                </w:r>
                <w:proofErr w:type="spellEnd"/>
                <w:r w:rsidRPr="009D44EF">
                  <w:t xml:space="preserve"> University, and the University of Pittsburgh before returning to South Africa as an acclaimed writer and academic after being officially unbanned in 1990. </w:t>
                </w:r>
              </w:p>
            </w:tc>
          </w:sdtContent>
        </w:sdt>
      </w:tr>
      <w:tr w:rsidR="003F0D73" w:rsidRPr="009D44EF" w14:paraId="2FA16520" w14:textId="77777777" w:rsidTr="003F0D73">
        <w:sdt>
          <w:sdtPr>
            <w:alias w:val="Article text"/>
            <w:tag w:val="articleText"/>
            <w:id w:val="634067588"/>
            <w:placeholder>
              <w:docPart w:val="C8A34F762D614CE7B2CB26FDBD91D3E7"/>
            </w:placeholder>
          </w:sdtPr>
          <w:sdtEndPr/>
          <w:sdtContent>
            <w:tc>
              <w:tcPr>
                <w:tcW w:w="9016" w:type="dxa"/>
                <w:tcMar>
                  <w:top w:w="113" w:type="dxa"/>
                  <w:bottom w:w="113" w:type="dxa"/>
                </w:tcMar>
              </w:tcPr>
              <w:sdt>
                <w:sdtPr>
                  <w:alias w:val="Abstract"/>
                  <w:tag w:val="abstract"/>
                  <w:id w:val="-57475032"/>
                  <w:placeholder>
                    <w:docPart w:val="0FAEC1E938644A489A5EBDDDC7F2292E"/>
                  </w:placeholder>
                </w:sdtPr>
                <w:sdtEndPr/>
                <w:sdtContent>
                  <w:p w14:paraId="430FE343" w14:textId="77777777" w:rsidR="001E77C1" w:rsidRDefault="001E77C1" w:rsidP="00AA1C44">
                    <w:r w:rsidRPr="009D44EF">
                      <w:t>Dennis Brutus was</w:t>
                    </w:r>
                    <w:r>
                      <w:t xml:space="preserve"> an author </w:t>
                    </w:r>
                    <w:r w:rsidRPr="009D44EF">
                      <w:t xml:space="preserve">born in Salisbury, Rhodesia (now Harare, Zimbabwe). He was raised in Port Elizabeth, South Africa. He was classified as a ‘coloured’ because of his racially mixed parentage. A political activist as well as a writer, he spent eighteen months on </w:t>
                    </w:r>
                    <w:proofErr w:type="spellStart"/>
                    <w:r w:rsidRPr="009D44EF">
                      <w:t>Robben</w:t>
                    </w:r>
                    <w:proofErr w:type="spellEnd"/>
                    <w:r w:rsidRPr="009D44EF">
                      <w:t xml:space="preserve"> Island for defying a banning order in 1963. </w:t>
                    </w:r>
                    <w:r>
                      <w:t>Subsequently</w:t>
                    </w:r>
                    <w:r w:rsidRPr="009D44EF">
                      <w:t xml:space="preserve">, he went into exile but continued working as an activist, a poet, and an academic. Banned for many years in South Africa, he wrote ten volumes of verse, from </w:t>
                    </w:r>
                    <w:r w:rsidRPr="001E77C1">
                      <w:rPr>
                        <w:i/>
                      </w:rPr>
                      <w:t>Sirens, Knuckles,</w:t>
                    </w:r>
                    <w:r>
                      <w:rPr>
                        <w:i/>
                      </w:rPr>
                      <w:t xml:space="preserve"> </w:t>
                    </w:r>
                    <w:r w:rsidRPr="001E77C1">
                      <w:rPr>
                        <w:i/>
                      </w:rPr>
                      <w:t>Boots</w:t>
                    </w:r>
                    <w:r>
                      <w:t xml:space="preserve"> (1963)</w:t>
                    </w:r>
                    <w:r w:rsidRPr="009D44EF">
                      <w:t xml:space="preserve"> for which he won the </w:t>
                    </w:r>
                    <w:proofErr w:type="spellStart"/>
                    <w:r w:rsidRPr="009D44EF">
                      <w:t>Mbari</w:t>
                    </w:r>
                    <w:proofErr w:type="spellEnd"/>
                    <w:r w:rsidRPr="009D44EF">
                      <w:t xml:space="preserve"> Prize (he returned the prize because </w:t>
                    </w:r>
                    <w:r>
                      <w:t>it was reserved for non-whites)</w:t>
                    </w:r>
                    <w:r w:rsidRPr="009D44EF">
                      <w:t xml:space="preserve"> to </w:t>
                    </w:r>
                    <w:proofErr w:type="spellStart"/>
                    <w:r w:rsidRPr="001E77C1">
                      <w:rPr>
                        <w:i/>
                      </w:rPr>
                      <w:t>Leafdrift</w:t>
                    </w:r>
                    <w:proofErr w:type="spellEnd"/>
                    <w:r w:rsidRPr="009D44EF">
                      <w:t xml:space="preserve"> (2005). His poetry is notable for its pared down realism, its social commentary, and its resilience in the face of oppression. Brutus won the Langston Hughes prize in 1987 and the Paul Robeson Award in 1989, rare feats, considering that these prizes are traditionally reserved for the best African-American poets. He held faculty positions at the University of Denver, </w:t>
                    </w:r>
                    <w:proofErr w:type="spellStart"/>
                    <w:r w:rsidRPr="009D44EF">
                      <w:t>Northwestern</w:t>
                    </w:r>
                    <w:proofErr w:type="spellEnd"/>
                    <w:r w:rsidRPr="009D44EF">
                      <w:t xml:space="preserve"> University, and the University of Pittsburgh before returning to South Africa as an acclaimed writer and academic after being officially unbanned in 1990. </w:t>
                    </w:r>
                  </w:p>
                  <w:p w14:paraId="4378999D" w14:textId="538E68BD" w:rsidR="0046705B" w:rsidRPr="009D44EF" w:rsidRDefault="00AA1C44" w:rsidP="0046705B">
                    <w:pPr>
                      <w:jc w:val="both"/>
                    </w:pPr>
                  </w:p>
                </w:sdtContent>
              </w:sdt>
              <w:p w14:paraId="04A9E372" w14:textId="6BCEE831" w:rsidR="0046705B" w:rsidRPr="009D44EF" w:rsidRDefault="00AA1C44" w:rsidP="009D44EF">
                <w:pPr>
                  <w:pStyle w:val="Heading1"/>
                  <w:outlineLvl w:val="0"/>
                </w:pPr>
                <w:r>
                  <w:t>List of W</w:t>
                </w:r>
                <w:r w:rsidR="0046705B" w:rsidRPr="009D44EF">
                  <w:t>orks</w:t>
                </w:r>
                <w:r>
                  <w:t>:</w:t>
                </w:r>
                <w:r w:rsidR="0046705B" w:rsidRPr="009D44EF">
                  <w:t xml:space="preserve"> </w:t>
                </w:r>
              </w:p>
              <w:p w14:paraId="048743DD" w14:textId="77777777" w:rsidR="0046705B" w:rsidRPr="009D44EF" w:rsidRDefault="0046705B" w:rsidP="0046705B">
                <w:pPr>
                  <w:jc w:val="both"/>
                </w:pPr>
                <w:r w:rsidRPr="009D44EF">
                  <w:rPr>
                    <w:i/>
                  </w:rPr>
                  <w:t xml:space="preserve">Sirens, Knuckles, Boots </w:t>
                </w:r>
                <w:r w:rsidRPr="009D44EF">
                  <w:t>(1963)</w:t>
                </w:r>
              </w:p>
              <w:p w14:paraId="544338A5" w14:textId="77777777" w:rsidR="0046705B" w:rsidRPr="009D44EF" w:rsidRDefault="0046705B" w:rsidP="0046705B">
                <w:pPr>
                  <w:jc w:val="both"/>
                </w:pPr>
                <w:r w:rsidRPr="009D44EF">
                  <w:rPr>
                    <w:i/>
                  </w:rPr>
                  <w:t>Letters to Martha and Other Poems from a South African Prison</w:t>
                </w:r>
                <w:r w:rsidRPr="009D44EF">
                  <w:t xml:space="preserve"> (1968)</w:t>
                </w:r>
              </w:p>
              <w:p w14:paraId="31E0F719" w14:textId="77777777" w:rsidR="0046705B" w:rsidRPr="009D44EF" w:rsidRDefault="0046705B" w:rsidP="0046705B">
                <w:pPr>
                  <w:jc w:val="both"/>
                </w:pPr>
                <w:r w:rsidRPr="009D44EF">
                  <w:rPr>
                    <w:i/>
                  </w:rPr>
                  <w:t>The Ordeal: Poems of Anguish, Resistance and Hope</w:t>
                </w:r>
                <w:r w:rsidRPr="009D44EF">
                  <w:t xml:space="preserve"> (1977)</w:t>
                </w:r>
              </w:p>
              <w:p w14:paraId="1E7435CD" w14:textId="77777777" w:rsidR="0046705B" w:rsidRPr="009D44EF" w:rsidRDefault="0046705B" w:rsidP="0046705B">
                <w:r w:rsidRPr="009D44EF">
                  <w:rPr>
                    <w:i/>
                  </w:rPr>
                  <w:t>Remembering Soweto</w:t>
                </w:r>
                <w:r w:rsidRPr="009D44EF">
                  <w:t xml:space="preserve"> 1976 (2004)</w:t>
                </w:r>
              </w:p>
              <w:p w14:paraId="6B40CA65" w14:textId="77777777" w:rsidR="003F0D73" w:rsidRPr="009D44EF" w:rsidRDefault="0046705B" w:rsidP="00C27FAB">
                <w:proofErr w:type="spellStart"/>
                <w:r w:rsidRPr="009D44EF">
                  <w:rPr>
                    <w:i/>
                  </w:rPr>
                  <w:t>Leafdrift</w:t>
                </w:r>
                <w:proofErr w:type="spellEnd"/>
                <w:r w:rsidRPr="009D44EF">
                  <w:t xml:space="preserve"> (2005)</w:t>
                </w:r>
              </w:p>
            </w:tc>
          </w:sdtContent>
        </w:sdt>
      </w:tr>
      <w:tr w:rsidR="003235A7" w:rsidRPr="009D44EF" w14:paraId="30C84FFE" w14:textId="77777777" w:rsidTr="003235A7">
        <w:tc>
          <w:tcPr>
            <w:tcW w:w="9016" w:type="dxa"/>
          </w:tcPr>
          <w:p w14:paraId="5DB14DC5" w14:textId="77777777" w:rsidR="003235A7" w:rsidRPr="009D44EF" w:rsidRDefault="003235A7" w:rsidP="008A5B87">
            <w:r w:rsidRPr="009D44EF">
              <w:rPr>
                <w:u w:val="single"/>
              </w:rPr>
              <w:lastRenderedPageBreak/>
              <w:t>Further reading</w:t>
            </w:r>
            <w:r w:rsidRPr="009D44EF">
              <w:t>:</w:t>
            </w:r>
          </w:p>
          <w:sdt>
            <w:sdtPr>
              <w:alias w:val="Further reading"/>
              <w:tag w:val="furtherReading"/>
              <w:id w:val="-1516217107"/>
              <w:placeholder>
                <w:docPart w:val="963561BAA55344029788F8682F057436"/>
              </w:placeholder>
            </w:sdtPr>
            <w:sdtEndPr/>
            <w:sdtContent>
              <w:bookmarkStart w:id="0" w:name="_GoBack" w:displacedByCustomXml="prev"/>
              <w:bookmarkEnd w:id="0" w:displacedByCustomXml="prev"/>
              <w:p w14:paraId="760173E7" w14:textId="387246B8" w:rsidR="003235A7" w:rsidRPr="009D44EF" w:rsidRDefault="00AA1C44" w:rsidP="0046705B">
                <w:sdt>
                  <w:sdtPr>
                    <w:id w:val="1151100576"/>
                    <w:citation/>
                  </w:sdtPr>
                  <w:sdtEndPr/>
                  <w:sdtContent>
                    <w:r w:rsidR="0046705B" w:rsidRPr="009D44EF">
                      <w:fldChar w:fldCharType="begin"/>
                    </w:r>
                    <w:r w:rsidR="0046705B" w:rsidRPr="009D44EF">
                      <w:rPr>
                        <w:lang w:val="en-CA"/>
                      </w:rPr>
                      <w:instrText xml:space="preserve"> CITATION McL95 \l 4105 </w:instrText>
                    </w:r>
                    <w:r w:rsidR="0046705B" w:rsidRPr="009D44EF">
                      <w:fldChar w:fldCharType="separate"/>
                    </w:r>
                    <w:r w:rsidR="0046705B" w:rsidRPr="009D44EF">
                      <w:rPr>
                        <w:noProof/>
                        <w:lang w:val="en-CA"/>
                      </w:rPr>
                      <w:t xml:space="preserve"> (McLuckie and Colbert)</w:t>
                    </w:r>
                    <w:r w:rsidR="0046705B" w:rsidRPr="009D44EF">
                      <w:fldChar w:fldCharType="end"/>
                    </w:r>
                  </w:sdtContent>
                </w:sdt>
              </w:p>
            </w:sdtContent>
          </w:sdt>
        </w:tc>
      </w:tr>
    </w:tbl>
    <w:p w14:paraId="0FB18C7B" w14:textId="77777777" w:rsidR="00C27FAB" w:rsidRPr="009D44EF" w:rsidRDefault="00C27FAB" w:rsidP="00B33145"/>
    <w:sectPr w:rsidR="00C27FAB" w:rsidRPr="009D44E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396F5D" w14:textId="77777777" w:rsidR="00593450" w:rsidRDefault="00593450" w:rsidP="007A0D55">
      <w:pPr>
        <w:spacing w:after="0" w:line="240" w:lineRule="auto"/>
      </w:pPr>
      <w:r>
        <w:separator/>
      </w:r>
    </w:p>
  </w:endnote>
  <w:endnote w:type="continuationSeparator" w:id="0">
    <w:p w14:paraId="157EAF44" w14:textId="77777777" w:rsidR="00593450" w:rsidRDefault="0059345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70FEB" w14:textId="77777777" w:rsidR="00593450" w:rsidRDefault="00593450" w:rsidP="007A0D55">
      <w:pPr>
        <w:spacing w:after="0" w:line="240" w:lineRule="auto"/>
      </w:pPr>
      <w:r>
        <w:separator/>
      </w:r>
    </w:p>
  </w:footnote>
  <w:footnote w:type="continuationSeparator" w:id="0">
    <w:p w14:paraId="661D6827" w14:textId="77777777" w:rsidR="00593450" w:rsidRDefault="0059345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1781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07993A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F61"/>
    <w:rsid w:val="00022F61"/>
    <w:rsid w:val="00032559"/>
    <w:rsid w:val="00052040"/>
    <w:rsid w:val="000B25AE"/>
    <w:rsid w:val="000B55AB"/>
    <w:rsid w:val="000D24DC"/>
    <w:rsid w:val="00101B2E"/>
    <w:rsid w:val="00116FA0"/>
    <w:rsid w:val="0015114C"/>
    <w:rsid w:val="00190A44"/>
    <w:rsid w:val="001A21F3"/>
    <w:rsid w:val="001A2537"/>
    <w:rsid w:val="001A6A06"/>
    <w:rsid w:val="001E77C1"/>
    <w:rsid w:val="00210C03"/>
    <w:rsid w:val="002162E2"/>
    <w:rsid w:val="00225C5A"/>
    <w:rsid w:val="00230B10"/>
    <w:rsid w:val="00234353"/>
    <w:rsid w:val="00244BB0"/>
    <w:rsid w:val="002A0A0D"/>
    <w:rsid w:val="002B0B37"/>
    <w:rsid w:val="00300C4C"/>
    <w:rsid w:val="0030662D"/>
    <w:rsid w:val="003235A7"/>
    <w:rsid w:val="003677B6"/>
    <w:rsid w:val="003D3579"/>
    <w:rsid w:val="003E2795"/>
    <w:rsid w:val="003F0D73"/>
    <w:rsid w:val="00462DBE"/>
    <w:rsid w:val="00464699"/>
    <w:rsid w:val="0046705B"/>
    <w:rsid w:val="00483379"/>
    <w:rsid w:val="00487BC5"/>
    <w:rsid w:val="00496888"/>
    <w:rsid w:val="004A7476"/>
    <w:rsid w:val="004E5896"/>
    <w:rsid w:val="00513EE6"/>
    <w:rsid w:val="00534F8F"/>
    <w:rsid w:val="00590035"/>
    <w:rsid w:val="00593450"/>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D44EF"/>
    <w:rsid w:val="009E18A1"/>
    <w:rsid w:val="009E73D7"/>
    <w:rsid w:val="00A27D2C"/>
    <w:rsid w:val="00A76FD9"/>
    <w:rsid w:val="00AA1C44"/>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890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22F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F6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22F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F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2917BB585A74620A6C84039E4FEB5FC"/>
        <w:category>
          <w:name w:val="General"/>
          <w:gallery w:val="placeholder"/>
        </w:category>
        <w:types>
          <w:type w:val="bbPlcHdr"/>
        </w:types>
        <w:behaviors>
          <w:behavior w:val="content"/>
        </w:behaviors>
        <w:guid w:val="{5F2202EF-DDEA-4DE6-8393-C6EE7CD63663}"/>
      </w:docPartPr>
      <w:docPartBody>
        <w:p w:rsidR="00366EB7" w:rsidRDefault="005D622D">
          <w:pPr>
            <w:pStyle w:val="F2917BB585A74620A6C84039E4FEB5FC"/>
          </w:pPr>
          <w:r w:rsidRPr="00CC586D">
            <w:rPr>
              <w:rStyle w:val="PlaceholderText"/>
              <w:b/>
              <w:color w:val="FFFFFF" w:themeColor="background1"/>
            </w:rPr>
            <w:t>[Salutation]</w:t>
          </w:r>
        </w:p>
      </w:docPartBody>
    </w:docPart>
    <w:docPart>
      <w:docPartPr>
        <w:name w:val="3EB80C1B22EC46678D11E376AEACA6F6"/>
        <w:category>
          <w:name w:val="General"/>
          <w:gallery w:val="placeholder"/>
        </w:category>
        <w:types>
          <w:type w:val="bbPlcHdr"/>
        </w:types>
        <w:behaviors>
          <w:behavior w:val="content"/>
        </w:behaviors>
        <w:guid w:val="{3D462BC6-60BD-413C-909E-BEE1D3E898A6}"/>
      </w:docPartPr>
      <w:docPartBody>
        <w:p w:rsidR="00366EB7" w:rsidRDefault="005D622D">
          <w:pPr>
            <w:pStyle w:val="3EB80C1B22EC46678D11E376AEACA6F6"/>
          </w:pPr>
          <w:r>
            <w:rPr>
              <w:rStyle w:val="PlaceholderText"/>
            </w:rPr>
            <w:t>[First name]</w:t>
          </w:r>
        </w:p>
      </w:docPartBody>
    </w:docPart>
    <w:docPart>
      <w:docPartPr>
        <w:name w:val="ADF56CD5064A4AB9B42F4CCE64D956A1"/>
        <w:category>
          <w:name w:val="General"/>
          <w:gallery w:val="placeholder"/>
        </w:category>
        <w:types>
          <w:type w:val="bbPlcHdr"/>
        </w:types>
        <w:behaviors>
          <w:behavior w:val="content"/>
        </w:behaviors>
        <w:guid w:val="{5ACA46FD-0A66-41E6-9260-B39061B66B10}"/>
      </w:docPartPr>
      <w:docPartBody>
        <w:p w:rsidR="00366EB7" w:rsidRDefault="005D622D">
          <w:pPr>
            <w:pStyle w:val="ADF56CD5064A4AB9B42F4CCE64D956A1"/>
          </w:pPr>
          <w:r>
            <w:rPr>
              <w:rStyle w:val="PlaceholderText"/>
            </w:rPr>
            <w:t>[Middle name]</w:t>
          </w:r>
        </w:p>
      </w:docPartBody>
    </w:docPart>
    <w:docPart>
      <w:docPartPr>
        <w:name w:val="774A9E025D854C5692DB4A020261AE83"/>
        <w:category>
          <w:name w:val="General"/>
          <w:gallery w:val="placeholder"/>
        </w:category>
        <w:types>
          <w:type w:val="bbPlcHdr"/>
        </w:types>
        <w:behaviors>
          <w:behavior w:val="content"/>
        </w:behaviors>
        <w:guid w:val="{BC000C1A-0E64-48FB-92CF-2FFB37D2D426}"/>
      </w:docPartPr>
      <w:docPartBody>
        <w:p w:rsidR="00366EB7" w:rsidRDefault="005D622D">
          <w:pPr>
            <w:pStyle w:val="774A9E025D854C5692DB4A020261AE83"/>
          </w:pPr>
          <w:r>
            <w:rPr>
              <w:rStyle w:val="PlaceholderText"/>
            </w:rPr>
            <w:t>[Last name]</w:t>
          </w:r>
        </w:p>
      </w:docPartBody>
    </w:docPart>
    <w:docPart>
      <w:docPartPr>
        <w:name w:val="C3477776DD084E75B5E690BA21DE6C12"/>
        <w:category>
          <w:name w:val="General"/>
          <w:gallery w:val="placeholder"/>
        </w:category>
        <w:types>
          <w:type w:val="bbPlcHdr"/>
        </w:types>
        <w:behaviors>
          <w:behavior w:val="content"/>
        </w:behaviors>
        <w:guid w:val="{41EB0371-AA1E-4AB2-A792-DEF1416422DD}"/>
      </w:docPartPr>
      <w:docPartBody>
        <w:p w:rsidR="00366EB7" w:rsidRDefault="005D622D">
          <w:pPr>
            <w:pStyle w:val="C3477776DD084E75B5E690BA21DE6C12"/>
          </w:pPr>
          <w:r>
            <w:rPr>
              <w:rStyle w:val="PlaceholderText"/>
            </w:rPr>
            <w:t>[Enter your biography]</w:t>
          </w:r>
        </w:p>
      </w:docPartBody>
    </w:docPart>
    <w:docPart>
      <w:docPartPr>
        <w:name w:val="F2D0EA7A40E34C6EB13451DAB0E2D152"/>
        <w:category>
          <w:name w:val="General"/>
          <w:gallery w:val="placeholder"/>
        </w:category>
        <w:types>
          <w:type w:val="bbPlcHdr"/>
        </w:types>
        <w:behaviors>
          <w:behavior w:val="content"/>
        </w:behaviors>
        <w:guid w:val="{47839435-7263-4EA9-B7C3-9ACD1E8A21DA}"/>
      </w:docPartPr>
      <w:docPartBody>
        <w:p w:rsidR="00366EB7" w:rsidRDefault="005D622D">
          <w:pPr>
            <w:pStyle w:val="F2D0EA7A40E34C6EB13451DAB0E2D152"/>
          </w:pPr>
          <w:r>
            <w:rPr>
              <w:rStyle w:val="PlaceholderText"/>
            </w:rPr>
            <w:t>[Enter the institution with which you are affiliated]</w:t>
          </w:r>
        </w:p>
      </w:docPartBody>
    </w:docPart>
    <w:docPart>
      <w:docPartPr>
        <w:name w:val="C8474EBE7117469CBFC41B8601B3AE9C"/>
        <w:category>
          <w:name w:val="General"/>
          <w:gallery w:val="placeholder"/>
        </w:category>
        <w:types>
          <w:type w:val="bbPlcHdr"/>
        </w:types>
        <w:behaviors>
          <w:behavior w:val="content"/>
        </w:behaviors>
        <w:guid w:val="{F3F17B50-142D-42CF-A57F-32F81B14F6F4}"/>
      </w:docPartPr>
      <w:docPartBody>
        <w:p w:rsidR="00366EB7" w:rsidRDefault="005D622D">
          <w:pPr>
            <w:pStyle w:val="C8474EBE7117469CBFC41B8601B3AE9C"/>
          </w:pPr>
          <w:r w:rsidRPr="00EF74F7">
            <w:rPr>
              <w:b/>
              <w:color w:val="808080" w:themeColor="background1" w:themeShade="80"/>
            </w:rPr>
            <w:t>[Enter the headword for your article]</w:t>
          </w:r>
        </w:p>
      </w:docPartBody>
    </w:docPart>
    <w:docPart>
      <w:docPartPr>
        <w:name w:val="CD6C40FAE66C4DAD993066EBA26567AB"/>
        <w:category>
          <w:name w:val="General"/>
          <w:gallery w:val="placeholder"/>
        </w:category>
        <w:types>
          <w:type w:val="bbPlcHdr"/>
        </w:types>
        <w:behaviors>
          <w:behavior w:val="content"/>
        </w:behaviors>
        <w:guid w:val="{BC082236-6F73-48AC-98B9-6F67AD6E0EFB}"/>
      </w:docPartPr>
      <w:docPartBody>
        <w:p w:rsidR="00366EB7" w:rsidRDefault="005D622D">
          <w:pPr>
            <w:pStyle w:val="CD6C40FAE66C4DAD993066EBA26567A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3A3EDA3F9494FEC83283C6BAD7A8A17"/>
        <w:category>
          <w:name w:val="General"/>
          <w:gallery w:val="placeholder"/>
        </w:category>
        <w:types>
          <w:type w:val="bbPlcHdr"/>
        </w:types>
        <w:behaviors>
          <w:behavior w:val="content"/>
        </w:behaviors>
        <w:guid w:val="{7FE63251-D77A-45CA-A11D-D722CADAB0AD}"/>
      </w:docPartPr>
      <w:docPartBody>
        <w:p w:rsidR="00366EB7" w:rsidRDefault="005D622D">
          <w:pPr>
            <w:pStyle w:val="E3A3EDA3F9494FEC83283C6BAD7A8A1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8A34F762D614CE7B2CB26FDBD91D3E7"/>
        <w:category>
          <w:name w:val="General"/>
          <w:gallery w:val="placeholder"/>
        </w:category>
        <w:types>
          <w:type w:val="bbPlcHdr"/>
        </w:types>
        <w:behaviors>
          <w:behavior w:val="content"/>
        </w:behaviors>
        <w:guid w:val="{4FAC2281-A9CD-48C2-9DB8-A662016E943A}"/>
      </w:docPartPr>
      <w:docPartBody>
        <w:p w:rsidR="00366EB7" w:rsidRDefault="005D622D">
          <w:pPr>
            <w:pStyle w:val="C8A34F762D614CE7B2CB26FDBD91D3E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63561BAA55344029788F8682F057436"/>
        <w:category>
          <w:name w:val="General"/>
          <w:gallery w:val="placeholder"/>
        </w:category>
        <w:types>
          <w:type w:val="bbPlcHdr"/>
        </w:types>
        <w:behaviors>
          <w:behavior w:val="content"/>
        </w:behaviors>
        <w:guid w:val="{4F1E5DBD-4B4C-4BB8-A815-C82983A21E5D}"/>
      </w:docPartPr>
      <w:docPartBody>
        <w:p w:rsidR="00366EB7" w:rsidRDefault="005D622D">
          <w:pPr>
            <w:pStyle w:val="963561BAA55344029788F8682F057436"/>
          </w:pPr>
          <w:r>
            <w:rPr>
              <w:rStyle w:val="PlaceholderText"/>
            </w:rPr>
            <w:t>[Enter citations for further reading here]</w:t>
          </w:r>
        </w:p>
      </w:docPartBody>
    </w:docPart>
    <w:docPart>
      <w:docPartPr>
        <w:name w:val="0FAEC1E938644A489A5EBDDDC7F2292E"/>
        <w:category>
          <w:name w:val="General"/>
          <w:gallery w:val="placeholder"/>
        </w:category>
        <w:types>
          <w:type w:val="bbPlcHdr"/>
        </w:types>
        <w:behaviors>
          <w:behavior w:val="content"/>
        </w:behaviors>
        <w:guid w:val="{64B656C8-6686-504A-837F-4B2B71647376}"/>
      </w:docPartPr>
      <w:docPartBody>
        <w:p w:rsidR="00C24C10" w:rsidRDefault="00660B79" w:rsidP="00660B79">
          <w:pPr>
            <w:pStyle w:val="0FAEC1E938644A489A5EBDDDC7F22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22D"/>
    <w:rsid w:val="00366EB7"/>
    <w:rsid w:val="005D622D"/>
    <w:rsid w:val="00660B79"/>
    <w:rsid w:val="00C24C1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0B79"/>
    <w:rPr>
      <w:color w:val="808080"/>
    </w:rPr>
  </w:style>
  <w:style w:type="paragraph" w:customStyle="1" w:styleId="F2917BB585A74620A6C84039E4FEB5FC">
    <w:name w:val="F2917BB585A74620A6C84039E4FEB5FC"/>
  </w:style>
  <w:style w:type="paragraph" w:customStyle="1" w:styleId="3EB80C1B22EC46678D11E376AEACA6F6">
    <w:name w:val="3EB80C1B22EC46678D11E376AEACA6F6"/>
  </w:style>
  <w:style w:type="paragraph" w:customStyle="1" w:styleId="ADF56CD5064A4AB9B42F4CCE64D956A1">
    <w:name w:val="ADF56CD5064A4AB9B42F4CCE64D956A1"/>
  </w:style>
  <w:style w:type="paragraph" w:customStyle="1" w:styleId="774A9E025D854C5692DB4A020261AE83">
    <w:name w:val="774A9E025D854C5692DB4A020261AE83"/>
  </w:style>
  <w:style w:type="paragraph" w:customStyle="1" w:styleId="C3477776DD084E75B5E690BA21DE6C12">
    <w:name w:val="C3477776DD084E75B5E690BA21DE6C12"/>
  </w:style>
  <w:style w:type="paragraph" w:customStyle="1" w:styleId="F2D0EA7A40E34C6EB13451DAB0E2D152">
    <w:name w:val="F2D0EA7A40E34C6EB13451DAB0E2D152"/>
  </w:style>
  <w:style w:type="paragraph" w:customStyle="1" w:styleId="C8474EBE7117469CBFC41B8601B3AE9C">
    <w:name w:val="C8474EBE7117469CBFC41B8601B3AE9C"/>
  </w:style>
  <w:style w:type="paragraph" w:customStyle="1" w:styleId="CD6C40FAE66C4DAD993066EBA26567AB">
    <w:name w:val="CD6C40FAE66C4DAD993066EBA26567AB"/>
  </w:style>
  <w:style w:type="paragraph" w:customStyle="1" w:styleId="E3A3EDA3F9494FEC83283C6BAD7A8A17">
    <w:name w:val="E3A3EDA3F9494FEC83283C6BAD7A8A17"/>
  </w:style>
  <w:style w:type="paragraph" w:customStyle="1" w:styleId="C8A34F762D614CE7B2CB26FDBD91D3E7">
    <w:name w:val="C8A34F762D614CE7B2CB26FDBD91D3E7"/>
  </w:style>
  <w:style w:type="paragraph" w:customStyle="1" w:styleId="963561BAA55344029788F8682F057436">
    <w:name w:val="963561BAA55344029788F8682F057436"/>
  </w:style>
  <w:style w:type="paragraph" w:customStyle="1" w:styleId="0FAEC1E938644A489A5EBDDDC7F2292E">
    <w:name w:val="0FAEC1E938644A489A5EBDDDC7F2292E"/>
    <w:rsid w:val="00660B79"/>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0B79"/>
    <w:rPr>
      <w:color w:val="808080"/>
    </w:rPr>
  </w:style>
  <w:style w:type="paragraph" w:customStyle="1" w:styleId="F2917BB585A74620A6C84039E4FEB5FC">
    <w:name w:val="F2917BB585A74620A6C84039E4FEB5FC"/>
  </w:style>
  <w:style w:type="paragraph" w:customStyle="1" w:styleId="3EB80C1B22EC46678D11E376AEACA6F6">
    <w:name w:val="3EB80C1B22EC46678D11E376AEACA6F6"/>
  </w:style>
  <w:style w:type="paragraph" w:customStyle="1" w:styleId="ADF56CD5064A4AB9B42F4CCE64D956A1">
    <w:name w:val="ADF56CD5064A4AB9B42F4CCE64D956A1"/>
  </w:style>
  <w:style w:type="paragraph" w:customStyle="1" w:styleId="774A9E025D854C5692DB4A020261AE83">
    <w:name w:val="774A9E025D854C5692DB4A020261AE83"/>
  </w:style>
  <w:style w:type="paragraph" w:customStyle="1" w:styleId="C3477776DD084E75B5E690BA21DE6C12">
    <w:name w:val="C3477776DD084E75B5E690BA21DE6C12"/>
  </w:style>
  <w:style w:type="paragraph" w:customStyle="1" w:styleId="F2D0EA7A40E34C6EB13451DAB0E2D152">
    <w:name w:val="F2D0EA7A40E34C6EB13451DAB0E2D152"/>
  </w:style>
  <w:style w:type="paragraph" w:customStyle="1" w:styleId="C8474EBE7117469CBFC41B8601B3AE9C">
    <w:name w:val="C8474EBE7117469CBFC41B8601B3AE9C"/>
  </w:style>
  <w:style w:type="paragraph" w:customStyle="1" w:styleId="CD6C40FAE66C4DAD993066EBA26567AB">
    <w:name w:val="CD6C40FAE66C4DAD993066EBA26567AB"/>
  </w:style>
  <w:style w:type="paragraph" w:customStyle="1" w:styleId="E3A3EDA3F9494FEC83283C6BAD7A8A17">
    <w:name w:val="E3A3EDA3F9494FEC83283C6BAD7A8A17"/>
  </w:style>
  <w:style w:type="paragraph" w:customStyle="1" w:styleId="C8A34F762D614CE7B2CB26FDBD91D3E7">
    <w:name w:val="C8A34F762D614CE7B2CB26FDBD91D3E7"/>
  </w:style>
  <w:style w:type="paragraph" w:customStyle="1" w:styleId="963561BAA55344029788F8682F057436">
    <w:name w:val="963561BAA55344029788F8682F057436"/>
  </w:style>
  <w:style w:type="paragraph" w:customStyle="1" w:styleId="0FAEC1E938644A489A5EBDDDC7F2292E">
    <w:name w:val="0FAEC1E938644A489A5EBDDDC7F2292E"/>
    <w:rsid w:val="00660B79"/>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McL95</b:Tag>
    <b:SourceType>Book</b:SourceType>
    <b:Guid>{732BB090-7B9B-4BF7-B221-4ABCE9D8994F}</b:Guid>
    <b:Title>Critical Perspectives on Dennis Brutus</b:Title>
    <b:Year>1995</b:Year>
    <b:City>Colorado Spring</b:City>
    <b:Publisher>Three Continents Press</b:Publisher>
    <b:Medium>Print</b:Medium>
    <b:Author>
      <b:Editor>
        <b:NameList>
          <b:Person>
            <b:Last>McLuckie</b:Last>
            <b:First>C.W.</b:First>
          </b:Person>
          <b:Person>
            <b:Last>Colbert</b:Last>
            <b:Middle>J</b:Middle>
            <b:First>Patrick</b:First>
          </b:Person>
        </b:NameList>
      </b:Editor>
    </b:Author>
    <b:RefOrder>1</b:RefOrder>
  </b:Source>
</b:Sources>
</file>

<file path=customXml/itemProps1.xml><?xml version="1.0" encoding="utf-8"?>
<ds:datastoreItem xmlns:ds="http://schemas.openxmlformats.org/officeDocument/2006/customXml" ds:itemID="{F1F28C85-46BD-CC41-9F84-2CCC839C2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13</TotalTime>
  <Pages>2</Pages>
  <Words>443</Words>
  <Characters>2430</Characters>
  <Application>Microsoft Macintosh Word</Application>
  <DocSecurity>0</DocSecurity>
  <Lines>48</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7</cp:revision>
  <dcterms:created xsi:type="dcterms:W3CDTF">2014-05-09T21:46:00Z</dcterms:created>
  <dcterms:modified xsi:type="dcterms:W3CDTF">2015-04-17T14:19:00Z</dcterms:modified>
</cp:coreProperties>
</file>