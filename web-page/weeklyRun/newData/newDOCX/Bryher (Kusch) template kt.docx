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4B0E9A">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6CFD893D243543861E971FF0E91B77"/>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07A2A25A10BB4C9C5EEC9C014AAE04"/>
            </w:placeholder>
            <w:text/>
          </w:sdtPr>
          <w:sdtEndPr/>
          <w:sdtContent>
            <w:tc>
              <w:tcPr>
                <w:tcW w:w="2073" w:type="dxa"/>
              </w:tcPr>
              <w:p w:rsidR="00B574C9" w:rsidRDefault="004B0E9A" w:rsidP="004B0E9A">
                <w:proofErr w:type="spellStart"/>
                <w:r>
                  <w:t>Celena</w:t>
                </w:r>
                <w:proofErr w:type="spellEnd"/>
              </w:p>
            </w:tc>
          </w:sdtContent>
        </w:sdt>
        <w:sdt>
          <w:sdtPr>
            <w:alias w:val="Middle name"/>
            <w:tag w:val="authorMiddleName"/>
            <w:id w:val="-2076034781"/>
            <w:placeholder>
              <w:docPart w:val="48374DAED47C634CBB7EABD69E462BDF"/>
            </w:placeholder>
            <w:text/>
          </w:sdtPr>
          <w:sdtEndPr/>
          <w:sdtContent>
            <w:tc>
              <w:tcPr>
                <w:tcW w:w="2551" w:type="dxa"/>
              </w:tcPr>
              <w:p w:rsidR="00B574C9" w:rsidRDefault="004B0E9A" w:rsidP="004B0E9A">
                <w:r>
                  <w:t>E.</w:t>
                </w:r>
              </w:p>
            </w:tc>
          </w:sdtContent>
        </w:sdt>
        <w:sdt>
          <w:sdtPr>
            <w:alias w:val="Last name"/>
            <w:tag w:val="authorLastName"/>
            <w:id w:val="-1088529830"/>
            <w:placeholder>
              <w:docPart w:val="1584725615FAE2438624EB584B215ABD"/>
            </w:placeholder>
            <w:text/>
          </w:sdtPr>
          <w:sdtEndPr/>
          <w:sdtContent>
            <w:tc>
              <w:tcPr>
                <w:tcW w:w="2642" w:type="dxa"/>
              </w:tcPr>
              <w:p w:rsidR="00B574C9" w:rsidRDefault="004B0E9A" w:rsidP="004B0E9A">
                <w:r>
                  <w:t>Kusch</w:t>
                </w:r>
              </w:p>
            </w:tc>
          </w:sdtContent>
        </w:sdt>
      </w:tr>
      <w:tr w:rsidR="00B574C9" w:rsidTr="004B0E9A">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6D723A541EE3D4FA92640004DCFEF69"/>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4B0E9A">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790E76AF20EB24FB6DEC6A05230337F"/>
            </w:placeholder>
            <w:text/>
          </w:sdtPr>
          <w:sdtContent>
            <w:tc>
              <w:tcPr>
                <w:tcW w:w="8562" w:type="dxa"/>
                <w:gridSpan w:val="4"/>
              </w:tcPr>
              <w:p w:rsidR="00B574C9" w:rsidRDefault="004B0E9A" w:rsidP="00B574C9">
                <w:r w:rsidRPr="004B0E9A">
                  <w:rPr>
                    <w:rFonts w:ascii="Calibri" w:eastAsia="Times New Roman" w:hAnsi="Calibri" w:cs="Times New Roman"/>
                    <w:szCs w:val="20"/>
                    <w:lang w:val="en-CA"/>
                  </w:rPr>
                  <w:t>University of South Carolina Upstate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6EB88349E3AC34A98D016E86A2D44A9"/>
            </w:placeholder>
            <w:text/>
          </w:sdtPr>
          <w:sdtContent>
            <w:tc>
              <w:tcPr>
                <w:tcW w:w="9016" w:type="dxa"/>
                <w:tcMar>
                  <w:top w:w="113" w:type="dxa"/>
                  <w:bottom w:w="113" w:type="dxa"/>
                </w:tcMar>
              </w:tcPr>
              <w:p w:rsidR="003F0D73" w:rsidRPr="00FB589A" w:rsidRDefault="004B0E9A" w:rsidP="003F0D73">
                <w:pPr>
                  <w:rPr>
                    <w:b/>
                  </w:rPr>
                </w:pPr>
                <w:proofErr w:type="spellStart"/>
                <w:r w:rsidRPr="000D6805">
                  <w:rPr>
                    <w:rFonts w:eastAsiaTheme="minorEastAsia"/>
                    <w:sz w:val="24"/>
                    <w:szCs w:val="24"/>
                    <w:lang w:val="en-CA" w:eastAsia="ja-JP"/>
                  </w:rPr>
                  <w:t>Bryher</w:t>
                </w:r>
                <w:proofErr w:type="spellEnd"/>
                <w:r>
                  <w:rPr>
                    <w:rFonts w:eastAsiaTheme="minorEastAsia"/>
                    <w:sz w:val="24"/>
                    <w:szCs w:val="24"/>
                    <w:lang w:val="en-CA" w:eastAsia="ja-JP"/>
                  </w:rPr>
                  <w:t xml:space="preserve"> </w:t>
                </w:r>
                <w:r w:rsidRPr="00C45930">
                  <w:rPr>
                    <w:rFonts w:eastAsiaTheme="minorEastAsia"/>
                    <w:sz w:val="24"/>
                    <w:szCs w:val="24"/>
                    <w:lang w:val="en-CA" w:eastAsia="ja-JP"/>
                  </w:rPr>
                  <w:t>(1894-1983)</w:t>
                </w:r>
              </w:p>
            </w:tc>
          </w:sdtContent>
        </w:sdt>
      </w:tr>
      <w:tr w:rsidR="00464699" w:rsidTr="007821B0">
        <w:sdt>
          <w:sdtPr>
            <w:alias w:val="Variant headwords"/>
            <w:tag w:val="variantHeadwords"/>
            <w:id w:val="173464402"/>
            <w:placeholder>
              <w:docPart w:val="E4719F0B11AF7741B0FD3A51DDFD6F3B"/>
            </w:placeholder>
          </w:sdtPr>
          <w:sdtEndPr/>
          <w:sdtContent>
            <w:tc>
              <w:tcPr>
                <w:tcW w:w="9016" w:type="dxa"/>
                <w:tcMar>
                  <w:top w:w="113" w:type="dxa"/>
                  <w:bottom w:w="113" w:type="dxa"/>
                </w:tcMar>
              </w:tcPr>
              <w:p w:rsidR="00464699" w:rsidRDefault="004B0E9A" w:rsidP="00464699">
                <w:proofErr w:type="gramStart"/>
                <w:r>
                  <w:t>née</w:t>
                </w:r>
                <w:proofErr w:type="gramEnd"/>
                <w:r>
                  <w:t xml:space="preserve"> Annie Winifred </w:t>
                </w:r>
                <w:proofErr w:type="spellStart"/>
                <w:r>
                  <w:t>Ellerman</w:t>
                </w:r>
                <w:proofErr w:type="spellEnd"/>
              </w:p>
            </w:tc>
          </w:sdtContent>
        </w:sdt>
      </w:tr>
      <w:tr w:rsidR="00E85A05" w:rsidTr="003F0D73">
        <w:sdt>
          <w:sdtPr>
            <w:alias w:val="Abstract"/>
            <w:tag w:val="abstract"/>
            <w:id w:val="-635871867"/>
            <w:placeholder>
              <w:docPart w:val="010FEF6AD76F9442A6A18E927498DE74"/>
            </w:placeholder>
          </w:sdtPr>
          <w:sdtEndPr/>
          <w:sdtContent>
            <w:tc>
              <w:tcPr>
                <w:tcW w:w="9016" w:type="dxa"/>
                <w:tcMar>
                  <w:top w:w="113" w:type="dxa"/>
                  <w:bottom w:w="113" w:type="dxa"/>
                </w:tcMar>
              </w:tcPr>
              <w:p w:rsidR="00E85A05" w:rsidRDefault="004B0E9A" w:rsidP="00E85A05">
                <w:proofErr w:type="spellStart"/>
                <w:r>
                  <w:t>Bryher</w:t>
                </w:r>
                <w:proofErr w:type="spellEnd"/>
                <w:r>
                  <w:t xml:space="preserve">, née Annie Winifred </w:t>
                </w:r>
                <w:proofErr w:type="spellStart"/>
                <w:r>
                  <w:t>Ellerman</w:t>
                </w:r>
                <w:proofErr w:type="spellEnd"/>
                <w:r>
                  <w:t xml:space="preserve"> (1894-1983). Born in Margate, England, the illegitimate daughter of British multi-millionaire Sir John </w:t>
                </w:r>
                <w:proofErr w:type="spellStart"/>
                <w:r>
                  <w:t>Ellerman</w:t>
                </w:r>
                <w:proofErr w:type="spellEnd"/>
                <w:r>
                  <w:t xml:space="preserve">, </w:t>
                </w:r>
                <w:proofErr w:type="spellStart"/>
                <w:r>
                  <w:t>Bryher</w:t>
                </w:r>
                <w:proofErr w:type="spellEnd"/>
                <w:r>
                  <w:t xml:space="preserve"> resisted gender and marriage conventions throughout her life. Best known as the lifelong same-sex partner of H.D., </w:t>
                </w:r>
                <w:proofErr w:type="spellStart"/>
                <w:r>
                  <w:t>Bryher</w:t>
                </w:r>
                <w:proofErr w:type="spellEnd"/>
                <w:r>
                  <w:t xml:space="preserve"> also served as a major patron, funder, and advocate of modernism in literature, film, politics, and psychoanalysis. She founded/co-founded three presses, a film production company, and two magazines, </w:t>
                </w:r>
                <w:r>
                  <w:rPr>
                    <w:i/>
                  </w:rPr>
                  <w:t xml:space="preserve">Close Up </w:t>
                </w:r>
                <w:r>
                  <w:t xml:space="preserve">(1927-1933) and </w:t>
                </w:r>
                <w:r>
                  <w:rPr>
                    <w:i/>
                  </w:rPr>
                  <w:t xml:space="preserve">Life and Letters Today </w:t>
                </w:r>
                <w:r>
                  <w:t xml:space="preserve">(1935-1950). Her works include two memoirs, two poetry collections, five nonfiction books, four films, and sixteen autobiographical or historical novels which explore gender roles and issues of national and international upheaval and progress. In 1933, </w:t>
                </w:r>
                <w:proofErr w:type="spellStart"/>
                <w:r>
                  <w:t>Bryher</w:t>
                </w:r>
                <w:proofErr w:type="spellEnd"/>
                <w:r>
                  <w:t xml:space="preserve"> published “What Shall You Do in the War?” then directly assisted 105 refugees, many psychoanalysts, from Nazi rule. </w:t>
                </w:r>
              </w:p>
            </w:tc>
          </w:sdtContent>
        </w:sdt>
      </w:tr>
      <w:tr w:rsidR="003F0D73" w:rsidTr="003F0D73">
        <w:sdt>
          <w:sdtPr>
            <w:alias w:val="Article text"/>
            <w:tag w:val="articleText"/>
            <w:id w:val="634067588"/>
            <w:placeholder>
              <w:docPart w:val="513D4E55F3C07641B921DEA59B82591D"/>
            </w:placeholder>
          </w:sdtPr>
          <w:sdtEndPr>
            <w:rPr>
              <w:b/>
              <w:color w:val="385623" w:themeColor="accent6" w:themeShade="80"/>
            </w:rPr>
          </w:sdtEndPr>
          <w:sdtContent>
            <w:tc>
              <w:tcPr>
                <w:tcW w:w="9016" w:type="dxa"/>
                <w:tcMar>
                  <w:top w:w="113" w:type="dxa"/>
                  <w:bottom w:w="113" w:type="dxa"/>
                </w:tcMar>
              </w:tcPr>
              <w:p w:rsidR="004B0E9A" w:rsidRDefault="004B0E9A" w:rsidP="004B0E9A">
                <w:proofErr w:type="spellStart"/>
                <w:r>
                  <w:t>Bryher</w:t>
                </w:r>
                <w:proofErr w:type="spellEnd"/>
                <w:r>
                  <w:t xml:space="preserve">, née Annie Winifred </w:t>
                </w:r>
                <w:proofErr w:type="spellStart"/>
                <w:r>
                  <w:t>Ellerman</w:t>
                </w:r>
                <w:proofErr w:type="spellEnd"/>
                <w:r>
                  <w:t xml:space="preserve"> (1894-1983). Born in Margate, England, the illegitimate daughter of British multi-millionaire Sir John </w:t>
                </w:r>
                <w:proofErr w:type="spellStart"/>
                <w:r>
                  <w:t>Ellerman</w:t>
                </w:r>
                <w:proofErr w:type="spellEnd"/>
                <w:r>
                  <w:t xml:space="preserve">, </w:t>
                </w:r>
                <w:proofErr w:type="spellStart"/>
                <w:r>
                  <w:t>Bryher</w:t>
                </w:r>
                <w:proofErr w:type="spellEnd"/>
                <w:r>
                  <w:t xml:space="preserve"> resisted gender and marriage conventions throughout her life. Best known as the lifelong same-sex partner of H.D., </w:t>
                </w:r>
                <w:proofErr w:type="spellStart"/>
                <w:r>
                  <w:t>Bryher</w:t>
                </w:r>
                <w:proofErr w:type="spellEnd"/>
                <w:r>
                  <w:t xml:space="preserve"> also served as a major patron, funder, and advocate of modernism in literature, film, politics, and psychoanalysis. She founded/co-founded three presses, a film production company, and two magazines, </w:t>
                </w:r>
                <w:r>
                  <w:rPr>
                    <w:i/>
                  </w:rPr>
                  <w:t xml:space="preserve">Close Up </w:t>
                </w:r>
                <w:r>
                  <w:t xml:space="preserve">(1927-1933) and </w:t>
                </w:r>
                <w:r>
                  <w:rPr>
                    <w:i/>
                  </w:rPr>
                  <w:t xml:space="preserve">Life and Letters Today </w:t>
                </w:r>
                <w:r>
                  <w:t xml:space="preserve">(1935-1950). Her works include two memoirs, two poetry collections, five nonfiction books, four films, and sixteen autobiographical or historical novels which explore gender roles and issues of national and international upheaval and progress. In 1933, </w:t>
                </w:r>
                <w:proofErr w:type="spellStart"/>
                <w:r>
                  <w:t>Bryher</w:t>
                </w:r>
                <w:proofErr w:type="spellEnd"/>
                <w:r>
                  <w:t xml:space="preserve"> published “What Shall You Do in the War?” then directly assisted 105 refugees, many psychoanalysts, from Nazi rule. </w:t>
                </w:r>
              </w:p>
              <w:p w:rsidR="004B0E9A" w:rsidRDefault="004B0E9A" w:rsidP="00C27FAB"/>
              <w:p w:rsidR="004B0E9A" w:rsidRPr="00203EB5" w:rsidRDefault="004B0E9A" w:rsidP="004B0E9A">
                <w:pPr>
                  <w:pStyle w:val="Authornote"/>
                </w:pPr>
                <w:r>
                  <w:t xml:space="preserve">Selected </w:t>
                </w:r>
                <w:r w:rsidRPr="00203EB5">
                  <w:t>List of Works</w:t>
                </w:r>
              </w:p>
              <w:p w:rsidR="004B0E9A" w:rsidRDefault="004B0E9A" w:rsidP="004B0E9A">
                <w:pPr>
                  <w:pStyle w:val="Authornote"/>
                </w:pPr>
                <w:r>
                  <w:rPr>
                    <w:i/>
                  </w:rPr>
                  <w:t xml:space="preserve">Development, </w:t>
                </w:r>
                <w:r>
                  <w:t>1920</w:t>
                </w:r>
              </w:p>
              <w:p w:rsidR="004B0E9A" w:rsidRPr="003F3ABF" w:rsidRDefault="004B0E9A" w:rsidP="004B0E9A">
                <w:pPr>
                  <w:pStyle w:val="Authornote"/>
                  <w:rPr>
                    <w:i/>
                  </w:rPr>
                </w:pPr>
                <w:r>
                  <w:rPr>
                    <w:i/>
                  </w:rPr>
                  <w:t>Two Selves</w:t>
                </w:r>
                <w:r w:rsidRPr="003F3ABF">
                  <w:t>, 1923</w:t>
                </w:r>
              </w:p>
              <w:p w:rsidR="004B0E9A" w:rsidRDefault="004B0E9A" w:rsidP="004B0E9A">
                <w:pPr>
                  <w:pStyle w:val="Authornote"/>
                </w:pPr>
                <w:r>
                  <w:rPr>
                    <w:i/>
                  </w:rPr>
                  <w:t xml:space="preserve">Borderline, </w:t>
                </w:r>
                <w:r>
                  <w:t>1930</w:t>
                </w:r>
              </w:p>
              <w:p w:rsidR="004B0E9A" w:rsidRDefault="004B0E9A" w:rsidP="004B0E9A">
                <w:pPr>
                  <w:pStyle w:val="Authornote"/>
                </w:pPr>
                <w:r>
                  <w:rPr>
                    <w:i/>
                  </w:rPr>
                  <w:t>The Heart to Artemis: A Writer’s Memoir</w:t>
                </w:r>
                <w:r>
                  <w:t>, 1962</w:t>
                </w:r>
              </w:p>
              <w:p w:rsidR="003F0D73" w:rsidRDefault="004B0E9A" w:rsidP="004B0E9A">
                <w:pPr>
                  <w:pStyle w:val="Authornote"/>
                </w:pPr>
                <w:r>
                  <w:rPr>
                    <w:i/>
                  </w:rPr>
                  <w:t>Visa for Avalon</w:t>
                </w:r>
                <w:r>
                  <w:t>, 1965</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B40C701430C26342AE652D4829DF4294"/>
              </w:placeholder>
            </w:sdtPr>
            <w:sdtEndPr/>
            <w:sdtContent>
              <w:p w:rsidR="004B0E9A" w:rsidRDefault="004B0E9A" w:rsidP="004B0E9A"/>
              <w:p w:rsidR="004B0E9A" w:rsidRDefault="004B0E9A" w:rsidP="004B0E9A">
                <w:sdt>
                  <w:sdtPr>
                    <w:id w:val="-1967498674"/>
                    <w:citation/>
                  </w:sdtPr>
                  <w:sdtContent>
                    <w:r>
                      <w:fldChar w:fldCharType="begin"/>
                    </w:r>
                    <w:r>
                      <w:rPr>
                        <w:lang w:val="en-US"/>
                      </w:rPr>
                      <w:instrText xml:space="preserve"> CITATION Fri02 \l 1033 </w:instrText>
                    </w:r>
                    <w:r>
                      <w:fldChar w:fldCharType="separate"/>
                    </w:r>
                    <w:r>
                      <w:rPr>
                        <w:noProof/>
                        <w:lang w:val="en-US"/>
                      </w:rPr>
                      <w:t>(Friedman)</w:t>
                    </w:r>
                    <w:r>
                      <w:fldChar w:fldCharType="end"/>
                    </w:r>
                  </w:sdtContent>
                </w:sdt>
              </w:p>
              <w:p w:rsidR="004B0E9A" w:rsidRDefault="004B0E9A" w:rsidP="004B0E9A"/>
              <w:p w:rsidR="004B0E9A" w:rsidRDefault="004B0E9A" w:rsidP="004B0E9A">
                <w:sdt>
                  <w:sdtPr>
                    <w:id w:val="407887096"/>
                    <w:citation/>
                  </w:sdtPr>
                  <w:sdtContent>
                    <w:r>
                      <w:fldChar w:fldCharType="begin"/>
                    </w:r>
                    <w:r>
                      <w:rPr>
                        <w:lang w:val="en-US"/>
                      </w:rPr>
                      <w:instrText xml:space="preserve"> CITATION Kus14 \l 1033 </w:instrText>
                    </w:r>
                    <w:r>
                      <w:fldChar w:fldCharType="separate"/>
                    </w:r>
                    <w:r>
                      <w:rPr>
                        <w:noProof/>
                        <w:lang w:val="en-US"/>
                      </w:rPr>
                      <w:t>(Kusch)</w:t>
                    </w:r>
                    <w:r>
                      <w:fldChar w:fldCharType="end"/>
                    </w:r>
                  </w:sdtContent>
                </w:sdt>
              </w:p>
              <w:p w:rsidR="004B0E9A" w:rsidRDefault="004B0E9A" w:rsidP="004B0E9A"/>
              <w:p w:rsidR="003235A7" w:rsidRDefault="004B0E9A" w:rsidP="004B0E9A">
                <w:sdt>
                  <w:sdtPr>
                    <w:id w:val="1556354965"/>
                    <w:citation/>
                  </w:sdtPr>
                  <w:sdtContent>
                    <w:r>
                      <w:fldChar w:fldCharType="begin"/>
                    </w:r>
                    <w:r>
                      <w:rPr>
                        <w:lang w:val="en-US"/>
                      </w:rPr>
                      <w:instrText xml:space="preserve"> CITATION Mag97 \l 1033 </w:instrText>
                    </w:r>
                    <w:r>
                      <w:fldChar w:fldCharType="separate"/>
                    </w:r>
                    <w:r>
                      <w:rPr>
                        <w:noProof/>
                        <w:lang w:val="en-US"/>
                      </w:rPr>
                      <w:t>(Magee and Miller)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E9A" w:rsidRDefault="004B0E9A" w:rsidP="007A0D55">
      <w:pPr>
        <w:spacing w:after="0" w:line="240" w:lineRule="auto"/>
      </w:pPr>
      <w:r>
        <w:separator/>
      </w:r>
    </w:p>
  </w:endnote>
  <w:endnote w:type="continuationSeparator" w:id="0">
    <w:p w:rsidR="004B0E9A" w:rsidRDefault="004B0E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E9A" w:rsidRDefault="004B0E9A" w:rsidP="007A0D55">
      <w:pPr>
        <w:spacing w:after="0" w:line="240" w:lineRule="auto"/>
      </w:pPr>
      <w:r>
        <w:separator/>
      </w:r>
    </w:p>
  </w:footnote>
  <w:footnote w:type="continuationSeparator" w:id="0">
    <w:p w:rsidR="004B0E9A" w:rsidRDefault="004B0E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0E9A"/>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E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0E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0E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0E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6CFD893D243543861E971FF0E91B77"/>
        <w:category>
          <w:name w:val="General"/>
          <w:gallery w:val="placeholder"/>
        </w:category>
        <w:types>
          <w:type w:val="bbPlcHdr"/>
        </w:types>
        <w:behaviors>
          <w:behavior w:val="content"/>
        </w:behaviors>
        <w:guid w:val="{06382FC6-1CFF-3342-A081-33D022B2D229}"/>
      </w:docPartPr>
      <w:docPartBody>
        <w:p w:rsidR="00000000" w:rsidRDefault="004E117A">
          <w:pPr>
            <w:pStyle w:val="5A6CFD893D243543861E971FF0E91B77"/>
          </w:pPr>
          <w:r w:rsidRPr="00CC586D">
            <w:rPr>
              <w:rStyle w:val="PlaceholderText"/>
              <w:b/>
              <w:color w:val="FFFFFF" w:themeColor="background1"/>
            </w:rPr>
            <w:t>[Salutation]</w:t>
          </w:r>
        </w:p>
      </w:docPartBody>
    </w:docPart>
    <w:docPart>
      <w:docPartPr>
        <w:name w:val="2907A2A25A10BB4C9C5EEC9C014AAE04"/>
        <w:category>
          <w:name w:val="General"/>
          <w:gallery w:val="placeholder"/>
        </w:category>
        <w:types>
          <w:type w:val="bbPlcHdr"/>
        </w:types>
        <w:behaviors>
          <w:behavior w:val="content"/>
        </w:behaviors>
        <w:guid w:val="{11CA00F2-FE89-7847-891B-E5E09F61A2AA}"/>
      </w:docPartPr>
      <w:docPartBody>
        <w:p w:rsidR="00000000" w:rsidRDefault="004E117A">
          <w:pPr>
            <w:pStyle w:val="2907A2A25A10BB4C9C5EEC9C014AAE04"/>
          </w:pPr>
          <w:r>
            <w:rPr>
              <w:rStyle w:val="PlaceholderText"/>
            </w:rPr>
            <w:t>[First name]</w:t>
          </w:r>
        </w:p>
      </w:docPartBody>
    </w:docPart>
    <w:docPart>
      <w:docPartPr>
        <w:name w:val="48374DAED47C634CBB7EABD69E462BDF"/>
        <w:category>
          <w:name w:val="General"/>
          <w:gallery w:val="placeholder"/>
        </w:category>
        <w:types>
          <w:type w:val="bbPlcHdr"/>
        </w:types>
        <w:behaviors>
          <w:behavior w:val="content"/>
        </w:behaviors>
        <w:guid w:val="{9FE85815-FB1B-A342-99B5-B10D7F814266}"/>
      </w:docPartPr>
      <w:docPartBody>
        <w:p w:rsidR="00000000" w:rsidRDefault="004E117A">
          <w:pPr>
            <w:pStyle w:val="48374DAED47C634CBB7EABD69E462BDF"/>
          </w:pPr>
          <w:r>
            <w:rPr>
              <w:rStyle w:val="PlaceholderText"/>
            </w:rPr>
            <w:t>[Middle name]</w:t>
          </w:r>
        </w:p>
      </w:docPartBody>
    </w:docPart>
    <w:docPart>
      <w:docPartPr>
        <w:name w:val="1584725615FAE2438624EB584B215ABD"/>
        <w:category>
          <w:name w:val="General"/>
          <w:gallery w:val="placeholder"/>
        </w:category>
        <w:types>
          <w:type w:val="bbPlcHdr"/>
        </w:types>
        <w:behaviors>
          <w:behavior w:val="content"/>
        </w:behaviors>
        <w:guid w:val="{D7522F9A-6F20-164D-A0AE-D2247BCBF2AF}"/>
      </w:docPartPr>
      <w:docPartBody>
        <w:p w:rsidR="00000000" w:rsidRDefault="004E117A">
          <w:pPr>
            <w:pStyle w:val="1584725615FAE2438624EB584B215ABD"/>
          </w:pPr>
          <w:r>
            <w:rPr>
              <w:rStyle w:val="PlaceholderText"/>
            </w:rPr>
            <w:t>[Last name]</w:t>
          </w:r>
        </w:p>
      </w:docPartBody>
    </w:docPart>
    <w:docPart>
      <w:docPartPr>
        <w:name w:val="76D723A541EE3D4FA92640004DCFEF69"/>
        <w:category>
          <w:name w:val="General"/>
          <w:gallery w:val="placeholder"/>
        </w:category>
        <w:types>
          <w:type w:val="bbPlcHdr"/>
        </w:types>
        <w:behaviors>
          <w:behavior w:val="content"/>
        </w:behaviors>
        <w:guid w:val="{4D1D1D91-B403-5F4C-BBFD-B246BFB2A76E}"/>
      </w:docPartPr>
      <w:docPartBody>
        <w:p w:rsidR="00000000" w:rsidRDefault="004E117A">
          <w:pPr>
            <w:pStyle w:val="76D723A541EE3D4FA92640004DCFEF69"/>
          </w:pPr>
          <w:r>
            <w:rPr>
              <w:rStyle w:val="PlaceholderText"/>
            </w:rPr>
            <w:t>[Enter your biography]</w:t>
          </w:r>
        </w:p>
      </w:docPartBody>
    </w:docPart>
    <w:docPart>
      <w:docPartPr>
        <w:name w:val="3790E76AF20EB24FB6DEC6A05230337F"/>
        <w:category>
          <w:name w:val="General"/>
          <w:gallery w:val="placeholder"/>
        </w:category>
        <w:types>
          <w:type w:val="bbPlcHdr"/>
        </w:types>
        <w:behaviors>
          <w:behavior w:val="content"/>
        </w:behaviors>
        <w:guid w:val="{CCA69990-4377-9F4D-92F6-27F2A80D8322}"/>
      </w:docPartPr>
      <w:docPartBody>
        <w:p w:rsidR="00000000" w:rsidRDefault="004E117A">
          <w:pPr>
            <w:pStyle w:val="3790E76AF20EB24FB6DEC6A05230337F"/>
          </w:pPr>
          <w:r>
            <w:rPr>
              <w:rStyle w:val="PlaceholderText"/>
            </w:rPr>
            <w:t>[Enter the institution with which you are affiliated]</w:t>
          </w:r>
        </w:p>
      </w:docPartBody>
    </w:docPart>
    <w:docPart>
      <w:docPartPr>
        <w:name w:val="66EB88349E3AC34A98D016E86A2D44A9"/>
        <w:category>
          <w:name w:val="General"/>
          <w:gallery w:val="placeholder"/>
        </w:category>
        <w:types>
          <w:type w:val="bbPlcHdr"/>
        </w:types>
        <w:behaviors>
          <w:behavior w:val="content"/>
        </w:behaviors>
        <w:guid w:val="{9C2C1F80-404E-224D-ADD6-E622D3562C1A}"/>
      </w:docPartPr>
      <w:docPartBody>
        <w:p w:rsidR="00000000" w:rsidRDefault="004E117A">
          <w:pPr>
            <w:pStyle w:val="66EB88349E3AC34A98D016E86A2D44A9"/>
          </w:pPr>
          <w:r w:rsidRPr="00EF74F7">
            <w:rPr>
              <w:b/>
              <w:color w:val="808080" w:themeColor="background1" w:themeShade="80"/>
            </w:rPr>
            <w:t>[Enter the headword for your article]</w:t>
          </w:r>
        </w:p>
      </w:docPartBody>
    </w:docPart>
    <w:docPart>
      <w:docPartPr>
        <w:name w:val="E4719F0B11AF7741B0FD3A51DDFD6F3B"/>
        <w:category>
          <w:name w:val="General"/>
          <w:gallery w:val="placeholder"/>
        </w:category>
        <w:types>
          <w:type w:val="bbPlcHdr"/>
        </w:types>
        <w:behaviors>
          <w:behavior w:val="content"/>
        </w:behaviors>
        <w:guid w:val="{E90EA7FA-112A-2342-B6E9-B6321E1D29AC}"/>
      </w:docPartPr>
      <w:docPartBody>
        <w:p w:rsidR="00000000" w:rsidRDefault="004E117A">
          <w:pPr>
            <w:pStyle w:val="E4719F0B11AF7741B0FD3A51DDFD6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0FEF6AD76F9442A6A18E927498DE74"/>
        <w:category>
          <w:name w:val="General"/>
          <w:gallery w:val="placeholder"/>
        </w:category>
        <w:types>
          <w:type w:val="bbPlcHdr"/>
        </w:types>
        <w:behaviors>
          <w:behavior w:val="content"/>
        </w:behaviors>
        <w:guid w:val="{C8BE400C-4538-DB4A-A63A-56DE557BD1AA}"/>
      </w:docPartPr>
      <w:docPartBody>
        <w:p w:rsidR="00000000" w:rsidRDefault="004E117A">
          <w:pPr>
            <w:pStyle w:val="010FEF6AD76F9442A6A18E927498DE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3D4E55F3C07641B921DEA59B82591D"/>
        <w:category>
          <w:name w:val="General"/>
          <w:gallery w:val="placeholder"/>
        </w:category>
        <w:types>
          <w:type w:val="bbPlcHdr"/>
        </w:types>
        <w:behaviors>
          <w:behavior w:val="content"/>
        </w:behaviors>
        <w:guid w:val="{0E0BD42B-693B-0044-AB18-35EF36092FB4}"/>
      </w:docPartPr>
      <w:docPartBody>
        <w:p w:rsidR="00000000" w:rsidRDefault="004E117A">
          <w:pPr>
            <w:pStyle w:val="513D4E55F3C07641B921DEA59B8259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0C701430C26342AE652D4829DF4294"/>
        <w:category>
          <w:name w:val="General"/>
          <w:gallery w:val="placeholder"/>
        </w:category>
        <w:types>
          <w:type w:val="bbPlcHdr"/>
        </w:types>
        <w:behaviors>
          <w:behavior w:val="content"/>
        </w:behaviors>
        <w:guid w:val="{F35E3425-6438-C54C-94FD-04A582052DFD}"/>
      </w:docPartPr>
      <w:docPartBody>
        <w:p w:rsidR="00000000" w:rsidRDefault="004E117A">
          <w:pPr>
            <w:pStyle w:val="B40C701430C26342AE652D4829DF42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6CFD893D243543861E971FF0E91B77">
    <w:name w:val="5A6CFD893D243543861E971FF0E91B77"/>
  </w:style>
  <w:style w:type="paragraph" w:customStyle="1" w:styleId="2907A2A25A10BB4C9C5EEC9C014AAE04">
    <w:name w:val="2907A2A25A10BB4C9C5EEC9C014AAE04"/>
  </w:style>
  <w:style w:type="paragraph" w:customStyle="1" w:styleId="48374DAED47C634CBB7EABD69E462BDF">
    <w:name w:val="48374DAED47C634CBB7EABD69E462BDF"/>
  </w:style>
  <w:style w:type="paragraph" w:customStyle="1" w:styleId="1584725615FAE2438624EB584B215ABD">
    <w:name w:val="1584725615FAE2438624EB584B215ABD"/>
  </w:style>
  <w:style w:type="paragraph" w:customStyle="1" w:styleId="76D723A541EE3D4FA92640004DCFEF69">
    <w:name w:val="76D723A541EE3D4FA92640004DCFEF69"/>
  </w:style>
  <w:style w:type="paragraph" w:customStyle="1" w:styleId="3790E76AF20EB24FB6DEC6A05230337F">
    <w:name w:val="3790E76AF20EB24FB6DEC6A05230337F"/>
  </w:style>
  <w:style w:type="paragraph" w:customStyle="1" w:styleId="66EB88349E3AC34A98D016E86A2D44A9">
    <w:name w:val="66EB88349E3AC34A98D016E86A2D44A9"/>
  </w:style>
  <w:style w:type="paragraph" w:customStyle="1" w:styleId="E4719F0B11AF7741B0FD3A51DDFD6F3B">
    <w:name w:val="E4719F0B11AF7741B0FD3A51DDFD6F3B"/>
  </w:style>
  <w:style w:type="paragraph" w:customStyle="1" w:styleId="010FEF6AD76F9442A6A18E927498DE74">
    <w:name w:val="010FEF6AD76F9442A6A18E927498DE74"/>
  </w:style>
  <w:style w:type="paragraph" w:customStyle="1" w:styleId="513D4E55F3C07641B921DEA59B82591D">
    <w:name w:val="513D4E55F3C07641B921DEA59B82591D"/>
  </w:style>
  <w:style w:type="paragraph" w:customStyle="1" w:styleId="B40C701430C26342AE652D4829DF4294">
    <w:name w:val="B40C701430C26342AE652D4829DF42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6CFD893D243543861E971FF0E91B77">
    <w:name w:val="5A6CFD893D243543861E971FF0E91B77"/>
  </w:style>
  <w:style w:type="paragraph" w:customStyle="1" w:styleId="2907A2A25A10BB4C9C5EEC9C014AAE04">
    <w:name w:val="2907A2A25A10BB4C9C5EEC9C014AAE04"/>
  </w:style>
  <w:style w:type="paragraph" w:customStyle="1" w:styleId="48374DAED47C634CBB7EABD69E462BDF">
    <w:name w:val="48374DAED47C634CBB7EABD69E462BDF"/>
  </w:style>
  <w:style w:type="paragraph" w:customStyle="1" w:styleId="1584725615FAE2438624EB584B215ABD">
    <w:name w:val="1584725615FAE2438624EB584B215ABD"/>
  </w:style>
  <w:style w:type="paragraph" w:customStyle="1" w:styleId="76D723A541EE3D4FA92640004DCFEF69">
    <w:name w:val="76D723A541EE3D4FA92640004DCFEF69"/>
  </w:style>
  <w:style w:type="paragraph" w:customStyle="1" w:styleId="3790E76AF20EB24FB6DEC6A05230337F">
    <w:name w:val="3790E76AF20EB24FB6DEC6A05230337F"/>
  </w:style>
  <w:style w:type="paragraph" w:customStyle="1" w:styleId="66EB88349E3AC34A98D016E86A2D44A9">
    <w:name w:val="66EB88349E3AC34A98D016E86A2D44A9"/>
  </w:style>
  <w:style w:type="paragraph" w:customStyle="1" w:styleId="E4719F0B11AF7741B0FD3A51DDFD6F3B">
    <w:name w:val="E4719F0B11AF7741B0FD3A51DDFD6F3B"/>
  </w:style>
  <w:style w:type="paragraph" w:customStyle="1" w:styleId="010FEF6AD76F9442A6A18E927498DE74">
    <w:name w:val="010FEF6AD76F9442A6A18E927498DE74"/>
  </w:style>
  <w:style w:type="paragraph" w:customStyle="1" w:styleId="513D4E55F3C07641B921DEA59B82591D">
    <w:name w:val="513D4E55F3C07641B921DEA59B82591D"/>
  </w:style>
  <w:style w:type="paragraph" w:customStyle="1" w:styleId="B40C701430C26342AE652D4829DF4294">
    <w:name w:val="B40C701430C26342AE652D4829DF4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Fri02</b:Tag>
    <b:SourceType>Book</b:SourceType>
    <b:Guid>{6B8F1DB2-8A24-A246-B1BE-C271451F37F5}</b:Guid>
    <b:Title>Analyzing Freud: Letters of H.D., Bryher, and Their Circle</b:Title>
    <b:City>New York</b:City>
    <b:Publisher>New Directions</b:Publisher>
    <b:Year>2002</b:Year>
    <b:Author>
      <b:Editor>
        <b:NameList>
          <b:Person>
            <b:Last>Friedman</b:Last>
            <b:First>S.</b:First>
          </b:Person>
        </b:NameList>
      </b:Editor>
    </b:Author>
    <b:RefOrder>1</b:RefOrder>
  </b:Source>
  <b:Source>
    <b:Tag>Kus14</b:Tag>
    <b:SourceType>InternetSite</b:SourceType>
    <b:Guid>{240EB870-BD69-5E40-9AF4-C404E058D5DA}</b:Guid>
    <b:Title>The Bryher Chronology</b:Title>
    <b:Year>2014</b:Year>
    <b:Author>
      <b:Author>
        <b:NameList>
          <b:Person>
            <b:Last>Kusch</b:Last>
            <b:First>C.</b:First>
          </b:Person>
        </b:NameList>
      </b:Author>
    </b:Author>
    <b:URL>http://hdis.chass.ncsu.edu/hdcircle/bryher</b:URL>
    <b:Month>February</b:Month>
    <b:Day>17</b:Day>
    <b:RefOrder>2</b:RefOrder>
  </b:Source>
  <b:Source>
    <b:Tag>Mag97</b:Tag>
    <b:SourceType>Book</b:SourceType>
    <b:Guid>{E210376D-FF59-B040-B45F-B9A05C8E0DE4}</b:Guid>
    <b:Author>
      <b:Author>
        <b:NameList>
          <b:Person>
            <b:Last>Magee</b:Last>
            <b:First>M.</b:First>
          </b:Person>
          <b:Person>
            <b:Last>Miller</b:Last>
            <b:First>D.</b:First>
          </b:Person>
        </b:NameList>
      </b:Author>
    </b:Author>
    <b:Title>Lesbian Lives: Psychoanalytic Narratives Old and NewNew Jersey</b:Title>
    <b:Year>1997</b:Year>
    <b:City>New Jersey</b:City>
    <b:Publisher>The Analytic Press</b:Publisher>
    <b:RefOrder>3</b:RefOrder>
  </b:Source>
</b:Sources>
</file>

<file path=customXml/itemProps1.xml><?xml version="1.0" encoding="utf-8"?>
<ds:datastoreItem xmlns:ds="http://schemas.openxmlformats.org/officeDocument/2006/customXml" ds:itemID="{3F749898-50F2-6D42-85FF-7BE2E4C4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2015-11-11T17:41:00Z</dcterms:created>
  <dcterms:modified xsi:type="dcterms:W3CDTF">2015-11-11T17:48:00Z</dcterms:modified>
</cp:coreProperties>
</file>