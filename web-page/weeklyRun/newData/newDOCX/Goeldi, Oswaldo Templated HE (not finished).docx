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7A654A" w14:textId="77777777" w:rsidTr="00922950">
        <w:tc>
          <w:tcPr>
            <w:tcW w:w="491" w:type="dxa"/>
            <w:vMerge w:val="restart"/>
            <w:shd w:val="clear" w:color="auto" w:fill="A6A6A6" w:themeFill="background1" w:themeFillShade="A6"/>
            <w:textDirection w:val="btLr"/>
          </w:tcPr>
          <w:p w14:paraId="25E119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B3E5828AC48744AFAE08BB0D469F8C"/>
            </w:placeholder>
            <w:showingPlcHdr/>
            <w:dropDownList>
              <w:listItem w:displayText="Dr." w:value="Dr."/>
              <w:listItem w:displayText="Prof." w:value="Prof."/>
            </w:dropDownList>
          </w:sdtPr>
          <w:sdtContent>
            <w:tc>
              <w:tcPr>
                <w:tcW w:w="1259" w:type="dxa"/>
              </w:tcPr>
              <w:p w14:paraId="478908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F61B881F5C65E4A85F82338294CBD04"/>
            </w:placeholder>
            <w:text/>
          </w:sdtPr>
          <w:sdtContent>
            <w:tc>
              <w:tcPr>
                <w:tcW w:w="2073" w:type="dxa"/>
              </w:tcPr>
              <w:p w14:paraId="6F16938C" w14:textId="77777777" w:rsidR="00B574C9" w:rsidRDefault="005505BD" w:rsidP="005505BD">
                <w:r>
                  <w:t>Vera</w:t>
                </w:r>
              </w:p>
            </w:tc>
          </w:sdtContent>
        </w:sdt>
        <w:sdt>
          <w:sdtPr>
            <w:alias w:val="Middle name"/>
            <w:tag w:val="authorMiddleName"/>
            <w:id w:val="-2076034781"/>
            <w:placeholder>
              <w:docPart w:val="41408AA11AAFCB42ADF4FB0E87D9C0BE"/>
            </w:placeholder>
            <w:text/>
          </w:sdtPr>
          <w:sdtContent>
            <w:tc>
              <w:tcPr>
                <w:tcW w:w="2551" w:type="dxa"/>
              </w:tcPr>
              <w:p w14:paraId="5027454A" w14:textId="77777777" w:rsidR="00B574C9" w:rsidRDefault="005505BD" w:rsidP="005505BD">
                <w:r w:rsidRPr="005505BD">
                  <w:rPr>
                    <w:lang w:val="en-US" w:eastAsia="ja-JP"/>
                  </w:rPr>
                  <w:t>Beatriz</w:t>
                </w:r>
              </w:p>
            </w:tc>
          </w:sdtContent>
        </w:sdt>
        <w:sdt>
          <w:sdtPr>
            <w:alias w:val="Last name"/>
            <w:tag w:val="authorLastName"/>
            <w:id w:val="-1088529830"/>
            <w:placeholder>
              <w:docPart w:val="CB955D3969180F4992373BBB952247C3"/>
            </w:placeholder>
            <w:text/>
          </w:sdtPr>
          <w:sdtContent>
            <w:tc>
              <w:tcPr>
                <w:tcW w:w="2642" w:type="dxa"/>
              </w:tcPr>
              <w:p w14:paraId="0D9A0339" w14:textId="77777777" w:rsidR="00B574C9" w:rsidRDefault="005505BD" w:rsidP="005505BD">
                <w:proofErr w:type="spellStart"/>
                <w:r w:rsidRPr="005505BD">
                  <w:rPr>
                    <w:lang w:val="en-US" w:eastAsia="ja-JP"/>
                  </w:rPr>
                  <w:t>Siqueira</w:t>
                </w:r>
                <w:proofErr w:type="spellEnd"/>
              </w:p>
            </w:tc>
          </w:sdtContent>
        </w:sdt>
      </w:tr>
      <w:tr w:rsidR="00B574C9" w14:paraId="21F1F91D" w14:textId="77777777" w:rsidTr="001A6A06">
        <w:trPr>
          <w:trHeight w:val="986"/>
        </w:trPr>
        <w:tc>
          <w:tcPr>
            <w:tcW w:w="491" w:type="dxa"/>
            <w:vMerge/>
            <w:shd w:val="clear" w:color="auto" w:fill="A6A6A6" w:themeFill="background1" w:themeFillShade="A6"/>
          </w:tcPr>
          <w:p w14:paraId="3A8CC1F1" w14:textId="77777777" w:rsidR="00B574C9" w:rsidRPr="001A6A06" w:rsidRDefault="00B574C9" w:rsidP="00CF1542">
            <w:pPr>
              <w:jc w:val="center"/>
              <w:rPr>
                <w:b/>
                <w:color w:val="FFFFFF" w:themeColor="background1"/>
              </w:rPr>
            </w:pPr>
          </w:p>
        </w:tc>
        <w:sdt>
          <w:sdtPr>
            <w:alias w:val="Biography"/>
            <w:tag w:val="authorBiography"/>
            <w:id w:val="938807824"/>
            <w:placeholder>
              <w:docPart w:val="4CFEE908A8AA20409D98882DCC11FBA8"/>
            </w:placeholder>
            <w:showingPlcHdr/>
          </w:sdtPr>
          <w:sdtContent>
            <w:tc>
              <w:tcPr>
                <w:tcW w:w="8525" w:type="dxa"/>
                <w:gridSpan w:val="4"/>
              </w:tcPr>
              <w:p w14:paraId="44F91045" w14:textId="77777777" w:rsidR="00B574C9" w:rsidRDefault="00B574C9" w:rsidP="00922950">
                <w:r>
                  <w:rPr>
                    <w:rStyle w:val="PlaceholderText"/>
                  </w:rPr>
                  <w:t>[Enter your biography]</w:t>
                </w:r>
              </w:p>
            </w:tc>
          </w:sdtContent>
        </w:sdt>
      </w:tr>
      <w:tr w:rsidR="00B574C9" w14:paraId="58D3EB0B" w14:textId="77777777" w:rsidTr="001A6A06">
        <w:trPr>
          <w:trHeight w:val="986"/>
        </w:trPr>
        <w:tc>
          <w:tcPr>
            <w:tcW w:w="491" w:type="dxa"/>
            <w:vMerge/>
            <w:shd w:val="clear" w:color="auto" w:fill="A6A6A6" w:themeFill="background1" w:themeFillShade="A6"/>
          </w:tcPr>
          <w:p w14:paraId="5AEEA367" w14:textId="77777777" w:rsidR="00B574C9" w:rsidRPr="001A6A06" w:rsidRDefault="00B574C9" w:rsidP="00CF1542">
            <w:pPr>
              <w:jc w:val="center"/>
              <w:rPr>
                <w:b/>
                <w:color w:val="FFFFFF" w:themeColor="background1"/>
              </w:rPr>
            </w:pPr>
          </w:p>
        </w:tc>
        <w:sdt>
          <w:sdtPr>
            <w:alias w:val="Affiliation"/>
            <w:tag w:val="affiliation"/>
            <w:id w:val="2012937915"/>
            <w:placeholder>
              <w:docPart w:val="08C0F57406026545939CAE641EEC8841"/>
            </w:placeholder>
            <w:showingPlcHdr/>
            <w:text/>
          </w:sdtPr>
          <w:sdtContent>
            <w:tc>
              <w:tcPr>
                <w:tcW w:w="8525" w:type="dxa"/>
                <w:gridSpan w:val="4"/>
              </w:tcPr>
              <w:p w14:paraId="0FFF8668" w14:textId="77777777" w:rsidR="00B574C9" w:rsidRDefault="00B574C9" w:rsidP="00B574C9">
                <w:r>
                  <w:rPr>
                    <w:rStyle w:val="PlaceholderText"/>
                  </w:rPr>
                  <w:t>[Enter the institution with which you are affiliated]</w:t>
                </w:r>
              </w:p>
            </w:tc>
          </w:sdtContent>
        </w:sdt>
      </w:tr>
    </w:tbl>
    <w:p w14:paraId="54ECE5B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4B8ED6" w14:textId="77777777" w:rsidTr="00244BB0">
        <w:tc>
          <w:tcPr>
            <w:tcW w:w="9016" w:type="dxa"/>
            <w:shd w:val="clear" w:color="auto" w:fill="A6A6A6" w:themeFill="background1" w:themeFillShade="A6"/>
            <w:tcMar>
              <w:top w:w="113" w:type="dxa"/>
              <w:bottom w:w="113" w:type="dxa"/>
            </w:tcMar>
          </w:tcPr>
          <w:p w14:paraId="1F35FD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EBBB5A" w14:textId="77777777" w:rsidTr="003F0D73">
        <w:sdt>
          <w:sdtPr>
            <w:rPr>
              <w:b/>
            </w:rPr>
            <w:alias w:val="Article headword"/>
            <w:tag w:val="articleHeadword"/>
            <w:id w:val="-361440020"/>
            <w:placeholder>
              <w:docPart w:val="2FB6A6AF9889EE4092B8A81BC17982F6"/>
            </w:placeholder>
            <w:text/>
          </w:sdtPr>
          <w:sdtContent>
            <w:tc>
              <w:tcPr>
                <w:tcW w:w="9016" w:type="dxa"/>
                <w:tcMar>
                  <w:top w:w="113" w:type="dxa"/>
                  <w:bottom w:w="113" w:type="dxa"/>
                </w:tcMar>
              </w:tcPr>
              <w:p w14:paraId="6EB3986F" w14:textId="77777777" w:rsidR="003F0D73" w:rsidRPr="00FB589A" w:rsidRDefault="005505BD" w:rsidP="003F0D73">
                <w:pPr>
                  <w:rPr>
                    <w:b/>
                  </w:rPr>
                </w:pPr>
                <w:r w:rsidRPr="005505BD">
                  <w:rPr>
                    <w:b/>
                    <w:lang w:val="en-US"/>
                  </w:rPr>
                  <w:t xml:space="preserve">Goeldi, </w:t>
                </w:r>
                <w:proofErr w:type="spellStart"/>
                <w:r w:rsidRPr="005505BD">
                  <w:rPr>
                    <w:b/>
                    <w:lang w:val="en-US"/>
                  </w:rPr>
                  <w:t>Oswaldo</w:t>
                </w:r>
                <w:proofErr w:type="spellEnd"/>
                <w:r>
                  <w:rPr>
                    <w:b/>
                    <w:lang w:val="en-US"/>
                  </w:rPr>
                  <w:t xml:space="preserve"> (1895 – 1961)</w:t>
                </w:r>
              </w:p>
            </w:tc>
          </w:sdtContent>
        </w:sdt>
      </w:tr>
      <w:tr w:rsidR="00464699" w14:paraId="74A8994C" w14:textId="77777777" w:rsidTr="00D87553">
        <w:sdt>
          <w:sdtPr>
            <w:alias w:val="Variant headwords"/>
            <w:tag w:val="variantHeadwords"/>
            <w:id w:val="173464402"/>
            <w:placeholder>
              <w:docPart w:val="C9F07C2D2CA0B64BB4DD2E7AC8D0482A"/>
            </w:placeholder>
            <w:showingPlcHdr/>
          </w:sdtPr>
          <w:sdtContent>
            <w:tc>
              <w:tcPr>
                <w:tcW w:w="9016" w:type="dxa"/>
                <w:tcMar>
                  <w:top w:w="113" w:type="dxa"/>
                  <w:bottom w:w="113" w:type="dxa"/>
                </w:tcMar>
              </w:tcPr>
              <w:p w14:paraId="407F74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62C8A7" w14:textId="77777777" w:rsidTr="003F0D73">
        <w:sdt>
          <w:sdtPr>
            <w:alias w:val="Abstract"/>
            <w:tag w:val="abstract"/>
            <w:id w:val="-635871867"/>
            <w:placeholder>
              <w:docPart w:val="63A6DD7F97F9CE41A1CACE6FC52C4B96"/>
            </w:placeholder>
          </w:sdtPr>
          <w:sdtContent>
            <w:commentRangeStart w:id="0" w:displacedByCustomXml="prev"/>
            <w:tc>
              <w:tcPr>
                <w:tcW w:w="9016" w:type="dxa"/>
                <w:tcMar>
                  <w:top w:w="113" w:type="dxa"/>
                  <w:bottom w:w="113" w:type="dxa"/>
                </w:tcMar>
              </w:tcPr>
              <w:p w14:paraId="030DEDA7" w14:textId="24D0D4CD" w:rsidR="00E85A05" w:rsidRDefault="00D87553" w:rsidP="00C64715">
                <w:pPr>
                  <w:autoSpaceDE w:val="0"/>
                  <w:autoSpaceDN w:val="0"/>
                  <w:adjustRightInd w:val="0"/>
                </w:pPr>
                <w:proofErr w:type="spellStart"/>
                <w:r w:rsidRPr="003D320F">
                  <w:t>Oswaldo</w:t>
                </w:r>
                <w:proofErr w:type="spellEnd"/>
                <w:r w:rsidRPr="003D320F">
                  <w:t xml:space="preserve"> Goeldi</w:t>
                </w:r>
                <w:r>
                  <w:t xml:space="preserve"> </w:t>
                </w:r>
                <w:r w:rsidRPr="003D320F">
                  <w:t>was born in Rio de Janeiro, Brazil, but had his ar</w:t>
                </w:r>
                <w:r>
                  <w:t xml:space="preserve">tistic formation in Switzerland during the 1910s, where he was deeply </w:t>
                </w:r>
                <w:r w:rsidRPr="003D320F">
                  <w:t xml:space="preserve">influenced by </w:t>
                </w:r>
                <w:r w:rsidRPr="005505BD">
                  <w:t>German Expressionism</w:t>
                </w:r>
                <w:r w:rsidRPr="003D320F">
                  <w:t xml:space="preserve">. His first drawings reveal his interest in the mysteries that could emerge from cracks </w:t>
                </w:r>
                <w:r>
                  <w:t>in</w:t>
                </w:r>
                <w:r w:rsidRPr="003D320F">
                  <w:t xml:space="preserve"> the real world. He returned to Brazil in </w:t>
                </w:r>
                <w:r>
                  <w:t xml:space="preserve">1919, finding a </w:t>
                </w:r>
                <w:r w:rsidR="00C64715">
                  <w:t xml:space="preserve">fabulous </w:t>
                </w:r>
                <w:r>
                  <w:t>new environment</w:t>
                </w:r>
                <w:r w:rsidRPr="003D320F">
                  <w:t>. The convulsive lines of his first Brazilian drawings show his impulse to capture and transfigure this reality. His drawings and engravings are one of the finest depictions of Brazilian modernity, marked by the contradiction between the provincialism and the cosmopolitanism, the exuberance of nature and the poverty of</w:t>
                </w:r>
                <w:r w:rsidR="00C7779F">
                  <w:t xml:space="preserve"> the</w:t>
                </w:r>
                <w:r w:rsidRPr="003D320F">
                  <w:t xml:space="preserve"> peoples. </w:t>
                </w:r>
                <w:r w:rsidR="00C64715">
                  <w:t xml:space="preserve">Goeldi’s works transfigure </w:t>
                </w:r>
                <w:r w:rsidRPr="003D320F">
                  <w:t xml:space="preserve">these extremes into the contrasts between light and darkness, and into the repetition of subjects </w:t>
                </w:r>
                <w:r w:rsidR="00C64715">
                  <w:t xml:space="preserve">such </w:t>
                </w:r>
                <w:r w:rsidRPr="003D320F">
                  <w:t xml:space="preserve">as </w:t>
                </w:r>
                <w:r>
                  <w:t>marginalis</w:t>
                </w:r>
                <w:r w:rsidRPr="003D320F">
                  <w:t>ed people, isolated beaches, desolated houses, abandoned cities,</w:t>
                </w:r>
                <w:r w:rsidR="00C64715">
                  <w:t xml:space="preserve"> and wastelands</w:t>
                </w:r>
                <w:r w:rsidRPr="003D320F">
                  <w:t xml:space="preserve">. His works achieved recognition </w:t>
                </w:r>
                <w:r>
                  <w:t xml:space="preserve">after his participation in </w:t>
                </w:r>
                <w:r w:rsidRPr="00565FE0">
                  <w:t xml:space="preserve">the </w:t>
                </w:r>
                <w:r w:rsidR="00565FE0" w:rsidRPr="00565FE0">
                  <w:rPr>
                    <w:i/>
                  </w:rPr>
                  <w:t xml:space="preserve">I </w:t>
                </w:r>
                <w:proofErr w:type="spellStart"/>
                <w:r w:rsidRPr="00565FE0">
                  <w:rPr>
                    <w:i/>
                  </w:rPr>
                  <w:t>Bienal</w:t>
                </w:r>
                <w:proofErr w:type="spellEnd"/>
                <w:r w:rsidRPr="00565FE0">
                  <w:rPr>
                    <w:i/>
                  </w:rPr>
                  <w:t xml:space="preserve"> de São Paulo</w:t>
                </w:r>
                <w:r w:rsidRPr="003D320F">
                  <w:t xml:space="preserve"> (1951). </w:t>
                </w:r>
                <w:commentRangeEnd w:id="0"/>
                <w:r w:rsidR="00C7779F">
                  <w:rPr>
                    <w:rStyle w:val="CommentReference"/>
                  </w:rPr>
                  <w:commentReference w:id="0"/>
                </w:r>
              </w:p>
            </w:tc>
          </w:sdtContent>
        </w:sdt>
      </w:tr>
      <w:tr w:rsidR="003F0D73" w14:paraId="453A0BEE" w14:textId="77777777" w:rsidTr="003F0D73">
        <w:sdt>
          <w:sdtPr>
            <w:alias w:val="Article text"/>
            <w:tag w:val="articleText"/>
            <w:id w:val="634067588"/>
            <w:placeholder>
              <w:docPart w:val="8F19A8C01F56534F806F11161CF6A7E5"/>
            </w:placeholder>
          </w:sdtPr>
          <w:sdtContent>
            <w:tc>
              <w:tcPr>
                <w:tcW w:w="9016" w:type="dxa"/>
                <w:tcMar>
                  <w:top w:w="113" w:type="dxa"/>
                  <w:bottom w:w="113" w:type="dxa"/>
                </w:tcMar>
              </w:tcPr>
              <w:p w14:paraId="6E45DF3B" w14:textId="49F07AF2" w:rsidR="005505BD" w:rsidRPr="003D320F" w:rsidRDefault="005505BD" w:rsidP="005505BD">
                <w:pPr>
                  <w:autoSpaceDE w:val="0"/>
                  <w:autoSpaceDN w:val="0"/>
                  <w:adjustRightInd w:val="0"/>
                </w:pPr>
                <w:proofErr w:type="spellStart"/>
                <w:r w:rsidRPr="003D320F">
                  <w:t>Oswaldo</w:t>
                </w:r>
                <w:proofErr w:type="spellEnd"/>
                <w:r w:rsidRPr="003D320F">
                  <w:t xml:space="preserve"> Goeldi (1895-1961) – </w:t>
                </w:r>
                <w:r w:rsidR="00D87553">
                  <w:t xml:space="preserve">the </w:t>
                </w:r>
                <w:r w:rsidRPr="003D320F">
                  <w:t>fifth son</w:t>
                </w:r>
                <w:r>
                  <w:t xml:space="preserve"> of</w:t>
                </w:r>
                <w:r w:rsidR="00D87553">
                  <w:t xml:space="preserve"> </w:t>
                </w:r>
                <w:proofErr w:type="spellStart"/>
                <w:r w:rsidR="00D87553" w:rsidRPr="003D320F">
                  <w:t>Adelina</w:t>
                </w:r>
                <w:proofErr w:type="spellEnd"/>
                <w:r w:rsidR="00D87553" w:rsidRPr="003D320F">
                  <w:t xml:space="preserve"> Meyer</w:t>
                </w:r>
                <w:r w:rsidR="00D87553">
                  <w:t xml:space="preserve"> and</w:t>
                </w:r>
                <w:r>
                  <w:t xml:space="preserve"> Emil Goeldi,</w:t>
                </w:r>
                <w:r w:rsidR="00D87553">
                  <w:t xml:space="preserve"> the latter being</w:t>
                </w:r>
                <w:r>
                  <w:t xml:space="preserve"> a well-</w:t>
                </w:r>
                <w:r w:rsidRPr="003D320F">
                  <w:t xml:space="preserve">known Swiss naturalist who went to Brazil by invitation of the </w:t>
                </w:r>
                <w:r w:rsidR="00D87553">
                  <w:t xml:space="preserve">Emperor D. Pedro II in 1894 </w:t>
                </w:r>
                <w:r w:rsidRPr="003D320F">
                  <w:t xml:space="preserve">– was born in Rio de Janeiro, but spent the first years of his childhood in </w:t>
                </w:r>
                <w:proofErr w:type="spellStart"/>
                <w:r w:rsidRPr="003D320F">
                  <w:t>Belém</w:t>
                </w:r>
                <w:proofErr w:type="spellEnd"/>
                <w:r w:rsidRPr="003D320F">
                  <w:t xml:space="preserve">, </w:t>
                </w:r>
                <w:proofErr w:type="spellStart"/>
                <w:r w:rsidRPr="003D320F">
                  <w:t>Pará</w:t>
                </w:r>
                <w:proofErr w:type="spellEnd"/>
                <w:r w:rsidRPr="003D320F">
                  <w:t>, where his father directed a Museum of Natural History and a centre for the study of the flora and faun</w:t>
                </w:r>
                <w:r>
                  <w:t>a of the Amazon. In 1900, Emil wa</w:t>
                </w:r>
                <w:r w:rsidRPr="003D320F">
                  <w:t xml:space="preserve">s transferred back to Rio de Janeiro, and in 1905 decided to establish his family in Bern, Switzerland. In Europe, </w:t>
                </w:r>
                <w:proofErr w:type="spellStart"/>
                <w:r w:rsidRPr="003D320F">
                  <w:t>Oswaldo</w:t>
                </w:r>
                <w:proofErr w:type="spellEnd"/>
                <w:r w:rsidRPr="003D320F">
                  <w:t xml:space="preserve"> Goeldi started his studies and, when he turned 20 years old, went to Polytechnic School</w:t>
                </w:r>
                <w:r w:rsidR="00D87553">
                  <w:t xml:space="preserve"> in Zurich</w:t>
                </w:r>
                <w:r w:rsidRPr="003D320F">
                  <w:t xml:space="preserve">. </w:t>
                </w:r>
              </w:p>
              <w:p w14:paraId="5E5F482C" w14:textId="77777777" w:rsidR="00D87553" w:rsidRDefault="00D87553" w:rsidP="005505BD">
                <w:pPr>
                  <w:autoSpaceDE w:val="0"/>
                  <w:autoSpaceDN w:val="0"/>
                  <w:adjustRightInd w:val="0"/>
                </w:pPr>
              </w:p>
              <w:p w14:paraId="0991C7AF" w14:textId="35FF3857" w:rsidR="005505BD" w:rsidRDefault="005505BD" w:rsidP="005505BD">
                <w:pPr>
                  <w:autoSpaceDE w:val="0"/>
                  <w:autoSpaceDN w:val="0"/>
                  <w:adjustRightInd w:val="0"/>
                </w:pPr>
                <w:r w:rsidRPr="003D320F">
                  <w:t>Th</w:t>
                </w:r>
                <w:r>
                  <w:t>ere, a new vocation emerged:</w:t>
                </w:r>
                <w:r w:rsidRPr="003D320F">
                  <w:t xml:space="preserve"> drawing. In 1917, after he had served in the First </w:t>
                </w:r>
                <w:r w:rsidR="00D87553">
                  <w:t>World</w:t>
                </w:r>
                <w:r w:rsidRPr="003D320F">
                  <w:t xml:space="preserve"> War, </w:t>
                </w:r>
                <w:r w:rsidR="00D87553">
                  <w:t>and following</w:t>
                </w:r>
                <w:r w:rsidRPr="003D320F">
                  <w:t xml:space="preserve"> the death of his father and the return of </w:t>
                </w:r>
                <w:proofErr w:type="spellStart"/>
                <w:r w:rsidRPr="003D320F">
                  <w:t>Adelina</w:t>
                </w:r>
                <w:proofErr w:type="spellEnd"/>
                <w:r w:rsidRPr="003D320F">
                  <w:t xml:space="preserve"> and his siblings to B</w:t>
                </w:r>
                <w:r>
                  <w:t>razil, Goeldi abandoned his</w:t>
                </w:r>
                <w:r w:rsidRPr="003D320F">
                  <w:t xml:space="preserve"> scientific studies and ent</w:t>
                </w:r>
                <w:r>
                  <w:t>ered the Arts and Crafts School in Geneva. Six months later, he left</w:t>
                </w:r>
                <w:r w:rsidRPr="003D320F">
                  <w:t xml:space="preserve"> this school and studied for a short period of time at Serge </w:t>
                </w:r>
                <w:proofErr w:type="spellStart"/>
                <w:proofErr w:type="gramStart"/>
                <w:r w:rsidRPr="003D320F">
                  <w:t>Panke's</w:t>
                </w:r>
                <w:proofErr w:type="spellEnd"/>
                <w:proofErr w:type="gramEnd"/>
                <w:r w:rsidRPr="003D320F">
                  <w:t xml:space="preserve"> and Henri van </w:t>
                </w:r>
                <w:proofErr w:type="spellStart"/>
                <w:r w:rsidRPr="003D320F">
                  <w:t>Muyden's</w:t>
                </w:r>
                <w:proofErr w:type="spellEnd"/>
                <w:r w:rsidRPr="003D320F">
                  <w:t xml:space="preserve"> studio. Of great importance in Goeldi's formation was the contact with the Swiss artist Hermann </w:t>
                </w:r>
                <w:proofErr w:type="spellStart"/>
                <w:r w:rsidRPr="003D320F">
                  <w:t>Kümmerly</w:t>
                </w:r>
                <w:proofErr w:type="spellEnd"/>
                <w:r w:rsidRPr="003D320F">
                  <w:t>. In his studio Goeldi learned the lithographic technique and develo</w:t>
                </w:r>
                <w:r>
                  <w:t>ped some of the themes that would</w:t>
                </w:r>
                <w:r w:rsidRPr="003D320F">
                  <w:t xml:space="preserve"> be present in his work thencefort</w:t>
                </w:r>
                <w:r>
                  <w:t>h: the solitary houses, the empty</w:t>
                </w:r>
                <w:r w:rsidRPr="003D320F">
                  <w:t xml:space="preserve"> streets, the fantastic figures, </w:t>
                </w:r>
                <w:r w:rsidR="009669CA">
                  <w:t xml:space="preserve">and </w:t>
                </w:r>
                <w:r w:rsidRPr="003D320F">
                  <w:t xml:space="preserve">the nocturne scenes. </w:t>
                </w:r>
              </w:p>
              <w:p w14:paraId="7E023304" w14:textId="77777777" w:rsidR="00D87553" w:rsidRPr="003D320F" w:rsidRDefault="00D87553" w:rsidP="005505BD">
                <w:pPr>
                  <w:autoSpaceDE w:val="0"/>
                  <w:autoSpaceDN w:val="0"/>
                  <w:adjustRightInd w:val="0"/>
                </w:pPr>
              </w:p>
              <w:p w14:paraId="38A631C2" w14:textId="3DD3EC24" w:rsidR="005505BD" w:rsidRDefault="005505BD" w:rsidP="005505BD">
                <w:pPr>
                  <w:autoSpaceDE w:val="0"/>
                  <w:autoSpaceDN w:val="0"/>
                  <w:adjustRightInd w:val="0"/>
                </w:pPr>
                <w:r w:rsidRPr="003D320F">
                  <w:t xml:space="preserve">In 1917, the Wyss Gallery in Bern invited Goeldi for his first exhibition. At this time, he discovered the work of another artist who had participated in </w:t>
                </w:r>
                <w:r w:rsidRPr="009669CA">
                  <w:t xml:space="preserve">Der </w:t>
                </w:r>
                <w:proofErr w:type="spellStart"/>
                <w:r w:rsidRPr="009669CA">
                  <w:t>Blaue</w:t>
                </w:r>
                <w:proofErr w:type="spellEnd"/>
                <w:r w:rsidRPr="009669CA">
                  <w:t xml:space="preserve"> Reiter</w:t>
                </w:r>
                <w:r w:rsidRPr="003D320F">
                  <w:t xml:space="preserve"> group</w:t>
                </w:r>
                <w:r w:rsidR="009669CA">
                  <w:t>,</w:t>
                </w:r>
                <w:r w:rsidRPr="003D320F">
                  <w:t xml:space="preserve"> </w:t>
                </w:r>
                <w:r w:rsidR="009669CA">
                  <w:t>in addition</w:t>
                </w:r>
                <w:r w:rsidRPr="003D320F">
                  <w:t xml:space="preserve"> </w:t>
                </w:r>
                <w:r w:rsidR="009669CA">
                  <w:t>to</w:t>
                </w:r>
                <w:r w:rsidRPr="003D320F">
                  <w:t xml:space="preserve"> </w:t>
                </w:r>
                <w:r w:rsidRPr="009669CA">
                  <w:t>Kandinsky and Klee</w:t>
                </w:r>
                <w:r w:rsidRPr="003D320F">
                  <w:t xml:space="preserve">, and who would influence him decisively: Alfred </w:t>
                </w:r>
                <w:proofErr w:type="spellStart"/>
                <w:r w:rsidRPr="003D320F">
                  <w:t>Kubin</w:t>
                </w:r>
                <w:proofErr w:type="spellEnd"/>
                <w:r w:rsidRPr="003D320F">
                  <w:t>.</w:t>
                </w:r>
                <w:r>
                  <w:t xml:space="preserve"> In </w:t>
                </w:r>
                <w:proofErr w:type="spellStart"/>
                <w:r>
                  <w:t>Kubin's</w:t>
                </w:r>
                <w:proofErr w:type="spellEnd"/>
                <w:r>
                  <w:t xml:space="preserve"> images, a whole array</w:t>
                </w:r>
                <w:r w:rsidRPr="003D320F">
                  <w:t xml:space="preserve"> of mysteries, heretical symbols, monsters</w:t>
                </w:r>
                <w:r w:rsidR="009669CA">
                  <w:t>,</w:t>
                </w:r>
                <w:r w:rsidRPr="003D320F">
                  <w:t xml:space="preserve"> and</w:t>
                </w:r>
                <w:r>
                  <w:t xml:space="preserve"> demoniac elements were poised to</w:t>
                </w:r>
                <w:r w:rsidRPr="003D320F">
                  <w:t xml:space="preserve"> emerge through the cracks of the common and visible w</w:t>
                </w:r>
                <w:r w:rsidR="009669CA">
                  <w:t>orld. However, it was not until 1926, nine</w:t>
                </w:r>
                <w:r w:rsidRPr="003D320F">
                  <w:t xml:space="preserve"> years after his return to Brazil, that Goeldi wrote the first letter to </w:t>
                </w:r>
                <w:proofErr w:type="spellStart"/>
                <w:r w:rsidRPr="003D320F">
                  <w:t>Kubin</w:t>
                </w:r>
                <w:proofErr w:type="spellEnd"/>
                <w:r w:rsidRPr="003D320F">
                  <w:t>. Their corresponden</w:t>
                </w:r>
                <w:r>
                  <w:t xml:space="preserve">ce </w:t>
                </w:r>
                <w:r>
                  <w:lastRenderedPageBreak/>
                  <w:t xml:space="preserve">would then last until 1951. </w:t>
                </w:r>
              </w:p>
              <w:p w14:paraId="1420DEFD" w14:textId="77777777" w:rsidR="009669CA" w:rsidRPr="003D320F" w:rsidRDefault="009669CA" w:rsidP="005505BD">
                <w:pPr>
                  <w:autoSpaceDE w:val="0"/>
                  <w:autoSpaceDN w:val="0"/>
                  <w:adjustRightInd w:val="0"/>
                </w:pPr>
              </w:p>
              <w:p w14:paraId="5ACFA742" w14:textId="1E8764DC" w:rsidR="005505BD" w:rsidRPr="003D320F" w:rsidRDefault="003C4489" w:rsidP="005505BD">
                <w:pPr>
                  <w:autoSpaceDE w:val="0"/>
                  <w:autoSpaceDN w:val="0"/>
                  <w:adjustRightInd w:val="0"/>
                </w:pPr>
                <w:r>
                  <w:t xml:space="preserve">Goeldi's </w:t>
                </w:r>
                <w:r w:rsidR="005505BD" w:rsidRPr="003D320F">
                  <w:t>first drawings show the central influence of the imaginative and fantastic expressionism tha</w:t>
                </w:r>
                <w:r>
                  <w:t>t spread from Germany to German-</w:t>
                </w:r>
                <w:r w:rsidR="005505BD" w:rsidRPr="003D320F">
                  <w:t>speaking countries. As he wrote to h</w:t>
                </w:r>
                <w:r>
                  <w:t xml:space="preserve">is friend </w:t>
                </w:r>
                <w:proofErr w:type="spellStart"/>
                <w:r>
                  <w:t>Kümmerly</w:t>
                </w:r>
                <w:proofErr w:type="spellEnd"/>
                <w:r w:rsidR="005505BD" w:rsidRPr="003D320F">
                  <w:t xml:space="preserve"> in 1933, </w:t>
                </w:r>
                <w:r>
                  <w:t>Goeldi</w:t>
                </w:r>
                <w:r w:rsidR="005505BD" w:rsidRPr="003D320F">
                  <w:t xml:space="preserve"> was completely amazed by Rio de Janeiro, with lampp</w:t>
                </w:r>
                <w:r w:rsidR="005505BD">
                  <w:t>osts buried halfway in the sand and</w:t>
                </w:r>
                <w:r w:rsidR="005505BD" w:rsidRPr="003D320F">
                  <w:t xml:space="preserve"> the </w:t>
                </w:r>
                <w:commentRangeStart w:id="1"/>
                <w:r w:rsidR="005505BD" w:rsidRPr="003D320F">
                  <w:t xml:space="preserve">vulture street furniture </w:t>
                </w:r>
                <w:commentRangeEnd w:id="1"/>
                <w:r>
                  <w:rPr>
                    <w:rStyle w:val="CommentReference"/>
                  </w:rPr>
                  <w:commentReference w:id="1"/>
                </w:r>
                <w:r>
                  <w:t xml:space="preserve">on the sidewalk </w:t>
                </w:r>
                <w:r w:rsidRPr="003D320F">
                  <w:t>–</w:t>
                </w:r>
                <w:r w:rsidR="00BA00A2">
                  <w:t xml:space="preserve"> </w:t>
                </w:r>
                <w:r w:rsidR="005505BD" w:rsidRPr="003D320F">
                  <w:t>in short, things that would impress any European newcomer. Completely different from his memories of his childhood years, and more fantastic than anything he knew, this new reality s</w:t>
                </w:r>
                <w:r>
                  <w:t>timulated him to draw furiously</w:t>
                </w:r>
                <w:r w:rsidR="005505BD" w:rsidRPr="003D320F">
                  <w:t xml:space="preserve"> in order to assimilate the forms of the world. Most of these drawings were shown at his solo exhibition in 1921, in the </w:t>
                </w:r>
                <w:proofErr w:type="spellStart"/>
                <w:r w:rsidR="005505BD" w:rsidRPr="003D320F">
                  <w:rPr>
                    <w:i/>
                  </w:rPr>
                  <w:t>Liceu</w:t>
                </w:r>
                <w:proofErr w:type="spellEnd"/>
                <w:r w:rsidR="005505BD" w:rsidRPr="003D320F">
                  <w:rPr>
                    <w:i/>
                  </w:rPr>
                  <w:t xml:space="preserve"> de </w:t>
                </w:r>
                <w:proofErr w:type="spellStart"/>
                <w:r w:rsidR="005505BD" w:rsidRPr="003D320F">
                  <w:rPr>
                    <w:i/>
                  </w:rPr>
                  <w:t>Belas</w:t>
                </w:r>
                <w:proofErr w:type="spellEnd"/>
                <w:r w:rsidR="005505BD" w:rsidRPr="003D320F">
                  <w:rPr>
                    <w:i/>
                  </w:rPr>
                  <w:t xml:space="preserve"> </w:t>
                </w:r>
                <w:proofErr w:type="spellStart"/>
                <w:r w:rsidR="005505BD" w:rsidRPr="003D320F">
                  <w:rPr>
                    <w:i/>
                  </w:rPr>
                  <w:t>Artes</w:t>
                </w:r>
                <w:proofErr w:type="spellEnd"/>
                <w:r w:rsidR="005505BD" w:rsidRPr="003D320F">
                  <w:t xml:space="preserve"> in Rio de Janeiro.</w:t>
                </w:r>
              </w:p>
              <w:p w14:paraId="1E268ADD" w14:textId="77777777" w:rsidR="003C4489" w:rsidRDefault="003C4489" w:rsidP="005505BD">
                <w:pPr>
                  <w:autoSpaceDE w:val="0"/>
                  <w:autoSpaceDN w:val="0"/>
                  <w:adjustRightInd w:val="0"/>
                </w:pPr>
              </w:p>
              <w:p w14:paraId="6B506943" w14:textId="6464A2C0" w:rsidR="005505BD" w:rsidRPr="003D320F" w:rsidRDefault="005505BD" w:rsidP="005505BD">
                <w:pPr>
                  <w:autoSpaceDE w:val="0"/>
                  <w:autoSpaceDN w:val="0"/>
                  <w:adjustRightInd w:val="0"/>
                </w:pPr>
                <w:r w:rsidRPr="003D320F">
                  <w:t xml:space="preserve">The challenging environment, as well as his job as an illustrator for the illustrated magazines </w:t>
                </w:r>
                <w:r w:rsidRPr="003D320F">
                  <w:rPr>
                    <w:i/>
                  </w:rPr>
                  <w:t xml:space="preserve">Para </w:t>
                </w:r>
                <w:proofErr w:type="spellStart"/>
                <w:r w:rsidRPr="003D320F">
                  <w:rPr>
                    <w:i/>
                  </w:rPr>
                  <w:t>Todos</w:t>
                </w:r>
                <w:proofErr w:type="spellEnd"/>
                <w:r w:rsidRPr="003D320F">
                  <w:rPr>
                    <w:i/>
                  </w:rPr>
                  <w:t xml:space="preserve">, </w:t>
                </w:r>
                <w:proofErr w:type="spellStart"/>
                <w:r w:rsidRPr="003D320F">
                  <w:rPr>
                    <w:i/>
                  </w:rPr>
                  <w:t>Leitura</w:t>
                </w:r>
                <w:proofErr w:type="spellEnd"/>
                <w:r w:rsidRPr="003D320F">
                  <w:rPr>
                    <w:i/>
                  </w:rPr>
                  <w:t xml:space="preserve"> Para </w:t>
                </w:r>
                <w:proofErr w:type="spellStart"/>
                <w:r w:rsidRPr="003D320F">
                  <w:rPr>
                    <w:i/>
                  </w:rPr>
                  <w:t>Todos</w:t>
                </w:r>
                <w:proofErr w:type="spellEnd"/>
                <w:r w:rsidR="003C4489">
                  <w:t>,</w:t>
                </w:r>
                <w:r w:rsidRPr="003D320F">
                  <w:t xml:space="preserve"> and </w:t>
                </w:r>
                <w:proofErr w:type="spellStart"/>
                <w:r w:rsidRPr="003D320F">
                  <w:rPr>
                    <w:i/>
                  </w:rPr>
                  <w:t>Ilustração</w:t>
                </w:r>
                <w:proofErr w:type="spellEnd"/>
                <w:r w:rsidRPr="003D320F">
                  <w:rPr>
                    <w:i/>
                  </w:rPr>
                  <w:t xml:space="preserve"> </w:t>
                </w:r>
                <w:proofErr w:type="spellStart"/>
                <w:r w:rsidRPr="003D320F">
                  <w:rPr>
                    <w:i/>
                  </w:rPr>
                  <w:t>Brasileira</w:t>
                </w:r>
                <w:proofErr w:type="spellEnd"/>
                <w:r w:rsidRPr="003D320F">
                  <w:rPr>
                    <w:i/>
                  </w:rPr>
                  <w:t>,</w:t>
                </w:r>
                <w:r w:rsidRPr="003D320F">
                  <w:t xml:space="preserve"> brought a new problem for his expressive art: the risks of realism or literality. He found the solution in the modern expressionist woodcut technique, learned from Claudio </w:t>
                </w:r>
                <w:proofErr w:type="spellStart"/>
                <w:r w:rsidRPr="003D320F">
                  <w:t>Bampi</w:t>
                </w:r>
                <w:proofErr w:type="spellEnd"/>
                <w:r w:rsidRPr="003D320F">
                  <w:t xml:space="preserve">, an artist who was living in </w:t>
                </w:r>
                <w:proofErr w:type="spellStart"/>
                <w:r w:rsidRPr="003D320F">
                  <w:t>Niterói</w:t>
                </w:r>
                <w:proofErr w:type="spellEnd"/>
                <w:r w:rsidRPr="003D320F">
                  <w:t xml:space="preserve"> (a city near Rio de Janeiro). </w:t>
                </w:r>
                <w:commentRangeStart w:id="2"/>
                <w:r w:rsidRPr="003D320F">
                  <w:t xml:space="preserve">Using, at first, </w:t>
                </w:r>
                <w:r>
                  <w:t>a matrix made from small pieces of wood</w:t>
                </w:r>
                <w:r w:rsidRPr="003D320F">
                  <w:t xml:space="preserve"> with irregul</w:t>
                </w:r>
                <w:r w:rsidR="003C4489">
                  <w:t>ar shapes and thickness</w:t>
                </w:r>
                <w:r w:rsidR="00CA1BE7">
                  <w:t>es</w:t>
                </w:r>
                <w:r w:rsidR="003C4489">
                  <w:t xml:space="preserve"> which were </w:t>
                </w:r>
                <w:r w:rsidRPr="003D320F">
                  <w:t>usually collected at random – demolitio</w:t>
                </w:r>
                <w:r w:rsidR="00BA00A2">
                  <w:t>n boards, cigar box lids etc. –</w:t>
                </w:r>
                <w:r w:rsidRPr="003D320F">
                  <w:t xml:space="preserve"> Goeldi elaborated </w:t>
                </w:r>
                <w:r w:rsidR="00A81906">
                  <w:t>rough and concise works</w:t>
                </w:r>
                <w:r w:rsidRPr="003D320F">
                  <w:t xml:space="preserve"> marked by repeated and interwoven lines, creating luminous concentrations opposed to black ink. </w:t>
                </w:r>
                <w:commentRangeEnd w:id="2"/>
                <w:r w:rsidR="00B74439">
                  <w:rPr>
                    <w:rStyle w:val="CommentReference"/>
                  </w:rPr>
                  <w:commentReference w:id="2"/>
                </w:r>
                <w:r w:rsidRPr="003D320F">
                  <w:t xml:space="preserve">These woodcuts were not the mere transposition of the nervous hatches of drawings into the new medium. </w:t>
                </w:r>
                <w:commentRangeStart w:id="3"/>
                <w:r w:rsidR="00A81906">
                  <w:t xml:space="preserve">While in drawings light is sprawled across the white of the paper, in prints the </w:t>
                </w:r>
                <w:r w:rsidRPr="003D320F">
                  <w:t>light exists as negativity</w:t>
                </w:r>
                <w:r w:rsidR="00A81906">
                  <w:t xml:space="preserve"> when the tracing is cut</w:t>
                </w:r>
                <w:r w:rsidRPr="003D320F">
                  <w:t xml:space="preserve">. </w:t>
                </w:r>
                <w:commentRangeEnd w:id="3"/>
                <w:r w:rsidR="00A81906">
                  <w:rPr>
                    <w:rStyle w:val="CommentReference"/>
                  </w:rPr>
                  <w:commentReference w:id="3"/>
                </w:r>
                <w:r w:rsidRPr="003D320F">
                  <w:t>The woodcuts immediately</w:t>
                </w:r>
                <w:r w:rsidR="00A81906">
                  <w:t xml:space="preserve"> revealed</w:t>
                </w:r>
                <w:r w:rsidRPr="003D320F">
                  <w:t xml:space="preserve"> their expressive potential to Goeldi.</w:t>
                </w:r>
              </w:p>
              <w:p w14:paraId="6F3A4D3A" w14:textId="77777777" w:rsidR="00A81906" w:rsidRDefault="00A81906" w:rsidP="005505BD">
                <w:pPr>
                  <w:autoSpaceDE w:val="0"/>
                  <w:autoSpaceDN w:val="0"/>
                  <w:adjustRightInd w:val="0"/>
                </w:pPr>
              </w:p>
              <w:p w14:paraId="06E32AD3" w14:textId="3AF79602" w:rsidR="005505BD" w:rsidRPr="003D320F" w:rsidRDefault="005505BD" w:rsidP="005505BD">
                <w:pPr>
                  <w:autoSpaceDE w:val="0"/>
                  <w:autoSpaceDN w:val="0"/>
                  <w:adjustRightInd w:val="0"/>
                </w:pPr>
                <w:r w:rsidRPr="003D320F">
                  <w:t xml:space="preserve">During the 1930s, in a voyage to Europe, </w:t>
                </w:r>
                <w:r w:rsidR="00B94153">
                  <w:t>Goeldi</w:t>
                </w:r>
                <w:r w:rsidRPr="003D320F">
                  <w:t xml:space="preserve"> participated in some exhibitions in Berlin, </w:t>
                </w:r>
                <w:proofErr w:type="spellStart"/>
                <w:r w:rsidRPr="003D320F">
                  <w:t>Muri</w:t>
                </w:r>
                <w:proofErr w:type="spellEnd"/>
                <w:r w:rsidR="00B94153">
                  <w:t>,</w:t>
                </w:r>
                <w:r w:rsidRPr="003D320F">
                  <w:t xml:space="preserve"> and Bern. </w:t>
                </w:r>
                <w:r w:rsidR="00B94153">
                  <w:t>However,</w:t>
                </w:r>
                <w:r w:rsidRPr="003D320F">
                  <w:t xml:space="preserve"> the main result of this trip was his </w:t>
                </w:r>
                <w:r w:rsidR="00B94153">
                  <w:t>realization</w:t>
                </w:r>
                <w:r w:rsidRPr="003D320F">
                  <w:t xml:space="preserve"> of the risk of formal repetition in woodcuts.</w:t>
                </w:r>
                <w:r w:rsidR="00B94153">
                  <w:t xml:space="preserve"> </w:t>
                </w:r>
                <w:r w:rsidRPr="003D320F">
                  <w:t xml:space="preserve">Goeldi </w:t>
                </w:r>
                <w:r w:rsidR="00B94153">
                  <w:t xml:space="preserve">then </w:t>
                </w:r>
                <w:r w:rsidRPr="003D320F">
                  <w:t>decided to concentrate on drawing and watercolours. In these new works, he seemed to be particularly concerned with tropical atmospheric events, like tempests and win</w:t>
                </w:r>
                <w:r>
                  <w:t>dstorms</w:t>
                </w:r>
                <w:r w:rsidR="00B94153">
                  <w:t>, which</w:t>
                </w:r>
                <w:r>
                  <w:t xml:space="preserve"> could transform </w:t>
                </w:r>
                <w:r w:rsidRPr="003D320F">
                  <w:t>reality in</w:t>
                </w:r>
                <w:r w:rsidR="00B94153">
                  <w:t>to</w:t>
                </w:r>
                <w:r w:rsidRPr="003D320F">
                  <w:t xml:space="preserve"> something fantasti</w:t>
                </w:r>
                <w:r>
                  <w:t xml:space="preserve">c. </w:t>
                </w:r>
                <w:r w:rsidR="00B94153">
                  <w:t>During</w:t>
                </w:r>
                <w:r>
                  <w:t xml:space="preserve"> this time ca</w:t>
                </w:r>
                <w:r w:rsidRPr="003D320F">
                  <w:t xml:space="preserve">me his first attempts to make coloured woodcuts, like the ones he did to illustrate the novel </w:t>
                </w:r>
                <w:r w:rsidRPr="003D320F">
                  <w:rPr>
                    <w:i/>
                  </w:rPr>
                  <w:t xml:space="preserve">Cobra </w:t>
                </w:r>
                <w:proofErr w:type="spellStart"/>
                <w:r w:rsidRPr="003D320F">
                  <w:rPr>
                    <w:i/>
                  </w:rPr>
                  <w:t>Norato</w:t>
                </w:r>
                <w:proofErr w:type="spellEnd"/>
                <w:r w:rsidRPr="003D320F">
                  <w:t xml:space="preserve"> by Raul Bopp, an imaginative narrative based on Amazonian mythology. Although he was not satisfied with the results, it was a particularly important experience that opened a whole new direction to his art.</w:t>
                </w:r>
              </w:p>
              <w:p w14:paraId="4742AE3B" w14:textId="77777777" w:rsidR="00B94153" w:rsidRDefault="00B94153" w:rsidP="005505BD">
                <w:pPr>
                  <w:autoSpaceDE w:val="0"/>
                  <w:autoSpaceDN w:val="0"/>
                  <w:adjustRightInd w:val="0"/>
                </w:pPr>
              </w:p>
              <w:p w14:paraId="53EEA151" w14:textId="6F419BB1" w:rsidR="005505BD" w:rsidRPr="003D320F" w:rsidRDefault="000675AD" w:rsidP="005505BD">
                <w:pPr>
                  <w:autoSpaceDE w:val="0"/>
                  <w:autoSpaceDN w:val="0"/>
                  <w:adjustRightInd w:val="0"/>
                </w:pPr>
                <w:r>
                  <w:t xml:space="preserve">Some of </w:t>
                </w:r>
                <w:r w:rsidR="00B94153">
                  <w:t>Goeldi’s</w:t>
                </w:r>
                <w:r w:rsidR="005505BD" w:rsidRPr="003D320F">
                  <w:t xml:space="preserve"> innovations </w:t>
                </w:r>
                <w:r>
                  <w:t>in his woodcuts include</w:t>
                </w:r>
                <w:r w:rsidR="005505BD" w:rsidRPr="003D320F">
                  <w:t xml:space="preserve">: the graphic use of colour – achieved by using only one matrix, </w:t>
                </w:r>
                <w:r w:rsidR="00B94153">
                  <w:t>carefully</w:t>
                </w:r>
                <w:r w:rsidR="005505BD" w:rsidRPr="003D320F">
                  <w:t xml:space="preserve"> cove</w:t>
                </w:r>
                <w:r w:rsidR="00B94153">
                  <w:t>red with black or coloured ink</w:t>
                </w:r>
                <w:r w:rsidR="005505BD" w:rsidRPr="003D320F">
                  <w:t xml:space="preserve">, the </w:t>
                </w:r>
                <w:r w:rsidR="00B94153">
                  <w:t>smaller</w:t>
                </w:r>
                <w:r w:rsidR="005505BD" w:rsidRPr="003D320F">
                  <w:t xml:space="preserve"> but </w:t>
                </w:r>
                <w:r w:rsidR="00B94153">
                  <w:t>more profound</w:t>
                </w:r>
                <w:r w:rsidR="005505BD" w:rsidRPr="003D320F">
                  <w:t xml:space="preserve"> incisions, the larger areas of white and light, and the more solid and structured order. Until his death, even with the fragile health, Goeldi continued to experiment in drawings, watercolours</w:t>
                </w:r>
                <w:r w:rsidR="00B94153">
                  <w:t>,</w:t>
                </w:r>
                <w:r w:rsidR="005505BD" w:rsidRPr="003D320F">
                  <w:t xml:space="preserve"> and specially engravings. This experimentalism g</w:t>
                </w:r>
                <w:r w:rsidR="005505BD">
                  <w:t>ave</w:t>
                </w:r>
                <w:r w:rsidR="00B94153">
                  <w:t xml:space="preserve"> </w:t>
                </w:r>
                <w:r w:rsidR="005505BD">
                  <w:t>freshness</w:t>
                </w:r>
                <w:r w:rsidR="005505BD" w:rsidRPr="003D320F">
                  <w:t xml:space="preserve"> to his mature artwork. He continued to depict isolated beaches, fishermen, homeless people, desolated house</w:t>
                </w:r>
                <w:r w:rsidR="005505BD">
                  <w:t>s, abandoned cities, wastelands</w:t>
                </w:r>
                <w:r w:rsidR="00B94153">
                  <w:t xml:space="preserve">, and vultures as figures </w:t>
                </w:r>
                <w:r w:rsidR="005505BD">
                  <w:t>of</w:t>
                </w:r>
                <w:r w:rsidR="00B94153">
                  <w:t xml:space="preserve"> both</w:t>
                </w:r>
                <w:r w:rsidR="005505BD" w:rsidRPr="003D320F">
                  <w:t xml:space="preserve"> tropical exuberance and decadence.</w:t>
                </w:r>
              </w:p>
              <w:p w14:paraId="04AF70E7" w14:textId="0616573D" w:rsidR="005505BD" w:rsidRDefault="00B94153" w:rsidP="005505BD">
                <w:pPr>
                  <w:autoSpaceDE w:val="0"/>
                  <w:autoSpaceDN w:val="0"/>
                  <w:adjustRightInd w:val="0"/>
                </w:pPr>
                <w:r>
                  <w:t>His</w:t>
                </w:r>
                <w:r w:rsidR="005505BD" w:rsidRPr="003D320F">
                  <w:t xml:space="preserve"> works still circulated mainly via the books, newspapers</w:t>
                </w:r>
                <w:r>
                  <w:t>,</w:t>
                </w:r>
                <w:r w:rsidR="005505BD" w:rsidRPr="003D320F">
                  <w:t xml:space="preserve"> and magazines he illustrated, at least until his participation in the </w:t>
                </w:r>
                <w:r w:rsidR="00565FE0" w:rsidRPr="003D320F">
                  <w:rPr>
                    <w:i/>
                  </w:rPr>
                  <w:t xml:space="preserve">I </w:t>
                </w:r>
                <w:proofErr w:type="spellStart"/>
                <w:r w:rsidR="005505BD" w:rsidRPr="003D320F">
                  <w:rPr>
                    <w:i/>
                  </w:rPr>
                  <w:t>Bienal</w:t>
                </w:r>
                <w:proofErr w:type="spellEnd"/>
                <w:r w:rsidR="005505BD" w:rsidRPr="003D320F">
                  <w:rPr>
                    <w:i/>
                  </w:rPr>
                  <w:t xml:space="preserve"> de São Paulo</w:t>
                </w:r>
                <w:r w:rsidR="005505BD" w:rsidRPr="003D320F">
                  <w:t xml:space="preserve"> from October to December 1951. From that time onwards, Goeldi achieved new acknowledgement and participated in some important exhibitions, </w:t>
                </w:r>
                <w:r>
                  <w:t>such as</w:t>
                </w:r>
                <w:r w:rsidR="005505BD" w:rsidRPr="003D320F">
                  <w:t xml:space="preserve"> the retrospective in the Modern Art Museum of Rio de Janeiro (1956), the Venice Biennials of 1956 and 1958, the III Woodcuts Salon (</w:t>
                </w:r>
                <w:proofErr w:type="spellStart"/>
                <w:r w:rsidR="005505BD" w:rsidRPr="003D320F">
                  <w:t>Xylon</w:t>
                </w:r>
                <w:proofErr w:type="spellEnd"/>
                <w:r w:rsidR="005505BD" w:rsidRPr="003D320F">
                  <w:t xml:space="preserve">) in Italy and Switzerland (1955), and the show </w:t>
                </w:r>
                <w:r w:rsidR="005505BD" w:rsidRPr="00EE19F3">
                  <w:t xml:space="preserve">Graphic </w:t>
                </w:r>
                <w:proofErr w:type="spellStart"/>
                <w:r w:rsidR="005505BD" w:rsidRPr="00EE19F3">
                  <w:t>aus</w:t>
                </w:r>
                <w:proofErr w:type="spellEnd"/>
                <w:r w:rsidR="005505BD" w:rsidRPr="00EE19F3">
                  <w:t xml:space="preserve"> </w:t>
                </w:r>
                <w:proofErr w:type="spellStart"/>
                <w:r w:rsidR="005505BD" w:rsidRPr="00EE19F3">
                  <w:t>Brasilien</w:t>
                </w:r>
                <w:proofErr w:type="spellEnd"/>
                <w:r w:rsidR="00EE19F3">
                  <w:t xml:space="preserve"> in the </w:t>
                </w:r>
                <w:proofErr w:type="spellStart"/>
                <w:r w:rsidR="00EE19F3">
                  <w:t>Albertina</w:t>
                </w:r>
                <w:proofErr w:type="spellEnd"/>
                <w:r w:rsidR="005505BD" w:rsidRPr="003D320F">
                  <w:t xml:space="preserve"> Museum of Vienna. The recognition was not enough to change his very austere lifestyle. He died alone in his apartment in Rio de Janeiro, on</w:t>
                </w:r>
                <w:r w:rsidR="00EE19F3">
                  <w:t xml:space="preserve"> 16 February </w:t>
                </w:r>
                <w:r w:rsidR="005505BD" w:rsidRPr="003D320F">
                  <w:t xml:space="preserve">1961, from a heart attack. Today his works are spread in a few public institutions and in some private collections in Brazil. </w:t>
                </w:r>
              </w:p>
              <w:p w14:paraId="744C7469" w14:textId="77777777" w:rsidR="004D039E" w:rsidRDefault="004D039E" w:rsidP="005505BD">
                <w:pPr>
                  <w:autoSpaceDE w:val="0"/>
                  <w:autoSpaceDN w:val="0"/>
                  <w:adjustRightInd w:val="0"/>
                </w:pPr>
              </w:p>
              <w:p w14:paraId="3EF24DEB" w14:textId="721ECBAD" w:rsidR="004D039E" w:rsidRPr="003D320F" w:rsidRDefault="004D039E" w:rsidP="004D039E">
                <w:pPr>
                  <w:keepNext/>
                  <w:autoSpaceDE w:val="0"/>
                  <w:autoSpaceDN w:val="0"/>
                  <w:adjustRightInd w:val="0"/>
                </w:pPr>
                <w:r>
                  <w:t xml:space="preserve">File: </w:t>
                </w:r>
                <w:r w:rsidRPr="004D039E">
                  <w:t>Goeldi_Chuva_1957.jpg</w:t>
                </w:r>
              </w:p>
              <w:p w14:paraId="2629E6A7" w14:textId="04A8AC78" w:rsidR="004D039E" w:rsidRDefault="004D039E" w:rsidP="004D039E">
                <w:pPr>
                  <w:pStyle w:val="Caption"/>
                </w:pPr>
                <w:r>
                  <w:lastRenderedPageBreak/>
                  <w:t xml:space="preserve">Figure </w:t>
                </w:r>
                <w:fldSimple w:instr=" SEQ Figure \* ARABIC ">
                  <w:r>
                    <w:rPr>
                      <w:noProof/>
                    </w:rPr>
                    <w:t>1</w:t>
                  </w:r>
                </w:fldSimple>
                <w:r>
                  <w:t xml:space="preserve">: Goeldi, </w:t>
                </w:r>
                <w:proofErr w:type="spellStart"/>
                <w:r w:rsidRPr="004D039E">
                  <w:rPr>
                    <w:b w:val="0"/>
                    <w:i/>
                  </w:rPr>
                  <w:t>Chuva</w:t>
                </w:r>
                <w:proofErr w:type="spellEnd"/>
                <w:r w:rsidRPr="004D039E">
                  <w:rPr>
                    <w:b w:val="0"/>
                    <w:i/>
                  </w:rPr>
                  <w:t xml:space="preserve"> (Rain)</w:t>
                </w:r>
                <w:r>
                  <w:t xml:space="preserve"> (c. 1957). Coloured woodcut on paper, 22 x 29.5 cm. </w:t>
                </w:r>
                <w:proofErr w:type="spellStart"/>
                <w:r>
                  <w:t>Instituto</w:t>
                </w:r>
                <w:proofErr w:type="spellEnd"/>
                <w:r>
                  <w:t xml:space="preserve"> Moreira </w:t>
                </w:r>
                <w:proofErr w:type="spellStart"/>
                <w:r>
                  <w:t>Salles</w:t>
                </w:r>
                <w:proofErr w:type="spellEnd"/>
                <w:r>
                  <w:t>, Rio de Janeiro, Brazil.</w:t>
                </w:r>
              </w:p>
              <w:p w14:paraId="450BA767" w14:textId="1AABBDBD" w:rsidR="00F747E4" w:rsidRPr="003D320F" w:rsidRDefault="00F747E4" w:rsidP="00F747E4">
                <w:pPr>
                  <w:pStyle w:val="Heading1"/>
                  <w:outlineLvl w:val="0"/>
                </w:pPr>
                <w:r>
                  <w:t>List of W</w:t>
                </w:r>
                <w:r w:rsidRPr="003D320F">
                  <w:t>orks:</w:t>
                </w:r>
              </w:p>
              <w:p w14:paraId="6B220051" w14:textId="25DA97BB" w:rsidR="00F747E4" w:rsidRPr="003D320F" w:rsidRDefault="00F747E4" w:rsidP="00F747E4">
                <w:proofErr w:type="spellStart"/>
                <w:r w:rsidRPr="003D320F">
                  <w:rPr>
                    <w:i/>
                  </w:rPr>
                  <w:t>Sem</w:t>
                </w:r>
                <w:proofErr w:type="spellEnd"/>
                <w:r w:rsidRPr="003D320F">
                  <w:rPr>
                    <w:i/>
                  </w:rPr>
                  <w:t xml:space="preserve"> </w:t>
                </w:r>
                <w:proofErr w:type="spellStart"/>
                <w:r w:rsidRPr="003D320F">
                  <w:rPr>
                    <w:i/>
                  </w:rPr>
                  <w:t>título</w:t>
                </w:r>
                <w:proofErr w:type="spellEnd"/>
                <w:r>
                  <w:t xml:space="preserve"> [</w:t>
                </w:r>
                <w:r w:rsidRPr="00F747E4">
                  <w:rPr>
                    <w:i/>
                  </w:rPr>
                  <w:t>Untitled</w:t>
                </w:r>
                <w:r>
                  <w:t>]</w:t>
                </w:r>
                <w:r w:rsidRPr="003D320F">
                  <w:t xml:space="preserve"> </w:t>
                </w:r>
                <w:r>
                  <w:t>(c.1920). Ink on paper, 18.</w:t>
                </w:r>
                <w:r w:rsidRPr="003D320F">
                  <w:t>4 x 29 cm. Private collection, Switzerland.</w:t>
                </w:r>
              </w:p>
              <w:p w14:paraId="7247A19B" w14:textId="77777777" w:rsidR="00F747E4" w:rsidRDefault="00F747E4" w:rsidP="00F747E4">
                <w:pPr>
                  <w:rPr>
                    <w:i/>
                  </w:rPr>
                </w:pPr>
              </w:p>
              <w:p w14:paraId="127324D4" w14:textId="66DB144A" w:rsidR="00F747E4" w:rsidRPr="003D320F" w:rsidRDefault="00F747E4" w:rsidP="00F747E4">
                <w:proofErr w:type="spellStart"/>
                <w:r w:rsidRPr="003D320F">
                  <w:rPr>
                    <w:i/>
                  </w:rPr>
                  <w:t>Cais</w:t>
                </w:r>
                <w:proofErr w:type="spellEnd"/>
                <w:r>
                  <w:t xml:space="preserve"> [</w:t>
                </w:r>
                <w:r w:rsidRPr="00F747E4">
                  <w:rPr>
                    <w:i/>
                  </w:rPr>
                  <w:t>Wharf</w:t>
                </w:r>
                <w:r>
                  <w:t>]</w:t>
                </w:r>
                <w:r w:rsidR="00565FE0">
                  <w:t xml:space="preserve"> (c.1927). Woodcut on paper, 9.5 x 12.</w:t>
                </w:r>
                <w:r w:rsidRPr="003D320F">
                  <w:t xml:space="preserve">2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Janeiro, Brazil.</w:t>
                </w:r>
              </w:p>
              <w:p w14:paraId="7DA639E3" w14:textId="77777777" w:rsidR="00565FE0" w:rsidRDefault="00565FE0" w:rsidP="00F747E4">
                <w:pPr>
                  <w:rPr>
                    <w:i/>
                  </w:rPr>
                </w:pPr>
              </w:p>
              <w:p w14:paraId="6658A72A" w14:textId="00BFA381" w:rsidR="00F747E4" w:rsidRDefault="00F747E4" w:rsidP="00F747E4">
                <w:r w:rsidRPr="003D320F">
                  <w:rPr>
                    <w:i/>
                  </w:rPr>
                  <w:t>Favela</w:t>
                </w:r>
                <w:r w:rsidR="00565FE0">
                  <w:t xml:space="preserve"> [</w:t>
                </w:r>
                <w:r w:rsidR="00565FE0" w:rsidRPr="00565FE0">
                  <w:rPr>
                    <w:i/>
                  </w:rPr>
                  <w:t>Slum</w:t>
                </w:r>
                <w:r w:rsidR="00565FE0">
                  <w:t xml:space="preserve">], </w:t>
                </w:r>
                <w:proofErr w:type="spellStart"/>
                <w:r w:rsidR="00565FE0">
                  <w:t>nd</w:t>
                </w:r>
                <w:proofErr w:type="spellEnd"/>
                <w:r w:rsidR="00565FE0">
                  <w:t>. Woodcut on paper, 14.6 x 15.</w:t>
                </w:r>
                <w:r w:rsidRPr="003D320F">
                  <w:t xml:space="preserve">1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Janeiro, Brazil.</w:t>
                </w:r>
              </w:p>
              <w:p w14:paraId="52F03287" w14:textId="77777777" w:rsidR="00565FE0" w:rsidRPr="003D320F" w:rsidRDefault="00565FE0" w:rsidP="00F747E4"/>
              <w:p w14:paraId="7211E167" w14:textId="25E4E1C2" w:rsidR="00F747E4" w:rsidRPr="003D320F" w:rsidRDefault="00F747E4" w:rsidP="00F747E4">
                <w:r w:rsidRPr="003D320F">
                  <w:rPr>
                    <w:i/>
                  </w:rPr>
                  <w:t>Cobra</w:t>
                </w:r>
                <w:r w:rsidR="00565FE0">
                  <w:t xml:space="preserve"> [</w:t>
                </w:r>
                <w:r w:rsidR="00565FE0" w:rsidRPr="00565FE0">
                  <w:rPr>
                    <w:i/>
                  </w:rPr>
                  <w:t>Snake</w:t>
                </w:r>
                <w:r w:rsidR="00565FE0">
                  <w:t>] (c.1937). I</w:t>
                </w:r>
                <w:r w:rsidRPr="003D320F">
                  <w:t xml:space="preserve">llustration for </w:t>
                </w:r>
                <w:r w:rsidRPr="00565FE0">
                  <w:rPr>
                    <w:i/>
                  </w:rPr>
                  <w:t xml:space="preserve">Cobra </w:t>
                </w:r>
                <w:proofErr w:type="spellStart"/>
                <w:r w:rsidRPr="00565FE0">
                  <w:rPr>
                    <w:i/>
                  </w:rPr>
                  <w:t>Norato</w:t>
                </w:r>
                <w:proofErr w:type="spellEnd"/>
                <w:r w:rsidR="00565FE0">
                  <w:t xml:space="preserve"> by Raul Bopp. Coloured woodcut on paper, 27.3 x 10.</w:t>
                </w:r>
                <w:r w:rsidRPr="003D320F">
                  <w:t xml:space="preserve">9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xml:space="preserve">, Rio de </w:t>
                </w:r>
                <w:proofErr w:type="spellStart"/>
                <w:r w:rsidRPr="003D320F">
                  <w:t>janeiro</w:t>
                </w:r>
                <w:proofErr w:type="spellEnd"/>
                <w:r w:rsidRPr="003D320F">
                  <w:t>, Brazil.</w:t>
                </w:r>
              </w:p>
              <w:p w14:paraId="58B5A604" w14:textId="77777777" w:rsidR="00565FE0" w:rsidRDefault="00565FE0" w:rsidP="00F747E4">
                <w:pPr>
                  <w:rPr>
                    <w:i/>
                  </w:rPr>
                </w:pPr>
              </w:p>
              <w:p w14:paraId="330122E1" w14:textId="537CD9A9" w:rsidR="00F747E4" w:rsidRPr="003D320F" w:rsidRDefault="00F747E4" w:rsidP="00F747E4">
                <w:proofErr w:type="spellStart"/>
                <w:r w:rsidRPr="003D320F">
                  <w:rPr>
                    <w:i/>
                  </w:rPr>
                  <w:t>Sem</w:t>
                </w:r>
                <w:proofErr w:type="spellEnd"/>
                <w:r w:rsidRPr="003D320F">
                  <w:rPr>
                    <w:i/>
                  </w:rPr>
                  <w:t xml:space="preserve"> </w:t>
                </w:r>
                <w:proofErr w:type="spellStart"/>
                <w:r w:rsidRPr="003D320F">
                  <w:rPr>
                    <w:i/>
                  </w:rPr>
                  <w:t>título</w:t>
                </w:r>
                <w:proofErr w:type="spellEnd"/>
                <w:r w:rsidR="00565FE0">
                  <w:t xml:space="preserve"> [</w:t>
                </w:r>
                <w:r w:rsidR="00565FE0" w:rsidRPr="00565FE0">
                  <w:rPr>
                    <w:i/>
                  </w:rPr>
                  <w:t>Untitled</w:t>
                </w:r>
                <w:r w:rsidR="00565FE0">
                  <w:t>] (c.1940). Charcoal on paper, 33.</w:t>
                </w:r>
                <w:r w:rsidRPr="003D320F">
                  <w:t xml:space="preserve">9 x 25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Janeiro, Brazil.</w:t>
                </w:r>
              </w:p>
              <w:p w14:paraId="77B6F7F7" w14:textId="77777777" w:rsidR="00565FE0" w:rsidRDefault="00565FE0" w:rsidP="00F747E4">
                <w:pPr>
                  <w:rPr>
                    <w:i/>
                  </w:rPr>
                </w:pPr>
              </w:p>
              <w:p w14:paraId="4DA3F252" w14:textId="3ABB7516" w:rsidR="00F747E4" w:rsidRPr="003D320F" w:rsidRDefault="00F747E4" w:rsidP="00F747E4">
                <w:proofErr w:type="spellStart"/>
                <w:r w:rsidRPr="003D320F">
                  <w:rPr>
                    <w:i/>
                  </w:rPr>
                  <w:t>Sem</w:t>
                </w:r>
                <w:proofErr w:type="spellEnd"/>
                <w:r w:rsidRPr="003D320F">
                  <w:rPr>
                    <w:i/>
                  </w:rPr>
                  <w:t xml:space="preserve"> </w:t>
                </w:r>
                <w:proofErr w:type="spellStart"/>
                <w:r w:rsidRPr="003D320F">
                  <w:rPr>
                    <w:i/>
                  </w:rPr>
                  <w:t>título</w:t>
                </w:r>
                <w:proofErr w:type="spellEnd"/>
                <w:r w:rsidR="00565FE0">
                  <w:t xml:space="preserve"> [</w:t>
                </w:r>
                <w:r w:rsidR="00565FE0" w:rsidRPr="00565FE0">
                  <w:rPr>
                    <w:i/>
                  </w:rPr>
                  <w:t>Untitled</w:t>
                </w:r>
                <w:r w:rsidR="00565FE0">
                  <w:t>]</w:t>
                </w:r>
                <w:r w:rsidRPr="003D320F">
                  <w:t xml:space="preserve"> </w:t>
                </w:r>
                <w:r w:rsidR="00565FE0">
                  <w:t>(c.1940). Charcoal on paper, 20 x 26.</w:t>
                </w:r>
                <w:r w:rsidRPr="003D320F">
                  <w:t xml:space="preserve">2 cm. BANERJ Collection, FUNARJ, </w:t>
                </w:r>
                <w:proofErr w:type="spellStart"/>
                <w:r w:rsidRPr="003D320F">
                  <w:t>Niterói</w:t>
                </w:r>
                <w:proofErr w:type="spellEnd"/>
                <w:r w:rsidRPr="003D320F">
                  <w:t>, Rio de Janeiro, Brazil.</w:t>
                </w:r>
              </w:p>
              <w:p w14:paraId="4487AB07" w14:textId="77777777" w:rsidR="00565FE0" w:rsidRDefault="00565FE0" w:rsidP="00F747E4">
                <w:pPr>
                  <w:rPr>
                    <w:i/>
                  </w:rPr>
                </w:pPr>
              </w:p>
              <w:p w14:paraId="259412CD" w14:textId="50E7805B" w:rsidR="00F747E4" w:rsidRPr="003D320F" w:rsidRDefault="00F747E4" w:rsidP="00F747E4">
                <w:r w:rsidRPr="003D320F">
                  <w:rPr>
                    <w:i/>
                  </w:rPr>
                  <w:t xml:space="preserve">Luz </w:t>
                </w:r>
                <w:proofErr w:type="spellStart"/>
                <w:r w:rsidRPr="003D320F">
                  <w:rPr>
                    <w:i/>
                  </w:rPr>
                  <w:t>sobre</w:t>
                </w:r>
                <w:proofErr w:type="spellEnd"/>
                <w:r w:rsidRPr="003D320F">
                  <w:rPr>
                    <w:i/>
                  </w:rPr>
                  <w:t xml:space="preserve"> a </w:t>
                </w:r>
                <w:proofErr w:type="spellStart"/>
                <w:r w:rsidRPr="003D320F">
                  <w:rPr>
                    <w:i/>
                  </w:rPr>
                  <w:t>praça</w:t>
                </w:r>
                <w:proofErr w:type="spellEnd"/>
                <w:r w:rsidR="00565FE0">
                  <w:t xml:space="preserve"> [Light over the square]</w:t>
                </w:r>
                <w:r w:rsidRPr="003D320F">
                  <w:t xml:space="preserve"> </w:t>
                </w:r>
                <w:r w:rsidR="00565FE0">
                  <w:t>(c.1949). C</w:t>
                </w:r>
                <w:r w:rsidRPr="003D320F">
                  <w:t>oloured woodcut on pape</w:t>
                </w:r>
                <w:r w:rsidR="00565FE0">
                  <w:t>r, 16.1 x 21.</w:t>
                </w:r>
                <w:r w:rsidRPr="003D320F">
                  <w:t xml:space="preserve">8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w:t>
                </w:r>
                <w:r w:rsidR="00565FE0">
                  <w:t xml:space="preserve">o, Brazil. Woodcut awarded at </w:t>
                </w:r>
                <w:r w:rsidR="00565FE0" w:rsidRPr="003D320F">
                  <w:rPr>
                    <w:i/>
                  </w:rPr>
                  <w:t xml:space="preserve">I </w:t>
                </w:r>
                <w:proofErr w:type="spellStart"/>
                <w:r w:rsidR="00565FE0" w:rsidRPr="003D320F">
                  <w:rPr>
                    <w:i/>
                  </w:rPr>
                  <w:t>Bienal</w:t>
                </w:r>
                <w:proofErr w:type="spellEnd"/>
                <w:r w:rsidR="00565FE0" w:rsidRPr="003D320F">
                  <w:rPr>
                    <w:i/>
                  </w:rPr>
                  <w:t xml:space="preserve"> de São Paulo</w:t>
                </w:r>
                <w:r w:rsidR="00565FE0">
                  <w:rPr>
                    <w:i/>
                  </w:rPr>
                  <w:t>,</w:t>
                </w:r>
                <w:r w:rsidR="00565FE0" w:rsidRPr="003D320F">
                  <w:t xml:space="preserve"> </w:t>
                </w:r>
                <w:r w:rsidRPr="003D320F">
                  <w:t>1951.</w:t>
                </w:r>
              </w:p>
              <w:p w14:paraId="1E1AF586" w14:textId="77777777" w:rsidR="00565FE0" w:rsidRDefault="00565FE0" w:rsidP="00F747E4">
                <w:pPr>
                  <w:rPr>
                    <w:i/>
                  </w:rPr>
                </w:pPr>
              </w:p>
              <w:p w14:paraId="3CA2023D" w14:textId="07A30381" w:rsidR="00F747E4" w:rsidRPr="003D320F" w:rsidRDefault="00F747E4" w:rsidP="00F747E4">
                <w:proofErr w:type="spellStart"/>
                <w:r w:rsidRPr="003D320F">
                  <w:rPr>
                    <w:i/>
                  </w:rPr>
                  <w:t>Homens</w:t>
                </w:r>
                <w:proofErr w:type="spellEnd"/>
                <w:r w:rsidRPr="003D320F">
                  <w:rPr>
                    <w:i/>
                  </w:rPr>
                  <w:t xml:space="preserve"> </w:t>
                </w:r>
                <w:proofErr w:type="spellStart"/>
                <w:r w:rsidRPr="003D320F">
                  <w:rPr>
                    <w:i/>
                  </w:rPr>
                  <w:t>na</w:t>
                </w:r>
                <w:proofErr w:type="spellEnd"/>
                <w:r w:rsidRPr="003D320F">
                  <w:rPr>
                    <w:i/>
                  </w:rPr>
                  <w:t xml:space="preserve"> </w:t>
                </w:r>
                <w:proofErr w:type="spellStart"/>
                <w:r w:rsidRPr="003D320F">
                  <w:rPr>
                    <w:i/>
                  </w:rPr>
                  <w:t>praia</w:t>
                </w:r>
                <w:proofErr w:type="spellEnd"/>
                <w:r w:rsidR="00565FE0">
                  <w:t xml:space="preserve"> [</w:t>
                </w:r>
                <w:r w:rsidR="00565FE0" w:rsidRPr="00565FE0">
                  <w:rPr>
                    <w:i/>
                  </w:rPr>
                  <w:t>Men on the Beach</w:t>
                </w:r>
                <w:r w:rsidR="00565FE0">
                  <w:t>] (c.1950). Woodcut on paper, 22.5 x 41.</w:t>
                </w:r>
                <w:r w:rsidRPr="003D320F">
                  <w:t xml:space="preserve">5 cm. </w:t>
                </w:r>
                <w:proofErr w:type="spellStart"/>
                <w:r w:rsidRPr="003D320F">
                  <w:t>Fundação</w:t>
                </w:r>
                <w:proofErr w:type="spellEnd"/>
                <w:r w:rsidRPr="003D320F">
                  <w:t xml:space="preserve"> </w:t>
                </w:r>
                <w:proofErr w:type="spellStart"/>
                <w:r w:rsidRPr="003D320F">
                  <w:t>Biblioteca</w:t>
                </w:r>
                <w:proofErr w:type="spellEnd"/>
                <w:r w:rsidRPr="003D320F">
                  <w:t xml:space="preserve"> </w:t>
                </w:r>
                <w:proofErr w:type="spellStart"/>
                <w:r w:rsidRPr="003D320F">
                  <w:t>Nacional</w:t>
                </w:r>
                <w:proofErr w:type="spellEnd"/>
                <w:r w:rsidRPr="003D320F">
                  <w:t>, Rio de Janeiro, Brazil.</w:t>
                </w:r>
              </w:p>
              <w:p w14:paraId="13CA0E42" w14:textId="77777777" w:rsidR="00565FE0" w:rsidRDefault="00565FE0" w:rsidP="00F747E4">
                <w:pPr>
                  <w:rPr>
                    <w:i/>
                  </w:rPr>
                </w:pPr>
              </w:p>
              <w:p w14:paraId="2E3CA7BE" w14:textId="170E608B" w:rsidR="00F747E4" w:rsidRPr="003D320F" w:rsidRDefault="00F747E4" w:rsidP="00F747E4">
                <w:proofErr w:type="spellStart"/>
                <w:r w:rsidRPr="003D320F">
                  <w:rPr>
                    <w:i/>
                  </w:rPr>
                  <w:t>Despedid</w:t>
                </w:r>
                <w:r w:rsidR="00565FE0">
                  <w:t>a</w:t>
                </w:r>
                <w:proofErr w:type="spellEnd"/>
                <w:r w:rsidR="00565FE0">
                  <w:t xml:space="preserve"> [</w:t>
                </w:r>
                <w:r w:rsidR="00565FE0" w:rsidRPr="00565FE0">
                  <w:rPr>
                    <w:i/>
                  </w:rPr>
                  <w:t>Farewell</w:t>
                </w:r>
                <w:r w:rsidR="00565FE0">
                  <w:t>]</w:t>
                </w:r>
                <w:r w:rsidRPr="003D320F">
                  <w:t xml:space="preserve"> </w:t>
                </w:r>
                <w:r w:rsidR="00565FE0">
                  <w:t>(1951). C</w:t>
                </w:r>
                <w:r w:rsidRPr="003D320F">
                  <w:t>ol</w:t>
                </w:r>
                <w:r w:rsidR="00565FE0">
                  <w:t>oured woodcut on paper, 20 x 32.</w:t>
                </w:r>
                <w:r w:rsidRPr="003D320F">
                  <w:t xml:space="preserve">7 cm. Private collection, São Paulo, Brazil. Woodcut awarded </w:t>
                </w:r>
                <w:r w:rsidR="00565FE0" w:rsidRPr="003D320F">
                  <w:rPr>
                    <w:i/>
                  </w:rPr>
                  <w:t xml:space="preserve">I </w:t>
                </w:r>
                <w:proofErr w:type="spellStart"/>
                <w:r w:rsidR="00565FE0" w:rsidRPr="003D320F">
                  <w:rPr>
                    <w:i/>
                  </w:rPr>
                  <w:t>Bienal</w:t>
                </w:r>
                <w:proofErr w:type="spellEnd"/>
                <w:r w:rsidR="00565FE0" w:rsidRPr="003D320F">
                  <w:rPr>
                    <w:i/>
                  </w:rPr>
                  <w:t xml:space="preserve"> de São Paulo</w:t>
                </w:r>
                <w:r w:rsidRPr="003D320F">
                  <w:t>, 1951.</w:t>
                </w:r>
              </w:p>
              <w:p w14:paraId="1D9A608E" w14:textId="77777777" w:rsidR="00565FE0" w:rsidRDefault="00565FE0" w:rsidP="00F747E4">
                <w:pPr>
                  <w:rPr>
                    <w:i/>
                  </w:rPr>
                </w:pPr>
              </w:p>
              <w:p w14:paraId="67FBE5BC" w14:textId="59F1C9B9" w:rsidR="00F747E4" w:rsidRPr="003D320F" w:rsidRDefault="00F747E4" w:rsidP="00F747E4">
                <w:proofErr w:type="spellStart"/>
                <w:r w:rsidRPr="003D320F">
                  <w:rPr>
                    <w:i/>
                  </w:rPr>
                  <w:t>Chuva</w:t>
                </w:r>
                <w:proofErr w:type="spellEnd"/>
                <w:r w:rsidR="00565FE0">
                  <w:t xml:space="preserve"> [</w:t>
                </w:r>
                <w:r w:rsidRPr="00565FE0">
                  <w:rPr>
                    <w:i/>
                  </w:rPr>
                  <w:t>Rain</w:t>
                </w:r>
                <w:r w:rsidR="00565FE0">
                  <w:t>]</w:t>
                </w:r>
                <w:r w:rsidRPr="003D320F">
                  <w:t xml:space="preserve"> </w:t>
                </w:r>
                <w:r w:rsidR="00565FE0">
                  <w:t>(c.1957). C</w:t>
                </w:r>
                <w:r w:rsidRPr="003D320F">
                  <w:t>ol</w:t>
                </w:r>
                <w:r w:rsidR="00565FE0">
                  <w:t>oured woodcut on paper, 22 x 29.</w:t>
                </w:r>
                <w:r w:rsidRPr="003D320F">
                  <w:t xml:space="preserve">5 cm. </w:t>
                </w:r>
                <w:proofErr w:type="spellStart"/>
                <w:r w:rsidRPr="003D320F">
                  <w:t>Instituto</w:t>
                </w:r>
                <w:proofErr w:type="spellEnd"/>
                <w:r w:rsidRPr="003D320F">
                  <w:t xml:space="preserve"> Moreira </w:t>
                </w:r>
                <w:proofErr w:type="spellStart"/>
                <w:r w:rsidRPr="003D320F">
                  <w:t>Salles</w:t>
                </w:r>
                <w:proofErr w:type="spellEnd"/>
                <w:r w:rsidRPr="003D320F">
                  <w:t>, Rio de Janeiro, Brazil.</w:t>
                </w:r>
              </w:p>
              <w:p w14:paraId="598B048A" w14:textId="77777777" w:rsidR="003F0D73" w:rsidRDefault="003F0D73" w:rsidP="00C27FAB"/>
            </w:tc>
          </w:sdtContent>
        </w:sdt>
      </w:tr>
      <w:tr w:rsidR="003235A7" w14:paraId="15E36AA8" w14:textId="77777777" w:rsidTr="003235A7">
        <w:tc>
          <w:tcPr>
            <w:tcW w:w="9016" w:type="dxa"/>
          </w:tcPr>
          <w:p w14:paraId="5EE895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1668EF78D6994E801B79C68A30F7C9"/>
              </w:placeholder>
            </w:sdtPr>
            <w:sdtContent>
              <w:p w14:paraId="2BF5DFF0" w14:textId="77777777" w:rsidR="00117C90" w:rsidRDefault="00117C90" w:rsidP="00117C90">
                <w:sdt>
                  <w:sdtPr>
                    <w:id w:val="-1453704117"/>
                    <w:citation/>
                  </w:sdtPr>
                  <w:sdtContent>
                    <w:r>
                      <w:fldChar w:fldCharType="begin"/>
                    </w:r>
                    <w:r>
                      <w:rPr>
                        <w:lang w:val="en-US"/>
                      </w:rPr>
                      <w:instrText xml:space="preserve">CITATION Bri \l 1033 </w:instrText>
                    </w:r>
                    <w:r>
                      <w:fldChar w:fldCharType="separate"/>
                    </w:r>
                    <w:r>
                      <w:rPr>
                        <w:noProof/>
                        <w:lang w:val="en-US"/>
                      </w:rPr>
                      <w:t xml:space="preserve"> </w:t>
                    </w:r>
                    <w:r w:rsidRPr="00117C90">
                      <w:rPr>
                        <w:noProof/>
                        <w:lang w:val="en-US"/>
                      </w:rPr>
                      <w:t>(Brito)</w:t>
                    </w:r>
                    <w:r>
                      <w:fldChar w:fldCharType="end"/>
                    </w:r>
                  </w:sdtContent>
                </w:sdt>
              </w:p>
              <w:p w14:paraId="255C63C5" w14:textId="77777777" w:rsidR="00117C90" w:rsidRDefault="00117C90" w:rsidP="00117C90"/>
              <w:p w14:paraId="1A38A7CF" w14:textId="77777777" w:rsidR="00410F22" w:rsidRDefault="00117C90" w:rsidP="00117C90">
                <w:sdt>
                  <w:sdtPr>
                    <w:id w:val="-1051997782"/>
                    <w:citation/>
                  </w:sdtPr>
                  <w:sdtContent>
                    <w:r>
                      <w:fldChar w:fldCharType="begin"/>
                    </w:r>
                    <w:r w:rsidR="00410F22">
                      <w:rPr>
                        <w:lang w:val="en-US"/>
                      </w:rPr>
                      <w:instrText xml:space="preserve">CITATION Goe \l 1033 </w:instrText>
                    </w:r>
                    <w:r>
                      <w:fldChar w:fldCharType="separate"/>
                    </w:r>
                    <w:r w:rsidR="00410F22" w:rsidRPr="00410F22">
                      <w:rPr>
                        <w:noProof/>
                        <w:lang w:val="en-US"/>
                      </w:rPr>
                      <w:t>(Goeldi)</w:t>
                    </w:r>
                    <w:r>
                      <w:fldChar w:fldCharType="end"/>
                    </w:r>
                  </w:sdtContent>
                </w:sdt>
              </w:p>
              <w:p w14:paraId="7AB14EEC" w14:textId="77777777" w:rsidR="00410F22" w:rsidRDefault="00410F22" w:rsidP="00117C90"/>
              <w:p w14:paraId="1DA380F4" w14:textId="77777777" w:rsidR="00410F22" w:rsidRDefault="00410F22" w:rsidP="00117C90">
                <w:sdt>
                  <w:sdtPr>
                    <w:id w:val="1612395732"/>
                    <w:citation/>
                  </w:sdtPr>
                  <w:sdtContent>
                    <w:r>
                      <w:fldChar w:fldCharType="begin"/>
                    </w:r>
                    <w:r>
                      <w:rPr>
                        <w:lang w:val="en-US"/>
                      </w:rPr>
                      <w:instrText xml:space="preserve">CITATION Nav99 \l 1033 </w:instrText>
                    </w:r>
                    <w:r>
                      <w:fldChar w:fldCharType="separate"/>
                    </w:r>
                    <w:r w:rsidRPr="00410F22">
                      <w:rPr>
                        <w:noProof/>
                        <w:lang w:val="en-US"/>
                      </w:rPr>
                      <w:t>(Naves)</w:t>
                    </w:r>
                    <w:r>
                      <w:fldChar w:fldCharType="end"/>
                    </w:r>
                  </w:sdtContent>
                </w:sdt>
              </w:p>
              <w:p w14:paraId="480B17C4" w14:textId="77777777" w:rsidR="00410F22" w:rsidRDefault="00410F22" w:rsidP="00117C90"/>
              <w:p w14:paraId="6B72BE61" w14:textId="77777777" w:rsidR="00410F22" w:rsidRDefault="00410F22" w:rsidP="00117C90">
                <w:sdt>
                  <w:sdtPr>
                    <w:id w:val="1381516729"/>
                    <w:citation/>
                  </w:sdtPr>
                  <w:sdtContent>
                    <w:r>
                      <w:fldChar w:fldCharType="begin"/>
                    </w:r>
                    <w:r>
                      <w:rPr>
                        <w:lang w:val="en-US"/>
                      </w:rPr>
                      <w:instrText xml:space="preserve">CITATION Rib96 \l 1033 </w:instrText>
                    </w:r>
                    <w:r>
                      <w:fldChar w:fldCharType="separate"/>
                    </w:r>
                    <w:r w:rsidRPr="00410F22">
                      <w:rPr>
                        <w:noProof/>
                        <w:lang w:val="en-US"/>
                      </w:rPr>
                      <w:t>(Ribeiro)</w:t>
                    </w:r>
                    <w:r>
                      <w:fldChar w:fldCharType="end"/>
                    </w:r>
                  </w:sdtContent>
                </w:sdt>
              </w:p>
              <w:p w14:paraId="5D11738E" w14:textId="77777777" w:rsidR="00410F22" w:rsidRDefault="00410F22" w:rsidP="00117C90"/>
              <w:p w14:paraId="1BBF5317" w14:textId="27564ECC" w:rsidR="003235A7" w:rsidRDefault="00410F22" w:rsidP="00117C90">
                <w:sdt>
                  <w:sdtPr>
                    <w:id w:val="1627112309"/>
                    <w:citation/>
                  </w:sdtPr>
                  <w:sdtContent>
                    <w:r>
                      <w:fldChar w:fldCharType="begin"/>
                    </w:r>
                    <w:r>
                      <w:rPr>
                        <w:lang w:val="en-US"/>
                      </w:rPr>
                      <w:instrText xml:space="preserve"> CITATION Ruf06 \l 1033 </w:instrText>
                    </w:r>
                    <w:r>
                      <w:fldChar w:fldCharType="separate"/>
                    </w:r>
                    <w:r w:rsidRPr="00410F22">
                      <w:rPr>
                        <w:noProof/>
                        <w:lang w:val="en-US"/>
                      </w:rPr>
                      <w:t>(Rufinoni)</w:t>
                    </w:r>
                    <w:r>
                      <w:fldChar w:fldCharType="end"/>
                    </w:r>
                  </w:sdtContent>
                </w:sdt>
              </w:p>
            </w:sdtContent>
          </w:sdt>
        </w:tc>
      </w:tr>
    </w:tbl>
    <w:p w14:paraId="507F659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11T12:26:00Z" w:initials="HE">
    <w:p w14:paraId="60CD31F7" w14:textId="0778B578" w:rsidR="00117C90" w:rsidRDefault="00117C90">
      <w:pPr>
        <w:pStyle w:val="CommentText"/>
      </w:pPr>
      <w:r>
        <w:rPr>
          <w:rStyle w:val="CommentReference"/>
        </w:rPr>
        <w:annotationRef/>
      </w:r>
      <w:r>
        <w:t xml:space="preserve">Because the length of the main text is 1000 words, I had to reduce the abstract to 150 words (following </w:t>
      </w:r>
      <w:proofErr w:type="spellStart"/>
      <w:r>
        <w:t>Routledge’s</w:t>
      </w:r>
      <w:proofErr w:type="spellEnd"/>
      <w:r>
        <w:t xml:space="preserve"> guidelines). Please have a look over this </w:t>
      </w:r>
    </w:p>
  </w:comment>
  <w:comment w:id="1" w:author="Hayley Evans" w:date="2014-10-11T12:25:00Z" w:initials="HE">
    <w:p w14:paraId="1F1DD048" w14:textId="22524A7E" w:rsidR="00117C90" w:rsidRDefault="00117C90">
      <w:pPr>
        <w:pStyle w:val="CommentText"/>
      </w:pPr>
      <w:r>
        <w:rPr>
          <w:rStyle w:val="CommentReference"/>
        </w:rPr>
        <w:annotationRef/>
      </w:r>
      <w:r>
        <w:t>I’m unsure of the meaning of ‘vulture street furniture’. Is it simply furniture left out in the streets, or is there a better way to describe it in English?</w:t>
      </w:r>
    </w:p>
  </w:comment>
  <w:comment w:id="2" w:author="Hayley Evans" w:date="2014-10-11T12:24:00Z" w:initials="HE">
    <w:p w14:paraId="375C67E8" w14:textId="06DC32F5" w:rsidR="00117C90" w:rsidRDefault="00117C90">
      <w:pPr>
        <w:pStyle w:val="CommentText"/>
      </w:pPr>
      <w:r>
        <w:rPr>
          <w:rStyle w:val="CommentReference"/>
        </w:rPr>
        <w:annotationRef/>
      </w:r>
      <w:r>
        <w:t>This sentence is a bit confusing, especially the second half starting at ‘Goeldi elaborated’. Do you think you could recast and simplify it a bit more?</w:t>
      </w:r>
    </w:p>
  </w:comment>
  <w:comment w:id="3" w:author="Hayley Evans" w:date="2014-10-11T12:23:00Z" w:initials="HE">
    <w:p w14:paraId="20405771" w14:textId="5FB17D58" w:rsidR="00117C90" w:rsidRDefault="00117C90">
      <w:pPr>
        <w:pStyle w:val="CommentText"/>
      </w:pPr>
      <w:r>
        <w:rPr>
          <w:rStyle w:val="CommentReference"/>
        </w:rPr>
        <w:annotationRef/>
      </w:r>
      <w:r>
        <w:t>This sentence was changed fairly significantly. Please verify that it still matches your intended meaning.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E5684" w14:textId="77777777" w:rsidR="00117C90" w:rsidRDefault="00117C90" w:rsidP="007A0D55">
      <w:pPr>
        <w:spacing w:after="0" w:line="240" w:lineRule="auto"/>
      </w:pPr>
      <w:r>
        <w:separator/>
      </w:r>
    </w:p>
  </w:endnote>
  <w:endnote w:type="continuationSeparator" w:id="0">
    <w:p w14:paraId="5C4C1211" w14:textId="77777777" w:rsidR="00117C90" w:rsidRDefault="00117C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8C199" w14:textId="77777777" w:rsidR="00117C90" w:rsidRDefault="00117C90" w:rsidP="007A0D55">
      <w:pPr>
        <w:spacing w:after="0" w:line="240" w:lineRule="auto"/>
      </w:pPr>
      <w:r>
        <w:separator/>
      </w:r>
    </w:p>
  </w:footnote>
  <w:footnote w:type="continuationSeparator" w:id="0">
    <w:p w14:paraId="3DFE9074" w14:textId="77777777" w:rsidR="00117C90" w:rsidRDefault="00117C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5316D" w14:textId="77777777" w:rsidR="00117C90" w:rsidRDefault="00117C9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65F9E5" w14:textId="77777777" w:rsidR="00117C90" w:rsidRDefault="00117C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03"/>
    <w:rsid w:val="00032559"/>
    <w:rsid w:val="00052040"/>
    <w:rsid w:val="000675AD"/>
    <w:rsid w:val="000B25AE"/>
    <w:rsid w:val="000B55AB"/>
    <w:rsid w:val="000D24DC"/>
    <w:rsid w:val="00101B2E"/>
    <w:rsid w:val="00116FA0"/>
    <w:rsid w:val="00117C9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4489"/>
    <w:rsid w:val="003D3579"/>
    <w:rsid w:val="003E2795"/>
    <w:rsid w:val="003F0D73"/>
    <w:rsid w:val="00410F22"/>
    <w:rsid w:val="00462DBE"/>
    <w:rsid w:val="00464699"/>
    <w:rsid w:val="00483379"/>
    <w:rsid w:val="00487BC5"/>
    <w:rsid w:val="00496888"/>
    <w:rsid w:val="004A7476"/>
    <w:rsid w:val="004B6803"/>
    <w:rsid w:val="004D039E"/>
    <w:rsid w:val="004E5896"/>
    <w:rsid w:val="00513EE6"/>
    <w:rsid w:val="00534F8F"/>
    <w:rsid w:val="005505BD"/>
    <w:rsid w:val="00565FE0"/>
    <w:rsid w:val="00590035"/>
    <w:rsid w:val="005B177E"/>
    <w:rsid w:val="005B3921"/>
    <w:rsid w:val="005F26D7"/>
    <w:rsid w:val="005F5450"/>
    <w:rsid w:val="0062419B"/>
    <w:rsid w:val="006D0412"/>
    <w:rsid w:val="007411B9"/>
    <w:rsid w:val="00780D95"/>
    <w:rsid w:val="00780DC7"/>
    <w:rsid w:val="007A0D55"/>
    <w:rsid w:val="007B3377"/>
    <w:rsid w:val="007E5F44"/>
    <w:rsid w:val="00821DE3"/>
    <w:rsid w:val="00846CE1"/>
    <w:rsid w:val="0087330D"/>
    <w:rsid w:val="008A5B87"/>
    <w:rsid w:val="00922950"/>
    <w:rsid w:val="009669CA"/>
    <w:rsid w:val="009A7264"/>
    <w:rsid w:val="009D1606"/>
    <w:rsid w:val="009E18A1"/>
    <w:rsid w:val="009E73D7"/>
    <w:rsid w:val="00A27D2C"/>
    <w:rsid w:val="00A76FD9"/>
    <w:rsid w:val="00A81906"/>
    <w:rsid w:val="00AB436D"/>
    <w:rsid w:val="00AD2F24"/>
    <w:rsid w:val="00AD4844"/>
    <w:rsid w:val="00B219AE"/>
    <w:rsid w:val="00B33145"/>
    <w:rsid w:val="00B574C9"/>
    <w:rsid w:val="00B74439"/>
    <w:rsid w:val="00B94153"/>
    <w:rsid w:val="00BA00A2"/>
    <w:rsid w:val="00BC39C9"/>
    <w:rsid w:val="00BE5BF7"/>
    <w:rsid w:val="00BF40E1"/>
    <w:rsid w:val="00C27FAB"/>
    <w:rsid w:val="00C358D4"/>
    <w:rsid w:val="00C6296B"/>
    <w:rsid w:val="00C64715"/>
    <w:rsid w:val="00C7779F"/>
    <w:rsid w:val="00CA1BE7"/>
    <w:rsid w:val="00CC586D"/>
    <w:rsid w:val="00CF1542"/>
    <w:rsid w:val="00CF3EC5"/>
    <w:rsid w:val="00D656DA"/>
    <w:rsid w:val="00D83300"/>
    <w:rsid w:val="00D87553"/>
    <w:rsid w:val="00DC6B48"/>
    <w:rsid w:val="00DF01B0"/>
    <w:rsid w:val="00E85A05"/>
    <w:rsid w:val="00E95829"/>
    <w:rsid w:val="00EA606C"/>
    <w:rsid w:val="00EB0C8C"/>
    <w:rsid w:val="00EB51FD"/>
    <w:rsid w:val="00EB77DB"/>
    <w:rsid w:val="00ED139F"/>
    <w:rsid w:val="00EE19F3"/>
    <w:rsid w:val="00EF74F7"/>
    <w:rsid w:val="00F36937"/>
    <w:rsid w:val="00F60F53"/>
    <w:rsid w:val="00F747E4"/>
    <w:rsid w:val="00FA1925"/>
    <w:rsid w:val="00FB11DE"/>
    <w:rsid w:val="00FB589A"/>
    <w:rsid w:val="00FB7317"/>
    <w:rsid w:val="00FF68D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B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8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803"/>
    <w:rPr>
      <w:rFonts w:ascii="Lucida Grande" w:hAnsi="Lucida Grande" w:cs="Lucida Grande"/>
      <w:sz w:val="18"/>
      <w:szCs w:val="18"/>
    </w:rPr>
  </w:style>
  <w:style w:type="character" w:styleId="CommentReference">
    <w:name w:val="annotation reference"/>
    <w:basedOn w:val="DefaultParagraphFont"/>
    <w:uiPriority w:val="99"/>
    <w:semiHidden/>
    <w:rsid w:val="003C4489"/>
    <w:rPr>
      <w:sz w:val="18"/>
      <w:szCs w:val="18"/>
    </w:rPr>
  </w:style>
  <w:style w:type="paragraph" w:styleId="CommentText">
    <w:name w:val="annotation text"/>
    <w:basedOn w:val="Normal"/>
    <w:link w:val="CommentTextChar"/>
    <w:uiPriority w:val="99"/>
    <w:semiHidden/>
    <w:rsid w:val="003C4489"/>
    <w:pPr>
      <w:spacing w:line="240" w:lineRule="auto"/>
    </w:pPr>
    <w:rPr>
      <w:sz w:val="24"/>
      <w:szCs w:val="24"/>
    </w:rPr>
  </w:style>
  <w:style w:type="character" w:customStyle="1" w:styleId="CommentTextChar">
    <w:name w:val="Comment Text Char"/>
    <w:basedOn w:val="DefaultParagraphFont"/>
    <w:link w:val="CommentText"/>
    <w:uiPriority w:val="99"/>
    <w:semiHidden/>
    <w:rsid w:val="003C4489"/>
    <w:rPr>
      <w:sz w:val="24"/>
      <w:szCs w:val="24"/>
    </w:rPr>
  </w:style>
  <w:style w:type="paragraph" w:styleId="CommentSubject">
    <w:name w:val="annotation subject"/>
    <w:basedOn w:val="CommentText"/>
    <w:next w:val="CommentText"/>
    <w:link w:val="CommentSubjectChar"/>
    <w:uiPriority w:val="99"/>
    <w:semiHidden/>
    <w:rsid w:val="003C4489"/>
    <w:rPr>
      <w:b/>
      <w:bCs/>
      <w:sz w:val="20"/>
      <w:szCs w:val="20"/>
    </w:rPr>
  </w:style>
  <w:style w:type="character" w:customStyle="1" w:styleId="CommentSubjectChar">
    <w:name w:val="Comment Subject Char"/>
    <w:basedOn w:val="CommentTextChar"/>
    <w:link w:val="CommentSubject"/>
    <w:uiPriority w:val="99"/>
    <w:semiHidden/>
    <w:rsid w:val="003C4489"/>
    <w:rPr>
      <w:b/>
      <w:bCs/>
      <w:sz w:val="20"/>
      <w:szCs w:val="20"/>
    </w:rPr>
  </w:style>
  <w:style w:type="paragraph" w:styleId="Caption">
    <w:name w:val="caption"/>
    <w:basedOn w:val="Normal"/>
    <w:next w:val="Normal"/>
    <w:uiPriority w:val="35"/>
    <w:semiHidden/>
    <w:qFormat/>
    <w:rsid w:val="004D039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8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803"/>
    <w:rPr>
      <w:rFonts w:ascii="Lucida Grande" w:hAnsi="Lucida Grande" w:cs="Lucida Grande"/>
      <w:sz w:val="18"/>
      <w:szCs w:val="18"/>
    </w:rPr>
  </w:style>
  <w:style w:type="character" w:styleId="CommentReference">
    <w:name w:val="annotation reference"/>
    <w:basedOn w:val="DefaultParagraphFont"/>
    <w:uiPriority w:val="99"/>
    <w:semiHidden/>
    <w:rsid w:val="003C4489"/>
    <w:rPr>
      <w:sz w:val="18"/>
      <w:szCs w:val="18"/>
    </w:rPr>
  </w:style>
  <w:style w:type="paragraph" w:styleId="CommentText">
    <w:name w:val="annotation text"/>
    <w:basedOn w:val="Normal"/>
    <w:link w:val="CommentTextChar"/>
    <w:uiPriority w:val="99"/>
    <w:semiHidden/>
    <w:rsid w:val="003C4489"/>
    <w:pPr>
      <w:spacing w:line="240" w:lineRule="auto"/>
    </w:pPr>
    <w:rPr>
      <w:sz w:val="24"/>
      <w:szCs w:val="24"/>
    </w:rPr>
  </w:style>
  <w:style w:type="character" w:customStyle="1" w:styleId="CommentTextChar">
    <w:name w:val="Comment Text Char"/>
    <w:basedOn w:val="DefaultParagraphFont"/>
    <w:link w:val="CommentText"/>
    <w:uiPriority w:val="99"/>
    <w:semiHidden/>
    <w:rsid w:val="003C4489"/>
    <w:rPr>
      <w:sz w:val="24"/>
      <w:szCs w:val="24"/>
    </w:rPr>
  </w:style>
  <w:style w:type="paragraph" w:styleId="CommentSubject">
    <w:name w:val="annotation subject"/>
    <w:basedOn w:val="CommentText"/>
    <w:next w:val="CommentText"/>
    <w:link w:val="CommentSubjectChar"/>
    <w:uiPriority w:val="99"/>
    <w:semiHidden/>
    <w:rsid w:val="003C4489"/>
    <w:rPr>
      <w:b/>
      <w:bCs/>
      <w:sz w:val="20"/>
      <w:szCs w:val="20"/>
    </w:rPr>
  </w:style>
  <w:style w:type="character" w:customStyle="1" w:styleId="CommentSubjectChar">
    <w:name w:val="Comment Subject Char"/>
    <w:basedOn w:val="CommentTextChar"/>
    <w:link w:val="CommentSubject"/>
    <w:uiPriority w:val="99"/>
    <w:semiHidden/>
    <w:rsid w:val="003C4489"/>
    <w:rPr>
      <w:b/>
      <w:bCs/>
      <w:sz w:val="20"/>
      <w:szCs w:val="20"/>
    </w:rPr>
  </w:style>
  <w:style w:type="paragraph" w:styleId="Caption">
    <w:name w:val="caption"/>
    <w:basedOn w:val="Normal"/>
    <w:next w:val="Normal"/>
    <w:uiPriority w:val="35"/>
    <w:semiHidden/>
    <w:qFormat/>
    <w:rsid w:val="004D039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B3E5828AC48744AFAE08BB0D469F8C"/>
        <w:category>
          <w:name w:val="General"/>
          <w:gallery w:val="placeholder"/>
        </w:category>
        <w:types>
          <w:type w:val="bbPlcHdr"/>
        </w:types>
        <w:behaviors>
          <w:behavior w:val="content"/>
        </w:behaviors>
        <w:guid w:val="{F24CC5A2-4A32-A34C-BD4C-BC12E74008CA}"/>
      </w:docPartPr>
      <w:docPartBody>
        <w:p w:rsidR="008B7330" w:rsidRDefault="008B7330">
          <w:pPr>
            <w:pStyle w:val="EBB3E5828AC48744AFAE08BB0D469F8C"/>
          </w:pPr>
          <w:r w:rsidRPr="00CC586D">
            <w:rPr>
              <w:rStyle w:val="PlaceholderText"/>
              <w:b/>
              <w:color w:val="FFFFFF" w:themeColor="background1"/>
            </w:rPr>
            <w:t>[Salutation]</w:t>
          </w:r>
        </w:p>
      </w:docPartBody>
    </w:docPart>
    <w:docPart>
      <w:docPartPr>
        <w:name w:val="2F61B881F5C65E4A85F82338294CBD04"/>
        <w:category>
          <w:name w:val="General"/>
          <w:gallery w:val="placeholder"/>
        </w:category>
        <w:types>
          <w:type w:val="bbPlcHdr"/>
        </w:types>
        <w:behaviors>
          <w:behavior w:val="content"/>
        </w:behaviors>
        <w:guid w:val="{C405159E-35BD-FA49-8B06-E106C40AACE8}"/>
      </w:docPartPr>
      <w:docPartBody>
        <w:p w:rsidR="008B7330" w:rsidRDefault="008B7330">
          <w:pPr>
            <w:pStyle w:val="2F61B881F5C65E4A85F82338294CBD04"/>
          </w:pPr>
          <w:r>
            <w:rPr>
              <w:rStyle w:val="PlaceholderText"/>
            </w:rPr>
            <w:t>[First name]</w:t>
          </w:r>
        </w:p>
      </w:docPartBody>
    </w:docPart>
    <w:docPart>
      <w:docPartPr>
        <w:name w:val="41408AA11AAFCB42ADF4FB0E87D9C0BE"/>
        <w:category>
          <w:name w:val="General"/>
          <w:gallery w:val="placeholder"/>
        </w:category>
        <w:types>
          <w:type w:val="bbPlcHdr"/>
        </w:types>
        <w:behaviors>
          <w:behavior w:val="content"/>
        </w:behaviors>
        <w:guid w:val="{5FA6F09F-B691-EC49-AA1D-EA6AA2A2B381}"/>
      </w:docPartPr>
      <w:docPartBody>
        <w:p w:rsidR="008B7330" w:rsidRDefault="008B7330">
          <w:pPr>
            <w:pStyle w:val="41408AA11AAFCB42ADF4FB0E87D9C0BE"/>
          </w:pPr>
          <w:r>
            <w:rPr>
              <w:rStyle w:val="PlaceholderText"/>
            </w:rPr>
            <w:t>[Middle name]</w:t>
          </w:r>
        </w:p>
      </w:docPartBody>
    </w:docPart>
    <w:docPart>
      <w:docPartPr>
        <w:name w:val="CB955D3969180F4992373BBB952247C3"/>
        <w:category>
          <w:name w:val="General"/>
          <w:gallery w:val="placeholder"/>
        </w:category>
        <w:types>
          <w:type w:val="bbPlcHdr"/>
        </w:types>
        <w:behaviors>
          <w:behavior w:val="content"/>
        </w:behaviors>
        <w:guid w:val="{482FA105-CC9B-6748-BBDF-57DD901FCAF1}"/>
      </w:docPartPr>
      <w:docPartBody>
        <w:p w:rsidR="008B7330" w:rsidRDefault="008B7330">
          <w:pPr>
            <w:pStyle w:val="CB955D3969180F4992373BBB952247C3"/>
          </w:pPr>
          <w:r>
            <w:rPr>
              <w:rStyle w:val="PlaceholderText"/>
            </w:rPr>
            <w:t>[Last name]</w:t>
          </w:r>
        </w:p>
      </w:docPartBody>
    </w:docPart>
    <w:docPart>
      <w:docPartPr>
        <w:name w:val="4CFEE908A8AA20409D98882DCC11FBA8"/>
        <w:category>
          <w:name w:val="General"/>
          <w:gallery w:val="placeholder"/>
        </w:category>
        <w:types>
          <w:type w:val="bbPlcHdr"/>
        </w:types>
        <w:behaviors>
          <w:behavior w:val="content"/>
        </w:behaviors>
        <w:guid w:val="{A7A6324F-84A0-0348-B3E6-D20D93081C45}"/>
      </w:docPartPr>
      <w:docPartBody>
        <w:p w:rsidR="008B7330" w:rsidRDefault="008B7330">
          <w:pPr>
            <w:pStyle w:val="4CFEE908A8AA20409D98882DCC11FBA8"/>
          </w:pPr>
          <w:r>
            <w:rPr>
              <w:rStyle w:val="PlaceholderText"/>
            </w:rPr>
            <w:t>[Enter your biography]</w:t>
          </w:r>
        </w:p>
      </w:docPartBody>
    </w:docPart>
    <w:docPart>
      <w:docPartPr>
        <w:name w:val="08C0F57406026545939CAE641EEC8841"/>
        <w:category>
          <w:name w:val="General"/>
          <w:gallery w:val="placeholder"/>
        </w:category>
        <w:types>
          <w:type w:val="bbPlcHdr"/>
        </w:types>
        <w:behaviors>
          <w:behavior w:val="content"/>
        </w:behaviors>
        <w:guid w:val="{044EF790-9CB1-D54D-A655-3E3E738ECD59}"/>
      </w:docPartPr>
      <w:docPartBody>
        <w:p w:rsidR="008B7330" w:rsidRDefault="008B7330">
          <w:pPr>
            <w:pStyle w:val="08C0F57406026545939CAE641EEC8841"/>
          </w:pPr>
          <w:r>
            <w:rPr>
              <w:rStyle w:val="PlaceholderText"/>
            </w:rPr>
            <w:t>[Enter the institution with which you are affiliated]</w:t>
          </w:r>
        </w:p>
      </w:docPartBody>
    </w:docPart>
    <w:docPart>
      <w:docPartPr>
        <w:name w:val="2FB6A6AF9889EE4092B8A81BC17982F6"/>
        <w:category>
          <w:name w:val="General"/>
          <w:gallery w:val="placeholder"/>
        </w:category>
        <w:types>
          <w:type w:val="bbPlcHdr"/>
        </w:types>
        <w:behaviors>
          <w:behavior w:val="content"/>
        </w:behaviors>
        <w:guid w:val="{E5BDC2D8-21E1-5A46-93F1-8F5FCD2F8D67}"/>
      </w:docPartPr>
      <w:docPartBody>
        <w:p w:rsidR="008B7330" w:rsidRDefault="008B7330">
          <w:pPr>
            <w:pStyle w:val="2FB6A6AF9889EE4092B8A81BC17982F6"/>
          </w:pPr>
          <w:r w:rsidRPr="00EF74F7">
            <w:rPr>
              <w:b/>
              <w:color w:val="808080" w:themeColor="background1" w:themeShade="80"/>
            </w:rPr>
            <w:t>[Enter the headword for your article]</w:t>
          </w:r>
        </w:p>
      </w:docPartBody>
    </w:docPart>
    <w:docPart>
      <w:docPartPr>
        <w:name w:val="C9F07C2D2CA0B64BB4DD2E7AC8D0482A"/>
        <w:category>
          <w:name w:val="General"/>
          <w:gallery w:val="placeholder"/>
        </w:category>
        <w:types>
          <w:type w:val="bbPlcHdr"/>
        </w:types>
        <w:behaviors>
          <w:behavior w:val="content"/>
        </w:behaviors>
        <w:guid w:val="{ACB7F142-BAD0-5442-80CF-B7C6611D4D6B}"/>
      </w:docPartPr>
      <w:docPartBody>
        <w:p w:rsidR="008B7330" w:rsidRDefault="008B7330">
          <w:pPr>
            <w:pStyle w:val="C9F07C2D2CA0B64BB4DD2E7AC8D048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A6DD7F97F9CE41A1CACE6FC52C4B96"/>
        <w:category>
          <w:name w:val="General"/>
          <w:gallery w:val="placeholder"/>
        </w:category>
        <w:types>
          <w:type w:val="bbPlcHdr"/>
        </w:types>
        <w:behaviors>
          <w:behavior w:val="content"/>
        </w:behaviors>
        <w:guid w:val="{C98C0B8B-73B0-334D-85C8-DB6B20071258}"/>
      </w:docPartPr>
      <w:docPartBody>
        <w:p w:rsidR="008B7330" w:rsidRDefault="008B7330">
          <w:pPr>
            <w:pStyle w:val="63A6DD7F97F9CE41A1CACE6FC52C4B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19A8C01F56534F806F11161CF6A7E5"/>
        <w:category>
          <w:name w:val="General"/>
          <w:gallery w:val="placeholder"/>
        </w:category>
        <w:types>
          <w:type w:val="bbPlcHdr"/>
        </w:types>
        <w:behaviors>
          <w:behavior w:val="content"/>
        </w:behaviors>
        <w:guid w:val="{2A48A1F0-775C-2047-B015-D9FEEDE4481E}"/>
      </w:docPartPr>
      <w:docPartBody>
        <w:p w:rsidR="008B7330" w:rsidRDefault="008B7330">
          <w:pPr>
            <w:pStyle w:val="8F19A8C01F56534F806F11161CF6A7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1668EF78D6994E801B79C68A30F7C9"/>
        <w:category>
          <w:name w:val="General"/>
          <w:gallery w:val="placeholder"/>
        </w:category>
        <w:types>
          <w:type w:val="bbPlcHdr"/>
        </w:types>
        <w:behaviors>
          <w:behavior w:val="content"/>
        </w:behaviors>
        <w:guid w:val="{23815AA8-7770-1846-ACE4-A7473A0670DD}"/>
      </w:docPartPr>
      <w:docPartBody>
        <w:p w:rsidR="008B7330" w:rsidRDefault="008B7330">
          <w:pPr>
            <w:pStyle w:val="531668EF78D6994E801B79C68A30F7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30"/>
    <w:rsid w:val="008B7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B3E5828AC48744AFAE08BB0D469F8C">
    <w:name w:val="EBB3E5828AC48744AFAE08BB0D469F8C"/>
  </w:style>
  <w:style w:type="paragraph" w:customStyle="1" w:styleId="2F61B881F5C65E4A85F82338294CBD04">
    <w:name w:val="2F61B881F5C65E4A85F82338294CBD04"/>
  </w:style>
  <w:style w:type="paragraph" w:customStyle="1" w:styleId="41408AA11AAFCB42ADF4FB0E87D9C0BE">
    <w:name w:val="41408AA11AAFCB42ADF4FB0E87D9C0BE"/>
  </w:style>
  <w:style w:type="paragraph" w:customStyle="1" w:styleId="CB955D3969180F4992373BBB952247C3">
    <w:name w:val="CB955D3969180F4992373BBB952247C3"/>
  </w:style>
  <w:style w:type="paragraph" w:customStyle="1" w:styleId="4CFEE908A8AA20409D98882DCC11FBA8">
    <w:name w:val="4CFEE908A8AA20409D98882DCC11FBA8"/>
  </w:style>
  <w:style w:type="paragraph" w:customStyle="1" w:styleId="08C0F57406026545939CAE641EEC8841">
    <w:name w:val="08C0F57406026545939CAE641EEC8841"/>
  </w:style>
  <w:style w:type="paragraph" w:customStyle="1" w:styleId="2FB6A6AF9889EE4092B8A81BC17982F6">
    <w:name w:val="2FB6A6AF9889EE4092B8A81BC17982F6"/>
  </w:style>
  <w:style w:type="paragraph" w:customStyle="1" w:styleId="C9F07C2D2CA0B64BB4DD2E7AC8D0482A">
    <w:name w:val="C9F07C2D2CA0B64BB4DD2E7AC8D0482A"/>
  </w:style>
  <w:style w:type="paragraph" w:customStyle="1" w:styleId="63A6DD7F97F9CE41A1CACE6FC52C4B96">
    <w:name w:val="63A6DD7F97F9CE41A1CACE6FC52C4B96"/>
  </w:style>
  <w:style w:type="paragraph" w:customStyle="1" w:styleId="8F19A8C01F56534F806F11161CF6A7E5">
    <w:name w:val="8F19A8C01F56534F806F11161CF6A7E5"/>
  </w:style>
  <w:style w:type="paragraph" w:customStyle="1" w:styleId="531668EF78D6994E801B79C68A30F7C9">
    <w:name w:val="531668EF78D6994E801B79C68A30F7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B3E5828AC48744AFAE08BB0D469F8C">
    <w:name w:val="EBB3E5828AC48744AFAE08BB0D469F8C"/>
  </w:style>
  <w:style w:type="paragraph" w:customStyle="1" w:styleId="2F61B881F5C65E4A85F82338294CBD04">
    <w:name w:val="2F61B881F5C65E4A85F82338294CBD04"/>
  </w:style>
  <w:style w:type="paragraph" w:customStyle="1" w:styleId="41408AA11AAFCB42ADF4FB0E87D9C0BE">
    <w:name w:val="41408AA11AAFCB42ADF4FB0E87D9C0BE"/>
  </w:style>
  <w:style w:type="paragraph" w:customStyle="1" w:styleId="CB955D3969180F4992373BBB952247C3">
    <w:name w:val="CB955D3969180F4992373BBB952247C3"/>
  </w:style>
  <w:style w:type="paragraph" w:customStyle="1" w:styleId="4CFEE908A8AA20409D98882DCC11FBA8">
    <w:name w:val="4CFEE908A8AA20409D98882DCC11FBA8"/>
  </w:style>
  <w:style w:type="paragraph" w:customStyle="1" w:styleId="08C0F57406026545939CAE641EEC8841">
    <w:name w:val="08C0F57406026545939CAE641EEC8841"/>
  </w:style>
  <w:style w:type="paragraph" w:customStyle="1" w:styleId="2FB6A6AF9889EE4092B8A81BC17982F6">
    <w:name w:val="2FB6A6AF9889EE4092B8A81BC17982F6"/>
  </w:style>
  <w:style w:type="paragraph" w:customStyle="1" w:styleId="C9F07C2D2CA0B64BB4DD2E7AC8D0482A">
    <w:name w:val="C9F07C2D2CA0B64BB4DD2E7AC8D0482A"/>
  </w:style>
  <w:style w:type="paragraph" w:customStyle="1" w:styleId="63A6DD7F97F9CE41A1CACE6FC52C4B96">
    <w:name w:val="63A6DD7F97F9CE41A1CACE6FC52C4B96"/>
  </w:style>
  <w:style w:type="paragraph" w:customStyle="1" w:styleId="8F19A8C01F56534F806F11161CF6A7E5">
    <w:name w:val="8F19A8C01F56534F806F11161CF6A7E5"/>
  </w:style>
  <w:style w:type="paragraph" w:customStyle="1" w:styleId="531668EF78D6994E801B79C68A30F7C9">
    <w:name w:val="531668EF78D6994E801B79C68A30F7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b:Tag>
    <b:SourceType>Book</b:SourceType>
    <b:Guid>{E40C4E13-89F3-BB43-BB05-672E9FA8BDDB}</b:Guid>
    <b:Author>
      <b:Author>
        <b:NameList>
          <b:Person>
            <b:Last>Brito</b:Last>
          </b:Person>
        </b:NameList>
      </b:Author>
    </b:Author>
    <b:Title>Oswaldo Goeldi</b:Title>
    <b:City>Rio de Janeiro</b:City>
    <b:Publisher>Silvia Roesler Edições de Arte</b:Publisher>
    <b:Year>2004</b:Year>
    <b:RefOrder>1</b:RefOrder>
  </b:Source>
  <b:Source>
    <b:Tag>Goe</b:Tag>
    <b:SourceType>Book</b:SourceType>
    <b:Guid>{67FB61DA-6378-CB44-B7F2-C9D2121DCB18}</b:Guid>
    <b:Author>
      <b:Author>
        <b:NameList>
          <b:Person>
            <b:Last>Goeldi</b:Last>
            <b:First>Lani</b:First>
          </b:Person>
        </b:NameList>
      </b:Author>
    </b:Author>
    <b:Title>De mãos dadas com o passado</b:Title>
    <b:City>São Paulo</b:City>
    <b:Publisher>Cabral Editora Universitária</b:Publisher>
    <b:Year>2000</b:Year>
    <b:RefOrder>2</b:RefOrder>
  </b:Source>
  <b:Source>
    <b:Tag>Nav99</b:Tag>
    <b:SourceType>Book</b:SourceType>
    <b:Guid>{AEDC2A3F-3ECB-5B4A-9239-B07006730AD7}</b:Guid>
    <b:Author>
      <b:Author>
        <b:NameList>
          <b:Person>
            <b:Last>Naves</b:Last>
            <b:First>Rodrigo</b:First>
          </b:Person>
        </b:NameList>
      </b:Author>
    </b:Author>
    <b:Title>Goeldi</b:Title>
    <b:City>São Paulo</b:City>
    <b:Publisher>Cosac &amp; Naify Edições</b:Publisher>
    <b:Year>1999</b:Year>
    <b:RefOrder>3</b:RefOrder>
  </b:Source>
  <b:Source>
    <b:Tag>Rib96</b:Tag>
    <b:SourceType>Book</b:SourceType>
    <b:Guid>{8626301F-F591-6A43-A7CD-349045BE56C7}</b:Guid>
    <b:Author>
      <b:Author>
        <b:NameList>
          <b:Person>
            <b:Last>Ribeiro</b:Last>
            <b:First>Noemi</b:First>
          </b:Person>
        </b:NameList>
      </b:Author>
    </b:Author>
    <b:Title>Oswaldo Goeldi: mestre visionário</b:Title>
    <b:City>São Paulo</b:City>
    <b:Publisher>SESI</b:Publisher>
    <b:Year>1996</b:Year>
    <b:RefOrder>4</b:RefOrder>
  </b:Source>
  <b:Source>
    <b:Tag>Ruf06</b:Tag>
    <b:SourceType>Book</b:SourceType>
    <b:Guid>{9105A898-E58B-4B4C-A25F-B8A28ED33288}</b:Guid>
    <b:Author>
      <b:Author>
        <b:NameList>
          <b:Person>
            <b:Last>Rufinoni</b:Last>
            <b:First>Priscila</b:First>
            <b:Middle>Rossinetti</b:Middle>
          </b:Person>
        </b:NameList>
      </b:Author>
    </b:Author>
    <b:Title>Oswaldo Goeldi: iluminação, ilustração</b:Title>
    <b:City>São Paulo</b:City>
    <b:Publisher>Cosac Naify; FAPESP</b:Publisher>
    <b:Year>2006</b:Year>
    <b:RefOrder>5</b:RefOrder>
  </b:Source>
</b:Sources>
</file>

<file path=customXml/itemProps1.xml><?xml version="1.0" encoding="utf-8"?>
<ds:datastoreItem xmlns:ds="http://schemas.openxmlformats.org/officeDocument/2006/customXml" ds:itemID="{4D79D7EE-66CD-C54D-8FCB-FC2D5847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3</Pages>
  <Words>1334</Words>
  <Characters>7609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15</cp:revision>
  <dcterms:created xsi:type="dcterms:W3CDTF">2014-10-08T21:56:00Z</dcterms:created>
  <dcterms:modified xsi:type="dcterms:W3CDTF">2014-10-11T20:39:00Z</dcterms:modified>
</cp:coreProperties>
</file>