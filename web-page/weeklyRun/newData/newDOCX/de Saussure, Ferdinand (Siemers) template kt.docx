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5B08D1E6EF2C4CB2D0927DCD9C18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E3032500584C4782F4C1DC11AE248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06079" w:rsidP="00E06079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BE8EC000DB748499085A84924415C0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45B243732E0DE4D929239C43AB8681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06079" w:rsidP="00E06079">
                <w:proofErr w:type="spellStart"/>
                <w:r>
                  <w:t>Siemers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D90CA57DF8C8948A58C58AD0A7390C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CF64F10E23834189C7991CFDC28A7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E06079" w:rsidP="00E06079">
                <w:r>
                  <w:t>University of Utah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352CC0D73D7F1498F2E3B3222265A4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06079" w:rsidP="00E06079">
                <w:pPr>
                  <w:rPr>
                    <w:b/>
                  </w:rPr>
                </w:pPr>
                <w:r w:rsidRPr="00C2141B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  <w:lang w:val="en-US"/>
                  </w:rPr>
                  <w:t>Ferdinand</w:t>
                </w:r>
                <w:r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de Saussure</w:t>
                </w:r>
                <w:r w:rsidRPr="00C2141B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(26 November 1857 – 22 February 1913)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61FEB753FF4F44DB89C1683E9E51D2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C22042AACC7D147A1F96D22CB4B02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06079" w:rsidP="00E85A05">
                <w:r>
                  <w:t xml:space="preserve">The Swiss linguist Ferdinand de Saussure received his doctorate from the University of Leipzig in 1880, taught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</w:t>
                </w:r>
                <w:proofErr w:type="spellStart"/>
                <w:r>
                  <w:t>Pratique</w:t>
                </w:r>
                <w:proofErr w:type="spellEnd"/>
                <w:r>
                  <w:t xml:space="preserve"> des Haute </w:t>
                </w:r>
                <w:proofErr w:type="spellStart"/>
                <w:r>
                  <w:t>Études</w:t>
                </w:r>
                <w:proofErr w:type="spellEnd"/>
                <w:r>
                  <w:t xml:space="preserve"> in Paris (1881-1891) and the </w:t>
                </w:r>
                <w:proofErr w:type="spellStart"/>
                <w:r>
                  <w:t>Université</w:t>
                </w:r>
                <w:proofErr w:type="spellEnd"/>
                <w:r>
                  <w:t xml:space="preserve"> de Genève (1991-1913). Saussure’s posthumously published </w:t>
                </w:r>
                <w:proofErr w:type="spellStart"/>
                <w:r>
                  <w:rPr>
                    <w:i/>
                    <w:iCs/>
                  </w:rPr>
                  <w:t>Cours</w:t>
                </w:r>
                <w:proofErr w:type="spellEnd"/>
                <w:r>
                  <w:rPr>
                    <w:i/>
                    <w:iCs/>
                  </w:rPr>
                  <w:t xml:space="preserve"> de </w:t>
                </w:r>
                <w:proofErr w:type="spellStart"/>
                <w:r>
                  <w:rPr>
                    <w:i/>
                    <w:iCs/>
                  </w:rPr>
                  <w:t>Linguistique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Générale</w:t>
                </w:r>
                <w:proofErr w:type="spellEnd"/>
                <w:r>
                  <w:t xml:space="preserve"> (1915) was reconstructed by scholars from students’ notes taken at Saussure’s lectures between 1906 and 1911. Unlike previous linguists, Saussure focussed here on the </w:t>
                </w:r>
                <w:r>
                  <w:rPr>
                    <w:i/>
                  </w:rPr>
                  <w:t>synchronic</w:t>
                </w:r>
                <w:r>
                  <w:t xml:space="preserve"> (systematic) structure of language rather than the </w:t>
                </w:r>
                <w:r>
                  <w:rPr>
                    <w:i/>
                  </w:rPr>
                  <w:t>diachronic</w:t>
                </w:r>
                <w:r>
                  <w:t xml:space="preserve"> (historical) development of language, though he taught the latter as well. Saussure argued that signs were the arbitrary pairing of signifiers (sound images, or words) and </w:t>
                </w:r>
                <w:proofErr w:type="spellStart"/>
                <w:r>
                  <w:t>signifieds</w:t>
                </w:r>
                <w:proofErr w:type="spellEnd"/>
                <w:r>
                  <w:t xml:space="preserve"> (concepts), constituting a system in which </w:t>
                </w:r>
                <w:r>
                  <w:rPr>
                    <w:i/>
                    <w:iCs/>
                  </w:rPr>
                  <w:t xml:space="preserve">tout se </w:t>
                </w:r>
                <w:proofErr w:type="spellStart"/>
                <w:r>
                  <w:rPr>
                    <w:i/>
                    <w:iCs/>
                  </w:rPr>
                  <w:t>tient</w:t>
                </w:r>
                <w:proofErr w:type="spellEnd"/>
                <w:r>
                  <w:t xml:space="preserve"> (everything connects with everything). (</w:t>
                </w:r>
                <w:proofErr w:type="gramStart"/>
                <w:r>
                  <w:t xml:space="preserve">His approach to the sign was anticipated only by C. S. Pierce, founder of </w:t>
                </w:r>
                <w:r>
                  <w:rPr>
                    <w:i/>
                  </w:rPr>
                  <w:t>semiology</w:t>
                </w:r>
                <w:proofErr w:type="gramEnd"/>
                <w:r>
                  <w:rPr>
                    <w:i/>
                  </w:rPr>
                  <w:t>.</w:t>
                </w:r>
                <w:r>
                  <w:t xml:space="preserve">) Saussure’s linguistic signs are not “natural,” but arbitrarily gain value (the capacity to act as a signifier) by means of their systematic and habitual differences from one another. The rules of the system as a whole, </w:t>
                </w:r>
                <w:r>
                  <w:rPr>
                    <w:i/>
                    <w:iCs/>
                  </w:rPr>
                  <w:t>langue</w:t>
                </w:r>
                <w:r>
                  <w:t xml:space="preserve">, function autonomously, allowing individual performances, or </w:t>
                </w:r>
                <w:r>
                  <w:rPr>
                    <w:i/>
                    <w:iCs/>
                  </w:rPr>
                  <w:t>parole</w:t>
                </w:r>
                <w:r>
                  <w:t>, within a given language (</w:t>
                </w:r>
                <w:proofErr w:type="spellStart"/>
                <w:r>
                  <w:rPr>
                    <w:i/>
                  </w:rPr>
                  <w:t>langage</w:t>
                </w:r>
                <w:proofErr w:type="spellEnd"/>
                <w:r>
                  <w:t>)</w:t>
                </w:r>
                <w:r>
                  <w:rPr>
                    <w:i/>
                  </w:rPr>
                  <w:t>.</w:t>
                </w:r>
                <w:r>
                  <w:t xml:space="preserve"> The literary critic Roman </w:t>
                </w:r>
                <w:proofErr w:type="spellStart"/>
                <w:r>
                  <w:t>Jakobson</w:t>
                </w:r>
                <w:proofErr w:type="spellEnd"/>
                <w:r>
                  <w:t xml:space="preserve"> and the anthropologist Claude Lévi-Strauss extended Saussure’s work into a theory of </w:t>
                </w:r>
                <w:r>
                  <w:rPr>
                    <w:i/>
                  </w:rPr>
                  <w:t>structuralism</w:t>
                </w:r>
                <w:r>
                  <w:t xml:space="preserve"> for the human sciences.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79504550BDD274DA21F3CC0A9F21E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E06079" w:rsidP="00C27FAB">
                <w:r>
                  <w:t xml:space="preserve">The Swiss linguist Ferdinand de Saussure received his doctorate from the University of Leipzig in 1880, taught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</w:t>
                </w:r>
                <w:proofErr w:type="spellStart"/>
                <w:r>
                  <w:t>Pratique</w:t>
                </w:r>
                <w:proofErr w:type="spellEnd"/>
                <w:r>
                  <w:t xml:space="preserve"> des Haute </w:t>
                </w:r>
                <w:proofErr w:type="spellStart"/>
                <w:r>
                  <w:t>Études</w:t>
                </w:r>
                <w:proofErr w:type="spellEnd"/>
                <w:r>
                  <w:t xml:space="preserve"> in Paris (1881-1891) and the </w:t>
                </w:r>
                <w:proofErr w:type="spellStart"/>
                <w:r>
                  <w:t>Université</w:t>
                </w:r>
                <w:proofErr w:type="spellEnd"/>
                <w:r>
                  <w:t xml:space="preserve"> de Genève (1991-1913). Saussure’s posthumously published </w:t>
                </w:r>
                <w:proofErr w:type="spellStart"/>
                <w:r>
                  <w:rPr>
                    <w:i/>
                    <w:iCs/>
                  </w:rPr>
                  <w:t>Cours</w:t>
                </w:r>
                <w:proofErr w:type="spellEnd"/>
                <w:r>
                  <w:rPr>
                    <w:i/>
                    <w:iCs/>
                  </w:rPr>
                  <w:t xml:space="preserve"> de </w:t>
                </w:r>
                <w:proofErr w:type="spellStart"/>
                <w:r>
                  <w:rPr>
                    <w:i/>
                    <w:iCs/>
                  </w:rPr>
                  <w:t>Linguistique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Générale</w:t>
                </w:r>
                <w:proofErr w:type="spellEnd"/>
                <w:r>
                  <w:t xml:space="preserve"> (1915) was reconstructed by scholars from students’ notes taken at Saussure’s lectures between 1906 and 1911. Unlike previous linguists, Saussure focussed here on the </w:t>
                </w:r>
                <w:r>
                  <w:rPr>
                    <w:i/>
                  </w:rPr>
                  <w:t>synchronic</w:t>
                </w:r>
                <w:r>
                  <w:t xml:space="preserve"> (systematic) structure of language rather than the </w:t>
                </w:r>
                <w:r>
                  <w:rPr>
                    <w:i/>
                  </w:rPr>
                  <w:t>diachronic</w:t>
                </w:r>
                <w:r>
                  <w:t xml:space="preserve"> (historical) development of language, though he taught the latter as well. Saussure argued that signs were the arbitrary pairing of signifiers (sound images, or words) and </w:t>
                </w:r>
                <w:proofErr w:type="spellStart"/>
                <w:r>
                  <w:t>signifieds</w:t>
                </w:r>
                <w:proofErr w:type="spellEnd"/>
                <w:r>
                  <w:t xml:space="preserve"> (concepts), constituting a system in which </w:t>
                </w:r>
                <w:r>
                  <w:rPr>
                    <w:i/>
                    <w:iCs/>
                  </w:rPr>
                  <w:t xml:space="preserve">tout se </w:t>
                </w:r>
                <w:proofErr w:type="spellStart"/>
                <w:r>
                  <w:rPr>
                    <w:i/>
                    <w:iCs/>
                  </w:rPr>
                  <w:t>tient</w:t>
                </w:r>
                <w:proofErr w:type="spellEnd"/>
                <w:r>
                  <w:t xml:space="preserve"> (everything connects with everything). (</w:t>
                </w:r>
                <w:proofErr w:type="gramStart"/>
                <w:r>
                  <w:t xml:space="preserve">His approach to the sign was anticipated only by C. S. Pierce, founder of </w:t>
                </w:r>
                <w:r>
                  <w:rPr>
                    <w:i/>
                  </w:rPr>
                  <w:t>semiology</w:t>
                </w:r>
                <w:proofErr w:type="gramEnd"/>
                <w:r>
                  <w:rPr>
                    <w:i/>
                  </w:rPr>
                  <w:t>.</w:t>
                </w:r>
                <w:r>
                  <w:t xml:space="preserve">) Saussure’s linguistic signs are not “natural,” but arbitrarily gain value (the capacity to act as a signifier) by means of their systematic and habitual differences from one another. The rules of the system as a whole, </w:t>
                </w:r>
                <w:r>
                  <w:rPr>
                    <w:i/>
                    <w:iCs/>
                  </w:rPr>
                  <w:t>langue</w:t>
                </w:r>
                <w:r>
                  <w:t xml:space="preserve">, function autonomously, allowing individual performances, or </w:t>
                </w:r>
                <w:r>
                  <w:rPr>
                    <w:i/>
                    <w:iCs/>
                  </w:rPr>
                  <w:t>parole</w:t>
                </w:r>
                <w:r>
                  <w:t>, within a given language (</w:t>
                </w:r>
                <w:proofErr w:type="spellStart"/>
                <w:r>
                  <w:rPr>
                    <w:i/>
                  </w:rPr>
                  <w:t>langage</w:t>
                </w:r>
                <w:proofErr w:type="spellEnd"/>
                <w:r>
                  <w:t>)</w:t>
                </w:r>
                <w:r>
                  <w:rPr>
                    <w:i/>
                  </w:rPr>
                  <w:t>.</w:t>
                </w:r>
                <w:r>
                  <w:t xml:space="preserve"> The literary critic Roman </w:t>
                </w:r>
                <w:proofErr w:type="spellStart"/>
                <w:r>
                  <w:t>Jakobson</w:t>
                </w:r>
                <w:proofErr w:type="spellEnd"/>
                <w:r>
                  <w:t xml:space="preserve"> and the anthropologist Claude Lévi-Strauss extended Saussure’s work into a theory of </w:t>
                </w:r>
                <w:r>
                  <w:rPr>
                    <w:i/>
                  </w:rPr>
                  <w:t>structuralism</w:t>
                </w:r>
                <w:r>
                  <w:t xml:space="preserve"> for the human sciences.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DA84929D1DACD42B70302963F26F906"/>
              </w:placeholder>
            </w:sdtPr>
            <w:sdtEndPr/>
            <w:sdtContent>
              <w:p w:rsidR="00E06079" w:rsidRDefault="00E06079" w:rsidP="00E06079"/>
              <w:p w:rsidR="003235A7" w:rsidRDefault="00E06079" w:rsidP="00E06079">
                <w:sdt>
                  <w:sdtPr>
                    <w:id w:val="-15275542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Jos12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(Joseph)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79" w:rsidRDefault="00E06079" w:rsidP="007A0D55">
      <w:pPr>
        <w:spacing w:after="0" w:line="240" w:lineRule="auto"/>
      </w:pPr>
      <w:r>
        <w:separator/>
      </w:r>
    </w:p>
  </w:endnote>
  <w:endnote w:type="continuationSeparator" w:id="0">
    <w:p w:rsidR="00E06079" w:rsidRDefault="00E060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79" w:rsidRDefault="00E06079" w:rsidP="007A0D55">
      <w:pPr>
        <w:spacing w:after="0" w:line="240" w:lineRule="auto"/>
      </w:pPr>
      <w:r>
        <w:separator/>
      </w:r>
    </w:p>
  </w:footnote>
  <w:footnote w:type="continuationSeparator" w:id="0">
    <w:p w:rsidR="00E06079" w:rsidRDefault="00E060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7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07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0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0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5B08D1E6EF2C4CB2D0927DCD9C1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7B47-1DCC-C145-A5E3-D7638A5AAFAB}"/>
      </w:docPartPr>
      <w:docPartBody>
        <w:p w:rsidR="00000000" w:rsidRDefault="004E117A">
          <w:pPr>
            <w:pStyle w:val="F05B08D1E6EF2C4CB2D0927DCD9C18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E3032500584C4782F4C1DC11AE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C2BE2-956E-4D4B-95FC-1502AAB71423}"/>
      </w:docPartPr>
      <w:docPartBody>
        <w:p w:rsidR="00000000" w:rsidRDefault="004E117A">
          <w:pPr>
            <w:pStyle w:val="5CE3032500584C4782F4C1DC11AE24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BE8EC000DB748499085A84924415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D4670-7D0C-7047-8075-9348FEED0172}"/>
      </w:docPartPr>
      <w:docPartBody>
        <w:p w:rsidR="00000000" w:rsidRDefault="004E117A">
          <w:pPr>
            <w:pStyle w:val="9BE8EC000DB748499085A84924415C0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45B243732E0DE4D929239C43AB86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4EB14-519B-FE45-8ECA-E0E566B94B07}"/>
      </w:docPartPr>
      <w:docPartBody>
        <w:p w:rsidR="00000000" w:rsidRDefault="004E117A">
          <w:pPr>
            <w:pStyle w:val="245B243732E0DE4D929239C43AB868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D90CA57DF8C8948A58C58AD0A739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DB326-4F6E-5145-8FE5-D2BE348A6E7F}"/>
      </w:docPartPr>
      <w:docPartBody>
        <w:p w:rsidR="00000000" w:rsidRDefault="004E117A">
          <w:pPr>
            <w:pStyle w:val="9D90CA57DF8C8948A58C58AD0A7390C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CF64F10E23834189C7991CFDC28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EB312-E4B9-A841-AF73-79F1A1F88F1A}"/>
      </w:docPartPr>
      <w:docPartBody>
        <w:p w:rsidR="00000000" w:rsidRDefault="004E117A">
          <w:pPr>
            <w:pStyle w:val="72CF64F10E23834189C7991CFDC28A7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52CC0D73D7F1498F2E3B322226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C0FD6-1456-6041-9583-DF689AB1C07F}"/>
      </w:docPartPr>
      <w:docPartBody>
        <w:p w:rsidR="00000000" w:rsidRDefault="004E117A">
          <w:pPr>
            <w:pStyle w:val="B352CC0D73D7F1498F2E3B3222265A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1FEB753FF4F44DB89C1683E9E51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88EB-35EC-8C46-8EB8-F73164B9E7D9}"/>
      </w:docPartPr>
      <w:docPartBody>
        <w:p w:rsidR="00000000" w:rsidRDefault="004E117A">
          <w:pPr>
            <w:pStyle w:val="E61FEB753FF4F44DB89C1683E9E51D2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22042AACC7D147A1F96D22CB4B0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E3193-148B-AB45-81F5-9C6D7AFB30C9}"/>
      </w:docPartPr>
      <w:docPartBody>
        <w:p w:rsidR="00000000" w:rsidRDefault="004E117A">
          <w:pPr>
            <w:pStyle w:val="BC22042AACC7D147A1F96D22CB4B02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79504550BDD274DA21F3CC0A9F2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72F7C-30F7-7C44-9CB8-6F305A9CE86B}"/>
      </w:docPartPr>
      <w:docPartBody>
        <w:p w:rsidR="00000000" w:rsidRDefault="004E117A">
          <w:pPr>
            <w:pStyle w:val="A79504550BDD274DA21F3CC0A9F21E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A84929D1DACD42B70302963F26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E3D4-8477-9C48-98F5-0C07AD3B4844}"/>
      </w:docPartPr>
      <w:docPartBody>
        <w:p w:rsidR="00000000" w:rsidRDefault="004E117A">
          <w:pPr>
            <w:pStyle w:val="BDA84929D1DACD42B70302963F26F90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B08D1E6EF2C4CB2D0927DCD9C182F">
    <w:name w:val="F05B08D1E6EF2C4CB2D0927DCD9C182F"/>
  </w:style>
  <w:style w:type="paragraph" w:customStyle="1" w:styleId="5CE3032500584C4782F4C1DC11AE2483">
    <w:name w:val="5CE3032500584C4782F4C1DC11AE2483"/>
  </w:style>
  <w:style w:type="paragraph" w:customStyle="1" w:styleId="9BE8EC000DB748499085A84924415C04">
    <w:name w:val="9BE8EC000DB748499085A84924415C04"/>
  </w:style>
  <w:style w:type="paragraph" w:customStyle="1" w:styleId="245B243732E0DE4D929239C43AB8681D">
    <w:name w:val="245B243732E0DE4D929239C43AB8681D"/>
  </w:style>
  <w:style w:type="paragraph" w:customStyle="1" w:styleId="9D90CA57DF8C8948A58C58AD0A7390CE">
    <w:name w:val="9D90CA57DF8C8948A58C58AD0A7390CE"/>
  </w:style>
  <w:style w:type="paragraph" w:customStyle="1" w:styleId="72CF64F10E23834189C7991CFDC28A7C">
    <w:name w:val="72CF64F10E23834189C7991CFDC28A7C"/>
  </w:style>
  <w:style w:type="paragraph" w:customStyle="1" w:styleId="B352CC0D73D7F1498F2E3B3222265A4F">
    <w:name w:val="B352CC0D73D7F1498F2E3B3222265A4F"/>
  </w:style>
  <w:style w:type="paragraph" w:customStyle="1" w:styleId="E61FEB753FF4F44DB89C1683E9E51D22">
    <w:name w:val="E61FEB753FF4F44DB89C1683E9E51D22"/>
  </w:style>
  <w:style w:type="paragraph" w:customStyle="1" w:styleId="BC22042AACC7D147A1F96D22CB4B02FF">
    <w:name w:val="BC22042AACC7D147A1F96D22CB4B02FF"/>
  </w:style>
  <w:style w:type="paragraph" w:customStyle="1" w:styleId="A79504550BDD274DA21F3CC0A9F21E5F">
    <w:name w:val="A79504550BDD274DA21F3CC0A9F21E5F"/>
  </w:style>
  <w:style w:type="paragraph" w:customStyle="1" w:styleId="BDA84929D1DACD42B70302963F26F906">
    <w:name w:val="BDA84929D1DACD42B70302963F26F9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B08D1E6EF2C4CB2D0927DCD9C182F">
    <w:name w:val="F05B08D1E6EF2C4CB2D0927DCD9C182F"/>
  </w:style>
  <w:style w:type="paragraph" w:customStyle="1" w:styleId="5CE3032500584C4782F4C1DC11AE2483">
    <w:name w:val="5CE3032500584C4782F4C1DC11AE2483"/>
  </w:style>
  <w:style w:type="paragraph" w:customStyle="1" w:styleId="9BE8EC000DB748499085A84924415C04">
    <w:name w:val="9BE8EC000DB748499085A84924415C04"/>
  </w:style>
  <w:style w:type="paragraph" w:customStyle="1" w:styleId="245B243732E0DE4D929239C43AB8681D">
    <w:name w:val="245B243732E0DE4D929239C43AB8681D"/>
  </w:style>
  <w:style w:type="paragraph" w:customStyle="1" w:styleId="9D90CA57DF8C8948A58C58AD0A7390CE">
    <w:name w:val="9D90CA57DF8C8948A58C58AD0A7390CE"/>
  </w:style>
  <w:style w:type="paragraph" w:customStyle="1" w:styleId="72CF64F10E23834189C7991CFDC28A7C">
    <w:name w:val="72CF64F10E23834189C7991CFDC28A7C"/>
  </w:style>
  <w:style w:type="paragraph" w:customStyle="1" w:styleId="B352CC0D73D7F1498F2E3B3222265A4F">
    <w:name w:val="B352CC0D73D7F1498F2E3B3222265A4F"/>
  </w:style>
  <w:style w:type="paragraph" w:customStyle="1" w:styleId="E61FEB753FF4F44DB89C1683E9E51D22">
    <w:name w:val="E61FEB753FF4F44DB89C1683E9E51D22"/>
  </w:style>
  <w:style w:type="paragraph" w:customStyle="1" w:styleId="BC22042AACC7D147A1F96D22CB4B02FF">
    <w:name w:val="BC22042AACC7D147A1F96D22CB4B02FF"/>
  </w:style>
  <w:style w:type="paragraph" w:customStyle="1" w:styleId="A79504550BDD274DA21F3CC0A9F21E5F">
    <w:name w:val="A79504550BDD274DA21F3CC0A9F21E5F"/>
  </w:style>
  <w:style w:type="paragraph" w:customStyle="1" w:styleId="BDA84929D1DACD42B70302963F26F906">
    <w:name w:val="BDA84929D1DACD42B70302963F26F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Jos12</b:Tag>
    <b:SourceType>Book</b:SourceType>
    <b:Guid>{86996B15-17E2-0945-BBEE-3F0E6E736786}</b:Guid>
    <b:Author>
      <b:Author>
        <b:NameList>
          <b:Person>
            <b:Last>Joseph</b:Last>
            <b:First>John</b:First>
            <b:Middle>E.</b:Middle>
          </b:Person>
        </b:NameList>
      </b:Author>
    </b:Author>
    <b:Title>Saussure</b:Title>
    <b:City>Oxford</b:City>
    <b:Publisher>Oxford UP</b:Publisher>
    <b:Year>2012</b:Year>
    <b:RefOrder>1</b:RefOrder>
  </b:Source>
</b:Sources>
</file>

<file path=customXml/itemProps1.xml><?xml version="1.0" encoding="utf-8"?>
<ds:datastoreItem xmlns:ds="http://schemas.openxmlformats.org/officeDocument/2006/customXml" ds:itemID="{B12E69F0-91E7-F744-89DB-ED51E906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455</Words>
  <Characters>2599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2015-10-01T04:47:00Z</dcterms:created>
  <dcterms:modified xsi:type="dcterms:W3CDTF">2015-10-01T04:49:00Z</dcterms:modified>
</cp:coreProperties>
</file>