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064C8" w:rsidP="001064C8">
                <w:r>
                  <w:t>Hailey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064C8" w:rsidP="001064C8">
                <w:proofErr w:type="spellStart"/>
                <w:r>
                  <w:t>Haffey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064C8" w:rsidP="001064C8">
                <w:r>
                  <w:t>University of Utah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064C8" w:rsidP="001064C8">
                <w:pPr>
                  <w:rPr>
                    <w:b/>
                  </w:rPr>
                </w:pPr>
                <w:r>
                  <w:rPr>
                    <w:lang w:val="en-US"/>
                  </w:rPr>
                  <w:t>Besant</w:t>
                </w:r>
                <w:r w:rsidRPr="001064C8">
                  <w:rPr>
                    <w:lang w:val="en-US"/>
                  </w:rPr>
                  <w:t>, Annie (October 1, 1847—September 20, 1933)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sdt>
              <w:sdtPr>
                <w:alias w:val="Article text"/>
                <w:tag w:val="articleText"/>
                <w:id w:val="1639372011"/>
                <w:placeholder>
                  <w:docPart w:val="C66F7E8FB9DF4B76906673540485A23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1064C8" w:rsidP="00E85A05">
                    <w:r w:rsidRPr="00057B77">
                      <w:t xml:space="preserve">Born Annie Wood, Annie Besant was an English political </w:t>
                    </w:r>
                    <w:r>
                      <w:t xml:space="preserve">activist </w:t>
                    </w:r>
                    <w:r w:rsidRPr="00057B77">
                      <w:t xml:space="preserve">and </w:t>
                    </w:r>
                    <w:r>
                      <w:t xml:space="preserve">spiritualist </w:t>
                    </w:r>
                    <w:r w:rsidRPr="00057B77">
                      <w:t xml:space="preserve">with Irish heritage. She married British clergyman </w:t>
                    </w:r>
                    <w:r>
                      <w:t xml:space="preserve">Frank Besant in </w:t>
                    </w:r>
                    <w:r w:rsidRPr="00057B77">
                      <w:t>18</w:t>
                    </w:r>
                    <w:r>
                      <w:t xml:space="preserve">67; they </w:t>
                    </w:r>
                    <w:r w:rsidRPr="00057B77">
                      <w:t xml:space="preserve">separated in 1873 largely because </w:t>
                    </w:r>
                    <w:r>
                      <w:t>of religious differences</w:t>
                    </w:r>
                    <w:r w:rsidRPr="00057B77">
                      <w:t xml:space="preserve">. Besant became increasingly critical of orthodox Christianity, </w:t>
                    </w:r>
                    <w:r>
                      <w:t xml:space="preserve">evident </w:t>
                    </w:r>
                    <w:r w:rsidRPr="00057B77">
                      <w:t xml:space="preserve">in her pamphlet, </w:t>
                    </w:r>
                    <w:r w:rsidR="00D40282">
                      <w:t>‘</w:t>
                    </w:r>
                    <w:r w:rsidRPr="00057B77">
                      <w:t>On the Deity of Jesus of Nazareth.</w:t>
                    </w:r>
                    <w:r w:rsidR="00D40282">
                      <w:t>’</w:t>
                    </w:r>
                    <w:r w:rsidRPr="00057B77">
                      <w:t xml:space="preserve"> Besant met Charles </w:t>
                    </w:r>
                    <w:proofErr w:type="spellStart"/>
                    <w:r w:rsidRPr="00057B77">
                      <w:t>Bradlaugh</w:t>
                    </w:r>
                    <w:proofErr w:type="spellEnd"/>
                    <w:r w:rsidRPr="00057B77">
                      <w:t xml:space="preserve"> in 1884 after </w:t>
                    </w:r>
                    <w:r>
                      <w:t>his</w:t>
                    </w:r>
                    <w:r w:rsidRPr="00057B77">
                      <w:t xml:space="preserve"> lecture </w:t>
                    </w:r>
                    <w:r>
                      <w:t>comparing</w:t>
                    </w:r>
                    <w:r w:rsidRPr="00057B77">
                      <w:t xml:space="preserve"> Krishna and Christ. </w:t>
                    </w:r>
                    <w:r>
                      <w:t>She</w:t>
                    </w:r>
                    <w:r w:rsidRPr="00057B77">
                      <w:t xml:space="preserve"> then joined </w:t>
                    </w:r>
                    <w:proofErr w:type="spellStart"/>
                    <w:r>
                      <w:t>Bradlaugh’s</w:t>
                    </w:r>
                    <w:proofErr w:type="spellEnd"/>
                    <w:r w:rsidRPr="00057B77">
                      <w:t xml:space="preserve"> National Secular Society and wrote for the group. In 1877, </w:t>
                    </w:r>
                    <w:r>
                      <w:t>the two were prosecuted</w:t>
                    </w:r>
                    <w:r w:rsidRPr="00057B77">
                      <w:t xml:space="preserve"> for</w:t>
                    </w:r>
                    <w:r>
                      <w:t xml:space="preserve"> publishing Charles Knowlton’s</w:t>
                    </w:r>
                    <w:r w:rsidRPr="00057B77">
                      <w:t xml:space="preserve"> book on contraception.</w:t>
                    </w:r>
                    <w:r>
                      <w:t xml:space="preserve"> She founded the Malthusian League to promote contraception and became active in the Irish Home Rule cause.</w:t>
                    </w:r>
                    <w:r w:rsidRPr="00057B77">
                      <w:t xml:space="preserve"> A </w:t>
                    </w:r>
                    <w:r>
                      <w:t xml:space="preserve">feminist and </w:t>
                    </w:r>
                    <w:r w:rsidRPr="00057B77">
                      <w:t>socialist, Besant joined the Fabian Society in 1885</w:t>
                    </w:r>
                    <w:r>
                      <w:t xml:space="preserve">, </w:t>
                    </w:r>
                    <w:r w:rsidRPr="00057B77">
                      <w:t xml:space="preserve">was involved in the 1887 Bloody Sunday </w:t>
                    </w:r>
                    <w:proofErr w:type="spellStart"/>
                    <w:r>
                      <w:t>labor</w:t>
                    </w:r>
                    <w:proofErr w:type="spellEnd"/>
                    <w:r>
                      <w:t xml:space="preserve"> </w:t>
                    </w:r>
                    <w:r w:rsidRPr="00057B77">
                      <w:t>protest</w:t>
                    </w:r>
                    <w:r>
                      <w:t xml:space="preserve">s in London, </w:t>
                    </w:r>
                    <w:r w:rsidRPr="00057B77">
                      <w:t>and helped lead the</w:t>
                    </w:r>
                    <w:r>
                      <w:t xml:space="preserve"> </w:t>
                    </w:r>
                    <w:r w:rsidRPr="00057B77">
                      <w:t xml:space="preserve">1888 London Match Girls’ Strike. </w:t>
                    </w:r>
                    <w:r>
                      <w:t>She</w:t>
                    </w:r>
                    <w:r w:rsidRPr="00057B77">
                      <w:t xml:space="preserve"> gained global prominence</w:t>
                    </w:r>
                    <w:r>
                      <w:t xml:space="preserve"> after meeting Helena Blavatsky in 1889. Besant</w:t>
                    </w:r>
                    <w:r w:rsidRPr="00057B77">
                      <w:t xml:space="preserve"> quickly ascended the ranks of the Theosophical Society</w:t>
                    </w:r>
                    <w:r>
                      <w:t xml:space="preserve"> and became </w:t>
                    </w:r>
                    <w:r w:rsidRPr="00057B77">
                      <w:t>the society’s</w:t>
                    </w:r>
                    <w:r>
                      <w:t xml:space="preserve"> President in 1907. </w:t>
                    </w:r>
                    <w:r w:rsidRPr="00057B77">
                      <w:t xml:space="preserve">After traveling to India in 1893, </w:t>
                    </w:r>
                    <w:r>
                      <w:t>Besant immigrated, co-founded the Indian Home Rule League, and joined the Indian National Congress, out of which emerged Mohandas K. Gandhi’s successful struggle against the Raj.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064C8" w:rsidRDefault="001064C8" w:rsidP="001064C8">
                <w:r w:rsidRPr="00057B77">
                  <w:t xml:space="preserve">Born Annie Wood, Annie Besant was an English political </w:t>
                </w:r>
                <w:r>
                  <w:t xml:space="preserve">activist </w:t>
                </w:r>
                <w:r w:rsidRPr="00057B77">
                  <w:t xml:space="preserve">and </w:t>
                </w:r>
                <w:r>
                  <w:t xml:space="preserve">spiritualist </w:t>
                </w:r>
                <w:r w:rsidRPr="00057B77">
                  <w:t xml:space="preserve">with Irish heritage. She married British clergyman </w:t>
                </w:r>
                <w:r>
                  <w:t xml:space="preserve">Frank Besant in </w:t>
                </w:r>
                <w:r w:rsidRPr="00057B77">
                  <w:t>18</w:t>
                </w:r>
                <w:r>
                  <w:t xml:space="preserve">67; they </w:t>
                </w:r>
                <w:r w:rsidRPr="00057B77">
                  <w:t xml:space="preserve">separated in 1873 largely because </w:t>
                </w:r>
                <w:r>
                  <w:t>of religious differences</w:t>
                </w:r>
                <w:r w:rsidRPr="00057B77">
                  <w:t xml:space="preserve">. Besant became increasingly critical of orthodox Christianity, </w:t>
                </w:r>
                <w:r>
                  <w:t xml:space="preserve">evident </w:t>
                </w:r>
                <w:r w:rsidRPr="00057B77">
                  <w:t xml:space="preserve">in her pamphlet, </w:t>
                </w:r>
                <w:r w:rsidR="00D40282">
                  <w:t>‘</w:t>
                </w:r>
                <w:r w:rsidRPr="00057B77">
                  <w:t>On the Deity of Jesus of Nazareth.</w:t>
                </w:r>
                <w:r w:rsidR="00D40282">
                  <w:t>’</w:t>
                </w:r>
                <w:r w:rsidRPr="00057B77">
                  <w:t xml:space="preserve"> Besant met Charles </w:t>
                </w:r>
                <w:proofErr w:type="spellStart"/>
                <w:r w:rsidRPr="00057B77">
                  <w:t>Bradlaugh</w:t>
                </w:r>
                <w:proofErr w:type="spellEnd"/>
                <w:r w:rsidRPr="00057B77">
                  <w:t xml:space="preserve"> in 1884 after </w:t>
                </w:r>
                <w:r>
                  <w:t>his</w:t>
                </w:r>
                <w:r w:rsidRPr="00057B77">
                  <w:t xml:space="preserve"> lecture </w:t>
                </w:r>
                <w:r>
                  <w:t>comparing</w:t>
                </w:r>
                <w:r w:rsidRPr="00057B77">
                  <w:t xml:space="preserve"> Krishna and Christ. </w:t>
                </w:r>
                <w:r>
                  <w:t>She</w:t>
                </w:r>
                <w:r w:rsidRPr="00057B77">
                  <w:t xml:space="preserve"> then joined </w:t>
                </w:r>
                <w:proofErr w:type="spellStart"/>
                <w:r>
                  <w:t>Bradlaugh’s</w:t>
                </w:r>
                <w:proofErr w:type="spellEnd"/>
                <w:r w:rsidRPr="00057B77">
                  <w:t xml:space="preserve"> National Secular Society and wrote for the group. In 1877, </w:t>
                </w:r>
                <w:r>
                  <w:t>the two were prosecuted</w:t>
                </w:r>
                <w:r w:rsidRPr="00057B77">
                  <w:t xml:space="preserve"> for</w:t>
                </w:r>
                <w:r>
                  <w:t xml:space="preserve"> publishing Charles Knowlton’s</w:t>
                </w:r>
                <w:r w:rsidRPr="00057B77">
                  <w:t xml:space="preserve"> book on contraception.</w:t>
                </w:r>
                <w:r>
                  <w:t xml:space="preserve"> She founded the Malthusian League to promote contraception and became active in the Irish Home Rule cause.</w:t>
                </w:r>
                <w:r w:rsidRPr="00057B77">
                  <w:t xml:space="preserve"> A </w:t>
                </w:r>
                <w:r>
                  <w:t xml:space="preserve">feminist and </w:t>
                </w:r>
                <w:r w:rsidRPr="00057B77">
                  <w:t>socialist, Besant joined the Fabian Society in 1885</w:t>
                </w:r>
                <w:r>
                  <w:t xml:space="preserve">, </w:t>
                </w:r>
                <w:r w:rsidRPr="00057B77">
                  <w:t xml:space="preserve">was involved in the 1887 Bloody Sunday </w:t>
                </w:r>
                <w:proofErr w:type="spellStart"/>
                <w:r>
                  <w:t>labor</w:t>
                </w:r>
                <w:proofErr w:type="spellEnd"/>
                <w:r>
                  <w:t xml:space="preserve"> </w:t>
                </w:r>
                <w:r w:rsidRPr="00057B77">
                  <w:t>protest</w:t>
                </w:r>
                <w:r>
                  <w:t xml:space="preserve">s in London, </w:t>
                </w:r>
                <w:r w:rsidRPr="00057B77">
                  <w:t>and helped lead the</w:t>
                </w:r>
                <w:r>
                  <w:t xml:space="preserve"> </w:t>
                </w:r>
                <w:r w:rsidRPr="00057B77">
                  <w:t xml:space="preserve">1888 London Match Girls’ Strike. </w:t>
                </w:r>
                <w:r>
                  <w:t>She</w:t>
                </w:r>
                <w:r w:rsidRPr="00057B77">
                  <w:t xml:space="preserve"> gained global prominence</w:t>
                </w:r>
                <w:r>
                  <w:t xml:space="preserve"> after meeting Helena Blavatsky in 1889. Besant</w:t>
                </w:r>
                <w:r w:rsidRPr="00057B77">
                  <w:t xml:space="preserve"> quickly ascended the ranks of the Theosophical Society</w:t>
                </w:r>
                <w:r>
                  <w:t xml:space="preserve"> and became </w:t>
                </w:r>
                <w:r w:rsidRPr="00057B77">
                  <w:t>the society’s</w:t>
                </w:r>
                <w:r>
                  <w:t xml:space="preserve"> President in 1907. </w:t>
                </w:r>
                <w:r w:rsidRPr="00057B77">
                  <w:t xml:space="preserve">After traveling to India in 1893, </w:t>
                </w:r>
                <w:r>
                  <w:t>Besant immigrated, co-founded the Indian Home Rule League, and joined the Indian National Congress, out of which emerged Mohandas K. Gandhi’s successful struggle against the Raj.</w:t>
                </w:r>
              </w:p>
              <w:p w:rsidR="001064C8" w:rsidRDefault="001064C8" w:rsidP="001064C8"/>
              <w:p w:rsidR="001064C8" w:rsidRDefault="001064C8" w:rsidP="001064C8">
                <w:pPr>
                  <w:rPr>
                    <w:rStyle w:val="Heading1Char"/>
                  </w:rPr>
                </w:pPr>
                <w:r w:rsidRPr="001064C8">
                  <w:rPr>
                    <w:rStyle w:val="Heading1Char"/>
                  </w:rPr>
                  <w:t>Link to List of Works</w:t>
                </w:r>
              </w:p>
              <w:p w:rsidR="001064C8" w:rsidRDefault="001064C8" w:rsidP="001064C8">
                <w:pPr>
                  <w:rPr>
                    <w:rStyle w:val="Heading1Char"/>
                  </w:rPr>
                </w:pPr>
              </w:p>
              <w:p w:rsidR="003F0D73" w:rsidRPr="001064C8" w:rsidRDefault="00D40282" w:rsidP="001064C8">
                <w:hyperlink r:id="rId8" w:history="1">
                  <w:r w:rsidR="001064C8" w:rsidRPr="009F649B">
                    <w:rPr>
                      <w:rStyle w:val="Hyperlink"/>
                    </w:rPr>
                    <w:t>http://www.austheos.org.au/clibrary/bindex-besant.html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064C8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028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064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06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heos.org.au/clibrary/bindex-besan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8259A2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8259A2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8259A2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8259A2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8259A2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8259A2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8259A2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8259A2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8259A2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8259A2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8259A2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66F7E8FB9DF4B76906673540485A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41C0-8B65-4B2F-A61F-464E0D4577A7}"/>
      </w:docPartPr>
      <w:docPartBody>
        <w:p w:rsidR="00D146B4" w:rsidRDefault="008259A2" w:rsidP="008259A2">
          <w:pPr>
            <w:pStyle w:val="C66F7E8FB9DF4B76906673540485A2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8259A2"/>
    <w:rsid w:val="00D1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9A2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C66F7E8FB9DF4B76906673540485A232">
    <w:name w:val="C66F7E8FB9DF4B76906673540485A232"/>
    <w:rsid w:val="008259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9A2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C66F7E8FB9DF4B76906673540485A232">
    <w:name w:val="C66F7E8FB9DF4B76906673540485A232"/>
    <w:rsid w:val="00825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2015-10-28T18:05:00Z</dcterms:created>
  <dcterms:modified xsi:type="dcterms:W3CDTF">2015-10-28T19:23:00Z</dcterms:modified>
</cp:coreProperties>
</file>