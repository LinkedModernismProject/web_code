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BF6708" w14:textId="77777777" w:rsidTr="00922950">
        <w:tc>
          <w:tcPr>
            <w:tcW w:w="491" w:type="dxa"/>
            <w:vMerge w:val="restart"/>
            <w:shd w:val="clear" w:color="auto" w:fill="A6A6A6" w:themeFill="background1" w:themeFillShade="A6"/>
            <w:textDirection w:val="btLr"/>
          </w:tcPr>
          <w:p w14:paraId="627FC1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686EB7FCB0A848ACD8EC685114F2AD"/>
            </w:placeholder>
            <w:showingPlcHdr/>
            <w:dropDownList>
              <w:listItem w:displayText="Dr." w:value="Dr."/>
              <w:listItem w:displayText="Prof." w:value="Prof."/>
            </w:dropDownList>
          </w:sdtPr>
          <w:sdtEndPr/>
          <w:sdtContent>
            <w:tc>
              <w:tcPr>
                <w:tcW w:w="1259" w:type="dxa"/>
              </w:tcPr>
              <w:p w14:paraId="5A3679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623F34B087924698C590EB68E38337"/>
            </w:placeholder>
            <w:text/>
          </w:sdtPr>
          <w:sdtEndPr/>
          <w:sdtContent>
            <w:tc>
              <w:tcPr>
                <w:tcW w:w="2073" w:type="dxa"/>
              </w:tcPr>
              <w:p w14:paraId="76D066BB" w14:textId="77777777" w:rsidR="00B574C9" w:rsidRDefault="00FF203C" w:rsidP="00FF203C">
                <w:r>
                  <w:t>Ilza</w:t>
                </w:r>
              </w:p>
            </w:tc>
          </w:sdtContent>
        </w:sdt>
        <w:sdt>
          <w:sdtPr>
            <w:alias w:val="Middle name"/>
            <w:tag w:val="authorMiddleName"/>
            <w:id w:val="-2076034781"/>
            <w:placeholder>
              <w:docPart w:val="4F96B7E9CE9AE440B72E93018DA785AC"/>
            </w:placeholder>
            <w:showingPlcHdr/>
            <w:text/>
          </w:sdtPr>
          <w:sdtEndPr/>
          <w:sdtContent>
            <w:tc>
              <w:tcPr>
                <w:tcW w:w="2551" w:type="dxa"/>
              </w:tcPr>
              <w:p w14:paraId="34020C0B" w14:textId="77777777" w:rsidR="00B574C9" w:rsidRDefault="00B574C9" w:rsidP="00922950">
                <w:r>
                  <w:rPr>
                    <w:rStyle w:val="PlaceholderText"/>
                  </w:rPr>
                  <w:t>[Middle name]</w:t>
                </w:r>
              </w:p>
            </w:tc>
          </w:sdtContent>
        </w:sdt>
        <w:sdt>
          <w:sdtPr>
            <w:alias w:val="Last name"/>
            <w:tag w:val="authorLastName"/>
            <w:id w:val="-1088529830"/>
            <w:placeholder>
              <w:docPart w:val="684F87965F629F4893DE0D8418865794"/>
            </w:placeholder>
            <w:text/>
          </w:sdtPr>
          <w:sdtEndPr/>
          <w:sdtContent>
            <w:tc>
              <w:tcPr>
                <w:tcW w:w="2642" w:type="dxa"/>
              </w:tcPr>
              <w:p w14:paraId="4D94E26E" w14:textId="77777777" w:rsidR="00B574C9" w:rsidRDefault="00FF203C" w:rsidP="00FF203C">
                <w:r>
                  <w:t>Nogueira</w:t>
                </w:r>
              </w:p>
            </w:tc>
          </w:sdtContent>
        </w:sdt>
      </w:tr>
      <w:tr w:rsidR="00B574C9" w14:paraId="1858EAE2" w14:textId="77777777" w:rsidTr="001A6A06">
        <w:trPr>
          <w:trHeight w:val="986"/>
        </w:trPr>
        <w:tc>
          <w:tcPr>
            <w:tcW w:w="491" w:type="dxa"/>
            <w:vMerge/>
            <w:shd w:val="clear" w:color="auto" w:fill="A6A6A6" w:themeFill="background1" w:themeFillShade="A6"/>
          </w:tcPr>
          <w:p w14:paraId="40E08C47" w14:textId="77777777" w:rsidR="00B574C9" w:rsidRPr="001A6A06" w:rsidRDefault="00B574C9" w:rsidP="00CF1542">
            <w:pPr>
              <w:jc w:val="center"/>
              <w:rPr>
                <w:b/>
                <w:color w:val="FFFFFF" w:themeColor="background1"/>
              </w:rPr>
            </w:pPr>
          </w:p>
        </w:tc>
        <w:sdt>
          <w:sdtPr>
            <w:alias w:val="Biography"/>
            <w:tag w:val="authorBiography"/>
            <w:id w:val="938807824"/>
            <w:placeholder>
              <w:docPart w:val="AF43ABE4952A2347B3CE83D4424980E4"/>
            </w:placeholder>
            <w:showingPlcHdr/>
          </w:sdtPr>
          <w:sdtEndPr/>
          <w:sdtContent>
            <w:tc>
              <w:tcPr>
                <w:tcW w:w="8525" w:type="dxa"/>
                <w:gridSpan w:val="4"/>
              </w:tcPr>
              <w:p w14:paraId="017248A1" w14:textId="77777777" w:rsidR="00B574C9" w:rsidRDefault="00B574C9" w:rsidP="00922950">
                <w:r>
                  <w:rPr>
                    <w:rStyle w:val="PlaceholderText"/>
                  </w:rPr>
                  <w:t>[Enter your biography]</w:t>
                </w:r>
              </w:p>
            </w:tc>
          </w:sdtContent>
        </w:sdt>
      </w:tr>
      <w:tr w:rsidR="00B574C9" w14:paraId="2719ED58" w14:textId="77777777" w:rsidTr="001A6A06">
        <w:trPr>
          <w:trHeight w:val="986"/>
        </w:trPr>
        <w:tc>
          <w:tcPr>
            <w:tcW w:w="491" w:type="dxa"/>
            <w:vMerge/>
            <w:shd w:val="clear" w:color="auto" w:fill="A6A6A6" w:themeFill="background1" w:themeFillShade="A6"/>
          </w:tcPr>
          <w:p w14:paraId="2637A1E4" w14:textId="77777777" w:rsidR="00B574C9" w:rsidRPr="001A6A06" w:rsidRDefault="00B574C9" w:rsidP="00CF1542">
            <w:pPr>
              <w:jc w:val="center"/>
              <w:rPr>
                <w:b/>
                <w:color w:val="FFFFFF" w:themeColor="background1"/>
              </w:rPr>
            </w:pPr>
          </w:p>
        </w:tc>
        <w:sdt>
          <w:sdtPr>
            <w:alias w:val="Affiliation"/>
            <w:tag w:val="affiliation"/>
            <w:id w:val="2012937915"/>
            <w:placeholder>
              <w:docPart w:val="B1CF0FB52488B849BFBCC1A57120548F"/>
            </w:placeholder>
            <w:showingPlcHdr/>
            <w:text/>
          </w:sdtPr>
          <w:sdtEndPr/>
          <w:sdtContent>
            <w:tc>
              <w:tcPr>
                <w:tcW w:w="8525" w:type="dxa"/>
                <w:gridSpan w:val="4"/>
              </w:tcPr>
              <w:p w14:paraId="3F4A793D" w14:textId="77777777" w:rsidR="00B574C9" w:rsidRDefault="00B574C9" w:rsidP="00B574C9">
                <w:r>
                  <w:rPr>
                    <w:rStyle w:val="PlaceholderText"/>
                  </w:rPr>
                  <w:t>[Enter the institution with which you are affiliated]</w:t>
                </w:r>
              </w:p>
            </w:tc>
          </w:sdtContent>
        </w:sdt>
      </w:tr>
    </w:tbl>
    <w:p w14:paraId="28B312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621E59" w14:textId="77777777" w:rsidTr="00244BB0">
        <w:tc>
          <w:tcPr>
            <w:tcW w:w="9016" w:type="dxa"/>
            <w:shd w:val="clear" w:color="auto" w:fill="A6A6A6" w:themeFill="background1" w:themeFillShade="A6"/>
            <w:tcMar>
              <w:top w:w="113" w:type="dxa"/>
              <w:bottom w:w="113" w:type="dxa"/>
            </w:tcMar>
          </w:tcPr>
          <w:p w14:paraId="78D5AD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62849F" w14:textId="77777777" w:rsidTr="003F0D73">
        <w:sdt>
          <w:sdtPr>
            <w:alias w:val="Article headword"/>
            <w:tag w:val="articleHeadword"/>
            <w:id w:val="-361440020"/>
            <w:placeholder>
              <w:docPart w:val="A267AB56BC6EA24BA873864DF95C9E48"/>
            </w:placeholder>
            <w:text/>
          </w:sdtPr>
          <w:sdtEndPr/>
          <w:sdtContent>
            <w:tc>
              <w:tcPr>
                <w:tcW w:w="9016" w:type="dxa"/>
                <w:tcMar>
                  <w:top w:w="113" w:type="dxa"/>
                  <w:bottom w:w="113" w:type="dxa"/>
                </w:tcMar>
              </w:tcPr>
              <w:p w14:paraId="27330564" w14:textId="77777777" w:rsidR="003F0D73" w:rsidRPr="00FB589A" w:rsidRDefault="00FF203C" w:rsidP="00FF203C">
                <w:r>
                  <w:rPr>
                    <w:lang w:val="pt-PT" w:eastAsia="pt-BR"/>
                  </w:rPr>
                  <w:t>Cerqueira, Fernando (1941--</w:t>
                </w:r>
                <w:r w:rsidRPr="00701EDE">
                  <w:rPr>
                    <w:lang w:val="pt-PT" w:eastAsia="pt-BR"/>
                  </w:rPr>
                  <w:t>)</w:t>
                </w:r>
                <w:r>
                  <w:rPr>
                    <w:lang w:val="pt-PT" w:eastAsia="pt-BR"/>
                  </w:rPr>
                  <w:tab/>
                </w:r>
              </w:p>
            </w:tc>
          </w:sdtContent>
        </w:sdt>
      </w:tr>
      <w:tr w:rsidR="00464699" w14:paraId="76FCDD1D" w14:textId="77777777" w:rsidTr="00FF203C">
        <w:sdt>
          <w:sdtPr>
            <w:alias w:val="Variant headwords"/>
            <w:tag w:val="variantHeadwords"/>
            <w:id w:val="173464402"/>
            <w:placeholder>
              <w:docPart w:val="5F692C8B31A8A64A97F06AE248D372E1"/>
            </w:placeholder>
            <w:showingPlcHdr/>
          </w:sdtPr>
          <w:sdtEndPr/>
          <w:sdtContent>
            <w:tc>
              <w:tcPr>
                <w:tcW w:w="9016" w:type="dxa"/>
                <w:tcMar>
                  <w:top w:w="113" w:type="dxa"/>
                  <w:bottom w:w="113" w:type="dxa"/>
                </w:tcMar>
              </w:tcPr>
              <w:p w14:paraId="3D86C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3AA95" w14:textId="77777777" w:rsidTr="003F0D73">
        <w:sdt>
          <w:sdtPr>
            <w:alias w:val="Abstract"/>
            <w:tag w:val="abstract"/>
            <w:id w:val="-635871867"/>
            <w:placeholder>
              <w:docPart w:val="6D05E9E565FCB246A93E3D33E04D2E77"/>
            </w:placeholder>
          </w:sdtPr>
          <w:sdtEndPr/>
          <w:sdtContent>
            <w:tc>
              <w:tcPr>
                <w:tcW w:w="9016" w:type="dxa"/>
                <w:tcMar>
                  <w:top w:w="113" w:type="dxa"/>
                  <w:bottom w:w="113" w:type="dxa"/>
                </w:tcMar>
              </w:tcPr>
              <w:p w14:paraId="5DBB89D5" w14:textId="77777777" w:rsidR="00E85A05" w:rsidRPr="00FF203C" w:rsidRDefault="00FF203C" w:rsidP="00E85A05">
                <w:pPr>
                  <w:rPr>
                    <w:lang w:val="en-CA"/>
                  </w:rPr>
                </w:pPr>
                <w:r w:rsidRPr="00A3308C">
                  <w:rPr>
                    <w:lang w:val="en-CA"/>
                  </w:rPr>
                  <w:t xml:space="preserve">Fernando Cerqueira was one of the most representative members of the “Composers’ Group of Bahia”. He was born in Ilhéus-BA, Brazil, on September 8, 1941. A scholarship to study at the “Bahia Central Seminar” </w:t>
                </w:r>
                <w:r>
                  <w:rPr>
                    <w:lang w:val="en-CA"/>
                  </w:rPr>
                  <w:t xml:space="preserve">led </w:t>
                </w:r>
                <w:r w:rsidRPr="00A3308C">
                  <w:rPr>
                    <w:lang w:val="en-CA"/>
                  </w:rPr>
                  <w:t xml:space="preserve">him </w:t>
                </w:r>
                <w:r>
                  <w:rPr>
                    <w:lang w:val="en-CA"/>
                  </w:rPr>
                  <w:t xml:space="preserve">to </w:t>
                </w:r>
                <w:r w:rsidRPr="00A3308C">
                  <w:rPr>
                    <w:lang w:val="en-CA"/>
                  </w:rPr>
                  <w:t>move to Salvador in 1953. Graduating in Philosophy in 1962, he entered the Music School of the Federal University of Bahia (UFBA), where he graduated in composition in 1969 under Ernst Widmer’s orientation.  In 1970</w:t>
                </w:r>
                <w:r>
                  <w:rPr>
                    <w:lang w:val="en-CA"/>
                  </w:rPr>
                  <w:t>,</w:t>
                </w:r>
                <w:r w:rsidRPr="00A3308C">
                  <w:rPr>
                    <w:lang w:val="en-CA"/>
                  </w:rPr>
                  <w:t xml:space="preserve"> he was hired by the Brasilia University Foundation, where he taught between 1970 and 1974. Returning to Salvador in 1975, he became full professor of composition and theoretic disciplines at UFBA, where he developed a successful professional career between 1975 and 1995. He was also clarinetist of the University Symphony Orchestra and wind ensemble, and </w:t>
                </w:r>
                <w:r>
                  <w:rPr>
                    <w:lang w:val="en-CA"/>
                  </w:rPr>
                  <w:t xml:space="preserve">joined </w:t>
                </w:r>
                <w:r w:rsidRPr="00A3308C">
                  <w:rPr>
                    <w:lang w:val="en-CA"/>
                  </w:rPr>
                  <w:t xml:space="preserve">the Bahia Symphony Orchestra (2nd clarinet) in the period between 1982 and 1987. Since 2000, Fernando Cerqueira </w:t>
                </w:r>
                <w:r>
                  <w:rPr>
                    <w:lang w:val="en-CA"/>
                  </w:rPr>
                  <w:t>has devoted</w:t>
                </w:r>
                <w:r w:rsidRPr="00A3308C">
                  <w:rPr>
                    <w:lang w:val="en-CA"/>
                  </w:rPr>
                  <w:t xml:space="preserve"> himself to art education, coordinating the Music program of the “Centro Projeto Axé” in Salvador, BA. Cerqueira’s musical </w:t>
                </w:r>
                <w:r>
                  <w:rPr>
                    <w:lang w:val="en-CA"/>
                  </w:rPr>
                  <w:t xml:space="preserve">catalogue </w:t>
                </w:r>
                <w:r w:rsidRPr="00A3308C">
                  <w:rPr>
                    <w:lang w:val="en-CA"/>
                  </w:rPr>
                  <w:t xml:space="preserve">consists of 40 works classified with opus numbers and 43 non-classified works, </w:t>
                </w:r>
                <w:r>
                  <w:rPr>
                    <w:lang w:val="en-CA"/>
                  </w:rPr>
                  <w:t xml:space="preserve">including </w:t>
                </w:r>
                <w:r w:rsidRPr="00A3308C">
                  <w:rPr>
                    <w:lang w:val="en-CA"/>
                  </w:rPr>
                  <w:t>sacred music, studies, arrangements, incidental music for dance and theater, sound tracks and sketches for collective improvisation with didactic purpose.</w:t>
                </w:r>
              </w:p>
            </w:tc>
          </w:sdtContent>
        </w:sdt>
      </w:tr>
      <w:tr w:rsidR="003F0D73" w14:paraId="035212FF" w14:textId="77777777" w:rsidTr="003F0D73">
        <w:sdt>
          <w:sdtPr>
            <w:alias w:val="Article text"/>
            <w:tag w:val="articleText"/>
            <w:id w:val="634067588"/>
            <w:placeholder>
              <w:docPart w:val="E5A9DD8984816C4CB025CF53FDE5EF2F"/>
            </w:placeholder>
          </w:sdtPr>
          <w:sdtEndPr/>
          <w:sdtContent>
            <w:tc>
              <w:tcPr>
                <w:tcW w:w="9016" w:type="dxa"/>
                <w:tcMar>
                  <w:top w:w="113" w:type="dxa"/>
                  <w:bottom w:w="113" w:type="dxa"/>
                </w:tcMar>
              </w:tcPr>
              <w:p w14:paraId="67D42025" w14:textId="77777777" w:rsidR="00FF203C" w:rsidRDefault="00FF203C" w:rsidP="00FF203C">
                <w:pPr>
                  <w:rPr>
                    <w:lang w:val="en-CA"/>
                  </w:rPr>
                </w:pPr>
                <w:r w:rsidRPr="00A3308C">
                  <w:rPr>
                    <w:lang w:val="en-CA"/>
                  </w:rPr>
                  <w:t xml:space="preserve">Fernando Cerqueira was one of the most representative members of the “Composers’ Group of Bahia”. He was born in Ilhéus-BA, Brazil, on September 8, 1941. A scholarship to study at the “Bahia Central Seminar” </w:t>
                </w:r>
                <w:r>
                  <w:rPr>
                    <w:lang w:val="en-CA"/>
                  </w:rPr>
                  <w:t xml:space="preserve">led </w:t>
                </w:r>
                <w:r w:rsidRPr="00A3308C">
                  <w:rPr>
                    <w:lang w:val="en-CA"/>
                  </w:rPr>
                  <w:t xml:space="preserve">him </w:t>
                </w:r>
                <w:r>
                  <w:rPr>
                    <w:lang w:val="en-CA"/>
                  </w:rPr>
                  <w:t xml:space="preserve">to </w:t>
                </w:r>
                <w:r w:rsidRPr="00A3308C">
                  <w:rPr>
                    <w:lang w:val="en-CA"/>
                  </w:rPr>
                  <w:t>move to Salvador in 1953. Graduating in Philosophy in 1962, he entered the Music School of the Federal University of Bahia (UFBA), where he graduated in composition in 1969 under Ernst Widmer’s orientation.  In 1970</w:t>
                </w:r>
                <w:r>
                  <w:rPr>
                    <w:lang w:val="en-CA"/>
                  </w:rPr>
                  <w:t>,</w:t>
                </w:r>
                <w:r w:rsidRPr="00A3308C">
                  <w:rPr>
                    <w:lang w:val="en-CA"/>
                  </w:rPr>
                  <w:t xml:space="preserve"> he was hired by the Brasilia University Foundation, where he taught between 1970 and 1974. Returning to Salvador in 1975, he became full professor of composition and theoretic disciplines at UFBA, where he developed a successful professional career between 1975 and 1995. He was also clarinetist of the University Symphony Orchestra and wind ensemble, and </w:t>
                </w:r>
                <w:r>
                  <w:rPr>
                    <w:lang w:val="en-CA"/>
                  </w:rPr>
                  <w:t xml:space="preserve">joined </w:t>
                </w:r>
                <w:r w:rsidRPr="00A3308C">
                  <w:rPr>
                    <w:lang w:val="en-CA"/>
                  </w:rPr>
                  <w:t xml:space="preserve">the Bahia Symphony Orchestra (2nd clarinet) in the period between 1982 and 1987. Since 2000, Fernando Cerqueira </w:t>
                </w:r>
                <w:r>
                  <w:rPr>
                    <w:lang w:val="en-CA"/>
                  </w:rPr>
                  <w:t>has devoted</w:t>
                </w:r>
                <w:r w:rsidRPr="00A3308C">
                  <w:rPr>
                    <w:lang w:val="en-CA"/>
                  </w:rPr>
                  <w:t xml:space="preserve"> himself to art education, coordinating the Music program of the “Centro Projeto Axé” in Salvador, BA. Cerqueira’s musical </w:t>
                </w:r>
                <w:r>
                  <w:rPr>
                    <w:lang w:val="en-CA"/>
                  </w:rPr>
                  <w:t xml:space="preserve">catalogue </w:t>
                </w:r>
                <w:r w:rsidRPr="00A3308C">
                  <w:rPr>
                    <w:lang w:val="en-CA"/>
                  </w:rPr>
                  <w:t xml:space="preserve">consists of 40 works classified with opus numbers and 43 non-classified works, </w:t>
                </w:r>
                <w:r>
                  <w:rPr>
                    <w:lang w:val="en-CA"/>
                  </w:rPr>
                  <w:t xml:space="preserve">including </w:t>
                </w:r>
                <w:r w:rsidRPr="00A3308C">
                  <w:rPr>
                    <w:lang w:val="en-CA"/>
                  </w:rPr>
                  <w:t>sacred music, studies, arrangements, incidental music for dance and theater, sound tracks and sketches for collective improvisation with didactic purpose.</w:t>
                </w:r>
              </w:p>
              <w:p w14:paraId="4FE21BC2" w14:textId="77777777" w:rsidR="001D3AAF" w:rsidRDefault="001D3AAF" w:rsidP="00FF203C">
                <w:pPr>
                  <w:rPr>
                    <w:lang w:val="en-CA"/>
                  </w:rPr>
                </w:pPr>
              </w:p>
              <w:p w14:paraId="304FC608" w14:textId="77777777" w:rsidR="001D3AAF" w:rsidRDefault="001D3AAF" w:rsidP="00FF203C">
                <w:pPr>
                  <w:rPr>
                    <w:lang w:val="en-CA"/>
                  </w:rPr>
                </w:pPr>
                <w:r>
                  <w:rPr>
                    <w:lang w:val="en-CA"/>
                  </w:rPr>
                  <w:t xml:space="preserve">[File: </w:t>
                </w:r>
                <w:r w:rsidRPr="001D3AAF">
                  <w:rPr>
                    <w:lang w:val="en-CA"/>
                  </w:rPr>
                  <w:t>F. Cerqueira.jpg</w:t>
                </w:r>
                <w:r>
                  <w:rPr>
                    <w:lang w:val="en-CA"/>
                  </w:rPr>
                  <w:t xml:space="preserve"> ]</w:t>
                </w:r>
              </w:p>
              <w:p w14:paraId="7F6CF19A" w14:textId="77777777" w:rsidR="001D3AAF" w:rsidRDefault="001D3AAF" w:rsidP="00FF203C">
                <w:pPr>
                  <w:rPr>
                    <w:lang w:val="en-CA"/>
                  </w:rPr>
                </w:pPr>
              </w:p>
              <w:p w14:paraId="117D92D7" w14:textId="77777777" w:rsidR="00FF203C" w:rsidRPr="001D3AAF" w:rsidRDefault="001D3AAF" w:rsidP="001D3AAF">
                <w:pPr>
                  <w:pStyle w:val="Caption"/>
                  <w:keepNext/>
                </w:pPr>
                <w:r>
                  <w:t xml:space="preserve">Figure </w:t>
                </w:r>
                <w:fldSimple w:instr=" SEQ Figure \* ARABIC ">
                  <w:r>
                    <w:rPr>
                      <w:noProof/>
                    </w:rPr>
                    <w:t>1</w:t>
                  </w:r>
                </w:fldSimple>
                <w:r>
                  <w:t xml:space="preserve"> </w:t>
                </w:r>
                <w:r>
                  <w:rPr>
                    <w:lang w:val="en-CA"/>
                  </w:rPr>
                  <w:t>Fernando Cerqueira</w:t>
                </w:r>
              </w:p>
              <w:p w14:paraId="1976F92E" w14:textId="77777777" w:rsidR="00FF203C" w:rsidRPr="00A3308C" w:rsidRDefault="00FF203C" w:rsidP="00FF203C">
                <w:pPr>
                  <w:pStyle w:val="Heading1"/>
                  <w:outlineLvl w:val="0"/>
                  <w:rPr>
                    <w:lang w:val="en-CA"/>
                  </w:rPr>
                </w:pPr>
                <w:r w:rsidRPr="00A3308C">
                  <w:rPr>
                    <w:lang w:val="en-CA"/>
                  </w:rPr>
                  <w:lastRenderedPageBreak/>
                  <w:t>Work</w:t>
                </w:r>
              </w:p>
              <w:p w14:paraId="04422099" w14:textId="77777777" w:rsidR="00FF203C" w:rsidRPr="00A3308C" w:rsidRDefault="00FF203C" w:rsidP="00FF203C">
                <w:pPr>
                  <w:rPr>
                    <w:lang w:val="en-CA"/>
                  </w:rPr>
                </w:pPr>
                <w:r w:rsidRPr="00A3308C">
                  <w:rPr>
                    <w:lang w:val="en-CA"/>
                  </w:rPr>
                  <w:t>Fernando Cerqueira’s works can be considered a musical reflex of his career: while singing in the UFBA madrigal choir, he composed several arrangements of Brazilian folk and popular music (</w:t>
                </w:r>
                <w:r w:rsidRPr="00A3308C">
                  <w:rPr>
                    <w:bCs/>
                    <w:i/>
                    <w:lang w:val="en-CA"/>
                  </w:rPr>
                  <w:t>Samba de Roda na Capoeira</w:t>
                </w:r>
                <w:r w:rsidRPr="00A3308C">
                  <w:rPr>
                    <w:bCs/>
                    <w:lang w:val="en-CA"/>
                  </w:rPr>
                  <w:t xml:space="preserve">, </w:t>
                </w:r>
                <w:r w:rsidRPr="00A3308C">
                  <w:rPr>
                    <w:i/>
                    <w:lang w:val="en-CA"/>
                  </w:rPr>
                  <w:t>Duas Cantigas de Roda</w:t>
                </w:r>
                <w:r w:rsidRPr="00A3308C">
                  <w:rPr>
                    <w:lang w:val="en-CA"/>
                  </w:rPr>
                  <w:t xml:space="preserve">, </w:t>
                </w:r>
                <w:r w:rsidRPr="00A3308C">
                  <w:rPr>
                    <w:i/>
                    <w:lang w:val="it-IT"/>
                  </w:rPr>
                  <w:t xml:space="preserve">Imbalança, </w:t>
                </w:r>
                <w:r w:rsidRPr="00A3308C">
                  <w:rPr>
                    <w:bCs/>
                    <w:i/>
                    <w:lang w:val="en-CA"/>
                  </w:rPr>
                  <w:t>Na Bahia Tem</w:t>
                </w:r>
                <w:r w:rsidRPr="00A3308C">
                  <w:rPr>
                    <w:bCs/>
                    <w:lang w:val="en-CA"/>
                  </w:rPr>
                  <w:t xml:space="preserve">, </w:t>
                </w:r>
                <w:r w:rsidRPr="00A3308C">
                  <w:rPr>
                    <w:i/>
                    <w:lang w:val="en-CA"/>
                  </w:rPr>
                  <w:t>Carolina</w:t>
                </w:r>
                <w:r w:rsidRPr="00A3308C">
                  <w:rPr>
                    <w:lang w:val="en-CA"/>
                  </w:rPr>
                  <w:t xml:space="preserve">, </w:t>
                </w:r>
                <w:r w:rsidRPr="00A3308C">
                  <w:rPr>
                    <w:bCs/>
                    <w:i/>
                    <w:lang w:val="en-CA"/>
                  </w:rPr>
                  <w:t>Roda Viva</w:t>
                </w:r>
                <w:r w:rsidRPr="00A3308C">
                  <w:rPr>
                    <w:lang w:val="en-CA"/>
                  </w:rPr>
                  <w:t>); integrating the “Composers’ Group of Bahia”, he produced avant-gardist original works, many of which were prizewinners in national festivals and competitions (</w:t>
                </w:r>
                <w:r w:rsidRPr="00A3308C">
                  <w:rPr>
                    <w:i/>
                    <w:lang w:val="en-CA"/>
                  </w:rPr>
                  <w:t>Metamorfose I</w:t>
                </w:r>
                <w:r w:rsidRPr="00A3308C">
                  <w:rPr>
                    <w:lang w:val="en-CA"/>
                  </w:rPr>
                  <w:t xml:space="preserve"> op. 2, </w:t>
                </w:r>
                <w:r w:rsidRPr="00A3308C">
                  <w:rPr>
                    <w:i/>
                    <w:lang w:val="en-CA"/>
                  </w:rPr>
                  <w:t>Transubstanciação</w:t>
                </w:r>
                <w:r w:rsidRPr="00A3308C">
                  <w:rPr>
                    <w:lang w:val="en-CA"/>
                  </w:rPr>
                  <w:t xml:space="preserve"> op. 3, </w:t>
                </w:r>
                <w:r w:rsidRPr="00A3308C">
                  <w:rPr>
                    <w:i/>
                    <w:iCs/>
                    <w:lang w:val="en-CA"/>
                  </w:rPr>
                  <w:t>Heterofonia do tempo</w:t>
                </w:r>
                <w:r w:rsidRPr="00A3308C">
                  <w:rPr>
                    <w:lang w:val="en-CA"/>
                  </w:rPr>
                  <w:t xml:space="preserve"> op. 4,  </w:t>
                </w:r>
                <w:r w:rsidRPr="00A3308C">
                  <w:rPr>
                    <w:i/>
                    <w:lang w:val="en-CA"/>
                  </w:rPr>
                  <w:t>Contração</w:t>
                </w:r>
                <w:r w:rsidRPr="00A3308C">
                  <w:rPr>
                    <w:lang w:val="en-CA"/>
                  </w:rPr>
                  <w:t>,</w:t>
                </w:r>
                <w:r w:rsidRPr="00A3308C">
                  <w:rPr>
                    <w:i/>
                    <w:lang w:val="en-CA"/>
                  </w:rPr>
                  <w:t xml:space="preserve"> </w:t>
                </w:r>
                <w:r w:rsidRPr="00A3308C">
                  <w:rPr>
                    <w:lang w:val="en-CA"/>
                  </w:rPr>
                  <w:t xml:space="preserve">op. 5, </w:t>
                </w:r>
                <w:r w:rsidRPr="00A3308C">
                  <w:rPr>
                    <w:i/>
                    <w:iCs/>
                    <w:lang w:val="en-CA"/>
                  </w:rPr>
                  <w:t>Decantação</w:t>
                </w:r>
                <w:r w:rsidRPr="00A3308C">
                  <w:rPr>
                    <w:iCs/>
                    <w:lang w:val="en-CA"/>
                  </w:rPr>
                  <w:t xml:space="preserve"> op. 6</w:t>
                </w:r>
                <w:r w:rsidRPr="00A3308C">
                  <w:rPr>
                    <w:lang w:val="en-CA"/>
                  </w:rPr>
                  <w:t>); teaching ‘composition workshop’ at the Brasília University Foundation, he elaborated many sketches for collective improvisation with didactic purpose; while integrating the staff of UFBA “School of Music and Scenic Arts”, he composed several audiocomplements for Dance and Theater (</w:t>
                </w:r>
                <w:r w:rsidRPr="00A3308C">
                  <w:rPr>
                    <w:bCs/>
                    <w:i/>
                    <w:lang w:val="en-CA"/>
                  </w:rPr>
                  <w:t>Música para Percussão</w:t>
                </w:r>
                <w:r w:rsidRPr="00A3308C">
                  <w:rPr>
                    <w:lang w:val="en-CA"/>
                  </w:rPr>
                  <w:t xml:space="preserve">,  </w:t>
                </w:r>
                <w:r w:rsidRPr="00A3308C">
                  <w:rPr>
                    <w:i/>
                    <w:lang w:val="en-CA"/>
                  </w:rPr>
                  <w:t>A Vertigem do Sagrado</w:t>
                </w:r>
                <w:r w:rsidRPr="00A3308C">
                  <w:rPr>
                    <w:lang w:val="en-CA"/>
                  </w:rPr>
                  <w:t xml:space="preserve">, </w:t>
                </w:r>
                <w:r w:rsidRPr="00A3308C">
                  <w:rPr>
                    <w:i/>
                    <w:lang w:val="en-CA"/>
                  </w:rPr>
                  <w:t>Álbum de Família</w:t>
                </w:r>
                <w:r w:rsidRPr="00A3308C">
                  <w:rPr>
                    <w:lang w:val="en-CA"/>
                  </w:rPr>
                  <w:t xml:space="preserve">, </w:t>
                </w:r>
                <w:r w:rsidRPr="00A3308C">
                  <w:rPr>
                    <w:i/>
                    <w:lang w:val="en-CA"/>
                  </w:rPr>
                  <w:t>Diz que Sim - Diz que Não</w:t>
                </w:r>
                <w:r w:rsidRPr="00A3308C">
                  <w:rPr>
                    <w:lang w:val="en-CA"/>
                  </w:rPr>
                  <w:t xml:space="preserve">, </w:t>
                </w:r>
                <w:r w:rsidRPr="00A3308C">
                  <w:rPr>
                    <w:i/>
                    <w:lang w:val="en-CA"/>
                  </w:rPr>
                  <w:t>Yerma</w:t>
                </w:r>
                <w:r w:rsidRPr="00A3308C">
                  <w:rPr>
                    <w:lang w:val="en-CA"/>
                  </w:rPr>
                  <w:t xml:space="preserve">, </w:t>
                </w:r>
                <w:r w:rsidRPr="00A3308C">
                  <w:rPr>
                    <w:i/>
                    <w:lang w:val="en-CA"/>
                  </w:rPr>
                  <w:t>Bailes Pastoris da Bahia</w:t>
                </w:r>
                <w:r w:rsidRPr="00A3308C">
                  <w:rPr>
                    <w:lang w:val="en-CA"/>
                  </w:rPr>
                  <w:t xml:space="preserve">); while studying for his Master Degree in Theory of Literature (1990-1994) he was interested in the intimate relationship between poetry and musical conception, a product of which is </w:t>
                </w:r>
                <w:r w:rsidRPr="00A3308C">
                  <w:rPr>
                    <w:i/>
                    <w:lang w:val="en-CA"/>
                  </w:rPr>
                  <w:t>Desnovelo</w:t>
                </w:r>
                <w:r w:rsidRPr="00A3308C">
                  <w:rPr>
                    <w:lang w:val="en-CA"/>
                  </w:rPr>
                  <w:t xml:space="preserve"> op. 29; and, finally, as Music Coordinator of the ‘Axé Project’, he has composed works for scenic spectacles using the musical forces of the project (pop band, percussion band, berimbau orchestra), examples of which are his </w:t>
                </w:r>
                <w:r w:rsidRPr="00A3308C">
                  <w:rPr>
                    <w:i/>
                    <w:lang w:val="en-CA"/>
                  </w:rPr>
                  <w:t>Três Ambiências para a Bandaxé</w:t>
                </w:r>
                <w:r w:rsidRPr="00A3308C">
                  <w:rPr>
                    <w:lang w:val="en-CA"/>
                  </w:rPr>
                  <w:t xml:space="preserve"> and </w:t>
                </w:r>
                <w:r w:rsidRPr="00A3308C">
                  <w:rPr>
                    <w:i/>
                    <w:lang w:val="en-CA"/>
                  </w:rPr>
                  <w:t>Composição para Quietude na Terra</w:t>
                </w:r>
                <w:r w:rsidRPr="00A3308C">
                  <w:rPr>
                    <w:lang w:val="en-CA"/>
                  </w:rPr>
                  <w:t>.</w:t>
                </w:r>
              </w:p>
              <w:p w14:paraId="77E93A9C" w14:textId="77777777" w:rsidR="00FF203C" w:rsidRDefault="00FF203C" w:rsidP="00FF203C">
                <w:pPr>
                  <w:rPr>
                    <w:lang w:val="en-CA"/>
                  </w:rPr>
                </w:pPr>
                <w:r w:rsidRPr="00A3308C">
                  <w:rPr>
                    <w:lang w:val="en-CA"/>
                  </w:rPr>
                  <w:t>Cerqueira’s musical production embrace works for solo instrument (flute, oboe, clarinet / bass-clarinet, bassoon, trumpet, voice, piano and guitar), traditional and original chamber formations, choir</w:t>
                </w:r>
                <w:r w:rsidRPr="00A3308C">
                  <w:rPr>
                    <w:i/>
                    <w:lang w:val="en-CA"/>
                  </w:rPr>
                  <w:t xml:space="preserve"> </w:t>
                </w:r>
                <w:r w:rsidRPr="00A3308C">
                  <w:rPr>
                    <w:lang w:val="en-CA"/>
                  </w:rPr>
                  <w:t>(</w:t>
                </w:r>
                <w:r w:rsidRPr="00A3308C">
                  <w:rPr>
                    <w:i/>
                    <w:lang w:val="en-CA"/>
                  </w:rPr>
                  <w:t xml:space="preserve">a cappella </w:t>
                </w:r>
                <w:r w:rsidRPr="00A3308C">
                  <w:rPr>
                    <w:lang w:val="en-CA"/>
                  </w:rPr>
                  <w:t>and</w:t>
                </w:r>
                <w:r w:rsidRPr="00A3308C">
                  <w:rPr>
                    <w:i/>
                    <w:lang w:val="en-CA"/>
                  </w:rPr>
                  <w:t xml:space="preserve"> </w:t>
                </w:r>
                <w:r w:rsidRPr="00A3308C">
                  <w:rPr>
                    <w:lang w:val="en-CA"/>
                  </w:rPr>
                  <w:t xml:space="preserve">with instrumental accompaniment), chamber and symphonic orchestra, and choir and orchestra (with or without solo voices). Among these categories, quantitatively expressive is his music for </w:t>
                </w:r>
                <w:r w:rsidRPr="00A3308C">
                  <w:rPr>
                    <w:i/>
                    <w:lang w:val="en-CA"/>
                  </w:rPr>
                  <w:t>a cappella</w:t>
                </w:r>
                <w:r w:rsidRPr="00A3308C">
                  <w:rPr>
                    <w:lang w:val="en-CA"/>
                  </w:rPr>
                  <w:t xml:space="preserve"> choir and non-traditional mixed ensembles.</w:t>
                </w:r>
              </w:p>
              <w:p w14:paraId="497A793E" w14:textId="77777777" w:rsidR="00FF203C" w:rsidRPr="00A3308C" w:rsidRDefault="00FF203C" w:rsidP="00FF203C">
                <w:pPr>
                  <w:rPr>
                    <w:lang w:val="en-CA"/>
                  </w:rPr>
                </w:pPr>
              </w:p>
              <w:p w14:paraId="7A8A220D" w14:textId="77777777" w:rsidR="00FF203C" w:rsidRDefault="00FF203C" w:rsidP="00FF203C">
                <w:pPr>
                  <w:rPr>
                    <w:lang w:val="de-DE"/>
                  </w:rPr>
                </w:pPr>
                <w:r w:rsidRPr="00A3308C">
                  <w:rPr>
                    <w:lang w:val="en-CA"/>
                  </w:rPr>
                  <w:t xml:space="preserve">Fernando Cerqueira was distinguished in many National competitions and won international visibility through expositions, publications, and recordings. </w:t>
                </w:r>
                <w:r w:rsidRPr="00A3308C">
                  <w:rPr>
                    <w:i/>
                    <w:lang w:val="en-CA"/>
                  </w:rPr>
                  <w:t>Contração</w:t>
                </w:r>
                <w:r w:rsidRPr="00A3308C">
                  <w:rPr>
                    <w:lang w:val="en-CA"/>
                  </w:rPr>
                  <w:t xml:space="preserve"> (1969, mixed ensemble) was exposed in the “Tribune Internationale des Compositeurs” (1970, Paris); </w:t>
                </w:r>
                <w:r w:rsidRPr="00A3308C">
                  <w:rPr>
                    <w:i/>
                    <w:iCs/>
                    <w:lang w:val="en-CA"/>
                  </w:rPr>
                  <w:t>Quanta</w:t>
                </w:r>
                <w:r w:rsidRPr="00A3308C">
                  <w:rPr>
                    <w:iCs/>
                    <w:lang w:val="en-CA"/>
                  </w:rPr>
                  <w:t xml:space="preserve"> (1972, for mixed ensemble) </w:t>
                </w:r>
                <w:r w:rsidRPr="00A3308C">
                  <w:rPr>
                    <w:lang w:val="en-CA"/>
                  </w:rPr>
                  <w:t>was the only Latin-American composition selected in 1974 for the “</w:t>
                </w:r>
                <w:r w:rsidRPr="00A3308C">
                  <w:rPr>
                    <w:iCs/>
                    <w:lang w:val="en-CA"/>
                  </w:rPr>
                  <w:t>Jours Musicaux”</w:t>
                </w:r>
                <w:r w:rsidRPr="00A3308C">
                  <w:rPr>
                    <w:i/>
                    <w:iCs/>
                    <w:lang w:val="en-CA"/>
                  </w:rPr>
                  <w:t xml:space="preserve"> </w:t>
                </w:r>
                <w:r w:rsidRPr="00A3308C">
                  <w:rPr>
                    <w:lang w:val="en-CA"/>
                  </w:rPr>
                  <w:t xml:space="preserve">of the ISCM in Holland (Den Haag); </w:t>
                </w:r>
                <w:r w:rsidRPr="00A3308C">
                  <w:rPr>
                    <w:i/>
                    <w:iCs/>
                    <w:lang w:val="en-CA"/>
                  </w:rPr>
                  <w:t>Quanta</w:t>
                </w:r>
                <w:r w:rsidRPr="00A3308C">
                  <w:rPr>
                    <w:iCs/>
                    <w:lang w:val="en-CA"/>
                  </w:rPr>
                  <w:t xml:space="preserve"> </w:t>
                </w:r>
                <w:r w:rsidRPr="00A3308C">
                  <w:rPr>
                    <w:lang w:val="en-CA"/>
                  </w:rPr>
                  <w:t xml:space="preserve">and </w:t>
                </w:r>
                <w:r w:rsidRPr="00A3308C">
                  <w:rPr>
                    <w:i/>
                    <w:lang w:val="en-CA"/>
                  </w:rPr>
                  <w:t>Síndrome</w:t>
                </w:r>
                <w:r w:rsidRPr="00A3308C">
                  <w:rPr>
                    <w:lang w:val="en-CA"/>
                  </w:rPr>
                  <w:t xml:space="preserve"> (1973, string quartet) were published in Germany by TONOS Verlag (Darmstadt) in 1974; </w:t>
                </w:r>
                <w:r w:rsidRPr="00A3308C">
                  <w:rPr>
                    <w:i/>
                    <w:lang w:val="de-DE"/>
                  </w:rPr>
                  <w:t>Sete Esboços para Espantar G. D’Arezzo</w:t>
                </w:r>
                <w:r w:rsidRPr="00A3308C">
                  <w:rPr>
                    <w:lang w:val="de-DE"/>
                  </w:rPr>
                  <w:t xml:space="preserve"> (1989, percussion duo) was published in the United States by </w:t>
                </w:r>
                <w:r w:rsidRPr="00A3308C">
                  <w:rPr>
                    <w:i/>
                    <w:snapToGrid w:val="0"/>
                    <w:lang w:val="de-DE"/>
                  </w:rPr>
                  <w:t>Brazilian Music Enterprise</w:t>
                </w:r>
                <w:r w:rsidRPr="00A3308C">
                  <w:rPr>
                    <w:snapToGrid w:val="0"/>
                    <w:lang w:val="de-DE"/>
                  </w:rPr>
                  <w:t xml:space="preserve"> (WA)</w:t>
                </w:r>
                <w:r w:rsidRPr="00A3308C">
                  <w:rPr>
                    <w:lang w:val="en-CA"/>
                  </w:rPr>
                  <w:t xml:space="preserve"> in 1995 and recorded in the same year </w:t>
                </w:r>
                <w:r w:rsidRPr="00A3308C">
                  <w:rPr>
                    <w:lang w:val="de-DE"/>
                  </w:rPr>
                  <w:t>by GHA (</w:t>
                </w:r>
                <w:r w:rsidRPr="00A3308C">
                  <w:rPr>
                    <w:lang w:val="en-CA"/>
                  </w:rPr>
                  <w:t>Brussels)</w:t>
                </w:r>
                <w:r w:rsidRPr="00A3308C">
                  <w:rPr>
                    <w:lang w:val="de-DE"/>
                  </w:rPr>
                  <w:t>.</w:t>
                </w:r>
              </w:p>
              <w:p w14:paraId="20494775" w14:textId="77777777" w:rsidR="00FF203C" w:rsidRPr="00A3308C" w:rsidRDefault="00FF203C" w:rsidP="00FF203C">
                <w:pPr>
                  <w:rPr>
                    <w:lang w:val="en-CA"/>
                  </w:rPr>
                </w:pPr>
              </w:p>
              <w:p w14:paraId="36471B5C" w14:textId="77777777" w:rsidR="00FF203C" w:rsidRDefault="00FF203C" w:rsidP="00FF203C">
                <w:pPr>
                  <w:rPr>
                    <w:lang w:val="en-CA"/>
                  </w:rPr>
                </w:pPr>
                <w:r w:rsidRPr="00A3308C">
                  <w:rPr>
                    <w:lang w:val="en-CA"/>
                  </w:rPr>
                  <w:t>Cerqueira’s work was theme of a Doctoral thesis of the Graduate Music Program at UFBA: “O Pensamento Composicional de Fernando Cerqueira: memórias e paradigmas” by Ângelo Tavares Castro was defended in 2004</w:t>
                </w:r>
                <w:r>
                  <w:rPr>
                    <w:lang w:val="en-CA"/>
                  </w:rPr>
                  <w:t xml:space="preserve"> and published in 2007 by the Federal University of Bahia Press. In his book “Artimanhas do Compor e do Pensar: percurso criativo através de textos” (Salvador: Quarteto, Série Fundação Gregório de Mattos, vol. 5, 2007), a collection of articles, essays, expositions and testimonies,</w:t>
                </w:r>
                <w:r>
                  <w:rPr>
                    <w:b/>
                    <w:lang w:val="en-CA"/>
                  </w:rPr>
                  <w:t xml:space="preserve"> </w:t>
                </w:r>
                <w:r>
                  <w:rPr>
                    <w:lang w:val="en-CA"/>
                  </w:rPr>
                  <w:t>the composer comments some of his works.</w:t>
                </w:r>
              </w:p>
              <w:p w14:paraId="60F179AD" w14:textId="77777777" w:rsidR="00FF203C" w:rsidRDefault="00FF203C" w:rsidP="00FF203C">
                <w:pPr>
                  <w:rPr>
                    <w:lang w:val="en-CA"/>
                  </w:rPr>
                </w:pPr>
              </w:p>
              <w:p w14:paraId="2AD5D936" w14:textId="77777777" w:rsidR="00F952AA" w:rsidRDefault="00FF203C" w:rsidP="00FF203C">
                <w:pPr>
                  <w:rPr>
                    <w:lang w:val="en-CA"/>
                  </w:rPr>
                </w:pPr>
                <w:r>
                  <w:rPr>
                    <w:lang w:val="en-CA"/>
                  </w:rPr>
                  <w:t xml:space="preserve">In 2011, his musical work was catalogued by the research project ‘Historical Landmarks of Contemporary Composition at UFBA’. This catalogue, with 78 musical items, includes the composer’s life chronology, bibliography and discography. </w:t>
                </w:r>
              </w:p>
              <w:p w14:paraId="68FAADA7" w14:textId="77777777" w:rsidR="00F952AA" w:rsidRDefault="00F952AA" w:rsidP="00F952AA">
                <w:pPr>
                  <w:spacing w:after="120" w:line="240" w:lineRule="exact"/>
                  <w:rPr>
                    <w:sz w:val="24"/>
                  </w:rPr>
                </w:pPr>
                <w:bookmarkStart w:id="0" w:name="_GoBack"/>
                <w:bookmarkEnd w:id="0"/>
              </w:p>
              <w:p w14:paraId="73E4D2FB" w14:textId="77777777" w:rsidR="00F952AA" w:rsidRPr="00A05CA5" w:rsidRDefault="00F952AA" w:rsidP="00DB244A">
                <w:pPr>
                  <w:pStyle w:val="Heading1"/>
                  <w:outlineLvl w:val="0"/>
                  <w:rPr>
                    <w:lang w:val="en-CA"/>
                  </w:rPr>
                </w:pPr>
                <w:r>
                  <w:rPr>
                    <w:lang w:val="en-CA"/>
                  </w:rPr>
                  <w:t xml:space="preserve">Chronology </w:t>
                </w:r>
                <w:r w:rsidRPr="00A05CA5">
                  <w:rPr>
                    <w:lang w:val="en-CA"/>
                  </w:rPr>
                  <w:t>of all works</w:t>
                </w:r>
                <w:r w:rsidRPr="00A05CA5">
                  <w:rPr>
                    <w:rStyle w:val="FootnoteReference"/>
                    <w:b w:val="0"/>
                    <w:color w:val="1A171B"/>
                    <w:sz w:val="24"/>
                    <w:szCs w:val="24"/>
                    <w:lang w:val="pt-PT"/>
                  </w:rPr>
                  <w:footnoteReference w:id="1"/>
                </w:r>
                <w:r w:rsidR="00DB244A">
                  <w:rPr>
                    <w:lang w:val="en-CA"/>
                  </w:rPr>
                  <w:tab/>
                </w:r>
              </w:p>
              <w:p w14:paraId="2C7ED5EE" w14:textId="77777777" w:rsidR="00F952AA" w:rsidRPr="008E6B95" w:rsidRDefault="00F952AA" w:rsidP="00DB244A">
                <w:pPr>
                  <w:pStyle w:val="Heading2"/>
                  <w:outlineLvl w:val="1"/>
                  <w:rPr>
                    <w:lang w:val="en-CA"/>
                  </w:rPr>
                </w:pPr>
                <w:r>
                  <w:rPr>
                    <w:lang w:val="en-CA"/>
                  </w:rPr>
                  <w:t>Solo i</w:t>
                </w:r>
                <w:r w:rsidRPr="008E6B95">
                  <w:rPr>
                    <w:lang w:val="en-CA"/>
                  </w:rPr>
                  <w:t>nstrument</w:t>
                </w:r>
                <w:r>
                  <w:rPr>
                    <w:lang w:val="en-CA"/>
                  </w:rPr>
                  <w:t>/voice</w:t>
                </w:r>
              </w:p>
              <w:p w14:paraId="18E1D0EC" w14:textId="77777777" w:rsidR="00F952AA" w:rsidRPr="00AD08BA" w:rsidRDefault="00F952AA" w:rsidP="00F952AA">
                <w:pPr>
                  <w:rPr>
                    <w:sz w:val="24"/>
                    <w:szCs w:val="24"/>
                  </w:rPr>
                </w:pPr>
                <w:r w:rsidRPr="00AD08BA">
                  <w:rPr>
                    <w:snapToGrid w:val="0"/>
                    <w:sz w:val="24"/>
                    <w:szCs w:val="24"/>
                  </w:rPr>
                  <w:t>A</w:t>
                </w:r>
                <w:r>
                  <w:rPr>
                    <w:snapToGrid w:val="0"/>
                    <w:sz w:val="24"/>
                    <w:szCs w:val="24"/>
                  </w:rPr>
                  <w:t>o Declinar do Dia</w:t>
                </w:r>
                <w:r w:rsidRPr="00AD08BA">
                  <w:rPr>
                    <w:snapToGrid w:val="0"/>
                    <w:sz w:val="24"/>
                    <w:szCs w:val="24"/>
                  </w:rPr>
                  <w:t xml:space="preserve"> </w:t>
                </w:r>
                <w:r>
                  <w:rPr>
                    <w:snapToGrid w:val="0"/>
                    <w:sz w:val="24"/>
                    <w:szCs w:val="24"/>
                  </w:rPr>
                  <w:t>(1959)</w:t>
                </w:r>
                <w:r w:rsidRPr="00AD08BA">
                  <w:rPr>
                    <w:snapToGrid w:val="0"/>
                    <w:sz w:val="24"/>
                    <w:szCs w:val="24"/>
                  </w:rPr>
                  <w:t>[cl.]</w:t>
                </w:r>
                <w:r w:rsidRPr="00AD08BA">
                  <w:rPr>
                    <w:sz w:val="24"/>
                    <w:szCs w:val="24"/>
                  </w:rPr>
                  <w:tab/>
                </w:r>
              </w:p>
              <w:p w14:paraId="2A18AFD3" w14:textId="77777777" w:rsidR="00F952AA" w:rsidRDefault="00F952AA" w:rsidP="00F952AA">
                <w:pPr>
                  <w:rPr>
                    <w:sz w:val="24"/>
                    <w:szCs w:val="24"/>
                  </w:rPr>
                </w:pPr>
                <w:r w:rsidRPr="00AD08BA">
                  <w:rPr>
                    <w:sz w:val="24"/>
                    <w:szCs w:val="24"/>
                  </w:rPr>
                  <w:lastRenderedPageBreak/>
                  <w:t xml:space="preserve">Primeira Valsa </w:t>
                </w:r>
                <w:r>
                  <w:rPr>
                    <w:sz w:val="24"/>
                    <w:szCs w:val="24"/>
                  </w:rPr>
                  <w:t>(1959) [cl.]</w:t>
                </w:r>
              </w:p>
              <w:p w14:paraId="101DED13" w14:textId="77777777" w:rsidR="00F952AA" w:rsidRDefault="00F952AA" w:rsidP="00F952AA">
                <w:pPr>
                  <w:rPr>
                    <w:snapToGrid w:val="0"/>
                    <w:sz w:val="24"/>
                    <w:szCs w:val="24"/>
                  </w:rPr>
                </w:pPr>
                <w:r w:rsidRPr="00AD08BA">
                  <w:rPr>
                    <w:sz w:val="24"/>
                    <w:szCs w:val="24"/>
                  </w:rPr>
                  <w:t xml:space="preserve">Murmúrio em Sol Maior </w:t>
                </w:r>
                <w:r>
                  <w:rPr>
                    <w:sz w:val="24"/>
                    <w:szCs w:val="24"/>
                  </w:rPr>
                  <w:t xml:space="preserve">(1960) </w:t>
                </w:r>
                <w:r w:rsidRPr="00AD08BA">
                  <w:rPr>
                    <w:snapToGrid w:val="0"/>
                    <w:sz w:val="24"/>
                    <w:szCs w:val="24"/>
                  </w:rPr>
                  <w:t>[</w:t>
                </w:r>
                <w:r w:rsidRPr="00AD08BA">
                  <w:rPr>
                    <w:bCs/>
                    <w:sz w:val="24"/>
                    <w:szCs w:val="24"/>
                  </w:rPr>
                  <w:t>pf.</w:t>
                </w:r>
                <w:r w:rsidRPr="00AD08BA">
                  <w:rPr>
                    <w:snapToGrid w:val="0"/>
                    <w:sz w:val="24"/>
                    <w:szCs w:val="24"/>
                  </w:rPr>
                  <w:t>]</w:t>
                </w:r>
              </w:p>
              <w:p w14:paraId="671CA6F3" w14:textId="77777777" w:rsidR="00F952AA" w:rsidRDefault="00F952AA" w:rsidP="00F952AA">
                <w:pPr>
                  <w:rPr>
                    <w:sz w:val="24"/>
                    <w:szCs w:val="24"/>
                  </w:rPr>
                </w:pPr>
                <w:r w:rsidRPr="00AD08BA">
                  <w:rPr>
                    <w:sz w:val="24"/>
                    <w:szCs w:val="24"/>
                  </w:rPr>
                  <w:t xml:space="preserve">Impressão de Samba </w:t>
                </w:r>
                <w:r>
                  <w:rPr>
                    <w:sz w:val="24"/>
                    <w:szCs w:val="24"/>
                  </w:rPr>
                  <w:t>(1964/2010)[g.]</w:t>
                </w:r>
              </w:p>
              <w:p w14:paraId="513DA932" w14:textId="77777777" w:rsidR="00F952AA" w:rsidRDefault="00F952AA" w:rsidP="00F952AA">
                <w:pPr>
                  <w:rPr>
                    <w:sz w:val="24"/>
                    <w:szCs w:val="24"/>
                  </w:rPr>
                </w:pPr>
                <w:r w:rsidRPr="00AD08BA">
                  <w:rPr>
                    <w:sz w:val="24"/>
                    <w:szCs w:val="24"/>
                  </w:rPr>
                  <w:t>Pequena Fantasia</w:t>
                </w:r>
                <w:r w:rsidRPr="00AD08BA">
                  <w:rPr>
                    <w:bCs/>
                    <w:sz w:val="24"/>
                    <w:szCs w:val="24"/>
                    <w:lang w:val="it-IT"/>
                  </w:rPr>
                  <w:t xml:space="preserve"> para Clarineta op. 28 </w:t>
                </w:r>
                <w:r>
                  <w:rPr>
                    <w:bCs/>
                    <w:sz w:val="24"/>
                    <w:szCs w:val="24"/>
                    <w:lang w:val="it-IT"/>
                  </w:rPr>
                  <w:t xml:space="preserve">(1966 / 1992) </w:t>
                </w:r>
                <w:r>
                  <w:rPr>
                    <w:sz w:val="24"/>
                    <w:szCs w:val="24"/>
                  </w:rPr>
                  <w:t>[cl.]</w:t>
                </w:r>
              </w:p>
              <w:p w14:paraId="4590B2BD" w14:textId="77777777" w:rsidR="00F952AA" w:rsidRDefault="00F952AA" w:rsidP="00F952AA">
                <w:pPr>
                  <w:rPr>
                    <w:snapToGrid w:val="0"/>
                    <w:sz w:val="24"/>
                    <w:szCs w:val="24"/>
                  </w:rPr>
                </w:pPr>
                <w:r w:rsidRPr="00AD08BA">
                  <w:rPr>
                    <w:sz w:val="24"/>
                    <w:szCs w:val="24"/>
                  </w:rPr>
                  <w:t xml:space="preserve">Ressonâncias I </w:t>
                </w:r>
                <w:r>
                  <w:rPr>
                    <w:sz w:val="24"/>
                    <w:szCs w:val="24"/>
                  </w:rPr>
                  <w:t>(1973)</w:t>
                </w:r>
                <w:r w:rsidRPr="00AD08BA">
                  <w:rPr>
                    <w:snapToGrid w:val="0"/>
                    <w:sz w:val="24"/>
                    <w:szCs w:val="24"/>
                  </w:rPr>
                  <w:t>[</w:t>
                </w:r>
                <w:r>
                  <w:rPr>
                    <w:snapToGrid w:val="0"/>
                    <w:sz w:val="24"/>
                    <w:szCs w:val="24"/>
                  </w:rPr>
                  <w:t xml:space="preserve">voice: </w:t>
                </w:r>
                <w:r w:rsidRPr="00AD08BA">
                  <w:rPr>
                    <w:bCs/>
                    <w:sz w:val="24"/>
                    <w:szCs w:val="24"/>
                  </w:rPr>
                  <w:t>C or B</w:t>
                </w:r>
                <w:r w:rsidRPr="00AD08BA">
                  <w:rPr>
                    <w:snapToGrid w:val="0"/>
                    <w:sz w:val="24"/>
                    <w:szCs w:val="24"/>
                  </w:rPr>
                  <w:t>]</w:t>
                </w:r>
              </w:p>
              <w:p w14:paraId="5B25D2C0" w14:textId="77777777" w:rsidR="00F952AA" w:rsidRDefault="00F952AA" w:rsidP="00F952AA">
                <w:pPr>
                  <w:rPr>
                    <w:sz w:val="24"/>
                    <w:szCs w:val="24"/>
                  </w:rPr>
                </w:pPr>
                <w:r w:rsidRPr="00AD08BA">
                  <w:rPr>
                    <w:sz w:val="24"/>
                    <w:szCs w:val="24"/>
                  </w:rPr>
                  <w:t>Trópico</w:t>
                </w:r>
                <w:r w:rsidRPr="00AD08BA">
                  <w:rPr>
                    <w:bCs/>
                    <w:sz w:val="24"/>
                    <w:szCs w:val="24"/>
                    <w:lang w:val="it-IT"/>
                  </w:rPr>
                  <w:t xml:space="preserve"> op. 27 </w:t>
                </w:r>
                <w:r>
                  <w:rPr>
                    <w:bCs/>
                    <w:sz w:val="24"/>
                    <w:szCs w:val="24"/>
                    <w:lang w:val="it-IT"/>
                  </w:rPr>
                  <w:t xml:space="preserve">(1991) </w:t>
                </w:r>
                <w:r w:rsidRPr="00AD08BA">
                  <w:rPr>
                    <w:sz w:val="24"/>
                    <w:szCs w:val="24"/>
                  </w:rPr>
                  <w:t>[pf.]</w:t>
                </w:r>
              </w:p>
              <w:p w14:paraId="551304A3" w14:textId="77777777" w:rsidR="00F952AA" w:rsidRDefault="00F952AA" w:rsidP="00F952AA">
                <w:pPr>
                  <w:rPr>
                    <w:snapToGrid w:val="0"/>
                    <w:sz w:val="24"/>
                    <w:szCs w:val="24"/>
                  </w:rPr>
                </w:pPr>
                <w:r w:rsidRPr="00AD08BA">
                  <w:rPr>
                    <w:sz w:val="24"/>
                    <w:szCs w:val="24"/>
                  </w:rPr>
                  <w:t>Variantes do Pássaro Preto</w:t>
                </w:r>
                <w:r w:rsidRPr="00AD08BA">
                  <w:rPr>
                    <w:bCs/>
                    <w:sz w:val="24"/>
                    <w:szCs w:val="24"/>
                    <w:lang w:val="it-IT"/>
                  </w:rPr>
                  <w:t xml:space="preserve"> </w:t>
                </w:r>
                <w:r w:rsidRPr="00AD08BA">
                  <w:rPr>
                    <w:sz w:val="24"/>
                    <w:szCs w:val="24"/>
                  </w:rPr>
                  <w:t xml:space="preserve">op. 31 </w:t>
                </w:r>
                <w:r>
                  <w:rPr>
                    <w:sz w:val="24"/>
                    <w:szCs w:val="24"/>
                  </w:rPr>
                  <w:t xml:space="preserve">(1994) </w:t>
                </w:r>
                <w:r w:rsidRPr="00AD08BA">
                  <w:rPr>
                    <w:snapToGrid w:val="0"/>
                    <w:sz w:val="24"/>
                    <w:szCs w:val="24"/>
                  </w:rPr>
                  <w:t>[fl.]</w:t>
                </w:r>
              </w:p>
              <w:p w14:paraId="55A5C8D7" w14:textId="77777777" w:rsidR="00F952AA" w:rsidRPr="00071F14" w:rsidRDefault="00F952AA" w:rsidP="00F952AA">
                <w:pPr>
                  <w:rPr>
                    <w:sz w:val="24"/>
                    <w:szCs w:val="24"/>
                  </w:rPr>
                </w:pPr>
                <w:r w:rsidRPr="00AD08BA">
                  <w:rPr>
                    <w:bCs/>
                    <w:sz w:val="24"/>
                    <w:szCs w:val="24"/>
                    <w:lang w:val="it-IT"/>
                  </w:rPr>
                  <w:t>Sete Clipes Emotivos o</w:t>
                </w:r>
                <w:r w:rsidRPr="00AD08BA">
                  <w:rPr>
                    <w:sz w:val="24"/>
                    <w:szCs w:val="24"/>
                  </w:rPr>
                  <w:t xml:space="preserve">p. 34 </w:t>
                </w:r>
                <w:r>
                  <w:rPr>
                    <w:sz w:val="24"/>
                    <w:szCs w:val="24"/>
                  </w:rPr>
                  <w:t xml:space="preserve">(1997) </w:t>
                </w:r>
                <w:r w:rsidRPr="00AD08BA">
                  <w:rPr>
                    <w:sz w:val="24"/>
                    <w:szCs w:val="24"/>
                  </w:rPr>
                  <w:t>[tr.]</w:t>
                </w:r>
              </w:p>
              <w:p w14:paraId="5416C1F6" w14:textId="77777777" w:rsidR="00F952AA" w:rsidRPr="00071F14" w:rsidRDefault="00F952AA" w:rsidP="00F952AA">
                <w:pPr>
                  <w:rPr>
                    <w:sz w:val="24"/>
                    <w:szCs w:val="24"/>
                  </w:rPr>
                </w:pPr>
                <w:r w:rsidRPr="00AD08BA">
                  <w:rPr>
                    <w:sz w:val="24"/>
                    <w:szCs w:val="24"/>
                  </w:rPr>
                  <w:t>Paraphrase</w:t>
                </w:r>
                <w:r w:rsidRPr="00AD08BA">
                  <w:rPr>
                    <w:bCs/>
                    <w:sz w:val="24"/>
                    <w:szCs w:val="24"/>
                    <w:lang w:val="it-IT"/>
                  </w:rPr>
                  <w:t xml:space="preserve"> o</w:t>
                </w:r>
                <w:r w:rsidRPr="00AD08BA">
                  <w:rPr>
                    <w:sz w:val="24"/>
                    <w:szCs w:val="24"/>
                  </w:rPr>
                  <w:t>p. 35</w:t>
                </w:r>
                <w:r>
                  <w:rPr>
                    <w:sz w:val="24"/>
                    <w:szCs w:val="24"/>
                  </w:rPr>
                  <w:t xml:space="preserve"> (1998) [b-cl.</w:t>
                </w:r>
                <w:r w:rsidRPr="00AD08BA">
                  <w:rPr>
                    <w:sz w:val="24"/>
                    <w:szCs w:val="24"/>
                  </w:rPr>
                  <w:t>]</w:t>
                </w:r>
              </w:p>
              <w:p w14:paraId="081BDCC0" w14:textId="77777777" w:rsidR="00F952AA" w:rsidRPr="00AD08BA" w:rsidRDefault="00F952AA" w:rsidP="00F952AA">
                <w:pPr>
                  <w:rPr>
                    <w:sz w:val="24"/>
                    <w:szCs w:val="24"/>
                  </w:rPr>
                </w:pPr>
                <w:r w:rsidRPr="00AD08BA">
                  <w:rPr>
                    <w:bCs/>
                    <w:sz w:val="24"/>
                    <w:szCs w:val="24"/>
                    <w:lang w:val="it-IT"/>
                  </w:rPr>
                  <w:t>Pertinências o</w:t>
                </w:r>
                <w:r w:rsidRPr="00AD08BA">
                  <w:rPr>
                    <w:sz w:val="24"/>
                    <w:szCs w:val="24"/>
                  </w:rPr>
                  <w:t xml:space="preserve">p. 36 </w:t>
                </w:r>
                <w:r>
                  <w:rPr>
                    <w:sz w:val="24"/>
                    <w:szCs w:val="24"/>
                  </w:rPr>
                  <w:t xml:space="preserve">(1998) </w:t>
                </w:r>
                <w:r w:rsidRPr="00AD08BA">
                  <w:rPr>
                    <w:snapToGrid w:val="0"/>
                    <w:sz w:val="24"/>
                    <w:szCs w:val="24"/>
                  </w:rPr>
                  <w:t>[ob.]</w:t>
                </w:r>
              </w:p>
              <w:p w14:paraId="2FF0782F" w14:textId="77777777" w:rsidR="00F952AA" w:rsidRPr="00AD08BA" w:rsidRDefault="00F952AA" w:rsidP="00F952AA">
                <w:pPr>
                  <w:rPr>
                    <w:bCs/>
                    <w:sz w:val="24"/>
                    <w:szCs w:val="24"/>
                    <w:lang w:val="it-IT"/>
                  </w:rPr>
                </w:pPr>
                <w:r w:rsidRPr="00AD08BA">
                  <w:rPr>
                    <w:sz w:val="24"/>
                    <w:szCs w:val="24"/>
                  </w:rPr>
                  <w:t>Teias do Livre Expressar</w:t>
                </w:r>
                <w:r w:rsidRPr="00AD08BA">
                  <w:rPr>
                    <w:bCs/>
                    <w:sz w:val="24"/>
                    <w:szCs w:val="24"/>
                    <w:lang w:val="it-IT"/>
                  </w:rPr>
                  <w:t xml:space="preserve"> o</w:t>
                </w:r>
                <w:r w:rsidRPr="00AD08BA">
                  <w:rPr>
                    <w:sz w:val="24"/>
                    <w:szCs w:val="24"/>
                  </w:rPr>
                  <w:t xml:space="preserve">p. 38 </w:t>
                </w:r>
                <w:r>
                  <w:rPr>
                    <w:sz w:val="24"/>
                    <w:szCs w:val="24"/>
                  </w:rPr>
                  <w:t xml:space="preserve">(2007) </w:t>
                </w:r>
                <w:r w:rsidRPr="00AD08BA">
                  <w:rPr>
                    <w:sz w:val="24"/>
                    <w:szCs w:val="24"/>
                  </w:rPr>
                  <w:t>[bsn.]</w:t>
                </w:r>
              </w:p>
              <w:p w14:paraId="373F7306" w14:textId="77777777" w:rsidR="00F952AA" w:rsidRPr="00AD08BA" w:rsidRDefault="00F952AA" w:rsidP="00F952AA">
                <w:pPr>
                  <w:rPr>
                    <w:sz w:val="24"/>
                    <w:szCs w:val="24"/>
                  </w:rPr>
                </w:pPr>
              </w:p>
              <w:p w14:paraId="182C7FC1" w14:textId="77777777" w:rsidR="00F952AA" w:rsidRPr="00270B34" w:rsidRDefault="00F952AA" w:rsidP="00DB244A">
                <w:pPr>
                  <w:pStyle w:val="Heading2"/>
                  <w:outlineLvl w:val="1"/>
                </w:pPr>
                <w:r w:rsidRPr="00270B34">
                  <w:t>Duo</w:t>
                </w:r>
              </w:p>
              <w:p w14:paraId="7E2DC908" w14:textId="77777777" w:rsidR="00F952AA" w:rsidRDefault="00F952AA" w:rsidP="00F952AA">
                <w:pPr>
                  <w:pStyle w:val="BodyText"/>
                  <w:spacing w:after="0"/>
                  <w:rPr>
                    <w:lang w:val="en-CA"/>
                  </w:rPr>
                </w:pPr>
                <w:r w:rsidRPr="00AC5090">
                  <w:rPr>
                    <w:lang w:val="en-CA"/>
                  </w:rPr>
                  <w:t xml:space="preserve">Ave Maria </w:t>
                </w:r>
                <w:r>
                  <w:rPr>
                    <w:lang w:val="en-CA"/>
                  </w:rPr>
                  <w:t xml:space="preserve">(1960) </w:t>
                </w:r>
                <w:r w:rsidRPr="00AC5090">
                  <w:rPr>
                    <w:lang w:val="en-CA"/>
                  </w:rPr>
                  <w:t>[S, A and</w:t>
                </w:r>
                <w:r>
                  <w:rPr>
                    <w:lang w:val="en-CA"/>
                  </w:rPr>
                  <w:t xml:space="preserve"> T, B (solo voices or choir)]</w:t>
                </w:r>
              </w:p>
              <w:p w14:paraId="3D862168" w14:textId="77777777" w:rsidR="00F952AA" w:rsidRDefault="00F952AA" w:rsidP="00F952AA">
                <w:pPr>
                  <w:pStyle w:val="BodyText"/>
                  <w:spacing w:after="0"/>
                </w:pPr>
                <w:r w:rsidRPr="00270B34">
                  <w:t>Canção do Dia da Hora</w:t>
                </w:r>
                <w:r w:rsidRPr="00270B34">
                  <w:rPr>
                    <w:bCs/>
                    <w:lang w:val="it-IT"/>
                  </w:rPr>
                  <w:t xml:space="preserve"> </w:t>
                </w:r>
                <w:r>
                  <w:rPr>
                    <w:bCs/>
                    <w:lang w:val="it-IT"/>
                  </w:rPr>
                  <w:t xml:space="preserve">(1966) </w:t>
                </w:r>
                <w:r>
                  <w:t>[voice, g.]</w:t>
                </w:r>
              </w:p>
              <w:p w14:paraId="5DBC6307" w14:textId="77777777" w:rsidR="00F952AA" w:rsidRPr="00AC5090" w:rsidRDefault="00F952AA" w:rsidP="00F952AA">
                <w:pPr>
                  <w:rPr>
                    <w:sz w:val="24"/>
                    <w:szCs w:val="24"/>
                    <w:lang w:val="en-CA"/>
                  </w:rPr>
                </w:pPr>
                <w:r w:rsidRPr="00270B34">
                  <w:rPr>
                    <w:sz w:val="24"/>
                    <w:szCs w:val="24"/>
                    <w:lang w:val="en-CA"/>
                  </w:rPr>
                  <w:t xml:space="preserve">Vox Vocis </w:t>
                </w:r>
                <w:r>
                  <w:rPr>
                    <w:sz w:val="24"/>
                    <w:szCs w:val="24"/>
                    <w:lang w:val="en-CA"/>
                  </w:rPr>
                  <w:t>(1974)</w:t>
                </w:r>
                <w:r w:rsidRPr="00270B34">
                  <w:rPr>
                    <w:sz w:val="24"/>
                    <w:szCs w:val="24"/>
                    <w:lang w:val="en-CA"/>
                  </w:rPr>
                  <w:t>[mgn. tape and slides projector]</w:t>
                </w:r>
              </w:p>
              <w:p w14:paraId="1F2FF1FD" w14:textId="77777777" w:rsidR="00F952AA" w:rsidRDefault="00F952AA" w:rsidP="00F952AA">
                <w:pPr>
                  <w:pStyle w:val="BodyText"/>
                  <w:spacing w:after="0"/>
                  <w:rPr>
                    <w:bCs/>
                  </w:rPr>
                </w:pPr>
                <w:r w:rsidRPr="00270B34">
                  <w:rPr>
                    <w:bCs/>
                    <w:lang w:val="it-IT"/>
                  </w:rPr>
                  <w:t>Dualismo I o</w:t>
                </w:r>
                <w:r w:rsidRPr="00270B34">
                  <w:t xml:space="preserve">p. 15 </w:t>
                </w:r>
                <w:r>
                  <w:t xml:space="preserve">(1979) </w:t>
                </w:r>
                <w:r w:rsidRPr="00270B34">
                  <w:t>[</w:t>
                </w:r>
                <w:r w:rsidRPr="00270B34">
                  <w:rPr>
                    <w:bCs/>
                  </w:rPr>
                  <w:t>fl. (2)]</w:t>
                </w:r>
              </w:p>
              <w:p w14:paraId="0D6346B6" w14:textId="77777777" w:rsidR="00F952AA" w:rsidRDefault="00F952AA" w:rsidP="00F952AA">
                <w:pPr>
                  <w:rPr>
                    <w:sz w:val="24"/>
                    <w:szCs w:val="24"/>
                  </w:rPr>
                </w:pPr>
                <w:r w:rsidRPr="00270B34">
                  <w:rPr>
                    <w:sz w:val="24"/>
                    <w:szCs w:val="24"/>
                  </w:rPr>
                  <w:t xml:space="preserve">Sete Esboços para Espantar G. d’Arezzo op. 25 </w:t>
                </w:r>
                <w:r>
                  <w:rPr>
                    <w:sz w:val="24"/>
                    <w:szCs w:val="24"/>
                  </w:rPr>
                  <w:t>(1989)</w:t>
                </w:r>
                <w:r w:rsidRPr="00270B34">
                  <w:rPr>
                    <w:sz w:val="24"/>
                    <w:szCs w:val="24"/>
                  </w:rPr>
                  <w:t>[perc. (2)]</w:t>
                </w:r>
              </w:p>
              <w:p w14:paraId="349C78C1" w14:textId="77777777" w:rsidR="00F952AA" w:rsidRPr="00AC5090" w:rsidRDefault="00F952AA" w:rsidP="00F952AA">
                <w:pPr>
                  <w:rPr>
                    <w:sz w:val="24"/>
                    <w:szCs w:val="24"/>
                  </w:rPr>
                </w:pPr>
                <w:r w:rsidRPr="00270B34">
                  <w:rPr>
                    <w:sz w:val="24"/>
                    <w:szCs w:val="24"/>
                  </w:rPr>
                  <w:t xml:space="preserve">Debussy </w:t>
                </w:r>
                <w:r>
                  <w:rPr>
                    <w:sz w:val="24"/>
                    <w:szCs w:val="24"/>
                  </w:rPr>
                  <w:t xml:space="preserve">(1993) </w:t>
                </w:r>
                <w:r w:rsidRPr="00270B34">
                  <w:rPr>
                    <w:sz w:val="24"/>
                    <w:szCs w:val="24"/>
                  </w:rPr>
                  <w:t>[Reciter,</w:t>
                </w:r>
                <w:r w:rsidRPr="00270B34">
                  <w:rPr>
                    <w:bCs/>
                    <w:sz w:val="24"/>
                    <w:szCs w:val="24"/>
                    <w:lang w:val="it-IT"/>
                  </w:rPr>
                  <w:t xml:space="preserve"> singer(in)</w:t>
                </w:r>
                <w:r>
                  <w:rPr>
                    <w:sz w:val="24"/>
                    <w:szCs w:val="24"/>
                  </w:rPr>
                  <w:t>]</w:t>
                </w:r>
              </w:p>
              <w:p w14:paraId="71D14646" w14:textId="77777777" w:rsidR="00F952AA" w:rsidRPr="00270B34" w:rsidRDefault="00F952AA" w:rsidP="00F952AA">
                <w:pPr>
                  <w:rPr>
                    <w:sz w:val="24"/>
                    <w:szCs w:val="24"/>
                  </w:rPr>
                </w:pPr>
                <w:r w:rsidRPr="00270B34">
                  <w:rPr>
                    <w:bCs/>
                    <w:sz w:val="24"/>
                    <w:szCs w:val="24"/>
                    <w:lang w:val="it-IT"/>
                  </w:rPr>
                  <w:t>Dualismo II o</w:t>
                </w:r>
                <w:r w:rsidRPr="00270B34">
                  <w:rPr>
                    <w:sz w:val="24"/>
                    <w:szCs w:val="24"/>
                  </w:rPr>
                  <w:t xml:space="preserve">p. 30 </w:t>
                </w:r>
                <w:r>
                  <w:rPr>
                    <w:sz w:val="24"/>
                    <w:szCs w:val="24"/>
                  </w:rPr>
                  <w:t>(1994/1998)[fl. ,cl. / Eb-cl.</w:t>
                </w:r>
                <w:r w:rsidRPr="00270B34">
                  <w:rPr>
                    <w:sz w:val="24"/>
                    <w:szCs w:val="24"/>
                  </w:rPr>
                  <w:t xml:space="preserve">, </w:t>
                </w:r>
                <w:r>
                  <w:rPr>
                    <w:sz w:val="24"/>
                    <w:szCs w:val="24"/>
                  </w:rPr>
                  <w:t>A-cl.]</w:t>
                </w:r>
              </w:p>
              <w:p w14:paraId="0481D42F" w14:textId="77777777" w:rsidR="00F952AA" w:rsidRPr="00270B34" w:rsidRDefault="00F952AA" w:rsidP="00F952AA">
                <w:pPr>
                  <w:rPr>
                    <w:bCs/>
                    <w:sz w:val="24"/>
                    <w:szCs w:val="24"/>
                    <w:lang w:val="it-IT"/>
                  </w:rPr>
                </w:pPr>
                <w:r w:rsidRPr="00270B34">
                  <w:rPr>
                    <w:sz w:val="24"/>
                    <w:szCs w:val="24"/>
                  </w:rPr>
                  <w:t>Alter-nativa</w:t>
                </w:r>
                <w:r w:rsidRPr="00270B34">
                  <w:rPr>
                    <w:bCs/>
                    <w:sz w:val="24"/>
                    <w:szCs w:val="24"/>
                    <w:lang w:val="it-IT"/>
                  </w:rPr>
                  <w:t xml:space="preserve"> o</w:t>
                </w:r>
                <w:r w:rsidRPr="00270B34">
                  <w:rPr>
                    <w:sz w:val="24"/>
                    <w:szCs w:val="24"/>
                  </w:rPr>
                  <w:t xml:space="preserve">p. 40 </w:t>
                </w:r>
                <w:r>
                  <w:rPr>
                    <w:sz w:val="24"/>
                    <w:szCs w:val="24"/>
                  </w:rPr>
                  <w:t>(1995/2010)</w:t>
                </w:r>
                <w:r w:rsidRPr="00270B34">
                  <w:rPr>
                    <w:sz w:val="24"/>
                    <w:szCs w:val="24"/>
                  </w:rPr>
                  <w:t xml:space="preserve">[cl., </w:t>
                </w:r>
                <w:r>
                  <w:rPr>
                    <w:sz w:val="24"/>
                    <w:szCs w:val="24"/>
                  </w:rPr>
                  <w:t>r</w:t>
                </w:r>
                <w:r w:rsidRPr="00270B34">
                  <w:rPr>
                    <w:sz w:val="24"/>
                    <w:szCs w:val="24"/>
                  </w:rPr>
                  <w:t>eciter]</w:t>
                </w:r>
              </w:p>
              <w:p w14:paraId="03B5C028" w14:textId="77777777" w:rsidR="00F952AA" w:rsidRPr="00AD08BA" w:rsidRDefault="00F952AA" w:rsidP="00F952AA">
                <w:pPr>
                  <w:pStyle w:val="BodyText"/>
                  <w:spacing w:after="0"/>
                  <w:rPr>
                    <w:lang w:val="en-CA"/>
                  </w:rPr>
                </w:pPr>
              </w:p>
              <w:p w14:paraId="6E997108" w14:textId="77777777" w:rsidR="00F952AA" w:rsidRDefault="00F952AA" w:rsidP="00DB244A">
                <w:pPr>
                  <w:pStyle w:val="Heading2"/>
                  <w:outlineLvl w:val="1"/>
                </w:pPr>
                <w:r w:rsidRPr="00270B34">
                  <w:t>Trio</w:t>
                </w:r>
              </w:p>
              <w:p w14:paraId="0F922A15" w14:textId="77777777" w:rsidR="00F952AA" w:rsidRPr="00985F0C" w:rsidRDefault="00F952AA" w:rsidP="00F952AA">
                <w:pPr>
                  <w:rPr>
                    <w:sz w:val="24"/>
                    <w:szCs w:val="24"/>
                    <w:lang w:val="de-DE"/>
                  </w:rPr>
                </w:pPr>
                <w:r w:rsidRPr="00985F0C">
                  <w:rPr>
                    <w:sz w:val="24"/>
                    <w:szCs w:val="24"/>
                    <w:lang w:val="en-CA"/>
                  </w:rPr>
                  <w:t>Ave Maria, 2</w:t>
                </w:r>
                <w:r>
                  <w:rPr>
                    <w:sz w:val="24"/>
                    <w:szCs w:val="24"/>
                    <w:lang w:val="en-CA"/>
                  </w:rPr>
                  <w:t>nd.</w:t>
                </w:r>
                <w:r w:rsidRPr="00985F0C">
                  <w:rPr>
                    <w:sz w:val="24"/>
                    <w:szCs w:val="24"/>
                    <w:lang w:val="en-CA"/>
                  </w:rPr>
                  <w:t xml:space="preserve"> version</w:t>
                </w:r>
                <w:r w:rsidRPr="00270B34">
                  <w:rPr>
                    <w:snapToGrid w:val="0"/>
                    <w:sz w:val="24"/>
                    <w:szCs w:val="24"/>
                    <w:lang w:val="de-DE"/>
                  </w:rPr>
                  <w:t xml:space="preserve"> </w:t>
                </w:r>
                <w:r>
                  <w:rPr>
                    <w:snapToGrid w:val="0"/>
                    <w:sz w:val="24"/>
                    <w:szCs w:val="24"/>
                    <w:lang w:val="de-DE"/>
                  </w:rPr>
                  <w:t xml:space="preserve">(1960) </w:t>
                </w:r>
                <w:r w:rsidRPr="00270B34">
                  <w:rPr>
                    <w:snapToGrid w:val="0"/>
                    <w:sz w:val="24"/>
                    <w:szCs w:val="24"/>
                    <w:lang w:val="de-DE"/>
                  </w:rPr>
                  <w:t xml:space="preserve">[S, A, T </w:t>
                </w:r>
                <w:r w:rsidRPr="00985F0C">
                  <w:rPr>
                    <w:sz w:val="24"/>
                    <w:szCs w:val="24"/>
                    <w:lang w:val="en-CA"/>
                  </w:rPr>
                  <w:t>(solo voices or choir)</w:t>
                </w:r>
                <w:r w:rsidRPr="00270B34">
                  <w:rPr>
                    <w:snapToGrid w:val="0"/>
                    <w:sz w:val="24"/>
                    <w:szCs w:val="24"/>
                    <w:lang w:val="de-DE"/>
                  </w:rPr>
                  <w:t>]</w:t>
                </w:r>
              </w:p>
              <w:p w14:paraId="756529F0" w14:textId="77777777" w:rsidR="00F952AA" w:rsidRPr="003B46F6" w:rsidRDefault="00F952AA" w:rsidP="00F952AA">
                <w:pPr>
                  <w:rPr>
                    <w:sz w:val="24"/>
                    <w:szCs w:val="24"/>
                  </w:rPr>
                </w:pPr>
                <w:r w:rsidRPr="00270B34">
                  <w:rPr>
                    <w:sz w:val="24"/>
                    <w:szCs w:val="24"/>
                  </w:rPr>
                  <w:t>Metamorfose I</w:t>
                </w:r>
                <w:r w:rsidRPr="00270B34">
                  <w:rPr>
                    <w:bCs/>
                    <w:sz w:val="24"/>
                    <w:szCs w:val="24"/>
                    <w:lang w:val="it-IT"/>
                  </w:rPr>
                  <w:t xml:space="preserve"> </w:t>
                </w:r>
                <w:r w:rsidRPr="00270B34">
                  <w:rPr>
                    <w:sz w:val="24"/>
                    <w:szCs w:val="24"/>
                  </w:rPr>
                  <w:t xml:space="preserve">op. 2 </w:t>
                </w:r>
                <w:r>
                  <w:rPr>
                    <w:sz w:val="24"/>
                    <w:szCs w:val="24"/>
                  </w:rPr>
                  <w:t xml:space="preserve">(1967) </w:t>
                </w:r>
                <w:r w:rsidRPr="00270B34">
                  <w:rPr>
                    <w:sz w:val="24"/>
                    <w:szCs w:val="24"/>
                  </w:rPr>
                  <w:t>[</w:t>
                </w:r>
                <w:r>
                  <w:rPr>
                    <w:sz w:val="24"/>
                    <w:szCs w:val="24"/>
                  </w:rPr>
                  <w:t>v</w:t>
                </w:r>
                <w:r w:rsidRPr="00270B34">
                  <w:rPr>
                    <w:sz w:val="24"/>
                    <w:szCs w:val="24"/>
                  </w:rPr>
                  <w:t>l., vlc., pf.]</w:t>
                </w:r>
              </w:p>
              <w:p w14:paraId="4506D2E0" w14:textId="77777777" w:rsidR="00F952AA" w:rsidRPr="00270B34" w:rsidRDefault="00F952AA" w:rsidP="00F952AA">
                <w:pPr>
                  <w:rPr>
                    <w:bCs/>
                    <w:sz w:val="24"/>
                    <w:szCs w:val="24"/>
                  </w:rPr>
                </w:pPr>
                <w:r w:rsidRPr="00270B34">
                  <w:rPr>
                    <w:sz w:val="24"/>
                    <w:szCs w:val="24"/>
                  </w:rPr>
                  <w:t xml:space="preserve">Estudo Cromático e Registros </w:t>
                </w:r>
                <w:r>
                  <w:rPr>
                    <w:sz w:val="24"/>
                    <w:szCs w:val="24"/>
                  </w:rPr>
                  <w:t xml:space="preserve">(1971, didactic study) </w:t>
                </w:r>
                <w:r w:rsidRPr="00270B34">
                  <w:rPr>
                    <w:bCs/>
                    <w:sz w:val="24"/>
                    <w:szCs w:val="24"/>
                  </w:rPr>
                  <w:t>[cl. (3)</w:t>
                </w:r>
                <w:r w:rsidRPr="00270B34">
                  <w:rPr>
                    <w:sz w:val="24"/>
                    <w:szCs w:val="24"/>
                  </w:rPr>
                  <w:t>]</w:t>
                </w:r>
              </w:p>
              <w:p w14:paraId="31D4AA6D" w14:textId="77777777" w:rsidR="00F952AA" w:rsidRDefault="00F952AA" w:rsidP="00F952AA">
                <w:pPr>
                  <w:rPr>
                    <w:sz w:val="24"/>
                    <w:szCs w:val="24"/>
                  </w:rPr>
                </w:pPr>
                <w:r w:rsidRPr="00270B34">
                  <w:rPr>
                    <w:sz w:val="24"/>
                    <w:szCs w:val="24"/>
                  </w:rPr>
                  <w:t xml:space="preserve">Trio </w:t>
                </w:r>
                <w:r>
                  <w:rPr>
                    <w:sz w:val="24"/>
                    <w:szCs w:val="24"/>
                  </w:rPr>
                  <w:t xml:space="preserve">(1972) </w:t>
                </w:r>
                <w:r w:rsidRPr="00270B34">
                  <w:rPr>
                    <w:sz w:val="24"/>
                    <w:szCs w:val="24"/>
                  </w:rPr>
                  <w:t>[cl., hrn., pf.]</w:t>
                </w:r>
              </w:p>
              <w:p w14:paraId="469AE346" w14:textId="77777777" w:rsidR="00F952AA" w:rsidRPr="003B46F6" w:rsidRDefault="00F952AA" w:rsidP="00F952AA">
                <w:pPr>
                  <w:rPr>
                    <w:sz w:val="24"/>
                    <w:szCs w:val="24"/>
                    <w:lang w:val="en-CA"/>
                  </w:rPr>
                </w:pPr>
                <w:r w:rsidRPr="00270B34">
                  <w:rPr>
                    <w:sz w:val="24"/>
                    <w:szCs w:val="24"/>
                    <w:lang w:val="en-CA"/>
                  </w:rPr>
                  <w:t>Equilibrista</w:t>
                </w:r>
                <w:r w:rsidRPr="00270B34">
                  <w:rPr>
                    <w:bCs/>
                    <w:sz w:val="24"/>
                    <w:szCs w:val="24"/>
                    <w:lang w:val="it-IT"/>
                  </w:rPr>
                  <w:t xml:space="preserve"> </w:t>
                </w:r>
                <w:r w:rsidRPr="00270B34">
                  <w:rPr>
                    <w:sz w:val="24"/>
                    <w:szCs w:val="24"/>
                    <w:lang w:val="en-CA"/>
                  </w:rPr>
                  <w:t xml:space="preserve">op. 23 </w:t>
                </w:r>
                <w:r>
                  <w:rPr>
                    <w:sz w:val="24"/>
                    <w:szCs w:val="24"/>
                    <w:lang w:val="en-CA"/>
                  </w:rPr>
                  <w:t xml:space="preserve">(1988) </w:t>
                </w:r>
                <w:r w:rsidRPr="00270B34">
                  <w:rPr>
                    <w:bCs/>
                    <w:sz w:val="24"/>
                    <w:szCs w:val="24"/>
                    <w:lang w:val="en-CA"/>
                  </w:rPr>
                  <w:t>[cl., voice (S or MS or Bar.), pf.]</w:t>
                </w:r>
              </w:p>
              <w:p w14:paraId="3F0DDFCD" w14:textId="77777777" w:rsidR="00F952AA" w:rsidRPr="00AD08BA" w:rsidRDefault="00F952AA" w:rsidP="00F952AA">
                <w:pPr>
                  <w:rPr>
                    <w:sz w:val="24"/>
                    <w:szCs w:val="24"/>
                  </w:rPr>
                </w:pPr>
              </w:p>
              <w:p w14:paraId="124FA07B" w14:textId="77777777" w:rsidR="00F952AA" w:rsidRDefault="00F952AA" w:rsidP="00DB244A">
                <w:pPr>
                  <w:pStyle w:val="Heading2"/>
                  <w:outlineLvl w:val="1"/>
                </w:pPr>
                <w:r w:rsidRPr="00AE6D1D">
                  <w:t>Quartet</w:t>
                </w:r>
              </w:p>
              <w:p w14:paraId="13CC3C78" w14:textId="77777777" w:rsidR="00F952AA" w:rsidRDefault="00F952AA" w:rsidP="00F952AA">
                <w:pPr>
                  <w:rPr>
                    <w:sz w:val="24"/>
                    <w:szCs w:val="24"/>
                  </w:rPr>
                </w:pPr>
                <w:r w:rsidRPr="00AE6D1D">
                  <w:rPr>
                    <w:sz w:val="24"/>
                    <w:szCs w:val="24"/>
                  </w:rPr>
                  <w:t xml:space="preserve">Aboio op. 8 </w:t>
                </w:r>
                <w:r>
                  <w:rPr>
                    <w:sz w:val="24"/>
                    <w:szCs w:val="24"/>
                  </w:rPr>
                  <w:t xml:space="preserve">(1973) </w:t>
                </w:r>
                <w:r w:rsidRPr="00AE6D1D">
                  <w:rPr>
                    <w:sz w:val="24"/>
                    <w:szCs w:val="24"/>
                  </w:rPr>
                  <w:t>[cl. (3), vlc.]</w:t>
                </w:r>
              </w:p>
              <w:p w14:paraId="1D387A66" w14:textId="77777777" w:rsidR="00F952AA" w:rsidRDefault="00F952AA" w:rsidP="00F952AA">
                <w:pPr>
                  <w:rPr>
                    <w:bCs/>
                    <w:sz w:val="24"/>
                    <w:szCs w:val="24"/>
                    <w:lang w:val="it-IT"/>
                  </w:rPr>
                </w:pPr>
                <w:r w:rsidRPr="00AE6D1D">
                  <w:rPr>
                    <w:sz w:val="24"/>
                    <w:szCs w:val="24"/>
                    <w:lang w:val="it-IT"/>
                  </w:rPr>
                  <w:t>Por Fas ou por Nefas</w:t>
                </w:r>
                <w:r w:rsidRPr="00AE6D1D">
                  <w:rPr>
                    <w:bCs/>
                    <w:sz w:val="24"/>
                    <w:szCs w:val="24"/>
                    <w:lang w:val="it-IT"/>
                  </w:rPr>
                  <w:t xml:space="preserve"> </w:t>
                </w:r>
                <w:r w:rsidRPr="00AE6D1D">
                  <w:rPr>
                    <w:sz w:val="24"/>
                    <w:szCs w:val="24"/>
                    <w:lang w:val="it-IT"/>
                  </w:rPr>
                  <w:t>op. 10</w:t>
                </w:r>
                <w:r w:rsidRPr="00AE6D1D">
                  <w:rPr>
                    <w:bCs/>
                    <w:sz w:val="24"/>
                    <w:szCs w:val="24"/>
                    <w:lang w:val="it-IT"/>
                  </w:rPr>
                  <w:t xml:space="preserve"> </w:t>
                </w:r>
                <w:r>
                  <w:rPr>
                    <w:bCs/>
                    <w:sz w:val="24"/>
                    <w:szCs w:val="24"/>
                    <w:lang w:val="it-IT"/>
                  </w:rPr>
                  <w:t xml:space="preserve">(1973) </w:t>
                </w:r>
                <w:r w:rsidRPr="00AE6D1D">
                  <w:rPr>
                    <w:bCs/>
                    <w:sz w:val="24"/>
                    <w:szCs w:val="24"/>
                    <w:lang w:val="it-IT"/>
                  </w:rPr>
                  <w:t>[voice (T or Bar. or B), pf., vlc., dancer]</w:t>
                </w:r>
              </w:p>
              <w:p w14:paraId="1ABC5461" w14:textId="77777777" w:rsidR="00F952AA" w:rsidRPr="0027016D" w:rsidRDefault="00F952AA" w:rsidP="00F952AA">
                <w:pPr>
                  <w:rPr>
                    <w:snapToGrid w:val="0"/>
                    <w:sz w:val="24"/>
                    <w:szCs w:val="24"/>
                    <w:lang w:val="de-DE"/>
                  </w:rPr>
                </w:pPr>
                <w:r w:rsidRPr="0027016D">
                  <w:rPr>
                    <w:sz w:val="24"/>
                    <w:szCs w:val="24"/>
                    <w:lang w:val="en-CA"/>
                  </w:rPr>
                  <w:t>Ressonâncias II</w:t>
                </w:r>
                <w:r w:rsidRPr="00AE6D1D">
                  <w:rPr>
                    <w:bCs/>
                    <w:sz w:val="24"/>
                    <w:szCs w:val="24"/>
                    <w:lang w:val="it-IT"/>
                  </w:rPr>
                  <w:t xml:space="preserve"> </w:t>
                </w:r>
                <w:r>
                  <w:rPr>
                    <w:bCs/>
                    <w:sz w:val="24"/>
                    <w:szCs w:val="24"/>
                    <w:lang w:val="it-IT"/>
                  </w:rPr>
                  <w:t xml:space="preserve">(1973) </w:t>
                </w:r>
                <w:r w:rsidRPr="00AE6D1D">
                  <w:rPr>
                    <w:bCs/>
                    <w:sz w:val="24"/>
                    <w:szCs w:val="24"/>
                    <w:lang w:val="it-IT"/>
                  </w:rPr>
                  <w:t>[cl. (or voice), pf.</w:t>
                </w:r>
                <w:r w:rsidRPr="00AE6D1D">
                  <w:rPr>
                    <w:snapToGrid w:val="0"/>
                    <w:sz w:val="24"/>
                    <w:szCs w:val="24"/>
                    <w:lang w:val="de-DE"/>
                  </w:rPr>
                  <w:t xml:space="preserve"> </w:t>
                </w:r>
                <w:r w:rsidRPr="00AE6D1D">
                  <w:rPr>
                    <w:bCs/>
                    <w:sz w:val="24"/>
                    <w:szCs w:val="24"/>
                    <w:lang w:val="it-IT"/>
                  </w:rPr>
                  <w:t>vl., vlc.</w:t>
                </w:r>
                <w:r w:rsidRPr="00AE6D1D">
                  <w:rPr>
                    <w:snapToGrid w:val="0"/>
                    <w:sz w:val="24"/>
                    <w:szCs w:val="24"/>
                    <w:lang w:val="de-DE"/>
                  </w:rPr>
                  <w:t>]</w:t>
                </w:r>
              </w:p>
              <w:p w14:paraId="45FDBEFE" w14:textId="77777777" w:rsidR="00F952AA" w:rsidRPr="0027016D" w:rsidRDefault="00F952AA" w:rsidP="00F952AA">
                <w:pPr>
                  <w:rPr>
                    <w:bCs/>
                    <w:sz w:val="24"/>
                    <w:szCs w:val="24"/>
                    <w:lang w:val="it-IT"/>
                  </w:rPr>
                </w:pPr>
                <w:r w:rsidRPr="00AE6D1D">
                  <w:rPr>
                    <w:bCs/>
                    <w:sz w:val="24"/>
                    <w:szCs w:val="24"/>
                    <w:lang w:val="it-IT"/>
                  </w:rPr>
                  <w:t xml:space="preserve">Síndrome </w:t>
                </w:r>
                <w:r w:rsidRPr="00AE6D1D">
                  <w:rPr>
                    <w:sz w:val="24"/>
                    <w:szCs w:val="24"/>
                  </w:rPr>
                  <w:t xml:space="preserve">op. 9 </w:t>
                </w:r>
                <w:r>
                  <w:rPr>
                    <w:sz w:val="24"/>
                    <w:szCs w:val="24"/>
                  </w:rPr>
                  <w:t xml:space="preserve">(1973) </w:t>
                </w:r>
                <w:r w:rsidRPr="00AE6D1D">
                  <w:rPr>
                    <w:sz w:val="24"/>
                    <w:szCs w:val="24"/>
                  </w:rPr>
                  <w:t>[2</w:t>
                </w:r>
                <w:r w:rsidRPr="00AE6D1D">
                  <w:rPr>
                    <w:bCs/>
                    <w:sz w:val="24"/>
                    <w:szCs w:val="24"/>
                    <w:lang w:val="it-IT"/>
                  </w:rPr>
                  <w:t xml:space="preserve"> vl., vla., vlc.</w:t>
                </w:r>
                <w:r w:rsidRPr="00AE6D1D">
                  <w:rPr>
                    <w:sz w:val="24"/>
                    <w:szCs w:val="24"/>
                  </w:rPr>
                  <w:t>]</w:t>
                </w:r>
              </w:p>
              <w:p w14:paraId="3294E121" w14:textId="77777777" w:rsidR="00F952AA" w:rsidRPr="00985F0C" w:rsidRDefault="00F952AA" w:rsidP="00F952AA">
                <w:pPr>
                  <w:rPr>
                    <w:bCs/>
                    <w:sz w:val="24"/>
                    <w:szCs w:val="24"/>
                    <w:lang w:val="it-IT"/>
                  </w:rPr>
                </w:pPr>
                <w:r w:rsidRPr="00AE6D1D">
                  <w:rPr>
                    <w:sz w:val="24"/>
                    <w:szCs w:val="24"/>
                  </w:rPr>
                  <w:t>Quadrantes Líricos I</w:t>
                </w:r>
                <w:r w:rsidRPr="00AE6D1D">
                  <w:rPr>
                    <w:bCs/>
                    <w:sz w:val="24"/>
                    <w:szCs w:val="24"/>
                    <w:lang w:val="it-IT"/>
                  </w:rPr>
                  <w:t xml:space="preserve"> op. </w:t>
                </w:r>
                <w:r w:rsidRPr="00AE6D1D">
                  <w:rPr>
                    <w:sz w:val="24"/>
                    <w:szCs w:val="24"/>
                  </w:rPr>
                  <w:t>32</w:t>
                </w:r>
                <w:r w:rsidRPr="00AE6D1D">
                  <w:rPr>
                    <w:bCs/>
                    <w:sz w:val="24"/>
                    <w:szCs w:val="24"/>
                    <w:lang w:val="it-IT"/>
                  </w:rPr>
                  <w:t xml:space="preserve"> </w:t>
                </w:r>
                <w:r>
                  <w:rPr>
                    <w:bCs/>
                    <w:sz w:val="24"/>
                    <w:szCs w:val="24"/>
                    <w:lang w:val="it-IT"/>
                  </w:rPr>
                  <w:t xml:space="preserve">(1995) </w:t>
                </w:r>
                <w:r w:rsidRPr="00AE6D1D">
                  <w:rPr>
                    <w:bCs/>
                    <w:sz w:val="24"/>
                    <w:szCs w:val="24"/>
                    <w:lang w:val="it-IT"/>
                  </w:rPr>
                  <w:t>[fl., vl., vla., vlc.]</w:t>
                </w:r>
              </w:p>
              <w:p w14:paraId="148D7413" w14:textId="77777777" w:rsidR="00F952AA" w:rsidRPr="00AE6D1D" w:rsidRDefault="00F952AA" w:rsidP="00F952AA">
                <w:pPr>
                  <w:rPr>
                    <w:bCs/>
                    <w:sz w:val="24"/>
                    <w:szCs w:val="24"/>
                    <w:lang w:val="it-IT"/>
                  </w:rPr>
                </w:pPr>
                <w:r w:rsidRPr="00AE6D1D">
                  <w:rPr>
                    <w:sz w:val="24"/>
                    <w:szCs w:val="24"/>
                  </w:rPr>
                  <w:t>Quadrantes Líricos II</w:t>
                </w:r>
                <w:r w:rsidRPr="00AE6D1D">
                  <w:rPr>
                    <w:bCs/>
                    <w:sz w:val="24"/>
                    <w:szCs w:val="24"/>
                    <w:lang w:val="it-IT"/>
                  </w:rPr>
                  <w:t xml:space="preserve"> </w:t>
                </w:r>
                <w:r w:rsidRPr="00AE6D1D">
                  <w:rPr>
                    <w:sz w:val="24"/>
                    <w:szCs w:val="24"/>
                  </w:rPr>
                  <w:t xml:space="preserve">op. 39 </w:t>
                </w:r>
                <w:r>
                  <w:rPr>
                    <w:sz w:val="24"/>
                    <w:szCs w:val="24"/>
                  </w:rPr>
                  <w:t xml:space="preserve">(2009) </w:t>
                </w:r>
                <w:r w:rsidRPr="00AE6D1D">
                  <w:rPr>
                    <w:bCs/>
                    <w:sz w:val="24"/>
                    <w:szCs w:val="24"/>
                    <w:lang w:val="it-IT"/>
                  </w:rPr>
                  <w:t>[fl., ob., cl., fag.]</w:t>
                </w:r>
              </w:p>
              <w:p w14:paraId="11AAC284" w14:textId="77777777" w:rsidR="00F952AA" w:rsidRDefault="00F952AA" w:rsidP="00F952AA">
                <w:pPr>
                  <w:rPr>
                    <w:b/>
                    <w:sz w:val="28"/>
                    <w:szCs w:val="28"/>
                  </w:rPr>
                </w:pPr>
              </w:p>
              <w:p w14:paraId="5EF4EB9D" w14:textId="77777777" w:rsidR="00F952AA" w:rsidRPr="00AE6D1D" w:rsidRDefault="00F952AA" w:rsidP="00DB244A">
                <w:pPr>
                  <w:pStyle w:val="Heading2"/>
                  <w:outlineLvl w:val="1"/>
                </w:pPr>
                <w:r w:rsidRPr="00AE6D1D">
                  <w:t>Quintet</w:t>
                </w:r>
              </w:p>
              <w:p w14:paraId="74FFBF92" w14:textId="77777777" w:rsidR="00F952AA" w:rsidRPr="00AE6D1D" w:rsidRDefault="00F952AA" w:rsidP="00F952AA">
                <w:pPr>
                  <w:rPr>
                    <w:sz w:val="24"/>
                    <w:szCs w:val="24"/>
                    <w:lang w:val="de-DE"/>
                  </w:rPr>
                </w:pPr>
                <w:r w:rsidRPr="00AE6D1D">
                  <w:rPr>
                    <w:sz w:val="24"/>
                    <w:szCs w:val="24"/>
                    <w:lang w:val="de-DE"/>
                  </w:rPr>
                  <w:t xml:space="preserve">A Chegada de Lampião no Inferno op. 19 </w:t>
                </w:r>
                <w:r>
                  <w:rPr>
                    <w:sz w:val="24"/>
                    <w:szCs w:val="24"/>
                    <w:lang w:val="de-DE"/>
                  </w:rPr>
                  <w:t xml:space="preserve">(1983) </w:t>
                </w:r>
                <w:r w:rsidRPr="00AE6D1D">
                  <w:rPr>
                    <w:sz w:val="24"/>
                    <w:szCs w:val="24"/>
                    <w:lang w:val="de-DE"/>
                  </w:rPr>
                  <w:t>[</w:t>
                </w:r>
                <w:r w:rsidRPr="00AE6D1D">
                  <w:rPr>
                    <w:bCs/>
                    <w:sz w:val="24"/>
                    <w:szCs w:val="24"/>
                    <w:lang w:val="it-IT"/>
                  </w:rPr>
                  <w:t>tr (2)., hrn., tbn., tb.</w:t>
                </w:r>
                <w:r w:rsidRPr="00AE6D1D">
                  <w:rPr>
                    <w:sz w:val="24"/>
                    <w:szCs w:val="24"/>
                    <w:lang w:val="de-DE"/>
                  </w:rPr>
                  <w:t>]</w:t>
                </w:r>
              </w:p>
              <w:p w14:paraId="12654691" w14:textId="77777777" w:rsidR="00F952AA" w:rsidRPr="00F2585D" w:rsidRDefault="00F952AA" w:rsidP="00F952AA">
                <w:pPr>
                  <w:rPr>
                    <w:sz w:val="24"/>
                    <w:szCs w:val="24"/>
                    <w:lang w:val="de-DE"/>
                  </w:rPr>
                </w:pPr>
              </w:p>
              <w:p w14:paraId="5250EC56" w14:textId="77777777" w:rsidR="00F952AA" w:rsidRDefault="00F952AA" w:rsidP="00DB244A">
                <w:pPr>
                  <w:pStyle w:val="Heading2"/>
                  <w:outlineLvl w:val="1"/>
                </w:pPr>
                <w:r w:rsidRPr="00AE6D1D">
                  <w:t>Sextet</w:t>
                </w:r>
              </w:p>
              <w:p w14:paraId="058779E9" w14:textId="77777777" w:rsidR="00F952AA" w:rsidRPr="00C16C7E" w:rsidRDefault="00F952AA" w:rsidP="00F952AA">
                <w:pPr>
                  <w:rPr>
                    <w:sz w:val="24"/>
                    <w:szCs w:val="24"/>
                    <w:lang w:val="de-DE"/>
                  </w:rPr>
                </w:pPr>
                <w:r w:rsidRPr="00AE6D1D">
                  <w:rPr>
                    <w:sz w:val="24"/>
                    <w:szCs w:val="24"/>
                    <w:lang w:val="de-DE"/>
                  </w:rPr>
                  <w:t xml:space="preserve">Música para Percussão </w:t>
                </w:r>
                <w:r>
                  <w:rPr>
                    <w:sz w:val="24"/>
                    <w:szCs w:val="24"/>
                    <w:lang w:val="de-DE"/>
                  </w:rPr>
                  <w:t xml:space="preserve">(1976) </w:t>
                </w:r>
                <w:r w:rsidRPr="00AE6D1D">
                  <w:rPr>
                    <w:sz w:val="24"/>
                    <w:szCs w:val="24"/>
                    <w:lang w:val="de-DE"/>
                  </w:rPr>
                  <w:t>[</w:t>
                </w:r>
                <w:r>
                  <w:rPr>
                    <w:bCs/>
                    <w:sz w:val="24"/>
                    <w:szCs w:val="24"/>
                    <w:lang w:val="it-IT"/>
                  </w:rPr>
                  <w:t>p</w:t>
                </w:r>
                <w:r w:rsidRPr="00AE6D1D">
                  <w:rPr>
                    <w:bCs/>
                    <w:sz w:val="24"/>
                    <w:szCs w:val="24"/>
                    <w:lang w:val="it-IT"/>
                  </w:rPr>
                  <w:t>erc. (5), pf.</w:t>
                </w:r>
                <w:r w:rsidRPr="00AE6D1D">
                  <w:rPr>
                    <w:sz w:val="24"/>
                    <w:szCs w:val="24"/>
                    <w:lang w:val="de-DE"/>
                  </w:rPr>
                  <w:t>]</w:t>
                </w:r>
              </w:p>
              <w:p w14:paraId="395C8AE1" w14:textId="77777777" w:rsidR="00F952AA" w:rsidRPr="00AE6D1D" w:rsidRDefault="00F952AA" w:rsidP="00F952AA">
                <w:pPr>
                  <w:rPr>
                    <w:sz w:val="24"/>
                    <w:szCs w:val="24"/>
                    <w:lang w:val="de-DE"/>
                  </w:rPr>
                </w:pPr>
                <w:r w:rsidRPr="00AE6D1D">
                  <w:rPr>
                    <w:sz w:val="24"/>
                    <w:szCs w:val="24"/>
                    <w:lang w:val="de-DE"/>
                  </w:rPr>
                  <w:t xml:space="preserve">Expressões Cibernéticas op. 20 </w:t>
                </w:r>
                <w:r>
                  <w:rPr>
                    <w:sz w:val="24"/>
                    <w:szCs w:val="24"/>
                    <w:lang w:val="de-DE"/>
                  </w:rPr>
                  <w:t xml:space="preserve">(1985) </w:t>
                </w:r>
                <w:r w:rsidRPr="00AE6D1D">
                  <w:rPr>
                    <w:sz w:val="24"/>
                    <w:szCs w:val="24"/>
                    <w:lang w:val="de-DE"/>
                  </w:rPr>
                  <w:t>[</w:t>
                </w:r>
                <w:r>
                  <w:rPr>
                    <w:bCs/>
                    <w:sz w:val="24"/>
                    <w:szCs w:val="24"/>
                    <w:lang w:val="it-IT"/>
                  </w:rPr>
                  <w:t>p</w:t>
                </w:r>
                <w:r w:rsidRPr="00AE6D1D">
                  <w:rPr>
                    <w:bCs/>
                    <w:sz w:val="24"/>
                    <w:szCs w:val="24"/>
                    <w:lang w:val="it-IT"/>
                  </w:rPr>
                  <w:t>erc. (5), vo</w:t>
                </w:r>
                <w:r>
                  <w:rPr>
                    <w:bCs/>
                    <w:sz w:val="24"/>
                    <w:szCs w:val="24"/>
                    <w:lang w:val="it-IT"/>
                  </w:rPr>
                  <w:t>ice</w:t>
                </w:r>
                <w:r w:rsidRPr="00AE6D1D">
                  <w:rPr>
                    <w:bCs/>
                    <w:sz w:val="24"/>
                    <w:szCs w:val="24"/>
                    <w:lang w:val="it-IT"/>
                  </w:rPr>
                  <w:t xml:space="preserve"> (S o</w:t>
                </w:r>
                <w:r>
                  <w:rPr>
                    <w:bCs/>
                    <w:sz w:val="24"/>
                    <w:szCs w:val="24"/>
                    <w:lang w:val="it-IT"/>
                  </w:rPr>
                  <w:t>r</w:t>
                </w:r>
                <w:r w:rsidRPr="00AE6D1D">
                  <w:rPr>
                    <w:bCs/>
                    <w:sz w:val="24"/>
                    <w:szCs w:val="24"/>
                    <w:lang w:val="it-IT"/>
                  </w:rPr>
                  <w:t xml:space="preserve"> T)</w:t>
                </w:r>
                <w:r w:rsidRPr="00AE6D1D">
                  <w:rPr>
                    <w:sz w:val="24"/>
                    <w:szCs w:val="24"/>
                    <w:lang w:val="de-DE"/>
                  </w:rPr>
                  <w:t>]</w:t>
                </w:r>
              </w:p>
              <w:p w14:paraId="2E48AC29" w14:textId="77777777" w:rsidR="00F952AA" w:rsidRPr="00AE6D1D" w:rsidRDefault="00F952AA" w:rsidP="00F952AA">
                <w:pPr>
                  <w:rPr>
                    <w:sz w:val="24"/>
                    <w:szCs w:val="24"/>
                    <w:lang w:val="en-CA"/>
                  </w:rPr>
                </w:pPr>
              </w:p>
              <w:p w14:paraId="3501733E" w14:textId="77777777" w:rsidR="00F952AA" w:rsidRDefault="00F952AA" w:rsidP="00DB244A">
                <w:pPr>
                  <w:pStyle w:val="Heading1"/>
                  <w:outlineLvl w:val="0"/>
                </w:pPr>
                <w:r w:rsidRPr="006A4778">
                  <w:t>Other chamber ensembles</w:t>
                </w:r>
              </w:p>
              <w:p w14:paraId="13AEDCE8" w14:textId="77777777" w:rsidR="00F952AA" w:rsidRPr="005805E6" w:rsidRDefault="00F952AA" w:rsidP="00F952AA">
                <w:pPr>
                  <w:rPr>
                    <w:snapToGrid w:val="0"/>
                    <w:sz w:val="24"/>
                    <w:szCs w:val="24"/>
                    <w:lang w:val="it-IT"/>
                  </w:rPr>
                </w:pPr>
                <w:r w:rsidRPr="000626B8">
                  <w:rPr>
                    <w:sz w:val="24"/>
                    <w:szCs w:val="24"/>
                    <w:lang w:val="it-IT"/>
                  </w:rPr>
                  <w:t>Contração</w:t>
                </w:r>
                <w:r w:rsidRPr="000626B8">
                  <w:rPr>
                    <w:bCs/>
                    <w:sz w:val="24"/>
                    <w:szCs w:val="24"/>
                    <w:lang w:val="it-IT"/>
                  </w:rPr>
                  <w:t xml:space="preserve"> op. 5 </w:t>
                </w:r>
                <w:r>
                  <w:rPr>
                    <w:bCs/>
                    <w:sz w:val="24"/>
                    <w:szCs w:val="24"/>
                    <w:lang w:val="it-IT"/>
                  </w:rPr>
                  <w:t xml:space="preserve">(1969) </w:t>
                </w:r>
                <w:r w:rsidRPr="000626B8">
                  <w:rPr>
                    <w:bCs/>
                    <w:sz w:val="24"/>
                    <w:szCs w:val="24"/>
                    <w:lang w:val="it-IT"/>
                  </w:rPr>
                  <w:t>[</w:t>
                </w:r>
                <w:r>
                  <w:rPr>
                    <w:bCs/>
                    <w:sz w:val="24"/>
                    <w:szCs w:val="24"/>
                    <w:lang w:val="it-IT"/>
                  </w:rPr>
                  <w:t>mixed ensemble]</w:t>
                </w:r>
              </w:p>
              <w:p w14:paraId="365D596B" w14:textId="77777777" w:rsidR="00F952AA" w:rsidRDefault="00F952AA" w:rsidP="00F952AA">
                <w:pPr>
                  <w:rPr>
                    <w:bCs/>
                    <w:sz w:val="24"/>
                    <w:szCs w:val="24"/>
                    <w:lang w:val="it-IT"/>
                  </w:rPr>
                </w:pPr>
                <w:r w:rsidRPr="000626B8">
                  <w:rPr>
                    <w:snapToGrid w:val="0"/>
                    <w:sz w:val="24"/>
                    <w:szCs w:val="24"/>
                    <w:lang w:val="de-DE"/>
                  </w:rPr>
                  <w:t>Quanta op. 7</w:t>
                </w:r>
                <w:r w:rsidRPr="00A74C7A">
                  <w:rPr>
                    <w:sz w:val="24"/>
                    <w:szCs w:val="24"/>
                    <w:lang w:val="it-IT"/>
                  </w:rPr>
                  <w:t xml:space="preserve"> </w:t>
                </w:r>
                <w:r>
                  <w:rPr>
                    <w:sz w:val="24"/>
                    <w:szCs w:val="24"/>
                    <w:lang w:val="it-IT"/>
                  </w:rPr>
                  <w:t xml:space="preserve">(1972) </w:t>
                </w:r>
                <w:r w:rsidRPr="00A74C7A">
                  <w:rPr>
                    <w:sz w:val="24"/>
                    <w:szCs w:val="24"/>
                    <w:lang w:val="it-IT"/>
                  </w:rPr>
                  <w:t>[</w:t>
                </w:r>
                <w:r>
                  <w:rPr>
                    <w:bCs/>
                    <w:sz w:val="24"/>
                    <w:szCs w:val="24"/>
                    <w:lang w:val="it-IT"/>
                  </w:rPr>
                  <w:t>mixed ensemble</w:t>
                </w:r>
                <w:r w:rsidRPr="000626B8">
                  <w:rPr>
                    <w:bCs/>
                    <w:sz w:val="24"/>
                    <w:szCs w:val="24"/>
                    <w:lang w:val="it-IT"/>
                  </w:rPr>
                  <w:t>]</w:t>
                </w:r>
              </w:p>
              <w:p w14:paraId="363C2CFF" w14:textId="77777777" w:rsidR="00F952AA" w:rsidRPr="0069488E" w:rsidRDefault="00F952AA" w:rsidP="00F952AA">
                <w:pPr>
                  <w:rPr>
                    <w:bCs/>
                    <w:sz w:val="24"/>
                    <w:szCs w:val="24"/>
                    <w:lang w:val="en-CA"/>
                  </w:rPr>
                </w:pPr>
                <w:r w:rsidRPr="000626B8">
                  <w:rPr>
                    <w:sz w:val="24"/>
                    <w:szCs w:val="24"/>
                    <w:lang w:val="it-IT"/>
                  </w:rPr>
                  <w:t xml:space="preserve">Parábola op. 11 </w:t>
                </w:r>
                <w:r>
                  <w:rPr>
                    <w:sz w:val="24"/>
                    <w:szCs w:val="24"/>
                    <w:lang w:val="it-IT"/>
                  </w:rPr>
                  <w:t xml:space="preserve">(1976) </w:t>
                </w:r>
                <w:r w:rsidRPr="000626B8">
                  <w:rPr>
                    <w:sz w:val="24"/>
                    <w:szCs w:val="24"/>
                    <w:lang w:val="it-IT"/>
                  </w:rPr>
                  <w:t>[</w:t>
                </w:r>
                <w:r>
                  <w:rPr>
                    <w:bCs/>
                    <w:sz w:val="24"/>
                    <w:szCs w:val="24"/>
                    <w:lang w:val="it-IT"/>
                  </w:rPr>
                  <w:t>mixed ensemble</w:t>
                </w:r>
                <w:r w:rsidRPr="000626B8">
                  <w:rPr>
                    <w:bCs/>
                    <w:sz w:val="24"/>
                    <w:szCs w:val="24"/>
                    <w:lang w:val="it-IT"/>
                  </w:rPr>
                  <w:t>]</w:t>
                </w:r>
              </w:p>
              <w:p w14:paraId="3D970548" w14:textId="77777777" w:rsidR="00F952AA" w:rsidRPr="00C16C7E" w:rsidRDefault="00F952AA" w:rsidP="00F952AA">
                <w:pPr>
                  <w:rPr>
                    <w:bCs/>
                    <w:sz w:val="24"/>
                    <w:szCs w:val="24"/>
                    <w:lang w:val="es-ES"/>
                  </w:rPr>
                </w:pPr>
                <w:r w:rsidRPr="000626B8">
                  <w:rPr>
                    <w:bCs/>
                    <w:sz w:val="24"/>
                    <w:szCs w:val="24"/>
                  </w:rPr>
                  <w:t xml:space="preserve">Obstinações op. 12 </w:t>
                </w:r>
                <w:r>
                  <w:rPr>
                    <w:bCs/>
                    <w:sz w:val="24"/>
                    <w:szCs w:val="24"/>
                  </w:rPr>
                  <w:t xml:space="preserve">(1977) </w:t>
                </w:r>
                <w:r w:rsidRPr="000626B8">
                  <w:rPr>
                    <w:bCs/>
                    <w:sz w:val="24"/>
                    <w:szCs w:val="24"/>
                  </w:rPr>
                  <w:t>[</w:t>
                </w:r>
                <w:r>
                  <w:rPr>
                    <w:bCs/>
                    <w:sz w:val="24"/>
                    <w:szCs w:val="24"/>
                    <w:lang w:val="it-IT"/>
                  </w:rPr>
                  <w:t>mixed ensemble</w:t>
                </w:r>
                <w:r>
                  <w:rPr>
                    <w:bCs/>
                    <w:sz w:val="24"/>
                    <w:szCs w:val="24"/>
                    <w:lang w:val="es-ES"/>
                  </w:rPr>
                  <w:t>]</w:t>
                </w:r>
              </w:p>
              <w:p w14:paraId="65B28268" w14:textId="77777777" w:rsidR="00F952AA" w:rsidRDefault="00F952AA" w:rsidP="00F952AA">
                <w:pPr>
                  <w:rPr>
                    <w:bCs/>
                    <w:sz w:val="24"/>
                    <w:szCs w:val="24"/>
                    <w:lang w:val="it-IT"/>
                  </w:rPr>
                </w:pPr>
                <w:r w:rsidRPr="006A4778">
                  <w:rPr>
                    <w:sz w:val="24"/>
                    <w:szCs w:val="24"/>
                    <w:lang w:val="en-CA"/>
                  </w:rPr>
                  <w:t>Rupturas op. 17 (1981)</w:t>
                </w:r>
                <w:r w:rsidRPr="000626B8">
                  <w:rPr>
                    <w:bCs/>
                    <w:sz w:val="24"/>
                    <w:szCs w:val="24"/>
                    <w:lang w:val="it-IT"/>
                  </w:rPr>
                  <w:t xml:space="preserve"> [</w:t>
                </w:r>
                <w:r>
                  <w:rPr>
                    <w:bCs/>
                    <w:sz w:val="24"/>
                    <w:szCs w:val="24"/>
                    <w:lang w:val="it-IT"/>
                  </w:rPr>
                  <w:t>mixed septet]</w:t>
                </w:r>
              </w:p>
              <w:p w14:paraId="0C41B52A" w14:textId="77777777" w:rsidR="00F952AA" w:rsidRDefault="00F952AA" w:rsidP="00F952AA">
                <w:pPr>
                  <w:rPr>
                    <w:bCs/>
                    <w:sz w:val="24"/>
                    <w:szCs w:val="24"/>
                    <w:lang w:val="it-IT"/>
                  </w:rPr>
                </w:pPr>
                <w:r w:rsidRPr="000626B8">
                  <w:rPr>
                    <w:bCs/>
                    <w:sz w:val="24"/>
                    <w:szCs w:val="24"/>
                    <w:lang w:val="it-IT"/>
                  </w:rPr>
                  <w:t xml:space="preserve">Memórias Espirais op. 18 </w:t>
                </w:r>
                <w:r>
                  <w:rPr>
                    <w:bCs/>
                    <w:sz w:val="24"/>
                    <w:szCs w:val="24"/>
                    <w:lang w:val="it-IT"/>
                  </w:rPr>
                  <w:t xml:space="preserve">(1983) </w:t>
                </w:r>
                <w:r w:rsidRPr="000626B8">
                  <w:rPr>
                    <w:bCs/>
                    <w:sz w:val="24"/>
                    <w:szCs w:val="24"/>
                    <w:lang w:val="it-IT"/>
                  </w:rPr>
                  <w:t>[</w:t>
                </w:r>
                <w:r>
                  <w:rPr>
                    <w:bCs/>
                    <w:sz w:val="24"/>
                    <w:szCs w:val="24"/>
                    <w:lang w:val="it-IT"/>
                  </w:rPr>
                  <w:t>mixed ensemble]</w:t>
                </w:r>
              </w:p>
              <w:p w14:paraId="4FCFB684" w14:textId="77777777" w:rsidR="00F952AA" w:rsidRPr="005805E6" w:rsidRDefault="00F952AA" w:rsidP="00F952AA">
                <w:pPr>
                  <w:rPr>
                    <w:bCs/>
                    <w:sz w:val="24"/>
                    <w:szCs w:val="24"/>
                    <w:lang w:val="it-IT"/>
                  </w:rPr>
                </w:pPr>
                <w:r w:rsidRPr="000626B8">
                  <w:rPr>
                    <w:sz w:val="24"/>
                    <w:szCs w:val="24"/>
                    <w:lang w:val="it-IT"/>
                  </w:rPr>
                  <w:t xml:space="preserve">Híbrido Concerto op. 26 </w:t>
                </w:r>
                <w:r>
                  <w:rPr>
                    <w:sz w:val="24"/>
                    <w:szCs w:val="24"/>
                    <w:lang w:val="it-IT"/>
                  </w:rPr>
                  <w:t xml:space="preserve">(1991) </w:t>
                </w:r>
                <w:r w:rsidRPr="000626B8">
                  <w:rPr>
                    <w:sz w:val="24"/>
                    <w:szCs w:val="24"/>
                    <w:lang w:val="it-IT"/>
                  </w:rPr>
                  <w:t>[</w:t>
                </w:r>
                <w:r w:rsidRPr="005805E6">
                  <w:rPr>
                    <w:bCs/>
                    <w:sz w:val="24"/>
                    <w:szCs w:val="24"/>
                    <w:lang w:val="it-IT"/>
                  </w:rPr>
                  <w:t>mixed ensemble</w:t>
                </w:r>
                <w:r>
                  <w:rPr>
                    <w:bCs/>
                    <w:sz w:val="24"/>
                    <w:szCs w:val="24"/>
                    <w:lang w:val="it-IT"/>
                  </w:rPr>
                  <w:t>]</w:t>
                </w:r>
              </w:p>
              <w:p w14:paraId="6E99D0E0" w14:textId="77777777" w:rsidR="00F952AA" w:rsidRPr="00C16C7E" w:rsidRDefault="00F952AA" w:rsidP="00F952AA">
                <w:pPr>
                  <w:rPr>
                    <w:sz w:val="24"/>
                    <w:szCs w:val="24"/>
                    <w:lang w:val="en-CA"/>
                  </w:rPr>
                </w:pPr>
                <w:r w:rsidRPr="00A74C7A">
                  <w:rPr>
                    <w:sz w:val="24"/>
                    <w:szCs w:val="24"/>
                    <w:lang w:val="it-IT"/>
                  </w:rPr>
                  <w:t>Desnovelo</w:t>
                </w:r>
                <w:r w:rsidRPr="00A74C7A">
                  <w:rPr>
                    <w:bCs/>
                    <w:sz w:val="24"/>
                    <w:szCs w:val="24"/>
                    <w:lang w:val="it-IT"/>
                  </w:rPr>
                  <w:t xml:space="preserve"> op. 29 </w:t>
                </w:r>
                <w:r>
                  <w:rPr>
                    <w:bCs/>
                    <w:sz w:val="24"/>
                    <w:szCs w:val="24"/>
                    <w:lang w:val="it-IT"/>
                  </w:rPr>
                  <w:t xml:space="preserve">(1994) </w:t>
                </w:r>
                <w:r w:rsidRPr="00A74C7A">
                  <w:rPr>
                    <w:bCs/>
                    <w:sz w:val="24"/>
                    <w:szCs w:val="24"/>
                    <w:lang w:val="it-IT"/>
                  </w:rPr>
                  <w:t>[</w:t>
                </w:r>
                <w:r>
                  <w:rPr>
                    <w:bCs/>
                    <w:sz w:val="24"/>
                    <w:szCs w:val="24"/>
                    <w:lang w:val="it-IT"/>
                  </w:rPr>
                  <w:t>mixed ensemble</w:t>
                </w:r>
                <w:r w:rsidRPr="00C16C7E">
                  <w:rPr>
                    <w:bCs/>
                    <w:sz w:val="24"/>
                    <w:szCs w:val="24"/>
                    <w:lang w:val="en-CA"/>
                  </w:rPr>
                  <w:t>]</w:t>
                </w:r>
              </w:p>
              <w:p w14:paraId="1DEF02EF" w14:textId="77777777" w:rsidR="00F952AA" w:rsidRPr="000626B8" w:rsidRDefault="00F952AA" w:rsidP="00F952AA">
                <w:pPr>
                  <w:rPr>
                    <w:bCs/>
                    <w:sz w:val="24"/>
                    <w:szCs w:val="24"/>
                    <w:lang w:val="it-IT"/>
                  </w:rPr>
                </w:pPr>
                <w:r w:rsidRPr="000626B8">
                  <w:rPr>
                    <w:sz w:val="24"/>
                    <w:szCs w:val="24"/>
                    <w:lang w:val="it-IT"/>
                  </w:rPr>
                  <w:t xml:space="preserve">Digressões op. 33 </w:t>
                </w:r>
                <w:r>
                  <w:rPr>
                    <w:sz w:val="24"/>
                    <w:szCs w:val="24"/>
                    <w:lang w:val="it-IT"/>
                  </w:rPr>
                  <w:t xml:space="preserve">(1997) </w:t>
                </w:r>
                <w:r w:rsidRPr="000626B8">
                  <w:rPr>
                    <w:sz w:val="24"/>
                    <w:szCs w:val="24"/>
                    <w:lang w:val="it-IT"/>
                  </w:rPr>
                  <w:t>[</w:t>
                </w:r>
                <w:r>
                  <w:rPr>
                    <w:bCs/>
                    <w:sz w:val="24"/>
                    <w:szCs w:val="24"/>
                    <w:lang w:val="it-IT"/>
                  </w:rPr>
                  <w:t>mixed ensemble</w:t>
                </w:r>
                <w:r w:rsidRPr="000626B8">
                  <w:rPr>
                    <w:sz w:val="24"/>
                    <w:szCs w:val="24"/>
                    <w:lang w:val="it-IT"/>
                  </w:rPr>
                  <w:t>]</w:t>
                </w:r>
              </w:p>
              <w:p w14:paraId="7550517B" w14:textId="77777777" w:rsidR="00F952AA" w:rsidRPr="000626B8" w:rsidRDefault="00F952AA" w:rsidP="00F952AA">
                <w:pPr>
                  <w:rPr>
                    <w:sz w:val="24"/>
                    <w:szCs w:val="24"/>
                    <w:lang w:val="it-IT"/>
                  </w:rPr>
                </w:pPr>
                <w:r w:rsidRPr="000626B8">
                  <w:rPr>
                    <w:sz w:val="24"/>
                    <w:szCs w:val="24"/>
                  </w:rPr>
                  <w:t>Três</w:t>
                </w:r>
                <w:r>
                  <w:rPr>
                    <w:sz w:val="24"/>
                    <w:szCs w:val="24"/>
                  </w:rPr>
                  <w:t xml:space="preserve"> Ambiências para a Bandaxé (2004) </w:t>
                </w:r>
                <w:r w:rsidRPr="000626B8">
                  <w:rPr>
                    <w:sz w:val="24"/>
                    <w:szCs w:val="24"/>
                  </w:rPr>
                  <w:t>[</w:t>
                </w:r>
                <w:r>
                  <w:rPr>
                    <w:sz w:val="24"/>
                    <w:szCs w:val="24"/>
                  </w:rPr>
                  <w:t>vocal group</w:t>
                </w:r>
                <w:r w:rsidRPr="000626B8">
                  <w:rPr>
                    <w:sz w:val="24"/>
                    <w:szCs w:val="24"/>
                  </w:rPr>
                  <w:t xml:space="preserve"> (6); </w:t>
                </w:r>
                <w:r>
                  <w:rPr>
                    <w:sz w:val="24"/>
                    <w:szCs w:val="24"/>
                  </w:rPr>
                  <w:t>pop band</w:t>
                </w:r>
                <w:r w:rsidRPr="000626B8">
                  <w:rPr>
                    <w:sz w:val="24"/>
                    <w:szCs w:val="24"/>
                  </w:rPr>
                  <w:t xml:space="preserve"> (10)]</w:t>
                </w:r>
              </w:p>
              <w:p w14:paraId="2552C08A" w14:textId="77777777" w:rsidR="00F952AA" w:rsidRPr="00235483" w:rsidRDefault="00F952AA" w:rsidP="00F952AA">
                <w:pPr>
                  <w:rPr>
                    <w:sz w:val="24"/>
                    <w:szCs w:val="24"/>
                  </w:rPr>
                </w:pPr>
              </w:p>
              <w:p w14:paraId="72B1347D" w14:textId="77777777" w:rsidR="00F952AA" w:rsidRDefault="00F952AA" w:rsidP="00DB244A">
                <w:pPr>
                  <w:pStyle w:val="Heading2"/>
                  <w:outlineLvl w:val="1"/>
                </w:pPr>
                <w:r w:rsidRPr="00E10976">
                  <w:t>A cappella choir</w:t>
                </w:r>
              </w:p>
              <w:p w14:paraId="13378EC2" w14:textId="77777777" w:rsidR="00F952AA" w:rsidRDefault="00F952AA" w:rsidP="00F952AA">
                <w:pPr>
                  <w:pStyle w:val="BodyText"/>
                  <w:spacing w:after="0"/>
                  <w:rPr>
                    <w:lang w:val="en-CA"/>
                  </w:rPr>
                </w:pPr>
                <w:r w:rsidRPr="00AB778E">
                  <w:rPr>
                    <w:lang w:val="en-CA"/>
                  </w:rPr>
                  <w:t xml:space="preserve">Ave Maria </w:t>
                </w:r>
                <w:r>
                  <w:rPr>
                    <w:lang w:val="en-CA"/>
                  </w:rPr>
                  <w:t xml:space="preserve">(1960) </w:t>
                </w:r>
                <w:r w:rsidRPr="00AB778E">
                  <w:rPr>
                    <w:lang w:val="en-CA"/>
                  </w:rPr>
                  <w:t>[two voices (choir or solo voices)]</w:t>
                </w:r>
              </w:p>
              <w:p w14:paraId="556C58F4" w14:textId="77777777" w:rsidR="00F952AA" w:rsidRDefault="00F952AA" w:rsidP="00F952AA">
                <w:pPr>
                  <w:rPr>
                    <w:sz w:val="24"/>
                    <w:szCs w:val="24"/>
                    <w:lang w:val="en-CA"/>
                  </w:rPr>
                </w:pPr>
                <w:r>
                  <w:rPr>
                    <w:sz w:val="24"/>
                    <w:szCs w:val="24"/>
                    <w:lang w:val="en-CA"/>
                  </w:rPr>
                  <w:t xml:space="preserve">Ave Maria, </w:t>
                </w:r>
                <w:r w:rsidRPr="00AB778E">
                  <w:rPr>
                    <w:sz w:val="24"/>
                    <w:szCs w:val="24"/>
                    <w:lang w:val="en-CA"/>
                  </w:rPr>
                  <w:t>2nd</w:t>
                </w:r>
                <w:r>
                  <w:rPr>
                    <w:sz w:val="24"/>
                    <w:szCs w:val="24"/>
                    <w:lang w:val="en-CA"/>
                  </w:rPr>
                  <w:t>.</w:t>
                </w:r>
                <w:r w:rsidRPr="00AB778E">
                  <w:rPr>
                    <w:sz w:val="24"/>
                    <w:szCs w:val="24"/>
                    <w:lang w:val="en-CA"/>
                  </w:rPr>
                  <w:t xml:space="preserve"> version</w:t>
                </w:r>
                <w:r>
                  <w:rPr>
                    <w:sz w:val="24"/>
                    <w:szCs w:val="24"/>
                    <w:lang w:val="en-CA"/>
                  </w:rPr>
                  <w:t xml:space="preserve"> (1960</w:t>
                </w:r>
                <w:r w:rsidRPr="00AB778E">
                  <w:rPr>
                    <w:sz w:val="24"/>
                    <w:szCs w:val="24"/>
                    <w:lang w:val="en-CA"/>
                  </w:rPr>
                  <w:t>)</w:t>
                </w:r>
                <w:r w:rsidRPr="00AB778E">
                  <w:rPr>
                    <w:snapToGrid w:val="0"/>
                    <w:sz w:val="24"/>
                    <w:szCs w:val="24"/>
                    <w:lang w:val="de-DE"/>
                  </w:rPr>
                  <w:t xml:space="preserve"> [</w:t>
                </w:r>
                <w:r>
                  <w:rPr>
                    <w:snapToGrid w:val="0"/>
                    <w:sz w:val="24"/>
                    <w:szCs w:val="24"/>
                    <w:lang w:val="de-DE"/>
                  </w:rPr>
                  <w:t>t</w:t>
                </w:r>
                <w:r w:rsidRPr="00AB778E">
                  <w:rPr>
                    <w:snapToGrid w:val="0"/>
                    <w:sz w:val="24"/>
                    <w:szCs w:val="24"/>
                    <w:lang w:val="de-DE"/>
                  </w:rPr>
                  <w:t xml:space="preserve">hree voices </w:t>
                </w:r>
                <w:r w:rsidRPr="00AB778E">
                  <w:rPr>
                    <w:sz w:val="24"/>
                    <w:szCs w:val="24"/>
                    <w:lang w:val="en-CA"/>
                  </w:rPr>
                  <w:t>(choir or solo voices)]</w:t>
                </w:r>
              </w:p>
              <w:p w14:paraId="389D767C" w14:textId="77777777" w:rsidR="00F952AA" w:rsidRPr="0031617F" w:rsidRDefault="00F952AA" w:rsidP="00F952AA">
                <w:pPr>
                  <w:rPr>
                    <w:bCs/>
                    <w:sz w:val="24"/>
                    <w:szCs w:val="24"/>
                    <w:lang w:val="en-CA"/>
                  </w:rPr>
                </w:pPr>
                <w:r w:rsidRPr="0031617F">
                  <w:rPr>
                    <w:bCs/>
                    <w:sz w:val="24"/>
                    <w:szCs w:val="24"/>
                    <w:lang w:val="en-CA"/>
                  </w:rPr>
                  <w:t>Alleluia (1962)</w:t>
                </w:r>
                <w:r w:rsidRPr="0031617F">
                  <w:rPr>
                    <w:snapToGrid w:val="0"/>
                    <w:sz w:val="24"/>
                    <w:szCs w:val="24"/>
                    <w:lang w:val="de-DE"/>
                  </w:rPr>
                  <w:t xml:space="preserve"> </w:t>
                </w:r>
                <w:r w:rsidRPr="00AB778E">
                  <w:rPr>
                    <w:snapToGrid w:val="0"/>
                    <w:sz w:val="24"/>
                    <w:szCs w:val="24"/>
                    <w:lang w:val="de-DE"/>
                  </w:rPr>
                  <w:t>[</w:t>
                </w:r>
                <w:r>
                  <w:rPr>
                    <w:snapToGrid w:val="0"/>
                    <w:sz w:val="24"/>
                    <w:szCs w:val="24"/>
                    <w:lang w:val="de-DE"/>
                  </w:rPr>
                  <w:t>t</w:t>
                </w:r>
                <w:r w:rsidRPr="00AB778E">
                  <w:rPr>
                    <w:snapToGrid w:val="0"/>
                    <w:sz w:val="24"/>
                    <w:szCs w:val="24"/>
                    <w:lang w:val="de-DE"/>
                  </w:rPr>
                  <w:t xml:space="preserve">hree voices </w:t>
                </w:r>
                <w:r w:rsidRPr="00AB778E">
                  <w:rPr>
                    <w:sz w:val="24"/>
                    <w:szCs w:val="24"/>
                    <w:lang w:val="en-CA"/>
                  </w:rPr>
                  <w:t>(choir or solo voices)]</w:t>
                </w:r>
              </w:p>
              <w:p w14:paraId="0BD757D4" w14:textId="77777777" w:rsidR="00F952AA" w:rsidRDefault="00F952AA" w:rsidP="00F952AA">
                <w:pPr>
                  <w:rPr>
                    <w:sz w:val="24"/>
                    <w:szCs w:val="24"/>
                  </w:rPr>
                </w:pPr>
                <w:r>
                  <w:rPr>
                    <w:sz w:val="24"/>
                    <w:szCs w:val="24"/>
                  </w:rPr>
                  <w:t>Duas Cantigas de Roda (1964 / 1966, 2nd. version), arrangement (Brazilian folklore)</w:t>
                </w:r>
              </w:p>
              <w:p w14:paraId="5F511F41" w14:textId="77777777" w:rsidR="00F952AA" w:rsidRPr="00206DDF" w:rsidRDefault="00F952AA" w:rsidP="00F952AA">
                <w:pPr>
                  <w:rPr>
                    <w:bCs/>
                    <w:sz w:val="24"/>
                    <w:szCs w:val="24"/>
                  </w:rPr>
                </w:pPr>
                <w:r w:rsidRPr="00AB778E">
                  <w:rPr>
                    <w:sz w:val="24"/>
                    <w:szCs w:val="24"/>
                  </w:rPr>
                  <w:t>Quando o Vento Dava</w:t>
                </w:r>
                <w:r>
                  <w:rPr>
                    <w:sz w:val="24"/>
                    <w:szCs w:val="24"/>
                  </w:rPr>
                  <w:t xml:space="preserve"> (1964)</w:t>
                </w:r>
                <w:r w:rsidRPr="00AB778E">
                  <w:rPr>
                    <w:sz w:val="24"/>
                    <w:szCs w:val="24"/>
                  </w:rPr>
                  <w:t>, arr</w:t>
                </w:r>
                <w:r>
                  <w:rPr>
                    <w:sz w:val="24"/>
                    <w:szCs w:val="24"/>
                  </w:rPr>
                  <w:t>angement</w:t>
                </w:r>
                <w:r w:rsidRPr="00AB778E">
                  <w:rPr>
                    <w:bCs/>
                    <w:sz w:val="24"/>
                    <w:szCs w:val="24"/>
                  </w:rPr>
                  <w:t xml:space="preserve"> </w:t>
                </w:r>
                <w:r w:rsidRPr="00206DDF">
                  <w:rPr>
                    <w:bCs/>
                    <w:sz w:val="24"/>
                    <w:szCs w:val="24"/>
                  </w:rPr>
                  <w:t>[</w:t>
                </w:r>
                <w:r w:rsidRPr="00AB778E">
                  <w:rPr>
                    <w:bCs/>
                    <w:sz w:val="24"/>
                    <w:szCs w:val="24"/>
                    <w:lang w:val="it-IT"/>
                  </w:rPr>
                  <w:t xml:space="preserve">S </w:t>
                </w:r>
                <w:r>
                  <w:rPr>
                    <w:bCs/>
                    <w:sz w:val="24"/>
                    <w:szCs w:val="24"/>
                    <w:lang w:val="it-IT"/>
                  </w:rPr>
                  <w:t>and</w:t>
                </w:r>
                <w:r w:rsidRPr="00AB778E">
                  <w:rPr>
                    <w:bCs/>
                    <w:sz w:val="24"/>
                    <w:szCs w:val="24"/>
                    <w:lang w:val="it-IT"/>
                  </w:rPr>
                  <w:t xml:space="preserve"> Bar. sol</w:t>
                </w:r>
                <w:r>
                  <w:rPr>
                    <w:bCs/>
                    <w:sz w:val="24"/>
                    <w:szCs w:val="24"/>
                    <w:lang w:val="it-IT"/>
                  </w:rPr>
                  <w:t>oist</w:t>
                </w:r>
                <w:r w:rsidRPr="00AB778E">
                  <w:rPr>
                    <w:bCs/>
                    <w:sz w:val="24"/>
                    <w:szCs w:val="24"/>
                    <w:lang w:val="it-IT"/>
                  </w:rPr>
                  <w:t>s</w:t>
                </w:r>
                <w:r w:rsidRPr="00206DDF">
                  <w:rPr>
                    <w:bCs/>
                    <w:sz w:val="24"/>
                    <w:szCs w:val="24"/>
                  </w:rPr>
                  <w:t xml:space="preserve"> and </w:t>
                </w:r>
                <w:r>
                  <w:rPr>
                    <w:bCs/>
                    <w:sz w:val="24"/>
                    <w:szCs w:val="24"/>
                    <w:lang w:val="it-IT"/>
                  </w:rPr>
                  <w:t>choir</w:t>
                </w:r>
                <w:r>
                  <w:rPr>
                    <w:bCs/>
                    <w:sz w:val="24"/>
                    <w:szCs w:val="24"/>
                  </w:rPr>
                  <w:t>]</w:t>
                </w:r>
              </w:p>
              <w:p w14:paraId="4628E624" w14:textId="77777777" w:rsidR="00F952AA" w:rsidRPr="00206DDF" w:rsidRDefault="00F952AA" w:rsidP="00F952AA">
                <w:pPr>
                  <w:rPr>
                    <w:bCs/>
                    <w:sz w:val="24"/>
                    <w:szCs w:val="24"/>
                  </w:rPr>
                </w:pPr>
                <w:r w:rsidRPr="00AB778E">
                  <w:rPr>
                    <w:bCs/>
                    <w:sz w:val="24"/>
                    <w:szCs w:val="24"/>
                  </w:rPr>
                  <w:t>Samba de Roda na Capoeira</w:t>
                </w:r>
                <w:r>
                  <w:rPr>
                    <w:bCs/>
                    <w:sz w:val="24"/>
                    <w:szCs w:val="24"/>
                  </w:rPr>
                  <w:t xml:space="preserve"> (1965)</w:t>
                </w:r>
                <w:r w:rsidRPr="00AB778E">
                  <w:rPr>
                    <w:bCs/>
                    <w:sz w:val="24"/>
                    <w:szCs w:val="24"/>
                  </w:rPr>
                  <w:t xml:space="preserve">, </w:t>
                </w:r>
                <w:r w:rsidRPr="00AB778E">
                  <w:rPr>
                    <w:sz w:val="24"/>
                    <w:szCs w:val="24"/>
                  </w:rPr>
                  <w:t>arr</w:t>
                </w:r>
                <w:r>
                  <w:rPr>
                    <w:sz w:val="24"/>
                    <w:szCs w:val="24"/>
                  </w:rPr>
                  <w:t xml:space="preserve">angement </w:t>
                </w:r>
                <w:r w:rsidRPr="00206DDF">
                  <w:rPr>
                    <w:sz w:val="24"/>
                    <w:szCs w:val="24"/>
                  </w:rPr>
                  <w:t>(B</w:t>
                </w:r>
                <w:r>
                  <w:rPr>
                    <w:sz w:val="24"/>
                    <w:szCs w:val="24"/>
                  </w:rPr>
                  <w:t>ahian</w:t>
                </w:r>
                <w:r w:rsidRPr="00206DDF">
                  <w:rPr>
                    <w:sz w:val="24"/>
                    <w:szCs w:val="24"/>
                  </w:rPr>
                  <w:t xml:space="preserve"> folklore)</w:t>
                </w:r>
              </w:p>
              <w:p w14:paraId="2A11D1A4" w14:textId="77777777" w:rsidR="00F952AA" w:rsidRDefault="00F952AA" w:rsidP="00F952AA">
                <w:pPr>
                  <w:rPr>
                    <w:bCs/>
                    <w:sz w:val="24"/>
                    <w:szCs w:val="24"/>
                  </w:rPr>
                </w:pPr>
                <w:r w:rsidRPr="003D5757">
                  <w:rPr>
                    <w:sz w:val="24"/>
                    <w:szCs w:val="24"/>
                    <w:lang w:val="it-IT"/>
                  </w:rPr>
                  <w:t xml:space="preserve">Imbalança (1966), </w:t>
                </w:r>
                <w:r w:rsidRPr="003D5757">
                  <w:rPr>
                    <w:sz w:val="24"/>
                    <w:szCs w:val="24"/>
                  </w:rPr>
                  <w:t>arrangement</w:t>
                </w:r>
                <w:r w:rsidRPr="003D5757">
                  <w:rPr>
                    <w:snapToGrid w:val="0"/>
                    <w:sz w:val="24"/>
                    <w:szCs w:val="24"/>
                    <w:lang w:val="de-DE"/>
                  </w:rPr>
                  <w:t xml:space="preserve"> (L. Gonzaga / Zé Dantas)</w:t>
                </w:r>
              </w:p>
              <w:p w14:paraId="08A43CE6" w14:textId="77777777" w:rsidR="00F952AA" w:rsidRPr="00206DDF" w:rsidRDefault="00F952AA" w:rsidP="00F952AA">
                <w:pPr>
                  <w:rPr>
                    <w:bCs/>
                    <w:sz w:val="24"/>
                    <w:szCs w:val="24"/>
                  </w:rPr>
                </w:pPr>
                <w:r w:rsidRPr="00AB778E">
                  <w:rPr>
                    <w:bCs/>
                    <w:sz w:val="24"/>
                    <w:szCs w:val="24"/>
                  </w:rPr>
                  <w:t>Na Bahia Tem</w:t>
                </w:r>
                <w:r>
                  <w:rPr>
                    <w:bCs/>
                    <w:sz w:val="24"/>
                    <w:szCs w:val="24"/>
                  </w:rPr>
                  <w:t xml:space="preserve"> (1967-2010)</w:t>
                </w:r>
                <w:r w:rsidRPr="00AB778E">
                  <w:rPr>
                    <w:bCs/>
                    <w:sz w:val="24"/>
                    <w:szCs w:val="24"/>
                  </w:rPr>
                  <w:t xml:space="preserve">, </w:t>
                </w:r>
                <w:r w:rsidRPr="00AB778E">
                  <w:rPr>
                    <w:sz w:val="24"/>
                    <w:szCs w:val="24"/>
                  </w:rPr>
                  <w:t>arr</w:t>
                </w:r>
                <w:r>
                  <w:rPr>
                    <w:sz w:val="24"/>
                    <w:szCs w:val="24"/>
                  </w:rPr>
                  <w:t xml:space="preserve">angement </w:t>
                </w:r>
                <w:r w:rsidRPr="00206DDF">
                  <w:rPr>
                    <w:sz w:val="24"/>
                    <w:szCs w:val="24"/>
                  </w:rPr>
                  <w:t>(Bahian folklore)</w:t>
                </w:r>
              </w:p>
              <w:p w14:paraId="1FC0FF80" w14:textId="77777777" w:rsidR="00F952AA" w:rsidRPr="003D5757" w:rsidRDefault="00F952AA" w:rsidP="00F952AA">
                <w:pPr>
                  <w:rPr>
                    <w:sz w:val="24"/>
                    <w:szCs w:val="24"/>
                    <w:lang w:val="it-IT"/>
                  </w:rPr>
                </w:pPr>
                <w:r w:rsidRPr="00AB778E">
                  <w:rPr>
                    <w:sz w:val="24"/>
                    <w:szCs w:val="24"/>
                  </w:rPr>
                  <w:t>Carolina</w:t>
                </w:r>
                <w:r>
                  <w:rPr>
                    <w:sz w:val="24"/>
                    <w:szCs w:val="24"/>
                  </w:rPr>
                  <w:t xml:space="preserve"> (1968)</w:t>
                </w:r>
                <w:r w:rsidRPr="00AB778E">
                  <w:rPr>
                    <w:sz w:val="24"/>
                    <w:szCs w:val="24"/>
                  </w:rPr>
                  <w:t>, arr</w:t>
                </w:r>
                <w:r>
                  <w:rPr>
                    <w:sz w:val="24"/>
                    <w:szCs w:val="24"/>
                  </w:rPr>
                  <w:t>angement (C. Buarque de Holanda)</w:t>
                </w:r>
              </w:p>
              <w:p w14:paraId="4A1690F7" w14:textId="77777777" w:rsidR="00F952AA" w:rsidRPr="00206DDF" w:rsidRDefault="00F952AA" w:rsidP="00F952AA">
                <w:pPr>
                  <w:rPr>
                    <w:bCs/>
                    <w:sz w:val="24"/>
                    <w:szCs w:val="24"/>
                  </w:rPr>
                </w:pPr>
                <w:r w:rsidRPr="00AB778E">
                  <w:rPr>
                    <w:bCs/>
                    <w:sz w:val="24"/>
                    <w:szCs w:val="24"/>
                  </w:rPr>
                  <w:t>Roda Viva</w:t>
                </w:r>
                <w:r>
                  <w:rPr>
                    <w:bCs/>
                    <w:sz w:val="24"/>
                    <w:szCs w:val="24"/>
                  </w:rPr>
                  <w:t xml:space="preserve"> (1968)</w:t>
                </w:r>
                <w:r w:rsidRPr="00AB778E">
                  <w:rPr>
                    <w:bCs/>
                    <w:sz w:val="24"/>
                    <w:szCs w:val="24"/>
                  </w:rPr>
                  <w:t xml:space="preserve">, </w:t>
                </w:r>
                <w:r w:rsidRPr="00AB778E">
                  <w:rPr>
                    <w:sz w:val="24"/>
                    <w:szCs w:val="24"/>
                  </w:rPr>
                  <w:t>arr</w:t>
                </w:r>
                <w:r>
                  <w:rPr>
                    <w:sz w:val="24"/>
                    <w:szCs w:val="24"/>
                  </w:rPr>
                  <w:t>angement (C. Buarque de Holanda)</w:t>
                </w:r>
              </w:p>
              <w:p w14:paraId="5EC427CC" w14:textId="77777777" w:rsidR="00F952AA" w:rsidRDefault="00F952AA" w:rsidP="00F952AA">
                <w:pPr>
                  <w:rPr>
                    <w:bCs/>
                    <w:sz w:val="24"/>
                    <w:szCs w:val="24"/>
                    <w:lang w:val="en-CA"/>
                  </w:rPr>
                </w:pPr>
                <w:r w:rsidRPr="00AB778E">
                  <w:rPr>
                    <w:bCs/>
                    <w:sz w:val="24"/>
                    <w:szCs w:val="24"/>
                    <w:lang w:val="en-CA"/>
                  </w:rPr>
                  <w:t xml:space="preserve">Haikai op. 13 </w:t>
                </w:r>
                <w:r>
                  <w:rPr>
                    <w:bCs/>
                    <w:sz w:val="24"/>
                    <w:szCs w:val="24"/>
                    <w:lang w:val="en-CA"/>
                  </w:rPr>
                  <w:t xml:space="preserve">(1978) </w:t>
                </w:r>
                <w:r w:rsidRPr="00AB778E">
                  <w:rPr>
                    <w:bCs/>
                    <w:sz w:val="24"/>
                    <w:szCs w:val="24"/>
                    <w:lang w:val="en-CA"/>
                  </w:rPr>
                  <w:t>[</w:t>
                </w:r>
                <w:r w:rsidRPr="00AB778E">
                  <w:rPr>
                    <w:sz w:val="24"/>
                    <w:szCs w:val="24"/>
                    <w:lang w:val="en-CA"/>
                  </w:rPr>
                  <w:t>3 voices youth choir</w:t>
                </w:r>
                <w:r>
                  <w:rPr>
                    <w:bCs/>
                    <w:sz w:val="24"/>
                    <w:szCs w:val="24"/>
                    <w:lang w:val="en-CA"/>
                  </w:rPr>
                  <w:t>]</w:t>
                </w:r>
              </w:p>
              <w:p w14:paraId="2637B5AC" w14:textId="77777777" w:rsidR="00F952AA" w:rsidRPr="00206DDF" w:rsidRDefault="00F952AA" w:rsidP="00F952AA">
                <w:pPr>
                  <w:rPr>
                    <w:bCs/>
                    <w:sz w:val="24"/>
                    <w:szCs w:val="24"/>
                  </w:rPr>
                </w:pPr>
                <w:r w:rsidRPr="00AB778E">
                  <w:rPr>
                    <w:bCs/>
                    <w:sz w:val="24"/>
                    <w:szCs w:val="24"/>
                  </w:rPr>
                  <w:t xml:space="preserve">Rola mundo op. 14 </w:t>
                </w:r>
                <w:r>
                  <w:rPr>
                    <w:bCs/>
                    <w:sz w:val="24"/>
                    <w:szCs w:val="24"/>
                  </w:rPr>
                  <w:t>(1978)</w:t>
                </w:r>
              </w:p>
              <w:p w14:paraId="424144ED" w14:textId="77777777" w:rsidR="00F952AA" w:rsidRPr="00760047" w:rsidRDefault="00F952AA" w:rsidP="00F952AA">
                <w:pPr>
                  <w:rPr>
                    <w:bCs/>
                    <w:sz w:val="24"/>
                    <w:szCs w:val="24"/>
                    <w:lang w:val="it-IT"/>
                  </w:rPr>
                </w:pPr>
                <w:r w:rsidRPr="00FA606A">
                  <w:rPr>
                    <w:sz w:val="24"/>
                    <w:szCs w:val="24"/>
                  </w:rPr>
                  <w:t>Hino da Greve</w:t>
                </w:r>
                <w:r w:rsidRPr="00FA606A">
                  <w:rPr>
                    <w:bCs/>
                    <w:sz w:val="24"/>
                    <w:szCs w:val="24"/>
                    <w:lang w:val="it-IT"/>
                  </w:rPr>
                  <w:t xml:space="preserve"> </w:t>
                </w:r>
                <w:r>
                  <w:rPr>
                    <w:bCs/>
                    <w:sz w:val="24"/>
                    <w:szCs w:val="24"/>
                    <w:lang w:val="it-IT"/>
                  </w:rPr>
                  <w:t xml:space="preserve">(1980) </w:t>
                </w:r>
                <w:r>
                  <w:rPr>
                    <w:sz w:val="24"/>
                    <w:szCs w:val="24"/>
                    <w:lang w:val="de-DE"/>
                  </w:rPr>
                  <w:t>[unisson choir</w:t>
                </w:r>
                <w:r w:rsidRPr="00FA606A">
                  <w:rPr>
                    <w:sz w:val="24"/>
                    <w:szCs w:val="24"/>
                    <w:lang w:val="de-DE"/>
                  </w:rPr>
                  <w:t>]</w:t>
                </w:r>
              </w:p>
              <w:p w14:paraId="5CFE0FD6" w14:textId="77777777" w:rsidR="00F952AA" w:rsidRPr="003D5757" w:rsidRDefault="00F952AA" w:rsidP="00F952AA">
                <w:pPr>
                  <w:rPr>
                    <w:sz w:val="24"/>
                    <w:szCs w:val="24"/>
                    <w:lang w:val="en-CA"/>
                  </w:rPr>
                </w:pPr>
                <w:r w:rsidRPr="00760047">
                  <w:rPr>
                    <w:sz w:val="24"/>
                    <w:szCs w:val="24"/>
                    <w:lang w:val="en-CA"/>
                  </w:rPr>
                  <w:t>Cantares (1982/rev. 2010), arrangement (Brazilian folklore)</w:t>
                </w:r>
              </w:p>
              <w:p w14:paraId="19B2797C" w14:textId="77777777" w:rsidR="00F952AA" w:rsidRPr="00206DDF" w:rsidRDefault="00F952AA" w:rsidP="00F952AA">
                <w:pPr>
                  <w:rPr>
                    <w:bCs/>
                    <w:sz w:val="24"/>
                    <w:szCs w:val="24"/>
                  </w:rPr>
                </w:pPr>
              </w:p>
              <w:p w14:paraId="6EEB3D5F" w14:textId="77777777" w:rsidR="00F952AA" w:rsidRPr="00164A68" w:rsidRDefault="00F952AA" w:rsidP="00DB244A">
                <w:pPr>
                  <w:pStyle w:val="Heading2"/>
                  <w:outlineLvl w:val="1"/>
                  <w:rPr>
                    <w:lang w:val="en-CA"/>
                  </w:rPr>
                </w:pPr>
                <w:r w:rsidRPr="00164A68">
                  <w:rPr>
                    <w:lang w:val="en-CA"/>
                  </w:rPr>
                  <w:t>Choir and instruments</w:t>
                </w:r>
              </w:p>
              <w:p w14:paraId="519E4F9C" w14:textId="77777777" w:rsidR="00F952AA" w:rsidRPr="00164A68" w:rsidRDefault="00F952AA" w:rsidP="00F952AA">
                <w:pPr>
                  <w:rPr>
                    <w:bCs/>
                    <w:sz w:val="24"/>
                    <w:szCs w:val="24"/>
                    <w:lang w:val="en-CA"/>
                  </w:rPr>
                </w:pPr>
                <w:r w:rsidRPr="00164A68">
                  <w:rPr>
                    <w:sz w:val="24"/>
                    <w:szCs w:val="24"/>
                    <w:lang w:val="en-CA"/>
                  </w:rPr>
                  <w:t>Elegia op. 1 (1</w:t>
                </w:r>
                <w:r>
                  <w:rPr>
                    <w:sz w:val="24"/>
                    <w:szCs w:val="24"/>
                    <w:lang w:val="en-CA"/>
                  </w:rPr>
                  <w:t xml:space="preserve">966 / rev. 1967) </w:t>
                </w:r>
                <w:r w:rsidRPr="00164A68">
                  <w:rPr>
                    <w:sz w:val="24"/>
                    <w:szCs w:val="24"/>
                    <w:lang w:val="en-CA"/>
                  </w:rPr>
                  <w:t xml:space="preserve">[choir, </w:t>
                </w:r>
                <w:r w:rsidRPr="00FA606A">
                  <w:rPr>
                    <w:bCs/>
                    <w:sz w:val="24"/>
                    <w:szCs w:val="24"/>
                    <w:lang w:val="it-IT"/>
                  </w:rPr>
                  <w:t>tr., hrn. (2), tbn., perc. (9)</w:t>
                </w:r>
                <w:r w:rsidRPr="00164A68">
                  <w:rPr>
                    <w:sz w:val="24"/>
                    <w:szCs w:val="24"/>
                    <w:lang w:val="en-CA"/>
                  </w:rPr>
                  <w:t>]</w:t>
                </w:r>
              </w:p>
              <w:p w14:paraId="4160F54E" w14:textId="77777777" w:rsidR="00F952AA" w:rsidRPr="00164A68" w:rsidRDefault="00F952AA" w:rsidP="00F952AA">
                <w:pPr>
                  <w:rPr>
                    <w:sz w:val="24"/>
                    <w:szCs w:val="24"/>
                    <w:lang w:val="en-CA"/>
                  </w:rPr>
                </w:pPr>
              </w:p>
              <w:p w14:paraId="3FAF7ED0" w14:textId="77777777" w:rsidR="00F952AA" w:rsidRPr="00164A68" w:rsidRDefault="00F952AA" w:rsidP="00DB244A">
                <w:pPr>
                  <w:pStyle w:val="Heading2"/>
                  <w:outlineLvl w:val="1"/>
                  <w:rPr>
                    <w:lang w:val="en-CA"/>
                  </w:rPr>
                </w:pPr>
                <w:r>
                  <w:rPr>
                    <w:lang w:val="en-CA"/>
                  </w:rPr>
                  <w:t>Symphonic o</w:t>
                </w:r>
                <w:r w:rsidRPr="00164A68">
                  <w:rPr>
                    <w:lang w:val="en-CA"/>
                  </w:rPr>
                  <w:t>rchestra</w:t>
                </w:r>
              </w:p>
              <w:p w14:paraId="4AA0C45C" w14:textId="77777777" w:rsidR="00F952AA" w:rsidRPr="008E203B" w:rsidRDefault="00F952AA" w:rsidP="00F952AA">
                <w:pPr>
                  <w:rPr>
                    <w:snapToGrid w:val="0"/>
                    <w:sz w:val="24"/>
                    <w:szCs w:val="24"/>
                    <w:lang w:val="de-DE"/>
                  </w:rPr>
                </w:pPr>
                <w:r w:rsidRPr="00B11BCE">
                  <w:rPr>
                    <w:bCs/>
                    <w:sz w:val="24"/>
                    <w:szCs w:val="24"/>
                  </w:rPr>
                  <w:t>Transubstanciação op. 3</w:t>
                </w:r>
                <w:r>
                  <w:rPr>
                    <w:bCs/>
                    <w:sz w:val="24"/>
                    <w:szCs w:val="24"/>
                  </w:rPr>
                  <w:t xml:space="preserve"> (1968)</w:t>
                </w:r>
              </w:p>
              <w:p w14:paraId="1499CC40" w14:textId="77777777" w:rsidR="00F952AA" w:rsidRPr="00B11BCE" w:rsidRDefault="00F952AA" w:rsidP="00F952AA">
                <w:pPr>
                  <w:rPr>
                    <w:sz w:val="24"/>
                    <w:szCs w:val="24"/>
                  </w:rPr>
                </w:pPr>
                <w:r w:rsidRPr="00B11BCE">
                  <w:rPr>
                    <w:sz w:val="24"/>
                    <w:szCs w:val="24"/>
                    <w:lang w:val="en-US"/>
                  </w:rPr>
                  <w:t>Gênese</w:t>
                </w:r>
                <w:r w:rsidRPr="00B11BCE">
                  <w:rPr>
                    <w:bCs/>
                    <w:sz w:val="24"/>
                    <w:szCs w:val="24"/>
                    <w:lang w:val="it-IT"/>
                  </w:rPr>
                  <w:t xml:space="preserve"> op. 16 </w:t>
                </w:r>
                <w:r>
                  <w:rPr>
                    <w:bCs/>
                    <w:sz w:val="24"/>
                    <w:szCs w:val="24"/>
                    <w:lang w:val="it-IT"/>
                  </w:rPr>
                  <w:t>(1980)</w:t>
                </w:r>
              </w:p>
              <w:p w14:paraId="6B3D6A05" w14:textId="77777777" w:rsidR="00F952AA" w:rsidRPr="008E203B" w:rsidRDefault="00F952AA" w:rsidP="00F952AA">
                <w:pPr>
                  <w:rPr>
                    <w:bCs/>
                    <w:sz w:val="24"/>
                    <w:szCs w:val="24"/>
                  </w:rPr>
                </w:pPr>
                <w:r w:rsidRPr="00B11BCE">
                  <w:rPr>
                    <w:sz w:val="24"/>
                    <w:szCs w:val="24"/>
                    <w:lang w:val="it-IT"/>
                  </w:rPr>
                  <w:t xml:space="preserve">3 Quadros do Natal op. 21 </w:t>
                </w:r>
                <w:r>
                  <w:rPr>
                    <w:sz w:val="24"/>
                    <w:szCs w:val="24"/>
                    <w:lang w:val="it-IT"/>
                  </w:rPr>
                  <w:t>(1985)</w:t>
                </w:r>
              </w:p>
              <w:p w14:paraId="2E19398E" w14:textId="77777777" w:rsidR="00F952AA" w:rsidRPr="00B11BCE" w:rsidRDefault="00F952AA" w:rsidP="00F952AA">
                <w:pPr>
                  <w:rPr>
                    <w:bCs/>
                    <w:sz w:val="24"/>
                    <w:szCs w:val="24"/>
                    <w:lang w:val="it-IT"/>
                  </w:rPr>
                </w:pPr>
                <w:r w:rsidRPr="00B11BCE">
                  <w:rPr>
                    <w:sz w:val="24"/>
                    <w:szCs w:val="24"/>
                  </w:rPr>
                  <w:t xml:space="preserve">Paradigmas </w:t>
                </w:r>
                <w:r w:rsidRPr="00B11BCE">
                  <w:rPr>
                    <w:bCs/>
                    <w:sz w:val="24"/>
                    <w:szCs w:val="24"/>
                    <w:lang w:val="it-IT"/>
                  </w:rPr>
                  <w:t xml:space="preserve">op. 22 </w:t>
                </w:r>
                <w:r>
                  <w:rPr>
                    <w:bCs/>
                    <w:sz w:val="24"/>
                    <w:szCs w:val="24"/>
                    <w:lang w:val="it-IT"/>
                  </w:rPr>
                  <w:t>(1986)</w:t>
                </w:r>
                <w:r w:rsidRPr="00B11BCE">
                  <w:rPr>
                    <w:sz w:val="24"/>
                    <w:szCs w:val="24"/>
                    <w:lang w:val="it-IT"/>
                  </w:rPr>
                  <w:t xml:space="preserve"> </w:t>
                </w:r>
              </w:p>
              <w:p w14:paraId="18C1BA41" w14:textId="77777777" w:rsidR="00F952AA" w:rsidRPr="00B11BCE" w:rsidRDefault="00F952AA" w:rsidP="00F952AA">
                <w:pPr>
                  <w:rPr>
                    <w:sz w:val="24"/>
                    <w:szCs w:val="24"/>
                  </w:rPr>
                </w:pPr>
              </w:p>
              <w:p w14:paraId="5B1315E5" w14:textId="77777777" w:rsidR="00F952AA" w:rsidRPr="008E203B" w:rsidRDefault="00F952AA" w:rsidP="00DB244A">
                <w:pPr>
                  <w:pStyle w:val="Heading2"/>
                  <w:outlineLvl w:val="1"/>
                  <w:rPr>
                    <w:lang w:val="en-CA"/>
                  </w:rPr>
                </w:pPr>
                <w:r w:rsidRPr="008E203B">
                  <w:rPr>
                    <w:lang w:val="en-CA"/>
                  </w:rPr>
                  <w:t xml:space="preserve">Choir and </w:t>
                </w:r>
                <w:r>
                  <w:rPr>
                    <w:lang w:val="en-CA"/>
                  </w:rPr>
                  <w:t>o</w:t>
                </w:r>
                <w:r w:rsidRPr="008E203B">
                  <w:rPr>
                    <w:lang w:val="en-CA"/>
                  </w:rPr>
                  <w:t>rchestra</w:t>
                </w:r>
              </w:p>
              <w:p w14:paraId="063BDA92" w14:textId="77777777" w:rsidR="00F952AA" w:rsidRPr="00365AB6" w:rsidRDefault="00F952AA" w:rsidP="00F952AA">
                <w:pPr>
                  <w:rPr>
                    <w:bCs/>
                    <w:sz w:val="24"/>
                    <w:szCs w:val="24"/>
                    <w:lang w:val="en-CA"/>
                  </w:rPr>
                </w:pPr>
                <w:r w:rsidRPr="00B11BCE">
                  <w:rPr>
                    <w:snapToGrid w:val="0"/>
                    <w:sz w:val="24"/>
                    <w:szCs w:val="24"/>
                    <w:lang w:val="en-CA"/>
                  </w:rPr>
                  <w:t xml:space="preserve">Decantação op. 6 </w:t>
                </w:r>
                <w:r>
                  <w:rPr>
                    <w:snapToGrid w:val="0"/>
                    <w:sz w:val="24"/>
                    <w:szCs w:val="24"/>
                    <w:lang w:val="en-CA"/>
                  </w:rPr>
                  <w:t xml:space="preserve">(1970) </w:t>
                </w:r>
                <w:r w:rsidRPr="00B11BCE">
                  <w:rPr>
                    <w:snapToGrid w:val="0"/>
                    <w:sz w:val="24"/>
                    <w:szCs w:val="24"/>
                    <w:lang w:val="en-CA"/>
                  </w:rPr>
                  <w:t>[</w:t>
                </w:r>
                <w:r w:rsidRPr="00B11BCE">
                  <w:rPr>
                    <w:bCs/>
                    <w:sz w:val="24"/>
                    <w:szCs w:val="24"/>
                    <w:lang w:val="en-CA"/>
                  </w:rPr>
                  <w:t>choir and symphonic orch.]</w:t>
                </w:r>
              </w:p>
              <w:p w14:paraId="413CC77D" w14:textId="77777777" w:rsidR="00F952AA" w:rsidRPr="00B11BCE" w:rsidRDefault="00F952AA" w:rsidP="00F952AA">
                <w:pPr>
                  <w:rPr>
                    <w:bCs/>
                    <w:sz w:val="24"/>
                    <w:szCs w:val="24"/>
                    <w:lang w:val="en-CA"/>
                  </w:rPr>
                </w:pPr>
                <w:r w:rsidRPr="00B11BCE">
                  <w:rPr>
                    <w:sz w:val="24"/>
                    <w:szCs w:val="24"/>
                    <w:lang w:val="en-CA"/>
                  </w:rPr>
                  <w:t xml:space="preserve">Cataclismas op. 24 </w:t>
                </w:r>
                <w:r>
                  <w:rPr>
                    <w:sz w:val="24"/>
                    <w:szCs w:val="24"/>
                    <w:lang w:val="en-CA"/>
                  </w:rPr>
                  <w:t xml:space="preserve">(1988) </w:t>
                </w:r>
                <w:r w:rsidRPr="00B11BCE">
                  <w:rPr>
                    <w:sz w:val="24"/>
                    <w:szCs w:val="24"/>
                    <w:lang w:val="en-CA"/>
                  </w:rPr>
                  <w:t xml:space="preserve">[choir, chamber orch. and dance group] </w:t>
                </w:r>
              </w:p>
              <w:p w14:paraId="53BDE5F1" w14:textId="77777777" w:rsidR="00F952AA" w:rsidRDefault="00F952AA" w:rsidP="00F952AA">
                <w:pPr>
                  <w:rPr>
                    <w:bCs/>
                    <w:sz w:val="24"/>
                    <w:szCs w:val="24"/>
                    <w:lang w:val="en-CA"/>
                  </w:rPr>
                </w:pPr>
              </w:p>
              <w:p w14:paraId="372B3F18" w14:textId="77777777" w:rsidR="00F952AA" w:rsidRPr="00B11BCE" w:rsidRDefault="00F952AA" w:rsidP="00DB244A">
                <w:pPr>
                  <w:pStyle w:val="Heading2"/>
                  <w:outlineLvl w:val="1"/>
                  <w:rPr>
                    <w:lang w:val="en-CA"/>
                  </w:rPr>
                </w:pPr>
                <w:r w:rsidRPr="00B11BCE">
                  <w:rPr>
                    <w:lang w:val="en-CA"/>
                  </w:rPr>
                  <w:lastRenderedPageBreak/>
                  <w:t xml:space="preserve">Soloists, </w:t>
                </w:r>
                <w:r>
                  <w:rPr>
                    <w:lang w:val="en-CA"/>
                  </w:rPr>
                  <w:t>c</w:t>
                </w:r>
                <w:r w:rsidRPr="00B11BCE">
                  <w:rPr>
                    <w:lang w:val="en-CA"/>
                  </w:rPr>
                  <w:t xml:space="preserve">hoir and </w:t>
                </w:r>
                <w:r>
                  <w:rPr>
                    <w:lang w:val="en-CA"/>
                  </w:rPr>
                  <w:t>s</w:t>
                </w:r>
                <w:r w:rsidRPr="00B11BCE">
                  <w:rPr>
                    <w:lang w:val="en-CA"/>
                  </w:rPr>
                  <w:t xml:space="preserve">ymphonic </w:t>
                </w:r>
                <w:r>
                  <w:rPr>
                    <w:lang w:val="en-CA"/>
                  </w:rPr>
                  <w:t>o</w:t>
                </w:r>
                <w:r w:rsidRPr="00B11BCE">
                  <w:rPr>
                    <w:lang w:val="en-CA"/>
                  </w:rPr>
                  <w:t>rchestra</w:t>
                </w:r>
              </w:p>
              <w:p w14:paraId="11204ED1" w14:textId="77777777" w:rsidR="00F952AA" w:rsidRPr="00A05CA5" w:rsidRDefault="00F952AA" w:rsidP="00F952AA">
                <w:pPr>
                  <w:rPr>
                    <w:sz w:val="24"/>
                    <w:szCs w:val="24"/>
                    <w:lang w:val="en-CA"/>
                  </w:rPr>
                </w:pPr>
                <w:r w:rsidRPr="00A05CA5">
                  <w:rPr>
                    <w:bCs/>
                    <w:sz w:val="24"/>
                    <w:szCs w:val="24"/>
                    <w:lang w:val="it-IT"/>
                  </w:rPr>
                  <w:t>Heterofonia do Tempo o</w:t>
                </w:r>
                <w:r w:rsidRPr="00A05CA5">
                  <w:rPr>
                    <w:sz w:val="24"/>
                    <w:szCs w:val="24"/>
                    <w:lang w:val="en-CA"/>
                  </w:rPr>
                  <w:t xml:space="preserve">p. 4 </w:t>
                </w:r>
                <w:r>
                  <w:rPr>
                    <w:sz w:val="24"/>
                    <w:szCs w:val="24"/>
                    <w:lang w:val="en-CA"/>
                  </w:rPr>
                  <w:t xml:space="preserve">(1969) </w:t>
                </w:r>
                <w:r w:rsidRPr="00A05CA5">
                  <w:rPr>
                    <w:bCs/>
                    <w:sz w:val="24"/>
                    <w:szCs w:val="24"/>
                    <w:lang w:val="it-IT"/>
                  </w:rPr>
                  <w:t>[ S, Bar., choir, symph. orch. and magnetioc tape]</w:t>
                </w:r>
              </w:p>
              <w:p w14:paraId="1F7C6C43" w14:textId="77777777" w:rsidR="003F0D73" w:rsidRPr="00DB244A" w:rsidRDefault="00F952AA" w:rsidP="00FF203C">
                <w:pPr>
                  <w:rPr>
                    <w:bCs/>
                    <w:sz w:val="24"/>
                    <w:szCs w:val="24"/>
                    <w:lang w:val="it-IT"/>
                  </w:rPr>
                </w:pPr>
                <w:r w:rsidRPr="00A05CA5">
                  <w:rPr>
                    <w:sz w:val="24"/>
                    <w:szCs w:val="24"/>
                    <w:lang w:val="en-CA"/>
                  </w:rPr>
                  <w:t>Sinfonia Rey Brasil</w:t>
                </w:r>
                <w:r w:rsidRPr="00A05CA5">
                  <w:rPr>
                    <w:bCs/>
                    <w:sz w:val="24"/>
                    <w:szCs w:val="24"/>
                    <w:lang w:val="en-CA"/>
                  </w:rPr>
                  <w:t xml:space="preserve"> op. 37 </w:t>
                </w:r>
                <w:r>
                  <w:rPr>
                    <w:bCs/>
                    <w:sz w:val="24"/>
                    <w:szCs w:val="24"/>
                    <w:lang w:val="en-CA"/>
                  </w:rPr>
                  <w:t xml:space="preserve">(2000) </w:t>
                </w:r>
                <w:r w:rsidRPr="00A05CA5">
                  <w:rPr>
                    <w:bCs/>
                    <w:sz w:val="24"/>
                    <w:szCs w:val="24"/>
                    <w:lang w:val="en-CA"/>
                  </w:rPr>
                  <w:t>[</w:t>
                </w:r>
                <w:r w:rsidRPr="00A05CA5">
                  <w:rPr>
                    <w:bCs/>
                    <w:sz w:val="24"/>
                    <w:szCs w:val="24"/>
                    <w:lang w:val="it-IT"/>
                  </w:rPr>
                  <w:t>Nar., S, Bar., choir, symph. orch with  mandolin]</w:t>
                </w:r>
              </w:p>
            </w:tc>
          </w:sdtContent>
        </w:sdt>
      </w:tr>
      <w:tr w:rsidR="003235A7" w14:paraId="2B32B1B2" w14:textId="77777777" w:rsidTr="003235A7">
        <w:tc>
          <w:tcPr>
            <w:tcW w:w="9016" w:type="dxa"/>
          </w:tcPr>
          <w:p w14:paraId="7EAF6D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BA26166EB7414A80470331232C459B"/>
              </w:placeholder>
            </w:sdtPr>
            <w:sdtEndPr/>
            <w:sdtContent>
              <w:p w14:paraId="2AFAFA3D" w14:textId="77777777" w:rsidR="00F952AA" w:rsidRDefault="001D3AAF" w:rsidP="00F952AA">
                <w:sdt>
                  <w:sdtPr>
                    <w:id w:val="-162319999"/>
                    <w:citation/>
                  </w:sdtPr>
                  <w:sdtEndPr/>
                  <w:sdtContent>
                    <w:r w:rsidR="00F952AA">
                      <w:fldChar w:fldCharType="begin"/>
                    </w:r>
                    <w:r w:rsidR="00F952AA">
                      <w:rPr>
                        <w:lang w:val="en-US"/>
                      </w:rPr>
                      <w:instrText xml:space="preserve"> CITATION Beh \l 1033 </w:instrText>
                    </w:r>
                    <w:r w:rsidR="00F952AA">
                      <w:fldChar w:fldCharType="separate"/>
                    </w:r>
                    <w:r w:rsidR="00F952AA">
                      <w:rPr>
                        <w:noProof/>
                        <w:lang w:val="en-US"/>
                      </w:rPr>
                      <w:t xml:space="preserve"> (Behague, Cerqueira, Fernando)</w:t>
                    </w:r>
                    <w:r w:rsidR="00F952AA">
                      <w:fldChar w:fldCharType="end"/>
                    </w:r>
                  </w:sdtContent>
                </w:sdt>
              </w:p>
              <w:p w14:paraId="795EBFD0" w14:textId="77777777" w:rsidR="00F952AA" w:rsidRDefault="001D3AAF" w:rsidP="00F952AA">
                <w:sdt>
                  <w:sdtPr>
                    <w:id w:val="-275631258"/>
                    <w:citation/>
                  </w:sdtPr>
                  <w:sdtEndPr/>
                  <w:sdtContent>
                    <w:r w:rsidR="00F952AA">
                      <w:fldChar w:fldCharType="begin"/>
                    </w:r>
                    <w:r w:rsidR="00F952AA">
                      <w:rPr>
                        <w:lang w:val="en-US"/>
                      </w:rPr>
                      <w:instrText xml:space="preserve"> CITATION Beh80 \l 1033 </w:instrText>
                    </w:r>
                    <w:r w:rsidR="00F952AA">
                      <w:fldChar w:fldCharType="separate"/>
                    </w:r>
                    <w:r w:rsidR="00F952AA">
                      <w:rPr>
                        <w:noProof/>
                        <w:lang w:val="en-US"/>
                      </w:rPr>
                      <w:t>(Behague, Cerqueira, Fernando)</w:t>
                    </w:r>
                    <w:r w:rsidR="00F952AA">
                      <w:fldChar w:fldCharType="end"/>
                    </w:r>
                  </w:sdtContent>
                </w:sdt>
              </w:p>
              <w:p w14:paraId="42F17D9B" w14:textId="77777777" w:rsidR="00F952AA" w:rsidRDefault="001D3AAF" w:rsidP="00F952AA">
                <w:sdt>
                  <w:sdtPr>
                    <w:id w:val="279541227"/>
                    <w:citation/>
                  </w:sdtPr>
                  <w:sdtEndPr/>
                  <w:sdtContent>
                    <w:r w:rsidR="00F952AA">
                      <w:fldChar w:fldCharType="begin"/>
                    </w:r>
                    <w:r w:rsidR="00F952AA">
                      <w:rPr>
                        <w:lang w:val="en-US"/>
                      </w:rPr>
                      <w:instrText xml:space="preserve"> CITATION Cas07 \l 1033 </w:instrText>
                    </w:r>
                    <w:r w:rsidR="00F952AA">
                      <w:fldChar w:fldCharType="separate"/>
                    </w:r>
                    <w:r w:rsidR="00F952AA">
                      <w:rPr>
                        <w:noProof/>
                        <w:lang w:val="en-US"/>
                      </w:rPr>
                      <w:t>(Castro)</w:t>
                    </w:r>
                    <w:r w:rsidR="00F952AA">
                      <w:fldChar w:fldCharType="end"/>
                    </w:r>
                  </w:sdtContent>
                </w:sdt>
              </w:p>
              <w:p w14:paraId="456C84A4" w14:textId="77777777" w:rsidR="00F952AA" w:rsidRDefault="001D3AAF" w:rsidP="00F952AA">
                <w:sdt>
                  <w:sdtPr>
                    <w:id w:val="1276136670"/>
                    <w:citation/>
                  </w:sdtPr>
                  <w:sdtEndPr/>
                  <w:sdtContent>
                    <w:r w:rsidR="00F952AA">
                      <w:fldChar w:fldCharType="begin"/>
                    </w:r>
                    <w:r w:rsidR="00F952AA">
                      <w:rPr>
                        <w:lang w:val="en-US"/>
                      </w:rPr>
                      <w:instrText xml:space="preserve"> CITATION Cer07 \l 1033 </w:instrText>
                    </w:r>
                    <w:r w:rsidR="00F952AA">
                      <w:fldChar w:fldCharType="separate"/>
                    </w:r>
                    <w:r w:rsidR="00F952AA">
                      <w:rPr>
                        <w:noProof/>
                        <w:lang w:val="en-US"/>
                      </w:rPr>
                      <w:t>(Cerqueira, Artimanhas do Compor e do Pensar: percurso criativo através de textos)</w:t>
                    </w:r>
                    <w:r w:rsidR="00F952AA">
                      <w:fldChar w:fldCharType="end"/>
                    </w:r>
                  </w:sdtContent>
                </w:sdt>
              </w:p>
              <w:p w14:paraId="6F295F8B" w14:textId="77777777" w:rsidR="00F952AA" w:rsidRDefault="001D3AAF" w:rsidP="00F952AA">
                <w:sdt>
                  <w:sdtPr>
                    <w:id w:val="1431324363"/>
                    <w:citation/>
                  </w:sdtPr>
                  <w:sdtEndPr/>
                  <w:sdtContent>
                    <w:r w:rsidR="00F952AA">
                      <w:fldChar w:fldCharType="begin"/>
                    </w:r>
                    <w:r w:rsidR="00F952AA">
                      <w:rPr>
                        <w:lang w:val="en-US"/>
                      </w:rPr>
                      <w:instrText xml:space="preserve"> CITATION Cer06 \l 1033 </w:instrText>
                    </w:r>
                    <w:r w:rsidR="00F952AA">
                      <w:fldChar w:fldCharType="separate"/>
                    </w:r>
                    <w:r w:rsidR="00F952AA">
                      <w:rPr>
                        <w:noProof/>
                        <w:lang w:val="en-US"/>
                      </w:rPr>
                      <w:t>(Cerqueira, Musicalidade e Poesia: anseio e recusa do sentido (O texto poético e a música))</w:t>
                    </w:r>
                    <w:r w:rsidR="00F952AA">
                      <w:fldChar w:fldCharType="end"/>
                    </w:r>
                  </w:sdtContent>
                </w:sdt>
              </w:p>
              <w:p w14:paraId="21433AC7" w14:textId="77777777" w:rsidR="003235A7" w:rsidRDefault="001D3AAF" w:rsidP="00F952AA">
                <w:sdt>
                  <w:sdtPr>
                    <w:id w:val="-1020009970"/>
                    <w:citation/>
                  </w:sdtPr>
                  <w:sdtEndPr/>
                  <w:sdtContent>
                    <w:r w:rsidR="00F952AA">
                      <w:fldChar w:fldCharType="begin"/>
                    </w:r>
                    <w:r w:rsidR="00F952AA">
                      <w:rPr>
                        <w:lang w:val="en-US"/>
                      </w:rPr>
                      <w:instrText xml:space="preserve"> CITATION His15 \l 1033 </w:instrText>
                    </w:r>
                    <w:r w:rsidR="00F952AA">
                      <w:fldChar w:fldCharType="separate"/>
                    </w:r>
                    <w:r w:rsidR="00F952AA">
                      <w:rPr>
                        <w:noProof/>
                        <w:lang w:val="en-US"/>
                      </w:rPr>
                      <w:t>(Historical Landmarks of Contemporary Composition in Bahia)</w:t>
                    </w:r>
                    <w:r w:rsidR="00F952AA">
                      <w:fldChar w:fldCharType="end"/>
                    </w:r>
                  </w:sdtContent>
                </w:sdt>
              </w:p>
            </w:sdtContent>
          </w:sdt>
        </w:tc>
      </w:tr>
    </w:tbl>
    <w:p w14:paraId="52D7C57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B7FCC" w14:textId="77777777" w:rsidR="00F952AA" w:rsidRDefault="00F952AA" w:rsidP="007A0D55">
      <w:pPr>
        <w:spacing w:after="0" w:line="240" w:lineRule="auto"/>
      </w:pPr>
      <w:r>
        <w:separator/>
      </w:r>
    </w:p>
  </w:endnote>
  <w:endnote w:type="continuationSeparator" w:id="0">
    <w:p w14:paraId="58425592" w14:textId="77777777" w:rsidR="00F952AA" w:rsidRDefault="00F952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045B8" w14:textId="77777777" w:rsidR="00F952AA" w:rsidRDefault="00F952AA" w:rsidP="007A0D55">
      <w:pPr>
        <w:spacing w:after="0" w:line="240" w:lineRule="auto"/>
      </w:pPr>
      <w:r>
        <w:separator/>
      </w:r>
    </w:p>
  </w:footnote>
  <w:footnote w:type="continuationSeparator" w:id="0">
    <w:p w14:paraId="08358F35" w14:textId="77777777" w:rsidR="00F952AA" w:rsidRDefault="00F952AA" w:rsidP="007A0D55">
      <w:pPr>
        <w:spacing w:after="0" w:line="240" w:lineRule="auto"/>
      </w:pPr>
      <w:r>
        <w:continuationSeparator/>
      </w:r>
    </w:p>
  </w:footnote>
  <w:footnote w:id="1">
    <w:p w14:paraId="3F6BFA91" w14:textId="77777777" w:rsidR="00F952AA" w:rsidRPr="008E6B95" w:rsidRDefault="00F952AA" w:rsidP="00F952AA">
      <w:pPr>
        <w:pStyle w:val="FootnoteText"/>
        <w:rPr>
          <w:lang w:val="en-CA"/>
        </w:rPr>
      </w:pPr>
      <w:r>
        <w:rPr>
          <w:rStyle w:val="FootnoteReference"/>
        </w:rPr>
        <w:footnoteRef/>
      </w:r>
      <w:r w:rsidRPr="008E6B95">
        <w:rPr>
          <w:lang w:val="en-CA"/>
        </w:rPr>
        <w:t xml:space="preserve"> </w:t>
      </w:r>
      <w:r>
        <w:rPr>
          <w:lang w:val="en-CA"/>
        </w:rPr>
        <w:t>Audiocomplements, sound-tracks, s</w:t>
      </w:r>
      <w:r w:rsidRPr="008E6B95">
        <w:rPr>
          <w:lang w:val="en-CA"/>
        </w:rPr>
        <w:t>cripts with didactic purpose</w:t>
      </w:r>
      <w:r>
        <w:rPr>
          <w:lang w:val="en-CA"/>
        </w:rPr>
        <w:t xml:space="preserve"> and sketches</w:t>
      </w:r>
      <w:r w:rsidRPr="008E6B95">
        <w:rPr>
          <w:lang w:val="en-CA"/>
        </w:rPr>
        <w:t xml:space="preserve"> </w:t>
      </w:r>
      <w:r>
        <w:rPr>
          <w:lang w:val="en-CA"/>
        </w:rPr>
        <w:t>do not integrate</w:t>
      </w:r>
      <w:r w:rsidRPr="008E6B95">
        <w:rPr>
          <w:lang w:val="en-CA"/>
        </w:rPr>
        <w:t xml:space="preserve"> this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818AB" w14:textId="77777777" w:rsidR="00F952AA" w:rsidRDefault="00F952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1739C0" w14:textId="77777777" w:rsidR="00F952AA" w:rsidRDefault="00F952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6E6F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03C"/>
    <w:rsid w:val="00032559"/>
    <w:rsid w:val="00052040"/>
    <w:rsid w:val="000B25AE"/>
    <w:rsid w:val="000B55AB"/>
    <w:rsid w:val="000D24DC"/>
    <w:rsid w:val="00101B2E"/>
    <w:rsid w:val="00116FA0"/>
    <w:rsid w:val="0015114C"/>
    <w:rsid w:val="001A21F3"/>
    <w:rsid w:val="001A2537"/>
    <w:rsid w:val="001A6A06"/>
    <w:rsid w:val="001D3AA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44A"/>
    <w:rsid w:val="00DC6B48"/>
    <w:rsid w:val="00DF01B0"/>
    <w:rsid w:val="00E847DE"/>
    <w:rsid w:val="00E85A05"/>
    <w:rsid w:val="00E95829"/>
    <w:rsid w:val="00EA606C"/>
    <w:rsid w:val="00EB0C8C"/>
    <w:rsid w:val="00EB51FD"/>
    <w:rsid w:val="00EB77DB"/>
    <w:rsid w:val="00ED139F"/>
    <w:rsid w:val="00EF74F7"/>
    <w:rsid w:val="00F36937"/>
    <w:rsid w:val="00F60F53"/>
    <w:rsid w:val="00F952AA"/>
    <w:rsid w:val="00FA1925"/>
    <w:rsid w:val="00FB11DE"/>
    <w:rsid w:val="00FB589A"/>
    <w:rsid w:val="00FB7317"/>
    <w:rsid w:val="00FF203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37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20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03C"/>
    <w:rPr>
      <w:rFonts w:ascii="Lucida Grande" w:hAnsi="Lucida Grande" w:cs="Lucida Grande"/>
      <w:sz w:val="18"/>
      <w:szCs w:val="18"/>
    </w:rPr>
  </w:style>
  <w:style w:type="paragraph" w:styleId="BodyText">
    <w:name w:val="Body Text"/>
    <w:basedOn w:val="Normal"/>
    <w:link w:val="BodyTextChar"/>
    <w:rsid w:val="00F952AA"/>
    <w:pPr>
      <w:spacing w:after="120" w:line="240" w:lineRule="auto"/>
    </w:pPr>
    <w:rPr>
      <w:rFonts w:ascii="Times New Roman" w:eastAsia="Times New Roman" w:hAnsi="Times New Roman" w:cs="Times New Roman"/>
      <w:sz w:val="24"/>
      <w:szCs w:val="24"/>
      <w:lang w:val="pt-BR" w:eastAsia="pt-BR"/>
    </w:rPr>
  </w:style>
  <w:style w:type="character" w:customStyle="1" w:styleId="BodyTextChar">
    <w:name w:val="Body Text Char"/>
    <w:basedOn w:val="DefaultParagraphFont"/>
    <w:link w:val="BodyText"/>
    <w:rsid w:val="00F952AA"/>
    <w:rPr>
      <w:rFonts w:ascii="Times New Roman" w:eastAsia="Times New Roman" w:hAnsi="Times New Roman" w:cs="Times New Roman"/>
      <w:sz w:val="24"/>
      <w:szCs w:val="24"/>
      <w:lang w:val="pt-BR" w:eastAsia="pt-BR"/>
    </w:rPr>
  </w:style>
  <w:style w:type="paragraph" w:styleId="FootnoteText">
    <w:name w:val="footnote text"/>
    <w:basedOn w:val="Normal"/>
    <w:link w:val="FootnoteTextChar"/>
    <w:rsid w:val="00F952AA"/>
    <w:pPr>
      <w:widowControl w:val="0"/>
      <w:autoSpaceDE w:val="0"/>
      <w:autoSpaceDN w:val="0"/>
      <w:adjustRightInd w:val="0"/>
      <w:spacing w:after="0" w:line="240" w:lineRule="auto"/>
    </w:pPr>
    <w:rPr>
      <w:rFonts w:ascii="Times New Roman" w:eastAsia="Times New Roman" w:hAnsi="Times New Roman" w:cs="Times New Roman"/>
      <w:sz w:val="20"/>
      <w:szCs w:val="20"/>
      <w:lang w:val="pt-BR" w:eastAsia="pt-BR"/>
    </w:rPr>
  </w:style>
  <w:style w:type="character" w:customStyle="1" w:styleId="FootnoteTextChar">
    <w:name w:val="Footnote Text Char"/>
    <w:basedOn w:val="DefaultParagraphFont"/>
    <w:link w:val="FootnoteText"/>
    <w:rsid w:val="00F952AA"/>
    <w:rPr>
      <w:rFonts w:ascii="Times New Roman" w:eastAsia="Times New Roman" w:hAnsi="Times New Roman" w:cs="Times New Roman"/>
      <w:sz w:val="20"/>
      <w:szCs w:val="20"/>
      <w:lang w:val="pt-BR" w:eastAsia="pt-BR"/>
    </w:rPr>
  </w:style>
  <w:style w:type="character" w:styleId="FootnoteReference">
    <w:name w:val="footnote reference"/>
    <w:rsid w:val="00F952AA"/>
    <w:rPr>
      <w:vertAlign w:val="superscript"/>
    </w:rPr>
  </w:style>
  <w:style w:type="paragraph" w:styleId="Caption">
    <w:name w:val="caption"/>
    <w:basedOn w:val="Normal"/>
    <w:next w:val="Normal"/>
    <w:uiPriority w:val="35"/>
    <w:semiHidden/>
    <w:qFormat/>
    <w:rsid w:val="001D3AA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20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03C"/>
    <w:rPr>
      <w:rFonts w:ascii="Lucida Grande" w:hAnsi="Lucida Grande" w:cs="Lucida Grande"/>
      <w:sz w:val="18"/>
      <w:szCs w:val="18"/>
    </w:rPr>
  </w:style>
  <w:style w:type="paragraph" w:styleId="BodyText">
    <w:name w:val="Body Text"/>
    <w:basedOn w:val="Normal"/>
    <w:link w:val="BodyTextChar"/>
    <w:rsid w:val="00F952AA"/>
    <w:pPr>
      <w:spacing w:after="120" w:line="240" w:lineRule="auto"/>
    </w:pPr>
    <w:rPr>
      <w:rFonts w:ascii="Times New Roman" w:eastAsia="Times New Roman" w:hAnsi="Times New Roman" w:cs="Times New Roman"/>
      <w:sz w:val="24"/>
      <w:szCs w:val="24"/>
      <w:lang w:val="pt-BR" w:eastAsia="pt-BR"/>
    </w:rPr>
  </w:style>
  <w:style w:type="character" w:customStyle="1" w:styleId="BodyTextChar">
    <w:name w:val="Body Text Char"/>
    <w:basedOn w:val="DefaultParagraphFont"/>
    <w:link w:val="BodyText"/>
    <w:rsid w:val="00F952AA"/>
    <w:rPr>
      <w:rFonts w:ascii="Times New Roman" w:eastAsia="Times New Roman" w:hAnsi="Times New Roman" w:cs="Times New Roman"/>
      <w:sz w:val="24"/>
      <w:szCs w:val="24"/>
      <w:lang w:val="pt-BR" w:eastAsia="pt-BR"/>
    </w:rPr>
  </w:style>
  <w:style w:type="paragraph" w:styleId="FootnoteText">
    <w:name w:val="footnote text"/>
    <w:basedOn w:val="Normal"/>
    <w:link w:val="FootnoteTextChar"/>
    <w:rsid w:val="00F952AA"/>
    <w:pPr>
      <w:widowControl w:val="0"/>
      <w:autoSpaceDE w:val="0"/>
      <w:autoSpaceDN w:val="0"/>
      <w:adjustRightInd w:val="0"/>
      <w:spacing w:after="0" w:line="240" w:lineRule="auto"/>
    </w:pPr>
    <w:rPr>
      <w:rFonts w:ascii="Times New Roman" w:eastAsia="Times New Roman" w:hAnsi="Times New Roman" w:cs="Times New Roman"/>
      <w:sz w:val="20"/>
      <w:szCs w:val="20"/>
      <w:lang w:val="pt-BR" w:eastAsia="pt-BR"/>
    </w:rPr>
  </w:style>
  <w:style w:type="character" w:customStyle="1" w:styleId="FootnoteTextChar">
    <w:name w:val="Footnote Text Char"/>
    <w:basedOn w:val="DefaultParagraphFont"/>
    <w:link w:val="FootnoteText"/>
    <w:rsid w:val="00F952AA"/>
    <w:rPr>
      <w:rFonts w:ascii="Times New Roman" w:eastAsia="Times New Roman" w:hAnsi="Times New Roman" w:cs="Times New Roman"/>
      <w:sz w:val="20"/>
      <w:szCs w:val="20"/>
      <w:lang w:val="pt-BR" w:eastAsia="pt-BR"/>
    </w:rPr>
  </w:style>
  <w:style w:type="character" w:styleId="FootnoteReference">
    <w:name w:val="footnote reference"/>
    <w:rsid w:val="00F952AA"/>
    <w:rPr>
      <w:vertAlign w:val="superscript"/>
    </w:rPr>
  </w:style>
  <w:style w:type="paragraph" w:styleId="Caption">
    <w:name w:val="caption"/>
    <w:basedOn w:val="Normal"/>
    <w:next w:val="Normal"/>
    <w:uiPriority w:val="35"/>
    <w:semiHidden/>
    <w:qFormat/>
    <w:rsid w:val="001D3AA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686EB7FCB0A848ACD8EC685114F2AD"/>
        <w:category>
          <w:name w:val="General"/>
          <w:gallery w:val="placeholder"/>
        </w:category>
        <w:types>
          <w:type w:val="bbPlcHdr"/>
        </w:types>
        <w:behaviors>
          <w:behavior w:val="content"/>
        </w:behaviors>
        <w:guid w:val="{0FCE48E9-F722-4246-8EBD-A02B8D57A4FD}"/>
      </w:docPartPr>
      <w:docPartBody>
        <w:p w:rsidR="00CD21AE" w:rsidRDefault="00CD21AE">
          <w:pPr>
            <w:pStyle w:val="61686EB7FCB0A848ACD8EC685114F2AD"/>
          </w:pPr>
          <w:r w:rsidRPr="00CC586D">
            <w:rPr>
              <w:rStyle w:val="PlaceholderText"/>
              <w:b/>
              <w:color w:val="FFFFFF" w:themeColor="background1"/>
            </w:rPr>
            <w:t>[Salutation]</w:t>
          </w:r>
        </w:p>
      </w:docPartBody>
    </w:docPart>
    <w:docPart>
      <w:docPartPr>
        <w:name w:val="E8623F34B087924698C590EB68E38337"/>
        <w:category>
          <w:name w:val="General"/>
          <w:gallery w:val="placeholder"/>
        </w:category>
        <w:types>
          <w:type w:val="bbPlcHdr"/>
        </w:types>
        <w:behaviors>
          <w:behavior w:val="content"/>
        </w:behaviors>
        <w:guid w:val="{A692C3CD-2824-C849-B342-688BD9E92B2D}"/>
      </w:docPartPr>
      <w:docPartBody>
        <w:p w:rsidR="00CD21AE" w:rsidRDefault="00CD21AE">
          <w:pPr>
            <w:pStyle w:val="E8623F34B087924698C590EB68E38337"/>
          </w:pPr>
          <w:r>
            <w:rPr>
              <w:rStyle w:val="PlaceholderText"/>
            </w:rPr>
            <w:t>[First name]</w:t>
          </w:r>
        </w:p>
      </w:docPartBody>
    </w:docPart>
    <w:docPart>
      <w:docPartPr>
        <w:name w:val="4F96B7E9CE9AE440B72E93018DA785AC"/>
        <w:category>
          <w:name w:val="General"/>
          <w:gallery w:val="placeholder"/>
        </w:category>
        <w:types>
          <w:type w:val="bbPlcHdr"/>
        </w:types>
        <w:behaviors>
          <w:behavior w:val="content"/>
        </w:behaviors>
        <w:guid w:val="{BF55C695-CF58-A244-B8E0-5DDB10860748}"/>
      </w:docPartPr>
      <w:docPartBody>
        <w:p w:rsidR="00CD21AE" w:rsidRDefault="00CD21AE">
          <w:pPr>
            <w:pStyle w:val="4F96B7E9CE9AE440B72E93018DA785AC"/>
          </w:pPr>
          <w:r>
            <w:rPr>
              <w:rStyle w:val="PlaceholderText"/>
            </w:rPr>
            <w:t>[Middle name]</w:t>
          </w:r>
        </w:p>
      </w:docPartBody>
    </w:docPart>
    <w:docPart>
      <w:docPartPr>
        <w:name w:val="684F87965F629F4893DE0D8418865794"/>
        <w:category>
          <w:name w:val="General"/>
          <w:gallery w:val="placeholder"/>
        </w:category>
        <w:types>
          <w:type w:val="bbPlcHdr"/>
        </w:types>
        <w:behaviors>
          <w:behavior w:val="content"/>
        </w:behaviors>
        <w:guid w:val="{2C2D1015-FECF-6643-9BB1-257C16EF9DBD}"/>
      </w:docPartPr>
      <w:docPartBody>
        <w:p w:rsidR="00CD21AE" w:rsidRDefault="00CD21AE">
          <w:pPr>
            <w:pStyle w:val="684F87965F629F4893DE0D8418865794"/>
          </w:pPr>
          <w:r>
            <w:rPr>
              <w:rStyle w:val="PlaceholderText"/>
            </w:rPr>
            <w:t>[Last name]</w:t>
          </w:r>
        </w:p>
      </w:docPartBody>
    </w:docPart>
    <w:docPart>
      <w:docPartPr>
        <w:name w:val="AF43ABE4952A2347B3CE83D4424980E4"/>
        <w:category>
          <w:name w:val="General"/>
          <w:gallery w:val="placeholder"/>
        </w:category>
        <w:types>
          <w:type w:val="bbPlcHdr"/>
        </w:types>
        <w:behaviors>
          <w:behavior w:val="content"/>
        </w:behaviors>
        <w:guid w:val="{ACB088E4-6280-984C-801A-023667063999}"/>
      </w:docPartPr>
      <w:docPartBody>
        <w:p w:rsidR="00CD21AE" w:rsidRDefault="00CD21AE">
          <w:pPr>
            <w:pStyle w:val="AF43ABE4952A2347B3CE83D4424980E4"/>
          </w:pPr>
          <w:r>
            <w:rPr>
              <w:rStyle w:val="PlaceholderText"/>
            </w:rPr>
            <w:t>[Enter your biography]</w:t>
          </w:r>
        </w:p>
      </w:docPartBody>
    </w:docPart>
    <w:docPart>
      <w:docPartPr>
        <w:name w:val="B1CF0FB52488B849BFBCC1A57120548F"/>
        <w:category>
          <w:name w:val="General"/>
          <w:gallery w:val="placeholder"/>
        </w:category>
        <w:types>
          <w:type w:val="bbPlcHdr"/>
        </w:types>
        <w:behaviors>
          <w:behavior w:val="content"/>
        </w:behaviors>
        <w:guid w:val="{87BDEF44-5BC2-EB4D-8F5F-9B981F7F693B}"/>
      </w:docPartPr>
      <w:docPartBody>
        <w:p w:rsidR="00CD21AE" w:rsidRDefault="00CD21AE">
          <w:pPr>
            <w:pStyle w:val="B1CF0FB52488B849BFBCC1A57120548F"/>
          </w:pPr>
          <w:r>
            <w:rPr>
              <w:rStyle w:val="PlaceholderText"/>
            </w:rPr>
            <w:t>[Enter the institution with which you are affiliated]</w:t>
          </w:r>
        </w:p>
      </w:docPartBody>
    </w:docPart>
    <w:docPart>
      <w:docPartPr>
        <w:name w:val="A267AB56BC6EA24BA873864DF95C9E48"/>
        <w:category>
          <w:name w:val="General"/>
          <w:gallery w:val="placeholder"/>
        </w:category>
        <w:types>
          <w:type w:val="bbPlcHdr"/>
        </w:types>
        <w:behaviors>
          <w:behavior w:val="content"/>
        </w:behaviors>
        <w:guid w:val="{3FDD9AC6-F49B-6849-A34A-6DAC7693BE45}"/>
      </w:docPartPr>
      <w:docPartBody>
        <w:p w:rsidR="00CD21AE" w:rsidRDefault="00CD21AE">
          <w:pPr>
            <w:pStyle w:val="A267AB56BC6EA24BA873864DF95C9E48"/>
          </w:pPr>
          <w:r w:rsidRPr="00EF74F7">
            <w:rPr>
              <w:b/>
              <w:color w:val="808080" w:themeColor="background1" w:themeShade="80"/>
            </w:rPr>
            <w:t>[Enter the headword for your article]</w:t>
          </w:r>
        </w:p>
      </w:docPartBody>
    </w:docPart>
    <w:docPart>
      <w:docPartPr>
        <w:name w:val="5F692C8B31A8A64A97F06AE248D372E1"/>
        <w:category>
          <w:name w:val="General"/>
          <w:gallery w:val="placeholder"/>
        </w:category>
        <w:types>
          <w:type w:val="bbPlcHdr"/>
        </w:types>
        <w:behaviors>
          <w:behavior w:val="content"/>
        </w:behaviors>
        <w:guid w:val="{DFBA8A47-2D68-FD4D-93B5-8BEE2E3F505E}"/>
      </w:docPartPr>
      <w:docPartBody>
        <w:p w:rsidR="00CD21AE" w:rsidRDefault="00CD21AE">
          <w:pPr>
            <w:pStyle w:val="5F692C8B31A8A64A97F06AE248D372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05E9E565FCB246A93E3D33E04D2E77"/>
        <w:category>
          <w:name w:val="General"/>
          <w:gallery w:val="placeholder"/>
        </w:category>
        <w:types>
          <w:type w:val="bbPlcHdr"/>
        </w:types>
        <w:behaviors>
          <w:behavior w:val="content"/>
        </w:behaviors>
        <w:guid w:val="{A62794FB-7C68-EE4B-865B-228859096990}"/>
      </w:docPartPr>
      <w:docPartBody>
        <w:p w:rsidR="00CD21AE" w:rsidRDefault="00CD21AE">
          <w:pPr>
            <w:pStyle w:val="6D05E9E565FCB246A93E3D33E04D2E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A9DD8984816C4CB025CF53FDE5EF2F"/>
        <w:category>
          <w:name w:val="General"/>
          <w:gallery w:val="placeholder"/>
        </w:category>
        <w:types>
          <w:type w:val="bbPlcHdr"/>
        </w:types>
        <w:behaviors>
          <w:behavior w:val="content"/>
        </w:behaviors>
        <w:guid w:val="{A11C84A7-F169-4F4E-9876-385B4BB40406}"/>
      </w:docPartPr>
      <w:docPartBody>
        <w:p w:rsidR="00CD21AE" w:rsidRDefault="00CD21AE">
          <w:pPr>
            <w:pStyle w:val="E5A9DD8984816C4CB025CF53FDE5EF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BA26166EB7414A80470331232C459B"/>
        <w:category>
          <w:name w:val="General"/>
          <w:gallery w:val="placeholder"/>
        </w:category>
        <w:types>
          <w:type w:val="bbPlcHdr"/>
        </w:types>
        <w:behaviors>
          <w:behavior w:val="content"/>
        </w:behaviors>
        <w:guid w:val="{BE4233AE-6F4A-6D4B-B4AD-246C4FEE441B}"/>
      </w:docPartPr>
      <w:docPartBody>
        <w:p w:rsidR="00CD21AE" w:rsidRDefault="00CD21AE">
          <w:pPr>
            <w:pStyle w:val="90BA26166EB7414A80470331232C45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AE"/>
    <w:rsid w:val="00CD21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686EB7FCB0A848ACD8EC685114F2AD">
    <w:name w:val="61686EB7FCB0A848ACD8EC685114F2AD"/>
  </w:style>
  <w:style w:type="paragraph" w:customStyle="1" w:styleId="E8623F34B087924698C590EB68E38337">
    <w:name w:val="E8623F34B087924698C590EB68E38337"/>
  </w:style>
  <w:style w:type="paragraph" w:customStyle="1" w:styleId="4F96B7E9CE9AE440B72E93018DA785AC">
    <w:name w:val="4F96B7E9CE9AE440B72E93018DA785AC"/>
  </w:style>
  <w:style w:type="paragraph" w:customStyle="1" w:styleId="684F87965F629F4893DE0D8418865794">
    <w:name w:val="684F87965F629F4893DE0D8418865794"/>
  </w:style>
  <w:style w:type="paragraph" w:customStyle="1" w:styleId="AF43ABE4952A2347B3CE83D4424980E4">
    <w:name w:val="AF43ABE4952A2347B3CE83D4424980E4"/>
  </w:style>
  <w:style w:type="paragraph" w:customStyle="1" w:styleId="B1CF0FB52488B849BFBCC1A57120548F">
    <w:name w:val="B1CF0FB52488B849BFBCC1A57120548F"/>
  </w:style>
  <w:style w:type="paragraph" w:customStyle="1" w:styleId="A267AB56BC6EA24BA873864DF95C9E48">
    <w:name w:val="A267AB56BC6EA24BA873864DF95C9E48"/>
  </w:style>
  <w:style w:type="paragraph" w:customStyle="1" w:styleId="5F692C8B31A8A64A97F06AE248D372E1">
    <w:name w:val="5F692C8B31A8A64A97F06AE248D372E1"/>
  </w:style>
  <w:style w:type="paragraph" w:customStyle="1" w:styleId="6D05E9E565FCB246A93E3D33E04D2E77">
    <w:name w:val="6D05E9E565FCB246A93E3D33E04D2E77"/>
  </w:style>
  <w:style w:type="paragraph" w:customStyle="1" w:styleId="E5A9DD8984816C4CB025CF53FDE5EF2F">
    <w:name w:val="E5A9DD8984816C4CB025CF53FDE5EF2F"/>
  </w:style>
  <w:style w:type="paragraph" w:customStyle="1" w:styleId="90BA26166EB7414A80470331232C459B">
    <w:name w:val="90BA26166EB7414A80470331232C45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686EB7FCB0A848ACD8EC685114F2AD">
    <w:name w:val="61686EB7FCB0A848ACD8EC685114F2AD"/>
  </w:style>
  <w:style w:type="paragraph" w:customStyle="1" w:styleId="E8623F34B087924698C590EB68E38337">
    <w:name w:val="E8623F34B087924698C590EB68E38337"/>
  </w:style>
  <w:style w:type="paragraph" w:customStyle="1" w:styleId="4F96B7E9CE9AE440B72E93018DA785AC">
    <w:name w:val="4F96B7E9CE9AE440B72E93018DA785AC"/>
  </w:style>
  <w:style w:type="paragraph" w:customStyle="1" w:styleId="684F87965F629F4893DE0D8418865794">
    <w:name w:val="684F87965F629F4893DE0D8418865794"/>
  </w:style>
  <w:style w:type="paragraph" w:customStyle="1" w:styleId="AF43ABE4952A2347B3CE83D4424980E4">
    <w:name w:val="AF43ABE4952A2347B3CE83D4424980E4"/>
  </w:style>
  <w:style w:type="paragraph" w:customStyle="1" w:styleId="B1CF0FB52488B849BFBCC1A57120548F">
    <w:name w:val="B1CF0FB52488B849BFBCC1A57120548F"/>
  </w:style>
  <w:style w:type="paragraph" w:customStyle="1" w:styleId="A267AB56BC6EA24BA873864DF95C9E48">
    <w:name w:val="A267AB56BC6EA24BA873864DF95C9E48"/>
  </w:style>
  <w:style w:type="paragraph" w:customStyle="1" w:styleId="5F692C8B31A8A64A97F06AE248D372E1">
    <w:name w:val="5F692C8B31A8A64A97F06AE248D372E1"/>
  </w:style>
  <w:style w:type="paragraph" w:customStyle="1" w:styleId="6D05E9E565FCB246A93E3D33E04D2E77">
    <w:name w:val="6D05E9E565FCB246A93E3D33E04D2E77"/>
  </w:style>
  <w:style w:type="paragraph" w:customStyle="1" w:styleId="E5A9DD8984816C4CB025CF53FDE5EF2F">
    <w:name w:val="E5A9DD8984816C4CB025CF53FDE5EF2F"/>
  </w:style>
  <w:style w:type="paragraph" w:customStyle="1" w:styleId="90BA26166EB7414A80470331232C459B">
    <w:name w:val="90BA26166EB7414A80470331232C4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His15</b:Tag>
    <b:SourceType>InternetSite</b:SourceType>
    <b:Guid>{629DEF58-6355-EA42-A8BE-E030DCBDBE9B}</b:Guid>
    <b:Title>Catálogo Web De Agnaldo Ribeiro</b:Title>
    <b:Comments>http://www.mhccufba.ufba.br/&gt;.</b:Comments>
    <b:Author>
      <b:Author>
        <b:Corporate>Historical Landmarks of Contemporary Composition in Bahia</b:Corporate>
      </b:Author>
    </b:Author>
    <b:InternetSiteTitle>Historical Landmarks of Contemporary Composition in Bahia</b:InternetSiteTitle>
    <b:URL>http://www.mhccufba.ufba.br</b:URL>
    <b:YearAccessed>2015</b:YearAccessed>
    <b:MonthAccessed>04</b:MonthAccessed>
    <b:DayAccessed>16</b:DayAccessed>
    <b:RefOrder>6</b:RefOrder>
  </b:Source>
  <b:Source>
    <b:Tag>Beh</b:Tag>
    <b:SourceType>Misc</b:SourceType>
    <b:Guid>{261DAE75-880C-1048-BD32-F05044068B24}</b:Guid>
    <b:Title>Cerqueira, Fernando</b:Title>
    <b:Comments>http://www.grovemusic.com</b:Comments>
    <b:BookTitle>The New Grove Dictionary of Music and Music</b:BookTitle>
    <b:Author>
      <b:Author>
        <b:NameList>
          <b:Person>
            <b:Last>Behague</b:Last>
            <b:First>G</b:First>
          </b:Person>
        </b:NameList>
      </b:Author>
      <b:Editor>
        <b:NameList>
          <b:Person>
            <b:Last>Macey</b:Last>
            <b:First>L</b:First>
          </b:Person>
        </b:NameList>
      </b:Editor>
    </b:Author>
    <b:PublicationTitle>The New Grove Dictionary of Music and Musicians Online</b:PublicationTitle>
    <b:Medium>Online Dictionary</b:Medium>
    <b:RefOrder>1</b:RefOrder>
  </b:Source>
  <b:Source>
    <b:Tag>Beh80</b:Tag>
    <b:SourceType>BookSection</b:SourceType>
    <b:Guid>{7840BAF9-BBBE-5D44-A2B1-907C1A675A38}</b:Guid>
    <b:Title>Cerqueira, Fernando</b:Title>
    <b:Year>1980</b:Year>
    <b:City>London</b:City>
    <b:Publisher> Macmillan Publishers Limited</b:Publisher>
    <b:Volume>5</b:Volume>
    <b:BookTitle>The New Grove Dictionary of Music and Musicians</b:BookTitle>
    <b:NumberVolumes>20</b:NumberVolumes>
    <b:Author>
      <b:Author>
        <b:NameList>
          <b:Person>
            <b:Last>Behague</b:Last>
            <b:First>G</b:First>
          </b:Person>
        </b:NameList>
      </b:Author>
      <b:Editor>
        <b:NameList>
          <b:Person>
            <b:Last>Grove</b:Last>
            <b:First>George</b:First>
          </b:Person>
          <b:Person>
            <b:Last>Sadie</b:Last>
            <b:First>Stanley</b:First>
          </b:Person>
        </b:NameList>
      </b:Editor>
    </b:Author>
    <b:RefOrder>2</b:RefOrder>
  </b:Source>
  <b:Source>
    <b:Tag>Cas07</b:Tag>
    <b:SourceType>Book</b:SourceType>
    <b:Guid>{245C4307-E16D-CA4E-B2A9-AC98226CA599}</b:Guid>
    <b:Title>O Pensamento Composicional de Fernando Cerqueira: Memórias e Paradigmas</b:Title>
    <b:City>Salvador</b:City>
    <b:Publisher>Fundação Gregório de Mattos</b:Publisher>
    <b:Year>2007</b:Year>
    <b:Author>
      <b:Author>
        <b:NameList>
          <b:Person>
            <b:Last>Castro</b:Last>
            <b:First>Ángelo</b:First>
          </b:Person>
        </b:NameList>
      </b:Author>
    </b:Author>
    <b:RefOrder>3</b:RefOrder>
  </b:Source>
  <b:Source>
    <b:Tag>Cer06</b:Tag>
    <b:SourceType>Book</b:SourceType>
    <b:Guid>{40947C8A-E9DF-C642-BB85-A26B20EDCEE4}</b:Guid>
    <b:Title>Musicalidade e Poesia: anseio e recusa do sentido (O texto poético e a música)</b:Title>
    <b:City>Salvador</b:City>
    <b:Publisher>Quarteto Editora</b:Publisher>
    <b:Year>2006</b:Year>
    <b:Author>
      <b:Author>
        <b:NameList>
          <b:Person>
            <b:Last>Cerqueira</b:Last>
            <b:First>Fernando</b:First>
          </b:Person>
        </b:NameList>
      </b:Author>
    </b:Author>
    <b:RefOrder>5</b:RefOrder>
  </b:Source>
  <b:Source>
    <b:Tag>Cer07</b:Tag>
    <b:SourceType>Book</b:SourceType>
    <b:Guid>{2F869241-0AE8-D941-93A3-A33933BF19CF}</b:Guid>
    <b:Title>Artimanhas do Compor e do Pensar: percurso criativo através de textos</b:Title>
    <b:City>Salvador</b:City>
    <b:Publisher>Quarteto Editora</b:Publisher>
    <b:Year>2007</b:Year>
    <b:Author>
      <b:Author>
        <b:NameList>
          <b:Person>
            <b:Last>Cerqueira</b:Last>
            <b:First>Fernando</b:First>
          </b:Person>
        </b:NameList>
      </b:Author>
    </b:Author>
    <b:RefOrder>4</b:RefOrder>
  </b:Source>
</b:Sources>
</file>

<file path=customXml/itemProps1.xml><?xml version="1.0" encoding="utf-8"?>
<ds:datastoreItem xmlns:ds="http://schemas.openxmlformats.org/officeDocument/2006/customXml" ds:itemID="{C3BAC9A0-139C-1749-87F6-0AE6CC46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5</Pages>
  <Words>1548</Words>
  <Characters>8824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2015-04-20T22:19:00Z</dcterms:created>
  <dcterms:modified xsi:type="dcterms:W3CDTF">2015-04-20T22:57:00Z</dcterms:modified>
</cp:coreProperties>
</file>