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E3A479" w14:textId="77777777" w:rsidTr="00922950">
        <w:tc>
          <w:tcPr>
            <w:tcW w:w="491" w:type="dxa"/>
            <w:vMerge w:val="restart"/>
            <w:shd w:val="clear" w:color="auto" w:fill="A6A6A6" w:themeFill="background1" w:themeFillShade="A6"/>
            <w:textDirection w:val="btLr"/>
          </w:tcPr>
          <w:p w14:paraId="53E53B7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0658F581861D143800DE6F790E0A317"/>
            </w:placeholder>
            <w:showingPlcHdr/>
            <w:dropDownList>
              <w:listItem w:displayText="Dr." w:value="Dr."/>
              <w:listItem w:displayText="Prof." w:value="Prof."/>
            </w:dropDownList>
          </w:sdtPr>
          <w:sdtEndPr/>
          <w:sdtContent>
            <w:tc>
              <w:tcPr>
                <w:tcW w:w="1259" w:type="dxa"/>
              </w:tcPr>
              <w:p w14:paraId="1C272F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A4CB23B7AE24C468BA4C370E5EC899C"/>
            </w:placeholder>
            <w:text/>
          </w:sdtPr>
          <w:sdtContent>
            <w:tc>
              <w:tcPr>
                <w:tcW w:w="2073" w:type="dxa"/>
              </w:tcPr>
              <w:p w14:paraId="265FCBB1" w14:textId="77777777" w:rsidR="00B574C9" w:rsidRPr="004C65DF" w:rsidRDefault="004C65DF" w:rsidP="004C65DF">
                <w:r w:rsidRPr="004C65DF">
                  <w:rPr>
                    <w:rFonts w:eastAsiaTheme="minorEastAsia" w:cs="Times New Roman"/>
                    <w:szCs w:val="24"/>
                    <w:lang w:val="en-CA" w:eastAsia="ja-JP"/>
                  </w:rPr>
                  <w:t>George</w:t>
                </w:r>
              </w:p>
            </w:tc>
          </w:sdtContent>
        </w:sdt>
        <w:sdt>
          <w:sdtPr>
            <w:alias w:val="Middle name"/>
            <w:tag w:val="authorMiddleName"/>
            <w:id w:val="-2076034781"/>
            <w:placeholder>
              <w:docPart w:val="AB36039F00567945A232CE44443A437C"/>
            </w:placeholder>
            <w:text/>
          </w:sdtPr>
          <w:sdtContent>
            <w:tc>
              <w:tcPr>
                <w:tcW w:w="2551" w:type="dxa"/>
              </w:tcPr>
              <w:p w14:paraId="44161134" w14:textId="77777777" w:rsidR="00B574C9" w:rsidRPr="004C65DF" w:rsidRDefault="004C65DF" w:rsidP="00922950">
                <w:r w:rsidRPr="004C65DF">
                  <w:rPr>
                    <w:rFonts w:eastAsiaTheme="minorEastAsia" w:cs="Times New Roman"/>
                    <w:szCs w:val="24"/>
                    <w:lang w:val="en-CA" w:eastAsia="ja-JP"/>
                  </w:rPr>
                  <w:t>Micajah</w:t>
                </w:r>
              </w:p>
            </w:tc>
          </w:sdtContent>
        </w:sdt>
        <w:sdt>
          <w:sdtPr>
            <w:alias w:val="Last name"/>
            <w:tag w:val="authorLastName"/>
            <w:id w:val="-1088529830"/>
            <w:placeholder>
              <w:docPart w:val="E0839DAB9A4D6C49AD9A6AC14BD2BFC4"/>
            </w:placeholder>
            <w:text/>
          </w:sdtPr>
          <w:sdtContent>
            <w:tc>
              <w:tcPr>
                <w:tcW w:w="2642" w:type="dxa"/>
              </w:tcPr>
              <w:p w14:paraId="1D9ED1CF" w14:textId="77777777" w:rsidR="00B574C9" w:rsidRPr="004C65DF" w:rsidRDefault="004C65DF" w:rsidP="00922950">
                <w:r w:rsidRPr="004C65DF">
                  <w:rPr>
                    <w:rFonts w:eastAsiaTheme="minorEastAsia" w:cs="Times New Roman"/>
                    <w:szCs w:val="24"/>
                    <w:lang w:val="en-CA" w:eastAsia="ja-JP"/>
                  </w:rPr>
                  <w:t>Phillips</w:t>
                </w:r>
              </w:p>
            </w:tc>
          </w:sdtContent>
        </w:sdt>
      </w:tr>
      <w:tr w:rsidR="00B574C9" w14:paraId="58E65C7A" w14:textId="77777777" w:rsidTr="001A6A06">
        <w:trPr>
          <w:trHeight w:val="986"/>
        </w:trPr>
        <w:tc>
          <w:tcPr>
            <w:tcW w:w="491" w:type="dxa"/>
            <w:vMerge/>
            <w:shd w:val="clear" w:color="auto" w:fill="A6A6A6" w:themeFill="background1" w:themeFillShade="A6"/>
          </w:tcPr>
          <w:p w14:paraId="6829B196" w14:textId="77777777" w:rsidR="00B574C9" w:rsidRPr="001A6A06" w:rsidRDefault="00B574C9" w:rsidP="00CF1542">
            <w:pPr>
              <w:jc w:val="center"/>
              <w:rPr>
                <w:b/>
                <w:color w:val="FFFFFF" w:themeColor="background1"/>
              </w:rPr>
            </w:pPr>
          </w:p>
        </w:tc>
        <w:sdt>
          <w:sdtPr>
            <w:alias w:val="Biography"/>
            <w:tag w:val="authorBiography"/>
            <w:id w:val="938807824"/>
            <w:placeholder>
              <w:docPart w:val="EFAF5B61BB8DFA42A873385E62CEB721"/>
            </w:placeholder>
            <w:showingPlcHdr/>
          </w:sdtPr>
          <w:sdtEndPr/>
          <w:sdtContent>
            <w:bookmarkStart w:id="0" w:name="_GoBack" w:displacedByCustomXml="prev"/>
            <w:tc>
              <w:tcPr>
                <w:tcW w:w="8525" w:type="dxa"/>
                <w:gridSpan w:val="4"/>
              </w:tcPr>
              <w:p w14:paraId="228EBC9B" w14:textId="77777777" w:rsidR="00B574C9" w:rsidRDefault="00B574C9" w:rsidP="00922950">
                <w:r>
                  <w:rPr>
                    <w:rStyle w:val="PlaceholderText"/>
                  </w:rPr>
                  <w:t>[Enter your biography]</w:t>
                </w:r>
              </w:p>
            </w:tc>
            <w:bookmarkEnd w:id="0" w:displacedByCustomXml="next"/>
          </w:sdtContent>
        </w:sdt>
      </w:tr>
      <w:tr w:rsidR="00B574C9" w14:paraId="73817267" w14:textId="77777777" w:rsidTr="001A6A06">
        <w:trPr>
          <w:trHeight w:val="986"/>
        </w:trPr>
        <w:tc>
          <w:tcPr>
            <w:tcW w:w="491" w:type="dxa"/>
            <w:vMerge/>
            <w:shd w:val="clear" w:color="auto" w:fill="A6A6A6" w:themeFill="background1" w:themeFillShade="A6"/>
          </w:tcPr>
          <w:p w14:paraId="187689D1" w14:textId="77777777" w:rsidR="00B574C9" w:rsidRPr="001A6A06" w:rsidRDefault="00B574C9" w:rsidP="00CF1542">
            <w:pPr>
              <w:jc w:val="center"/>
              <w:rPr>
                <w:b/>
                <w:color w:val="FFFFFF" w:themeColor="background1"/>
              </w:rPr>
            </w:pPr>
          </w:p>
        </w:tc>
        <w:sdt>
          <w:sdtPr>
            <w:alias w:val="Affiliation"/>
            <w:tag w:val="affiliation"/>
            <w:id w:val="2012937915"/>
            <w:placeholder>
              <w:docPart w:val="CDDA89A4D5749F4B90FC5F53137ADFEB"/>
            </w:placeholder>
            <w:text/>
          </w:sdtPr>
          <w:sdtEndPr/>
          <w:sdtContent>
            <w:tc>
              <w:tcPr>
                <w:tcW w:w="8525" w:type="dxa"/>
                <w:gridSpan w:val="4"/>
              </w:tcPr>
              <w:p w14:paraId="1691D412" w14:textId="77777777" w:rsidR="00B574C9" w:rsidRDefault="004605E4" w:rsidP="004605E4">
                <w:r>
                  <w:t>Centre College</w:t>
                </w:r>
              </w:p>
            </w:tc>
          </w:sdtContent>
        </w:sdt>
      </w:tr>
    </w:tbl>
    <w:p w14:paraId="480EDEA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3C4421" w14:textId="77777777" w:rsidTr="00244BB0">
        <w:tc>
          <w:tcPr>
            <w:tcW w:w="9016" w:type="dxa"/>
            <w:shd w:val="clear" w:color="auto" w:fill="A6A6A6" w:themeFill="background1" w:themeFillShade="A6"/>
            <w:tcMar>
              <w:top w:w="113" w:type="dxa"/>
              <w:bottom w:w="113" w:type="dxa"/>
            </w:tcMar>
          </w:tcPr>
          <w:p w14:paraId="7D8011E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19B061" w14:textId="77777777" w:rsidTr="003F0D73">
        <w:sdt>
          <w:sdtPr>
            <w:alias w:val="Article headword"/>
            <w:tag w:val="articleHeadword"/>
            <w:id w:val="-361440020"/>
            <w:placeholder>
              <w:docPart w:val="347F1E648AE62D4D850534F8F958373F"/>
            </w:placeholder>
            <w:text/>
          </w:sdtPr>
          <w:sdtContent>
            <w:tc>
              <w:tcPr>
                <w:tcW w:w="9016" w:type="dxa"/>
                <w:tcMar>
                  <w:top w:w="113" w:type="dxa"/>
                  <w:bottom w:w="113" w:type="dxa"/>
                </w:tcMar>
              </w:tcPr>
              <w:p w14:paraId="640E8538" w14:textId="77777777" w:rsidR="003F0D73" w:rsidRPr="00FB589A" w:rsidRDefault="004C65DF" w:rsidP="003F0D73">
                <w:pPr>
                  <w:rPr>
                    <w:b/>
                  </w:rPr>
                </w:pPr>
                <w:r w:rsidRPr="004C65DF">
                  <w:rPr>
                    <w:rFonts w:eastAsiaTheme="minorEastAsia" w:cs="Times New Roman"/>
                    <w:szCs w:val="24"/>
                    <w:lang w:eastAsia="ja-JP"/>
                  </w:rPr>
                  <w:t>The Boer War</w:t>
                </w:r>
              </w:p>
            </w:tc>
          </w:sdtContent>
        </w:sdt>
      </w:tr>
      <w:tr w:rsidR="00464699" w14:paraId="5785E957" w14:textId="77777777" w:rsidTr="007821B0">
        <w:sdt>
          <w:sdtPr>
            <w:alias w:val="Variant headwords"/>
            <w:tag w:val="variantHeadwords"/>
            <w:id w:val="173464402"/>
            <w:placeholder>
              <w:docPart w:val="4DAC95D1E3A4E6489C4A74B46C42A9BD"/>
            </w:placeholder>
            <w:showingPlcHdr/>
          </w:sdtPr>
          <w:sdtEndPr/>
          <w:sdtContent>
            <w:tc>
              <w:tcPr>
                <w:tcW w:w="9016" w:type="dxa"/>
                <w:tcMar>
                  <w:top w:w="113" w:type="dxa"/>
                  <w:bottom w:w="113" w:type="dxa"/>
                </w:tcMar>
              </w:tcPr>
              <w:p w14:paraId="2090367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82CD89" w14:textId="77777777" w:rsidTr="003F0D73">
        <w:sdt>
          <w:sdtPr>
            <w:alias w:val="Abstract"/>
            <w:tag w:val="abstract"/>
            <w:id w:val="-635871867"/>
            <w:placeholder>
              <w:docPart w:val="E35AE869CA807C4E8A9EA454655D87A9"/>
            </w:placeholder>
          </w:sdtPr>
          <w:sdtEndPr/>
          <w:sdtContent>
            <w:tc>
              <w:tcPr>
                <w:tcW w:w="9016" w:type="dxa"/>
                <w:tcMar>
                  <w:top w:w="113" w:type="dxa"/>
                  <w:bottom w:w="113" w:type="dxa"/>
                </w:tcMar>
              </w:tcPr>
              <w:p w14:paraId="47558958" w14:textId="77777777" w:rsidR="00E85A05" w:rsidRPr="004C65DF" w:rsidRDefault="004C65DF" w:rsidP="00E85A05">
                <w:pPr>
                  <w:contextualSpacing/>
                  <w:rPr>
                    <w:rFonts w:cs="Times New Roman"/>
                  </w:rPr>
                </w:pPr>
                <w:r w:rsidRPr="00EE64CE">
                  <w:rPr>
                    <w:rFonts w:cs="Times New Roman"/>
                  </w:rPr>
                  <w:t>The British Empire waged two wars in southern Africa at the close of the nineteenth century</w:t>
                </w:r>
                <w:r w:rsidRPr="001606F5">
                  <w:rPr>
                    <w:rFonts w:cs="Times New Roman"/>
                  </w:rPr>
                  <w:t>.  In the First Boer War (or Transvaal War) of 1880-1, Boer soldiers repelled Britain’s attempt to annex the diamond-rich Transvaal.  The tense peace that followed was broken by the outbreak of the Second Boer War (or South African War, or Anglo-Boer War) of 1899-1902, the largest and most significant war the British Empire waged between the 1857 Indian Rebellion and the Great War of 1914-1918.  Fighting began when Britain sought to declare sovereignty over the Transvaal and Orange Free State, where huge gold deposits had recently been discovered.  This provoked anti-British sentiment in southern Africa and among Britain’s colonial rivals, inspiring volunteer soldiers from the Netherlands and Germany to fight alongside the ethnically Dutch and German Boers.  In the end, Britain lost millions of pounds and thousands of lives before reaching a peace settlement that would recognize British control over the Boer republics while offering a path to self-government (laying the foundations for both the Union of South Africa in 1910 and that dominion’s white separatist rule).  In England, the war also exacerbated concerns over national degeneration when more than half of recruits failed military fitness exams (owing to the deprived living conditions of the urban poor), raising fresh questions about Britain’s imperial ambitions at the turn of the century.  Though initially a popular war among Britons, the war’s grim aftermath had a deeper impact on modernism.  ‘Since that period,’ Ford Madox Ford (né Hueffer) reflected, ‘the whole tone of England appears to me to have entirely changed’ (171).</w:t>
                </w:r>
              </w:p>
            </w:tc>
          </w:sdtContent>
        </w:sdt>
      </w:tr>
      <w:tr w:rsidR="003F0D73" w14:paraId="02FBB844" w14:textId="77777777" w:rsidTr="003F0D73">
        <w:sdt>
          <w:sdtPr>
            <w:alias w:val="Article text"/>
            <w:tag w:val="articleText"/>
            <w:id w:val="634067588"/>
            <w:placeholder>
              <w:docPart w:val="064476974BD1CC4F9D953EC77352E343"/>
            </w:placeholder>
          </w:sdtPr>
          <w:sdtEndPr/>
          <w:sdtContent>
            <w:sdt>
              <w:sdtPr>
                <w:alias w:val="Abstract"/>
                <w:tag w:val="abstract"/>
                <w:id w:val="1544479202"/>
                <w:placeholder>
                  <w:docPart w:val="5F4AFB9D6BC7DE4AAFF417DCF2A9466F"/>
                </w:placeholder>
              </w:sdtPr>
              <w:sdtEndPr/>
              <w:sdtContent>
                <w:tc>
                  <w:tcPr>
                    <w:tcW w:w="9016" w:type="dxa"/>
                    <w:tcMar>
                      <w:top w:w="113" w:type="dxa"/>
                      <w:bottom w:w="113" w:type="dxa"/>
                    </w:tcMar>
                  </w:tcPr>
                  <w:p w14:paraId="3013CF12" w14:textId="77777777" w:rsidR="003F0D73" w:rsidRDefault="004C65DF" w:rsidP="00C27FAB">
                    <w:r w:rsidRPr="00EE64CE">
                      <w:rPr>
                        <w:rFonts w:cs="Times New Roman"/>
                      </w:rPr>
                      <w:t>The British Empire waged two wars in southern Africa at the close of the nineteenth century</w:t>
                    </w:r>
                    <w:r w:rsidRPr="001606F5">
                      <w:rPr>
                        <w:rFonts w:cs="Times New Roman"/>
                      </w:rPr>
                      <w:t xml:space="preserve">.  In the First Boer War (or Transvaal War) of 1880-1, Boer soldiers repelled Britain’s attempt to annex the diamond-rich Transvaal.  The tense peace that followed was broken by the outbreak of the Second Boer War (or South African War, or Anglo-Boer War) of 1899-1902, the largest and most significant war the British Empire waged between the 1857 Indian Rebellion and the Great War of 1914-1918.  Fighting began when Britain sought to declare sovereignty over the Transvaal and Orange Free State, where huge gold deposits had recently been discovered.  This provoked anti-British sentiment in southern Africa and among Britain’s colonial rivals, inspiring volunteer soldiers from the Netherlands and Germany to fight alongside the ethnically Dutch and German Boers.  In the end, Britain lost millions of pounds and thousands of lives before reaching a peace settlement that would recognize British control over the Boer republics while offering a path to self-government (laying the foundations for both the Union of South Africa in 1910 and that dominion’s white separatist rule).  In England, the war also exacerbated concerns over national degeneration when more than half of recruits failed military fitness exams (owing to the deprived living conditions of the urban poor), raising fresh questions about Britain’s imperial ambitions at the turn of the century.  Though initially a popular war among Britons, the war’s grim aftermath </w:t>
                    </w:r>
                    <w:r w:rsidRPr="001606F5">
                      <w:rPr>
                        <w:rFonts w:cs="Times New Roman"/>
                      </w:rPr>
                      <w:lastRenderedPageBreak/>
                      <w:t>had a deeper impact on modernism.  ‘Since that period,’ Ford Madox Ford (né Hueffer) reflected, ‘the whole tone of England appears to me to have entirely changed’ (171).</w:t>
                    </w:r>
                  </w:p>
                </w:tc>
              </w:sdtContent>
            </w:sdt>
          </w:sdtContent>
        </w:sdt>
      </w:tr>
      <w:tr w:rsidR="003235A7" w14:paraId="1B60B80F" w14:textId="77777777" w:rsidTr="003235A7">
        <w:tc>
          <w:tcPr>
            <w:tcW w:w="9016" w:type="dxa"/>
          </w:tcPr>
          <w:p w14:paraId="0DD8AA3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640135459CC7949A0D5247CF8BA252D"/>
              </w:placeholder>
            </w:sdtPr>
            <w:sdtEndPr/>
            <w:sdtContent>
              <w:p w14:paraId="4C06216C" w14:textId="77777777" w:rsidR="004C65DF" w:rsidRDefault="004C65DF" w:rsidP="004C65DF"/>
              <w:p w14:paraId="223D143D" w14:textId="77777777" w:rsidR="004C65DF" w:rsidRDefault="004C65DF" w:rsidP="004C65DF">
                <w:sdt>
                  <w:sdtPr>
                    <w:id w:val="934476889"/>
                    <w:citation/>
                  </w:sdtPr>
                  <w:sdtContent>
                    <w:r>
                      <w:fldChar w:fldCharType="begin"/>
                    </w:r>
                    <w:r>
                      <w:rPr>
                        <w:lang w:val="en-US"/>
                      </w:rPr>
                      <w:instrText xml:space="preserve"> CITATION Doy00 \l 1033 </w:instrText>
                    </w:r>
                    <w:r>
                      <w:fldChar w:fldCharType="separate"/>
                    </w:r>
                    <w:r>
                      <w:rPr>
                        <w:noProof/>
                        <w:lang w:val="en-US"/>
                      </w:rPr>
                      <w:t>(Doyle)</w:t>
                    </w:r>
                    <w:r>
                      <w:fldChar w:fldCharType="end"/>
                    </w:r>
                  </w:sdtContent>
                </w:sdt>
              </w:p>
              <w:p w14:paraId="1C3E2022" w14:textId="77777777" w:rsidR="004C65DF" w:rsidRDefault="004C65DF" w:rsidP="004C65DF"/>
              <w:p w14:paraId="16638621" w14:textId="77777777" w:rsidR="004C65DF" w:rsidRDefault="004C65DF" w:rsidP="004C65DF">
                <w:sdt>
                  <w:sdtPr>
                    <w:id w:val="-2006963947"/>
                    <w:citation/>
                  </w:sdtPr>
                  <w:sdtContent>
                    <w:r>
                      <w:fldChar w:fldCharType="begin"/>
                    </w:r>
                    <w:r>
                      <w:rPr>
                        <w:lang w:val="en-US"/>
                      </w:rPr>
                      <w:instrText xml:space="preserve"> CITATION For11 \l 1033 </w:instrText>
                    </w:r>
                    <w:r>
                      <w:fldChar w:fldCharType="separate"/>
                    </w:r>
                    <w:r>
                      <w:rPr>
                        <w:noProof/>
                        <w:lang w:val="en-US"/>
                      </w:rPr>
                      <w:t>(Ford)</w:t>
                    </w:r>
                    <w:r>
                      <w:fldChar w:fldCharType="end"/>
                    </w:r>
                  </w:sdtContent>
                </w:sdt>
              </w:p>
              <w:p w14:paraId="031D684C" w14:textId="77777777" w:rsidR="004C65DF" w:rsidRDefault="004C65DF" w:rsidP="004C65DF"/>
              <w:p w14:paraId="1A36E9F4" w14:textId="77777777" w:rsidR="004C65DF" w:rsidRDefault="004C65DF" w:rsidP="004C65DF">
                <w:sdt>
                  <w:sdtPr>
                    <w:id w:val="-309563676"/>
                    <w:citation/>
                  </w:sdtPr>
                  <w:sdtContent>
                    <w:r>
                      <w:fldChar w:fldCharType="begin"/>
                    </w:r>
                    <w:r>
                      <w:rPr>
                        <w:lang w:val="en-US"/>
                      </w:rPr>
                      <w:instrText xml:space="preserve"> CITATION Jud02 \l 1033 </w:instrText>
                    </w:r>
                    <w:r>
                      <w:fldChar w:fldCharType="separate"/>
                    </w:r>
                    <w:r>
                      <w:rPr>
                        <w:noProof/>
                        <w:lang w:val="en-US"/>
                      </w:rPr>
                      <w:t>(Judd and Surridge)</w:t>
                    </w:r>
                    <w:r>
                      <w:fldChar w:fldCharType="end"/>
                    </w:r>
                  </w:sdtContent>
                </w:sdt>
              </w:p>
              <w:p w14:paraId="47B9EDEA" w14:textId="77777777" w:rsidR="004C65DF" w:rsidRDefault="004C65DF" w:rsidP="004C65DF"/>
              <w:p w14:paraId="42E9044C" w14:textId="77777777" w:rsidR="004C65DF" w:rsidRDefault="004C65DF" w:rsidP="004C65DF">
                <w:sdt>
                  <w:sdtPr>
                    <w:id w:val="72026472"/>
                    <w:citation/>
                  </w:sdtPr>
                  <w:sdtContent>
                    <w:r>
                      <w:fldChar w:fldCharType="begin"/>
                    </w:r>
                    <w:r>
                      <w:rPr>
                        <w:lang w:val="en-US"/>
                      </w:rPr>
                      <w:instrText xml:space="preserve"> CITATION Nas10 \l 1033 </w:instrText>
                    </w:r>
                    <w:r>
                      <w:fldChar w:fldCharType="separate"/>
                    </w:r>
                    <w:r>
                      <w:rPr>
                        <w:noProof/>
                        <w:lang w:val="en-US"/>
                      </w:rPr>
                      <w:t>(Nasson)</w:t>
                    </w:r>
                    <w:r>
                      <w:fldChar w:fldCharType="end"/>
                    </w:r>
                  </w:sdtContent>
                </w:sdt>
              </w:p>
              <w:p w14:paraId="0056ACBB" w14:textId="77777777" w:rsidR="004C65DF" w:rsidRDefault="004C65DF" w:rsidP="004C65DF"/>
              <w:p w14:paraId="182D4299" w14:textId="77777777" w:rsidR="003235A7" w:rsidRDefault="004C65DF" w:rsidP="004C65DF">
                <w:sdt>
                  <w:sdtPr>
                    <w:id w:val="823554313"/>
                    <w:citation/>
                  </w:sdtPr>
                  <w:sdtContent>
                    <w:r>
                      <w:fldChar w:fldCharType="begin"/>
                    </w:r>
                    <w:r>
                      <w:rPr>
                        <w:lang w:val="en-US"/>
                      </w:rPr>
                      <w:instrText xml:space="preserve"> CITATION Omi02 \l 1033 </w:instrText>
                    </w:r>
                    <w:r>
                      <w:fldChar w:fldCharType="separate"/>
                    </w:r>
                    <w:r>
                      <w:rPr>
                        <w:noProof/>
                        <w:lang w:val="en-US"/>
                      </w:rPr>
                      <w:t>(Omissi and Thompson)</w:t>
                    </w:r>
                    <w:r>
                      <w:fldChar w:fldCharType="end"/>
                    </w:r>
                  </w:sdtContent>
                </w:sdt>
              </w:p>
            </w:sdtContent>
          </w:sdt>
        </w:tc>
      </w:tr>
    </w:tbl>
    <w:p w14:paraId="6881DC7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B8B83" w14:textId="77777777" w:rsidR="004C65DF" w:rsidRDefault="004C65DF" w:rsidP="007A0D55">
      <w:pPr>
        <w:spacing w:after="0" w:line="240" w:lineRule="auto"/>
      </w:pPr>
      <w:r>
        <w:separator/>
      </w:r>
    </w:p>
  </w:endnote>
  <w:endnote w:type="continuationSeparator" w:id="0">
    <w:p w14:paraId="31569ADE" w14:textId="77777777" w:rsidR="004C65DF" w:rsidRDefault="004C65D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F2A18F" w14:textId="77777777" w:rsidR="004C65DF" w:rsidRDefault="004C65DF" w:rsidP="007A0D55">
      <w:pPr>
        <w:spacing w:after="0" w:line="240" w:lineRule="auto"/>
      </w:pPr>
      <w:r>
        <w:separator/>
      </w:r>
    </w:p>
  </w:footnote>
  <w:footnote w:type="continuationSeparator" w:id="0">
    <w:p w14:paraId="2316301A" w14:textId="77777777" w:rsidR="004C65DF" w:rsidRDefault="004C65D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992E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464B58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5D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05E4"/>
    <w:rsid w:val="00462DBE"/>
    <w:rsid w:val="00464699"/>
    <w:rsid w:val="00483379"/>
    <w:rsid w:val="00487BC5"/>
    <w:rsid w:val="00496888"/>
    <w:rsid w:val="004A7476"/>
    <w:rsid w:val="004C65DF"/>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F2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65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65D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65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65D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658F581861D143800DE6F790E0A317"/>
        <w:category>
          <w:name w:val="General"/>
          <w:gallery w:val="placeholder"/>
        </w:category>
        <w:types>
          <w:type w:val="bbPlcHdr"/>
        </w:types>
        <w:behaviors>
          <w:behavior w:val="content"/>
        </w:behaviors>
        <w:guid w:val="{97009DED-AE45-4C46-853F-AA05B4835216}"/>
      </w:docPartPr>
      <w:docPartBody>
        <w:p w:rsidR="00000000" w:rsidRDefault="00761A3E">
          <w:pPr>
            <w:pStyle w:val="E0658F581861D143800DE6F790E0A317"/>
          </w:pPr>
          <w:r w:rsidRPr="00CC586D">
            <w:rPr>
              <w:rStyle w:val="PlaceholderText"/>
              <w:b/>
              <w:color w:val="FFFFFF" w:themeColor="background1"/>
            </w:rPr>
            <w:t>[Salutation]</w:t>
          </w:r>
        </w:p>
      </w:docPartBody>
    </w:docPart>
    <w:docPart>
      <w:docPartPr>
        <w:name w:val="7A4CB23B7AE24C468BA4C370E5EC899C"/>
        <w:category>
          <w:name w:val="General"/>
          <w:gallery w:val="placeholder"/>
        </w:category>
        <w:types>
          <w:type w:val="bbPlcHdr"/>
        </w:types>
        <w:behaviors>
          <w:behavior w:val="content"/>
        </w:behaviors>
        <w:guid w:val="{40226012-563E-424E-825D-7200506D57C7}"/>
      </w:docPartPr>
      <w:docPartBody>
        <w:p w:rsidR="00000000" w:rsidRDefault="00761A3E">
          <w:pPr>
            <w:pStyle w:val="7A4CB23B7AE24C468BA4C370E5EC899C"/>
          </w:pPr>
          <w:r>
            <w:rPr>
              <w:rStyle w:val="PlaceholderText"/>
            </w:rPr>
            <w:t>[First name]</w:t>
          </w:r>
        </w:p>
      </w:docPartBody>
    </w:docPart>
    <w:docPart>
      <w:docPartPr>
        <w:name w:val="AB36039F00567945A232CE44443A437C"/>
        <w:category>
          <w:name w:val="General"/>
          <w:gallery w:val="placeholder"/>
        </w:category>
        <w:types>
          <w:type w:val="bbPlcHdr"/>
        </w:types>
        <w:behaviors>
          <w:behavior w:val="content"/>
        </w:behaviors>
        <w:guid w:val="{A6123F78-8103-6D46-91EF-8B80C62AC4BD}"/>
      </w:docPartPr>
      <w:docPartBody>
        <w:p w:rsidR="00000000" w:rsidRDefault="00761A3E">
          <w:pPr>
            <w:pStyle w:val="AB36039F00567945A232CE44443A437C"/>
          </w:pPr>
          <w:r>
            <w:rPr>
              <w:rStyle w:val="PlaceholderText"/>
            </w:rPr>
            <w:t>[Middle name]</w:t>
          </w:r>
        </w:p>
      </w:docPartBody>
    </w:docPart>
    <w:docPart>
      <w:docPartPr>
        <w:name w:val="E0839DAB9A4D6C49AD9A6AC14BD2BFC4"/>
        <w:category>
          <w:name w:val="General"/>
          <w:gallery w:val="placeholder"/>
        </w:category>
        <w:types>
          <w:type w:val="bbPlcHdr"/>
        </w:types>
        <w:behaviors>
          <w:behavior w:val="content"/>
        </w:behaviors>
        <w:guid w:val="{C92B698C-0131-BE49-9787-41178B1ECFDB}"/>
      </w:docPartPr>
      <w:docPartBody>
        <w:p w:rsidR="00000000" w:rsidRDefault="00761A3E">
          <w:pPr>
            <w:pStyle w:val="E0839DAB9A4D6C49AD9A6AC14BD2BFC4"/>
          </w:pPr>
          <w:r>
            <w:rPr>
              <w:rStyle w:val="PlaceholderText"/>
            </w:rPr>
            <w:t>[Last</w:t>
          </w:r>
          <w:r>
            <w:rPr>
              <w:rStyle w:val="PlaceholderText"/>
            </w:rPr>
            <w:t xml:space="preserve"> name]</w:t>
          </w:r>
        </w:p>
      </w:docPartBody>
    </w:docPart>
    <w:docPart>
      <w:docPartPr>
        <w:name w:val="EFAF5B61BB8DFA42A873385E62CEB721"/>
        <w:category>
          <w:name w:val="General"/>
          <w:gallery w:val="placeholder"/>
        </w:category>
        <w:types>
          <w:type w:val="bbPlcHdr"/>
        </w:types>
        <w:behaviors>
          <w:behavior w:val="content"/>
        </w:behaviors>
        <w:guid w:val="{0FAAD827-9D74-524C-AEAA-F0E47267C337}"/>
      </w:docPartPr>
      <w:docPartBody>
        <w:p w:rsidR="00000000" w:rsidRDefault="00761A3E">
          <w:pPr>
            <w:pStyle w:val="EFAF5B61BB8DFA42A873385E62CEB721"/>
          </w:pPr>
          <w:r>
            <w:rPr>
              <w:rStyle w:val="PlaceholderText"/>
            </w:rPr>
            <w:t>[Enter your biography]</w:t>
          </w:r>
        </w:p>
      </w:docPartBody>
    </w:docPart>
    <w:docPart>
      <w:docPartPr>
        <w:name w:val="CDDA89A4D5749F4B90FC5F53137ADFEB"/>
        <w:category>
          <w:name w:val="General"/>
          <w:gallery w:val="placeholder"/>
        </w:category>
        <w:types>
          <w:type w:val="bbPlcHdr"/>
        </w:types>
        <w:behaviors>
          <w:behavior w:val="content"/>
        </w:behaviors>
        <w:guid w:val="{0CC2211F-01E9-604B-9380-19CAEBAE680B}"/>
      </w:docPartPr>
      <w:docPartBody>
        <w:p w:rsidR="00000000" w:rsidRDefault="00761A3E">
          <w:pPr>
            <w:pStyle w:val="CDDA89A4D5749F4B90FC5F53137ADFEB"/>
          </w:pPr>
          <w:r>
            <w:rPr>
              <w:rStyle w:val="PlaceholderText"/>
            </w:rPr>
            <w:t>[Enter the institution with which you are affiliated]</w:t>
          </w:r>
        </w:p>
      </w:docPartBody>
    </w:docPart>
    <w:docPart>
      <w:docPartPr>
        <w:name w:val="347F1E648AE62D4D850534F8F958373F"/>
        <w:category>
          <w:name w:val="General"/>
          <w:gallery w:val="placeholder"/>
        </w:category>
        <w:types>
          <w:type w:val="bbPlcHdr"/>
        </w:types>
        <w:behaviors>
          <w:behavior w:val="content"/>
        </w:behaviors>
        <w:guid w:val="{3A9C1EE8-3A10-BD45-A25B-1A7A4FF1A6A4}"/>
      </w:docPartPr>
      <w:docPartBody>
        <w:p w:rsidR="00000000" w:rsidRDefault="00761A3E">
          <w:pPr>
            <w:pStyle w:val="347F1E648AE62D4D850534F8F958373F"/>
          </w:pPr>
          <w:r w:rsidRPr="00EF74F7">
            <w:rPr>
              <w:b/>
              <w:color w:val="808080" w:themeColor="background1" w:themeShade="80"/>
            </w:rPr>
            <w:t>[Enter the headword for your article]</w:t>
          </w:r>
        </w:p>
      </w:docPartBody>
    </w:docPart>
    <w:docPart>
      <w:docPartPr>
        <w:name w:val="4DAC95D1E3A4E6489C4A74B46C42A9BD"/>
        <w:category>
          <w:name w:val="General"/>
          <w:gallery w:val="placeholder"/>
        </w:category>
        <w:types>
          <w:type w:val="bbPlcHdr"/>
        </w:types>
        <w:behaviors>
          <w:behavior w:val="content"/>
        </w:behaviors>
        <w:guid w:val="{3ABC8947-C3B9-8147-B714-FE2177F0CA54}"/>
      </w:docPartPr>
      <w:docPartBody>
        <w:p w:rsidR="00000000" w:rsidRDefault="00761A3E">
          <w:pPr>
            <w:pStyle w:val="4DAC95D1E3A4E6489C4A74B46C42A9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5AE869CA807C4E8A9EA454655D87A9"/>
        <w:category>
          <w:name w:val="General"/>
          <w:gallery w:val="placeholder"/>
        </w:category>
        <w:types>
          <w:type w:val="bbPlcHdr"/>
        </w:types>
        <w:behaviors>
          <w:behavior w:val="content"/>
        </w:behaviors>
        <w:guid w:val="{FD5BF423-5D7D-C34A-BD1C-FD2AF1D202DB}"/>
      </w:docPartPr>
      <w:docPartBody>
        <w:p w:rsidR="00000000" w:rsidRDefault="00761A3E">
          <w:pPr>
            <w:pStyle w:val="E35AE869CA807C4E8A9EA454655D87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4476974BD1CC4F9D953EC77352E343"/>
        <w:category>
          <w:name w:val="General"/>
          <w:gallery w:val="placeholder"/>
        </w:category>
        <w:types>
          <w:type w:val="bbPlcHdr"/>
        </w:types>
        <w:behaviors>
          <w:behavior w:val="content"/>
        </w:behaviors>
        <w:guid w:val="{2F587C00-2CF1-6548-BAC3-36E2113935B5}"/>
      </w:docPartPr>
      <w:docPartBody>
        <w:p w:rsidR="00000000" w:rsidRDefault="00761A3E">
          <w:pPr>
            <w:pStyle w:val="064476974BD1CC4F9D953EC77352E3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40135459CC7949A0D5247CF8BA252D"/>
        <w:category>
          <w:name w:val="General"/>
          <w:gallery w:val="placeholder"/>
        </w:category>
        <w:types>
          <w:type w:val="bbPlcHdr"/>
        </w:types>
        <w:behaviors>
          <w:behavior w:val="content"/>
        </w:behaviors>
        <w:guid w:val="{9F13290F-3438-5042-A946-8233B032DF36}"/>
      </w:docPartPr>
      <w:docPartBody>
        <w:p w:rsidR="00000000" w:rsidRDefault="00761A3E">
          <w:pPr>
            <w:pStyle w:val="F640135459CC7949A0D5247CF8BA252D"/>
          </w:pPr>
          <w:r>
            <w:rPr>
              <w:rStyle w:val="PlaceholderText"/>
            </w:rPr>
            <w:t>[Enter citations for further reading here]</w:t>
          </w:r>
        </w:p>
      </w:docPartBody>
    </w:docPart>
    <w:docPart>
      <w:docPartPr>
        <w:name w:val="5F4AFB9D6BC7DE4AAFF417DCF2A9466F"/>
        <w:category>
          <w:name w:val="General"/>
          <w:gallery w:val="placeholder"/>
        </w:category>
        <w:types>
          <w:type w:val="bbPlcHdr"/>
        </w:types>
        <w:behaviors>
          <w:behavior w:val="content"/>
        </w:behaviors>
        <w:guid w:val="{A587D669-6D21-9C4F-89EE-BD1A4DA37587}"/>
      </w:docPartPr>
      <w:docPartBody>
        <w:p w:rsidR="00000000" w:rsidRDefault="00761A3E" w:rsidP="00761A3E">
          <w:pPr>
            <w:pStyle w:val="5F4AFB9D6BC7DE4AAFF417DCF2A9466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A3E"/>
    <w:rsid w:val="00761A3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1A3E"/>
    <w:rPr>
      <w:color w:val="808080"/>
    </w:rPr>
  </w:style>
  <w:style w:type="paragraph" w:customStyle="1" w:styleId="E0658F581861D143800DE6F790E0A317">
    <w:name w:val="E0658F581861D143800DE6F790E0A317"/>
  </w:style>
  <w:style w:type="paragraph" w:customStyle="1" w:styleId="7A4CB23B7AE24C468BA4C370E5EC899C">
    <w:name w:val="7A4CB23B7AE24C468BA4C370E5EC899C"/>
  </w:style>
  <w:style w:type="paragraph" w:customStyle="1" w:styleId="AB36039F00567945A232CE44443A437C">
    <w:name w:val="AB36039F00567945A232CE44443A437C"/>
  </w:style>
  <w:style w:type="paragraph" w:customStyle="1" w:styleId="E0839DAB9A4D6C49AD9A6AC14BD2BFC4">
    <w:name w:val="E0839DAB9A4D6C49AD9A6AC14BD2BFC4"/>
  </w:style>
  <w:style w:type="paragraph" w:customStyle="1" w:styleId="EFAF5B61BB8DFA42A873385E62CEB721">
    <w:name w:val="EFAF5B61BB8DFA42A873385E62CEB721"/>
  </w:style>
  <w:style w:type="paragraph" w:customStyle="1" w:styleId="CDDA89A4D5749F4B90FC5F53137ADFEB">
    <w:name w:val="CDDA89A4D5749F4B90FC5F53137ADFEB"/>
  </w:style>
  <w:style w:type="paragraph" w:customStyle="1" w:styleId="347F1E648AE62D4D850534F8F958373F">
    <w:name w:val="347F1E648AE62D4D850534F8F958373F"/>
  </w:style>
  <w:style w:type="paragraph" w:customStyle="1" w:styleId="4DAC95D1E3A4E6489C4A74B46C42A9BD">
    <w:name w:val="4DAC95D1E3A4E6489C4A74B46C42A9BD"/>
  </w:style>
  <w:style w:type="paragraph" w:customStyle="1" w:styleId="E35AE869CA807C4E8A9EA454655D87A9">
    <w:name w:val="E35AE869CA807C4E8A9EA454655D87A9"/>
  </w:style>
  <w:style w:type="paragraph" w:customStyle="1" w:styleId="064476974BD1CC4F9D953EC77352E343">
    <w:name w:val="064476974BD1CC4F9D953EC77352E343"/>
  </w:style>
  <w:style w:type="paragraph" w:customStyle="1" w:styleId="F640135459CC7949A0D5247CF8BA252D">
    <w:name w:val="F640135459CC7949A0D5247CF8BA252D"/>
  </w:style>
  <w:style w:type="paragraph" w:customStyle="1" w:styleId="5F4AFB9D6BC7DE4AAFF417DCF2A9466F">
    <w:name w:val="5F4AFB9D6BC7DE4AAFF417DCF2A9466F"/>
    <w:rsid w:val="00761A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1A3E"/>
    <w:rPr>
      <w:color w:val="808080"/>
    </w:rPr>
  </w:style>
  <w:style w:type="paragraph" w:customStyle="1" w:styleId="E0658F581861D143800DE6F790E0A317">
    <w:name w:val="E0658F581861D143800DE6F790E0A317"/>
  </w:style>
  <w:style w:type="paragraph" w:customStyle="1" w:styleId="7A4CB23B7AE24C468BA4C370E5EC899C">
    <w:name w:val="7A4CB23B7AE24C468BA4C370E5EC899C"/>
  </w:style>
  <w:style w:type="paragraph" w:customStyle="1" w:styleId="AB36039F00567945A232CE44443A437C">
    <w:name w:val="AB36039F00567945A232CE44443A437C"/>
  </w:style>
  <w:style w:type="paragraph" w:customStyle="1" w:styleId="E0839DAB9A4D6C49AD9A6AC14BD2BFC4">
    <w:name w:val="E0839DAB9A4D6C49AD9A6AC14BD2BFC4"/>
  </w:style>
  <w:style w:type="paragraph" w:customStyle="1" w:styleId="EFAF5B61BB8DFA42A873385E62CEB721">
    <w:name w:val="EFAF5B61BB8DFA42A873385E62CEB721"/>
  </w:style>
  <w:style w:type="paragraph" w:customStyle="1" w:styleId="CDDA89A4D5749F4B90FC5F53137ADFEB">
    <w:name w:val="CDDA89A4D5749F4B90FC5F53137ADFEB"/>
  </w:style>
  <w:style w:type="paragraph" w:customStyle="1" w:styleId="347F1E648AE62D4D850534F8F958373F">
    <w:name w:val="347F1E648AE62D4D850534F8F958373F"/>
  </w:style>
  <w:style w:type="paragraph" w:customStyle="1" w:styleId="4DAC95D1E3A4E6489C4A74B46C42A9BD">
    <w:name w:val="4DAC95D1E3A4E6489C4A74B46C42A9BD"/>
  </w:style>
  <w:style w:type="paragraph" w:customStyle="1" w:styleId="E35AE869CA807C4E8A9EA454655D87A9">
    <w:name w:val="E35AE869CA807C4E8A9EA454655D87A9"/>
  </w:style>
  <w:style w:type="paragraph" w:customStyle="1" w:styleId="064476974BD1CC4F9D953EC77352E343">
    <w:name w:val="064476974BD1CC4F9D953EC77352E343"/>
  </w:style>
  <w:style w:type="paragraph" w:customStyle="1" w:styleId="F640135459CC7949A0D5247CF8BA252D">
    <w:name w:val="F640135459CC7949A0D5247CF8BA252D"/>
  </w:style>
  <w:style w:type="paragraph" w:customStyle="1" w:styleId="5F4AFB9D6BC7DE4AAFF417DCF2A9466F">
    <w:name w:val="5F4AFB9D6BC7DE4AAFF417DCF2A9466F"/>
    <w:rsid w:val="00761A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Doy00</b:Tag>
    <b:SourceType>Book</b:SourceType>
    <b:Guid>{FBCB86ED-60E9-C34F-8DA4-4ADA65BA5EFF}</b:Guid>
    <b:Title>The War in South Africa: Its Causes and Conduct</b:Title>
    <b:Publisher>McClure, Phillips, &amp; Co.</b:Publisher>
    <b:City>New York</b:City>
    <b:Year>1900</b:Year>
    <b:Author>
      <b:Author>
        <b:NameList>
          <b:Person>
            <b:Last>Doyle</b:Last>
            <b:First>A.</b:First>
            <b:Middle>C.</b:Middle>
          </b:Person>
        </b:NameList>
      </b:Author>
    </b:Author>
    <b:RefOrder>1</b:RefOrder>
  </b:Source>
  <b:Source>
    <b:Tag>For11</b:Tag>
    <b:SourceType>Book</b:SourceType>
    <b:Guid>{1A0B2AC5-B59C-8746-9CFA-7A774BDA1519}</b:Guid>
    <b:Author>
      <b:Author>
        <b:NameList>
          <b:Person>
            <b:Last>Ford</b:Last>
            <b:First>Ford</b:First>
            <b:Middle>Madox</b:Middle>
          </b:Person>
        </b:NameList>
      </b:Author>
    </b:Author>
    <b:Title>Memories and Impressions: A Study in Atmospheres</b:Title>
    <b:City>New York and London</b:City>
    <b:Publisher>Harper</b:Publisher>
    <b:Year>1911</b:Year>
    <b:RefOrder>2</b:RefOrder>
  </b:Source>
  <b:Source>
    <b:Tag>Jud02</b:Tag>
    <b:SourceType>Book</b:SourceType>
    <b:Guid>{C90A073D-884E-E246-8350-E340A3D5A4CE}</b:Guid>
    <b:Author>
      <b:Author>
        <b:NameList>
          <b:Person>
            <b:Last>Judd</b:Last>
            <b:First>D.</b:First>
          </b:Person>
          <b:Person>
            <b:Last>Surridge</b:Last>
            <b:First>K.</b:First>
          </b:Person>
        </b:NameList>
      </b:Author>
    </b:Author>
    <b:Title>The Boer War</b:Title>
    <b:City>London</b:City>
    <b:Publisher>John Murray</b:Publisher>
    <b:Year>2002</b:Year>
    <b:RefOrder>3</b:RefOrder>
  </b:Source>
  <b:Source>
    <b:Tag>Nas10</b:Tag>
    <b:SourceType>Book</b:SourceType>
    <b:Guid>{3029CA6C-E30B-FF4B-A392-9266452658A5}</b:Guid>
    <b:Author>
      <b:Author>
        <b:NameList>
          <b:Person>
            <b:Last>Nasson</b:Last>
            <b:First>B.</b:First>
          </b:Person>
        </b:NameList>
      </b:Author>
    </b:Author>
    <b:Title>The War for South Africa</b:Title>
    <b:City>Cape Town</b:City>
    <b:Publisher>Tafelberg</b:Publisher>
    <b:Year>2010</b:Year>
    <b:RefOrder>4</b:RefOrder>
  </b:Source>
  <b:Source>
    <b:Tag>Omi02</b:Tag>
    <b:SourceType>Book</b:SourceType>
    <b:Guid>{9B8B72EC-6750-824F-B801-DFEF49A95F0F}</b:Guid>
    <b:Author>
      <b:Author>
        <b:NameList>
          <b:Person>
            <b:Last>Omissi</b:Last>
            <b:First>D.</b:First>
          </b:Person>
          <b:Person>
            <b:Last>Thompson</b:Last>
            <b:First>A.</b:First>
            <b:Middle>S.</b:Middle>
          </b:Person>
        </b:NameList>
      </b:Author>
    </b:Author>
    <b:Title>The Impact of the South African War</b:Title>
    <b:City>New York</b:City>
    <b:Publisher>Palgrave</b:Publisher>
    <b:Year>2002</b:Year>
    <b:RefOrder>5</b:RefOrder>
  </b:Source>
</b:Sources>
</file>

<file path=customXml/itemProps1.xml><?xml version="1.0" encoding="utf-8"?>
<ds:datastoreItem xmlns:ds="http://schemas.openxmlformats.org/officeDocument/2006/customXml" ds:itemID="{6D6BC4D7-D859-6640-9CF0-AB96DFAA9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572</Words>
  <Characters>3265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2015-10-28T05:17:00Z</dcterms:created>
  <dcterms:modified xsi:type="dcterms:W3CDTF">2015-10-28T05:23:00Z</dcterms:modified>
</cp:coreProperties>
</file>