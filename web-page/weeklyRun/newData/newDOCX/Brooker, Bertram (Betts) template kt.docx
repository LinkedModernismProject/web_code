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549E3" w14:paraId="00DC0DB8" w14:textId="77777777" w:rsidTr="00922950">
        <w:tc>
          <w:tcPr>
            <w:tcW w:w="491" w:type="dxa"/>
            <w:vMerge w:val="restart"/>
            <w:shd w:val="clear" w:color="auto" w:fill="A6A6A6" w:themeFill="background1" w:themeFillShade="A6"/>
            <w:textDirection w:val="btLr"/>
          </w:tcPr>
          <w:p w14:paraId="5E7E8E6F" w14:textId="77777777" w:rsidR="00B574C9" w:rsidRPr="00E549E3" w:rsidRDefault="00B574C9" w:rsidP="00CC586D">
            <w:pPr>
              <w:jc w:val="center"/>
              <w:rPr>
                <w:b/>
                <w:color w:val="FFFFFF" w:themeColor="background1"/>
              </w:rPr>
            </w:pPr>
            <w:r w:rsidRPr="00E549E3">
              <w:rPr>
                <w:b/>
                <w:color w:val="FFFFFF" w:themeColor="background1"/>
              </w:rPr>
              <w:t>About you</w:t>
            </w:r>
          </w:p>
        </w:tc>
        <w:sdt>
          <w:sdtPr>
            <w:rPr>
              <w:b/>
              <w:color w:val="FFFFFF" w:themeColor="background1"/>
            </w:rPr>
            <w:alias w:val="Salutation"/>
            <w:tag w:val="salutation"/>
            <w:id w:val="-1659997262"/>
            <w:placeholder>
              <w:docPart w:val="AE41D2070CC4D042A86A196E6FE38F31"/>
            </w:placeholder>
            <w:showingPlcHdr/>
            <w:dropDownList>
              <w:listItem w:displayText="Dr." w:value="Dr."/>
              <w:listItem w:displayText="Prof." w:value="Prof."/>
            </w:dropDownList>
          </w:sdtPr>
          <w:sdtEndPr/>
          <w:sdtContent>
            <w:tc>
              <w:tcPr>
                <w:tcW w:w="1259" w:type="dxa"/>
              </w:tcPr>
              <w:p w14:paraId="382B1EE7" w14:textId="77777777" w:rsidR="00B574C9" w:rsidRPr="00E549E3" w:rsidRDefault="00B574C9" w:rsidP="00CC586D">
                <w:pPr>
                  <w:jc w:val="center"/>
                  <w:rPr>
                    <w:b/>
                    <w:color w:val="FFFFFF" w:themeColor="background1"/>
                  </w:rPr>
                </w:pPr>
                <w:r w:rsidRPr="00E549E3">
                  <w:rPr>
                    <w:rStyle w:val="PlaceholderText"/>
                    <w:b/>
                    <w:color w:val="FFFFFF" w:themeColor="background1"/>
                  </w:rPr>
                  <w:t>[Salutation]</w:t>
                </w:r>
              </w:p>
            </w:tc>
          </w:sdtContent>
        </w:sdt>
        <w:sdt>
          <w:sdtPr>
            <w:alias w:val="First name"/>
            <w:tag w:val="authorFirstName"/>
            <w:id w:val="581645879"/>
            <w:placeholder>
              <w:docPart w:val="866C4996379C0B4DBD2810963B39A784"/>
            </w:placeholder>
            <w:showingPlcHdr/>
            <w:text/>
          </w:sdtPr>
          <w:sdtEndPr/>
          <w:sdtContent>
            <w:tc>
              <w:tcPr>
                <w:tcW w:w="2073" w:type="dxa"/>
              </w:tcPr>
              <w:p w14:paraId="694D50F1" w14:textId="77777777" w:rsidR="00B574C9" w:rsidRPr="00E549E3" w:rsidRDefault="00B574C9" w:rsidP="00922950">
                <w:r w:rsidRPr="00E549E3">
                  <w:rPr>
                    <w:rStyle w:val="PlaceholderText"/>
                  </w:rPr>
                  <w:t>[First name]</w:t>
                </w:r>
              </w:p>
            </w:tc>
          </w:sdtContent>
        </w:sdt>
        <w:sdt>
          <w:sdtPr>
            <w:alias w:val="Middle name"/>
            <w:tag w:val="authorMiddleName"/>
            <w:id w:val="-2076034781"/>
            <w:placeholder>
              <w:docPart w:val="160233F98BD34A449FC7D2005A78B7E8"/>
            </w:placeholder>
            <w:showingPlcHdr/>
            <w:text/>
          </w:sdtPr>
          <w:sdtEndPr/>
          <w:sdtContent>
            <w:tc>
              <w:tcPr>
                <w:tcW w:w="2551" w:type="dxa"/>
              </w:tcPr>
              <w:p w14:paraId="56272343" w14:textId="77777777" w:rsidR="00B574C9" w:rsidRPr="00E549E3" w:rsidRDefault="00B574C9" w:rsidP="00922950">
                <w:r w:rsidRPr="00E549E3">
                  <w:rPr>
                    <w:rStyle w:val="PlaceholderText"/>
                  </w:rPr>
                  <w:t>[Middle name]</w:t>
                </w:r>
              </w:p>
            </w:tc>
          </w:sdtContent>
        </w:sdt>
        <w:sdt>
          <w:sdtPr>
            <w:alias w:val="Last name"/>
            <w:tag w:val="authorLastName"/>
            <w:id w:val="-1088529830"/>
            <w:placeholder>
              <w:docPart w:val="F936DEE9D7646442B9791D154B7B740B"/>
            </w:placeholder>
            <w:text/>
          </w:sdtPr>
          <w:sdtEndPr/>
          <w:sdtContent>
            <w:tc>
              <w:tcPr>
                <w:tcW w:w="2642" w:type="dxa"/>
              </w:tcPr>
              <w:p w14:paraId="3680A8E4" w14:textId="77777777" w:rsidR="00B574C9" w:rsidRPr="00E549E3" w:rsidRDefault="00E549E3" w:rsidP="00E549E3">
                <w:r>
                  <w:t>Betts</w:t>
                </w:r>
              </w:p>
            </w:tc>
          </w:sdtContent>
        </w:sdt>
      </w:tr>
      <w:tr w:rsidR="00B574C9" w:rsidRPr="00E549E3" w14:paraId="677C8147" w14:textId="77777777" w:rsidTr="001A6A06">
        <w:trPr>
          <w:trHeight w:val="986"/>
        </w:trPr>
        <w:tc>
          <w:tcPr>
            <w:tcW w:w="491" w:type="dxa"/>
            <w:vMerge/>
            <w:shd w:val="clear" w:color="auto" w:fill="A6A6A6" w:themeFill="background1" w:themeFillShade="A6"/>
          </w:tcPr>
          <w:p w14:paraId="15070BFC" w14:textId="77777777" w:rsidR="00B574C9" w:rsidRPr="00E549E3" w:rsidRDefault="00B574C9" w:rsidP="00CF1542">
            <w:pPr>
              <w:jc w:val="center"/>
              <w:rPr>
                <w:b/>
                <w:color w:val="FFFFFF" w:themeColor="background1"/>
              </w:rPr>
            </w:pPr>
          </w:p>
        </w:tc>
        <w:sdt>
          <w:sdtPr>
            <w:alias w:val="Biography"/>
            <w:tag w:val="authorBiography"/>
            <w:id w:val="938807824"/>
            <w:placeholder>
              <w:docPart w:val="9A4447F7AE409B429AA4C28F60A6D9B1"/>
            </w:placeholder>
            <w:showingPlcHdr/>
          </w:sdtPr>
          <w:sdtEndPr/>
          <w:sdtContent>
            <w:tc>
              <w:tcPr>
                <w:tcW w:w="8525" w:type="dxa"/>
                <w:gridSpan w:val="4"/>
              </w:tcPr>
              <w:p w14:paraId="4A63889B" w14:textId="77777777" w:rsidR="00B574C9" w:rsidRPr="00E549E3" w:rsidRDefault="00B574C9" w:rsidP="00922950">
                <w:r w:rsidRPr="00E549E3">
                  <w:rPr>
                    <w:rStyle w:val="PlaceholderText"/>
                  </w:rPr>
                  <w:t>[Enter your biography]</w:t>
                </w:r>
              </w:p>
            </w:tc>
          </w:sdtContent>
        </w:sdt>
      </w:tr>
      <w:tr w:rsidR="00B574C9" w:rsidRPr="00E549E3" w14:paraId="22B3994A" w14:textId="77777777" w:rsidTr="001A6A06">
        <w:trPr>
          <w:trHeight w:val="986"/>
        </w:trPr>
        <w:tc>
          <w:tcPr>
            <w:tcW w:w="491" w:type="dxa"/>
            <w:vMerge/>
            <w:shd w:val="clear" w:color="auto" w:fill="A6A6A6" w:themeFill="background1" w:themeFillShade="A6"/>
          </w:tcPr>
          <w:p w14:paraId="2E787695" w14:textId="77777777" w:rsidR="00B574C9" w:rsidRPr="00E549E3" w:rsidRDefault="00B574C9" w:rsidP="00CF1542">
            <w:pPr>
              <w:jc w:val="center"/>
              <w:rPr>
                <w:b/>
                <w:color w:val="FFFFFF" w:themeColor="background1"/>
              </w:rPr>
            </w:pPr>
          </w:p>
        </w:tc>
        <w:sdt>
          <w:sdtPr>
            <w:alias w:val="Affiliation"/>
            <w:tag w:val="affiliation"/>
            <w:id w:val="2012937915"/>
            <w:placeholder>
              <w:docPart w:val="29D64181908BC84C9855EBA3992C935E"/>
            </w:placeholder>
            <w:showingPlcHdr/>
            <w:text/>
          </w:sdtPr>
          <w:sdtEndPr/>
          <w:sdtContent>
            <w:tc>
              <w:tcPr>
                <w:tcW w:w="8525" w:type="dxa"/>
                <w:gridSpan w:val="4"/>
              </w:tcPr>
              <w:p w14:paraId="5E69FA49" w14:textId="77777777" w:rsidR="00B574C9" w:rsidRPr="00E549E3" w:rsidRDefault="00B574C9" w:rsidP="00B574C9">
                <w:r w:rsidRPr="00E549E3">
                  <w:rPr>
                    <w:rStyle w:val="PlaceholderText"/>
                  </w:rPr>
                  <w:t>[Enter the institution with which you are affiliated]</w:t>
                </w:r>
              </w:p>
            </w:tc>
          </w:sdtContent>
        </w:sdt>
      </w:tr>
    </w:tbl>
    <w:p w14:paraId="5F0C6C65" w14:textId="77777777" w:rsidR="003D3579" w:rsidRPr="00E549E3"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549E3" w14:paraId="7E725115" w14:textId="77777777" w:rsidTr="00244BB0">
        <w:tc>
          <w:tcPr>
            <w:tcW w:w="9016" w:type="dxa"/>
            <w:shd w:val="clear" w:color="auto" w:fill="A6A6A6" w:themeFill="background1" w:themeFillShade="A6"/>
            <w:tcMar>
              <w:top w:w="113" w:type="dxa"/>
              <w:bottom w:w="113" w:type="dxa"/>
            </w:tcMar>
          </w:tcPr>
          <w:p w14:paraId="7AA74796" w14:textId="77777777" w:rsidR="00244BB0" w:rsidRPr="00E549E3" w:rsidRDefault="00244BB0" w:rsidP="00244BB0">
            <w:pPr>
              <w:jc w:val="center"/>
              <w:rPr>
                <w:b/>
                <w:color w:val="FFFFFF" w:themeColor="background1"/>
              </w:rPr>
            </w:pPr>
            <w:r w:rsidRPr="00E549E3">
              <w:rPr>
                <w:b/>
                <w:color w:val="FFFFFF" w:themeColor="background1"/>
              </w:rPr>
              <w:t>Your article</w:t>
            </w:r>
          </w:p>
        </w:tc>
      </w:tr>
      <w:tr w:rsidR="003F0D73" w:rsidRPr="00E549E3" w14:paraId="6EA16EF5" w14:textId="77777777" w:rsidTr="003F0D73">
        <w:sdt>
          <w:sdtPr>
            <w:rPr>
              <w:b/>
            </w:rPr>
            <w:alias w:val="Article headword"/>
            <w:tag w:val="articleHeadword"/>
            <w:id w:val="-361440020"/>
            <w:placeholder>
              <w:docPart w:val="57765D1F01511D41A1A63E4A027BFE99"/>
            </w:placeholder>
            <w:text/>
          </w:sdtPr>
          <w:sdtContent>
            <w:tc>
              <w:tcPr>
                <w:tcW w:w="9016" w:type="dxa"/>
                <w:tcMar>
                  <w:top w:w="113" w:type="dxa"/>
                  <w:bottom w:w="113" w:type="dxa"/>
                </w:tcMar>
              </w:tcPr>
              <w:p w14:paraId="029D7BC2" w14:textId="77777777" w:rsidR="003F0D73" w:rsidRPr="00E549E3" w:rsidRDefault="00E549E3" w:rsidP="00E549E3">
                <w:pPr>
                  <w:rPr>
                    <w:b/>
                  </w:rPr>
                </w:pPr>
                <w:proofErr w:type="spellStart"/>
                <w:r w:rsidRPr="00E549E3">
                  <w:rPr>
                    <w:rFonts w:eastAsiaTheme="minorEastAsia" w:cs="Helvetica"/>
                    <w:lang w:val="en-CA" w:eastAsia="ja-JP"/>
                  </w:rPr>
                  <w:t>Brooker</w:t>
                </w:r>
                <w:proofErr w:type="spellEnd"/>
                <w:r w:rsidRPr="00E549E3">
                  <w:rPr>
                    <w:rFonts w:eastAsiaTheme="minorEastAsia" w:cs="Helvetica"/>
                    <w:lang w:val="en-CA" w:eastAsia="ja-JP"/>
                  </w:rPr>
                  <w:t>, Bertram (1888-1955)</w:t>
                </w:r>
              </w:p>
            </w:tc>
          </w:sdtContent>
        </w:sdt>
      </w:tr>
      <w:tr w:rsidR="00464699" w:rsidRPr="00E549E3" w14:paraId="75FC8446" w14:textId="77777777" w:rsidTr="007821B0">
        <w:sdt>
          <w:sdtPr>
            <w:alias w:val="Variant headwords"/>
            <w:tag w:val="variantHeadwords"/>
            <w:id w:val="173464402"/>
            <w:placeholder>
              <w:docPart w:val="CE088B43C6777B48AC87D793AE25D10A"/>
            </w:placeholder>
            <w:showingPlcHdr/>
          </w:sdtPr>
          <w:sdtEndPr/>
          <w:sdtContent>
            <w:tc>
              <w:tcPr>
                <w:tcW w:w="9016" w:type="dxa"/>
                <w:tcMar>
                  <w:top w:w="113" w:type="dxa"/>
                  <w:bottom w:w="113" w:type="dxa"/>
                </w:tcMar>
              </w:tcPr>
              <w:p w14:paraId="422A90A9" w14:textId="77777777" w:rsidR="00464699" w:rsidRPr="00E549E3" w:rsidRDefault="00464699" w:rsidP="00464699">
                <w:r w:rsidRPr="00E549E3">
                  <w:rPr>
                    <w:rStyle w:val="PlaceholderText"/>
                    <w:b/>
                  </w:rPr>
                  <w:t xml:space="preserve">[Enter any </w:t>
                </w:r>
                <w:r w:rsidRPr="00E549E3">
                  <w:rPr>
                    <w:rStyle w:val="PlaceholderText"/>
                    <w:b/>
                    <w:i/>
                  </w:rPr>
                  <w:t>variant forms</w:t>
                </w:r>
                <w:r w:rsidRPr="00E549E3">
                  <w:rPr>
                    <w:rStyle w:val="PlaceholderText"/>
                    <w:b/>
                  </w:rPr>
                  <w:t xml:space="preserve"> of your headword – OPTIONAL]</w:t>
                </w:r>
              </w:p>
            </w:tc>
          </w:sdtContent>
        </w:sdt>
      </w:tr>
      <w:tr w:rsidR="00E85A05" w:rsidRPr="00E549E3" w14:paraId="7B270EB4" w14:textId="77777777" w:rsidTr="003F0D73">
        <w:sdt>
          <w:sdtPr>
            <w:alias w:val="Abstract"/>
            <w:tag w:val="abstract"/>
            <w:id w:val="-635871867"/>
            <w:placeholder>
              <w:docPart w:val="FADD10F6CA7617418DD05BF17C539CB0"/>
            </w:placeholder>
          </w:sdtPr>
          <w:sdtEndPr/>
          <w:sdtContent>
            <w:tc>
              <w:tcPr>
                <w:tcW w:w="9016" w:type="dxa"/>
                <w:tcMar>
                  <w:top w:w="113" w:type="dxa"/>
                  <w:bottom w:w="113" w:type="dxa"/>
                </w:tcMar>
              </w:tcPr>
              <w:p w14:paraId="736B6C4F" w14:textId="77777777" w:rsidR="00E85A05" w:rsidRPr="00E549E3" w:rsidRDefault="00E549E3" w:rsidP="00E85A05">
                <w:pPr>
                  <w:rPr>
                    <w:rFonts w:cs="Helvetica"/>
                  </w:rPr>
                </w:pPr>
                <w:r w:rsidRPr="00E549E3">
                  <w:rPr>
                    <w:rFonts w:cs="Helvetica"/>
                  </w:rPr>
                  <w:t xml:space="preserve">Novelist, painter, and public intellectual, Bertram </w:t>
                </w:r>
                <w:proofErr w:type="spellStart"/>
                <w:r w:rsidRPr="00E549E3">
                  <w:rPr>
                    <w:rFonts w:cs="Helvetica"/>
                  </w:rPr>
                  <w:t>Brooker</w:t>
                </w:r>
                <w:proofErr w:type="spellEnd"/>
                <w:r w:rsidRPr="00E549E3">
                  <w:rPr>
                    <w:rFonts w:cs="Helvetica"/>
                  </w:rPr>
                  <w:t xml:space="preserve"> (1888-1955) was a leading force in the modernizing of Canadian culture in the early 20</w:t>
                </w:r>
                <w:r w:rsidRPr="00E549E3">
                  <w:rPr>
                    <w:rFonts w:cs="Helvetica"/>
                    <w:vertAlign w:val="superscript"/>
                  </w:rPr>
                  <w:t>th</w:t>
                </w:r>
                <w:r w:rsidRPr="00E549E3">
                  <w:rPr>
                    <w:rFonts w:cs="Helvetica"/>
                  </w:rPr>
                  <w:t xml:space="preserve"> century. </w:t>
                </w:r>
                <w:proofErr w:type="spellStart"/>
                <w:r w:rsidRPr="00E549E3">
                  <w:rPr>
                    <w:rFonts w:cs="Helvetica"/>
                  </w:rPr>
                  <w:t>Brooker</w:t>
                </w:r>
                <w:proofErr w:type="spellEnd"/>
                <w:r w:rsidRPr="00E549E3">
                  <w:rPr>
                    <w:rFonts w:cs="Helvetica"/>
                  </w:rPr>
                  <w:t xml:space="preserve"> believed that the rapid advances in technology and commerce associated with modernity had fundamentally changed the nature of Western civilization. Consequently, artists, whom he believed to be the most sensitive to broad social modifications, had a moral, indeed spiritual, mandate to respond to these changes. Furthermore, it was his hope that artists, especially Canadian artists, could seize the opportunity of the great opening and speeding up of society to surpass the various binaries that structured the Western imagination (such as body/mind, good/evil) for something more holistically integrated. The spiritual nature of his thinking was influenced by the popular mysticism of the Theosophical Society, though he was not himself a member, and by the materialist mysticism of John Middleton </w:t>
                </w:r>
                <w:proofErr w:type="spellStart"/>
                <w:r w:rsidRPr="00E549E3">
                  <w:rPr>
                    <w:rFonts w:cs="Helvetica"/>
                  </w:rPr>
                  <w:t>Murry</w:t>
                </w:r>
                <w:proofErr w:type="spellEnd"/>
                <w:r w:rsidRPr="00E549E3">
                  <w:rPr>
                    <w:rFonts w:cs="Helvetica"/>
                  </w:rPr>
                  <w:t xml:space="preserve">, P.D. </w:t>
                </w:r>
                <w:proofErr w:type="spellStart"/>
                <w:r w:rsidRPr="00E549E3">
                  <w:rPr>
                    <w:rFonts w:cs="Helvetica"/>
                  </w:rPr>
                  <w:t>Ouspensky</w:t>
                </w:r>
                <w:proofErr w:type="spellEnd"/>
                <w:r w:rsidRPr="00E549E3">
                  <w:rPr>
                    <w:rFonts w:cs="Helvetica"/>
                  </w:rPr>
                  <w:t xml:space="preserve">, and Richard Maurice </w:t>
                </w:r>
                <w:proofErr w:type="spellStart"/>
                <w:r w:rsidRPr="00E549E3">
                  <w:rPr>
                    <w:rFonts w:cs="Helvetica"/>
                  </w:rPr>
                  <w:t>Bucke</w:t>
                </w:r>
                <w:proofErr w:type="spellEnd"/>
                <w:r w:rsidRPr="00E549E3">
                  <w:rPr>
                    <w:rFonts w:cs="Helvetica"/>
                  </w:rPr>
                  <w:t xml:space="preserve">, each of </w:t>
                </w:r>
                <w:proofErr w:type="gramStart"/>
                <w:r w:rsidRPr="00E549E3">
                  <w:rPr>
                    <w:rFonts w:cs="Helvetica"/>
                  </w:rPr>
                  <w:t>whom</w:t>
                </w:r>
                <w:proofErr w:type="gramEnd"/>
                <w:r w:rsidRPr="00E549E3">
                  <w:rPr>
                    <w:rFonts w:cs="Helvetica"/>
                  </w:rPr>
                  <w:t xml:space="preserve"> advanced an evolutionary model of human consciousness.</w:t>
                </w:r>
              </w:p>
            </w:tc>
          </w:sdtContent>
        </w:sdt>
      </w:tr>
      <w:tr w:rsidR="003F0D73" w:rsidRPr="00E549E3" w14:paraId="195A19AB" w14:textId="77777777" w:rsidTr="003F0D73">
        <w:sdt>
          <w:sdtPr>
            <w:alias w:val="Article text"/>
            <w:tag w:val="articleText"/>
            <w:id w:val="634067588"/>
            <w:placeholder>
              <w:docPart w:val="C138ECD2BAE06D46AB93D064A9BA693B"/>
            </w:placeholder>
          </w:sdtPr>
          <w:sdtEndPr/>
          <w:sdtContent>
            <w:tc>
              <w:tcPr>
                <w:tcW w:w="9016" w:type="dxa"/>
                <w:tcMar>
                  <w:top w:w="113" w:type="dxa"/>
                  <w:bottom w:w="113" w:type="dxa"/>
                </w:tcMar>
              </w:tcPr>
              <w:p w14:paraId="246C00E9" w14:textId="77777777" w:rsidR="00E549E3" w:rsidRDefault="00E549E3" w:rsidP="00E549E3">
                <w:pPr>
                  <w:rPr>
                    <w:rFonts w:cs="Helvetica"/>
                  </w:rPr>
                </w:pPr>
                <w:r w:rsidRPr="00E549E3">
                  <w:rPr>
                    <w:rFonts w:cs="Helvetica"/>
                  </w:rPr>
                  <w:t xml:space="preserve">Novelist, painter, and public intellectual, Bertram </w:t>
                </w:r>
                <w:proofErr w:type="spellStart"/>
                <w:r w:rsidRPr="00E549E3">
                  <w:rPr>
                    <w:rFonts w:cs="Helvetica"/>
                  </w:rPr>
                  <w:t>Brooker</w:t>
                </w:r>
                <w:proofErr w:type="spellEnd"/>
                <w:r w:rsidRPr="00E549E3">
                  <w:rPr>
                    <w:rFonts w:cs="Helvetica"/>
                  </w:rPr>
                  <w:t xml:space="preserve"> (1888-1955) was a leading force in the modernizing of Canadian culture in the early 20</w:t>
                </w:r>
                <w:r w:rsidRPr="00E549E3">
                  <w:rPr>
                    <w:rFonts w:cs="Helvetica"/>
                    <w:vertAlign w:val="superscript"/>
                  </w:rPr>
                  <w:t>th</w:t>
                </w:r>
                <w:r w:rsidRPr="00E549E3">
                  <w:rPr>
                    <w:rFonts w:cs="Helvetica"/>
                  </w:rPr>
                  <w:t xml:space="preserve"> century. </w:t>
                </w:r>
                <w:proofErr w:type="spellStart"/>
                <w:r w:rsidRPr="00E549E3">
                  <w:rPr>
                    <w:rFonts w:cs="Helvetica"/>
                  </w:rPr>
                  <w:t>Brooker</w:t>
                </w:r>
                <w:proofErr w:type="spellEnd"/>
                <w:r w:rsidRPr="00E549E3">
                  <w:rPr>
                    <w:rFonts w:cs="Helvetica"/>
                  </w:rPr>
                  <w:t xml:space="preserve"> believed that the rapid advances in technology and commerce associated with modernity had fundamentally changed the nature of Western civilization. Consequently, artists, whom he believed to be the most sensitive to broad social modifications, had a moral, indeed spiritual, mandate to respond to these changes. Furthermore, it was his hope that artists, especially Canadian artists, could seize the opportunity of the great opening and speeding up of society to surpass the various binaries that structured the Western imagination (such as body/mind, good/evil) for something more holistically integrated. The spiritual nature of his thinking was influenced by the popular mysticism of the Theosophical Society, though he was not himself a member, and by the materialist mysticism of John Middleton </w:t>
                </w:r>
                <w:proofErr w:type="spellStart"/>
                <w:r w:rsidRPr="00E549E3">
                  <w:rPr>
                    <w:rFonts w:cs="Helvetica"/>
                  </w:rPr>
                  <w:t>Murry</w:t>
                </w:r>
                <w:proofErr w:type="spellEnd"/>
                <w:r w:rsidRPr="00E549E3">
                  <w:rPr>
                    <w:rFonts w:cs="Helvetica"/>
                  </w:rPr>
                  <w:t xml:space="preserve">, P.D. </w:t>
                </w:r>
                <w:proofErr w:type="spellStart"/>
                <w:r w:rsidRPr="00E549E3">
                  <w:rPr>
                    <w:rFonts w:cs="Helvetica"/>
                  </w:rPr>
                  <w:t>Ouspensky</w:t>
                </w:r>
                <w:proofErr w:type="spellEnd"/>
                <w:r w:rsidRPr="00E549E3">
                  <w:rPr>
                    <w:rFonts w:cs="Helvetica"/>
                  </w:rPr>
                  <w:t xml:space="preserve">, and Richard Maurice </w:t>
                </w:r>
                <w:proofErr w:type="spellStart"/>
                <w:r w:rsidRPr="00E549E3">
                  <w:rPr>
                    <w:rFonts w:cs="Helvetica"/>
                  </w:rPr>
                  <w:t>Bucke</w:t>
                </w:r>
                <w:proofErr w:type="spellEnd"/>
                <w:r w:rsidRPr="00E549E3">
                  <w:rPr>
                    <w:rFonts w:cs="Helvetica"/>
                  </w:rPr>
                  <w:t xml:space="preserve">, each of </w:t>
                </w:r>
                <w:proofErr w:type="gramStart"/>
                <w:r w:rsidRPr="00E549E3">
                  <w:rPr>
                    <w:rFonts w:cs="Helvetica"/>
                  </w:rPr>
                  <w:t>whom</w:t>
                </w:r>
                <w:proofErr w:type="gramEnd"/>
                <w:r w:rsidRPr="00E549E3">
                  <w:rPr>
                    <w:rFonts w:cs="Helvetica"/>
                  </w:rPr>
                  <w:t xml:space="preserve"> advanced an evolutionary model of human consciousness.</w:t>
                </w:r>
              </w:p>
              <w:p w14:paraId="5E6BA550" w14:textId="77777777" w:rsidR="004A5746" w:rsidRDefault="004A5746" w:rsidP="00E549E3">
                <w:pPr>
                  <w:rPr>
                    <w:rFonts w:cs="Helvetica"/>
                  </w:rPr>
                </w:pPr>
              </w:p>
              <w:p w14:paraId="62B1D084" w14:textId="77777777" w:rsidR="004A5746" w:rsidRDefault="004A5746" w:rsidP="00E549E3">
                <w:pPr>
                  <w:rPr>
                    <w:rFonts w:cs="Helvetica"/>
                  </w:rPr>
                </w:pPr>
                <w:r>
                  <w:rPr>
                    <w:rFonts w:cs="Helvetica"/>
                  </w:rPr>
                  <w:t xml:space="preserve">File: </w:t>
                </w:r>
                <w:r w:rsidRPr="004A5746">
                  <w:rPr>
                    <w:rFonts w:cs="Helvetica"/>
                  </w:rPr>
                  <w:t>BrookerAtWork1943</w:t>
                </w:r>
                <w:r>
                  <w:rPr>
                    <w:rFonts w:cs="Helvetica"/>
                  </w:rPr>
                  <w:t>.jpg</w:t>
                </w:r>
              </w:p>
              <w:p w14:paraId="5A994BB7" w14:textId="77777777" w:rsidR="004A5746" w:rsidRPr="004A5746" w:rsidRDefault="004A5746" w:rsidP="004A5746">
                <w:pPr>
                  <w:pStyle w:val="Caption"/>
                  <w:rPr>
                    <w:sz w:val="22"/>
                    <w:szCs w:val="22"/>
                  </w:rPr>
                </w:pPr>
                <w:commentRangeStart w:id="0"/>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Brooker</w:t>
                </w:r>
                <w:proofErr w:type="spellEnd"/>
                <w:r>
                  <w:t xml:space="preserve"> at work, 1943.</w:t>
                </w:r>
                <w:commentRangeEnd w:id="0"/>
                <w:r>
                  <w:rPr>
                    <w:rStyle w:val="CommentReference"/>
                    <w:b w:val="0"/>
                    <w:bCs w:val="0"/>
                    <w:color w:val="auto"/>
                  </w:rPr>
                  <w:commentReference w:id="0"/>
                </w:r>
              </w:p>
              <w:p w14:paraId="45FA9DAC" w14:textId="77777777" w:rsidR="00E549E3" w:rsidRPr="00E549E3" w:rsidRDefault="00E549E3" w:rsidP="00E549E3">
                <w:pPr>
                  <w:rPr>
                    <w:rFonts w:cs="Helvetica"/>
                  </w:rPr>
                </w:pPr>
              </w:p>
              <w:p w14:paraId="3A7FA26E" w14:textId="77777777" w:rsidR="00E549E3" w:rsidRPr="00E549E3" w:rsidRDefault="00E549E3" w:rsidP="00E549E3">
                <w:proofErr w:type="spellStart"/>
                <w:r w:rsidRPr="00E549E3">
                  <w:rPr>
                    <w:rFonts w:cs="Helvetica"/>
                  </w:rPr>
                  <w:t>Brooker</w:t>
                </w:r>
                <w:proofErr w:type="spellEnd"/>
                <w:r w:rsidRPr="00E549E3">
                  <w:rPr>
                    <w:rFonts w:cs="Helvetica"/>
                  </w:rPr>
                  <w:t xml:space="preserve"> was more than an advocate or proselytizer of an abstract spiritual theory: he also attempted to become a living embodiment of his avant-garde vision, and achieved notable successes in many artistic disciplines in that pursuit. As painter, indeed as Canada’s first abstract painting, he ex</w:t>
                </w:r>
                <w:bookmarkStart w:id="1" w:name="_GoBack"/>
                <w:bookmarkEnd w:id="1"/>
                <w:r w:rsidRPr="00E549E3">
                  <w:rPr>
                    <w:rFonts w:cs="Helvetica"/>
                  </w:rPr>
                  <w:t xml:space="preserve">plored spiritually infused expressionist themes. As novelist, his books explored and experimented with the implications of spiritual redemption in light of the material changes </w:t>
                </w:r>
                <w:r w:rsidRPr="00E549E3">
                  <w:rPr>
                    <w:rFonts w:cs="Helvetica"/>
                  </w:rPr>
                  <w:lastRenderedPageBreak/>
                  <w:t xml:space="preserve">brought about by modernity. His first novel, </w:t>
                </w:r>
                <w:r w:rsidRPr="00E549E3">
                  <w:rPr>
                    <w:rFonts w:cs="Helvetica"/>
                    <w:i/>
                  </w:rPr>
                  <w:t>Think of the Earth</w:t>
                </w:r>
                <w:r w:rsidRPr="00E549E3">
                  <w:rPr>
                    <w:rFonts w:cs="Helvetica"/>
                  </w:rPr>
                  <w:t xml:space="preserve">, was the first recipient of the Governor-General’s Literary Award (1936). As a dramatist, he wrote </w:t>
                </w:r>
                <w:r w:rsidRPr="00E549E3">
                  <w:t xml:space="preserve">symphonic-expressionist plays that were produced and staged in the first manifestation of modernist theatre in Canada. </w:t>
                </w:r>
                <w:r w:rsidRPr="00E549E3">
                  <w:rPr>
                    <w:rFonts w:cs="Helvetica"/>
                  </w:rPr>
                  <w:t xml:space="preserve">As a critic, he published hundreds of manifestos, essays, and articles in the most prominent forums available to him in Canada, including in a widely syndicated weekly arts column that highlighted leading edge experiments in each of the seven arts. </w:t>
                </w:r>
                <w:proofErr w:type="spellStart"/>
                <w:r w:rsidRPr="00E549E3">
                  <w:t>Brooker’s</w:t>
                </w:r>
                <w:proofErr w:type="spellEnd"/>
                <w:r w:rsidRPr="00E549E3">
                  <w:t xml:space="preserve"> sheer energy astonished his peers (he was also throughout all of this an award-winning advertising executive and theorist, working for multiple major Toronto advertising firms), while his more-than-token success in the arts lent important credence to his advocacy for the avant-garde in Canada. His innovative and experimental contributions to Canadian art hastened the arrival and development of Canadian modernism.</w:t>
                </w:r>
              </w:p>
              <w:p w14:paraId="4D8732B9" w14:textId="77777777" w:rsidR="00E549E3" w:rsidRPr="00E549E3" w:rsidRDefault="00E549E3" w:rsidP="00E549E3">
                <w:pPr>
                  <w:rPr>
                    <w:rFonts w:cs="Helvetica"/>
                  </w:rPr>
                </w:pPr>
              </w:p>
              <w:p w14:paraId="56B1B81A" w14:textId="77777777" w:rsidR="00E549E3" w:rsidRPr="00E549E3" w:rsidRDefault="00E549E3" w:rsidP="00E549E3">
                <w:pPr>
                  <w:rPr>
                    <w:rFonts w:cs="Helvetica"/>
                  </w:rPr>
                </w:pPr>
                <w:r w:rsidRPr="00E549E3">
                  <w:rPr>
                    <w:rFonts w:cs="Helvetica"/>
                  </w:rPr>
                  <w:t xml:space="preserve">Over the course of his career, he was attracted to and influenced by various European and American avant-gardists – including Friedrich Nietzsche in philosophy, E.E. Cummings in poetry, </w:t>
                </w:r>
                <w:proofErr w:type="spellStart"/>
                <w:r w:rsidRPr="00E549E3">
                  <w:rPr>
                    <w:rFonts w:cs="Helvetica"/>
                  </w:rPr>
                  <w:t>Wassily</w:t>
                </w:r>
                <w:proofErr w:type="spellEnd"/>
                <w:r w:rsidRPr="00E549E3">
                  <w:rPr>
                    <w:rFonts w:cs="Helvetica"/>
                  </w:rPr>
                  <w:t xml:space="preserve"> Kandinsky in painting, Eugene O’Neill in drama, and Maurice Maeterlinck in prose. Of all the avant-garde precedents, however, none come closer than the model provided by Wyndham Lewis, who also painted, edited, and wrote plays, criticism, and novels. Despite his communitarian vision, and his artistic successes, </w:t>
                </w:r>
                <w:proofErr w:type="spellStart"/>
                <w:r w:rsidRPr="00E549E3">
                  <w:rPr>
                    <w:rFonts w:cs="Helvetica"/>
                  </w:rPr>
                  <w:t>Brooker</w:t>
                </w:r>
                <w:proofErr w:type="spellEnd"/>
                <w:r w:rsidRPr="00E549E3">
                  <w:rPr>
                    <w:rFonts w:cs="Helvetica"/>
                  </w:rPr>
                  <w:t xml:space="preserve"> was never able to find or create the revolutionary avant-garde community in Canada that he envisioned.</w:t>
                </w:r>
              </w:p>
              <w:p w14:paraId="7AF08F90" w14:textId="77777777" w:rsidR="00E549E3" w:rsidRPr="00E549E3" w:rsidRDefault="00E549E3" w:rsidP="00E549E3">
                <w:pPr>
                  <w:rPr>
                    <w:rFonts w:cs="Helvetica"/>
                  </w:rPr>
                </w:pPr>
              </w:p>
              <w:p w14:paraId="79C08A82" w14:textId="77777777" w:rsidR="00E549E3" w:rsidRPr="00E549E3" w:rsidRDefault="00E549E3" w:rsidP="00E549E3">
                <w:pPr>
                  <w:pStyle w:val="Authornote"/>
                </w:pPr>
                <w:r w:rsidRPr="00E549E3">
                  <w:t>List of Works</w:t>
                </w:r>
              </w:p>
              <w:p w14:paraId="6A8E9F86" w14:textId="77777777" w:rsidR="00E549E3" w:rsidRPr="00E549E3" w:rsidRDefault="00E549E3" w:rsidP="00E549E3">
                <w:pPr>
                  <w:pStyle w:val="Authornote"/>
                </w:pPr>
              </w:p>
              <w:p w14:paraId="7C8AD315" w14:textId="77777777" w:rsidR="00E549E3" w:rsidRPr="00E549E3" w:rsidRDefault="00E549E3" w:rsidP="00E549E3">
                <w:pPr>
                  <w:pStyle w:val="Authornote"/>
                </w:pPr>
                <w:proofErr w:type="spellStart"/>
                <w:r w:rsidRPr="00E549E3">
                  <w:t>Brooker</w:t>
                </w:r>
                <w:proofErr w:type="spellEnd"/>
                <w:r w:rsidRPr="00E549E3">
                  <w:t xml:space="preserve">, B. (1980). </w:t>
                </w:r>
                <w:r w:rsidRPr="00E549E3">
                  <w:rPr>
                    <w:i/>
                  </w:rPr>
                  <w:t xml:space="preserve">Sounds Assembling: The Poetry of Bertram </w:t>
                </w:r>
                <w:proofErr w:type="spellStart"/>
                <w:r w:rsidRPr="00E549E3">
                  <w:rPr>
                    <w:i/>
                  </w:rPr>
                  <w:t>Brooker</w:t>
                </w:r>
                <w:proofErr w:type="spellEnd"/>
                <w:r w:rsidRPr="00E549E3">
                  <w:t xml:space="preserve">, Winnipeg: Turnstone Press. </w:t>
                </w:r>
              </w:p>
              <w:p w14:paraId="74D0D30C" w14:textId="77777777" w:rsidR="00E549E3" w:rsidRPr="00E549E3" w:rsidRDefault="00E549E3" w:rsidP="00E549E3">
                <w:pPr>
                  <w:pStyle w:val="Authornote"/>
                </w:pPr>
                <w:proofErr w:type="spellStart"/>
                <w:r w:rsidRPr="00E549E3">
                  <w:t>Brooker</w:t>
                </w:r>
                <w:proofErr w:type="spellEnd"/>
                <w:r w:rsidRPr="00E549E3">
                  <w:t xml:space="preserve">, B (1936). </w:t>
                </w:r>
                <w:r w:rsidRPr="00E549E3">
                  <w:rPr>
                    <w:i/>
                  </w:rPr>
                  <w:t>Think of the Earth</w:t>
                </w:r>
                <w:r w:rsidRPr="00E549E3">
                  <w:t xml:space="preserve">, Toronto: Thomas Nelson. </w:t>
                </w:r>
              </w:p>
              <w:p w14:paraId="0A3D6E78" w14:textId="77777777" w:rsidR="00E549E3" w:rsidRPr="00E549E3" w:rsidRDefault="00E549E3" w:rsidP="00E549E3">
                <w:pPr>
                  <w:pStyle w:val="Authornote"/>
                </w:pPr>
                <w:proofErr w:type="spellStart"/>
                <w:r w:rsidRPr="00E549E3">
                  <w:t>Brooker</w:t>
                </w:r>
                <w:proofErr w:type="spellEnd"/>
                <w:r w:rsidRPr="00E549E3">
                  <w:t xml:space="preserve">, B. (2009). </w:t>
                </w:r>
                <w:r w:rsidRPr="00E549E3">
                  <w:rPr>
                    <w:i/>
                  </w:rPr>
                  <w:t xml:space="preserve">The Wrong World: Selected Stories &amp; Essays of Bertram </w:t>
                </w:r>
                <w:proofErr w:type="spellStart"/>
                <w:r w:rsidRPr="00E549E3">
                  <w:rPr>
                    <w:i/>
                  </w:rPr>
                  <w:t>Brooker</w:t>
                </w:r>
                <w:proofErr w:type="spellEnd"/>
                <w:r w:rsidRPr="00E549E3">
                  <w:t xml:space="preserve">, Ottawa: University of Ottawa Press. </w:t>
                </w:r>
              </w:p>
              <w:p w14:paraId="71C3B5DA" w14:textId="77777777" w:rsidR="00E549E3" w:rsidRPr="00E549E3" w:rsidRDefault="00E549E3" w:rsidP="00E549E3">
                <w:pPr>
                  <w:rPr>
                    <w:rFonts w:cs="Helvetica"/>
                  </w:rPr>
                </w:pPr>
              </w:p>
              <w:p w14:paraId="7C24583D" w14:textId="77777777" w:rsidR="003F0D73" w:rsidRPr="00E549E3" w:rsidRDefault="003F0D73" w:rsidP="00C27FAB"/>
            </w:tc>
          </w:sdtContent>
        </w:sdt>
      </w:tr>
      <w:tr w:rsidR="003235A7" w:rsidRPr="00E549E3" w14:paraId="1B1CE88C" w14:textId="77777777" w:rsidTr="003235A7">
        <w:tc>
          <w:tcPr>
            <w:tcW w:w="9016" w:type="dxa"/>
          </w:tcPr>
          <w:p w14:paraId="30977230" w14:textId="77777777" w:rsidR="003235A7" w:rsidRPr="00E549E3" w:rsidRDefault="003235A7" w:rsidP="008A5B87">
            <w:r w:rsidRPr="00E549E3">
              <w:rPr>
                <w:u w:val="single"/>
              </w:rPr>
              <w:lastRenderedPageBreak/>
              <w:t>Further reading</w:t>
            </w:r>
            <w:r w:rsidRPr="00E549E3">
              <w:t>:</w:t>
            </w:r>
          </w:p>
          <w:sdt>
            <w:sdtPr>
              <w:alias w:val="Further reading"/>
              <w:tag w:val="furtherReading"/>
              <w:id w:val="-1516217107"/>
              <w:placeholder>
                <w:docPart w:val="6D5850EA8839E34394229ABC9570AE5B"/>
              </w:placeholder>
            </w:sdtPr>
            <w:sdtEndPr/>
            <w:sdtContent>
              <w:p w14:paraId="3D0476B3" w14:textId="77777777" w:rsidR="00E549E3" w:rsidRDefault="00E549E3" w:rsidP="00E549E3"/>
              <w:p w14:paraId="6F4A9401" w14:textId="77777777" w:rsidR="003235A7" w:rsidRPr="00E549E3" w:rsidRDefault="00E549E3" w:rsidP="004A5746">
                <w:pPr>
                  <w:keepNext/>
                </w:pPr>
                <w:sdt>
                  <w:sdtPr>
                    <w:id w:val="-2001879171"/>
                    <w:citation/>
                  </w:sdtPr>
                  <w:sdtContent>
                    <w:r>
                      <w:fldChar w:fldCharType="begin"/>
                    </w:r>
                    <w:r>
                      <w:rPr>
                        <w:lang w:val="en-US"/>
                      </w:rPr>
                      <w:instrText xml:space="preserve"> CITATION Rei79 \l 1033 </w:instrText>
                    </w:r>
                    <w:r>
                      <w:fldChar w:fldCharType="separate"/>
                    </w:r>
                    <w:r>
                      <w:rPr>
                        <w:noProof/>
                        <w:lang w:val="en-US"/>
                      </w:rPr>
                      <w:t>(Reid)</w:t>
                    </w:r>
                    <w:r>
                      <w:fldChar w:fldCharType="end"/>
                    </w:r>
                  </w:sdtContent>
                </w:sdt>
              </w:p>
            </w:sdtContent>
          </w:sdt>
        </w:tc>
      </w:tr>
    </w:tbl>
    <w:p w14:paraId="3F11F1D7" w14:textId="77777777" w:rsidR="00C27FAB" w:rsidRPr="00E549E3" w:rsidRDefault="00C27FAB" w:rsidP="004A5746">
      <w:pPr>
        <w:pStyle w:val="Caption"/>
        <w:rPr>
          <w:sz w:val="22"/>
          <w:szCs w:val="22"/>
        </w:rPr>
      </w:pPr>
    </w:p>
    <w:sectPr w:rsidR="00C27FAB" w:rsidRPr="00E549E3">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11-10T20:55:00Z" w:initials="KT">
    <w:p w14:paraId="2E779AAD" w14:textId="77777777" w:rsidR="004A5746" w:rsidRDefault="004A5746">
      <w:pPr>
        <w:pStyle w:val="CommentText"/>
      </w:pPr>
      <w:r>
        <w:rPr>
          <w:rStyle w:val="CommentReference"/>
        </w:rPr>
        <w:annotationRef/>
      </w:r>
      <w:r>
        <w:t>No URL provided.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16512" w14:textId="77777777" w:rsidR="00E549E3" w:rsidRDefault="00E549E3" w:rsidP="007A0D55">
      <w:pPr>
        <w:spacing w:after="0" w:line="240" w:lineRule="auto"/>
      </w:pPr>
      <w:r>
        <w:separator/>
      </w:r>
    </w:p>
  </w:endnote>
  <w:endnote w:type="continuationSeparator" w:id="0">
    <w:p w14:paraId="38D4C025" w14:textId="77777777" w:rsidR="00E549E3" w:rsidRDefault="00E549E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96F1D" w14:textId="77777777" w:rsidR="00E549E3" w:rsidRDefault="00E549E3" w:rsidP="007A0D55">
      <w:pPr>
        <w:spacing w:after="0" w:line="240" w:lineRule="auto"/>
      </w:pPr>
      <w:r>
        <w:separator/>
      </w:r>
    </w:p>
  </w:footnote>
  <w:footnote w:type="continuationSeparator" w:id="0">
    <w:p w14:paraId="3E607C3C" w14:textId="77777777" w:rsidR="00E549E3" w:rsidRDefault="00E549E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460B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90473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9E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5746"/>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49E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89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49E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549E3"/>
    <w:rPr>
      <w:rFonts w:ascii="Lucida Grande" w:hAnsi="Lucida Grande"/>
      <w:sz w:val="18"/>
      <w:szCs w:val="18"/>
    </w:rPr>
  </w:style>
  <w:style w:type="paragraph" w:styleId="Caption">
    <w:name w:val="caption"/>
    <w:basedOn w:val="Normal"/>
    <w:next w:val="Normal"/>
    <w:uiPriority w:val="35"/>
    <w:semiHidden/>
    <w:qFormat/>
    <w:rsid w:val="004A574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4A5746"/>
    <w:rPr>
      <w:sz w:val="18"/>
      <w:szCs w:val="18"/>
    </w:rPr>
  </w:style>
  <w:style w:type="paragraph" w:styleId="CommentText">
    <w:name w:val="annotation text"/>
    <w:basedOn w:val="Normal"/>
    <w:link w:val="CommentTextChar"/>
    <w:uiPriority w:val="99"/>
    <w:semiHidden/>
    <w:rsid w:val="004A5746"/>
    <w:pPr>
      <w:spacing w:line="240" w:lineRule="auto"/>
    </w:pPr>
    <w:rPr>
      <w:sz w:val="24"/>
      <w:szCs w:val="24"/>
    </w:rPr>
  </w:style>
  <w:style w:type="character" w:customStyle="1" w:styleId="CommentTextChar">
    <w:name w:val="Comment Text Char"/>
    <w:basedOn w:val="DefaultParagraphFont"/>
    <w:link w:val="CommentText"/>
    <w:uiPriority w:val="99"/>
    <w:semiHidden/>
    <w:rsid w:val="004A5746"/>
    <w:rPr>
      <w:sz w:val="24"/>
      <w:szCs w:val="24"/>
    </w:rPr>
  </w:style>
  <w:style w:type="paragraph" w:styleId="CommentSubject">
    <w:name w:val="annotation subject"/>
    <w:basedOn w:val="CommentText"/>
    <w:next w:val="CommentText"/>
    <w:link w:val="CommentSubjectChar"/>
    <w:uiPriority w:val="99"/>
    <w:semiHidden/>
    <w:rsid w:val="004A5746"/>
    <w:rPr>
      <w:b/>
      <w:bCs/>
      <w:sz w:val="20"/>
      <w:szCs w:val="20"/>
    </w:rPr>
  </w:style>
  <w:style w:type="character" w:customStyle="1" w:styleId="CommentSubjectChar">
    <w:name w:val="Comment Subject Char"/>
    <w:basedOn w:val="CommentTextChar"/>
    <w:link w:val="CommentSubject"/>
    <w:uiPriority w:val="99"/>
    <w:semiHidden/>
    <w:rsid w:val="004A574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49E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549E3"/>
    <w:rPr>
      <w:rFonts w:ascii="Lucida Grande" w:hAnsi="Lucida Grande"/>
      <w:sz w:val="18"/>
      <w:szCs w:val="18"/>
    </w:rPr>
  </w:style>
  <w:style w:type="paragraph" w:styleId="Caption">
    <w:name w:val="caption"/>
    <w:basedOn w:val="Normal"/>
    <w:next w:val="Normal"/>
    <w:uiPriority w:val="35"/>
    <w:semiHidden/>
    <w:qFormat/>
    <w:rsid w:val="004A574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4A5746"/>
    <w:rPr>
      <w:sz w:val="18"/>
      <w:szCs w:val="18"/>
    </w:rPr>
  </w:style>
  <w:style w:type="paragraph" w:styleId="CommentText">
    <w:name w:val="annotation text"/>
    <w:basedOn w:val="Normal"/>
    <w:link w:val="CommentTextChar"/>
    <w:uiPriority w:val="99"/>
    <w:semiHidden/>
    <w:rsid w:val="004A5746"/>
    <w:pPr>
      <w:spacing w:line="240" w:lineRule="auto"/>
    </w:pPr>
    <w:rPr>
      <w:sz w:val="24"/>
      <w:szCs w:val="24"/>
    </w:rPr>
  </w:style>
  <w:style w:type="character" w:customStyle="1" w:styleId="CommentTextChar">
    <w:name w:val="Comment Text Char"/>
    <w:basedOn w:val="DefaultParagraphFont"/>
    <w:link w:val="CommentText"/>
    <w:uiPriority w:val="99"/>
    <w:semiHidden/>
    <w:rsid w:val="004A5746"/>
    <w:rPr>
      <w:sz w:val="24"/>
      <w:szCs w:val="24"/>
    </w:rPr>
  </w:style>
  <w:style w:type="paragraph" w:styleId="CommentSubject">
    <w:name w:val="annotation subject"/>
    <w:basedOn w:val="CommentText"/>
    <w:next w:val="CommentText"/>
    <w:link w:val="CommentSubjectChar"/>
    <w:uiPriority w:val="99"/>
    <w:semiHidden/>
    <w:rsid w:val="004A5746"/>
    <w:rPr>
      <w:b/>
      <w:bCs/>
      <w:sz w:val="20"/>
      <w:szCs w:val="20"/>
    </w:rPr>
  </w:style>
  <w:style w:type="character" w:customStyle="1" w:styleId="CommentSubjectChar">
    <w:name w:val="Comment Subject Char"/>
    <w:basedOn w:val="CommentTextChar"/>
    <w:link w:val="CommentSubject"/>
    <w:uiPriority w:val="99"/>
    <w:semiHidden/>
    <w:rsid w:val="004A57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41D2070CC4D042A86A196E6FE38F31"/>
        <w:category>
          <w:name w:val="General"/>
          <w:gallery w:val="placeholder"/>
        </w:category>
        <w:types>
          <w:type w:val="bbPlcHdr"/>
        </w:types>
        <w:behaviors>
          <w:behavior w:val="content"/>
        </w:behaviors>
        <w:guid w:val="{0C964D51-D35E-294B-8B6F-5A72238979DB}"/>
      </w:docPartPr>
      <w:docPartBody>
        <w:p w:rsidR="00000000" w:rsidRDefault="004E117A">
          <w:pPr>
            <w:pStyle w:val="AE41D2070CC4D042A86A196E6FE38F31"/>
          </w:pPr>
          <w:r w:rsidRPr="00CC586D">
            <w:rPr>
              <w:rStyle w:val="PlaceholderText"/>
              <w:b/>
              <w:color w:val="FFFFFF" w:themeColor="background1"/>
            </w:rPr>
            <w:t>[Salutation]</w:t>
          </w:r>
        </w:p>
      </w:docPartBody>
    </w:docPart>
    <w:docPart>
      <w:docPartPr>
        <w:name w:val="866C4996379C0B4DBD2810963B39A784"/>
        <w:category>
          <w:name w:val="General"/>
          <w:gallery w:val="placeholder"/>
        </w:category>
        <w:types>
          <w:type w:val="bbPlcHdr"/>
        </w:types>
        <w:behaviors>
          <w:behavior w:val="content"/>
        </w:behaviors>
        <w:guid w:val="{08151F06-F3C8-E445-B561-71F2A35D23C2}"/>
      </w:docPartPr>
      <w:docPartBody>
        <w:p w:rsidR="00000000" w:rsidRDefault="004E117A">
          <w:pPr>
            <w:pStyle w:val="866C4996379C0B4DBD2810963B39A784"/>
          </w:pPr>
          <w:r>
            <w:rPr>
              <w:rStyle w:val="PlaceholderText"/>
            </w:rPr>
            <w:t>[First name]</w:t>
          </w:r>
        </w:p>
      </w:docPartBody>
    </w:docPart>
    <w:docPart>
      <w:docPartPr>
        <w:name w:val="160233F98BD34A449FC7D2005A78B7E8"/>
        <w:category>
          <w:name w:val="General"/>
          <w:gallery w:val="placeholder"/>
        </w:category>
        <w:types>
          <w:type w:val="bbPlcHdr"/>
        </w:types>
        <w:behaviors>
          <w:behavior w:val="content"/>
        </w:behaviors>
        <w:guid w:val="{F8E0D7AC-E931-8E49-85D8-3D9949158E6D}"/>
      </w:docPartPr>
      <w:docPartBody>
        <w:p w:rsidR="00000000" w:rsidRDefault="004E117A">
          <w:pPr>
            <w:pStyle w:val="160233F98BD34A449FC7D2005A78B7E8"/>
          </w:pPr>
          <w:r>
            <w:rPr>
              <w:rStyle w:val="PlaceholderText"/>
            </w:rPr>
            <w:t>[Middle name]</w:t>
          </w:r>
        </w:p>
      </w:docPartBody>
    </w:docPart>
    <w:docPart>
      <w:docPartPr>
        <w:name w:val="F936DEE9D7646442B9791D154B7B740B"/>
        <w:category>
          <w:name w:val="General"/>
          <w:gallery w:val="placeholder"/>
        </w:category>
        <w:types>
          <w:type w:val="bbPlcHdr"/>
        </w:types>
        <w:behaviors>
          <w:behavior w:val="content"/>
        </w:behaviors>
        <w:guid w:val="{FE120617-7BF9-9C4A-9146-C585F635B354}"/>
      </w:docPartPr>
      <w:docPartBody>
        <w:p w:rsidR="00000000" w:rsidRDefault="004E117A">
          <w:pPr>
            <w:pStyle w:val="F936DEE9D7646442B9791D154B7B740B"/>
          </w:pPr>
          <w:r>
            <w:rPr>
              <w:rStyle w:val="PlaceholderText"/>
            </w:rPr>
            <w:t>[Last name]</w:t>
          </w:r>
        </w:p>
      </w:docPartBody>
    </w:docPart>
    <w:docPart>
      <w:docPartPr>
        <w:name w:val="9A4447F7AE409B429AA4C28F60A6D9B1"/>
        <w:category>
          <w:name w:val="General"/>
          <w:gallery w:val="placeholder"/>
        </w:category>
        <w:types>
          <w:type w:val="bbPlcHdr"/>
        </w:types>
        <w:behaviors>
          <w:behavior w:val="content"/>
        </w:behaviors>
        <w:guid w:val="{BADFDC0E-DF31-224C-B3BF-AB67F39CE954}"/>
      </w:docPartPr>
      <w:docPartBody>
        <w:p w:rsidR="00000000" w:rsidRDefault="004E117A">
          <w:pPr>
            <w:pStyle w:val="9A4447F7AE409B429AA4C28F60A6D9B1"/>
          </w:pPr>
          <w:r>
            <w:rPr>
              <w:rStyle w:val="PlaceholderText"/>
            </w:rPr>
            <w:t>[Enter your biography]</w:t>
          </w:r>
        </w:p>
      </w:docPartBody>
    </w:docPart>
    <w:docPart>
      <w:docPartPr>
        <w:name w:val="29D64181908BC84C9855EBA3992C935E"/>
        <w:category>
          <w:name w:val="General"/>
          <w:gallery w:val="placeholder"/>
        </w:category>
        <w:types>
          <w:type w:val="bbPlcHdr"/>
        </w:types>
        <w:behaviors>
          <w:behavior w:val="content"/>
        </w:behaviors>
        <w:guid w:val="{0F2B0F1D-DEC4-4A4F-9FEE-58FB910F19B0}"/>
      </w:docPartPr>
      <w:docPartBody>
        <w:p w:rsidR="00000000" w:rsidRDefault="004E117A">
          <w:pPr>
            <w:pStyle w:val="29D64181908BC84C9855EBA3992C935E"/>
          </w:pPr>
          <w:r>
            <w:rPr>
              <w:rStyle w:val="PlaceholderText"/>
            </w:rPr>
            <w:t>[Enter the institution with which you are affiliated]</w:t>
          </w:r>
        </w:p>
      </w:docPartBody>
    </w:docPart>
    <w:docPart>
      <w:docPartPr>
        <w:name w:val="57765D1F01511D41A1A63E4A027BFE99"/>
        <w:category>
          <w:name w:val="General"/>
          <w:gallery w:val="placeholder"/>
        </w:category>
        <w:types>
          <w:type w:val="bbPlcHdr"/>
        </w:types>
        <w:behaviors>
          <w:behavior w:val="content"/>
        </w:behaviors>
        <w:guid w:val="{283E1C9B-67F5-114C-AA5E-DA915B0FA07F}"/>
      </w:docPartPr>
      <w:docPartBody>
        <w:p w:rsidR="00000000" w:rsidRDefault="004E117A">
          <w:pPr>
            <w:pStyle w:val="57765D1F01511D41A1A63E4A027BFE99"/>
          </w:pPr>
          <w:r w:rsidRPr="00EF74F7">
            <w:rPr>
              <w:b/>
              <w:color w:val="808080" w:themeColor="background1" w:themeShade="80"/>
            </w:rPr>
            <w:t>[Enter the headword for your article]</w:t>
          </w:r>
        </w:p>
      </w:docPartBody>
    </w:docPart>
    <w:docPart>
      <w:docPartPr>
        <w:name w:val="CE088B43C6777B48AC87D793AE25D10A"/>
        <w:category>
          <w:name w:val="General"/>
          <w:gallery w:val="placeholder"/>
        </w:category>
        <w:types>
          <w:type w:val="bbPlcHdr"/>
        </w:types>
        <w:behaviors>
          <w:behavior w:val="content"/>
        </w:behaviors>
        <w:guid w:val="{F7ABC9A9-4D02-B044-8B30-9065920169A4}"/>
      </w:docPartPr>
      <w:docPartBody>
        <w:p w:rsidR="00000000" w:rsidRDefault="004E117A">
          <w:pPr>
            <w:pStyle w:val="CE088B43C6777B48AC87D793AE25D10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DD10F6CA7617418DD05BF17C539CB0"/>
        <w:category>
          <w:name w:val="General"/>
          <w:gallery w:val="placeholder"/>
        </w:category>
        <w:types>
          <w:type w:val="bbPlcHdr"/>
        </w:types>
        <w:behaviors>
          <w:behavior w:val="content"/>
        </w:behaviors>
        <w:guid w:val="{656705FC-E99E-CA40-AB4B-27D0C3037339}"/>
      </w:docPartPr>
      <w:docPartBody>
        <w:p w:rsidR="00000000" w:rsidRDefault="004E117A">
          <w:pPr>
            <w:pStyle w:val="FADD10F6CA7617418DD05BF17C539CB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138ECD2BAE06D46AB93D064A9BA693B"/>
        <w:category>
          <w:name w:val="General"/>
          <w:gallery w:val="placeholder"/>
        </w:category>
        <w:types>
          <w:type w:val="bbPlcHdr"/>
        </w:types>
        <w:behaviors>
          <w:behavior w:val="content"/>
        </w:behaviors>
        <w:guid w:val="{7F881EED-A323-4B47-AA9B-3CF1FF086059}"/>
      </w:docPartPr>
      <w:docPartBody>
        <w:p w:rsidR="00000000" w:rsidRDefault="004E117A">
          <w:pPr>
            <w:pStyle w:val="C138ECD2BAE06D46AB93D064A9BA69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D5850EA8839E34394229ABC9570AE5B"/>
        <w:category>
          <w:name w:val="General"/>
          <w:gallery w:val="placeholder"/>
        </w:category>
        <w:types>
          <w:type w:val="bbPlcHdr"/>
        </w:types>
        <w:behaviors>
          <w:behavior w:val="content"/>
        </w:behaviors>
        <w:guid w:val="{E928E482-1681-EC41-8C32-190810BB8E5D}"/>
      </w:docPartPr>
      <w:docPartBody>
        <w:p w:rsidR="00000000" w:rsidRDefault="004E117A">
          <w:pPr>
            <w:pStyle w:val="6D5850EA8839E34394229ABC9570AE5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41D2070CC4D042A86A196E6FE38F31">
    <w:name w:val="AE41D2070CC4D042A86A196E6FE38F31"/>
  </w:style>
  <w:style w:type="paragraph" w:customStyle="1" w:styleId="866C4996379C0B4DBD2810963B39A784">
    <w:name w:val="866C4996379C0B4DBD2810963B39A784"/>
  </w:style>
  <w:style w:type="paragraph" w:customStyle="1" w:styleId="160233F98BD34A449FC7D2005A78B7E8">
    <w:name w:val="160233F98BD34A449FC7D2005A78B7E8"/>
  </w:style>
  <w:style w:type="paragraph" w:customStyle="1" w:styleId="F936DEE9D7646442B9791D154B7B740B">
    <w:name w:val="F936DEE9D7646442B9791D154B7B740B"/>
  </w:style>
  <w:style w:type="paragraph" w:customStyle="1" w:styleId="9A4447F7AE409B429AA4C28F60A6D9B1">
    <w:name w:val="9A4447F7AE409B429AA4C28F60A6D9B1"/>
  </w:style>
  <w:style w:type="paragraph" w:customStyle="1" w:styleId="29D64181908BC84C9855EBA3992C935E">
    <w:name w:val="29D64181908BC84C9855EBA3992C935E"/>
  </w:style>
  <w:style w:type="paragraph" w:customStyle="1" w:styleId="57765D1F01511D41A1A63E4A027BFE99">
    <w:name w:val="57765D1F01511D41A1A63E4A027BFE99"/>
  </w:style>
  <w:style w:type="paragraph" w:customStyle="1" w:styleId="CE088B43C6777B48AC87D793AE25D10A">
    <w:name w:val="CE088B43C6777B48AC87D793AE25D10A"/>
  </w:style>
  <w:style w:type="paragraph" w:customStyle="1" w:styleId="FADD10F6CA7617418DD05BF17C539CB0">
    <w:name w:val="FADD10F6CA7617418DD05BF17C539CB0"/>
  </w:style>
  <w:style w:type="paragraph" w:customStyle="1" w:styleId="C138ECD2BAE06D46AB93D064A9BA693B">
    <w:name w:val="C138ECD2BAE06D46AB93D064A9BA693B"/>
  </w:style>
  <w:style w:type="paragraph" w:customStyle="1" w:styleId="6D5850EA8839E34394229ABC9570AE5B">
    <w:name w:val="6D5850EA8839E34394229ABC9570AE5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41D2070CC4D042A86A196E6FE38F31">
    <w:name w:val="AE41D2070CC4D042A86A196E6FE38F31"/>
  </w:style>
  <w:style w:type="paragraph" w:customStyle="1" w:styleId="866C4996379C0B4DBD2810963B39A784">
    <w:name w:val="866C4996379C0B4DBD2810963B39A784"/>
  </w:style>
  <w:style w:type="paragraph" w:customStyle="1" w:styleId="160233F98BD34A449FC7D2005A78B7E8">
    <w:name w:val="160233F98BD34A449FC7D2005A78B7E8"/>
  </w:style>
  <w:style w:type="paragraph" w:customStyle="1" w:styleId="F936DEE9D7646442B9791D154B7B740B">
    <w:name w:val="F936DEE9D7646442B9791D154B7B740B"/>
  </w:style>
  <w:style w:type="paragraph" w:customStyle="1" w:styleId="9A4447F7AE409B429AA4C28F60A6D9B1">
    <w:name w:val="9A4447F7AE409B429AA4C28F60A6D9B1"/>
  </w:style>
  <w:style w:type="paragraph" w:customStyle="1" w:styleId="29D64181908BC84C9855EBA3992C935E">
    <w:name w:val="29D64181908BC84C9855EBA3992C935E"/>
  </w:style>
  <w:style w:type="paragraph" w:customStyle="1" w:styleId="57765D1F01511D41A1A63E4A027BFE99">
    <w:name w:val="57765D1F01511D41A1A63E4A027BFE99"/>
  </w:style>
  <w:style w:type="paragraph" w:customStyle="1" w:styleId="CE088B43C6777B48AC87D793AE25D10A">
    <w:name w:val="CE088B43C6777B48AC87D793AE25D10A"/>
  </w:style>
  <w:style w:type="paragraph" w:customStyle="1" w:styleId="FADD10F6CA7617418DD05BF17C539CB0">
    <w:name w:val="FADD10F6CA7617418DD05BF17C539CB0"/>
  </w:style>
  <w:style w:type="paragraph" w:customStyle="1" w:styleId="C138ECD2BAE06D46AB93D064A9BA693B">
    <w:name w:val="C138ECD2BAE06D46AB93D064A9BA693B"/>
  </w:style>
  <w:style w:type="paragraph" w:customStyle="1" w:styleId="6D5850EA8839E34394229ABC9570AE5B">
    <w:name w:val="6D5850EA8839E34394229ABC9570AE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Rei79</b:Tag>
    <b:SourceType>Book</b:SourceType>
    <b:Guid>{032591AA-2778-6945-A93B-9CD089F63969}</b:Guid>
    <b:Author>
      <b:Author>
        <b:NameList>
          <b:Person>
            <b:Last>Reid</b:Last>
            <b:First>Dennis</b:First>
          </b:Person>
        </b:NameList>
      </b:Author>
    </b:Author>
    <b:Title>Bertram Brooker, 1888-1955</b:Title>
    <b:City>Ottawa</b:City>
    <b:Publisher>National Gallery of Canada</b:Publisher>
    <b:Year>1979</b:Year>
    <b:RefOrder>1</b:RefOrder>
  </b:Source>
</b:Sources>
</file>

<file path=customXml/itemProps1.xml><?xml version="1.0" encoding="utf-8"?>
<ds:datastoreItem xmlns:ds="http://schemas.openxmlformats.org/officeDocument/2006/customXml" ds:itemID="{476A1AD2-0068-1A42-BF1F-B3357EA21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734</Words>
  <Characters>4190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2015-11-11T04:42:00Z</dcterms:created>
  <dcterms:modified xsi:type="dcterms:W3CDTF">2015-11-11T04:55:00Z</dcterms:modified>
</cp:coreProperties>
</file>