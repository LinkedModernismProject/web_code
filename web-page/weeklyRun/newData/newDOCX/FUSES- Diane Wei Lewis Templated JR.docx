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7F07EF" w14:textId="77777777" w:rsidTr="00922950">
        <w:tc>
          <w:tcPr>
            <w:tcW w:w="491" w:type="dxa"/>
            <w:vMerge w:val="restart"/>
            <w:shd w:val="clear" w:color="auto" w:fill="A6A6A6" w:themeFill="background1" w:themeFillShade="A6"/>
            <w:textDirection w:val="btLr"/>
          </w:tcPr>
          <w:p w14:paraId="2C6DCA56" w14:textId="77777777" w:rsidR="00B574C9" w:rsidRPr="00CC586D" w:rsidRDefault="00B574C9" w:rsidP="00CC586D">
            <w:pPr>
              <w:jc w:val="center"/>
              <w:rPr>
                <w:b/>
                <w:color w:val="FFFFFF" w:themeColor="background1"/>
              </w:rPr>
            </w:pPr>
            <w:r w:rsidRPr="00CC586D">
              <w:rPr>
                <w:b/>
                <w:color w:val="FFFFFF" w:themeColor="background1"/>
              </w:rPr>
              <w:t>About you</w:t>
            </w:r>
          </w:p>
        </w:tc>
        <w:sdt>
          <w:sdtPr>
            <w:alias w:val="Salutation"/>
            <w:tag w:val="salutation"/>
            <w:id w:val="-1659997262"/>
            <w:placeholder>
              <w:docPart w:val="E027E12CEE2AF749A1F97910C10CDA86"/>
            </w:placeholder>
            <w:showingPlcHdr/>
            <w:dropDownList>
              <w:listItem w:displayText="Dr." w:value="Dr."/>
              <w:listItem w:displayText="Prof." w:value="Prof."/>
            </w:dropDownList>
          </w:sdtPr>
          <w:sdtEndPr/>
          <w:sdtContent>
            <w:tc>
              <w:tcPr>
                <w:tcW w:w="1259" w:type="dxa"/>
              </w:tcPr>
              <w:p w14:paraId="0AF801DD" w14:textId="77777777" w:rsidR="00B574C9" w:rsidRPr="00CC586D" w:rsidRDefault="00B574C9" w:rsidP="0020240E">
                <w:r w:rsidRPr="00CC586D">
                  <w:rPr>
                    <w:rStyle w:val="PlaceholderText"/>
                    <w:b/>
                    <w:color w:val="FFFFFF" w:themeColor="background1"/>
                  </w:rPr>
                  <w:t>[Salutation]</w:t>
                </w:r>
              </w:p>
            </w:tc>
          </w:sdtContent>
        </w:sdt>
        <w:sdt>
          <w:sdtPr>
            <w:alias w:val="First name"/>
            <w:tag w:val="authorFirstName"/>
            <w:id w:val="581645879"/>
            <w:placeholder>
              <w:docPart w:val="CEBA70761A88A5439B5FBA1623281FC9"/>
            </w:placeholder>
            <w:text/>
          </w:sdtPr>
          <w:sdtEndPr/>
          <w:sdtContent>
            <w:tc>
              <w:tcPr>
                <w:tcW w:w="2073" w:type="dxa"/>
              </w:tcPr>
              <w:p w14:paraId="676C2CBC" w14:textId="77777777" w:rsidR="00B574C9" w:rsidRDefault="0020240E" w:rsidP="0020240E">
                <w:r>
                  <w:t>Diane</w:t>
                </w:r>
              </w:p>
            </w:tc>
          </w:sdtContent>
        </w:sdt>
        <w:sdt>
          <w:sdtPr>
            <w:alias w:val="Middle name"/>
            <w:tag w:val="authorMiddleName"/>
            <w:id w:val="-2076034781"/>
            <w:placeholder>
              <w:docPart w:val="2666381F52E22C49882576DD385C36F1"/>
            </w:placeholder>
            <w:text/>
          </w:sdtPr>
          <w:sdtEndPr/>
          <w:sdtContent>
            <w:tc>
              <w:tcPr>
                <w:tcW w:w="2551" w:type="dxa"/>
              </w:tcPr>
              <w:p w14:paraId="3BFD2401" w14:textId="77777777" w:rsidR="00B574C9" w:rsidRDefault="0020240E" w:rsidP="0020240E">
                <w:r>
                  <w:t>Wei</w:t>
                </w:r>
              </w:p>
            </w:tc>
          </w:sdtContent>
        </w:sdt>
        <w:sdt>
          <w:sdtPr>
            <w:alias w:val="Last name"/>
            <w:tag w:val="authorLastName"/>
            <w:id w:val="-1088529830"/>
            <w:placeholder>
              <w:docPart w:val="87231C3654AC4A49A76F7064EFB3DD6D"/>
            </w:placeholder>
            <w:text/>
          </w:sdtPr>
          <w:sdtEndPr/>
          <w:sdtContent>
            <w:tc>
              <w:tcPr>
                <w:tcW w:w="2642" w:type="dxa"/>
              </w:tcPr>
              <w:p w14:paraId="795B0FEE" w14:textId="77777777" w:rsidR="00B574C9" w:rsidRDefault="0020240E" w:rsidP="0020240E">
                <w:r>
                  <w:t>Lewis</w:t>
                </w:r>
              </w:p>
            </w:tc>
          </w:sdtContent>
        </w:sdt>
      </w:tr>
      <w:tr w:rsidR="00B574C9" w14:paraId="4DC72F02" w14:textId="77777777" w:rsidTr="001A6A06">
        <w:trPr>
          <w:trHeight w:val="986"/>
        </w:trPr>
        <w:tc>
          <w:tcPr>
            <w:tcW w:w="491" w:type="dxa"/>
            <w:vMerge/>
            <w:shd w:val="clear" w:color="auto" w:fill="A6A6A6" w:themeFill="background1" w:themeFillShade="A6"/>
          </w:tcPr>
          <w:p w14:paraId="65603A02" w14:textId="77777777" w:rsidR="00B574C9" w:rsidRPr="001A6A06" w:rsidRDefault="00B574C9" w:rsidP="00CF1542">
            <w:pPr>
              <w:jc w:val="center"/>
              <w:rPr>
                <w:b/>
                <w:color w:val="FFFFFF" w:themeColor="background1"/>
              </w:rPr>
            </w:pPr>
          </w:p>
        </w:tc>
        <w:sdt>
          <w:sdtPr>
            <w:alias w:val="Biography"/>
            <w:tag w:val="authorBiography"/>
            <w:id w:val="938807824"/>
            <w:placeholder>
              <w:docPart w:val="CE1C17AB7EE25E43AA94DB267E04730F"/>
            </w:placeholder>
            <w:showingPlcHdr/>
          </w:sdtPr>
          <w:sdtEndPr/>
          <w:sdtContent>
            <w:tc>
              <w:tcPr>
                <w:tcW w:w="8525" w:type="dxa"/>
                <w:gridSpan w:val="4"/>
              </w:tcPr>
              <w:p w14:paraId="379E44EE" w14:textId="77777777" w:rsidR="00B574C9" w:rsidRDefault="00B574C9" w:rsidP="00922950">
                <w:r>
                  <w:rPr>
                    <w:rStyle w:val="PlaceholderText"/>
                  </w:rPr>
                  <w:t>[Enter your biography]</w:t>
                </w:r>
              </w:p>
            </w:tc>
          </w:sdtContent>
        </w:sdt>
      </w:tr>
      <w:tr w:rsidR="00B574C9" w14:paraId="698DA409" w14:textId="77777777" w:rsidTr="001A6A06">
        <w:trPr>
          <w:trHeight w:val="986"/>
        </w:trPr>
        <w:tc>
          <w:tcPr>
            <w:tcW w:w="491" w:type="dxa"/>
            <w:vMerge/>
            <w:shd w:val="clear" w:color="auto" w:fill="A6A6A6" w:themeFill="background1" w:themeFillShade="A6"/>
          </w:tcPr>
          <w:p w14:paraId="6D6343AE" w14:textId="77777777" w:rsidR="00B574C9" w:rsidRPr="001A6A06" w:rsidRDefault="00B574C9" w:rsidP="00CF1542">
            <w:pPr>
              <w:jc w:val="center"/>
              <w:rPr>
                <w:b/>
                <w:color w:val="FFFFFF" w:themeColor="background1"/>
              </w:rPr>
            </w:pPr>
          </w:p>
        </w:tc>
        <w:sdt>
          <w:sdtPr>
            <w:alias w:val="Affiliation"/>
            <w:tag w:val="affiliation"/>
            <w:id w:val="2012937915"/>
            <w:placeholder>
              <w:docPart w:val="E3B65479D3888943A865C35E022BD16D"/>
            </w:placeholder>
            <w:text/>
          </w:sdtPr>
          <w:sdtEndPr/>
          <w:sdtContent>
            <w:tc>
              <w:tcPr>
                <w:tcW w:w="8525" w:type="dxa"/>
                <w:gridSpan w:val="4"/>
              </w:tcPr>
              <w:p w14:paraId="14284FE4" w14:textId="77777777" w:rsidR="00B574C9" w:rsidRDefault="0020240E" w:rsidP="0020240E">
                <w:r>
                  <w:t xml:space="preserve">Washington University in St. Louis </w:t>
                </w:r>
              </w:p>
            </w:tc>
          </w:sdtContent>
        </w:sdt>
      </w:tr>
    </w:tbl>
    <w:p w14:paraId="79DACEA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34654E4" w14:textId="77777777" w:rsidTr="00244BB0">
        <w:tc>
          <w:tcPr>
            <w:tcW w:w="9016" w:type="dxa"/>
            <w:shd w:val="clear" w:color="auto" w:fill="A6A6A6" w:themeFill="background1" w:themeFillShade="A6"/>
            <w:tcMar>
              <w:top w:w="113" w:type="dxa"/>
              <w:bottom w:w="113" w:type="dxa"/>
            </w:tcMar>
          </w:tcPr>
          <w:p w14:paraId="5A37A1C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F4882B7" w14:textId="77777777" w:rsidTr="003F0D73">
        <w:sdt>
          <w:sdtPr>
            <w:rPr>
              <w:b/>
            </w:rPr>
            <w:alias w:val="Article headword"/>
            <w:tag w:val="articleHeadword"/>
            <w:id w:val="-361440020"/>
            <w:placeholder>
              <w:docPart w:val="DFE6C211A816EE4AA5D7CB927B64FBDF"/>
            </w:placeholder>
            <w:text/>
          </w:sdtPr>
          <w:sdtEndPr/>
          <w:sdtContent>
            <w:tc>
              <w:tcPr>
                <w:tcW w:w="9016" w:type="dxa"/>
                <w:tcMar>
                  <w:top w:w="113" w:type="dxa"/>
                  <w:bottom w:w="113" w:type="dxa"/>
                </w:tcMar>
              </w:tcPr>
              <w:p w14:paraId="5C33837F" w14:textId="77777777" w:rsidR="003F0D73" w:rsidRPr="00FB589A" w:rsidRDefault="0020240E" w:rsidP="003F0D73">
                <w:pPr>
                  <w:rPr>
                    <w:b/>
                  </w:rPr>
                </w:pPr>
                <w:r w:rsidRPr="00615C0F">
                  <w:rPr>
                    <w:b/>
                  </w:rPr>
                  <w:t>FUSES (</w:t>
                </w:r>
                <w:proofErr w:type="spellStart"/>
                <w:r w:rsidRPr="00615C0F">
                  <w:rPr>
                    <w:b/>
                  </w:rPr>
                  <w:t>Carolee</w:t>
                </w:r>
                <w:proofErr w:type="spellEnd"/>
                <w:r w:rsidRPr="00615C0F">
                  <w:rPr>
                    <w:b/>
                  </w:rPr>
                  <w:t xml:space="preserve"> </w:t>
                </w:r>
                <w:proofErr w:type="spellStart"/>
                <w:r w:rsidRPr="00615C0F">
                  <w:rPr>
                    <w:b/>
                  </w:rPr>
                  <w:t>Schneemann</w:t>
                </w:r>
                <w:proofErr w:type="spellEnd"/>
                <w:r w:rsidRPr="00615C0F">
                  <w:rPr>
                    <w:b/>
                  </w:rPr>
                  <w:t>, 1964-66, 29:51 min, colour, 16 mm film on video)</w:t>
                </w:r>
              </w:p>
            </w:tc>
          </w:sdtContent>
        </w:sdt>
      </w:tr>
      <w:tr w:rsidR="00464699" w14:paraId="2B53E0F3" w14:textId="77777777" w:rsidTr="0020240E">
        <w:sdt>
          <w:sdtPr>
            <w:alias w:val="Variant headwords"/>
            <w:tag w:val="variantHeadwords"/>
            <w:id w:val="173464402"/>
            <w:placeholder>
              <w:docPart w:val="504948BF61D2224096D76F8AD912C0DE"/>
            </w:placeholder>
            <w:showingPlcHdr/>
          </w:sdtPr>
          <w:sdtEndPr/>
          <w:sdtContent>
            <w:tc>
              <w:tcPr>
                <w:tcW w:w="9016" w:type="dxa"/>
                <w:tcMar>
                  <w:top w:w="113" w:type="dxa"/>
                  <w:bottom w:w="113" w:type="dxa"/>
                </w:tcMar>
              </w:tcPr>
              <w:p w14:paraId="5BCB8FA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D1906C4" w14:textId="77777777" w:rsidTr="003F0D73">
        <w:sdt>
          <w:sdtPr>
            <w:alias w:val="Abstract"/>
            <w:tag w:val="abstract"/>
            <w:id w:val="-635871867"/>
            <w:placeholder>
              <w:docPart w:val="CBE8856D4EF67248BADC1AC20F1AE468"/>
            </w:placeholder>
            <w:showingPlcHdr/>
          </w:sdtPr>
          <w:sdtEndPr/>
          <w:sdtContent>
            <w:tc>
              <w:tcPr>
                <w:tcW w:w="9016" w:type="dxa"/>
                <w:tcMar>
                  <w:top w:w="113" w:type="dxa"/>
                  <w:bottom w:w="113" w:type="dxa"/>
                </w:tcMar>
              </w:tcPr>
              <w:p w14:paraId="4BE9A2D8"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EB56A2D" w14:textId="77777777" w:rsidTr="003F0D73">
        <w:sdt>
          <w:sdtPr>
            <w:alias w:val="Article text"/>
            <w:tag w:val="articleText"/>
            <w:id w:val="634067588"/>
            <w:placeholder>
              <w:docPart w:val="5F82AE915B483A4D8F58EF99CFF2DAF5"/>
            </w:placeholder>
          </w:sdtPr>
          <w:sdtEndPr/>
          <w:sdtContent>
            <w:tc>
              <w:tcPr>
                <w:tcW w:w="9016" w:type="dxa"/>
                <w:tcMar>
                  <w:top w:w="113" w:type="dxa"/>
                  <w:bottom w:w="113" w:type="dxa"/>
                </w:tcMar>
              </w:tcPr>
              <w:p w14:paraId="2425864A" w14:textId="67EBFAAB" w:rsidR="0020240E" w:rsidRPr="0020240E" w:rsidRDefault="0020240E" w:rsidP="0020240E">
                <w:proofErr w:type="gramStart"/>
                <w:r w:rsidRPr="0020240E">
                  <w:t>Fuses is</w:t>
                </w:r>
                <w:proofErr w:type="gramEnd"/>
                <w:r w:rsidRPr="0020240E">
                  <w:t xml:space="preserve"> a ground-breaking experimental film by American performance artist, installation artist, and filmmaker </w:t>
                </w:r>
                <w:proofErr w:type="spellStart"/>
                <w:r w:rsidRPr="0020240E">
                  <w:t>Carolee</w:t>
                </w:r>
                <w:proofErr w:type="spellEnd"/>
                <w:r w:rsidRPr="0020240E">
                  <w:t xml:space="preserve"> </w:t>
                </w:r>
                <w:proofErr w:type="spellStart"/>
                <w:r w:rsidRPr="0020240E">
                  <w:t>Schneemann</w:t>
                </w:r>
                <w:proofErr w:type="spellEnd"/>
                <w:r w:rsidRPr="0020240E">
                  <w:t xml:space="preserve"> (1939--). Shot and assembled over several years, this non-narrative work combines footage of </w:t>
                </w:r>
                <w:proofErr w:type="spellStart"/>
                <w:r w:rsidRPr="0020240E">
                  <w:t>Schneemann</w:t>
                </w:r>
                <w:proofErr w:type="spellEnd"/>
                <w:r w:rsidRPr="0020240E">
                  <w:t xml:space="preserve"> and partner James </w:t>
                </w:r>
                <w:proofErr w:type="spellStart"/>
                <w:r w:rsidRPr="0020240E">
                  <w:t>Tenney</w:t>
                </w:r>
                <w:proofErr w:type="spellEnd"/>
                <w:r w:rsidRPr="0020240E">
                  <w:t xml:space="preserve"> nude and having sex, glimpses of their cat </w:t>
                </w:r>
                <w:proofErr w:type="spellStart"/>
                <w:r w:rsidRPr="0020240E">
                  <w:t>Kitch</w:t>
                </w:r>
                <w:proofErr w:type="spellEnd"/>
                <w:r w:rsidRPr="0020240E">
                  <w:t xml:space="preserve"> and their bedroom, and scenes near a beach to create a sensuous portrait of intimacy. </w:t>
                </w:r>
                <w:proofErr w:type="gramStart"/>
                <w:r w:rsidRPr="0020240E">
                  <w:t>Fuses contains</w:t>
                </w:r>
                <w:proofErr w:type="gramEnd"/>
                <w:r w:rsidRPr="0020240E">
                  <w:t xml:space="preserve"> both painterly, abstract imagery as well as explicit photography of the body and sexual acts. Editing is used to play with rhythm and temporality as images are repeated, inverted, superimposed, sped up, and slowed down. </w:t>
                </w:r>
                <w:proofErr w:type="spellStart"/>
                <w:r w:rsidRPr="0020240E">
                  <w:t>Schneemann’s</w:t>
                </w:r>
                <w:proofErr w:type="spellEnd"/>
                <w:r w:rsidRPr="0020240E">
                  <w:t xml:space="preserve"> use of high contrast photography brings out inky black shadows that undulate with variegated shades of magenta, ochre, and green. </w:t>
                </w:r>
                <w:proofErr w:type="spellStart"/>
                <w:r w:rsidRPr="0020240E">
                  <w:t>Schneemann</w:t>
                </w:r>
                <w:proofErr w:type="spellEnd"/>
                <w:r w:rsidRPr="0020240E">
                  <w:t xml:space="preserve"> also scratched the celluloid and printed the edges of the filmstrip and its perforations into the image. This attention to surface, exposing what is usually hidden, echoes the display of the inner and outer contours of the body within the film. Her painstaking manipulations of the footage portray sex as a complex natural phenomenon that is saturated with unconscious patterns. In some screenings, the film is accompanied by sounds of ocean waves and gulls. According to </w:t>
                </w:r>
                <w:proofErr w:type="spellStart"/>
                <w:r w:rsidRPr="0020240E">
                  <w:t>Schneemann</w:t>
                </w:r>
                <w:proofErr w:type="spellEnd"/>
                <w:r w:rsidRPr="0020240E">
                  <w:t xml:space="preserve">, </w:t>
                </w:r>
                <w:proofErr w:type="spellStart"/>
                <w:r w:rsidRPr="0020240E">
                  <w:t>Kitch</w:t>
                </w:r>
                <w:proofErr w:type="spellEnd"/>
                <w:r w:rsidRPr="0020240E">
                  <w:t xml:space="preserve"> the cat’s perspective offers a model for attentive but non-judgmental viewing. Anticipating feminist themes of the 1970s, </w:t>
                </w:r>
                <w:proofErr w:type="spellStart"/>
                <w:r w:rsidRPr="0020240E">
                  <w:t>Schneemann’s</w:t>
                </w:r>
                <w:proofErr w:type="spellEnd"/>
                <w:r w:rsidRPr="0020240E">
                  <w:t xml:space="preserve"> intimate film challenges the</w:t>
                </w:r>
                <w:r w:rsidR="00615C0F">
                  <w:t xml:space="preserve"> abstract, cerebral, masculine</w:t>
                </w:r>
                <w:r w:rsidRPr="0020240E">
                  <w:t xml:space="preserve"> aesthetic of Conceptual and Minimalist Art, </w:t>
                </w:r>
                <w:r>
                  <w:t>emphasis</w:t>
                </w:r>
                <w:r w:rsidRPr="0020240E">
                  <w:t xml:space="preserve">ing instead the autobiographical, desire, and the irrational. </w:t>
                </w:r>
              </w:p>
              <w:p w14:paraId="4E9D8CBD" w14:textId="77777777" w:rsidR="0020240E" w:rsidRDefault="0020240E" w:rsidP="0020240E"/>
              <w:p w14:paraId="0D2D0FEC" w14:textId="77777777" w:rsidR="0020240E" w:rsidRDefault="0020240E" w:rsidP="00901403">
                <w:pPr>
                  <w:pStyle w:val="Heading1"/>
                  <w:outlineLvl w:val="0"/>
                </w:pPr>
                <w:proofErr w:type="spellStart"/>
                <w:r>
                  <w:t>Paratextual</w:t>
                </w:r>
                <w:proofErr w:type="spellEnd"/>
                <w:r>
                  <w:t xml:space="preserve"> material:</w:t>
                </w:r>
              </w:p>
              <w:p w14:paraId="14C87B5F" w14:textId="77777777" w:rsidR="0020240E" w:rsidRDefault="0020240E" w:rsidP="0020240E">
                <w:r w:rsidRPr="009A55D1">
                  <w:t>http://www.caroleeschneemann.com/works.html</w:t>
                </w:r>
              </w:p>
              <w:p w14:paraId="6A31AC8C" w14:textId="77777777" w:rsidR="003F0D73" w:rsidRDefault="003F0D73" w:rsidP="0020240E"/>
            </w:tc>
          </w:sdtContent>
        </w:sdt>
      </w:tr>
      <w:tr w:rsidR="003235A7" w14:paraId="3808B2F2" w14:textId="77777777" w:rsidTr="003235A7">
        <w:tc>
          <w:tcPr>
            <w:tcW w:w="9016" w:type="dxa"/>
          </w:tcPr>
          <w:p w14:paraId="60B708BA" w14:textId="77777777" w:rsidR="003235A7" w:rsidRDefault="003235A7" w:rsidP="008A5B87">
            <w:r w:rsidRPr="0015114C">
              <w:rPr>
                <w:u w:val="single"/>
              </w:rPr>
              <w:t>Further reading</w:t>
            </w:r>
            <w:r>
              <w:t>:</w:t>
            </w:r>
          </w:p>
          <w:sdt>
            <w:sdtPr>
              <w:alias w:val="Further reading"/>
              <w:tag w:val="furtherReading"/>
              <w:id w:val="-1516217107"/>
              <w:placeholder>
                <w:docPart w:val="895DFE97256B10418CE2675CF292B738"/>
              </w:placeholder>
            </w:sdtPr>
            <w:sdtEndPr/>
            <w:sdtContent>
              <w:p w14:paraId="68D6B33D" w14:textId="77777777" w:rsidR="00901403" w:rsidRDefault="00615C0F" w:rsidP="0020240E">
                <w:sdt>
                  <w:sdtPr>
                    <w:id w:val="1260491539"/>
                    <w:citation/>
                  </w:sdtPr>
                  <w:sdtEndPr/>
                  <w:sdtContent>
                    <w:r w:rsidR="0020240E">
                      <w:fldChar w:fldCharType="begin"/>
                    </w:r>
                    <w:r w:rsidR="00901403">
                      <w:rPr>
                        <w:lang w:val="en-US"/>
                      </w:rPr>
                      <w:instrText xml:space="preserve">CITATION Mac \l 1033 </w:instrText>
                    </w:r>
                    <w:r w:rsidR="0020240E">
                      <w:fldChar w:fldCharType="separate"/>
                    </w:r>
                    <w:r w:rsidR="00901403">
                      <w:rPr>
                        <w:noProof/>
                        <w:lang w:val="en-US"/>
                      </w:rPr>
                      <w:t xml:space="preserve"> </w:t>
                    </w:r>
                    <w:r w:rsidR="00901403" w:rsidRPr="00901403">
                      <w:rPr>
                        <w:noProof/>
                        <w:lang w:val="en-US"/>
                      </w:rPr>
                      <w:t>(MacDonald)</w:t>
                    </w:r>
                    <w:r w:rsidR="0020240E">
                      <w:fldChar w:fldCharType="end"/>
                    </w:r>
                  </w:sdtContent>
                </w:sdt>
              </w:p>
              <w:p w14:paraId="0FA72C0A" w14:textId="77777777" w:rsidR="00901403" w:rsidRDefault="00901403" w:rsidP="0020240E"/>
              <w:p w14:paraId="1B513F4C" w14:textId="77777777" w:rsidR="00901403" w:rsidRDefault="00615C0F" w:rsidP="0020240E">
                <w:sdt>
                  <w:sdtPr>
                    <w:id w:val="-890114977"/>
                    <w:citation/>
                  </w:sdtPr>
                  <w:sdtEndPr/>
                  <w:sdtContent>
                    <w:r w:rsidR="00901403">
                      <w:fldChar w:fldCharType="begin"/>
                    </w:r>
                    <w:r w:rsidR="00901403">
                      <w:rPr>
                        <w:lang w:val="en-US"/>
                      </w:rPr>
                      <w:instrText xml:space="preserve">CITATION Sch \l 1033 </w:instrText>
                    </w:r>
                    <w:r w:rsidR="00901403">
                      <w:fldChar w:fldCharType="separate"/>
                    </w:r>
                    <w:r w:rsidR="00901403" w:rsidRPr="00901403">
                      <w:rPr>
                        <w:noProof/>
                        <w:lang w:val="en-US"/>
                      </w:rPr>
                      <w:t>(Schneema</w:t>
                    </w:r>
                    <w:bookmarkStart w:id="0" w:name="_GoBack"/>
                    <w:bookmarkEnd w:id="0"/>
                    <w:r w:rsidR="00901403" w:rsidRPr="00901403">
                      <w:rPr>
                        <w:noProof/>
                        <w:lang w:val="en-US"/>
                      </w:rPr>
                      <w:t>n)</w:t>
                    </w:r>
                    <w:r w:rsidR="00901403">
                      <w:fldChar w:fldCharType="end"/>
                    </w:r>
                  </w:sdtContent>
                </w:sdt>
              </w:p>
              <w:p w14:paraId="16F5FAEA" w14:textId="77777777" w:rsidR="00901403" w:rsidRDefault="00901403" w:rsidP="0020240E"/>
              <w:p w14:paraId="75A78E3D" w14:textId="77777777" w:rsidR="003235A7" w:rsidRDefault="00615C0F" w:rsidP="0020240E">
                <w:sdt>
                  <w:sdtPr>
                    <w:id w:val="671145375"/>
                    <w:citation/>
                  </w:sdtPr>
                  <w:sdtEndPr/>
                  <w:sdtContent>
                    <w:r w:rsidR="00901403">
                      <w:fldChar w:fldCharType="begin"/>
                    </w:r>
                    <w:r w:rsidR="00901403">
                      <w:rPr>
                        <w:lang w:val="en-US"/>
                      </w:rPr>
                      <w:instrText xml:space="preserve"> CITATION Sch03 \l 1033 </w:instrText>
                    </w:r>
                    <w:r w:rsidR="00901403">
                      <w:fldChar w:fldCharType="separate"/>
                    </w:r>
                    <w:r w:rsidR="00901403" w:rsidRPr="00901403">
                      <w:rPr>
                        <w:noProof/>
                        <w:lang w:val="en-US"/>
                      </w:rPr>
                      <w:t>(Schneemann)</w:t>
                    </w:r>
                    <w:r w:rsidR="00901403">
                      <w:fldChar w:fldCharType="end"/>
                    </w:r>
                  </w:sdtContent>
                </w:sdt>
              </w:p>
            </w:sdtContent>
          </w:sdt>
        </w:tc>
      </w:tr>
    </w:tbl>
    <w:p w14:paraId="40C5C04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CC5CB" w14:textId="77777777" w:rsidR="0020240E" w:rsidRDefault="0020240E" w:rsidP="007A0D55">
      <w:pPr>
        <w:spacing w:after="0" w:line="240" w:lineRule="auto"/>
      </w:pPr>
      <w:r>
        <w:separator/>
      </w:r>
    </w:p>
  </w:endnote>
  <w:endnote w:type="continuationSeparator" w:id="0">
    <w:p w14:paraId="341BBA93" w14:textId="77777777" w:rsidR="0020240E" w:rsidRDefault="0020240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6D95B7" w14:textId="77777777" w:rsidR="0020240E" w:rsidRDefault="0020240E" w:rsidP="007A0D55">
      <w:pPr>
        <w:spacing w:after="0" w:line="240" w:lineRule="auto"/>
      </w:pPr>
      <w:r>
        <w:separator/>
      </w:r>
    </w:p>
  </w:footnote>
  <w:footnote w:type="continuationSeparator" w:id="0">
    <w:p w14:paraId="045C962C" w14:textId="77777777" w:rsidR="0020240E" w:rsidRDefault="0020240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C0353" w14:textId="77777777" w:rsidR="0020240E" w:rsidRDefault="0020240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55864AA" w14:textId="77777777" w:rsidR="0020240E" w:rsidRDefault="0020240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CE8"/>
    <w:rsid w:val="00032559"/>
    <w:rsid w:val="00052040"/>
    <w:rsid w:val="000B25AE"/>
    <w:rsid w:val="000B55AB"/>
    <w:rsid w:val="000D24DC"/>
    <w:rsid w:val="00101B2E"/>
    <w:rsid w:val="00116FA0"/>
    <w:rsid w:val="0015114C"/>
    <w:rsid w:val="001A21F3"/>
    <w:rsid w:val="001A2537"/>
    <w:rsid w:val="001A6A06"/>
    <w:rsid w:val="0020240E"/>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5C0F"/>
    <w:rsid w:val="006D0412"/>
    <w:rsid w:val="007411B9"/>
    <w:rsid w:val="00780D95"/>
    <w:rsid w:val="00780DC7"/>
    <w:rsid w:val="007A0D55"/>
    <w:rsid w:val="007B3377"/>
    <w:rsid w:val="007E5F44"/>
    <w:rsid w:val="00821DE3"/>
    <w:rsid w:val="00846CE1"/>
    <w:rsid w:val="008A5B87"/>
    <w:rsid w:val="00901403"/>
    <w:rsid w:val="00922950"/>
    <w:rsid w:val="009A7264"/>
    <w:rsid w:val="009D1606"/>
    <w:rsid w:val="009E18A1"/>
    <w:rsid w:val="009E73D7"/>
    <w:rsid w:val="00A27D2C"/>
    <w:rsid w:val="00A76FD9"/>
    <w:rsid w:val="00AB436D"/>
    <w:rsid w:val="00AD2F24"/>
    <w:rsid w:val="00AD4844"/>
    <w:rsid w:val="00B219AE"/>
    <w:rsid w:val="00B33145"/>
    <w:rsid w:val="00B574C9"/>
    <w:rsid w:val="00B73CE8"/>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0AE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C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CE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73CE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3CE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li:Desktop:REM:++Templated%20Entries:++JRead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027E12CEE2AF749A1F97910C10CDA86"/>
        <w:category>
          <w:name w:val="General"/>
          <w:gallery w:val="placeholder"/>
        </w:category>
        <w:types>
          <w:type w:val="bbPlcHdr"/>
        </w:types>
        <w:behaviors>
          <w:behavior w:val="content"/>
        </w:behaviors>
        <w:guid w:val="{BBEB433C-E0E4-9A49-970B-CAAAC5E45AEF}"/>
      </w:docPartPr>
      <w:docPartBody>
        <w:p w:rsidR="00891500" w:rsidRDefault="00891500">
          <w:pPr>
            <w:pStyle w:val="E027E12CEE2AF749A1F97910C10CDA86"/>
          </w:pPr>
          <w:r w:rsidRPr="00CC586D">
            <w:rPr>
              <w:rStyle w:val="PlaceholderText"/>
              <w:b/>
              <w:color w:val="FFFFFF" w:themeColor="background1"/>
            </w:rPr>
            <w:t>[Salutation]</w:t>
          </w:r>
        </w:p>
      </w:docPartBody>
    </w:docPart>
    <w:docPart>
      <w:docPartPr>
        <w:name w:val="CEBA70761A88A5439B5FBA1623281FC9"/>
        <w:category>
          <w:name w:val="General"/>
          <w:gallery w:val="placeholder"/>
        </w:category>
        <w:types>
          <w:type w:val="bbPlcHdr"/>
        </w:types>
        <w:behaviors>
          <w:behavior w:val="content"/>
        </w:behaviors>
        <w:guid w:val="{9A7C8A09-8114-6444-9DC1-9A7FEBE9ECD0}"/>
      </w:docPartPr>
      <w:docPartBody>
        <w:p w:rsidR="00891500" w:rsidRDefault="00891500">
          <w:pPr>
            <w:pStyle w:val="CEBA70761A88A5439B5FBA1623281FC9"/>
          </w:pPr>
          <w:r>
            <w:rPr>
              <w:rStyle w:val="PlaceholderText"/>
            </w:rPr>
            <w:t>[First name]</w:t>
          </w:r>
        </w:p>
      </w:docPartBody>
    </w:docPart>
    <w:docPart>
      <w:docPartPr>
        <w:name w:val="2666381F52E22C49882576DD385C36F1"/>
        <w:category>
          <w:name w:val="General"/>
          <w:gallery w:val="placeholder"/>
        </w:category>
        <w:types>
          <w:type w:val="bbPlcHdr"/>
        </w:types>
        <w:behaviors>
          <w:behavior w:val="content"/>
        </w:behaviors>
        <w:guid w:val="{E07FE212-109C-5941-ABE3-7187F7195032}"/>
      </w:docPartPr>
      <w:docPartBody>
        <w:p w:rsidR="00891500" w:rsidRDefault="00891500">
          <w:pPr>
            <w:pStyle w:val="2666381F52E22C49882576DD385C36F1"/>
          </w:pPr>
          <w:r>
            <w:rPr>
              <w:rStyle w:val="PlaceholderText"/>
            </w:rPr>
            <w:t>[Middle name]</w:t>
          </w:r>
        </w:p>
      </w:docPartBody>
    </w:docPart>
    <w:docPart>
      <w:docPartPr>
        <w:name w:val="87231C3654AC4A49A76F7064EFB3DD6D"/>
        <w:category>
          <w:name w:val="General"/>
          <w:gallery w:val="placeholder"/>
        </w:category>
        <w:types>
          <w:type w:val="bbPlcHdr"/>
        </w:types>
        <w:behaviors>
          <w:behavior w:val="content"/>
        </w:behaviors>
        <w:guid w:val="{98F71B21-05DF-DA4F-87DF-3AC38FCA57F1}"/>
      </w:docPartPr>
      <w:docPartBody>
        <w:p w:rsidR="00891500" w:rsidRDefault="00891500">
          <w:pPr>
            <w:pStyle w:val="87231C3654AC4A49A76F7064EFB3DD6D"/>
          </w:pPr>
          <w:r>
            <w:rPr>
              <w:rStyle w:val="PlaceholderText"/>
            </w:rPr>
            <w:t>[Last name]</w:t>
          </w:r>
        </w:p>
      </w:docPartBody>
    </w:docPart>
    <w:docPart>
      <w:docPartPr>
        <w:name w:val="CE1C17AB7EE25E43AA94DB267E04730F"/>
        <w:category>
          <w:name w:val="General"/>
          <w:gallery w:val="placeholder"/>
        </w:category>
        <w:types>
          <w:type w:val="bbPlcHdr"/>
        </w:types>
        <w:behaviors>
          <w:behavior w:val="content"/>
        </w:behaviors>
        <w:guid w:val="{1B4F351A-8931-8F41-91F8-538115951280}"/>
      </w:docPartPr>
      <w:docPartBody>
        <w:p w:rsidR="00891500" w:rsidRDefault="00891500">
          <w:pPr>
            <w:pStyle w:val="CE1C17AB7EE25E43AA94DB267E04730F"/>
          </w:pPr>
          <w:r>
            <w:rPr>
              <w:rStyle w:val="PlaceholderText"/>
            </w:rPr>
            <w:t>[Enter your biography]</w:t>
          </w:r>
        </w:p>
      </w:docPartBody>
    </w:docPart>
    <w:docPart>
      <w:docPartPr>
        <w:name w:val="E3B65479D3888943A865C35E022BD16D"/>
        <w:category>
          <w:name w:val="General"/>
          <w:gallery w:val="placeholder"/>
        </w:category>
        <w:types>
          <w:type w:val="bbPlcHdr"/>
        </w:types>
        <w:behaviors>
          <w:behavior w:val="content"/>
        </w:behaviors>
        <w:guid w:val="{62437FD1-F60E-A342-A8A6-15334AC91437}"/>
      </w:docPartPr>
      <w:docPartBody>
        <w:p w:rsidR="00891500" w:rsidRDefault="00891500">
          <w:pPr>
            <w:pStyle w:val="E3B65479D3888943A865C35E022BD16D"/>
          </w:pPr>
          <w:r>
            <w:rPr>
              <w:rStyle w:val="PlaceholderText"/>
            </w:rPr>
            <w:t>[Enter the institution with which you are affiliated]</w:t>
          </w:r>
        </w:p>
      </w:docPartBody>
    </w:docPart>
    <w:docPart>
      <w:docPartPr>
        <w:name w:val="DFE6C211A816EE4AA5D7CB927B64FBDF"/>
        <w:category>
          <w:name w:val="General"/>
          <w:gallery w:val="placeholder"/>
        </w:category>
        <w:types>
          <w:type w:val="bbPlcHdr"/>
        </w:types>
        <w:behaviors>
          <w:behavior w:val="content"/>
        </w:behaviors>
        <w:guid w:val="{60604F6A-172D-7747-A644-6AF7E8FCB26D}"/>
      </w:docPartPr>
      <w:docPartBody>
        <w:p w:rsidR="00891500" w:rsidRDefault="00891500">
          <w:pPr>
            <w:pStyle w:val="DFE6C211A816EE4AA5D7CB927B64FBDF"/>
          </w:pPr>
          <w:r w:rsidRPr="00EF74F7">
            <w:rPr>
              <w:b/>
              <w:color w:val="808080" w:themeColor="background1" w:themeShade="80"/>
            </w:rPr>
            <w:t>[Enter the headword for your article]</w:t>
          </w:r>
        </w:p>
      </w:docPartBody>
    </w:docPart>
    <w:docPart>
      <w:docPartPr>
        <w:name w:val="504948BF61D2224096D76F8AD912C0DE"/>
        <w:category>
          <w:name w:val="General"/>
          <w:gallery w:val="placeholder"/>
        </w:category>
        <w:types>
          <w:type w:val="bbPlcHdr"/>
        </w:types>
        <w:behaviors>
          <w:behavior w:val="content"/>
        </w:behaviors>
        <w:guid w:val="{6F31C110-926C-1B41-8BCF-94A7D3F4A896}"/>
      </w:docPartPr>
      <w:docPartBody>
        <w:p w:rsidR="00891500" w:rsidRDefault="00891500">
          <w:pPr>
            <w:pStyle w:val="504948BF61D2224096D76F8AD912C0D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BE8856D4EF67248BADC1AC20F1AE468"/>
        <w:category>
          <w:name w:val="General"/>
          <w:gallery w:val="placeholder"/>
        </w:category>
        <w:types>
          <w:type w:val="bbPlcHdr"/>
        </w:types>
        <w:behaviors>
          <w:behavior w:val="content"/>
        </w:behaviors>
        <w:guid w:val="{D9508408-657D-C04D-83D3-28ADA646A0FB}"/>
      </w:docPartPr>
      <w:docPartBody>
        <w:p w:rsidR="00891500" w:rsidRDefault="00891500">
          <w:pPr>
            <w:pStyle w:val="CBE8856D4EF67248BADC1AC20F1AE4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F82AE915B483A4D8F58EF99CFF2DAF5"/>
        <w:category>
          <w:name w:val="General"/>
          <w:gallery w:val="placeholder"/>
        </w:category>
        <w:types>
          <w:type w:val="bbPlcHdr"/>
        </w:types>
        <w:behaviors>
          <w:behavior w:val="content"/>
        </w:behaviors>
        <w:guid w:val="{462B7226-0D30-D147-ABA5-912142CC6831}"/>
      </w:docPartPr>
      <w:docPartBody>
        <w:p w:rsidR="00891500" w:rsidRDefault="00891500">
          <w:pPr>
            <w:pStyle w:val="5F82AE915B483A4D8F58EF99CFF2DAF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895DFE97256B10418CE2675CF292B738"/>
        <w:category>
          <w:name w:val="General"/>
          <w:gallery w:val="placeholder"/>
        </w:category>
        <w:types>
          <w:type w:val="bbPlcHdr"/>
        </w:types>
        <w:behaviors>
          <w:behavior w:val="content"/>
        </w:behaviors>
        <w:guid w:val="{B0C7B342-2AA7-2249-9FCE-4370C839CC74}"/>
      </w:docPartPr>
      <w:docPartBody>
        <w:p w:rsidR="00891500" w:rsidRDefault="00891500">
          <w:pPr>
            <w:pStyle w:val="895DFE97256B10418CE2675CF292B73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500"/>
    <w:rsid w:val="0089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27E12CEE2AF749A1F97910C10CDA86">
    <w:name w:val="E027E12CEE2AF749A1F97910C10CDA86"/>
  </w:style>
  <w:style w:type="paragraph" w:customStyle="1" w:styleId="CEBA70761A88A5439B5FBA1623281FC9">
    <w:name w:val="CEBA70761A88A5439B5FBA1623281FC9"/>
  </w:style>
  <w:style w:type="paragraph" w:customStyle="1" w:styleId="2666381F52E22C49882576DD385C36F1">
    <w:name w:val="2666381F52E22C49882576DD385C36F1"/>
  </w:style>
  <w:style w:type="paragraph" w:customStyle="1" w:styleId="87231C3654AC4A49A76F7064EFB3DD6D">
    <w:name w:val="87231C3654AC4A49A76F7064EFB3DD6D"/>
  </w:style>
  <w:style w:type="paragraph" w:customStyle="1" w:styleId="CE1C17AB7EE25E43AA94DB267E04730F">
    <w:name w:val="CE1C17AB7EE25E43AA94DB267E04730F"/>
  </w:style>
  <w:style w:type="paragraph" w:customStyle="1" w:styleId="E3B65479D3888943A865C35E022BD16D">
    <w:name w:val="E3B65479D3888943A865C35E022BD16D"/>
  </w:style>
  <w:style w:type="paragraph" w:customStyle="1" w:styleId="DFE6C211A816EE4AA5D7CB927B64FBDF">
    <w:name w:val="DFE6C211A816EE4AA5D7CB927B64FBDF"/>
  </w:style>
  <w:style w:type="paragraph" w:customStyle="1" w:styleId="504948BF61D2224096D76F8AD912C0DE">
    <w:name w:val="504948BF61D2224096D76F8AD912C0DE"/>
  </w:style>
  <w:style w:type="paragraph" w:customStyle="1" w:styleId="CBE8856D4EF67248BADC1AC20F1AE468">
    <w:name w:val="CBE8856D4EF67248BADC1AC20F1AE468"/>
  </w:style>
  <w:style w:type="paragraph" w:customStyle="1" w:styleId="5F82AE915B483A4D8F58EF99CFF2DAF5">
    <w:name w:val="5F82AE915B483A4D8F58EF99CFF2DAF5"/>
  </w:style>
  <w:style w:type="paragraph" w:customStyle="1" w:styleId="895DFE97256B10418CE2675CF292B738">
    <w:name w:val="895DFE97256B10418CE2675CF292B73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27E12CEE2AF749A1F97910C10CDA86">
    <w:name w:val="E027E12CEE2AF749A1F97910C10CDA86"/>
  </w:style>
  <w:style w:type="paragraph" w:customStyle="1" w:styleId="CEBA70761A88A5439B5FBA1623281FC9">
    <w:name w:val="CEBA70761A88A5439B5FBA1623281FC9"/>
  </w:style>
  <w:style w:type="paragraph" w:customStyle="1" w:styleId="2666381F52E22C49882576DD385C36F1">
    <w:name w:val="2666381F52E22C49882576DD385C36F1"/>
  </w:style>
  <w:style w:type="paragraph" w:customStyle="1" w:styleId="87231C3654AC4A49A76F7064EFB3DD6D">
    <w:name w:val="87231C3654AC4A49A76F7064EFB3DD6D"/>
  </w:style>
  <w:style w:type="paragraph" w:customStyle="1" w:styleId="CE1C17AB7EE25E43AA94DB267E04730F">
    <w:name w:val="CE1C17AB7EE25E43AA94DB267E04730F"/>
  </w:style>
  <w:style w:type="paragraph" w:customStyle="1" w:styleId="E3B65479D3888943A865C35E022BD16D">
    <w:name w:val="E3B65479D3888943A865C35E022BD16D"/>
  </w:style>
  <w:style w:type="paragraph" w:customStyle="1" w:styleId="DFE6C211A816EE4AA5D7CB927B64FBDF">
    <w:name w:val="DFE6C211A816EE4AA5D7CB927B64FBDF"/>
  </w:style>
  <w:style w:type="paragraph" w:customStyle="1" w:styleId="504948BF61D2224096D76F8AD912C0DE">
    <w:name w:val="504948BF61D2224096D76F8AD912C0DE"/>
  </w:style>
  <w:style w:type="paragraph" w:customStyle="1" w:styleId="CBE8856D4EF67248BADC1AC20F1AE468">
    <w:name w:val="CBE8856D4EF67248BADC1AC20F1AE468"/>
  </w:style>
  <w:style w:type="paragraph" w:customStyle="1" w:styleId="5F82AE915B483A4D8F58EF99CFF2DAF5">
    <w:name w:val="5F82AE915B483A4D8F58EF99CFF2DAF5"/>
  </w:style>
  <w:style w:type="paragraph" w:customStyle="1" w:styleId="895DFE97256B10418CE2675CF292B738">
    <w:name w:val="895DFE97256B10418CE2675CF292B7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Sch</b:Tag>
    <b:SourceType>JournalArticle</b:SourceType>
    <b:Guid>{566495D6-25E5-3249-A1DD-F8847E2C471E}</b:Guid>
    <b:Author>
      <b:Author>
        <b:NameList>
          <b:Person>
            <b:Last>Schneeman</b:Last>
            <b:First>Carolee</b:First>
          </b:Person>
        </b:NameList>
      </b:Author>
    </b:Author>
    <b:Title>The Obscene Body/Politic </b:Title>
    <b:JournalName>Art Journal</b:JournalName>
    <b:Year>1991</b:Year>
    <b:Volume>50</b:Volume>
    <b:Issue>4</b:Issue>
    <b:Pages>38-35</b:Pages>
    <b:RefOrder>2</b:RefOrder>
  </b:Source>
  <b:Source>
    <b:Tag>Mac</b:Tag>
    <b:SourceType>JournalArticle</b:SourceType>
    <b:Guid>{52167AC3-D137-B745-AE94-7DC9D62ED436}</b:Guid>
    <b:Title>Carolee Shneemann's 'Autobiographical Trilogy'</b:Title>
    <b:Volume>34</b:Volume>
    <b:Pages>27-32</b:Pages>
    <b:Author>
      <b:Author>
        <b:NameList>
          <b:Person>
            <b:Last>MacDonald</b:Last>
            <b:First>Scott</b:First>
          </b:Person>
        </b:NameList>
      </b:Author>
    </b:Author>
    <b:JournalName>Film Quarterly</b:JournalName>
    <b:Issue>1</b:Issue>
    <b:Year>1980</b:Year>
    <b:RefOrder>1</b:RefOrder>
  </b:Source>
  <b:Source>
    <b:Tag>Sch03</b:Tag>
    <b:SourceType>Book</b:SourceType>
    <b:Guid>{4FF28FF1-840D-454D-BFED-92447073442B}</b:Guid>
    <b:Author>
      <b:Author>
        <b:NameList>
          <b:Person>
            <b:Last>Schneemann</b:Last>
            <b:First>Caroline</b:First>
          </b:Person>
        </b:NameList>
      </b:Author>
    </b:Author>
    <b:Title>Imagining Her Erotics Essays, Interviews, Projects</b:Title>
    <b:Publisher>MIT Press</b:Publisher>
    <b:City>Cambridge</b:City>
    <b:Year>2003</b:Year>
    <b:RefOrder>3</b:RefOrder>
  </b:Source>
</b:Sources>
</file>

<file path=customXml/itemProps1.xml><?xml version="1.0" encoding="utf-8"?>
<ds:datastoreItem xmlns:ds="http://schemas.openxmlformats.org/officeDocument/2006/customXml" ds:itemID="{5A8C5561-6A74-F848-934C-9A40ACE9A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13</TotalTime>
  <Pages>1</Pages>
  <Words>313</Words>
  <Characters>1789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Serena</dc:creator>
  <cp:keywords/>
  <dc:description/>
  <cp:lastModifiedBy>Julia Serena</cp:lastModifiedBy>
  <cp:revision>3</cp:revision>
  <dcterms:created xsi:type="dcterms:W3CDTF">2014-11-10T21:04:00Z</dcterms:created>
  <dcterms:modified xsi:type="dcterms:W3CDTF">2014-11-21T21:09:00Z</dcterms:modified>
</cp:coreProperties>
</file>