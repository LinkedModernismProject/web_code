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4355D1" w:rsidP="005D258F">
                <w:proofErr w:type="spellStart"/>
                <w:r>
                  <w:rPr>
                    <w:lang w:val="en-CA"/>
                  </w:rPr>
                  <w:t>Natalja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4355D1" w:rsidP="005D258F">
                <w:proofErr w:type="spellStart"/>
                <w:r>
                  <w:rPr>
                    <w:lang w:val="en-CA"/>
                  </w:rPr>
                  <w:t>Chestopalova</w:t>
                </w:r>
                <w:proofErr w:type="spellEnd"/>
              </w:p>
            </w:tc>
          </w:sdtContent>
        </w:sdt>
        <w:bookmarkStart w:id="0" w:name="_GoBack" w:displacedByCustomXml="prev"/>
        <w:bookmarkEnd w:id="0" w:displacedByCustomXml="prev"/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355D1" w:rsidP="005D258F">
                <w:r>
                  <w:rPr>
                    <w:lang w:val="en-CA"/>
                  </w:rP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355D1" w:rsidP="005D258F">
                <w:r>
                  <w:rPr>
                    <w:lang w:val="en-CA"/>
                  </w:rPr>
                  <w:t>Buber, Martin (1878-1965)</w:t>
                </w:r>
              </w:p>
            </w:tc>
          </w:sdtContent>
        </w:sdt>
      </w:tr>
      <w:tr w:rsidR="00464699" w:rsidTr="000A37B7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D258F" w:rsidP="005D258F">
                <w:r w:rsidRPr="002271BA">
                  <w:t xml:space="preserve">Existential philosopher, essayist, translator and editor, Martin </w:t>
                </w:r>
                <w:r>
                  <w:t xml:space="preserve">(Mordechai) </w:t>
                </w:r>
                <w:r w:rsidRPr="002271BA">
                  <w:t>Buber</w:t>
                </w:r>
                <w:r>
                  <w:t xml:space="preserve"> </w:t>
                </w:r>
                <w:r w:rsidRPr="002271BA">
                  <w:t>(</w:t>
                </w:r>
                <w:proofErr w:type="spellStart"/>
                <w:r w:rsidRPr="002271BA">
                  <w:rPr>
                    <w:rFonts w:ascii="Arial" w:eastAsia="Times New Roman" w:hAnsi="Arial" w:cs="Arial"/>
                    <w:lang w:bidi="he-IL"/>
                  </w:rPr>
                  <w:t>מרטין</w:t>
                </w:r>
                <w:proofErr w:type="spellEnd"/>
                <w:r w:rsidRPr="002271BA">
                  <w:rPr>
                    <w:rFonts w:eastAsia="Times New Roman"/>
                    <w:lang w:bidi="he-IL"/>
                  </w:rPr>
                  <w:t xml:space="preserve"> </w:t>
                </w:r>
                <w:proofErr w:type="spellStart"/>
                <w:r w:rsidRPr="002271BA">
                  <w:rPr>
                    <w:rFonts w:ascii="Arial" w:eastAsia="Times New Roman" w:hAnsi="Arial" w:cs="Arial"/>
                    <w:lang w:bidi="he-IL"/>
                  </w:rPr>
                  <w:t>בובר</w:t>
                </w:r>
                <w:proofErr w:type="spellEnd"/>
                <w:r w:rsidRPr="002271BA">
                  <w:rPr>
                    <w:rFonts w:eastAsia="Times New Roman"/>
                    <w:lang w:bidi="he-IL"/>
                  </w:rPr>
                  <w:t>)</w:t>
                </w:r>
                <w:r w:rsidRPr="002271BA">
                  <w:t xml:space="preserve"> was born in Austria and spent his earlier years studying in Vienna and </w:t>
                </w:r>
                <w:proofErr w:type="spellStart"/>
                <w:r w:rsidRPr="002271BA">
                  <w:t>Lemberg</w:t>
                </w:r>
                <w:proofErr w:type="spellEnd"/>
                <w:r w:rsidRPr="002271BA">
                  <w:t xml:space="preserve"> (now Lvov, Ukraine), eventually moving to Germany and Israel. Focusing on </w:t>
                </w:r>
                <w:r>
                  <w:t>biblical</w:t>
                </w:r>
                <w:r w:rsidRPr="002271BA">
                  <w:t xml:space="preserve"> hermeneutics and ethics, much of Buber’s writing is dedicated to the revival of religious Jewish consciousness through the idea of a transformed Zionist movement. Buber’s </w:t>
                </w:r>
                <w:r>
                  <w:t xml:space="preserve">translation </w:t>
                </w:r>
                <w:r w:rsidRPr="002271BA">
                  <w:t>of the Hasidic tales,</w:t>
                </w:r>
                <w:r>
                  <w:t xml:space="preserve"> </w:t>
                </w:r>
                <w:r w:rsidRPr="002271BA">
                  <w:rPr>
                    <w:i/>
                    <w:iCs/>
                  </w:rPr>
                  <w:t xml:space="preserve">Die </w:t>
                </w:r>
                <w:proofErr w:type="spellStart"/>
                <w:r w:rsidRPr="002271BA">
                  <w:rPr>
                    <w:i/>
                    <w:iCs/>
                  </w:rPr>
                  <w:t>Geschichten</w:t>
                </w:r>
                <w:proofErr w:type="spellEnd"/>
                <w:r w:rsidRPr="002271BA">
                  <w:rPr>
                    <w:i/>
                    <w:iCs/>
                  </w:rPr>
                  <w:t xml:space="preserve"> des Rabbi </w:t>
                </w:r>
                <w:proofErr w:type="spellStart"/>
                <w:r w:rsidRPr="002271BA">
                  <w:rPr>
                    <w:i/>
                    <w:iCs/>
                  </w:rPr>
                  <w:t>Nachman</w:t>
                </w:r>
                <w:proofErr w:type="spellEnd"/>
                <w:r w:rsidRPr="002271BA">
                  <w:t> (</w:t>
                </w:r>
                <w:r>
                  <w:t xml:space="preserve">1906; </w:t>
                </w:r>
                <w:r w:rsidRPr="002055F3">
                  <w:rPr>
                    <w:i/>
                  </w:rPr>
                  <w:t xml:space="preserve">The Tales of Rabbi </w:t>
                </w:r>
                <w:proofErr w:type="spellStart"/>
                <w:r w:rsidRPr="002055F3">
                  <w:rPr>
                    <w:i/>
                  </w:rPr>
                  <w:t>Nachman</w:t>
                </w:r>
                <w:proofErr w:type="spellEnd"/>
                <w:r w:rsidRPr="002271BA">
                  <w:t xml:space="preserve">), </w:t>
                </w:r>
                <w:r w:rsidRPr="002271BA">
                  <w:rPr>
                    <w:i/>
                    <w:iCs/>
                  </w:rPr>
                  <w:t xml:space="preserve">Die </w:t>
                </w:r>
                <w:proofErr w:type="spellStart"/>
                <w:r w:rsidRPr="002271BA">
                  <w:rPr>
                    <w:i/>
                    <w:iCs/>
                  </w:rPr>
                  <w:t>Legende</w:t>
                </w:r>
                <w:proofErr w:type="spellEnd"/>
                <w:r w:rsidRPr="002271BA">
                  <w:rPr>
                    <w:i/>
                    <w:iCs/>
                  </w:rPr>
                  <w:t xml:space="preserve"> des B</w:t>
                </w:r>
                <w:r>
                  <w:rPr>
                    <w:i/>
                    <w:iCs/>
                  </w:rPr>
                  <w:t xml:space="preserve">aal </w:t>
                </w:r>
                <w:proofErr w:type="spellStart"/>
                <w:r w:rsidRPr="002271BA">
                  <w:rPr>
                    <w:i/>
                    <w:iCs/>
                  </w:rPr>
                  <w:t>Schem</w:t>
                </w:r>
                <w:proofErr w:type="spellEnd"/>
                <w:r w:rsidRPr="002271BA">
                  <w:t> (1908</w:t>
                </w:r>
                <w:r>
                  <w:t xml:space="preserve">; </w:t>
                </w:r>
                <w:r>
                  <w:rPr>
                    <w:i/>
                  </w:rPr>
                  <w:t xml:space="preserve">The Legend of the Baal </w:t>
                </w:r>
                <w:r w:rsidRPr="002055F3">
                  <w:rPr>
                    <w:i/>
                  </w:rPr>
                  <w:t>Shem</w:t>
                </w:r>
                <w:r w:rsidRPr="002271BA">
                  <w:t>) and his original translation of the</w:t>
                </w:r>
                <w:r>
                  <w:t xml:space="preserve"> Hebrew </w:t>
                </w:r>
                <w:r w:rsidRPr="002271BA">
                  <w:t>Bible into German have remained valuable contributions to the study of spirituality, pacifism and human relations.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D258F" w:rsidRDefault="005D258F" w:rsidP="005D258F">
                <w:r w:rsidRPr="002271BA">
                  <w:t xml:space="preserve">Existential philosopher, essayist, translator and editor, Martin </w:t>
                </w:r>
                <w:r>
                  <w:t xml:space="preserve">(Mordechai) </w:t>
                </w:r>
                <w:r w:rsidRPr="002271BA">
                  <w:t>Buber</w:t>
                </w:r>
                <w:r>
                  <w:t xml:space="preserve"> </w:t>
                </w:r>
                <w:r w:rsidRPr="002271BA">
                  <w:t>(</w:t>
                </w:r>
                <w:proofErr w:type="spellStart"/>
                <w:r w:rsidRPr="002271BA">
                  <w:rPr>
                    <w:rFonts w:ascii="Arial" w:eastAsia="Times New Roman" w:hAnsi="Arial" w:cs="Arial"/>
                    <w:lang w:bidi="he-IL"/>
                  </w:rPr>
                  <w:t>מרטין</w:t>
                </w:r>
                <w:proofErr w:type="spellEnd"/>
                <w:r w:rsidRPr="002271BA">
                  <w:rPr>
                    <w:rFonts w:eastAsia="Times New Roman"/>
                    <w:lang w:bidi="he-IL"/>
                  </w:rPr>
                  <w:t xml:space="preserve"> </w:t>
                </w:r>
                <w:proofErr w:type="spellStart"/>
                <w:r w:rsidRPr="002271BA">
                  <w:rPr>
                    <w:rFonts w:ascii="Arial" w:eastAsia="Times New Roman" w:hAnsi="Arial" w:cs="Arial"/>
                    <w:lang w:bidi="he-IL"/>
                  </w:rPr>
                  <w:t>בובר</w:t>
                </w:r>
                <w:proofErr w:type="spellEnd"/>
                <w:r w:rsidRPr="002271BA">
                  <w:rPr>
                    <w:rFonts w:eastAsia="Times New Roman"/>
                    <w:lang w:bidi="he-IL"/>
                  </w:rPr>
                  <w:t>)</w:t>
                </w:r>
                <w:r w:rsidRPr="002271BA">
                  <w:t xml:space="preserve"> was born in Austria and spent his earlier years studying in Vienna and </w:t>
                </w:r>
                <w:proofErr w:type="spellStart"/>
                <w:r w:rsidRPr="002271BA">
                  <w:t>Lemberg</w:t>
                </w:r>
                <w:proofErr w:type="spellEnd"/>
                <w:r w:rsidRPr="002271BA">
                  <w:t xml:space="preserve"> (now Lvov, Ukraine), eventually moving to Germany and Israel. Focusing on </w:t>
                </w:r>
                <w:r>
                  <w:t>biblical</w:t>
                </w:r>
                <w:r w:rsidRPr="002271BA">
                  <w:t xml:space="preserve"> hermeneutics and ethics, much of Buber’s writing is dedicated to the revival of religious Jewish consciousness through the idea of a transformed Zionist movement. Buber’s </w:t>
                </w:r>
                <w:r>
                  <w:t xml:space="preserve">translation </w:t>
                </w:r>
                <w:r w:rsidRPr="002271BA">
                  <w:t>of the Hasidic tales,</w:t>
                </w:r>
                <w:r>
                  <w:t xml:space="preserve"> </w:t>
                </w:r>
                <w:r w:rsidRPr="002271BA">
                  <w:rPr>
                    <w:i/>
                    <w:iCs/>
                  </w:rPr>
                  <w:t xml:space="preserve">Die </w:t>
                </w:r>
                <w:proofErr w:type="spellStart"/>
                <w:r w:rsidRPr="002271BA">
                  <w:rPr>
                    <w:i/>
                    <w:iCs/>
                  </w:rPr>
                  <w:t>Geschichten</w:t>
                </w:r>
                <w:proofErr w:type="spellEnd"/>
                <w:r w:rsidRPr="002271BA">
                  <w:rPr>
                    <w:i/>
                    <w:iCs/>
                  </w:rPr>
                  <w:t xml:space="preserve"> des Rabbi </w:t>
                </w:r>
                <w:proofErr w:type="spellStart"/>
                <w:r w:rsidRPr="002271BA">
                  <w:rPr>
                    <w:i/>
                    <w:iCs/>
                  </w:rPr>
                  <w:t>Nachman</w:t>
                </w:r>
                <w:proofErr w:type="spellEnd"/>
                <w:r w:rsidRPr="002271BA">
                  <w:t> (</w:t>
                </w:r>
                <w:r>
                  <w:t xml:space="preserve">1906; </w:t>
                </w:r>
                <w:r w:rsidRPr="002055F3">
                  <w:rPr>
                    <w:i/>
                  </w:rPr>
                  <w:t xml:space="preserve">The Tales of Rabbi </w:t>
                </w:r>
                <w:proofErr w:type="spellStart"/>
                <w:r w:rsidRPr="002055F3">
                  <w:rPr>
                    <w:i/>
                  </w:rPr>
                  <w:t>Nachman</w:t>
                </w:r>
                <w:proofErr w:type="spellEnd"/>
                <w:r w:rsidRPr="002271BA">
                  <w:t xml:space="preserve">), </w:t>
                </w:r>
                <w:r w:rsidRPr="002271BA">
                  <w:rPr>
                    <w:i/>
                    <w:iCs/>
                  </w:rPr>
                  <w:t xml:space="preserve">Die </w:t>
                </w:r>
                <w:proofErr w:type="spellStart"/>
                <w:r w:rsidRPr="002271BA">
                  <w:rPr>
                    <w:i/>
                    <w:iCs/>
                  </w:rPr>
                  <w:t>Legende</w:t>
                </w:r>
                <w:proofErr w:type="spellEnd"/>
                <w:r w:rsidRPr="002271BA">
                  <w:rPr>
                    <w:i/>
                    <w:iCs/>
                  </w:rPr>
                  <w:t xml:space="preserve"> des B</w:t>
                </w:r>
                <w:r>
                  <w:rPr>
                    <w:i/>
                    <w:iCs/>
                  </w:rPr>
                  <w:t xml:space="preserve">aal </w:t>
                </w:r>
                <w:proofErr w:type="spellStart"/>
                <w:r w:rsidRPr="002271BA">
                  <w:rPr>
                    <w:i/>
                    <w:iCs/>
                  </w:rPr>
                  <w:t>Schem</w:t>
                </w:r>
                <w:proofErr w:type="spellEnd"/>
                <w:r w:rsidRPr="002271BA">
                  <w:t> (1908</w:t>
                </w:r>
                <w:r>
                  <w:t xml:space="preserve">; </w:t>
                </w:r>
                <w:r>
                  <w:rPr>
                    <w:i/>
                  </w:rPr>
                  <w:t xml:space="preserve">The Legend of the Baal </w:t>
                </w:r>
                <w:r w:rsidRPr="002055F3">
                  <w:rPr>
                    <w:i/>
                  </w:rPr>
                  <w:t>Shem</w:t>
                </w:r>
                <w:r w:rsidRPr="002271BA">
                  <w:t>) and his original translation of the</w:t>
                </w:r>
                <w:r>
                  <w:t xml:space="preserve"> Hebrew </w:t>
                </w:r>
                <w:r w:rsidRPr="002271BA">
                  <w:t xml:space="preserve">Bible into German have remained valuable contributions to the study of spirituality, pacifism and human relations. </w:t>
                </w:r>
              </w:p>
              <w:p w:rsidR="005D258F" w:rsidRDefault="005D258F" w:rsidP="005D258F"/>
              <w:p w:rsidR="005D258F" w:rsidRDefault="005D258F" w:rsidP="005D258F">
                <w:r w:rsidRPr="002271BA">
                  <w:t xml:space="preserve">Published in 1923, Buber’s most influential philosophical essay </w:t>
                </w:r>
                <w:proofErr w:type="spellStart"/>
                <w:r w:rsidRPr="002271BA">
                  <w:rPr>
                    <w:i/>
                  </w:rPr>
                  <w:t>Ich</w:t>
                </w:r>
                <w:proofErr w:type="spellEnd"/>
                <w:r w:rsidRPr="002271BA">
                  <w:rPr>
                    <w:i/>
                  </w:rPr>
                  <w:t xml:space="preserve"> und Du</w:t>
                </w:r>
                <w:r w:rsidRPr="002271BA">
                  <w:t xml:space="preserve"> (</w:t>
                </w:r>
                <w:r w:rsidRPr="002271BA">
                  <w:rPr>
                    <w:i/>
                  </w:rPr>
                  <w:t>I and Thou</w:t>
                </w:r>
                <w:r w:rsidRPr="002271BA">
                  <w:t xml:space="preserve">, 1937) is an articulation of the dialogic principle, or the duality of primal relations. In </w:t>
                </w:r>
                <w:r w:rsidRPr="002271BA">
                  <w:rPr>
                    <w:i/>
                  </w:rPr>
                  <w:t>I and Thou</w:t>
                </w:r>
                <w:r w:rsidRPr="002271BA">
                  <w:t xml:space="preserve"> Buber offers an ethical perspective by distinguishing between </w:t>
                </w:r>
                <w:proofErr w:type="gramStart"/>
                <w:r w:rsidRPr="002271BA">
                  <w:t>the I</w:t>
                </w:r>
                <w:proofErr w:type="gramEnd"/>
                <w:r w:rsidRPr="002271BA">
                  <w:t xml:space="preserve">-Thou relations that stress the dialogical, mutual, holistic existence, and the </w:t>
                </w:r>
                <w:proofErr w:type="spellStart"/>
                <w:r w:rsidRPr="002271BA">
                  <w:t>monological</w:t>
                </w:r>
                <w:proofErr w:type="spellEnd"/>
                <w:r w:rsidRPr="002271BA">
                  <w:t xml:space="preserve"> I-It relations that objectify and dehumanize other beings. Buber allocates this dialogical relation </w:t>
                </w:r>
                <w:r>
                  <w:t>to</w:t>
                </w:r>
                <w:r w:rsidRPr="002271BA">
                  <w:t xml:space="preserve"> the very foundation of biblical faith and suggests that an authentic relationship to God is only possible through a dialogical life of existential responsibility.</w:t>
                </w:r>
              </w:p>
              <w:p w:rsidR="005D258F" w:rsidRDefault="005D258F" w:rsidP="005D258F"/>
              <w:p w:rsidR="005D258F" w:rsidRPr="002271BA" w:rsidRDefault="005D258F" w:rsidP="005D258F">
                <w:pPr>
                  <w:pStyle w:val="Heading1"/>
                  <w:outlineLvl w:val="0"/>
                </w:pPr>
                <w:r>
                  <w:t>List of W</w:t>
                </w:r>
                <w:r w:rsidRPr="002271BA">
                  <w:t>orks</w:t>
                </w:r>
              </w:p>
              <w:p w:rsidR="005D258F" w:rsidRPr="002271BA" w:rsidRDefault="005D258F" w:rsidP="005D258F">
                <w:r>
                  <w:t xml:space="preserve">Buber, M. </w:t>
                </w:r>
                <w:r w:rsidRPr="00851B17">
                  <w:t xml:space="preserve">(1962-1963) </w:t>
                </w:r>
                <w:proofErr w:type="spellStart"/>
                <w:r w:rsidRPr="005D258F">
                  <w:rPr>
                    <w:i/>
                  </w:rPr>
                  <w:t>Werke</w:t>
                </w:r>
                <w:proofErr w:type="spellEnd"/>
                <w:r w:rsidRPr="005D258F">
                  <w:t>,</w:t>
                </w:r>
                <w:r w:rsidRPr="004F75E6">
                  <w:t xml:space="preserve"> Munich and Heidelberg: </w:t>
                </w:r>
                <w:proofErr w:type="spellStart"/>
                <w:r w:rsidRPr="004F75E6">
                  <w:t>Kösel</w:t>
                </w:r>
                <w:proofErr w:type="spellEnd"/>
                <w:r w:rsidRPr="004F75E6">
                  <w:t xml:space="preserve"> </w:t>
                </w:r>
                <w:proofErr w:type="spellStart"/>
                <w:r w:rsidRPr="004F75E6">
                  <w:t>Verlag</w:t>
                </w:r>
                <w:proofErr w:type="spellEnd"/>
                <w:r w:rsidRPr="004F75E6">
                  <w:t xml:space="preserve"> and Lambert Schneider, 3 vols. </w:t>
                </w:r>
                <w:r>
                  <w:t>(Buber’s self-edited collected works in German.)</w:t>
                </w:r>
              </w:p>
              <w:p w:rsidR="005D258F" w:rsidRPr="002271BA" w:rsidRDefault="005D258F" w:rsidP="005D258F">
                <w:r>
                  <w:t>------ (2001</w:t>
                </w:r>
                <w:r w:rsidRPr="004F75E6">
                  <w:t xml:space="preserve">--) </w:t>
                </w:r>
                <w:r w:rsidRPr="005D258F">
                  <w:rPr>
                    <w:i/>
                  </w:rPr>
                  <w:t xml:space="preserve">Martin Buber </w:t>
                </w:r>
                <w:proofErr w:type="spellStart"/>
                <w:r w:rsidRPr="005D258F">
                  <w:rPr>
                    <w:i/>
                  </w:rPr>
                  <w:t>Werkausgabe</w:t>
                </w:r>
                <w:proofErr w:type="spellEnd"/>
                <w:r w:rsidRPr="005D258F">
                  <w:rPr>
                    <w:i/>
                  </w:rPr>
                  <w:t xml:space="preserve">, </w:t>
                </w:r>
                <w:r w:rsidRPr="005D258F">
                  <w:t>ed. P. Mendes-</w:t>
                </w:r>
                <w:proofErr w:type="spellStart"/>
                <w:r w:rsidRPr="005D258F">
                  <w:t>Flohr</w:t>
                </w:r>
                <w:proofErr w:type="spellEnd"/>
                <w:r w:rsidRPr="005D258F">
                  <w:t xml:space="preserve">, P. </w:t>
                </w:r>
                <w:proofErr w:type="spellStart"/>
                <w:r w:rsidRPr="005D258F">
                  <w:t>Schäfer</w:t>
                </w:r>
                <w:proofErr w:type="spellEnd"/>
                <w:r w:rsidRPr="005D258F">
                  <w:t xml:space="preserve"> in cooperation with M. Urban, </w:t>
                </w:r>
                <w:proofErr w:type="spellStart"/>
                <w:r w:rsidRPr="005D258F">
                  <w:t>Gütersloh</w:t>
                </w:r>
                <w:proofErr w:type="spellEnd"/>
                <w:r w:rsidRPr="005D258F">
                  <w:t xml:space="preserve">: </w:t>
                </w:r>
                <w:proofErr w:type="spellStart"/>
                <w:r w:rsidRPr="005D258F">
                  <w:t>Gütersloher</w:t>
                </w:r>
                <w:proofErr w:type="spellEnd"/>
                <w:r w:rsidRPr="005D258F">
                  <w:t xml:space="preserve"> </w:t>
                </w:r>
                <w:proofErr w:type="spellStart"/>
                <w:r w:rsidRPr="005D258F">
                  <w:t>Verlagshaus</w:t>
                </w:r>
                <w:proofErr w:type="spellEnd"/>
                <w:r w:rsidRPr="005D258F">
                  <w:t xml:space="preserve"> (An updated German-language anthology of Buber’s works in twenty-one planned volumes, including material from</w:t>
                </w:r>
                <w:r>
                  <w:rPr>
                    <w:rStyle w:val="marclinepart"/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7C114D">
                  <w:t>Martin Buber Archives housed at the National and University Library, Jerusalem</w:t>
                </w:r>
                <w:r>
                  <w:t xml:space="preserve"> that was not published in </w:t>
                </w:r>
                <w:proofErr w:type="spellStart"/>
                <w:r>
                  <w:rPr>
                    <w:i/>
                  </w:rPr>
                  <w:t>Werke</w:t>
                </w:r>
                <w:proofErr w:type="spellEnd"/>
                <w:r>
                  <w:t>.)</w:t>
                </w:r>
              </w:p>
              <w:p w:rsidR="005D258F" w:rsidRPr="002271BA" w:rsidRDefault="005D258F" w:rsidP="005D258F">
                <w:r>
                  <w:t>------</w:t>
                </w:r>
                <w:r w:rsidRPr="002271BA">
                  <w:t xml:space="preserve"> (1923) </w:t>
                </w:r>
                <w:proofErr w:type="spellStart"/>
                <w:r>
                  <w:rPr>
                    <w:i/>
                  </w:rPr>
                  <w:t>Ich</w:t>
                </w:r>
                <w:proofErr w:type="spellEnd"/>
                <w:r>
                  <w:rPr>
                    <w:i/>
                  </w:rPr>
                  <w:t xml:space="preserve"> und Du</w:t>
                </w:r>
                <w:r>
                  <w:t xml:space="preserve">, trans. R. G. Smith as </w:t>
                </w:r>
                <w:r w:rsidRPr="002055F3">
                  <w:rPr>
                    <w:i/>
                  </w:rPr>
                  <w:t xml:space="preserve">I </w:t>
                </w:r>
                <w:r w:rsidRPr="002271BA">
                  <w:rPr>
                    <w:i/>
                  </w:rPr>
                  <w:t>and Thou</w:t>
                </w:r>
                <w:r>
                  <w:t>, Edinburgh: T. and T. Clark</w:t>
                </w:r>
              </w:p>
              <w:p w:rsidR="005D258F" w:rsidRPr="002271BA" w:rsidRDefault="005D258F" w:rsidP="005D258F">
                <w:r w:rsidRPr="002271BA">
                  <w:lastRenderedPageBreak/>
                  <w:t xml:space="preserve">------ (1947) </w:t>
                </w:r>
                <w:r w:rsidRPr="002271BA">
                  <w:rPr>
                    <w:i/>
                  </w:rPr>
                  <w:t xml:space="preserve">Between Man and </w:t>
                </w:r>
                <w:r w:rsidRPr="00F17624">
                  <w:rPr>
                    <w:i/>
                  </w:rPr>
                  <w:t>Man</w:t>
                </w:r>
                <w:r w:rsidRPr="00F17624">
                  <w:t>, trans. R</w:t>
                </w:r>
                <w:r>
                  <w:t>.</w:t>
                </w:r>
                <w:r w:rsidRPr="00F17624">
                  <w:t xml:space="preserve"> G</w:t>
                </w:r>
                <w:r>
                  <w:t xml:space="preserve">. </w:t>
                </w:r>
                <w:r w:rsidRPr="00F17624">
                  <w:t>Smith, London</w:t>
                </w:r>
                <w:r>
                  <w:t>: Routledge, 2002.</w:t>
                </w:r>
              </w:p>
              <w:p w:rsidR="005D258F" w:rsidRDefault="005D258F" w:rsidP="005D258F">
                <w:r w:rsidRPr="002271BA">
                  <w:t xml:space="preserve">------ (1957) </w:t>
                </w:r>
                <w:r w:rsidRPr="002271BA">
                  <w:rPr>
                    <w:i/>
                  </w:rPr>
                  <w:t>Pointing the Way: Collected Essays</w:t>
                </w:r>
                <w:r>
                  <w:t>, trans. and ed. M. Friedman,</w:t>
                </w:r>
                <w:r w:rsidRPr="002271BA">
                  <w:t xml:space="preserve"> New York: Harper &amp; Row.</w:t>
                </w:r>
                <w:r>
                  <w:t xml:space="preserve"> (Full text available through The Internet Archive &lt;</w:t>
                </w:r>
                <w:r w:rsidRPr="00046D1B">
                  <w:t>http://bit.ly/MtLQnB</w:t>
                </w:r>
                <w:r>
                  <w:t>&gt;.)</w:t>
                </w:r>
              </w:p>
              <w:p w:rsidR="003F0D73" w:rsidRDefault="005D258F" w:rsidP="005D258F">
                <w:r w:rsidRPr="002271BA">
                  <w:t>------ (1983) ‘A Letter to Gandhi’, in P. Mendes-</w:t>
                </w:r>
                <w:proofErr w:type="spellStart"/>
                <w:r w:rsidRPr="002271BA">
                  <w:t>Flohr</w:t>
                </w:r>
                <w:proofErr w:type="spellEnd"/>
                <w:r w:rsidRPr="002271BA" w:rsidDel="0011353F">
                  <w:t xml:space="preserve"> </w:t>
                </w:r>
                <w:r>
                  <w:t>(</w:t>
                </w:r>
                <w:r w:rsidRPr="002271BA">
                  <w:t>ed.</w:t>
                </w:r>
                <w:r>
                  <w:t>)</w:t>
                </w:r>
                <w:r w:rsidRPr="002271BA">
                  <w:t xml:space="preserve"> </w:t>
                </w:r>
                <w:r w:rsidRPr="002271BA">
                  <w:rPr>
                    <w:i/>
                  </w:rPr>
                  <w:t>A Land of Two Peoples: Martin Buber on Jews and Arabs</w:t>
                </w:r>
                <w:r w:rsidRPr="002271BA">
                  <w:t>, New York: Oxford University Press.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Content>
              <w:p w:rsidR="004355D1" w:rsidRDefault="004355D1" w:rsidP="004355D1">
                <w:sdt>
                  <w:sdtPr>
                    <w:id w:val="8977166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Herman96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4355D1">
                      <w:rPr>
                        <w:noProof/>
                        <w:lang w:val="en-CA"/>
                      </w:rPr>
                      <w:t>(Herman)</w:t>
                    </w:r>
                    <w:r>
                      <w:fldChar w:fldCharType="end"/>
                    </w:r>
                  </w:sdtContent>
                </w:sdt>
              </w:p>
              <w:p w:rsidR="004355D1" w:rsidRDefault="004355D1" w:rsidP="004355D1">
                <w:sdt>
                  <w:sdtPr>
                    <w:id w:val="6050055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Buber97 \l 4105 </w:instrText>
                    </w:r>
                    <w:r>
                      <w:fldChar w:fldCharType="separate"/>
                    </w:r>
                    <w:r w:rsidRPr="004355D1">
                      <w:rPr>
                        <w:noProof/>
                        <w:lang w:val="en-CA"/>
                      </w:rPr>
                      <w:t>(Buber and Carl)</w:t>
                    </w:r>
                    <w:r>
                      <w:fldChar w:fldCharType="end"/>
                    </w:r>
                  </w:sdtContent>
                </w:sdt>
              </w:p>
              <w:p w:rsidR="004355D1" w:rsidRDefault="004355D1" w:rsidP="004355D1">
                <w:sdt>
                  <w:sdtPr>
                    <w:id w:val="13405018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Friedman02 \l 4105 </w:instrText>
                    </w:r>
                    <w:r>
                      <w:fldChar w:fldCharType="separate"/>
                    </w:r>
                    <w:r w:rsidRPr="004355D1">
                      <w:rPr>
                        <w:noProof/>
                        <w:lang w:val="en-CA"/>
                      </w:rPr>
                      <w:t>(Friedman)</w:t>
                    </w:r>
                    <w:r>
                      <w:fldChar w:fldCharType="end"/>
                    </w:r>
                  </w:sdtContent>
                </w:sdt>
              </w:p>
              <w:p w:rsidR="004355D1" w:rsidRDefault="004355D1" w:rsidP="004355D1">
                <w:sdt>
                  <w:sdtPr>
                    <w:id w:val="-7951499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Friedman00 \l 4105 </w:instrText>
                    </w:r>
                    <w:r>
                      <w:fldChar w:fldCharType="separate"/>
                    </w:r>
                    <w:r w:rsidRPr="004355D1">
                      <w:rPr>
                        <w:noProof/>
                        <w:lang w:val="en-CA"/>
                      </w:rPr>
                      <w:t>(Friedman, Martin Buber and the Covenant of Peace)</w:t>
                    </w:r>
                    <w:r>
                      <w:fldChar w:fldCharType="end"/>
                    </w:r>
                  </w:sdtContent>
                </w:sdt>
              </w:p>
              <w:p w:rsidR="004355D1" w:rsidRDefault="004355D1" w:rsidP="004355D1">
                <w:sdt>
                  <w:sdtPr>
                    <w:id w:val="18953929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Smith00 \l 4105 </w:instrText>
                    </w:r>
                    <w:r>
                      <w:fldChar w:fldCharType="separate"/>
                    </w:r>
                    <w:r w:rsidRPr="004355D1">
                      <w:rPr>
                        <w:noProof/>
                        <w:lang w:val="en-CA"/>
                      </w:rPr>
                      <w:t>(Smith)</w:t>
                    </w:r>
                    <w:r>
                      <w:fldChar w:fldCharType="end"/>
                    </w:r>
                  </w:sdtContent>
                </w:sdt>
              </w:p>
              <w:p w:rsidR="004355D1" w:rsidRDefault="004355D1" w:rsidP="004355D1"/>
              <w:p w:rsidR="004355D1" w:rsidRPr="002055F3" w:rsidRDefault="004355D1" w:rsidP="004355D1">
                <w:pPr>
                  <w:pStyle w:val="Heading2"/>
                </w:pPr>
                <w:r w:rsidRPr="002055F3">
                  <w:t>Electronic Resources</w:t>
                </w:r>
              </w:p>
              <w:p w:rsidR="004355D1" w:rsidRDefault="004355D1" w:rsidP="004355D1">
                <w:sdt>
                  <w:sdtPr>
                    <w:id w:val="19853425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Mar \l 4105 </w:instrText>
                    </w:r>
                    <w:r>
                      <w:fldChar w:fldCharType="separate"/>
                    </w:r>
                    <w:r w:rsidRPr="004355D1">
                      <w:rPr>
                        <w:noProof/>
                        <w:lang w:val="en-CA"/>
                      </w:rPr>
                      <w:t>(Martin Buber Society)</w:t>
                    </w:r>
                    <w:r>
                      <w:fldChar w:fldCharType="end"/>
                    </w:r>
                  </w:sdtContent>
                </w:sdt>
              </w:p>
              <w:p w:rsidR="003235A7" w:rsidRPr="004355D1" w:rsidRDefault="004355D1" w:rsidP="004355D1">
                <w:sdt>
                  <w:sdtPr>
                    <w:id w:val="-14148621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Bio \l 4105 </w:instrText>
                    </w:r>
                    <w:r>
                      <w:fldChar w:fldCharType="separate"/>
                    </w:r>
                    <w:r w:rsidRPr="004355D1">
                      <w:rPr>
                        <w:noProof/>
                        <w:lang w:val="en-CA"/>
                      </w:rPr>
                      <w:t>(Biographic sketch and timeline of Martin Buber by the Museum for German History in Berlin)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B7" w:rsidRDefault="000A37B7" w:rsidP="007A0D55">
      <w:pPr>
        <w:spacing w:after="0" w:line="240" w:lineRule="auto"/>
      </w:pPr>
      <w:r>
        <w:separator/>
      </w:r>
    </w:p>
  </w:endnote>
  <w:endnote w:type="continuationSeparator" w:id="0">
    <w:p w:rsidR="000A37B7" w:rsidRDefault="000A37B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B7" w:rsidRDefault="000A37B7" w:rsidP="007A0D55">
      <w:pPr>
        <w:spacing w:after="0" w:line="240" w:lineRule="auto"/>
      </w:pPr>
      <w:r>
        <w:separator/>
      </w:r>
    </w:p>
  </w:footnote>
  <w:footnote w:type="continuationSeparator" w:id="0">
    <w:p w:rsidR="000A37B7" w:rsidRDefault="000A37B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A37B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355D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58F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D258F"/>
    <w:rPr>
      <w:i/>
      <w:iCs/>
    </w:rPr>
  </w:style>
  <w:style w:type="character" w:customStyle="1" w:styleId="marclinepart">
    <w:name w:val="marclinepart"/>
    <w:basedOn w:val="DefaultParagraphFont"/>
    <w:rsid w:val="005D258F"/>
  </w:style>
  <w:style w:type="character" w:styleId="Hyperlink">
    <w:name w:val="Hyperlink"/>
    <w:basedOn w:val="DefaultParagraphFont"/>
    <w:uiPriority w:val="99"/>
    <w:unhideWhenUsed/>
    <w:rsid w:val="004355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D258F"/>
    <w:rPr>
      <w:i/>
      <w:iCs/>
    </w:rPr>
  </w:style>
  <w:style w:type="character" w:customStyle="1" w:styleId="marclinepart">
    <w:name w:val="marclinepart"/>
    <w:basedOn w:val="DefaultParagraphFont"/>
    <w:rsid w:val="005D258F"/>
  </w:style>
  <w:style w:type="character" w:styleId="Hyperlink">
    <w:name w:val="Hyperlink"/>
    <w:basedOn w:val="DefaultParagraphFont"/>
    <w:uiPriority w:val="99"/>
    <w:unhideWhenUsed/>
    <w:rsid w:val="00435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6F59D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6F59D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6F59D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6F59D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6F59D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6F59D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6F59D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6F59D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6F59D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6F59D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6F59D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6F59DE"/>
    <w:rsid w:val="00B0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Herman96</b:Tag>
    <b:SourceType>Book</b:SourceType>
    <b:Guid>{643EEADA-77F1-4284-B8E9-DF10C0318055}</b:Guid>
    <b:Author>
      <b:Author>
        <b:NameList>
          <b:Person>
            <b:Last>Herman</b:Last>
            <b:First>Jonathan</b:First>
            <b:Middle>R.</b:Middle>
          </b:Person>
        </b:NameList>
      </b:Author>
    </b:Author>
    <b:Title>I and Tao: Martin Buber’s Encounter with Chuang Tzu</b:Title>
    <b:Year>1996</b:Year>
    <b:City>New York</b:City>
    <b:Publisher>State University of New York Press</b:Publisher>
    <b:Medium>&lt;http://bit.ly/Pc864c&gt;</b:Medium>
    <b:RefOrder>1</b:RefOrder>
  </b:Source>
  <b:Source>
    <b:Tag>Buber97</b:Tag>
    <b:SourceType>Book</b:SourceType>
    <b:Guid>{1328E1F3-2794-40B1-AB93-D4218E0C6E0F}</b:Guid>
    <b:Author>
      <b:Author>
        <b:NameList>
          <b:Person>
            <b:Last>Buber</b:Last>
            <b:First>Martin</b:First>
          </b:Person>
          <b:Person>
            <b:Last>Carl</b:Last>
            <b:First>Rogers</b:First>
          </b:Person>
        </b:NameList>
      </b:Author>
    </b:Author>
    <b:Title>The Martin Buber-Carl Rogers Dialogue: A New Transcript with Commentary</b:Title>
    <b:Year>1997</b:Year>
    <b:City>New York</b:City>
    <b:Publisher>Publication in SUNY Series, State University of New York Press</b:Publisher>
    <b:Medium>&lt;http://bit.ly/PospJ6&gt;</b:Medium>
    <b:RefOrder>2</b:RefOrder>
  </b:Source>
  <b:Source>
    <b:Tag>Friedman02</b:Tag>
    <b:SourceType>Book</b:SourceType>
    <b:Guid>{753E64B2-B915-4F6F-A7F9-ABB9587CBFD8}</b:Guid>
    <b:Author>
      <b:Author>
        <b:NameList>
          <b:Person>
            <b:Last>Friedman</b:Last>
            <b:First>Maurice</b:First>
            <b:Middle>S.</b:Middle>
          </b:Person>
        </b:NameList>
      </b:Author>
    </b:Author>
    <b:Title>Martin Buber: The Life of Dialogue</b:Title>
    <b:Year>2002</b:Year>
    <b:City>New York</b:City>
    <b:Publisher>Routledge</b:Publisher>
    <b:Medium>Print</b:Medium>
    <b:RefOrder>3</b:RefOrder>
  </b:Source>
  <b:Source>
    <b:Tag>Friedman00</b:Tag>
    <b:SourceType>BookSection</b:SourceType>
    <b:Guid>{26C656E2-C71D-4CE6-8B46-C3A903A66483}</b:Guid>
    <b:Author>
      <b:Author>
        <b:NameList>
          <b:Person>
            <b:Last>Friedman</b:Last>
            <b:First>Maurice</b:First>
            <b:Middle>S.</b:Middle>
          </b:Person>
        </b:NameList>
      </b:Author>
      <b:BookAuthor>
        <b:NameList>
          <b:Person>
            <b:Last>Wink</b:Last>
            <b:First>W.</b:First>
            <b:Middle>(ed.)</b:Middle>
          </b:Person>
        </b:NameList>
      </b:BookAuthor>
    </b:Author>
    <b:Title>Martin Buber and the Covenant of Peace</b:Title>
    <b:Year>2000</b:Year>
    <b:City>New York</b:City>
    <b:Publisher>Orbis</b:Publisher>
    <b:Medium>Print</b:Medium>
    <b:BookTitle>Peace is the Way: Writings on Nonviolence from the Fellowship of Reconciliation</b:BookTitle>
    <b:RefOrder>4</b:RefOrder>
  </b:Source>
  <b:Source>
    <b:Tag>Smith00</b:Tag>
    <b:SourceType>JournalArticle</b:SourceType>
    <b:Guid>{0922FFE9-0226-4891-8114-5C9A6A92B06F}</b:Guid>
    <b:Title>Martin Buber on Education</b:Title>
    <b:Year>2000</b:Year>
    <b:Medium>Article</b:Medium>
    <b:Author>
      <b:Author>
        <b:NameList>
          <b:Person>
            <b:Last>Smith</b:Last>
            <b:First>Mark</b:First>
            <b:Middle>K.</b:Middle>
          </b:Person>
        </b:NameList>
      </b:Author>
    </b:Author>
    <b:JournalName>The Encyclopedia of Informal Education</b:JournalName>
    <b:RefOrder>5</b:RefOrder>
  </b:Source>
  <b:Source>
    <b:Tag>Bio</b:Tag>
    <b:SourceType>ElectronicSource</b:SourceType>
    <b:Guid>{243FF526-E8C6-493B-B19E-A60DA970CF1C}</b:Guid>
    <b:Title>Biographic sketch and timeline of Martin Buber by the Museum for German History in Berlin</b:Title>
    <b:Medium>&lt;http://www.dhm.de/lemo/html/biografien/BuberMartin/&gt;</b:Medium>
    <b:RefOrder>7</b:RefOrder>
  </b:Source>
  <b:Source>
    <b:Tag>Mar</b:Tag>
    <b:SourceType>ElectronicSource</b:SourceType>
    <b:Guid>{54BEF547-A411-443D-8307-111E59235F52}</b:Guid>
    <b:Title>The English language website of the German Martin Buber Society</b:Title>
    <b:Medium>&lt;http://buber.de/en/&gt;</b:Medium>
    <b:Author>
      <b:Author>
        <b:Corporate>Martin Buber Society</b:Corporate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98F5EC7-033D-4CE8-9224-42D92A34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84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1</cp:revision>
  <dcterms:created xsi:type="dcterms:W3CDTF">2015-08-21T19:28:00Z</dcterms:created>
  <dcterms:modified xsi:type="dcterms:W3CDTF">2015-11-24T12:12:00Z</dcterms:modified>
</cp:coreProperties>
</file>