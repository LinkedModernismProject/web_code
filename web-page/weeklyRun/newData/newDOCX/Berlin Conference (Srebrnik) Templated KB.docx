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673D1B" w:rsidP="00673D1B">
                <w:r>
                  <w:t>Henry</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rPr>
              <w:lang w:val="en-US" w:eastAsia="en-CA"/>
            </w:rPr>
            <w:alias w:val="Last name"/>
            <w:tag w:val="authorLastName"/>
            <w:id w:val="-1088529830"/>
            <w:placeholder>
              <w:docPart w:val="17F04355D0454FC9A5BA11EEC2FF86DD"/>
            </w:placeholder>
            <w:text/>
          </w:sdtPr>
          <w:sdtContent>
            <w:tc>
              <w:tcPr>
                <w:tcW w:w="2642" w:type="dxa"/>
              </w:tcPr>
              <w:p w:rsidR="00B574C9" w:rsidRDefault="00673D1B" w:rsidP="00673D1B">
                <w:proofErr w:type="spellStart"/>
                <w:r w:rsidRPr="00673D1B">
                  <w:rPr>
                    <w:lang w:val="en-US" w:eastAsia="en-CA"/>
                  </w:rPr>
                  <w:t>Srebrnik</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rPr>
              <w:lang w:val="en-US" w:eastAsia="en-CA"/>
            </w:rPr>
            <w:alias w:val="Affiliation"/>
            <w:tag w:val="affiliation"/>
            <w:id w:val="2012937915"/>
            <w:placeholder>
              <w:docPart w:val="FDEFCD5D3353425EA20A3BE3BC7F4DAF"/>
            </w:placeholder>
            <w:text/>
          </w:sdtPr>
          <w:sdtContent>
            <w:tc>
              <w:tcPr>
                <w:tcW w:w="8525" w:type="dxa"/>
                <w:gridSpan w:val="4"/>
              </w:tcPr>
              <w:p w:rsidR="00B574C9" w:rsidRDefault="00673D1B" w:rsidP="00673D1B">
                <w:r w:rsidRPr="00673D1B">
                  <w:rPr>
                    <w:lang w:val="en-US" w:eastAsia="en-CA"/>
                  </w:rPr>
                  <w:t>University of Prince Edward Island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0D09B7" w:rsidP="000D09B7">
                <w:r w:rsidRPr="000D09B7">
                  <w:rPr>
                    <w:lang w:val="en-US"/>
                  </w:rPr>
                  <w:t>Berlin Conference of 1884-1885</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sdt>
              <w:sdtPr>
                <w:alias w:val="Article text"/>
                <w:tag w:val="articleText"/>
                <w:id w:val="1977176576"/>
                <w:placeholder>
                  <w:docPart w:val="A880683C9CD1469292DBB2FB96478654"/>
                </w:placeholder>
              </w:sdtPr>
              <w:sdtEndPr/>
              <w:sdtContent>
                <w:tc>
                  <w:tcPr>
                    <w:tcW w:w="9016" w:type="dxa"/>
                    <w:tcMar>
                      <w:top w:w="113" w:type="dxa"/>
                      <w:bottom w:w="113" w:type="dxa"/>
                    </w:tcMar>
                  </w:tcPr>
                  <w:p w:rsidR="00E85A05" w:rsidRDefault="000D09B7" w:rsidP="00E85A05">
                    <w:r w:rsidRPr="0055391F">
                      <w:t xml:space="preserve">The Berlin Conference of 1884-1885 ushered in what became known as the ‘New Imperialism’. While the first waves of European expansion had focused on the Americas and Asia, the third one concentrated on Africa, largely ignored since the conclusion of the Atlantic slave trade. In 1876 King Leopold II </w:t>
                    </w:r>
                    <w:r>
                      <w:t xml:space="preserve">(1835-1909) </w:t>
                    </w:r>
                    <w:r w:rsidRPr="0055391F">
                      <w:t xml:space="preserve">of Belgium hired Henry Morton Stanley </w:t>
                    </w:r>
                    <w:r>
                      <w:t xml:space="preserve">(1841-1904) </w:t>
                    </w:r>
                    <w:r w:rsidRPr="0055391F">
                      <w:t xml:space="preserve">to explore and colonize the Congo River basin of equatorial Africa. Belgian claims to the Congo led to a ‘scramble for Africa’ amongst France, Germany, Great Britain and Portugal, represented at the Conference. They sought to regulate colonial competition by defining ‘effective occupation’ as the criterion for recognition of territorial claims – colonies were recognized if actually possessed. </w:t>
                    </w:r>
                    <w:r w:rsidRPr="0055391F">
                      <w:rPr>
                        <w:rFonts w:eastAsia="Times New Roman"/>
                        <w:lang w:eastAsia="en-CA"/>
                      </w:rPr>
                      <w:t xml:space="preserve">The Berlin Conference remapped Africa without considering cultural or linguistic borders, dividing the continent into some 50 different colonies. Only Ethiopia and Liberia remained independent. The New Imperialism gave rise to new social views of colonialism, including the idea of </w:t>
                    </w:r>
                    <w:r>
                      <w:rPr>
                        <w:rFonts w:eastAsia="Times New Roman"/>
                        <w:lang w:eastAsia="en-CA"/>
                      </w:rPr>
                      <w:t>‘</w:t>
                    </w:r>
                    <w:r w:rsidRPr="0055391F">
                      <w:rPr>
                        <w:rFonts w:eastAsia="Times New Roman"/>
                        <w:lang w:eastAsia="en-CA"/>
                      </w:rPr>
                      <w:t>civilizing</w:t>
                    </w:r>
                    <w:r>
                      <w:rPr>
                        <w:rFonts w:eastAsia="Times New Roman"/>
                        <w:lang w:eastAsia="en-CA"/>
                      </w:rPr>
                      <w:t>’</w:t>
                    </w:r>
                    <w:r w:rsidRPr="0055391F">
                      <w:rPr>
                        <w:rFonts w:eastAsia="Times New Roman"/>
                        <w:lang w:eastAsia="en-CA"/>
                      </w:rPr>
                      <w:t xml:space="preserve"> Africans, as described in Rudyard Kipling’s</w:t>
                    </w:r>
                    <w:r>
                      <w:rPr>
                        <w:rFonts w:eastAsia="Times New Roman"/>
                        <w:lang w:eastAsia="en-CA"/>
                      </w:rPr>
                      <w:t xml:space="preserve"> </w:t>
                    </w:r>
                    <w:r w:rsidRPr="0055391F">
                      <w:rPr>
                        <w:rFonts w:eastAsia="Times New Roman"/>
                        <w:lang w:eastAsia="en-CA"/>
                      </w:rPr>
                      <w:t>poem ‘The White Man's Burden’</w:t>
                    </w:r>
                    <w:r>
                      <w:rPr>
                        <w:rFonts w:eastAsia="Times New Roman"/>
                        <w:lang w:eastAsia="en-CA"/>
                      </w:rPr>
                      <w:t xml:space="preserve"> (1899)</w:t>
                    </w:r>
                    <w:r w:rsidRPr="0055391F">
                      <w:rPr>
                        <w:rFonts w:eastAsia="Times New Roman"/>
                        <w:lang w:eastAsia="en-CA"/>
                      </w:rPr>
                      <w:t xml:space="preserve">, while critiqued by others such as Joseph Conrad in </w:t>
                    </w:r>
                    <w:r w:rsidRPr="0055391F">
                      <w:rPr>
                        <w:rFonts w:eastAsia="Times New Roman"/>
                        <w:i/>
                        <w:lang w:eastAsia="en-CA"/>
                      </w:rPr>
                      <w:t>Heart of Darkness</w:t>
                    </w:r>
                    <w:r>
                      <w:rPr>
                        <w:rFonts w:eastAsia="Times New Roman"/>
                        <w:i/>
                        <w:lang w:eastAsia="en-CA"/>
                      </w:rPr>
                      <w:t xml:space="preserve"> </w:t>
                    </w:r>
                    <w:r>
                      <w:rPr>
                        <w:rFonts w:eastAsia="Times New Roman"/>
                        <w:lang w:eastAsia="en-CA"/>
                      </w:rPr>
                      <w:t>(1899)</w:t>
                    </w:r>
                    <w:r w:rsidRPr="0055391F">
                      <w:rPr>
                        <w:rFonts w:eastAsia="Times New Roman"/>
                        <w:lang w:eastAsia="en-CA"/>
                      </w:rPr>
                      <w:t>. European powers tried to associate colonial rule with the goals of justice and morality, resulting in the rule over tropical lands gaining widespread acceptance.</w:t>
                    </w:r>
                  </w:p>
                </w:tc>
              </w:sdtContent>
            </w:sdt>
          </w:sdtContent>
        </w:sdt>
      </w:tr>
      <w:tr w:rsidR="003F0D73" w:rsidTr="003F0D73">
        <w:tc>
          <w:tcPr>
            <w:tcW w:w="9016" w:type="dxa"/>
            <w:tcMar>
              <w:top w:w="113" w:type="dxa"/>
              <w:bottom w:w="113" w:type="dxa"/>
            </w:tcMar>
          </w:tcPr>
          <w:sdt>
            <w:sdtPr>
              <w:alias w:val="Article text"/>
              <w:tag w:val="articleText"/>
              <w:id w:val="634067588"/>
              <w:placeholder>
                <w:docPart w:val="DBB94F8041BE4F69974CEFC095EACF36"/>
              </w:placeholder>
            </w:sdtPr>
            <w:sdtEndPr/>
            <w:sdtContent>
              <w:p w:rsidR="00673D1B" w:rsidRDefault="000D09B7" w:rsidP="002F742E">
                <w:pPr>
                  <w:rPr>
                    <w:rFonts w:eastAsia="Times New Roman"/>
                    <w:lang w:eastAsia="en-CA"/>
                  </w:rPr>
                </w:pPr>
                <w:r w:rsidRPr="0055391F">
                  <w:t xml:space="preserve">The Berlin Conference of 1884-1885 ushered in what became known as the ‘New Imperialism’. While the first waves of European expansion had focused on the Americas and Asia, the third one concentrated on Africa, largely ignored since the conclusion of the Atlantic slave trade. In 1876 King Leopold II </w:t>
                </w:r>
                <w:r>
                  <w:t xml:space="preserve">(1835-1909) </w:t>
                </w:r>
                <w:r w:rsidRPr="0055391F">
                  <w:t xml:space="preserve">of Belgium hired Henry Morton Stanley </w:t>
                </w:r>
                <w:r>
                  <w:t xml:space="preserve">(1841-1904) </w:t>
                </w:r>
                <w:r w:rsidRPr="0055391F">
                  <w:t xml:space="preserve">to explore and colonize the Congo River basin of equatorial Africa. Belgian claims to the Congo led to a ‘scramble for Africa’ amongst France, Germany, Great Britain and Portugal, represented at the Conference. They sought to regulate colonial competition by defining ‘effective occupation’ as the criterion for recognition of territorial claims – colonies were recognized if actually possessed. </w:t>
                </w:r>
                <w:r w:rsidRPr="0055391F">
                  <w:rPr>
                    <w:rFonts w:eastAsia="Times New Roman"/>
                    <w:lang w:eastAsia="en-CA"/>
                  </w:rPr>
                  <w:t xml:space="preserve">The Berlin Conference remapped Africa without considering cultural or linguistic borders, dividing the continent into some 50 different colonies. Only Ethiopia and Liberia remained independent. The New Imperialism gave rise to new social views of colonialism, including the idea of </w:t>
                </w:r>
                <w:r>
                  <w:rPr>
                    <w:rFonts w:eastAsia="Times New Roman"/>
                    <w:lang w:eastAsia="en-CA"/>
                  </w:rPr>
                  <w:t>‘</w:t>
                </w:r>
                <w:r w:rsidRPr="0055391F">
                  <w:rPr>
                    <w:rFonts w:eastAsia="Times New Roman"/>
                    <w:lang w:eastAsia="en-CA"/>
                  </w:rPr>
                  <w:t>civilizing</w:t>
                </w:r>
                <w:r>
                  <w:rPr>
                    <w:rFonts w:eastAsia="Times New Roman"/>
                    <w:lang w:eastAsia="en-CA"/>
                  </w:rPr>
                  <w:t>’</w:t>
                </w:r>
                <w:r w:rsidRPr="0055391F">
                  <w:rPr>
                    <w:rFonts w:eastAsia="Times New Roman"/>
                    <w:lang w:eastAsia="en-CA"/>
                  </w:rPr>
                  <w:t xml:space="preserve"> Africans, as described in Rudyard Kipling’s</w:t>
                </w:r>
                <w:r>
                  <w:rPr>
                    <w:rFonts w:eastAsia="Times New Roman"/>
                    <w:lang w:eastAsia="en-CA"/>
                  </w:rPr>
                  <w:t xml:space="preserve"> </w:t>
                </w:r>
                <w:r w:rsidRPr="0055391F">
                  <w:rPr>
                    <w:rFonts w:eastAsia="Times New Roman"/>
                    <w:lang w:eastAsia="en-CA"/>
                  </w:rPr>
                  <w:t>poem ‘The White Man's Burden’</w:t>
                </w:r>
                <w:r>
                  <w:rPr>
                    <w:rFonts w:eastAsia="Times New Roman"/>
                    <w:lang w:eastAsia="en-CA"/>
                  </w:rPr>
                  <w:t xml:space="preserve"> (1899)</w:t>
                </w:r>
                <w:r w:rsidRPr="0055391F">
                  <w:rPr>
                    <w:rFonts w:eastAsia="Times New Roman"/>
                    <w:lang w:eastAsia="en-CA"/>
                  </w:rPr>
                  <w:t xml:space="preserve">, while critiqued by others such as Joseph Conrad in </w:t>
                </w:r>
                <w:r w:rsidRPr="0055391F">
                  <w:rPr>
                    <w:rFonts w:eastAsia="Times New Roman"/>
                    <w:i/>
                    <w:lang w:eastAsia="en-CA"/>
                  </w:rPr>
                  <w:t>Heart of Darkness</w:t>
                </w:r>
                <w:r>
                  <w:rPr>
                    <w:rFonts w:eastAsia="Times New Roman"/>
                    <w:i/>
                    <w:lang w:eastAsia="en-CA"/>
                  </w:rPr>
                  <w:t xml:space="preserve"> </w:t>
                </w:r>
                <w:r>
                  <w:rPr>
                    <w:rFonts w:eastAsia="Times New Roman"/>
                    <w:lang w:eastAsia="en-CA"/>
                  </w:rPr>
                  <w:t>(1899)</w:t>
                </w:r>
                <w:r w:rsidRPr="0055391F">
                  <w:rPr>
                    <w:rFonts w:eastAsia="Times New Roman"/>
                    <w:lang w:eastAsia="en-CA"/>
                  </w:rPr>
                  <w:t>. European powers tried to associate colonial rule with the goals of justice and morality, resulting in the rule over tropical lands gaining widespread acceptance.</w:t>
                </w:r>
              </w:p>
              <w:p w:rsidR="003F0D73" w:rsidRDefault="00673D1B" w:rsidP="002F742E"/>
            </w:sdtContent>
          </w:sdt>
          <w:p w:rsidR="002F742E" w:rsidRDefault="002F742E" w:rsidP="002F742E">
            <w:pPr>
              <w:pStyle w:val="Heading1"/>
              <w:rPr>
                <w:i/>
              </w:rPr>
            </w:pPr>
            <w:proofErr w:type="spellStart"/>
            <w:r>
              <w:t>Paratextual</w:t>
            </w:r>
            <w:proofErr w:type="spellEnd"/>
            <w:r>
              <w:t xml:space="preserve"> material</w:t>
            </w:r>
          </w:p>
          <w:p w:rsidR="002F742E" w:rsidRDefault="002F742E" w:rsidP="002F742E">
            <w:pPr>
              <w:rPr>
                <w:rFonts w:cs="Times New Roman"/>
              </w:rPr>
            </w:pPr>
            <w:r w:rsidRPr="002F742E">
              <w:rPr>
                <w:rFonts w:cs="Times New Roman"/>
              </w:rPr>
              <w:t xml:space="preserve">Conrad, J. (1899) ‘Heart of Darkness’, </w:t>
            </w:r>
            <w:r w:rsidRPr="002F742E">
              <w:rPr>
                <w:rFonts w:cs="Times New Roman"/>
                <w:i/>
              </w:rPr>
              <w:t xml:space="preserve">Blackwood’s Magazine </w:t>
            </w:r>
            <w:r w:rsidRPr="002F742E">
              <w:rPr>
                <w:rFonts w:cs="Times New Roman"/>
              </w:rPr>
              <w:t xml:space="preserve">165 (1000, 1001, 1002), 3 parts. </w:t>
            </w:r>
            <w:r w:rsidRPr="002F742E">
              <w:rPr>
                <w:rFonts w:cs="Times New Roman"/>
              </w:rPr>
              <w:lastRenderedPageBreak/>
              <w:t xml:space="preserve">(Available through </w:t>
            </w:r>
            <w:r w:rsidRPr="002F742E">
              <w:rPr>
                <w:rFonts w:cs="Times New Roman"/>
                <w:i/>
              </w:rPr>
              <w:t>Conrad First: The Joseph Conrad Periodical Online</w:t>
            </w:r>
            <w:r w:rsidRPr="002F742E">
              <w:rPr>
                <w:rFonts w:cs="Times New Roman"/>
              </w:rPr>
              <w:t xml:space="preserve"> &lt;</w:t>
            </w:r>
            <w:hyperlink r:id="rId9" w:history="1">
              <w:r w:rsidRPr="002F742E">
                <w:rPr>
                  <w:rStyle w:val="Hyperlink"/>
                  <w:rFonts w:cs="Times New Roman"/>
                </w:rPr>
                <w:t>http://bit.ly/PinCMF</w:t>
              </w:r>
            </w:hyperlink>
            <w:r w:rsidRPr="002F742E">
              <w:rPr>
                <w:rFonts w:cs="Times New Roman"/>
              </w:rPr>
              <w:t xml:space="preserve">&gt;, a project sponsored by the Department of English, Uppsala University. All scanned images accessed through </w:t>
            </w:r>
            <w:r w:rsidRPr="002F742E">
              <w:rPr>
                <w:rFonts w:cs="Times New Roman"/>
                <w:i/>
              </w:rPr>
              <w:t>Conrad First</w:t>
            </w:r>
            <w:r w:rsidRPr="002F742E">
              <w:rPr>
                <w:rFonts w:cs="Times New Roman"/>
              </w:rPr>
              <w:t xml:space="preserve"> are in the Public Domain and be reproduced. For copyright information, see </w:t>
            </w:r>
            <w:hyperlink r:id="rId10" w:history="1">
              <w:r w:rsidRPr="002F742E">
                <w:rPr>
                  <w:rStyle w:val="Hyperlink"/>
                  <w:rFonts w:cs="Times New Roman"/>
                </w:rPr>
                <w:t>http://www.conradfirst.net/conrad/copyright</w:t>
              </w:r>
            </w:hyperlink>
            <w:r w:rsidRPr="002F742E">
              <w:rPr>
                <w:rFonts w:cs="Times New Roman"/>
              </w:rPr>
              <w:t>.)</w:t>
            </w:r>
          </w:p>
          <w:p w:rsidR="00673D1B" w:rsidRPr="002F742E" w:rsidRDefault="00673D1B" w:rsidP="002F742E">
            <w:pPr>
              <w:rPr>
                <w:rFonts w:cs="Times New Roman"/>
              </w:rPr>
            </w:pPr>
          </w:p>
          <w:p w:rsidR="002F742E" w:rsidRDefault="002F742E" w:rsidP="00673D1B">
            <w:r w:rsidRPr="002F742E">
              <w:rPr>
                <w:rFonts w:cs="Times New Roman"/>
              </w:rPr>
              <w:t xml:space="preserve">Kipling, R. (1899) ‘The White Man’s Burden’, </w:t>
            </w:r>
            <w:r w:rsidRPr="002F742E">
              <w:rPr>
                <w:rStyle w:val="reference-text"/>
                <w:rFonts w:cs="Times New Roman"/>
                <w:i/>
                <w:iCs/>
              </w:rPr>
              <w:t>McClure's</w:t>
            </w:r>
            <w:r w:rsidRPr="002F742E">
              <w:rPr>
                <w:rStyle w:val="reference-text"/>
                <w:rFonts w:cs="Times New Roman"/>
              </w:rPr>
              <w:t xml:space="preserve"> </w:t>
            </w:r>
            <w:r w:rsidRPr="002F742E">
              <w:rPr>
                <w:rStyle w:val="reference-text"/>
                <w:rFonts w:cs="Times New Roman"/>
                <w:i/>
              </w:rPr>
              <w:t>Magazine</w:t>
            </w:r>
            <w:r w:rsidRPr="002F742E">
              <w:rPr>
                <w:rStyle w:val="reference-text"/>
                <w:rFonts w:cs="Times New Roman"/>
              </w:rPr>
              <w:t xml:space="preserve"> 12 (4): [290-291]. (Available online via unz.org &lt;http://bit.ly/RLNd06&gt;. See &lt;</w:t>
            </w:r>
            <w:hyperlink r:id="rId11" w:history="1">
              <w:r w:rsidRPr="002F742E">
                <w:rPr>
                  <w:rStyle w:val="Hyperlink"/>
                  <w:rFonts w:cs="Times New Roman"/>
                </w:rPr>
                <w:t>http://bit.ly/tPfpcS</w:t>
              </w:r>
            </w:hyperlink>
            <w:r w:rsidRPr="002F742E">
              <w:rPr>
                <w:rStyle w:val="reference-text"/>
                <w:rFonts w:cs="Times New Roman"/>
              </w:rPr>
              <w:t>&gt; and &lt;</w:t>
            </w:r>
            <w:hyperlink r:id="rId12" w:history="1">
              <w:r w:rsidRPr="002F742E">
                <w:rPr>
                  <w:rStyle w:val="Hyperlink"/>
                  <w:rFonts w:cs="Times New Roman"/>
                </w:rPr>
                <w:t>http://bit.ly/PUSlua</w:t>
              </w:r>
            </w:hyperlink>
            <w:r w:rsidRPr="002F742E">
              <w:rPr>
                <w:rStyle w:val="reference-text"/>
                <w:rFonts w:cs="Times New Roman"/>
              </w:rPr>
              <w:t>&gt; for Licensing information.)</w:t>
            </w:r>
          </w:p>
        </w:tc>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4F0338" w:rsidRDefault="004F0338" w:rsidP="000D09B7">
                <w:sdt>
                  <w:sdtPr>
                    <w:id w:val="585969659"/>
                    <w:citation/>
                  </w:sdtPr>
                  <w:sdtContent>
                    <w:r>
                      <w:fldChar w:fldCharType="begin"/>
                    </w:r>
                    <w:r>
                      <w:rPr>
                        <w:lang w:val="en-CA"/>
                      </w:rPr>
                      <w:instrText xml:space="preserve"> CITATION Boahen87 \l 4105 </w:instrText>
                    </w:r>
                    <w:r>
                      <w:fldChar w:fldCharType="separate"/>
                    </w:r>
                    <w:r>
                      <w:rPr>
                        <w:noProof/>
                        <w:lang w:val="en-CA"/>
                      </w:rPr>
                      <w:t xml:space="preserve"> </w:t>
                    </w:r>
                    <w:r w:rsidRPr="004F0338">
                      <w:rPr>
                        <w:noProof/>
                        <w:lang w:val="en-CA"/>
                      </w:rPr>
                      <w:t>(Boahen)</w:t>
                    </w:r>
                    <w:r>
                      <w:fldChar w:fldCharType="end"/>
                    </w:r>
                  </w:sdtContent>
                </w:sdt>
              </w:p>
              <w:p w:rsidR="004F0338" w:rsidRDefault="004F0338" w:rsidP="000D09B7">
                <w:sdt>
                  <w:sdtPr>
                    <w:id w:val="-485167319"/>
                    <w:citation/>
                  </w:sdtPr>
                  <w:sdtContent>
                    <w:r>
                      <w:fldChar w:fldCharType="begin"/>
                    </w:r>
                    <w:r>
                      <w:rPr>
                        <w:lang w:val="en-CA"/>
                      </w:rPr>
                      <w:instrText xml:space="preserve"> CITATION Chamberlain10 \l 4105 </w:instrText>
                    </w:r>
                    <w:r>
                      <w:fldChar w:fldCharType="separate"/>
                    </w:r>
                    <w:r w:rsidRPr="004F0338">
                      <w:rPr>
                        <w:noProof/>
                        <w:lang w:val="en-CA"/>
                      </w:rPr>
                      <w:t>(Chamberlain)</w:t>
                    </w:r>
                    <w:r>
                      <w:fldChar w:fldCharType="end"/>
                    </w:r>
                  </w:sdtContent>
                </w:sdt>
              </w:p>
              <w:p w:rsidR="004F0338" w:rsidRDefault="004F0338" w:rsidP="000D09B7">
                <w:pPr>
                  <w:rPr>
                    <w:bCs/>
                  </w:rPr>
                </w:pPr>
                <w:sdt>
                  <w:sdtPr>
                    <w:rPr>
                      <w:bCs/>
                    </w:rPr>
                    <w:id w:val="-146287132"/>
                    <w:citation/>
                  </w:sdtPr>
                  <w:sdtContent>
                    <w:r>
                      <w:rPr>
                        <w:bCs/>
                      </w:rPr>
                      <w:fldChar w:fldCharType="begin"/>
                    </w:r>
                    <w:r>
                      <w:rPr>
                        <w:lang w:val="en-CA"/>
                      </w:rPr>
                      <w:instrText xml:space="preserve"> CITATION Hochschild06 \l 4105 </w:instrText>
                    </w:r>
                    <w:r>
                      <w:rPr>
                        <w:bCs/>
                      </w:rPr>
                      <w:fldChar w:fldCharType="separate"/>
                    </w:r>
                    <w:r w:rsidRPr="004F0338">
                      <w:rPr>
                        <w:noProof/>
                        <w:lang w:val="en-CA"/>
                      </w:rPr>
                      <w:t>(Hochschild)</w:t>
                    </w:r>
                    <w:r>
                      <w:rPr>
                        <w:bCs/>
                      </w:rPr>
                      <w:fldChar w:fldCharType="end"/>
                    </w:r>
                  </w:sdtContent>
                </w:sdt>
              </w:p>
              <w:p w:rsidR="004F0338" w:rsidRDefault="004F0338" w:rsidP="000D09B7">
                <w:sdt>
                  <w:sdtPr>
                    <w:id w:val="-1389020586"/>
                    <w:citation/>
                  </w:sdtPr>
                  <w:sdtContent>
                    <w:r>
                      <w:fldChar w:fldCharType="begin"/>
                    </w:r>
                    <w:r>
                      <w:rPr>
                        <w:bCs/>
                        <w:lang w:val="en-CA"/>
                      </w:rPr>
                      <w:instrText xml:space="preserve"> CITATION Pakenham92 \l 4105 </w:instrText>
                    </w:r>
                    <w:r>
                      <w:fldChar w:fldCharType="separate"/>
                    </w:r>
                    <w:r w:rsidRPr="004F0338">
                      <w:rPr>
                        <w:noProof/>
                        <w:lang w:val="en-CA"/>
                      </w:rPr>
                      <w:t>(Pakenham)</w:t>
                    </w:r>
                    <w:r>
                      <w:fldChar w:fldCharType="end"/>
                    </w:r>
                  </w:sdtContent>
                </w:sdt>
              </w:p>
              <w:p w:rsidR="003235A7" w:rsidRPr="000D09B7" w:rsidRDefault="004F0338" w:rsidP="000D09B7">
                <w:sdt>
                  <w:sdtPr>
                    <w:id w:val="-102104090"/>
                    <w:citation/>
                  </w:sdtPr>
                  <w:sdtContent>
                    <w:r>
                      <w:fldChar w:fldCharType="begin"/>
                    </w:r>
                    <w:r>
                      <w:rPr>
                        <w:lang w:val="en-CA"/>
                      </w:rPr>
                      <w:instrText xml:space="preserve"> CITATION Wesseling96 \l 4105 </w:instrText>
                    </w:r>
                    <w:r>
                      <w:fldChar w:fldCharType="separate"/>
                    </w:r>
                    <w:r w:rsidRPr="004F0338">
                      <w:rPr>
                        <w:noProof/>
                        <w:lang w:val="en-CA"/>
                      </w:rPr>
                      <w:t>(Wesseling)</w:t>
                    </w:r>
                    <w:r>
                      <w:fldChar w:fldCharType="end"/>
                    </w:r>
                  </w:sdtContent>
                </w:sdt>
              </w:p>
            </w:sdtContent>
          </w:sdt>
        </w:tc>
      </w:tr>
    </w:tbl>
    <w:p w:rsidR="00C27FAB" w:rsidRPr="00F36937" w:rsidRDefault="00C27FAB" w:rsidP="00B33145"/>
    <w:sectPr w:rsidR="00C27FAB" w:rsidRPr="00F3693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88D" w:rsidRDefault="001C288D" w:rsidP="007A0D55">
      <w:pPr>
        <w:spacing w:after="0" w:line="240" w:lineRule="auto"/>
      </w:pPr>
      <w:r>
        <w:separator/>
      </w:r>
    </w:p>
  </w:endnote>
  <w:endnote w:type="continuationSeparator" w:id="0">
    <w:p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88D" w:rsidRDefault="001C288D" w:rsidP="007A0D55">
      <w:pPr>
        <w:spacing w:after="0" w:line="240" w:lineRule="auto"/>
      </w:pPr>
      <w:r>
        <w:separator/>
      </w:r>
    </w:p>
  </w:footnote>
  <w:footnote w:type="continuationSeparator" w:id="0">
    <w:p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09B7"/>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2F742E"/>
    <w:rsid w:val="0030662D"/>
    <w:rsid w:val="003235A7"/>
    <w:rsid w:val="003677B6"/>
    <w:rsid w:val="003D3579"/>
    <w:rsid w:val="003E2795"/>
    <w:rsid w:val="003F0D73"/>
    <w:rsid w:val="00462DBE"/>
    <w:rsid w:val="00464699"/>
    <w:rsid w:val="00483379"/>
    <w:rsid w:val="00487BC5"/>
    <w:rsid w:val="00496888"/>
    <w:rsid w:val="004A7476"/>
    <w:rsid w:val="004E5896"/>
    <w:rsid w:val="004F0338"/>
    <w:rsid w:val="00513EE6"/>
    <w:rsid w:val="00534F8F"/>
    <w:rsid w:val="00590035"/>
    <w:rsid w:val="005B177E"/>
    <w:rsid w:val="005B3921"/>
    <w:rsid w:val="005F26D7"/>
    <w:rsid w:val="005F5450"/>
    <w:rsid w:val="00673D1B"/>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basedOn w:val="DefaultParagraphFont"/>
    <w:uiPriority w:val="99"/>
    <w:unhideWhenUsed/>
    <w:rsid w:val="002F742E"/>
    <w:rPr>
      <w:color w:val="0000FF"/>
      <w:u w:val="single"/>
    </w:rPr>
  </w:style>
  <w:style w:type="character" w:customStyle="1" w:styleId="reference-text">
    <w:name w:val="reference-text"/>
    <w:basedOn w:val="DefaultParagraphFont"/>
    <w:rsid w:val="002F742E"/>
  </w:style>
  <w:style w:type="character" w:styleId="FollowedHyperlink">
    <w:name w:val="FollowedHyperlink"/>
    <w:basedOn w:val="DefaultParagraphFont"/>
    <w:uiPriority w:val="99"/>
    <w:semiHidden/>
    <w:rsid w:val="002F742E"/>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basedOn w:val="DefaultParagraphFont"/>
    <w:uiPriority w:val="99"/>
    <w:unhideWhenUsed/>
    <w:rsid w:val="002F742E"/>
    <w:rPr>
      <w:color w:val="0000FF"/>
      <w:u w:val="single"/>
    </w:rPr>
  </w:style>
  <w:style w:type="character" w:customStyle="1" w:styleId="reference-text">
    <w:name w:val="reference-text"/>
    <w:basedOn w:val="DefaultParagraphFont"/>
    <w:rsid w:val="002F742E"/>
  </w:style>
  <w:style w:type="character" w:styleId="FollowedHyperlink">
    <w:name w:val="FollowedHyperlink"/>
    <w:basedOn w:val="DefaultParagraphFont"/>
    <w:uiPriority w:val="99"/>
    <w:semiHidden/>
    <w:rsid w:val="002F74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bit.ly/PUSlu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it.ly/tPfpc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www.conradfirst.net/conrad/copyright" TargetMode="External"/><Relationship Id="rId4" Type="http://schemas.microsoft.com/office/2007/relationships/stylesWithEffects" Target="stylesWithEffects.xml"/><Relationship Id="rId9" Type="http://schemas.openxmlformats.org/officeDocument/2006/relationships/hyperlink" Target="http://bit.ly/PinCMF"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A70940"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A70940"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A70940"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A70940"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A70940"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A70940"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A70940"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A70940"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A70940"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A70940"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A70940" w:rsidRDefault="0057546F">
          <w:pPr>
            <w:pStyle w:val="EE020CC6EF1144059DB56B6DBA1EE70C"/>
          </w:pPr>
          <w:r>
            <w:rPr>
              <w:rStyle w:val="PlaceholderText"/>
            </w:rPr>
            <w:t>[Enter citations for further reading here]</w:t>
          </w:r>
        </w:p>
      </w:docPartBody>
    </w:docPart>
    <w:docPart>
      <w:docPartPr>
        <w:name w:val="A880683C9CD1469292DBB2FB96478654"/>
        <w:category>
          <w:name w:val="General"/>
          <w:gallery w:val="placeholder"/>
        </w:category>
        <w:types>
          <w:type w:val="bbPlcHdr"/>
        </w:types>
        <w:behaviors>
          <w:behavior w:val="content"/>
        </w:behaviors>
        <w:guid w:val="{FC5D0D3F-C271-40C7-97DD-D22361897E39}"/>
      </w:docPartPr>
      <w:docPartBody>
        <w:p w:rsidR="00000000" w:rsidRDefault="00A70940" w:rsidP="00A70940">
          <w:pPr>
            <w:pStyle w:val="A880683C9CD1469292DBB2FB96478654"/>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A709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0940"/>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A880683C9CD1469292DBB2FB96478654">
    <w:name w:val="A880683C9CD1469292DBB2FB96478654"/>
    <w:rsid w:val="00A7094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0940"/>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A880683C9CD1469292DBB2FB96478654">
    <w:name w:val="A880683C9CD1469292DBB2FB96478654"/>
    <w:rsid w:val="00A709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Boahen87</b:Tag>
    <b:SourceType>Book</b:SourceType>
    <b:Guid>{54BAA061-BB62-4FC7-9C39-912F4E5BDF7D}</b:Guid>
    <b:Title>African Perspectives on Colonialism</b:Title>
    <b:Year>1987</b:Year>
    <b:Medium>Print</b:Medium>
    <b:Author>
      <b:Author>
        <b:NameList>
          <b:Person>
            <b:Last>Boahen</b:Last>
            <b:First>Albert</b:First>
            <b:Middle>Adu</b:Middle>
          </b:Person>
        </b:NameList>
      </b:Author>
    </b:Author>
    <b:City>Baltimore</b:City>
    <b:Publisher>Johns Hopkins University Press</b:Publisher>
    <b:RefOrder>1</b:RefOrder>
  </b:Source>
  <b:Source>
    <b:Tag>Chamberlain10</b:Tag>
    <b:SourceType>Book</b:SourceType>
    <b:Guid>{0E105900-0187-41C0-ACCD-040C7B9C280E}</b:Guid>
    <b:Author>
      <b:Author>
        <b:NameList>
          <b:Person>
            <b:Last>Chamberlain</b:Last>
            <b:First>Muriel</b:First>
            <b:Middle>Evelyn</b:Middle>
          </b:Person>
        </b:NameList>
      </b:Author>
    </b:Author>
    <b:Title>The Scramble for Africa</b:Title>
    <b:Year>2010</b:Year>
    <b:City>London</b:City>
    <b:Publisher>Longman</b:Publisher>
    <b:Medium>Print</b:Medium>
    <b:RefOrder>2</b:RefOrder>
  </b:Source>
  <b:Source>
    <b:Tag>Hochschild06</b:Tag>
    <b:SourceType>Book</b:SourceType>
    <b:Guid>{6AE3EE03-0BBE-4BA2-BE57-80EA523DC9D7}</b:Guid>
    <b:Author>
      <b:Author>
        <b:NameList>
          <b:Person>
            <b:Last>Hochschild</b:Last>
            <b:First>Adam</b:First>
          </b:Person>
        </b:NameList>
      </b:Author>
    </b:Author>
    <b:Title>King Leopold's Ghost: A Story of Greed, Terror, and Heroism in Colonial Africa</b:Title>
    <b:Year>2006</b:Year>
    <b:City>London</b:City>
    <b:Publisher>Pan Books</b:Publisher>
    <b:Medium>Print</b:Medium>
    <b:RefOrder>3</b:RefOrder>
  </b:Source>
  <b:Source>
    <b:Tag>Pakenham92</b:Tag>
    <b:SourceType>Book</b:SourceType>
    <b:Guid>{8FAAA957-FED0-4912-813D-10D1B154ECBC}</b:Guid>
    <b:Author>
      <b:Author>
        <b:NameList>
          <b:Person>
            <b:Last>Pakenham</b:Last>
            <b:First>Thomas.</b:First>
            <b:Middle>(1992) , London: .</b:Middle>
          </b:Person>
        </b:NameList>
      </b:Author>
    </b:Author>
    <b:Title>The Scramble for Africa</b:Title>
    <b:Year>1992</b:Year>
    <b:City>London</b:City>
    <b:Publisher>Abacus</b:Publisher>
    <b:Medium>Print</b:Medium>
    <b:RefOrder>4</b:RefOrder>
  </b:Source>
  <b:Source>
    <b:Tag>Wesseling96</b:Tag>
    <b:SourceType>Book</b:SourceType>
    <b:Guid>{CEB4C551-309F-48C3-927E-21688F307A08}</b:Guid>
    <b:Author>
      <b:Author>
        <b:NameList>
          <b:Person>
            <b:Last>Wesseling</b:Last>
            <b:First>Henk</b:First>
            <b:Middle>L.</b:Middle>
          </b:Person>
        </b:NameList>
      </b:Author>
    </b:Author>
    <b:Title>Divide and Rule: the Partition of Africa, 1880-1914</b:Title>
    <b:Year>1996</b:Year>
    <b:City>Westport</b:City>
    <b:Publisher>Praeger Publishers</b:Publisher>
    <b:Medium>Print</b:Medium>
    <b:RefOrder>5</b:RefOrder>
  </b:Source>
</b:Sources>
</file>

<file path=customXml/itemProps1.xml><?xml version="1.0" encoding="utf-8"?>
<ds:datastoreItem xmlns:ds="http://schemas.openxmlformats.org/officeDocument/2006/customXml" ds:itemID="{4A013C4E-E8AF-4D80-B716-676CFE13E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2</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2015-11-16T11:51:00Z</dcterms:created>
  <dcterms:modified xsi:type="dcterms:W3CDTF">2015-11-16T11:51:00Z</dcterms:modified>
</cp:coreProperties>
</file>