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471D2E6" w14:textId="77777777" w:rsidTr="00180831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6DF2EB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98FEAF872E4684C9200387B9D8603B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0B10AE0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01972BF0DE7654FA1691408DFBF695D"/>
            </w:placeholder>
            <w:text/>
          </w:sdtPr>
          <w:sdtContent>
            <w:tc>
              <w:tcPr>
                <w:tcW w:w="2073" w:type="dxa"/>
              </w:tcPr>
              <w:p w14:paraId="19F1F4B4" w14:textId="77777777" w:rsidR="00B574C9" w:rsidRDefault="00A56464" w:rsidP="00A56464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5C82D397635A843B307088D00F09091"/>
            </w:placeholder>
            <w:text/>
          </w:sdtPr>
          <w:sdtContent>
            <w:tc>
              <w:tcPr>
                <w:tcW w:w="2551" w:type="dxa"/>
              </w:tcPr>
              <w:p w14:paraId="724557E8" w14:textId="77777777" w:rsidR="00B574C9" w:rsidRDefault="00A56464" w:rsidP="00A56464">
                <w:r>
                  <w:t>J.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F7A43D469E35D44954F8526C0C2814D"/>
            </w:placeholder>
            <w:text/>
          </w:sdtPr>
          <w:sdtContent>
            <w:tc>
              <w:tcPr>
                <w:tcW w:w="2642" w:type="dxa"/>
              </w:tcPr>
              <w:p w14:paraId="694A5A29" w14:textId="77777777" w:rsidR="00B574C9" w:rsidRDefault="00A56464" w:rsidP="00A56464">
                <w:r>
                  <w:t>Townsend</w:t>
                </w:r>
              </w:p>
            </w:tc>
          </w:sdtContent>
        </w:sdt>
      </w:tr>
      <w:tr w:rsidR="00B574C9" w14:paraId="795B6BCE" w14:textId="77777777" w:rsidTr="00180831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DB4B2F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140662772DB21449F64BC0502BC7750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1843BAA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C74A13E" w14:textId="77777777" w:rsidTr="00180831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343BC5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F403E3550393E4098C1C334418241C4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189C3A48" w14:textId="77777777" w:rsidR="00B574C9" w:rsidRDefault="00180831" w:rsidP="00B574C9">
                <w:r w:rsidRPr="00180831">
                  <w:rPr>
                    <w:rFonts w:ascii="Calibri" w:eastAsia="Times New Roman" w:hAnsi="Calibri" w:cs="Times New Roman"/>
                    <w:lang w:val="en-CA"/>
                  </w:rPr>
                  <w:t>Pennsylvania State University</w:t>
                </w:r>
              </w:p>
            </w:tc>
          </w:sdtContent>
        </w:sdt>
      </w:tr>
    </w:tbl>
    <w:p w14:paraId="615A8D2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63E396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9E5215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6BB50FF" w14:textId="77777777" w:rsidTr="003F0D73">
        <w:sdt>
          <w:sdtPr>
            <w:alias w:val="Article headword"/>
            <w:tag w:val="articleHeadword"/>
            <w:id w:val="-361440020"/>
            <w:placeholder>
              <w:docPart w:val="992F01D19FE9514594DD4139D8549A8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2D73AB" w14:textId="77777777" w:rsidR="003F0D73" w:rsidRPr="00FB589A" w:rsidRDefault="00A56464" w:rsidP="00A56464">
                <w:pPr>
                  <w:rPr>
                    <w:b/>
                  </w:rPr>
                </w:pPr>
                <w:r w:rsidRPr="00A56464">
                  <w:t>Teatro del Murciélago</w:t>
                </w:r>
                <w:r w:rsidR="00EA51C2">
                  <w:t xml:space="preserve"> [Theatre of the Bat]</w:t>
                </w:r>
              </w:p>
            </w:tc>
          </w:sdtContent>
        </w:sdt>
      </w:tr>
      <w:tr w:rsidR="00464699" w14:paraId="7239907E" w14:textId="77777777" w:rsidTr="00A56464">
        <w:sdt>
          <w:sdtPr>
            <w:alias w:val="Variant headwords"/>
            <w:tag w:val="variantHeadwords"/>
            <w:id w:val="173464402"/>
            <w:placeholder>
              <w:docPart w:val="12113F0DD275F94CBCEF13B0E4C23F1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1F136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AB78E1E" w14:textId="77777777" w:rsidTr="003F0D73">
        <w:sdt>
          <w:sdtPr>
            <w:alias w:val="Abstract"/>
            <w:tag w:val="abstract"/>
            <w:id w:val="-635871867"/>
            <w:placeholder>
              <w:docPart w:val="8F688594E253A443B22307A6D25EAA7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6925B1" w14:textId="77777777" w:rsidR="00180831" w:rsidRPr="001F3224" w:rsidRDefault="00180831" w:rsidP="00180831">
                <w:r>
                  <w:t xml:space="preserve">Teatro del Murciélago (Theatre of the Bat) was a </w:t>
                </w:r>
                <w:r w:rsidRPr="001F3224">
                  <w:t>group that gave</w:t>
                </w:r>
                <w:r>
                  <w:t xml:space="preserve"> what appears to have been its </w:t>
                </w:r>
                <w:r w:rsidRPr="001F3224">
                  <w:t xml:space="preserve">only public performance at the Teatro Olimpia in Mexico City on September 17, 1924. Inspired by La Chauve-Souris, a touring revue troupe formed by </w:t>
                </w:r>
                <w:r>
                  <w:t xml:space="preserve">Parisian-based </w:t>
                </w:r>
                <w:r w:rsidRPr="001F3224">
                  <w:t>Russian émigrés, the Murciélago</w:t>
                </w:r>
                <w:r>
                  <w:t xml:space="preserve"> brought together</w:t>
                </w:r>
                <w:r w:rsidRPr="001F3224">
                  <w:t xml:space="preserve"> figu</w:t>
                </w:r>
                <w:r>
                  <w:t>res linked to</w:t>
                </w:r>
                <w:r w:rsidRPr="001F3224">
                  <w:t xml:space="preserve"> the avant-garde movement known as </w:t>
                </w:r>
                <w:r w:rsidRPr="001F3224">
                  <w:rPr>
                    <w:i/>
                  </w:rPr>
                  <w:t xml:space="preserve">estridentismo </w:t>
                </w:r>
                <w:r w:rsidRPr="001F3224">
                  <w:t>and artist-ethnographers who had worked among indigenous communities in central Mexico.</w:t>
                </w:r>
                <w:r>
                  <w:t xml:space="preserve"> </w:t>
                </w:r>
                <w:r w:rsidRPr="001F3224">
                  <w:t>Although its existence was ephemeral, the group served as an inspiration for other artists over the followin</w:t>
                </w:r>
                <w:r>
                  <w:t xml:space="preserve">g decade and is </w:t>
                </w:r>
                <w:r w:rsidRPr="001F3224">
                  <w:t xml:space="preserve">regarded as one of the most significant </w:t>
                </w:r>
                <w:r>
                  <w:t>theatre</w:t>
                </w:r>
                <w:r w:rsidRPr="001F3224">
                  <w:t xml:space="preserve"> experiments of the Mexican avant-garde.</w:t>
                </w:r>
              </w:p>
              <w:p w14:paraId="4DD7AAC7" w14:textId="77777777" w:rsidR="00180831" w:rsidRDefault="00180831" w:rsidP="00180831"/>
              <w:p w14:paraId="65BF65F6" w14:textId="77777777" w:rsidR="00E85A05" w:rsidRDefault="00180831" w:rsidP="00E85A05">
                <w:r w:rsidRPr="001F3224">
                  <w:t xml:space="preserve">One of the roots of the Teatro del Murciélago grew out of a project led by Manuel Gamio, </w:t>
                </w:r>
                <w:r>
                  <w:t>known as the founding</w:t>
                </w:r>
                <w:r w:rsidRPr="001F3224">
                  <w:t xml:space="preserve"> father of modern anthropology in Mexico. In conjunction with his archaeological excavation of the ancient Toltec city of Teotihuacán, Gamio organized an anthropological study of the indigenous communities who lived </w:t>
                </w:r>
                <w:r>
                  <w:t xml:space="preserve">in the surrounding valley and </w:t>
                </w:r>
                <w:r w:rsidRPr="001F3224">
                  <w:t>employed</w:t>
                </w:r>
                <w:r>
                  <w:t xml:space="preserve"> </w:t>
                </w:r>
                <w:r w:rsidRPr="001F3224">
                  <w:t xml:space="preserve">several artists whose task was to create pieces of </w:t>
                </w:r>
                <w:r>
                  <w:t>‘regional theatre’</w:t>
                </w:r>
                <w:r w:rsidRPr="001F3224">
                  <w:t>—stylized depictions of indigenous customs</w:t>
                </w:r>
                <w:r>
                  <w:t xml:space="preserve"> with </w:t>
                </w:r>
                <w:r w:rsidRPr="001F3224">
                  <w:t>the faint outlines of a plot</w:t>
                </w:r>
                <w:r>
                  <w:t>, most often</w:t>
                </w:r>
                <w:r w:rsidRPr="001F3224">
                  <w:t xml:space="preserve"> </w:t>
                </w:r>
                <w:r>
                  <w:t>revolving</w:t>
                </w:r>
                <w:r w:rsidRPr="001F3224">
                  <w:t xml:space="preserve"> around s</w:t>
                </w:r>
                <w:r>
                  <w:t>cenes of daily life and local fiestas</w:t>
                </w:r>
                <w:r w:rsidRPr="001F3224">
                  <w:t xml:space="preserve">. These short, simple plays were performed </w:t>
                </w:r>
                <w:r>
                  <w:t>in an open-air theatre</w:t>
                </w:r>
                <w:r w:rsidRPr="001F3224">
                  <w:t xml:space="preserve"> by </w:t>
                </w:r>
                <w:r>
                  <w:t>indigenous actors for other members of the community</w:t>
                </w:r>
                <w:r w:rsidRPr="001F3224">
                  <w:t xml:space="preserve"> as well as for tourists from urban areas </w:t>
                </w:r>
                <w:r>
                  <w:t>as part of</w:t>
                </w:r>
                <w:r w:rsidRPr="001F3224">
                  <w:t xml:space="preserve"> Gamio</w:t>
                </w:r>
                <w:r>
                  <w:t xml:space="preserve">’s project to encourage </w:t>
                </w:r>
                <w:r w:rsidRPr="001F3224">
                  <w:t xml:space="preserve">an </w:t>
                </w:r>
                <w:r>
                  <w:t>‘</w:t>
                </w:r>
                <w:r w:rsidRPr="001F3224">
                  <w:t>ethnic</w:t>
                </w:r>
                <w:r>
                  <w:t>’</w:t>
                </w:r>
                <w:r w:rsidRPr="001F3224">
                  <w:t xml:space="preserve"> </w:t>
                </w:r>
                <w:r>
                  <w:t>or ‘</w:t>
                </w:r>
                <w:r w:rsidRPr="001F3224">
                  <w:t>cultural</w:t>
                </w:r>
                <w:r>
                  <w:t xml:space="preserve"> fusion’</w:t>
                </w:r>
                <w:r w:rsidRPr="001F3224">
                  <w:t xml:space="preserve"> among </w:t>
                </w:r>
                <w:r>
                  <w:t xml:space="preserve">the nation’s diverse peoples. </w:t>
                </w:r>
              </w:p>
            </w:tc>
          </w:sdtContent>
        </w:sdt>
      </w:tr>
      <w:tr w:rsidR="003F0D73" w14:paraId="2B3C2895" w14:textId="77777777" w:rsidTr="003F0D73">
        <w:sdt>
          <w:sdtPr>
            <w:alias w:val="Article text"/>
            <w:tag w:val="articleText"/>
            <w:id w:val="634067588"/>
            <w:placeholder>
              <w:docPart w:val="3035C1356B1B4447B752CFC9065D0A0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ED4097C" w14:textId="77777777" w:rsidR="00A56464" w:rsidRPr="001F3224" w:rsidRDefault="00A56464" w:rsidP="00A56464">
                <w:r>
                  <w:t xml:space="preserve">Teatro del Murciélago (Theatre of the Bat) was a </w:t>
                </w:r>
                <w:r w:rsidRPr="001F3224">
                  <w:t>group that gave</w:t>
                </w:r>
                <w:r>
                  <w:t xml:space="preserve"> what appears to have been its </w:t>
                </w:r>
                <w:r w:rsidRPr="001F3224">
                  <w:t xml:space="preserve">only public performance at the Teatro Olimpia in Mexico City on September 17, 1924. Inspired by La Chauve-Souris, a touring revue troupe formed by </w:t>
                </w:r>
                <w:r>
                  <w:t xml:space="preserve">Parisian-based </w:t>
                </w:r>
                <w:r w:rsidRPr="001F3224">
                  <w:t>Russian émigrés, the Murciélago</w:t>
                </w:r>
                <w:r>
                  <w:t xml:space="preserve"> brought together</w:t>
                </w:r>
                <w:r w:rsidRPr="001F3224">
                  <w:t xml:space="preserve"> figu</w:t>
                </w:r>
                <w:r>
                  <w:t>res linked to</w:t>
                </w:r>
                <w:r w:rsidRPr="001F3224">
                  <w:t xml:space="preserve"> the avant-garde movement known as </w:t>
                </w:r>
                <w:r w:rsidRPr="001F3224">
                  <w:rPr>
                    <w:i/>
                  </w:rPr>
                  <w:t xml:space="preserve">estridentismo </w:t>
                </w:r>
                <w:r w:rsidRPr="001F3224">
                  <w:t>and artist-ethnographers who had worked among indigenous communities in central Mexico.</w:t>
                </w:r>
                <w:r>
                  <w:t xml:space="preserve"> </w:t>
                </w:r>
                <w:r w:rsidRPr="001F3224">
                  <w:t>Although its existence was ephemeral, the group served as an inspiration for other artists over the followin</w:t>
                </w:r>
                <w:r>
                  <w:t xml:space="preserve">g decade and is </w:t>
                </w:r>
                <w:r w:rsidRPr="001F3224">
                  <w:t xml:space="preserve">regarded as one of the most significant </w:t>
                </w:r>
                <w:r>
                  <w:t>theatre</w:t>
                </w:r>
                <w:r w:rsidRPr="001F3224">
                  <w:t xml:space="preserve"> experiments of the Mexican avant-garde.</w:t>
                </w:r>
              </w:p>
              <w:p w14:paraId="577CCC29" w14:textId="77777777" w:rsidR="00A56464" w:rsidRDefault="00A56464" w:rsidP="00A56464"/>
              <w:p w14:paraId="69B1334F" w14:textId="77777777" w:rsidR="00A56464" w:rsidRPr="001F3224" w:rsidRDefault="00A56464" w:rsidP="00A56464">
                <w:r w:rsidRPr="001F3224">
                  <w:t xml:space="preserve">One of the roots of the Teatro del Murciélago grew out of a project led by Manuel Gamio, </w:t>
                </w:r>
                <w:r>
                  <w:t>known as the founding</w:t>
                </w:r>
                <w:r w:rsidRPr="001F3224">
                  <w:t xml:space="preserve"> father of modern anthropology in Mexico. In conjunction with his archaeological excavation of the ancient Toltec city of Teotihuacán, Gamio organized an anthropological study of the indigenous communities who lived </w:t>
                </w:r>
                <w:r>
                  <w:t xml:space="preserve">in the surrounding valley and </w:t>
                </w:r>
                <w:r w:rsidRPr="001F3224">
                  <w:t>employed</w:t>
                </w:r>
                <w:r>
                  <w:t xml:space="preserve"> </w:t>
                </w:r>
                <w:r w:rsidRPr="001F3224">
                  <w:t xml:space="preserve">several artists whose task was to create pieces of </w:t>
                </w:r>
                <w:r>
                  <w:t>‘regional theatre’</w:t>
                </w:r>
                <w:r w:rsidRPr="001F3224">
                  <w:t>—stylized depictions of indigenous customs</w:t>
                </w:r>
                <w:r>
                  <w:t xml:space="preserve"> with </w:t>
                </w:r>
                <w:r w:rsidRPr="001F3224">
                  <w:t>the faint outlines of a plot</w:t>
                </w:r>
                <w:r>
                  <w:t>, most often</w:t>
                </w:r>
                <w:r w:rsidRPr="001F3224">
                  <w:t xml:space="preserve"> </w:t>
                </w:r>
                <w:r>
                  <w:t>revolving</w:t>
                </w:r>
                <w:r w:rsidRPr="001F3224">
                  <w:t xml:space="preserve"> around s</w:t>
                </w:r>
                <w:r>
                  <w:t>cenes of daily life and local fiestas</w:t>
                </w:r>
                <w:r w:rsidRPr="001F3224">
                  <w:t xml:space="preserve">. These short, simple plays were performed </w:t>
                </w:r>
                <w:r>
                  <w:t>in an open-air theatre</w:t>
                </w:r>
                <w:r w:rsidRPr="001F3224">
                  <w:t xml:space="preserve"> by </w:t>
                </w:r>
                <w:r>
                  <w:t xml:space="preserve">indigenous actors for other </w:t>
                </w:r>
                <w:r>
                  <w:lastRenderedPageBreak/>
                  <w:t>members of the community</w:t>
                </w:r>
                <w:r w:rsidRPr="001F3224">
                  <w:t xml:space="preserve"> as well as for tourists from urban areas </w:t>
                </w:r>
                <w:r>
                  <w:t>as part of</w:t>
                </w:r>
                <w:r w:rsidRPr="001F3224">
                  <w:t xml:space="preserve"> Gamio</w:t>
                </w:r>
                <w:r>
                  <w:t xml:space="preserve">’s project to encourage </w:t>
                </w:r>
                <w:r w:rsidRPr="001F3224">
                  <w:t xml:space="preserve">an </w:t>
                </w:r>
                <w:r>
                  <w:t>‘</w:t>
                </w:r>
                <w:r w:rsidRPr="001F3224">
                  <w:t>ethnic</w:t>
                </w:r>
                <w:r>
                  <w:t>’</w:t>
                </w:r>
                <w:r w:rsidRPr="001F3224">
                  <w:t xml:space="preserve"> </w:t>
                </w:r>
                <w:r>
                  <w:t>or ‘</w:t>
                </w:r>
                <w:r w:rsidRPr="001F3224">
                  <w:t>cultural</w:t>
                </w:r>
                <w:r>
                  <w:t xml:space="preserve"> fusion’</w:t>
                </w:r>
                <w:r w:rsidRPr="001F3224">
                  <w:t xml:space="preserve"> among </w:t>
                </w:r>
                <w:r>
                  <w:t>the nation’s diverse peoples</w:t>
                </w:r>
                <w:r w:rsidRPr="001F3224">
                  <w:t xml:space="preserve">. </w:t>
                </w:r>
              </w:p>
              <w:p w14:paraId="4E0A458D" w14:textId="77777777" w:rsidR="00A56464" w:rsidRDefault="00A56464" w:rsidP="00A56464"/>
              <w:p w14:paraId="7B1B029E" w14:textId="77777777" w:rsidR="00A56464" w:rsidRDefault="00A56464" w:rsidP="00A56464">
                <w:pPr>
                  <w:rPr>
                    <w:rFonts w:cs="Times New Roman"/>
                  </w:rPr>
                </w:pPr>
                <w:r w:rsidRPr="001F3224">
                  <w:t>Not long after the first public performances in 1922, three of the artists—playwright Rafael M. Saavedra, musician Francisco Domínguez, and painter Carlos González—</w:t>
                </w:r>
                <w:r>
                  <w:t xml:space="preserve">accepted an invitation from </w:t>
                </w:r>
                <w:r w:rsidRPr="001F3224">
                  <w:t>José Vasconcelos</w:t>
                </w:r>
                <w:r>
                  <w:t>, the founding director of the Secretariat of Public Education,</w:t>
                </w:r>
                <w:r w:rsidRPr="001F3224">
                  <w:t xml:space="preserve"> to undertake a similar project among the </w:t>
                </w:r>
                <w:r w:rsidRPr="001F3224">
                  <w:rPr>
                    <w:i/>
                  </w:rPr>
                  <w:t xml:space="preserve">purépecha </w:t>
                </w:r>
                <w:r w:rsidRPr="001F3224">
                  <w:t xml:space="preserve">(also called Tarascan) Indians in the Lake Pátzcuaro region of the state of Michoacán. At this point the plays became more overtly aestheticized and </w:t>
                </w:r>
                <w:r>
                  <w:t>were classified as</w:t>
                </w:r>
                <w:r w:rsidRPr="001F3224">
                  <w:t xml:space="preserve"> </w:t>
                </w:r>
                <w:r w:rsidRPr="001F3224">
                  <w:rPr>
                    <w:i/>
                  </w:rPr>
                  <w:t>teatro mínimo</w:t>
                </w:r>
                <w:r>
                  <w:t>, reflecting</w:t>
                </w:r>
                <w:r w:rsidRPr="001F3224">
                  <w:t xml:space="preserve"> the </w:t>
                </w:r>
                <w:r>
                  <w:t>further compression of the material</w:t>
                </w:r>
                <w:r w:rsidRPr="001F3224">
                  <w:t xml:space="preserve"> into a series of short “instants” in which music and the visual element played an ever more important role. It was the </w:t>
                </w:r>
                <w:r>
                  <w:t xml:space="preserve">modernist </w:t>
                </w:r>
                <w:r w:rsidRPr="001F3224">
                  <w:t>poet Juan José Tablada</w:t>
                </w:r>
                <w:r w:rsidRPr="001F3224">
                  <w:rPr>
                    <w:i/>
                  </w:rPr>
                  <w:t xml:space="preserve"> </w:t>
                </w:r>
                <w:r w:rsidRPr="001F3224">
                  <w:t>who firs</w:t>
                </w:r>
                <w:r>
                  <w:t>t noted a similarity to</w:t>
                </w:r>
                <w:r w:rsidRPr="001F3224">
                  <w:t xml:space="preserve"> </w:t>
                </w:r>
                <w:r>
                  <w:t xml:space="preserve">the spectacles of </w:t>
                </w:r>
                <w:r w:rsidRPr="001F3224">
                  <w:t xml:space="preserve">La Chauve-Souris, </w:t>
                </w:r>
                <w:r w:rsidRPr="001F3224">
                  <w:rPr>
                    <w:rFonts w:cs="Times New Roman"/>
                  </w:rPr>
                  <w:t>a Russian t</w:t>
                </w:r>
                <w:r>
                  <w:rPr>
                    <w:rFonts w:cs="Times New Roman"/>
                  </w:rPr>
                  <w:t>heatrical revue</w:t>
                </w:r>
                <w:r w:rsidRPr="001F3224">
                  <w:rPr>
                    <w:rFonts w:cs="Times New Roman"/>
                  </w:rPr>
                  <w:t xml:space="preserve"> with roots in</w:t>
                </w:r>
                <w:r>
                  <w:rPr>
                    <w:rFonts w:cs="Times New Roman"/>
                  </w:rPr>
                  <w:t xml:space="preserve"> the Moscow Art Theatre and its actors’ </w:t>
                </w:r>
                <w:r w:rsidRPr="001F3224">
                  <w:rPr>
                    <w:rFonts w:cs="Times New Roman"/>
                  </w:rPr>
                  <w:t xml:space="preserve">after-hours cabaret shows in intimate cellar-club </w:t>
                </w:r>
                <w:r>
                  <w:rPr>
                    <w:rFonts w:cs="Times New Roman"/>
                  </w:rPr>
                  <w:t>theatre</w:t>
                </w:r>
                <w:r w:rsidRPr="001F3224">
                  <w:rPr>
                    <w:rFonts w:cs="Times New Roman"/>
                  </w:rPr>
                  <w:t>s.</w:t>
                </w:r>
                <w:r>
                  <w:rPr>
                    <w:rFonts w:cs="Times New Roman"/>
                  </w:rPr>
                  <w:t xml:space="preserve"> </w:t>
                </w:r>
                <w:r w:rsidRPr="001F3224">
                  <w:rPr>
                    <w:rFonts w:cs="Times New Roman"/>
                  </w:rPr>
                  <w:t xml:space="preserve">Mexican intellectuals </w:t>
                </w:r>
                <w:r>
                  <w:rPr>
                    <w:rFonts w:cs="Times New Roman"/>
                  </w:rPr>
                  <w:t xml:space="preserve">who </w:t>
                </w:r>
                <w:r w:rsidRPr="001F3224">
                  <w:rPr>
                    <w:rFonts w:cs="Times New Roman"/>
                  </w:rPr>
                  <w:t xml:space="preserve">saw the show during its lengthy run </w:t>
                </w:r>
                <w:r>
                  <w:rPr>
                    <w:rFonts w:cs="Times New Roman"/>
                  </w:rPr>
                  <w:t xml:space="preserve">in New York </w:t>
                </w:r>
                <w:r w:rsidRPr="001F3224">
                  <w:rPr>
                    <w:rFonts w:cs="Times New Roman"/>
                  </w:rPr>
                  <w:t xml:space="preserve">were charmed by </w:t>
                </w:r>
                <w:r>
                  <w:rPr>
                    <w:rFonts w:cs="Times New Roman"/>
                  </w:rPr>
                  <w:t>its</w:t>
                </w:r>
                <w:r w:rsidRPr="001F3224">
                  <w:rPr>
                    <w:rFonts w:cs="Times New Roman"/>
                  </w:rPr>
                  <w:t xml:space="preserve"> </w:t>
                </w:r>
                <w:r>
                  <w:rPr>
                    <w:rFonts w:cs="Times New Roman"/>
                  </w:rPr>
                  <w:t xml:space="preserve">depictions </w:t>
                </w:r>
                <w:r w:rsidRPr="001F3224">
                  <w:rPr>
                    <w:rFonts w:cs="Times New Roman"/>
                  </w:rPr>
                  <w:t>of pre-revolutiona</w:t>
                </w:r>
                <w:r>
                  <w:rPr>
                    <w:rFonts w:cs="Times New Roman"/>
                  </w:rPr>
                  <w:t xml:space="preserve">ry life, including </w:t>
                </w:r>
                <w:r>
                  <w:rPr>
                    <w:rFonts w:ascii="Cambria" w:hAnsi="Cambria" w:cs="Times New Roman"/>
                  </w:rPr>
                  <w:t xml:space="preserve">customs of </w:t>
                </w:r>
                <w:r w:rsidRPr="001F3224">
                  <w:rPr>
                    <w:rFonts w:cs="Times New Roman"/>
                  </w:rPr>
                  <w:t xml:space="preserve">the Russian peasantry, the </w:t>
                </w:r>
                <w:r>
                  <w:rPr>
                    <w:rFonts w:cs="Times New Roman"/>
                  </w:rPr>
                  <w:t xml:space="preserve">old </w:t>
                </w:r>
                <w:r w:rsidRPr="001F3224">
                  <w:rPr>
                    <w:rFonts w:cs="Times New Roman"/>
                  </w:rPr>
                  <w:t xml:space="preserve">aristocracy, and the famous </w:t>
                </w:r>
                <w:r>
                  <w:rPr>
                    <w:rFonts w:cs="Times New Roman"/>
                  </w:rPr>
                  <w:t>Parade of the Wooden Soldiers.</w:t>
                </w:r>
                <w:r w:rsidRPr="001F3224">
                  <w:rPr>
                    <w:rFonts w:cs="Times New Roman"/>
                  </w:rPr>
                  <w:t xml:space="preserve"> </w:t>
                </w:r>
                <w:r>
                  <w:rPr>
                    <w:rFonts w:cs="Times New Roman"/>
                  </w:rPr>
                  <w:t>The artists who formed the Teatro del Murciélago made no secret of the fact that its name was a literal translation of the Chauve-Souris and even billed their spectacle as proof that ‘Mexico has more color than Russia’ (Quintanilla 1).</w:t>
                </w:r>
              </w:p>
              <w:p w14:paraId="564063C7" w14:textId="77777777" w:rsidR="00A56464" w:rsidRPr="001F3224" w:rsidRDefault="00A56464" w:rsidP="00A56464">
                <w:pPr>
                  <w:rPr>
                    <w:rFonts w:cs="Times New Roman"/>
                  </w:rPr>
                </w:pPr>
              </w:p>
              <w:p w14:paraId="7F40B736" w14:textId="77777777" w:rsidR="00A56464" w:rsidRDefault="00A56464" w:rsidP="00A56464">
                <w:r w:rsidRPr="001F3224">
                  <w:rPr>
                    <w:rFonts w:cs="Times New Roman"/>
                  </w:rPr>
                  <w:t>The</w:t>
                </w:r>
                <w:r>
                  <w:rPr>
                    <w:rFonts w:cs="Times New Roman"/>
                  </w:rPr>
                  <w:t xml:space="preserve"> driving force behind the Teatro del Murciélago was Luis Quintanilla, a Guatemalan-born poet and diplomat who was a member of the estridentista avant-garde. Several other participants were also loosely linked to estridentismo, such as the </w:t>
                </w:r>
                <w:r w:rsidRPr="001F3224">
                  <w:rPr>
                    <w:rFonts w:cs="Times New Roman"/>
                  </w:rPr>
                  <w:t xml:space="preserve">Swiss anarchist Gaston Dinner </w:t>
                </w:r>
                <w:r>
                  <w:rPr>
                    <w:rFonts w:cs="Times New Roman"/>
                  </w:rPr>
                  <w:t xml:space="preserve">and the </w:t>
                </w:r>
                <w:r w:rsidRPr="001F3224">
                  <w:rPr>
                    <w:rFonts w:cs="Times New Roman"/>
                  </w:rPr>
                  <w:t>Italian-born act</w:t>
                </w:r>
                <w:r>
                  <w:rPr>
                    <w:rFonts w:cs="Times New Roman"/>
                  </w:rPr>
                  <w:t xml:space="preserve">ress and future photographer Tina Modotti. Francisco Domínguez and Carlos González joined them as (respectively) music director and set/costume designer, though the playwright involved in the ethnographic project (Rafael Saavedra) did not take part. Like the Chauve-Souris, the Murciélago was identified as a form of </w:t>
                </w:r>
                <w:r>
                  <w:rPr>
                    <w:rFonts w:cs="Times New Roman"/>
                    <w:i/>
                  </w:rPr>
                  <w:t>teatro sintético</w:t>
                </w:r>
                <w:r>
                  <w:rPr>
                    <w:rFonts w:cs="Times New Roman"/>
                  </w:rPr>
                  <w:t xml:space="preserve"> that aimed to combine diverse art forms and compress space and time into short, ‘synthetic’ tableaux. In the words of </w:t>
                </w:r>
                <w:r w:rsidRPr="001032FA">
                  <w:rPr>
                    <w:rFonts w:cs="Times New Roman"/>
                  </w:rPr>
                  <w:t xml:space="preserve">Quintanilla, </w:t>
                </w:r>
                <w:r>
                  <w:rPr>
                    <w:rFonts w:cs="Times New Roman"/>
                  </w:rPr>
                  <w:t>‘</w:t>
                </w:r>
                <w:r w:rsidRPr="001032FA">
                  <w:rPr>
                    <w:rFonts w:cs="Times New Roman"/>
                  </w:rPr>
                  <w:t>the Bat is not the name of a comedy or drama but refers instead to a new, special genre of today’s theater in which music, song, dance, mimicry, and painting collaborate and elements are harmoniously ordered to elicit an exq</w:t>
                </w:r>
                <w:r>
                  <w:rPr>
                    <w:rFonts w:cs="Times New Roman"/>
                  </w:rPr>
                  <w:t xml:space="preserve">uisite emotion promised to all’. This avant-garde impulse to mix artistic genres and media was also implicitly linked to the discourse of </w:t>
                </w:r>
                <w:r>
                  <w:rPr>
                    <w:rFonts w:cs="Times New Roman"/>
                    <w:i/>
                  </w:rPr>
                  <w:t>mestizaje</w:t>
                </w:r>
                <w:r>
                  <w:rPr>
                    <w:rFonts w:cs="Times New Roman"/>
                  </w:rPr>
                  <w:t xml:space="preserve">, or racial mixture: the group </w:t>
                </w:r>
                <w:r>
                  <w:t>juxtaposed short, picturesque scenes of urban (‘European’) and rural (indigenous) life with the intention of ‘presenting to the public, especially abroad, in a synthetic and suggestive form, all those aspects of our national life that are characteristic of our color, our melody, and our poetry’ (Quintanilla 2).</w:t>
                </w:r>
              </w:p>
              <w:p w14:paraId="70C17E5D" w14:textId="77777777" w:rsidR="00A56464" w:rsidRDefault="00A56464" w:rsidP="00A56464">
                <w:pPr>
                  <w:ind w:firstLine="720"/>
                </w:pPr>
              </w:p>
              <w:p w14:paraId="4A19976B" w14:textId="77777777" w:rsidR="00F667E4" w:rsidRDefault="00A56464" w:rsidP="00A56464">
                <w:r>
                  <w:t xml:space="preserve">In fact, the Murciélago’s debut took place in Mexico, though its audience was indeed international: the performance was sponsored by the municipal government and local business leaders as a special evening of entertainment for the American Industrial Mission, a delegation of U.S. executives whose task was to establish economic ties with the new post-revolutionary regime. Quintanilla played the role of emcee, and Gaston Dinner and Quintanilla’s American wife Ruth Stallsmith appeared in acting roles, as did Tina Modotti, who played a </w:t>
                </w:r>
                <w:r>
                  <w:rPr>
                    <w:i/>
                  </w:rPr>
                  <w:t xml:space="preserve">purépecha </w:t>
                </w:r>
                <w:r>
                  <w:t>woman enacting the annual ritual for the Night of the Dead on the Island of Janitzio in Michoacán. Indigenous performers under the direction of N</w:t>
                </w:r>
                <w:bookmarkStart w:id="0" w:name="_GoBack"/>
                <w:bookmarkEnd w:id="0"/>
                <w:r>
                  <w:t xml:space="preserve">icolás Bartolo Juárez provided the music and also appeared in scenes such as the </w:t>
                </w:r>
                <w:r w:rsidRPr="009537FC">
                  <w:rPr>
                    <w:i/>
                  </w:rPr>
                  <w:t>Danza de</w:t>
                </w:r>
                <w:r>
                  <w:rPr>
                    <w:i/>
                  </w:rPr>
                  <w:t xml:space="preserve"> los v</w:t>
                </w:r>
                <w:r w:rsidRPr="009537FC">
                  <w:rPr>
                    <w:i/>
                  </w:rPr>
                  <w:t>iejitos</w:t>
                </w:r>
                <w:r>
                  <w:t xml:space="preserve">, the traditional Dance of the Old Men. Scenes of urban life included </w:t>
                </w:r>
                <w:r w:rsidRPr="009537FC">
                  <w:rPr>
                    <w:i/>
                  </w:rPr>
                  <w:t>Camiones</w:t>
                </w:r>
                <w:r>
                  <w:t xml:space="preserve"> (Tramcars) and </w:t>
                </w:r>
                <w:r>
                  <w:rPr>
                    <w:i/>
                  </w:rPr>
                  <w:t>El a</w:t>
                </w:r>
                <w:r w:rsidRPr="009537FC">
                  <w:rPr>
                    <w:i/>
                  </w:rPr>
                  <w:t>parador</w:t>
                </w:r>
                <w:r>
                  <w:t xml:space="preserve"> (Storefront Window),</w:t>
                </w:r>
                <w:r>
                  <w:rPr>
                    <w:rFonts w:cs="Times New Roman"/>
                  </w:rPr>
                  <w:t xml:space="preserve"> in which human actors played the part of dolls in a display representing ‘typical’ Mexican figures such as the </w:t>
                </w:r>
                <w:r>
                  <w:rPr>
                    <w:rFonts w:cs="Times New Roman"/>
                    <w:i/>
                  </w:rPr>
                  <w:t>charro.</w:t>
                </w:r>
                <w:r>
                  <w:rPr>
                    <w:rFonts w:cs="Times New Roman"/>
                  </w:rPr>
                  <w:t xml:space="preserve"> </w:t>
                </w:r>
                <w:r>
                  <w:t>Although the performance received positive reviews and was hailed by many as the germ of a truly Mexican theatre, the group would never again perform.</w:t>
                </w:r>
              </w:p>
              <w:p w14:paraId="52D2B16C" w14:textId="77777777" w:rsidR="00F667E4" w:rsidRDefault="00F667E4" w:rsidP="00A56464"/>
              <w:p w14:paraId="77ED55FF" w14:textId="77777777" w:rsidR="00F667E4" w:rsidRDefault="00F667E4" w:rsidP="00F667E4">
                <w:pPr>
                  <w:keepNext/>
                </w:pPr>
                <w:r>
                  <w:t xml:space="preserve">File: </w:t>
                </w:r>
                <w:r w:rsidRPr="00F667E4">
                  <w:t>1 - Murcielago cover</w:t>
                </w:r>
                <w:r>
                  <w:t>.jpg</w:t>
                </w:r>
              </w:p>
              <w:p w14:paraId="670908B4" w14:textId="77777777" w:rsidR="00EA51C2" w:rsidRDefault="00F667E4" w:rsidP="00EA51C2">
                <w:pPr>
                  <w:pStyle w:val="Caption"/>
                  <w:spacing w:after="0"/>
                </w:pPr>
                <w:r>
                  <w:lastRenderedPageBreak/>
                  <w:t xml:space="preserve">Figure </w:t>
                </w:r>
                <w:fldSimple w:instr=" SEQ Figure \* ARABIC ">
                  <w:r w:rsidR="00EA51C2">
                    <w:rPr>
                      <w:noProof/>
                    </w:rPr>
                    <w:t>1</w:t>
                  </w:r>
                </w:fldSimple>
                <w:r>
                  <w:t xml:space="preserve"> Carlos González's cover of the program for the Teatro del Murciélago [Theater of the Bat] depicts the folk performance called </w:t>
                </w:r>
                <w:r w:rsidR="00EA51C2">
                  <w:t>the Dance of the Moors.</w:t>
                </w:r>
              </w:p>
              <w:p w14:paraId="609FBEF9" w14:textId="77777777" w:rsidR="00EA51C2" w:rsidRPr="00EA51C2" w:rsidRDefault="00EA51C2" w:rsidP="00EA51C2">
                <w:pPr>
                  <w:pStyle w:val="Caption"/>
                  <w:spacing w:after="0"/>
                </w:pPr>
                <w:r w:rsidRPr="00EA51C2">
                  <w:rPr>
                    <w:b w:val="0"/>
                    <w:color w:val="auto"/>
                    <w:sz w:val="22"/>
                    <w:szCs w:val="22"/>
                  </w:rPr>
                  <w:t>Source:</w:t>
                </w:r>
                <w:r>
                  <w:t xml:space="preserve"> </w:t>
                </w:r>
                <w:r w:rsidRPr="00EA51C2">
                  <w:rPr>
                    <w:rFonts w:ascii="Calibri" w:hAnsi="Calibri"/>
                    <w:b w:val="0"/>
                    <w:color w:val="auto"/>
                    <w:sz w:val="22"/>
                    <w:szCs w:val="22"/>
                  </w:rPr>
                  <w:t xml:space="preserve">Quintanilla, L.  (1924) </w:t>
                </w:r>
                <w:r w:rsidRPr="00EA51C2">
                  <w:rPr>
                    <w:rFonts w:ascii="Calibri" w:hAnsi="Calibri"/>
                    <w:b w:val="0"/>
                    <w:i/>
                    <w:color w:val="auto"/>
                    <w:sz w:val="22"/>
                    <w:szCs w:val="22"/>
                  </w:rPr>
                  <w:t>Teatro Mexicano del Murciélago</w:t>
                </w:r>
                <w:r w:rsidRPr="00EA51C2">
                  <w:rPr>
                    <w:rFonts w:ascii="Calibri" w:hAnsi="Calibri"/>
                    <w:b w:val="0"/>
                    <w:color w:val="auto"/>
                    <w:sz w:val="22"/>
                    <w:szCs w:val="22"/>
                  </w:rPr>
                  <w:t>, Mexico City: Talleres Gráficos de la Nación.</w:t>
                </w:r>
                <w:r>
                  <w:rPr>
                    <w:rFonts w:ascii="Calibri" w:hAnsi="Calibri"/>
                    <w:b w:val="0"/>
                    <w:color w:val="auto"/>
                    <w:sz w:val="22"/>
                    <w:szCs w:val="22"/>
                  </w:rPr>
                  <w:t xml:space="preserve"> </w:t>
                </w:r>
                <w:r w:rsidRPr="00EA51C2">
                  <w:rPr>
                    <w:rFonts w:ascii="Calibri" w:hAnsi="Calibri"/>
                    <w:b w:val="0"/>
                    <w:color w:val="auto"/>
                    <w:sz w:val="22"/>
                    <w:szCs w:val="22"/>
                  </w:rPr>
                  <w:t>Public domain.</w:t>
                </w:r>
              </w:p>
              <w:p w14:paraId="6B6E51A3" w14:textId="77777777" w:rsidR="00EA51C2" w:rsidRDefault="00EA51C2" w:rsidP="00A56464"/>
              <w:p w14:paraId="023ECBBC" w14:textId="77777777" w:rsidR="00EA51C2" w:rsidRDefault="00EA51C2" w:rsidP="00EA51C2">
                <w:pPr>
                  <w:keepNext/>
                </w:pPr>
                <w:r>
                  <w:t xml:space="preserve">File: </w:t>
                </w:r>
                <w:r w:rsidRPr="00EA51C2">
                  <w:t>2 - La Chauve-Souris</w:t>
                </w:r>
                <w:r>
                  <w:t>.jpg</w:t>
                </w:r>
              </w:p>
              <w:p w14:paraId="3E1AA5F7" w14:textId="77777777" w:rsidR="00EA51C2" w:rsidRDefault="00EA51C2" w:rsidP="00EA51C2">
                <w:pPr>
                  <w:pStyle w:val="Caption"/>
                  <w:spacing w:after="0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The cover of a booklet/program for La Chauve-Souris spectacle during its New York run depicts a carousel and some of the characters that appeared in the show.</w:t>
                </w:r>
              </w:p>
              <w:p w14:paraId="1F5DD731" w14:textId="77777777" w:rsidR="00EA51C2" w:rsidRPr="00EA51C2" w:rsidRDefault="00EA51C2" w:rsidP="00EA51C2">
                <w:r>
                  <w:t xml:space="preserve">Source: </w:t>
                </w:r>
                <w:r>
                  <w:t xml:space="preserve">Sayler, O. (1923) </w:t>
                </w:r>
                <w:r>
                  <w:rPr>
                    <w:i/>
                  </w:rPr>
                  <w:t>F. Ray Comstock and Morris Gest Have the Honor to Present Balieff’s Chauve-Souris, Bat Theatre, Moscow</w:t>
                </w:r>
                <w:r>
                  <w:t>, New York.</w:t>
                </w:r>
              </w:p>
              <w:p w14:paraId="6E1530D7" w14:textId="77777777" w:rsidR="00EA51C2" w:rsidRDefault="00EA51C2" w:rsidP="00EA51C2"/>
              <w:p w14:paraId="3DFF913B" w14:textId="77777777" w:rsidR="00EA51C2" w:rsidRDefault="00EA51C2" w:rsidP="00EA51C2">
                <w:pPr>
                  <w:keepNext/>
                </w:pPr>
                <w:r>
                  <w:t xml:space="preserve">File: </w:t>
                </w:r>
                <w:r w:rsidRPr="00EA51C2">
                  <w:t>3- Chauve-Souris peasantry</w:t>
                </w:r>
                <w:r>
                  <w:t>.jpg</w:t>
                </w:r>
              </w:p>
              <w:p w14:paraId="10735848" w14:textId="77777777" w:rsidR="00EA51C2" w:rsidRDefault="00EA51C2" w:rsidP="00EA51C2">
                <w:pPr>
                  <w:pStyle w:val="Caption"/>
                  <w:spacing w:after="0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 xml:space="preserve"> A watercolour by the artist Soudeikine of the scene 'Babi (The Russian Peasant)' from the booklet/program from La Chauve-Souris spectacle during its New York run.</w:t>
                </w:r>
              </w:p>
              <w:p w14:paraId="340E7F73" w14:textId="77777777" w:rsidR="003F0D73" w:rsidRDefault="00EA51C2" w:rsidP="00A56464">
                <w:r>
                  <w:t xml:space="preserve">Source: </w:t>
                </w:r>
                <w:r>
                  <w:t xml:space="preserve">Sayler, O. (1923) </w:t>
                </w:r>
                <w:r>
                  <w:rPr>
                    <w:i/>
                  </w:rPr>
                  <w:t>F. Ray Comstock and Morris Gest Have the Honor to Present Balieff’s Chauve-Souris, Bat Theatre, Moscow</w:t>
                </w:r>
                <w:r>
                  <w:t>, New York.</w:t>
                </w:r>
              </w:p>
            </w:tc>
          </w:sdtContent>
        </w:sdt>
      </w:tr>
      <w:tr w:rsidR="003235A7" w14:paraId="593F06D2" w14:textId="77777777" w:rsidTr="003235A7">
        <w:tc>
          <w:tcPr>
            <w:tcW w:w="9016" w:type="dxa"/>
          </w:tcPr>
          <w:p w14:paraId="3DEDB2B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62EF2253" w14:textId="77777777" w:rsidR="00D12D85" w:rsidRDefault="00D12D85" w:rsidP="008A5B87">
            <w:sdt>
              <w:sdtPr>
                <w:id w:val="1008410825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Del91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(De los Reyes)</w:t>
                </w:r>
                <w:r>
                  <w:fldChar w:fldCharType="end"/>
                </w:r>
              </w:sdtContent>
            </w:sdt>
          </w:p>
          <w:p w14:paraId="0B04BB4C" w14:textId="77777777" w:rsidR="00EA51C2" w:rsidRDefault="00EA51C2" w:rsidP="008A5B87"/>
          <w:sdt>
            <w:sdtPr>
              <w:alias w:val="Further reading"/>
              <w:tag w:val="furtherReading"/>
              <w:id w:val="-1516217107"/>
              <w:placeholder>
                <w:docPart w:val="F9597D601C97484F82F48916CD594F4F"/>
              </w:placeholder>
            </w:sdtPr>
            <w:sdtContent>
              <w:p w14:paraId="4F9210B9" w14:textId="77777777" w:rsidR="00A56464" w:rsidRDefault="00180831" w:rsidP="00A56464">
                <w:sdt>
                  <w:sdtPr>
                    <w:id w:val="-87570227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Ort05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(Ortiz)</w:t>
                    </w:r>
                    <w:r>
                      <w:fldChar w:fldCharType="end"/>
                    </w:r>
                  </w:sdtContent>
                </w:sdt>
              </w:p>
              <w:p w14:paraId="3198794D" w14:textId="77777777" w:rsidR="00180831" w:rsidRDefault="00180831" w:rsidP="00A56464"/>
              <w:p w14:paraId="41724E9F" w14:textId="77777777" w:rsidR="003235A7" w:rsidRDefault="00180831" w:rsidP="00FB11DE">
                <w:sdt>
                  <w:sdtPr>
                    <w:id w:val="95930209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Qui24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(Quintanilla)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61F5970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65C8ED" w14:textId="77777777" w:rsidR="00F667E4" w:rsidRDefault="00F667E4" w:rsidP="007A0D55">
      <w:pPr>
        <w:spacing w:after="0" w:line="240" w:lineRule="auto"/>
      </w:pPr>
      <w:r>
        <w:separator/>
      </w:r>
    </w:p>
  </w:endnote>
  <w:endnote w:type="continuationSeparator" w:id="0">
    <w:p w14:paraId="37DA9195" w14:textId="77777777" w:rsidR="00F667E4" w:rsidRDefault="00F667E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B0DC17" w14:textId="77777777" w:rsidR="00F667E4" w:rsidRDefault="00F667E4" w:rsidP="007A0D55">
      <w:pPr>
        <w:spacing w:after="0" w:line="240" w:lineRule="auto"/>
      </w:pPr>
      <w:r>
        <w:separator/>
      </w:r>
    </w:p>
  </w:footnote>
  <w:footnote w:type="continuationSeparator" w:id="0">
    <w:p w14:paraId="247D624B" w14:textId="77777777" w:rsidR="00F667E4" w:rsidRDefault="00F667E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F6E644" w14:textId="77777777" w:rsidR="00F667E4" w:rsidRDefault="00F667E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8EC8F41" w14:textId="77777777" w:rsidR="00F667E4" w:rsidRDefault="00F667E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464"/>
    <w:rsid w:val="00032559"/>
    <w:rsid w:val="00052040"/>
    <w:rsid w:val="000B25AE"/>
    <w:rsid w:val="000B55AB"/>
    <w:rsid w:val="000D24DC"/>
    <w:rsid w:val="00101B2E"/>
    <w:rsid w:val="00116FA0"/>
    <w:rsid w:val="0015114C"/>
    <w:rsid w:val="00180831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56464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12D85"/>
    <w:rsid w:val="00D656DA"/>
    <w:rsid w:val="00D83300"/>
    <w:rsid w:val="00DC6B48"/>
    <w:rsid w:val="00DF01B0"/>
    <w:rsid w:val="00E85A05"/>
    <w:rsid w:val="00E95829"/>
    <w:rsid w:val="00EA51C2"/>
    <w:rsid w:val="00EA606C"/>
    <w:rsid w:val="00EB0C8C"/>
    <w:rsid w:val="00EB51FD"/>
    <w:rsid w:val="00EB77DB"/>
    <w:rsid w:val="00ED139F"/>
    <w:rsid w:val="00EF74F7"/>
    <w:rsid w:val="00F36937"/>
    <w:rsid w:val="00F60F53"/>
    <w:rsid w:val="00F667E4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D473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5646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464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F667E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5646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464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F667E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8FEAF872E4684C9200387B9D860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FDEE1-7301-EE45-8FBC-5A9B9E87108B}"/>
      </w:docPartPr>
      <w:docPartBody>
        <w:p w:rsidR="00000000" w:rsidRDefault="004E117A">
          <w:pPr>
            <w:pStyle w:val="698FEAF872E4684C9200387B9D8603B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01972BF0DE7654FA1691408DFBF6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71E8D-C0D9-264B-BDA4-1E54147A7BD8}"/>
      </w:docPartPr>
      <w:docPartBody>
        <w:p w:rsidR="00000000" w:rsidRDefault="004E117A">
          <w:pPr>
            <w:pStyle w:val="701972BF0DE7654FA1691408DFBF695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5C82D397635A843B307088D00F09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13B57-A40A-A540-8488-45A3409C7ACC}"/>
      </w:docPartPr>
      <w:docPartBody>
        <w:p w:rsidR="00000000" w:rsidRDefault="004E117A">
          <w:pPr>
            <w:pStyle w:val="F5C82D397635A843B307088D00F0909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F7A43D469E35D44954F8526C0C28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13141-EC75-E240-A0C8-FAD9F654180C}"/>
      </w:docPartPr>
      <w:docPartBody>
        <w:p w:rsidR="00000000" w:rsidRDefault="004E117A">
          <w:pPr>
            <w:pStyle w:val="6F7A43D469E35D44954F8526C0C2814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140662772DB21449F64BC0502BC7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021AC-AE04-034F-92D8-9FA862BCA1E4}"/>
      </w:docPartPr>
      <w:docPartBody>
        <w:p w:rsidR="00000000" w:rsidRDefault="004E117A">
          <w:pPr>
            <w:pStyle w:val="8140662772DB21449F64BC0502BC775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F403E3550393E4098C1C33441824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7F0F1-7B9F-FB45-B7E1-273624C36A5D}"/>
      </w:docPartPr>
      <w:docPartBody>
        <w:p w:rsidR="00000000" w:rsidRDefault="004E117A">
          <w:pPr>
            <w:pStyle w:val="8F403E3550393E4098C1C334418241C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92F01D19FE9514594DD4139D8549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ADA4D-8BF8-0645-A0C4-5F3A69F9BEC0}"/>
      </w:docPartPr>
      <w:docPartBody>
        <w:p w:rsidR="00000000" w:rsidRDefault="004E117A">
          <w:pPr>
            <w:pStyle w:val="992F01D19FE9514594DD4139D8549A8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2113F0DD275F94CBCEF13B0E4C23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F09B1-A778-9441-8F36-6AF4CA0D4B54}"/>
      </w:docPartPr>
      <w:docPartBody>
        <w:p w:rsidR="00000000" w:rsidRDefault="004E117A">
          <w:pPr>
            <w:pStyle w:val="12113F0DD275F94CBCEF13B0E4C23F1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F688594E253A443B22307A6D25EA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9B6A0-6AC3-DC4A-8257-0B0C69C4FDA7}"/>
      </w:docPartPr>
      <w:docPartBody>
        <w:p w:rsidR="00000000" w:rsidRDefault="004E117A">
          <w:pPr>
            <w:pStyle w:val="8F688594E253A443B22307A6D25EAA7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035C1356B1B4447B752CFC9065D0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E78DB-4E9F-4D48-8EE2-3AA2D89FA249}"/>
      </w:docPartPr>
      <w:docPartBody>
        <w:p w:rsidR="00000000" w:rsidRDefault="004E117A">
          <w:pPr>
            <w:pStyle w:val="3035C1356B1B4447B752CFC9065D0A0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8FEAF872E4684C9200387B9D8603BF">
    <w:name w:val="698FEAF872E4684C9200387B9D8603BF"/>
  </w:style>
  <w:style w:type="paragraph" w:customStyle="1" w:styleId="701972BF0DE7654FA1691408DFBF695D">
    <w:name w:val="701972BF0DE7654FA1691408DFBF695D"/>
  </w:style>
  <w:style w:type="paragraph" w:customStyle="1" w:styleId="F5C82D397635A843B307088D00F09091">
    <w:name w:val="F5C82D397635A843B307088D00F09091"/>
  </w:style>
  <w:style w:type="paragraph" w:customStyle="1" w:styleId="6F7A43D469E35D44954F8526C0C2814D">
    <w:name w:val="6F7A43D469E35D44954F8526C0C2814D"/>
  </w:style>
  <w:style w:type="paragraph" w:customStyle="1" w:styleId="8140662772DB21449F64BC0502BC7750">
    <w:name w:val="8140662772DB21449F64BC0502BC7750"/>
  </w:style>
  <w:style w:type="paragraph" w:customStyle="1" w:styleId="8F403E3550393E4098C1C334418241C4">
    <w:name w:val="8F403E3550393E4098C1C334418241C4"/>
  </w:style>
  <w:style w:type="paragraph" w:customStyle="1" w:styleId="992F01D19FE9514594DD4139D8549A8D">
    <w:name w:val="992F01D19FE9514594DD4139D8549A8D"/>
  </w:style>
  <w:style w:type="paragraph" w:customStyle="1" w:styleId="12113F0DD275F94CBCEF13B0E4C23F16">
    <w:name w:val="12113F0DD275F94CBCEF13B0E4C23F16"/>
  </w:style>
  <w:style w:type="paragraph" w:customStyle="1" w:styleId="8F688594E253A443B22307A6D25EAA7E">
    <w:name w:val="8F688594E253A443B22307A6D25EAA7E"/>
  </w:style>
  <w:style w:type="paragraph" w:customStyle="1" w:styleId="3035C1356B1B4447B752CFC9065D0A02">
    <w:name w:val="3035C1356B1B4447B752CFC9065D0A02"/>
  </w:style>
  <w:style w:type="paragraph" w:customStyle="1" w:styleId="F9597D601C97484F82F48916CD594F4F">
    <w:name w:val="F9597D601C97484F82F48916CD594F4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8FEAF872E4684C9200387B9D8603BF">
    <w:name w:val="698FEAF872E4684C9200387B9D8603BF"/>
  </w:style>
  <w:style w:type="paragraph" w:customStyle="1" w:styleId="701972BF0DE7654FA1691408DFBF695D">
    <w:name w:val="701972BF0DE7654FA1691408DFBF695D"/>
  </w:style>
  <w:style w:type="paragraph" w:customStyle="1" w:styleId="F5C82D397635A843B307088D00F09091">
    <w:name w:val="F5C82D397635A843B307088D00F09091"/>
  </w:style>
  <w:style w:type="paragraph" w:customStyle="1" w:styleId="6F7A43D469E35D44954F8526C0C2814D">
    <w:name w:val="6F7A43D469E35D44954F8526C0C2814D"/>
  </w:style>
  <w:style w:type="paragraph" w:customStyle="1" w:styleId="8140662772DB21449F64BC0502BC7750">
    <w:name w:val="8140662772DB21449F64BC0502BC7750"/>
  </w:style>
  <w:style w:type="paragraph" w:customStyle="1" w:styleId="8F403E3550393E4098C1C334418241C4">
    <w:name w:val="8F403E3550393E4098C1C334418241C4"/>
  </w:style>
  <w:style w:type="paragraph" w:customStyle="1" w:styleId="992F01D19FE9514594DD4139D8549A8D">
    <w:name w:val="992F01D19FE9514594DD4139D8549A8D"/>
  </w:style>
  <w:style w:type="paragraph" w:customStyle="1" w:styleId="12113F0DD275F94CBCEF13B0E4C23F16">
    <w:name w:val="12113F0DD275F94CBCEF13B0E4C23F16"/>
  </w:style>
  <w:style w:type="paragraph" w:customStyle="1" w:styleId="8F688594E253A443B22307A6D25EAA7E">
    <w:name w:val="8F688594E253A443B22307A6D25EAA7E"/>
  </w:style>
  <w:style w:type="paragraph" w:customStyle="1" w:styleId="3035C1356B1B4447B752CFC9065D0A02">
    <w:name w:val="3035C1356B1B4447B752CFC9065D0A02"/>
  </w:style>
  <w:style w:type="paragraph" w:customStyle="1" w:styleId="F9597D601C97484F82F48916CD594F4F">
    <w:name w:val="F9597D601C97484F82F48916CD594F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Ort05</b:Tag>
    <b:SourceType>Book</b:SourceType>
    <b:Guid>{32234908-E699-494B-BB34-B7465AA3382E}</b:Guid>
    <b:Author>
      <b:Author>
        <b:NameList>
          <b:Person>
            <b:Last>Ortiz</b:Last>
            <b:First>A.</b:First>
          </b:Person>
        </b:NameList>
      </b:Author>
    </b:Author>
    <b:Title>Teatro y vanguardia en el México posrevolucionario</b:Title>
    <b:Publisher>Universidad Autónoma Metropolitana</b:Publisher>
    <b:City>Azcapotzalco</b:City>
    <b:Year>2005</b:Year>
    <b:RefOrder>2</b:RefOrder>
  </b:Source>
  <b:Source>
    <b:Tag>Qui24</b:Tag>
    <b:SourceType>Book</b:SourceType>
    <b:Guid>{E59E59C9-5EDA-E64C-B9C8-A4B79D6F1BBE}</b:Guid>
    <b:Author>
      <b:Author>
        <b:NameList>
          <b:Person>
            <b:Last>Quintanilla</b:Last>
            <b:First>L.</b:First>
          </b:Person>
        </b:NameList>
      </b:Author>
    </b:Author>
    <b:Title>Teatro Mexicano del Murciélago</b:Title>
    <b:City>Mexico City</b:City>
    <b:Publisher>Talleres Gráficos de la Nación</b:Publisher>
    <b:Year>1924</b:Year>
    <b:RefOrder>3</b:RefOrder>
  </b:Source>
  <b:Source>
    <b:Tag>Del91</b:Tag>
    <b:SourceType>Book</b:SourceType>
    <b:Guid>{782193E9-5792-8248-A996-54BD4D8611A7}</b:Guid>
    <b:Author>
      <b:Author>
        <b:NameList>
          <b:Person>
            <b:Last>De los Reyes</b:Last>
            <b:First>A.</b:First>
          </b:Person>
        </b:NameList>
      </b:Author>
    </b:Author>
    <b:Title>Manuel Gamio y el cine</b:Title>
    <b:City>Mexico City</b:City>
    <b:Publisher>Universidad Nacional Autónoma de México</b:Publisher>
    <b:Year>1991</b:Year>
    <b:RefOrder>1</b:RefOrder>
  </b:Source>
</b:Sources>
</file>

<file path=customXml/itemProps1.xml><?xml version="1.0" encoding="utf-8"?>
<ds:datastoreItem xmlns:ds="http://schemas.openxmlformats.org/officeDocument/2006/customXml" ds:itemID="{A4823386-4209-BB41-A846-F8D0D6CC2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3</Pages>
  <Words>1280</Words>
  <Characters>7299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2</cp:revision>
  <dcterms:created xsi:type="dcterms:W3CDTF">2015-09-06T17:19:00Z</dcterms:created>
  <dcterms:modified xsi:type="dcterms:W3CDTF">2015-09-06T18:29:00Z</dcterms:modified>
</cp:coreProperties>
</file>