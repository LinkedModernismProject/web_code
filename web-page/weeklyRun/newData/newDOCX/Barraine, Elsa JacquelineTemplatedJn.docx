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D0726" w14:paraId="7AD3AC02" w14:textId="77777777" w:rsidTr="00922950">
        <w:tc>
          <w:tcPr>
            <w:tcW w:w="491" w:type="dxa"/>
            <w:vMerge w:val="restart"/>
            <w:shd w:val="clear" w:color="auto" w:fill="A6A6A6" w:themeFill="background1" w:themeFillShade="A6"/>
            <w:textDirection w:val="btLr"/>
          </w:tcPr>
          <w:p w14:paraId="3BF43F92" w14:textId="77777777" w:rsidR="00B574C9" w:rsidRPr="003D0726" w:rsidRDefault="00B574C9" w:rsidP="00CC586D">
            <w:pPr>
              <w:jc w:val="center"/>
              <w:rPr>
                <w:b/>
                <w:color w:val="FFFFFF" w:themeColor="background1"/>
              </w:rPr>
            </w:pPr>
            <w:r w:rsidRPr="003D0726">
              <w:rPr>
                <w:b/>
                <w:color w:val="FFFFFF" w:themeColor="background1"/>
              </w:rPr>
              <w:t>About you</w:t>
            </w:r>
          </w:p>
        </w:tc>
        <w:sdt>
          <w:sdtPr>
            <w:rPr>
              <w:b/>
              <w:color w:val="FFFFFF" w:themeColor="background1"/>
            </w:rPr>
            <w:alias w:val="Salutation"/>
            <w:tag w:val="salutation"/>
            <w:id w:val="-1659997262"/>
            <w:placeholder>
              <w:docPart w:val="0F479E90C220A74E921F8315D5B29B49"/>
            </w:placeholder>
            <w:showingPlcHdr/>
            <w:dropDownList>
              <w:listItem w:displayText="Dr." w:value="Dr."/>
              <w:listItem w:displayText="Prof." w:value="Prof."/>
            </w:dropDownList>
          </w:sdtPr>
          <w:sdtContent>
            <w:tc>
              <w:tcPr>
                <w:tcW w:w="1259" w:type="dxa"/>
              </w:tcPr>
              <w:p w14:paraId="24378E5F" w14:textId="77777777" w:rsidR="00B574C9" w:rsidRPr="003D0726" w:rsidRDefault="00B574C9" w:rsidP="00CC586D">
                <w:pPr>
                  <w:jc w:val="center"/>
                  <w:rPr>
                    <w:b/>
                    <w:color w:val="FFFFFF" w:themeColor="background1"/>
                  </w:rPr>
                </w:pPr>
                <w:r w:rsidRPr="003D0726">
                  <w:rPr>
                    <w:rStyle w:val="PlaceholderText"/>
                    <w:b/>
                    <w:color w:val="FFFFFF" w:themeColor="background1"/>
                  </w:rPr>
                  <w:t>[Salutation]</w:t>
                </w:r>
              </w:p>
            </w:tc>
          </w:sdtContent>
        </w:sdt>
        <w:sdt>
          <w:sdtPr>
            <w:alias w:val="First name"/>
            <w:tag w:val="authorFirstName"/>
            <w:id w:val="581645879"/>
            <w:placeholder>
              <w:docPart w:val="DE3A01A0FF20834CAF5D995951F549F2"/>
            </w:placeholder>
            <w:text/>
          </w:sdtPr>
          <w:sdtContent>
            <w:tc>
              <w:tcPr>
                <w:tcW w:w="2073" w:type="dxa"/>
              </w:tcPr>
              <w:p w14:paraId="025D8D2F" w14:textId="77777777" w:rsidR="00B574C9" w:rsidRPr="003D0726" w:rsidRDefault="00D45BF2" w:rsidP="00D45BF2">
                <w:r w:rsidRPr="003D0726">
                  <w:t>Laura</w:t>
                </w:r>
              </w:p>
            </w:tc>
          </w:sdtContent>
        </w:sdt>
        <w:sdt>
          <w:sdtPr>
            <w:alias w:val="Middle name"/>
            <w:tag w:val="authorMiddleName"/>
            <w:id w:val="-2076034781"/>
            <w:placeholder>
              <w:docPart w:val="872BD7175C948C4BA2FECC7C411569AF"/>
            </w:placeholder>
            <w:showingPlcHdr/>
            <w:text/>
          </w:sdtPr>
          <w:sdtContent>
            <w:tc>
              <w:tcPr>
                <w:tcW w:w="2551" w:type="dxa"/>
              </w:tcPr>
              <w:p w14:paraId="59FE002A" w14:textId="77777777" w:rsidR="00B574C9" w:rsidRPr="003D0726" w:rsidRDefault="00B574C9" w:rsidP="00922950">
                <w:r w:rsidRPr="003D0726">
                  <w:rPr>
                    <w:rStyle w:val="PlaceholderText"/>
                  </w:rPr>
                  <w:t>[Middle name]</w:t>
                </w:r>
              </w:p>
            </w:tc>
          </w:sdtContent>
        </w:sdt>
        <w:sdt>
          <w:sdtPr>
            <w:alias w:val="Last name"/>
            <w:tag w:val="authorLastName"/>
            <w:id w:val="-1088529830"/>
            <w:placeholder>
              <w:docPart w:val="C9D455A80F947F4A9A3EC69C187F499D"/>
            </w:placeholder>
            <w:text/>
          </w:sdtPr>
          <w:sdtContent>
            <w:tc>
              <w:tcPr>
                <w:tcW w:w="2642" w:type="dxa"/>
              </w:tcPr>
              <w:p w14:paraId="00593F07" w14:textId="77777777" w:rsidR="00B574C9" w:rsidRPr="003D0726" w:rsidRDefault="00D45BF2" w:rsidP="00D45BF2">
                <w:proofErr w:type="spellStart"/>
                <w:r w:rsidRPr="003D0726">
                  <w:t>Hamer</w:t>
                </w:r>
                <w:proofErr w:type="spellEnd"/>
              </w:p>
            </w:tc>
          </w:sdtContent>
        </w:sdt>
      </w:tr>
      <w:tr w:rsidR="00B574C9" w:rsidRPr="003D0726" w14:paraId="3AB7D233" w14:textId="77777777" w:rsidTr="001A6A06">
        <w:trPr>
          <w:trHeight w:val="986"/>
        </w:trPr>
        <w:tc>
          <w:tcPr>
            <w:tcW w:w="491" w:type="dxa"/>
            <w:vMerge/>
            <w:shd w:val="clear" w:color="auto" w:fill="A6A6A6" w:themeFill="background1" w:themeFillShade="A6"/>
          </w:tcPr>
          <w:p w14:paraId="257AB8F9" w14:textId="77777777" w:rsidR="00B574C9" w:rsidRPr="003D0726" w:rsidRDefault="00B574C9" w:rsidP="00CF1542">
            <w:pPr>
              <w:jc w:val="center"/>
              <w:rPr>
                <w:b/>
                <w:color w:val="FFFFFF" w:themeColor="background1"/>
              </w:rPr>
            </w:pPr>
          </w:p>
        </w:tc>
        <w:sdt>
          <w:sdtPr>
            <w:alias w:val="Biography"/>
            <w:tag w:val="authorBiography"/>
            <w:id w:val="938807824"/>
            <w:placeholder>
              <w:docPart w:val="0E7F43C068830540B2479B94BB0570C7"/>
            </w:placeholder>
            <w:showingPlcHdr/>
          </w:sdtPr>
          <w:sdtContent>
            <w:tc>
              <w:tcPr>
                <w:tcW w:w="8525" w:type="dxa"/>
                <w:gridSpan w:val="4"/>
              </w:tcPr>
              <w:p w14:paraId="7016EE10" w14:textId="77777777" w:rsidR="00B574C9" w:rsidRPr="003D0726" w:rsidRDefault="00B574C9" w:rsidP="00922950">
                <w:r w:rsidRPr="003D0726">
                  <w:rPr>
                    <w:rStyle w:val="PlaceholderText"/>
                  </w:rPr>
                  <w:t>[Enter your biography]</w:t>
                </w:r>
              </w:p>
            </w:tc>
          </w:sdtContent>
        </w:sdt>
      </w:tr>
      <w:tr w:rsidR="00B574C9" w:rsidRPr="003D0726" w14:paraId="76E69D1D" w14:textId="77777777" w:rsidTr="001A6A06">
        <w:trPr>
          <w:trHeight w:val="986"/>
        </w:trPr>
        <w:tc>
          <w:tcPr>
            <w:tcW w:w="491" w:type="dxa"/>
            <w:vMerge/>
            <w:shd w:val="clear" w:color="auto" w:fill="A6A6A6" w:themeFill="background1" w:themeFillShade="A6"/>
          </w:tcPr>
          <w:p w14:paraId="3907C811" w14:textId="77777777" w:rsidR="00B574C9" w:rsidRPr="003D0726" w:rsidRDefault="00B574C9" w:rsidP="00CF1542">
            <w:pPr>
              <w:jc w:val="center"/>
              <w:rPr>
                <w:b/>
                <w:color w:val="FFFFFF" w:themeColor="background1"/>
              </w:rPr>
            </w:pPr>
          </w:p>
        </w:tc>
        <w:sdt>
          <w:sdtPr>
            <w:alias w:val="Affiliation"/>
            <w:tag w:val="affiliation"/>
            <w:id w:val="2012937915"/>
            <w:placeholder>
              <w:docPart w:val="B4B954360D1B6A4B9C9F30462ECF9141"/>
            </w:placeholder>
            <w:showingPlcHdr/>
            <w:text/>
          </w:sdtPr>
          <w:sdtContent>
            <w:tc>
              <w:tcPr>
                <w:tcW w:w="8525" w:type="dxa"/>
                <w:gridSpan w:val="4"/>
              </w:tcPr>
              <w:p w14:paraId="7A931056" w14:textId="77777777" w:rsidR="00B574C9" w:rsidRPr="003D0726" w:rsidRDefault="00B574C9" w:rsidP="00B574C9">
                <w:r w:rsidRPr="003D0726">
                  <w:rPr>
                    <w:rStyle w:val="PlaceholderText"/>
                  </w:rPr>
                  <w:t>[Enter the institution with which you are affiliated]</w:t>
                </w:r>
              </w:p>
            </w:tc>
          </w:sdtContent>
        </w:sdt>
      </w:tr>
    </w:tbl>
    <w:p w14:paraId="082654B4" w14:textId="77777777" w:rsidR="003D3579" w:rsidRPr="003D07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0726" w14:paraId="3B49BA2A" w14:textId="77777777" w:rsidTr="00244BB0">
        <w:tc>
          <w:tcPr>
            <w:tcW w:w="9016" w:type="dxa"/>
            <w:shd w:val="clear" w:color="auto" w:fill="A6A6A6" w:themeFill="background1" w:themeFillShade="A6"/>
            <w:tcMar>
              <w:top w:w="113" w:type="dxa"/>
              <w:bottom w:w="113" w:type="dxa"/>
            </w:tcMar>
          </w:tcPr>
          <w:p w14:paraId="418C37E9" w14:textId="77777777" w:rsidR="00244BB0" w:rsidRPr="003D0726" w:rsidRDefault="00244BB0" w:rsidP="00244BB0">
            <w:pPr>
              <w:jc w:val="center"/>
              <w:rPr>
                <w:b/>
                <w:color w:val="FFFFFF" w:themeColor="background1"/>
              </w:rPr>
            </w:pPr>
            <w:r w:rsidRPr="003D0726">
              <w:rPr>
                <w:b/>
                <w:color w:val="FFFFFF" w:themeColor="background1"/>
              </w:rPr>
              <w:t>Your article</w:t>
            </w:r>
          </w:p>
        </w:tc>
      </w:tr>
      <w:tr w:rsidR="003F0D73" w:rsidRPr="003D0726" w14:paraId="09171300" w14:textId="77777777" w:rsidTr="003F0D73">
        <w:sdt>
          <w:sdtPr>
            <w:rPr>
              <w:b/>
            </w:rPr>
            <w:alias w:val="Article headword"/>
            <w:tag w:val="articleHeadword"/>
            <w:id w:val="-361440020"/>
            <w:placeholder>
              <w:docPart w:val="7275650363E0BC43AA23073D55225A8D"/>
            </w:placeholder>
            <w:text/>
          </w:sdtPr>
          <w:sdtContent>
            <w:tc>
              <w:tcPr>
                <w:tcW w:w="9016" w:type="dxa"/>
                <w:tcMar>
                  <w:top w:w="113" w:type="dxa"/>
                  <w:bottom w:w="113" w:type="dxa"/>
                </w:tcMar>
              </w:tcPr>
              <w:p w14:paraId="1677B2E7" w14:textId="77777777" w:rsidR="003F0D73" w:rsidRPr="003D0726" w:rsidRDefault="00D45BF2" w:rsidP="00D45BF2">
                <w:pPr>
                  <w:rPr>
                    <w:b/>
                  </w:rPr>
                </w:pPr>
                <w:proofErr w:type="spellStart"/>
                <w:r w:rsidRPr="003D0726">
                  <w:rPr>
                    <w:b/>
                  </w:rPr>
                  <w:t>Barraine</w:t>
                </w:r>
                <w:proofErr w:type="spellEnd"/>
                <w:r w:rsidRPr="003D0726">
                  <w:rPr>
                    <w:b/>
                  </w:rPr>
                  <w:t>, Elsa Jacqueline (1910-1999)</w:t>
                </w:r>
              </w:p>
            </w:tc>
          </w:sdtContent>
        </w:sdt>
      </w:tr>
      <w:tr w:rsidR="00464699" w:rsidRPr="003D0726" w14:paraId="2A78CBBC" w14:textId="77777777" w:rsidTr="00994914">
        <w:sdt>
          <w:sdtPr>
            <w:alias w:val="Variant headwords"/>
            <w:tag w:val="variantHeadwords"/>
            <w:id w:val="173464402"/>
            <w:placeholder>
              <w:docPart w:val="A6ED4E866C810847942214CB7F491C2F"/>
            </w:placeholder>
            <w:showingPlcHdr/>
          </w:sdtPr>
          <w:sdtContent>
            <w:tc>
              <w:tcPr>
                <w:tcW w:w="9016" w:type="dxa"/>
                <w:tcMar>
                  <w:top w:w="113" w:type="dxa"/>
                  <w:bottom w:w="113" w:type="dxa"/>
                </w:tcMar>
              </w:tcPr>
              <w:p w14:paraId="55409AA0" w14:textId="77777777" w:rsidR="00464699" w:rsidRPr="003D0726" w:rsidRDefault="00464699" w:rsidP="00464699">
                <w:r w:rsidRPr="003D0726">
                  <w:rPr>
                    <w:rStyle w:val="PlaceholderText"/>
                    <w:b/>
                  </w:rPr>
                  <w:t xml:space="preserve">[Enter any </w:t>
                </w:r>
                <w:r w:rsidRPr="003D0726">
                  <w:rPr>
                    <w:rStyle w:val="PlaceholderText"/>
                    <w:b/>
                    <w:i/>
                  </w:rPr>
                  <w:t>variant forms</w:t>
                </w:r>
                <w:r w:rsidRPr="003D0726">
                  <w:rPr>
                    <w:rStyle w:val="PlaceholderText"/>
                    <w:b/>
                  </w:rPr>
                  <w:t xml:space="preserve"> of your headword – OPTIONAL]</w:t>
                </w:r>
              </w:p>
            </w:tc>
          </w:sdtContent>
        </w:sdt>
      </w:tr>
      <w:tr w:rsidR="00E85A05" w:rsidRPr="003D0726" w14:paraId="0A463064" w14:textId="77777777" w:rsidTr="003F0D73">
        <w:sdt>
          <w:sdtPr>
            <w:alias w:val="Abstract"/>
            <w:tag w:val="abstract"/>
            <w:id w:val="-635871867"/>
            <w:placeholder>
              <w:docPart w:val="9BB17C0DE66C1F498B736CBE296E235D"/>
            </w:placeholder>
          </w:sdtPr>
          <w:sdtContent>
            <w:tc>
              <w:tcPr>
                <w:tcW w:w="9016" w:type="dxa"/>
                <w:tcMar>
                  <w:top w:w="113" w:type="dxa"/>
                  <w:bottom w:w="113" w:type="dxa"/>
                </w:tcMar>
              </w:tcPr>
              <w:p w14:paraId="772CBC71" w14:textId="77777777" w:rsidR="00E85A05" w:rsidRPr="003D0726" w:rsidRDefault="00D45BF2" w:rsidP="00E85A05">
                <w:r w:rsidRPr="003D0726">
                  <w:t xml:space="preserve">Elsa </w:t>
                </w:r>
                <w:proofErr w:type="spellStart"/>
                <w:r w:rsidRPr="003D0726">
                  <w:t>Barraine’s</w:t>
                </w:r>
                <w:proofErr w:type="spellEnd"/>
                <w:r w:rsidRPr="003D0726">
                  <w:t xml:space="preserve"> precocious musical talents were recognised at an early age, and she entered the Paris Conservatoire at the age of twelve. She studied composition with PAUL DUKAS, harmony with JEAN GALLON (</w:t>
                </w:r>
                <w:r w:rsidRPr="003D0726">
                  <w:rPr>
                    <w:i/>
                  </w:rPr>
                  <w:t>premier prix</w:t>
                </w:r>
                <w:r w:rsidRPr="003D0726">
                  <w:t xml:space="preserve"> 1925), fugue with GEORGES CAUSSADE (</w:t>
                </w:r>
                <w:r w:rsidRPr="003D0726">
                  <w:rPr>
                    <w:i/>
                  </w:rPr>
                  <w:t>premier prix</w:t>
                </w:r>
                <w:r w:rsidRPr="003D0726">
                  <w:t xml:space="preserve"> 1927), and accompaniment with ANDRÉ ESTYLE (</w:t>
                </w:r>
                <w:r w:rsidRPr="003D0726">
                  <w:rPr>
                    <w:i/>
                  </w:rPr>
                  <w:t>premier prix</w:t>
                </w:r>
                <w:r w:rsidRPr="003D0726">
                  <w:t xml:space="preserve"> 1927). She won the </w:t>
                </w:r>
                <w:r w:rsidRPr="003D0726">
                  <w:rPr>
                    <w:i/>
                  </w:rPr>
                  <w:t>Prix de Rome</w:t>
                </w:r>
                <w:r w:rsidRPr="003D0726">
                  <w:t xml:space="preserve"> in 1929. Between 1936 and 1940, and again after the war until 1948, BARRAINE worked for Radio France. She was active within the French struggle against the Occupation, during the Second World War, by co-founding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w:t>
                </w:r>
                <w:r w:rsidRPr="003D0726">
                  <w:t xml:space="preserve">, with ROGER DÉSORMIÈRE and LOUIS DUREY. She was appointed to the teaching staff of the Paris Conservatoire in 1952, working as a professor of sight-reading until 1969, and then as a professor of analysis. </w:t>
                </w:r>
                <w:proofErr w:type="spellStart"/>
                <w:r w:rsidRPr="003D0726">
                  <w:t>Barraine’s</w:t>
                </w:r>
                <w:proofErr w:type="spellEnd"/>
                <w:r w:rsidRPr="003D0726">
                  <w:t xml:space="preserve"> compositional process was intricately bound up with her personal Humanistic and humanitarian beliefs, and reactions to the tumultuous upheavals of the twentieth century. Despite its raw emotional context, her music (with the exception of the serial </w:t>
                </w:r>
                <w:r w:rsidRPr="003D0726">
                  <w:rPr>
                    <w:i/>
                  </w:rPr>
                  <w:t>MUSIQUE RITUELLE</w:t>
                </w:r>
                <w:r w:rsidRPr="003D0726">
                  <w:t>, 1966-7) is essentially tonal and cast within vigorous formal structures. She is recognised as one of the leading French composers of the twentieth century.</w:t>
                </w:r>
              </w:p>
            </w:tc>
          </w:sdtContent>
        </w:sdt>
      </w:tr>
      <w:tr w:rsidR="003F0D73" w:rsidRPr="003D0726" w14:paraId="3C5DD613" w14:textId="77777777" w:rsidTr="003F0D73">
        <w:sdt>
          <w:sdtPr>
            <w:alias w:val="Article text"/>
            <w:tag w:val="articleText"/>
            <w:id w:val="634067588"/>
            <w:placeholder>
              <w:docPart w:val="9BA6A3FB73BAAC45919576CC1E20E59D"/>
            </w:placeholder>
          </w:sdtPr>
          <w:sdtContent>
            <w:tc>
              <w:tcPr>
                <w:tcW w:w="9016" w:type="dxa"/>
                <w:tcMar>
                  <w:top w:w="113" w:type="dxa"/>
                  <w:bottom w:w="113" w:type="dxa"/>
                </w:tcMar>
              </w:tcPr>
              <w:p w14:paraId="41BB3130" w14:textId="77777777" w:rsidR="00D45BF2" w:rsidRPr="003D0726" w:rsidRDefault="00D45BF2" w:rsidP="00D45BF2">
                <w:pPr>
                  <w:rPr>
                    <w:b/>
                  </w:rPr>
                </w:pPr>
                <w:r w:rsidRPr="003D0726">
                  <w:t xml:space="preserve">Elsa </w:t>
                </w:r>
                <w:proofErr w:type="spellStart"/>
                <w:r w:rsidRPr="003D0726">
                  <w:t>Barraine</w:t>
                </w:r>
                <w:proofErr w:type="spellEnd"/>
                <w:r w:rsidRPr="003D0726">
                  <w:t xml:space="preserve"> was born into a musical family; her father was the principal cellist at the Paris Opera. Her precocious musical talents were recognised a</w:t>
                </w:r>
                <w:bookmarkStart w:id="0" w:name="_GoBack"/>
                <w:bookmarkEnd w:id="0"/>
                <w:r w:rsidRPr="003D0726">
                  <w:t xml:space="preserve">t an early age, and she entered the Paris Conservatoire at the age of twelve. At the Conservatoire, </w:t>
                </w:r>
                <w:proofErr w:type="spellStart"/>
                <w:r w:rsidRPr="003D0726">
                  <w:t>Barraine</w:t>
                </w:r>
                <w:proofErr w:type="spellEnd"/>
                <w:r w:rsidRPr="003D0726">
                  <w:t xml:space="preserve"> studied composition with PAUL DUKAS, harmony with JEAN GALLON (</w:t>
                </w:r>
                <w:r w:rsidRPr="003D0726">
                  <w:rPr>
                    <w:i/>
                  </w:rPr>
                  <w:t>premier prix</w:t>
                </w:r>
                <w:r w:rsidRPr="003D0726">
                  <w:t xml:space="preserve"> 1925), fugue with Georges </w:t>
                </w:r>
                <w:proofErr w:type="spellStart"/>
                <w:r w:rsidRPr="003D0726">
                  <w:t>Caussade</w:t>
                </w:r>
                <w:proofErr w:type="spellEnd"/>
                <w:r w:rsidRPr="003D0726">
                  <w:t xml:space="preserve"> (</w:t>
                </w:r>
                <w:r w:rsidRPr="003D0726">
                  <w:rPr>
                    <w:i/>
                  </w:rPr>
                  <w:t>premier prix</w:t>
                </w:r>
                <w:r w:rsidRPr="003D0726">
                  <w:t xml:space="preserve"> 1927), and accompaniment with ANDRÉ ESTYLE (</w:t>
                </w:r>
                <w:r w:rsidRPr="003D0726">
                  <w:rPr>
                    <w:i/>
                  </w:rPr>
                  <w:t>premier prix</w:t>
                </w:r>
                <w:r w:rsidRPr="003D0726">
                  <w:t xml:space="preserve"> 1927). In 1929, </w:t>
                </w:r>
                <w:proofErr w:type="spellStart"/>
                <w:r w:rsidRPr="003D0726">
                  <w:t>Barraine</w:t>
                </w:r>
                <w:proofErr w:type="spellEnd"/>
                <w:r w:rsidRPr="003D0726">
                  <w:t xml:space="preserve"> became the fourth woman to win the </w:t>
                </w:r>
                <w:r w:rsidRPr="003D0726">
                  <w:rPr>
                    <w:i/>
                  </w:rPr>
                  <w:t>premier grand prix de Rome</w:t>
                </w:r>
                <w:r w:rsidRPr="003D0726">
                  <w:t xml:space="preserve"> in musical composition for her cantata </w:t>
                </w:r>
                <w:r w:rsidRPr="003D0726">
                  <w:rPr>
                    <w:i/>
                  </w:rPr>
                  <w:t>LA VIERGE GUERRIÈRE</w:t>
                </w:r>
                <w:r w:rsidRPr="003D0726">
                  <w:t xml:space="preserve">, at the exceptionally young age of only nineteen. Between 1936 and 1940, </w:t>
                </w:r>
                <w:proofErr w:type="spellStart"/>
                <w:r w:rsidRPr="003D0726">
                  <w:t>Barraine</w:t>
                </w:r>
                <w:proofErr w:type="spellEnd"/>
                <w:r w:rsidRPr="003D0726">
                  <w:t xml:space="preserve"> worked for Radio France, as a pianist, sound </w:t>
                </w:r>
                <w:proofErr w:type="spellStart"/>
                <w:r w:rsidRPr="003D0726">
                  <w:t>recordist</w:t>
                </w:r>
                <w:proofErr w:type="spellEnd"/>
                <w:r w:rsidRPr="003D0726">
                  <w:t xml:space="preserve">, and head of singing. During the Second World War, she was active within the French struggle against the Occupation. In 1940 she co-founded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 </w:t>
                </w:r>
                <w:r w:rsidRPr="003D0726">
                  <w:t xml:space="preserve">(National front of musicians for the freedom and independence of France) with ROGER DÉSORMIÈRE and LOUIS DUREY. She was engaged as Musical Director for the recording firm Chant du Monde from 1944 to 1947, and after the war she also worked as a sound mixer for Radio France until 1948. </w:t>
                </w:r>
                <w:proofErr w:type="spellStart"/>
                <w:r w:rsidRPr="003D0726">
                  <w:t>Barraine</w:t>
                </w:r>
                <w:proofErr w:type="spellEnd"/>
                <w:r w:rsidRPr="003D0726">
                  <w:t xml:space="preserve"> was appointed to the teaching staff of the Paris Conservatoire in 1952, as a professor of sight-reading. In 1969, she succeeded Olivier </w:t>
                </w:r>
                <w:proofErr w:type="spellStart"/>
                <w:r w:rsidRPr="003D0726">
                  <w:t>Messiaen</w:t>
                </w:r>
                <w:proofErr w:type="spellEnd"/>
                <w:r w:rsidRPr="003D0726">
                  <w:t xml:space="preserve"> as a professor of analysis. She composed prolifically throughout her life, and was acknowledged as one of the leading French composers of the twentieth century. </w:t>
                </w:r>
              </w:p>
              <w:p w14:paraId="455AD581" w14:textId="77777777" w:rsidR="00D45BF2" w:rsidRPr="003D0726" w:rsidRDefault="00D45BF2" w:rsidP="00D45BF2"/>
              <w:p w14:paraId="48BD9240" w14:textId="77777777" w:rsidR="00D45BF2" w:rsidRPr="003D0726" w:rsidRDefault="00D45BF2" w:rsidP="00D45BF2">
                <w:proofErr w:type="spellStart"/>
                <w:r w:rsidRPr="003D0726">
                  <w:t>Barraine</w:t>
                </w:r>
                <w:proofErr w:type="spellEnd"/>
                <w:r w:rsidRPr="003D0726">
                  <w:t xml:space="preserve"> was extremely sensitive to contemporary social and political events, and her creative process was intricately linked to her personal Humanistic and humanitarian beliefs and reactions </w:t>
                </w:r>
                <w:r w:rsidRPr="003D0726">
                  <w:lastRenderedPageBreak/>
                  <w:t xml:space="preserve">to the tumultuous upheavals of the twentieth century. She was so affected by the horror of the Second World War that she was unable to compose throughout the duration of the Occupation. Despite the raw emotional context, and content, of her music, </w:t>
                </w:r>
                <w:proofErr w:type="spellStart"/>
                <w:r w:rsidRPr="003D0726">
                  <w:t>Barraine’s</w:t>
                </w:r>
                <w:proofErr w:type="spellEnd"/>
                <w:r w:rsidRPr="003D0726">
                  <w:t xml:space="preserve"> works – with the exception of the serial </w:t>
                </w:r>
                <w:r w:rsidRPr="003D0726">
                  <w:rPr>
                    <w:i/>
                  </w:rPr>
                  <w:t>MUSIQUE RITUELLE</w:t>
                </w:r>
                <w:r w:rsidRPr="003D0726">
                  <w:t xml:space="preserve"> (1966-7), inspired by the Tibetan Book of the Dead – remain firmly grounded within a tonal musical language, display her solid technical craft, and are cast within vigorous formal structures. </w:t>
                </w:r>
              </w:p>
              <w:p w14:paraId="2BA079AB" w14:textId="77777777" w:rsidR="00D45BF2" w:rsidRPr="003D0726" w:rsidRDefault="00D45BF2" w:rsidP="00D45BF2"/>
              <w:p w14:paraId="4668557C" w14:textId="77777777" w:rsidR="00D45BF2" w:rsidRPr="003D0726" w:rsidRDefault="00D45BF2" w:rsidP="00D45BF2">
                <w:proofErr w:type="spellStart"/>
                <w:proofErr w:type="gramStart"/>
                <w:r w:rsidRPr="003D0726">
                  <w:t>Barraine’s</w:t>
                </w:r>
                <w:proofErr w:type="spellEnd"/>
                <w:r w:rsidRPr="003D0726">
                  <w:t xml:space="preserve"> early musical development was closely nurtured by her teacher, PAUL DUKAS</w:t>
                </w:r>
                <w:proofErr w:type="gramEnd"/>
                <w:r w:rsidRPr="003D0726">
                  <w:t xml:space="preserve">. Like </w:t>
                </w:r>
                <w:proofErr w:type="spellStart"/>
                <w:r w:rsidRPr="003D0726">
                  <w:t>Dukas</w:t>
                </w:r>
                <w:proofErr w:type="spellEnd"/>
                <w:r w:rsidRPr="003D0726">
                  <w:t xml:space="preserve">, her paternal family was also Jewish, and this formed an important cultural bond between them. Her </w:t>
                </w:r>
                <w:proofErr w:type="spellStart"/>
                <w:r w:rsidRPr="003D0726">
                  <w:rPr>
                    <w:i/>
                  </w:rPr>
                  <w:t>Deux</w:t>
                </w:r>
                <w:proofErr w:type="spellEnd"/>
                <w:r w:rsidRPr="003D0726">
                  <w:rPr>
                    <w:i/>
                  </w:rPr>
                  <w:t xml:space="preserve"> preludes et fugues pour </w:t>
                </w:r>
                <w:proofErr w:type="spellStart"/>
                <w:r w:rsidRPr="003D0726">
                  <w:rPr>
                    <w:i/>
                  </w:rPr>
                  <w:t>orgue</w:t>
                </w:r>
                <w:proofErr w:type="spellEnd"/>
                <w:r w:rsidRPr="003D0726">
                  <w:t xml:space="preserve"> (1928), based upon the melodies of the traditional Jewish prayer ‘Blessed are you, our God’ and psalms 114 and 116, bore the dedication ‘Respectful homage to my master PAUL DUKAS’. She also contributed the short piano piece ‘HOMMAGE À PAUL DUKAS’ to </w:t>
                </w:r>
                <w:r w:rsidRPr="003D0726">
                  <w:rPr>
                    <w:i/>
                  </w:rPr>
                  <w:t>LE TOMBEAU DE DUKAS</w:t>
                </w:r>
                <w:r w:rsidRPr="003D0726">
                  <w:t xml:space="preserve"> (1936, intended to pay tribute to </w:t>
                </w:r>
                <w:proofErr w:type="spellStart"/>
                <w:r w:rsidRPr="003D0726">
                  <w:t>Dukas</w:t>
                </w:r>
                <w:proofErr w:type="spellEnd"/>
                <w:r w:rsidRPr="003D0726">
                  <w:t xml:space="preserve">, who had died in May 1935). </w:t>
                </w:r>
                <w:proofErr w:type="spellStart"/>
                <w:r w:rsidRPr="003D0726">
                  <w:t>Barraine</w:t>
                </w:r>
                <w:proofErr w:type="spellEnd"/>
                <w:r w:rsidRPr="003D0726">
                  <w:t xml:space="preserve"> established her reputation in 1930 with her symphonic variations </w:t>
                </w:r>
                <w:r w:rsidRPr="003D0726">
                  <w:rPr>
                    <w:i/>
                  </w:rPr>
                  <w:t>HARALD HARFAGARD</w:t>
                </w:r>
                <w:r w:rsidRPr="003D0726">
                  <w:t xml:space="preserve">, after Heinrich Heine, which was the first of many works to draw on a literary source. </w:t>
                </w:r>
                <w:proofErr w:type="spellStart"/>
                <w:r w:rsidRPr="003D0726">
                  <w:t>Barraine’s</w:t>
                </w:r>
                <w:proofErr w:type="spellEnd"/>
                <w:r w:rsidRPr="003D0726">
                  <w:t xml:space="preserve"> compositional tendency to respond to the times in which she lived was firmly developed before the Second World War. Her orchestral work </w:t>
                </w:r>
                <w:r w:rsidRPr="003D0726">
                  <w:rPr>
                    <w:i/>
                  </w:rPr>
                  <w:t>POGROMES</w:t>
                </w:r>
                <w:r w:rsidRPr="003D0726">
                  <w:t xml:space="preserve"> (1933), after the poem by ANDRÉ SPIRE, was written in reaction to the rise of Hitler and Nazism. Her SECOND SYMPHONY (1938) is entitled </w:t>
                </w:r>
                <w:r w:rsidRPr="003D0726">
                  <w:rPr>
                    <w:i/>
                  </w:rPr>
                  <w:t>VOÏNA</w:t>
                </w:r>
                <w:r w:rsidRPr="003D0726">
                  <w:t xml:space="preserve"> (Russian for ‘war’), and reflects her unease over the ascent of </w:t>
                </w:r>
                <w:proofErr w:type="spellStart"/>
                <w:r w:rsidRPr="003D0726">
                  <w:t>Facism</w:t>
                </w:r>
                <w:proofErr w:type="spellEnd"/>
                <w:r w:rsidRPr="003D0726">
                  <w:t xml:space="preserve"> and Anti-Semitism, and the imminence of World War Two.</w:t>
                </w:r>
              </w:p>
              <w:p w14:paraId="2BA45103" w14:textId="77777777" w:rsidR="00D45BF2" w:rsidRPr="003D0726" w:rsidRDefault="00D45BF2" w:rsidP="00D45BF2"/>
              <w:p w14:paraId="59C4A732" w14:textId="77777777" w:rsidR="00D45BF2" w:rsidRPr="003D0726" w:rsidRDefault="00D45BF2" w:rsidP="00D45BF2">
                <w:r w:rsidRPr="003D0726">
                  <w:t xml:space="preserve">The years directly following the war were particularly fecund for </w:t>
                </w:r>
                <w:proofErr w:type="spellStart"/>
                <w:r w:rsidRPr="003D0726">
                  <w:t>Barraine</w:t>
                </w:r>
                <w:proofErr w:type="spellEnd"/>
                <w:r w:rsidRPr="003D0726">
                  <w:t xml:space="preserve">, and the subjects that she chose for musical commentary continued to reveal her sensitive and Humanistic concerns. In 1944, her cantata </w:t>
                </w:r>
                <w:r w:rsidRPr="003D0726">
                  <w:rPr>
                    <w:i/>
                  </w:rPr>
                  <w:t>Avis</w:t>
                </w:r>
                <w:r w:rsidRPr="003D0726">
                  <w:t xml:space="preserve">, after a poem by PAUL ELUARD, was dedicated to the memory of GEORGES DUDACH, who had been shot by the Germans. Her orchestral variations </w:t>
                </w:r>
                <w:r w:rsidRPr="003D0726">
                  <w:rPr>
                    <w:i/>
                  </w:rPr>
                  <w:t>SONG KOÏ OU LE FLEUVE ROUGE</w:t>
                </w:r>
                <w:r w:rsidRPr="003D0726">
                  <w:t xml:space="preserve"> (1945), meanwhile, were inspired by the Vietnamese struggle for independence from the French. </w:t>
                </w:r>
                <w:proofErr w:type="spellStart"/>
                <w:r w:rsidRPr="003D0726">
                  <w:t>Barraine</w:t>
                </w:r>
                <w:proofErr w:type="spellEnd"/>
                <w:r w:rsidRPr="003D0726">
                  <w:t xml:space="preserve"> returned to the cantata – the genre which had first brought her musical prestige when she won the </w:t>
                </w:r>
                <w:r w:rsidRPr="003D0726">
                  <w:rPr>
                    <w:i/>
                  </w:rPr>
                  <w:t>prix de Rome</w:t>
                </w:r>
                <w:r w:rsidRPr="003D0726">
                  <w:t xml:space="preserve"> in 1929 – and completed several works in this genre between 1950 and 1960, such as </w:t>
                </w:r>
                <w:r w:rsidRPr="003D0726">
                  <w:rPr>
                    <w:i/>
                  </w:rPr>
                  <w:t>LES CINQ PLAIES, LA CANTATE DU VENDREDI SAINT</w:t>
                </w:r>
                <w:r w:rsidRPr="003D0726">
                  <w:t xml:space="preserve">, </w:t>
                </w:r>
                <w:r w:rsidRPr="003D0726">
                  <w:rPr>
                    <w:i/>
                  </w:rPr>
                  <w:t>CHRISTINE</w:t>
                </w:r>
                <w:r w:rsidRPr="003D0726">
                  <w:t xml:space="preserve">, and </w:t>
                </w:r>
                <w:r w:rsidRPr="003D0726">
                  <w:rPr>
                    <w:i/>
                  </w:rPr>
                  <w:t xml:space="preserve">LES </w:t>
                </w:r>
                <w:commentRangeStart w:id="1"/>
                <w:r w:rsidRPr="003D0726">
                  <w:rPr>
                    <w:i/>
                  </w:rPr>
                  <w:t>PAYANS</w:t>
                </w:r>
                <w:commentRangeEnd w:id="1"/>
                <w:r w:rsidRPr="003D0726">
                  <w:rPr>
                    <w:rStyle w:val="CommentReference"/>
                  </w:rPr>
                  <w:commentReference w:id="1"/>
                </w:r>
                <w:r w:rsidRPr="003D0726">
                  <w:t xml:space="preserve">. Her position on the faculty at the Paris Conservatoire inspired a number of works, such as the </w:t>
                </w:r>
                <w:r w:rsidRPr="003D0726">
                  <w:rPr>
                    <w:i/>
                  </w:rPr>
                  <w:t>SUITE JUIVE</w:t>
                </w:r>
                <w:r w:rsidRPr="003D0726">
                  <w:t xml:space="preserve"> for violin and piano (1951) and </w:t>
                </w:r>
                <w:r w:rsidRPr="003D0726">
                  <w:rPr>
                    <w:i/>
                  </w:rPr>
                  <w:t>LA BOÎTE DE PANDORE</w:t>
                </w:r>
                <w:r w:rsidRPr="003D0726">
                  <w:t xml:space="preserve"> for piano (1954-5), which were written for use by her students. She was also an accomplished composer for the screen, and collaborated on several French films in the period directly following World War Two, notably with the filmmaker JEAN GRÉMILLON, with whom she collaborated on </w:t>
                </w:r>
                <w:r w:rsidRPr="003D0726">
                  <w:rPr>
                    <w:i/>
                  </w:rPr>
                  <w:t>LE PRINTEMPS DE LA</w:t>
                </w:r>
                <w:r w:rsidRPr="003D0726">
                  <w:t xml:space="preserve"> </w:t>
                </w:r>
                <w:r w:rsidRPr="003D0726">
                  <w:rPr>
                    <w:i/>
                  </w:rPr>
                  <w:t>LIBERTÉ</w:t>
                </w:r>
                <w:r w:rsidRPr="003D0726">
                  <w:t xml:space="preserve"> (1948) and </w:t>
                </w:r>
                <w:r w:rsidRPr="003D0726">
                  <w:rPr>
                    <w:i/>
                  </w:rPr>
                  <w:t>PATTES BLANCHES</w:t>
                </w:r>
                <w:r w:rsidRPr="003D0726">
                  <w:t xml:space="preserve"> (1951). </w:t>
                </w:r>
              </w:p>
              <w:p w14:paraId="1E385B2C" w14:textId="77777777" w:rsidR="003D0726" w:rsidRPr="003D0726" w:rsidRDefault="003D0726" w:rsidP="00C27FAB"/>
              <w:p w14:paraId="4B8FE5E7" w14:textId="346DEA48" w:rsidR="003D0726" w:rsidRPr="003D0726" w:rsidRDefault="003D0726" w:rsidP="003D0726">
                <w:pPr>
                  <w:pStyle w:val="Heading1"/>
                </w:pPr>
                <w:r w:rsidRPr="003D0726">
                  <w:t>Selected Works</w:t>
                </w:r>
              </w:p>
              <w:p w14:paraId="6A73AF6C" w14:textId="77777777" w:rsidR="003D0726" w:rsidRPr="003D0726" w:rsidRDefault="003D0726" w:rsidP="003D0726">
                <w:pPr>
                  <w:rPr>
                    <w:rFonts w:ascii="Times New Roman" w:hAnsi="Times New Roman" w:cs="Times New Roman"/>
                    <w:b/>
                    <w:sz w:val="24"/>
                    <w:szCs w:val="24"/>
                  </w:rPr>
                </w:pPr>
              </w:p>
              <w:p w14:paraId="731DC0A3" w14:textId="77777777" w:rsidR="003D0726" w:rsidRPr="003D0726" w:rsidRDefault="003D0726" w:rsidP="003D0726">
                <w:r w:rsidRPr="003D0726">
                  <w:t>1928</w:t>
                </w:r>
                <w:r w:rsidRPr="003D0726">
                  <w:tab/>
                </w:r>
                <w:r w:rsidRPr="003D0726">
                  <w:tab/>
                  <w:t>DEUX PRELUDES ET FUGUES POUR ORGUE</w:t>
                </w:r>
              </w:p>
              <w:p w14:paraId="57741776" w14:textId="77777777" w:rsidR="003D0726" w:rsidRPr="003D0726" w:rsidRDefault="003D0726" w:rsidP="003D0726">
                <w:r w:rsidRPr="003D0726">
                  <w:tab/>
                </w:r>
                <w:r w:rsidRPr="003D0726">
                  <w:tab/>
                  <w:t xml:space="preserve">Dedicated to Paul </w:t>
                </w:r>
                <w:proofErr w:type="spellStart"/>
                <w:r w:rsidRPr="003D0726">
                  <w:t>Dukas</w:t>
                </w:r>
                <w:proofErr w:type="spellEnd"/>
                <w:r w:rsidRPr="003D0726">
                  <w:t xml:space="preserve"> </w:t>
                </w:r>
              </w:p>
              <w:p w14:paraId="08D7C2AB" w14:textId="77777777" w:rsidR="003D0726" w:rsidRPr="003D0726" w:rsidRDefault="003D0726" w:rsidP="003D0726">
                <w:r w:rsidRPr="003D0726">
                  <w:t>1929</w:t>
                </w:r>
                <w:r w:rsidRPr="003D0726">
                  <w:tab/>
                </w:r>
                <w:r w:rsidRPr="003D0726">
                  <w:tab/>
                  <w:t>LA VIERGE GUERRIERE</w:t>
                </w:r>
              </w:p>
              <w:p w14:paraId="5853BF0F" w14:textId="77777777" w:rsidR="003D0726" w:rsidRPr="003D0726" w:rsidRDefault="003D0726" w:rsidP="003D0726">
                <w:r w:rsidRPr="003D0726">
                  <w:tab/>
                </w:r>
                <w:r w:rsidRPr="003D0726">
                  <w:tab/>
                  <w:t>Winning prix de Rome cantata for orchestra, chorus, and vocal soloists</w:t>
                </w:r>
              </w:p>
              <w:p w14:paraId="1FD59158" w14:textId="77777777" w:rsidR="003D0726" w:rsidRPr="003D0726" w:rsidRDefault="003D0726" w:rsidP="003D0726"/>
              <w:p w14:paraId="5F35B036" w14:textId="41A3A7EC" w:rsidR="003D0726" w:rsidRPr="003D0726" w:rsidRDefault="003D0726" w:rsidP="003D0726">
                <w:r w:rsidRPr="003D0726">
                  <w:t>1930</w:t>
                </w:r>
                <w:r w:rsidRPr="003D0726">
                  <w:tab/>
                </w:r>
                <w:r w:rsidRPr="003D0726">
                  <w:tab/>
                  <w:t>HARALD HARFAGARD</w:t>
                </w:r>
              </w:p>
              <w:p w14:paraId="29B60041" w14:textId="77777777" w:rsidR="003D0726" w:rsidRPr="003D0726" w:rsidRDefault="003D0726" w:rsidP="003D0726">
                <w:r w:rsidRPr="003D0726">
                  <w:tab/>
                </w:r>
                <w:r w:rsidRPr="003D0726">
                  <w:tab/>
                  <w:t xml:space="preserve">Symphonic Variations after Heinrich Heine (made </w:t>
                </w:r>
                <w:proofErr w:type="spellStart"/>
                <w:r w:rsidRPr="003D0726">
                  <w:t>Barraine’s</w:t>
                </w:r>
                <w:proofErr w:type="spellEnd"/>
                <w:r w:rsidRPr="003D0726">
                  <w:t xml:space="preserve"> name)</w:t>
                </w:r>
              </w:p>
              <w:p w14:paraId="46348206" w14:textId="77777777" w:rsidR="003D0726" w:rsidRPr="003D0726" w:rsidRDefault="003D0726" w:rsidP="003D0726"/>
              <w:p w14:paraId="676CF3CC" w14:textId="77777777" w:rsidR="003D0726" w:rsidRPr="003D0726" w:rsidRDefault="003D0726" w:rsidP="003D0726">
                <w:r w:rsidRPr="003D0726">
                  <w:t>1931</w:t>
                </w:r>
                <w:r w:rsidRPr="003D0726">
                  <w:tab/>
                </w:r>
                <w:r w:rsidRPr="003D0726">
                  <w:tab/>
                  <w:t>SYMPHONY NO. 1</w:t>
                </w:r>
              </w:p>
              <w:p w14:paraId="59D1CE39" w14:textId="77777777" w:rsidR="003D0726" w:rsidRPr="003D0726" w:rsidRDefault="003D0726" w:rsidP="003D0726">
                <w:r w:rsidRPr="003D0726">
                  <w:tab/>
                </w:r>
                <w:r w:rsidRPr="003D0726">
                  <w:tab/>
                  <w:t>Envoi de Rome</w:t>
                </w:r>
              </w:p>
              <w:p w14:paraId="60E136DF" w14:textId="77777777" w:rsidR="003D0726" w:rsidRPr="003D0726" w:rsidRDefault="003D0726" w:rsidP="003D0726"/>
              <w:p w14:paraId="3B0304DE" w14:textId="77777777" w:rsidR="003D0726" w:rsidRPr="003D0726" w:rsidRDefault="003D0726" w:rsidP="003D0726">
                <w:r w:rsidRPr="003D0726">
                  <w:t>1933</w:t>
                </w:r>
                <w:r w:rsidRPr="003D0726">
                  <w:tab/>
                </w:r>
                <w:r w:rsidRPr="003D0726">
                  <w:tab/>
                  <w:t>POGROMES</w:t>
                </w:r>
              </w:p>
              <w:p w14:paraId="7DDE9C26" w14:textId="77777777" w:rsidR="003D0726" w:rsidRPr="003D0726" w:rsidRDefault="003D0726" w:rsidP="003D0726">
                <w:r w:rsidRPr="003D0726">
                  <w:lastRenderedPageBreak/>
                  <w:tab/>
                </w:r>
                <w:r w:rsidRPr="003D0726">
                  <w:tab/>
                  <w:t xml:space="preserve">Orchestral music after André Spire </w:t>
                </w:r>
              </w:p>
              <w:p w14:paraId="60196666" w14:textId="77777777" w:rsidR="003D0726" w:rsidRPr="003D0726" w:rsidRDefault="003D0726" w:rsidP="003D0726"/>
              <w:p w14:paraId="497A35FD" w14:textId="77777777" w:rsidR="003D0726" w:rsidRPr="003D0726" w:rsidRDefault="003D0726" w:rsidP="003D0726">
                <w:r w:rsidRPr="003D0726">
                  <w:t>1938</w:t>
                </w:r>
                <w:r w:rsidRPr="003D0726">
                  <w:tab/>
                </w:r>
                <w:r w:rsidRPr="003D0726">
                  <w:tab/>
                  <w:t>SYMPHONY NO. 2</w:t>
                </w:r>
              </w:p>
              <w:p w14:paraId="70760A11" w14:textId="77777777" w:rsidR="003D0726" w:rsidRPr="003D0726" w:rsidRDefault="003D0726" w:rsidP="003D0726">
                <w:r w:rsidRPr="003D0726">
                  <w:tab/>
                </w:r>
                <w:r w:rsidRPr="003D0726">
                  <w:tab/>
                  <w:t>Subtitled VOÏNA (Russian, ‘war’)</w:t>
                </w:r>
              </w:p>
              <w:p w14:paraId="7B6D223D" w14:textId="77777777" w:rsidR="003D0726" w:rsidRPr="003D0726" w:rsidRDefault="003D0726" w:rsidP="003D0726"/>
              <w:p w14:paraId="24C765F0" w14:textId="77777777" w:rsidR="003D0726" w:rsidRPr="003D0726" w:rsidRDefault="003D0726" w:rsidP="003D0726">
                <w:r w:rsidRPr="003D0726">
                  <w:t>1944</w:t>
                </w:r>
                <w:r w:rsidRPr="003D0726">
                  <w:tab/>
                </w:r>
                <w:r w:rsidRPr="003D0726">
                  <w:tab/>
                  <w:t>AVIS</w:t>
                </w:r>
              </w:p>
              <w:p w14:paraId="109E71B2" w14:textId="77777777" w:rsidR="003D0726" w:rsidRPr="003D0726" w:rsidRDefault="003D0726" w:rsidP="003D0726">
                <w:r w:rsidRPr="003D0726">
                  <w:tab/>
                </w:r>
                <w:r w:rsidRPr="003D0726">
                  <w:tab/>
                  <w:t xml:space="preserve">For chorus and orchestra, after Paul </w:t>
                </w:r>
                <w:proofErr w:type="spellStart"/>
                <w:r w:rsidRPr="003D0726">
                  <w:t>Eluard</w:t>
                </w:r>
                <w:proofErr w:type="spellEnd"/>
              </w:p>
              <w:p w14:paraId="297C7469" w14:textId="77777777" w:rsidR="003D0726" w:rsidRPr="003D0726" w:rsidRDefault="003D0726" w:rsidP="003D0726"/>
              <w:p w14:paraId="268AA335" w14:textId="77777777" w:rsidR="003D0726" w:rsidRPr="003D0726" w:rsidRDefault="003D0726" w:rsidP="003D0726">
                <w:r w:rsidRPr="003D0726">
                  <w:t>1944</w:t>
                </w:r>
                <w:r w:rsidRPr="003D0726">
                  <w:tab/>
                </w:r>
                <w:r w:rsidRPr="003D0726">
                  <w:tab/>
                  <w:t>POESIE ININTERROMPUE</w:t>
                </w:r>
              </w:p>
              <w:p w14:paraId="2FA3F189" w14:textId="77777777" w:rsidR="003D0726" w:rsidRPr="003D0726" w:rsidRDefault="003D0726" w:rsidP="003D0726">
                <w:r w:rsidRPr="003D0726">
                  <w:tab/>
                </w:r>
                <w:r w:rsidRPr="003D0726">
                  <w:tab/>
                  <w:t xml:space="preserve">Cantata after Paul </w:t>
                </w:r>
                <w:proofErr w:type="spellStart"/>
                <w:r w:rsidRPr="003D0726">
                  <w:t>Eluard</w:t>
                </w:r>
                <w:proofErr w:type="spellEnd"/>
              </w:p>
              <w:p w14:paraId="3F75E0F9" w14:textId="77777777" w:rsidR="003D0726" w:rsidRPr="003D0726" w:rsidRDefault="003D0726" w:rsidP="003D0726"/>
              <w:p w14:paraId="28447FE2" w14:textId="77777777" w:rsidR="003D0726" w:rsidRPr="003D0726" w:rsidRDefault="003D0726" w:rsidP="003D0726">
                <w:r w:rsidRPr="003D0726">
                  <w:t>1945</w:t>
                </w:r>
                <w:r w:rsidRPr="003D0726">
                  <w:tab/>
                </w:r>
                <w:r w:rsidRPr="003D0726">
                  <w:tab/>
                  <w:t>SONG KOÏ OU LE FLEUVE ROUGE</w:t>
                </w:r>
              </w:p>
              <w:p w14:paraId="66EAC941" w14:textId="77777777" w:rsidR="003D0726" w:rsidRPr="003D0726" w:rsidRDefault="003D0726" w:rsidP="003D0726">
                <w:r w:rsidRPr="003D0726">
                  <w:tab/>
                </w:r>
                <w:r w:rsidRPr="003D0726">
                  <w:tab/>
                  <w:t xml:space="preserve">Orchestral variations inspired by the </w:t>
                </w:r>
                <w:proofErr w:type="spellStart"/>
                <w:r w:rsidRPr="003D0726">
                  <w:t>Vietneamese</w:t>
                </w:r>
                <w:proofErr w:type="spellEnd"/>
                <w:r w:rsidRPr="003D0726">
                  <w:t xml:space="preserve"> struggle for independence</w:t>
                </w:r>
              </w:p>
              <w:p w14:paraId="5837BFBE" w14:textId="77777777" w:rsidR="003D0726" w:rsidRPr="003D0726" w:rsidRDefault="003D0726" w:rsidP="003D0726"/>
              <w:p w14:paraId="6DC3C2E6" w14:textId="77777777" w:rsidR="003D0726" w:rsidRPr="003D0726" w:rsidRDefault="003D0726" w:rsidP="003D0726">
                <w:r w:rsidRPr="003D0726">
                  <w:t>1948</w:t>
                </w:r>
                <w:r w:rsidRPr="003D0726">
                  <w:tab/>
                </w:r>
                <w:r w:rsidRPr="003D0726">
                  <w:tab/>
                  <w:t>PATTES BLANCHES</w:t>
                </w:r>
              </w:p>
              <w:p w14:paraId="0A18DA75" w14:textId="77777777" w:rsidR="003D0726" w:rsidRPr="003D0726" w:rsidRDefault="003D0726" w:rsidP="003D0726">
                <w:r w:rsidRPr="003D0726">
                  <w:tab/>
                </w:r>
                <w:r w:rsidRPr="003D0726">
                  <w:tab/>
                  <w:t xml:space="preserve">Film score (directed by Jean </w:t>
                </w:r>
                <w:proofErr w:type="spellStart"/>
                <w:r w:rsidRPr="003D0726">
                  <w:t>Grémillon</w:t>
                </w:r>
                <w:proofErr w:type="spellEnd"/>
                <w:r w:rsidRPr="003D0726">
                  <w:t>)</w:t>
                </w:r>
              </w:p>
              <w:p w14:paraId="7681795E" w14:textId="77777777" w:rsidR="003D0726" w:rsidRPr="003D0726" w:rsidRDefault="003D0726" w:rsidP="003D0726"/>
              <w:p w14:paraId="6019F432" w14:textId="77777777" w:rsidR="003D0726" w:rsidRPr="003D0726" w:rsidRDefault="003D0726" w:rsidP="003D0726">
                <w:r w:rsidRPr="003D0726">
                  <w:t>1950</w:t>
                </w:r>
                <w:r w:rsidRPr="003D0726">
                  <w:tab/>
                </w:r>
                <w:r w:rsidRPr="003D0726">
                  <w:tab/>
                  <w:t xml:space="preserve">LA </w:t>
                </w:r>
                <w:commentRangeStart w:id="2"/>
                <w:r w:rsidRPr="003D0726">
                  <w:t xml:space="preserve">CHANSON </w:t>
                </w:r>
                <w:commentRangeEnd w:id="2"/>
                <w:r w:rsidRPr="003D0726">
                  <w:rPr>
                    <w:rStyle w:val="CommentReference"/>
                  </w:rPr>
                  <w:commentReference w:id="2"/>
                </w:r>
                <w:r w:rsidRPr="003D0726">
                  <w:t>DU MAL-AIME</w:t>
                </w:r>
              </w:p>
              <w:p w14:paraId="5EBA157A" w14:textId="77777777" w:rsidR="003D0726" w:rsidRPr="003D0726" w:rsidRDefault="003D0726" w:rsidP="003D0726">
                <w:r w:rsidRPr="003D0726">
                  <w:tab/>
                </w:r>
                <w:r w:rsidRPr="003D0726">
                  <w:tab/>
                  <w:t>Ballet after Guillaume Apollinaire</w:t>
                </w:r>
              </w:p>
              <w:p w14:paraId="23D6D811" w14:textId="77777777" w:rsidR="003D0726" w:rsidRPr="003D0726" w:rsidRDefault="003D0726" w:rsidP="003D0726"/>
              <w:p w14:paraId="042BC97D" w14:textId="77777777" w:rsidR="003D0726" w:rsidRPr="003D0726" w:rsidRDefault="003D0726" w:rsidP="003D0726">
                <w:r w:rsidRPr="003D0726">
                  <w:t>1950</w:t>
                </w:r>
                <w:r w:rsidRPr="003D0726">
                  <w:tab/>
                </w:r>
                <w:r w:rsidRPr="003D0726">
                  <w:tab/>
                  <w:t>CLAUDINE A L’ECOLE</w:t>
                </w:r>
              </w:p>
              <w:p w14:paraId="1EDD7490" w14:textId="77777777" w:rsidR="003D0726" w:rsidRPr="003D0726" w:rsidRDefault="003D0726" w:rsidP="003D0726">
                <w:r w:rsidRPr="003D0726">
                  <w:tab/>
                </w:r>
                <w:r w:rsidRPr="003D0726">
                  <w:tab/>
                  <w:t>Ballet after Colette</w:t>
                </w:r>
              </w:p>
              <w:p w14:paraId="30CD7BF9" w14:textId="77777777" w:rsidR="003D0726" w:rsidRPr="003D0726" w:rsidRDefault="003D0726" w:rsidP="003D0726"/>
              <w:p w14:paraId="5619DA1F" w14:textId="77777777" w:rsidR="003D0726" w:rsidRPr="003D0726" w:rsidRDefault="003D0726" w:rsidP="003D0726">
                <w:r w:rsidRPr="003D0726">
                  <w:t>1966-7</w:t>
                </w:r>
                <w:r w:rsidRPr="003D0726">
                  <w:tab/>
                </w:r>
                <w:r w:rsidRPr="003D0726">
                  <w:tab/>
                  <w:t>MUSIQUE RITUELLE</w:t>
                </w:r>
              </w:p>
              <w:p w14:paraId="38D1A8DC" w14:textId="77777777" w:rsidR="003D0726" w:rsidRPr="003D0726" w:rsidRDefault="003D0726" w:rsidP="003D0726">
                <w:r w:rsidRPr="003D0726">
                  <w:tab/>
                </w:r>
                <w:r w:rsidRPr="003D0726">
                  <w:tab/>
                  <w:t xml:space="preserve">For organ, gong, and </w:t>
                </w:r>
                <w:proofErr w:type="spellStart"/>
                <w:r w:rsidRPr="003D0726">
                  <w:t>xylorimba</w:t>
                </w:r>
                <w:proofErr w:type="spellEnd"/>
                <w:r w:rsidRPr="003D0726">
                  <w:t xml:space="preserve">, inspired by the Tibetan Book of the Dead; </w:t>
                </w:r>
              </w:p>
              <w:p w14:paraId="5E47D257" w14:textId="77777777" w:rsidR="003D0726" w:rsidRPr="003D0726" w:rsidRDefault="003D0726" w:rsidP="003D0726">
                <w:r w:rsidRPr="003D0726">
                  <w:tab/>
                </w:r>
                <w:r w:rsidRPr="003D0726">
                  <w:tab/>
                  <w:t>(</w:t>
                </w:r>
                <w:proofErr w:type="spellStart"/>
                <w:r w:rsidRPr="003D0726">
                  <w:t>Barraine’s</w:t>
                </w:r>
                <w:proofErr w:type="spellEnd"/>
                <w:r w:rsidRPr="003D0726">
                  <w:t xml:space="preserve"> only serial composition).</w:t>
                </w:r>
              </w:p>
              <w:p w14:paraId="045D4C52" w14:textId="77777777" w:rsidR="003D0726" w:rsidRPr="003D0726" w:rsidRDefault="003D0726" w:rsidP="003D0726"/>
              <w:p w14:paraId="0A458ACF" w14:textId="77777777" w:rsidR="003D0726" w:rsidRPr="003D0726" w:rsidRDefault="003D0726" w:rsidP="003D0726">
                <w:r w:rsidRPr="003D0726">
                  <w:t>1977</w:t>
                </w:r>
                <w:r w:rsidRPr="003D0726">
                  <w:tab/>
                </w:r>
                <w:r w:rsidRPr="003D0726">
                  <w:tab/>
                  <w:t>DE PREMIER MAI EN PREMIER MAI</w:t>
                </w:r>
              </w:p>
              <w:p w14:paraId="684F1176" w14:textId="0AA34607" w:rsidR="003F0D73" w:rsidRPr="003D0726" w:rsidRDefault="003D0726" w:rsidP="003D0726">
                <w:r w:rsidRPr="003D0726">
                  <w:tab/>
                </w:r>
                <w:r w:rsidRPr="003D0726">
                  <w:tab/>
                  <w:t xml:space="preserve">For unaccompanied voices, after Paul </w:t>
                </w:r>
                <w:proofErr w:type="spellStart"/>
                <w:r w:rsidRPr="003D0726">
                  <w:t>Eluard</w:t>
                </w:r>
                <w:proofErr w:type="spellEnd"/>
                <w:r w:rsidRPr="003D0726">
                  <w:t>.</w:t>
                </w:r>
              </w:p>
            </w:tc>
          </w:sdtContent>
        </w:sdt>
      </w:tr>
      <w:tr w:rsidR="003235A7" w14:paraId="0AED87CF" w14:textId="77777777" w:rsidTr="003235A7">
        <w:tc>
          <w:tcPr>
            <w:tcW w:w="9016" w:type="dxa"/>
          </w:tcPr>
          <w:p w14:paraId="76EA7A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E5D9728A19624F8CFA0450E69D3071"/>
              </w:placeholder>
            </w:sdtPr>
            <w:sdtContent>
              <w:p w14:paraId="658E2AED" w14:textId="77777777" w:rsidR="003D0726" w:rsidRDefault="003D0726" w:rsidP="003D0726">
                <w:sdt>
                  <w:sdtPr>
                    <w:id w:val="-2009508468"/>
                    <w:citation/>
                  </w:sdtPr>
                  <w:sdtContent>
                    <w:r>
                      <w:fldChar w:fldCharType="begin"/>
                    </w:r>
                    <w:r>
                      <w:rPr>
                        <w:lang w:val="en-US"/>
                      </w:rPr>
                      <w:instrText xml:space="preserve"> CITATION Bou10 \l 1033 </w:instrText>
                    </w:r>
                    <w:r>
                      <w:fldChar w:fldCharType="separate"/>
                    </w:r>
                    <w:r>
                      <w:rPr>
                        <w:noProof/>
                        <w:lang w:val="en-US"/>
                      </w:rPr>
                      <w:t xml:space="preserve"> </w:t>
                    </w:r>
                    <w:r w:rsidRPr="003D0726">
                      <w:rPr>
                        <w:noProof/>
                        <w:lang w:val="en-US"/>
                      </w:rPr>
                      <w:t>(Bourin)</w:t>
                    </w:r>
                    <w:r>
                      <w:fldChar w:fldCharType="end"/>
                    </w:r>
                  </w:sdtContent>
                </w:sdt>
              </w:p>
              <w:p w14:paraId="1C6C89C2" w14:textId="58AD6D7E" w:rsidR="003235A7" w:rsidRDefault="003D0726" w:rsidP="003D0726">
                <w:sdt>
                  <w:sdtPr>
                    <w:id w:val="915520282"/>
                    <w:citation/>
                  </w:sdtPr>
                  <w:sdtContent>
                    <w:r>
                      <w:fldChar w:fldCharType="begin"/>
                    </w:r>
                    <w:r>
                      <w:rPr>
                        <w:lang w:val="en-US"/>
                      </w:rPr>
                      <w:instrText xml:space="preserve"> CITATION Our \l 1033 </w:instrText>
                    </w:r>
                    <w:r>
                      <w:fldChar w:fldCharType="separate"/>
                    </w:r>
                    <w:r w:rsidRPr="003D0726">
                      <w:rPr>
                        <w:noProof/>
                        <w:lang w:val="en-US"/>
                      </w:rPr>
                      <w:t>(Ourgandjian)</w:t>
                    </w:r>
                    <w:r>
                      <w:fldChar w:fldCharType="end"/>
                    </w:r>
                  </w:sdtContent>
                </w:sdt>
              </w:p>
            </w:sdtContent>
          </w:sdt>
        </w:tc>
      </w:tr>
    </w:tbl>
    <w:p w14:paraId="557FC9B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 G." w:date="2015-03-25T12:55:00Z" w:initials="A.">
    <w:p w14:paraId="226B6B0C" w14:textId="77777777" w:rsidR="00994914" w:rsidRDefault="00994914" w:rsidP="00D45BF2">
      <w:pPr>
        <w:pStyle w:val="CommentText"/>
      </w:pPr>
      <w:r>
        <w:rPr>
          <w:rStyle w:val="CommentReference"/>
        </w:rPr>
        <w:annotationRef/>
      </w:r>
      <w:r>
        <w:t>Verify. Not “</w:t>
      </w:r>
      <w:proofErr w:type="spellStart"/>
      <w:r>
        <w:t>paysans</w:t>
      </w:r>
      <w:proofErr w:type="spellEnd"/>
      <w:r>
        <w:t>”?</w:t>
      </w:r>
    </w:p>
  </w:comment>
  <w:comment w:id="2" w:author="J. G." w:date="2015-03-25T13:27:00Z" w:initials="A.">
    <w:p w14:paraId="43211F5B" w14:textId="77777777" w:rsidR="003D0726" w:rsidRDefault="003D0726" w:rsidP="003D0726">
      <w:pPr>
        <w:pStyle w:val="CommentText"/>
      </w:pPr>
      <w:r>
        <w:rPr>
          <w:rStyle w:val="CommentReference"/>
        </w:rPr>
        <w:annotationRef/>
      </w:r>
      <w:proofErr w:type="spellStart"/>
      <w:r>
        <w:t>Verfiy</w:t>
      </w:r>
      <w:proofErr w:type="spellEnd"/>
      <w:r>
        <w:t>. Chanson?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6343E" w14:textId="77777777" w:rsidR="00994914" w:rsidRDefault="00994914" w:rsidP="007A0D55">
      <w:pPr>
        <w:spacing w:after="0" w:line="240" w:lineRule="auto"/>
      </w:pPr>
      <w:r>
        <w:separator/>
      </w:r>
    </w:p>
  </w:endnote>
  <w:endnote w:type="continuationSeparator" w:id="0">
    <w:p w14:paraId="54B69ADC" w14:textId="77777777" w:rsidR="00994914" w:rsidRDefault="009949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79667" w14:textId="77777777" w:rsidR="00994914" w:rsidRDefault="00994914" w:rsidP="007A0D55">
      <w:pPr>
        <w:spacing w:after="0" w:line="240" w:lineRule="auto"/>
      </w:pPr>
      <w:r>
        <w:separator/>
      </w:r>
    </w:p>
  </w:footnote>
  <w:footnote w:type="continuationSeparator" w:id="0">
    <w:p w14:paraId="2D485397" w14:textId="77777777" w:rsidR="00994914" w:rsidRDefault="009949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5FF7" w14:textId="77777777" w:rsidR="00994914" w:rsidRDefault="009949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562ED1" w14:textId="77777777" w:rsidR="00994914" w:rsidRDefault="00994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72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91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838"/>
    <w:rsid w:val="00D45BF2"/>
    <w:rsid w:val="00D656DA"/>
    <w:rsid w:val="00D83300"/>
    <w:rsid w:val="00D914C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A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B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BF2"/>
    <w:rPr>
      <w:sz w:val="18"/>
      <w:szCs w:val="18"/>
    </w:rPr>
  </w:style>
  <w:style w:type="paragraph" w:styleId="CommentText">
    <w:name w:val="annotation text"/>
    <w:basedOn w:val="Normal"/>
    <w:link w:val="CommentTextChar"/>
    <w:uiPriority w:val="99"/>
    <w:semiHidden/>
    <w:unhideWhenUsed/>
    <w:rsid w:val="00D45BF2"/>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D45BF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B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BF2"/>
    <w:rPr>
      <w:sz w:val="18"/>
      <w:szCs w:val="18"/>
    </w:rPr>
  </w:style>
  <w:style w:type="paragraph" w:styleId="CommentText">
    <w:name w:val="annotation text"/>
    <w:basedOn w:val="Normal"/>
    <w:link w:val="CommentTextChar"/>
    <w:uiPriority w:val="99"/>
    <w:semiHidden/>
    <w:unhideWhenUsed/>
    <w:rsid w:val="00D45BF2"/>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D45B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479E90C220A74E921F8315D5B29B49"/>
        <w:category>
          <w:name w:val="General"/>
          <w:gallery w:val="placeholder"/>
        </w:category>
        <w:types>
          <w:type w:val="bbPlcHdr"/>
        </w:types>
        <w:behaviors>
          <w:behavior w:val="content"/>
        </w:behaviors>
        <w:guid w:val="{CC8B3536-C6A6-014D-9AEE-E242BE596EA0}"/>
      </w:docPartPr>
      <w:docPartBody>
        <w:p w:rsidR="00000000" w:rsidRDefault="004E117A">
          <w:pPr>
            <w:pStyle w:val="0F479E90C220A74E921F8315D5B29B49"/>
          </w:pPr>
          <w:r w:rsidRPr="00CC586D">
            <w:rPr>
              <w:rStyle w:val="PlaceholderText"/>
              <w:b/>
              <w:color w:val="FFFFFF" w:themeColor="background1"/>
            </w:rPr>
            <w:t>[Salutation]</w:t>
          </w:r>
        </w:p>
      </w:docPartBody>
    </w:docPart>
    <w:docPart>
      <w:docPartPr>
        <w:name w:val="DE3A01A0FF20834CAF5D995951F549F2"/>
        <w:category>
          <w:name w:val="General"/>
          <w:gallery w:val="placeholder"/>
        </w:category>
        <w:types>
          <w:type w:val="bbPlcHdr"/>
        </w:types>
        <w:behaviors>
          <w:behavior w:val="content"/>
        </w:behaviors>
        <w:guid w:val="{AEDB2908-9B12-804B-A41D-BB1E7E095463}"/>
      </w:docPartPr>
      <w:docPartBody>
        <w:p w:rsidR="00000000" w:rsidRDefault="004E117A">
          <w:pPr>
            <w:pStyle w:val="DE3A01A0FF20834CAF5D995951F549F2"/>
          </w:pPr>
          <w:r>
            <w:rPr>
              <w:rStyle w:val="PlaceholderText"/>
            </w:rPr>
            <w:t>[First name]</w:t>
          </w:r>
        </w:p>
      </w:docPartBody>
    </w:docPart>
    <w:docPart>
      <w:docPartPr>
        <w:name w:val="872BD7175C948C4BA2FECC7C411569AF"/>
        <w:category>
          <w:name w:val="General"/>
          <w:gallery w:val="placeholder"/>
        </w:category>
        <w:types>
          <w:type w:val="bbPlcHdr"/>
        </w:types>
        <w:behaviors>
          <w:behavior w:val="content"/>
        </w:behaviors>
        <w:guid w:val="{6943C4DF-CED7-BA4F-BCA9-48A48296C083}"/>
      </w:docPartPr>
      <w:docPartBody>
        <w:p w:rsidR="00000000" w:rsidRDefault="004E117A">
          <w:pPr>
            <w:pStyle w:val="872BD7175C948C4BA2FECC7C411569AF"/>
          </w:pPr>
          <w:r>
            <w:rPr>
              <w:rStyle w:val="PlaceholderText"/>
            </w:rPr>
            <w:t>[Middle name]</w:t>
          </w:r>
        </w:p>
      </w:docPartBody>
    </w:docPart>
    <w:docPart>
      <w:docPartPr>
        <w:name w:val="C9D455A80F947F4A9A3EC69C187F499D"/>
        <w:category>
          <w:name w:val="General"/>
          <w:gallery w:val="placeholder"/>
        </w:category>
        <w:types>
          <w:type w:val="bbPlcHdr"/>
        </w:types>
        <w:behaviors>
          <w:behavior w:val="content"/>
        </w:behaviors>
        <w:guid w:val="{6CEE9635-1F36-304E-A8E1-C78BEE5F9EE2}"/>
      </w:docPartPr>
      <w:docPartBody>
        <w:p w:rsidR="00000000" w:rsidRDefault="004E117A">
          <w:pPr>
            <w:pStyle w:val="C9D455A80F947F4A9A3EC69C187F499D"/>
          </w:pPr>
          <w:r>
            <w:rPr>
              <w:rStyle w:val="PlaceholderText"/>
            </w:rPr>
            <w:t>[Last name]</w:t>
          </w:r>
        </w:p>
      </w:docPartBody>
    </w:docPart>
    <w:docPart>
      <w:docPartPr>
        <w:name w:val="0E7F43C068830540B2479B94BB0570C7"/>
        <w:category>
          <w:name w:val="General"/>
          <w:gallery w:val="placeholder"/>
        </w:category>
        <w:types>
          <w:type w:val="bbPlcHdr"/>
        </w:types>
        <w:behaviors>
          <w:behavior w:val="content"/>
        </w:behaviors>
        <w:guid w:val="{ED160746-28AD-EE49-B726-23965DBC0108}"/>
      </w:docPartPr>
      <w:docPartBody>
        <w:p w:rsidR="00000000" w:rsidRDefault="004E117A">
          <w:pPr>
            <w:pStyle w:val="0E7F43C068830540B2479B94BB0570C7"/>
          </w:pPr>
          <w:r>
            <w:rPr>
              <w:rStyle w:val="PlaceholderText"/>
            </w:rPr>
            <w:t>[Enter your biography]</w:t>
          </w:r>
        </w:p>
      </w:docPartBody>
    </w:docPart>
    <w:docPart>
      <w:docPartPr>
        <w:name w:val="B4B954360D1B6A4B9C9F30462ECF9141"/>
        <w:category>
          <w:name w:val="General"/>
          <w:gallery w:val="placeholder"/>
        </w:category>
        <w:types>
          <w:type w:val="bbPlcHdr"/>
        </w:types>
        <w:behaviors>
          <w:behavior w:val="content"/>
        </w:behaviors>
        <w:guid w:val="{A9397406-A911-6142-A9E3-D2EAC1D80F69}"/>
      </w:docPartPr>
      <w:docPartBody>
        <w:p w:rsidR="00000000" w:rsidRDefault="004E117A">
          <w:pPr>
            <w:pStyle w:val="B4B954360D1B6A4B9C9F30462ECF9141"/>
          </w:pPr>
          <w:r>
            <w:rPr>
              <w:rStyle w:val="PlaceholderText"/>
            </w:rPr>
            <w:t>[Enter the institution with which you are affiliated]</w:t>
          </w:r>
        </w:p>
      </w:docPartBody>
    </w:docPart>
    <w:docPart>
      <w:docPartPr>
        <w:name w:val="7275650363E0BC43AA23073D55225A8D"/>
        <w:category>
          <w:name w:val="General"/>
          <w:gallery w:val="placeholder"/>
        </w:category>
        <w:types>
          <w:type w:val="bbPlcHdr"/>
        </w:types>
        <w:behaviors>
          <w:behavior w:val="content"/>
        </w:behaviors>
        <w:guid w:val="{72A3E5B5-14DA-3246-819A-73D04F3FFFAA}"/>
      </w:docPartPr>
      <w:docPartBody>
        <w:p w:rsidR="00000000" w:rsidRDefault="004E117A">
          <w:pPr>
            <w:pStyle w:val="7275650363E0BC43AA23073D55225A8D"/>
          </w:pPr>
          <w:r w:rsidRPr="00EF74F7">
            <w:rPr>
              <w:b/>
              <w:color w:val="808080" w:themeColor="background1" w:themeShade="80"/>
            </w:rPr>
            <w:t>[Enter the headword for your article]</w:t>
          </w:r>
        </w:p>
      </w:docPartBody>
    </w:docPart>
    <w:docPart>
      <w:docPartPr>
        <w:name w:val="A6ED4E866C810847942214CB7F491C2F"/>
        <w:category>
          <w:name w:val="General"/>
          <w:gallery w:val="placeholder"/>
        </w:category>
        <w:types>
          <w:type w:val="bbPlcHdr"/>
        </w:types>
        <w:behaviors>
          <w:behavior w:val="content"/>
        </w:behaviors>
        <w:guid w:val="{89D79AEA-B0C3-F14D-8C74-BC174107163B}"/>
      </w:docPartPr>
      <w:docPartBody>
        <w:p w:rsidR="00000000" w:rsidRDefault="004E117A">
          <w:pPr>
            <w:pStyle w:val="A6ED4E866C810847942214CB7F491C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17C0DE66C1F498B736CBE296E235D"/>
        <w:category>
          <w:name w:val="General"/>
          <w:gallery w:val="placeholder"/>
        </w:category>
        <w:types>
          <w:type w:val="bbPlcHdr"/>
        </w:types>
        <w:behaviors>
          <w:behavior w:val="content"/>
        </w:behaviors>
        <w:guid w:val="{50AC1D89-F60C-B349-A6FA-CD0C48DAD46A}"/>
      </w:docPartPr>
      <w:docPartBody>
        <w:p w:rsidR="00000000" w:rsidRDefault="004E117A">
          <w:pPr>
            <w:pStyle w:val="9BB17C0DE66C1F498B736CBE296E23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A6A3FB73BAAC45919576CC1E20E59D"/>
        <w:category>
          <w:name w:val="General"/>
          <w:gallery w:val="placeholder"/>
        </w:category>
        <w:types>
          <w:type w:val="bbPlcHdr"/>
        </w:types>
        <w:behaviors>
          <w:behavior w:val="content"/>
        </w:behaviors>
        <w:guid w:val="{BA88CEF6-E63B-DA4D-9DA9-912701913F76}"/>
      </w:docPartPr>
      <w:docPartBody>
        <w:p w:rsidR="00000000" w:rsidRDefault="004E117A">
          <w:pPr>
            <w:pStyle w:val="9BA6A3FB73BAAC45919576CC1E20E5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E5D9728A19624F8CFA0450E69D3071"/>
        <w:category>
          <w:name w:val="General"/>
          <w:gallery w:val="placeholder"/>
        </w:category>
        <w:types>
          <w:type w:val="bbPlcHdr"/>
        </w:types>
        <w:behaviors>
          <w:behavior w:val="content"/>
        </w:behaviors>
        <w:guid w:val="{49E07162-A519-1845-99B2-7DD75AA9D3DA}"/>
      </w:docPartPr>
      <w:docPartBody>
        <w:p w:rsidR="00000000" w:rsidRDefault="004E117A">
          <w:pPr>
            <w:pStyle w:val="11E5D9728A19624F8CFA0450E69D30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479E90C220A74E921F8315D5B29B49">
    <w:name w:val="0F479E90C220A74E921F8315D5B29B49"/>
  </w:style>
  <w:style w:type="paragraph" w:customStyle="1" w:styleId="DE3A01A0FF20834CAF5D995951F549F2">
    <w:name w:val="DE3A01A0FF20834CAF5D995951F549F2"/>
  </w:style>
  <w:style w:type="paragraph" w:customStyle="1" w:styleId="872BD7175C948C4BA2FECC7C411569AF">
    <w:name w:val="872BD7175C948C4BA2FECC7C411569AF"/>
  </w:style>
  <w:style w:type="paragraph" w:customStyle="1" w:styleId="C9D455A80F947F4A9A3EC69C187F499D">
    <w:name w:val="C9D455A80F947F4A9A3EC69C187F499D"/>
  </w:style>
  <w:style w:type="paragraph" w:customStyle="1" w:styleId="0E7F43C068830540B2479B94BB0570C7">
    <w:name w:val="0E7F43C068830540B2479B94BB0570C7"/>
  </w:style>
  <w:style w:type="paragraph" w:customStyle="1" w:styleId="B4B954360D1B6A4B9C9F30462ECF9141">
    <w:name w:val="B4B954360D1B6A4B9C9F30462ECF9141"/>
  </w:style>
  <w:style w:type="paragraph" w:customStyle="1" w:styleId="7275650363E0BC43AA23073D55225A8D">
    <w:name w:val="7275650363E0BC43AA23073D55225A8D"/>
  </w:style>
  <w:style w:type="paragraph" w:customStyle="1" w:styleId="A6ED4E866C810847942214CB7F491C2F">
    <w:name w:val="A6ED4E866C810847942214CB7F491C2F"/>
  </w:style>
  <w:style w:type="paragraph" w:customStyle="1" w:styleId="9BB17C0DE66C1F498B736CBE296E235D">
    <w:name w:val="9BB17C0DE66C1F498B736CBE296E235D"/>
  </w:style>
  <w:style w:type="paragraph" w:customStyle="1" w:styleId="9BA6A3FB73BAAC45919576CC1E20E59D">
    <w:name w:val="9BA6A3FB73BAAC45919576CC1E20E59D"/>
  </w:style>
  <w:style w:type="paragraph" w:customStyle="1" w:styleId="11E5D9728A19624F8CFA0450E69D3071">
    <w:name w:val="11E5D9728A19624F8CFA0450E69D30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479E90C220A74E921F8315D5B29B49">
    <w:name w:val="0F479E90C220A74E921F8315D5B29B49"/>
  </w:style>
  <w:style w:type="paragraph" w:customStyle="1" w:styleId="DE3A01A0FF20834CAF5D995951F549F2">
    <w:name w:val="DE3A01A0FF20834CAF5D995951F549F2"/>
  </w:style>
  <w:style w:type="paragraph" w:customStyle="1" w:styleId="872BD7175C948C4BA2FECC7C411569AF">
    <w:name w:val="872BD7175C948C4BA2FECC7C411569AF"/>
  </w:style>
  <w:style w:type="paragraph" w:customStyle="1" w:styleId="C9D455A80F947F4A9A3EC69C187F499D">
    <w:name w:val="C9D455A80F947F4A9A3EC69C187F499D"/>
  </w:style>
  <w:style w:type="paragraph" w:customStyle="1" w:styleId="0E7F43C068830540B2479B94BB0570C7">
    <w:name w:val="0E7F43C068830540B2479B94BB0570C7"/>
  </w:style>
  <w:style w:type="paragraph" w:customStyle="1" w:styleId="B4B954360D1B6A4B9C9F30462ECF9141">
    <w:name w:val="B4B954360D1B6A4B9C9F30462ECF9141"/>
  </w:style>
  <w:style w:type="paragraph" w:customStyle="1" w:styleId="7275650363E0BC43AA23073D55225A8D">
    <w:name w:val="7275650363E0BC43AA23073D55225A8D"/>
  </w:style>
  <w:style w:type="paragraph" w:customStyle="1" w:styleId="A6ED4E866C810847942214CB7F491C2F">
    <w:name w:val="A6ED4E866C810847942214CB7F491C2F"/>
  </w:style>
  <w:style w:type="paragraph" w:customStyle="1" w:styleId="9BB17C0DE66C1F498B736CBE296E235D">
    <w:name w:val="9BB17C0DE66C1F498B736CBE296E235D"/>
  </w:style>
  <w:style w:type="paragraph" w:customStyle="1" w:styleId="9BA6A3FB73BAAC45919576CC1E20E59D">
    <w:name w:val="9BA6A3FB73BAAC45919576CC1E20E59D"/>
  </w:style>
  <w:style w:type="paragraph" w:customStyle="1" w:styleId="11E5D9728A19624F8CFA0450E69D3071">
    <w:name w:val="11E5D9728A19624F8CFA0450E69D3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Our</b:Tag>
    <b:SourceType>BookSection</b:SourceType>
    <b:Guid>{1D76A9E9-55D7-E947-9B13-6CF052E216BF}</b:Guid>
    <b:Title>Elsa Barraine</b:Title>
    <b:Author>
      <b:Author>
        <b:NameList>
          <b:Person>
            <b:Last>Ourgandjian</b:Last>
            <b:First>Raffi</b:First>
          </b:Person>
        </b:NameList>
      </b:Author>
      <b:Editor>
        <b:NameList>
          <b:Person>
            <b:Last>Musique</b:Last>
            <b:First>Association</b:First>
            <b:Middle>Femmes et</b:Middle>
          </b:Person>
        </b:NameList>
      </b:Editor>
    </b:Author>
    <b:BookTitle>Compostrices Françaises</b:BookTitle>
    <b:City>Paris</b:City>
    <b:Publisher>Éditions Delatrou France</b:Publisher>
    <b:Year>2007</b:Year>
    <b:Pages>41-6</b:Pages>
    <b:RefOrder>2</b:RefOrder>
  </b:Source>
  <b:Source>
    <b:Tag>Bou10</b:Tag>
    <b:SourceType>Book</b:SourceType>
    <b:Guid>{5D17D24E-94F2-B041-8D1D-9A4E7ACBB24F}</b:Guid>
    <b:Title>Elsa Barraine, une compositrice au XXème siècle</b:Title>
    <b:City>Paris</b:City>
    <b:Publisher>Delatour France</b:Publisher>
    <b:Year>2010</b:Year>
    <b:Author>
      <b:Author>
        <b:NameList>
          <b:Person>
            <b:Last>Bourin</b:Last>
            <b:First>Odile</b:First>
          </b:Person>
        </b:NameList>
      </b:Author>
    </b:Author>
    <b:RefOrder>1</b:RefOrder>
  </b:Source>
</b:Sources>
</file>

<file path=customXml/itemProps1.xml><?xml version="1.0" encoding="utf-8"?>
<ds:datastoreItem xmlns:ds="http://schemas.openxmlformats.org/officeDocument/2006/customXml" ds:itemID="{87B2EE05-274B-D345-9400-A831EB71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1102</Words>
  <Characters>6285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2015-03-25T19:54:00Z</dcterms:created>
  <dcterms:modified xsi:type="dcterms:W3CDTF">2015-03-25T20:29:00Z</dcterms:modified>
</cp:coreProperties>
</file>