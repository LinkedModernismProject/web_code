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bookmarkStart w:id="0" w:name="_GoBack" w:displacedByCustomXml="prev"/>
            <w:tc>
              <w:tcPr>
                <w:tcW w:w="8525" w:type="dxa"/>
                <w:gridSpan w:val="4"/>
              </w:tcPr>
              <w:p w:rsidR="00B574C9" w:rsidRDefault="00B574C9" w:rsidP="00922950">
                <w:r>
                  <w:rPr>
                    <w:rStyle w:val="PlaceholderText"/>
                  </w:rPr>
                  <w:t>[Enter your biography]</w:t>
                </w:r>
              </w:p>
            </w:tc>
            <w:bookmarkEnd w:id="0" w:displacedByCustomXml="next"/>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eastAsia="ja-JP" w:bidi="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9F7959" w:rsidP="009F7959">
                <w:proofErr w:type="spellStart"/>
                <w:r w:rsidRPr="009F7959">
                  <w:rPr>
                    <w:lang w:val="en-US" w:eastAsia="ja-JP" w:bidi="en-US"/>
                  </w:rPr>
                  <w:t>Boychukysty</w:t>
                </w:r>
                <w:proofErr w:type="spellEnd"/>
                <w:r>
                  <w:rPr>
                    <w:lang w:val="en-US" w:eastAsia="ja-JP" w:bidi="en-US"/>
                  </w:rPr>
                  <w:t>, the</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9F7959" w:rsidRDefault="009F7959" w:rsidP="009F7959">
                <w:r w:rsidRPr="009F7959">
                  <w:t xml:space="preserve">The </w:t>
                </w:r>
                <w:proofErr w:type="spellStart"/>
                <w:r w:rsidRPr="009F7959">
                  <w:t>Boychukysty</w:t>
                </w:r>
                <w:proofErr w:type="spellEnd"/>
                <w:r w:rsidRPr="009F7959">
                  <w:t xml:space="preserve"> were followers of the Ukrainian monumental painter </w:t>
                </w:r>
                <w:proofErr w:type="spellStart"/>
                <w:r w:rsidRPr="009F7959">
                  <w:t>Mikhajlo</w:t>
                </w:r>
                <w:proofErr w:type="spellEnd"/>
                <w:r w:rsidRPr="009F7959">
                  <w:t xml:space="preserve"> </w:t>
                </w:r>
                <w:proofErr w:type="spellStart"/>
                <w:r w:rsidRPr="009F7959">
                  <w:t>Lvovych</w:t>
                </w:r>
                <w:proofErr w:type="spellEnd"/>
                <w:r w:rsidRPr="009F7959">
                  <w:t xml:space="preserve"> </w:t>
                </w:r>
                <w:proofErr w:type="spellStart"/>
                <w:r w:rsidRPr="009F7959">
                  <w:t>Boychuk</w:t>
                </w:r>
                <w:proofErr w:type="spellEnd"/>
                <w:r w:rsidRPr="009F7959">
                  <w:t xml:space="preserve"> (1882-1937), who advocated a national Ukrainian artistic school drawn from Byzantine, Ukrainian medieval, and early Italian Renaissance sources. They included Ivan </w:t>
                </w:r>
                <w:proofErr w:type="spellStart"/>
                <w:r w:rsidRPr="009F7959">
                  <w:t>Padalka</w:t>
                </w:r>
                <w:proofErr w:type="spellEnd"/>
                <w:r w:rsidRPr="009F7959">
                  <w:t xml:space="preserve">; </w:t>
                </w:r>
                <w:proofErr w:type="spellStart"/>
                <w:r w:rsidRPr="009F7959">
                  <w:t>Vasyl</w:t>
                </w:r>
                <w:proofErr w:type="spellEnd"/>
                <w:r w:rsidRPr="009F7959">
                  <w:t xml:space="preserve"> </w:t>
                </w:r>
                <w:proofErr w:type="spellStart"/>
                <w:r w:rsidRPr="009F7959">
                  <w:t>Sedlyar</w:t>
                </w:r>
                <w:proofErr w:type="spellEnd"/>
                <w:r w:rsidRPr="009F7959">
                  <w:t xml:space="preserve"> (1889-1937); Ivan </w:t>
                </w:r>
                <w:proofErr w:type="spellStart"/>
                <w:r w:rsidRPr="009F7959">
                  <w:t>Lypkivsky</w:t>
                </w:r>
                <w:proofErr w:type="spellEnd"/>
                <w:r w:rsidRPr="009F7959">
                  <w:t xml:space="preserve">; Oksana </w:t>
                </w:r>
                <w:proofErr w:type="spellStart"/>
                <w:r w:rsidRPr="009F7959">
                  <w:t>Pavlenko</w:t>
                </w:r>
                <w:proofErr w:type="spellEnd"/>
                <w:r w:rsidRPr="009F7959">
                  <w:t xml:space="preserve"> (1895-1991); Antonina </w:t>
                </w:r>
                <w:proofErr w:type="spellStart"/>
                <w:r w:rsidRPr="009F7959">
                  <w:t>Ivanova</w:t>
                </w:r>
                <w:proofErr w:type="spellEnd"/>
                <w:r w:rsidRPr="009F7959">
                  <w:t xml:space="preserve">; </w:t>
                </w:r>
                <w:proofErr w:type="spellStart"/>
                <w:r w:rsidRPr="009F7959">
                  <w:t>Manuil</w:t>
                </w:r>
                <w:proofErr w:type="spellEnd"/>
                <w:r w:rsidRPr="009F7959">
                  <w:t xml:space="preserve"> </w:t>
                </w:r>
                <w:proofErr w:type="spellStart"/>
                <w:r w:rsidRPr="009F7959">
                  <w:t>Shekhtman</w:t>
                </w:r>
                <w:proofErr w:type="spellEnd"/>
                <w:r w:rsidRPr="009F7959">
                  <w:t xml:space="preserve"> (1900-1941); </w:t>
                </w:r>
                <w:proofErr w:type="spellStart"/>
                <w:r w:rsidRPr="009F7959">
                  <w:t>Mykola</w:t>
                </w:r>
                <w:proofErr w:type="spellEnd"/>
                <w:r w:rsidRPr="009F7959">
                  <w:t xml:space="preserve"> </w:t>
                </w:r>
                <w:proofErr w:type="spellStart"/>
                <w:r w:rsidRPr="009F7959">
                  <w:t>Rokytsky</w:t>
                </w:r>
                <w:proofErr w:type="spellEnd"/>
                <w:r w:rsidRPr="009F7959">
                  <w:t xml:space="preserve"> (1901-1944); his wife, </w:t>
                </w:r>
                <w:proofErr w:type="spellStart"/>
                <w:r w:rsidRPr="009F7959">
                  <w:t>Sofiya</w:t>
                </w:r>
                <w:proofErr w:type="spellEnd"/>
                <w:r w:rsidRPr="009F7959">
                  <w:t xml:space="preserve"> A. </w:t>
                </w:r>
                <w:proofErr w:type="spellStart"/>
                <w:r w:rsidRPr="009F7959">
                  <w:t>Nalepinska</w:t>
                </w:r>
                <w:proofErr w:type="spellEnd"/>
                <w:r w:rsidRPr="009F7959">
                  <w:t xml:space="preserve"> (1884-1937); his broth</w:t>
                </w:r>
                <w:r>
                  <w:t>er</w:t>
                </w:r>
                <w:r w:rsidRPr="009F7959">
                  <w:t xml:space="preserve"> </w:t>
                </w:r>
                <w:proofErr w:type="spellStart"/>
                <w:r w:rsidRPr="009F7959">
                  <w:t>Tymofil</w:t>
                </w:r>
                <w:proofErr w:type="spellEnd"/>
                <w:r w:rsidRPr="009F7959">
                  <w:t xml:space="preserve"> </w:t>
                </w:r>
                <w:proofErr w:type="spellStart"/>
                <w:r w:rsidRPr="009F7959">
                  <w:t>Boychuk</w:t>
                </w:r>
                <w:proofErr w:type="spellEnd"/>
                <w:r w:rsidRPr="009F7959">
                  <w:t xml:space="preserve"> (1896-1922), and others.</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9F7959" w:rsidRPr="009F7959" w:rsidRDefault="009F7959" w:rsidP="009F7959">
                <w:r w:rsidRPr="009F7959">
                  <w:t xml:space="preserve">The </w:t>
                </w:r>
                <w:proofErr w:type="spellStart"/>
                <w:r w:rsidRPr="009F7959">
                  <w:t>Boychukysty</w:t>
                </w:r>
                <w:proofErr w:type="spellEnd"/>
                <w:r w:rsidRPr="009F7959">
                  <w:t xml:space="preserve"> were followers of the Ukrainian monumental painter </w:t>
                </w:r>
                <w:proofErr w:type="spellStart"/>
                <w:r w:rsidRPr="009F7959">
                  <w:t>Mikhajlo</w:t>
                </w:r>
                <w:proofErr w:type="spellEnd"/>
                <w:r w:rsidRPr="009F7959">
                  <w:t xml:space="preserve"> </w:t>
                </w:r>
                <w:proofErr w:type="spellStart"/>
                <w:r w:rsidRPr="009F7959">
                  <w:t>Lvovych</w:t>
                </w:r>
                <w:proofErr w:type="spellEnd"/>
                <w:r w:rsidRPr="009F7959">
                  <w:t xml:space="preserve"> </w:t>
                </w:r>
                <w:proofErr w:type="spellStart"/>
                <w:r w:rsidRPr="009F7959">
                  <w:t>Boychuk</w:t>
                </w:r>
                <w:proofErr w:type="spellEnd"/>
                <w:r w:rsidRPr="009F7959">
                  <w:t xml:space="preserve"> (1882-1937), who advocated a national Ukrainian artistic school drawn from Byzantine, Ukrainian medieval, and early Italian Renaissance sources. They inc</w:t>
                </w:r>
                <w:r w:rsidRPr="009F7959">
                  <w:t xml:space="preserve">luded Ivan </w:t>
                </w:r>
                <w:proofErr w:type="spellStart"/>
                <w:r w:rsidRPr="009F7959">
                  <w:t>Padalka</w:t>
                </w:r>
                <w:proofErr w:type="spellEnd"/>
                <w:r w:rsidRPr="009F7959">
                  <w:t>;</w:t>
                </w:r>
                <w:r w:rsidRPr="009F7959">
                  <w:t xml:space="preserve"> </w:t>
                </w:r>
                <w:proofErr w:type="spellStart"/>
                <w:r w:rsidRPr="009F7959">
                  <w:t>Vasyl</w:t>
                </w:r>
                <w:proofErr w:type="spellEnd"/>
                <w:r w:rsidRPr="009F7959">
                  <w:t xml:space="preserve"> </w:t>
                </w:r>
                <w:proofErr w:type="spellStart"/>
                <w:r w:rsidRPr="009F7959">
                  <w:t>Sedly</w:t>
                </w:r>
                <w:r w:rsidRPr="009F7959">
                  <w:t>ar</w:t>
                </w:r>
                <w:proofErr w:type="spellEnd"/>
                <w:r w:rsidRPr="009F7959">
                  <w:t xml:space="preserve"> (1889-1937); Ivan </w:t>
                </w:r>
                <w:proofErr w:type="spellStart"/>
                <w:r w:rsidRPr="009F7959">
                  <w:t>Lypkivsky</w:t>
                </w:r>
                <w:proofErr w:type="spellEnd"/>
                <w:r w:rsidRPr="009F7959">
                  <w:t>;</w:t>
                </w:r>
                <w:r w:rsidRPr="009F7959">
                  <w:t xml:space="preserve"> Oksana </w:t>
                </w:r>
                <w:proofErr w:type="spellStart"/>
                <w:r w:rsidRPr="009F7959">
                  <w:t>Pavlenko</w:t>
                </w:r>
                <w:proofErr w:type="spellEnd"/>
                <w:r w:rsidRPr="009F7959">
                  <w:t xml:space="preserve"> (1895-1991); Antonina </w:t>
                </w:r>
                <w:proofErr w:type="spellStart"/>
                <w:r w:rsidRPr="009F7959">
                  <w:t>Ivanova</w:t>
                </w:r>
                <w:proofErr w:type="spellEnd"/>
                <w:r w:rsidRPr="009F7959">
                  <w:t xml:space="preserve">; </w:t>
                </w:r>
                <w:proofErr w:type="spellStart"/>
                <w:r w:rsidRPr="009F7959">
                  <w:t>Manuil</w:t>
                </w:r>
                <w:proofErr w:type="spellEnd"/>
                <w:r w:rsidRPr="009F7959">
                  <w:t xml:space="preserve"> </w:t>
                </w:r>
                <w:proofErr w:type="spellStart"/>
                <w:r w:rsidRPr="009F7959">
                  <w:t>Shekhtman</w:t>
                </w:r>
                <w:proofErr w:type="spellEnd"/>
                <w:r w:rsidRPr="009F7959">
                  <w:t xml:space="preserve"> (1900-1941); </w:t>
                </w:r>
                <w:proofErr w:type="spellStart"/>
                <w:r w:rsidRPr="009F7959">
                  <w:t>Mykola</w:t>
                </w:r>
                <w:proofErr w:type="spellEnd"/>
                <w:r w:rsidRPr="009F7959">
                  <w:t xml:space="preserve"> </w:t>
                </w:r>
                <w:proofErr w:type="spellStart"/>
                <w:r w:rsidRPr="009F7959">
                  <w:t>Rokytsky</w:t>
                </w:r>
                <w:proofErr w:type="spellEnd"/>
                <w:r w:rsidRPr="009F7959">
                  <w:t xml:space="preserve"> (1901-1944); his wife, </w:t>
                </w:r>
                <w:proofErr w:type="spellStart"/>
                <w:r w:rsidRPr="009F7959">
                  <w:t>Sofiya</w:t>
                </w:r>
                <w:proofErr w:type="spellEnd"/>
                <w:r w:rsidRPr="009F7959">
                  <w:t xml:space="preserve"> A. </w:t>
                </w:r>
                <w:proofErr w:type="spellStart"/>
                <w:r w:rsidRPr="009F7959">
                  <w:t>Nalepinska</w:t>
                </w:r>
                <w:proofErr w:type="spellEnd"/>
                <w:r w:rsidRPr="009F7959">
                  <w:t xml:space="preserve"> (1884-1937); his brother, </w:t>
                </w:r>
                <w:proofErr w:type="spellStart"/>
                <w:r w:rsidRPr="009F7959">
                  <w:t>Tymofil</w:t>
                </w:r>
                <w:proofErr w:type="spellEnd"/>
                <w:r w:rsidRPr="009F7959">
                  <w:t xml:space="preserve"> </w:t>
                </w:r>
                <w:proofErr w:type="spellStart"/>
                <w:r w:rsidRPr="009F7959">
                  <w:t>Boychuk</w:t>
                </w:r>
                <w:proofErr w:type="spellEnd"/>
                <w:r w:rsidRPr="009F7959">
                  <w:t xml:space="preserve"> (1896-1922), and others</w:t>
                </w:r>
                <w:r w:rsidRPr="009F7959">
                  <w:t>.</w:t>
                </w:r>
              </w:p>
              <w:p w:rsidR="009F7959" w:rsidRPr="009F7959" w:rsidRDefault="009F7959" w:rsidP="009F7959"/>
              <w:p w:rsidR="00EE6F8B" w:rsidRDefault="009F7959" w:rsidP="009F7959">
                <w:proofErr w:type="spellStart"/>
                <w:r w:rsidRPr="009F7959">
                  <w:t>Mikhajlo</w:t>
                </w:r>
                <w:proofErr w:type="spellEnd"/>
                <w:r w:rsidRPr="009F7959">
                  <w:t xml:space="preserve"> </w:t>
                </w:r>
                <w:proofErr w:type="spellStart"/>
                <w:r w:rsidRPr="009F7959">
                  <w:t>Boychuk</w:t>
                </w:r>
                <w:proofErr w:type="spellEnd"/>
                <w:r w:rsidRPr="009F7959">
                  <w:t xml:space="preserve"> was born in </w:t>
                </w:r>
                <w:proofErr w:type="spellStart"/>
                <w:r w:rsidRPr="009F7959">
                  <w:t>Romanivka</w:t>
                </w:r>
                <w:proofErr w:type="spellEnd"/>
                <w:r w:rsidRPr="009F7959">
                  <w:t xml:space="preserve">, </w:t>
                </w:r>
                <w:r w:rsidRPr="009F7959">
                  <w:t xml:space="preserve">in what is </w:t>
                </w:r>
                <w:r w:rsidRPr="009F7959">
                  <w:t xml:space="preserve">now </w:t>
                </w:r>
                <w:r w:rsidRPr="009F7959">
                  <w:t xml:space="preserve">the </w:t>
                </w:r>
                <w:proofErr w:type="spellStart"/>
                <w:r w:rsidRPr="009F7959">
                  <w:t>Ternopil</w:t>
                </w:r>
                <w:proofErr w:type="spellEnd"/>
                <w:r w:rsidRPr="009F7959">
                  <w:t xml:space="preserve"> Province in Western Ukraine. He studied at the Krakow Academy of Arts from 1900 to 1904, followed by several months at the Munich Academy of Arts in 1905, under the sponsorship of the head of the Ukrainian Greek Catholic Church, Metropolitan Andrei </w:t>
                </w:r>
                <w:proofErr w:type="spellStart"/>
                <w:r w:rsidRPr="009F7959">
                  <w:t>Sheptytsky</w:t>
                </w:r>
                <w:proofErr w:type="spellEnd"/>
                <w:r w:rsidRPr="009F7959">
                  <w:t xml:space="preserve"> (1865-1944). </w:t>
                </w:r>
                <w:proofErr w:type="spellStart"/>
                <w:r w:rsidRPr="009F7959">
                  <w:t>Sheptytsky</w:t>
                </w:r>
                <w:proofErr w:type="spellEnd"/>
                <w:r w:rsidRPr="009F7959">
                  <w:t xml:space="preserve">, an ardent supporter of the arts in Ukraine, funded the education of numerous artists from Galicia to study in Munich and Paris. </w:t>
                </w:r>
                <w:proofErr w:type="spellStart"/>
                <w:r w:rsidR="00EE6F8B">
                  <w:t>Boychuk</w:t>
                </w:r>
                <w:r w:rsidRPr="009F7959">
                  <w:t>’s</w:t>
                </w:r>
                <w:proofErr w:type="spellEnd"/>
                <w:r w:rsidRPr="009F7959">
                  <w:t xml:space="preserve"> education was interrupted by conscription into the Austro-Hungarian army in the fall of 1905, where he served for one year. In spring of 1907, he moved to Paris to continue his studies, first at the </w:t>
                </w:r>
                <w:proofErr w:type="spellStart"/>
                <w:r w:rsidRPr="009F7959">
                  <w:t>Vitti</w:t>
                </w:r>
                <w:proofErr w:type="spellEnd"/>
                <w:r w:rsidRPr="009F7959">
                  <w:t xml:space="preserve"> Academy, then at the Academy </w:t>
                </w:r>
                <w:proofErr w:type="spellStart"/>
                <w:r w:rsidRPr="009F7959">
                  <w:t>Ranson</w:t>
                </w:r>
                <w:proofErr w:type="spellEnd"/>
                <w:r w:rsidRPr="009F7959">
                  <w:t xml:space="preserve">, where he took classes with French </w:t>
                </w:r>
                <w:proofErr w:type="spellStart"/>
                <w:r w:rsidRPr="009F7959">
                  <w:t>Nabis</w:t>
                </w:r>
                <w:proofErr w:type="spellEnd"/>
                <w:r w:rsidRPr="009F7959">
                  <w:t xml:space="preserve"> painter Paul </w:t>
                </w:r>
                <w:proofErr w:type="spellStart"/>
                <w:r w:rsidRPr="009F7959">
                  <w:t>Serusier</w:t>
                </w:r>
                <w:proofErr w:type="spellEnd"/>
                <w:r w:rsidRPr="009F7959">
                  <w:t xml:space="preserve"> (1864-1927), a professor there. While in Paris, </w:t>
                </w:r>
                <w:proofErr w:type="spellStart"/>
                <w:r w:rsidRPr="009F7959">
                  <w:t>Boychuk</w:t>
                </w:r>
                <w:proofErr w:type="spellEnd"/>
                <w:r w:rsidRPr="009F7959">
                  <w:t xml:space="preserve"> met his future wife </w:t>
                </w:r>
                <w:proofErr w:type="spellStart"/>
                <w:r w:rsidRPr="009F7959">
                  <w:t>Sofiya</w:t>
                </w:r>
                <w:proofErr w:type="spellEnd"/>
                <w:r w:rsidRPr="009F7959">
                  <w:t xml:space="preserve"> </w:t>
                </w:r>
                <w:proofErr w:type="spellStart"/>
                <w:r w:rsidRPr="009F7959">
                  <w:t>Nalepinska</w:t>
                </w:r>
                <w:proofErr w:type="spellEnd"/>
                <w:r w:rsidRPr="009F7959">
                  <w:t xml:space="preserve">, and other artists, among them </w:t>
                </w:r>
                <w:proofErr w:type="spellStart"/>
                <w:r w:rsidRPr="009F7959">
                  <w:t>Mykola</w:t>
                </w:r>
                <w:proofErr w:type="spellEnd"/>
                <w:r w:rsidRPr="009F7959">
                  <w:t xml:space="preserve"> </w:t>
                </w:r>
                <w:proofErr w:type="spellStart"/>
                <w:r w:rsidRPr="009F7959">
                  <w:t>Kasperovych</w:t>
                </w:r>
                <w:proofErr w:type="spellEnd"/>
                <w:r w:rsidRPr="009F7959">
                  <w:t xml:space="preserve"> (1885-1938), Sophie Segno (1890-1971), and Sophie </w:t>
                </w:r>
                <w:proofErr w:type="spellStart"/>
                <w:r w:rsidRPr="009F7959">
                  <w:t>Baudouin</w:t>
                </w:r>
                <w:proofErr w:type="spellEnd"/>
                <w:r w:rsidRPr="009F7959">
                  <w:t xml:space="preserve"> de Courtenay (1887-1967), who shared a similar passion for Byzantine and Early Renaissance art. Together, they studied medieval painting methods, mosaic, and fresco techniques, in an effort to replicate the practices of workshop guilds. </w:t>
                </w:r>
              </w:p>
              <w:p w:rsidR="00EE6F8B" w:rsidRDefault="00EE6F8B" w:rsidP="009F7959"/>
              <w:p w:rsidR="009F7959" w:rsidRPr="009F7959" w:rsidRDefault="009F7959" w:rsidP="009F7959">
                <w:r w:rsidRPr="009F7959">
                  <w:t xml:space="preserve">In 1909, </w:t>
                </w:r>
                <w:proofErr w:type="spellStart"/>
                <w:r w:rsidRPr="009F7959">
                  <w:t>Bo</w:t>
                </w:r>
                <w:r w:rsidR="00EE6F8B">
                  <w:t>y</w:t>
                </w:r>
                <w:r w:rsidRPr="009F7959">
                  <w:t>chuk</w:t>
                </w:r>
                <w:proofErr w:type="spellEnd"/>
                <w:r w:rsidRPr="009F7959">
                  <w:t xml:space="preserve"> himself showed two paintings at the Salon d’Automne and, in 1910, the group exhibited together at the Salon des </w:t>
                </w:r>
                <w:proofErr w:type="spellStart"/>
                <w:r w:rsidRPr="009F7959">
                  <w:t>Independants</w:t>
                </w:r>
                <w:proofErr w:type="spellEnd"/>
                <w:r w:rsidRPr="009F7959">
                  <w:t xml:space="preserve">. They adopted the title ‘The School for the Revival of Byzantine Art’ and were featured in their own room with 21 works. Their exhibit received mixed reviews from numerous art critics – Apollinaire, Louis </w:t>
                </w:r>
                <w:proofErr w:type="spellStart"/>
                <w:r w:rsidRPr="009F7959">
                  <w:t>Vauxcelles</w:t>
                </w:r>
                <w:proofErr w:type="spellEnd"/>
                <w:r w:rsidRPr="009F7959">
                  <w:t xml:space="preserve">, Andre Salmon, </w:t>
                </w:r>
                <w:proofErr w:type="gramStart"/>
                <w:r w:rsidRPr="009F7959">
                  <w:t>Adolf</w:t>
                </w:r>
                <w:proofErr w:type="gramEnd"/>
                <w:r w:rsidRPr="009F7959">
                  <w:t xml:space="preserve"> Basler – as well as Ukrainian sculptor Alexander Archipenko. Lengthy articles based on the show and interviews with </w:t>
                </w:r>
                <w:proofErr w:type="spellStart"/>
                <w:r w:rsidR="00EE6F8B">
                  <w:t>Boychuk</w:t>
                </w:r>
                <w:proofErr w:type="spellEnd"/>
                <w:r w:rsidRPr="009F7959">
                  <w:t xml:space="preserve"> appeared in the </w:t>
                </w:r>
                <w:proofErr w:type="spellStart"/>
                <w:r w:rsidRPr="009F7959">
                  <w:t>Lviv</w:t>
                </w:r>
                <w:proofErr w:type="spellEnd"/>
                <w:r w:rsidRPr="009F7959">
                  <w:t xml:space="preserve"> press, describing the Byzantine revival </w:t>
                </w:r>
                <w:r w:rsidRPr="009F7959">
                  <w:lastRenderedPageBreak/>
                  <w:t>among Paris’ Ukrainian artists.</w:t>
                </w:r>
              </w:p>
              <w:p w:rsidR="009F7959" w:rsidRPr="009F7959" w:rsidRDefault="009F7959" w:rsidP="009F7959"/>
              <w:p w:rsidR="003F0D73" w:rsidRPr="009F7959" w:rsidRDefault="00EE6F8B" w:rsidP="009F7959">
                <w:proofErr w:type="spellStart"/>
                <w:r>
                  <w:t>Boychuk</w:t>
                </w:r>
                <w:proofErr w:type="spellEnd"/>
                <w:r w:rsidR="009F7959" w:rsidRPr="009F7959">
                  <w:t xml:space="preserve"> returned to </w:t>
                </w:r>
                <w:proofErr w:type="spellStart"/>
                <w:r w:rsidR="009F7959" w:rsidRPr="009F7959">
                  <w:t>Lviv</w:t>
                </w:r>
                <w:proofErr w:type="spellEnd"/>
                <w:r w:rsidR="009F7959" w:rsidRPr="009F7959">
                  <w:t xml:space="preserve"> with </w:t>
                </w:r>
                <w:proofErr w:type="spellStart"/>
                <w:r w:rsidR="009F7959" w:rsidRPr="009F7959">
                  <w:t>Nalepinska</w:t>
                </w:r>
                <w:proofErr w:type="spellEnd"/>
                <w:r w:rsidR="009F7959" w:rsidRPr="009F7959">
                  <w:t xml:space="preserve"> and </w:t>
                </w:r>
                <w:proofErr w:type="spellStart"/>
                <w:r w:rsidR="009F7959" w:rsidRPr="009F7959">
                  <w:t>Kasperovich</w:t>
                </w:r>
                <w:proofErr w:type="spellEnd"/>
                <w:r w:rsidR="009F7959" w:rsidRPr="009F7959">
                  <w:t xml:space="preserve"> in 1911, engaging in restoration work and painting. In 1917, after Ukrainian independence, he became a professor at the newly founded Ukrainian Art Academy, under the </w:t>
                </w:r>
                <w:proofErr w:type="spellStart"/>
                <w:r w:rsidR="009F7959" w:rsidRPr="009F7959">
                  <w:t>rectorship</w:t>
                </w:r>
                <w:proofErr w:type="spellEnd"/>
                <w:r w:rsidR="009F7959" w:rsidRPr="009F7959">
                  <w:t xml:space="preserve"> of renowned architect </w:t>
                </w:r>
                <w:proofErr w:type="spellStart"/>
                <w:r w:rsidR="009F7959" w:rsidRPr="009F7959">
                  <w:t>Vasyl</w:t>
                </w:r>
                <w:proofErr w:type="spellEnd"/>
                <w:r w:rsidR="009F7959" w:rsidRPr="009F7959">
                  <w:t xml:space="preserve"> </w:t>
                </w:r>
                <w:proofErr w:type="spellStart"/>
                <w:r w:rsidR="009F7959" w:rsidRPr="009F7959">
                  <w:t>Krychevsky</w:t>
                </w:r>
                <w:proofErr w:type="spellEnd"/>
                <w:r w:rsidR="009F7959" w:rsidRPr="009F7959">
                  <w:t xml:space="preserve"> (1873-1952). </w:t>
                </w:r>
                <w:proofErr w:type="spellStart"/>
                <w:r w:rsidR="009F7959" w:rsidRPr="009F7959">
                  <w:t>Boychuk</w:t>
                </w:r>
                <w:proofErr w:type="spellEnd"/>
                <w:r w:rsidR="009F7959" w:rsidRPr="009F7959">
                  <w:t xml:space="preserve"> taught fresco painting and sought to inspire students to create work that represented the interests of the masses while drawing from Ukrainian medieval and folk art, as well as Byzantine and Early Italian Renaissance sources. In 1919, he painted murals with fellow ‘</w:t>
                </w:r>
                <w:proofErr w:type="spellStart"/>
                <w:r w:rsidR="009F7959" w:rsidRPr="009F7959">
                  <w:t>boychukists</w:t>
                </w:r>
                <w:proofErr w:type="spellEnd"/>
                <w:r w:rsidR="009F7959" w:rsidRPr="009F7959">
                  <w:t xml:space="preserve">’ for the </w:t>
                </w:r>
                <w:proofErr w:type="spellStart"/>
                <w:r w:rsidR="009F7959" w:rsidRPr="009F7959">
                  <w:t>Lutske</w:t>
                </w:r>
                <w:proofErr w:type="spellEnd"/>
                <w:r w:rsidR="009F7959" w:rsidRPr="009F7959">
                  <w:t xml:space="preserve"> Army Barracks, and, in 1920-22, for three ‘Young Communist’ clubs, both in Kyiv. His academic appointment continued after the Academy changed in 1922 into the Kyiv Art Institute with the new Communist regime. His following among students and colleagues grew under the government’s </w:t>
                </w:r>
                <w:proofErr w:type="spellStart"/>
                <w:r w:rsidR="009F7959" w:rsidRPr="009F7959">
                  <w:t>Ukrainianization</w:t>
                </w:r>
                <w:proofErr w:type="spellEnd"/>
                <w:r w:rsidR="009F7959" w:rsidRPr="009F7959">
                  <w:t xml:space="preserve"> policy, encouraging the study and revival of Ukrainian culture. In 1925, he helped organize the Association of Revolutionary Art of Ukraine [ARMU] a national </w:t>
                </w:r>
                <w:r w:rsidR="009F7959" w:rsidRPr="009F7959">
                  <w:t>artist’s</w:t>
                </w:r>
                <w:r w:rsidR="009F7959" w:rsidRPr="009F7959">
                  <w:t xml:space="preserve"> organization. Additional monumental commissions included frescoes for the Farmers Sanatorium of the All-Ukrainian Executive Central Committee in Odessa (1927-29), Conference Hall frescoes for the Kyiv Academy of Sciences (1930), and murals for the </w:t>
                </w:r>
                <w:proofErr w:type="spellStart"/>
                <w:r w:rsidR="009F7959" w:rsidRPr="009F7959">
                  <w:t>Kharkiv</w:t>
                </w:r>
                <w:proofErr w:type="spellEnd"/>
                <w:r w:rsidR="009F7959" w:rsidRPr="009F7959">
                  <w:t xml:space="preserve"> </w:t>
                </w:r>
                <w:proofErr w:type="spellStart"/>
                <w:r w:rsidR="009F7959" w:rsidRPr="009F7959">
                  <w:t>Chervonozavodsky</w:t>
                </w:r>
                <w:proofErr w:type="spellEnd"/>
                <w:r w:rsidR="009F7959" w:rsidRPr="009F7959">
                  <w:t xml:space="preserve"> Ukrainian Drama </w:t>
                </w:r>
                <w:proofErr w:type="spellStart"/>
                <w:r w:rsidR="009F7959" w:rsidRPr="009F7959">
                  <w:t>Theater</w:t>
                </w:r>
                <w:proofErr w:type="spellEnd"/>
                <w:r w:rsidR="009F7959" w:rsidRPr="009F7959">
                  <w:t xml:space="preserve"> (1934-35). All of these commissions were painted with fellow ‘</w:t>
                </w:r>
                <w:proofErr w:type="spellStart"/>
                <w:r w:rsidR="009F7959" w:rsidRPr="009F7959">
                  <w:t>boychukists</w:t>
                </w:r>
                <w:proofErr w:type="spellEnd"/>
                <w:r w:rsidR="009F7959" w:rsidRPr="009F7959">
                  <w:t xml:space="preserve">’. The official government’s tolerance for </w:t>
                </w:r>
                <w:proofErr w:type="spellStart"/>
                <w:r w:rsidR="009F7959" w:rsidRPr="009F7959">
                  <w:t>Boychukism</w:t>
                </w:r>
                <w:proofErr w:type="spellEnd"/>
                <w:r w:rsidR="009F7959" w:rsidRPr="009F7959">
                  <w:t xml:space="preserve"> ended with the promotion and then enforcement of Socialist Realism as the only accepted ideology and style. Many members of the group were executed, sent to concentration camps or simply disappeared during Stalin’s purges. </w:t>
                </w:r>
                <w:proofErr w:type="spellStart"/>
                <w:r w:rsidR="009F7959" w:rsidRPr="009F7959">
                  <w:t>Mikhajlo</w:t>
                </w:r>
                <w:proofErr w:type="spellEnd"/>
                <w:r w:rsidR="009F7959" w:rsidRPr="009F7959">
                  <w:t xml:space="preserve"> </w:t>
                </w:r>
                <w:proofErr w:type="spellStart"/>
                <w:r w:rsidR="009F7959" w:rsidRPr="009F7959">
                  <w:t>Boychuk</w:t>
                </w:r>
                <w:proofErr w:type="spellEnd"/>
                <w:r w:rsidR="009F7959" w:rsidRPr="009F7959">
                  <w:t xml:space="preserve"> was arrested and executed in 1937, as</w:t>
                </w:r>
                <w:r w:rsidR="009F7959">
                  <w:t xml:space="preserve"> was his wife </w:t>
                </w:r>
                <w:proofErr w:type="spellStart"/>
                <w:r w:rsidR="009F7959">
                  <w:t>Sofiya</w:t>
                </w:r>
                <w:proofErr w:type="spellEnd"/>
                <w:r w:rsidR="009F7959">
                  <w:t xml:space="preserve"> </w:t>
                </w:r>
                <w:proofErr w:type="spellStart"/>
                <w:r w:rsidR="009F7959">
                  <w:t>Nalepinska</w:t>
                </w:r>
                <w:proofErr w:type="spellEnd"/>
                <w:r w:rsidR="009F7959">
                  <w:t>;</w:t>
                </w:r>
                <w:r w:rsidR="009F7959" w:rsidRPr="009F7959">
                  <w:t xml:space="preserve"> </w:t>
                </w:r>
                <w:proofErr w:type="spellStart"/>
                <w:r w:rsidR="009F7959" w:rsidRPr="009F7959">
                  <w:t>Kasperovych</w:t>
                </w:r>
                <w:proofErr w:type="spellEnd"/>
                <w:r w:rsidR="009F7959" w:rsidRPr="009F7959">
                  <w:t xml:space="preserve"> </w:t>
                </w:r>
                <w:proofErr w:type="spellStart"/>
                <w:r w:rsidR="009F7959" w:rsidRPr="009F7959">
                  <w:t>Sedlyar</w:t>
                </w:r>
                <w:proofErr w:type="spellEnd"/>
                <w:r w:rsidR="009F7959" w:rsidRPr="009F7959">
                  <w:t xml:space="preserve"> and </w:t>
                </w:r>
                <w:proofErr w:type="spellStart"/>
                <w:r w:rsidR="009F7959" w:rsidRPr="009F7959">
                  <w:t>Padalka</w:t>
                </w:r>
                <w:proofErr w:type="spellEnd"/>
                <w:r w:rsidR="009F7959">
                  <w:t xml:space="preserve"> also</w:t>
                </w:r>
                <w:r w:rsidR="009F7959" w:rsidRPr="009F7959">
                  <w:t xml:space="preserve"> suffered the same fate. </w:t>
                </w:r>
                <w:proofErr w:type="spellStart"/>
                <w:r w:rsidR="009F7959" w:rsidRPr="009F7959">
                  <w:t>Boychuk’s</w:t>
                </w:r>
                <w:proofErr w:type="spellEnd"/>
                <w:r w:rsidR="009F7959" w:rsidRPr="009F7959">
                  <w:t xml:space="preserve"> monumental works </w:t>
                </w:r>
                <w:r w:rsidR="009F7959" w:rsidRPr="009F7959">
                  <w:t>were destroyed after his death.</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9F7959" w:rsidRPr="006356F1" w:rsidRDefault="009F7959" w:rsidP="009F7959">
                <w:sdt>
                  <w:sdtPr>
                    <w:id w:val="1375045820"/>
                    <w:citation/>
                  </w:sdtPr>
                  <w:sdtContent>
                    <w:r>
                      <w:fldChar w:fldCharType="begin"/>
                    </w:r>
                    <w:r>
                      <w:rPr>
                        <w:lang w:val="en-CA"/>
                      </w:rPr>
                      <w:instrText xml:space="preserve"> CITATION NationalArt06 \l 4105 </w:instrText>
                    </w:r>
                    <w:r>
                      <w:fldChar w:fldCharType="separate"/>
                    </w:r>
                    <w:r>
                      <w:rPr>
                        <w:noProof/>
                        <w:lang w:val="en-CA"/>
                      </w:rPr>
                      <w:t xml:space="preserve"> </w:t>
                    </w:r>
                    <w:r w:rsidRPr="009F7959">
                      <w:rPr>
                        <w:noProof/>
                        <w:lang w:val="en-CA"/>
                      </w:rPr>
                      <w:t>(National Art Museum of Ukraine)</w:t>
                    </w:r>
                    <w:r>
                      <w:fldChar w:fldCharType="end"/>
                    </w:r>
                  </w:sdtContent>
                </w:sdt>
              </w:p>
              <w:p w:rsidR="003235A7" w:rsidRDefault="009F7959" w:rsidP="009F7959">
                <w:sdt>
                  <w:sdtPr>
                    <w:id w:val="-1211182772"/>
                    <w:citation/>
                  </w:sdtPr>
                  <w:sdtContent>
                    <w:r>
                      <w:fldChar w:fldCharType="begin"/>
                    </w:r>
                    <w:r>
                      <w:rPr>
                        <w:lang w:val="en-CA"/>
                      </w:rPr>
                      <w:instrText xml:space="preserve"> CITATION Susak10 \l 4105 </w:instrText>
                    </w:r>
                    <w:r>
                      <w:fldChar w:fldCharType="separate"/>
                    </w:r>
                    <w:r w:rsidRPr="009F7959">
                      <w:rPr>
                        <w:noProof/>
                        <w:lang w:val="en-CA"/>
                      </w:rPr>
                      <w:t>(Susak)</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7959"/>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6F8B"/>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9F4AD0"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9F4AD0"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9F4AD0"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9F4AD0"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9F4AD0"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9F4AD0"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9F4AD0"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9F4AD0"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9F4AD0"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9F4AD0"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9F4AD0"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9F4A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NationalArt06</b:Tag>
    <b:SourceType>Book</b:SourceType>
    <b:Guid>{50467574-8A8A-418B-95C7-3BDDA7965F94}</b:Guid>
    <b:Author>
      <b:Author>
        <b:Corporate>National Art Museum of Ukraine</b:Corporate>
      </b:Author>
    </b:Author>
    <b:Title>Ukrainian Modernism 1910-1930</b:Title>
    <b:Year>2006</b:Year>
    <b:City>Khmelnytsky</b:City>
    <b:Publisher>Halereia</b:Publisher>
    <b:Medium>Print</b:Medium>
    <b:RefOrder>1</b:RefOrder>
  </b:Source>
  <b:Source>
    <b:Tag>Susak10</b:Tag>
    <b:SourceType>Book</b:SourceType>
    <b:Guid>{CE5E962D-4EFD-475D-BB8C-3B20BE1EE831}</b:Guid>
    <b:Author>
      <b:Author>
        <b:NameList>
          <b:Person>
            <b:Last>Susak</b:Last>
            <b:First>Vita</b:First>
          </b:Person>
        </b:NameList>
      </b:Author>
    </b:Author>
    <b:Title>Ukrainian Artists in Paris 1900-1939.</b:Title>
    <b:Year>2010</b:Year>
    <b:City>Kyiv</b:City>
    <b:Publisher>Rodovid</b:Publisher>
    <b:Medium>Print</b:Medium>
    <b:RefOrder>2</b:RefOrder>
  </b:Source>
</b:Sources>
</file>

<file path=customXml/itemProps1.xml><?xml version="1.0" encoding="utf-8"?>
<ds:datastoreItem xmlns:ds="http://schemas.openxmlformats.org/officeDocument/2006/customXml" ds:itemID="{063AC923-5D40-4895-B6D0-BB3084FF9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2015-11-19T08:58:00Z</dcterms:created>
  <dcterms:modified xsi:type="dcterms:W3CDTF">2015-11-19T08:58:00Z</dcterms:modified>
</cp:coreProperties>
</file>