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rFonts w:eastAsiaTheme="minorEastAsia" w:cs="Helvetica"/>
              <w:lang w:val="fr-FR"/>
            </w:r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903ED0" w:rsidP="00903ED0">
                <w:proofErr w:type="spellStart"/>
                <w:r w:rsidRPr="00903ED0">
                  <w:rPr>
                    <w:rFonts w:eastAsiaTheme="minorEastAsia" w:cs="Helvetica"/>
                    <w:lang w:val="fr-FR"/>
                  </w:rPr>
                  <w:t>Georgiana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rFonts w:eastAsiaTheme="minorEastAsia" w:cs="Helvetica"/>
              <w:lang w:val="fr-FR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903ED0" w:rsidP="00922950">
                <w:proofErr w:type="spellStart"/>
                <w:r w:rsidRPr="00903ED0">
                  <w:rPr>
                    <w:rFonts w:eastAsiaTheme="minorEastAsia" w:cs="Helvetica"/>
                    <w:lang w:val="fr-FR"/>
                  </w:rPr>
                  <w:t>Perlea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903ED0" w:rsidP="00903ED0">
                <w:r>
                  <w:t>New York City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rFonts w:eastAsiaTheme="minorEastAsia" w:cs="Helvetica"/>
              <w:lang w:val="en-US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03ED0" w:rsidP="003F0D73">
                <w:pPr>
                  <w:rPr>
                    <w:b/>
                  </w:rPr>
                </w:pPr>
                <w:r>
                  <w:rPr>
                    <w:rFonts w:eastAsiaTheme="minorEastAsia" w:cs="Helvetica"/>
                    <w:lang w:val="en-US"/>
                  </w:rPr>
                  <w:t>Bloch</w:t>
                </w:r>
                <w:r w:rsidRPr="00903ED0">
                  <w:rPr>
                    <w:rFonts w:eastAsiaTheme="minorEastAsia" w:cs="Helvetica"/>
                    <w:lang w:val="en-US"/>
                  </w:rPr>
                  <w:t xml:space="preserve">, Ernst (July 8, 1885, Ludwigshafen - August 4, 1977, </w:t>
                </w:r>
                <w:proofErr w:type="spellStart"/>
                <w:r w:rsidRPr="00903ED0">
                  <w:rPr>
                    <w:rFonts w:eastAsiaTheme="minorEastAsia" w:cs="Helvetica"/>
                    <w:lang w:val="en-US"/>
                  </w:rPr>
                  <w:t>Tübingen</w:t>
                </w:r>
                <w:proofErr w:type="spellEnd"/>
                <w:r w:rsidRPr="00903ED0">
                  <w:rPr>
                    <w:rFonts w:eastAsiaTheme="minorEastAsia" w:cs="Helvetica"/>
                    <w:lang w:val="en-US"/>
                  </w:rPr>
                  <w:t>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903ED0" w:rsidRDefault="00903ED0" w:rsidP="00903ED0">
                <w:pPr>
                  <w:spacing w:line="276" w:lineRule="auto"/>
                  <w:rPr>
                    <w:rFonts w:cs="Helvetica"/>
                  </w:rPr>
                </w:pPr>
                <w:r>
                  <w:rPr>
                    <w:rFonts w:cs="Helvetica"/>
                  </w:rPr>
                  <w:t>Ernst Bloch was a German Marxist philosopher. Fleeing the Nazis in 1934, he lived in exile in Switzerland, France, Czechoslovakia, and the USA. In 1949 he returned to a chair of philosophy in Leipzig (GDR) and, after the erection of the Berlin Wall (1961), in T</w:t>
                </w:r>
                <w:r>
                  <w:rPr>
                    <w:rFonts w:cs="Helvetica"/>
                    <w:lang w:val="fr-FR"/>
                  </w:rPr>
                  <w:t>ü</w:t>
                </w:r>
                <w:proofErr w:type="spellStart"/>
                <w:r>
                  <w:rPr>
                    <w:rFonts w:cs="Helvetica"/>
                  </w:rPr>
                  <w:t>bingen</w:t>
                </w:r>
                <w:proofErr w:type="spellEnd"/>
                <w:r>
                  <w:rPr>
                    <w:rFonts w:cs="Helvetica"/>
                  </w:rPr>
                  <w:t xml:space="preserve"> (FDR). Bloch’s eccentric Marxism did not become popular until 1968. His </w:t>
                </w:r>
                <w:r w:rsidRPr="00193545">
                  <w:rPr>
                    <w:rFonts w:cs="Helvetica"/>
                    <w:i/>
                  </w:rPr>
                  <w:t>The Spirit of Utopia</w:t>
                </w:r>
                <w:r>
                  <w:rPr>
                    <w:rFonts w:cs="Helvetica"/>
                  </w:rPr>
                  <w:t xml:space="preserve"> (1923), an offshoot of Jewish apocalyptic literature cast in the poetic-aphoristic style of Expressionism, aimed extravagantly to weave the tenets of Marxism into a speculative cosmogony in the gnostic tradition. To Bloch, the Marxist call to overhaul society was a </w:t>
                </w:r>
                <w:r w:rsidR="00C95FB7">
                  <w:rPr>
                    <w:rFonts w:cs="Helvetica"/>
                  </w:rPr>
                  <w:t>‘</w:t>
                </w:r>
                <w:r>
                  <w:rPr>
                    <w:rFonts w:cs="Helvetica"/>
                  </w:rPr>
                  <w:t>concrete utopia</w:t>
                </w:r>
                <w:r w:rsidR="00C95FB7">
                  <w:rPr>
                    <w:rFonts w:cs="Helvetica"/>
                  </w:rPr>
                  <w:t>’</w:t>
                </w:r>
                <w:r>
                  <w:rPr>
                    <w:rFonts w:cs="Helvetica"/>
                  </w:rPr>
                  <w:t xml:space="preserve">: a compelling expression of millennia-old messianic thought, which envisions the grand transformation, material as well as spiritual, as something to be not awaited but always attained. Utopia, be it Marxism or Anabaptism, is a finality that is present, yet still unrealized. Flamboyantly metaphysical </w:t>
                </w:r>
                <w:r w:rsidRPr="00950BA3">
                  <w:rPr>
                    <w:rFonts w:cs="Helvetica"/>
                    <w:i/>
                  </w:rPr>
                  <w:t>and</w:t>
                </w:r>
                <w:r>
                  <w:rPr>
                    <w:rFonts w:cs="Helvetica"/>
                  </w:rPr>
                  <w:t xml:space="preserve"> a lifelong Bolshevik, Bloch insisted that his monist cosmology supported communism, specifically Leninism, against reformist diversions. This, he argued in </w:t>
                </w:r>
                <w:r>
                  <w:rPr>
                    <w:rFonts w:cs="Helvetica"/>
                    <w:i/>
                  </w:rPr>
                  <w:t>T</w:t>
                </w:r>
                <w:r w:rsidRPr="00193545">
                  <w:rPr>
                    <w:rFonts w:cs="Helvetica"/>
                    <w:i/>
                  </w:rPr>
                  <w:t>he Principle of Hope</w:t>
                </w:r>
                <w:r>
                  <w:rPr>
                    <w:rFonts w:cs="Helvetica"/>
                  </w:rPr>
                  <w:t xml:space="preserve"> (1977), is because Marxism, apocalyptic in outlook, is committed above all to actuating its promise.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903ED0" w:rsidRDefault="00903ED0" w:rsidP="00903ED0">
                <w:pPr>
                  <w:spacing w:line="276" w:lineRule="auto"/>
                  <w:rPr>
                    <w:rFonts w:cs="Helvetica"/>
                  </w:rPr>
                </w:pPr>
                <w:r>
                  <w:rPr>
                    <w:rFonts w:cs="Helvetica"/>
                  </w:rPr>
                  <w:t>Ernst Bloch was a German Marxist philosopher. Fleeing the Nazis in 1934, he lived in exile in Switzerland, France, Czechoslovakia, and the USA. In 1949 he returned to a chair of philosophy in Leipzig (GDR) and, after the erection of the Berlin Wall (1961), in T</w:t>
                </w:r>
                <w:r>
                  <w:rPr>
                    <w:rFonts w:cs="Helvetica"/>
                    <w:lang w:val="fr-FR"/>
                  </w:rPr>
                  <w:t>ü</w:t>
                </w:r>
                <w:proofErr w:type="spellStart"/>
                <w:r>
                  <w:rPr>
                    <w:rFonts w:cs="Helvetica"/>
                  </w:rPr>
                  <w:t>bingen</w:t>
                </w:r>
                <w:proofErr w:type="spellEnd"/>
                <w:r>
                  <w:rPr>
                    <w:rFonts w:cs="Helvetica"/>
                  </w:rPr>
                  <w:t xml:space="preserve"> (FDR). Bloch’s eccentric Marxism did not become popular until 1968. His </w:t>
                </w:r>
                <w:r w:rsidRPr="00193545">
                  <w:rPr>
                    <w:rFonts w:cs="Helvetica"/>
                    <w:i/>
                  </w:rPr>
                  <w:t>The Spirit of Utopia</w:t>
                </w:r>
                <w:r>
                  <w:rPr>
                    <w:rFonts w:cs="Helvetica"/>
                  </w:rPr>
                  <w:t xml:space="preserve"> (1923), an offshoot of Jewish apocalyptic literature cast in the poetic-aphoristic style of Expressionism, aimed extravagantly to weave the tenets of Marxism into a speculative cosmogony in the gnostic tradition. To Bloch, the Marxist call to overhaul society was a </w:t>
                </w:r>
                <w:r w:rsidR="00C95FB7">
                  <w:rPr>
                    <w:rFonts w:cs="Helvetica"/>
                  </w:rPr>
                  <w:t>‘</w:t>
                </w:r>
                <w:r>
                  <w:rPr>
                    <w:rFonts w:cs="Helvetica"/>
                  </w:rPr>
                  <w:t>concrete utopia</w:t>
                </w:r>
                <w:r w:rsidR="00C95FB7">
                  <w:rPr>
                    <w:rFonts w:cs="Helvetica"/>
                  </w:rPr>
                  <w:t>’</w:t>
                </w:r>
                <w:r>
                  <w:rPr>
                    <w:rFonts w:cs="Helvetica"/>
                  </w:rPr>
                  <w:t xml:space="preserve">: a compelling expression of millennia-old messianic thought, which envisions the grand transformation, material as well as spiritual, as something to be not awaited but always attained. Utopia, be it Marxism or Anabaptism, is a finality that is present, yet still unrealized. Flamboyantly metaphysical </w:t>
                </w:r>
                <w:r w:rsidRPr="00950BA3">
                  <w:rPr>
                    <w:rFonts w:cs="Helvetica"/>
                    <w:i/>
                  </w:rPr>
                  <w:t>and</w:t>
                </w:r>
                <w:r>
                  <w:rPr>
                    <w:rFonts w:cs="Helvetica"/>
                  </w:rPr>
                  <w:t xml:space="preserve"> a lifelong Bolshevik, Bloch insisted that his monist cosmology supported communism, specifically Leninism, against reformist diversions. This, he argued in </w:t>
                </w:r>
                <w:r>
                  <w:rPr>
                    <w:rFonts w:cs="Helvetica"/>
                    <w:i/>
                  </w:rPr>
                  <w:t>T</w:t>
                </w:r>
                <w:r w:rsidRPr="00193545">
                  <w:rPr>
                    <w:rFonts w:cs="Helvetica"/>
                    <w:i/>
                  </w:rPr>
                  <w:t>he Principle of Hope</w:t>
                </w:r>
                <w:r>
                  <w:rPr>
                    <w:rFonts w:cs="Helvetica"/>
                  </w:rPr>
                  <w:t xml:space="preserve"> (1977), is because Marxism, apocalyptic in outlook, is committed above all to actuating its promise.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3235A7" w:rsidRPr="00903ED0" w:rsidRDefault="00C95FB7" w:rsidP="00903ED0">
                <w:pPr>
                  <w:spacing w:line="276" w:lineRule="auto"/>
                  <w:rPr>
                    <w:rFonts w:cs="Helvetica"/>
                    <w:lang w:val="fr-FR"/>
                  </w:rPr>
                </w:pPr>
                <w:sdt>
                  <w:sdtPr>
                    <w:id w:val="-1367208250"/>
                    <w:citation/>
                  </w:sdtPr>
                  <w:sdtEndPr/>
                  <w:sdtContent>
                    <w:r w:rsidR="00903ED0">
                      <w:fldChar w:fldCharType="begin"/>
                    </w:r>
                    <w:r w:rsidR="00903ED0">
                      <w:rPr>
                        <w:rFonts w:cs="Helvetica"/>
                        <w:lang w:val="en-CA"/>
                      </w:rPr>
                      <w:instrText xml:space="preserve"> CITATION Daniel97 \l 4105 </w:instrText>
                    </w:r>
                    <w:r w:rsidR="00903ED0">
                      <w:fldChar w:fldCharType="separate"/>
                    </w:r>
                    <w:r w:rsidR="00903ED0">
                      <w:rPr>
                        <w:rFonts w:cs="Helvetica"/>
                        <w:noProof/>
                        <w:lang w:val="en-CA"/>
                      </w:rPr>
                      <w:t xml:space="preserve"> </w:t>
                    </w:r>
                    <w:r w:rsidR="00903ED0" w:rsidRPr="00903ED0">
                      <w:rPr>
                        <w:rFonts w:cs="Helvetica"/>
                        <w:noProof/>
                        <w:lang w:val="en-CA"/>
                      </w:rPr>
                      <w:t>(Daniel and Moyle)</w:t>
                    </w:r>
                    <w:r w:rsidR="00903ED0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88D" w:rsidRDefault="001C288D" w:rsidP="007A0D55">
      <w:pPr>
        <w:spacing w:after="0" w:line="240" w:lineRule="auto"/>
      </w:pPr>
      <w:r>
        <w:separator/>
      </w:r>
    </w:p>
  </w:endnote>
  <w:end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88D" w:rsidRDefault="001C288D" w:rsidP="007A0D55">
      <w:pPr>
        <w:spacing w:after="0" w:line="240" w:lineRule="auto"/>
      </w:pPr>
      <w:r>
        <w:separator/>
      </w:r>
    </w:p>
  </w:footnote>
  <w:foot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03ED0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5FB7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104D9F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104D9F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104D9F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104D9F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104D9F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104D9F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104D9F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104D9F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104D9F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104D9F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104D9F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104D9F"/>
    <w:rsid w:val="0057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Daniel97</b:Tag>
    <b:SourceType>Book</b:SourceType>
    <b:Guid>{D58241FE-1470-4568-B06C-1EA407B74642}</b:Guid>
    <b:Author>
      <b:Author>
        <b:NameList>
          <b:Person>
            <b:Last>Daniel</b:Last>
            <b:First>Jamie</b:First>
            <b:Middle>Owen</b:Middle>
          </b:Person>
          <b:Person>
            <b:Last>Moyle</b:Last>
            <b:First>Tom</b:First>
            <b:Middle>(eds.)</b:Middle>
          </b:Person>
        </b:NameList>
      </b:Author>
    </b:Author>
    <b:Title>Not Yet: Reconsidering Ernst Bloch</b:Title>
    <b:Year>1997</b:Year>
    <b:City>London and New York</b:City>
    <b:Publisher>Verso</b:Publisher>
    <b:Medium>Print</b:Medium>
    <b:RefOrder>1</b:RefOrder>
  </b:Source>
</b:Sources>
</file>

<file path=customXml/itemProps1.xml><?xml version="1.0" encoding="utf-8"?>
<ds:datastoreItem xmlns:ds="http://schemas.openxmlformats.org/officeDocument/2006/customXml" ds:itemID="{5D9388F2-9F24-4B8F-ABA2-6A1825E05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3</cp:revision>
  <dcterms:created xsi:type="dcterms:W3CDTF">2015-10-28T18:37:00Z</dcterms:created>
  <dcterms:modified xsi:type="dcterms:W3CDTF">2015-10-28T19:24:00Z</dcterms:modified>
</cp:coreProperties>
</file>