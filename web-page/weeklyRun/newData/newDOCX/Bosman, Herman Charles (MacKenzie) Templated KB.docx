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234FC6" w:rsidP="00234FC6">
                <w:r>
                  <w:t>Craig</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234FC6" w:rsidP="00234FC6">
                <w:proofErr w:type="spellStart"/>
                <w:r>
                  <w:t>MacKenzie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234FC6" w:rsidP="00B574C9">
                <w:r w:rsidRPr="00234FC6">
                  <w:t>University of Johannesburg</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234FC6" w:rsidP="00234FC6">
                <w:r w:rsidRPr="00234FC6">
                  <w:t>Bosman, Herman Charles (1905-1951)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234FC6" w:rsidP="00E85A05">
                <w:r w:rsidRPr="004A2F62">
                  <w:t xml:space="preserve">A short-story writer, novelist, poet and journalist, Bosman was born in </w:t>
                </w:r>
                <w:proofErr w:type="spellStart"/>
                <w:r w:rsidRPr="004A2F62">
                  <w:t>Kuils</w:t>
                </w:r>
                <w:proofErr w:type="spellEnd"/>
                <w:r w:rsidRPr="004A2F62">
                  <w:t xml:space="preserve"> River near Cape Town, but spent most of his life in the Transvaal, and it is the Transvaal milieu that features in almost all of his writings. He became known in the 1940s for his ‘</w:t>
                </w:r>
                <w:proofErr w:type="spellStart"/>
                <w:r w:rsidRPr="004A2F62">
                  <w:t>Oom</w:t>
                </w:r>
                <w:proofErr w:type="spellEnd"/>
                <w:r w:rsidRPr="004A2F62">
                  <w:t xml:space="preserve"> </w:t>
                </w:r>
                <w:proofErr w:type="spellStart"/>
                <w:r w:rsidRPr="004A2F62">
                  <w:t>Schalk</w:t>
                </w:r>
                <w:proofErr w:type="spellEnd"/>
                <w:r>
                  <w:t xml:space="preserve"> </w:t>
                </w:r>
                <w:proofErr w:type="spellStart"/>
                <w:r w:rsidRPr="004A2F62">
                  <w:t>Lourens</w:t>
                </w:r>
                <w:proofErr w:type="spellEnd"/>
                <w:r w:rsidRPr="004A2F62">
                  <w:t xml:space="preserve">’ stories, and his use of this simple-seeming but wily narrator has ensured his place in South African literature as one of the country’s most enduring and best-loved storywriters. </w:t>
                </w:r>
                <w:proofErr w:type="spellStart"/>
                <w:r w:rsidRPr="004A2F62">
                  <w:t>Schalk</w:t>
                </w:r>
                <w:proofErr w:type="spellEnd"/>
                <w:r>
                  <w:t xml:space="preserve"> </w:t>
                </w:r>
                <w:proofErr w:type="spellStart"/>
                <w:r w:rsidRPr="004A2F62">
                  <w:t>Lourens</w:t>
                </w:r>
                <w:proofErr w:type="spellEnd"/>
                <w:r w:rsidRPr="004A2F62">
                  <w:t xml:space="preserve"> features in the short-story collections </w:t>
                </w:r>
                <w:r w:rsidRPr="004A2F62">
                  <w:rPr>
                    <w:i/>
                  </w:rPr>
                  <w:t>Mafeking Road</w:t>
                </w:r>
                <w:r w:rsidRPr="004A2F62">
                  <w:t xml:space="preserve"> (1947) and </w:t>
                </w:r>
                <w:r w:rsidRPr="004A2F62">
                  <w:rPr>
                    <w:i/>
                  </w:rPr>
                  <w:t>Unto Dust</w:t>
                </w:r>
                <w:r w:rsidRPr="004A2F62">
                  <w:t xml:space="preserve"> (1963), while Bosman’s prison memoir, </w:t>
                </w:r>
                <w:r w:rsidRPr="004A2F62">
                  <w:rPr>
                    <w:i/>
                  </w:rPr>
                  <w:t>Cold Stone Jug</w:t>
                </w:r>
                <w:r w:rsidRPr="004A2F62">
                  <w:t xml:space="preserve"> (1949), set the trend for this important genre in South Africa. </w:t>
                </w:r>
              </w:p>
            </w:tc>
          </w:sdtContent>
        </w:sdt>
      </w:tr>
      <w:tr w:rsidR="003F0D73" w:rsidTr="003F0D73">
        <w:sdt>
          <w:sdtPr>
            <w:alias w:val="Article text"/>
            <w:tag w:val="articleText"/>
            <w:id w:val="634067588"/>
            <w:placeholder>
              <w:docPart w:val="DBB94F8041BE4F69974CEFC095EACF36"/>
            </w:placeholder>
          </w:sdtPr>
          <w:sdtEndPr>
            <w:rPr>
              <w:rFonts w:ascii="Times New Roman" w:eastAsia="Times New Roman" w:hAnsi="Times New Roman" w:cs="Times New Roman"/>
              <w:sz w:val="20"/>
              <w:szCs w:val="20"/>
              <w:lang w:val="en-US"/>
            </w:rPr>
          </w:sdtEndPr>
          <w:sdtContent>
            <w:tc>
              <w:tcPr>
                <w:tcW w:w="9016" w:type="dxa"/>
                <w:tcMar>
                  <w:top w:w="113" w:type="dxa"/>
                  <w:bottom w:w="113" w:type="dxa"/>
                </w:tcMar>
              </w:tcPr>
              <w:p w:rsidR="00234FC6" w:rsidRPr="004A2F62" w:rsidRDefault="00234FC6" w:rsidP="00234FC6">
                <w:r w:rsidRPr="004A2F62">
                  <w:t xml:space="preserve">A short-story writer, novelist, poet and journalist, Bosman was born in </w:t>
                </w:r>
                <w:proofErr w:type="spellStart"/>
                <w:r w:rsidRPr="004A2F62">
                  <w:t>Kuils</w:t>
                </w:r>
                <w:proofErr w:type="spellEnd"/>
                <w:r w:rsidRPr="004A2F62">
                  <w:t xml:space="preserve"> River near Cape Town, but spent most of his life in the Transvaal, and it is the Transvaal milieu that features in almost all of his writings. He became known in the 1940s for his ‘</w:t>
                </w:r>
                <w:proofErr w:type="spellStart"/>
                <w:r w:rsidRPr="004A2F62">
                  <w:t>Oom</w:t>
                </w:r>
                <w:proofErr w:type="spellEnd"/>
                <w:r w:rsidRPr="004A2F62">
                  <w:t xml:space="preserve"> </w:t>
                </w:r>
                <w:proofErr w:type="spellStart"/>
                <w:r w:rsidRPr="004A2F62">
                  <w:t>Schalk</w:t>
                </w:r>
                <w:proofErr w:type="spellEnd"/>
                <w:r>
                  <w:t xml:space="preserve"> </w:t>
                </w:r>
                <w:proofErr w:type="spellStart"/>
                <w:r w:rsidRPr="004A2F62">
                  <w:t>Lourens</w:t>
                </w:r>
                <w:proofErr w:type="spellEnd"/>
                <w:r w:rsidRPr="004A2F62">
                  <w:t xml:space="preserve">’ stories, and his use of this simple-seeming but wily narrator has ensured his place in South African literature as one of the country’s most enduring and best-loved storywriters. </w:t>
                </w:r>
                <w:proofErr w:type="spellStart"/>
                <w:r w:rsidRPr="004A2F62">
                  <w:t>Schalk</w:t>
                </w:r>
                <w:proofErr w:type="spellEnd"/>
                <w:r>
                  <w:t xml:space="preserve"> </w:t>
                </w:r>
                <w:proofErr w:type="spellStart"/>
                <w:r w:rsidRPr="004A2F62">
                  <w:t>Lourens</w:t>
                </w:r>
                <w:proofErr w:type="spellEnd"/>
                <w:r w:rsidRPr="004A2F62">
                  <w:t xml:space="preserve"> features in the short-story collections </w:t>
                </w:r>
                <w:r w:rsidRPr="004A2F62">
                  <w:rPr>
                    <w:i/>
                  </w:rPr>
                  <w:t>Mafeking Road</w:t>
                </w:r>
                <w:r w:rsidRPr="004A2F62">
                  <w:t xml:space="preserve"> (1947) and </w:t>
                </w:r>
                <w:r w:rsidRPr="004A2F62">
                  <w:rPr>
                    <w:i/>
                  </w:rPr>
                  <w:t>Unto Dust</w:t>
                </w:r>
                <w:r w:rsidRPr="004A2F62">
                  <w:t xml:space="preserve"> (1963), while Bosman’s prison memoir, </w:t>
                </w:r>
                <w:r w:rsidRPr="004A2F62">
                  <w:rPr>
                    <w:i/>
                  </w:rPr>
                  <w:t>Cold Stone Jug</w:t>
                </w:r>
                <w:r w:rsidRPr="004A2F62">
                  <w:t xml:space="preserve"> (1949), set the trend for this important genre in South Africa. </w:t>
                </w:r>
              </w:p>
              <w:p w:rsidR="00234FC6" w:rsidRPr="004A2F62" w:rsidRDefault="00234FC6" w:rsidP="00234FC6"/>
              <w:p w:rsidR="00234FC6" w:rsidRPr="004A2F62" w:rsidRDefault="00234FC6" w:rsidP="00234FC6">
                <w:r w:rsidRPr="004A2F62">
                  <w:t xml:space="preserve">Bosman was educated at </w:t>
                </w:r>
                <w:proofErr w:type="spellStart"/>
                <w:r w:rsidRPr="004A2F62">
                  <w:t>Jeppe</w:t>
                </w:r>
                <w:proofErr w:type="spellEnd"/>
                <w:r w:rsidRPr="004A2F62">
                  <w:t xml:space="preserve"> Boys’ High School, the University of the Witwatersrand and Normal College, where he qualified as a teacher. In January 1926 he received a posting to the Groot Marico in the remote Western Transvaal, as it was </w:t>
                </w:r>
                <w:r>
                  <w:t xml:space="preserve">known </w:t>
                </w:r>
                <w:r w:rsidRPr="004A2F62">
                  <w:t xml:space="preserve">then. Despite its short duration, this stay later inspired almost all of his 150 short stories. In July 1926, on vacation at the family home in Johannesburg, he became embroiled in a family quarrel and shot and killed his step-brother David Russell. He was tried and sentenced to death – a sentence that was later commuted to imprisonment for ten years with hard labour. He eventually served four years of this sentence and was released on parole in August 1930. </w:t>
                </w:r>
              </w:p>
              <w:p w:rsidR="00234FC6" w:rsidRDefault="00234FC6" w:rsidP="00234FC6"/>
              <w:p w:rsidR="00234FC6" w:rsidRPr="004A2F62" w:rsidRDefault="00234FC6" w:rsidP="00234FC6">
                <w:r w:rsidRPr="004A2F62">
                  <w:t xml:space="preserve">Bosman then embarked on a series of journalistic ventures with </w:t>
                </w:r>
                <w:proofErr w:type="spellStart"/>
                <w:r w:rsidRPr="004A2F62">
                  <w:t>Aegidius</w:t>
                </w:r>
                <w:proofErr w:type="spellEnd"/>
                <w:r w:rsidRPr="004A2F62">
                  <w:t xml:space="preserve"> Jean </w:t>
                </w:r>
                <w:proofErr w:type="spellStart"/>
                <w:r w:rsidRPr="004A2F62">
                  <w:t>Blignaut</w:t>
                </w:r>
                <w:proofErr w:type="spellEnd"/>
                <w:r w:rsidRPr="004A2F62">
                  <w:t xml:space="preserve">. The journals launched by the pair carried some literary material, including in the first edition of </w:t>
                </w:r>
                <w:r w:rsidRPr="004A2F62">
                  <w:rPr>
                    <w:i/>
                  </w:rPr>
                  <w:t xml:space="preserve">The </w:t>
                </w:r>
                <w:proofErr w:type="spellStart"/>
                <w:r w:rsidRPr="004A2F62">
                  <w:rPr>
                    <w:i/>
                  </w:rPr>
                  <w:t>Touleier</w:t>
                </w:r>
                <w:proofErr w:type="spellEnd"/>
                <w:r w:rsidRPr="004A2F62">
                  <w:t xml:space="preserve"> (December 1930) Bosman’s first major </w:t>
                </w:r>
                <w:proofErr w:type="spellStart"/>
                <w:r w:rsidRPr="004A2F62">
                  <w:t>Oom</w:t>
                </w:r>
                <w:proofErr w:type="spellEnd"/>
                <w:r w:rsidRPr="004A2F62">
                  <w:t xml:space="preserve"> </w:t>
                </w:r>
                <w:proofErr w:type="spellStart"/>
                <w:r w:rsidRPr="004A2F62">
                  <w:t>Schalk</w:t>
                </w:r>
                <w:proofErr w:type="spellEnd"/>
                <w:r>
                  <w:t xml:space="preserve"> </w:t>
                </w:r>
                <w:proofErr w:type="spellStart"/>
                <w:r>
                  <w:t>Lourens</w:t>
                </w:r>
                <w:proofErr w:type="spellEnd"/>
                <w:r>
                  <w:t xml:space="preserve"> story, ‘</w:t>
                </w:r>
                <w:proofErr w:type="spellStart"/>
                <w:r>
                  <w:t>Makapan’s</w:t>
                </w:r>
                <w:proofErr w:type="spellEnd"/>
                <w:r>
                  <w:t xml:space="preserve"> Caves.’</w:t>
                </w:r>
                <w:r w:rsidRPr="004A2F62">
                  <w:t xml:space="preserve"> </w:t>
                </w:r>
              </w:p>
              <w:p w:rsidR="00234FC6" w:rsidRDefault="00234FC6" w:rsidP="00234FC6"/>
              <w:p w:rsidR="00234FC6" w:rsidRPr="004A2F62" w:rsidRDefault="00234FC6" w:rsidP="00234FC6">
                <w:r w:rsidRPr="004A2F62">
                  <w:t xml:space="preserve">In October 1932 Bosman married </w:t>
                </w:r>
                <w:proofErr w:type="spellStart"/>
                <w:r w:rsidRPr="004A2F62">
                  <w:t>Ellaleen</w:t>
                </w:r>
                <w:proofErr w:type="spellEnd"/>
                <w:r w:rsidRPr="004A2F62">
                  <w:t xml:space="preserve"> Manson and the two departed for London in 1934. For the next six-and-a-half years Bosman contributed a steady stream of stories and sketches for South African magazines, includin</w:t>
                </w:r>
                <w:r>
                  <w:t xml:space="preserve">g ‘In the </w:t>
                </w:r>
                <w:proofErr w:type="spellStart"/>
                <w:r>
                  <w:t>Withaak’s</w:t>
                </w:r>
                <w:proofErr w:type="spellEnd"/>
                <w:r>
                  <w:t xml:space="preserve"> Shade’, ‘The Music Maker’</w:t>
                </w:r>
                <w:r w:rsidRPr="004A2F62">
                  <w:t xml:space="preserve"> and </w:t>
                </w:r>
                <w:r>
                  <w:t>perhaps his most famous story, ‘The Mafeking Road’</w:t>
                </w:r>
                <w:r w:rsidRPr="004A2F62">
                  <w:t xml:space="preserve">, in 1935. In 1940 the </w:t>
                </w:r>
                <w:proofErr w:type="spellStart"/>
                <w:r w:rsidRPr="004A2F62">
                  <w:t>Bosmans</w:t>
                </w:r>
                <w:proofErr w:type="spellEnd"/>
                <w:r w:rsidRPr="004A2F62">
                  <w:t xml:space="preserve"> returned to South Africa, and in 1943 Bosman was appointed editor of a biweekly newspaper published in Pietersburg, in the then Northern Transvaal. This milieu provided the fictional settings of ‘</w:t>
                </w:r>
                <w:proofErr w:type="spellStart"/>
                <w:r w:rsidRPr="004A2F62">
                  <w:t>Kalvyn</w:t>
                </w:r>
                <w:proofErr w:type="spellEnd"/>
                <w:r w:rsidRPr="004A2F62">
                  <w:t xml:space="preserve">’ in his first novel </w:t>
                </w:r>
                <w:r w:rsidRPr="004A2F62">
                  <w:rPr>
                    <w:i/>
                  </w:rPr>
                  <w:lastRenderedPageBreak/>
                  <w:t>Jacaranda in the Night</w:t>
                </w:r>
                <w:r w:rsidRPr="004A2F62">
                  <w:t xml:space="preserve"> (1947) and ‘</w:t>
                </w:r>
                <w:proofErr w:type="spellStart"/>
                <w:r w:rsidRPr="004A2F62">
                  <w:t>Willemsdorp</w:t>
                </w:r>
                <w:proofErr w:type="spellEnd"/>
                <w:r w:rsidRPr="004A2F62">
                  <w:t xml:space="preserve">’ in the novel of the same name (published posthumously in 1977). In 1944, after divorcing Ella, Bosman married Helena </w:t>
                </w:r>
                <w:proofErr w:type="spellStart"/>
                <w:r w:rsidRPr="004A2F62">
                  <w:t>Stegmann</w:t>
                </w:r>
                <w:proofErr w:type="spellEnd"/>
                <w:r w:rsidRPr="004A2F62">
                  <w:t xml:space="preserve">, and began the most productive period </w:t>
                </w:r>
                <w:r>
                  <w:t>of his career, producing some thirty</w:t>
                </w:r>
                <w:r w:rsidRPr="004A2F62">
                  <w:t xml:space="preserve"> bushveld </w:t>
                </w:r>
                <w:r>
                  <w:t>stories and all of the nearly eighty</w:t>
                </w:r>
                <w:r w:rsidRPr="004A2F62">
                  <w:t xml:space="preserve"> ‘</w:t>
                </w:r>
                <w:proofErr w:type="spellStart"/>
                <w:r w:rsidRPr="004A2F62">
                  <w:t>Voorkamer</w:t>
                </w:r>
                <w:proofErr w:type="spellEnd"/>
                <w:r w:rsidRPr="004A2F62">
                  <w:t>’ (</w:t>
                </w:r>
                <w:r>
                  <w:t>‘</w:t>
                </w:r>
                <w:r w:rsidRPr="001B4352">
                  <w:t>parlour</w:t>
                </w:r>
                <w:r>
                  <w:t>’</w:t>
                </w:r>
                <w:r w:rsidRPr="004A2F62">
                  <w:t xml:space="preserve">) conversation pieces, which appeared regularly in the South African weekly </w:t>
                </w:r>
                <w:r w:rsidRPr="004A2F62">
                  <w:rPr>
                    <w:i/>
                  </w:rPr>
                  <w:t>The</w:t>
                </w:r>
                <w:r>
                  <w:rPr>
                    <w:i/>
                  </w:rPr>
                  <w:t xml:space="preserve"> </w:t>
                </w:r>
                <w:r w:rsidRPr="004A2F62">
                  <w:rPr>
                    <w:i/>
                  </w:rPr>
                  <w:t>Forum</w:t>
                </w:r>
                <w:r w:rsidRPr="004A2F62">
                  <w:t xml:space="preserve"> until his sudden death from heart failure. </w:t>
                </w:r>
              </w:p>
              <w:p w:rsidR="00234FC6" w:rsidRDefault="00234FC6" w:rsidP="00234FC6"/>
              <w:p w:rsidR="00234FC6" w:rsidRDefault="00234FC6" w:rsidP="00234FC6">
                <w:r w:rsidRPr="004A2F62">
                  <w:t>Bosman achieved a posthumous fame far greater than that achieved in his own lifetime. Numerous editions of his stories and essays have appeared over the years, and between 1998 and 2005 his works were completely re-edited</w:t>
                </w:r>
                <w:r>
                  <w:t xml:space="preserve"> and re-released in fourteen</w:t>
                </w:r>
                <w:r w:rsidRPr="004A2F62">
                  <w:t xml:space="preserve"> volumes. Many of his stories contain references to events that are staple items in Boer folk history, including the two Anglo–Boer wars and the various skirmishes between the Boer communities and African tribes. His stories contain a highly distinctive combination of humour and pathos, and their enduring interest to the South African public has ensured Bosman’s place in the canon of South African literature.</w:t>
                </w:r>
              </w:p>
              <w:p w:rsidR="00234FC6" w:rsidRDefault="00234FC6" w:rsidP="00234FC6"/>
              <w:p w:rsidR="00234FC6" w:rsidRDefault="00234FC6" w:rsidP="00234FC6">
                <w:pPr>
                  <w:pStyle w:val="Heading1"/>
                </w:pPr>
                <w:r>
                  <w:t>List of Works</w:t>
                </w:r>
              </w:p>
              <w:p w:rsidR="00234FC6" w:rsidRPr="00234FC6" w:rsidRDefault="00234FC6" w:rsidP="00234FC6">
                <w:pPr>
                  <w:jc w:val="both"/>
                </w:pPr>
                <w:r w:rsidRPr="00234FC6">
                  <w:rPr>
                    <w:i/>
                  </w:rPr>
                  <w:t xml:space="preserve">Mafeking Road and Other Stories </w:t>
                </w:r>
                <w:r w:rsidRPr="00234FC6">
                  <w:t>(1998)</w:t>
                </w:r>
              </w:p>
              <w:p w:rsidR="00234FC6" w:rsidRPr="00234FC6" w:rsidRDefault="00234FC6" w:rsidP="00234FC6">
                <w:pPr>
                  <w:pStyle w:val="BodyText"/>
                  <w:spacing w:after="0"/>
                  <w:jc w:val="both"/>
                  <w:rPr>
                    <w:rFonts w:asciiTheme="minorHAnsi" w:hAnsiTheme="minorHAnsi"/>
                    <w:sz w:val="22"/>
                    <w:szCs w:val="22"/>
                    <w:lang w:val="en-GB"/>
                  </w:rPr>
                </w:pPr>
                <w:proofErr w:type="spellStart"/>
                <w:r w:rsidRPr="00234FC6">
                  <w:rPr>
                    <w:rFonts w:asciiTheme="minorHAnsi" w:hAnsiTheme="minorHAnsi"/>
                    <w:i/>
                    <w:sz w:val="22"/>
                    <w:szCs w:val="22"/>
                    <w:lang w:val="en-GB"/>
                  </w:rPr>
                  <w:t>Willemsdorp</w:t>
                </w:r>
                <w:proofErr w:type="spellEnd"/>
                <w:r w:rsidRPr="00234FC6">
                  <w:rPr>
                    <w:rFonts w:asciiTheme="minorHAnsi" w:hAnsiTheme="minorHAnsi"/>
                    <w:i/>
                    <w:sz w:val="22"/>
                    <w:szCs w:val="22"/>
                    <w:lang w:val="en-GB"/>
                  </w:rPr>
                  <w:t xml:space="preserve"> </w:t>
                </w:r>
                <w:r w:rsidRPr="00234FC6">
                  <w:rPr>
                    <w:rFonts w:asciiTheme="minorHAnsi" w:hAnsiTheme="minorHAnsi"/>
                    <w:sz w:val="22"/>
                    <w:szCs w:val="22"/>
                    <w:lang w:val="en-GB"/>
                  </w:rPr>
                  <w:t>(1998)</w:t>
                </w:r>
              </w:p>
              <w:p w:rsidR="00234FC6"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 xml:space="preserve">Cold Stone Jug </w:t>
                </w:r>
                <w:r w:rsidRPr="00234FC6">
                  <w:rPr>
                    <w:rFonts w:asciiTheme="minorHAnsi" w:hAnsiTheme="minorHAnsi"/>
                    <w:sz w:val="22"/>
                    <w:szCs w:val="22"/>
                    <w:lang w:val="en-GB"/>
                  </w:rPr>
                  <w:t>(1999)</w:t>
                </w:r>
              </w:p>
              <w:p w:rsidR="00234FC6"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 xml:space="preserve">Idle Talk: </w:t>
                </w:r>
                <w:proofErr w:type="spellStart"/>
                <w:r w:rsidRPr="00234FC6">
                  <w:rPr>
                    <w:rFonts w:asciiTheme="minorHAnsi" w:hAnsiTheme="minorHAnsi"/>
                    <w:i/>
                    <w:sz w:val="22"/>
                    <w:szCs w:val="22"/>
                    <w:lang w:val="en-GB"/>
                  </w:rPr>
                  <w:t>Voorkamer</w:t>
                </w:r>
                <w:proofErr w:type="spellEnd"/>
                <w:r w:rsidRPr="00234FC6">
                  <w:rPr>
                    <w:rFonts w:asciiTheme="minorHAnsi" w:hAnsiTheme="minorHAnsi"/>
                    <w:i/>
                    <w:sz w:val="22"/>
                    <w:szCs w:val="22"/>
                    <w:lang w:val="en-GB"/>
                  </w:rPr>
                  <w:t xml:space="preserve"> Stories (I) </w:t>
                </w:r>
                <w:r w:rsidRPr="00234FC6">
                  <w:rPr>
                    <w:rFonts w:asciiTheme="minorHAnsi" w:hAnsiTheme="minorHAnsi"/>
                    <w:sz w:val="22"/>
                    <w:szCs w:val="22"/>
                    <w:lang w:val="en-GB"/>
                  </w:rPr>
                  <w:t>(1999)</w:t>
                </w:r>
              </w:p>
              <w:p w:rsidR="00234FC6"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Jacaranda in the Night</w:t>
                </w:r>
                <w:r w:rsidRPr="00234FC6">
                  <w:rPr>
                    <w:rFonts w:asciiTheme="minorHAnsi" w:hAnsiTheme="minorHAnsi"/>
                    <w:sz w:val="22"/>
                    <w:szCs w:val="22"/>
                    <w:lang w:val="en-GB"/>
                  </w:rPr>
                  <w:t xml:space="preserve"> (2000)</w:t>
                </w:r>
              </w:p>
              <w:p w:rsidR="00234FC6"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Old Transvaal Stories</w:t>
                </w:r>
                <w:r w:rsidRPr="00234FC6">
                  <w:rPr>
                    <w:rFonts w:asciiTheme="minorHAnsi" w:hAnsiTheme="minorHAnsi"/>
                    <w:sz w:val="22"/>
                    <w:szCs w:val="22"/>
                    <w:lang w:val="en-GB"/>
                  </w:rPr>
                  <w:t xml:space="preserve"> (2000)</w:t>
                </w:r>
              </w:p>
              <w:p w:rsidR="00234FC6"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Seed-time and Harvest and Other Stories</w:t>
                </w:r>
                <w:r w:rsidRPr="00234FC6">
                  <w:rPr>
                    <w:rFonts w:asciiTheme="minorHAnsi" w:hAnsiTheme="minorHAnsi"/>
                    <w:sz w:val="22"/>
                    <w:szCs w:val="22"/>
                    <w:lang w:val="en-GB"/>
                  </w:rPr>
                  <w:t xml:space="preserve"> (2002)</w:t>
                </w:r>
              </w:p>
              <w:p w:rsidR="00234FC6"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Unto Dust and Other Stories</w:t>
                </w:r>
                <w:r w:rsidRPr="00234FC6">
                  <w:rPr>
                    <w:rFonts w:asciiTheme="minorHAnsi" w:hAnsiTheme="minorHAnsi"/>
                    <w:sz w:val="22"/>
                    <w:szCs w:val="22"/>
                    <w:lang w:val="en-GB"/>
                  </w:rPr>
                  <w:t xml:space="preserve"> (2001)</w:t>
                </w:r>
              </w:p>
              <w:p w:rsidR="00234FC6"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Wild Seed</w:t>
                </w:r>
                <w:r w:rsidRPr="00234FC6">
                  <w:rPr>
                    <w:rFonts w:asciiTheme="minorHAnsi" w:hAnsiTheme="minorHAnsi"/>
                    <w:sz w:val="22"/>
                    <w:szCs w:val="22"/>
                    <w:lang w:val="en-GB"/>
                  </w:rPr>
                  <w:t xml:space="preserve"> (2004)</w:t>
                </w:r>
              </w:p>
              <w:p w:rsidR="003F0D73" w:rsidRPr="00234FC6" w:rsidRDefault="00234FC6" w:rsidP="00234FC6">
                <w:pPr>
                  <w:pStyle w:val="BodyText"/>
                  <w:spacing w:after="0"/>
                  <w:jc w:val="both"/>
                  <w:rPr>
                    <w:rFonts w:asciiTheme="minorHAnsi" w:hAnsiTheme="minorHAnsi"/>
                    <w:sz w:val="22"/>
                    <w:szCs w:val="22"/>
                    <w:lang w:val="en-GB"/>
                  </w:rPr>
                </w:pPr>
                <w:r w:rsidRPr="00234FC6">
                  <w:rPr>
                    <w:rFonts w:asciiTheme="minorHAnsi" w:hAnsiTheme="minorHAnsi"/>
                    <w:i/>
                    <w:sz w:val="22"/>
                    <w:szCs w:val="22"/>
                    <w:lang w:val="en-GB"/>
                  </w:rPr>
                  <w:t xml:space="preserve">Homecoming: </w:t>
                </w:r>
                <w:proofErr w:type="spellStart"/>
                <w:r w:rsidRPr="00234FC6">
                  <w:rPr>
                    <w:rFonts w:asciiTheme="minorHAnsi" w:hAnsiTheme="minorHAnsi"/>
                    <w:i/>
                    <w:sz w:val="22"/>
                    <w:szCs w:val="22"/>
                    <w:lang w:val="en-GB"/>
                  </w:rPr>
                  <w:t>Voorkamer</w:t>
                </w:r>
                <w:proofErr w:type="spellEnd"/>
                <w:r w:rsidRPr="00234FC6">
                  <w:rPr>
                    <w:rFonts w:asciiTheme="minorHAnsi" w:hAnsiTheme="minorHAnsi"/>
                    <w:i/>
                    <w:sz w:val="22"/>
                    <w:szCs w:val="22"/>
                    <w:lang w:val="en-GB"/>
                  </w:rPr>
                  <w:t xml:space="preserve"> Stories (II)</w:t>
                </w:r>
                <w:r w:rsidRPr="00234FC6">
                  <w:rPr>
                    <w:rFonts w:asciiTheme="minorHAnsi" w:hAnsiTheme="minorHAnsi"/>
                    <w:sz w:val="22"/>
                    <w:szCs w:val="22"/>
                    <w:lang w:val="en-GB"/>
                  </w:rPr>
                  <w:t xml:space="preserve"> (2005)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34FC6" w:rsidRDefault="00234FC6" w:rsidP="00234FC6">
                <w:sdt>
                  <w:sdtPr>
                    <w:id w:val="-1835826979"/>
                    <w:citation/>
                  </w:sdtPr>
                  <w:sdtContent>
                    <w:r>
                      <w:fldChar w:fldCharType="begin"/>
                    </w:r>
                    <w:r>
                      <w:rPr>
                        <w:lang w:val="en-CA"/>
                      </w:rPr>
                      <w:instrText xml:space="preserve"> CITATION Blignaut80 \l 4105 </w:instrText>
                    </w:r>
                    <w:r>
                      <w:fldChar w:fldCharType="separate"/>
                    </w:r>
                    <w:r>
                      <w:rPr>
                        <w:noProof/>
                        <w:lang w:val="en-CA"/>
                      </w:rPr>
                      <w:t xml:space="preserve"> </w:t>
                    </w:r>
                    <w:r w:rsidRPr="00234FC6">
                      <w:rPr>
                        <w:noProof/>
                        <w:lang w:val="en-CA"/>
                      </w:rPr>
                      <w:t>(Blignaut)</w:t>
                    </w:r>
                    <w:r>
                      <w:fldChar w:fldCharType="end"/>
                    </w:r>
                  </w:sdtContent>
                </w:sdt>
              </w:p>
              <w:p w:rsidR="00205620" w:rsidRDefault="00205620" w:rsidP="00234FC6">
                <w:sdt>
                  <w:sdtPr>
                    <w:id w:val="2015414268"/>
                    <w:citation/>
                  </w:sdtPr>
                  <w:sdtContent>
                    <w:r>
                      <w:fldChar w:fldCharType="begin"/>
                    </w:r>
                    <w:r>
                      <w:rPr>
                        <w:lang w:val="en-CA"/>
                      </w:rPr>
                      <w:instrText xml:space="preserve"> CITATION Gray86 \l 4105 </w:instrText>
                    </w:r>
                    <w:r>
                      <w:fldChar w:fldCharType="separate"/>
                    </w:r>
                    <w:r w:rsidRPr="00205620">
                      <w:rPr>
                        <w:noProof/>
                        <w:lang w:val="en-CA"/>
                      </w:rPr>
                      <w:t>(Gray)</w:t>
                    </w:r>
                    <w:r>
                      <w:fldChar w:fldCharType="end"/>
                    </w:r>
                  </w:sdtContent>
                </w:sdt>
              </w:p>
              <w:p w:rsidR="00234FC6" w:rsidRPr="0078253F" w:rsidRDefault="00205620" w:rsidP="00234FC6">
                <w:sdt>
                  <w:sdtPr>
                    <w:id w:val="-1582364922"/>
                    <w:citation/>
                  </w:sdtPr>
                  <w:sdtContent>
                    <w:r>
                      <w:fldChar w:fldCharType="begin"/>
                    </w:r>
                    <w:r>
                      <w:rPr>
                        <w:lang w:val="en-CA"/>
                      </w:rPr>
                      <w:instrText xml:space="preserve"> CITATION Gray05 \l 4105 </w:instrText>
                    </w:r>
                    <w:r>
                      <w:fldChar w:fldCharType="separate"/>
                    </w:r>
                    <w:r w:rsidRPr="00205620">
                      <w:rPr>
                        <w:noProof/>
                        <w:lang w:val="en-CA"/>
                      </w:rPr>
                      <w:t>(S. Gray)</w:t>
                    </w:r>
                    <w:r>
                      <w:fldChar w:fldCharType="end"/>
                    </w:r>
                  </w:sdtContent>
                </w:sdt>
              </w:p>
              <w:p w:rsidR="00234FC6" w:rsidRPr="00DB5873" w:rsidRDefault="00205620" w:rsidP="00234FC6">
                <w:sdt>
                  <w:sdtPr>
                    <w:id w:val="560366597"/>
                    <w:citation/>
                  </w:sdtPr>
                  <w:sdtContent>
                    <w:r>
                      <w:fldChar w:fldCharType="begin"/>
                    </w:r>
                    <w:r>
                      <w:rPr>
                        <w:lang w:val="en-CA"/>
                      </w:rPr>
                      <w:instrText xml:space="preserve"> CITATION MacKenzie99 \l 4105 </w:instrText>
                    </w:r>
                    <w:r>
                      <w:fldChar w:fldCharType="separate"/>
                    </w:r>
                    <w:r w:rsidRPr="00205620">
                      <w:rPr>
                        <w:noProof/>
                        <w:lang w:val="en-CA"/>
                      </w:rPr>
                      <w:t>(MacKenzie)</w:t>
                    </w:r>
                    <w:r>
                      <w:fldChar w:fldCharType="end"/>
                    </w:r>
                  </w:sdtContent>
                </w:sdt>
              </w:p>
              <w:p w:rsidR="003235A7" w:rsidRPr="00234FC6" w:rsidRDefault="00205620" w:rsidP="00234FC6">
                <w:sdt>
                  <w:sdtPr>
                    <w:id w:val="-270164219"/>
                    <w:citation/>
                  </w:sdtPr>
                  <w:sdtContent>
                    <w:r>
                      <w:fldChar w:fldCharType="begin"/>
                    </w:r>
                    <w:r>
                      <w:rPr>
                        <w:lang w:val="en-CA"/>
                      </w:rPr>
                      <w:instrText xml:space="preserve"> CITATION Rosenberg76 \l 4105 </w:instrText>
                    </w:r>
                    <w:r>
                      <w:fldChar w:fldCharType="separate"/>
                    </w:r>
                    <w:r w:rsidRPr="00205620">
                      <w:rPr>
                        <w:noProof/>
                        <w:lang w:val="en-CA"/>
                      </w:rPr>
                      <w:t>(Rosenberg)</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659D7"/>
    <w:rsid w:val="000B25AE"/>
    <w:rsid w:val="000B55AB"/>
    <w:rsid w:val="000D24DC"/>
    <w:rsid w:val="00101B2E"/>
    <w:rsid w:val="00116FA0"/>
    <w:rsid w:val="0015114C"/>
    <w:rsid w:val="001A21F3"/>
    <w:rsid w:val="001A2537"/>
    <w:rsid w:val="001A6A06"/>
    <w:rsid w:val="001C288D"/>
    <w:rsid w:val="00205620"/>
    <w:rsid w:val="00210C03"/>
    <w:rsid w:val="002162E2"/>
    <w:rsid w:val="00225C5A"/>
    <w:rsid w:val="00230B10"/>
    <w:rsid w:val="00234353"/>
    <w:rsid w:val="00234FC6"/>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odyText">
    <w:name w:val="Body Text"/>
    <w:basedOn w:val="Normal"/>
    <w:link w:val="BodyTextChar"/>
    <w:rsid w:val="00234FC6"/>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234FC6"/>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odyText">
    <w:name w:val="Body Text"/>
    <w:basedOn w:val="Normal"/>
    <w:link w:val="BodyTextChar"/>
    <w:rsid w:val="00234FC6"/>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234FC6"/>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26AD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26AD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26AD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26AD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26AD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26AD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26AD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26AD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26AD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26AD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26ADD"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26ADD"/>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Blignaut80</b:Tag>
    <b:SourceType>Book</b:SourceType>
    <b:Guid>{8E92A286-9931-4120-9CA1-BF7D8F9378E7}</b:Guid>
    <b:Author>
      <b:Author>
        <b:NameList>
          <b:Person>
            <b:Last>Blignaut</b:Last>
            <b:First>Aegidius</b:First>
            <b:Middle>Jean</b:Middle>
          </b:Person>
        </b:NameList>
      </b:Author>
    </b:Author>
    <b:Title>My Friend Herman Charles Bosman</b:Title>
    <b:Year>1980</b:Year>
    <b:City>Johannesburg</b:City>
    <b:Publisher>Perskor</b:Publisher>
    <b:Medium>Print</b:Medium>
    <b:RefOrder>1</b:RefOrder>
  </b:Source>
  <b:Source>
    <b:Tag>Gray86</b:Tag>
    <b:SourceType>Book</b:SourceType>
    <b:Guid>{EA5085DE-50ED-4172-AF09-0F0FC4B4F2B6}</b:Guid>
    <b:Author>
      <b:Author>
        <b:NameList>
          <b:Person>
            <b:Last>Gray</b:Last>
            <b:First>Stephen</b:First>
            <b:Middle>(ed.)</b:Middle>
          </b:Person>
        </b:NameList>
      </b:Author>
    </b:Author>
    <b:Title>Herman Charles Bosman</b:Title>
    <b:Year>1986</b:Year>
    <b:City>Isando</b:City>
    <b:Publisher>McGraw-Hill</b:Publisher>
    <b:Medium>Print</b:Medium>
    <b:RefOrder>2</b:RefOrder>
  </b:Source>
  <b:Source>
    <b:Tag>Gray05</b:Tag>
    <b:SourceType>Book</b:SourceType>
    <b:Guid>{D3476F58-4220-46C7-92E5-A902F3358B35}</b:Guid>
    <b:Author>
      <b:Author>
        <b:NameList>
          <b:Person>
            <b:Last>Gray</b:Last>
            <b:First>Stephen</b:First>
          </b:Person>
        </b:NameList>
      </b:Author>
    </b:Author>
    <b:Title>Life Sentence: A Biography of Herman Charles Bosman</b:Title>
    <b:Year>2005</b:Year>
    <b:City>Cape Town</b:City>
    <b:Publisher>Human and Rousseau</b:Publisher>
    <b:Medium>Print</b:Medium>
    <b:RefOrder>3</b:RefOrder>
  </b:Source>
  <b:Source>
    <b:Tag>MacKenzie99</b:Tag>
    <b:SourceType>Book</b:SourceType>
    <b:Guid>{961BC190-BD77-45BA-85E2-873E3DFE8C80}</b:Guid>
    <b:Author>
      <b:Author>
        <b:NameList>
          <b:Person>
            <b:Last>MacKenzie</b:Last>
            <b:First>Craig</b:First>
          </b:Person>
        </b:NameList>
      </b:Author>
    </b:Author>
    <b:Title>The Oral-Style South African Short Story in English</b:Title>
    <b:Year>1999</b:Year>
    <b:City>Amsterdam</b:City>
    <b:Publisher>Rodopi</b:Publisher>
    <b:Medium>Print</b:Medium>
    <b:RefOrder>4</b:RefOrder>
  </b:Source>
  <b:Source>
    <b:Tag>Rosenberg76</b:Tag>
    <b:SourceType>Book</b:SourceType>
    <b:Guid>{ECDC692D-8305-481A-B842-56F38E89E817}</b:Guid>
    <b:Author>
      <b:Author>
        <b:NameList>
          <b:Person>
            <b:Last>Rosenberg</b:Last>
            <b:First>Valerie</b:First>
          </b:Person>
        </b:NameList>
      </b:Author>
    </b:Author>
    <b:Title>Sunflower to the Sun: The Life of Herman Charles Bosman</b:Title>
    <b:Year>1976</b:Year>
    <b:City>Cape Town</b:City>
    <b:Publisher>Human and Rousseau</b:Publisher>
    <b:Medium>Print</b:Medium>
    <b:RefOrder>5</b:RefOrder>
  </b:Source>
</b:Sources>
</file>

<file path=customXml/itemProps1.xml><?xml version="1.0" encoding="utf-8"?>
<ds:datastoreItem xmlns:ds="http://schemas.openxmlformats.org/officeDocument/2006/customXml" ds:itemID="{684FB427-92DA-46EC-B6C0-AC1FBE43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2015-11-19T08:08:00Z</dcterms:created>
  <dcterms:modified xsi:type="dcterms:W3CDTF">2015-11-19T08:08:00Z</dcterms:modified>
</cp:coreProperties>
</file>