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5228B2F57384184A0EE7DC06DD3267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C8185A620C4456AA92609F76ED0274"/>
            </w:placeholder>
            <w:text/>
          </w:sdtPr>
          <w:sdtEndPr/>
          <w:sdtContent>
            <w:tc>
              <w:tcPr>
                <w:tcW w:w="2073" w:type="dxa"/>
              </w:tcPr>
              <w:p w:rsidR="00B574C9" w:rsidRDefault="00D92C1B" w:rsidP="00D92C1B">
                <w:r>
                  <w:t>Aaron</w:t>
                </w:r>
              </w:p>
            </w:tc>
          </w:sdtContent>
        </w:sdt>
        <w:sdt>
          <w:sdtPr>
            <w:alias w:val="Middle name"/>
            <w:tag w:val="authorMiddleName"/>
            <w:id w:val="-2076034781"/>
            <w:placeholder>
              <w:docPart w:val="EBCD039EE44D43E09841921B4D5AD83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8C1EAF84B454919894E76F693D3EF07"/>
            </w:placeholder>
            <w:text/>
          </w:sdtPr>
          <w:sdtEndPr/>
          <w:sdtContent>
            <w:tc>
              <w:tcPr>
                <w:tcW w:w="2642" w:type="dxa"/>
              </w:tcPr>
              <w:p w:rsidR="00B574C9" w:rsidRDefault="00D92C1B" w:rsidP="00D92C1B">
                <w:proofErr w:type="spellStart"/>
                <w:r>
                  <w:t>Gerow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D9578F6C43542048A2B13775E7484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BDED6F5A90B4D63AD4625DD6DE21950"/>
            </w:placeholder>
            <w:text/>
          </w:sdtPr>
          <w:sdtEndPr/>
          <w:sdtContent>
            <w:tc>
              <w:tcPr>
                <w:tcW w:w="8525" w:type="dxa"/>
                <w:gridSpan w:val="4"/>
              </w:tcPr>
              <w:p w:rsidR="00B574C9" w:rsidRDefault="00D92C1B" w:rsidP="00D92C1B">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sz w:val="24"/>
              <w:szCs w:val="24"/>
              <w:lang w:val="en-US"/>
            </w:rPr>
            <w:alias w:val="Article headword"/>
            <w:tag w:val="articleHeadword"/>
            <w:id w:val="-361440020"/>
            <w:placeholder>
              <w:docPart w:val="E89FE9F002F346B7A8529E89E2FA6386"/>
            </w:placeholder>
            <w:text/>
          </w:sdtPr>
          <w:sdtEndPr/>
          <w:sdtContent>
            <w:tc>
              <w:tcPr>
                <w:tcW w:w="9016" w:type="dxa"/>
                <w:tcMar>
                  <w:top w:w="113" w:type="dxa"/>
                  <w:bottom w:w="113" w:type="dxa"/>
                </w:tcMar>
              </w:tcPr>
              <w:p w:rsidR="003F0D73" w:rsidRPr="00FB589A" w:rsidRDefault="00B36DD5" w:rsidP="00B36DD5">
                <w:pPr>
                  <w:rPr>
                    <w:b/>
                  </w:rPr>
                </w:pPr>
                <w:r w:rsidRPr="00B36DD5">
                  <w:rPr>
                    <w:rFonts w:eastAsiaTheme="minorEastAsia"/>
                    <w:sz w:val="24"/>
                    <w:szCs w:val="24"/>
                    <w:lang w:val="en-US"/>
                  </w:rPr>
                  <w:t>Buñuel, Luis (1900–1983)</w:t>
                </w:r>
              </w:p>
            </w:tc>
          </w:sdtContent>
        </w:sdt>
      </w:tr>
      <w:tr w:rsidR="00464699" w:rsidTr="007821B0">
        <w:sdt>
          <w:sdtPr>
            <w:alias w:val="Variant headwords"/>
            <w:tag w:val="variantHeadwords"/>
            <w:id w:val="173464402"/>
            <w:placeholder>
              <w:docPart w:val="789A3A39791C4AD0B8B814AA5C2DE08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0B2D613402E40EF9997ED2DD275B3D0"/>
            </w:placeholder>
          </w:sdtPr>
          <w:sdtEndPr/>
          <w:sdtContent>
            <w:tc>
              <w:tcPr>
                <w:tcW w:w="9016" w:type="dxa"/>
                <w:tcMar>
                  <w:top w:w="113" w:type="dxa"/>
                  <w:bottom w:w="113" w:type="dxa"/>
                </w:tcMar>
              </w:tcPr>
              <w:p w:rsidR="00E85A05" w:rsidRDefault="00BC01C6" w:rsidP="009666CD">
                <w:r w:rsidRPr="00BC01C6">
                  <w:t xml:space="preserve">Luis Buñuel is the film director most often associated with Surrealism, although his own career spanned many genres, film industries, and nations. Born to a wealthy family in Aragon, he went to university in Madrid alongside such future artists as Salvador </w:t>
                </w:r>
                <w:proofErr w:type="spellStart"/>
                <w:r w:rsidRPr="00BC01C6">
                  <w:t>Dalí</w:t>
                </w:r>
                <w:proofErr w:type="spellEnd"/>
                <w:r w:rsidRPr="00BC01C6">
                  <w:t xml:space="preserve"> and </w:t>
                </w:r>
                <w:proofErr w:type="spellStart"/>
                <w:r w:rsidRPr="00BC01C6">
                  <w:t>Frederico</w:t>
                </w:r>
                <w:proofErr w:type="spellEnd"/>
                <w:r w:rsidRPr="00BC01C6">
                  <w:t xml:space="preserve"> </w:t>
                </w:r>
                <w:proofErr w:type="spellStart"/>
                <w:r w:rsidRPr="00BC01C6">
                  <w:t>García</w:t>
                </w:r>
                <w:proofErr w:type="spellEnd"/>
                <w:r w:rsidRPr="00BC01C6">
                  <w:t xml:space="preserve"> Lorca.</w:t>
                </w:r>
                <w:r w:rsidR="008D7488">
                  <w:t xml:space="preserve"> His first film, the short </w:t>
                </w:r>
                <w:r w:rsidR="008D7488" w:rsidRPr="00335445">
                  <w:rPr>
                    <w:i/>
                  </w:rPr>
                  <w:t xml:space="preserve">Un </w:t>
                </w:r>
                <w:proofErr w:type="spellStart"/>
                <w:r w:rsidR="008D7488" w:rsidRPr="00335445">
                  <w:rPr>
                    <w:i/>
                  </w:rPr>
                  <w:t>Chien</w:t>
                </w:r>
                <w:proofErr w:type="spellEnd"/>
                <w:r w:rsidR="008D7488" w:rsidRPr="00335445">
                  <w:rPr>
                    <w:i/>
                  </w:rPr>
                  <w:t xml:space="preserve"> </w:t>
                </w:r>
                <w:proofErr w:type="spellStart"/>
                <w:r w:rsidR="008D7488" w:rsidRPr="00335445">
                  <w:rPr>
                    <w:i/>
                  </w:rPr>
                  <w:t>Andalou</w:t>
                </w:r>
                <w:proofErr w:type="spellEnd"/>
                <w:r w:rsidR="008D7488" w:rsidRPr="00335445">
                  <w:rPr>
                    <w:i/>
                  </w:rPr>
                  <w:t xml:space="preserve"> </w:t>
                </w:r>
                <w:r w:rsidR="008D7488">
                  <w:t xml:space="preserve">(1929), both inaugurated Buñuel’s long-standing concern with moments or events that cannot be explained or rationalized, and also </w:t>
                </w:r>
                <w:r w:rsidR="009666CD">
                  <w:t>inducted</w:t>
                </w:r>
                <w:r w:rsidR="00C2198C">
                  <w:t xml:space="preserve"> him </w:t>
                </w:r>
                <w:r w:rsidR="008D7488">
                  <w:t>into the Surrealist movement.</w:t>
                </w:r>
              </w:p>
            </w:tc>
          </w:sdtContent>
        </w:sdt>
      </w:tr>
      <w:tr w:rsidR="003F0D73" w:rsidTr="003F0D73">
        <w:sdt>
          <w:sdtPr>
            <w:alias w:val="Article text"/>
            <w:tag w:val="articleText"/>
            <w:id w:val="634067588"/>
            <w:placeholder>
              <w:docPart w:val="039F13E96EC241CE8D5CBB87E6575BE8"/>
            </w:placeholder>
          </w:sdtPr>
          <w:sdtEndPr/>
          <w:sdtContent>
            <w:tc>
              <w:tcPr>
                <w:tcW w:w="9016" w:type="dxa"/>
                <w:tcMar>
                  <w:top w:w="113" w:type="dxa"/>
                  <w:bottom w:w="113" w:type="dxa"/>
                </w:tcMar>
              </w:tcPr>
              <w:p w:rsidR="00175969" w:rsidRDefault="00B36DD5" w:rsidP="00B36DD5">
                <w:r>
                  <w:t xml:space="preserve">Luis Buñuel is the film director most often associated with Surrealism, although his own career spanned many genres, film industries, and nations. Born to a wealthy family in Aragon, he went to university in Madrid alongside such future artists as Salvador </w:t>
                </w:r>
                <w:proofErr w:type="spellStart"/>
                <w:r>
                  <w:t>Dalí</w:t>
                </w:r>
                <w:proofErr w:type="spellEnd"/>
                <w:r>
                  <w:t xml:space="preserve"> (</w:t>
                </w:r>
                <w:r>
                  <w:rPr>
                    <w:rStyle w:val="st"/>
                    <w:rFonts w:eastAsia="Times New Roman" w:cs="Times New Roman"/>
                  </w:rPr>
                  <w:t>1904–1989)</w:t>
                </w:r>
                <w:r>
                  <w:t xml:space="preserve"> and </w:t>
                </w:r>
                <w:proofErr w:type="spellStart"/>
                <w:r>
                  <w:t>Frederico</w:t>
                </w:r>
                <w:proofErr w:type="spellEnd"/>
                <w:r>
                  <w:t xml:space="preserve"> </w:t>
                </w:r>
                <w:proofErr w:type="spellStart"/>
                <w:r>
                  <w:t>García</w:t>
                </w:r>
                <w:proofErr w:type="spellEnd"/>
                <w:r>
                  <w:t xml:space="preserve"> Lorca (1898–1936), before travelling to France to train in the film industry under such figures as Jean Epstein. His first film, the short </w:t>
                </w:r>
                <w:r w:rsidRPr="00335445">
                  <w:rPr>
                    <w:i/>
                  </w:rPr>
                  <w:t xml:space="preserve">Un </w:t>
                </w:r>
                <w:proofErr w:type="spellStart"/>
                <w:r w:rsidRPr="00335445">
                  <w:rPr>
                    <w:i/>
                  </w:rPr>
                  <w:t>Chien</w:t>
                </w:r>
                <w:proofErr w:type="spellEnd"/>
                <w:r w:rsidRPr="00335445">
                  <w:rPr>
                    <w:i/>
                  </w:rPr>
                  <w:t xml:space="preserve"> </w:t>
                </w:r>
                <w:proofErr w:type="spellStart"/>
                <w:r w:rsidRPr="00335445">
                  <w:rPr>
                    <w:i/>
                  </w:rPr>
                  <w:t>Andalou</w:t>
                </w:r>
                <w:proofErr w:type="spellEnd"/>
                <w:r w:rsidRPr="00335445">
                  <w:rPr>
                    <w:i/>
                  </w:rPr>
                  <w:t xml:space="preserve"> </w:t>
                </w:r>
                <w:r>
                  <w:t xml:space="preserve">(1929), declares its “impassioned call to murder” from the first scene, in which Buñuel himself appears to slice open the eye of a woman with a razor. Composed of dreams he and </w:t>
                </w:r>
                <w:proofErr w:type="spellStart"/>
                <w:r>
                  <w:t>Dalí</w:t>
                </w:r>
                <w:proofErr w:type="spellEnd"/>
                <w:r>
                  <w:t xml:space="preserve"> wrote down over several days, it both inaugurated Buñuel’s long-standing concern with moments or events that cannot be explained or rationalized, and also </w:t>
                </w:r>
                <w:r w:rsidR="009666CD">
                  <w:t xml:space="preserve">inducted </w:t>
                </w:r>
                <w:r>
                  <w:t>him into the S</w:t>
                </w:r>
                <w:r w:rsidR="00175969">
                  <w:t>urrealist movement.</w:t>
                </w:r>
              </w:p>
              <w:p w:rsidR="00175969" w:rsidRDefault="00175969" w:rsidP="00B36DD5"/>
              <w:p w:rsidR="00175969" w:rsidRPr="00175969" w:rsidRDefault="00175969" w:rsidP="00175969">
                <w:pPr>
                  <w:keepNext/>
                  <w:rPr>
                    <w:rFonts w:eastAsia="Times New Roman" w:cs="Times New Roman"/>
                    <w:iCs/>
                  </w:rPr>
                </w:pPr>
                <w:r>
                  <w:t xml:space="preserve">Link: </w:t>
                </w:r>
                <w:hyperlink r:id="rId9" w:history="1">
                  <w:r w:rsidRPr="005D5E40">
                    <w:rPr>
                      <w:rStyle w:val="Hyperlink"/>
                    </w:rPr>
                    <w:t>https://archive.org/details/UnChienAndalou_313</w:t>
                  </w:r>
                </w:hyperlink>
              </w:p>
              <w:p w:rsidR="00175969" w:rsidRDefault="00F574AF" w:rsidP="00175969">
                <w:pPr>
                  <w:pStyle w:val="Caption"/>
                </w:pPr>
                <w:r>
                  <w:fldChar w:fldCharType="begin"/>
                </w:r>
                <w:r>
                  <w:instrText xml:space="preserve"> SEQ Figure \* ARABIC </w:instrText>
                </w:r>
                <w:r>
                  <w:fldChar w:fldCharType="separate"/>
                </w:r>
                <w:r w:rsidR="00175969">
                  <w:rPr>
                    <w:noProof/>
                  </w:rPr>
                  <w:t>1</w:t>
                </w:r>
                <w:r>
                  <w:rPr>
                    <w:noProof/>
                  </w:rPr>
                  <w:fldChar w:fldCharType="end"/>
                </w:r>
                <w:r w:rsidR="00175969">
                  <w:t xml:space="preserve"> </w:t>
                </w:r>
                <w:r w:rsidR="00175969" w:rsidRPr="00126E28">
                  <w:t xml:space="preserve">Un </w:t>
                </w:r>
                <w:proofErr w:type="spellStart"/>
                <w:r w:rsidR="00175969" w:rsidRPr="00126E28">
                  <w:t>Chien</w:t>
                </w:r>
                <w:proofErr w:type="spellEnd"/>
                <w:r w:rsidR="00175969" w:rsidRPr="00126E28">
                  <w:t xml:space="preserve"> </w:t>
                </w:r>
                <w:proofErr w:type="spellStart"/>
                <w:r w:rsidR="00175969" w:rsidRPr="00126E28">
                  <w:t>Andalou</w:t>
                </w:r>
                <w:proofErr w:type="spellEnd"/>
              </w:p>
              <w:p w:rsidR="00B36DD5" w:rsidRDefault="00B36DD5" w:rsidP="00B36DD5">
                <w:r>
                  <w:t xml:space="preserve">His next work, the hour-long sound film </w:t>
                </w:r>
                <w:proofErr w:type="spellStart"/>
                <w:r w:rsidRPr="00141048">
                  <w:rPr>
                    <w:i/>
                  </w:rPr>
                  <w:t>L’Age</w:t>
                </w:r>
                <w:proofErr w:type="spellEnd"/>
                <w:r w:rsidRPr="00141048">
                  <w:rPr>
                    <w:i/>
                  </w:rPr>
                  <w:t xml:space="preserve"> </w:t>
                </w:r>
                <w:proofErr w:type="spellStart"/>
                <w:r w:rsidRPr="00141048">
                  <w:rPr>
                    <w:i/>
                  </w:rPr>
                  <w:t>d’or</w:t>
                </w:r>
                <w:proofErr w:type="spellEnd"/>
                <w:r>
                  <w:t xml:space="preserve"> (1930), while marking a break with </w:t>
                </w:r>
                <w:proofErr w:type="spellStart"/>
                <w:r>
                  <w:t>Dalí</w:t>
                </w:r>
                <w:proofErr w:type="spellEnd"/>
                <w:r>
                  <w:t xml:space="preserve">, was even more scandalous in its attacks on the bourgeoisie and the Catholic Church. One of his differences from </w:t>
                </w:r>
                <w:proofErr w:type="spellStart"/>
                <w:r>
                  <w:t>Dalí</w:t>
                </w:r>
                <w:proofErr w:type="spellEnd"/>
                <w:r>
                  <w:t xml:space="preserve"> was over politics, with the leftist Buñuel feuding with the rightist painter. However, even when Buñuel took up the plight of the Spanish rural poor in </w:t>
                </w:r>
                <w:r w:rsidRPr="00335445">
                  <w:rPr>
                    <w:i/>
                  </w:rPr>
                  <w:t xml:space="preserve">Las </w:t>
                </w:r>
                <w:proofErr w:type="spellStart"/>
                <w:r w:rsidRPr="00335445">
                  <w:rPr>
                    <w:i/>
                  </w:rPr>
                  <w:t>Hurdes</w:t>
                </w:r>
                <w:proofErr w:type="spellEnd"/>
                <w:r>
                  <w:rPr>
                    <w:i/>
                  </w:rPr>
                  <w:t>: Tierra Sin Pan</w:t>
                </w:r>
                <w:r w:rsidRPr="00335445">
                  <w:rPr>
                    <w:i/>
                  </w:rPr>
                  <w:t xml:space="preserve"> </w:t>
                </w:r>
                <w:r w:rsidR="00045B31">
                  <w:t>[</w:t>
                </w:r>
                <w:r w:rsidRPr="00DE3326">
                  <w:rPr>
                    <w:i/>
                  </w:rPr>
                  <w:t>Land Without Bread</w:t>
                </w:r>
                <w:r w:rsidR="00045B31">
                  <w:t>; 1932]</w:t>
                </w:r>
                <w:r>
                  <w:t>, it was equally a documentary account of their horrible conditions and a surrealist undermining of the conventions of ethnographic film through staged scenes and inappropriate combinations of sound and image.</w:t>
                </w:r>
              </w:p>
              <w:p w:rsidR="00B36DD5" w:rsidRDefault="00B36DD5" w:rsidP="00B36DD5"/>
              <w:p w:rsidR="00175969" w:rsidRDefault="00B36DD5" w:rsidP="00B36DD5">
                <w:r>
                  <w:t xml:space="preserve">After the fall of Republican Spain, Buñuel spent a decade in Hollywood and New York failing to realize any significant directorial project, but still honing his skills by editing and dubbing films. He returned to the world stage in Mexico, primarily through </w:t>
                </w:r>
                <w:r w:rsidRPr="000137C1">
                  <w:rPr>
                    <w:i/>
                  </w:rPr>
                  <w:t xml:space="preserve">Los </w:t>
                </w:r>
                <w:proofErr w:type="spellStart"/>
                <w:r w:rsidRPr="000137C1">
                  <w:rPr>
                    <w:i/>
                  </w:rPr>
                  <w:t>olvidados</w:t>
                </w:r>
                <w:proofErr w:type="spellEnd"/>
                <w:r>
                  <w:t xml:space="preserve"> (1950), a bleak, neorealist portrait of slum children that earned him the best director award at the Cannes Film Festival, but also through the production of such films as </w:t>
                </w:r>
                <w:proofErr w:type="spellStart"/>
                <w:r w:rsidRPr="000F4D2E">
                  <w:rPr>
                    <w:i/>
                  </w:rPr>
                  <w:t>Él</w:t>
                </w:r>
                <w:proofErr w:type="spellEnd"/>
                <w:r w:rsidRPr="000F4D2E">
                  <w:rPr>
                    <w:i/>
                  </w:rPr>
                  <w:t xml:space="preserve"> </w:t>
                </w:r>
                <w:r>
                  <w:t>(1953)</w:t>
                </w:r>
                <w:r w:rsidRPr="007A4160">
                  <w:t xml:space="preserve">, </w:t>
                </w:r>
                <w:r w:rsidRPr="007A4160">
                  <w:rPr>
                    <w:rFonts w:eastAsia="Times New Roman" w:cs="Times New Roman"/>
                    <w:bCs/>
                    <w:i/>
                    <w:iCs/>
                    <w:lang w:val="es-ES"/>
                  </w:rPr>
                  <w:t>Aventuras de Robinson Crusoe</w:t>
                </w:r>
                <w:r>
                  <w:rPr>
                    <w:rFonts w:eastAsia="Times New Roman" w:cs="Times New Roman"/>
                    <w:b/>
                    <w:bCs/>
                    <w:i/>
                    <w:iCs/>
                    <w:lang w:val="es-ES"/>
                  </w:rPr>
                  <w:t xml:space="preserve"> </w:t>
                </w:r>
                <w:r w:rsidR="00045B31">
                  <w:t>[</w:t>
                </w:r>
                <w:r w:rsidRPr="000F4D2E">
                  <w:rPr>
                    <w:i/>
                  </w:rPr>
                  <w:t>The Adventures of Robinson Crusoe</w:t>
                </w:r>
                <w:r w:rsidR="00045B31">
                  <w:t>; 1954]</w:t>
                </w:r>
                <w:r>
                  <w:t xml:space="preserve">, and </w:t>
                </w:r>
                <w:proofErr w:type="spellStart"/>
                <w:r w:rsidRPr="00676477">
                  <w:rPr>
                    <w:i/>
                  </w:rPr>
                  <w:t>Nazarín</w:t>
                </w:r>
                <w:proofErr w:type="spellEnd"/>
                <w:r>
                  <w:t xml:space="preserve"> (1958) that were enabled by yet went beyond the conventions of Mexican popular film. Buñuel became a central figure on the art film circuit, </w:t>
                </w:r>
                <w:r>
                  <w:lastRenderedPageBreak/>
                  <w:t xml:space="preserve">and directed films in Spain and France, such as </w:t>
                </w:r>
                <w:r w:rsidRPr="00AE2E48">
                  <w:rPr>
                    <w:i/>
                  </w:rPr>
                  <w:t>Viridiana</w:t>
                </w:r>
                <w:r>
                  <w:t xml:space="preserve"> (1961), </w:t>
                </w:r>
                <w:r w:rsidRPr="00AE2E48">
                  <w:rPr>
                    <w:i/>
                  </w:rPr>
                  <w:t>Belle de jour</w:t>
                </w:r>
                <w:r>
                  <w:t xml:space="preserve"> (1966), and </w:t>
                </w:r>
                <w:r w:rsidRPr="00AE2E48">
                  <w:rPr>
                    <w:i/>
                  </w:rPr>
                  <w:t xml:space="preserve">Le </w:t>
                </w:r>
                <w:proofErr w:type="spellStart"/>
                <w:r w:rsidRPr="00AE2E48">
                  <w:rPr>
                    <w:i/>
                  </w:rPr>
                  <w:t>Charme</w:t>
                </w:r>
                <w:proofErr w:type="spellEnd"/>
                <w:r w:rsidRPr="00AE2E48">
                  <w:rPr>
                    <w:i/>
                  </w:rPr>
                  <w:t xml:space="preserve"> </w:t>
                </w:r>
                <w:proofErr w:type="spellStart"/>
                <w:r w:rsidRPr="00AE2E48">
                  <w:rPr>
                    <w:i/>
                  </w:rPr>
                  <w:t>discret</w:t>
                </w:r>
                <w:proofErr w:type="spellEnd"/>
                <w:r w:rsidRPr="00AE2E48">
                  <w:rPr>
                    <w:i/>
                  </w:rPr>
                  <w:t xml:space="preserve"> de la bourgeoisie</w:t>
                </w:r>
                <w:r w:rsidR="00045B31">
                  <w:t xml:space="preserve"> [</w:t>
                </w:r>
                <w:r w:rsidRPr="00AE2E48">
                  <w:rPr>
                    <w:i/>
                  </w:rPr>
                  <w:t>The Discreet Charm of the Bourgeoisie</w:t>
                </w:r>
                <w:r w:rsidR="00045B31">
                  <w:t>; 1972]</w:t>
                </w:r>
                <w:r>
                  <w:t xml:space="preserve">—all of which won major awards at Cannes, Venice, or at the Academy Awards. These films marked a return of his occasionally audacious, sometimes irreverent, but always remarkable swipes at religion and bourgeois values, often through depicting the irruptions of irrational desire. His later films seemed no longer as avant-garde as his first works, but their deceptively assured technical simplicity, marked by long takes and deliberated de-aestheticized visuals, displayed the way Buñuel’s surrealism had evolved to play against a foundational appearance of realism, in which milieu his incongruities in sound, music, and </w:t>
                </w:r>
                <w:proofErr w:type="spellStart"/>
                <w:r>
                  <w:t>mise</w:t>
                </w:r>
                <w:proofErr w:type="spellEnd"/>
                <w:r>
                  <w:t>-en-scène became effective bursts of irrationality because of the supposed rationality of the film surface.</w:t>
                </w:r>
              </w:p>
              <w:p w:rsidR="00175969" w:rsidRDefault="00175969" w:rsidP="00B36DD5"/>
              <w:p w:rsidR="00175969" w:rsidRDefault="00175969" w:rsidP="00175969">
                <w:pPr>
                  <w:pStyle w:val="Heading1"/>
                  <w:outlineLvl w:val="0"/>
                </w:pPr>
                <w:r>
                  <w:t>List of works</w:t>
                </w:r>
              </w:p>
              <w:p w:rsidR="00175969" w:rsidRDefault="00175969" w:rsidP="00175969">
                <w:r w:rsidRPr="00335445">
                  <w:rPr>
                    <w:i/>
                  </w:rPr>
                  <w:t xml:space="preserve">Un </w:t>
                </w:r>
                <w:proofErr w:type="spellStart"/>
                <w:r w:rsidRPr="00335445">
                  <w:rPr>
                    <w:i/>
                  </w:rPr>
                  <w:t>Chien</w:t>
                </w:r>
                <w:proofErr w:type="spellEnd"/>
                <w:r w:rsidRPr="00335445">
                  <w:rPr>
                    <w:i/>
                  </w:rPr>
                  <w:t xml:space="preserve"> </w:t>
                </w:r>
                <w:proofErr w:type="spellStart"/>
                <w:r w:rsidRPr="00335445">
                  <w:rPr>
                    <w:i/>
                  </w:rPr>
                  <w:t>Andalou</w:t>
                </w:r>
                <w:proofErr w:type="spellEnd"/>
                <w:r w:rsidRPr="00335445">
                  <w:rPr>
                    <w:i/>
                  </w:rPr>
                  <w:t xml:space="preserve"> </w:t>
                </w:r>
                <w:r>
                  <w:t>(1929)</w:t>
                </w:r>
              </w:p>
              <w:p w:rsidR="00175969" w:rsidRDefault="00175969" w:rsidP="00175969">
                <w:proofErr w:type="spellStart"/>
                <w:r w:rsidRPr="00141048">
                  <w:rPr>
                    <w:i/>
                  </w:rPr>
                  <w:t>L’Age</w:t>
                </w:r>
                <w:proofErr w:type="spellEnd"/>
                <w:r w:rsidRPr="00141048">
                  <w:rPr>
                    <w:i/>
                  </w:rPr>
                  <w:t xml:space="preserve"> </w:t>
                </w:r>
                <w:proofErr w:type="spellStart"/>
                <w:r w:rsidRPr="00141048">
                  <w:rPr>
                    <w:i/>
                  </w:rPr>
                  <w:t>d’or</w:t>
                </w:r>
                <w:proofErr w:type="spellEnd"/>
                <w:r>
                  <w:t xml:space="preserve"> (1930)</w:t>
                </w:r>
              </w:p>
              <w:p w:rsidR="00175969" w:rsidRDefault="00175969" w:rsidP="00175969">
                <w:r w:rsidRPr="00335445">
                  <w:rPr>
                    <w:i/>
                  </w:rPr>
                  <w:t xml:space="preserve">Las </w:t>
                </w:r>
                <w:proofErr w:type="spellStart"/>
                <w:r w:rsidRPr="00335445">
                  <w:rPr>
                    <w:i/>
                  </w:rPr>
                  <w:t>Hurdes</w:t>
                </w:r>
                <w:proofErr w:type="spellEnd"/>
                <w:r>
                  <w:rPr>
                    <w:i/>
                  </w:rPr>
                  <w:t>: Tierra Sin Pan</w:t>
                </w:r>
                <w:r w:rsidRPr="00335445">
                  <w:rPr>
                    <w:i/>
                  </w:rPr>
                  <w:t xml:space="preserve"> </w:t>
                </w:r>
                <w:r w:rsidR="00B34C94">
                  <w:t>[</w:t>
                </w:r>
                <w:r w:rsidRPr="00DE3326">
                  <w:rPr>
                    <w:i/>
                  </w:rPr>
                  <w:t>Land Without Bread</w:t>
                </w:r>
                <w:r w:rsidR="00B34C94">
                  <w:t>] (1932)</w:t>
                </w:r>
              </w:p>
              <w:p w:rsidR="00175969" w:rsidRDefault="00175969" w:rsidP="00175969">
                <w:r w:rsidRPr="000137C1">
                  <w:rPr>
                    <w:i/>
                  </w:rPr>
                  <w:t xml:space="preserve">Los </w:t>
                </w:r>
                <w:proofErr w:type="spellStart"/>
                <w:r w:rsidRPr="000137C1">
                  <w:rPr>
                    <w:i/>
                  </w:rPr>
                  <w:t>olvidados</w:t>
                </w:r>
                <w:proofErr w:type="spellEnd"/>
                <w:r>
                  <w:t xml:space="preserve"> (1950)</w:t>
                </w:r>
              </w:p>
              <w:p w:rsidR="00175969" w:rsidRDefault="00175969" w:rsidP="00175969">
                <w:proofErr w:type="spellStart"/>
                <w:r w:rsidRPr="000F4D2E">
                  <w:rPr>
                    <w:i/>
                  </w:rPr>
                  <w:t>Él</w:t>
                </w:r>
                <w:proofErr w:type="spellEnd"/>
                <w:r w:rsidRPr="000F4D2E">
                  <w:rPr>
                    <w:i/>
                  </w:rPr>
                  <w:t xml:space="preserve"> </w:t>
                </w:r>
                <w:r>
                  <w:t>(1953)</w:t>
                </w:r>
              </w:p>
              <w:p w:rsidR="00175969" w:rsidRDefault="00175969" w:rsidP="00175969">
                <w:r w:rsidRPr="007A4160">
                  <w:rPr>
                    <w:rFonts w:eastAsia="Times New Roman" w:cs="Times New Roman"/>
                    <w:bCs/>
                    <w:i/>
                    <w:iCs/>
                    <w:lang w:val="es-ES"/>
                  </w:rPr>
                  <w:t>Aventuras de Robinson Crusoe</w:t>
                </w:r>
                <w:r>
                  <w:rPr>
                    <w:rFonts w:eastAsia="Times New Roman" w:cs="Times New Roman"/>
                    <w:b/>
                    <w:bCs/>
                    <w:i/>
                    <w:iCs/>
                    <w:lang w:val="es-ES"/>
                  </w:rPr>
                  <w:t xml:space="preserve"> </w:t>
                </w:r>
                <w:r w:rsidR="00B34C94">
                  <w:t>[</w:t>
                </w:r>
                <w:r w:rsidRPr="000F4D2E">
                  <w:rPr>
                    <w:i/>
                  </w:rPr>
                  <w:t>The Adventures of Robinson Crusoe</w:t>
                </w:r>
                <w:r w:rsidR="00B34C94">
                  <w:t>]</w:t>
                </w:r>
                <w:r>
                  <w:t xml:space="preserve"> </w:t>
                </w:r>
                <w:r w:rsidR="00B34C94">
                  <w:t>(</w:t>
                </w:r>
                <w:r>
                  <w:t>1954)</w:t>
                </w:r>
              </w:p>
              <w:p w:rsidR="00175969" w:rsidRDefault="00175969" w:rsidP="00175969">
                <w:proofErr w:type="spellStart"/>
                <w:r w:rsidRPr="00676477">
                  <w:rPr>
                    <w:i/>
                  </w:rPr>
                  <w:t>Nazarín</w:t>
                </w:r>
                <w:proofErr w:type="spellEnd"/>
                <w:r>
                  <w:t xml:space="preserve"> (1958)</w:t>
                </w:r>
              </w:p>
              <w:p w:rsidR="00175969" w:rsidRDefault="00175969" w:rsidP="00175969">
                <w:r w:rsidRPr="00AE2E48">
                  <w:rPr>
                    <w:i/>
                  </w:rPr>
                  <w:t>Viridiana</w:t>
                </w:r>
                <w:r>
                  <w:t xml:space="preserve"> (1961)</w:t>
                </w:r>
                <w:bookmarkStart w:id="0" w:name="_GoBack"/>
                <w:bookmarkEnd w:id="0"/>
              </w:p>
              <w:p w:rsidR="00175969" w:rsidRPr="00851A59" w:rsidRDefault="00175969" w:rsidP="00175969">
                <w:pPr>
                  <w:rPr>
                    <w:rFonts w:ascii="MS Mincho" w:eastAsia="MS Mincho" w:hAnsi="MS Mincho" w:cs="MS Mincho"/>
                    <w:lang w:eastAsia="ja-JP"/>
                  </w:rPr>
                </w:pPr>
                <w:r w:rsidRPr="00851A59">
                  <w:rPr>
                    <w:rFonts w:eastAsia="Times New Roman" w:cs="Times New Roman"/>
                    <w:bCs/>
                    <w:i/>
                    <w:iCs/>
                    <w:lang w:val="es-ES"/>
                  </w:rPr>
                  <w:t xml:space="preserve">El ángel exterminador </w:t>
                </w:r>
                <w:r w:rsidR="00B34C94">
                  <w:rPr>
                    <w:rFonts w:eastAsia="Times New Roman" w:cs="Times New Roman"/>
                    <w:bCs/>
                    <w:iCs/>
                    <w:lang w:val="es-ES"/>
                  </w:rPr>
                  <w:t>[</w:t>
                </w:r>
                <w:r w:rsidRPr="00851A59">
                  <w:rPr>
                    <w:i/>
                  </w:rPr>
                  <w:t>T</w:t>
                </w:r>
                <w:r w:rsidRPr="00851A59">
                  <w:rPr>
                    <w:rFonts w:eastAsia="Times New Roman" w:cs="Times New Roman"/>
                    <w:i/>
                    <w:iCs/>
                  </w:rPr>
                  <w:t>he Exterminating Angel</w:t>
                </w:r>
                <w:r w:rsidR="00B34C94" w:rsidRPr="00B34C94">
                  <w:rPr>
                    <w:rFonts w:eastAsia="Times New Roman" w:cs="Times New Roman"/>
                    <w:iCs/>
                  </w:rPr>
                  <w:t>]</w:t>
                </w:r>
                <w:r>
                  <w:rPr>
                    <w:rFonts w:eastAsia="Times New Roman" w:cs="Times New Roman"/>
                    <w:iCs/>
                  </w:rPr>
                  <w:t xml:space="preserve"> </w:t>
                </w:r>
                <w:r w:rsidR="00B34C94">
                  <w:rPr>
                    <w:rFonts w:eastAsia="Times New Roman" w:cs="Times New Roman"/>
                    <w:iCs/>
                  </w:rPr>
                  <w:t>(</w:t>
                </w:r>
                <w:r>
                  <w:rPr>
                    <w:rFonts w:eastAsia="Times New Roman" w:cs="Times New Roman"/>
                    <w:iCs/>
                  </w:rPr>
                  <w:t>1962)</w:t>
                </w:r>
              </w:p>
              <w:p w:rsidR="00175969" w:rsidRDefault="00175969" w:rsidP="00175969">
                <w:r w:rsidRPr="00AE2E48">
                  <w:rPr>
                    <w:i/>
                  </w:rPr>
                  <w:t>Belle de jour</w:t>
                </w:r>
                <w:r>
                  <w:t xml:space="preserve"> (1966)</w:t>
                </w:r>
              </w:p>
              <w:p w:rsidR="00175969" w:rsidRDefault="00175969" w:rsidP="00175969">
                <w:r w:rsidRPr="00AE2E48">
                  <w:rPr>
                    <w:i/>
                  </w:rPr>
                  <w:t xml:space="preserve">Le </w:t>
                </w:r>
                <w:proofErr w:type="spellStart"/>
                <w:r w:rsidRPr="00AE2E48">
                  <w:rPr>
                    <w:i/>
                  </w:rPr>
                  <w:t>Charme</w:t>
                </w:r>
                <w:proofErr w:type="spellEnd"/>
                <w:r w:rsidRPr="00AE2E48">
                  <w:rPr>
                    <w:i/>
                  </w:rPr>
                  <w:t xml:space="preserve"> </w:t>
                </w:r>
                <w:proofErr w:type="spellStart"/>
                <w:r w:rsidRPr="00AE2E48">
                  <w:rPr>
                    <w:i/>
                  </w:rPr>
                  <w:t>discret</w:t>
                </w:r>
                <w:proofErr w:type="spellEnd"/>
                <w:r w:rsidRPr="00AE2E48">
                  <w:rPr>
                    <w:i/>
                  </w:rPr>
                  <w:t xml:space="preserve"> de la bourgeoisie</w:t>
                </w:r>
                <w:r w:rsidR="00B34C94">
                  <w:t xml:space="preserve"> [</w:t>
                </w:r>
                <w:r w:rsidRPr="00AE2E48">
                  <w:rPr>
                    <w:i/>
                  </w:rPr>
                  <w:t>The Discreet Charm of the Bourgeoisie</w:t>
                </w:r>
                <w:r w:rsidR="00B34C94">
                  <w:t>]</w:t>
                </w:r>
                <w:r>
                  <w:t xml:space="preserve"> </w:t>
                </w:r>
                <w:r w:rsidR="00B34C94">
                  <w:t>(</w:t>
                </w:r>
                <w:r>
                  <w:t>1972)</w:t>
                </w:r>
              </w:p>
              <w:p w:rsidR="00175969" w:rsidRDefault="00175969" w:rsidP="00175969">
                <w:pPr>
                  <w:rPr>
                    <w:rFonts w:eastAsia="Times New Roman" w:cs="Times New Roman"/>
                    <w:iCs/>
                  </w:rPr>
                </w:pPr>
                <w:r w:rsidRPr="00CB5565">
                  <w:rPr>
                    <w:rFonts w:eastAsia="Times New Roman" w:cs="Times New Roman"/>
                    <w:bCs/>
                    <w:i/>
                    <w:iCs/>
                    <w:lang w:val="fr-FR"/>
                  </w:rPr>
                  <w:t xml:space="preserve">Cet obscur objet du désir </w:t>
                </w:r>
                <w:r w:rsidR="00B34C94">
                  <w:rPr>
                    <w:rFonts w:eastAsia="Times New Roman" w:cs="Times New Roman"/>
                    <w:bCs/>
                    <w:iCs/>
                    <w:lang w:val="fr-FR"/>
                  </w:rPr>
                  <w:t>[</w:t>
                </w:r>
                <w:r w:rsidR="00B34C94">
                  <w:rPr>
                    <w:rFonts w:eastAsia="Times New Roman" w:cs="Times New Roman"/>
                    <w:i/>
                    <w:iCs/>
                  </w:rPr>
                  <w:t>That Obscure Object of Desire</w:t>
                </w:r>
                <w:r w:rsidR="00B34C94" w:rsidRPr="00B34C94">
                  <w:rPr>
                    <w:rFonts w:eastAsia="Times New Roman" w:cs="Times New Roman"/>
                    <w:iCs/>
                  </w:rPr>
                  <w:t>]</w:t>
                </w:r>
                <w:r w:rsidR="00B34C94">
                  <w:rPr>
                    <w:rFonts w:eastAsia="Times New Roman" w:cs="Times New Roman"/>
                    <w:iCs/>
                  </w:rPr>
                  <w:t xml:space="preserve"> </w:t>
                </w:r>
                <w:r w:rsidR="00B34C94">
                  <w:rPr>
                    <w:rFonts w:eastAsia="Times New Roman" w:cs="Times New Roman"/>
                    <w:i/>
                    <w:iCs/>
                  </w:rPr>
                  <w:t>(</w:t>
                </w:r>
                <w:r w:rsidRPr="00CB5565">
                  <w:rPr>
                    <w:rFonts w:eastAsia="Times New Roman" w:cs="Times New Roman"/>
                    <w:iCs/>
                  </w:rPr>
                  <w:t>1977)</w:t>
                </w:r>
              </w:p>
              <w:p w:rsidR="003F0D73" w:rsidRDefault="003F0D73" w:rsidP="00B36DD5"/>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582CAB5E58E4B2BAF599FDA24EC0A6E"/>
              </w:placeholder>
            </w:sdtPr>
            <w:sdtEndPr/>
            <w:sdtContent>
              <w:p w:rsidR="00175969" w:rsidRDefault="00175969" w:rsidP="00175969"/>
              <w:p w:rsidR="00175969" w:rsidRDefault="00F574AF" w:rsidP="00175969">
                <w:sdt>
                  <w:sdtPr>
                    <w:id w:val="-724143991"/>
                    <w:citation/>
                  </w:sdtPr>
                  <w:sdtEndPr/>
                  <w:sdtContent>
                    <w:r w:rsidR="00175969">
                      <w:fldChar w:fldCharType="begin"/>
                    </w:r>
                    <w:r w:rsidR="00175969">
                      <w:rPr>
                        <w:lang w:val="en-US"/>
                      </w:rPr>
                      <w:instrText xml:space="preserve"> CITATION Buñ83 \l 1033 </w:instrText>
                    </w:r>
                    <w:r w:rsidR="00175969">
                      <w:fldChar w:fldCharType="separate"/>
                    </w:r>
                    <w:r w:rsidR="00175969">
                      <w:rPr>
                        <w:noProof/>
                        <w:lang w:val="en-US"/>
                      </w:rPr>
                      <w:t>(Buñuel)</w:t>
                    </w:r>
                    <w:r w:rsidR="00175969">
                      <w:fldChar w:fldCharType="end"/>
                    </w:r>
                  </w:sdtContent>
                </w:sdt>
              </w:p>
              <w:p w:rsidR="00175969" w:rsidRDefault="00175969" w:rsidP="00175969"/>
              <w:p w:rsidR="00175969" w:rsidRDefault="00F574AF" w:rsidP="00175969">
                <w:sdt>
                  <w:sdtPr>
                    <w:id w:val="-1039894424"/>
                    <w:citation/>
                  </w:sdtPr>
                  <w:sdtEndPr/>
                  <w:sdtContent>
                    <w:r w:rsidR="00175969">
                      <w:fldChar w:fldCharType="begin"/>
                    </w:r>
                    <w:r w:rsidR="00175969">
                      <w:rPr>
                        <w:lang w:val="en-US"/>
                      </w:rPr>
                      <w:instrText xml:space="preserve"> CITATION Edw05 \l 1033 </w:instrText>
                    </w:r>
                    <w:r w:rsidR="00175969">
                      <w:fldChar w:fldCharType="separate"/>
                    </w:r>
                    <w:r w:rsidR="00175969">
                      <w:rPr>
                        <w:noProof/>
                        <w:lang w:val="en-US"/>
                      </w:rPr>
                      <w:t>(Edwards)</w:t>
                    </w:r>
                    <w:r w:rsidR="00175969">
                      <w:fldChar w:fldCharType="end"/>
                    </w:r>
                  </w:sdtContent>
                </w:sdt>
              </w:p>
              <w:p w:rsidR="00175969" w:rsidRDefault="00175969" w:rsidP="00175969"/>
              <w:p w:rsidR="00175969" w:rsidRDefault="00F574AF" w:rsidP="00175969">
                <w:sdt>
                  <w:sdtPr>
                    <w:id w:val="2084101742"/>
                    <w:citation/>
                  </w:sdtPr>
                  <w:sdtEndPr/>
                  <w:sdtContent>
                    <w:r w:rsidR="00175969">
                      <w:fldChar w:fldCharType="begin"/>
                    </w:r>
                    <w:r w:rsidR="00175969">
                      <w:rPr>
                        <w:lang w:val="en-US"/>
                      </w:rPr>
                      <w:instrText xml:space="preserve"> CITATION Eva95 \l 1033 </w:instrText>
                    </w:r>
                    <w:r w:rsidR="00175969">
                      <w:fldChar w:fldCharType="separate"/>
                    </w:r>
                    <w:r w:rsidR="00175969">
                      <w:rPr>
                        <w:noProof/>
                        <w:lang w:val="en-US"/>
                      </w:rPr>
                      <w:t>(Evans)</w:t>
                    </w:r>
                    <w:r w:rsidR="00175969">
                      <w:fldChar w:fldCharType="end"/>
                    </w:r>
                  </w:sdtContent>
                </w:sdt>
              </w:p>
              <w:p w:rsidR="00175969" w:rsidRDefault="00175969" w:rsidP="00175969"/>
              <w:p w:rsidR="00175969" w:rsidRDefault="00F574AF" w:rsidP="00175969">
                <w:sdt>
                  <w:sdtPr>
                    <w:id w:val="821243702"/>
                    <w:citation/>
                  </w:sdtPr>
                  <w:sdtEndPr/>
                  <w:sdtContent>
                    <w:r w:rsidR="00175969">
                      <w:fldChar w:fldCharType="begin"/>
                    </w:r>
                    <w:r w:rsidR="00175969">
                      <w:rPr>
                        <w:lang w:val="en-US"/>
                      </w:rPr>
                      <w:instrText xml:space="preserve"> CITATION Mel78 \l 1033 </w:instrText>
                    </w:r>
                    <w:r w:rsidR="00175969">
                      <w:fldChar w:fldCharType="separate"/>
                    </w:r>
                    <w:r w:rsidR="00175969">
                      <w:rPr>
                        <w:noProof/>
                        <w:lang w:val="en-US"/>
                      </w:rPr>
                      <w:t>(Mellen)</w:t>
                    </w:r>
                    <w:r w:rsidR="00175969">
                      <w:fldChar w:fldCharType="end"/>
                    </w:r>
                  </w:sdtContent>
                </w:sdt>
              </w:p>
              <w:p w:rsidR="00175969" w:rsidRDefault="00175969" w:rsidP="00175969"/>
              <w:p w:rsidR="00175969" w:rsidRDefault="00F574AF" w:rsidP="00175969">
                <w:sdt>
                  <w:sdtPr>
                    <w:id w:val="-1029336365"/>
                    <w:citation/>
                  </w:sdtPr>
                  <w:sdtEndPr/>
                  <w:sdtContent>
                    <w:r w:rsidR="00175969">
                      <w:fldChar w:fldCharType="begin"/>
                    </w:r>
                    <w:r w:rsidR="00175969">
                      <w:rPr>
                        <w:lang w:val="en-US"/>
                      </w:rPr>
                      <w:instrText xml:space="preserve"> CITATION San87 \l 1033 </w:instrText>
                    </w:r>
                    <w:r w:rsidR="00175969">
                      <w:fldChar w:fldCharType="separate"/>
                    </w:r>
                    <w:r w:rsidR="00175969">
                      <w:rPr>
                        <w:noProof/>
                        <w:lang w:val="en-US"/>
                      </w:rPr>
                      <w:t>(Sandro)</w:t>
                    </w:r>
                    <w:r w:rsidR="00175969">
                      <w:fldChar w:fldCharType="end"/>
                    </w:r>
                  </w:sdtContent>
                </w:sdt>
              </w:p>
              <w:p w:rsidR="00175969" w:rsidRDefault="00175969" w:rsidP="00175969"/>
              <w:p w:rsidR="003235A7" w:rsidRDefault="00F574AF" w:rsidP="00175969">
                <w:sdt>
                  <w:sdtPr>
                    <w:id w:val="-1814710869"/>
                    <w:citation/>
                  </w:sdtPr>
                  <w:sdtEndPr/>
                  <w:sdtContent>
                    <w:r w:rsidR="007D0D9C">
                      <w:fldChar w:fldCharType="begin"/>
                    </w:r>
                    <w:r w:rsidR="007D0D9C">
                      <w:rPr>
                        <w:lang w:val="en-US"/>
                      </w:rPr>
                      <w:instrText xml:space="preserve"> CITATION Wil81 \l 1033 </w:instrText>
                    </w:r>
                    <w:r w:rsidR="007D0D9C">
                      <w:fldChar w:fldCharType="separate"/>
                    </w:r>
                    <w:r w:rsidR="007D0D9C">
                      <w:rPr>
                        <w:noProof/>
                        <w:lang w:val="en-US"/>
                      </w:rPr>
                      <w:t>(Williams)</w:t>
                    </w:r>
                    <w:r w:rsidR="007D0D9C">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4AF" w:rsidRDefault="00F574AF" w:rsidP="007A0D55">
      <w:pPr>
        <w:spacing w:after="0" w:line="240" w:lineRule="auto"/>
      </w:pPr>
      <w:r>
        <w:separator/>
      </w:r>
    </w:p>
  </w:endnote>
  <w:endnote w:type="continuationSeparator" w:id="0">
    <w:p w:rsidR="00F574AF" w:rsidRDefault="00F574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4AF" w:rsidRDefault="00F574AF" w:rsidP="007A0D55">
      <w:pPr>
        <w:spacing w:after="0" w:line="240" w:lineRule="auto"/>
      </w:pPr>
      <w:r>
        <w:separator/>
      </w:r>
    </w:p>
  </w:footnote>
  <w:footnote w:type="continuationSeparator" w:id="0">
    <w:p w:rsidR="00F574AF" w:rsidRDefault="00F574A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5F"/>
    <w:rsid w:val="00032559"/>
    <w:rsid w:val="00045B31"/>
    <w:rsid w:val="00052040"/>
    <w:rsid w:val="000B25AE"/>
    <w:rsid w:val="000B55AB"/>
    <w:rsid w:val="000D24DC"/>
    <w:rsid w:val="00101B2E"/>
    <w:rsid w:val="00116FA0"/>
    <w:rsid w:val="0015114C"/>
    <w:rsid w:val="0017596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65F"/>
    <w:rsid w:val="006D0412"/>
    <w:rsid w:val="007411B9"/>
    <w:rsid w:val="00780D95"/>
    <w:rsid w:val="00780DC7"/>
    <w:rsid w:val="007A0D55"/>
    <w:rsid w:val="007B3377"/>
    <w:rsid w:val="007D0D9C"/>
    <w:rsid w:val="007E5F44"/>
    <w:rsid w:val="00821DE3"/>
    <w:rsid w:val="00846CE1"/>
    <w:rsid w:val="008A5B87"/>
    <w:rsid w:val="008D7488"/>
    <w:rsid w:val="00922950"/>
    <w:rsid w:val="009666CD"/>
    <w:rsid w:val="009A7264"/>
    <w:rsid w:val="009D1606"/>
    <w:rsid w:val="009E18A1"/>
    <w:rsid w:val="009E73D7"/>
    <w:rsid w:val="00A27D2C"/>
    <w:rsid w:val="00A76FD9"/>
    <w:rsid w:val="00A97CE4"/>
    <w:rsid w:val="00AB436D"/>
    <w:rsid w:val="00AD2F24"/>
    <w:rsid w:val="00AD4844"/>
    <w:rsid w:val="00B219AE"/>
    <w:rsid w:val="00B33145"/>
    <w:rsid w:val="00B34C94"/>
    <w:rsid w:val="00B36DD5"/>
    <w:rsid w:val="00B574C9"/>
    <w:rsid w:val="00B57FD0"/>
    <w:rsid w:val="00BC01C6"/>
    <w:rsid w:val="00BC39C9"/>
    <w:rsid w:val="00BD75BD"/>
    <w:rsid w:val="00BE5BF7"/>
    <w:rsid w:val="00BF40E1"/>
    <w:rsid w:val="00C2198C"/>
    <w:rsid w:val="00C27FAB"/>
    <w:rsid w:val="00C358D4"/>
    <w:rsid w:val="00C6296B"/>
    <w:rsid w:val="00CC586D"/>
    <w:rsid w:val="00CF1542"/>
    <w:rsid w:val="00CF3EC5"/>
    <w:rsid w:val="00D656DA"/>
    <w:rsid w:val="00D83300"/>
    <w:rsid w:val="00D92C1B"/>
    <w:rsid w:val="00DC6B48"/>
    <w:rsid w:val="00DF01B0"/>
    <w:rsid w:val="00E85A05"/>
    <w:rsid w:val="00E95829"/>
    <w:rsid w:val="00EA606C"/>
    <w:rsid w:val="00EB0C8C"/>
    <w:rsid w:val="00EB51FD"/>
    <w:rsid w:val="00EB77DB"/>
    <w:rsid w:val="00ED139F"/>
    <w:rsid w:val="00EF74F7"/>
    <w:rsid w:val="00F36937"/>
    <w:rsid w:val="00F574A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1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5F"/>
    <w:rPr>
      <w:rFonts w:ascii="Tahoma" w:hAnsi="Tahoma" w:cs="Tahoma"/>
      <w:sz w:val="16"/>
      <w:szCs w:val="16"/>
    </w:rPr>
  </w:style>
  <w:style w:type="character" w:customStyle="1" w:styleId="st">
    <w:name w:val="st"/>
    <w:basedOn w:val="DefaultParagraphFont"/>
    <w:rsid w:val="00B36DD5"/>
  </w:style>
  <w:style w:type="character" w:styleId="Hyperlink">
    <w:name w:val="Hyperlink"/>
    <w:basedOn w:val="DefaultParagraphFont"/>
    <w:uiPriority w:val="99"/>
    <w:unhideWhenUsed/>
    <w:rsid w:val="00175969"/>
    <w:rPr>
      <w:color w:val="0563C1" w:themeColor="hyperlink"/>
      <w:u w:val="single"/>
    </w:rPr>
  </w:style>
  <w:style w:type="paragraph" w:styleId="Caption">
    <w:name w:val="caption"/>
    <w:basedOn w:val="Normal"/>
    <w:next w:val="Normal"/>
    <w:uiPriority w:val="35"/>
    <w:semiHidden/>
    <w:qFormat/>
    <w:rsid w:val="001759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archive.org/details/UnChienAndalou_3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28B2F57384184A0EE7DC06DD32675"/>
        <w:category>
          <w:name w:val="General"/>
          <w:gallery w:val="placeholder"/>
        </w:category>
        <w:types>
          <w:type w:val="bbPlcHdr"/>
        </w:types>
        <w:behaviors>
          <w:behavior w:val="content"/>
        </w:behaviors>
        <w:guid w:val="{E6C89079-14AE-4267-8A17-52CD887EE91C}"/>
      </w:docPartPr>
      <w:docPartBody>
        <w:p w:rsidR="00C74C16" w:rsidRDefault="00FA17FE">
          <w:pPr>
            <w:pStyle w:val="05228B2F57384184A0EE7DC06DD32675"/>
          </w:pPr>
          <w:r w:rsidRPr="00CC586D">
            <w:rPr>
              <w:rStyle w:val="PlaceholderText"/>
              <w:b/>
              <w:color w:val="FFFFFF" w:themeColor="background1"/>
            </w:rPr>
            <w:t>[Salutation]</w:t>
          </w:r>
        </w:p>
      </w:docPartBody>
    </w:docPart>
    <w:docPart>
      <w:docPartPr>
        <w:name w:val="F6C8185A620C4456AA92609F76ED0274"/>
        <w:category>
          <w:name w:val="General"/>
          <w:gallery w:val="placeholder"/>
        </w:category>
        <w:types>
          <w:type w:val="bbPlcHdr"/>
        </w:types>
        <w:behaviors>
          <w:behavior w:val="content"/>
        </w:behaviors>
        <w:guid w:val="{01D25970-57C0-49C0-B48E-E1EF83CA2273}"/>
      </w:docPartPr>
      <w:docPartBody>
        <w:p w:rsidR="00C74C16" w:rsidRDefault="00FA17FE">
          <w:pPr>
            <w:pStyle w:val="F6C8185A620C4456AA92609F76ED0274"/>
          </w:pPr>
          <w:r>
            <w:rPr>
              <w:rStyle w:val="PlaceholderText"/>
            </w:rPr>
            <w:t>[First name]</w:t>
          </w:r>
        </w:p>
      </w:docPartBody>
    </w:docPart>
    <w:docPart>
      <w:docPartPr>
        <w:name w:val="EBCD039EE44D43E09841921B4D5AD838"/>
        <w:category>
          <w:name w:val="General"/>
          <w:gallery w:val="placeholder"/>
        </w:category>
        <w:types>
          <w:type w:val="bbPlcHdr"/>
        </w:types>
        <w:behaviors>
          <w:behavior w:val="content"/>
        </w:behaviors>
        <w:guid w:val="{90FFDCB5-3AA4-4AD3-84F7-11A44BDD3903}"/>
      </w:docPartPr>
      <w:docPartBody>
        <w:p w:rsidR="00C74C16" w:rsidRDefault="00FA17FE">
          <w:pPr>
            <w:pStyle w:val="EBCD039EE44D43E09841921B4D5AD838"/>
          </w:pPr>
          <w:r>
            <w:rPr>
              <w:rStyle w:val="PlaceholderText"/>
            </w:rPr>
            <w:t>[Middle name]</w:t>
          </w:r>
        </w:p>
      </w:docPartBody>
    </w:docPart>
    <w:docPart>
      <w:docPartPr>
        <w:name w:val="78C1EAF84B454919894E76F693D3EF07"/>
        <w:category>
          <w:name w:val="General"/>
          <w:gallery w:val="placeholder"/>
        </w:category>
        <w:types>
          <w:type w:val="bbPlcHdr"/>
        </w:types>
        <w:behaviors>
          <w:behavior w:val="content"/>
        </w:behaviors>
        <w:guid w:val="{FA291CFE-C6D2-4F52-8BF7-882BE5B04C75}"/>
      </w:docPartPr>
      <w:docPartBody>
        <w:p w:rsidR="00C74C16" w:rsidRDefault="00FA17FE">
          <w:pPr>
            <w:pStyle w:val="78C1EAF84B454919894E76F693D3EF07"/>
          </w:pPr>
          <w:r>
            <w:rPr>
              <w:rStyle w:val="PlaceholderText"/>
            </w:rPr>
            <w:t>[Last name]</w:t>
          </w:r>
        </w:p>
      </w:docPartBody>
    </w:docPart>
    <w:docPart>
      <w:docPartPr>
        <w:name w:val="BD9578F6C43542048A2B13775E748403"/>
        <w:category>
          <w:name w:val="General"/>
          <w:gallery w:val="placeholder"/>
        </w:category>
        <w:types>
          <w:type w:val="bbPlcHdr"/>
        </w:types>
        <w:behaviors>
          <w:behavior w:val="content"/>
        </w:behaviors>
        <w:guid w:val="{16C57B84-40C7-464E-B0F8-2D81E604CF90}"/>
      </w:docPartPr>
      <w:docPartBody>
        <w:p w:rsidR="00C74C16" w:rsidRDefault="00FA17FE">
          <w:pPr>
            <w:pStyle w:val="BD9578F6C43542048A2B13775E748403"/>
          </w:pPr>
          <w:r>
            <w:rPr>
              <w:rStyle w:val="PlaceholderText"/>
            </w:rPr>
            <w:t>[Enter your biography]</w:t>
          </w:r>
        </w:p>
      </w:docPartBody>
    </w:docPart>
    <w:docPart>
      <w:docPartPr>
        <w:name w:val="5BDED6F5A90B4D63AD4625DD6DE21950"/>
        <w:category>
          <w:name w:val="General"/>
          <w:gallery w:val="placeholder"/>
        </w:category>
        <w:types>
          <w:type w:val="bbPlcHdr"/>
        </w:types>
        <w:behaviors>
          <w:behavior w:val="content"/>
        </w:behaviors>
        <w:guid w:val="{BC891D86-E7F4-4D52-AE15-CA4B1F6B2FB6}"/>
      </w:docPartPr>
      <w:docPartBody>
        <w:p w:rsidR="00C74C16" w:rsidRDefault="00FA17FE">
          <w:pPr>
            <w:pStyle w:val="5BDED6F5A90B4D63AD4625DD6DE21950"/>
          </w:pPr>
          <w:r>
            <w:rPr>
              <w:rStyle w:val="PlaceholderText"/>
            </w:rPr>
            <w:t>[Enter the institution with which you are affiliated]</w:t>
          </w:r>
        </w:p>
      </w:docPartBody>
    </w:docPart>
    <w:docPart>
      <w:docPartPr>
        <w:name w:val="E89FE9F002F346B7A8529E89E2FA6386"/>
        <w:category>
          <w:name w:val="General"/>
          <w:gallery w:val="placeholder"/>
        </w:category>
        <w:types>
          <w:type w:val="bbPlcHdr"/>
        </w:types>
        <w:behaviors>
          <w:behavior w:val="content"/>
        </w:behaviors>
        <w:guid w:val="{1EC46C91-64CA-4209-AB1B-CD7327AD942C}"/>
      </w:docPartPr>
      <w:docPartBody>
        <w:p w:rsidR="00C74C16" w:rsidRDefault="00FA17FE">
          <w:pPr>
            <w:pStyle w:val="E89FE9F002F346B7A8529E89E2FA6386"/>
          </w:pPr>
          <w:r w:rsidRPr="00EF74F7">
            <w:rPr>
              <w:b/>
              <w:color w:val="808080" w:themeColor="background1" w:themeShade="80"/>
            </w:rPr>
            <w:t>[Enter the headword for your article]</w:t>
          </w:r>
        </w:p>
      </w:docPartBody>
    </w:docPart>
    <w:docPart>
      <w:docPartPr>
        <w:name w:val="789A3A39791C4AD0B8B814AA5C2DE08B"/>
        <w:category>
          <w:name w:val="General"/>
          <w:gallery w:val="placeholder"/>
        </w:category>
        <w:types>
          <w:type w:val="bbPlcHdr"/>
        </w:types>
        <w:behaviors>
          <w:behavior w:val="content"/>
        </w:behaviors>
        <w:guid w:val="{D7B0B7B5-E345-4FA6-A7E8-EDCBECE5E1CF}"/>
      </w:docPartPr>
      <w:docPartBody>
        <w:p w:rsidR="00C74C16" w:rsidRDefault="00FA17FE">
          <w:pPr>
            <w:pStyle w:val="789A3A39791C4AD0B8B814AA5C2DE0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B2D613402E40EF9997ED2DD275B3D0"/>
        <w:category>
          <w:name w:val="General"/>
          <w:gallery w:val="placeholder"/>
        </w:category>
        <w:types>
          <w:type w:val="bbPlcHdr"/>
        </w:types>
        <w:behaviors>
          <w:behavior w:val="content"/>
        </w:behaviors>
        <w:guid w:val="{B445BBC6-0C65-46D8-8F09-F1D374849755}"/>
      </w:docPartPr>
      <w:docPartBody>
        <w:p w:rsidR="00C74C16" w:rsidRDefault="00FA17FE">
          <w:pPr>
            <w:pStyle w:val="30B2D613402E40EF9997ED2DD275B3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9F13E96EC241CE8D5CBB87E6575BE8"/>
        <w:category>
          <w:name w:val="General"/>
          <w:gallery w:val="placeholder"/>
        </w:category>
        <w:types>
          <w:type w:val="bbPlcHdr"/>
        </w:types>
        <w:behaviors>
          <w:behavior w:val="content"/>
        </w:behaviors>
        <w:guid w:val="{131F266A-517C-48F3-9054-AD177EB62F41}"/>
      </w:docPartPr>
      <w:docPartBody>
        <w:p w:rsidR="00C74C16" w:rsidRDefault="00FA17FE">
          <w:pPr>
            <w:pStyle w:val="039F13E96EC241CE8D5CBB87E6575B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82CAB5E58E4B2BAF599FDA24EC0A6E"/>
        <w:category>
          <w:name w:val="General"/>
          <w:gallery w:val="placeholder"/>
        </w:category>
        <w:types>
          <w:type w:val="bbPlcHdr"/>
        </w:types>
        <w:behaviors>
          <w:behavior w:val="content"/>
        </w:behaviors>
        <w:guid w:val="{563CCE9F-2667-45F4-8B1E-C28D2A415B7B}"/>
      </w:docPartPr>
      <w:docPartBody>
        <w:p w:rsidR="00C74C16" w:rsidRDefault="00FA17FE">
          <w:pPr>
            <w:pStyle w:val="9582CAB5E58E4B2BAF599FDA24EC0A6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7FE"/>
    <w:rsid w:val="000817EA"/>
    <w:rsid w:val="00254AB3"/>
    <w:rsid w:val="00A7372E"/>
    <w:rsid w:val="00C74C16"/>
    <w:rsid w:val="00FA1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5228B2F57384184A0EE7DC06DD32675">
    <w:name w:val="05228B2F57384184A0EE7DC06DD32675"/>
  </w:style>
  <w:style w:type="paragraph" w:customStyle="1" w:styleId="F6C8185A620C4456AA92609F76ED0274">
    <w:name w:val="F6C8185A620C4456AA92609F76ED0274"/>
  </w:style>
  <w:style w:type="paragraph" w:customStyle="1" w:styleId="EBCD039EE44D43E09841921B4D5AD838">
    <w:name w:val="EBCD039EE44D43E09841921B4D5AD838"/>
  </w:style>
  <w:style w:type="paragraph" w:customStyle="1" w:styleId="78C1EAF84B454919894E76F693D3EF07">
    <w:name w:val="78C1EAF84B454919894E76F693D3EF07"/>
  </w:style>
  <w:style w:type="paragraph" w:customStyle="1" w:styleId="BD9578F6C43542048A2B13775E748403">
    <w:name w:val="BD9578F6C43542048A2B13775E748403"/>
  </w:style>
  <w:style w:type="paragraph" w:customStyle="1" w:styleId="5BDED6F5A90B4D63AD4625DD6DE21950">
    <w:name w:val="5BDED6F5A90B4D63AD4625DD6DE21950"/>
  </w:style>
  <w:style w:type="paragraph" w:customStyle="1" w:styleId="E89FE9F002F346B7A8529E89E2FA6386">
    <w:name w:val="E89FE9F002F346B7A8529E89E2FA6386"/>
  </w:style>
  <w:style w:type="paragraph" w:customStyle="1" w:styleId="789A3A39791C4AD0B8B814AA5C2DE08B">
    <w:name w:val="789A3A39791C4AD0B8B814AA5C2DE08B"/>
  </w:style>
  <w:style w:type="paragraph" w:customStyle="1" w:styleId="30B2D613402E40EF9997ED2DD275B3D0">
    <w:name w:val="30B2D613402E40EF9997ED2DD275B3D0"/>
  </w:style>
  <w:style w:type="paragraph" w:customStyle="1" w:styleId="039F13E96EC241CE8D5CBB87E6575BE8">
    <w:name w:val="039F13E96EC241CE8D5CBB87E6575BE8"/>
  </w:style>
  <w:style w:type="paragraph" w:customStyle="1" w:styleId="9582CAB5E58E4B2BAF599FDA24EC0A6E">
    <w:name w:val="9582CAB5E58E4B2BAF599FDA24EC0A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Buñ83</b:Tag>
    <b:SourceType>Book</b:SourceType>
    <b:Guid>{277F553C-F06E-4D2C-B84D-CFE7AA7E7D13}</b:Guid>
    <b:Author>
      <b:Author>
        <b:NameList>
          <b:Person>
            <b:Last>Buñuel</b:Last>
            <b:First>L.</b:First>
          </b:Person>
        </b:NameList>
      </b:Author>
    </b:Author>
    <b:Title>My Last Sigh: The Autobiography of Luis Buñuel</b:Title>
    <b:Year>1983</b:Year>
    <b:City>New York</b:City>
    <b:Publisher>Knopf</b:Publisher>
    <b:RefOrder>1</b:RefOrder>
  </b:Source>
  <b:Source>
    <b:Tag>Edw05</b:Tag>
    <b:SourceType>Book</b:SourceType>
    <b:Guid>{FE29150F-42C8-4BAB-8B6C-53E616BF050E}</b:Guid>
    <b:Author>
      <b:Author>
        <b:NameList>
          <b:Person>
            <b:Last>Edwards</b:Last>
            <b:First>G</b:First>
          </b:Person>
        </b:NameList>
      </b:Author>
    </b:Author>
    <b:Title>A Companion to Luis Buñuel</b:Title>
    <b:Year>2005</b:Year>
    <b:City>Woodbridge</b:City>
    <b:Publisher>Tamesis</b:Publisher>
    <b:StateProvince>Suffolk</b:StateProvince>
    <b:RefOrder>2</b:RefOrder>
  </b:Source>
  <b:Source>
    <b:Tag>Eva95</b:Tag>
    <b:SourceType>Book</b:SourceType>
    <b:Guid>{9972A3DE-977D-4152-9010-1F9891D0BDA3}</b:Guid>
    <b:Author>
      <b:Author>
        <b:NameList>
          <b:Person>
            <b:Last>Evans</b:Last>
            <b:First>P.</b:First>
            <b:Middle>W</b:Middle>
          </b:Person>
        </b:NameList>
      </b:Author>
    </b:Author>
    <b:Title>The Films of Luis Buñuel: Subjectivity and Desire</b:Title>
    <b:Year>1995</b:Year>
    <b:City>New York</b:City>
    <b:Publisher>Oxford UP</b:Publisher>
    <b:RefOrder>3</b:RefOrder>
  </b:Source>
  <b:Source>
    <b:Tag>Mel78</b:Tag>
    <b:SourceType>Book</b:SourceType>
    <b:Guid>{DA38C8E7-17A5-436C-B5D3-41C99AD3594A}</b:Guid>
    <b:Title>The World of Luis Buñuel: Essays in Criticism</b:Title>
    <b:Year>1978</b:Year>
    <b:City>New York</b:City>
    <b:CountryRegion>Oxford UP</b:CountryRegion>
    <b:Author>
      <b:Editor>
        <b:NameList>
          <b:Person>
            <b:Last>Mellen</b:Last>
            <b:First>Joan</b:First>
          </b:Person>
        </b:NameList>
      </b:Editor>
    </b:Author>
    <b:RefOrder>4</b:RefOrder>
  </b:Source>
  <b:Source>
    <b:Tag>San87</b:Tag>
    <b:SourceType>Book</b:SourceType>
    <b:Guid>{02FC179F-ADFD-43E9-9629-2408C55BBDE1}</b:Guid>
    <b:Author>
      <b:Author>
        <b:NameList>
          <b:Person>
            <b:Last>Sandro</b:Last>
            <b:First>P</b:First>
          </b:Person>
        </b:NameList>
      </b:Author>
    </b:Author>
    <b:Title>Diversions of Pleasure: Luis Buñuel and the Crisis of Desire</b:Title>
    <b:Year>1987</b:Year>
    <b:City>Columbus</b:City>
    <b:Publisher>Ohio State UP</b:Publisher>
    <b:RefOrder>5</b:RefOrder>
  </b:Source>
  <b:Source>
    <b:Tag>Wil81</b:Tag>
    <b:SourceType>Book</b:SourceType>
    <b:Guid>{D0E8E4D6-4F7A-4EB9-B7AE-05EB26069C64}</b:Guid>
    <b:Author>
      <b:Author>
        <b:NameList>
          <b:Person>
            <b:Last>Williams</b:Last>
            <b:First>L</b:First>
          </b:Person>
        </b:NameList>
      </b:Author>
    </b:Author>
    <b:Title>Figures of Desire: A Theory and Analysis of Surrealist Film. </b:Title>
    <b:Year>1981</b:Year>
    <b:City>Urbana</b:City>
    <b:Publisher>U of Illinois P</b:Publisher>
    <b:RefOrder>6</b:RefOrder>
  </b:Source>
</b:Sources>
</file>

<file path=customXml/itemProps1.xml><?xml version="1.0" encoding="utf-8"?>
<ds:datastoreItem xmlns:ds="http://schemas.openxmlformats.org/officeDocument/2006/customXml" ds:itemID="{7D5544C8-747A-4E7D-B3F9-D020B306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31</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2014-06-26T21:04:00Z</dcterms:created>
  <dcterms:modified xsi:type="dcterms:W3CDTF">2014-06-29T18:17:00Z</dcterms:modified>
</cp:coreProperties>
</file>