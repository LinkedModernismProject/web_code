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8F4038D579204D9B14355B8A6CBB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2CD63EF38FE54D9545AF6207D20C9C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EFD76D72E0B5444A21B4285456F9E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D3B2B697425B54DB636DFE929FF583D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93D9176AA0BD64DBAD0421E4B09C7C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C2CC0E86F12B4D9E36FFBAA56F246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colFirst="0" w:colLast="0" w:displacedByCustomXml="next"/>
        <w:sdt>
          <w:sdtPr>
            <w:alias w:val="Article headword"/>
            <w:tag w:val="articleHeadword"/>
            <w:id w:val="-361440020"/>
            <w:placeholder>
              <w:docPart w:val="85AC13945CC80C4F99C4AD79861F76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F1302" w:rsidRDefault="00FF1302" w:rsidP="00FF1302">
                <w:proofErr w:type="spellStart"/>
                <w:r w:rsidRPr="00FF1302">
                  <w:rPr>
                    <w:lang w:val="en-US"/>
                  </w:rPr>
                  <w:t>Tezuka</w:t>
                </w:r>
                <w:proofErr w:type="spellEnd"/>
                <w:r w:rsidRPr="00FF1302">
                  <w:rPr>
                    <w:lang w:val="en-US"/>
                  </w:rPr>
                  <w:t>, Osamu (</w:t>
                </w:r>
                <w:r>
                  <w:rPr>
                    <w:lang w:val="en-US"/>
                  </w:rPr>
                  <w:t>1928-</w:t>
                </w:r>
                <w:r w:rsidRPr="00FF1302">
                  <w:rPr>
                    <w:lang w:val="en-US"/>
                  </w:rPr>
                  <w:t xml:space="preserve"> 1989)</w:t>
                </w:r>
              </w:p>
            </w:tc>
          </w:sdtContent>
        </w:sdt>
      </w:tr>
      <w:tr w:rsidR="00464699" w:rsidTr="007821B0">
        <w:bookmarkEnd w:id="0" w:displacedByCustomXml="next"/>
        <w:sdt>
          <w:sdtPr>
            <w:alias w:val="Variant headwords"/>
            <w:tag w:val="variantHeadwords"/>
            <w:id w:val="173464402"/>
            <w:placeholder>
              <w:docPart w:val="3F6EE0054F879D479C41A128ED6EDC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2996408EBF8D8468DFCD35C74BA070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50ED3CF857955449B613CBEF51BF30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84307C0F54744F81556BFD9136BB72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02" w:rsidRDefault="00FF1302" w:rsidP="007A0D55">
      <w:pPr>
        <w:spacing w:after="0" w:line="240" w:lineRule="auto"/>
      </w:pPr>
      <w:r>
        <w:separator/>
      </w:r>
    </w:p>
  </w:endnote>
  <w:endnote w:type="continuationSeparator" w:id="0">
    <w:p w:rsidR="00FF1302" w:rsidRDefault="00FF13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02" w:rsidRDefault="00FF1302" w:rsidP="007A0D55">
      <w:pPr>
        <w:spacing w:after="0" w:line="240" w:lineRule="auto"/>
      </w:pPr>
      <w:r>
        <w:separator/>
      </w:r>
    </w:p>
  </w:footnote>
  <w:footnote w:type="continuationSeparator" w:id="0">
    <w:p w:rsidR="00FF1302" w:rsidRDefault="00FF13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0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130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13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13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8F4038D579204D9B14355B8A6CB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0D00A-AFF1-2B42-9762-F6816CBFE892}"/>
      </w:docPartPr>
      <w:docPartBody>
        <w:p w:rsidR="00000000" w:rsidRDefault="004E117A">
          <w:pPr>
            <w:pStyle w:val="1A8F4038D579204D9B14355B8A6CBB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2CD63EF38FE54D9545AF6207D2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B625-DFF7-4043-8EFD-7A53B5D5A906}"/>
      </w:docPartPr>
      <w:docPartBody>
        <w:p w:rsidR="00000000" w:rsidRDefault="004E117A">
          <w:pPr>
            <w:pStyle w:val="012CD63EF38FE54D9545AF6207D20C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EFD76D72E0B5444A21B4285456F9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ABC9-C62A-E643-A3A8-A648BF1F2D61}"/>
      </w:docPartPr>
      <w:docPartBody>
        <w:p w:rsidR="00000000" w:rsidRDefault="004E117A">
          <w:pPr>
            <w:pStyle w:val="BEFD76D72E0B5444A21B4285456F9E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3B2B697425B54DB636DFE929FF5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CAB96-DCA7-2345-9768-930925032F77}"/>
      </w:docPartPr>
      <w:docPartBody>
        <w:p w:rsidR="00000000" w:rsidRDefault="004E117A">
          <w:pPr>
            <w:pStyle w:val="BD3B2B697425B54DB636DFE929FF58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93D9176AA0BD64DBAD0421E4B09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67468-6488-CB41-9B39-D754071ED8A3}"/>
      </w:docPartPr>
      <w:docPartBody>
        <w:p w:rsidR="00000000" w:rsidRDefault="004E117A">
          <w:pPr>
            <w:pStyle w:val="C93D9176AA0BD64DBAD0421E4B09C7C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C2CC0E86F12B4D9E36FFBAA56F2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6D81-E10D-3040-A8FD-67AE114A7518}"/>
      </w:docPartPr>
      <w:docPartBody>
        <w:p w:rsidR="00000000" w:rsidRDefault="004E117A">
          <w:pPr>
            <w:pStyle w:val="6CC2CC0E86F12B4D9E36FFBAA56F246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AC13945CC80C4F99C4AD79861F7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4AFB0-18E0-9F41-8416-B4AA986EE3BE}"/>
      </w:docPartPr>
      <w:docPartBody>
        <w:p w:rsidR="00000000" w:rsidRDefault="004E117A">
          <w:pPr>
            <w:pStyle w:val="85AC13945CC80C4F99C4AD79861F76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6EE0054F879D479C41A128ED6ED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94C5-D4D9-6642-B80C-E38A21EF0739}"/>
      </w:docPartPr>
      <w:docPartBody>
        <w:p w:rsidR="00000000" w:rsidRDefault="004E117A">
          <w:pPr>
            <w:pStyle w:val="3F6EE0054F879D479C41A128ED6EDC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996408EBF8D8468DFCD35C74BA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8911-3FD8-224D-9B15-962431409EEE}"/>
      </w:docPartPr>
      <w:docPartBody>
        <w:p w:rsidR="00000000" w:rsidRDefault="004E117A">
          <w:pPr>
            <w:pStyle w:val="02996408EBF8D8468DFCD35C74BA070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0ED3CF857955449B613CBEF51BF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A18D-044B-7F40-A7D1-533D3CB3D9F4}"/>
      </w:docPartPr>
      <w:docPartBody>
        <w:p w:rsidR="00000000" w:rsidRDefault="004E117A">
          <w:pPr>
            <w:pStyle w:val="D50ED3CF857955449B613CBEF51BF3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84307C0F54744F81556BFD9136B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D13CD-E396-ED45-9F7A-E36055E3BEBA}"/>
      </w:docPartPr>
      <w:docPartBody>
        <w:p w:rsidR="00000000" w:rsidRDefault="004E117A">
          <w:pPr>
            <w:pStyle w:val="0C84307C0F54744F81556BFD9136BB7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8F4038D579204D9B14355B8A6CBBE8">
    <w:name w:val="1A8F4038D579204D9B14355B8A6CBBE8"/>
  </w:style>
  <w:style w:type="paragraph" w:customStyle="1" w:styleId="012CD63EF38FE54D9545AF6207D20C9C">
    <w:name w:val="012CD63EF38FE54D9545AF6207D20C9C"/>
  </w:style>
  <w:style w:type="paragraph" w:customStyle="1" w:styleId="BEFD76D72E0B5444A21B4285456F9E87">
    <w:name w:val="BEFD76D72E0B5444A21B4285456F9E87"/>
  </w:style>
  <w:style w:type="paragraph" w:customStyle="1" w:styleId="BD3B2B697425B54DB636DFE929FF583D">
    <w:name w:val="BD3B2B697425B54DB636DFE929FF583D"/>
  </w:style>
  <w:style w:type="paragraph" w:customStyle="1" w:styleId="C93D9176AA0BD64DBAD0421E4B09C7C3">
    <w:name w:val="C93D9176AA0BD64DBAD0421E4B09C7C3"/>
  </w:style>
  <w:style w:type="paragraph" w:customStyle="1" w:styleId="6CC2CC0E86F12B4D9E36FFBAA56F246F">
    <w:name w:val="6CC2CC0E86F12B4D9E36FFBAA56F246F"/>
  </w:style>
  <w:style w:type="paragraph" w:customStyle="1" w:styleId="85AC13945CC80C4F99C4AD79861F7689">
    <w:name w:val="85AC13945CC80C4F99C4AD79861F7689"/>
  </w:style>
  <w:style w:type="paragraph" w:customStyle="1" w:styleId="3F6EE0054F879D479C41A128ED6EDC94">
    <w:name w:val="3F6EE0054F879D479C41A128ED6EDC94"/>
  </w:style>
  <w:style w:type="paragraph" w:customStyle="1" w:styleId="02996408EBF8D8468DFCD35C74BA0703">
    <w:name w:val="02996408EBF8D8468DFCD35C74BA0703"/>
  </w:style>
  <w:style w:type="paragraph" w:customStyle="1" w:styleId="D50ED3CF857955449B613CBEF51BF302">
    <w:name w:val="D50ED3CF857955449B613CBEF51BF302"/>
  </w:style>
  <w:style w:type="paragraph" w:customStyle="1" w:styleId="0C84307C0F54744F81556BFD9136BB72">
    <w:name w:val="0C84307C0F54744F81556BFD9136BB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8F4038D579204D9B14355B8A6CBBE8">
    <w:name w:val="1A8F4038D579204D9B14355B8A6CBBE8"/>
  </w:style>
  <w:style w:type="paragraph" w:customStyle="1" w:styleId="012CD63EF38FE54D9545AF6207D20C9C">
    <w:name w:val="012CD63EF38FE54D9545AF6207D20C9C"/>
  </w:style>
  <w:style w:type="paragraph" w:customStyle="1" w:styleId="BEFD76D72E0B5444A21B4285456F9E87">
    <w:name w:val="BEFD76D72E0B5444A21B4285456F9E87"/>
  </w:style>
  <w:style w:type="paragraph" w:customStyle="1" w:styleId="BD3B2B697425B54DB636DFE929FF583D">
    <w:name w:val="BD3B2B697425B54DB636DFE929FF583D"/>
  </w:style>
  <w:style w:type="paragraph" w:customStyle="1" w:styleId="C93D9176AA0BD64DBAD0421E4B09C7C3">
    <w:name w:val="C93D9176AA0BD64DBAD0421E4B09C7C3"/>
  </w:style>
  <w:style w:type="paragraph" w:customStyle="1" w:styleId="6CC2CC0E86F12B4D9E36FFBAA56F246F">
    <w:name w:val="6CC2CC0E86F12B4D9E36FFBAA56F246F"/>
  </w:style>
  <w:style w:type="paragraph" w:customStyle="1" w:styleId="85AC13945CC80C4F99C4AD79861F7689">
    <w:name w:val="85AC13945CC80C4F99C4AD79861F7689"/>
  </w:style>
  <w:style w:type="paragraph" w:customStyle="1" w:styleId="3F6EE0054F879D479C41A128ED6EDC94">
    <w:name w:val="3F6EE0054F879D479C41A128ED6EDC94"/>
  </w:style>
  <w:style w:type="paragraph" w:customStyle="1" w:styleId="02996408EBF8D8468DFCD35C74BA0703">
    <w:name w:val="02996408EBF8D8468DFCD35C74BA0703"/>
  </w:style>
  <w:style w:type="paragraph" w:customStyle="1" w:styleId="D50ED3CF857955449B613CBEF51BF302">
    <w:name w:val="D50ED3CF857955449B613CBEF51BF302"/>
  </w:style>
  <w:style w:type="paragraph" w:customStyle="1" w:styleId="0C84307C0F54744F81556BFD9136BB72">
    <w:name w:val="0C84307C0F54744F81556BFD9136B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2015-03-13T01:11:00Z</dcterms:created>
  <dcterms:modified xsi:type="dcterms:W3CDTF">2015-03-13T01:12:00Z</dcterms:modified>
</cp:coreProperties>
</file>