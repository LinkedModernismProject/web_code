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4"/>
        <w:gridCol w:w="2538"/>
        <w:gridCol w:w="2627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D0EF0C8CA6A49C6AC4821961962AC8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42AFD5551824610BDD2415DDC454E17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:rsidR="00B574C9" w:rsidRDefault="001933B6" w:rsidP="001933B6">
                <w:r>
                  <w:t>Claudia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7E84B6CA1CD4BDD88FC69F0E5FD1651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69D66FB3CF04F34907573DA046F7F4A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:rsidR="00B574C9" w:rsidRDefault="001933B6" w:rsidP="001933B6">
                <w:r>
                  <w:t>Kotte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41580603BF04EC196B2F74BC56F8B75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CA" w:eastAsia="de-DE"/>
            </w:rPr>
            <w:alias w:val="Affiliation"/>
            <w:tag w:val="affiliation"/>
            <w:id w:val="2012937915"/>
            <w:placeholder>
              <w:docPart w:val="CAA8FFE3BF5945588DFD8A25C7DC99B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1933B6" w:rsidP="00B574C9">
                <w:r w:rsidRPr="001933B6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CA" w:eastAsia="de-DE"/>
                  </w:rPr>
                  <w:t>Humboldt-Universität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ascii="Times New Roman" w:hAnsi="Times New Roman" w:cs="Times New Roman"/>
              <w:b/>
              <w:bCs/>
              <w:sz w:val="24"/>
              <w:szCs w:val="24"/>
              <w:lang w:val="en-CA"/>
            </w:rPr>
            <w:alias w:val="Article headword"/>
            <w:tag w:val="articleHeadword"/>
            <w:id w:val="-361440020"/>
            <w:placeholder>
              <w:docPart w:val="A77E4531AB2E4F159BC0EF4E564FA522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933B6" w:rsidP="003F0D73">
                <w:pPr>
                  <w:rPr>
                    <w:b/>
                  </w:rPr>
                </w:pPr>
                <w:r w:rsidRPr="001933B6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val="en-CA"/>
                  </w:rPr>
                  <w:t>McLaren, Norman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6807EEA124A84310B94229CBBD796C5A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A29F829A0594788850F14F496674994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933B6" w:rsidRPr="006161AB" w:rsidRDefault="001933B6" w:rsidP="001933B6">
                <w:pPr>
                  <w:widowControl w:val="0"/>
                  <w:autoSpaceDE w:val="0"/>
                  <w:autoSpaceDN w:val="0"/>
                  <w:adjustRightInd w:val="0"/>
                  <w:spacing w:line="480" w:lineRule="auto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Born in Scotland</w:t>
                </w:r>
                <w:r w:rsidRPr="006161AB">
                  <w:rPr>
                    <w:rFonts w:ascii="Times" w:eastAsia="MS Mincho" w:hAnsi="Times" w:cs="Arial"/>
                    <w:sz w:val="24"/>
                    <w:szCs w:val="24"/>
                    <w:lang w:val="en-CA" w:eastAsia="de-DE"/>
                  </w:rPr>
                  <w:t xml:space="preserve">, Norman McLaren was a filmmaker and one of the most inventive creators of animation films. His career is closely connected to the animation studio at the National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Film Board of Canada (NFB), where he worked from 1941 to 1984. All in all, he made some 50 films in a stunning range of styles and techniques. </w:t>
                </w:r>
              </w:p>
              <w:p w:rsidR="001933B6" w:rsidRDefault="001933B6" w:rsidP="001933B6">
                <w:pPr>
                  <w:widowControl w:val="0"/>
                  <w:autoSpaceDE w:val="0"/>
                  <w:autoSpaceDN w:val="0"/>
                  <w:adjustRightInd w:val="0"/>
                  <w:spacing w:line="480" w:lineRule="auto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McLaren attended the Glasgow School of Art from 1932-36. While specializing in Interior Design he joined a filmmaking club, discovered the works of Pudovkin and Eisenstein and made his first films. For lack of a camera and unexposed film, he experimented with old prints and painted coloured ink directly onto the frames. John Grierson, the then-time director of the British General Post Office (GPO) Film Unit and a documentary filmmaker himself, discovered McLaren when being adjudicator at the Glasgow Amateur Film Festival in 1936 and offered him a job at his uni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t in London. While learning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documentary filmmaking at the GPO, McLaren continued his experiments with sound and movement. During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a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stint in Spain where he covered the Civil War as cameraman, he developed his lifelong abhorrence of war. 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68F9C270BF54287BE812EBC4AEB7C56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933B6" w:rsidRPr="006161AB" w:rsidRDefault="001933B6" w:rsidP="001933B6">
                <w:pPr>
                  <w:widowControl w:val="0"/>
                  <w:autoSpaceDE w:val="0"/>
                  <w:autoSpaceDN w:val="0"/>
                  <w:adjustRightInd w:val="0"/>
                  <w:spacing w:line="480" w:lineRule="auto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Born in Scotland</w:t>
                </w:r>
                <w:r w:rsidRPr="006161AB">
                  <w:rPr>
                    <w:rFonts w:ascii="Times" w:eastAsia="MS Mincho" w:hAnsi="Times" w:cs="Arial"/>
                    <w:sz w:val="24"/>
                    <w:szCs w:val="24"/>
                    <w:lang w:val="en-CA" w:eastAsia="de-DE"/>
                  </w:rPr>
                  <w:t xml:space="preserve">, Norman McLaren was a filmmaker and one of the most inventive creators of animation films. His career is closely connected to the animation studio at the </w:t>
                </w:r>
                <w:r w:rsidRPr="006161AB">
                  <w:rPr>
                    <w:rFonts w:ascii="Times" w:eastAsia="MS Mincho" w:hAnsi="Times" w:cs="Arial"/>
                    <w:sz w:val="24"/>
                    <w:szCs w:val="24"/>
                    <w:lang w:val="en-CA" w:eastAsia="de-DE"/>
                  </w:rPr>
                  <w:lastRenderedPageBreak/>
                  <w:t xml:space="preserve">National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Film Board of Canada (NFB), where he worked from 1941 to 1984. All in all, he made some 50 films in a stunning range of styles and techniques. </w:t>
                </w:r>
              </w:p>
              <w:p w:rsidR="001933B6" w:rsidRDefault="001933B6" w:rsidP="001933B6">
                <w:pPr>
                  <w:widowControl w:val="0"/>
                  <w:autoSpaceDE w:val="0"/>
                  <w:autoSpaceDN w:val="0"/>
                  <w:adjustRightInd w:val="0"/>
                  <w:spacing w:line="480" w:lineRule="auto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McLaren attended the Glasgow School of Art from 1932-36. While specializing in Interior Design he joined a filmmaking club, discovered the works of Pudovkin and Eisenstein and made his first films. For lack of a camera and unexposed film, he experimented with old prints and painted coloured ink directly onto the frames. John Grierson, the then-time director of the British General Post Office (GPO) Film Unit and a documentary filmmaker himself, discovered McLaren when being adjudicator at the Glasgow Amateur Film Festival in 1936 and offered him a job at his uni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t in London. While learning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documentary filmmaking at the GPO, McLaren continued his experiments with sound and movement. During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a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stint in Spain where he covered the Civil War as cameraman, he developed his lifelong abhorrence of war. </w:t>
                </w:r>
              </w:p>
              <w:p w:rsidR="001933B6" w:rsidRPr="006161AB" w:rsidRDefault="001933B6" w:rsidP="001933B6">
                <w:pPr>
                  <w:widowControl w:val="0"/>
                  <w:autoSpaceDE w:val="0"/>
                  <w:autoSpaceDN w:val="0"/>
                  <w:adjustRightInd w:val="0"/>
                  <w:spacing w:line="480" w:lineRule="auto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In September 1939, McLaren emigrated to the USA, where he worked as an independent filmmaker. In 1941, John Grierson, now head of the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newly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founded National Film Board of Canada (NFB), recruited him to join his institution. McLaren established the NFB’s animation department in 1942. Starting out with wartime films such as </w:t>
                </w:r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Mail Early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(1941), </w:t>
                </w:r>
                <w:r w:rsidRPr="00CE4D27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Boogie-Doodle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(1941) and </w:t>
                </w:r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V for Victory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(1941), he undertook rhythmic and cinematic experiments by drawing symbols and lettering directly onto 35mm film stock. </w:t>
                </w:r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Alouette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(1944) is based on the 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>single-frame animation of p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aper cut-outs. McLaren’s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interest in acoustic exploration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led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him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to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create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synthetic soundtracks by hand-drawing on the soundtrack of the film. His selection of music range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d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from Oscar Peterson (</w:t>
                </w:r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Begone Dull Care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, 1949) to Quebecois folk song (</w:t>
                </w:r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Le Merle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, 1958) to Ravi Shankar’s and Chatur Lal’s Indian sitar music (</w:t>
                </w:r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A Chairy Tale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, 1957) and a Glenn Gould interpretation of Bach (</w:t>
                </w:r>
                <w:r w:rsidRPr="006161AB"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  <w:t>Spheres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, 1969). </w:t>
                </w:r>
              </w:p>
              <w:p w:rsidR="001933B6" w:rsidRPr="006161AB" w:rsidRDefault="001933B6" w:rsidP="001933B6">
                <w:pPr>
                  <w:widowControl w:val="0"/>
                  <w:autoSpaceDE w:val="0"/>
                  <w:autoSpaceDN w:val="0"/>
                  <w:adjustRightInd w:val="0"/>
                  <w:spacing w:line="480" w:lineRule="auto"/>
                  <w:rPr>
                    <w:rFonts w:ascii="Arial" w:eastAsia="MS Mincho" w:hAnsi="Arial" w:cs="Arial"/>
                    <w:sz w:val="26"/>
                    <w:szCs w:val="26"/>
                    <w:lang w:val="en-CA" w:eastAsia="de-DE"/>
                  </w:rPr>
                </w:pP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lastRenderedPageBreak/>
                  <w:t xml:space="preserve">In 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his anti-war allegory </w:t>
                </w:r>
                <w:r w:rsidRPr="006161AB"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  <w:t>Neighbours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 (1952), the Oscar-winning story of a neighbourly fight over a flower,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McLaren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used pixi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lation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, a 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>stop-motion technique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consist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ing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in moving the object 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or actors 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in small increments between individually photographed frames. 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In </w:t>
                </w:r>
                <w:r w:rsidRPr="006161AB">
                  <w:rPr>
                    <w:rFonts w:ascii="Times New Roman" w:eastAsia="MS Mincho" w:hAnsi="Times New Roman" w:cs="Times New Roman"/>
                    <w:bCs/>
                    <w:i/>
                    <w:iCs/>
                    <w:sz w:val="24"/>
                    <w:szCs w:val="24"/>
                    <w:lang w:val="en-CA" w:eastAsia="de-DE"/>
                  </w:rPr>
                  <w:t>Blinkity-Blank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 (1954), which won the Palme d’or at Cannes in 1955, McLaren scratched the images with razor blades and needles onto black film and then hand-coloured the resultant “etching.”</w:t>
                </w:r>
                <w:r w:rsidRPr="006161AB">
                  <w:rPr>
                    <w:rFonts w:ascii="Verdana" w:eastAsia="MS Mincho" w:hAnsi="Verdana" w:cs="Verdana"/>
                    <w:sz w:val="24"/>
                    <w:szCs w:val="24"/>
                    <w:lang w:val="en-CA" w:eastAsia="de-DE"/>
                  </w:rPr>
                  <w:t xml:space="preserve"> </w:t>
                </w:r>
              </w:p>
              <w:p w:rsidR="001933B6" w:rsidRPr="006161AB" w:rsidRDefault="001933B6" w:rsidP="001933B6">
                <w:pPr>
                  <w:widowControl w:val="0"/>
                  <w:autoSpaceDE w:val="0"/>
                  <w:autoSpaceDN w:val="0"/>
                  <w:adjustRightInd w:val="0"/>
                  <w:spacing w:line="480" w:lineRule="auto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Between 1967 and his retirement in 1984, McLaren made three films with ballet dancers, using </w:t>
                </w:r>
                <w:r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techniques such as 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multiplied photographic images in </w:t>
                </w:r>
                <w:r w:rsidRPr="006161AB">
                  <w:rPr>
                    <w:rFonts w:ascii="Times New Roman" w:eastAsia="MS Mincho" w:hAnsi="Times New Roman" w:cs="Times New Roman"/>
                    <w:bCs/>
                    <w:i/>
                    <w:iCs/>
                    <w:sz w:val="24"/>
                    <w:szCs w:val="24"/>
                    <w:lang w:val="en-CA" w:eastAsia="de-DE"/>
                  </w:rPr>
                  <w:t>Pas de deux</w:t>
                </w: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 xml:space="preserve"> (1968). </w:t>
                </w:r>
              </w:p>
              <w:p w:rsidR="001933B6" w:rsidRPr="006161AB" w:rsidRDefault="001933B6" w:rsidP="001933B6">
                <w:pPr>
                  <w:widowControl w:val="0"/>
                  <w:autoSpaceDE w:val="0"/>
                  <w:autoSpaceDN w:val="0"/>
                  <w:adjustRightInd w:val="0"/>
                  <w:spacing w:line="480" w:lineRule="auto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  <w:t>Apart from two brief periods in which he trained film students in China (1949) and India (1953) in the context of a UNESCO programme, McLaren remained with the NFB for his entire career. The most honoured Canadian filmmaker, he received an estimated 200 international awards. In 1973 he was made a Companion of the Order of Canada and in 1985 Chevalier of the Ordre national du Québec</w:t>
                </w: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>.</w:t>
                </w:r>
                <w:r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536588A7CBC4533B06521B85DA191FA"/>
              </w:placeholder>
            </w:sdtPr>
            <w:sdtEndPr/>
            <w:sdtContent>
              <w:p w:rsidR="00A931B3" w:rsidRDefault="00ED6451" w:rsidP="001933B6">
                <w:pPr>
                  <w:spacing w:line="480" w:lineRule="auto"/>
                  <w:ind w:left="720" w:hanging="720"/>
                </w:pPr>
                <w:sdt>
                  <w:sdtPr>
                    <w:id w:val="-1265767406"/>
                    <w:citation/>
                  </w:sdtPr>
                  <w:sdtEndPr/>
                  <w:sdtContent>
                    <w:r w:rsidR="00A931B3">
                      <w:fldChar w:fldCharType="begin"/>
                    </w:r>
                    <w:r w:rsidR="00A931B3">
                      <w:instrText xml:space="preserve"> CITATION Col76 \l 2057 </w:instrText>
                    </w:r>
                    <w:r w:rsidR="00A931B3">
                      <w:fldChar w:fldCharType="separate"/>
                    </w:r>
                    <w:r w:rsidR="00A931B3">
                      <w:rPr>
                        <w:noProof/>
                      </w:rPr>
                      <w:t xml:space="preserve"> (Collins)</w:t>
                    </w:r>
                    <w:r w:rsidR="00A931B3">
                      <w:fldChar w:fldCharType="end"/>
                    </w:r>
                  </w:sdtContent>
                </w:sdt>
              </w:p>
              <w:p w:rsidR="00A931B3" w:rsidRDefault="00ED6451" w:rsidP="001933B6">
                <w:pPr>
                  <w:spacing w:line="480" w:lineRule="auto"/>
                  <w:ind w:left="720" w:hanging="720"/>
                </w:pPr>
                <w:sdt>
                  <w:sdtPr>
                    <w:id w:val="-963962483"/>
                    <w:citation/>
                  </w:sdtPr>
                  <w:sdtEndPr/>
                  <w:sdtContent>
                    <w:r w:rsidR="00A931B3">
                      <w:fldChar w:fldCharType="begin"/>
                    </w:r>
                    <w:r w:rsidR="00A931B3">
                      <w:instrText xml:space="preserve"> CITATION Dob06 \l 2057 </w:instrText>
                    </w:r>
                    <w:r w:rsidR="00A931B3">
                      <w:fldChar w:fldCharType="separate"/>
                    </w:r>
                    <w:r w:rsidR="00A931B3">
                      <w:rPr>
                        <w:noProof/>
                      </w:rPr>
                      <w:t>(Dobson)</w:t>
                    </w:r>
                    <w:r w:rsidR="00A931B3">
                      <w:fldChar w:fldCharType="end"/>
                    </w:r>
                  </w:sdtContent>
                </w:sdt>
              </w:p>
              <w:p w:rsidR="00A931B3" w:rsidRDefault="00ED6451" w:rsidP="001933B6">
                <w:pPr>
                  <w:spacing w:line="480" w:lineRule="auto"/>
                  <w:ind w:left="720" w:hanging="72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CA"/>
                    </w:rPr>
                    <w:id w:val="383538310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nstrText xml:space="preserve"> CITATION McW91 \l 2057 </w:instrText>
                    </w:r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(McWilliams)</w:t>
                    </w:r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A931B3" w:rsidRDefault="00ED6451" w:rsidP="001933B6">
                <w:pPr>
                  <w:spacing w:line="480" w:lineRule="auto"/>
                  <w:ind w:left="720" w:hanging="72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CA"/>
                    </w:rPr>
                    <w:id w:val="1081495798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nstrText xml:space="preserve"> CITATION Val82 \l 2057 </w:instrText>
                    </w:r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(Vallière)</w:t>
                    </w:r>
                    <w:r w:rsidR="00A931B3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A931B3" w:rsidRDefault="00A931B3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val="en-CA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val="en-CA"/>
                  </w:rPr>
                  <w:t>Filmography</w:t>
                </w:r>
              </w:p>
              <w:p w:rsidR="00A931B3" w:rsidRDefault="00A931B3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val="en-CA"/>
                  </w:rPr>
                </w:pPr>
              </w:p>
              <w:p w:rsidR="00A931B3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CA"/>
                    </w:rPr>
                    <w:id w:val="-1174180813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instrText xml:space="preserve"> CITATION McL33 \l 2057 </w:instrText>
                    </w:r>
                    <w:r w:rsidR="00A931B3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(McLaren)</w:t>
                    </w:r>
                    <w:r w:rsidR="00A931B3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A931B3" w:rsidRDefault="00A931B3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val="en-CA"/>
                  </w:rPr>
                </w:pPr>
              </w:p>
              <w:p w:rsidR="00A931B3" w:rsidRDefault="00A931B3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r w:rsidRPr="006161AB"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CA"/>
                    </w:rPr>
                    <w:id w:val="-1815861708"/>
                    <w:citation/>
                  </w:sdtPr>
                  <w:sdtEndPr/>
                  <w:sdtContent>
                    <w: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nstrText xml:space="preserve"> CITATION McC33 \l 2057 </w:instrText>
                    </w:r>
                    <w: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(McClaren)</w:t>
                    </w:r>
                    <w: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A931B3" w:rsidRDefault="00A931B3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A931B3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813408734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McC35 \l 2057 </w:instrTex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Camera Makes Whoopee)</w: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A931B3" w:rsidRDefault="00A931B3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A931B3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1395501612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McC351 \l 2057 </w:instrTex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Polychrome Phantasy)</w: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A931B3" w:rsidRDefault="00A931B3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A931B3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898134142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McC352 \l 2057 </w:instrTex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Five Untitled Shorts)</w: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A931B3" w:rsidRDefault="00A931B3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A931B3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736986415"/>
                    <w:citation/>
                  </w:sdtPr>
                  <w:sdtEndPr/>
                  <w:sdtContent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McC353 \l 2057 </w:instrTex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A931B3" w:rsidRPr="00A931B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Colour Cocktail)</w:t>
                    </w:r>
                    <w:r w:rsidR="00A931B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A931B3" w:rsidRDefault="00A931B3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D016F3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440111823"/>
                    <w:citation/>
                  </w:sdtPr>
                  <w:sdtEndPr/>
                  <w:sdtContent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McC36 \l 2057 </w:instrText>
                    </w:r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D016F3" w:rsidRPr="00D016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Hell UnLtd)</w:t>
                    </w:r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D016F3" w:rsidRDefault="00D016F3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D016F3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1618415716"/>
                    <w:citation/>
                  </w:sdtPr>
                  <w:sdtEndPr/>
                  <w:sdtContent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McC37 \l 2057 </w:instrText>
                    </w:r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D016F3" w:rsidRPr="00D016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Book Bargain)</w:t>
                    </w:r>
                    <w:r w:rsidR="00D016F3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D016F3" w:rsidRDefault="00D016F3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3442A2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270518437"/>
                    <w:citation/>
                  </w:sdtPr>
                  <w:sdtEndPr/>
                  <w:sdtContent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McC38 \l 2057 </w:instrText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442A2" w:rsidRPr="003442A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News for the Navy)</w:t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3442A2" w:rsidRDefault="003442A2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3442A2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192970364"/>
                    <w:citation/>
                  </w:sdtPr>
                  <w:sdtEndPr/>
                  <w:sdtContent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McC381 \l 2057 </w:instrText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442A2" w:rsidRPr="003442A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"Mony a Pickle")</w:t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3442A2" w:rsidRDefault="003442A2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3442A2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150149018"/>
                    <w:citation/>
                  </w:sdtPr>
                  <w:sdtEndPr/>
                  <w:sdtContent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McC382 \l 2057 </w:instrText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442A2" w:rsidRPr="003442A2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Love on the Wing)</w:t>
                    </w:r>
                    <w:r w:rsidR="003442A2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3442A2" w:rsidRDefault="003442A2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3442A2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1682812134"/>
                    <w:citation/>
                  </w:sdtPr>
                  <w:sdtEndPr/>
                  <w:sdtContent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McC39 \l 2057 </w:instrText>
                    </w:r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465E5" w:rsidRPr="003465E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The Obedient Flame)</w:t>
                    </w:r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3442A2" w:rsidRDefault="003442A2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3465E5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2006629384"/>
                    <w:citation/>
                  </w:sdtPr>
                  <w:sdtEndPr/>
                  <w:sdtContent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McC391 \l 2057 </w:instrText>
                    </w:r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465E5" w:rsidRPr="003465E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NBC Greeting)</w:t>
                    </w:r>
                    <w:r w:rsidR="003465E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3465E5" w:rsidRDefault="003465E5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1933B6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748043847"/>
                    <w:citation/>
                  </w:sdtPr>
                  <w:sdtEndPr/>
                  <w:sdtContent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McC392 \l 2057 </w:instrText>
                    </w:r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31085" w:rsidRPr="0033108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Allegro)</w:t>
                    </w:r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331085" w:rsidRPr="006161AB" w:rsidRDefault="00331085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</w:p>
              <w:p w:rsidR="00331085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2047398417"/>
                    <w:citation/>
                  </w:sdtPr>
                  <w:sdtEndPr/>
                  <w:sdtContent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McC40 \l 2057 </w:instrText>
                    </w:r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331085" w:rsidRPr="00331085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Stars and Stripes)</w:t>
                    </w:r>
                    <w:r w:rsidR="00331085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331085" w:rsidRDefault="00331085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331085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lang w:val="en-CA"/>
                    </w:rPr>
                    <w:id w:val="-1515913103"/>
                    <w:citation/>
                  </w:sdtPr>
                  <w:sdtEndPr/>
                  <w:sdtContent>
                    <w:r w:rsidR="00713D67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713D67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</w:rPr>
                      <w:instrText xml:space="preserve"> CITATION McC401 \l 2057 </w:instrText>
                    </w:r>
                    <w:r w:rsidR="00713D67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713D67" w:rsidRPr="00713D6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Dots)</w:t>
                    </w:r>
                    <w:r w:rsidR="00713D67">
                      <w:rPr>
                        <w:rFonts w:ascii="Times New Roman" w:hAnsi="Times New Roman" w:cs="Times New Roman"/>
                        <w:bCs/>
                        <w:i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331085" w:rsidRDefault="00331085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i/>
                    <w:sz w:val="24"/>
                    <w:szCs w:val="24"/>
                    <w:lang w:val="en-CA"/>
                  </w:rPr>
                </w:pPr>
              </w:p>
              <w:p w:rsidR="00713D67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CA"/>
                    </w:rPr>
                    <w:id w:val="-1900581395"/>
                    <w:citation/>
                  </w:sdtPr>
                  <w:sdtEndPr/>
                  <w:sdtContent>
                    <w:r w:rsidR="00713D6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713D6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nstrText xml:space="preserve"> CITATION McC402 \l 2057 </w:instrText>
                    </w:r>
                    <w:r w:rsidR="00713D6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713D67" w:rsidRPr="00713D67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(McClaren, Loops)</w:t>
                    </w:r>
                    <w:r w:rsidR="00713D6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713D67" w:rsidRDefault="00713D67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</w:p>
              <w:p w:rsidR="00F27D07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CA"/>
                    </w:rPr>
                    <w:id w:val="-792752096"/>
                    <w:citation/>
                  </w:sdtPr>
                  <w:sdtEndPr/>
                  <w:sdtContent>
                    <w:r w:rsidR="00F27D0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begin"/>
                    </w:r>
                    <w:r w:rsidR="006D72B4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nstrText xml:space="preserve">CITATION McL41 \l 2057 </w:instrText>
                    </w:r>
                    <w:r w:rsidR="00F27D0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separate"/>
                    </w:r>
                    <w:r w:rsidR="006D72B4" w:rsidRPr="006D72B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(McLaren, Boogie-Doodle)</w:t>
                    </w:r>
                    <w:r w:rsidR="00F27D07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en-CA"/>
                      </w:rPr>
                      <w:fldChar w:fldCharType="end"/>
                    </w:r>
                  </w:sdtContent>
                </w:sdt>
              </w:p>
              <w:p w:rsidR="00F27D07" w:rsidRDefault="00F27D07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  <w:bCs/>
                    <w:sz w:val="24"/>
                    <w:szCs w:val="24"/>
                    <w:lang w:val="en-CA"/>
                  </w:rPr>
                </w:pPr>
              </w:p>
              <w:p w:rsidR="00F27D07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200094798"/>
                    <w:citation/>
                  </w:sdtPr>
                  <w:sdtEndPr/>
                  <w:sdtContent>
                    <w:r w:rsidR="00F27D0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72B4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McL411 \l 2057 </w:instrText>
                    </w:r>
                    <w:r w:rsidR="00F27D0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72B4" w:rsidRPr="006D72B4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Mail Early)</w:t>
                    </w:r>
                    <w:r w:rsidR="00F27D0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F27D07" w:rsidRDefault="00F27D07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1933B6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1189111209"/>
                    <w:citation/>
                  </w:sdtPr>
                  <w:sdtEndPr/>
                  <w:sdtContent>
                    <w:r w:rsidR="00EF5E2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72B4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eastAsia="de-DE"/>
                      </w:rPr>
                      <w:instrText xml:space="preserve">CITATION McL412 \l 2057 </w:instrText>
                    </w:r>
                    <w:r w:rsidR="00EF5E2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72B4" w:rsidRPr="006D72B4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V for Victory)</w:t>
                    </w:r>
                    <w:r w:rsidR="00EF5E2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EF5E2D" w:rsidRDefault="00EF5E2D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:rsidR="00EF5E2D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-1902519080"/>
                    <w:citation/>
                  </w:sdtPr>
                  <w:sdtEndPr/>
                  <w:sdtContent>
                    <w:r w:rsidR="00EF5E2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72B4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eastAsia="de-DE"/>
                      </w:rPr>
                      <w:instrText xml:space="preserve">CITATION McL42 \l 2057 </w:instrText>
                    </w:r>
                    <w:r w:rsidR="00EF5E2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72B4" w:rsidRPr="006D72B4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Five for Four)</w:t>
                    </w:r>
                    <w:r w:rsidR="00EF5E2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EF5E2D" w:rsidRDefault="00EF5E2D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:rsidR="00EF5E2D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-589393208"/>
                    <w:citation/>
                  </w:sdtPr>
                  <w:sdtEndPr/>
                  <w:sdtContent>
                    <w:r w:rsidR="000A50C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13EEB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eastAsia="de-DE"/>
                      </w:rPr>
                      <w:instrText xml:space="preserve">CITATION McL421 \l 2057 </w:instrText>
                    </w:r>
                    <w:r w:rsidR="000A50C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13EEB" w:rsidRPr="00D13EEB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Hen Hop)</w:t>
                    </w:r>
                    <w:r w:rsidR="000A50C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EF5E2D" w:rsidRPr="006161AB" w:rsidRDefault="00EF5E2D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:rsidR="000A50CF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1262870194"/>
                    <w:citation/>
                  </w:sdtPr>
                  <w:sdtEndPr/>
                  <w:sdtContent>
                    <w:r w:rsidR="000A50CF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C5074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McL43 \l 2057 </w:instrText>
                    </w:r>
                    <w:r w:rsidR="000A50CF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C5074" w:rsidRPr="003C5074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Dollar Dance)</w:t>
                    </w:r>
                    <w:r w:rsidR="000A50CF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0A50CF" w:rsidRDefault="000A50CF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0A50CF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-779186147"/>
                    <w:citation/>
                  </w:sdtPr>
                  <w:sdtEndPr/>
                  <w:sdtContent>
                    <w:r w:rsidR="00922DE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C5074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McL44 \l 2057 </w:instrText>
                    </w:r>
                    <w:r w:rsidR="00922DE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C5074" w:rsidRPr="003C5074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Alouette)</w:t>
                    </w:r>
                    <w:r w:rsidR="00922DE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F04890" w:rsidRDefault="00F04890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F04890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-1826195760"/>
                    <w:citation/>
                  </w:sdtPr>
                  <w:sdtEndPr/>
                  <w:sdtContent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C5074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McL441 \l 2057 </w:instrTex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C5074" w:rsidRPr="003C5074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Keep Your Mouth Shut)</w: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922DE5" w:rsidRDefault="00922DE5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922DE5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-929193127"/>
                    <w:citation/>
                  </w:sdtPr>
                  <w:sdtEndPr/>
                  <w:sdtContent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 CITATION McL442 \l 2057 </w:instrTex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F04890" w:rsidRPr="00F0489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C'est l'aviron)</w: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F04890" w:rsidRDefault="00F04890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F04890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1709255815"/>
                    <w:citation/>
                  </w:sdtPr>
                  <w:sdtEndPr/>
                  <w:sdtContent>
                    <w:r w:rsidR="00F0489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McL45 \l 2057 </w:instrTex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F04890" w:rsidRPr="00F0489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Là-haut sur ces montagnes )</w: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F04890" w:rsidRDefault="00F04890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F04890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1306210257"/>
                    <w:citation/>
                  </w:sdtPr>
                  <w:sdtEndPr/>
                  <w:sdtContent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 CITATION McL46 \l 2057 </w:instrTex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F04890" w:rsidRPr="00F0489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A Little Phantasy on a 19th-Century Painting)</w:t>
                    </w:r>
                    <w:r w:rsidR="00F0489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F04890" w:rsidRDefault="00F04890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1933B6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397632115"/>
                    <w:citation/>
                  </w:sdtPr>
                  <w:sdtEndPr/>
                  <w:sdtContent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McL461 \l 2057 </w:instrText>
                    </w:r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746A3" w:rsidRPr="006746A3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Hoppity Pop)</w:t>
                    </w:r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F04890" w:rsidRPr="006161AB" w:rsidRDefault="00F04890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Cs/>
                    <w:sz w:val="24"/>
                    <w:szCs w:val="24"/>
                    <w:lang w:val="en-CA" w:eastAsia="de-DE"/>
                  </w:rPr>
                </w:pPr>
              </w:p>
              <w:p w:rsidR="006746A3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801770728"/>
                    <w:citation/>
                  </w:sdtPr>
                  <w:sdtEndPr/>
                  <w:sdtContent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McL47 \l 2057 </w:instrText>
                    </w:r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746A3" w:rsidRPr="006746A3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Fiddle-de-dee)</w:t>
                    </w:r>
                    <w:r w:rsidR="006746A3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6746A3" w:rsidRDefault="006746A3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A54560" w:rsidRDefault="00A54560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A54560" w:rsidRDefault="00A54560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A54560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393932036"/>
                    <w:citation/>
                  </w:sdtPr>
                  <w:sdtEndPr/>
                  <w:sdtContent>
                    <w:r w:rsidR="00A5456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McL471 \l 2057 </w:instrText>
                    </w:r>
                    <w:r w:rsidR="00A5456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La Poulette grise)</w:t>
                    </w:r>
                    <w:r w:rsidR="00A5456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A54560" w:rsidRDefault="00A54560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A54560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967619774"/>
                    <w:citation/>
                  </w:sdtPr>
                  <w:sdtEndPr/>
                  <w:sdtContent>
                    <w:r w:rsidR="008E063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8E0631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 CITATION McL53 \l 2057 </w:instrText>
                    </w:r>
                    <w:r w:rsidR="008E063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8E0631" w:rsidRPr="008E0631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A Phantasy)</w:t>
                    </w:r>
                    <w:r w:rsidR="008E063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A54560" w:rsidRDefault="00A54560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1933B6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178542514"/>
                    <w:citation/>
                  </w:sdtPr>
                  <w:sdtEndPr/>
                  <w:sdtContent>
                    <w:r w:rsidR="000B1B1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McL49 \l 2057 </w:instrText>
                    </w:r>
                    <w:r w:rsidR="000B1B1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 and Lambart, Begone Dull Care)</w:t>
                    </w:r>
                    <w:r w:rsidR="000B1B1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8E0631" w:rsidRDefault="008E063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8E0631" w:rsidRPr="006161AB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898280697"/>
                    <w:citation/>
                  </w:sdtPr>
                  <w:sdtEndPr/>
                  <w:sdtContent>
                    <w:r w:rsidR="00D22B7C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22B7C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McL51 \l 2057 </w:instrText>
                    </w:r>
                    <w:r w:rsidR="00D22B7C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22B7C" w:rsidRPr="00D22B7C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Now is the Time)</w:t>
                    </w:r>
                    <w:r w:rsidR="00D22B7C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0B1B17" w:rsidRDefault="000B1B17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D22B7C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875660300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McL511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77855" w:rsidRPr="00D77855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Around is Around)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D22B7C" w:rsidRDefault="00D22B7C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D77855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229882392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McL52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Neighbours)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D77855" w:rsidRDefault="00D77855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D77855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-143821514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 CITATION McL521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77855" w:rsidRPr="00D77855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Two Bagatelles)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D77855" w:rsidRDefault="00D77855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D77855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96994605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McL55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Blinkity Blank)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D77855" w:rsidRDefault="00D77855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D77855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2117357736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McL56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77855" w:rsidRPr="00D77855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Rhythmetic)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D77855" w:rsidRDefault="00D77855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D77855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989593193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McL57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A Chairy Tale)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D77855" w:rsidRDefault="00D77855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D77855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823532710"/>
                    <w:citation/>
                  </w:sdtPr>
                  <w:sdtEndPr/>
                  <w:sdtContent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McL58 \l 2057 </w:instrTex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La Merle)</w:t>
                    </w:r>
                    <w:r w:rsidR="00D77855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D77855" w:rsidRDefault="00D77855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D77855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924535260"/>
                    <w:citation/>
                  </w:sdtPr>
                  <w:sdtEndPr/>
                  <w:sdtContent>
                    <w:r w:rsidR="007322C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7322C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 CITATION McL59 \l 2057 </w:instrText>
                    </w:r>
                    <w:r w:rsidR="007322C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7322C5" w:rsidRPr="007322C5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Short and Suite)</w:t>
                    </w:r>
                    <w:r w:rsidR="007322C5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D77855" w:rsidRDefault="00D77855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746DDE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1954284365"/>
                    <w:citation/>
                  </w:sdtPr>
                  <w:sdtEndPr/>
                  <w:sdtContent>
                    <w:r w:rsidR="00746DDE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 CITATION McL591 \l 2057 </w:instrText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746DDE" w:rsidRPr="00746DDE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Serenal)</w:t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7322C5" w:rsidRDefault="007322C5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746DDE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Cs/>
                      <w:sz w:val="24"/>
                      <w:szCs w:val="24"/>
                      <w:lang w:val="en-CA" w:eastAsia="de-DE"/>
                    </w:rPr>
                    <w:id w:val="-981768439"/>
                    <w:citation/>
                  </w:sdtPr>
                  <w:sdtEndPr/>
                  <w:sdtContent>
                    <w:r w:rsidR="00746DDE">
                      <w:rPr>
                        <w:rFonts w:ascii="Times New Roman" w:eastAsia="MS Mincho" w:hAnsi="Times New Roman" w:cs="Times New Roman"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746DDE">
                      <w:rPr>
                        <w:rFonts w:ascii="Times New Roman" w:eastAsia="MS Mincho" w:hAnsi="Times New Roman" w:cs="Times New Roman"/>
                        <w:iCs/>
                        <w:sz w:val="24"/>
                        <w:szCs w:val="24"/>
                        <w:lang w:eastAsia="de-DE"/>
                      </w:rPr>
                      <w:instrText xml:space="preserve"> CITATION McL592 \l 2057 </w:instrText>
                    </w:r>
                    <w:r w:rsidR="00746DDE">
                      <w:rPr>
                        <w:rFonts w:ascii="Times New Roman" w:eastAsia="MS Mincho" w:hAnsi="Times New Roman" w:cs="Times New Roman"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746DDE" w:rsidRPr="00746DDE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Jack Paar Credit Titles)</w:t>
                    </w:r>
                    <w:r w:rsidR="00746DDE">
                      <w:rPr>
                        <w:rFonts w:ascii="Times New Roman" w:eastAsia="MS Mincho" w:hAnsi="Times New Roman" w:cs="Times New Roman"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746DDE" w:rsidRDefault="00746DDE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Cs/>
                    <w:sz w:val="24"/>
                    <w:szCs w:val="24"/>
                    <w:lang w:val="en-CA" w:eastAsia="de-DE"/>
                  </w:rPr>
                </w:pPr>
              </w:p>
              <w:p w:rsidR="00746DDE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1167090780"/>
                    <w:citation/>
                  </w:sdtPr>
                  <w:sdtEndPr/>
                  <w:sdtContent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McL60 \l 2057 </w:instrText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746DDE" w:rsidRPr="00746DDE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Lines Vertical)</w:t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746DDE" w:rsidRDefault="00746DDE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746DDE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299493229"/>
                    <w:citation/>
                  </w:sdtPr>
                  <w:sdtEndPr/>
                  <w:sdtContent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McL61 \l 2057 </w:instrText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Opening Speech: McLaren)</w:t>
                    </w:r>
                    <w:r w:rsidR="00746DDE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746DDE" w:rsidRDefault="00746DDE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6D5657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68535052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McL611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5657" w:rsidRPr="006D565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New York Lightboard)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6D5657" w:rsidRDefault="006D5657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6D5657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903810173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McL612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5657" w:rsidRPr="006D565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(N. McLaren, New York Lightboard Record)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6D5657" w:rsidRDefault="006D5657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6D5657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364993080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McL613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5657" w:rsidRPr="006D565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Lines Horizontal)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6D5657" w:rsidRDefault="006D5657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6D5657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70432207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McL63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Hale and Grant)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6D5657" w:rsidRDefault="006D5657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6D5657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1090590727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McL64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5657" w:rsidRPr="006D565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Canon)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6D5657" w:rsidRDefault="006D5657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6D5657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884909740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McL65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6D5657" w:rsidRPr="006D565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Mosaic)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6D5657" w:rsidRDefault="006D5657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6D5657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632907378"/>
                    <w:citation/>
                  </w:sdtPr>
                  <w:sdtEndPr/>
                  <w:sdtContent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McL68 \l 2057 </w:instrTex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Pas de deux)</w:t>
                    </w:r>
                    <w:r w:rsidR="006D565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A04FED" w:rsidRDefault="00A04FED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A04FED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1284301136"/>
                    <w:citation/>
                  </w:sdtPr>
                  <w:sdtEndPr/>
                  <w:sdtContent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McL69 \l 2057 </w:instrTex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 and Jodoin, Spheres)</w: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A04FED" w:rsidRDefault="00A04FED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A04FED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-1841144206"/>
                    <w:citation/>
                  </w:sdtPr>
                  <w:sdtEndPr/>
                  <w:sdtContent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McL71 \l 2057 </w:instrTex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Synchromy)</w: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A04FED" w:rsidRDefault="00A04FED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A04FED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-1315408643"/>
                    <w:citation/>
                  </w:sdtPr>
                  <w:sdtEndPr/>
                  <w:sdtContent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McL72 \l 2057 </w:instrTex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Ballet Adagio)</w: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A04FED" w:rsidRDefault="00A04FED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</w:p>
              <w:p w:rsidR="00A04FED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1992397872"/>
                    <w:citation/>
                  </w:sdtPr>
                  <w:sdtEndPr/>
                  <w:sdtContent>
                    <w:r w:rsidR="00A04FE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 CITATION McL631 \l 2057 </w:instrTex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A04FED" w:rsidRPr="00A04FED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Pinscreen)</w: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A04FED" w:rsidRDefault="00A04FED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A04FED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222500119"/>
                    <w:citation/>
                  </w:sdtPr>
                  <w:sdtEndPr/>
                  <w:sdtContent>
                    <w:r w:rsidR="00F71E3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D409E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McL78 \l 2057 </w:instrText>
                    </w:r>
                    <w:r w:rsidR="00F71E3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D409E0" w:rsidRPr="00D409E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 and Munro, Animated Motion: Part 1)</w:t>
                    </w:r>
                    <w:r w:rsidR="00F71E3D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F71E3D" w:rsidRDefault="00F71E3D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F71E3D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1690405378"/>
                    <w:citation/>
                  </w:sdtPr>
                  <w:sdtEndPr/>
                  <w:sdtContent>
                    <w:r w:rsidR="00820E11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830000">
                      <w:instrText xml:space="preserve">CITATION McL781 \l 2057 </w:instrText>
                    </w:r>
                    <w:r w:rsidR="00820E11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830000">
                      <w:rPr>
                        <w:noProof/>
                      </w:rPr>
                      <w:t>(McLaren and Munro, Animated Motion: Part 2)</w:t>
                    </w:r>
                    <w:r w:rsidR="00820E11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820E11" w:rsidRDefault="00820E1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820E11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62450058"/>
                    <w:citation/>
                  </w:sdtPr>
                  <w:sdtEndPr/>
                  <w:sdtContent>
                    <w:r w:rsidR="00820E1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83000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McL782 \l 2057 </w:instrText>
                    </w:r>
                    <w:r w:rsidR="00820E1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830000" w:rsidRPr="0083000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 and Munro, Animated Motion: Part 3)</w:t>
                    </w:r>
                    <w:r w:rsidR="00820E1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820E11" w:rsidRDefault="00820E1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820E11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iCs/>
                      <w:sz w:val="24"/>
                      <w:szCs w:val="24"/>
                      <w:lang w:val="en-CA" w:eastAsia="de-DE"/>
                    </w:rPr>
                    <w:id w:val="-621070050"/>
                    <w:citation/>
                  </w:sdtPr>
                  <w:sdtEndPr/>
                  <w:sdtContent>
                    <w:r w:rsidR="00820E1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830000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McL783 \l 2057 </w:instrText>
                    </w:r>
                    <w:r w:rsidR="00820E1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830000" w:rsidRPr="00830000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 and Munro, Animated Motion: Part 4)</w:t>
                    </w:r>
                    <w:r w:rsidR="00820E11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820E11" w:rsidRDefault="00820E1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iCs/>
                    <w:sz w:val="24"/>
                    <w:szCs w:val="24"/>
                    <w:lang w:val="en-CA" w:eastAsia="de-DE"/>
                  </w:rPr>
                </w:pPr>
              </w:p>
              <w:p w:rsidR="00820E11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671838045"/>
                    <w:citation/>
                  </w:sdtPr>
                  <w:sdtEndPr/>
                  <w:sdtContent>
                    <w:r w:rsidR="00820E11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4A77F7">
                      <w:rPr>
                        <w:rFonts w:ascii="Times New Roman" w:eastAsia="MS Mincho" w:hAnsi="Times New Roman" w:cs="Times New Roman"/>
                        <w:i/>
                        <w:iCs/>
                        <w:sz w:val="24"/>
                        <w:szCs w:val="24"/>
                        <w:lang w:eastAsia="de-DE"/>
                      </w:rPr>
                      <w:instrText xml:space="preserve">CITATION McL784 \l 2057 </w:instrText>
                    </w:r>
                    <w:r w:rsidR="00820E11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4A77F7" w:rsidRPr="004A77F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 and Munro, Animated Motion: Part 5)</w:t>
                    </w:r>
                    <w:r w:rsidR="00820E11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A04FED" w:rsidRPr="00820E11" w:rsidRDefault="00A04FED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:rsidR="00A04FED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i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i/>
                      <w:sz w:val="24"/>
                      <w:szCs w:val="24"/>
                      <w:lang w:val="en-CA" w:eastAsia="de-DE"/>
                    </w:rPr>
                    <w:id w:val="1417826301"/>
                    <w:citation/>
                  </w:sdtPr>
                  <w:sdtEndPr/>
                  <w:sdtContent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4A77F7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eastAsia="de-DE"/>
                      </w:rPr>
                      <w:instrText xml:space="preserve">CITATION McL83 \l 2057 </w:instrTex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4A77F7" w:rsidRPr="004A77F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Narcissus)</w:t>
                    </w:r>
                    <w:r w:rsidR="00A04FED">
                      <w:rPr>
                        <w:rFonts w:ascii="Times New Roman" w:eastAsia="MS Mincho" w:hAnsi="Times New Roman" w:cs="Times New Roman"/>
                        <w:i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1933B6" w:rsidRPr="006161AB" w:rsidRDefault="001933B6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:rsidR="00A04FED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-1152597691"/>
                    <w:citation/>
                  </w:sdtPr>
                  <w:sdtEndPr/>
                  <w:sdtContent>
                    <w:r w:rsidR="00A04FE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4A77F7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eastAsia="de-DE"/>
                      </w:rPr>
                      <w:instrText xml:space="preserve">CITATION Nat \l 2057 </w:instrText>
                    </w:r>
                    <w:r w:rsidR="00A04FE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4A77F7" w:rsidRPr="004A77F7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(National Film Board Canada)</w:t>
                    </w:r>
                    <w:r w:rsidR="00A04FED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1933B6" w:rsidRPr="006161AB" w:rsidRDefault="001933B6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:rsidR="001933B6" w:rsidRPr="006161AB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1367718190"/>
                    <w:citation/>
                  </w:sdtPr>
                  <w:sdtEndPr/>
                  <w:sdtContent>
                    <w:r w:rsidR="0077532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eastAsia="de-DE"/>
                      </w:rPr>
                      <w:instrText xml:space="preserve">CITATION McL512 \l 2057 </w:instrText>
                    </w:r>
                    <w:r w:rsidR="0077532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(McLaren, Pen Point Percussion)</w:t>
                    </w:r>
                    <w:r w:rsidR="0077532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1933B6" w:rsidRPr="006161AB" w:rsidRDefault="001933B6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</w:p>
              <w:p w:rsidR="001933B6" w:rsidRPr="00227CDD" w:rsidRDefault="00ED6451" w:rsidP="001933B6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eastAsia="MS Mincho" w:hAnsi="Times New Roman" w:cs="Times New Roman"/>
                    <w:sz w:val="24"/>
                    <w:szCs w:val="24"/>
                    <w:lang w:val="en-CA" w:eastAsia="de-DE"/>
                  </w:rPr>
                </w:pPr>
                <w:sdt>
                  <w:sdtPr>
                    <w:rPr>
                      <w:rFonts w:ascii="Times New Roman" w:eastAsia="MS Mincho" w:hAnsi="Times New Roman" w:cs="Times New Roman"/>
                      <w:sz w:val="24"/>
                      <w:szCs w:val="24"/>
                      <w:lang w:val="en-CA" w:eastAsia="de-DE"/>
                    </w:rPr>
                    <w:id w:val="-1181966384"/>
                    <w:citation/>
                  </w:sdtPr>
                  <w:sdtEndPr/>
                  <w:sdtContent>
                    <w:r w:rsidR="001B182C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begin"/>
                    </w:r>
                    <w:r w:rsidR="00304A8F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eastAsia="de-DE"/>
                      </w:rPr>
                      <w:instrText xml:space="preserve">CITATION McW90 \l 2057 </w:instrText>
                    </w:r>
                    <w:r w:rsidR="001B182C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separate"/>
                    </w:r>
                    <w:r w:rsidR="00304A8F" w:rsidRPr="00304A8F">
                      <w:rPr>
                        <w:rFonts w:ascii="Times New Roman" w:eastAsia="MS Mincho" w:hAnsi="Times New Roman" w:cs="Times New Roman"/>
                        <w:noProof/>
                        <w:sz w:val="24"/>
                        <w:szCs w:val="24"/>
                        <w:lang w:eastAsia="de-DE"/>
                      </w:rPr>
                      <w:t>(D. McWilliams)</w:t>
                    </w:r>
                    <w:r w:rsidR="001B182C">
                      <w:rPr>
                        <w:rFonts w:ascii="Times New Roman" w:eastAsia="MS Mincho" w:hAnsi="Times New Roman" w:cs="Times New Roman"/>
                        <w:sz w:val="24"/>
                        <w:szCs w:val="24"/>
                        <w:lang w:val="en-CA" w:eastAsia="de-DE"/>
                      </w:rPr>
                      <w:fldChar w:fldCharType="end"/>
                    </w:r>
                  </w:sdtContent>
                </w:sdt>
              </w:p>
              <w:p w:rsidR="003235A7" w:rsidRDefault="00ED6451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451" w:rsidRDefault="00ED6451" w:rsidP="007A0D55">
      <w:pPr>
        <w:spacing w:after="0" w:line="240" w:lineRule="auto"/>
      </w:pPr>
      <w:r>
        <w:separator/>
      </w:r>
    </w:p>
  </w:endnote>
  <w:endnote w:type="continuationSeparator" w:id="0">
    <w:p w:rsidR="00ED6451" w:rsidRDefault="00ED645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451" w:rsidRDefault="00ED6451" w:rsidP="007A0D55">
      <w:pPr>
        <w:spacing w:after="0" w:line="240" w:lineRule="auto"/>
      </w:pPr>
      <w:r>
        <w:separator/>
      </w:r>
    </w:p>
  </w:footnote>
  <w:footnote w:type="continuationSeparator" w:id="0">
    <w:p w:rsidR="00ED6451" w:rsidRDefault="00ED645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B6"/>
    <w:rsid w:val="00032559"/>
    <w:rsid w:val="00052040"/>
    <w:rsid w:val="000A50CF"/>
    <w:rsid w:val="000B1B17"/>
    <w:rsid w:val="000B25AE"/>
    <w:rsid w:val="000B55AB"/>
    <w:rsid w:val="000D24DC"/>
    <w:rsid w:val="00101B2E"/>
    <w:rsid w:val="00116FA0"/>
    <w:rsid w:val="0015114C"/>
    <w:rsid w:val="001933B6"/>
    <w:rsid w:val="001A21F3"/>
    <w:rsid w:val="001A2537"/>
    <w:rsid w:val="001A6A06"/>
    <w:rsid w:val="001B182C"/>
    <w:rsid w:val="00210C03"/>
    <w:rsid w:val="002162E2"/>
    <w:rsid w:val="00225C5A"/>
    <w:rsid w:val="00230B10"/>
    <w:rsid w:val="00234353"/>
    <w:rsid w:val="00244BB0"/>
    <w:rsid w:val="002A0A0D"/>
    <w:rsid w:val="002B0B37"/>
    <w:rsid w:val="00304A8F"/>
    <w:rsid w:val="0030662D"/>
    <w:rsid w:val="003235A7"/>
    <w:rsid w:val="00331085"/>
    <w:rsid w:val="003442A2"/>
    <w:rsid w:val="003465E5"/>
    <w:rsid w:val="003677B6"/>
    <w:rsid w:val="003C5074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A77F7"/>
    <w:rsid w:val="004E5896"/>
    <w:rsid w:val="0050595C"/>
    <w:rsid w:val="00512A10"/>
    <w:rsid w:val="00513EE6"/>
    <w:rsid w:val="00534F8F"/>
    <w:rsid w:val="00590035"/>
    <w:rsid w:val="005B177E"/>
    <w:rsid w:val="005B3921"/>
    <w:rsid w:val="005F26D7"/>
    <w:rsid w:val="005F2EB5"/>
    <w:rsid w:val="005F5450"/>
    <w:rsid w:val="006746A3"/>
    <w:rsid w:val="006D0412"/>
    <w:rsid w:val="006D5657"/>
    <w:rsid w:val="006D72B4"/>
    <w:rsid w:val="006E0F6B"/>
    <w:rsid w:val="00713D67"/>
    <w:rsid w:val="00715745"/>
    <w:rsid w:val="007322C5"/>
    <w:rsid w:val="007411B9"/>
    <w:rsid w:val="00746DDE"/>
    <w:rsid w:val="0077532F"/>
    <w:rsid w:val="00780D95"/>
    <w:rsid w:val="00780DC7"/>
    <w:rsid w:val="007A0D55"/>
    <w:rsid w:val="007B3377"/>
    <w:rsid w:val="007E5F44"/>
    <w:rsid w:val="00820E11"/>
    <w:rsid w:val="00821DE3"/>
    <w:rsid w:val="00830000"/>
    <w:rsid w:val="00831907"/>
    <w:rsid w:val="00846CE1"/>
    <w:rsid w:val="008A5B87"/>
    <w:rsid w:val="008E0631"/>
    <w:rsid w:val="00922950"/>
    <w:rsid w:val="00922DE5"/>
    <w:rsid w:val="009A7264"/>
    <w:rsid w:val="009D1606"/>
    <w:rsid w:val="009E18A1"/>
    <w:rsid w:val="009E73D7"/>
    <w:rsid w:val="00A04FED"/>
    <w:rsid w:val="00A27D2C"/>
    <w:rsid w:val="00A54560"/>
    <w:rsid w:val="00A76FD9"/>
    <w:rsid w:val="00A931B3"/>
    <w:rsid w:val="00AB436D"/>
    <w:rsid w:val="00AD2F24"/>
    <w:rsid w:val="00AD4844"/>
    <w:rsid w:val="00B219AE"/>
    <w:rsid w:val="00B33145"/>
    <w:rsid w:val="00B574C9"/>
    <w:rsid w:val="00BA19A3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16F3"/>
    <w:rsid w:val="00D13EEB"/>
    <w:rsid w:val="00D22B7C"/>
    <w:rsid w:val="00D409E0"/>
    <w:rsid w:val="00D656DA"/>
    <w:rsid w:val="00D77855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6451"/>
    <w:rsid w:val="00EF5E2D"/>
    <w:rsid w:val="00EF74F7"/>
    <w:rsid w:val="00F04890"/>
    <w:rsid w:val="00F27D07"/>
    <w:rsid w:val="00F36937"/>
    <w:rsid w:val="00F60F53"/>
    <w:rsid w:val="00F71E3D"/>
    <w:rsid w:val="00FA1925"/>
    <w:rsid w:val="00FB11DE"/>
    <w:rsid w:val="00FB589A"/>
    <w:rsid w:val="00FB7317"/>
    <w:rsid w:val="00FC70A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ECA7A-AF35-4857-9FCA-D6F19170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unhideWhenUsed/>
    <w:rsid w:val="00193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rina%20Connor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D0EF0C8CA6A49C6AC4821961962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F234-8616-404F-8EFF-627B3BAF8579}"/>
      </w:docPartPr>
      <w:docPartBody>
        <w:p w:rsidR="00D85170" w:rsidRDefault="00B06769">
          <w:pPr>
            <w:pStyle w:val="1D0EF0C8CA6A49C6AC4821961962AC8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42AFD5551824610BDD2415DDC45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7FC0-2F2B-46C3-A39F-48EBE0F58207}"/>
      </w:docPartPr>
      <w:docPartBody>
        <w:p w:rsidR="00D85170" w:rsidRDefault="00B06769">
          <w:pPr>
            <w:pStyle w:val="D42AFD5551824610BDD2415DDC454E1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7E84B6CA1CD4BDD88FC69F0E5FD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48F63-1FEE-406C-80C6-52C7EC75D39B}"/>
      </w:docPartPr>
      <w:docPartBody>
        <w:p w:rsidR="00D85170" w:rsidRDefault="00B06769">
          <w:pPr>
            <w:pStyle w:val="67E84B6CA1CD4BDD88FC69F0E5FD165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69D66FB3CF04F34907573DA046F7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8D66B-B9AA-4F0D-BA11-1678776BF50E}"/>
      </w:docPartPr>
      <w:docPartBody>
        <w:p w:rsidR="00D85170" w:rsidRDefault="00B06769">
          <w:pPr>
            <w:pStyle w:val="869D66FB3CF04F34907573DA046F7F4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41580603BF04EC196B2F74BC56F8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59653-0F66-46CD-A4DB-CB825244B23D}"/>
      </w:docPartPr>
      <w:docPartBody>
        <w:p w:rsidR="00D85170" w:rsidRDefault="00B06769">
          <w:pPr>
            <w:pStyle w:val="B41580603BF04EC196B2F74BC56F8B7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AA8FFE3BF5945588DFD8A25C7DC9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D465E-F34B-4DB3-9736-DBD36DA66156}"/>
      </w:docPartPr>
      <w:docPartBody>
        <w:p w:rsidR="00D85170" w:rsidRDefault="00B06769">
          <w:pPr>
            <w:pStyle w:val="CAA8FFE3BF5945588DFD8A25C7DC99B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77E4531AB2E4F159BC0EF4E564F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D16FE-811C-4955-96F6-496D276D7E17}"/>
      </w:docPartPr>
      <w:docPartBody>
        <w:p w:rsidR="00D85170" w:rsidRDefault="00B06769">
          <w:pPr>
            <w:pStyle w:val="A77E4531AB2E4F159BC0EF4E564FA52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807EEA124A84310B94229CBBD796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54D91-1EC7-4B36-BF73-032F77CF54BD}"/>
      </w:docPartPr>
      <w:docPartBody>
        <w:p w:rsidR="00D85170" w:rsidRDefault="00B06769">
          <w:pPr>
            <w:pStyle w:val="6807EEA124A84310B94229CBBD796C5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A29F829A0594788850F14F496674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42579-013A-44CF-B367-81D64FDDE2FC}"/>
      </w:docPartPr>
      <w:docPartBody>
        <w:p w:rsidR="00D85170" w:rsidRDefault="00B06769">
          <w:pPr>
            <w:pStyle w:val="4A29F829A0594788850F14F4966749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8F9C270BF54287BE812EBC4AEB7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22EC9-5112-45E8-B5C0-3F838DBFE242}"/>
      </w:docPartPr>
      <w:docPartBody>
        <w:p w:rsidR="00D85170" w:rsidRDefault="00B06769">
          <w:pPr>
            <w:pStyle w:val="368F9C270BF54287BE812EBC4AEB7C5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536588A7CBC4533B06521B85DA1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F1389-7E0E-4F4A-9CEA-AD8E1A010D1C}"/>
      </w:docPartPr>
      <w:docPartBody>
        <w:p w:rsidR="00D85170" w:rsidRDefault="00B06769">
          <w:pPr>
            <w:pStyle w:val="0536588A7CBC4533B06521B85DA191F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69"/>
    <w:rsid w:val="001B20EF"/>
    <w:rsid w:val="00236C54"/>
    <w:rsid w:val="002E426F"/>
    <w:rsid w:val="00B06769"/>
    <w:rsid w:val="00D8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D0EF0C8CA6A49C6AC4821961962AC87">
    <w:name w:val="1D0EF0C8CA6A49C6AC4821961962AC87"/>
  </w:style>
  <w:style w:type="paragraph" w:customStyle="1" w:styleId="D42AFD5551824610BDD2415DDC454E17">
    <w:name w:val="D42AFD5551824610BDD2415DDC454E17"/>
  </w:style>
  <w:style w:type="paragraph" w:customStyle="1" w:styleId="67E84B6CA1CD4BDD88FC69F0E5FD1651">
    <w:name w:val="67E84B6CA1CD4BDD88FC69F0E5FD1651"/>
  </w:style>
  <w:style w:type="paragraph" w:customStyle="1" w:styleId="869D66FB3CF04F34907573DA046F7F4A">
    <w:name w:val="869D66FB3CF04F34907573DA046F7F4A"/>
  </w:style>
  <w:style w:type="paragraph" w:customStyle="1" w:styleId="B41580603BF04EC196B2F74BC56F8B75">
    <w:name w:val="B41580603BF04EC196B2F74BC56F8B75"/>
  </w:style>
  <w:style w:type="paragraph" w:customStyle="1" w:styleId="CAA8FFE3BF5945588DFD8A25C7DC99B8">
    <w:name w:val="CAA8FFE3BF5945588DFD8A25C7DC99B8"/>
  </w:style>
  <w:style w:type="paragraph" w:customStyle="1" w:styleId="A77E4531AB2E4F159BC0EF4E564FA522">
    <w:name w:val="A77E4531AB2E4F159BC0EF4E564FA522"/>
  </w:style>
  <w:style w:type="paragraph" w:customStyle="1" w:styleId="6807EEA124A84310B94229CBBD796C5A">
    <w:name w:val="6807EEA124A84310B94229CBBD796C5A"/>
  </w:style>
  <w:style w:type="paragraph" w:customStyle="1" w:styleId="4A29F829A0594788850F14F496674994">
    <w:name w:val="4A29F829A0594788850F14F496674994"/>
  </w:style>
  <w:style w:type="paragraph" w:customStyle="1" w:styleId="368F9C270BF54287BE812EBC4AEB7C56">
    <w:name w:val="368F9C270BF54287BE812EBC4AEB7C56"/>
  </w:style>
  <w:style w:type="paragraph" w:customStyle="1" w:styleId="0536588A7CBC4533B06521B85DA191FA">
    <w:name w:val="0536588A7CBC4533B06521B85DA191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Col76</b:Tag>
    <b:SourceType>Book</b:SourceType>
    <b:Guid>{EC51D2D8-7766-4341-BBDF-2630B8CC3744}</b:Guid>
    <b:Title>Norman McClaren</b:Title>
    <b:Year>1976</b:Year>
    <b:Author>
      <b:Author>
        <b:NameList>
          <b:Person>
            <b:Last>Collins</b:Last>
            <b:First>M.</b:First>
          </b:Person>
        </b:NameList>
      </b:Author>
    </b:Author>
    <b:City>Ottawa</b:City>
    <b:Publisher>Canadian Film Institute</b:Publisher>
    <b:RefOrder>1</b:RefOrder>
  </b:Source>
  <b:Source>
    <b:Tag>Dob06</b:Tag>
    <b:SourceType>Book</b:SourceType>
    <b:Guid>{DEF22B56-3533-4B90-BE1E-A1389DB20EC8}</b:Guid>
    <b:Author>
      <b:Author>
        <b:NameList>
          <b:Person>
            <b:Last>Dobson</b:Last>
            <b:First>T.</b:First>
          </b:Person>
        </b:NameList>
      </b:Author>
    </b:Author>
    <b:Title>The film work of Norman McClaren</b:Title>
    <b:Year>2006</b:Year>
    <b:City>London</b:City>
    <b:Publisher>John Libbey</b:Publisher>
    <b:RefOrder>2</b:RefOrder>
  </b:Source>
  <b:Source>
    <b:Tag>McW91</b:Tag>
    <b:SourceType>Book</b:SourceType>
    <b:Guid>{1CFB867D-518A-4FE3-8575-F1A1821FCAFB}</b:Guid>
    <b:Title>Norman McLaren. On the Creative Process</b:Title>
    <b:Year>1991</b:Year>
    <b:City>Montreal</b:City>
    <b:Publisher>National Film Board of Canada</b:Publisher>
    <b:Author>
      <b:Author>
        <b:NameList>
          <b:Person>
            <b:Last>McWilliams</b:Last>
            <b:First>Donald</b:First>
          </b:Person>
        </b:NameList>
      </b:Author>
    </b:Author>
    <b:RefOrder>3</b:RefOrder>
  </b:Source>
  <b:Source>
    <b:Tag>Val82</b:Tag>
    <b:SourceType>Book</b:SourceType>
    <b:Guid>{9A613DB1-A7F4-45ED-8CE9-66694E4A7246}</b:Guid>
    <b:Author>
      <b:Author>
        <b:NameList>
          <b:Person>
            <b:Last>Vallière</b:Last>
            <b:First>R.</b:First>
            <b:Middle>T.</b:Middle>
          </b:Person>
        </b:NameList>
      </b:Author>
    </b:Author>
    <b:Title>Norman McLaren: Manipulator of Movement. The National Film Board Years 1947-1976</b:Title>
    <b:Year>1982</b:Year>
    <b:City>Newark</b:City>
    <b:Publisher>University of Delaware Press</b:Publisher>
    <b:RefOrder>4</b:RefOrder>
  </b:Source>
  <b:Source>
    <b:Tag>McL33</b:Tag>
    <b:SourceType>Film</b:SourceType>
    <b:Guid>{D4EAEACF-08F5-429F-AC91-FF390B9612E5}</b:Guid>
    <b:Title>(Untitled)</b:Title>
    <b:Year>1933</b:Year>
    <b:Author>
      <b:Director>
        <b:NameList>
          <b:Person>
            <b:Last>McLaren</b:Last>
            <b:First>Norman</b:First>
          </b:Person>
        </b:NameList>
      </b:Director>
    </b:Author>
    <b:RefOrder>5</b:RefOrder>
  </b:Source>
  <b:Source>
    <b:Tag>McC33</b:Tag>
    <b:SourceType>Film</b:SourceType>
    <b:Guid>{51F3D8F2-7012-47A7-A85F-CDB1051C1ADD}</b:Guid>
    <b:Title>Seven Till Five</b:Title>
    <b:Author>
      <b:Director>
        <b:NameList>
          <b:Person>
            <b:Last>McClaren</b:Last>
            <b:First>Norman</b:First>
          </b:Person>
        </b:NameList>
      </b:Director>
    </b:Author>
    <b:Year>1933</b:Year>
    <b:RefOrder>6</b:RefOrder>
  </b:Source>
  <b:Source>
    <b:Tag>McC35</b:Tag>
    <b:SourceType>Film</b:SourceType>
    <b:Guid>{CFD4755B-DF93-44AB-91B5-44CCCEE0915B}</b:Guid>
    <b:Title>Camera Makes Whoopee</b:Title>
    <b:Author>
      <b:Director>
        <b:NameList>
          <b:Person>
            <b:Last>McClaren</b:Last>
            <b:First>Norman</b:First>
          </b:Person>
        </b:NameList>
      </b:Director>
    </b:Author>
    <b:Year>1935</b:Year>
    <b:RefOrder>7</b:RefOrder>
  </b:Source>
  <b:Source>
    <b:Tag>McC351</b:Tag>
    <b:SourceType>Film</b:SourceType>
    <b:Guid>{70839BC4-13C3-457E-A20F-8A93238DBFB2}</b:Guid>
    <b:Title>Polychrome Phantasy</b:Title>
    <b:Author>
      <b:Director>
        <b:NameList>
          <b:Person>
            <b:Last>McClaren</b:Last>
            <b:First>Norman</b:First>
          </b:Person>
        </b:NameList>
      </b:Director>
    </b:Author>
    <b:Year>1935</b:Year>
    <b:RefOrder>8</b:RefOrder>
  </b:Source>
  <b:Source>
    <b:Tag>McC352</b:Tag>
    <b:SourceType>Film</b:SourceType>
    <b:Guid>{66017B1F-EBB1-4BE5-A70B-38BCA6C3EF90}</b:Guid>
    <b:Title>Five Untitled Shorts</b:Title>
    <b:Author>
      <b:Director>
        <b:NameList>
          <b:Person>
            <b:Last>McClaren</b:Last>
            <b:First>Norman</b:First>
          </b:Person>
        </b:NameList>
      </b:Director>
    </b:Author>
    <b:Year>1935</b:Year>
    <b:RefOrder>9</b:RefOrder>
  </b:Source>
  <b:Source>
    <b:Tag>McC353</b:Tag>
    <b:SourceType>Film</b:SourceType>
    <b:Guid>{0EEA7E59-FA4E-42CE-AF80-2BB9A1252BDE}</b:Guid>
    <b:Title>Colour Cocktail</b:Title>
    <b:Author>
      <b:Director>
        <b:NameList>
          <b:Person>
            <b:Last>McClaren</b:Last>
            <b:First>Norman</b:First>
          </b:Person>
        </b:NameList>
      </b:Director>
    </b:Author>
    <b:Year>1935</b:Year>
    <b:RefOrder>10</b:RefOrder>
  </b:Source>
  <b:Source>
    <b:Tag>McC36</b:Tag>
    <b:SourceType>Film</b:SourceType>
    <b:Guid>{BA515802-8597-4839-98FB-BC6A15D186C6}</b:Guid>
    <b:Title>Hell UnLtd</b:Title>
    <b:Author>
      <b:Director>
        <b:NameList>
          <b:Person>
            <b:Last>McClaren</b:Last>
            <b:First>Norman</b:First>
          </b:Person>
        </b:NameList>
      </b:Director>
    </b:Author>
    <b:Year>1936</b:Year>
    <b:RefOrder>11</b:RefOrder>
  </b:Source>
  <b:Source>
    <b:Tag>McC37</b:Tag>
    <b:SourceType>Film</b:SourceType>
    <b:Guid>{18FCE786-F0B0-444F-835F-D87BCD2EB303}</b:Guid>
    <b:Title>Book Bargain</b:Title>
    <b:Author>
      <b:Director>
        <b:NameList>
          <b:Person>
            <b:Last>McClaren</b:Last>
            <b:First>Norman</b:First>
          </b:Person>
        </b:NameList>
      </b:Director>
    </b:Author>
    <b:Year>1937</b:Year>
    <b:RefOrder>12</b:RefOrder>
  </b:Source>
  <b:Source>
    <b:Tag>McC38</b:Tag>
    <b:SourceType>Film</b:SourceType>
    <b:Guid>{C2F71F0B-3CA6-423E-A493-598D3C9AFADD}</b:Guid>
    <b:Title>News for the Navy</b:Title>
    <b:Author>
      <b:Director>
        <b:NameList>
          <b:Person>
            <b:Last>McClaren</b:Last>
            <b:First>Norman</b:First>
          </b:Person>
        </b:NameList>
      </b:Director>
    </b:Author>
    <b:Year>1937-1938</b:Year>
    <b:RefOrder>13</b:RefOrder>
  </b:Source>
  <b:Source>
    <b:Tag>McC381</b:Tag>
    <b:SourceType>Film</b:SourceType>
    <b:Guid>{D7BE945F-E923-4C2F-AF47-F4BF8B42E5F6}</b:Guid>
    <b:Title>"Mony a Pickle"</b:Title>
    <b:Author>
      <b:Director>
        <b:NameList>
          <b:Person>
            <b:Last>McClaren</b:Last>
            <b:First>Norman</b:First>
          </b:Person>
        </b:NameList>
      </b:Director>
    </b:Author>
    <b:Year>1937-1938</b:Year>
    <b:RefOrder>14</b:RefOrder>
  </b:Source>
  <b:Source>
    <b:Tag>McC382</b:Tag>
    <b:SourceType>Film</b:SourceType>
    <b:Guid>{3CE77A34-D71E-4BCD-8DEB-7971426A527C}</b:Guid>
    <b:Title>Love on the Wing</b:Title>
    <b:Author>
      <b:Director>
        <b:NameList>
          <b:Person>
            <b:Last>McClaren</b:Last>
            <b:First>Norman</b:First>
          </b:Person>
        </b:NameList>
      </b:Director>
    </b:Author>
    <b:Year>1938</b:Year>
    <b:RefOrder>15</b:RefOrder>
  </b:Source>
  <b:Source>
    <b:Tag>McC39</b:Tag>
    <b:SourceType>Film</b:SourceType>
    <b:Guid>{D395031C-81F6-4531-8DD3-9727ED8194A1}</b:Guid>
    <b:Title>The Obedient Flame</b:Title>
    <b:Author>
      <b:Director>
        <b:NameList>
          <b:Person>
            <b:Last>McClaren</b:Last>
            <b:First>Norman</b:First>
          </b:Person>
        </b:NameList>
      </b:Director>
    </b:Author>
    <b:Year>1939</b:Year>
    <b:RefOrder>16</b:RefOrder>
  </b:Source>
  <b:Source>
    <b:Tag>McC391</b:Tag>
    <b:SourceType>Film</b:SourceType>
    <b:Guid>{F4535BD5-4D18-4340-8662-BD1E7D4A2EEA}</b:Guid>
    <b:Title>NBC Greeting</b:Title>
    <b:Author>
      <b:Director>
        <b:NameList>
          <b:Person>
            <b:Last>McClaren</b:Last>
            <b:First>Norman</b:First>
          </b:Person>
        </b:NameList>
      </b:Director>
    </b:Author>
    <b:Year>1939</b:Year>
    <b:RefOrder>17</b:RefOrder>
  </b:Source>
  <b:Source>
    <b:Tag>McC392</b:Tag>
    <b:SourceType>Film</b:SourceType>
    <b:Guid>{9E9822A7-FFAC-4C79-AE1F-B8B8C63415E7}</b:Guid>
    <b:Title>Allegro</b:Title>
    <b:Author>
      <b:Director>
        <b:NameList>
          <b:Person>
            <b:Last>McClaren</b:Last>
            <b:First>Norman</b:First>
          </b:Person>
        </b:NameList>
      </b:Director>
    </b:Author>
    <b:Year>1939</b:Year>
    <b:RefOrder>18</b:RefOrder>
  </b:Source>
  <b:Source>
    <b:Tag>McC40</b:Tag>
    <b:SourceType>Film</b:SourceType>
    <b:Guid>{176BACDE-CC6D-4D9E-98CA-4F0364F0012A}</b:Guid>
    <b:Title>Stars and Stripes</b:Title>
    <b:Author>
      <b:Director>
        <b:NameList>
          <b:Person>
            <b:Last>McClaren</b:Last>
            <b:First>Norman</b:First>
          </b:Person>
        </b:NameList>
      </b:Director>
    </b:Author>
    <b:Year>1940</b:Year>
    <b:RefOrder>19</b:RefOrder>
  </b:Source>
  <b:Source>
    <b:Tag>McC401</b:Tag>
    <b:SourceType>Film</b:SourceType>
    <b:Guid>{7440D109-5541-4FCA-9FBD-07229341796D}</b:Guid>
    <b:Title>Dots</b:Title>
    <b:Author>
      <b:Director>
        <b:NameList>
          <b:Person>
            <b:Last>McClaren</b:Last>
            <b:First>Norman</b:First>
          </b:Person>
        </b:NameList>
      </b:Director>
    </b:Author>
    <b:Year>1940</b:Year>
    <b:RefOrder>20</b:RefOrder>
  </b:Source>
  <b:Source>
    <b:Tag>McC402</b:Tag>
    <b:SourceType>Film</b:SourceType>
    <b:Guid>{369CC5E7-2D07-4590-9D48-FB1CD23551A4}</b:Guid>
    <b:Title>Loops</b:Title>
    <b:Author>
      <b:Director>
        <b:NameList>
          <b:Person>
            <b:Last>McClaren</b:Last>
            <b:First>Norman</b:First>
          </b:Person>
        </b:NameList>
      </b:Director>
    </b:Author>
    <b:Year>1940</b:Year>
    <b:RefOrder>21</b:RefOrder>
  </b:Source>
  <b:Source>
    <b:Tag>McL442</b:Tag>
    <b:SourceType>Film</b:SourceType>
    <b:Guid>{6D176F56-F9A5-482C-91B5-2DEC205EAE16}</b:Guid>
    <b:Title>C'est l'aviron</b:Title>
    <b:Author>
      <b:Director>
        <b:NameList>
          <b:Person>
            <b:Last>McLaren</b:Last>
            <b:First>Norman</b:First>
          </b:Person>
        </b:NameList>
      </b:Director>
    </b:Author>
    <b:Year>1944</b:Year>
    <b:RefOrder>30</b:RefOrder>
  </b:Source>
  <b:Source>
    <b:Tag>McL45</b:Tag>
    <b:SourceType>Film</b:SourceType>
    <b:Guid>{F5556152-D411-4137-8E25-86290161E1B1}</b:Guid>
    <b:Title>Là-haut sur ces montagnes </b:Title>
    <b:Author>
      <b:Director>
        <b:NameList>
          <b:Person>
            <b:Last>McLaren</b:Last>
            <b:First>Norman</b:First>
          </b:Person>
        </b:NameList>
      </b:Director>
    </b:Author>
    <b:Year>1945</b:Year>
    <b:RefOrder>31</b:RefOrder>
  </b:Source>
  <b:Source>
    <b:Tag>McL46</b:Tag>
    <b:SourceType>Film</b:SourceType>
    <b:Guid>{BB04CECB-5EE3-4572-B27E-038F4CAD59CB}</b:Guid>
    <b:Title>A Little Phantasy on a 19th-Century Painting</b:Title>
    <b:Author>
      <b:Director>
        <b:NameList>
          <b:Person>
            <b:Last>McLaren</b:Last>
            <b:First>Norman</b:First>
          </b:Person>
        </b:NameList>
      </b:Director>
    </b:Author>
    <b:Year>1946</b:Year>
    <b:RefOrder>32</b:RefOrder>
  </b:Source>
  <b:Source>
    <b:Tag>McL461</b:Tag>
    <b:SourceType>Film</b:SourceType>
    <b:Guid>{02EB6C43-BA26-4D41-AABD-F67CA931940C}</b:Guid>
    <b:Title>Hoppity Pop</b:Title>
    <b:Author>
      <b:Director>
        <b:NameList>
          <b:Person>
            <b:Last>McLaren</b:Last>
            <b:First>Norman</b:First>
          </b:Person>
        </b:NameList>
      </b:Director>
    </b:Author>
    <b:Year>1946</b:Year>
    <b:RefOrder>33</b:RefOrder>
  </b:Source>
  <b:Source>
    <b:Tag>McL47</b:Tag>
    <b:SourceType>Film</b:SourceType>
    <b:Guid>{8994893C-E431-40DC-A8F3-F687163954D3}</b:Guid>
    <b:Title>Fiddle-de-dee</b:Title>
    <b:Author>
      <b:Director>
        <b:NameList>
          <b:Person>
            <b:Last>McLaren</b:Last>
            <b:First>Norman</b:First>
          </b:Person>
        </b:NameList>
      </b:Director>
    </b:Author>
    <b:Year>1947</b:Year>
    <b:RefOrder>34</b:RefOrder>
  </b:Source>
  <b:Source>
    <b:Tag>McL53</b:Tag>
    <b:SourceType>Film</b:SourceType>
    <b:Guid>{39ED35AC-112D-439E-82CC-DDDFDC0688A2}</b:Guid>
    <b:Title>A Phantasy</b:Title>
    <b:Author>
      <b:Director>
        <b:NameList>
          <b:Person>
            <b:Last>McLaren</b:Last>
            <b:First>Norman</b:First>
          </b:Person>
        </b:NameList>
      </b:Director>
    </b:Author>
    <b:Year>1948, 1953</b:Year>
    <b:RefOrder>36</b:RefOrder>
  </b:Source>
  <b:Source>
    <b:Tag>McL51</b:Tag>
    <b:SourceType>Film</b:SourceType>
    <b:Guid>{F987A797-F493-4411-B956-82B314035E5E}</b:Guid>
    <b:Title>Now is the Time</b:Title>
    <b:Author>
      <b:Director>
        <b:NameList>
          <b:Person>
            <b:Last>McLaren</b:Last>
            <b:First>Norman</b:First>
          </b:Person>
        </b:NameList>
      </b:Director>
    </b:Author>
    <b:Year>1950-1951</b:Year>
    <b:RefOrder>38</b:RefOrder>
  </b:Source>
  <b:Source>
    <b:Tag>McL511</b:Tag>
    <b:SourceType>Film</b:SourceType>
    <b:Guid>{4CE21703-AD01-483B-8FA2-6DD071336A47}</b:Guid>
    <b:Title>Around is Around</b:Title>
    <b:Author>
      <b:Director>
        <b:NameList>
          <b:Person>
            <b:Last>McLaren</b:Last>
            <b:First>Norman</b:First>
          </b:Person>
        </b:NameList>
      </b:Director>
    </b:Author>
    <b:Year>1950-1951</b:Year>
    <b:RefOrder>39</b:RefOrder>
  </b:Source>
  <b:Source>
    <b:Tag>McL521</b:Tag>
    <b:SourceType>Film</b:SourceType>
    <b:Guid>{EBC6B80B-71D4-4C23-8D79-935CEE0CFFE8}</b:Guid>
    <b:Title>Two Bagatelles</b:Title>
    <b:Author>
      <b:Director>
        <b:NameList>
          <b:Person>
            <b:Last>McLaren</b:Last>
            <b:First>Norman</b:First>
          </b:Person>
        </b:NameList>
      </b:Director>
    </b:Author>
    <b:Year>1952</b:Year>
    <b:RefOrder>41</b:RefOrder>
  </b:Source>
  <b:Source>
    <b:Tag>McL56</b:Tag>
    <b:SourceType>Film</b:SourceType>
    <b:Guid>{8A0D3313-D2FB-490D-AF51-FE1EBE954562}</b:Guid>
    <b:Title>Rhythmetic</b:Title>
    <b:Author>
      <b:Director>
        <b:NameList>
          <b:Person>
            <b:Last>McLaren</b:Last>
            <b:First>Norman</b:First>
          </b:Person>
        </b:NameList>
      </b:Director>
    </b:Author>
    <b:Year>1956</b:Year>
    <b:RefOrder>43</b:RefOrder>
  </b:Source>
  <b:Source>
    <b:Tag>McL59</b:Tag>
    <b:SourceType>Film</b:SourceType>
    <b:Guid>{A68E3C24-EE7B-409F-B349-19827CA93620}</b:Guid>
    <b:Title>Short and Suite</b:Title>
    <b:Author>
      <b:Director>
        <b:NameList>
          <b:Person>
            <b:Last>McLaren</b:Last>
            <b:First>Norman</b:First>
          </b:Person>
        </b:NameList>
      </b:Director>
    </b:Author>
    <b:Year>1959</b:Year>
    <b:RefOrder>46</b:RefOrder>
  </b:Source>
  <b:Source>
    <b:Tag>McL591</b:Tag>
    <b:SourceType>Film</b:SourceType>
    <b:Guid>{05CDB03A-6673-4E3D-A821-D30CBD71D95F}</b:Guid>
    <b:Title>Serenal</b:Title>
    <b:Author>
      <b:Director>
        <b:NameList>
          <b:Person>
            <b:Last>McLaren</b:Last>
            <b:First>Norman</b:First>
          </b:Person>
        </b:NameList>
      </b:Director>
    </b:Author>
    <b:Year>1959</b:Year>
    <b:RefOrder>47</b:RefOrder>
  </b:Source>
  <b:Source>
    <b:Tag>McL592</b:Tag>
    <b:SourceType>Film</b:SourceType>
    <b:Guid>{7F7371BD-735E-481F-B2AC-1AD009C6C7F1}</b:Guid>
    <b:Title>Jack Paar Credit Titles</b:Title>
    <b:Author>
      <b:Director>
        <b:NameList>
          <b:Person>
            <b:Last>McLaren</b:Last>
            <b:First>Norman</b:First>
          </b:Person>
        </b:NameList>
      </b:Director>
    </b:Author>
    <b:Year>1959</b:Year>
    <b:RefOrder>48</b:RefOrder>
  </b:Source>
  <b:Source>
    <b:Tag>McL60</b:Tag>
    <b:SourceType>Film</b:SourceType>
    <b:Guid>{6144A507-0295-44B4-A527-BA0F61B0DAA3}</b:Guid>
    <b:Title>Lines Vertical</b:Title>
    <b:Author>
      <b:Director>
        <b:NameList>
          <b:Person>
            <b:Last>McLaren</b:Last>
            <b:First>Norman</b:First>
          </b:Person>
        </b:NameList>
      </b:Director>
    </b:Author>
    <b:Year>1960</b:Year>
    <b:RefOrder>49</b:RefOrder>
  </b:Source>
  <b:Source>
    <b:Tag>McL612</b:Tag>
    <b:SourceType>Film</b:SourceType>
    <b:Guid>{2594B95B-1296-4CFB-80B4-9900F4D1742D}</b:Guid>
    <b:Title>New York Lightboard Record</b:Title>
    <b:Author>
      <b:Director>
        <b:NameList>
          <b:Person>
            <b:Last>McLaren</b:Last>
            <b:First>Norman</b:First>
          </b:Person>
        </b:NameList>
      </b:Director>
    </b:Author>
    <b:Year>1961</b:Year>
    <b:RefOrder>52</b:RefOrder>
  </b:Source>
  <b:Source>
    <b:Tag>McL611</b:Tag>
    <b:SourceType>Film</b:SourceType>
    <b:Guid>{C005121A-68E3-450A-8FA8-031B9805C354}</b:Guid>
    <b:Title>New York Lightboard</b:Title>
    <b:Author>
      <b:Director>
        <b:NameList>
          <b:Person>
            <b:Last>McLaren</b:Last>
            <b:First>Norman</b:First>
          </b:Person>
        </b:NameList>
      </b:Director>
    </b:Author>
    <b:Year>1961</b:Year>
    <b:RefOrder>51</b:RefOrder>
  </b:Source>
  <b:Source>
    <b:Tag>McL613</b:Tag>
    <b:SourceType>Film</b:SourceType>
    <b:Guid>{C820F497-5355-4319-89BF-88AA2083C3B2}</b:Guid>
    <b:Title>Lines Horizontal</b:Title>
    <b:Author>
      <b:Director>
        <b:NameList>
          <b:Person>
            <b:Last>McLaren</b:Last>
            <b:First>Norman</b:First>
          </b:Person>
        </b:NameList>
      </b:Director>
    </b:Author>
    <b:Year>1961</b:Year>
    <b:RefOrder>53</b:RefOrder>
  </b:Source>
  <b:Source>
    <b:Tag>McL64</b:Tag>
    <b:SourceType>Film</b:SourceType>
    <b:Guid>{6278253D-CD82-4E3F-BDAD-E570E8BACA92}</b:Guid>
    <b:Title>Canon</b:Title>
    <b:Author>
      <b:Director>
        <b:NameList>
          <b:Person>
            <b:Last>McLaren</b:Last>
            <b:First>Norman</b:First>
          </b:Person>
        </b:NameList>
      </b:Director>
    </b:Author>
    <b:Year>1964</b:Year>
    <b:RefOrder>55</b:RefOrder>
  </b:Source>
  <b:Source>
    <b:Tag>McL65</b:Tag>
    <b:SourceType>Film</b:SourceType>
    <b:Guid>{C5433390-585D-4CA7-9832-4D180F854F36}</b:Guid>
    <b:Title>Mosaic</b:Title>
    <b:Author>
      <b:Director>
        <b:NameList>
          <b:Person>
            <b:Last>McLaren</b:Last>
            <b:First>Norman</b:First>
          </b:Person>
        </b:NameList>
      </b:Director>
    </b:Author>
    <b:Year>1965</b:Year>
    <b:RefOrder>56</b:RefOrder>
  </b:Source>
  <b:Source>
    <b:Tag>McL631</b:Tag>
    <b:SourceType>Film</b:SourceType>
    <b:Guid>{0546D1AF-BEAC-4339-BE5F-8CCED0B3255F}</b:Guid>
    <b:Title>Pinscreen</b:Title>
    <b:Author>
      <b:Director>
        <b:NameList>
          <b:Person>
            <b:Last>McLaren</b:Last>
            <b:First>Norman</b:First>
          </b:Person>
        </b:NameList>
      </b:Director>
    </b:Author>
    <b:Year>1963</b:Year>
    <b:RefOrder>61</b:RefOrder>
  </b:Source>
  <b:Source>
    <b:Tag>McL41</b:Tag>
    <b:SourceType>Film</b:SourceType>
    <b:Guid>{7AE86CAF-57D3-40D2-9275-DD940F9855FE}</b:Guid>
    <b:Title>Boogie-Doodle</b:Title>
    <b:Author>
      <b:Director>
        <b:NameList>
          <b:Person>
            <b:Last>McLaren</b:Last>
            <b:First>Norman</b:First>
          </b:Person>
        </b:NameList>
      </b:Director>
    </b:Author>
    <b:Medium>http://www.onf.ca/film/boogie</b:Medium>
    <b:URL>http://www.onf.ca/film/boogie</b:URL>
    <b:Year>1941</b:Year>
    <b:RefOrder>22</b:RefOrder>
  </b:Source>
  <b:Source>
    <b:Tag>McL411</b:Tag>
    <b:SourceType>Film</b:SourceType>
    <b:Guid>{0CFEBCB0-7A0E-4C7E-9998-F3304A35A93F}</b:Guid>
    <b:Title>Mail Early</b:Title>
    <b:Author>
      <b:Director>
        <b:NameList>
          <b:Person>
            <b:Last>McLaren</b:Last>
            <b:First>Norman</b:First>
          </b:Person>
        </b:NameList>
      </b:Director>
    </b:Author>
    <b:Year>1941</b:Year>
    <b:URL>http://www.onf.ca/film/mail_early_en</b:URL>
    <b:RefOrder>23</b:RefOrder>
  </b:Source>
  <b:Source>
    <b:Tag>McL412</b:Tag>
    <b:SourceType>Film</b:SourceType>
    <b:Guid>{590CF457-D533-4B83-82E0-93A350E1723A}</b:Guid>
    <b:Title>V for Victory</b:Title>
    <b:Author>
      <b:Director>
        <b:NameList>
          <b:Person>
            <b:Last>McLaren</b:Last>
            <b:First>Norman</b:First>
          </b:Person>
        </b:NameList>
      </b:Director>
    </b:Author>
    <b:Year>1941</b:Year>
    <b:URL>http://www.onf.ca/film/v_for_victory</b:URL>
    <b:RefOrder>24</b:RefOrder>
  </b:Source>
  <b:Source>
    <b:Tag>McL42</b:Tag>
    <b:SourceType>Film</b:SourceType>
    <b:Guid>{4009DEF1-9FA3-4C5B-ADE7-AFF15175D3E4}</b:Guid>
    <b:Title>Five for Four</b:Title>
    <b:Author>
      <b:Director>
        <b:NameList>
          <b:Person>
            <b:Last>McLaren</b:Last>
            <b:First>Norman</b:First>
          </b:Person>
        </b:NameList>
      </b:Director>
    </b:Author>
    <b:Year>1942</b:Year>
    <b:URL>http://www.onf.ca/film/five_for_four</b:URL>
    <b:RefOrder>25</b:RefOrder>
  </b:Source>
  <b:Source>
    <b:Tag>McL421</b:Tag>
    <b:SourceType>Film</b:SourceType>
    <b:Guid>{1761E8B4-AFC9-4DFC-9039-6B6032006A9C}</b:Guid>
    <b:Title>Hen Hop</b:Title>
    <b:Author>
      <b:Director>
        <b:NameList>
          <b:Person>
            <b:Last>McLaren</b:Last>
            <b:First>Norman</b:First>
          </b:Person>
        </b:NameList>
      </b:Director>
    </b:Author>
    <b:Year>1942</b:Year>
    <b:URL>http://www.onf.ca/film/hen_hop</b:URL>
    <b:RefOrder>26</b:RefOrder>
  </b:Source>
  <b:Source>
    <b:Tag>McL43</b:Tag>
    <b:SourceType>Film</b:SourceType>
    <b:Guid>{55CA8218-4563-47D5-B0F6-4970444F31B9}</b:Guid>
    <b:Title>Dollar Dance</b:Title>
    <b:Author>
      <b:Director>
        <b:NameList>
          <b:Person>
            <b:Last>McLaren</b:Last>
            <b:First>Norman</b:First>
          </b:Person>
        </b:NameList>
      </b:Director>
    </b:Author>
    <b:Year>1943</b:Year>
    <b:URL>http://www.onf.ca/film/dollar_dance</b:URL>
    <b:RefOrder>27</b:RefOrder>
  </b:Source>
  <b:Source>
    <b:Tag>McL44</b:Tag>
    <b:SourceType>Film</b:SourceType>
    <b:Guid>{0EAEDFE7-DF14-4B94-A155-E8649DB5516B}</b:Guid>
    <b:Title>Alouette</b:Title>
    <b:Author>
      <b:Director>
        <b:NameList>
          <b:Person>
            <b:Last>McLaren</b:Last>
            <b:First>Norman</b:First>
          </b:Person>
        </b:NameList>
      </b:Director>
    </b:Author>
    <b:Year>1944</b:Year>
    <b:URL>http://www.onf.ca/film/alouette_en</b:URL>
    <b:RefOrder>28</b:RefOrder>
  </b:Source>
  <b:Source>
    <b:Tag>McL441</b:Tag>
    <b:SourceType>Film</b:SourceType>
    <b:Guid>{A9D01592-BCE3-4C5E-8B4C-F52A3ED08A2D}</b:Guid>
    <b:Title>Keep Your Mouth Shut</b:Title>
    <b:Author>
      <b:Director>
        <b:NameList>
          <b:Person>
            <b:Last>McLaren</b:Last>
            <b:First>Norman</b:First>
          </b:Person>
        </b:NameList>
      </b:Director>
    </b:Author>
    <b:Year>1944</b:Year>
    <b:URL> http://www.onf.ca/film/keep_your_mouth_shut</b:URL>
    <b:RefOrder>29</b:RefOrder>
  </b:Source>
  <b:Source>
    <b:Tag>McL471</b:Tag>
    <b:SourceType>Film</b:SourceType>
    <b:Guid>{26517735-027E-416A-91EA-DB3C120F7B18}</b:Guid>
    <b:Title>La Poulette grise</b:Title>
    <b:Author>
      <b:Director>
        <b:NameList>
          <b:Person>
            <b:Last>McLaren</b:Last>
            <b:First>Norman</b:First>
          </b:Person>
        </b:NameList>
      </b:Director>
    </b:Author>
    <b:Year>1947</b:Year>
    <b:URL>http://www.nfb.ca/film/poulette_grise_en/?__utma=210378314.1549613991.1372949765.1373299908.1373460075.11&amp;__utmb=210378314.4.8.1373460089598&amp;__utmc=210378314&amp;__utmx=-&amp;__utmz=210378314.1373460075.11.5.utmcsr=google|utmccn=(organic)|utmcmd=organic|utmctr=la</b:URL>
    <b:RefOrder>35</b:RefOrder>
  </b:Source>
  <b:Source>
    <b:Tag>McL49</b:Tag>
    <b:SourceType>Film</b:SourceType>
    <b:Guid>{E450AC40-01CD-4F31-A1B1-B96DBB0A3561}</b:Guid>
    <b:Title>Begone Dull Care</b:Title>
    <b:Author>
      <b:Director>
        <b:NameList>
          <b:Person>
            <b:Last>McLaren</b:Last>
            <b:First>Norman</b:First>
          </b:Person>
          <b:Person>
            <b:Last>Lambart</b:Last>
            <b:First>Evelyn</b:First>
          </b:Person>
        </b:NameList>
      </b:Director>
    </b:Author>
    <b:Year>1949</b:Year>
    <b:URL>http://www.onf.ca/film/begone_dull_care</b:URL>
    <b:RefOrder>37</b:RefOrder>
  </b:Source>
  <b:Source>
    <b:Tag>McL52</b:Tag>
    <b:SourceType>Film</b:SourceType>
    <b:Guid>{39A0A808-9E8B-4B76-96E6-CEF49CF0733C}</b:Guid>
    <b:Title>Neighbours</b:Title>
    <b:Author>
      <b:Director>
        <b:NameList>
          <b:Person>
            <b:Last>McLaren</b:Last>
            <b:First>Norman</b:First>
          </b:Person>
        </b:NameList>
      </b:Director>
    </b:Author>
    <b:Year>1952</b:Year>
    <b:URL>http://www.onf.ca/film/neighbours_voisins</b:URL>
    <b:RefOrder>40</b:RefOrder>
  </b:Source>
  <b:Source>
    <b:Tag>McL55</b:Tag>
    <b:SourceType>Film</b:SourceType>
    <b:Guid>{A3A81505-5E47-411E-9FAF-BBF826A16C43}</b:Guid>
    <b:Title>Blinkity Blank</b:Title>
    <b:Author>
      <b:Director>
        <b:NameList>
          <b:Person>
            <b:Last>McLaren</b:Last>
            <b:First>Norman</b:First>
          </b:Person>
        </b:NameList>
      </b:Director>
    </b:Author>
    <b:Year>1955</b:Year>
    <b:URL>http://www.onf.ca/film/blinkity-blank</b:URL>
    <b:RefOrder>42</b:RefOrder>
  </b:Source>
  <b:Source>
    <b:Tag>McL57</b:Tag>
    <b:SourceType>Film</b:SourceType>
    <b:Guid>{13BB4472-3ACA-490C-B764-05C42599F9D0}</b:Guid>
    <b:Title>A Chairy Tale</b:Title>
    <b:Author>
      <b:Director>
        <b:NameList>
          <b:Person>
            <b:Last>McLaren</b:Last>
            <b:First>Norman</b:First>
          </b:Person>
        </b:NameList>
      </b:Director>
    </b:Author>
    <b:Year>1957</b:Year>
    <b:URL>http://www.onf.ca/film/a_chairy_tale</b:URL>
    <b:RefOrder>44</b:RefOrder>
  </b:Source>
  <b:Source>
    <b:Tag>McW90</b:Tag>
    <b:SourceType>Film</b:SourceType>
    <b:Guid>{33C91530-4A7B-4981-8744-09A0AFA72B63}</b:Guid>
    <b:Title>Creative Process: Norman McLaren</b:Title>
    <b:Year>1990</b:Year>
    <b:Author>
      <b:Director>
        <b:NameList>
          <b:Person>
            <b:Last>McWilliams</b:Last>
            <b:First>Don</b:First>
          </b:Person>
        </b:NameList>
      </b:Director>
    </b:Author>
    <b:URL>http://www.nfb.ca/film/creative_process_norman_mclaren</b:URL>
    <b:RefOrder>70</b:RefOrder>
  </b:Source>
  <b:Source>
    <b:Tag>McL512</b:Tag>
    <b:SourceType>Film</b:SourceType>
    <b:Guid>{9408AB18-65B6-4F06-A5BF-4837FC19BDCD}</b:Guid>
    <b:Title>Pen Point Percussion</b:Title>
    <b:Author>
      <b:Performer>
        <b:NameList>
          <b:Person>
            <b:Last>McLaren</b:Last>
            <b:First>Norman</b:First>
          </b:Person>
        </b:NameList>
      </b:Performer>
    </b:Author>
    <b:Year>1951</b:Year>
    <b:URL>http://www.nfb.ca/film/pen_point_percussion</b:URL>
    <b:RefOrder>69</b:RefOrder>
  </b:Source>
  <b:Source>
    <b:Tag>Nat</b:Tag>
    <b:SourceType>ElectronicSource</b:SourceType>
    <b:Guid>{1A943EBD-D5A6-482A-A1D8-63BBB60C0339}</b:Guid>
    <b:Title>McLaren's Workshop</b:Title>
    <b:Author>
      <b:Author>
        <b:Corporate>National Film Board Canada</b:Corporate>
      </b:Author>
    </b:Author>
    <b:URL>http://www.nfb.ca/film/mclarens_workshop</b:URL>
    <b:RefOrder>68</b:RefOrder>
  </b:Source>
  <b:Source>
    <b:Tag>McL83</b:Tag>
    <b:SourceType>Film</b:SourceType>
    <b:Guid>{B75C4610-9B91-4586-97DA-5134FC78832C}</b:Guid>
    <b:Title>Narcissus</b:Title>
    <b:Author>
      <b:Director>
        <b:NameList>
          <b:Person>
            <b:Last>McLaren</b:Last>
            <b:First>Norman</b:First>
          </b:Person>
        </b:NameList>
      </b:Director>
    </b:Author>
    <b:Year>1983</b:Year>
    <b:URL>http://www.onf.ca/film/narcissus</b:URL>
    <b:RefOrder>67</b:RefOrder>
  </b:Source>
  <b:Source>
    <b:Tag>McL784</b:Tag>
    <b:SourceType>Film</b:SourceType>
    <b:Guid>{FBE31E86-8E5B-425C-8834-DD2B562D3793}</b:Guid>
    <b:Title>Animated Motion: Part 5</b:Title>
    <b:Author>
      <b:Director>
        <b:NameList>
          <b:Person>
            <b:Last>McLaren</b:Last>
            <b:First>Norman</b:First>
          </b:Person>
          <b:Person>
            <b:Last>Munro</b:Last>
            <b:First>Grant</b:First>
          </b:Person>
        </b:NameList>
      </b:Director>
    </b:Author>
    <b:Year>1976-1978</b:Year>
    <b:URL>http://www.onf.ca/film/animated_motion_part_5</b:URL>
    <b:RefOrder>66</b:RefOrder>
  </b:Source>
  <b:Source>
    <b:Tag>McL783</b:Tag>
    <b:SourceType>Film</b:SourceType>
    <b:Guid>{8AE3A88F-F247-4DFA-B1C3-40E2106D3EE1}</b:Guid>
    <b:Title>Animated Motion: Part 4</b:Title>
    <b:Author>
      <b:Director>
        <b:NameList>
          <b:Person>
            <b:Last>McLaren</b:Last>
            <b:First>Norman</b:First>
          </b:Person>
          <b:Person>
            <b:Last>Munro</b:Last>
            <b:First>Grant</b:First>
          </b:Person>
        </b:NameList>
      </b:Director>
    </b:Author>
    <b:Year>1976-1978</b:Year>
    <b:URL>http://www.onf.ca/film/animated_motion_part_4</b:URL>
    <b:RefOrder>65</b:RefOrder>
  </b:Source>
  <b:Source>
    <b:Tag>McL782</b:Tag>
    <b:SourceType>Film</b:SourceType>
    <b:Guid>{65AFFBA1-FC52-4930-B7B6-B344918C4FE8}</b:Guid>
    <b:Title>Animated Motion: Part 3</b:Title>
    <b:Author>
      <b:Director>
        <b:NameList>
          <b:Person>
            <b:Last>McLaren</b:Last>
            <b:First>Norman</b:First>
          </b:Person>
          <b:Person>
            <b:Last>Munro</b:Last>
            <b:First>Grant</b:First>
          </b:Person>
        </b:NameList>
      </b:Director>
    </b:Author>
    <b:Year>1976-1978</b:Year>
    <b:URL>http://www.onf.ca/film/animated_motion_part_3</b:URL>
    <b:RefOrder>64</b:RefOrder>
  </b:Source>
  <b:Source>
    <b:Tag>McL781</b:Tag>
    <b:SourceType>Film</b:SourceType>
    <b:Guid>{58E33792-06B7-4C5A-A785-0D70445116AE}</b:Guid>
    <b:Title>Animated Motion: Part 2</b:Title>
    <b:Author>
      <b:Director>
        <b:NameList>
          <b:Person>
            <b:Last>McLaren</b:Last>
            <b:First>Norman</b:First>
          </b:Person>
          <b:Person>
            <b:Last>Munro</b:Last>
            <b:First>Grant</b:First>
          </b:Person>
        </b:NameList>
      </b:Director>
    </b:Author>
    <b:Medium>http://www.onf.ca/film/animated_motion_2</b:Medium>
    <b:Year>1976-1978</b:Year>
    <b:URL>http://www.onf.ca/film/animated_motion_2</b:URL>
    <b:RefOrder>63</b:RefOrder>
  </b:Source>
  <b:Source>
    <b:Tag>McL78</b:Tag>
    <b:SourceType>Film</b:SourceType>
    <b:Guid>{1EB4F91D-BBA1-4DDE-A4AF-A1D6FBA177CB}</b:Guid>
    <b:Title>Animated Motion: Part 1</b:Title>
    <b:Year>1976-1978</b:Year>
    <b:Author>
      <b:Director>
        <b:NameList>
          <b:Person>
            <b:Last>McLaren</b:Last>
            <b:First>Norman</b:First>
          </b:Person>
          <b:Person>
            <b:Last>Munro</b:Last>
            <b:First>Grant</b:First>
          </b:Person>
        </b:NameList>
      </b:Director>
    </b:Author>
    <b:URL>https://www.nfb.ca/film/animated_motion_part_1</b:URL>
    <b:RefOrder>62</b:RefOrder>
  </b:Source>
  <b:Source>
    <b:Tag>McL72</b:Tag>
    <b:SourceType>Film</b:SourceType>
    <b:Guid>{743F6DD5-2B11-4DB2-9D86-1C529CC12DF8}</b:Guid>
    <b:Title>Ballet Adagio</b:Title>
    <b:Author>
      <b:Director>
        <b:NameList>
          <b:Person>
            <b:Last>McLaren</b:Last>
            <b:First>Norman</b:First>
          </b:Person>
        </b:NameList>
      </b:Director>
    </b:Author>
    <b:Year>1972</b:Year>
    <b:URL>http://www.onf.ca/film/ballet_adagio</b:URL>
    <b:RefOrder>60</b:RefOrder>
  </b:Source>
  <b:Source>
    <b:Tag>McL71</b:Tag>
    <b:SourceType>Film</b:SourceType>
    <b:Guid>{2B3FA244-B796-464A-9EE5-1C15BF90C0D2}</b:Guid>
    <b:Title>Synchromy</b:Title>
    <b:Author>
      <b:Director>
        <b:NameList>
          <b:Person>
            <b:Last>McLaren</b:Last>
            <b:First>Norman</b:First>
          </b:Person>
        </b:NameList>
      </b:Director>
    </b:Author>
    <b:Year>1971</b:Year>
    <b:URL>http://www.onf.ca/film/synchromy</b:URL>
    <b:RefOrder>59</b:RefOrder>
  </b:Source>
  <b:Source>
    <b:Tag>McL69</b:Tag>
    <b:SourceType>Film</b:SourceType>
    <b:Guid>{2650D05F-8091-42F5-B1FC-FD9F8DE207CC}</b:Guid>
    <b:Title>Spheres</b:Title>
    <b:Author>
      <b:Director>
        <b:NameList>
          <b:Person>
            <b:Last>McLaren</b:Last>
            <b:First>Norman</b:First>
          </b:Person>
          <b:Person>
            <b:Last>Jodoin</b:Last>
            <b:First>René</b:First>
          </b:Person>
        </b:NameList>
      </b:Director>
    </b:Author>
    <b:Year>1969</b:Year>
    <b:URL>http://www.onf.ca/film/spheres</b:URL>
    <b:RefOrder>58</b:RefOrder>
  </b:Source>
  <b:Source>
    <b:Tag>McL68</b:Tag>
    <b:SourceType>Film</b:SourceType>
    <b:Guid>{4E9A1AF4-5FB8-40AD-AC65-089205E2BA07}</b:Guid>
    <b:Title>Pas de deux</b:Title>
    <b:Author>
      <b:Director>
        <b:NameList>
          <b:Person>
            <b:Last>McLaren</b:Last>
            <b:First>Norman</b:First>
          </b:Person>
        </b:NameList>
      </b:Director>
    </b:Author>
    <b:Year>1968</b:Year>
    <b:URL>http://www.onf.ca/film/pas_de_deux_en</b:URL>
    <b:RefOrder>57</b:RefOrder>
  </b:Source>
  <b:Source>
    <b:Tag>McL63</b:Tag>
    <b:SourceType>Film</b:SourceType>
    <b:Guid>{D78718E2-1ABC-4D1A-AD6C-35D2A82FC214}</b:Guid>
    <b:Title>Christmas Cracker</b:Title>
    <b:Author>
      <b:Director>
        <b:NameList>
          <b:Person>
            <b:Last>McLaren</b:Last>
            <b:First>Norman</b:First>
          </b:Person>
          <b:Person>
            <b:Last>Hale</b:Last>
            <b:First>Jeff</b:First>
          </b:Person>
          <b:Person>
            <b:Last>Grant</b:Last>
            <b:First>Munro</b:First>
          </b:Person>
          <b:Person>
            <b:Last>Potterton</b:Last>
            <b:First>Gerald</b:First>
          </b:Person>
        </b:NameList>
      </b:Director>
    </b:Author>
    <b:Year>1963</b:Year>
    <b:URL>http://www.onf.ca/film/christmas_cracker</b:URL>
    <b:RefOrder>54</b:RefOrder>
  </b:Source>
  <b:Source>
    <b:Tag>McL61</b:Tag>
    <b:SourceType>Film</b:SourceType>
    <b:Guid>{6A632BAE-49FE-4B4A-B2FB-F6C8C7F0AF8A}</b:Guid>
    <b:Title>Opening Speech: McLaren</b:Title>
    <b:Author>
      <b:Director>
        <b:NameList>
          <b:Person>
            <b:Last>McLaren</b:Last>
            <b:First>Norman</b:First>
          </b:Person>
        </b:NameList>
      </b:Director>
    </b:Author>
    <b:Year>1961</b:Year>
    <b:URL>http://www.onf.ca/film/opening_speech_mclaren</b:URL>
    <b:RefOrder>50</b:RefOrder>
  </b:Source>
  <b:Source>
    <b:Tag>McL58</b:Tag>
    <b:SourceType>Film</b:SourceType>
    <b:Guid>{6518AEC2-32A1-4FC4-B59D-7E240635C505}</b:Guid>
    <b:Title>La Merle</b:Title>
    <b:Author>
      <b:Director>
        <b:NameList>
          <b:Person>
            <b:Last>McLaren</b:Last>
            <b:First>Norman</b:First>
          </b:Person>
        </b:NameList>
      </b:Director>
    </b:Author>
    <b:Year>1958</b:Year>
    <b:URL>http://www.onf.ca/film/le_merle</b:URL>
    <b:RefOrder>45</b:RefOrder>
  </b:Source>
</b:Sources>
</file>

<file path=customXml/itemProps1.xml><?xml version="1.0" encoding="utf-8"?>
<ds:datastoreItem xmlns:ds="http://schemas.openxmlformats.org/officeDocument/2006/customXml" ds:itemID="{989F04AF-04C4-4CF0-B4D5-EEC8B0C9A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131</TotalTime>
  <Pages>1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Corrina Connor</dc:creator>
  <cp:keywords/>
  <dc:description/>
  <cp:lastModifiedBy>Corrina Connor</cp:lastModifiedBy>
  <cp:revision>36</cp:revision>
  <dcterms:created xsi:type="dcterms:W3CDTF">2015-10-08T11:15:00Z</dcterms:created>
  <dcterms:modified xsi:type="dcterms:W3CDTF">2015-10-15T10:49:00Z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13093039@brookes.ac.uk@www.mendeley.com</vt:lpwstr>
  </property>
</Properties>
</file>