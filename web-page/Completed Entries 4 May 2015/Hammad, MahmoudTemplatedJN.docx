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1158D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02D18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D5AF774F44844C9461537F6D7040A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2CBA5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C8A330C8E4474CB90DFB6271E7D34F"/>
            </w:placeholder>
            <w:text/>
          </w:sdtPr>
          <w:sdtEndPr/>
          <w:sdtContent>
            <w:tc>
              <w:tcPr>
                <w:tcW w:w="2073" w:type="dxa"/>
              </w:tcPr>
              <w:p w14:paraId="35F4E848" w14:textId="77777777" w:rsidR="00B574C9" w:rsidRDefault="00440AA9" w:rsidP="00440AA9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66B86E954D4424DBB5C842DBBB2220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F7FDBB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34D150C0FF984CA94606626DC04A18"/>
            </w:placeholder>
            <w:text/>
          </w:sdtPr>
          <w:sdtEndPr/>
          <w:sdtContent>
            <w:tc>
              <w:tcPr>
                <w:tcW w:w="2642" w:type="dxa"/>
              </w:tcPr>
              <w:p w14:paraId="371DA360" w14:textId="77777777" w:rsidR="00B574C9" w:rsidRDefault="00440AA9" w:rsidP="00440AA9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6FBBFD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89139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03FEF35F5B924282561E139000996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8C103D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2858D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F462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50877F340B5A94CACBFFEE816D43F6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78A602" w14:textId="77777777" w:rsidR="00B574C9" w:rsidRDefault="006579BF" w:rsidP="006579BF">
                <w:r>
                  <w:t>University of California, Berkeley</w:t>
                </w:r>
              </w:p>
            </w:tc>
          </w:sdtContent>
        </w:sdt>
      </w:tr>
    </w:tbl>
    <w:p w14:paraId="3898A50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39BE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2FFB1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E2E8E6" w14:textId="77777777" w:rsidTr="003F0D73">
        <w:sdt>
          <w:sdtPr>
            <w:alias w:val="Article headword"/>
            <w:tag w:val="articleHeadword"/>
            <w:id w:val="-361440020"/>
            <w:placeholder>
              <w:docPart w:val="94214D0693401A4DA1EA0E77FED9B2E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48A4B0" w14:textId="77777777" w:rsidR="003F0D73" w:rsidRPr="00FB589A" w:rsidRDefault="00440AA9" w:rsidP="00440AA9">
                <w:proofErr w:type="spellStart"/>
                <w:r w:rsidRPr="00387765">
                  <w:rPr>
                    <w:lang w:val="en-US"/>
                  </w:rPr>
                  <w:t>Hammad</w:t>
                </w:r>
                <w:proofErr w:type="spellEnd"/>
                <w:r w:rsidRPr="00387765">
                  <w:rPr>
                    <w:lang w:val="en-US"/>
                  </w:rPr>
                  <w:t>, Mahmoud (1923-1988)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58DEC58A" w14:textId="77777777" w:rsidTr="00440AA9">
        <w:sdt>
          <w:sdtPr>
            <w:alias w:val="Variant headwords"/>
            <w:tag w:val="variantHeadwords"/>
            <w:id w:val="173464402"/>
            <w:placeholder>
              <w:docPart w:val="7310463EEE3FCD44B12D89399426A48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0DAE2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B19EABE" w14:textId="77777777" w:rsidTr="003F0D73">
        <w:sdt>
          <w:sdtPr>
            <w:alias w:val="Abstract"/>
            <w:tag w:val="abstract"/>
            <w:id w:val="-635871867"/>
            <w:placeholder>
              <w:docPart w:val="AC10D73622B8A543A1F199FD38517230"/>
            </w:placeholder>
          </w:sdtPr>
          <w:sdtEndPr/>
          <w:sdtContent>
            <w:sdt>
              <w:sdtPr>
                <w:alias w:val="Article text"/>
                <w:tag w:val="articleText"/>
                <w:id w:val="-1906675296"/>
                <w:placeholder>
                  <w:docPart w:val="F5C59B592FCDC74EA1861310B03AB75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54D21E3" w14:textId="77777777" w:rsidR="00E85A05" w:rsidRDefault="006579BF" w:rsidP="00E85A05">
                    <w:r w:rsidRPr="00440AA9">
                      <w:t xml:space="preserve">Mahmoud </w:t>
                    </w:r>
                    <w:proofErr w:type="spellStart"/>
                    <w:r w:rsidRPr="00440AA9">
                      <w:t>Hammad</w:t>
                    </w:r>
                    <w:proofErr w:type="spellEnd"/>
                    <w:r w:rsidRPr="00440AA9">
                      <w:t xml:space="preserve">, born in </w:t>
                    </w:r>
                    <w:proofErr w:type="spellStart"/>
                    <w:r w:rsidRPr="00440AA9">
                      <w:t>Jarabulus</w:t>
                    </w:r>
                    <w:proofErr w:type="spellEnd"/>
                    <w:r w:rsidRPr="00440AA9">
                      <w:t>, Syria, was among the first Arab artists to adopt the letter</w:t>
                    </w:r>
                    <w:r>
                      <w:t>forms</w:t>
                    </w:r>
                    <w:r w:rsidRPr="00440AA9">
                      <w:t xml:space="preserve"> of the Arabic language as a basis for modern compositions</w:t>
                    </w:r>
                    <w:r>
                      <w:t xml:space="preserve">. His </w:t>
                    </w:r>
                    <w:r w:rsidRPr="00440AA9">
                      <w:t>experiments predate the pan-regional 197</w:t>
                    </w:r>
                    <w:bookmarkStart w:id="0" w:name="_GoBack"/>
                    <w:bookmarkEnd w:id="0"/>
                    <w:r w:rsidRPr="00440AA9">
                      <w:t xml:space="preserve">0s florescence of </w:t>
                    </w:r>
                    <w:proofErr w:type="spellStart"/>
                    <w:r w:rsidRPr="00C43190">
                      <w:rPr>
                        <w:i/>
                      </w:rPr>
                      <w:t>horoufiyah</w:t>
                    </w:r>
                    <w:proofErr w:type="spellEnd"/>
                    <w:r w:rsidRPr="00440AA9">
                      <w:t xml:space="preserve"> (visual manipulations of the Arabic letter in fine</w:t>
                    </w:r>
                    <w:r>
                      <w:t xml:space="preserve"> art) by more than a decade, and his</w:t>
                    </w:r>
                    <w:r w:rsidRPr="00440AA9">
                      <w:t xml:space="preserve"> early Arabic writing paintings, first exhibited in Damascus, Beirut, São Paulo, and Venice in the early 1960s, deconstructed the letters to produce semi-geometric abstract compositions. </w:t>
                    </w:r>
                    <w:proofErr w:type="spellStart"/>
                    <w:r w:rsidRPr="00440AA9">
                      <w:t>Hammad</w:t>
                    </w:r>
                    <w:proofErr w:type="spellEnd"/>
                    <w:r w:rsidRPr="00440AA9">
                      <w:t xml:space="preserve"> would continue to e</w:t>
                    </w:r>
                    <w:r>
                      <w:t>x</w:t>
                    </w:r>
                    <w:r w:rsidRPr="00440AA9">
                      <w:t>plore Arabic writing fo</w:t>
                    </w:r>
                    <w:r>
                      <w:t xml:space="preserve">r the duration of his career, though his </w:t>
                    </w:r>
                    <w:r w:rsidRPr="00440AA9">
                      <w:t xml:space="preserve">later paintings struck a more studied balance between formal and communicative properties. Coming of age during the Syrian struggle </w:t>
                    </w:r>
                    <w:r>
                      <w:t xml:space="preserve">for independence, </w:t>
                    </w:r>
                    <w:proofErr w:type="spellStart"/>
                    <w:r>
                      <w:t>Hammad</w:t>
                    </w:r>
                    <w:proofErr w:type="spellEnd"/>
                    <w:r>
                      <w:t xml:space="preserve"> played the roles of both artist</w:t>
                    </w:r>
                    <w:r w:rsidRPr="00440AA9">
                      <w:t xml:space="preserve"> and organiser in </w:t>
                    </w:r>
                    <w:r>
                      <w:t>the Syrian art world.</w:t>
                    </w:r>
                    <w:r w:rsidRPr="00440AA9">
                      <w:t xml:space="preserve"> He started exhibiting in Damascus as early as 1939, and was a member of Studio Veronese, the country’s first</w:t>
                    </w:r>
                    <w:r>
                      <w:t xml:space="preserve"> fine arts club. In 1952</w:t>
                    </w:r>
                    <w:r w:rsidRPr="00440AA9">
                      <w:t xml:space="preserve"> he was granted a study fellowship to the Academy of Fine Arts in Rome, </w:t>
                    </w:r>
                    <w:r>
                      <w:t>which he completed in</w:t>
                    </w:r>
                    <w:r w:rsidRPr="00440AA9">
                      <w:t xml:space="preserve"> 19</w:t>
                    </w:r>
                    <w:r>
                      <w:t xml:space="preserve">56. After returning to Syria, </w:t>
                    </w:r>
                    <w:proofErr w:type="spellStart"/>
                    <w:r>
                      <w:t>Hammad</w:t>
                    </w:r>
                    <w:proofErr w:type="spellEnd"/>
                    <w:r w:rsidRPr="00440AA9">
                      <w:t xml:space="preserve"> taught in rural schools, </w:t>
                    </w:r>
                    <w:r>
                      <w:t xml:space="preserve">later joining </w:t>
                    </w:r>
                    <w:r w:rsidRPr="00440AA9">
                      <w:t>the faculty of the new College of Fine Art</w:t>
                    </w:r>
                    <w:r>
                      <w:t>s in Damascus in 1960. He beca</w:t>
                    </w:r>
                    <w:r w:rsidRPr="00440AA9">
                      <w:t>me Dean</w:t>
                    </w:r>
                    <w:r>
                      <w:t xml:space="preserve"> of the college in the 1970s</w:t>
                    </w:r>
                    <w:r w:rsidRPr="00440AA9">
                      <w:t xml:space="preserve">, </w:t>
                    </w:r>
                    <w:r>
                      <w:t>a role he retained until</w:t>
                    </w:r>
                    <w:r w:rsidRPr="00440AA9">
                      <w:t xml:space="preserve"> 1981. He died in Damascus, Syria.</w:t>
                    </w:r>
                  </w:p>
                </w:tc>
              </w:sdtContent>
            </w:sdt>
          </w:sdtContent>
        </w:sdt>
      </w:tr>
      <w:tr w:rsidR="003F0D73" w14:paraId="25E86877" w14:textId="77777777" w:rsidTr="003F0D73">
        <w:sdt>
          <w:sdtPr>
            <w:alias w:val="Article text"/>
            <w:tag w:val="articleText"/>
            <w:id w:val="634067588"/>
            <w:placeholder>
              <w:docPart w:val="FBDBDD374437CB4B9E6778E1868819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4F3672" w14:textId="77777777" w:rsidR="003F0D73" w:rsidRPr="00440AA9" w:rsidRDefault="00440AA9" w:rsidP="00C43190">
                <w:pPr>
                  <w:rPr>
                    <w:color w:val="222222"/>
                  </w:rPr>
                </w:pPr>
                <w:r w:rsidRPr="00440AA9">
                  <w:t xml:space="preserve">Mahmoud </w:t>
                </w:r>
                <w:proofErr w:type="spellStart"/>
                <w:r w:rsidRPr="00440AA9">
                  <w:t>Hammad</w:t>
                </w:r>
                <w:proofErr w:type="spellEnd"/>
                <w:r w:rsidRPr="00440AA9">
                  <w:t xml:space="preserve">, born in </w:t>
                </w:r>
                <w:proofErr w:type="spellStart"/>
                <w:r w:rsidRPr="00440AA9">
                  <w:t>Jarabulus</w:t>
                </w:r>
                <w:proofErr w:type="spellEnd"/>
                <w:r w:rsidRPr="00440AA9">
                  <w:t xml:space="preserve">, Syria, was among the first Arab artists to adopt the </w:t>
                </w:r>
                <w:r w:rsidR="00C43190" w:rsidRPr="00440AA9">
                  <w:t>letter</w:t>
                </w:r>
                <w:r w:rsidR="00C43190">
                  <w:t>forms</w:t>
                </w:r>
                <w:r w:rsidRPr="00440AA9">
                  <w:t xml:space="preserve"> of the Arabic language as a basis for modern compositions</w:t>
                </w:r>
                <w:r w:rsidR="00C43190">
                  <w:t xml:space="preserve">. His </w:t>
                </w:r>
                <w:r w:rsidRPr="00440AA9">
                  <w:t xml:space="preserve">experiments predate the pan-regional 1970s florescence of </w:t>
                </w:r>
                <w:proofErr w:type="spellStart"/>
                <w:r w:rsidRPr="00C43190">
                  <w:rPr>
                    <w:i/>
                  </w:rPr>
                  <w:t>horoufiyah</w:t>
                </w:r>
                <w:proofErr w:type="spellEnd"/>
                <w:r w:rsidRPr="00440AA9">
                  <w:t xml:space="preserve"> (visual manipulations of the Arabic letter in fine</w:t>
                </w:r>
                <w:r w:rsidR="00C43190">
                  <w:t xml:space="preserve"> art) by more than a decade, and his</w:t>
                </w:r>
                <w:r w:rsidRPr="00440AA9">
                  <w:t xml:space="preserve"> early Arabic writing paintings, first exhibited in Damascus, Beirut, São Paulo, and Venice in the early 1960s, deconstructed the letters to produce semi-geometric abstract compositions. </w:t>
                </w:r>
                <w:proofErr w:type="spellStart"/>
                <w:r w:rsidRPr="00440AA9">
                  <w:t>Hammad</w:t>
                </w:r>
                <w:proofErr w:type="spellEnd"/>
                <w:r w:rsidRPr="00440AA9">
                  <w:t xml:space="preserve"> would continue to e</w:t>
                </w:r>
                <w:r w:rsidR="00C43190">
                  <w:t>x</w:t>
                </w:r>
                <w:r w:rsidRPr="00440AA9">
                  <w:t>plore Arabic writing fo</w:t>
                </w:r>
                <w:r w:rsidR="00C43190">
                  <w:t xml:space="preserve">r the duration of his career, though his </w:t>
                </w:r>
                <w:r w:rsidRPr="00440AA9">
                  <w:t xml:space="preserve">later paintings struck a more studied balance between formal and communicative properties. Coming of age during the Syrian struggle </w:t>
                </w:r>
                <w:r w:rsidR="00C43190">
                  <w:t xml:space="preserve">for independence, </w:t>
                </w:r>
                <w:proofErr w:type="spellStart"/>
                <w:r w:rsidR="00C43190">
                  <w:t>Hammad</w:t>
                </w:r>
                <w:proofErr w:type="spellEnd"/>
                <w:r w:rsidR="00C43190">
                  <w:t xml:space="preserve"> played the roles of both artist</w:t>
                </w:r>
                <w:r w:rsidRPr="00440AA9">
                  <w:t xml:space="preserve"> and organiser in </w:t>
                </w:r>
                <w:r w:rsidR="00C43190">
                  <w:t>the Syrian art world.</w:t>
                </w:r>
                <w:r w:rsidRPr="00440AA9">
                  <w:t xml:space="preserve"> He started exhibiting in Damascus as early as 1939, and was a member of Studio Veronese, the country’s first</w:t>
                </w:r>
                <w:r w:rsidR="00C43190">
                  <w:t xml:space="preserve"> fine arts club. In 1952</w:t>
                </w:r>
                <w:r w:rsidRPr="00440AA9">
                  <w:t xml:space="preserve"> he was granted a study fellowship to the Academy of Fine Arts in Rome, </w:t>
                </w:r>
                <w:r w:rsidR="00C43190">
                  <w:t>which he completed in</w:t>
                </w:r>
                <w:r w:rsidRPr="00440AA9">
                  <w:t xml:space="preserve"> 19</w:t>
                </w:r>
                <w:r w:rsidR="00C43190">
                  <w:t xml:space="preserve">56. After returning to Syria, </w:t>
                </w:r>
                <w:proofErr w:type="spellStart"/>
                <w:r w:rsidR="00C43190">
                  <w:t>Hammad</w:t>
                </w:r>
                <w:proofErr w:type="spellEnd"/>
                <w:r w:rsidRPr="00440AA9">
                  <w:t xml:space="preserve"> taught in rural schools, </w:t>
                </w:r>
                <w:r w:rsidR="00C43190">
                  <w:t xml:space="preserve">later joining </w:t>
                </w:r>
                <w:r w:rsidRPr="00440AA9">
                  <w:t>the faculty of the new College of Fine Art</w:t>
                </w:r>
                <w:r w:rsidR="00C43190">
                  <w:t>s in Damascus in 1960. He beca</w:t>
                </w:r>
                <w:r w:rsidRPr="00440AA9">
                  <w:t>me Dean</w:t>
                </w:r>
                <w:r w:rsidR="00C43190">
                  <w:t xml:space="preserve"> of the college in the 1970s</w:t>
                </w:r>
                <w:r w:rsidRPr="00440AA9">
                  <w:t xml:space="preserve">, </w:t>
                </w:r>
                <w:r w:rsidR="00C43190">
                  <w:t>a role he retained until</w:t>
                </w:r>
                <w:r w:rsidRPr="00440AA9">
                  <w:t xml:space="preserve"> 1981. He died in Damascus, Syria.</w:t>
                </w:r>
              </w:p>
            </w:tc>
          </w:sdtContent>
        </w:sdt>
      </w:tr>
      <w:tr w:rsidR="003235A7" w14:paraId="41E9FAE5" w14:textId="77777777" w:rsidTr="003235A7">
        <w:tc>
          <w:tcPr>
            <w:tcW w:w="9016" w:type="dxa"/>
          </w:tcPr>
          <w:p w14:paraId="5FFC67C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1265997" w14:textId="77777777" w:rsidR="003409C6" w:rsidRDefault="006579BF" w:rsidP="003409C6">
                <w:sdt>
                  <w:sdtPr>
                    <w:id w:val="1211610731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AlS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(Al Sharīf)</w:t>
                    </w:r>
                    <w:r w:rsidR="003409C6">
                      <w:fldChar w:fldCharType="end"/>
                    </w:r>
                  </w:sdtContent>
                </w:sdt>
              </w:p>
              <w:p w14:paraId="6747F24F" w14:textId="77777777" w:rsidR="006579BF" w:rsidRDefault="006579BF" w:rsidP="003409C6"/>
              <w:p w14:paraId="4E27B5A9" w14:textId="77777777" w:rsidR="003409C6" w:rsidRDefault="006579BF" w:rsidP="003409C6">
                <w:sdt>
                  <w:sdtPr>
                    <w:id w:val="-2089299987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Ata98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(Atassi and Sayegh)</w:t>
                    </w:r>
                    <w:r w:rsidR="003409C6">
                      <w:fldChar w:fldCharType="end"/>
                    </w:r>
                  </w:sdtContent>
                </w:sdt>
              </w:p>
              <w:p w14:paraId="647102FD" w14:textId="77777777" w:rsidR="006579BF" w:rsidRDefault="006579BF" w:rsidP="003409C6"/>
              <w:p w14:paraId="5E8C81A5" w14:textId="77777777" w:rsidR="003409C6" w:rsidRDefault="006579BF" w:rsidP="003409C6">
                <w:sdt>
                  <w:sdtPr>
                    <w:id w:val="-685905876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Len13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(Lenssen)</w:t>
                    </w:r>
                    <w:r w:rsidR="003409C6">
                      <w:fldChar w:fldCharType="end"/>
                    </w:r>
                  </w:sdtContent>
                </w:sdt>
              </w:p>
              <w:p w14:paraId="4F5679B2" w14:textId="77777777" w:rsidR="006579BF" w:rsidRDefault="006579BF" w:rsidP="003409C6"/>
              <w:p w14:paraId="43878AF0" w14:textId="77777777" w:rsidR="003235A7" w:rsidRDefault="006579BF" w:rsidP="003409C6">
                <w:sdt>
                  <w:sdtPr>
                    <w:id w:val="-818801773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Wij97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(Wijdan)</w:t>
                    </w:r>
                    <w:r w:rsidR="003409C6">
                      <w:fldChar w:fldCharType="end"/>
                    </w:r>
                  </w:sdtContent>
                </w:sdt>
              </w:p>
            </w:sdtContent>
          </w:sdt>
        </w:tc>
      </w:tr>
    </w:tbl>
    <w:p w14:paraId="484AF7A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DAE09" w14:textId="77777777" w:rsidR="00440AA9" w:rsidRDefault="00440AA9" w:rsidP="007A0D55">
      <w:pPr>
        <w:spacing w:after="0" w:line="240" w:lineRule="auto"/>
      </w:pPr>
      <w:r>
        <w:separator/>
      </w:r>
    </w:p>
  </w:endnote>
  <w:endnote w:type="continuationSeparator" w:id="0">
    <w:p w14:paraId="22649C1F" w14:textId="77777777" w:rsidR="00440AA9" w:rsidRDefault="00440A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AF6E3" w14:textId="77777777" w:rsidR="00440AA9" w:rsidRDefault="00440AA9" w:rsidP="007A0D55">
      <w:pPr>
        <w:spacing w:after="0" w:line="240" w:lineRule="auto"/>
      </w:pPr>
      <w:r>
        <w:separator/>
      </w:r>
    </w:p>
  </w:footnote>
  <w:footnote w:type="continuationSeparator" w:id="0">
    <w:p w14:paraId="5573DE3B" w14:textId="77777777" w:rsidR="00440AA9" w:rsidRDefault="00440A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0B34A" w14:textId="77777777" w:rsidR="00440AA9" w:rsidRDefault="00440AA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8AF000" w14:textId="77777777" w:rsidR="00440AA9" w:rsidRDefault="00440A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A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9C6"/>
    <w:rsid w:val="003677B6"/>
    <w:rsid w:val="003D3579"/>
    <w:rsid w:val="003E2795"/>
    <w:rsid w:val="003F0D73"/>
    <w:rsid w:val="00440AA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79B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3190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69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D5AF774F44844C9461537F6D70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4F8B8-CF6E-F144-840B-C8B8928A62CA}"/>
      </w:docPartPr>
      <w:docPartBody>
        <w:p w:rsidR="004D2456" w:rsidRDefault="004D2456">
          <w:pPr>
            <w:pStyle w:val="9BD5AF774F44844C9461537F6D7040A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C8A330C8E4474CB90DFB6271E7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7E50-265A-764D-A618-ADDFA4683E33}"/>
      </w:docPartPr>
      <w:docPartBody>
        <w:p w:rsidR="004D2456" w:rsidRDefault="004D2456">
          <w:pPr>
            <w:pStyle w:val="78C8A330C8E4474CB90DFB6271E7D3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66B86E954D4424DBB5C842DBBB2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E21B-60D0-6A42-A43E-3B9FA043ADB8}"/>
      </w:docPartPr>
      <w:docPartBody>
        <w:p w:rsidR="004D2456" w:rsidRDefault="004D2456">
          <w:pPr>
            <w:pStyle w:val="966B86E954D4424DBB5C842DBBB222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34D150C0FF984CA94606626DC0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47F7-1DF5-3A4E-83D5-04C75C28BEE8}"/>
      </w:docPartPr>
      <w:docPartBody>
        <w:p w:rsidR="004D2456" w:rsidRDefault="004D2456">
          <w:pPr>
            <w:pStyle w:val="C034D150C0FF984CA94606626DC04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03FEF35F5B924282561E1390009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145E-9521-6940-BBE3-229358F5E2AC}"/>
      </w:docPartPr>
      <w:docPartBody>
        <w:p w:rsidR="004D2456" w:rsidRDefault="004D2456">
          <w:pPr>
            <w:pStyle w:val="1F03FEF35F5B924282561E13900099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50877F340B5A94CACBFFEE816D4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91D2-8E02-6B41-87EC-AE66E6A4F662}"/>
      </w:docPartPr>
      <w:docPartBody>
        <w:p w:rsidR="004D2456" w:rsidRDefault="004D2456">
          <w:pPr>
            <w:pStyle w:val="B50877F340B5A94CACBFFEE816D43F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214D0693401A4DA1EA0E77FED9B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2413-0514-7F4F-9EE2-B8E45F436D0D}"/>
      </w:docPartPr>
      <w:docPartBody>
        <w:p w:rsidR="004D2456" w:rsidRDefault="004D2456">
          <w:pPr>
            <w:pStyle w:val="94214D0693401A4DA1EA0E77FED9B2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10463EEE3FCD44B12D89399426A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CC37-9B1D-0B4A-BD66-B6D152EDD8E6}"/>
      </w:docPartPr>
      <w:docPartBody>
        <w:p w:rsidR="004D2456" w:rsidRDefault="004D2456">
          <w:pPr>
            <w:pStyle w:val="7310463EEE3FCD44B12D89399426A4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10D73622B8A543A1F199FD3851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C807-4DAB-714F-9C22-27DAADB3F350}"/>
      </w:docPartPr>
      <w:docPartBody>
        <w:p w:rsidR="004D2456" w:rsidRDefault="004D2456">
          <w:pPr>
            <w:pStyle w:val="AC10D73622B8A543A1F199FD385172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DBDD374437CB4B9E6778E186881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04C5-6B83-0A49-B881-0C5CD92B8539}"/>
      </w:docPartPr>
      <w:docPartBody>
        <w:p w:rsidR="004D2456" w:rsidRDefault="004D2456">
          <w:pPr>
            <w:pStyle w:val="FBDBDD374437CB4B9E6778E1868819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5C59B592FCDC74EA1861310B03A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56413-B4E2-2D45-9255-28215EC1A520}"/>
      </w:docPartPr>
      <w:docPartBody>
        <w:p w:rsidR="00000000" w:rsidRDefault="0069184D" w:rsidP="0069184D">
          <w:pPr>
            <w:pStyle w:val="F5C59B592FCDC74EA1861310B03AB7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56"/>
    <w:rsid w:val="004D2456"/>
    <w:rsid w:val="0069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84D"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  <w:style w:type="paragraph" w:customStyle="1" w:styleId="F5C59B592FCDC74EA1861310B03AB75F">
    <w:name w:val="F5C59B592FCDC74EA1861310B03AB75F"/>
    <w:rsid w:val="0069184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84D"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  <w:style w:type="paragraph" w:customStyle="1" w:styleId="F5C59B592FCDC74EA1861310B03AB75F">
    <w:name w:val="F5C59B592FCDC74EA1861310B03AB75F"/>
    <w:rsid w:val="0069184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</b:Tag>
    <b:SourceType>Book</b:SourceType>
    <b:Guid>{9DFFC5D4-A14D-BE40-A142-B7C6818BB75A}</b:Guid>
    <b:Title>Modern Islamic Art: Development and Continuity</b:Title>
    <b:City>Gainesville</b:City>
    <b:Publisher>Florida UP</b:Publisher>
    <b:Year>1997</b:Year>
    <b:Author>
      <b:Author>
        <b:NameList>
          <b:Person>
            <b:Last>Wijdan</b:Last>
            <b:First>Ali</b:First>
          </b:Person>
        </b:NameList>
      </b:Author>
    </b:Author>
    <b:RefOrder>1</b:RefOrder>
  </b:Source>
  <b:Source>
    <b:Tag>Ata98</b:Tag>
    <b:SourceType>Book</b:SourceType>
    <b:Guid>{64448218-B75E-4F4C-9282-672C481150DE}</b:Guid>
    <b:Title>Contemporary Art in Syria, 1898-1998</b:Title>
    <b:City>Damascus</b:City>
    <b:Publisher>Gallery Atassi</b:Publisher>
    <b:Year>1998</b:Year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3</b:RefOrder>
  </b:Source>
  <b:Source>
    <b:Tag>Len13</b:Tag>
    <b:SourceType>JournalArticle</b:SourceType>
    <b:Guid>{CD7ED601-3792-914D-AFB2-5BB09B14E155}</b:Guid>
    <b:Title>The Plasticity of the Syrian Avant-Gard, 1964-1970</b:Title>
    <b:Year>2013</b:Year>
    <b:Volume>2</b:Volume>
    <b:Pages>43-70</b:Pages>
    <b:Author>
      <b:Author>
        <b:NameList>
          <b:Person>
            <b:Last>Lenssen</b:Last>
            <b:First>Anneka</b:First>
          </b:Person>
        </b:NameList>
      </b:Author>
    </b:Author>
    <b:JournalName>Artmargins</b:JournalName>
    <b:Issue>2</b:Issue>
    <b:RefOrder>4</b:RefOrder>
  </b:Source>
  <b:Source>
    <b:Tag>AlS</b:Tag>
    <b:SourceType>Book</b:SourceType>
    <b:Guid>{E5C6A6CF-8FE4-5F48-96A4-915EEC79810E}</b:Guid>
    <b:Author>
      <b:Author>
        <b:NameList>
          <b:Person>
            <b:Last>Al Sharīf</b:Last>
            <b:First>Tāriq </b:First>
          </b:Person>
        </b:NameList>
      </b:Author>
    </b:Author>
    <b:Title>Ishrūn Fannānan min Suria (Ten Artists from Syria)</b:Title>
    <b:City>Damascus</b:City>
    <b:Publisher>Ministry of Culture</b:Publisher>
    <b:Year>1972</b:Year>
    <b:RefOrder>2</b:RefOrder>
  </b:Source>
</b:Sources>
</file>

<file path=customXml/itemProps1.xml><?xml version="1.0" encoding="utf-8"?>
<ds:datastoreItem xmlns:ds="http://schemas.openxmlformats.org/officeDocument/2006/customXml" ds:itemID="{258C6365-ED53-1345-B48C-D4D468E5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2015-01-13T21:44:00Z</dcterms:created>
  <dcterms:modified xsi:type="dcterms:W3CDTF">2015-01-22T01:17:00Z</dcterms:modified>
</cp:coreProperties>
</file>