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C710B0" w14:paraId="59E0BFCF" w14:textId="77777777" w:rsidTr="00C710B0">
        <w:tc>
          <w:tcPr>
            <w:tcW w:w="491" w:type="dxa"/>
            <w:vMerge w:val="restart"/>
            <w:shd w:val="clear" w:color="auto" w:fill="A6A6A6"/>
            <w:textDirection w:val="btLr"/>
          </w:tcPr>
          <w:p w14:paraId="37E15390" w14:textId="77777777" w:rsidR="00B574C9" w:rsidRPr="00C710B0" w:rsidRDefault="00B574C9" w:rsidP="00C710B0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710B0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A4F886A" w14:textId="77777777" w:rsidR="00B574C9" w:rsidRPr="00C710B0" w:rsidRDefault="00B574C9" w:rsidP="00C710B0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710B0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383120D3" w14:textId="77777777" w:rsidR="00B574C9" w:rsidRPr="00C710B0" w:rsidRDefault="008D1D64" w:rsidP="00C710B0">
            <w:pPr>
              <w:spacing w:after="0" w:line="240" w:lineRule="auto"/>
            </w:pPr>
            <w:r w:rsidRPr="00C710B0">
              <w:t>Catherine</w:t>
            </w:r>
          </w:p>
        </w:tc>
        <w:tc>
          <w:tcPr>
            <w:tcW w:w="2551" w:type="dxa"/>
            <w:shd w:val="clear" w:color="auto" w:fill="auto"/>
          </w:tcPr>
          <w:p w14:paraId="4FC52215" w14:textId="77777777" w:rsidR="00B574C9" w:rsidRPr="00C710B0" w:rsidRDefault="00B574C9" w:rsidP="00C710B0">
            <w:pPr>
              <w:spacing w:after="0" w:line="240" w:lineRule="auto"/>
            </w:pPr>
            <w:r w:rsidRPr="00C710B0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58B95AE4" w14:textId="77777777" w:rsidR="00B574C9" w:rsidRPr="00C710B0" w:rsidRDefault="008D1D64" w:rsidP="00C710B0">
            <w:pPr>
              <w:spacing w:after="0" w:line="240" w:lineRule="auto"/>
            </w:pPr>
            <w:r w:rsidRPr="00C710B0">
              <w:t>Baker</w:t>
            </w:r>
          </w:p>
        </w:tc>
      </w:tr>
      <w:tr w:rsidR="00B574C9" w:rsidRPr="00C710B0" w14:paraId="4B959DAD" w14:textId="77777777" w:rsidTr="00C710B0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1E2B4004" w14:textId="77777777" w:rsidR="00B574C9" w:rsidRPr="00C710B0" w:rsidRDefault="00B574C9" w:rsidP="00C710B0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7C43AECB" w14:textId="77777777" w:rsidR="00B574C9" w:rsidRPr="00C710B0" w:rsidRDefault="00B574C9" w:rsidP="00C710B0">
            <w:pPr>
              <w:spacing w:after="0" w:line="240" w:lineRule="auto"/>
            </w:pPr>
            <w:r w:rsidRPr="00C710B0">
              <w:rPr>
                <w:rStyle w:val="PlaceholderText"/>
              </w:rPr>
              <w:t>[Enter your biography]</w:t>
            </w:r>
          </w:p>
        </w:tc>
      </w:tr>
      <w:tr w:rsidR="00B574C9" w:rsidRPr="00C710B0" w14:paraId="36773592" w14:textId="77777777" w:rsidTr="00C710B0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5CEE078" w14:textId="77777777" w:rsidR="00B574C9" w:rsidRPr="00C710B0" w:rsidRDefault="00B574C9" w:rsidP="00C710B0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C8647A4" w14:textId="77777777" w:rsidR="00B574C9" w:rsidRPr="0079318C" w:rsidRDefault="0079318C" w:rsidP="00C710B0">
            <w:pPr>
              <w:spacing w:after="0" w:line="240" w:lineRule="auto"/>
            </w:pPr>
            <w:r w:rsidRPr="0079318C">
              <w:rPr>
                <w:rStyle w:val="PlaceholderText"/>
                <w:color w:val="auto"/>
              </w:rPr>
              <w:t>Australian National University</w:t>
            </w:r>
          </w:p>
        </w:tc>
      </w:tr>
    </w:tbl>
    <w:p w14:paraId="164EF776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C710B0" w14:paraId="117205FD" w14:textId="77777777" w:rsidTr="00C710B0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6E78200A" w14:textId="77777777" w:rsidR="00244BB0" w:rsidRPr="00C710B0" w:rsidRDefault="00244BB0" w:rsidP="00C710B0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710B0">
              <w:rPr>
                <w:b/>
                <w:color w:val="FFFFFF"/>
              </w:rPr>
              <w:t>Your article</w:t>
            </w:r>
          </w:p>
        </w:tc>
      </w:tr>
      <w:tr w:rsidR="003F0D73" w:rsidRPr="00C710B0" w14:paraId="1BBB955D" w14:textId="77777777" w:rsidTr="00C710B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E5C732E" w14:textId="77777777" w:rsidR="003F0D73" w:rsidRPr="00C710B0" w:rsidRDefault="00B72D82" w:rsidP="00BA12A0">
            <w:pPr>
              <w:spacing w:after="0" w:line="240" w:lineRule="auto"/>
            </w:pPr>
            <w:proofErr w:type="spellStart"/>
            <w:r>
              <w:rPr>
                <w:lang w:val="en-US" w:bidi="th-TH"/>
              </w:rPr>
              <w:t>Upa</w:t>
            </w:r>
            <w:proofErr w:type="spellEnd"/>
            <w:r>
              <w:rPr>
                <w:lang w:val="en-US" w:bidi="th-TH"/>
              </w:rPr>
              <w:t>-i</w:t>
            </w:r>
            <w:r w:rsidR="008D1D64" w:rsidRPr="00C710B0">
              <w:rPr>
                <w:lang w:val="en-US" w:bidi="th-TH"/>
              </w:rPr>
              <w:t>n</w:t>
            </w:r>
            <w:r w:rsidR="00BA12A0">
              <w:rPr>
                <w:lang w:val="en-US" w:bidi="th-TH"/>
              </w:rPr>
              <w:t xml:space="preserve">, </w:t>
            </w:r>
            <w:proofErr w:type="spellStart"/>
            <w:r w:rsidR="00BA12A0">
              <w:rPr>
                <w:lang w:val="en-US" w:bidi="th-TH"/>
              </w:rPr>
              <w:t>Lawan</w:t>
            </w:r>
            <w:proofErr w:type="spellEnd"/>
            <w:r w:rsidR="008D1D64" w:rsidRPr="00C710B0">
              <w:rPr>
                <w:lang w:val="en-US" w:bidi="th-TH"/>
              </w:rPr>
              <w:t xml:space="preserve"> (</w:t>
            </w:r>
            <w:r w:rsidR="00BA12A0">
              <w:rPr>
                <w:lang w:val="en-US" w:bidi="th-TH"/>
              </w:rPr>
              <w:t>1935-</w:t>
            </w:r>
            <w:r w:rsidR="008D1D64" w:rsidRPr="00C710B0">
              <w:rPr>
                <w:lang w:val="en-US" w:bidi="th-TH"/>
              </w:rPr>
              <w:t>-)</w:t>
            </w:r>
          </w:p>
        </w:tc>
      </w:tr>
      <w:tr w:rsidR="00464699" w:rsidRPr="00C710B0" w14:paraId="56E5C882" w14:textId="77777777" w:rsidTr="00C710B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65DC89C" w14:textId="77777777" w:rsidR="00464699" w:rsidRPr="00C710B0" w:rsidRDefault="00464699" w:rsidP="00C710B0">
            <w:pPr>
              <w:spacing w:after="0" w:line="240" w:lineRule="auto"/>
            </w:pPr>
            <w:r w:rsidRPr="00C710B0">
              <w:rPr>
                <w:rStyle w:val="PlaceholderText"/>
                <w:b/>
              </w:rPr>
              <w:t xml:space="preserve">[Enter any </w:t>
            </w:r>
            <w:r w:rsidRPr="00C710B0">
              <w:rPr>
                <w:rStyle w:val="PlaceholderText"/>
                <w:b/>
                <w:i/>
              </w:rPr>
              <w:t>variant forms</w:t>
            </w:r>
            <w:r w:rsidRPr="00C710B0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C710B0" w14:paraId="5DD994AB" w14:textId="77777777" w:rsidTr="00C710B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84A1A23" w14:textId="77777777" w:rsidR="00E85A05" w:rsidRPr="00C710B0" w:rsidRDefault="004C5534" w:rsidP="004C5534">
            <w:pPr>
              <w:spacing w:after="0" w:line="240" w:lineRule="auto"/>
            </w:pPr>
            <w:r>
              <w:t xml:space="preserve">Thai artist </w:t>
            </w:r>
            <w:proofErr w:type="spellStart"/>
            <w:r>
              <w:t>Lawan</w:t>
            </w:r>
            <w:proofErr w:type="spellEnd"/>
            <w:r>
              <w:t xml:space="preserve"> </w:t>
            </w:r>
            <w:proofErr w:type="spellStart"/>
            <w:r>
              <w:t>Upa</w:t>
            </w:r>
            <w:proofErr w:type="spellEnd"/>
            <w:r>
              <w:t>-in was the</w:t>
            </w:r>
            <w:r w:rsidRPr="00C710B0">
              <w:t xml:space="preserve"> first female student to be granted a Bachelor of Arts in painting</w:t>
            </w:r>
            <w:r>
              <w:t xml:space="preserve"> </w:t>
            </w:r>
            <w:r w:rsidRPr="00C710B0">
              <w:t xml:space="preserve">at </w:t>
            </w:r>
            <w:proofErr w:type="spellStart"/>
            <w:r w:rsidRPr="00C710B0">
              <w:t>Silpakorn</w:t>
            </w:r>
            <w:proofErr w:type="spellEnd"/>
            <w:r w:rsidRPr="00C710B0">
              <w:t xml:space="preserve"> </w:t>
            </w:r>
            <w:r>
              <w:t xml:space="preserve">University — where she studied </w:t>
            </w:r>
            <w:r w:rsidRPr="00C710B0">
              <w:t>in the Faculty of Painting, Sculpture</w:t>
            </w:r>
            <w:r>
              <w:t>, and Graphic Arts — becoming</w:t>
            </w:r>
            <w:r w:rsidRPr="00C710B0">
              <w:t xml:space="preserve"> well known </w:t>
            </w:r>
            <w:r>
              <w:t>in</w:t>
            </w:r>
            <w:r w:rsidR="0079318C">
              <w:t xml:space="preserve"> a</w:t>
            </w:r>
            <w:r>
              <w:t xml:space="preserve"> field that was, at the time, entirely dominated by men</w:t>
            </w:r>
            <w:r w:rsidRPr="00C710B0">
              <w:t xml:space="preserve">. </w:t>
            </w:r>
            <w:r>
              <w:t xml:space="preserve">Professor </w:t>
            </w:r>
            <w:proofErr w:type="spellStart"/>
            <w:r>
              <w:t>Silpa</w:t>
            </w:r>
            <w:proofErr w:type="spellEnd"/>
            <w:r>
              <w:t xml:space="preserve"> </w:t>
            </w:r>
            <w:proofErr w:type="spellStart"/>
            <w:r>
              <w:t>Bhirasri</w:t>
            </w:r>
            <w:proofErr w:type="spellEnd"/>
            <w:r>
              <w:t xml:space="preserve"> (born </w:t>
            </w:r>
            <w:proofErr w:type="spellStart"/>
            <w:r>
              <w:rPr>
                <w:rFonts w:eastAsia="Times New Roman"/>
              </w:rPr>
              <w:t>Corrado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Feroci</w:t>
            </w:r>
            <w:proofErr w:type="spellEnd"/>
            <w:r>
              <w:rPr>
                <w:rFonts w:eastAsia="Times New Roman"/>
              </w:rPr>
              <w:t>)</w:t>
            </w:r>
            <w:r>
              <w:t xml:space="preserve">, the so-called father of Thai modern art, mentored </w:t>
            </w:r>
            <w:proofErr w:type="spellStart"/>
            <w:r>
              <w:t>Upa</w:t>
            </w:r>
            <w:proofErr w:type="spellEnd"/>
            <w:r>
              <w:t xml:space="preserve">-in, who became well known for her work in portraiture. She was offered a teaching position at </w:t>
            </w:r>
            <w:proofErr w:type="spellStart"/>
            <w:r>
              <w:t>Silpakorn</w:t>
            </w:r>
            <w:proofErr w:type="spellEnd"/>
            <w:r>
              <w:t xml:space="preserve"> prior to her graduation, and </w:t>
            </w:r>
            <w:r w:rsidRPr="00C710B0">
              <w:t xml:space="preserve">initial commissions from the Thai royal family helped to develop her reputation as an artist. </w:t>
            </w:r>
            <w:r>
              <w:t xml:space="preserve">Her style is influenced by the Western art </w:t>
            </w:r>
            <w:r w:rsidR="0079318C">
              <w:t>traditions taught by her mentor;</w:t>
            </w:r>
            <w:r>
              <w:t xml:space="preserve"> however, while her portraits maintain aspects of photo-realism, other</w:t>
            </w:r>
            <w:r w:rsidRPr="00C710B0">
              <w:t xml:space="preserve"> works</w:t>
            </w:r>
            <w:r>
              <w:t xml:space="preserve"> </w:t>
            </w:r>
            <w:r w:rsidRPr="00C710B0">
              <w:t xml:space="preserve">divert from this style to include narrative elements </w:t>
            </w:r>
            <w:r>
              <w:t>reflecting the</w:t>
            </w:r>
            <w:r w:rsidRPr="00C710B0">
              <w:t xml:space="preserve"> political turmoil in Thailand.</w:t>
            </w:r>
          </w:p>
        </w:tc>
      </w:tr>
      <w:tr w:rsidR="003F0D73" w:rsidRPr="00C710B0" w14:paraId="4B2ED2A1" w14:textId="77777777" w:rsidTr="00C710B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F2949CC" w14:textId="77777777" w:rsidR="00EC5CCC" w:rsidRDefault="004C5534" w:rsidP="00064598">
            <w:pPr>
              <w:spacing w:after="0" w:line="240" w:lineRule="auto"/>
            </w:pPr>
            <w:r>
              <w:t xml:space="preserve">Thai artist </w:t>
            </w:r>
            <w:proofErr w:type="spellStart"/>
            <w:r>
              <w:t>Lawan</w:t>
            </w:r>
            <w:proofErr w:type="spellEnd"/>
            <w:r>
              <w:t xml:space="preserve"> </w:t>
            </w:r>
            <w:proofErr w:type="spellStart"/>
            <w:r>
              <w:t>Upa</w:t>
            </w:r>
            <w:proofErr w:type="spellEnd"/>
            <w:r>
              <w:t>-in was the</w:t>
            </w:r>
            <w:r w:rsidRPr="00C710B0">
              <w:t xml:space="preserve"> first female student to be granted a Bachelor of Arts in painting</w:t>
            </w:r>
            <w:r>
              <w:t xml:space="preserve"> </w:t>
            </w:r>
            <w:r w:rsidRPr="00C710B0">
              <w:t xml:space="preserve">at </w:t>
            </w:r>
            <w:proofErr w:type="spellStart"/>
            <w:r w:rsidRPr="00C710B0">
              <w:t>Silpakorn</w:t>
            </w:r>
            <w:proofErr w:type="spellEnd"/>
            <w:r w:rsidRPr="00C710B0">
              <w:t xml:space="preserve"> </w:t>
            </w:r>
            <w:r>
              <w:t xml:space="preserve">University — where she studied </w:t>
            </w:r>
            <w:r w:rsidRPr="00C710B0">
              <w:t>in the Faculty of Painting, Sculpture</w:t>
            </w:r>
            <w:r>
              <w:t>, and Graphic Arts — becoming</w:t>
            </w:r>
            <w:r w:rsidRPr="00C710B0">
              <w:t xml:space="preserve"> well known </w:t>
            </w:r>
            <w:r>
              <w:t>in</w:t>
            </w:r>
            <w:r w:rsidR="0079318C">
              <w:t xml:space="preserve"> a</w:t>
            </w:r>
            <w:r>
              <w:t xml:space="preserve"> field that was, at the time, entirely dominated by men</w:t>
            </w:r>
            <w:r w:rsidRPr="00C710B0">
              <w:t xml:space="preserve">. </w:t>
            </w:r>
            <w:r>
              <w:t xml:space="preserve">Professor </w:t>
            </w:r>
            <w:proofErr w:type="spellStart"/>
            <w:r>
              <w:t>Silpa</w:t>
            </w:r>
            <w:proofErr w:type="spellEnd"/>
            <w:r>
              <w:t xml:space="preserve"> </w:t>
            </w:r>
            <w:proofErr w:type="spellStart"/>
            <w:r>
              <w:t>Bhirasri</w:t>
            </w:r>
            <w:proofErr w:type="spellEnd"/>
            <w:r>
              <w:t xml:space="preserve"> (born </w:t>
            </w:r>
            <w:proofErr w:type="spellStart"/>
            <w:r>
              <w:rPr>
                <w:rFonts w:eastAsia="Times New Roman"/>
              </w:rPr>
              <w:t>Corrado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Feroci</w:t>
            </w:r>
            <w:proofErr w:type="spellEnd"/>
            <w:r>
              <w:rPr>
                <w:rFonts w:eastAsia="Times New Roman"/>
              </w:rPr>
              <w:t>)</w:t>
            </w:r>
            <w:r>
              <w:t xml:space="preserve">, the so-called father of Thai modern art, mentored </w:t>
            </w:r>
            <w:proofErr w:type="spellStart"/>
            <w:r>
              <w:t>Upa</w:t>
            </w:r>
            <w:proofErr w:type="spellEnd"/>
            <w:r>
              <w:t xml:space="preserve">-in, who became well known for her work in portraiture. She was offered a teaching position at </w:t>
            </w:r>
            <w:proofErr w:type="spellStart"/>
            <w:r>
              <w:t>Silpakorn</w:t>
            </w:r>
            <w:proofErr w:type="spellEnd"/>
            <w:r>
              <w:t xml:space="preserve"> prior to her graduation, and </w:t>
            </w:r>
            <w:r w:rsidRPr="00C710B0">
              <w:t xml:space="preserve">initial commissions from the Thai royal family helped to develop her reputation as an artist. </w:t>
            </w:r>
            <w:r>
              <w:t xml:space="preserve">Her style is influenced by the Western art </w:t>
            </w:r>
            <w:r w:rsidR="0079318C">
              <w:t>traditions taught by her mentor; h</w:t>
            </w:r>
            <w:r>
              <w:t>owever, while her portraits maintain aspects of photo-realism, other</w:t>
            </w:r>
            <w:r w:rsidRPr="00C710B0">
              <w:t xml:space="preserve"> works</w:t>
            </w:r>
            <w:r>
              <w:t xml:space="preserve"> </w:t>
            </w:r>
            <w:r w:rsidRPr="00C710B0">
              <w:t xml:space="preserve">divert from this style to include narrative elements </w:t>
            </w:r>
            <w:r>
              <w:t>reflecting the</w:t>
            </w:r>
            <w:r w:rsidRPr="00C710B0">
              <w:t xml:space="preserve"> political turmoil in Thailand.</w:t>
            </w:r>
          </w:p>
          <w:p w14:paraId="6E01039A" w14:textId="77777777" w:rsidR="004C5534" w:rsidRPr="00C710B0" w:rsidRDefault="004C5534" w:rsidP="00064598">
            <w:pPr>
              <w:spacing w:after="0" w:line="240" w:lineRule="auto"/>
            </w:pPr>
          </w:p>
          <w:p w14:paraId="37F42BBF" w14:textId="77777777" w:rsidR="00064598" w:rsidRPr="00C710B0" w:rsidRDefault="00EC5CCC" w:rsidP="0079318C">
            <w:pPr>
              <w:spacing w:after="0" w:line="240" w:lineRule="auto"/>
            </w:pPr>
            <w:r>
              <w:t>[File: Why</w:t>
            </w:r>
            <w:r w:rsidR="00064598" w:rsidRPr="00C710B0">
              <w:t>.jpg]</w:t>
            </w:r>
            <w:bookmarkStart w:id="0" w:name="_GoBack"/>
            <w:bookmarkEnd w:id="0"/>
          </w:p>
          <w:p w14:paraId="2D3F2185" w14:textId="77777777" w:rsidR="00064598" w:rsidRPr="00C710B0" w:rsidRDefault="00064598" w:rsidP="0079318C">
            <w:pPr>
              <w:spacing w:after="0" w:line="240" w:lineRule="auto"/>
            </w:pPr>
          </w:p>
          <w:p w14:paraId="69F5AAB4" w14:textId="77777777" w:rsidR="00064598" w:rsidRPr="00C710B0" w:rsidRDefault="00064598" w:rsidP="0079318C">
            <w:pPr>
              <w:pStyle w:val="Caption"/>
              <w:keepNext/>
              <w:spacing w:after="0"/>
            </w:pPr>
            <w:r w:rsidRPr="00C710B0">
              <w:t xml:space="preserve">Figure </w:t>
            </w:r>
            <w:r w:rsidRPr="00C710B0">
              <w:fldChar w:fldCharType="begin"/>
            </w:r>
            <w:r w:rsidRPr="00C710B0">
              <w:instrText xml:space="preserve"> SEQ Figure \* ARABIC </w:instrText>
            </w:r>
            <w:r w:rsidRPr="00C710B0">
              <w:fldChar w:fldCharType="separate"/>
            </w:r>
            <w:r>
              <w:rPr>
                <w:noProof/>
              </w:rPr>
              <w:t>1</w:t>
            </w:r>
            <w:r w:rsidRPr="00C710B0">
              <w:fldChar w:fldCharType="end"/>
            </w:r>
            <w:r w:rsidR="005B4433">
              <w:t xml:space="preserve"> </w:t>
            </w:r>
            <w:proofErr w:type="spellStart"/>
            <w:r w:rsidR="005B4433">
              <w:t>Lawan</w:t>
            </w:r>
            <w:proofErr w:type="spellEnd"/>
            <w:r w:rsidR="005B4433">
              <w:t xml:space="preserve"> </w:t>
            </w:r>
            <w:proofErr w:type="spellStart"/>
            <w:r w:rsidR="005B4433">
              <w:t>Upa</w:t>
            </w:r>
            <w:proofErr w:type="spellEnd"/>
            <w:r w:rsidR="005B4433">
              <w:t>-i</w:t>
            </w:r>
            <w:r w:rsidRPr="00C710B0">
              <w:t xml:space="preserve">n, </w:t>
            </w:r>
            <w:r w:rsidRPr="00C710B0">
              <w:rPr>
                <w:i/>
              </w:rPr>
              <w:t>Why</w:t>
            </w:r>
            <w:proofErr w:type="gramStart"/>
            <w:r w:rsidRPr="00C710B0">
              <w:rPr>
                <w:i/>
              </w:rPr>
              <w:t>?,</w:t>
            </w:r>
            <w:proofErr w:type="gramEnd"/>
            <w:r w:rsidRPr="00C710B0">
              <w:t xml:space="preserve"> 1993, oil on canvas, 120.5 x 101 cm, collection of the artist. </w:t>
            </w:r>
          </w:p>
          <w:p w14:paraId="10A2AEDC" w14:textId="77777777" w:rsidR="00064598" w:rsidRPr="00C710B0" w:rsidRDefault="00064598" w:rsidP="0079318C">
            <w:pPr>
              <w:pStyle w:val="Caption"/>
              <w:keepNext/>
              <w:spacing w:after="0"/>
            </w:pPr>
            <w:hyperlink r:id="rId9" w:history="1">
              <w:r w:rsidRPr="00C710B0">
                <w:rPr>
                  <w:rStyle w:val="Hyperlink"/>
                  <w:sz w:val="22"/>
                  <w:szCs w:val="22"/>
                </w:rPr>
                <w:t>http://rama9art.org/lawan/inde</w:t>
              </w:r>
              <w:r w:rsidRPr="00C710B0">
                <w:rPr>
                  <w:rStyle w:val="Hyperlink"/>
                  <w:sz w:val="22"/>
                  <w:szCs w:val="22"/>
                </w:rPr>
                <w:t>x</w:t>
              </w:r>
              <w:r w:rsidRPr="00C710B0">
                <w:rPr>
                  <w:rStyle w:val="Hyperlink"/>
                  <w:sz w:val="22"/>
                  <w:szCs w:val="22"/>
                </w:rPr>
                <w:t>.html</w:t>
              </w:r>
            </w:hyperlink>
            <w:r w:rsidRPr="00C710B0">
              <w:t xml:space="preserve"> </w:t>
            </w:r>
          </w:p>
          <w:p w14:paraId="4C1ADDE0" w14:textId="77777777" w:rsidR="00064598" w:rsidRPr="00C710B0" w:rsidRDefault="00064598" w:rsidP="00064598">
            <w:pPr>
              <w:spacing w:after="0" w:line="240" w:lineRule="auto"/>
            </w:pPr>
          </w:p>
          <w:p w14:paraId="3DBEBDCE" w14:textId="77777777" w:rsidR="00B17154" w:rsidRPr="00B17154" w:rsidRDefault="00B17154" w:rsidP="00373BE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After accepting a commission to paint a portrait of Field Marshal </w:t>
            </w:r>
            <w:proofErr w:type="spellStart"/>
            <w:r>
              <w:rPr>
                <w:rFonts w:eastAsia="Times New Roman"/>
              </w:rPr>
              <w:t>Thanom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Kittikachorn</w:t>
            </w:r>
            <w:proofErr w:type="spellEnd"/>
            <w:r>
              <w:rPr>
                <w:rFonts w:eastAsia="Times New Roman"/>
              </w:rPr>
              <w:t xml:space="preserve"> in 1973 (Thailand’s contentious military dictator from 1963-1973), </w:t>
            </w:r>
            <w:proofErr w:type="spellStart"/>
            <w:r>
              <w:rPr>
                <w:rFonts w:eastAsia="Times New Roman"/>
              </w:rPr>
              <w:t>Upa</w:t>
            </w:r>
            <w:proofErr w:type="spellEnd"/>
            <w:r>
              <w:rPr>
                <w:rFonts w:eastAsia="Times New Roman"/>
              </w:rPr>
              <w:t>-in was accused of being a right-wing tyrant (</w:t>
            </w:r>
            <w:proofErr w:type="spellStart"/>
            <w:r>
              <w:rPr>
                <w:rFonts w:eastAsia="Times New Roman"/>
              </w:rPr>
              <w:t>Upa</w:t>
            </w:r>
            <w:proofErr w:type="spellEnd"/>
            <w:r>
              <w:rPr>
                <w:rFonts w:eastAsia="Times New Roman"/>
              </w:rPr>
              <w:t xml:space="preserve">-in repeatedly denied these claims). In 1976, following rumours of her involvement in a performance art piece staged by </w:t>
            </w:r>
            <w:proofErr w:type="spellStart"/>
            <w:r>
              <w:rPr>
                <w:rFonts w:eastAsia="Times New Roman"/>
              </w:rPr>
              <w:t>Thammasat</w:t>
            </w:r>
            <w:proofErr w:type="spellEnd"/>
            <w:r>
              <w:rPr>
                <w:rFonts w:eastAsia="Times New Roman"/>
              </w:rPr>
              <w:t xml:space="preserve"> University students protesting the return of the exiled </w:t>
            </w:r>
            <w:proofErr w:type="spellStart"/>
            <w:r>
              <w:rPr>
                <w:rFonts w:eastAsia="Times New Roman"/>
              </w:rPr>
              <w:t>Kittikachorn</w:t>
            </w:r>
            <w:proofErr w:type="spellEnd"/>
            <w:r>
              <w:rPr>
                <w:rFonts w:eastAsia="Times New Roman"/>
              </w:rPr>
              <w:t xml:space="preserve">, she was accused of being a communist. Days later, the protest triggered a violent massacre of students by right wing militants and government forces. </w:t>
            </w:r>
            <w:proofErr w:type="spellStart"/>
            <w:r>
              <w:rPr>
                <w:rFonts w:eastAsia="Times New Roman"/>
              </w:rPr>
              <w:t>Upa</w:t>
            </w:r>
            <w:proofErr w:type="spellEnd"/>
            <w:r>
              <w:rPr>
                <w:rFonts w:eastAsia="Times New Roman"/>
              </w:rPr>
              <w:t xml:space="preserve">-in revisited the tumultuous effects of her country's political unrest in later works, including her 1993 painting, </w:t>
            </w:r>
            <w:r w:rsidRPr="00B17154">
              <w:rPr>
                <w:rFonts w:eastAsia="Times New Roman"/>
                <w:i/>
              </w:rPr>
              <w:t>Why</w:t>
            </w:r>
            <w:proofErr w:type="gramStart"/>
            <w:r w:rsidRPr="00B17154">
              <w:rPr>
                <w:rFonts w:eastAsia="Times New Roman"/>
                <w:i/>
              </w:rPr>
              <w:t>?</w:t>
            </w:r>
            <w:r w:rsidRPr="00B17154">
              <w:rPr>
                <w:rFonts w:eastAsia="Times New Roman"/>
              </w:rPr>
              <w:t>,</w:t>
            </w:r>
            <w:proofErr w:type="gramEnd"/>
            <w:r w:rsidRPr="00B17154">
              <w:rPr>
                <w:rFonts w:eastAsia="Times New Roman"/>
                <w:i/>
              </w:rPr>
              <w:t xml:space="preserve"> </w:t>
            </w:r>
            <w:r w:rsidRPr="00B17154">
              <w:rPr>
                <w:rFonts w:eastAsia="Times New Roman"/>
              </w:rPr>
              <w:t xml:space="preserve">in which she </w:t>
            </w:r>
            <w:r>
              <w:rPr>
                <w:rFonts w:eastAsia="Times New Roman"/>
              </w:rPr>
              <w:t>re-examines</w:t>
            </w:r>
            <w:r w:rsidRPr="00B17154">
              <w:rPr>
                <w:rFonts w:eastAsia="Times New Roman"/>
              </w:rPr>
              <w:t xml:space="preserve"> her experience of the 1976 massacre. </w:t>
            </w:r>
          </w:p>
          <w:p w14:paraId="59846319" w14:textId="77777777" w:rsidR="00B17154" w:rsidRPr="00B17154" w:rsidRDefault="00B17154" w:rsidP="00373BE7">
            <w:pPr>
              <w:spacing w:after="0" w:line="240" w:lineRule="auto"/>
              <w:rPr>
                <w:rFonts w:eastAsia="Times New Roman"/>
              </w:rPr>
            </w:pPr>
          </w:p>
          <w:p w14:paraId="46DA9910" w14:textId="77777777" w:rsidR="003F0D73" w:rsidRPr="00C710B0" w:rsidRDefault="00EC5CCC" w:rsidP="00373BE7">
            <w:pPr>
              <w:spacing w:after="0" w:line="240" w:lineRule="auto"/>
            </w:pPr>
            <w:proofErr w:type="spellStart"/>
            <w:r>
              <w:t>Upa</w:t>
            </w:r>
            <w:proofErr w:type="spellEnd"/>
            <w:r>
              <w:t>-i</w:t>
            </w:r>
            <w:r w:rsidR="00122F64">
              <w:t>n</w:t>
            </w:r>
            <w:r w:rsidR="00064598" w:rsidRPr="00C710B0">
              <w:t xml:space="preserve"> bega</w:t>
            </w:r>
            <w:r w:rsidR="00373BE7">
              <w:t xml:space="preserve">n teaching at </w:t>
            </w:r>
            <w:proofErr w:type="spellStart"/>
            <w:r w:rsidR="00373BE7">
              <w:t>Silpakorn</w:t>
            </w:r>
            <w:proofErr w:type="spellEnd"/>
            <w:r w:rsidR="00373BE7">
              <w:t xml:space="preserve"> prior her</w:t>
            </w:r>
            <w:r w:rsidR="00064598" w:rsidRPr="00C710B0">
              <w:t xml:space="preserve"> graduation and it was only in 2012</w:t>
            </w:r>
            <w:r w:rsidR="001F5B25">
              <w:t>,</w:t>
            </w:r>
            <w:r w:rsidR="00064598" w:rsidRPr="00C710B0">
              <w:t xml:space="preserve"> at the age of </w:t>
            </w:r>
            <w:r w:rsidR="00064598" w:rsidRPr="00C710B0">
              <w:lastRenderedPageBreak/>
              <w:t>seventy-six</w:t>
            </w:r>
            <w:r w:rsidR="001F5B25">
              <w:t>,</w:t>
            </w:r>
            <w:r w:rsidR="00064598" w:rsidRPr="00C710B0">
              <w:t xml:space="preserve"> that she retired from teaching due to poor health. For over forty years </w:t>
            </w:r>
            <w:proofErr w:type="spellStart"/>
            <w:r>
              <w:t>Upa</w:t>
            </w:r>
            <w:proofErr w:type="spellEnd"/>
            <w:r>
              <w:t>-i</w:t>
            </w:r>
            <w:r w:rsidR="00373BE7">
              <w:t>n</w:t>
            </w:r>
            <w:r w:rsidR="00064598" w:rsidRPr="00C710B0">
              <w:t xml:space="preserve"> has exhibited extensively in Thailand, winning numerous prestigious national art prizes and holding a number of retrospective solo exhibitions. Recently she has held retrospectives of her work at </w:t>
            </w:r>
            <w:proofErr w:type="spellStart"/>
            <w:r w:rsidR="00064598" w:rsidRPr="00C710B0">
              <w:t>Silpakorn</w:t>
            </w:r>
            <w:proofErr w:type="spellEnd"/>
            <w:r w:rsidR="00064598" w:rsidRPr="00C710B0">
              <w:t xml:space="preserve"> University's Art Centre and The Queens Gallery in Bangkok.</w:t>
            </w:r>
          </w:p>
        </w:tc>
      </w:tr>
      <w:tr w:rsidR="003235A7" w:rsidRPr="00C710B0" w14:paraId="047D30ED" w14:textId="77777777" w:rsidTr="00C710B0">
        <w:tc>
          <w:tcPr>
            <w:tcW w:w="9016" w:type="dxa"/>
            <w:shd w:val="clear" w:color="auto" w:fill="auto"/>
          </w:tcPr>
          <w:p w14:paraId="5E533FD5" w14:textId="77777777" w:rsidR="003235A7" w:rsidRPr="00C710B0" w:rsidRDefault="003235A7" w:rsidP="00C710B0">
            <w:pPr>
              <w:spacing w:after="0" w:line="240" w:lineRule="auto"/>
            </w:pPr>
            <w:r w:rsidRPr="00C710B0">
              <w:rPr>
                <w:u w:val="single"/>
              </w:rPr>
              <w:lastRenderedPageBreak/>
              <w:t>Further reading</w:t>
            </w:r>
            <w:r w:rsidRPr="00C710B0">
              <w:t>:</w:t>
            </w:r>
          </w:p>
          <w:p w14:paraId="3AC4A3F3" w14:textId="77777777" w:rsidR="003235A7" w:rsidRDefault="0079318C" w:rsidP="00F559A0">
            <w:pPr>
              <w:spacing w:after="0" w:line="240" w:lineRule="auto"/>
              <w:rPr>
                <w:noProof/>
                <w:lang w:val="en-US"/>
              </w:rPr>
            </w:pPr>
            <w:sdt>
              <w:sdtPr>
                <w:rPr>
                  <w:noProof/>
                  <w:lang w:val="en-US"/>
                </w:rPr>
                <w:id w:val="-1554306040"/>
                <w:citation/>
              </w:sdtPr>
              <w:sdtContent>
                <w:r>
                  <w:rPr>
                    <w:noProof/>
                    <w:lang w:val="en-US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Nit13 \l 1033 </w:instrText>
                </w:r>
                <w:r>
                  <w:rPr>
                    <w:noProof/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(National Gallery of Thailand)</w:t>
                </w:r>
                <w:r>
                  <w:rPr>
                    <w:noProof/>
                    <w:lang w:val="en-US"/>
                  </w:rPr>
                  <w:fldChar w:fldCharType="end"/>
                </w:r>
              </w:sdtContent>
            </w:sdt>
          </w:p>
          <w:p w14:paraId="24D26564" w14:textId="77777777" w:rsidR="0079318C" w:rsidRDefault="0079318C" w:rsidP="00F559A0">
            <w:pPr>
              <w:spacing w:after="0" w:line="240" w:lineRule="auto"/>
            </w:pPr>
          </w:p>
          <w:p w14:paraId="36886513" w14:textId="77777777" w:rsidR="00F559A0" w:rsidRDefault="0079318C" w:rsidP="00F559A0">
            <w:pPr>
              <w:spacing w:after="0" w:line="240" w:lineRule="auto"/>
              <w:rPr>
                <w:noProof/>
                <w:lang w:val="en-US"/>
              </w:rPr>
            </w:pPr>
            <w:sdt>
              <w:sdtPr>
                <w:rPr>
                  <w:noProof/>
                  <w:lang w:val="en-US"/>
                </w:rPr>
                <w:id w:val="-524028864"/>
                <w:citation/>
              </w:sdtPr>
              <w:sdtContent>
                <w:r>
                  <w:rPr>
                    <w:noProof/>
                    <w:lang w:val="en-US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Pos92 \l 1033 </w:instrText>
                </w:r>
                <w:r>
                  <w:rPr>
                    <w:noProof/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(Poshyananda)</w:t>
                </w:r>
                <w:r>
                  <w:rPr>
                    <w:noProof/>
                    <w:lang w:val="en-US"/>
                  </w:rPr>
                  <w:fldChar w:fldCharType="end"/>
                </w:r>
              </w:sdtContent>
            </w:sdt>
          </w:p>
          <w:p w14:paraId="299A6923" w14:textId="77777777" w:rsidR="0079318C" w:rsidRDefault="0079318C" w:rsidP="00F559A0">
            <w:pPr>
              <w:spacing w:after="0" w:line="240" w:lineRule="auto"/>
            </w:pPr>
          </w:p>
          <w:p w14:paraId="23C03863" w14:textId="77777777" w:rsidR="0079318C" w:rsidRDefault="0079318C" w:rsidP="00F559A0">
            <w:pPr>
              <w:spacing w:after="0" w:line="240" w:lineRule="auto"/>
              <w:rPr>
                <w:noProof/>
                <w:lang w:val="en-US"/>
              </w:rPr>
            </w:pPr>
            <w:sdt>
              <w:sdtPr>
                <w:rPr>
                  <w:noProof/>
                  <w:lang w:val="en-US"/>
                </w:rPr>
                <w:id w:val="-1185824486"/>
                <w:citation/>
              </w:sdtPr>
              <w:sdtContent>
                <w:r>
                  <w:rPr>
                    <w:noProof/>
                    <w:lang w:val="en-US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Ram15 \l 1033 </w:instrText>
                </w:r>
                <w:r>
                  <w:rPr>
                    <w:noProof/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(Rama JX Art Museum )</w:t>
                </w:r>
                <w:r>
                  <w:rPr>
                    <w:noProof/>
                    <w:lang w:val="en-US"/>
                  </w:rPr>
                  <w:fldChar w:fldCharType="end"/>
                </w:r>
              </w:sdtContent>
            </w:sdt>
          </w:p>
          <w:p w14:paraId="203FEB2F" w14:textId="77777777" w:rsidR="0079318C" w:rsidRDefault="0079318C" w:rsidP="00F559A0">
            <w:pPr>
              <w:spacing w:after="0" w:line="240" w:lineRule="auto"/>
              <w:rPr>
                <w:noProof/>
                <w:lang w:val="en-US"/>
              </w:rPr>
            </w:pPr>
          </w:p>
          <w:p w14:paraId="4F2E2CE9" w14:textId="77777777" w:rsidR="00F559A0" w:rsidRDefault="0079318C" w:rsidP="00F559A0">
            <w:pPr>
              <w:spacing w:after="0" w:line="240" w:lineRule="auto"/>
              <w:rPr>
                <w:noProof/>
                <w:lang w:val="en-US"/>
              </w:rPr>
            </w:pPr>
            <w:sdt>
              <w:sdtPr>
                <w:rPr>
                  <w:noProof/>
                  <w:lang w:val="en-US"/>
                </w:rPr>
                <w:id w:val="-1957549992"/>
                <w:citation/>
              </w:sdtPr>
              <w:sdtContent>
                <w:r>
                  <w:rPr>
                    <w:noProof/>
                    <w:lang w:val="en-US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Sil15 \l 1033 </w:instrText>
                </w:r>
                <w:r>
                  <w:rPr>
                    <w:noProof/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(Silpa Phirasri National Museum)</w:t>
                </w:r>
                <w:r>
                  <w:rPr>
                    <w:noProof/>
                    <w:lang w:val="en-US"/>
                  </w:rPr>
                  <w:fldChar w:fldCharType="end"/>
                </w:r>
              </w:sdtContent>
            </w:sdt>
          </w:p>
          <w:p w14:paraId="397DC162" w14:textId="77777777" w:rsidR="0079318C" w:rsidRDefault="0079318C" w:rsidP="00F559A0">
            <w:pPr>
              <w:spacing w:after="0" w:line="240" w:lineRule="auto"/>
            </w:pPr>
          </w:p>
          <w:p w14:paraId="2870A52B" w14:textId="77777777" w:rsidR="00F559A0" w:rsidRPr="00C710B0" w:rsidRDefault="0079318C" w:rsidP="00F559A0">
            <w:pPr>
              <w:spacing w:after="0" w:line="240" w:lineRule="auto"/>
            </w:pPr>
            <w:sdt>
              <w:sdtPr>
                <w:rPr>
                  <w:noProof/>
                  <w:lang w:val="en-US"/>
                </w:rPr>
                <w:id w:val="1451355019"/>
                <w:citation/>
              </w:sdtPr>
              <w:sdtContent>
                <w:r>
                  <w:rPr>
                    <w:noProof/>
                    <w:lang w:val="en-US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Wen13 \l 1033 </w:instrText>
                </w:r>
                <w:r>
                  <w:rPr>
                    <w:noProof/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(Wenin)</w:t>
                </w:r>
                <w:r>
                  <w:rPr>
                    <w:noProof/>
                    <w:lang w:val="en-US"/>
                  </w:rPr>
                  <w:fldChar w:fldCharType="end"/>
                </w:r>
              </w:sdtContent>
            </w:sdt>
          </w:p>
        </w:tc>
      </w:tr>
    </w:tbl>
    <w:p w14:paraId="51CAA07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037FC" w14:textId="77777777" w:rsidR="00E336FF" w:rsidRDefault="00E336FF" w:rsidP="007A0D55">
      <w:pPr>
        <w:spacing w:after="0" w:line="240" w:lineRule="auto"/>
      </w:pPr>
      <w:r>
        <w:separator/>
      </w:r>
    </w:p>
  </w:endnote>
  <w:endnote w:type="continuationSeparator" w:id="0">
    <w:p w14:paraId="12F7FDA5" w14:textId="77777777" w:rsidR="00E336FF" w:rsidRDefault="00E336F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A705C" w14:textId="77777777" w:rsidR="00E336FF" w:rsidRDefault="00E336FF" w:rsidP="007A0D55">
      <w:pPr>
        <w:spacing w:after="0" w:line="240" w:lineRule="auto"/>
      </w:pPr>
      <w:r>
        <w:separator/>
      </w:r>
    </w:p>
  </w:footnote>
  <w:footnote w:type="continuationSeparator" w:id="0">
    <w:p w14:paraId="0AE49636" w14:textId="77777777" w:rsidR="00E336FF" w:rsidRDefault="00E336F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DDE7E" w14:textId="77777777" w:rsidR="001004BD" w:rsidRDefault="001004BD">
    <w:pPr>
      <w:pStyle w:val="Header"/>
    </w:pPr>
    <w:r w:rsidRPr="00C710B0">
      <w:rPr>
        <w:b/>
        <w:color w:val="7F7F7F"/>
      </w:rPr>
      <w:t>Taylor &amp; Francis</w:t>
    </w:r>
    <w:r w:rsidRPr="00C710B0">
      <w:rPr>
        <w:color w:val="7F7F7F"/>
      </w:rPr>
      <w:t xml:space="preserve"> – </w:t>
    </w:r>
    <w:proofErr w:type="spellStart"/>
    <w:r w:rsidRPr="00C710B0">
      <w:rPr>
        <w:i/>
        <w:color w:val="7F7F7F"/>
      </w:rPr>
      <w:t>Encyclopedia</w:t>
    </w:r>
    <w:proofErr w:type="spellEnd"/>
    <w:r w:rsidRPr="00C710B0">
      <w:rPr>
        <w:i/>
        <w:color w:val="7F7F7F"/>
      </w:rPr>
      <w:t xml:space="preserve"> of Modernism</w:t>
    </w:r>
  </w:p>
  <w:p w14:paraId="54AD5EEA" w14:textId="77777777" w:rsidR="001004BD" w:rsidRDefault="001004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64"/>
    <w:rsid w:val="00032559"/>
    <w:rsid w:val="00045634"/>
    <w:rsid w:val="00052040"/>
    <w:rsid w:val="00064598"/>
    <w:rsid w:val="000B25AE"/>
    <w:rsid w:val="000B55AB"/>
    <w:rsid w:val="000D24DC"/>
    <w:rsid w:val="001004BD"/>
    <w:rsid w:val="00101B2E"/>
    <w:rsid w:val="00116FA0"/>
    <w:rsid w:val="00122F64"/>
    <w:rsid w:val="0015114C"/>
    <w:rsid w:val="001A21F3"/>
    <w:rsid w:val="001A2537"/>
    <w:rsid w:val="001A6A06"/>
    <w:rsid w:val="001F5B25"/>
    <w:rsid w:val="00210C03"/>
    <w:rsid w:val="002162E2"/>
    <w:rsid w:val="00225C5A"/>
    <w:rsid w:val="00230B10"/>
    <w:rsid w:val="00234353"/>
    <w:rsid w:val="00244BB0"/>
    <w:rsid w:val="00282655"/>
    <w:rsid w:val="00292626"/>
    <w:rsid w:val="002A0A0D"/>
    <w:rsid w:val="002B0B37"/>
    <w:rsid w:val="0030662D"/>
    <w:rsid w:val="003235A7"/>
    <w:rsid w:val="003677B6"/>
    <w:rsid w:val="00373BE7"/>
    <w:rsid w:val="00397A51"/>
    <w:rsid w:val="003C1A3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3450"/>
    <w:rsid w:val="004C5534"/>
    <w:rsid w:val="004E5896"/>
    <w:rsid w:val="00513EE6"/>
    <w:rsid w:val="00534F8F"/>
    <w:rsid w:val="00590035"/>
    <w:rsid w:val="005B177E"/>
    <w:rsid w:val="005B24F3"/>
    <w:rsid w:val="005B3921"/>
    <w:rsid w:val="005B4433"/>
    <w:rsid w:val="005F26D7"/>
    <w:rsid w:val="005F5450"/>
    <w:rsid w:val="006161BB"/>
    <w:rsid w:val="006D0412"/>
    <w:rsid w:val="007411B9"/>
    <w:rsid w:val="00780D95"/>
    <w:rsid w:val="00780DC7"/>
    <w:rsid w:val="0079318C"/>
    <w:rsid w:val="007A0D55"/>
    <w:rsid w:val="007B3377"/>
    <w:rsid w:val="007E5F44"/>
    <w:rsid w:val="00821DE3"/>
    <w:rsid w:val="00846CE1"/>
    <w:rsid w:val="008A5B87"/>
    <w:rsid w:val="008D1D64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2A59"/>
    <w:rsid w:val="00B17154"/>
    <w:rsid w:val="00B219AE"/>
    <w:rsid w:val="00B33145"/>
    <w:rsid w:val="00B574C9"/>
    <w:rsid w:val="00B63277"/>
    <w:rsid w:val="00B72D82"/>
    <w:rsid w:val="00BA12A0"/>
    <w:rsid w:val="00BC39C9"/>
    <w:rsid w:val="00BE5BF7"/>
    <w:rsid w:val="00BF40E1"/>
    <w:rsid w:val="00C13C56"/>
    <w:rsid w:val="00C27FAB"/>
    <w:rsid w:val="00C358D4"/>
    <w:rsid w:val="00C6296B"/>
    <w:rsid w:val="00C710B0"/>
    <w:rsid w:val="00CC586D"/>
    <w:rsid w:val="00CF1542"/>
    <w:rsid w:val="00CF3EC5"/>
    <w:rsid w:val="00D656DA"/>
    <w:rsid w:val="00D83300"/>
    <w:rsid w:val="00DB1C21"/>
    <w:rsid w:val="00DC6B48"/>
    <w:rsid w:val="00DF01B0"/>
    <w:rsid w:val="00E336FF"/>
    <w:rsid w:val="00E85A05"/>
    <w:rsid w:val="00E95829"/>
    <w:rsid w:val="00E9607E"/>
    <w:rsid w:val="00EA606C"/>
    <w:rsid w:val="00EB0C8C"/>
    <w:rsid w:val="00EB51FD"/>
    <w:rsid w:val="00EB77DB"/>
    <w:rsid w:val="00EC5CCC"/>
    <w:rsid w:val="00ED139F"/>
    <w:rsid w:val="00EF74F7"/>
    <w:rsid w:val="00F36937"/>
    <w:rsid w:val="00F559A0"/>
    <w:rsid w:val="00F60F53"/>
    <w:rsid w:val="00F940CC"/>
    <w:rsid w:val="00FA1925"/>
    <w:rsid w:val="00FB11DE"/>
    <w:rsid w:val="00FB589A"/>
    <w:rsid w:val="00FB7317"/>
    <w:rsid w:val="00FD7B3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A8E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ＭＳ ゴシック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ＭＳ ゴシック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ＭＳ ゴシック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ＭＳ ゴシック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ＭＳ ゴシック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ＭＳ ゴシック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D1D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1D64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rsid w:val="008D1D64"/>
    <w:pPr>
      <w:spacing w:after="0" w:line="240" w:lineRule="auto"/>
    </w:pPr>
    <w:rPr>
      <w:rFonts w:ascii="Cordia New" w:eastAsia="Times New Roman" w:hAnsi="Cordia New" w:cs="Cordia New"/>
      <w:sz w:val="32"/>
      <w:szCs w:val="32"/>
      <w:lang w:val="en-US" w:bidi="th-TH"/>
    </w:rPr>
  </w:style>
  <w:style w:type="character" w:customStyle="1" w:styleId="BodyTextChar">
    <w:name w:val="Body Text Char"/>
    <w:link w:val="BodyText"/>
    <w:rsid w:val="008D1D64"/>
    <w:rPr>
      <w:rFonts w:ascii="Cordia New" w:eastAsia="Times New Roman" w:hAnsi="Cordia New" w:cs="Cordia New"/>
      <w:sz w:val="32"/>
      <w:szCs w:val="32"/>
      <w:lang w:val="en-US" w:bidi="th-TH"/>
    </w:rPr>
  </w:style>
  <w:style w:type="character" w:styleId="Hyperlink">
    <w:name w:val="Hyperlink"/>
    <w:uiPriority w:val="99"/>
    <w:unhideWhenUsed/>
    <w:rsid w:val="008D1D64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D1D64"/>
    <w:pPr>
      <w:spacing w:after="200" w:line="240" w:lineRule="auto"/>
    </w:pPr>
    <w:rPr>
      <w:b/>
      <w:bCs/>
      <w:color w:val="5B9BD5"/>
      <w:sz w:val="18"/>
      <w:szCs w:val="18"/>
    </w:rPr>
  </w:style>
  <w:style w:type="character" w:styleId="FollowedHyperlink">
    <w:name w:val="FollowedHyperlink"/>
    <w:uiPriority w:val="99"/>
    <w:semiHidden/>
    <w:rsid w:val="001F5B2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ＭＳ ゴシック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ＭＳ ゴシック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ＭＳ ゴシック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ＭＳ ゴシック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ＭＳ ゴシック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ＭＳ ゴシック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D1D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1D64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rsid w:val="008D1D64"/>
    <w:pPr>
      <w:spacing w:after="0" w:line="240" w:lineRule="auto"/>
    </w:pPr>
    <w:rPr>
      <w:rFonts w:ascii="Cordia New" w:eastAsia="Times New Roman" w:hAnsi="Cordia New" w:cs="Cordia New"/>
      <w:sz w:val="32"/>
      <w:szCs w:val="32"/>
      <w:lang w:val="en-US" w:bidi="th-TH"/>
    </w:rPr>
  </w:style>
  <w:style w:type="character" w:customStyle="1" w:styleId="BodyTextChar">
    <w:name w:val="Body Text Char"/>
    <w:link w:val="BodyText"/>
    <w:rsid w:val="008D1D64"/>
    <w:rPr>
      <w:rFonts w:ascii="Cordia New" w:eastAsia="Times New Roman" w:hAnsi="Cordia New" w:cs="Cordia New"/>
      <w:sz w:val="32"/>
      <w:szCs w:val="32"/>
      <w:lang w:val="en-US" w:bidi="th-TH"/>
    </w:rPr>
  </w:style>
  <w:style w:type="character" w:styleId="Hyperlink">
    <w:name w:val="Hyperlink"/>
    <w:uiPriority w:val="99"/>
    <w:unhideWhenUsed/>
    <w:rsid w:val="008D1D64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D1D64"/>
    <w:pPr>
      <w:spacing w:after="200" w:line="240" w:lineRule="auto"/>
    </w:pPr>
    <w:rPr>
      <w:b/>
      <w:bCs/>
      <w:color w:val="5B9BD5"/>
      <w:sz w:val="18"/>
      <w:szCs w:val="18"/>
    </w:rPr>
  </w:style>
  <w:style w:type="character" w:styleId="FollowedHyperlink">
    <w:name w:val="FollowedHyperlink"/>
    <w:uiPriority w:val="99"/>
    <w:semiHidden/>
    <w:rsid w:val="001F5B2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ama9art.org/lawan/index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Nit13</b:Tag>
    <b:SourceType>Book</b:SourceType>
    <b:Guid>{ABD64CC4-97C6-4444-BADE-5F84E8DE9393}</b:Guid>
    <b:Title>Nitthasakan Chitwit lae Phonngan: Ajan Lawan Upa-In (An Exhibition of Life and Works: Lawan Upa-In)</b:Title>
    <b:Publisher>National Gallery of Thailand</b:Publisher>
    <b:City>2013</b:City>
    <b:Year>2013</b:Year>
    <b:Author>
      <b:Author>
        <b:Corporate>National Gallery of Thailand</b:Corporate>
      </b:Author>
    </b:Author>
    <b:RefOrder>1</b:RefOrder>
  </b:Source>
  <b:Source>
    <b:Tag>Pos92</b:Tag>
    <b:SourceType>Book</b:SourceType>
    <b:Guid>{330D7322-CB6C-894C-8FD4-E0637E1B665F}</b:Guid>
    <b:Title>Modern Art in Thailand in the Nineteenth and Twentieth Centuries</b:Title>
    <b:City>Singapore</b:City>
    <b:Publisher>Oxford UP</b:Publisher>
    <b:Year>1992</b:Year>
    <b:Author>
      <b:Author>
        <b:NameList>
          <b:Person>
            <b:Last>Poshyananda</b:Last>
            <b:First>Apinan</b:First>
          </b:Person>
        </b:NameList>
      </b:Author>
    </b:Author>
    <b:RefOrder>2</b:RefOrder>
  </b:Source>
  <b:Source>
    <b:Tag>Ram15</b:Tag>
    <b:SourceType>InternetSite</b:SourceType>
    <b:Guid>{7339AE48-6ED2-BB45-AF09-F21F35F4F9F8}</b:Guid>
    <b:Title>Lawan Upa-in</b:Title>
    <b:Author>
      <b:Author>
        <b:Corporate>Rama JX Art Museum </b:Corporate>
      </b:Author>
    </b:Author>
    <b:URL>http://rama9art.org/lawan/index.html</b:URL>
    <b:YearAccessed>2015</b:YearAccessed>
    <b:MonthAccessed>01</b:MonthAccessed>
    <b:DayAccessed>05</b:DayAccessed>
    <b:RefOrder>3</b:RefOrder>
  </b:Source>
  <b:Source>
    <b:Tag>Sil15</b:Tag>
    <b:SourceType>InternetSite</b:SourceType>
    <b:Guid>{8483BB07-09E7-3D40-A5BE-F805B2171AC2}</b:Guid>
    <b:Author>
      <b:Author>
        <b:Corporate>Silpa Phirasri National Museum</b:Corporate>
      </b:Author>
    </b:Author>
    <b:Title>Silpa Phirasri National Museum</b:Title>
    <b:URL>http://www.nationalmuseums.finearts.go.th/thaimuseum_eng/silpa/history.html</b:URL>
    <b:YearAccessed>2015</b:YearAccessed>
    <b:MonthAccessed>01</b:MonthAccessed>
    <b:DayAccessed>05</b:DayAccessed>
    <b:RefOrder>4</b:RefOrder>
  </b:Source>
  <b:Source>
    <b:Tag>Wen13</b:Tag>
    <b:SourceType>DocumentFromInternetSite</b:SourceType>
    <b:Guid>{DE1ADFFF-0CA9-5C4D-9F61-A49F8FA9B0F5}</b:Guid>
    <b:Title>There by the grace of art: Portrait Artist Lawan Upa-in livesthe life of art amidst political turmoil</b:Title>
    <b:InternetSiteTitle>Bangkok Post</b:InternetSiteTitle>
    <b:URL>http://www.bangkokpost.com/print/330458/</b:URL>
    <b:Year>2013</b:Year>
    <b:Month>12</b:Month>
    <b:Day>01</b:Day>
    <b:YearAccessed>2015</b:YearAccessed>
    <b:MonthAccessed>01</b:MonthAccessed>
    <b:DayAccessed>05</b:DayAccessed>
    <b:Author>
      <b:Author>
        <b:NameList>
          <b:Person>
            <b:Last>Wenin</b:Last>
            <b:First>Samila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33E619D-3629-BA40-AB73-5BB81DB2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542</Words>
  <Characters>3091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Links>
    <vt:vector size="6" baseType="variant">
      <vt:variant>
        <vt:i4>1966097</vt:i4>
      </vt:variant>
      <vt:variant>
        <vt:i4>3</vt:i4>
      </vt:variant>
      <vt:variant>
        <vt:i4>0</vt:i4>
      </vt:variant>
      <vt:variant>
        <vt:i4>5</vt:i4>
      </vt:variant>
      <vt:variant>
        <vt:lpwstr>http://rama9art.org/lawan/index.html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</cp:revision>
  <dcterms:created xsi:type="dcterms:W3CDTF">2015-01-24T16:18:00Z</dcterms:created>
  <dcterms:modified xsi:type="dcterms:W3CDTF">2015-01-24T16:28:00Z</dcterms:modified>
</cp:coreProperties>
</file>