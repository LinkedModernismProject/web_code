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3BB0B0" w14:textId="77777777" w:rsidTr="00922950">
        <w:tc>
          <w:tcPr>
            <w:tcW w:w="491" w:type="dxa"/>
            <w:vMerge w:val="restart"/>
            <w:shd w:val="clear" w:color="auto" w:fill="A6A6A6" w:themeFill="background1" w:themeFillShade="A6"/>
            <w:textDirection w:val="btLr"/>
          </w:tcPr>
          <w:p w14:paraId="514AD2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C804127A82F4478FEEB000245F5D82"/>
            </w:placeholder>
            <w:showingPlcHdr/>
            <w:dropDownList>
              <w:listItem w:displayText="Dr." w:value="Dr."/>
              <w:listItem w:displayText="Prof." w:value="Prof."/>
            </w:dropDownList>
          </w:sdtPr>
          <w:sdtContent>
            <w:tc>
              <w:tcPr>
                <w:tcW w:w="1259" w:type="dxa"/>
              </w:tcPr>
              <w:p w14:paraId="3E82C6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B7512CA81006B449A4CCD4A4CEF6791"/>
            </w:placeholder>
            <w:text/>
          </w:sdtPr>
          <w:sdtContent>
            <w:tc>
              <w:tcPr>
                <w:tcW w:w="2073" w:type="dxa"/>
              </w:tcPr>
              <w:p w14:paraId="39FFEE38" w14:textId="77777777" w:rsidR="00B574C9" w:rsidRDefault="00D0144D" w:rsidP="00D0144D">
                <w:r>
                  <w:t xml:space="preserve">Ricardo </w:t>
                </w:r>
              </w:p>
            </w:tc>
          </w:sdtContent>
        </w:sdt>
        <w:sdt>
          <w:sdtPr>
            <w:alias w:val="Middle name"/>
            <w:tag w:val="authorMiddleName"/>
            <w:id w:val="-2076034781"/>
            <w:placeholder>
              <w:docPart w:val="CC6ED2D125388941B1DD1658DC904A29"/>
            </w:placeholder>
            <w:text/>
          </w:sdtPr>
          <w:sdtContent>
            <w:tc>
              <w:tcPr>
                <w:tcW w:w="2551" w:type="dxa"/>
              </w:tcPr>
              <w:p w14:paraId="2A62A26D" w14:textId="77777777" w:rsidR="00B574C9" w:rsidRDefault="00D0144D" w:rsidP="00D0144D">
                <w:r>
                  <w:t xml:space="preserve">E. </w:t>
                </w:r>
              </w:p>
            </w:tc>
          </w:sdtContent>
        </w:sdt>
        <w:sdt>
          <w:sdtPr>
            <w:alias w:val="Last name"/>
            <w:tag w:val="authorLastName"/>
            <w:id w:val="-1088529830"/>
            <w:placeholder>
              <w:docPart w:val="E29316D39422284C85D4A7738FAFFEFE"/>
            </w:placeholder>
            <w:text/>
          </w:sdtPr>
          <w:sdtContent>
            <w:tc>
              <w:tcPr>
                <w:tcW w:w="2642" w:type="dxa"/>
              </w:tcPr>
              <w:p w14:paraId="24FDFF66" w14:textId="77777777" w:rsidR="00B574C9" w:rsidRDefault="00D0144D" w:rsidP="00D0144D">
                <w:r>
                  <w:t>Zulueta</w:t>
                </w:r>
              </w:p>
            </w:tc>
          </w:sdtContent>
        </w:sdt>
      </w:tr>
      <w:tr w:rsidR="00B574C9" w14:paraId="2017ABF9" w14:textId="77777777" w:rsidTr="001A6A06">
        <w:trPr>
          <w:trHeight w:val="986"/>
        </w:trPr>
        <w:tc>
          <w:tcPr>
            <w:tcW w:w="491" w:type="dxa"/>
            <w:vMerge/>
            <w:shd w:val="clear" w:color="auto" w:fill="A6A6A6" w:themeFill="background1" w:themeFillShade="A6"/>
          </w:tcPr>
          <w:p w14:paraId="6FF63876" w14:textId="77777777" w:rsidR="00B574C9" w:rsidRPr="001A6A06" w:rsidRDefault="00B574C9" w:rsidP="00CF1542">
            <w:pPr>
              <w:jc w:val="center"/>
              <w:rPr>
                <w:b/>
                <w:color w:val="FFFFFF" w:themeColor="background1"/>
              </w:rPr>
            </w:pPr>
          </w:p>
        </w:tc>
        <w:sdt>
          <w:sdtPr>
            <w:alias w:val="Biography"/>
            <w:tag w:val="authorBiography"/>
            <w:id w:val="938807824"/>
            <w:placeholder>
              <w:docPart w:val="31A089C10B34C64B9D41E884E14C8B19"/>
            </w:placeholder>
            <w:showingPlcHdr/>
          </w:sdtPr>
          <w:sdtContent>
            <w:tc>
              <w:tcPr>
                <w:tcW w:w="8525" w:type="dxa"/>
                <w:gridSpan w:val="4"/>
              </w:tcPr>
              <w:p w14:paraId="775557D6" w14:textId="2C99D245" w:rsidR="00B574C9" w:rsidRPr="001E49DA" w:rsidRDefault="001E49DA" w:rsidP="001E49DA">
                <w:pPr>
                  <w:jc w:val="both"/>
                  <w:rPr>
                    <w:rFonts w:ascii="Times New Roman" w:hAnsi="Times New Roman"/>
                    <w:sz w:val="24"/>
                    <w:szCs w:val="24"/>
                  </w:rPr>
                </w:pPr>
                <w:r>
                  <w:rPr>
                    <w:rStyle w:val="PlaceholderText"/>
                  </w:rPr>
                  <w:t>[Enter your biography]</w:t>
                </w:r>
              </w:p>
            </w:tc>
          </w:sdtContent>
        </w:sdt>
      </w:tr>
      <w:tr w:rsidR="00B574C9" w14:paraId="0AE36D7A" w14:textId="77777777" w:rsidTr="001A6A06">
        <w:trPr>
          <w:trHeight w:val="986"/>
        </w:trPr>
        <w:tc>
          <w:tcPr>
            <w:tcW w:w="491" w:type="dxa"/>
            <w:vMerge/>
            <w:shd w:val="clear" w:color="auto" w:fill="A6A6A6" w:themeFill="background1" w:themeFillShade="A6"/>
          </w:tcPr>
          <w:p w14:paraId="472D336B" w14:textId="77777777" w:rsidR="00B574C9" w:rsidRPr="001A6A06" w:rsidRDefault="00B574C9" w:rsidP="00CF1542">
            <w:pPr>
              <w:jc w:val="center"/>
              <w:rPr>
                <w:b/>
                <w:color w:val="FFFFFF" w:themeColor="background1"/>
              </w:rPr>
            </w:pPr>
          </w:p>
        </w:tc>
        <w:sdt>
          <w:sdtPr>
            <w:alias w:val="Affiliation"/>
            <w:tag w:val="affiliation"/>
            <w:id w:val="2012937915"/>
            <w:placeholder>
              <w:docPart w:val="D55557E7B7799645B4F5C955A8143783"/>
            </w:placeholder>
            <w:text/>
          </w:sdtPr>
          <w:sdtContent>
            <w:tc>
              <w:tcPr>
                <w:tcW w:w="8525" w:type="dxa"/>
                <w:gridSpan w:val="4"/>
              </w:tcPr>
              <w:p w14:paraId="2C1A600C" w14:textId="77777777" w:rsidR="00B574C9" w:rsidRDefault="00D0144D" w:rsidP="00D0144D">
                <w:r>
                  <w:t xml:space="preserve">University of Miami </w:t>
                </w:r>
              </w:p>
            </w:tc>
          </w:sdtContent>
        </w:sdt>
      </w:tr>
    </w:tbl>
    <w:p w14:paraId="51EB8E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204FB0" w14:textId="77777777" w:rsidTr="00244BB0">
        <w:tc>
          <w:tcPr>
            <w:tcW w:w="9016" w:type="dxa"/>
            <w:shd w:val="clear" w:color="auto" w:fill="A6A6A6" w:themeFill="background1" w:themeFillShade="A6"/>
            <w:tcMar>
              <w:top w:w="113" w:type="dxa"/>
              <w:bottom w:w="113" w:type="dxa"/>
            </w:tcMar>
          </w:tcPr>
          <w:p w14:paraId="54D511F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646718" w14:textId="77777777" w:rsidTr="003F0D73">
        <w:sdt>
          <w:sdtPr>
            <w:alias w:val="Article headword"/>
            <w:tag w:val="articleHeadword"/>
            <w:id w:val="-361440020"/>
            <w:placeholder>
              <w:docPart w:val="F58D4A1A6D8B52439CCF2E54E467DF56"/>
            </w:placeholder>
            <w:text/>
          </w:sdtPr>
          <w:sdtContent>
            <w:tc>
              <w:tcPr>
                <w:tcW w:w="9016" w:type="dxa"/>
                <w:tcMar>
                  <w:top w:w="113" w:type="dxa"/>
                  <w:bottom w:w="113" w:type="dxa"/>
                </w:tcMar>
              </w:tcPr>
              <w:p w14:paraId="2B9DC391" w14:textId="77777777" w:rsidR="003F0D73" w:rsidRPr="00FB589A" w:rsidRDefault="00D0144D" w:rsidP="00D0144D">
                <w:pPr>
                  <w:rPr>
                    <w:b/>
                  </w:rPr>
                </w:pPr>
                <w:r w:rsidRPr="001E49DA">
                  <w:t>Smith, Jack (1932-1989)</w:t>
                </w:r>
              </w:p>
            </w:tc>
          </w:sdtContent>
        </w:sdt>
      </w:tr>
      <w:tr w:rsidR="00464699" w14:paraId="774F03F6" w14:textId="77777777" w:rsidTr="00D3347B">
        <w:sdt>
          <w:sdtPr>
            <w:alias w:val="Variant headwords"/>
            <w:tag w:val="variantHeadwords"/>
            <w:id w:val="173464402"/>
            <w:placeholder>
              <w:docPart w:val="9443250B5CA35C46B107118C4B5A4F69"/>
            </w:placeholder>
            <w:showingPlcHdr/>
          </w:sdtPr>
          <w:sdtContent>
            <w:tc>
              <w:tcPr>
                <w:tcW w:w="9016" w:type="dxa"/>
                <w:tcMar>
                  <w:top w:w="113" w:type="dxa"/>
                  <w:bottom w:w="113" w:type="dxa"/>
                </w:tcMar>
              </w:tcPr>
              <w:p w14:paraId="4CD3E0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008EC5" w14:textId="77777777" w:rsidTr="003F0D73">
        <w:sdt>
          <w:sdtPr>
            <w:rPr>
              <w:rFonts w:ascii="Calibri" w:hAnsi="Calibri"/>
            </w:rPr>
            <w:alias w:val="Abstract"/>
            <w:tag w:val="abstract"/>
            <w:id w:val="-635871867"/>
            <w:placeholder>
              <w:docPart w:val="13BF668020A3C64C96BABA19FF5C7CC8"/>
            </w:placeholder>
          </w:sdtPr>
          <w:sdtContent>
            <w:tc>
              <w:tcPr>
                <w:tcW w:w="9016" w:type="dxa"/>
                <w:tcMar>
                  <w:top w:w="113" w:type="dxa"/>
                  <w:bottom w:w="113" w:type="dxa"/>
                </w:tcMar>
              </w:tcPr>
              <w:p w14:paraId="2D57F937" w14:textId="7A930BF6" w:rsidR="00E85A05" w:rsidRPr="001E49DA" w:rsidRDefault="00572645" w:rsidP="001E49DA">
                <w:pPr>
                  <w:rPr>
                    <w:rFonts w:ascii="Calibri" w:hAnsi="Calibri"/>
                  </w:rPr>
                </w:pPr>
                <w:r w:rsidRPr="001E49DA">
                  <w:rPr>
                    <w:rFonts w:ascii="Calibri" w:hAnsi="Calibri"/>
                  </w:rPr>
                  <w:t xml:space="preserve">Known as the ‘King of the Underground,’ Jack Smith is considered one of the most influential avant-garde artists to emerge in the 1960s. Although now mainly recognized as a filmmaker, Smith was also an actor, performance artist, screenwriter, eccentric essayist, and photographer. Jack Smith was born on </w:t>
                </w:r>
                <w:r w:rsidR="001E49DA">
                  <w:rPr>
                    <w:rFonts w:ascii="Calibri" w:hAnsi="Calibri"/>
                  </w:rPr>
                  <w:t xml:space="preserve">14 November </w:t>
                </w:r>
                <w:r w:rsidRPr="001E49DA">
                  <w:rPr>
                    <w:rFonts w:ascii="Calibri" w:hAnsi="Calibri"/>
                  </w:rPr>
                  <w:t xml:space="preserve">1932 in Columbus Ohio. Orphaned by his father at the age of seven, he lived with his mother and sister in trailer parks in Texas until his mother remarried in 1945. Smith left home in 1951 and briefly settled in Chicago, and then in Los Angeles, where he made his first 16mm film </w:t>
                </w:r>
                <w:r w:rsidRPr="001E49DA">
                  <w:rPr>
                    <w:rStyle w:val="Emphasis"/>
                    <w:rFonts w:ascii="Calibri" w:hAnsi="Calibri"/>
                  </w:rPr>
                  <w:t xml:space="preserve">Buzzards Over Baghdad </w:t>
                </w:r>
                <w:r w:rsidRPr="001E49DA">
                  <w:rPr>
                    <w:rStyle w:val="Emphasis"/>
                    <w:rFonts w:ascii="Calibri" w:hAnsi="Calibri"/>
                    <w:i w:val="0"/>
                  </w:rPr>
                  <w:t>(1952).</w:t>
                </w:r>
                <w:r w:rsidRPr="001E49DA">
                  <w:rPr>
                    <w:rFonts w:ascii="Calibri" w:hAnsi="Calibri"/>
                  </w:rPr>
                  <w:t xml:space="preserve"> In 1953 he moved to Manhattan where he began taking film classes at the City College of New York. Throughout his filmmaking career, Smith developed an idiosyncratic style that combined camp aestheticism, Hollywood orientalism, and a taste for kitsch. Smith’s films were produced on extremely low budgets; they were often shot on discarded raw film stock that gave the image a bleached, overexposed look. Smith compensated for his lack of funding with his ingenious resourcefulness, often using </w:t>
                </w:r>
                <w:r w:rsidR="001E49DA">
                  <w:rPr>
                    <w:rFonts w:ascii="Calibri" w:hAnsi="Calibri"/>
                  </w:rPr>
                  <w:t>inexpensive</w:t>
                </w:r>
                <w:r w:rsidRPr="001E49DA">
                  <w:rPr>
                    <w:rFonts w:ascii="Calibri" w:hAnsi="Calibri"/>
                  </w:rPr>
                  <w:t xml:space="preserve"> materials and discarded objects to great aesthetic effect. </w:t>
                </w:r>
              </w:p>
            </w:tc>
          </w:sdtContent>
        </w:sdt>
      </w:tr>
      <w:tr w:rsidR="003F0D73" w14:paraId="1288715C" w14:textId="77777777" w:rsidTr="003F0D73">
        <w:sdt>
          <w:sdtPr>
            <w:rPr>
              <w:rFonts w:ascii="Calibri" w:hAnsi="Calibri"/>
            </w:rPr>
            <w:alias w:val="Article text"/>
            <w:tag w:val="articleText"/>
            <w:id w:val="634067588"/>
            <w:placeholder>
              <w:docPart w:val="565B77BE0EEE534B8A0770D78A2FEF26"/>
            </w:placeholder>
          </w:sdtPr>
          <w:sdtEndPr>
            <w:rPr>
              <w:rFonts w:asciiTheme="minorHAnsi" w:hAnsiTheme="minorHAnsi"/>
            </w:rPr>
          </w:sdtEndPr>
          <w:sdtContent>
            <w:sdt>
              <w:sdtPr>
                <w:rPr>
                  <w:rFonts w:ascii="Calibri" w:hAnsi="Calibri"/>
                </w:rPr>
                <w:alias w:val="Abstract"/>
                <w:tag w:val="abstract"/>
                <w:id w:val="651408474"/>
                <w:placeholder>
                  <w:docPart w:val="87905007EF82A04EA096259E617F675C"/>
                </w:placeholder>
              </w:sdtPr>
              <w:sdtEndPr>
                <w:rPr>
                  <w:rFonts w:asciiTheme="minorHAnsi" w:hAnsiTheme="minorHAnsi"/>
                </w:rPr>
              </w:sdtEndPr>
              <w:sdtContent>
                <w:tc>
                  <w:tcPr>
                    <w:tcW w:w="9016" w:type="dxa"/>
                    <w:tcMar>
                      <w:top w:w="113" w:type="dxa"/>
                      <w:bottom w:w="113" w:type="dxa"/>
                    </w:tcMar>
                  </w:tcPr>
                  <w:p w14:paraId="15EE70B8" w14:textId="2481E933" w:rsidR="007D2DFF" w:rsidRDefault="007D2DFF" w:rsidP="001E49DA">
                    <w:pPr>
                      <w:rPr>
                        <w:rFonts w:ascii="Calibri" w:hAnsi="Calibri"/>
                      </w:rPr>
                    </w:pPr>
                    <w:r w:rsidRPr="001E49DA">
                      <w:rPr>
                        <w:rFonts w:ascii="Calibri" w:hAnsi="Calibri"/>
                      </w:rPr>
                      <w:t xml:space="preserve">Known as the ‘King of the Underground,’ Jack Smith is considered one of the most influential avant-garde artists to emerge in the 1960s. Although now mainly recognized as a filmmaker, Smith was also an actor, performance artist, screenwriter, eccentric essayist, and photographer. Jack Smith was born on </w:t>
                    </w:r>
                    <w:r w:rsidR="001E49DA">
                      <w:rPr>
                        <w:rFonts w:ascii="Calibri" w:hAnsi="Calibri"/>
                      </w:rPr>
                      <w:t xml:space="preserve">14 November </w:t>
                    </w:r>
                    <w:r w:rsidRPr="001E49DA">
                      <w:rPr>
                        <w:rFonts w:ascii="Calibri" w:hAnsi="Calibri"/>
                      </w:rPr>
                      <w:t xml:space="preserve">1932 in Columbus Ohio. Orphaned by his father at the age of seven, he lived with his mother and sister in trailer parks in Texas until his mother remarried in 1945. Smith left home in 1951 and briefly settled in Chicago, and then in Los Angeles, where he made his first 16mm film </w:t>
                    </w:r>
                    <w:r w:rsidRPr="001E49DA">
                      <w:rPr>
                        <w:rStyle w:val="Emphasis"/>
                        <w:rFonts w:ascii="Calibri" w:hAnsi="Calibri"/>
                      </w:rPr>
                      <w:t xml:space="preserve">Buzzards Over Baghdad </w:t>
                    </w:r>
                    <w:r w:rsidRPr="001E49DA">
                      <w:rPr>
                        <w:rStyle w:val="Emphasis"/>
                        <w:rFonts w:ascii="Calibri" w:hAnsi="Calibri"/>
                        <w:i w:val="0"/>
                      </w:rPr>
                      <w:t>(1952).</w:t>
                    </w:r>
                    <w:r w:rsidRPr="001E49DA">
                      <w:rPr>
                        <w:rFonts w:ascii="Calibri" w:hAnsi="Calibri"/>
                      </w:rPr>
                      <w:t xml:space="preserve"> In 1953 he moved to Manhattan where he began taking film classes at the City College of New York. Throughout his filmmaking career, Smith developed an idiosyncratic style that combined camp aestheticism, Hollywood orientalism, and a taste for kitsch. Smith’s films were produced on extremely low budgets; they were often shot on discarded raw film stock that gave the image a bleached, overexposed look. Smith compensated for his lack of funding with his ingenious resourcefulness, often using </w:t>
                    </w:r>
                    <w:r w:rsidR="001E49DA">
                      <w:rPr>
                        <w:rFonts w:ascii="Calibri" w:hAnsi="Calibri"/>
                      </w:rPr>
                      <w:t>inexpensive</w:t>
                    </w:r>
                    <w:r w:rsidRPr="001E49DA">
                      <w:rPr>
                        <w:rFonts w:ascii="Calibri" w:hAnsi="Calibri"/>
                      </w:rPr>
                      <w:t xml:space="preserve"> materials and discarded objects to great aesthetic effect. </w:t>
                    </w:r>
                  </w:p>
                  <w:p w14:paraId="763EDF7D" w14:textId="77777777" w:rsidR="001E49DA" w:rsidRPr="001E49DA" w:rsidRDefault="001E49DA" w:rsidP="001E49DA">
                    <w:pPr>
                      <w:rPr>
                        <w:rFonts w:ascii="Calibri" w:hAnsi="Calibri"/>
                      </w:rPr>
                    </w:pPr>
                  </w:p>
                  <w:p w14:paraId="170EE8EB" w14:textId="39F122B8" w:rsidR="00D0144D" w:rsidRDefault="00D0144D" w:rsidP="001E49DA">
                    <w:pPr>
                      <w:rPr>
                        <w:rFonts w:ascii="Calibri" w:hAnsi="Calibri"/>
                      </w:rPr>
                    </w:pPr>
                    <w:r w:rsidRPr="001E49DA">
                      <w:rPr>
                        <w:rFonts w:ascii="Calibri" w:hAnsi="Calibri"/>
                      </w:rPr>
                      <w:t xml:space="preserve">More successions of tableaus than proper narratives, his films feature transvestites, androgynous characters, vampires, and monsters, often taking part in orgiastic activities. </w:t>
                    </w:r>
                    <w:r w:rsidRPr="001E49DA">
                      <w:rPr>
                        <w:rFonts w:ascii="Calibri" w:hAnsi="Calibri"/>
                        <w:i/>
                      </w:rPr>
                      <w:t>Flaming Creatures</w:t>
                    </w:r>
                    <w:r w:rsidRPr="001E49DA">
                      <w:rPr>
                        <w:rFonts w:ascii="Calibri" w:hAnsi="Calibri"/>
                      </w:rPr>
                      <w:t xml:space="preserve"> (1963), his most </w:t>
                    </w:r>
                    <w:r w:rsidR="00013573" w:rsidRPr="001E49DA">
                      <w:rPr>
                        <w:rFonts w:ascii="Calibri" w:hAnsi="Calibri"/>
                      </w:rPr>
                      <w:t xml:space="preserve">notoriously </w:t>
                    </w:r>
                    <w:r w:rsidRPr="001E49DA">
                      <w:rPr>
                        <w:rFonts w:ascii="Calibri" w:hAnsi="Calibri"/>
                      </w:rPr>
                      <w:t xml:space="preserve">famous film, consists of a series of black and white sequences juxtaposed in non-linear fashion. It features drag performer Mario Montez, whose stage name was created by Jack Smith as </w:t>
                    </w:r>
                    <w:r w:rsidR="00F2359D" w:rsidRPr="001E49DA">
                      <w:rPr>
                        <w:rFonts w:ascii="Calibri" w:hAnsi="Calibri"/>
                      </w:rPr>
                      <w:t>homage</w:t>
                    </w:r>
                    <w:r w:rsidRPr="001E49DA">
                      <w:rPr>
                        <w:rFonts w:ascii="Calibri" w:hAnsi="Calibri"/>
                      </w:rPr>
                      <w:t xml:space="preserve"> to his muse, Hollywood B-movie star, Maria Montez. In it, Smith employed off-center shots, in-and-out-of-focus photography, and extreme close-ups of various body parts in order to blur the distinction between intertwined semi-nude male and </w:t>
                    </w:r>
                    <w:r w:rsidRPr="001E49DA">
                      <w:rPr>
                        <w:rFonts w:ascii="Calibri" w:hAnsi="Calibri"/>
                      </w:rPr>
                      <w:lastRenderedPageBreak/>
                      <w:t xml:space="preserve">female bodies. The performers are seen applying make-up, dancing, and engaging in Dionysian debauchery. A copy of the film was confiscated at an early screening on </w:t>
                    </w:r>
                    <w:r w:rsidR="001E49DA">
                      <w:rPr>
                        <w:rFonts w:ascii="Calibri" w:hAnsi="Calibri"/>
                      </w:rPr>
                      <w:t xml:space="preserve">29 April </w:t>
                    </w:r>
                    <w:r w:rsidRPr="001E49DA">
                      <w:rPr>
                        <w:rFonts w:ascii="Calibri" w:hAnsi="Calibri"/>
                      </w:rPr>
                      <w:t xml:space="preserve">1963 at the Bleecker Street Cinema in New York City, as authorities deemed it obscene. That same year, Jack Smith made another feature titled </w:t>
                    </w:r>
                    <w:r w:rsidRPr="001E49DA">
                      <w:rPr>
                        <w:rFonts w:ascii="Calibri" w:hAnsi="Calibri"/>
                        <w:i/>
                      </w:rPr>
                      <w:t>Normal Love</w:t>
                    </w:r>
                    <w:r w:rsidRPr="001E49DA">
                      <w:rPr>
                        <w:rFonts w:ascii="Calibri" w:hAnsi="Calibri"/>
                      </w:rPr>
                      <w:t>. Shot in colo</w:t>
                    </w:r>
                    <w:r w:rsidR="0030458F">
                      <w:rPr>
                        <w:rFonts w:ascii="Calibri" w:hAnsi="Calibri"/>
                      </w:rPr>
                      <w:t>u</w:t>
                    </w:r>
                    <w:r w:rsidRPr="001E49DA">
                      <w:rPr>
                        <w:rFonts w:ascii="Calibri" w:hAnsi="Calibri"/>
                      </w:rPr>
                      <w:t>r, the film features a cast of grotesque characters including monsters and a mermaid played by Mario Montez. By 1969, Smith ceased exhibiting his films in traditional movie theaters</w:t>
                    </w:r>
                    <w:r w:rsidR="00FE0E39" w:rsidRPr="001E49DA">
                      <w:rPr>
                        <w:rFonts w:ascii="Calibri" w:hAnsi="Calibri"/>
                      </w:rPr>
                      <w:t>,</w:t>
                    </w:r>
                    <w:r w:rsidRPr="001E49DA">
                      <w:rPr>
                        <w:rFonts w:ascii="Calibri" w:hAnsi="Calibri"/>
                      </w:rPr>
                      <w:t xml:space="preserve"> and opted instead to project excerpts of them during his performances and slide shows, accompanied with music from his extensive record collection</w:t>
                    </w:r>
                    <w:r w:rsidR="003608B7">
                      <w:rPr>
                        <w:rFonts w:ascii="Calibri" w:hAnsi="Calibri"/>
                      </w:rPr>
                      <w:t>, which ranged</w:t>
                    </w:r>
                    <w:r w:rsidRPr="001E49DA">
                      <w:rPr>
                        <w:rFonts w:ascii="Calibri" w:hAnsi="Calibri"/>
                      </w:rPr>
                      <w:t xml:space="preserve"> from all manner of schmaltz to obscure exotica. Apart from directing and performing in his own productions, Smith also</w:t>
                    </w:r>
                    <w:r w:rsidR="003608B7">
                      <w:rPr>
                        <w:rFonts w:ascii="Calibri" w:hAnsi="Calibri"/>
                      </w:rPr>
                      <w:t xml:space="preserve"> acted in several of his friend</w:t>
                    </w:r>
                    <w:r w:rsidRPr="001E49DA">
                      <w:rPr>
                        <w:rFonts w:ascii="Calibri" w:hAnsi="Calibri"/>
                      </w:rPr>
                      <w:t>s</w:t>
                    </w:r>
                    <w:r w:rsidR="003608B7">
                      <w:rPr>
                        <w:rFonts w:ascii="Calibri" w:hAnsi="Calibri"/>
                      </w:rPr>
                      <w:t>’</w:t>
                    </w:r>
                    <w:r w:rsidRPr="001E49DA">
                      <w:rPr>
                        <w:rFonts w:ascii="Calibri" w:hAnsi="Calibri"/>
                      </w:rPr>
                      <w:t xml:space="preserve"> movies. He played the lead role in Andy Warhol’s </w:t>
                    </w:r>
                    <w:r w:rsidR="003608B7">
                      <w:rPr>
                        <w:rFonts w:ascii="Calibri" w:hAnsi="Calibri"/>
                        <w:i/>
                      </w:rPr>
                      <w:t>Batman/</w:t>
                    </w:r>
                    <w:r w:rsidRPr="001E49DA">
                      <w:rPr>
                        <w:rFonts w:ascii="Calibri" w:hAnsi="Calibri"/>
                        <w:i/>
                      </w:rPr>
                      <w:t>Dracula</w:t>
                    </w:r>
                    <w:r w:rsidRPr="001E49DA">
                      <w:rPr>
                        <w:rFonts w:ascii="Calibri" w:hAnsi="Calibri"/>
                      </w:rPr>
                      <w:t xml:space="preserve"> (1964), which </w:t>
                    </w:r>
                    <w:r w:rsidR="00672F34" w:rsidRPr="001E49DA">
                      <w:rPr>
                        <w:rFonts w:ascii="Calibri" w:hAnsi="Calibri"/>
                      </w:rPr>
                      <w:t>remains</w:t>
                    </w:r>
                    <w:r w:rsidRPr="001E49DA">
                      <w:rPr>
                        <w:rFonts w:ascii="Calibri" w:hAnsi="Calibri"/>
                      </w:rPr>
                      <w:t xml:space="preserve"> unfinished, and appeared in Factory productions </w:t>
                    </w:r>
                    <w:r w:rsidRPr="001E49DA">
                      <w:rPr>
                        <w:rFonts w:ascii="Calibri" w:hAnsi="Calibri"/>
                        <w:i/>
                      </w:rPr>
                      <w:t>Camp</w:t>
                    </w:r>
                    <w:r w:rsidRPr="001E49DA">
                      <w:rPr>
                        <w:rFonts w:ascii="Calibri" w:hAnsi="Calibri"/>
                      </w:rPr>
                      <w:t xml:space="preserve"> and </w:t>
                    </w:r>
                    <w:r w:rsidRPr="001E49DA">
                      <w:rPr>
                        <w:rFonts w:ascii="Calibri" w:hAnsi="Calibri"/>
                        <w:i/>
                      </w:rPr>
                      <w:t>Hedy</w:t>
                    </w:r>
                    <w:r w:rsidRPr="001E49DA">
                      <w:rPr>
                        <w:rFonts w:ascii="Calibri" w:hAnsi="Calibri"/>
                      </w:rPr>
                      <w:t xml:space="preserve">, and in films by Ken Jacobs, Ron Rice, Gregory Markopoulos, and the Kuchar brothers. Jack Smith died on </w:t>
                    </w:r>
                    <w:r w:rsidR="003608B7">
                      <w:rPr>
                        <w:rFonts w:ascii="Calibri" w:hAnsi="Calibri"/>
                      </w:rPr>
                      <w:t xml:space="preserve">25 September </w:t>
                    </w:r>
                    <w:r w:rsidRPr="001E49DA">
                      <w:rPr>
                        <w:rFonts w:ascii="Calibri" w:hAnsi="Calibri"/>
                      </w:rPr>
                      <w:t>1989 from AIDS-related complications. Throughout his prolific career, Smith influenced many of his contemporaries and near-contemporaries, including Andy Warhol, Richard Foreman, Robert Wilson, and John Waters, and a later generation of artists such as Cindy Sherman and Ryan Trecartin. As of 2008, his estate is owned by Gladstone Gallery in New York City.</w:t>
                    </w:r>
                  </w:p>
                  <w:p w14:paraId="72CDC495" w14:textId="77777777" w:rsidR="003608B7" w:rsidRPr="001E49DA" w:rsidRDefault="003608B7" w:rsidP="001E49DA">
                    <w:pPr>
                      <w:rPr>
                        <w:rFonts w:ascii="Calibri" w:hAnsi="Calibri"/>
                      </w:rPr>
                    </w:pPr>
                  </w:p>
                  <w:p w14:paraId="320A30FA" w14:textId="33D0FD67" w:rsidR="00D0144D" w:rsidRPr="001E49DA" w:rsidRDefault="00D0144D" w:rsidP="003608B7">
                    <w:pPr>
                      <w:pStyle w:val="Heading1"/>
                    </w:pPr>
                    <w:r w:rsidRPr="001E49DA">
                      <w:t>Filmography</w:t>
                    </w:r>
                    <w:r w:rsidR="003608B7">
                      <w:t>:</w:t>
                    </w:r>
                  </w:p>
                  <w:p w14:paraId="4C05A3BD" w14:textId="77777777" w:rsidR="00D0144D" w:rsidRPr="001E49DA" w:rsidRDefault="00D0144D" w:rsidP="003608B7">
                    <w:pPr>
                      <w:pStyle w:val="Heading2"/>
                    </w:pPr>
                    <w:r w:rsidRPr="001E49DA">
                      <w:t>Director</w:t>
                    </w:r>
                  </w:p>
                  <w:p w14:paraId="0F6756FD" w14:textId="77777777" w:rsidR="00D0144D" w:rsidRPr="001E49DA" w:rsidRDefault="00D0144D" w:rsidP="003608B7">
                    <w:pPr>
                      <w:pStyle w:val="NormalfollowingH2"/>
                    </w:pPr>
                    <w:r w:rsidRPr="003608B7">
                      <w:rPr>
                        <w:i/>
                      </w:rPr>
                      <w:t>Buzzards Over Bagdad</w:t>
                    </w:r>
                    <w:r w:rsidRPr="001E49DA">
                      <w:t xml:space="preserve"> (1951)</w:t>
                    </w:r>
                  </w:p>
                  <w:p w14:paraId="0A80ECC6" w14:textId="77777777" w:rsidR="00D0144D" w:rsidRPr="001E49DA" w:rsidRDefault="00D0144D" w:rsidP="003608B7">
                    <w:pPr>
                      <w:pStyle w:val="NormalfollowingH2"/>
                    </w:pPr>
                    <w:r w:rsidRPr="003608B7">
                      <w:rPr>
                        <w:i/>
                      </w:rPr>
                      <w:t>Flaming Creatures</w:t>
                    </w:r>
                    <w:r w:rsidRPr="001E49DA">
                      <w:t xml:space="preserve"> (1963)</w:t>
                    </w:r>
                  </w:p>
                  <w:p w14:paraId="0F0818A3" w14:textId="77777777" w:rsidR="00D0144D" w:rsidRPr="001E49DA" w:rsidRDefault="00D0144D" w:rsidP="003608B7">
                    <w:pPr>
                      <w:pStyle w:val="NormalfollowingH2"/>
                    </w:pPr>
                    <w:r w:rsidRPr="003608B7">
                      <w:rPr>
                        <w:i/>
                      </w:rPr>
                      <w:t>Normal Love</w:t>
                    </w:r>
                    <w:r w:rsidRPr="001E49DA">
                      <w:t xml:space="preserve"> (1963)</w:t>
                    </w:r>
                  </w:p>
                  <w:p w14:paraId="44A5DB3D" w14:textId="77777777" w:rsidR="00D0144D" w:rsidRPr="001E49DA" w:rsidRDefault="00D0144D" w:rsidP="003608B7">
                    <w:pPr>
                      <w:pStyle w:val="NormalfollowingH2"/>
                    </w:pPr>
                    <w:r w:rsidRPr="003608B7">
                      <w:rPr>
                        <w:i/>
                      </w:rPr>
                      <w:t>Overstimulated</w:t>
                    </w:r>
                    <w:r w:rsidRPr="001E49DA">
                      <w:t xml:space="preserve"> (1963)</w:t>
                    </w:r>
                  </w:p>
                  <w:p w14:paraId="29D88B94" w14:textId="77777777" w:rsidR="00D0144D" w:rsidRPr="001E49DA" w:rsidRDefault="00D0144D" w:rsidP="003608B7">
                    <w:pPr>
                      <w:pStyle w:val="NormalfollowingH2"/>
                    </w:pPr>
                    <w:r w:rsidRPr="003608B7">
                      <w:rPr>
                        <w:i/>
                      </w:rPr>
                      <w:t>Scotch Tape</w:t>
                    </w:r>
                    <w:r w:rsidRPr="001E49DA">
                      <w:t xml:space="preserve"> (1963)</w:t>
                    </w:r>
                  </w:p>
                  <w:p w14:paraId="736F6D20" w14:textId="77777777" w:rsidR="00D0144D" w:rsidRPr="001E49DA" w:rsidRDefault="00D0144D" w:rsidP="003608B7">
                    <w:pPr>
                      <w:pStyle w:val="NormalfollowingH2"/>
                    </w:pPr>
                    <w:r w:rsidRPr="003608B7">
                      <w:rPr>
                        <w:i/>
                      </w:rPr>
                      <w:t>The Yellow Sequence</w:t>
                    </w:r>
                    <w:r w:rsidRPr="001E49DA">
                      <w:t xml:space="preserve"> (1963)</w:t>
                    </w:r>
                  </w:p>
                  <w:p w14:paraId="14BA65F4" w14:textId="77777777" w:rsidR="00D0144D" w:rsidRPr="001E49DA" w:rsidRDefault="00D0144D" w:rsidP="003608B7">
                    <w:pPr>
                      <w:pStyle w:val="NormalfollowingH2"/>
                    </w:pPr>
                    <w:r w:rsidRPr="003608B7">
                      <w:rPr>
                        <w:i/>
                      </w:rPr>
                      <w:t xml:space="preserve">President </w:t>
                    </w:r>
                    <w:r w:rsidRPr="001E49DA">
                      <w:t>(1967)</w:t>
                    </w:r>
                  </w:p>
                  <w:p w14:paraId="4DE608E6" w14:textId="77777777" w:rsidR="00D0144D" w:rsidRPr="001E49DA" w:rsidRDefault="00D0144D" w:rsidP="001E49DA">
                    <w:pPr>
                      <w:rPr>
                        <w:rFonts w:ascii="Calibri" w:hAnsi="Calibri"/>
                      </w:rPr>
                    </w:pPr>
                  </w:p>
                  <w:p w14:paraId="0CF02F6F" w14:textId="77777777" w:rsidR="00D0144D" w:rsidRPr="001E49DA" w:rsidRDefault="00D0144D" w:rsidP="003608B7">
                    <w:pPr>
                      <w:pStyle w:val="Heading2"/>
                    </w:pPr>
                    <w:r w:rsidRPr="001E49DA">
                      <w:t>Actor</w:t>
                    </w:r>
                  </w:p>
                  <w:p w14:paraId="75585A90" w14:textId="3AB162A3" w:rsidR="00D0144D" w:rsidRPr="001E49DA" w:rsidRDefault="003608B7" w:rsidP="003608B7">
                    <w:pPr>
                      <w:pStyle w:val="NormalfollowingH2"/>
                    </w:pPr>
                    <w:r w:rsidRPr="003608B7">
                      <w:rPr>
                        <w:i/>
                      </w:rPr>
                      <w:t>Little Cobra Dance</w:t>
                    </w:r>
                    <w:r w:rsidR="00D0144D" w:rsidRPr="001E49DA">
                      <w:t xml:space="preserve"> </w:t>
                    </w:r>
                    <w:r w:rsidR="0057727B" w:rsidRPr="001E49DA">
                      <w:t>(</w:t>
                    </w:r>
                    <w:r w:rsidR="00D0144D" w:rsidRPr="001E49DA">
                      <w:t>1957)</w:t>
                    </w:r>
                  </w:p>
                  <w:p w14:paraId="59972AB7" w14:textId="37835C62" w:rsidR="00D0144D" w:rsidRPr="001E49DA" w:rsidRDefault="00D0144D" w:rsidP="003608B7">
                    <w:pPr>
                      <w:pStyle w:val="NormalfollowingH2"/>
                    </w:pPr>
                    <w:r w:rsidRPr="003608B7">
                      <w:rPr>
                        <w:i/>
                      </w:rPr>
                      <w:t>Saturday Afternoon Blood Sacrifice</w:t>
                    </w:r>
                    <w:r w:rsidRPr="001E49DA">
                      <w:t xml:space="preserve"> </w:t>
                    </w:r>
                    <w:r w:rsidR="0057727B" w:rsidRPr="001E49DA">
                      <w:t>(</w:t>
                    </w:r>
                    <w:r w:rsidRPr="001E49DA">
                      <w:t>1957)</w:t>
                    </w:r>
                  </w:p>
                  <w:p w14:paraId="174E979C" w14:textId="60B63025" w:rsidR="00D0144D" w:rsidRPr="001E49DA" w:rsidRDefault="00D0144D" w:rsidP="003608B7">
                    <w:pPr>
                      <w:pStyle w:val="NormalfollowingH2"/>
                    </w:pPr>
                    <w:r w:rsidRPr="003608B7">
                      <w:rPr>
                        <w:i/>
                      </w:rPr>
                      <w:t>Little Stabs at Happiness</w:t>
                    </w:r>
                    <w:r w:rsidRPr="001E49DA">
                      <w:t xml:space="preserve"> </w:t>
                    </w:r>
                    <w:r w:rsidR="0057727B" w:rsidRPr="001E49DA">
                      <w:t>(</w:t>
                    </w:r>
                    <w:r w:rsidRPr="001E49DA">
                      <w:t>1960)</w:t>
                    </w:r>
                  </w:p>
                  <w:p w14:paraId="3D1AE914" w14:textId="30319E42" w:rsidR="00D0144D" w:rsidRPr="001E49DA" w:rsidRDefault="00D0144D" w:rsidP="003608B7">
                    <w:pPr>
                      <w:pStyle w:val="NormalfollowingH2"/>
                    </w:pPr>
                    <w:r w:rsidRPr="003608B7">
                      <w:rPr>
                        <w:i/>
                      </w:rPr>
                      <w:t>Blonde Cobra</w:t>
                    </w:r>
                    <w:r w:rsidR="0057727B" w:rsidRPr="001E49DA">
                      <w:t xml:space="preserve"> (</w:t>
                    </w:r>
                    <w:r w:rsidRPr="001E49DA">
                      <w:t>1963)</w:t>
                    </w:r>
                  </w:p>
                  <w:p w14:paraId="4C6C80F4" w14:textId="5DB2C688" w:rsidR="00D0144D" w:rsidRPr="001E49DA" w:rsidRDefault="00D0144D" w:rsidP="003608B7">
                    <w:pPr>
                      <w:pStyle w:val="NormalfollowingH2"/>
                    </w:pPr>
                    <w:r w:rsidRPr="003608B7">
                      <w:rPr>
                        <w:i/>
                      </w:rPr>
                      <w:t>The Queen of Sheba Meets the Atom Man</w:t>
                    </w:r>
                    <w:r w:rsidR="003608B7">
                      <w:t xml:space="preserve"> </w:t>
                    </w:r>
                    <w:r w:rsidR="0057727B" w:rsidRPr="001E49DA">
                      <w:t>(</w:t>
                    </w:r>
                    <w:r w:rsidRPr="001E49DA">
                      <w:t>1963)</w:t>
                    </w:r>
                  </w:p>
                  <w:p w14:paraId="799BDE90" w14:textId="5BD9E076" w:rsidR="00D0144D" w:rsidRPr="001E49DA" w:rsidRDefault="00D0144D" w:rsidP="003608B7">
                    <w:pPr>
                      <w:pStyle w:val="NormalfollowingH2"/>
                    </w:pPr>
                    <w:r w:rsidRPr="003608B7">
                      <w:rPr>
                        <w:i/>
                      </w:rPr>
                      <w:t>Batman Dracula</w:t>
                    </w:r>
                    <w:r w:rsidRPr="001E49DA">
                      <w:t xml:space="preserve"> </w:t>
                    </w:r>
                    <w:r w:rsidR="0057727B" w:rsidRPr="001E49DA">
                      <w:t>(</w:t>
                    </w:r>
                    <w:r w:rsidRPr="001E49DA">
                      <w:t>1964)</w:t>
                    </w:r>
                  </w:p>
                  <w:p w14:paraId="6BB636EA" w14:textId="3D12EF28" w:rsidR="00D0144D" w:rsidRPr="001E49DA" w:rsidRDefault="00D0144D" w:rsidP="003608B7">
                    <w:pPr>
                      <w:pStyle w:val="NormalfollowingH2"/>
                    </w:pPr>
                    <w:r w:rsidRPr="003608B7">
                      <w:rPr>
                        <w:i/>
                      </w:rPr>
                      <w:t>Chumlum</w:t>
                    </w:r>
                    <w:r w:rsidR="0057727B" w:rsidRPr="001E49DA">
                      <w:t xml:space="preserve"> (</w:t>
                    </w:r>
                    <w:r w:rsidRPr="001E49DA">
                      <w:t>1964)</w:t>
                    </w:r>
                  </w:p>
                  <w:p w14:paraId="4865B1E8" w14:textId="2D7DB077" w:rsidR="00D0144D" w:rsidRPr="001E49DA" w:rsidRDefault="00D0144D" w:rsidP="003608B7">
                    <w:pPr>
                      <w:pStyle w:val="NormalfollowingH2"/>
                    </w:pPr>
                    <w:r w:rsidRPr="003608B7">
                      <w:rPr>
                        <w:i/>
                      </w:rPr>
                      <w:t>Camp</w:t>
                    </w:r>
                    <w:r w:rsidRPr="001E49DA">
                      <w:t xml:space="preserve"> </w:t>
                    </w:r>
                    <w:r w:rsidR="0057727B" w:rsidRPr="001E49DA">
                      <w:t>(</w:t>
                    </w:r>
                    <w:r w:rsidRPr="001E49DA">
                      <w:t>1965)</w:t>
                    </w:r>
                  </w:p>
                  <w:p w14:paraId="0066F7B6" w14:textId="2E7966A8" w:rsidR="00D0144D" w:rsidRPr="001E49DA" w:rsidRDefault="00D0144D" w:rsidP="003608B7">
                    <w:pPr>
                      <w:pStyle w:val="NormalfollowingH2"/>
                    </w:pPr>
                    <w:r w:rsidRPr="003608B7">
                      <w:rPr>
                        <w:i/>
                      </w:rPr>
                      <w:t>Hedy</w:t>
                    </w:r>
                    <w:r w:rsidRPr="001E49DA">
                      <w:t xml:space="preserve"> </w:t>
                    </w:r>
                    <w:r w:rsidR="0057727B" w:rsidRPr="001E49DA">
                      <w:t>(</w:t>
                    </w:r>
                    <w:r w:rsidRPr="001E49DA">
                      <w:t>1966)</w:t>
                    </w:r>
                  </w:p>
                  <w:p w14:paraId="0939C036" w14:textId="37CA6C1D" w:rsidR="00D0144D" w:rsidRPr="001E49DA" w:rsidRDefault="00D0144D" w:rsidP="003608B7">
                    <w:pPr>
                      <w:pStyle w:val="NormalfollowingH2"/>
                    </w:pPr>
                    <w:r w:rsidRPr="003608B7">
                      <w:rPr>
                        <w:i/>
                      </w:rPr>
                      <w:t>The Illiac Passion</w:t>
                    </w:r>
                    <w:r w:rsidRPr="001E49DA">
                      <w:t xml:space="preserve"> </w:t>
                    </w:r>
                    <w:r w:rsidR="0057727B" w:rsidRPr="001E49DA">
                      <w:t>(</w:t>
                    </w:r>
                    <w:r w:rsidRPr="001E49DA">
                      <w:t>1967)</w:t>
                    </w:r>
                  </w:p>
                  <w:p w14:paraId="078F88DA" w14:textId="55F56369" w:rsidR="00D0144D" w:rsidRPr="001E49DA" w:rsidRDefault="00D0144D" w:rsidP="003608B7">
                    <w:pPr>
                      <w:pStyle w:val="NormalfollowingH2"/>
                    </w:pPr>
                    <w:r w:rsidRPr="003608B7">
                      <w:rPr>
                        <w:i/>
                      </w:rPr>
                      <w:t>Silent Night, Bloody Night</w:t>
                    </w:r>
                    <w:r w:rsidR="0057727B" w:rsidRPr="001E49DA">
                      <w:t xml:space="preserve"> (</w:t>
                    </w:r>
                    <w:r w:rsidRPr="001E49DA">
                      <w:t>1972)</w:t>
                    </w:r>
                  </w:p>
                  <w:p w14:paraId="2881BBA6" w14:textId="06D854C4" w:rsidR="00D0144D" w:rsidRPr="001E49DA" w:rsidRDefault="00D0144D" w:rsidP="003608B7">
                    <w:pPr>
                      <w:pStyle w:val="NormalfollowingH2"/>
                    </w:pPr>
                    <w:r w:rsidRPr="003608B7">
                      <w:rPr>
                        <w:i/>
                      </w:rPr>
                      <w:t>The Trap Door</w:t>
                    </w:r>
                    <w:r w:rsidRPr="001E49DA">
                      <w:t xml:space="preserve"> </w:t>
                    </w:r>
                    <w:r w:rsidR="0057727B" w:rsidRPr="001E49DA">
                      <w:t>(</w:t>
                    </w:r>
                    <w:r w:rsidRPr="001E49DA">
                      <w:t>1980)</w:t>
                    </w:r>
                  </w:p>
                  <w:p w14:paraId="14089D30" w14:textId="43CA353D" w:rsidR="00D0144D" w:rsidRPr="001E49DA" w:rsidRDefault="00D0144D" w:rsidP="003608B7">
                    <w:pPr>
                      <w:pStyle w:val="NormalfollowingH2"/>
                    </w:pPr>
                    <w:r w:rsidRPr="003608B7">
                      <w:rPr>
                        <w:i/>
                      </w:rPr>
                      <w:t>Shadows in the City</w:t>
                    </w:r>
                    <w:r w:rsidR="0057727B" w:rsidRPr="001E49DA">
                      <w:t xml:space="preserve"> (</w:t>
                    </w:r>
                    <w:r w:rsidRPr="001E49DA">
                      <w:t>1991)</w:t>
                    </w:r>
                  </w:p>
                  <w:p w14:paraId="2982EAC5" w14:textId="71E1159D" w:rsidR="00D0144D" w:rsidRPr="001E49DA" w:rsidRDefault="00D0144D" w:rsidP="003608B7">
                    <w:pPr>
                      <w:pStyle w:val="NormalfollowingH2"/>
                    </w:pPr>
                    <w:r w:rsidRPr="003608B7">
                      <w:rPr>
                        <w:i/>
                      </w:rPr>
                      <w:t>Star Spangled to Death</w:t>
                    </w:r>
                    <w:r w:rsidR="0057727B" w:rsidRPr="001E49DA">
                      <w:t xml:space="preserve"> (</w:t>
                    </w:r>
                    <w:r w:rsidRPr="001E49DA">
                      <w:t>2004)</w:t>
                    </w:r>
                  </w:p>
                  <w:p w14:paraId="1E75411D" w14:textId="77777777" w:rsidR="00D0144D" w:rsidRPr="001E49DA" w:rsidRDefault="00D0144D" w:rsidP="001E49DA">
                    <w:pPr>
                      <w:rPr>
                        <w:rFonts w:ascii="Calibri" w:hAnsi="Calibri"/>
                      </w:rPr>
                    </w:pPr>
                  </w:p>
                  <w:p w14:paraId="134FBC32" w14:textId="77777777" w:rsidR="00D0144D" w:rsidRPr="001E49DA" w:rsidRDefault="00D0144D" w:rsidP="003608B7">
                    <w:pPr>
                      <w:pStyle w:val="Heading2"/>
                    </w:pPr>
                    <w:r w:rsidRPr="001E49DA">
                      <w:t>Archive Footage</w:t>
                    </w:r>
                  </w:p>
                  <w:p w14:paraId="74F388A7" w14:textId="7787DD70" w:rsidR="00D0144D" w:rsidRPr="001E49DA" w:rsidRDefault="00D0144D" w:rsidP="003608B7">
                    <w:pPr>
                      <w:pStyle w:val="NormalfollowingH2"/>
                    </w:pPr>
                    <w:r w:rsidRPr="003608B7">
                      <w:rPr>
                        <w:i/>
                      </w:rPr>
                      <w:t>Birth of a Nation</w:t>
                    </w:r>
                    <w:r w:rsidRPr="001E49DA">
                      <w:t xml:space="preserve"> </w:t>
                    </w:r>
                    <w:r w:rsidR="0057727B" w:rsidRPr="001E49DA">
                      <w:t>(</w:t>
                    </w:r>
                    <w:r w:rsidRPr="001E49DA">
                      <w:t>1997)</w:t>
                    </w:r>
                  </w:p>
                  <w:p w14:paraId="3DCE5B3D" w14:textId="0F38F64C" w:rsidR="00D0144D" w:rsidRPr="001E49DA" w:rsidRDefault="00D0144D" w:rsidP="003608B7">
                    <w:pPr>
                      <w:pStyle w:val="NormalfollowingH2"/>
                    </w:pPr>
                    <w:r w:rsidRPr="003608B7">
                      <w:rPr>
                        <w:i/>
                      </w:rPr>
                      <w:t>Jack Smith and the Destruction of Atlantis</w:t>
                    </w:r>
                    <w:r w:rsidRPr="001E49DA">
                      <w:t xml:space="preserve"> </w:t>
                    </w:r>
                    <w:r w:rsidR="0057727B" w:rsidRPr="001E49DA">
                      <w:t>(</w:t>
                    </w:r>
                    <w:r w:rsidRPr="001E49DA">
                      <w:t>2006)</w:t>
                    </w:r>
                  </w:p>
                  <w:p w14:paraId="35CCF2B9" w14:textId="122E7EF0" w:rsidR="003F0D73" w:rsidRPr="001E49DA" w:rsidRDefault="00D0144D" w:rsidP="003608B7">
                    <w:pPr>
                      <w:pStyle w:val="NormalfollowingH2"/>
                    </w:pPr>
                    <w:r w:rsidRPr="003608B7">
                      <w:rPr>
                        <w:i/>
                      </w:rPr>
                      <w:t>I Am Divine</w:t>
                    </w:r>
                    <w:r w:rsidR="0057727B" w:rsidRPr="001E49DA">
                      <w:t xml:space="preserve"> (</w:t>
                    </w:r>
                    <w:r w:rsidRPr="001E49DA">
                      <w:t>2013)</w:t>
                    </w:r>
                  </w:p>
                </w:tc>
              </w:sdtContent>
            </w:sdt>
          </w:sdtContent>
        </w:sdt>
      </w:tr>
      <w:tr w:rsidR="003235A7" w14:paraId="61F08647" w14:textId="77777777" w:rsidTr="003235A7">
        <w:tc>
          <w:tcPr>
            <w:tcW w:w="9016" w:type="dxa"/>
          </w:tcPr>
          <w:p w14:paraId="17719B35" w14:textId="77777777" w:rsidR="003235A7" w:rsidRPr="001E49DA" w:rsidRDefault="003235A7" w:rsidP="001E49DA">
            <w:pPr>
              <w:rPr>
                <w:rFonts w:ascii="Calibri" w:hAnsi="Calibri"/>
              </w:rPr>
            </w:pPr>
            <w:r w:rsidRPr="001E49DA">
              <w:rPr>
                <w:rFonts w:ascii="Calibri" w:hAnsi="Calibri"/>
                <w:u w:val="single"/>
              </w:rPr>
              <w:lastRenderedPageBreak/>
              <w:t>Further reading</w:t>
            </w:r>
            <w:r w:rsidRPr="001E49DA">
              <w:rPr>
                <w:rFonts w:ascii="Calibri" w:hAnsi="Calibri"/>
              </w:rPr>
              <w:t>:</w:t>
            </w:r>
          </w:p>
          <w:p w14:paraId="5B88805E" w14:textId="6CB3D65C" w:rsidR="00D3347B" w:rsidRDefault="0030458F" w:rsidP="001E49DA">
            <w:pPr>
              <w:rPr>
                <w:rFonts w:ascii="Calibri" w:hAnsi="Calibri"/>
              </w:rPr>
            </w:pPr>
            <w:sdt>
              <w:sdtPr>
                <w:rPr>
                  <w:rFonts w:ascii="Calibri" w:hAnsi="Calibri"/>
                </w:rPr>
                <w:id w:val="355772480"/>
                <w:citation/>
              </w:sdtPr>
              <w:sdtContent>
                <w:r w:rsidR="00D3347B" w:rsidRPr="001E49DA">
                  <w:rPr>
                    <w:rFonts w:ascii="Calibri" w:hAnsi="Calibri"/>
                  </w:rPr>
                  <w:fldChar w:fldCharType="begin"/>
                </w:r>
                <w:r w:rsidR="00D3347B" w:rsidRPr="001E49DA">
                  <w:rPr>
                    <w:rFonts w:ascii="Calibri" w:hAnsi="Calibri"/>
                    <w:lang w:val="en-US"/>
                  </w:rPr>
                  <w:instrText xml:space="preserve"> CITATION Dye90 \l 1033 </w:instrText>
                </w:r>
                <w:r w:rsidR="00D3347B" w:rsidRPr="001E49DA">
                  <w:rPr>
                    <w:rFonts w:ascii="Calibri" w:hAnsi="Calibri"/>
                  </w:rPr>
                  <w:fldChar w:fldCharType="separate"/>
                </w:r>
                <w:r w:rsidR="00D3347B" w:rsidRPr="001E49DA">
                  <w:rPr>
                    <w:rFonts w:ascii="Calibri" w:hAnsi="Calibri"/>
                    <w:noProof/>
                    <w:lang w:val="en-US"/>
                  </w:rPr>
                  <w:t>(Dyer)</w:t>
                </w:r>
                <w:r w:rsidR="00D3347B" w:rsidRPr="001E49DA">
                  <w:rPr>
                    <w:rFonts w:ascii="Calibri" w:hAnsi="Calibri"/>
                  </w:rPr>
                  <w:fldChar w:fldCharType="end"/>
                </w:r>
              </w:sdtContent>
            </w:sdt>
          </w:p>
          <w:p w14:paraId="355A6E8E" w14:textId="77777777" w:rsidR="003608B7" w:rsidRPr="001E49DA" w:rsidRDefault="003608B7" w:rsidP="001E49DA">
            <w:pPr>
              <w:rPr>
                <w:rFonts w:ascii="Calibri" w:hAnsi="Calibri"/>
              </w:rPr>
            </w:pPr>
          </w:p>
          <w:sdt>
            <w:sdtPr>
              <w:rPr>
                <w:rFonts w:ascii="Calibri" w:hAnsi="Calibri"/>
              </w:rPr>
              <w:alias w:val="Further reading"/>
              <w:tag w:val="furtherReading"/>
              <w:id w:val="-1516217107"/>
            </w:sdtPr>
            <w:sdtContent>
              <w:p w14:paraId="698EFBEE" w14:textId="299FA619" w:rsidR="00D0144D" w:rsidRDefault="0030458F" w:rsidP="001E49DA">
                <w:pPr>
                  <w:rPr>
                    <w:rFonts w:ascii="Calibri" w:hAnsi="Calibri"/>
                  </w:rPr>
                </w:pPr>
                <w:sdt>
                  <w:sdtPr>
                    <w:rPr>
                      <w:rFonts w:ascii="Calibri" w:hAnsi="Calibri"/>
                    </w:rPr>
                    <w:id w:val="-1989937507"/>
                    <w:citation/>
                  </w:sdtPr>
                  <w:sdtContent>
                    <w:r w:rsidR="00D3347B" w:rsidRPr="001E49DA">
                      <w:rPr>
                        <w:rFonts w:ascii="Calibri" w:hAnsi="Calibri"/>
                      </w:rPr>
                      <w:fldChar w:fldCharType="begin"/>
                    </w:r>
                    <w:r w:rsidR="00D3347B" w:rsidRPr="001E49DA">
                      <w:rPr>
                        <w:rFonts w:ascii="Calibri" w:hAnsi="Calibri"/>
                        <w:lang w:val="en-US"/>
                      </w:rPr>
                      <w:instrText xml:space="preserve"> CITATION Fas11 \l 1033 </w:instrText>
                    </w:r>
                    <w:r w:rsidR="00D3347B" w:rsidRPr="001E49DA">
                      <w:rPr>
                        <w:rFonts w:ascii="Calibri" w:hAnsi="Calibri"/>
                      </w:rPr>
                      <w:fldChar w:fldCharType="separate"/>
                    </w:r>
                    <w:r w:rsidR="00D3347B" w:rsidRPr="001E49DA">
                      <w:rPr>
                        <w:rFonts w:ascii="Calibri" w:hAnsi="Calibri"/>
                        <w:noProof/>
                        <w:lang w:val="en-US"/>
                      </w:rPr>
                      <w:t xml:space="preserve"> (Fashion in Film: Birds of Paradise)</w:t>
                    </w:r>
                    <w:r w:rsidR="00D3347B" w:rsidRPr="001E49DA">
                      <w:rPr>
                        <w:rFonts w:ascii="Calibri" w:hAnsi="Calibri"/>
                      </w:rPr>
                      <w:fldChar w:fldCharType="end"/>
                    </w:r>
                  </w:sdtContent>
                </w:sdt>
              </w:p>
              <w:p w14:paraId="4CB1AA86" w14:textId="77777777" w:rsidR="003608B7" w:rsidRPr="001E49DA" w:rsidRDefault="003608B7" w:rsidP="001E49DA">
                <w:pPr>
                  <w:rPr>
                    <w:rFonts w:ascii="Calibri" w:hAnsi="Calibri"/>
                  </w:rPr>
                </w:pPr>
              </w:p>
              <w:p w14:paraId="20722D47" w14:textId="6E3DE960" w:rsidR="00D0144D" w:rsidRDefault="0030458F" w:rsidP="001E49DA">
                <w:pPr>
                  <w:rPr>
                    <w:rFonts w:ascii="Calibri" w:hAnsi="Calibri"/>
                  </w:rPr>
                </w:pPr>
                <w:sdt>
                  <w:sdtPr>
                    <w:rPr>
                      <w:rFonts w:ascii="Calibri" w:hAnsi="Calibri"/>
                    </w:rPr>
                    <w:id w:val="-1287663915"/>
                    <w:citation/>
                  </w:sdtPr>
                  <w:sdtContent>
                    <w:r w:rsidR="00D3347B" w:rsidRPr="001E49DA">
                      <w:rPr>
                        <w:rFonts w:ascii="Calibri" w:hAnsi="Calibri"/>
                      </w:rPr>
                      <w:fldChar w:fldCharType="begin"/>
                    </w:r>
                    <w:r w:rsidR="00D3347B" w:rsidRPr="001E49DA">
                      <w:rPr>
                        <w:rFonts w:ascii="Calibri" w:hAnsi="Calibri"/>
                        <w:lang w:val="en-US"/>
                      </w:rPr>
                      <w:instrText xml:space="preserve"> CITATION JHo01 \l 1033 </w:instrText>
                    </w:r>
                    <w:r w:rsidR="00D3347B" w:rsidRPr="001E49DA">
                      <w:rPr>
                        <w:rFonts w:ascii="Calibri" w:hAnsi="Calibri"/>
                      </w:rPr>
                      <w:fldChar w:fldCharType="separate"/>
                    </w:r>
                    <w:r w:rsidR="00D3347B" w:rsidRPr="001E49DA">
                      <w:rPr>
                        <w:rFonts w:ascii="Calibri" w:hAnsi="Calibri"/>
                        <w:noProof/>
                        <w:lang w:val="en-US"/>
                      </w:rPr>
                      <w:t>(Hoberman)</w:t>
                    </w:r>
                    <w:r w:rsidR="00D3347B" w:rsidRPr="001E49DA">
                      <w:rPr>
                        <w:rFonts w:ascii="Calibri" w:hAnsi="Calibri"/>
                      </w:rPr>
                      <w:fldChar w:fldCharType="end"/>
                    </w:r>
                  </w:sdtContent>
                </w:sdt>
              </w:p>
              <w:p w14:paraId="5E9BB456" w14:textId="77777777" w:rsidR="003608B7" w:rsidRPr="001E49DA" w:rsidRDefault="003608B7" w:rsidP="001E49DA">
                <w:pPr>
                  <w:rPr>
                    <w:rFonts w:ascii="Calibri" w:hAnsi="Calibri"/>
                  </w:rPr>
                </w:pPr>
              </w:p>
              <w:p w14:paraId="4A3379FD" w14:textId="043EA64F" w:rsidR="00D3347B" w:rsidRDefault="0030458F" w:rsidP="001E49DA">
                <w:pPr>
                  <w:rPr>
                    <w:rFonts w:ascii="Calibri" w:hAnsi="Calibri"/>
                  </w:rPr>
                </w:pPr>
                <w:sdt>
                  <w:sdtPr>
                    <w:rPr>
                      <w:rFonts w:ascii="Calibri" w:hAnsi="Calibri"/>
                    </w:rPr>
                    <w:id w:val="-717584057"/>
                    <w:citation/>
                  </w:sdtPr>
                  <w:sdtContent>
                    <w:r w:rsidR="00D3347B" w:rsidRPr="001E49DA">
                      <w:rPr>
                        <w:rFonts w:ascii="Calibri" w:hAnsi="Calibri"/>
                      </w:rPr>
                      <w:fldChar w:fldCharType="begin"/>
                    </w:r>
                    <w:r w:rsidR="00D3347B" w:rsidRPr="001E49DA">
                      <w:rPr>
                        <w:rFonts w:ascii="Calibri" w:hAnsi="Calibri"/>
                        <w:lang w:val="en-US"/>
                      </w:rPr>
                      <w:instrText xml:space="preserve"> CITATION Edw97 \l 1033 </w:instrText>
                    </w:r>
                    <w:r w:rsidR="00D3347B" w:rsidRPr="001E49DA">
                      <w:rPr>
                        <w:rFonts w:ascii="Calibri" w:hAnsi="Calibri"/>
                      </w:rPr>
                      <w:fldChar w:fldCharType="separate"/>
                    </w:r>
                    <w:r w:rsidR="00D3347B" w:rsidRPr="001E49DA">
                      <w:rPr>
                        <w:rFonts w:ascii="Calibri" w:hAnsi="Calibri"/>
                        <w:noProof/>
                        <w:lang w:val="en-US"/>
                      </w:rPr>
                      <w:t>(Leggingwell)</w:t>
                    </w:r>
                    <w:r w:rsidR="00D3347B" w:rsidRPr="001E49DA">
                      <w:rPr>
                        <w:rFonts w:ascii="Calibri" w:hAnsi="Calibri"/>
                      </w:rPr>
                      <w:fldChar w:fldCharType="end"/>
                    </w:r>
                  </w:sdtContent>
                </w:sdt>
              </w:p>
              <w:p w14:paraId="03D97333" w14:textId="77777777" w:rsidR="003608B7" w:rsidRPr="001E49DA" w:rsidRDefault="003608B7" w:rsidP="001E49DA">
                <w:pPr>
                  <w:rPr>
                    <w:rFonts w:ascii="Calibri" w:hAnsi="Calibri"/>
                  </w:rPr>
                </w:pPr>
              </w:p>
              <w:p w14:paraId="3265D8E2" w14:textId="77777777" w:rsidR="00D51C0A" w:rsidRDefault="0030458F" w:rsidP="001E49DA">
                <w:pPr>
                  <w:rPr>
                    <w:rFonts w:ascii="Calibri" w:hAnsi="Calibri"/>
                  </w:rPr>
                </w:pPr>
                <w:sdt>
                  <w:sdtPr>
                    <w:rPr>
                      <w:rFonts w:ascii="Calibri" w:hAnsi="Calibri"/>
                    </w:rPr>
                    <w:id w:val="389538471"/>
                    <w:citation/>
                  </w:sdtPr>
                  <w:sdtContent>
                    <w:r w:rsidR="00EB407F" w:rsidRPr="001E49DA">
                      <w:rPr>
                        <w:rFonts w:ascii="Calibri" w:hAnsi="Calibri"/>
                      </w:rPr>
                      <w:fldChar w:fldCharType="begin"/>
                    </w:r>
                    <w:r w:rsidR="00EB407F" w:rsidRPr="001E49DA">
                      <w:rPr>
                        <w:rFonts w:ascii="Calibri" w:hAnsi="Calibri"/>
                        <w:lang w:val="en-US"/>
                      </w:rPr>
                      <w:instrText xml:space="preserve"> CITATION Jul13 \l 1033 </w:instrText>
                    </w:r>
                    <w:r w:rsidR="00EB407F" w:rsidRPr="001E49DA">
                      <w:rPr>
                        <w:rFonts w:ascii="Calibri" w:hAnsi="Calibri"/>
                      </w:rPr>
                      <w:fldChar w:fldCharType="separate"/>
                    </w:r>
                    <w:r w:rsidR="00EB407F" w:rsidRPr="001E49DA">
                      <w:rPr>
                        <w:rFonts w:ascii="Calibri" w:hAnsi="Calibri"/>
                        <w:noProof/>
                        <w:lang w:val="en-US"/>
                      </w:rPr>
                      <w:t>(Stoschek)</w:t>
                    </w:r>
                    <w:r w:rsidR="00EB407F" w:rsidRPr="001E49DA">
                      <w:rPr>
                        <w:rFonts w:ascii="Calibri" w:hAnsi="Calibri"/>
                      </w:rPr>
                      <w:fldChar w:fldCharType="end"/>
                    </w:r>
                  </w:sdtContent>
                </w:sdt>
              </w:p>
              <w:p w14:paraId="47230DCE" w14:textId="77777777" w:rsidR="003608B7" w:rsidRPr="001E49DA" w:rsidRDefault="003608B7" w:rsidP="001E49DA">
                <w:pPr>
                  <w:rPr>
                    <w:rFonts w:ascii="Calibri" w:hAnsi="Calibri"/>
                  </w:rPr>
                </w:pPr>
              </w:p>
              <w:p w14:paraId="6B65EDB2" w14:textId="1CECA670" w:rsidR="00D51C0A" w:rsidRDefault="0030458F" w:rsidP="001E49DA">
                <w:pPr>
                  <w:rPr>
                    <w:rFonts w:ascii="Calibri" w:hAnsi="Calibri"/>
                  </w:rPr>
                </w:pPr>
                <w:sdt>
                  <w:sdtPr>
                    <w:rPr>
                      <w:rFonts w:ascii="Calibri" w:hAnsi="Calibri"/>
                    </w:rPr>
                    <w:id w:val="-137419963"/>
                    <w:citation/>
                  </w:sdtPr>
                  <w:sdtContent>
                    <w:r w:rsidR="00D51C0A" w:rsidRPr="001E49DA">
                      <w:rPr>
                        <w:rFonts w:ascii="Calibri" w:hAnsi="Calibri"/>
                      </w:rPr>
                      <w:fldChar w:fldCharType="begin"/>
                    </w:r>
                    <w:r w:rsidR="00CE0FF2" w:rsidRPr="001E49DA">
                      <w:rPr>
                        <w:rFonts w:ascii="Calibri" w:hAnsi="Calibri"/>
                        <w:lang w:val="en-US"/>
                      </w:rPr>
                      <w:instrText xml:space="preserve">CITATION Jac63 \l 1033 </w:instrText>
                    </w:r>
                    <w:r w:rsidR="00D51C0A" w:rsidRPr="001E49DA">
                      <w:rPr>
                        <w:rFonts w:ascii="Calibri" w:hAnsi="Calibri"/>
                      </w:rPr>
                      <w:fldChar w:fldCharType="separate"/>
                    </w:r>
                    <w:r w:rsidR="00CE0FF2" w:rsidRPr="001E49DA">
                      <w:rPr>
                        <w:rFonts w:ascii="Calibri" w:hAnsi="Calibri"/>
                        <w:noProof/>
                        <w:lang w:val="en-US"/>
                      </w:rPr>
                      <w:t>(Smith, Flaming Creatures)</w:t>
                    </w:r>
                    <w:r w:rsidR="00D51C0A" w:rsidRPr="001E49DA">
                      <w:rPr>
                        <w:rFonts w:ascii="Calibri" w:hAnsi="Calibri"/>
                      </w:rPr>
                      <w:fldChar w:fldCharType="end"/>
                    </w:r>
                  </w:sdtContent>
                </w:sdt>
              </w:p>
              <w:p w14:paraId="118EF64F" w14:textId="77777777" w:rsidR="003608B7" w:rsidRPr="001E49DA" w:rsidRDefault="003608B7" w:rsidP="001E49DA">
                <w:pPr>
                  <w:rPr>
                    <w:rFonts w:ascii="Calibri" w:hAnsi="Calibri"/>
                  </w:rPr>
                </w:pPr>
              </w:p>
              <w:p w14:paraId="4F0301A2" w14:textId="77777777" w:rsidR="00D51C0A" w:rsidRDefault="00D51C0A" w:rsidP="001E49DA">
                <w:pPr>
                  <w:rPr>
                    <w:rFonts w:ascii="Calibri" w:hAnsi="Calibri"/>
                    <w:noProof/>
                  </w:rPr>
                </w:pPr>
                <w:r w:rsidRPr="001E49DA">
                  <w:rPr>
                    <w:rFonts w:ascii="Calibri" w:hAnsi="Calibri"/>
                    <w:noProof/>
                  </w:rPr>
                  <w:t>(Smith)</w:t>
                </w:r>
              </w:p>
              <w:p w14:paraId="5DF17C1C" w14:textId="77777777" w:rsidR="003608B7" w:rsidRPr="001E49DA" w:rsidRDefault="003608B7" w:rsidP="001E49DA">
                <w:pPr>
                  <w:rPr>
                    <w:rFonts w:ascii="Calibri" w:hAnsi="Calibri"/>
                    <w:noProof/>
                  </w:rPr>
                </w:pPr>
              </w:p>
              <w:p w14:paraId="4E9269C5" w14:textId="3C135F2E" w:rsidR="003235A7" w:rsidRPr="001E49DA" w:rsidRDefault="0030458F" w:rsidP="001E49DA">
                <w:pPr>
                  <w:rPr>
                    <w:rFonts w:ascii="Calibri" w:hAnsi="Calibri"/>
                  </w:rPr>
                </w:pPr>
                <w:sdt>
                  <w:sdtPr>
                    <w:rPr>
                      <w:rFonts w:ascii="Calibri" w:hAnsi="Calibri"/>
                    </w:rPr>
                    <w:id w:val="-838617502"/>
                    <w:citation/>
                  </w:sdtPr>
                  <w:sdtContent>
                    <w:r w:rsidR="00D51C0A" w:rsidRPr="001E49DA">
                      <w:rPr>
                        <w:rFonts w:ascii="Calibri" w:hAnsi="Calibri"/>
                      </w:rPr>
                      <w:fldChar w:fldCharType="begin"/>
                    </w:r>
                    <w:r w:rsidR="00D51C0A" w:rsidRPr="001E49DA">
                      <w:rPr>
                        <w:rFonts w:ascii="Calibri" w:hAnsi="Calibri"/>
                        <w:lang w:val="en-US"/>
                      </w:rPr>
                      <w:instrText xml:space="preserve"> CITATION Jac61 \l 1033 </w:instrText>
                    </w:r>
                    <w:r w:rsidR="00D51C0A" w:rsidRPr="001E49DA">
                      <w:rPr>
                        <w:rFonts w:ascii="Calibri" w:hAnsi="Calibri"/>
                      </w:rPr>
                      <w:fldChar w:fldCharType="separate"/>
                    </w:r>
                    <w:r w:rsidR="00D51C0A" w:rsidRPr="001E49DA">
                      <w:rPr>
                        <w:rFonts w:ascii="Calibri" w:hAnsi="Calibri"/>
                        <w:noProof/>
                        <w:lang w:val="en-US"/>
                      </w:rPr>
                      <w:t>(Smith, Scotch Tape)</w:t>
                    </w:r>
                    <w:r w:rsidR="00D51C0A" w:rsidRPr="001E49DA">
                      <w:rPr>
                        <w:rFonts w:ascii="Calibri" w:hAnsi="Calibri"/>
                      </w:rPr>
                      <w:fldChar w:fldCharType="end"/>
                    </w:r>
                  </w:sdtContent>
                </w:sdt>
              </w:p>
              <w:bookmarkStart w:id="0" w:name="_GoBack" w:displacedByCustomXml="next"/>
              <w:bookmarkEnd w:id="0" w:displacedByCustomXml="next"/>
            </w:sdtContent>
          </w:sdt>
        </w:tc>
      </w:tr>
    </w:tbl>
    <w:p w14:paraId="635C38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33A44" w14:textId="77777777" w:rsidR="0030458F" w:rsidRDefault="0030458F" w:rsidP="007A0D55">
      <w:pPr>
        <w:spacing w:after="0" w:line="240" w:lineRule="auto"/>
      </w:pPr>
      <w:r>
        <w:separator/>
      </w:r>
    </w:p>
  </w:endnote>
  <w:endnote w:type="continuationSeparator" w:id="0">
    <w:p w14:paraId="7AB2B312" w14:textId="77777777" w:rsidR="0030458F" w:rsidRDefault="003045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5A1CB" w14:textId="77777777" w:rsidR="0030458F" w:rsidRDefault="0030458F" w:rsidP="007A0D55">
      <w:pPr>
        <w:spacing w:after="0" w:line="240" w:lineRule="auto"/>
      </w:pPr>
      <w:r>
        <w:separator/>
      </w:r>
    </w:p>
  </w:footnote>
  <w:footnote w:type="continuationSeparator" w:id="0">
    <w:p w14:paraId="01AB47D5" w14:textId="77777777" w:rsidR="0030458F" w:rsidRDefault="003045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0310C" w14:textId="77777777" w:rsidR="0030458F" w:rsidRDefault="0030458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A66555" w14:textId="77777777" w:rsidR="0030458F" w:rsidRDefault="003045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44D"/>
    <w:rsid w:val="00013573"/>
    <w:rsid w:val="00032559"/>
    <w:rsid w:val="00052040"/>
    <w:rsid w:val="000B25AE"/>
    <w:rsid w:val="000B30DF"/>
    <w:rsid w:val="000B55AB"/>
    <w:rsid w:val="000D24DC"/>
    <w:rsid w:val="00101B2E"/>
    <w:rsid w:val="00116FA0"/>
    <w:rsid w:val="0015114C"/>
    <w:rsid w:val="001647E4"/>
    <w:rsid w:val="001A21F3"/>
    <w:rsid w:val="001A2537"/>
    <w:rsid w:val="001A6A06"/>
    <w:rsid w:val="001E49DA"/>
    <w:rsid w:val="001F31CB"/>
    <w:rsid w:val="00210C03"/>
    <w:rsid w:val="002162E2"/>
    <w:rsid w:val="00225C5A"/>
    <w:rsid w:val="00230B10"/>
    <w:rsid w:val="00234353"/>
    <w:rsid w:val="00244BB0"/>
    <w:rsid w:val="002A0A0D"/>
    <w:rsid w:val="002B0B37"/>
    <w:rsid w:val="0030458F"/>
    <w:rsid w:val="0030662D"/>
    <w:rsid w:val="003235A7"/>
    <w:rsid w:val="003608B7"/>
    <w:rsid w:val="003677B6"/>
    <w:rsid w:val="003D3579"/>
    <w:rsid w:val="003E2795"/>
    <w:rsid w:val="003F0D73"/>
    <w:rsid w:val="00462DBE"/>
    <w:rsid w:val="00464699"/>
    <w:rsid w:val="00483379"/>
    <w:rsid w:val="004842A5"/>
    <w:rsid w:val="00487BC5"/>
    <w:rsid w:val="00496888"/>
    <w:rsid w:val="004A7476"/>
    <w:rsid w:val="004B760A"/>
    <w:rsid w:val="004E5896"/>
    <w:rsid w:val="00513EE6"/>
    <w:rsid w:val="00534F8F"/>
    <w:rsid w:val="00572645"/>
    <w:rsid w:val="0057727B"/>
    <w:rsid w:val="00590035"/>
    <w:rsid w:val="005B177E"/>
    <w:rsid w:val="005B3921"/>
    <w:rsid w:val="005F26D7"/>
    <w:rsid w:val="005F5450"/>
    <w:rsid w:val="00672F34"/>
    <w:rsid w:val="006D0412"/>
    <w:rsid w:val="006D2077"/>
    <w:rsid w:val="007411B9"/>
    <w:rsid w:val="00780D95"/>
    <w:rsid w:val="00780DC7"/>
    <w:rsid w:val="007A0D55"/>
    <w:rsid w:val="007B3377"/>
    <w:rsid w:val="007D2DFF"/>
    <w:rsid w:val="007E5F44"/>
    <w:rsid w:val="00821DE3"/>
    <w:rsid w:val="00846CE1"/>
    <w:rsid w:val="00884FDA"/>
    <w:rsid w:val="008A5B87"/>
    <w:rsid w:val="00901C62"/>
    <w:rsid w:val="00922950"/>
    <w:rsid w:val="009A7264"/>
    <w:rsid w:val="009D1606"/>
    <w:rsid w:val="009E18A1"/>
    <w:rsid w:val="009E73D7"/>
    <w:rsid w:val="00A27D2C"/>
    <w:rsid w:val="00A76FD9"/>
    <w:rsid w:val="00A861AD"/>
    <w:rsid w:val="00AB436D"/>
    <w:rsid w:val="00AD2F24"/>
    <w:rsid w:val="00AD4844"/>
    <w:rsid w:val="00B06F4F"/>
    <w:rsid w:val="00B219AE"/>
    <w:rsid w:val="00B33145"/>
    <w:rsid w:val="00B574C9"/>
    <w:rsid w:val="00BC39C9"/>
    <w:rsid w:val="00BE5BF7"/>
    <w:rsid w:val="00BF40E1"/>
    <w:rsid w:val="00C27FAB"/>
    <w:rsid w:val="00C358D4"/>
    <w:rsid w:val="00C6296B"/>
    <w:rsid w:val="00CC586D"/>
    <w:rsid w:val="00CE0FF2"/>
    <w:rsid w:val="00CF1542"/>
    <w:rsid w:val="00CF3EC5"/>
    <w:rsid w:val="00D0144D"/>
    <w:rsid w:val="00D16216"/>
    <w:rsid w:val="00D3347B"/>
    <w:rsid w:val="00D51C0A"/>
    <w:rsid w:val="00D656DA"/>
    <w:rsid w:val="00D83300"/>
    <w:rsid w:val="00DC6B48"/>
    <w:rsid w:val="00DF01B0"/>
    <w:rsid w:val="00E3299A"/>
    <w:rsid w:val="00E85A05"/>
    <w:rsid w:val="00E95829"/>
    <w:rsid w:val="00EA606C"/>
    <w:rsid w:val="00EB0C8C"/>
    <w:rsid w:val="00EB407F"/>
    <w:rsid w:val="00EB51FD"/>
    <w:rsid w:val="00EB77DB"/>
    <w:rsid w:val="00ED139F"/>
    <w:rsid w:val="00EF74F7"/>
    <w:rsid w:val="00F2359D"/>
    <w:rsid w:val="00F36937"/>
    <w:rsid w:val="00F60F53"/>
    <w:rsid w:val="00FA1925"/>
    <w:rsid w:val="00FA3A56"/>
    <w:rsid w:val="00FB11DE"/>
    <w:rsid w:val="00FB589A"/>
    <w:rsid w:val="00FB7317"/>
    <w:rsid w:val="00FC099C"/>
    <w:rsid w:val="00FC14AD"/>
    <w:rsid w:val="00FE0E39"/>
    <w:rsid w:val="00FE313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F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44D"/>
    <w:rPr>
      <w:rFonts w:ascii="Lucida Grande" w:hAnsi="Lucida Grande" w:cs="Lucida Grande"/>
      <w:sz w:val="18"/>
      <w:szCs w:val="18"/>
    </w:rPr>
  </w:style>
  <w:style w:type="paragraph" w:styleId="NormalWeb">
    <w:name w:val="Normal (Web)"/>
    <w:basedOn w:val="Normal"/>
    <w:uiPriority w:val="99"/>
    <w:unhideWhenUsed/>
    <w:rsid w:val="00D014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0144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44D"/>
    <w:rPr>
      <w:rFonts w:ascii="Lucida Grande" w:hAnsi="Lucida Grande" w:cs="Lucida Grande"/>
      <w:sz w:val="18"/>
      <w:szCs w:val="18"/>
    </w:rPr>
  </w:style>
  <w:style w:type="paragraph" w:styleId="NormalWeb">
    <w:name w:val="Normal (Web)"/>
    <w:basedOn w:val="Normal"/>
    <w:uiPriority w:val="99"/>
    <w:unhideWhenUsed/>
    <w:rsid w:val="00D014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01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C804127A82F4478FEEB000245F5D82"/>
        <w:category>
          <w:name w:val="General"/>
          <w:gallery w:val="placeholder"/>
        </w:category>
        <w:types>
          <w:type w:val="bbPlcHdr"/>
        </w:types>
        <w:behaviors>
          <w:behavior w:val="content"/>
        </w:behaviors>
        <w:guid w:val="{56135DCB-38BB-C64D-B916-BBD043A699B8}"/>
      </w:docPartPr>
      <w:docPartBody>
        <w:p w:rsidR="003C1265" w:rsidRDefault="00B70B3F">
          <w:pPr>
            <w:pStyle w:val="9EC804127A82F4478FEEB000245F5D82"/>
          </w:pPr>
          <w:r w:rsidRPr="00CC586D">
            <w:rPr>
              <w:rStyle w:val="PlaceholderText"/>
              <w:b/>
              <w:color w:val="FFFFFF" w:themeColor="background1"/>
            </w:rPr>
            <w:t>[Salutation]</w:t>
          </w:r>
        </w:p>
      </w:docPartBody>
    </w:docPart>
    <w:docPart>
      <w:docPartPr>
        <w:name w:val="CB7512CA81006B449A4CCD4A4CEF6791"/>
        <w:category>
          <w:name w:val="General"/>
          <w:gallery w:val="placeholder"/>
        </w:category>
        <w:types>
          <w:type w:val="bbPlcHdr"/>
        </w:types>
        <w:behaviors>
          <w:behavior w:val="content"/>
        </w:behaviors>
        <w:guid w:val="{B6435C2C-AD7B-604E-97DF-29EC97649670}"/>
      </w:docPartPr>
      <w:docPartBody>
        <w:p w:rsidR="003C1265" w:rsidRDefault="00B70B3F">
          <w:pPr>
            <w:pStyle w:val="CB7512CA81006B449A4CCD4A4CEF6791"/>
          </w:pPr>
          <w:r>
            <w:rPr>
              <w:rStyle w:val="PlaceholderText"/>
            </w:rPr>
            <w:t>[First name]</w:t>
          </w:r>
        </w:p>
      </w:docPartBody>
    </w:docPart>
    <w:docPart>
      <w:docPartPr>
        <w:name w:val="CC6ED2D125388941B1DD1658DC904A29"/>
        <w:category>
          <w:name w:val="General"/>
          <w:gallery w:val="placeholder"/>
        </w:category>
        <w:types>
          <w:type w:val="bbPlcHdr"/>
        </w:types>
        <w:behaviors>
          <w:behavior w:val="content"/>
        </w:behaviors>
        <w:guid w:val="{EF56B6D3-A9B0-574B-A594-4C43046E214B}"/>
      </w:docPartPr>
      <w:docPartBody>
        <w:p w:rsidR="003C1265" w:rsidRDefault="00B70B3F">
          <w:pPr>
            <w:pStyle w:val="CC6ED2D125388941B1DD1658DC904A29"/>
          </w:pPr>
          <w:r>
            <w:rPr>
              <w:rStyle w:val="PlaceholderText"/>
            </w:rPr>
            <w:t>[Middle name]</w:t>
          </w:r>
        </w:p>
      </w:docPartBody>
    </w:docPart>
    <w:docPart>
      <w:docPartPr>
        <w:name w:val="E29316D39422284C85D4A7738FAFFEFE"/>
        <w:category>
          <w:name w:val="General"/>
          <w:gallery w:val="placeholder"/>
        </w:category>
        <w:types>
          <w:type w:val="bbPlcHdr"/>
        </w:types>
        <w:behaviors>
          <w:behavior w:val="content"/>
        </w:behaviors>
        <w:guid w:val="{CDA63F7D-9C1D-FB42-BF25-C5CFCED78D7E}"/>
      </w:docPartPr>
      <w:docPartBody>
        <w:p w:rsidR="003C1265" w:rsidRDefault="00B70B3F">
          <w:pPr>
            <w:pStyle w:val="E29316D39422284C85D4A7738FAFFEFE"/>
          </w:pPr>
          <w:r>
            <w:rPr>
              <w:rStyle w:val="PlaceholderText"/>
            </w:rPr>
            <w:t>[Last name]</w:t>
          </w:r>
        </w:p>
      </w:docPartBody>
    </w:docPart>
    <w:docPart>
      <w:docPartPr>
        <w:name w:val="31A089C10B34C64B9D41E884E14C8B19"/>
        <w:category>
          <w:name w:val="General"/>
          <w:gallery w:val="placeholder"/>
        </w:category>
        <w:types>
          <w:type w:val="bbPlcHdr"/>
        </w:types>
        <w:behaviors>
          <w:behavior w:val="content"/>
        </w:behaviors>
        <w:guid w:val="{2DEF6C65-AB8B-F741-86F4-D2818C951BA2}"/>
      </w:docPartPr>
      <w:docPartBody>
        <w:p w:rsidR="003C1265" w:rsidRDefault="00B70B3F">
          <w:pPr>
            <w:pStyle w:val="31A089C10B34C64B9D41E884E14C8B19"/>
          </w:pPr>
          <w:r>
            <w:rPr>
              <w:rStyle w:val="PlaceholderText"/>
            </w:rPr>
            <w:t>[Enter your biography]</w:t>
          </w:r>
        </w:p>
      </w:docPartBody>
    </w:docPart>
    <w:docPart>
      <w:docPartPr>
        <w:name w:val="D55557E7B7799645B4F5C955A8143783"/>
        <w:category>
          <w:name w:val="General"/>
          <w:gallery w:val="placeholder"/>
        </w:category>
        <w:types>
          <w:type w:val="bbPlcHdr"/>
        </w:types>
        <w:behaviors>
          <w:behavior w:val="content"/>
        </w:behaviors>
        <w:guid w:val="{948D7543-9E39-B140-8057-635E8FEE7C15}"/>
      </w:docPartPr>
      <w:docPartBody>
        <w:p w:rsidR="003C1265" w:rsidRDefault="00B70B3F">
          <w:pPr>
            <w:pStyle w:val="D55557E7B7799645B4F5C955A8143783"/>
          </w:pPr>
          <w:r>
            <w:rPr>
              <w:rStyle w:val="PlaceholderText"/>
            </w:rPr>
            <w:t>[Enter the institution with which you are affiliated]</w:t>
          </w:r>
        </w:p>
      </w:docPartBody>
    </w:docPart>
    <w:docPart>
      <w:docPartPr>
        <w:name w:val="F58D4A1A6D8B52439CCF2E54E467DF56"/>
        <w:category>
          <w:name w:val="General"/>
          <w:gallery w:val="placeholder"/>
        </w:category>
        <w:types>
          <w:type w:val="bbPlcHdr"/>
        </w:types>
        <w:behaviors>
          <w:behavior w:val="content"/>
        </w:behaviors>
        <w:guid w:val="{1B00505C-DE49-154F-94EF-13AAADA34425}"/>
      </w:docPartPr>
      <w:docPartBody>
        <w:p w:rsidR="003C1265" w:rsidRDefault="00B70B3F">
          <w:pPr>
            <w:pStyle w:val="F58D4A1A6D8B52439CCF2E54E467DF56"/>
          </w:pPr>
          <w:r w:rsidRPr="00EF74F7">
            <w:rPr>
              <w:b/>
              <w:color w:val="808080" w:themeColor="background1" w:themeShade="80"/>
            </w:rPr>
            <w:t>[Enter the headword for your article]</w:t>
          </w:r>
        </w:p>
      </w:docPartBody>
    </w:docPart>
    <w:docPart>
      <w:docPartPr>
        <w:name w:val="9443250B5CA35C46B107118C4B5A4F69"/>
        <w:category>
          <w:name w:val="General"/>
          <w:gallery w:val="placeholder"/>
        </w:category>
        <w:types>
          <w:type w:val="bbPlcHdr"/>
        </w:types>
        <w:behaviors>
          <w:behavior w:val="content"/>
        </w:behaviors>
        <w:guid w:val="{C9553265-D953-874B-AEB0-C07FA85DFAAC}"/>
      </w:docPartPr>
      <w:docPartBody>
        <w:p w:rsidR="003C1265" w:rsidRDefault="00B70B3F">
          <w:pPr>
            <w:pStyle w:val="9443250B5CA35C46B107118C4B5A4F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BF668020A3C64C96BABA19FF5C7CC8"/>
        <w:category>
          <w:name w:val="General"/>
          <w:gallery w:val="placeholder"/>
        </w:category>
        <w:types>
          <w:type w:val="bbPlcHdr"/>
        </w:types>
        <w:behaviors>
          <w:behavior w:val="content"/>
        </w:behaviors>
        <w:guid w:val="{C744E3D3-12D8-DD49-983A-49E58D48BAE2}"/>
      </w:docPartPr>
      <w:docPartBody>
        <w:p w:rsidR="003C1265" w:rsidRDefault="00B70B3F">
          <w:pPr>
            <w:pStyle w:val="13BF668020A3C64C96BABA19FF5C7C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5B77BE0EEE534B8A0770D78A2FEF26"/>
        <w:category>
          <w:name w:val="General"/>
          <w:gallery w:val="placeholder"/>
        </w:category>
        <w:types>
          <w:type w:val="bbPlcHdr"/>
        </w:types>
        <w:behaviors>
          <w:behavior w:val="content"/>
        </w:behaviors>
        <w:guid w:val="{D62FF9F2-3693-1E4C-BA3C-13DCF39E31C0}"/>
      </w:docPartPr>
      <w:docPartBody>
        <w:p w:rsidR="003C1265" w:rsidRDefault="00B70B3F">
          <w:pPr>
            <w:pStyle w:val="565B77BE0EEE534B8A0770D78A2FEF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905007EF82A04EA096259E617F675C"/>
        <w:category>
          <w:name w:val="General"/>
          <w:gallery w:val="placeholder"/>
        </w:category>
        <w:types>
          <w:type w:val="bbPlcHdr"/>
        </w:types>
        <w:behaviors>
          <w:behavior w:val="content"/>
        </w:behaviors>
        <w:guid w:val="{EAF8EDD7-731F-CB42-BE64-D64B4CBC2DC9}"/>
      </w:docPartPr>
      <w:docPartBody>
        <w:p w:rsidR="003C1265" w:rsidRDefault="00B70B3F" w:rsidP="00B70B3F">
          <w:pPr>
            <w:pStyle w:val="87905007EF82A04EA096259E617F675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B3F"/>
    <w:rsid w:val="003C1265"/>
    <w:rsid w:val="00AD6778"/>
    <w:rsid w:val="00B70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B3F"/>
    <w:rPr>
      <w:color w:val="808080"/>
    </w:rPr>
  </w:style>
  <w:style w:type="paragraph" w:customStyle="1" w:styleId="9EC804127A82F4478FEEB000245F5D82">
    <w:name w:val="9EC804127A82F4478FEEB000245F5D82"/>
  </w:style>
  <w:style w:type="paragraph" w:customStyle="1" w:styleId="CB7512CA81006B449A4CCD4A4CEF6791">
    <w:name w:val="CB7512CA81006B449A4CCD4A4CEF6791"/>
  </w:style>
  <w:style w:type="paragraph" w:customStyle="1" w:styleId="CC6ED2D125388941B1DD1658DC904A29">
    <w:name w:val="CC6ED2D125388941B1DD1658DC904A29"/>
  </w:style>
  <w:style w:type="paragraph" w:customStyle="1" w:styleId="E29316D39422284C85D4A7738FAFFEFE">
    <w:name w:val="E29316D39422284C85D4A7738FAFFEFE"/>
  </w:style>
  <w:style w:type="paragraph" w:customStyle="1" w:styleId="31A089C10B34C64B9D41E884E14C8B19">
    <w:name w:val="31A089C10B34C64B9D41E884E14C8B19"/>
  </w:style>
  <w:style w:type="paragraph" w:customStyle="1" w:styleId="D55557E7B7799645B4F5C955A8143783">
    <w:name w:val="D55557E7B7799645B4F5C955A8143783"/>
  </w:style>
  <w:style w:type="paragraph" w:customStyle="1" w:styleId="F58D4A1A6D8B52439CCF2E54E467DF56">
    <w:name w:val="F58D4A1A6D8B52439CCF2E54E467DF56"/>
  </w:style>
  <w:style w:type="paragraph" w:customStyle="1" w:styleId="9443250B5CA35C46B107118C4B5A4F69">
    <w:name w:val="9443250B5CA35C46B107118C4B5A4F69"/>
  </w:style>
  <w:style w:type="paragraph" w:customStyle="1" w:styleId="13BF668020A3C64C96BABA19FF5C7CC8">
    <w:name w:val="13BF668020A3C64C96BABA19FF5C7CC8"/>
  </w:style>
  <w:style w:type="paragraph" w:customStyle="1" w:styleId="565B77BE0EEE534B8A0770D78A2FEF26">
    <w:name w:val="565B77BE0EEE534B8A0770D78A2FEF26"/>
  </w:style>
  <w:style w:type="paragraph" w:customStyle="1" w:styleId="085D549A3B19E74BBDFAA8BBF7836B43">
    <w:name w:val="085D549A3B19E74BBDFAA8BBF7836B43"/>
  </w:style>
  <w:style w:type="paragraph" w:customStyle="1" w:styleId="87905007EF82A04EA096259E617F675C">
    <w:name w:val="87905007EF82A04EA096259E617F675C"/>
    <w:rsid w:val="00B70B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B3F"/>
    <w:rPr>
      <w:color w:val="808080"/>
    </w:rPr>
  </w:style>
  <w:style w:type="paragraph" w:customStyle="1" w:styleId="9EC804127A82F4478FEEB000245F5D82">
    <w:name w:val="9EC804127A82F4478FEEB000245F5D82"/>
  </w:style>
  <w:style w:type="paragraph" w:customStyle="1" w:styleId="CB7512CA81006B449A4CCD4A4CEF6791">
    <w:name w:val="CB7512CA81006B449A4CCD4A4CEF6791"/>
  </w:style>
  <w:style w:type="paragraph" w:customStyle="1" w:styleId="CC6ED2D125388941B1DD1658DC904A29">
    <w:name w:val="CC6ED2D125388941B1DD1658DC904A29"/>
  </w:style>
  <w:style w:type="paragraph" w:customStyle="1" w:styleId="E29316D39422284C85D4A7738FAFFEFE">
    <w:name w:val="E29316D39422284C85D4A7738FAFFEFE"/>
  </w:style>
  <w:style w:type="paragraph" w:customStyle="1" w:styleId="31A089C10B34C64B9D41E884E14C8B19">
    <w:name w:val="31A089C10B34C64B9D41E884E14C8B19"/>
  </w:style>
  <w:style w:type="paragraph" w:customStyle="1" w:styleId="D55557E7B7799645B4F5C955A8143783">
    <w:name w:val="D55557E7B7799645B4F5C955A8143783"/>
  </w:style>
  <w:style w:type="paragraph" w:customStyle="1" w:styleId="F58D4A1A6D8B52439CCF2E54E467DF56">
    <w:name w:val="F58D4A1A6D8B52439CCF2E54E467DF56"/>
  </w:style>
  <w:style w:type="paragraph" w:customStyle="1" w:styleId="9443250B5CA35C46B107118C4B5A4F69">
    <w:name w:val="9443250B5CA35C46B107118C4B5A4F69"/>
  </w:style>
  <w:style w:type="paragraph" w:customStyle="1" w:styleId="13BF668020A3C64C96BABA19FF5C7CC8">
    <w:name w:val="13BF668020A3C64C96BABA19FF5C7CC8"/>
  </w:style>
  <w:style w:type="paragraph" w:customStyle="1" w:styleId="565B77BE0EEE534B8A0770D78A2FEF26">
    <w:name w:val="565B77BE0EEE534B8A0770D78A2FEF26"/>
  </w:style>
  <w:style w:type="paragraph" w:customStyle="1" w:styleId="085D549A3B19E74BBDFAA8BBF7836B43">
    <w:name w:val="085D549A3B19E74BBDFAA8BBF7836B43"/>
  </w:style>
  <w:style w:type="paragraph" w:customStyle="1" w:styleId="87905007EF82A04EA096259E617F675C">
    <w:name w:val="87905007EF82A04EA096259E617F675C"/>
    <w:rsid w:val="00B70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Dye90</b:Tag>
    <b:SourceType>Book</b:SourceType>
    <b:Guid>{1B22026F-E53B-4341-9643-0B3AB9930091}</b:Guid>
    <b:Author>
      <b:Author>
        <b:NameList>
          <b:Person>
            <b:Last>Dyer</b:Last>
            <b:First>Richard</b:First>
          </b:Person>
        </b:NameList>
      </b:Author>
    </b:Author>
    <b:Title>Now You See It: Studies on Lesbian and Gay Film</b:Title>
    <b:Year>1990</b:Year>
    <b:City>London; New York</b:City>
    <b:Publisher>Routledge</b:Publisher>
    <b:RefOrder>1</b:RefOrder>
  </b:Source>
  <b:Source>
    <b:Tag>Fas11</b:Tag>
    <b:SourceType>Misc</b:SourceType>
    <b:Guid>{6E845597-6BE5-B64B-8D22-CFE6893E9732}</b:Guid>
    <b:Title>Fashion in Film: Birds of Paradise</b:Title>
    <b:City>York </b:City>
    <b:Publisher>CUNY</b:Publisher>
    <b:Year>2011</b:Year>
    <b:Comments>Exhibition Catalogue </b:Comments>
    <b:PublicationTitle>Museum of the Moving Image in New York</b:PublicationTitle>
    <b:RefOrder>2</b:RefOrder>
  </b:Source>
  <b:Source>
    <b:Tag>JHo01</b:Tag>
    <b:SourceType>Book</b:SourceType>
    <b:Guid>{D1103C64-F771-4349-AAD2-6BA7A6A26F6C}</b:Guid>
    <b:Title>On Jack Smith's Flaming Creatures (and Other Secret-Flix of Cinemaroc)</b:Title>
    <b:Year>2001</b:Year>
    <b:City>New York</b:City>
    <b:Publisher>Granary Books/Hips Road [Distributed to the trade by D.A.P./Distributed art Publishers</b:Publisher>
    <b:Author>
      <b:Author>
        <b:NameList>
          <b:Person>
            <b:Last>Hoberman</b:Last>
            <b:First>J.</b:First>
          </b:Person>
        </b:NameList>
      </b:Author>
    </b:Author>
    <b:RefOrder>3</b:RefOrder>
  </b:Source>
  <b:Source>
    <b:Tag>Edw97</b:Tag>
    <b:SourceType>Book</b:SourceType>
    <b:Guid>{88EA857C-B097-514A-B1E2-4DADE9CF1772}</b:Guid>
    <b:Author>
      <b:Author>
        <b:NameList>
          <b:Person>
            <b:Last>Leggingwell</b:Last>
            <b:First>Edward</b:First>
          </b:Person>
        </b:NameList>
      </b:Author>
    </b:Author>
    <b:Title>Flaming Creature: Jack Smith, His Amazing Life and Times</b:Title>
    <b:Publisher>Serpents Tail</b:Publisher>
    <b:Year>1997</b:Year>
    <b:RefOrder>4</b:RefOrder>
  </b:Source>
  <b:Source>
    <b:Tag>Jul13</b:Tag>
    <b:SourceType>Book</b:SourceType>
    <b:Guid>{D550B922-C6B5-C641-AB8D-A8B5245819AF}</b:Guid>
    <b:Author>
      <b:Author>
        <b:NameList>
          <b:Person>
            <b:Last>Stoschek</b:Last>
            <b:First>Julia</b:First>
          </b:Person>
        </b:NameList>
      </b:Author>
    </b:Author>
    <b:Title>Collection Number Six: Flaming Creatures </b:Title>
    <b:City>Deutschland</b:City>
    <b:Publisher>Hatje Cantz</b:Publisher>
    <b:Year>2013</b:Year>
    <b:Volume>1</b:Volume>
    <b:RefOrder>5</b:RefOrder>
  </b:Source>
  <b:Source>
    <b:Tag>Jac61</b:Tag>
    <b:SourceType>Film</b:SourceType>
    <b:Guid>{139AB08C-F1F6-114E-8FCA-EFCEA6F0C68C}</b:Guid>
    <b:Title>Scotch Tape</b:Title>
    <b:Author>
      <b:Director>
        <b:NameList>
          <b:Person>
            <b:Last>Smith</b:Last>
            <b:First>Jack</b:First>
          </b:Person>
        </b:NameList>
      </b:Director>
    </b:Author>
    <b:Year>1961</b:Year>
    <b:Comments>http://www.ubu.com/film/smith-jack_scotch.html </b:Comments>
    <b:RefOrder>7</b:RefOrder>
  </b:Source>
  <b:Source>
    <b:Tag>Jac63</b:Tag>
    <b:SourceType>Film</b:SourceType>
    <b:Guid>{DB7CC97F-39C2-194A-B97D-E4E7314695B0}</b:Guid>
    <b:Title>Flaming Creatures</b:Title>
    <b:Year>1963</b:Year>
    <b:Author>
      <b:Director>
        <b:NameList>
          <b:Person>
            <b:Last>Smith</b:Last>
            <b:First>Jack</b:First>
          </b:Person>
        </b:NameList>
      </b:Director>
    </b:Author>
    <b:Comments>http://www.ubu.com/film/smith-jack_flaming.html </b:Comments>
    <b:RefOrder>6</b:RefOrder>
  </b:Source>
</b:Sources>
</file>

<file path=customXml/itemProps1.xml><?xml version="1.0" encoding="utf-8"?>
<ds:datastoreItem xmlns:ds="http://schemas.openxmlformats.org/officeDocument/2006/customXml" ds:itemID="{48011A06-7B69-C94C-A2F2-50308978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3</Pages>
  <Words>807</Words>
  <Characters>4935</Characters>
  <Application>Microsoft Macintosh Word</Application>
  <DocSecurity>0</DocSecurity>
  <Lines>105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98</cp:revision>
  <dcterms:created xsi:type="dcterms:W3CDTF">2014-10-21T02:45:00Z</dcterms:created>
  <dcterms:modified xsi:type="dcterms:W3CDTF">2014-11-02T21:47:00Z</dcterms:modified>
</cp:coreProperties>
</file>