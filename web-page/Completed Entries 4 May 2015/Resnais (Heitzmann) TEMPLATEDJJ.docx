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ACBCE4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6FE2A1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50019B0758CF74FBA3F2A45368C942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FA1AD3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CEB48C77844C4479A5D41DEEB510000"/>
            </w:placeholder>
            <w:text/>
          </w:sdtPr>
          <w:sdtEndPr/>
          <w:sdtContent>
            <w:tc>
              <w:tcPr>
                <w:tcW w:w="2073" w:type="dxa"/>
              </w:tcPr>
              <w:p w14:paraId="087EF04C" w14:textId="77777777" w:rsidR="00B574C9" w:rsidRDefault="00E75589" w:rsidP="00E75589">
                <w: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1610C7002DDB2439CAD4D11D8690C3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8D55AD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2EF3FF28E4642489663929381A3B7CB"/>
            </w:placeholder>
            <w:text/>
          </w:sdtPr>
          <w:sdtEndPr/>
          <w:sdtContent>
            <w:tc>
              <w:tcPr>
                <w:tcW w:w="2642" w:type="dxa"/>
              </w:tcPr>
              <w:p w14:paraId="7C0BC685" w14:textId="77777777" w:rsidR="00B574C9" w:rsidRDefault="00E75589" w:rsidP="00E75589">
                <w:proofErr w:type="spellStart"/>
                <w:r>
                  <w:t>Heitzman</w:t>
                </w:r>
                <w:proofErr w:type="spellEnd"/>
              </w:p>
            </w:tc>
          </w:sdtContent>
        </w:sdt>
      </w:tr>
      <w:tr w:rsidR="00B574C9" w14:paraId="29B5356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B584A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8913251A0C6494A92D5299D23E253F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AE2B0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FA11E2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CFBC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D495587405E7745ADCB78768F97706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776477B" w14:textId="77777777" w:rsidR="00B574C9" w:rsidRDefault="00E75589" w:rsidP="00E75589">
                <w:r>
                  <w:t>University of Iowa</w:t>
                </w:r>
              </w:p>
            </w:tc>
          </w:sdtContent>
        </w:sdt>
      </w:tr>
    </w:tbl>
    <w:p w14:paraId="230EFA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F59CA0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BF8B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9E8CC7" w14:textId="77777777" w:rsidTr="003F0D73">
        <w:sdt>
          <w:sdtPr>
            <w:alias w:val="Article headword"/>
            <w:tag w:val="articleHeadword"/>
            <w:id w:val="-361440020"/>
            <w:placeholder>
              <w:docPart w:val="68EE2AEDC5C2B24A8D3BEE73CC1FECF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A79F7E" w14:textId="77777777" w:rsidR="003F0D73" w:rsidRPr="00FB589A" w:rsidRDefault="00BD1D90" w:rsidP="00BD1D90">
                <w:pPr>
                  <w:rPr>
                    <w:b/>
                  </w:rPr>
                </w:pPr>
                <w:proofErr w:type="spellStart"/>
                <w:r w:rsidRPr="00CD27A1">
                  <w:t>Resnais</w:t>
                </w:r>
                <w:proofErr w:type="spellEnd"/>
                <w:r w:rsidRPr="00CD27A1">
                  <w:t>, Alain (1922-2014)</w:t>
                </w:r>
              </w:p>
            </w:tc>
          </w:sdtContent>
        </w:sdt>
      </w:tr>
      <w:tr w:rsidR="00464699" w14:paraId="22DF0C7B" w14:textId="77777777" w:rsidTr="00025F81">
        <w:sdt>
          <w:sdtPr>
            <w:alias w:val="Variant headwords"/>
            <w:tag w:val="variantHeadwords"/>
            <w:id w:val="173464402"/>
            <w:placeholder>
              <w:docPart w:val="DF0D65D2F677EE458F852CC4EB56AD3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8B664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88F985C" w14:textId="77777777" w:rsidTr="003F0D73">
        <w:sdt>
          <w:sdtPr>
            <w:alias w:val="Abstract"/>
            <w:tag w:val="abstract"/>
            <w:id w:val="-635871867"/>
            <w:placeholder>
              <w:docPart w:val="A0A9E5307577B84492F02C6BBED3C33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E9323" w14:textId="06375FCB" w:rsidR="00E85A05" w:rsidRPr="00E01B35" w:rsidRDefault="00E01B35" w:rsidP="00E85A05">
                <w:r w:rsidRPr="00025F81">
                  <w:t xml:space="preserve">Alain </w:t>
                </w:r>
                <w:proofErr w:type="spellStart"/>
                <w:r w:rsidRPr="00025F81">
                  <w:t>Resnais</w:t>
                </w:r>
                <w:proofErr w:type="spellEnd"/>
                <w:r w:rsidRPr="00025F81">
                  <w:t xml:space="preserve"> was a French film director contempor</w:t>
                </w:r>
                <w:r w:rsidR="00CD27A1">
                  <w:t>aneous with the French New Wave</w:t>
                </w:r>
                <w:r w:rsidRPr="00025F81">
                  <w:t xml:space="preserve"> who drew his filmic narrative and structural inspiration from writers and intellectuals. He directed a series of short films in the late 1940s and early 1950s, many of them focusing on art and artists. His most celebrated short film, </w:t>
                </w:r>
                <w:r w:rsidRPr="00025F81">
                  <w:rPr>
                    <w:i/>
                  </w:rPr>
                  <w:t>Night and Fog</w:t>
                </w:r>
                <w:r w:rsidRPr="00025F81">
                  <w:t xml:space="preserve"> (1955), is a meditation on Nazi concentration camps and war responsibility. </w:t>
                </w:r>
                <w:proofErr w:type="spellStart"/>
                <w:r w:rsidRPr="00025F81">
                  <w:t>Resnais</w:t>
                </w:r>
                <w:proofErr w:type="spellEnd"/>
                <w:r w:rsidRPr="00025F81">
                  <w:t xml:space="preserve"> received critical acclaim for a series of feature films exploring the intersection of history and memory through nonlinear narrative: </w:t>
                </w:r>
                <w:r w:rsidRPr="00E01B35">
                  <w:rPr>
                    <w:i/>
                  </w:rPr>
                  <w:t>Hiroshima Mon Amour</w:t>
                </w:r>
                <w:r w:rsidRPr="00025F81">
                  <w:t xml:space="preserve"> (1959), </w:t>
                </w:r>
                <w:proofErr w:type="spellStart"/>
                <w:r w:rsidRPr="00E01B35">
                  <w:rPr>
                    <w:i/>
                  </w:rPr>
                  <w:t>L’Année</w:t>
                </w:r>
                <w:proofErr w:type="spellEnd"/>
                <w:r w:rsidRPr="00E01B35">
                  <w:rPr>
                    <w:i/>
                  </w:rPr>
                  <w:t xml:space="preserve"> </w:t>
                </w:r>
                <w:proofErr w:type="spellStart"/>
                <w:r w:rsidRPr="00E01B35">
                  <w:rPr>
                    <w:i/>
                  </w:rPr>
                  <w:t>dernière</w:t>
                </w:r>
                <w:proofErr w:type="spellEnd"/>
                <w:r w:rsidRPr="00E01B35">
                  <w:rPr>
                    <w:i/>
                  </w:rPr>
                  <w:t xml:space="preserve"> à </w:t>
                </w:r>
                <w:proofErr w:type="spellStart"/>
                <w:r w:rsidRPr="00E01B35">
                  <w:rPr>
                    <w:i/>
                  </w:rPr>
                  <w:t>Marienbad</w:t>
                </w:r>
                <w:proofErr w:type="spellEnd"/>
                <w:r w:rsidR="00CD27A1">
                  <w:t xml:space="preserve"> [</w:t>
                </w:r>
                <w:r w:rsidRPr="00E01B35">
                  <w:rPr>
                    <w:i/>
                  </w:rPr>
                  <w:t xml:space="preserve">Last Year at </w:t>
                </w:r>
                <w:proofErr w:type="spellStart"/>
                <w:r w:rsidRPr="00E01B35">
                  <w:rPr>
                    <w:i/>
                  </w:rPr>
                  <w:t>Marienbad</w:t>
                </w:r>
                <w:proofErr w:type="spellEnd"/>
                <w:r w:rsidR="00CD27A1">
                  <w:t>] (1961</w:t>
                </w:r>
                <w:r w:rsidRPr="00025F81">
                  <w:t xml:space="preserve">), and </w:t>
                </w:r>
                <w:r w:rsidRPr="00E01B35">
                  <w:rPr>
                    <w:i/>
                  </w:rPr>
                  <w:t xml:space="preserve">Muriel, </w:t>
                </w:r>
                <w:proofErr w:type="spellStart"/>
                <w:r w:rsidRPr="00E01B35">
                  <w:rPr>
                    <w:i/>
                  </w:rPr>
                  <w:t>ou</w:t>
                </w:r>
                <w:proofErr w:type="spellEnd"/>
                <w:r w:rsidRPr="00E01B35">
                  <w:rPr>
                    <w:i/>
                  </w:rPr>
                  <w:t xml:space="preserve"> le Temps d’un retour</w:t>
                </w:r>
                <w:r w:rsidR="00CD27A1">
                  <w:t xml:space="preserve"> [</w:t>
                </w:r>
                <w:r w:rsidRPr="00E01B35">
                  <w:rPr>
                    <w:i/>
                  </w:rPr>
                  <w:t>Muriel</w:t>
                </w:r>
                <w:r w:rsidR="00CD27A1">
                  <w:t>] (1963</w:t>
                </w:r>
                <w:r>
                  <w:t xml:space="preserve">). </w:t>
                </w:r>
                <w:r w:rsidRPr="00025F81">
                  <w:t xml:space="preserve">Unlike directors of the contemporaneous French New Wave, </w:t>
                </w:r>
                <w:proofErr w:type="spellStart"/>
                <w:r w:rsidRPr="00025F81">
                  <w:t>Resnais</w:t>
                </w:r>
                <w:proofErr w:type="spellEnd"/>
                <w:r w:rsidRPr="00025F81">
                  <w:t xml:space="preserve"> preferred to shoot from scripts written in collaboration with others. In his early career he worked with novelists Marguerite </w:t>
                </w:r>
                <w:proofErr w:type="spellStart"/>
                <w:r w:rsidRPr="00025F81">
                  <w:t>Duras</w:t>
                </w:r>
                <w:proofErr w:type="spellEnd"/>
                <w:r w:rsidRPr="00025F81">
                  <w:t xml:space="preserve">, Alain Robbe-Grillet, and Jorge </w:t>
                </w:r>
                <w:proofErr w:type="spellStart"/>
                <w:r w:rsidRPr="00025F81">
                  <w:t>Semprún</w:t>
                </w:r>
                <w:proofErr w:type="spellEnd"/>
                <w:r w:rsidRPr="00025F81">
                  <w:t xml:space="preserve">, among others. After a series of abandoned projects, </w:t>
                </w:r>
                <w:proofErr w:type="spellStart"/>
                <w:r w:rsidRPr="00025F81">
                  <w:t>Resnais</w:t>
                </w:r>
                <w:proofErr w:type="spellEnd"/>
                <w:r w:rsidRPr="00025F81">
                  <w:t xml:space="preserve"> was invited to direct the commercial success </w:t>
                </w:r>
                <w:proofErr w:type="spellStart"/>
                <w:r w:rsidRPr="00E01B35">
                  <w:rPr>
                    <w:i/>
                  </w:rPr>
                  <w:t>Stavisky</w:t>
                </w:r>
                <w:proofErr w:type="spellEnd"/>
                <w:r w:rsidRPr="00E01B35">
                  <w:rPr>
                    <w:i/>
                  </w:rPr>
                  <w:t xml:space="preserve"> …</w:t>
                </w:r>
                <w:r w:rsidRPr="00025F81">
                  <w:t xml:space="preserve"> (1974), starring Jean-Paul </w:t>
                </w:r>
                <w:proofErr w:type="spellStart"/>
                <w:r w:rsidRPr="00025F81">
                  <w:t>Belmondo</w:t>
                </w:r>
                <w:proofErr w:type="spellEnd"/>
                <w:r w:rsidRPr="00025F81">
                  <w:t xml:space="preserve"> and scored by Stephen Sondheim. Despite his reputation as a filmmaker for intellectuals, </w:t>
                </w:r>
                <w:proofErr w:type="spellStart"/>
                <w:r w:rsidRPr="00025F81">
                  <w:t>Resnais</w:t>
                </w:r>
                <w:proofErr w:type="spellEnd"/>
                <w:r w:rsidRPr="00025F81">
                  <w:t xml:space="preserve"> had a lifelong love for popular culture, and directed films based on comic books and musicals. He directed three films based on plays by the British com</w:t>
                </w:r>
                <w:r>
                  <w:t xml:space="preserve">edic playwright Alan </w:t>
                </w:r>
                <w:proofErr w:type="spellStart"/>
                <w:r>
                  <w:t>Ayckbourn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14:paraId="3C284ED2" w14:textId="77777777" w:rsidTr="003F0D73">
        <w:sdt>
          <w:sdtPr>
            <w:alias w:val="Article text"/>
            <w:tag w:val="articleText"/>
            <w:id w:val="634067588"/>
            <w:placeholder>
              <w:docPart w:val="A0A7F6932896054BB54E4EBCEC65D68F"/>
            </w:placeholder>
          </w:sdtPr>
          <w:sdtEndPr/>
          <w:sdtContent>
            <w:sdt>
              <w:sdtPr>
                <w:alias w:val="Abstract"/>
                <w:tag w:val="abstract"/>
                <w:id w:val="-903837202"/>
                <w:placeholder>
                  <w:docPart w:val="A736B6446136F44CB385FFD0A328C07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5A8732E" w14:textId="63633FA9" w:rsidR="00BD1D90" w:rsidRDefault="00CD27A1" w:rsidP="00BD1D90">
                    <w:pPr>
                      <w:rPr>
                        <w:rFonts w:ascii="Times" w:hAnsi="Times"/>
                      </w:rPr>
                    </w:pPr>
                    <w:r w:rsidRPr="00025F81">
                      <w:t xml:space="preserve">Alain </w:t>
                    </w:r>
                    <w:proofErr w:type="spellStart"/>
                    <w:r w:rsidRPr="00025F81">
                      <w:t>Resnais</w:t>
                    </w:r>
                    <w:proofErr w:type="spellEnd"/>
                    <w:r w:rsidRPr="00025F81">
                      <w:t xml:space="preserve"> was a French film director contempor</w:t>
                    </w:r>
                    <w:r>
                      <w:t>aneous with the French New Wave</w:t>
                    </w:r>
                    <w:r w:rsidRPr="00025F81">
                      <w:t xml:space="preserve"> who drew his filmic narrative and structural inspiration from writers and intellectuals. He directed a series of short films in the late 1940s and early 1950s, many of them focusing on art and artists. His most celebrated short film, </w:t>
                    </w:r>
                    <w:r w:rsidRPr="00025F81">
                      <w:rPr>
                        <w:i/>
                      </w:rPr>
                      <w:t>Night and Fog</w:t>
                    </w:r>
                    <w:r w:rsidRPr="00025F81">
                      <w:t xml:space="preserve"> (1955), is a meditation on Nazi concentration camps and war responsibility. </w:t>
                    </w:r>
                    <w:proofErr w:type="spellStart"/>
                    <w:r w:rsidRPr="00025F81">
                      <w:t>Resnais</w:t>
                    </w:r>
                    <w:proofErr w:type="spellEnd"/>
                    <w:r w:rsidRPr="00025F81">
                      <w:t xml:space="preserve"> received critical acclaim for a series of feature films exploring the intersection of history and memory through nonlinear narrative: </w:t>
                    </w:r>
                    <w:r w:rsidRPr="00E01B35">
                      <w:rPr>
                        <w:i/>
                      </w:rPr>
                      <w:t>Hiroshima Mon Amour</w:t>
                    </w:r>
                    <w:r w:rsidRPr="00025F81">
                      <w:t xml:space="preserve"> (1959), </w:t>
                    </w:r>
                    <w:proofErr w:type="spellStart"/>
                    <w:r w:rsidRPr="00E01B35">
                      <w:rPr>
                        <w:i/>
                      </w:rPr>
                      <w:t>L’Année</w:t>
                    </w:r>
                    <w:proofErr w:type="spellEnd"/>
                    <w:r w:rsidRPr="00E01B35">
                      <w:rPr>
                        <w:i/>
                      </w:rPr>
                      <w:t xml:space="preserve"> </w:t>
                    </w:r>
                    <w:proofErr w:type="spellStart"/>
                    <w:r w:rsidRPr="00E01B35">
                      <w:rPr>
                        <w:i/>
                      </w:rPr>
                      <w:t>dernière</w:t>
                    </w:r>
                    <w:proofErr w:type="spellEnd"/>
                    <w:r w:rsidRPr="00E01B35">
                      <w:rPr>
                        <w:i/>
                      </w:rPr>
                      <w:t xml:space="preserve"> à </w:t>
                    </w:r>
                    <w:proofErr w:type="spellStart"/>
                    <w:r w:rsidRPr="00E01B35">
                      <w:rPr>
                        <w:i/>
                      </w:rPr>
                      <w:t>Marienbad</w:t>
                    </w:r>
                    <w:proofErr w:type="spellEnd"/>
                    <w:r>
                      <w:t xml:space="preserve"> [</w:t>
                    </w:r>
                    <w:r w:rsidRPr="00E01B35">
                      <w:rPr>
                        <w:i/>
                      </w:rPr>
                      <w:t xml:space="preserve">Last Year at </w:t>
                    </w:r>
                    <w:proofErr w:type="spellStart"/>
                    <w:r w:rsidRPr="00E01B35">
                      <w:rPr>
                        <w:i/>
                      </w:rPr>
                      <w:t>Marienbad</w:t>
                    </w:r>
                    <w:proofErr w:type="spellEnd"/>
                    <w:r>
                      <w:t>] (1961</w:t>
                    </w:r>
                    <w:r w:rsidRPr="00025F81">
                      <w:t xml:space="preserve">), and </w:t>
                    </w:r>
                    <w:r w:rsidRPr="00E01B35">
                      <w:rPr>
                        <w:i/>
                      </w:rPr>
                      <w:t xml:space="preserve">Muriel, </w:t>
                    </w:r>
                    <w:proofErr w:type="spellStart"/>
                    <w:r w:rsidRPr="00E01B35">
                      <w:rPr>
                        <w:i/>
                      </w:rPr>
                      <w:t>ou</w:t>
                    </w:r>
                    <w:proofErr w:type="spellEnd"/>
                    <w:r w:rsidRPr="00E01B35">
                      <w:rPr>
                        <w:i/>
                      </w:rPr>
                      <w:t xml:space="preserve"> le Temps d’un retour</w:t>
                    </w:r>
                    <w:r>
                      <w:t xml:space="preserve"> [</w:t>
                    </w:r>
                    <w:r w:rsidRPr="00E01B35">
                      <w:rPr>
                        <w:i/>
                      </w:rPr>
                      <w:t>Muriel</w:t>
                    </w:r>
                    <w:r>
                      <w:t xml:space="preserve">] (1963). </w:t>
                    </w:r>
                    <w:r w:rsidRPr="00025F81">
                      <w:t xml:space="preserve">Unlike directors of the contemporaneous French New Wave, </w:t>
                    </w:r>
                    <w:proofErr w:type="spellStart"/>
                    <w:r w:rsidRPr="00025F81">
                      <w:t>Resnais</w:t>
                    </w:r>
                    <w:proofErr w:type="spellEnd"/>
                    <w:r w:rsidRPr="00025F81">
                      <w:t xml:space="preserve"> preferred to shoot from scripts written in collaboration with others. In his early career he worked with novelists Marguerite </w:t>
                    </w:r>
                    <w:proofErr w:type="spellStart"/>
                    <w:r w:rsidRPr="00025F81">
                      <w:t>Duras</w:t>
                    </w:r>
                    <w:proofErr w:type="spellEnd"/>
                    <w:r w:rsidRPr="00025F81">
                      <w:t xml:space="preserve">, Alain Robbe-Grillet, and Jorge </w:t>
                    </w:r>
                    <w:proofErr w:type="spellStart"/>
                    <w:r w:rsidRPr="00025F81">
                      <w:t>Semprún</w:t>
                    </w:r>
                    <w:proofErr w:type="spellEnd"/>
                    <w:r w:rsidRPr="00025F81">
                      <w:t xml:space="preserve">, among others. After a series of abandoned projects, </w:t>
                    </w:r>
                    <w:proofErr w:type="spellStart"/>
                    <w:r w:rsidRPr="00025F81">
                      <w:t>Resnais</w:t>
                    </w:r>
                    <w:proofErr w:type="spellEnd"/>
                    <w:r w:rsidRPr="00025F81">
                      <w:t xml:space="preserve"> was invited to direct the commercial success </w:t>
                    </w:r>
                    <w:proofErr w:type="spellStart"/>
                    <w:r w:rsidRPr="00E01B35">
                      <w:rPr>
                        <w:i/>
                      </w:rPr>
                      <w:t>Stavisky</w:t>
                    </w:r>
                    <w:proofErr w:type="spellEnd"/>
                    <w:r w:rsidRPr="00E01B35">
                      <w:rPr>
                        <w:i/>
                      </w:rPr>
                      <w:t xml:space="preserve"> …</w:t>
                    </w:r>
                    <w:r w:rsidRPr="00025F81">
                      <w:t xml:space="preserve"> (1974), starring Jean-Paul </w:t>
                    </w:r>
                    <w:proofErr w:type="spellStart"/>
                    <w:r w:rsidRPr="00025F81">
                      <w:t>Belmondo</w:t>
                    </w:r>
                    <w:proofErr w:type="spellEnd"/>
                    <w:r w:rsidRPr="00025F81">
                      <w:t xml:space="preserve"> and scored by Stephen Sondheim. Despite his reputation as a filmmaker for intellectuals, </w:t>
                    </w:r>
                    <w:proofErr w:type="spellStart"/>
                    <w:r w:rsidRPr="00025F81">
                      <w:t>Resnais</w:t>
                    </w:r>
                    <w:proofErr w:type="spellEnd"/>
                    <w:r w:rsidRPr="00025F81">
                      <w:t xml:space="preserve"> had a lifelong love for popular culture, and directed films based on comic books and musicals. He directed three films based on plays by the British com</w:t>
                    </w:r>
                    <w:r>
                      <w:t xml:space="preserve">edic playwright Alan </w:t>
                    </w:r>
                    <w:proofErr w:type="spellStart"/>
                    <w:r>
                      <w:t>Ayckbourn</w:t>
                    </w:r>
                    <w:proofErr w:type="spellEnd"/>
                    <w:r>
                      <w:t>.</w:t>
                    </w:r>
                  </w:p>
                  <w:p w14:paraId="7A575C7C" w14:textId="77777777" w:rsidR="00E75589" w:rsidRDefault="00E75589" w:rsidP="00BD1D90">
                    <w:pPr>
                      <w:rPr>
                        <w:rFonts w:ascii="Times" w:hAnsi="Times"/>
                      </w:rPr>
                    </w:pPr>
                  </w:p>
                  <w:p w14:paraId="04840AC5" w14:textId="6A627C0E" w:rsidR="00BD1D90" w:rsidRPr="00E75589" w:rsidRDefault="00BD1D90" w:rsidP="00E75589">
                    <w:pPr>
                      <w:pStyle w:val="Heading1"/>
                      <w:outlineLvl w:val="0"/>
                    </w:pPr>
                    <w:r>
                      <w:t>List of Works</w:t>
                    </w:r>
                    <w:r w:rsidR="00CD27A1">
                      <w:t>:</w:t>
                    </w:r>
                  </w:p>
                  <w:p w14:paraId="589DD5A5" w14:textId="77777777" w:rsidR="00BD1D90" w:rsidRDefault="00BD1D90" w:rsidP="00BD1D90">
                    <w:r w:rsidRPr="00BD1D90">
                      <w:rPr>
                        <w:i/>
                      </w:rPr>
                      <w:t>Hiroshima Mon Amour</w:t>
                    </w:r>
                    <w:r>
                      <w:t xml:space="preserve"> (1959)</w:t>
                    </w:r>
                  </w:p>
                  <w:p w14:paraId="3A1A0FFB" w14:textId="1CC4DBA0" w:rsidR="00BD1D90" w:rsidRDefault="00BD1D90" w:rsidP="00BD1D90">
                    <w:proofErr w:type="spellStart"/>
                    <w:r w:rsidRPr="00BD1D90">
                      <w:rPr>
                        <w:i/>
                      </w:rPr>
                      <w:lastRenderedPageBreak/>
                      <w:t>L’Année</w:t>
                    </w:r>
                    <w:proofErr w:type="spellEnd"/>
                    <w:r w:rsidRPr="00BD1D90">
                      <w:rPr>
                        <w:i/>
                      </w:rPr>
                      <w:t xml:space="preserve"> </w:t>
                    </w:r>
                    <w:proofErr w:type="spellStart"/>
                    <w:r w:rsidRPr="00BD1D90">
                      <w:rPr>
                        <w:i/>
                      </w:rPr>
                      <w:t>dernière</w:t>
                    </w:r>
                    <w:proofErr w:type="spellEnd"/>
                    <w:r w:rsidRPr="00BD1D90">
                      <w:rPr>
                        <w:i/>
                      </w:rPr>
                      <w:t xml:space="preserve"> à </w:t>
                    </w:r>
                    <w:proofErr w:type="spellStart"/>
                    <w:r w:rsidRPr="00BD1D90">
                      <w:rPr>
                        <w:i/>
                      </w:rPr>
                      <w:t>Marienbad</w:t>
                    </w:r>
                    <w:proofErr w:type="spellEnd"/>
                    <w:r w:rsidR="00CD27A1">
                      <w:t xml:space="preserve"> [</w:t>
                    </w:r>
                    <w:r w:rsidRPr="00BD1D90">
                      <w:rPr>
                        <w:i/>
                      </w:rPr>
                      <w:t xml:space="preserve">Last Year at </w:t>
                    </w:r>
                    <w:proofErr w:type="spellStart"/>
                    <w:r w:rsidRPr="00BD1D90">
                      <w:rPr>
                        <w:i/>
                      </w:rPr>
                      <w:t>Marienbad</w:t>
                    </w:r>
                    <w:proofErr w:type="spellEnd"/>
                    <w:r w:rsidR="00CD27A1">
                      <w:t>] (1961</w:t>
                    </w:r>
                    <w:r>
                      <w:t>)</w:t>
                    </w:r>
                  </w:p>
                  <w:p w14:paraId="14E3DF63" w14:textId="12116460" w:rsidR="00BD1D90" w:rsidRDefault="00BD1D90" w:rsidP="00BD1D90">
                    <w:r w:rsidRPr="00BD1D90">
                      <w:rPr>
                        <w:i/>
                      </w:rPr>
                      <w:t xml:space="preserve">Muriel, </w:t>
                    </w:r>
                    <w:proofErr w:type="spellStart"/>
                    <w:r w:rsidRPr="00BD1D90">
                      <w:rPr>
                        <w:i/>
                      </w:rPr>
                      <w:t>ou</w:t>
                    </w:r>
                    <w:proofErr w:type="spellEnd"/>
                    <w:r w:rsidRPr="00BD1D90">
                      <w:rPr>
                        <w:i/>
                      </w:rPr>
                      <w:t xml:space="preserve"> le Temps d’un retour</w:t>
                    </w:r>
                    <w:r w:rsidR="00CD27A1">
                      <w:t xml:space="preserve"> [</w:t>
                    </w:r>
                    <w:r w:rsidRPr="00BD1D90">
                      <w:rPr>
                        <w:i/>
                      </w:rPr>
                      <w:t>Muriel</w:t>
                    </w:r>
                    <w:r w:rsidR="00CD27A1">
                      <w:t>] (</w:t>
                    </w:r>
                    <w:r w:rsidRPr="000153DC">
                      <w:t>1963)</w:t>
                    </w:r>
                  </w:p>
                  <w:p w14:paraId="04FD8C38" w14:textId="3DBD2219" w:rsidR="00BD1D90" w:rsidRDefault="00BD1D90" w:rsidP="00BD1D90">
                    <w:r w:rsidRPr="00BD1D90">
                      <w:rPr>
                        <w:i/>
                      </w:rPr>
                      <w:t xml:space="preserve">La Guerre </w:t>
                    </w:r>
                    <w:proofErr w:type="spellStart"/>
                    <w:r w:rsidRPr="00BD1D90">
                      <w:rPr>
                        <w:i/>
                      </w:rPr>
                      <w:t>est</w:t>
                    </w:r>
                    <w:proofErr w:type="spellEnd"/>
                    <w:r w:rsidRPr="00BD1D90">
                      <w:rPr>
                        <w:i/>
                      </w:rPr>
                      <w:t xml:space="preserve"> </w:t>
                    </w:r>
                    <w:proofErr w:type="spellStart"/>
                    <w:r w:rsidRPr="00BD1D90">
                      <w:rPr>
                        <w:i/>
                      </w:rPr>
                      <w:t>Finie</w:t>
                    </w:r>
                    <w:proofErr w:type="spellEnd"/>
                    <w:r w:rsidR="00CD27A1">
                      <w:t xml:space="preserve"> [</w:t>
                    </w:r>
                    <w:r w:rsidRPr="00BD1D90">
                      <w:rPr>
                        <w:i/>
                      </w:rPr>
                      <w:t>The War Is Over</w:t>
                    </w:r>
                    <w:r w:rsidR="00CD27A1">
                      <w:t>] (1966</w:t>
                    </w:r>
                    <w:r>
                      <w:t>)</w:t>
                    </w:r>
                  </w:p>
                  <w:p w14:paraId="0DF8FD1D" w14:textId="77777777" w:rsidR="00BD1D90" w:rsidRDefault="00BD1D90" w:rsidP="00BD1D90">
                    <w:proofErr w:type="spellStart"/>
                    <w:r w:rsidRPr="00BD1D90">
                      <w:rPr>
                        <w:i/>
                      </w:rPr>
                      <w:t>Stavisky</w:t>
                    </w:r>
                    <w:proofErr w:type="spellEnd"/>
                    <w:r w:rsidRPr="00BD1D90">
                      <w:rPr>
                        <w:i/>
                      </w:rPr>
                      <w:t xml:space="preserve"> …</w:t>
                    </w:r>
                    <w:r w:rsidRPr="000153DC">
                      <w:t xml:space="preserve"> (1974)</w:t>
                    </w:r>
                  </w:p>
                  <w:p w14:paraId="241300ED" w14:textId="77777777" w:rsidR="00BD1D90" w:rsidRDefault="00BD1D90" w:rsidP="00BD1D90">
                    <w:r w:rsidRPr="00BD1D90">
                      <w:rPr>
                        <w:i/>
                      </w:rPr>
                      <w:t>I Want to Go Home</w:t>
                    </w:r>
                    <w:r>
                      <w:t xml:space="preserve"> (1989)</w:t>
                    </w:r>
                  </w:p>
                  <w:p w14:paraId="08175134" w14:textId="77777777" w:rsidR="00BD1D90" w:rsidRDefault="00BD1D90" w:rsidP="00BD1D90">
                    <w:r w:rsidRPr="00BD1D90">
                      <w:rPr>
                        <w:i/>
                      </w:rPr>
                      <w:t>Smoking/No smoking</w:t>
                    </w:r>
                    <w:r>
                      <w:t xml:space="preserve"> (1993)</w:t>
                    </w:r>
                  </w:p>
                  <w:p w14:paraId="0192E7D9" w14:textId="31E62F3A" w:rsidR="00BD1D90" w:rsidRDefault="00BD1D90" w:rsidP="00BD1D90">
                    <w:proofErr w:type="spellStart"/>
                    <w:r w:rsidRPr="00BD1D90">
                      <w:rPr>
                        <w:i/>
                      </w:rPr>
                      <w:t>Cœurs</w:t>
                    </w:r>
                    <w:proofErr w:type="spellEnd"/>
                    <w:r w:rsidR="00CD27A1">
                      <w:t xml:space="preserve"> [</w:t>
                    </w:r>
                    <w:r w:rsidRPr="00BD1D90">
                      <w:rPr>
                        <w:i/>
                      </w:rPr>
                      <w:t>Private Fears in Public Places</w:t>
                    </w:r>
                    <w:r w:rsidR="00CD27A1">
                      <w:t>] (2006</w:t>
                    </w:r>
                    <w:r>
                      <w:t>)</w:t>
                    </w:r>
                  </w:p>
                  <w:p w14:paraId="7BD52CE5" w14:textId="3FAEBEC8" w:rsidR="003F0D73" w:rsidRDefault="00BD1D90" w:rsidP="00C27FAB">
                    <w:r w:rsidRPr="00BD1D90">
                      <w:rPr>
                        <w:i/>
                      </w:rPr>
                      <w:t xml:space="preserve">Aimer, </w:t>
                    </w:r>
                    <w:proofErr w:type="spellStart"/>
                    <w:r w:rsidRPr="00BD1D90">
                      <w:rPr>
                        <w:i/>
                      </w:rPr>
                      <w:t>boire</w:t>
                    </w:r>
                    <w:proofErr w:type="spellEnd"/>
                    <w:r w:rsidRPr="00BD1D90">
                      <w:rPr>
                        <w:i/>
                      </w:rPr>
                      <w:t xml:space="preserve"> et chanter</w:t>
                    </w:r>
                    <w:r w:rsidR="00CD27A1">
                      <w:t xml:space="preserve"> [</w:t>
                    </w:r>
                    <w:r w:rsidRPr="00BD1D90">
                      <w:rPr>
                        <w:i/>
                      </w:rPr>
                      <w:t>Life of Riley</w:t>
                    </w:r>
                    <w:r w:rsidR="00CD27A1">
                      <w:t>] (2014</w:t>
                    </w:r>
                    <w:r>
                      <w:t>)</w:t>
                    </w:r>
                  </w:p>
                </w:tc>
              </w:sdtContent>
            </w:sdt>
          </w:sdtContent>
        </w:sdt>
      </w:tr>
      <w:tr w:rsidR="003235A7" w14:paraId="455D1C22" w14:textId="77777777" w:rsidTr="003235A7">
        <w:tc>
          <w:tcPr>
            <w:tcW w:w="9016" w:type="dxa"/>
          </w:tcPr>
          <w:p w14:paraId="7164967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AEC6A2F" w14:textId="77777777" w:rsidR="00E75589" w:rsidRDefault="00C3486B" w:rsidP="008A5B87">
            <w:sdt>
              <w:sdtPr>
                <w:id w:val="1763485977"/>
                <w:citation/>
              </w:sdtPr>
              <w:sdtEndPr/>
              <w:sdtContent>
                <w:r w:rsidR="00E75589">
                  <w:fldChar w:fldCharType="begin"/>
                </w:r>
                <w:r w:rsidR="00E75589">
                  <w:rPr>
                    <w:lang w:val="en-US"/>
                  </w:rPr>
                  <w:instrText xml:space="preserve"> CITATION Jam79 \l 1033 </w:instrText>
                </w:r>
                <w:r w:rsidR="00E75589">
                  <w:fldChar w:fldCharType="separate"/>
                </w:r>
                <w:r w:rsidR="00E75589" w:rsidRPr="00E75589">
                  <w:rPr>
                    <w:noProof/>
                    <w:lang w:val="en-US"/>
                  </w:rPr>
                  <w:t>(Monaco)</w:t>
                </w:r>
                <w:r w:rsidR="00E75589">
                  <w:fldChar w:fldCharType="end"/>
                </w:r>
              </w:sdtContent>
            </w:sdt>
          </w:p>
          <w:p w14:paraId="747F4FF0" w14:textId="77777777" w:rsidR="00C3486B" w:rsidRDefault="00C3486B" w:rsidP="008A5B87">
            <w:bookmarkStart w:id="0" w:name="_GoBack"/>
            <w:bookmarkEnd w:id="0"/>
          </w:p>
          <w:p w14:paraId="1AB24DBD" w14:textId="77777777" w:rsidR="003235A7" w:rsidRPr="00E75589" w:rsidRDefault="00C3486B" w:rsidP="00FB11DE">
            <w:sdt>
              <w:sdtPr>
                <w:id w:val="1441101393"/>
                <w:citation/>
              </w:sdtPr>
              <w:sdtEndPr/>
              <w:sdtContent>
                <w:r w:rsidR="00E75589">
                  <w:fldChar w:fldCharType="begin"/>
                </w:r>
                <w:r w:rsidR="00E75589">
                  <w:rPr>
                    <w:lang w:val="en-US"/>
                  </w:rPr>
                  <w:instrText xml:space="preserve"> CITATION Joh77 \l 1033 </w:instrText>
                </w:r>
                <w:r w:rsidR="00E75589">
                  <w:fldChar w:fldCharType="separate"/>
                </w:r>
                <w:r w:rsidR="00E75589" w:rsidRPr="00E75589">
                  <w:rPr>
                    <w:noProof/>
                    <w:lang w:val="en-US"/>
                  </w:rPr>
                  <w:t>(Kreidl)</w:t>
                </w:r>
                <w:r w:rsidR="00E75589">
                  <w:fldChar w:fldCharType="end"/>
                </w:r>
              </w:sdtContent>
            </w:sdt>
          </w:p>
        </w:tc>
      </w:tr>
    </w:tbl>
    <w:p w14:paraId="200D215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1DE84" w14:textId="77777777" w:rsidR="00025F81" w:rsidRDefault="00025F81" w:rsidP="007A0D55">
      <w:pPr>
        <w:spacing w:after="0" w:line="240" w:lineRule="auto"/>
      </w:pPr>
      <w:r>
        <w:separator/>
      </w:r>
    </w:p>
  </w:endnote>
  <w:endnote w:type="continuationSeparator" w:id="0">
    <w:p w14:paraId="37AD8F17" w14:textId="77777777" w:rsidR="00025F81" w:rsidRDefault="00025F8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4CA0B" w14:textId="77777777" w:rsidR="00025F81" w:rsidRDefault="00025F81" w:rsidP="007A0D55">
      <w:pPr>
        <w:spacing w:after="0" w:line="240" w:lineRule="auto"/>
      </w:pPr>
      <w:r>
        <w:separator/>
      </w:r>
    </w:p>
  </w:footnote>
  <w:footnote w:type="continuationSeparator" w:id="0">
    <w:p w14:paraId="6EED4312" w14:textId="77777777" w:rsidR="00025F81" w:rsidRDefault="00025F8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1063C" w14:textId="77777777" w:rsidR="00025F81" w:rsidRDefault="00025F8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090988" w14:textId="77777777" w:rsidR="00025F81" w:rsidRDefault="00025F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90"/>
    <w:rsid w:val="00011842"/>
    <w:rsid w:val="00025F81"/>
    <w:rsid w:val="00032559"/>
    <w:rsid w:val="00052040"/>
    <w:rsid w:val="000B25AE"/>
    <w:rsid w:val="000B55AB"/>
    <w:rsid w:val="000D24DC"/>
    <w:rsid w:val="00101B2E"/>
    <w:rsid w:val="00105D6F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0D96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3DE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7194"/>
    <w:rsid w:val="00A76FD9"/>
    <w:rsid w:val="00AB436D"/>
    <w:rsid w:val="00AD2F24"/>
    <w:rsid w:val="00AD4844"/>
    <w:rsid w:val="00B219AE"/>
    <w:rsid w:val="00B33145"/>
    <w:rsid w:val="00B574C9"/>
    <w:rsid w:val="00BC39C9"/>
    <w:rsid w:val="00BD1D90"/>
    <w:rsid w:val="00BE5BF7"/>
    <w:rsid w:val="00BF40E1"/>
    <w:rsid w:val="00C27FAB"/>
    <w:rsid w:val="00C3486B"/>
    <w:rsid w:val="00C358D4"/>
    <w:rsid w:val="00C6296B"/>
    <w:rsid w:val="00CC586D"/>
    <w:rsid w:val="00CD27A1"/>
    <w:rsid w:val="00CF1542"/>
    <w:rsid w:val="00CF3EC5"/>
    <w:rsid w:val="00D656DA"/>
    <w:rsid w:val="00D83300"/>
    <w:rsid w:val="00DC6B48"/>
    <w:rsid w:val="00DF01B0"/>
    <w:rsid w:val="00E01B35"/>
    <w:rsid w:val="00E7558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851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D1D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D1D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0019B0758CF74FBA3F2A45368C9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6B0D-2215-4247-A756-FB9BE334C701}"/>
      </w:docPartPr>
      <w:docPartBody>
        <w:p w:rsidR="008E5DBE" w:rsidRDefault="008E5DBE">
          <w:pPr>
            <w:pStyle w:val="A50019B0758CF74FBA3F2A45368C942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CEB48C77844C4479A5D41DEEB510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5A1F1-981E-4543-A3BE-7D2EC47935F1}"/>
      </w:docPartPr>
      <w:docPartBody>
        <w:p w:rsidR="008E5DBE" w:rsidRDefault="008E5DBE">
          <w:pPr>
            <w:pStyle w:val="8CEB48C77844C4479A5D41DEEB51000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1610C7002DDB2439CAD4D11D8690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08DA8-7BB3-9844-90EE-FEB273ABC10A}"/>
      </w:docPartPr>
      <w:docPartBody>
        <w:p w:rsidR="008E5DBE" w:rsidRDefault="008E5DBE">
          <w:pPr>
            <w:pStyle w:val="81610C7002DDB2439CAD4D11D8690C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2EF3FF28E4642489663929381A3B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B001A-EE67-2343-8E48-177E6D9955DE}"/>
      </w:docPartPr>
      <w:docPartBody>
        <w:p w:rsidR="008E5DBE" w:rsidRDefault="008E5DBE">
          <w:pPr>
            <w:pStyle w:val="12EF3FF28E4642489663929381A3B7C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8913251A0C6494A92D5299D23E25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0544-46D3-EA4C-9D68-BB063F573476}"/>
      </w:docPartPr>
      <w:docPartBody>
        <w:p w:rsidR="008E5DBE" w:rsidRDefault="008E5DBE">
          <w:pPr>
            <w:pStyle w:val="18913251A0C6494A92D5299D23E253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D495587405E7745ADCB78768F977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A7E1-81AE-B044-99F0-F63BF68EDDEC}"/>
      </w:docPartPr>
      <w:docPartBody>
        <w:p w:rsidR="008E5DBE" w:rsidRDefault="008E5DBE">
          <w:pPr>
            <w:pStyle w:val="8D495587405E7745ADCB78768F9770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8EE2AEDC5C2B24A8D3BEE73CC1FE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224E7-1F9B-1F47-86F5-3399F41CBB9C}"/>
      </w:docPartPr>
      <w:docPartBody>
        <w:p w:rsidR="008E5DBE" w:rsidRDefault="008E5DBE">
          <w:pPr>
            <w:pStyle w:val="68EE2AEDC5C2B24A8D3BEE73CC1FECF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F0D65D2F677EE458F852CC4EB56A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D449A-116D-A44A-A1E9-1C0C645BF0BF}"/>
      </w:docPartPr>
      <w:docPartBody>
        <w:p w:rsidR="008E5DBE" w:rsidRDefault="008E5DBE">
          <w:pPr>
            <w:pStyle w:val="DF0D65D2F677EE458F852CC4EB56AD3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0A9E5307577B84492F02C6BBED3C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4C574-3EDD-2446-A120-681787BB9A42}"/>
      </w:docPartPr>
      <w:docPartBody>
        <w:p w:rsidR="008E5DBE" w:rsidRDefault="008E5DBE">
          <w:pPr>
            <w:pStyle w:val="A0A9E5307577B84492F02C6BBED3C3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0A7F6932896054BB54E4EBCEC65D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ADB50-1958-AE4B-9618-9911B28A04F0}"/>
      </w:docPartPr>
      <w:docPartBody>
        <w:p w:rsidR="008E5DBE" w:rsidRDefault="008E5DBE">
          <w:pPr>
            <w:pStyle w:val="A0A7F6932896054BB54E4EBCEC65D68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36B6446136F44CB385FFD0A328C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DEEBF-41DC-6041-BE27-9279C6D7CC58}"/>
      </w:docPartPr>
      <w:docPartBody>
        <w:p w:rsidR="00000000" w:rsidRDefault="008E5DBE" w:rsidP="008E5DBE">
          <w:pPr>
            <w:pStyle w:val="A736B6446136F44CB385FFD0A328C07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BE"/>
    <w:rsid w:val="008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DBE"/>
    <w:rPr>
      <w:color w:val="808080"/>
    </w:rPr>
  </w:style>
  <w:style w:type="paragraph" w:customStyle="1" w:styleId="A50019B0758CF74FBA3F2A45368C942E">
    <w:name w:val="A50019B0758CF74FBA3F2A45368C942E"/>
  </w:style>
  <w:style w:type="paragraph" w:customStyle="1" w:styleId="8CEB48C77844C4479A5D41DEEB510000">
    <w:name w:val="8CEB48C77844C4479A5D41DEEB510000"/>
  </w:style>
  <w:style w:type="paragraph" w:customStyle="1" w:styleId="81610C7002DDB2439CAD4D11D8690C34">
    <w:name w:val="81610C7002DDB2439CAD4D11D8690C34"/>
  </w:style>
  <w:style w:type="paragraph" w:customStyle="1" w:styleId="12EF3FF28E4642489663929381A3B7CB">
    <w:name w:val="12EF3FF28E4642489663929381A3B7CB"/>
  </w:style>
  <w:style w:type="paragraph" w:customStyle="1" w:styleId="18913251A0C6494A92D5299D23E253F3">
    <w:name w:val="18913251A0C6494A92D5299D23E253F3"/>
  </w:style>
  <w:style w:type="paragraph" w:customStyle="1" w:styleId="8D495587405E7745ADCB78768F977065">
    <w:name w:val="8D495587405E7745ADCB78768F977065"/>
  </w:style>
  <w:style w:type="paragraph" w:customStyle="1" w:styleId="68EE2AEDC5C2B24A8D3BEE73CC1FECF0">
    <w:name w:val="68EE2AEDC5C2B24A8D3BEE73CC1FECF0"/>
  </w:style>
  <w:style w:type="paragraph" w:customStyle="1" w:styleId="DF0D65D2F677EE458F852CC4EB56AD33">
    <w:name w:val="DF0D65D2F677EE458F852CC4EB56AD33"/>
  </w:style>
  <w:style w:type="paragraph" w:customStyle="1" w:styleId="A0A9E5307577B84492F02C6BBED3C335">
    <w:name w:val="A0A9E5307577B84492F02C6BBED3C335"/>
  </w:style>
  <w:style w:type="paragraph" w:customStyle="1" w:styleId="A0A7F6932896054BB54E4EBCEC65D68F">
    <w:name w:val="A0A7F6932896054BB54E4EBCEC65D68F"/>
  </w:style>
  <w:style w:type="paragraph" w:customStyle="1" w:styleId="4796E30E4563E34D8E0F3FCC396A1F36">
    <w:name w:val="4796E30E4563E34D8E0F3FCC396A1F36"/>
  </w:style>
  <w:style w:type="paragraph" w:customStyle="1" w:styleId="A736B6446136F44CB385FFD0A328C076">
    <w:name w:val="A736B6446136F44CB385FFD0A328C076"/>
    <w:rsid w:val="008E5DB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DBE"/>
    <w:rPr>
      <w:color w:val="808080"/>
    </w:rPr>
  </w:style>
  <w:style w:type="paragraph" w:customStyle="1" w:styleId="A50019B0758CF74FBA3F2A45368C942E">
    <w:name w:val="A50019B0758CF74FBA3F2A45368C942E"/>
  </w:style>
  <w:style w:type="paragraph" w:customStyle="1" w:styleId="8CEB48C77844C4479A5D41DEEB510000">
    <w:name w:val="8CEB48C77844C4479A5D41DEEB510000"/>
  </w:style>
  <w:style w:type="paragraph" w:customStyle="1" w:styleId="81610C7002DDB2439CAD4D11D8690C34">
    <w:name w:val="81610C7002DDB2439CAD4D11D8690C34"/>
  </w:style>
  <w:style w:type="paragraph" w:customStyle="1" w:styleId="12EF3FF28E4642489663929381A3B7CB">
    <w:name w:val="12EF3FF28E4642489663929381A3B7CB"/>
  </w:style>
  <w:style w:type="paragraph" w:customStyle="1" w:styleId="18913251A0C6494A92D5299D23E253F3">
    <w:name w:val="18913251A0C6494A92D5299D23E253F3"/>
  </w:style>
  <w:style w:type="paragraph" w:customStyle="1" w:styleId="8D495587405E7745ADCB78768F977065">
    <w:name w:val="8D495587405E7745ADCB78768F977065"/>
  </w:style>
  <w:style w:type="paragraph" w:customStyle="1" w:styleId="68EE2AEDC5C2B24A8D3BEE73CC1FECF0">
    <w:name w:val="68EE2AEDC5C2B24A8D3BEE73CC1FECF0"/>
  </w:style>
  <w:style w:type="paragraph" w:customStyle="1" w:styleId="DF0D65D2F677EE458F852CC4EB56AD33">
    <w:name w:val="DF0D65D2F677EE458F852CC4EB56AD33"/>
  </w:style>
  <w:style w:type="paragraph" w:customStyle="1" w:styleId="A0A9E5307577B84492F02C6BBED3C335">
    <w:name w:val="A0A9E5307577B84492F02C6BBED3C335"/>
  </w:style>
  <w:style w:type="paragraph" w:customStyle="1" w:styleId="A0A7F6932896054BB54E4EBCEC65D68F">
    <w:name w:val="A0A7F6932896054BB54E4EBCEC65D68F"/>
  </w:style>
  <w:style w:type="paragraph" w:customStyle="1" w:styleId="4796E30E4563E34D8E0F3FCC396A1F36">
    <w:name w:val="4796E30E4563E34D8E0F3FCC396A1F36"/>
  </w:style>
  <w:style w:type="paragraph" w:customStyle="1" w:styleId="A736B6446136F44CB385FFD0A328C076">
    <w:name w:val="A736B6446136F44CB385FFD0A328C076"/>
    <w:rsid w:val="008E5DB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Jam79</b:Tag>
    <b:SourceType>Book</b:SourceType>
    <b:Guid>{0597419D-64FD-CE4C-8C98-56C0250CC879}</b:Guid>
    <b:Author>
      <b:Author>
        <b:NameList>
          <b:Person>
            <b:Last>Monaco</b:Last>
            <b:First>James</b:First>
          </b:Person>
        </b:NameList>
      </b:Author>
    </b:Author>
    <b:Title>Alain Resnais</b:Title>
    <b:City>New York</b:City>
    <b:Publisher>Oxford UP</b:Publisher>
    <b:Year>1979</b:Year>
    <b:RefOrder>1</b:RefOrder>
  </b:Source>
  <b:Source>
    <b:Tag>Joh77</b:Tag>
    <b:SourceType>Book</b:SourceType>
    <b:Guid>{D1A3C920-A648-BC47-8B79-147F95FFE639}</b:Guid>
    <b:Author>
      <b:Author>
        <b:NameList>
          <b:Person>
            <b:Last>Kreidl</b:Last>
            <b:First>John</b:First>
            <b:Middle>Francis</b:Middle>
          </b:Person>
        </b:NameList>
      </b:Author>
    </b:Author>
    <b:Title>Alain Resnais</b:Title>
    <b:City>Boston</b:City>
    <b:Publisher>Twayne Publishers</b:Publisher>
    <b:Year>1977</b:Year>
    <b:RefOrder>2</b:RefOrder>
  </b:Source>
</b:Sources>
</file>

<file path=customXml/itemProps1.xml><?xml version="1.0" encoding="utf-8"?>
<ds:datastoreItem xmlns:ds="http://schemas.openxmlformats.org/officeDocument/2006/customXml" ds:itemID="{171F2DDA-F0C8-8D41-AB1F-B02C2E47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507</Words>
  <Characters>2895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10</cp:revision>
  <dcterms:created xsi:type="dcterms:W3CDTF">2015-01-25T15:55:00Z</dcterms:created>
  <dcterms:modified xsi:type="dcterms:W3CDTF">2015-01-25T22:18:00Z</dcterms:modified>
</cp:coreProperties>
</file>