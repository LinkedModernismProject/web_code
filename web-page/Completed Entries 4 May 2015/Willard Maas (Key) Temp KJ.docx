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8AAEA98" w14:textId="77777777" w:rsidTr="00922950">
        <w:tc>
          <w:tcPr>
            <w:tcW w:w="491" w:type="dxa"/>
            <w:vMerge w:val="restart"/>
            <w:shd w:val="clear" w:color="auto" w:fill="A6A6A6" w:themeFill="background1" w:themeFillShade="A6"/>
            <w:textDirection w:val="btLr"/>
          </w:tcPr>
          <w:p w14:paraId="6534869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8E09E1F1CD4C54186F0E649822F2D1F"/>
            </w:placeholder>
            <w:showingPlcHdr/>
            <w:dropDownList>
              <w:listItem w:displayText="Dr." w:value="Dr."/>
              <w:listItem w:displayText="Prof." w:value="Prof."/>
            </w:dropDownList>
          </w:sdtPr>
          <w:sdtEndPr/>
          <w:sdtContent>
            <w:tc>
              <w:tcPr>
                <w:tcW w:w="1259" w:type="dxa"/>
              </w:tcPr>
              <w:p w14:paraId="2B1CE16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BDC2E582B5264F9CF6F18D105476B6"/>
            </w:placeholder>
            <w:text/>
          </w:sdtPr>
          <w:sdtEndPr/>
          <w:sdtContent>
            <w:tc>
              <w:tcPr>
                <w:tcW w:w="2073" w:type="dxa"/>
              </w:tcPr>
              <w:p w14:paraId="0DFFA78D" w14:textId="77777777" w:rsidR="00B574C9" w:rsidRDefault="000F4A26" w:rsidP="000F4A26">
                <w:r>
                  <w:t>Laura</w:t>
                </w:r>
              </w:p>
            </w:tc>
          </w:sdtContent>
        </w:sdt>
        <w:sdt>
          <w:sdtPr>
            <w:alias w:val="Middle name"/>
            <w:tag w:val="authorMiddleName"/>
            <w:id w:val="-2076034781"/>
            <w:placeholder>
              <w:docPart w:val="272F2E794D235B4CA571844E5B99EFB0"/>
            </w:placeholder>
            <w:text/>
          </w:sdtPr>
          <w:sdtEndPr/>
          <w:sdtContent>
            <w:tc>
              <w:tcPr>
                <w:tcW w:w="2551" w:type="dxa"/>
              </w:tcPr>
              <w:p w14:paraId="23CB871E" w14:textId="77777777" w:rsidR="00B574C9" w:rsidRDefault="000F4A26" w:rsidP="000F4A26">
                <w:r>
                  <w:t>E. B.</w:t>
                </w:r>
              </w:p>
            </w:tc>
          </w:sdtContent>
        </w:sdt>
        <w:sdt>
          <w:sdtPr>
            <w:alias w:val="Last name"/>
            <w:tag w:val="authorLastName"/>
            <w:id w:val="-1088529830"/>
            <w:placeholder>
              <w:docPart w:val="5014B56EEF4B0B4ABEDADBADA56F7AEE"/>
            </w:placeholder>
            <w:text/>
          </w:sdtPr>
          <w:sdtEndPr/>
          <w:sdtContent>
            <w:tc>
              <w:tcPr>
                <w:tcW w:w="2642" w:type="dxa"/>
              </w:tcPr>
              <w:p w14:paraId="520B5AE5" w14:textId="77777777" w:rsidR="00B574C9" w:rsidRDefault="000F4A26" w:rsidP="000F4A26">
                <w:r>
                  <w:t>Key</w:t>
                </w:r>
              </w:p>
            </w:tc>
          </w:sdtContent>
        </w:sdt>
      </w:tr>
      <w:tr w:rsidR="00B574C9" w14:paraId="30BE819C" w14:textId="77777777" w:rsidTr="001A6A06">
        <w:trPr>
          <w:trHeight w:val="986"/>
        </w:trPr>
        <w:tc>
          <w:tcPr>
            <w:tcW w:w="491" w:type="dxa"/>
            <w:vMerge/>
            <w:shd w:val="clear" w:color="auto" w:fill="A6A6A6" w:themeFill="background1" w:themeFillShade="A6"/>
          </w:tcPr>
          <w:p w14:paraId="6FF6962B" w14:textId="77777777" w:rsidR="00B574C9" w:rsidRPr="001A6A06" w:rsidRDefault="00B574C9" w:rsidP="00CF1542">
            <w:pPr>
              <w:jc w:val="center"/>
              <w:rPr>
                <w:b/>
                <w:color w:val="FFFFFF" w:themeColor="background1"/>
              </w:rPr>
            </w:pPr>
          </w:p>
        </w:tc>
        <w:sdt>
          <w:sdtPr>
            <w:alias w:val="Biography"/>
            <w:tag w:val="authorBiography"/>
            <w:id w:val="938807824"/>
            <w:placeholder>
              <w:docPart w:val="84BC2B8A6ABBB24B93D1B07AE7244214"/>
            </w:placeholder>
            <w:showingPlcHdr/>
          </w:sdtPr>
          <w:sdtEndPr/>
          <w:sdtContent>
            <w:tc>
              <w:tcPr>
                <w:tcW w:w="8525" w:type="dxa"/>
                <w:gridSpan w:val="4"/>
              </w:tcPr>
              <w:p w14:paraId="61EBDE5D" w14:textId="77777777" w:rsidR="00B574C9" w:rsidRDefault="00B574C9" w:rsidP="00922950">
                <w:r>
                  <w:rPr>
                    <w:rStyle w:val="PlaceholderText"/>
                  </w:rPr>
                  <w:t>[Enter your biography]</w:t>
                </w:r>
              </w:p>
            </w:tc>
          </w:sdtContent>
        </w:sdt>
      </w:tr>
      <w:tr w:rsidR="00B574C9" w14:paraId="29859A64" w14:textId="77777777" w:rsidTr="001A6A06">
        <w:trPr>
          <w:trHeight w:val="986"/>
        </w:trPr>
        <w:tc>
          <w:tcPr>
            <w:tcW w:w="491" w:type="dxa"/>
            <w:vMerge/>
            <w:shd w:val="clear" w:color="auto" w:fill="A6A6A6" w:themeFill="background1" w:themeFillShade="A6"/>
          </w:tcPr>
          <w:p w14:paraId="177EFFC3" w14:textId="77777777" w:rsidR="00B574C9" w:rsidRPr="001A6A06" w:rsidRDefault="00B574C9" w:rsidP="00CF1542">
            <w:pPr>
              <w:jc w:val="center"/>
              <w:rPr>
                <w:b/>
                <w:color w:val="FFFFFF" w:themeColor="background1"/>
              </w:rPr>
            </w:pPr>
          </w:p>
        </w:tc>
        <w:sdt>
          <w:sdtPr>
            <w:alias w:val="Affiliation"/>
            <w:tag w:val="affiliation"/>
            <w:id w:val="2012937915"/>
            <w:placeholder>
              <w:docPart w:val="F1CAB02C9E56AB46A4491F9E9649A643"/>
            </w:placeholder>
            <w:text/>
          </w:sdtPr>
          <w:sdtEndPr/>
          <w:sdtContent>
            <w:tc>
              <w:tcPr>
                <w:tcW w:w="8525" w:type="dxa"/>
                <w:gridSpan w:val="4"/>
              </w:tcPr>
              <w:p w14:paraId="7E269741" w14:textId="77777777" w:rsidR="00B574C9" w:rsidRDefault="000F4A26" w:rsidP="000F4A26">
                <w:r>
                  <w:t>University of Liverpool</w:t>
                </w:r>
              </w:p>
            </w:tc>
          </w:sdtContent>
        </w:sdt>
      </w:tr>
    </w:tbl>
    <w:p w14:paraId="0580B8E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AB213F2" w14:textId="77777777" w:rsidTr="00244BB0">
        <w:tc>
          <w:tcPr>
            <w:tcW w:w="9016" w:type="dxa"/>
            <w:shd w:val="clear" w:color="auto" w:fill="A6A6A6" w:themeFill="background1" w:themeFillShade="A6"/>
            <w:tcMar>
              <w:top w:w="113" w:type="dxa"/>
              <w:bottom w:w="113" w:type="dxa"/>
            </w:tcMar>
          </w:tcPr>
          <w:p w14:paraId="364185A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9B56787" w14:textId="77777777" w:rsidTr="000F4A26">
        <w:trPr>
          <w:trHeight w:val="320"/>
        </w:trPr>
        <w:sdt>
          <w:sdtPr>
            <w:alias w:val="Article headword"/>
            <w:tag w:val="articleHeadword"/>
            <w:id w:val="-361440020"/>
            <w:placeholder>
              <w:docPart w:val="6BED05135921C44D9E40C57B22D0230E"/>
            </w:placeholder>
            <w:text/>
          </w:sdtPr>
          <w:sdtEndPr/>
          <w:sdtContent>
            <w:tc>
              <w:tcPr>
                <w:tcW w:w="9016" w:type="dxa"/>
                <w:tcMar>
                  <w:top w:w="113" w:type="dxa"/>
                  <w:bottom w:w="113" w:type="dxa"/>
                </w:tcMar>
              </w:tcPr>
              <w:p w14:paraId="6CB3D313" w14:textId="77777777" w:rsidR="003F0D73" w:rsidRPr="000F4A26" w:rsidRDefault="000F4A26" w:rsidP="000F4A26">
                <w:pPr>
                  <w:rPr>
                    <w:b/>
                  </w:rPr>
                </w:pPr>
                <w:r w:rsidRPr="0049180E">
                  <w:t xml:space="preserve">Maas, </w:t>
                </w:r>
                <w:r w:rsidRPr="0049180E">
                  <w:rPr>
                    <w:lang w:eastAsia="ja-JP"/>
                  </w:rPr>
                  <w:t>Willard (1906-1971)</w:t>
                </w:r>
                <w:r w:rsidRPr="0049180E">
                  <w:rPr>
                    <w:lang w:eastAsia="ja-JP"/>
                  </w:rPr>
                  <w:tab/>
                </w:r>
              </w:p>
            </w:tc>
          </w:sdtContent>
        </w:sdt>
      </w:tr>
      <w:tr w:rsidR="00464699" w14:paraId="05DA44CF" w14:textId="77777777" w:rsidTr="007821B0">
        <w:sdt>
          <w:sdtPr>
            <w:alias w:val="Variant headwords"/>
            <w:tag w:val="variantHeadwords"/>
            <w:id w:val="173464402"/>
            <w:placeholder>
              <w:docPart w:val="5554DEA325D9F9468CFB9135F6D1E108"/>
            </w:placeholder>
            <w:showingPlcHdr/>
          </w:sdtPr>
          <w:sdtEndPr/>
          <w:sdtContent>
            <w:tc>
              <w:tcPr>
                <w:tcW w:w="9016" w:type="dxa"/>
                <w:tcMar>
                  <w:top w:w="113" w:type="dxa"/>
                  <w:bottom w:w="113" w:type="dxa"/>
                </w:tcMar>
              </w:tcPr>
              <w:p w14:paraId="4F5187F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56C800F" w14:textId="77777777" w:rsidTr="003F0D73">
        <w:sdt>
          <w:sdtPr>
            <w:alias w:val="Abstract"/>
            <w:tag w:val="abstract"/>
            <w:id w:val="-635871867"/>
            <w:placeholder>
              <w:docPart w:val="644D49EB2A6C9843BA52ECF29532AFDA"/>
            </w:placeholder>
          </w:sdtPr>
          <w:sdtEndPr/>
          <w:sdtContent>
            <w:tc>
              <w:tcPr>
                <w:tcW w:w="9016" w:type="dxa"/>
                <w:tcMar>
                  <w:top w:w="113" w:type="dxa"/>
                  <w:bottom w:w="113" w:type="dxa"/>
                </w:tcMar>
              </w:tcPr>
              <w:p w14:paraId="095D8D80" w14:textId="77777777" w:rsidR="002F2288" w:rsidRDefault="000F4A26" w:rsidP="00E85A05">
                <w:r>
                  <w:t>Willard Maas</w:t>
                </w:r>
                <w:r w:rsidRPr="00944748">
                  <w:t xml:space="preserve"> was an American filmmaker and poet. He was known for his experimental style of filmmaking and considered part of an avant-garde group of artists who worked in opposition to the commercial film industry. </w:t>
                </w:r>
                <w:r>
                  <w:t xml:space="preserve">His films </w:t>
                </w:r>
                <w:r w:rsidRPr="00944748">
                  <w:t>were sometimes referred to as ‘film poems’ for their unconventional style,</w:t>
                </w:r>
                <w:r>
                  <w:t xml:space="preserve"> which blurred</w:t>
                </w:r>
                <w:r w:rsidRPr="00944748">
                  <w:t xml:space="preserve"> the traditional distinction between the media of film and poetry. </w:t>
                </w:r>
              </w:p>
              <w:p w14:paraId="63BB3AE7" w14:textId="77777777" w:rsidR="002F2288" w:rsidRDefault="002F2288" w:rsidP="00E85A05"/>
              <w:p w14:paraId="722520E9" w14:textId="0E14C6FA" w:rsidR="00E85A05" w:rsidRDefault="002F2288" w:rsidP="00E85A05">
                <w:r w:rsidRPr="00944748">
                  <w:t>Maas was a literature professor at Wagner College in New York City. Along with his wife, fellow filmmaker and artist Marie Menken, Maas was prominent in the New York art scene from the 1940s to the 196</w:t>
                </w:r>
                <w:r>
                  <w:t>0s. Maas and Menken were founding</w:t>
                </w:r>
                <w:r w:rsidRPr="00944748">
                  <w:t xml:space="preserve"> members of the Gryphon Group, a set of like-minded artists who worked together on </w:t>
                </w:r>
                <w:proofErr w:type="spellStart"/>
                <w:r w:rsidRPr="00944748">
                  <w:t>postwar</w:t>
                </w:r>
                <w:proofErr w:type="spellEnd"/>
                <w:r w:rsidRPr="00944748">
                  <w:t xml:space="preserve"> experimental art and film projects. The couple was well known for holding avant-garde salons at their Brooklyn apartment.</w:t>
                </w:r>
                <w:r>
                  <w:t xml:space="preserve"> </w:t>
                </w:r>
                <w:r w:rsidRPr="00944748">
                  <w:t>Maas and Menken’s tempestuous relationship was well recorded, and they are cited as inspiration for the characters of Ge</w:t>
                </w:r>
                <w:bookmarkStart w:id="0" w:name="_GoBack"/>
                <w:bookmarkEnd w:id="0"/>
                <w:r w:rsidRPr="00944748">
                  <w:t xml:space="preserve">orge and Martha in Edward Albee’s play, </w:t>
                </w:r>
                <w:proofErr w:type="gramStart"/>
                <w:r w:rsidRPr="00944748">
                  <w:rPr>
                    <w:i/>
                  </w:rPr>
                  <w:t>Who</w:t>
                </w:r>
                <w:proofErr w:type="gramEnd"/>
                <w:r w:rsidRPr="00944748">
                  <w:rPr>
                    <w:i/>
                  </w:rPr>
                  <w:t xml:space="preserve">’s Afraid of Virginia Woolf? </w:t>
                </w:r>
                <w:r w:rsidRPr="00944748">
                  <w:t xml:space="preserve">Maas’ film credits as director include </w:t>
                </w:r>
                <w:r w:rsidRPr="00944748">
                  <w:rPr>
                    <w:i/>
                  </w:rPr>
                  <w:t>Geography of the Body</w:t>
                </w:r>
                <w:r w:rsidRPr="00944748">
                  <w:t xml:space="preserve"> (1943, with Marie Menken</w:t>
                </w:r>
                <w:r>
                  <w:t xml:space="preserve"> and George Barker)</w:t>
                </w:r>
                <w:r w:rsidRPr="00944748">
                  <w:t xml:space="preserve">, </w:t>
                </w:r>
                <w:r w:rsidRPr="00944748">
                  <w:rPr>
                    <w:i/>
                  </w:rPr>
                  <w:t>The Mechanics of Love</w:t>
                </w:r>
                <w:r w:rsidRPr="00944748">
                  <w:t xml:space="preserve"> (1955, with Ben Moore), </w:t>
                </w:r>
                <w:r w:rsidRPr="00944748">
                  <w:rPr>
                    <w:i/>
                  </w:rPr>
                  <w:t>Image in the Snow</w:t>
                </w:r>
                <w:r w:rsidRPr="00944748">
                  <w:t xml:space="preserve"> (1943-</w:t>
                </w:r>
                <w:r>
                  <w:t>4</w:t>
                </w:r>
                <w:r w:rsidRPr="00944748">
                  <w:t xml:space="preserve">8) and </w:t>
                </w:r>
                <w:r w:rsidRPr="00944748">
                  <w:rPr>
                    <w:i/>
                  </w:rPr>
                  <w:t xml:space="preserve">Narcissus </w:t>
                </w:r>
                <w:r w:rsidRPr="00944748">
                  <w:t>(with Ben Moore).</w:t>
                </w:r>
              </w:p>
            </w:tc>
          </w:sdtContent>
        </w:sdt>
      </w:tr>
      <w:tr w:rsidR="003F0D73" w14:paraId="582675CF" w14:textId="77777777" w:rsidTr="003F0D73">
        <w:sdt>
          <w:sdtPr>
            <w:alias w:val="Article text"/>
            <w:tag w:val="articleText"/>
            <w:id w:val="634067588"/>
            <w:placeholder>
              <w:docPart w:val="1F1A941DAADDB54F938636A80FFF0B4B"/>
            </w:placeholder>
          </w:sdtPr>
          <w:sdtEndPr/>
          <w:sdtContent>
            <w:tc>
              <w:tcPr>
                <w:tcW w:w="9016" w:type="dxa"/>
                <w:tcMar>
                  <w:top w:w="113" w:type="dxa"/>
                  <w:bottom w:w="113" w:type="dxa"/>
                </w:tcMar>
              </w:tcPr>
              <w:p w14:paraId="7E798B33" w14:textId="4DEA9A02" w:rsidR="000F4A26" w:rsidRDefault="000F4A26" w:rsidP="000F4A26">
                <w:r>
                  <w:t>Willard Maas</w:t>
                </w:r>
                <w:r w:rsidRPr="00944748">
                  <w:t xml:space="preserve"> was an American filmmaker and poet. He was known for his experimental style of filmmaking and considered part of an avant-garde group of artists who worked in opposition to the commercial film industry. </w:t>
                </w:r>
                <w:r>
                  <w:t xml:space="preserve">His films </w:t>
                </w:r>
                <w:r w:rsidRPr="00944748">
                  <w:t>were sometimes referred to as ‘film poems’ for their unconventional style,</w:t>
                </w:r>
                <w:r>
                  <w:t xml:space="preserve"> which blurred</w:t>
                </w:r>
                <w:r w:rsidRPr="00944748">
                  <w:t xml:space="preserve"> the traditional distinction between the media of film and poetry. </w:t>
                </w:r>
              </w:p>
              <w:p w14:paraId="17DE15DF" w14:textId="77777777" w:rsidR="000F4A26" w:rsidRDefault="000F4A26" w:rsidP="000F4A26"/>
              <w:p w14:paraId="3DF9C6AE" w14:textId="5007F478" w:rsidR="000F4A26" w:rsidRDefault="000F4A26" w:rsidP="00C27FAB">
                <w:r w:rsidRPr="00944748">
                  <w:t>Maas was a literature professor at Wagner College in New York City. Along with his wife, fellow filmmaker and artist Marie Menken, Maas was prominent in the New York art scene from the 1940s to the 196</w:t>
                </w:r>
                <w:r>
                  <w:t>0s. Maas and Menken were founding</w:t>
                </w:r>
                <w:r w:rsidRPr="00944748">
                  <w:t xml:space="preserve"> members of the Gryphon Group, a set of like-minded artists who worked together on </w:t>
                </w:r>
                <w:proofErr w:type="spellStart"/>
                <w:r w:rsidRPr="00944748">
                  <w:t>postwar</w:t>
                </w:r>
                <w:proofErr w:type="spellEnd"/>
                <w:r w:rsidRPr="00944748">
                  <w:t xml:space="preserve"> experimental art and film projects. The couple was well known for holding avant-garde salons at their Brooklyn apartment.</w:t>
                </w:r>
                <w:r>
                  <w:t xml:space="preserve"> </w:t>
                </w:r>
                <w:r w:rsidRPr="00944748">
                  <w:t xml:space="preserve">Maas and Menken’s tempestuous relationship was well recorded, and they are cited as inspiration for the characters of George and Martha in Edward Albee’s play, </w:t>
                </w:r>
                <w:proofErr w:type="gramStart"/>
                <w:r w:rsidRPr="00944748">
                  <w:rPr>
                    <w:i/>
                  </w:rPr>
                  <w:t>Who</w:t>
                </w:r>
                <w:proofErr w:type="gramEnd"/>
                <w:r w:rsidRPr="00944748">
                  <w:rPr>
                    <w:i/>
                  </w:rPr>
                  <w:t xml:space="preserve">’s Afraid of Virginia Woolf? </w:t>
                </w:r>
                <w:r w:rsidRPr="00944748">
                  <w:t xml:space="preserve">Maas’ film credits as director include </w:t>
                </w:r>
                <w:r w:rsidRPr="00944748">
                  <w:rPr>
                    <w:i/>
                  </w:rPr>
                  <w:t>Geography of the Body</w:t>
                </w:r>
                <w:r w:rsidRPr="00944748">
                  <w:t xml:space="preserve"> (1943, with Marie Menken</w:t>
                </w:r>
                <w:r>
                  <w:t xml:space="preserve"> and George Barker)</w:t>
                </w:r>
                <w:r w:rsidRPr="00944748">
                  <w:t xml:space="preserve">, </w:t>
                </w:r>
                <w:r w:rsidRPr="00944748">
                  <w:rPr>
                    <w:i/>
                  </w:rPr>
                  <w:t>The Mechanics of Love</w:t>
                </w:r>
                <w:r w:rsidRPr="00944748">
                  <w:t xml:space="preserve"> (1955, with Ben Moore), </w:t>
                </w:r>
                <w:r w:rsidRPr="00944748">
                  <w:rPr>
                    <w:i/>
                  </w:rPr>
                  <w:t>Image in the Snow</w:t>
                </w:r>
                <w:r w:rsidRPr="00944748">
                  <w:t xml:space="preserve"> (1943-</w:t>
                </w:r>
                <w:r w:rsidR="0049180E">
                  <w:t>4</w:t>
                </w:r>
                <w:r w:rsidRPr="00944748">
                  <w:t xml:space="preserve">8) and </w:t>
                </w:r>
                <w:r w:rsidRPr="00944748">
                  <w:rPr>
                    <w:i/>
                  </w:rPr>
                  <w:t xml:space="preserve">Narcissus </w:t>
                </w:r>
                <w:r w:rsidRPr="00944748">
                  <w:t>(with Ben Moore).</w:t>
                </w:r>
              </w:p>
              <w:p w14:paraId="3247E3AB" w14:textId="77777777" w:rsidR="000F4A26" w:rsidRDefault="000F4A26" w:rsidP="00C27FAB"/>
              <w:p w14:paraId="0AF5E487" w14:textId="77777777" w:rsidR="000F4A26" w:rsidRPr="00944748" w:rsidRDefault="000F4A26" w:rsidP="000F4A26">
                <w:pPr>
                  <w:pStyle w:val="Heading1"/>
                  <w:outlineLvl w:val="0"/>
                </w:pPr>
                <w:r w:rsidRPr="00944748">
                  <w:lastRenderedPageBreak/>
                  <w:t>List of Works:</w:t>
                </w:r>
              </w:p>
              <w:p w14:paraId="17B5B22D" w14:textId="6911C65E" w:rsidR="000F4A26" w:rsidRPr="00944748" w:rsidRDefault="000F4A26" w:rsidP="000F4A26">
                <w:pPr>
                  <w:rPr>
                    <w:rFonts w:eastAsia="Times New Roman"/>
                    <w:lang w:eastAsia="en-GB"/>
                  </w:rPr>
                </w:pPr>
                <w:r w:rsidRPr="00944748">
                  <w:rPr>
                    <w:rFonts w:eastAsia="Times New Roman"/>
                    <w:i/>
                    <w:iCs/>
                    <w:lang w:eastAsia="en-GB"/>
                  </w:rPr>
                  <w:t>Geography of the Body</w:t>
                </w:r>
                <w:r w:rsidRPr="00944748">
                  <w:rPr>
                    <w:rFonts w:eastAsia="Times New Roman"/>
                    <w:lang w:eastAsia="en-GB"/>
                  </w:rPr>
                  <w:t>, dir. Wil</w:t>
                </w:r>
                <w:r w:rsidR="0049180E">
                  <w:rPr>
                    <w:rFonts w:eastAsia="Times New Roman"/>
                    <w:lang w:eastAsia="en-GB"/>
                  </w:rPr>
                  <w:t>lard Maas and Marie Menken (1943)</w:t>
                </w:r>
              </w:p>
              <w:p w14:paraId="64855A47" w14:textId="75721179" w:rsidR="000F4A26" w:rsidRPr="002F2288" w:rsidRDefault="000F4A26" w:rsidP="000F4A26">
                <w:pPr>
                  <w:rPr>
                    <w:rFonts w:eastAsia="Times New Roman"/>
                    <w:lang w:eastAsia="en-GB"/>
                  </w:rPr>
                </w:pPr>
                <w:r w:rsidRPr="00944748">
                  <w:rPr>
                    <w:rFonts w:eastAsia="Times New Roman"/>
                    <w:i/>
                    <w:iCs/>
                    <w:lang w:eastAsia="en-GB"/>
                  </w:rPr>
                  <w:t>Image in the Snow</w:t>
                </w:r>
                <w:r w:rsidRPr="00944748">
                  <w:rPr>
                    <w:rFonts w:eastAsia="Times New Roman"/>
                    <w:iCs/>
                    <w:lang w:eastAsia="en-GB"/>
                  </w:rPr>
                  <w:t>, dir. Willard Maas</w:t>
                </w:r>
                <w:r w:rsidR="0049180E">
                  <w:rPr>
                    <w:rFonts w:eastAsia="Times New Roman"/>
                    <w:iCs/>
                    <w:lang w:eastAsia="en-GB"/>
                  </w:rPr>
                  <w:t>; Gryphon Productions</w:t>
                </w:r>
                <w:r w:rsidRPr="00944748">
                  <w:rPr>
                    <w:rFonts w:eastAsia="Times New Roman"/>
                    <w:iCs/>
                    <w:lang w:eastAsia="en-GB"/>
                  </w:rPr>
                  <w:t xml:space="preserve"> </w:t>
                </w:r>
                <w:r w:rsidR="0049180E">
                  <w:rPr>
                    <w:rFonts w:eastAsia="Times New Roman"/>
                    <w:iCs/>
                    <w:lang w:eastAsia="en-GB"/>
                  </w:rPr>
                  <w:t>(</w:t>
                </w:r>
                <w:r w:rsidRPr="00944748">
                  <w:rPr>
                    <w:rFonts w:eastAsia="Times New Roman"/>
                    <w:iCs/>
                    <w:lang w:eastAsia="en-GB"/>
                  </w:rPr>
                  <w:t>1943-</w:t>
                </w:r>
                <w:r w:rsidR="0049180E">
                  <w:rPr>
                    <w:rFonts w:eastAsia="Times New Roman"/>
                    <w:iCs/>
                    <w:lang w:eastAsia="en-GB"/>
                  </w:rPr>
                  <w:t>48)</w:t>
                </w:r>
              </w:p>
              <w:p w14:paraId="05FCCA54" w14:textId="43BA22CD" w:rsidR="0049180E" w:rsidRPr="00944748" w:rsidRDefault="000F4A26" w:rsidP="000F4A26">
                <w:pPr>
                  <w:rPr>
                    <w:rFonts w:eastAsia="Times New Roman"/>
                    <w:lang w:eastAsia="en-GB"/>
                  </w:rPr>
                </w:pPr>
                <w:r w:rsidRPr="00944748">
                  <w:rPr>
                    <w:rFonts w:eastAsia="Times New Roman"/>
                    <w:i/>
                    <w:iCs/>
                    <w:lang w:eastAsia="en-GB"/>
                  </w:rPr>
                  <w:t>The Mechanics of Love</w:t>
                </w:r>
                <w:r w:rsidRPr="00944748">
                  <w:rPr>
                    <w:rFonts w:eastAsia="Times New Roman"/>
                    <w:lang w:eastAsia="en-GB"/>
                  </w:rPr>
                  <w:t>, dir. Willard Maas and Ben Moore</w:t>
                </w:r>
                <w:r w:rsidR="0049180E">
                  <w:rPr>
                    <w:rFonts w:eastAsia="Times New Roman"/>
                    <w:lang w:eastAsia="en-GB"/>
                  </w:rPr>
                  <w:t xml:space="preserve"> (1955)</w:t>
                </w:r>
              </w:p>
              <w:p w14:paraId="5A4EBA6D" w14:textId="343A0A20" w:rsidR="000F4A26" w:rsidRPr="002F2288" w:rsidRDefault="000F4A26" w:rsidP="000F4A26">
                <w:pPr>
                  <w:rPr>
                    <w:rFonts w:eastAsia="Times New Roman"/>
                    <w:lang w:eastAsia="en-GB"/>
                  </w:rPr>
                </w:pPr>
                <w:r w:rsidRPr="00944748">
                  <w:rPr>
                    <w:rFonts w:eastAsia="Times New Roman"/>
                    <w:i/>
                    <w:iCs/>
                    <w:lang w:eastAsia="en-GB"/>
                  </w:rPr>
                  <w:t>Narcissus</w:t>
                </w:r>
                <w:r w:rsidRPr="00944748">
                  <w:rPr>
                    <w:rFonts w:eastAsia="Times New Roman"/>
                    <w:lang w:eastAsia="en-GB"/>
                  </w:rPr>
                  <w:t>, dir. Willard Maas and Ben Moore</w:t>
                </w:r>
                <w:r w:rsidR="0049180E">
                  <w:rPr>
                    <w:rFonts w:eastAsia="Times New Roman"/>
                    <w:lang w:eastAsia="en-GB"/>
                  </w:rPr>
                  <w:t>; Gryphon Productions (1956)</w:t>
                </w:r>
              </w:p>
              <w:p w14:paraId="6C249B69" w14:textId="3AC05CAE" w:rsidR="0049180E" w:rsidRPr="002F2288" w:rsidRDefault="000F4A26" w:rsidP="000F4A26">
                <w:pPr>
                  <w:rPr>
                    <w:rFonts w:eastAsia="Times New Roman"/>
                    <w:iCs/>
                    <w:lang w:eastAsia="en-GB"/>
                  </w:rPr>
                </w:pPr>
                <w:r w:rsidRPr="00944748">
                  <w:rPr>
                    <w:rFonts w:eastAsia="Times New Roman"/>
                    <w:i/>
                    <w:iCs/>
                    <w:lang w:eastAsia="en-GB"/>
                  </w:rPr>
                  <w:t xml:space="preserve">Andy Warhol's Silver </w:t>
                </w:r>
                <w:proofErr w:type="spellStart"/>
                <w:r w:rsidRPr="00944748">
                  <w:rPr>
                    <w:rFonts w:eastAsia="Times New Roman"/>
                    <w:i/>
                    <w:iCs/>
                    <w:lang w:eastAsia="en-GB"/>
                  </w:rPr>
                  <w:t>Flotations</w:t>
                </w:r>
                <w:proofErr w:type="spellEnd"/>
                <w:r w:rsidR="0049180E">
                  <w:rPr>
                    <w:rFonts w:eastAsia="Times New Roman"/>
                    <w:iCs/>
                    <w:lang w:eastAsia="en-GB"/>
                  </w:rPr>
                  <w:t>, dir. Willard Maas (1966)</w:t>
                </w:r>
              </w:p>
              <w:p w14:paraId="4193A4CF" w14:textId="09F5A64D" w:rsidR="003F0D73" w:rsidRPr="0049180E" w:rsidRDefault="000F4A26" w:rsidP="00C27FAB">
                <w:pPr>
                  <w:rPr>
                    <w:rFonts w:eastAsia="Times New Roman"/>
                    <w:lang w:eastAsia="en-GB"/>
                  </w:rPr>
                </w:pPr>
                <w:proofErr w:type="spellStart"/>
                <w:r w:rsidRPr="00944748">
                  <w:rPr>
                    <w:rFonts w:eastAsia="Times New Roman"/>
                    <w:i/>
                    <w:iCs/>
                    <w:lang w:eastAsia="en-GB"/>
                  </w:rPr>
                  <w:t>Orgia</w:t>
                </w:r>
                <w:proofErr w:type="spellEnd"/>
                <w:r w:rsidRPr="00944748">
                  <w:rPr>
                    <w:rFonts w:eastAsia="Times New Roman"/>
                    <w:iCs/>
                    <w:lang w:eastAsia="en-GB"/>
                  </w:rPr>
                  <w:t>, dir. Willard Maas</w:t>
                </w:r>
                <w:r w:rsidR="0049180E">
                  <w:rPr>
                    <w:rFonts w:eastAsia="Times New Roman"/>
                    <w:iCs/>
                    <w:lang w:eastAsia="en-GB"/>
                  </w:rPr>
                  <w:t>, Gryphon Productions (1967)</w:t>
                </w:r>
              </w:p>
            </w:tc>
          </w:sdtContent>
        </w:sdt>
      </w:tr>
      <w:tr w:rsidR="003235A7" w14:paraId="1B6E694A" w14:textId="77777777" w:rsidTr="003235A7">
        <w:tc>
          <w:tcPr>
            <w:tcW w:w="9016" w:type="dxa"/>
          </w:tcPr>
          <w:p w14:paraId="5682738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156982B3C137840AFDFC02C97215CDF"/>
              </w:placeholder>
            </w:sdtPr>
            <w:sdtEndPr/>
            <w:sdtContent>
              <w:p w14:paraId="5C12E24C" w14:textId="7A5DB3B8" w:rsidR="000F4A26" w:rsidRDefault="002F2288" w:rsidP="000F4A26">
                <w:sdt>
                  <w:sdtPr>
                    <w:id w:val="-479697540"/>
                    <w:citation/>
                  </w:sdtPr>
                  <w:sdtEndPr/>
                  <w:sdtContent>
                    <w:r w:rsidR="000F4A26">
                      <w:fldChar w:fldCharType="begin"/>
                    </w:r>
                    <w:r w:rsidR="000F4A26">
                      <w:rPr>
                        <w:lang w:val="en-US"/>
                      </w:rPr>
                      <w:instrText xml:space="preserve"> CITATION Alb62 \l 1033 </w:instrText>
                    </w:r>
                    <w:r w:rsidR="000F4A26">
                      <w:fldChar w:fldCharType="separate"/>
                    </w:r>
                    <w:r w:rsidR="000F4A26">
                      <w:rPr>
                        <w:noProof/>
                        <w:lang w:val="en-US"/>
                      </w:rPr>
                      <w:t>(Albee)</w:t>
                    </w:r>
                    <w:r w:rsidR="000F4A26">
                      <w:fldChar w:fldCharType="end"/>
                    </w:r>
                  </w:sdtContent>
                </w:sdt>
              </w:p>
              <w:p w14:paraId="5B806083" w14:textId="77777777" w:rsidR="000F4A26" w:rsidRDefault="000F4A26" w:rsidP="000F4A26"/>
              <w:p w14:paraId="670378CC" w14:textId="77777777" w:rsidR="000F4A26" w:rsidRDefault="002F2288" w:rsidP="000F4A26">
                <w:sdt>
                  <w:sdtPr>
                    <w:id w:val="2137918906"/>
                    <w:citation/>
                  </w:sdtPr>
                  <w:sdtEndPr/>
                  <w:sdtContent>
                    <w:r w:rsidR="000F4A26">
                      <w:fldChar w:fldCharType="begin"/>
                    </w:r>
                    <w:r w:rsidR="000F4A26">
                      <w:rPr>
                        <w:lang w:val="en-US"/>
                      </w:rPr>
                      <w:instrText xml:space="preserve"> CITATION Maa \l 1033 </w:instrText>
                    </w:r>
                    <w:r w:rsidR="000F4A26">
                      <w:fldChar w:fldCharType="separate"/>
                    </w:r>
                    <w:r w:rsidR="000F4A26">
                      <w:rPr>
                        <w:noProof/>
                        <w:lang w:val="en-US"/>
                      </w:rPr>
                      <w:t>(Maas)</w:t>
                    </w:r>
                    <w:r w:rsidR="000F4A26">
                      <w:fldChar w:fldCharType="end"/>
                    </w:r>
                  </w:sdtContent>
                </w:sdt>
              </w:p>
              <w:p w14:paraId="0B3E29F1" w14:textId="77777777" w:rsidR="000F4A26" w:rsidRDefault="000F4A26" w:rsidP="000F4A26"/>
              <w:p w14:paraId="155C928A" w14:textId="0E940A30" w:rsidR="003235A7" w:rsidRDefault="002F2288" w:rsidP="000F4A26">
                <w:sdt>
                  <w:sdtPr>
                    <w:id w:val="1933937601"/>
                    <w:citation/>
                  </w:sdtPr>
                  <w:sdtEndPr/>
                  <w:sdtContent>
                    <w:r w:rsidR="000F4A26">
                      <w:fldChar w:fldCharType="begin"/>
                    </w:r>
                    <w:r w:rsidR="000F4A26">
                      <w:rPr>
                        <w:lang w:val="en-US"/>
                      </w:rPr>
                      <w:instrText xml:space="preserve"> CITATION Suá09 \l 1033 </w:instrText>
                    </w:r>
                    <w:r w:rsidR="000F4A26">
                      <w:fldChar w:fldCharType="separate"/>
                    </w:r>
                    <w:r w:rsidR="000F4A26">
                      <w:rPr>
                        <w:noProof/>
                        <w:lang w:val="en-US"/>
                      </w:rPr>
                      <w:t>(Suárez)</w:t>
                    </w:r>
                    <w:r w:rsidR="000F4A26">
                      <w:fldChar w:fldCharType="end"/>
                    </w:r>
                  </w:sdtContent>
                </w:sdt>
              </w:p>
            </w:sdtContent>
          </w:sdt>
        </w:tc>
      </w:tr>
    </w:tbl>
    <w:p w14:paraId="75C9F55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2BA618" w14:textId="77777777" w:rsidR="00564992" w:rsidRDefault="00564992" w:rsidP="007A0D55">
      <w:pPr>
        <w:spacing w:after="0" w:line="240" w:lineRule="auto"/>
      </w:pPr>
      <w:r>
        <w:separator/>
      </w:r>
    </w:p>
  </w:endnote>
  <w:endnote w:type="continuationSeparator" w:id="0">
    <w:p w14:paraId="4410C39D" w14:textId="77777777" w:rsidR="00564992" w:rsidRDefault="0056499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D663BF" w14:textId="77777777" w:rsidR="00564992" w:rsidRDefault="00564992" w:rsidP="007A0D55">
      <w:pPr>
        <w:spacing w:after="0" w:line="240" w:lineRule="auto"/>
      </w:pPr>
      <w:r>
        <w:separator/>
      </w:r>
    </w:p>
  </w:footnote>
  <w:footnote w:type="continuationSeparator" w:id="0">
    <w:p w14:paraId="06D1985D" w14:textId="77777777" w:rsidR="00564992" w:rsidRDefault="0056499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9FD43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A9D3B7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992"/>
    <w:rsid w:val="00032559"/>
    <w:rsid w:val="00052040"/>
    <w:rsid w:val="000B1C77"/>
    <w:rsid w:val="000B25AE"/>
    <w:rsid w:val="000B55AB"/>
    <w:rsid w:val="000D24DC"/>
    <w:rsid w:val="000F4A26"/>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F2288"/>
    <w:rsid w:val="0030662D"/>
    <w:rsid w:val="003235A7"/>
    <w:rsid w:val="003677B6"/>
    <w:rsid w:val="003D3579"/>
    <w:rsid w:val="003E2795"/>
    <w:rsid w:val="003F0D73"/>
    <w:rsid w:val="00462DBE"/>
    <w:rsid w:val="00464699"/>
    <w:rsid w:val="00483379"/>
    <w:rsid w:val="00487BC5"/>
    <w:rsid w:val="0049180E"/>
    <w:rsid w:val="00496888"/>
    <w:rsid w:val="004A7476"/>
    <w:rsid w:val="004E5896"/>
    <w:rsid w:val="00513EE6"/>
    <w:rsid w:val="00534F8F"/>
    <w:rsid w:val="00564992"/>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2C8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6499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4992"/>
    <w:rPr>
      <w:rFonts w:ascii="Lucida Grande" w:hAnsi="Lucida Grande" w:cs="Lucida Grande"/>
      <w:sz w:val="18"/>
      <w:szCs w:val="18"/>
    </w:rPr>
  </w:style>
  <w:style w:type="paragraph" w:styleId="PlainText">
    <w:name w:val="Plain Text"/>
    <w:basedOn w:val="Normal"/>
    <w:link w:val="PlainTextChar"/>
    <w:uiPriority w:val="99"/>
    <w:unhideWhenUsed/>
    <w:rsid w:val="000F4A26"/>
    <w:pPr>
      <w:spacing w:after="0" w:line="240" w:lineRule="auto"/>
    </w:pPr>
    <w:rPr>
      <w:rFonts w:ascii="Consolas" w:eastAsia="Cambria" w:hAnsi="Consolas" w:cs="Times New Roman"/>
      <w:sz w:val="21"/>
      <w:szCs w:val="21"/>
    </w:rPr>
  </w:style>
  <w:style w:type="character" w:customStyle="1" w:styleId="PlainTextChar">
    <w:name w:val="Plain Text Char"/>
    <w:basedOn w:val="DefaultParagraphFont"/>
    <w:link w:val="PlainText"/>
    <w:uiPriority w:val="99"/>
    <w:rsid w:val="000F4A26"/>
    <w:rPr>
      <w:rFonts w:ascii="Consolas" w:eastAsia="Cambria" w:hAnsi="Consolas" w:cs="Times New Roman"/>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6499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4992"/>
    <w:rPr>
      <w:rFonts w:ascii="Lucida Grande" w:hAnsi="Lucida Grande" w:cs="Lucida Grande"/>
      <w:sz w:val="18"/>
      <w:szCs w:val="18"/>
    </w:rPr>
  </w:style>
  <w:style w:type="paragraph" w:styleId="PlainText">
    <w:name w:val="Plain Text"/>
    <w:basedOn w:val="Normal"/>
    <w:link w:val="PlainTextChar"/>
    <w:uiPriority w:val="99"/>
    <w:unhideWhenUsed/>
    <w:rsid w:val="000F4A26"/>
    <w:pPr>
      <w:spacing w:after="0" w:line="240" w:lineRule="auto"/>
    </w:pPr>
    <w:rPr>
      <w:rFonts w:ascii="Consolas" w:eastAsia="Cambria" w:hAnsi="Consolas" w:cs="Times New Roman"/>
      <w:sz w:val="21"/>
      <w:szCs w:val="21"/>
    </w:rPr>
  </w:style>
  <w:style w:type="character" w:customStyle="1" w:styleId="PlainTextChar">
    <w:name w:val="Plain Text Char"/>
    <w:basedOn w:val="DefaultParagraphFont"/>
    <w:link w:val="PlainText"/>
    <w:uiPriority w:val="99"/>
    <w:rsid w:val="000F4A26"/>
    <w:rPr>
      <w:rFonts w:ascii="Consolas" w:eastAsia="Cambria" w:hAnsi="Consolas"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8E09E1F1CD4C54186F0E649822F2D1F"/>
        <w:category>
          <w:name w:val="General"/>
          <w:gallery w:val="placeholder"/>
        </w:category>
        <w:types>
          <w:type w:val="bbPlcHdr"/>
        </w:types>
        <w:behaviors>
          <w:behavior w:val="content"/>
        </w:behaviors>
        <w:guid w:val="{497BA88A-3298-AD49-9BF5-324FDCF19C5F}"/>
      </w:docPartPr>
      <w:docPartBody>
        <w:p w:rsidR="008D3223" w:rsidRDefault="002C3B51">
          <w:pPr>
            <w:pStyle w:val="E8E09E1F1CD4C54186F0E649822F2D1F"/>
          </w:pPr>
          <w:r w:rsidRPr="00CC586D">
            <w:rPr>
              <w:rStyle w:val="PlaceholderText"/>
              <w:b/>
              <w:color w:val="FFFFFF" w:themeColor="background1"/>
            </w:rPr>
            <w:t>[Salutation]</w:t>
          </w:r>
        </w:p>
      </w:docPartBody>
    </w:docPart>
    <w:docPart>
      <w:docPartPr>
        <w:name w:val="9FBDC2E582B5264F9CF6F18D105476B6"/>
        <w:category>
          <w:name w:val="General"/>
          <w:gallery w:val="placeholder"/>
        </w:category>
        <w:types>
          <w:type w:val="bbPlcHdr"/>
        </w:types>
        <w:behaviors>
          <w:behavior w:val="content"/>
        </w:behaviors>
        <w:guid w:val="{9CC23BD7-3B54-5940-B7EA-A25BFA6EF42A}"/>
      </w:docPartPr>
      <w:docPartBody>
        <w:p w:rsidR="008D3223" w:rsidRDefault="002C3B51">
          <w:pPr>
            <w:pStyle w:val="9FBDC2E582B5264F9CF6F18D105476B6"/>
          </w:pPr>
          <w:r>
            <w:rPr>
              <w:rStyle w:val="PlaceholderText"/>
            </w:rPr>
            <w:t>[First name]</w:t>
          </w:r>
        </w:p>
      </w:docPartBody>
    </w:docPart>
    <w:docPart>
      <w:docPartPr>
        <w:name w:val="272F2E794D235B4CA571844E5B99EFB0"/>
        <w:category>
          <w:name w:val="General"/>
          <w:gallery w:val="placeholder"/>
        </w:category>
        <w:types>
          <w:type w:val="bbPlcHdr"/>
        </w:types>
        <w:behaviors>
          <w:behavior w:val="content"/>
        </w:behaviors>
        <w:guid w:val="{28A2CCB1-2190-864A-BE45-4CA25728F38D}"/>
      </w:docPartPr>
      <w:docPartBody>
        <w:p w:rsidR="008D3223" w:rsidRDefault="002C3B51">
          <w:pPr>
            <w:pStyle w:val="272F2E794D235B4CA571844E5B99EFB0"/>
          </w:pPr>
          <w:r>
            <w:rPr>
              <w:rStyle w:val="PlaceholderText"/>
            </w:rPr>
            <w:t>[Middle name]</w:t>
          </w:r>
        </w:p>
      </w:docPartBody>
    </w:docPart>
    <w:docPart>
      <w:docPartPr>
        <w:name w:val="5014B56EEF4B0B4ABEDADBADA56F7AEE"/>
        <w:category>
          <w:name w:val="General"/>
          <w:gallery w:val="placeholder"/>
        </w:category>
        <w:types>
          <w:type w:val="bbPlcHdr"/>
        </w:types>
        <w:behaviors>
          <w:behavior w:val="content"/>
        </w:behaviors>
        <w:guid w:val="{D1F5BAC7-E684-7B44-82F0-93A2B04A2C64}"/>
      </w:docPartPr>
      <w:docPartBody>
        <w:p w:rsidR="008D3223" w:rsidRDefault="002C3B51">
          <w:pPr>
            <w:pStyle w:val="5014B56EEF4B0B4ABEDADBADA56F7AEE"/>
          </w:pPr>
          <w:r>
            <w:rPr>
              <w:rStyle w:val="PlaceholderText"/>
            </w:rPr>
            <w:t>[Last name]</w:t>
          </w:r>
        </w:p>
      </w:docPartBody>
    </w:docPart>
    <w:docPart>
      <w:docPartPr>
        <w:name w:val="84BC2B8A6ABBB24B93D1B07AE7244214"/>
        <w:category>
          <w:name w:val="General"/>
          <w:gallery w:val="placeholder"/>
        </w:category>
        <w:types>
          <w:type w:val="bbPlcHdr"/>
        </w:types>
        <w:behaviors>
          <w:behavior w:val="content"/>
        </w:behaviors>
        <w:guid w:val="{D09E53E6-DEDB-104F-BD93-BF4832D4049A}"/>
      </w:docPartPr>
      <w:docPartBody>
        <w:p w:rsidR="008D3223" w:rsidRDefault="002C3B51">
          <w:pPr>
            <w:pStyle w:val="84BC2B8A6ABBB24B93D1B07AE7244214"/>
          </w:pPr>
          <w:r>
            <w:rPr>
              <w:rStyle w:val="PlaceholderText"/>
            </w:rPr>
            <w:t>[Enter your biography]</w:t>
          </w:r>
        </w:p>
      </w:docPartBody>
    </w:docPart>
    <w:docPart>
      <w:docPartPr>
        <w:name w:val="F1CAB02C9E56AB46A4491F9E9649A643"/>
        <w:category>
          <w:name w:val="General"/>
          <w:gallery w:val="placeholder"/>
        </w:category>
        <w:types>
          <w:type w:val="bbPlcHdr"/>
        </w:types>
        <w:behaviors>
          <w:behavior w:val="content"/>
        </w:behaviors>
        <w:guid w:val="{9F93E8D0-0862-6545-92CC-CBFF026780DB}"/>
      </w:docPartPr>
      <w:docPartBody>
        <w:p w:rsidR="008D3223" w:rsidRDefault="002C3B51">
          <w:pPr>
            <w:pStyle w:val="F1CAB02C9E56AB46A4491F9E9649A643"/>
          </w:pPr>
          <w:r>
            <w:rPr>
              <w:rStyle w:val="PlaceholderText"/>
            </w:rPr>
            <w:t>[Enter the institution with which you are affiliated]</w:t>
          </w:r>
        </w:p>
      </w:docPartBody>
    </w:docPart>
    <w:docPart>
      <w:docPartPr>
        <w:name w:val="6BED05135921C44D9E40C57B22D0230E"/>
        <w:category>
          <w:name w:val="General"/>
          <w:gallery w:val="placeholder"/>
        </w:category>
        <w:types>
          <w:type w:val="bbPlcHdr"/>
        </w:types>
        <w:behaviors>
          <w:behavior w:val="content"/>
        </w:behaviors>
        <w:guid w:val="{F2B2009C-EC5A-E245-A861-0DCED69077A6}"/>
      </w:docPartPr>
      <w:docPartBody>
        <w:p w:rsidR="008D3223" w:rsidRDefault="002C3B51">
          <w:pPr>
            <w:pStyle w:val="6BED05135921C44D9E40C57B22D0230E"/>
          </w:pPr>
          <w:r w:rsidRPr="00EF74F7">
            <w:rPr>
              <w:b/>
              <w:color w:val="808080" w:themeColor="background1" w:themeShade="80"/>
            </w:rPr>
            <w:t>[Enter the headword for your article]</w:t>
          </w:r>
        </w:p>
      </w:docPartBody>
    </w:docPart>
    <w:docPart>
      <w:docPartPr>
        <w:name w:val="5554DEA325D9F9468CFB9135F6D1E108"/>
        <w:category>
          <w:name w:val="General"/>
          <w:gallery w:val="placeholder"/>
        </w:category>
        <w:types>
          <w:type w:val="bbPlcHdr"/>
        </w:types>
        <w:behaviors>
          <w:behavior w:val="content"/>
        </w:behaviors>
        <w:guid w:val="{E134DAFC-0D75-FB4C-9B37-555FD19C4D6C}"/>
      </w:docPartPr>
      <w:docPartBody>
        <w:p w:rsidR="008D3223" w:rsidRDefault="002C3B51">
          <w:pPr>
            <w:pStyle w:val="5554DEA325D9F9468CFB9135F6D1E10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44D49EB2A6C9843BA52ECF29532AFDA"/>
        <w:category>
          <w:name w:val="General"/>
          <w:gallery w:val="placeholder"/>
        </w:category>
        <w:types>
          <w:type w:val="bbPlcHdr"/>
        </w:types>
        <w:behaviors>
          <w:behavior w:val="content"/>
        </w:behaviors>
        <w:guid w:val="{47BB98D3-B6A8-CA48-848A-8C07C8E97D5E}"/>
      </w:docPartPr>
      <w:docPartBody>
        <w:p w:rsidR="008D3223" w:rsidRDefault="002C3B51">
          <w:pPr>
            <w:pStyle w:val="644D49EB2A6C9843BA52ECF29532AFD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F1A941DAADDB54F938636A80FFF0B4B"/>
        <w:category>
          <w:name w:val="General"/>
          <w:gallery w:val="placeholder"/>
        </w:category>
        <w:types>
          <w:type w:val="bbPlcHdr"/>
        </w:types>
        <w:behaviors>
          <w:behavior w:val="content"/>
        </w:behaviors>
        <w:guid w:val="{A7C5C6D0-A26A-CF47-9607-26149A035B16}"/>
      </w:docPartPr>
      <w:docPartBody>
        <w:p w:rsidR="008D3223" w:rsidRDefault="002C3B51">
          <w:pPr>
            <w:pStyle w:val="1F1A941DAADDB54F938636A80FFF0B4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156982B3C137840AFDFC02C97215CDF"/>
        <w:category>
          <w:name w:val="General"/>
          <w:gallery w:val="placeholder"/>
        </w:category>
        <w:types>
          <w:type w:val="bbPlcHdr"/>
        </w:types>
        <w:behaviors>
          <w:behavior w:val="content"/>
        </w:behaviors>
        <w:guid w:val="{36CB9500-B3CB-504A-887D-8145EA5E6894}"/>
      </w:docPartPr>
      <w:docPartBody>
        <w:p w:rsidR="008D3223" w:rsidRDefault="002C3B51">
          <w:pPr>
            <w:pStyle w:val="1156982B3C137840AFDFC02C97215CD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B51"/>
    <w:rsid w:val="002C3B51"/>
    <w:rsid w:val="008D322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8E09E1F1CD4C54186F0E649822F2D1F">
    <w:name w:val="E8E09E1F1CD4C54186F0E649822F2D1F"/>
  </w:style>
  <w:style w:type="paragraph" w:customStyle="1" w:styleId="9FBDC2E582B5264F9CF6F18D105476B6">
    <w:name w:val="9FBDC2E582B5264F9CF6F18D105476B6"/>
  </w:style>
  <w:style w:type="paragraph" w:customStyle="1" w:styleId="272F2E794D235B4CA571844E5B99EFB0">
    <w:name w:val="272F2E794D235B4CA571844E5B99EFB0"/>
  </w:style>
  <w:style w:type="paragraph" w:customStyle="1" w:styleId="5014B56EEF4B0B4ABEDADBADA56F7AEE">
    <w:name w:val="5014B56EEF4B0B4ABEDADBADA56F7AEE"/>
  </w:style>
  <w:style w:type="paragraph" w:customStyle="1" w:styleId="84BC2B8A6ABBB24B93D1B07AE7244214">
    <w:name w:val="84BC2B8A6ABBB24B93D1B07AE7244214"/>
  </w:style>
  <w:style w:type="paragraph" w:customStyle="1" w:styleId="F1CAB02C9E56AB46A4491F9E9649A643">
    <w:name w:val="F1CAB02C9E56AB46A4491F9E9649A643"/>
  </w:style>
  <w:style w:type="paragraph" w:customStyle="1" w:styleId="6BED05135921C44D9E40C57B22D0230E">
    <w:name w:val="6BED05135921C44D9E40C57B22D0230E"/>
  </w:style>
  <w:style w:type="paragraph" w:customStyle="1" w:styleId="5554DEA325D9F9468CFB9135F6D1E108">
    <w:name w:val="5554DEA325D9F9468CFB9135F6D1E108"/>
  </w:style>
  <w:style w:type="paragraph" w:customStyle="1" w:styleId="644D49EB2A6C9843BA52ECF29532AFDA">
    <w:name w:val="644D49EB2A6C9843BA52ECF29532AFDA"/>
  </w:style>
  <w:style w:type="paragraph" w:customStyle="1" w:styleId="1F1A941DAADDB54F938636A80FFF0B4B">
    <w:name w:val="1F1A941DAADDB54F938636A80FFF0B4B"/>
  </w:style>
  <w:style w:type="paragraph" w:customStyle="1" w:styleId="1156982B3C137840AFDFC02C97215CDF">
    <w:name w:val="1156982B3C137840AFDFC02C97215CDF"/>
  </w:style>
  <w:style w:type="paragraph" w:customStyle="1" w:styleId="9AF09CC9F53BF5469B29D12B3ABC11EF">
    <w:name w:val="9AF09CC9F53BF5469B29D12B3ABC11EF"/>
    <w:rsid w:val="002C3B5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8E09E1F1CD4C54186F0E649822F2D1F">
    <w:name w:val="E8E09E1F1CD4C54186F0E649822F2D1F"/>
  </w:style>
  <w:style w:type="paragraph" w:customStyle="1" w:styleId="9FBDC2E582B5264F9CF6F18D105476B6">
    <w:name w:val="9FBDC2E582B5264F9CF6F18D105476B6"/>
  </w:style>
  <w:style w:type="paragraph" w:customStyle="1" w:styleId="272F2E794D235B4CA571844E5B99EFB0">
    <w:name w:val="272F2E794D235B4CA571844E5B99EFB0"/>
  </w:style>
  <w:style w:type="paragraph" w:customStyle="1" w:styleId="5014B56EEF4B0B4ABEDADBADA56F7AEE">
    <w:name w:val="5014B56EEF4B0B4ABEDADBADA56F7AEE"/>
  </w:style>
  <w:style w:type="paragraph" w:customStyle="1" w:styleId="84BC2B8A6ABBB24B93D1B07AE7244214">
    <w:name w:val="84BC2B8A6ABBB24B93D1B07AE7244214"/>
  </w:style>
  <w:style w:type="paragraph" w:customStyle="1" w:styleId="F1CAB02C9E56AB46A4491F9E9649A643">
    <w:name w:val="F1CAB02C9E56AB46A4491F9E9649A643"/>
  </w:style>
  <w:style w:type="paragraph" w:customStyle="1" w:styleId="6BED05135921C44D9E40C57B22D0230E">
    <w:name w:val="6BED05135921C44D9E40C57B22D0230E"/>
  </w:style>
  <w:style w:type="paragraph" w:customStyle="1" w:styleId="5554DEA325D9F9468CFB9135F6D1E108">
    <w:name w:val="5554DEA325D9F9468CFB9135F6D1E108"/>
  </w:style>
  <w:style w:type="paragraph" w:customStyle="1" w:styleId="644D49EB2A6C9843BA52ECF29532AFDA">
    <w:name w:val="644D49EB2A6C9843BA52ECF29532AFDA"/>
  </w:style>
  <w:style w:type="paragraph" w:customStyle="1" w:styleId="1F1A941DAADDB54F938636A80FFF0B4B">
    <w:name w:val="1F1A941DAADDB54F938636A80FFF0B4B"/>
  </w:style>
  <w:style w:type="paragraph" w:customStyle="1" w:styleId="1156982B3C137840AFDFC02C97215CDF">
    <w:name w:val="1156982B3C137840AFDFC02C97215CDF"/>
  </w:style>
  <w:style w:type="paragraph" w:customStyle="1" w:styleId="9AF09CC9F53BF5469B29D12B3ABC11EF">
    <w:name w:val="9AF09CC9F53BF5469B29D12B3ABC11EF"/>
    <w:rsid w:val="002C3B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Alb62</b:Tag>
    <b:SourceType>Book</b:SourceType>
    <b:Guid>{EF1F8DC9-8D6C-994D-B25D-7DA590217FF3}</b:Guid>
    <b:Author>
      <b:Author>
        <b:NameList>
          <b:Person>
            <b:Last>Albee</b:Last>
            <b:First>E.</b:First>
          </b:Person>
        </b:NameList>
      </b:Author>
    </b:Author>
    <b:Title>Who’s Afraid of Virginia Woolf?</b:Title>
    <b:City>London</b:City>
    <b:CountryRegion>UK</b:CountryRegion>
    <b:Publisher>Vintage</b:Publisher>
    <b:Year>1962</b:Year>
    <b:RefOrder>2</b:RefOrder>
  </b:Source>
  <b:Source>
    <b:Tag>Maa</b:Tag>
    <b:SourceType>DocumentFromInternetSite</b:SourceType>
    <b:Guid>{9CD4F8C3-4FD0-8B44-99B0-69BD2C25FD3C}</b:Guid>
    <b:Title>Willard Maas Papers at Brown University</b:Title>
    <b:Author>
      <b:Author>
        <b:NameList>
          <b:Person>
            <b:Last>Maas</b:Last>
            <b:First>M.</b:First>
          </b:Person>
        </b:NameList>
      </b:Author>
    </b:Author>
    <b:InternetSiteTitle>RIAMCO: Rhode Island Archival and Manuscript Collections Online</b:InternetSiteTitle>
    <b:URL>http://library.brown.edu/riamco/render.php?eadid=US-RPB-msmaas&amp;view=overview</b:URL>
    <b:RefOrder>3</b:RefOrder>
  </b:Source>
  <b:Source>
    <b:Tag>Suá09</b:Tag>
    <b:SourceType>JournalArticle</b:SourceType>
    <b:Guid>{687614D1-7ED9-D343-86BE-0CCE95931A99}</b:Guid>
    <b:Author>
      <b:Author>
        <b:NameList>
          <b:Person>
            <b:Last>Suárez</b:Last>
            <b:First>J.A.</b:First>
          </b:Person>
        </b:NameList>
      </b:Author>
    </b:Author>
    <b:Title>Myth, Matter, Queerness: The Cinema of Willard Maas, Marie Menken, and the Gryphon Group, 1943–1969</b:Title>
    <b:Year>2009</b:Year>
    <b:JournalName>Grey Room</b:JournalName>
    <b:Volume>XXXVI</b:Volume>
    <b:Pages>58-87</b:Pages>
    <b:RefOrder>4</b:RefOrder>
  </b:Source>
  <b:Source>
    <b:Tag>Geo</b:Tag>
    <b:SourceType>Film</b:SourceType>
    <b:Guid>{2B85B8C5-FB6D-1E44-A2ED-E407B73BB661}</b:Guid>
    <b:RefOrder>1</b:RefOrder>
  </b:Source>
</b:Sources>
</file>

<file path=customXml/itemProps1.xml><?xml version="1.0" encoding="utf-8"?>
<ds:datastoreItem xmlns:ds="http://schemas.openxmlformats.org/officeDocument/2006/customXml" ds:itemID="{9485C6AF-F7C9-364F-A9BB-88F736FC3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11</TotalTime>
  <Pages>2</Pages>
  <Words>488</Words>
  <Characters>2716</Characters>
  <Application>Microsoft Macintosh Word</Application>
  <DocSecurity>0</DocSecurity>
  <Lines>55</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5</cp:revision>
  <dcterms:created xsi:type="dcterms:W3CDTF">2015-02-23T23:33:00Z</dcterms:created>
  <dcterms:modified xsi:type="dcterms:W3CDTF">2015-02-28T18:28:00Z</dcterms:modified>
</cp:coreProperties>
</file>