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DA0194" w14:textId="77777777" w:rsidTr="00922950">
        <w:tc>
          <w:tcPr>
            <w:tcW w:w="491" w:type="dxa"/>
            <w:vMerge w:val="restart"/>
            <w:shd w:val="clear" w:color="auto" w:fill="A6A6A6" w:themeFill="background1" w:themeFillShade="A6"/>
            <w:textDirection w:val="btLr"/>
          </w:tcPr>
          <w:p w14:paraId="3708DC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25490DD02949DD81AB2C716C47D4A9"/>
            </w:placeholder>
            <w:showingPlcHdr/>
            <w:dropDownList>
              <w:listItem w:displayText="Dr." w:value="Dr."/>
              <w:listItem w:displayText="Prof." w:value="Prof."/>
            </w:dropDownList>
          </w:sdtPr>
          <w:sdtContent>
            <w:tc>
              <w:tcPr>
                <w:tcW w:w="1259" w:type="dxa"/>
              </w:tcPr>
              <w:p w14:paraId="6A0717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D1299F1826D427BB3D564BB9D81B3A1"/>
            </w:placeholder>
            <w:text/>
          </w:sdtPr>
          <w:sdtContent>
            <w:tc>
              <w:tcPr>
                <w:tcW w:w="2073" w:type="dxa"/>
              </w:tcPr>
              <w:p w14:paraId="2D136E0E" w14:textId="77777777" w:rsidR="00B574C9" w:rsidRDefault="00622C20" w:rsidP="00622C20">
                <w:r>
                  <w:t>Matt</w:t>
                </w:r>
              </w:p>
            </w:tc>
          </w:sdtContent>
        </w:sdt>
        <w:sdt>
          <w:sdtPr>
            <w:alias w:val="Middle name"/>
            <w:tag w:val="authorMiddleName"/>
            <w:id w:val="-2076034781"/>
            <w:placeholder>
              <w:docPart w:val="DE0D942F30E64F26B347D7FDD3EE4413"/>
            </w:placeholder>
            <w:showingPlcHdr/>
            <w:text/>
          </w:sdtPr>
          <w:sdtContent>
            <w:tc>
              <w:tcPr>
                <w:tcW w:w="2551" w:type="dxa"/>
              </w:tcPr>
              <w:p w14:paraId="5D71E254" w14:textId="77777777" w:rsidR="00B574C9" w:rsidRDefault="00B574C9" w:rsidP="00922950">
                <w:r>
                  <w:rPr>
                    <w:rStyle w:val="PlaceholderText"/>
                  </w:rPr>
                  <w:t>[Middle name]</w:t>
                </w:r>
              </w:p>
            </w:tc>
          </w:sdtContent>
        </w:sdt>
        <w:sdt>
          <w:sdtPr>
            <w:alias w:val="Last name"/>
            <w:tag w:val="authorLastName"/>
            <w:id w:val="-1088529830"/>
            <w:placeholder>
              <w:docPart w:val="B7202939C9C04109899AF42A4E8D8844"/>
            </w:placeholder>
            <w:text/>
          </w:sdtPr>
          <w:sdtContent>
            <w:tc>
              <w:tcPr>
                <w:tcW w:w="2642" w:type="dxa"/>
              </w:tcPr>
              <w:p w14:paraId="7504A926" w14:textId="77777777" w:rsidR="00B574C9" w:rsidRDefault="00622C20" w:rsidP="00622C20">
                <w:r>
                  <w:t>Cox</w:t>
                </w:r>
              </w:p>
            </w:tc>
          </w:sdtContent>
        </w:sdt>
      </w:tr>
      <w:tr w:rsidR="00B574C9" w14:paraId="10140E8B" w14:textId="77777777" w:rsidTr="001A6A06">
        <w:trPr>
          <w:trHeight w:val="986"/>
        </w:trPr>
        <w:tc>
          <w:tcPr>
            <w:tcW w:w="491" w:type="dxa"/>
            <w:vMerge/>
            <w:shd w:val="clear" w:color="auto" w:fill="A6A6A6" w:themeFill="background1" w:themeFillShade="A6"/>
          </w:tcPr>
          <w:p w14:paraId="1C7B5E77" w14:textId="77777777" w:rsidR="00B574C9" w:rsidRPr="001A6A06" w:rsidRDefault="00B574C9" w:rsidP="00CF1542">
            <w:pPr>
              <w:jc w:val="center"/>
              <w:rPr>
                <w:b/>
                <w:color w:val="FFFFFF" w:themeColor="background1"/>
              </w:rPr>
            </w:pPr>
          </w:p>
        </w:tc>
        <w:sdt>
          <w:sdtPr>
            <w:alias w:val="Biography"/>
            <w:tag w:val="authorBiography"/>
            <w:id w:val="938807824"/>
            <w:placeholder>
              <w:docPart w:val="1CB5210A54494C98A924FAD6A62F4990"/>
            </w:placeholder>
            <w:showingPlcHdr/>
          </w:sdtPr>
          <w:sdtContent>
            <w:tc>
              <w:tcPr>
                <w:tcW w:w="8525" w:type="dxa"/>
                <w:gridSpan w:val="4"/>
              </w:tcPr>
              <w:p w14:paraId="43E3AA96" w14:textId="77777777" w:rsidR="00B574C9" w:rsidRDefault="00B574C9" w:rsidP="00922950">
                <w:r>
                  <w:rPr>
                    <w:rStyle w:val="PlaceholderText"/>
                  </w:rPr>
                  <w:t>[Enter your biography]</w:t>
                </w:r>
              </w:p>
            </w:tc>
          </w:sdtContent>
        </w:sdt>
      </w:tr>
      <w:tr w:rsidR="00B574C9" w14:paraId="65127E3F" w14:textId="77777777" w:rsidTr="001A6A06">
        <w:trPr>
          <w:trHeight w:val="986"/>
        </w:trPr>
        <w:tc>
          <w:tcPr>
            <w:tcW w:w="491" w:type="dxa"/>
            <w:vMerge/>
            <w:shd w:val="clear" w:color="auto" w:fill="A6A6A6" w:themeFill="background1" w:themeFillShade="A6"/>
          </w:tcPr>
          <w:p w14:paraId="6C7E9A00" w14:textId="77777777" w:rsidR="00B574C9" w:rsidRPr="001A6A06" w:rsidRDefault="00B574C9" w:rsidP="00CF1542">
            <w:pPr>
              <w:jc w:val="center"/>
              <w:rPr>
                <w:b/>
                <w:color w:val="FFFFFF" w:themeColor="background1"/>
              </w:rPr>
            </w:pPr>
          </w:p>
        </w:tc>
        <w:sdt>
          <w:sdtPr>
            <w:alias w:val="Affiliation"/>
            <w:tag w:val="affiliation"/>
            <w:id w:val="2012937915"/>
            <w:placeholder>
              <w:docPart w:val="AA3E14C00BBE4C52AB3E030C29F683F2"/>
            </w:placeholder>
            <w:text/>
          </w:sdtPr>
          <w:sdtContent>
            <w:tc>
              <w:tcPr>
                <w:tcW w:w="8525" w:type="dxa"/>
                <w:gridSpan w:val="4"/>
              </w:tcPr>
              <w:p w14:paraId="4FE6D1FC" w14:textId="77777777" w:rsidR="00B574C9" w:rsidRDefault="00B66998" w:rsidP="00B66998">
                <w:r>
                  <w:t>Art Gallery of New South Wales</w:t>
                </w:r>
              </w:p>
            </w:tc>
          </w:sdtContent>
        </w:sdt>
      </w:tr>
    </w:tbl>
    <w:p w14:paraId="11821E9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F586AF" w14:textId="77777777" w:rsidTr="00244BB0">
        <w:tc>
          <w:tcPr>
            <w:tcW w:w="9016" w:type="dxa"/>
            <w:shd w:val="clear" w:color="auto" w:fill="A6A6A6" w:themeFill="background1" w:themeFillShade="A6"/>
            <w:tcMar>
              <w:top w:w="113" w:type="dxa"/>
              <w:bottom w:w="113" w:type="dxa"/>
            </w:tcMar>
          </w:tcPr>
          <w:p w14:paraId="47DC49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BA6FD0" w14:textId="77777777" w:rsidTr="003F0D73">
        <w:sdt>
          <w:sdtPr>
            <w:rPr>
              <w:lang w:val="en-US"/>
            </w:rPr>
            <w:alias w:val="Article headword"/>
            <w:tag w:val="articleHeadword"/>
            <w:id w:val="-361440020"/>
            <w:placeholder>
              <w:docPart w:val="EA0C3565FC9D4A59BF4DDD59A02C076C"/>
            </w:placeholder>
            <w:text/>
          </w:sdtPr>
          <w:sdtContent>
            <w:tc>
              <w:tcPr>
                <w:tcW w:w="9016" w:type="dxa"/>
                <w:tcMar>
                  <w:top w:w="113" w:type="dxa"/>
                  <w:bottom w:w="113" w:type="dxa"/>
                </w:tcMar>
              </w:tcPr>
              <w:p w14:paraId="2E3CD4BF" w14:textId="77777777" w:rsidR="003F0D73" w:rsidRPr="00FB589A" w:rsidRDefault="00622C20" w:rsidP="00622C20">
                <w:proofErr w:type="spellStart"/>
                <w:r w:rsidRPr="00622C20">
                  <w:rPr>
                    <w:lang w:val="en-US"/>
                  </w:rPr>
                  <w:t>Sudjojono</w:t>
                </w:r>
                <w:proofErr w:type="spellEnd"/>
                <w:r w:rsidRPr="00622C20">
                  <w:rPr>
                    <w:lang w:val="en-US"/>
                  </w:rPr>
                  <w:t xml:space="preserve">, </w:t>
                </w:r>
                <w:proofErr w:type="spellStart"/>
                <w:r w:rsidRPr="00622C20">
                  <w:rPr>
                    <w:lang w:val="en-US"/>
                  </w:rPr>
                  <w:t>Sindudarsono</w:t>
                </w:r>
                <w:proofErr w:type="spellEnd"/>
                <w:r w:rsidRPr="00622C20">
                  <w:rPr>
                    <w:lang w:val="en-US"/>
                  </w:rPr>
                  <w:t xml:space="preserve"> (1913-1986)</w:t>
                </w:r>
              </w:p>
            </w:tc>
          </w:sdtContent>
        </w:sdt>
      </w:tr>
      <w:tr w:rsidR="00464699" w14:paraId="69BEA70F" w14:textId="77777777" w:rsidTr="00B66998">
        <w:sdt>
          <w:sdtPr>
            <w:alias w:val="Variant headwords"/>
            <w:tag w:val="variantHeadwords"/>
            <w:id w:val="173464402"/>
            <w:placeholder>
              <w:docPart w:val="E31A3435D6CC4C659ED67A767031E796"/>
            </w:placeholder>
            <w:showingPlcHdr/>
          </w:sdtPr>
          <w:sdtContent>
            <w:tc>
              <w:tcPr>
                <w:tcW w:w="9016" w:type="dxa"/>
                <w:tcMar>
                  <w:top w:w="113" w:type="dxa"/>
                  <w:bottom w:w="113" w:type="dxa"/>
                </w:tcMar>
              </w:tcPr>
              <w:p w14:paraId="016062E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06BF5B" w14:textId="77777777" w:rsidTr="003F0D73">
        <w:sdt>
          <w:sdtPr>
            <w:alias w:val="Abstract"/>
            <w:tag w:val="abstract"/>
            <w:id w:val="-635871867"/>
            <w:placeholder>
              <w:docPart w:val="6F8C65732BAD4E08890E1E061D1D50E8"/>
            </w:placeholder>
          </w:sdtPr>
          <w:sdtContent>
            <w:tc>
              <w:tcPr>
                <w:tcW w:w="9016" w:type="dxa"/>
                <w:tcMar>
                  <w:top w:w="113" w:type="dxa"/>
                  <w:bottom w:w="113" w:type="dxa"/>
                </w:tcMar>
              </w:tcPr>
              <w:p w14:paraId="521BC94F" w14:textId="77777777" w:rsidR="00E85A05" w:rsidRDefault="00622C20" w:rsidP="00E85A05">
                <w:proofErr w:type="spellStart"/>
                <w:r>
                  <w:t>Sindudarsono</w:t>
                </w:r>
                <w:proofErr w:type="spellEnd"/>
                <w:r>
                  <w:t xml:space="preserve"> </w:t>
                </w:r>
                <w:proofErr w:type="spellStart"/>
                <w:r>
                  <w:t>Sudjojono</w:t>
                </w:r>
                <w:proofErr w:type="spellEnd"/>
                <w:r>
                  <w:t xml:space="preserve"> </w:t>
                </w:r>
                <w:r w:rsidRPr="00737471">
                  <w:t>was seminal in developing a discourse of modernity in early 20</w:t>
                </w:r>
                <w:r w:rsidRPr="00737471">
                  <w:rPr>
                    <w:vertAlign w:val="superscript"/>
                  </w:rPr>
                  <w:t>th</w:t>
                </w:r>
                <w:r>
                  <w:t xml:space="preserve"> century Indonesia</w:t>
                </w:r>
                <w:r w:rsidRPr="00737471">
                  <w:t>.</w:t>
                </w:r>
                <w:r>
                  <w:t xml:space="preserve"> Though a painter, he was most influential as a critic and activist.</w:t>
                </w:r>
                <w:r w:rsidRPr="00737471">
                  <w:t xml:space="preserve"> Through his critical writings, the formation of numerous painters’ associations, his political activism</w:t>
                </w:r>
                <w:r>
                  <w:t>,</w:t>
                </w:r>
                <w:r w:rsidRPr="00737471">
                  <w:t xml:space="preserve"> and his ties to President Sukarno, </w:t>
                </w:r>
                <w:proofErr w:type="spellStart"/>
                <w:r w:rsidRPr="00737471">
                  <w:t>Sudjojono</w:t>
                </w:r>
                <w:proofErr w:type="spellEnd"/>
                <w:r w:rsidRPr="00737471">
                  <w:t xml:space="preserve"> </w:t>
                </w:r>
                <w:r>
                  <w:t>married</w:t>
                </w:r>
                <w:r w:rsidRPr="00737471">
                  <w:t xml:space="preserve"> his political aspirations for social equality with</w:t>
                </w:r>
                <w:r>
                  <w:t xml:space="preserve"> his career as a M</w:t>
                </w:r>
                <w:r w:rsidRPr="00737471">
                  <w:t>odern</w:t>
                </w:r>
                <w:r>
                  <w:t>ist</w:t>
                </w:r>
                <w:r w:rsidRPr="00737471">
                  <w:t xml:space="preserve"> painter. </w:t>
                </w:r>
                <w:r>
                  <w:t xml:space="preserve">His commitment to social issues and to revealing the ‘visible soul’ in painting fuelled his instruction of what many have described as an honest approach to painting. </w:t>
                </w:r>
                <w:proofErr w:type="spellStart"/>
                <w:r>
                  <w:t>Sudjojono’s</w:t>
                </w:r>
                <w:proofErr w:type="spellEnd"/>
                <w:r>
                  <w:t xml:space="preserve"> paintings exhibit a modern self-reflexivity and an emotive quality made explicit through a </w:t>
                </w:r>
                <w:r w:rsidR="00B66998">
                  <w:t>sombre</w:t>
                </w:r>
                <w:r>
                  <w:t xml:space="preserve"> palette and expressive brushwork. His paintings evoking the gritty reality of daily life demonstrate little regard for the illusionistic or academic qualities of earlier Indonesian painters and distinguish him as a pioneer of social realism in Indonesian art. </w:t>
                </w:r>
                <w:r w:rsidRPr="00737471">
                  <w:t>His early life</w:t>
                </w:r>
                <w:r>
                  <w:t>,</w:t>
                </w:r>
                <w:r w:rsidRPr="00737471">
                  <w:t xml:space="preserve"> and </w:t>
                </w:r>
                <w:r>
                  <w:t xml:space="preserve">his </w:t>
                </w:r>
                <w:r w:rsidRPr="00737471">
                  <w:t>career tied</w:t>
                </w:r>
                <w:r>
                  <w:t xml:space="preserve"> to Indonesian independence, </w:t>
                </w:r>
                <w:proofErr w:type="gramStart"/>
                <w:r>
                  <w:t>has</w:t>
                </w:r>
                <w:proofErr w:type="gramEnd"/>
                <w:r w:rsidRPr="00737471">
                  <w:t xml:space="preserve"> </w:t>
                </w:r>
                <w:r w:rsidR="00B66998">
                  <w:t>been valoris</w:t>
                </w:r>
                <w:r w:rsidRPr="00737471">
                  <w:t xml:space="preserve">ed within post-colonial narratives and continues to be a great source of interest for art historians. After his resignation from the Indonesian Communist Party and the </w:t>
                </w:r>
                <w:proofErr w:type="spellStart"/>
                <w:r w:rsidRPr="00EE42E0">
                  <w:t>Lembaga</w:t>
                </w:r>
                <w:proofErr w:type="spellEnd"/>
                <w:r w:rsidRPr="00EE42E0">
                  <w:t xml:space="preserve"> </w:t>
                </w:r>
                <w:proofErr w:type="spellStart"/>
                <w:r w:rsidRPr="00EE42E0">
                  <w:t>Kebudayan</w:t>
                </w:r>
                <w:proofErr w:type="spellEnd"/>
                <w:r w:rsidRPr="00EE42E0">
                  <w:t xml:space="preserve"> Rakyat</w:t>
                </w:r>
                <w:r w:rsidR="00B66998">
                  <w:t xml:space="preserve"> [</w:t>
                </w:r>
                <w:r w:rsidRPr="00737471">
                  <w:t>Peoples</w:t>
                </w:r>
                <w:r>
                  <w:t>’</w:t>
                </w:r>
                <w:r w:rsidR="00B66998">
                  <w:t xml:space="preserve"> Cultural League]</w:t>
                </w:r>
                <w:r w:rsidRPr="00737471">
                  <w:t xml:space="preserve"> in 1958, his work largely focused on landscape, still </w:t>
                </w:r>
                <w:proofErr w:type="spellStart"/>
                <w:r w:rsidRPr="00737471">
                  <w:t>life</w:t>
                </w:r>
                <w:r>
                  <w:t>s</w:t>
                </w:r>
                <w:proofErr w:type="spellEnd"/>
                <w:r>
                  <w:t>,</w:t>
                </w:r>
                <w:r w:rsidRPr="00737471">
                  <w:t xml:space="preserve"> and family portraits</w:t>
                </w:r>
                <w:r>
                  <w:t xml:space="preserve">. This </w:t>
                </w:r>
                <w:r w:rsidRPr="00737471">
                  <w:t>period of introspection and contemplation</w:t>
                </w:r>
                <w:r>
                  <w:t xml:space="preserve"> </w:t>
                </w:r>
                <w:r w:rsidRPr="00737471">
                  <w:t>has</w:t>
                </w:r>
                <w:r>
                  <w:t xml:space="preserve"> no</w:t>
                </w:r>
                <w:r w:rsidRPr="00737471">
                  <w:t>t attracted the same kind of attention</w:t>
                </w:r>
                <w:r>
                  <w:t xml:space="preserve"> as his earlier life and work.</w:t>
                </w:r>
              </w:p>
            </w:tc>
          </w:sdtContent>
        </w:sdt>
      </w:tr>
      <w:tr w:rsidR="003F0D73" w14:paraId="5FEB081A" w14:textId="77777777" w:rsidTr="003F0D73">
        <w:tc>
          <w:tcPr>
            <w:tcW w:w="9016" w:type="dxa"/>
            <w:tcMar>
              <w:top w:w="113" w:type="dxa"/>
              <w:bottom w:w="113" w:type="dxa"/>
            </w:tcMar>
          </w:tcPr>
          <w:sdt>
            <w:sdtPr>
              <w:alias w:val="Article text"/>
              <w:tag w:val="articleText"/>
              <w:id w:val="634067588"/>
              <w:placeholder>
                <w:docPart w:val="5A27537AD18848F3BB4590D3BA1FC1BC"/>
              </w:placeholder>
            </w:sdtPr>
            <w:sdtContent>
              <w:sdt>
                <w:sdtPr>
                  <w:alias w:val="Abstract"/>
                  <w:tag w:val="abstract"/>
                  <w:id w:val="-1899898855"/>
                  <w:placeholder>
                    <w:docPart w:val="606AE12C4A52C54A8B71A419598237A4"/>
                  </w:placeholder>
                </w:sdtPr>
                <w:sdtContent>
                  <w:p w14:paraId="10E7CFDE" w14:textId="77777777" w:rsidR="00622C20" w:rsidRDefault="00B66998" w:rsidP="00622C20">
                    <w:proofErr w:type="spellStart"/>
                    <w:r>
                      <w:t>Sindudarsono</w:t>
                    </w:r>
                    <w:proofErr w:type="spellEnd"/>
                    <w:r>
                      <w:t xml:space="preserve"> </w:t>
                    </w:r>
                    <w:proofErr w:type="spellStart"/>
                    <w:r>
                      <w:t>Sudjojono</w:t>
                    </w:r>
                    <w:proofErr w:type="spellEnd"/>
                    <w:r>
                      <w:t xml:space="preserve"> </w:t>
                    </w:r>
                    <w:r w:rsidRPr="00737471">
                      <w:t>was seminal in developing a discourse of modernity in early 20</w:t>
                    </w:r>
                    <w:r w:rsidRPr="00737471">
                      <w:rPr>
                        <w:vertAlign w:val="superscript"/>
                      </w:rPr>
                      <w:t>th</w:t>
                    </w:r>
                    <w:r>
                      <w:t xml:space="preserve"> century Indonesia</w:t>
                    </w:r>
                    <w:r w:rsidRPr="00737471">
                      <w:t>.</w:t>
                    </w:r>
                    <w:r>
                      <w:t xml:space="preserve"> Though a painter, he was most influential as a critic and activist.</w:t>
                    </w:r>
                    <w:r w:rsidRPr="00737471">
                      <w:t xml:space="preserve"> Through his critical writings, the formation of numerous painters’ associations, his political activism</w:t>
                    </w:r>
                    <w:r>
                      <w:t>,</w:t>
                    </w:r>
                    <w:r w:rsidRPr="00737471">
                      <w:t xml:space="preserve"> and his ties to President Sukarno, </w:t>
                    </w:r>
                    <w:proofErr w:type="spellStart"/>
                    <w:r w:rsidRPr="00737471">
                      <w:t>Sudjojono</w:t>
                    </w:r>
                    <w:proofErr w:type="spellEnd"/>
                    <w:r w:rsidRPr="00737471">
                      <w:t xml:space="preserve"> </w:t>
                    </w:r>
                    <w:r>
                      <w:t>married</w:t>
                    </w:r>
                    <w:r w:rsidRPr="00737471">
                      <w:t xml:space="preserve"> his political aspirations for social equality with</w:t>
                    </w:r>
                    <w:r>
                      <w:t xml:space="preserve"> his career as a M</w:t>
                    </w:r>
                    <w:r w:rsidRPr="00737471">
                      <w:t>odern</w:t>
                    </w:r>
                    <w:r>
                      <w:t>ist</w:t>
                    </w:r>
                    <w:r w:rsidRPr="00737471">
                      <w:t xml:space="preserve"> painter. </w:t>
                    </w:r>
                    <w:r>
                      <w:t xml:space="preserve">His commitment to social issues and to revealing the ‘visible soul’ in painting fuelled his instruction of what many have described as an honest approach to painting. </w:t>
                    </w:r>
                    <w:proofErr w:type="spellStart"/>
                    <w:r>
                      <w:t>Sudjojono’s</w:t>
                    </w:r>
                    <w:proofErr w:type="spellEnd"/>
                    <w:r>
                      <w:t xml:space="preserve"> paintings exhibit a modern self-reflexivity and an emotive quality made explicit through a sombre palette and expressive brushwork. His paintings evoking the gritty reality of daily life demonstrate little regard for the illusionistic or academic qualities of earlier Indonesian painters and distinguish him as a pioneer of social realism in Indonesian art. </w:t>
                    </w:r>
                    <w:r w:rsidRPr="00737471">
                      <w:t>His early life</w:t>
                    </w:r>
                    <w:r>
                      <w:t>,</w:t>
                    </w:r>
                    <w:r w:rsidRPr="00737471">
                      <w:t xml:space="preserve"> and </w:t>
                    </w:r>
                    <w:r>
                      <w:t xml:space="preserve">his </w:t>
                    </w:r>
                    <w:r w:rsidRPr="00737471">
                      <w:t>career tied</w:t>
                    </w:r>
                    <w:r>
                      <w:t xml:space="preserve"> to Indonesian independence, </w:t>
                    </w:r>
                    <w:proofErr w:type="gramStart"/>
                    <w:r>
                      <w:t>has</w:t>
                    </w:r>
                    <w:proofErr w:type="gramEnd"/>
                    <w:r w:rsidRPr="00737471">
                      <w:t xml:space="preserve"> </w:t>
                    </w:r>
                    <w:r>
                      <w:t>been valoris</w:t>
                    </w:r>
                    <w:r w:rsidRPr="00737471">
                      <w:t xml:space="preserve">ed within post-colonial narratives and continues to be a great source of interest for art historians. After his resignation from the Indonesian Communist Party and the </w:t>
                    </w:r>
                    <w:proofErr w:type="spellStart"/>
                    <w:r w:rsidRPr="00EE42E0">
                      <w:t>Lembaga</w:t>
                    </w:r>
                    <w:proofErr w:type="spellEnd"/>
                    <w:r w:rsidRPr="00EE42E0">
                      <w:t xml:space="preserve"> </w:t>
                    </w:r>
                    <w:proofErr w:type="spellStart"/>
                    <w:r w:rsidRPr="00EE42E0">
                      <w:t>Kebudayan</w:t>
                    </w:r>
                    <w:proofErr w:type="spellEnd"/>
                    <w:r w:rsidRPr="00EE42E0">
                      <w:t xml:space="preserve"> Rakyat</w:t>
                    </w:r>
                    <w:r>
                      <w:t xml:space="preserve"> [</w:t>
                    </w:r>
                    <w:r w:rsidRPr="00737471">
                      <w:t>Peoples</w:t>
                    </w:r>
                    <w:r>
                      <w:t>’ Cultural League]</w:t>
                    </w:r>
                    <w:r w:rsidRPr="00737471">
                      <w:t xml:space="preserve"> in 1958, his work largely focused on landscape, still </w:t>
                    </w:r>
                    <w:proofErr w:type="spellStart"/>
                    <w:r w:rsidRPr="00737471">
                      <w:t>life</w:t>
                    </w:r>
                    <w:r>
                      <w:t>s</w:t>
                    </w:r>
                    <w:proofErr w:type="spellEnd"/>
                    <w:r>
                      <w:t>,</w:t>
                    </w:r>
                    <w:r w:rsidRPr="00737471">
                      <w:t xml:space="preserve"> and family portraits</w:t>
                    </w:r>
                    <w:r>
                      <w:t xml:space="preserve">. This </w:t>
                    </w:r>
                    <w:r w:rsidRPr="00737471">
                      <w:t>period of introspection and contemplation</w:t>
                    </w:r>
                    <w:r>
                      <w:t xml:space="preserve"> </w:t>
                    </w:r>
                    <w:r w:rsidRPr="00737471">
                      <w:t>has</w:t>
                    </w:r>
                    <w:r>
                      <w:t xml:space="preserve"> no</w:t>
                    </w:r>
                    <w:r w:rsidRPr="00737471">
                      <w:t>t attracted the same kind of attention</w:t>
                    </w:r>
                    <w:r>
                      <w:t xml:space="preserve"> as his earlier life and work.</w:t>
                    </w:r>
                  </w:p>
                </w:sdtContent>
              </w:sdt>
              <w:p w14:paraId="281E27E7" w14:textId="77777777" w:rsidR="00B66998" w:rsidRPr="00737471" w:rsidRDefault="00B66998" w:rsidP="00622C20">
                <w:pPr>
                  <w:rPr>
                    <w:color w:val="538135" w:themeColor="accent6" w:themeShade="BF"/>
                  </w:rPr>
                </w:pPr>
              </w:p>
              <w:p w14:paraId="27EDA1DC" w14:textId="77777777" w:rsidR="00622C20" w:rsidRDefault="00622C20" w:rsidP="00622C20">
                <w:proofErr w:type="spellStart"/>
                <w:r w:rsidRPr="00737471">
                  <w:t>Sudjojono</w:t>
                </w:r>
                <w:proofErr w:type="spellEnd"/>
                <w:r w:rsidRPr="00737471">
                  <w:t xml:space="preserve"> was born in Sumatra to Javanese parents who worked as contract labourers on </w:t>
                </w:r>
                <w:r>
                  <w:t>Dutch-</w:t>
                </w:r>
                <w:r w:rsidRPr="00737471">
                  <w:lastRenderedPageBreak/>
                  <w:t>owned tobacco plantations. The difficult conditions of his early childhood</w:t>
                </w:r>
                <w:r>
                  <w:t>,</w:t>
                </w:r>
                <w:r w:rsidRPr="00737471">
                  <w:t xml:space="preserve"> made acute by the colonial oc</w:t>
                </w:r>
                <w:r>
                  <w:t>cupation, critically informed</w:t>
                </w:r>
                <w:r w:rsidRPr="00737471">
                  <w:t xml:space="preserve"> his commitment to the nationalist movement and to social realism in painting. Due to the family’s difficulties</w:t>
                </w:r>
                <w:r>
                  <w:t>,</w:t>
                </w:r>
                <w:r w:rsidRPr="00737471">
                  <w:t xml:space="preserve"> </w:t>
                </w:r>
                <w:proofErr w:type="spellStart"/>
                <w:r w:rsidRPr="00737471">
                  <w:t>Sudj</w:t>
                </w:r>
                <w:r>
                  <w:t>ojono</w:t>
                </w:r>
                <w:proofErr w:type="spellEnd"/>
                <w:r>
                  <w:t xml:space="preserve"> was adopted by the school</w:t>
                </w:r>
                <w:r w:rsidRPr="00737471">
                  <w:t xml:space="preserve">teacher </w:t>
                </w:r>
                <w:proofErr w:type="spellStart"/>
                <w:r w:rsidRPr="00737471">
                  <w:t>Marsudi</w:t>
                </w:r>
                <w:proofErr w:type="spellEnd"/>
                <w:r w:rsidRPr="00737471">
                  <w:t xml:space="preserve"> </w:t>
                </w:r>
                <w:proofErr w:type="spellStart"/>
                <w:r w:rsidRPr="00737471">
                  <w:t>Joedkosoemo</w:t>
                </w:r>
                <w:proofErr w:type="spellEnd"/>
                <w:r>
                  <w:t>,</w:t>
                </w:r>
                <w:r w:rsidRPr="00737471">
                  <w:t xml:space="preserve"> who taught him the basics of drawing. Whilst still at school</w:t>
                </w:r>
                <w:r>
                  <w:t>,</w:t>
                </w:r>
                <w:r w:rsidRPr="00737471">
                  <w:t xml:space="preserve"> he also spent a short time under the tutelage of the illustrator and painter Mas </w:t>
                </w:r>
                <w:proofErr w:type="spellStart"/>
                <w:r w:rsidRPr="00737471">
                  <w:t>Pirngadie</w:t>
                </w:r>
                <w:proofErr w:type="spellEnd"/>
                <w:r w:rsidRPr="00737471">
                  <w:t>.</w:t>
                </w:r>
              </w:p>
              <w:p w14:paraId="62673FB3" w14:textId="77777777" w:rsidR="00622C20" w:rsidRDefault="00622C20" w:rsidP="00622C20"/>
              <w:p w14:paraId="2E039A82" w14:textId="77777777" w:rsidR="00622C20" w:rsidRDefault="00622C20" w:rsidP="00622C20">
                <w:r w:rsidRPr="00737471">
                  <w:t xml:space="preserve">In the absence of institutional training </w:t>
                </w:r>
                <w:r w:rsidR="00B66998" w:rsidRPr="00737471">
                  <w:t>centres</w:t>
                </w:r>
                <w:r w:rsidRPr="00737471">
                  <w:t xml:space="preserve"> for artists</w:t>
                </w:r>
                <w:r>
                  <w:t>,</w:t>
                </w:r>
                <w:r w:rsidRPr="00737471">
                  <w:t xml:space="preserve"> painters like </w:t>
                </w:r>
                <w:proofErr w:type="spellStart"/>
                <w:r w:rsidRPr="00737471">
                  <w:t>Sudjojono</w:t>
                </w:r>
                <w:proofErr w:type="spellEnd"/>
                <w:r w:rsidRPr="00737471">
                  <w:t xml:space="preserve"> honed their skills working informa</w:t>
                </w:r>
                <w:r w:rsidR="00B66998">
                  <w:t>lly with senior painters. While</w:t>
                </w:r>
                <w:r w:rsidRPr="00737471">
                  <w:t xml:space="preserve"> </w:t>
                </w:r>
                <w:proofErr w:type="spellStart"/>
                <w:r w:rsidRPr="00737471">
                  <w:t>Sudjojono</w:t>
                </w:r>
                <w:proofErr w:type="spellEnd"/>
                <w:r w:rsidRPr="00737471">
                  <w:t xml:space="preserve"> exhibited his work at the Congress of Indonesian youth in 1928</w:t>
                </w:r>
                <w:r>
                  <w:t>,</w:t>
                </w:r>
                <w:r w:rsidRPr="00737471">
                  <w:t xml:space="preserve"> it wasn’t unt</w:t>
                </w:r>
                <w:r>
                  <w:t>il the mid-1930</w:t>
                </w:r>
                <w:r w:rsidRPr="00737471">
                  <w:t>s that he began to pursue his professional career seriously. In 1934</w:t>
                </w:r>
                <w:r>
                  <w:t>,</w:t>
                </w:r>
                <w:r w:rsidRPr="00737471">
                  <w:t xml:space="preserve"> </w:t>
                </w:r>
                <w:proofErr w:type="spellStart"/>
                <w:r w:rsidRPr="00737471">
                  <w:t>Sudjojono</w:t>
                </w:r>
                <w:proofErr w:type="spellEnd"/>
                <w:r w:rsidRPr="00737471">
                  <w:t xml:space="preserve"> painted alongside the Japanese painter </w:t>
                </w:r>
                <w:proofErr w:type="spellStart"/>
                <w:r w:rsidRPr="00737471">
                  <w:t>Chioyi</w:t>
                </w:r>
                <w:proofErr w:type="spellEnd"/>
                <w:r w:rsidRPr="00737471">
                  <w:t xml:space="preserve"> </w:t>
                </w:r>
                <w:proofErr w:type="spellStart"/>
                <w:r w:rsidRPr="00737471">
                  <w:t>Yazaki</w:t>
                </w:r>
                <w:proofErr w:type="spellEnd"/>
                <w:r w:rsidRPr="00737471">
                  <w:t xml:space="preserve"> at </w:t>
                </w:r>
                <w:proofErr w:type="spellStart"/>
                <w:r w:rsidRPr="00737471">
                  <w:t>Borobodour</w:t>
                </w:r>
                <w:proofErr w:type="spellEnd"/>
                <w:r w:rsidRPr="00737471">
                  <w:t xml:space="preserve"> and</w:t>
                </w:r>
                <w:r>
                  <w:t>,</w:t>
                </w:r>
                <w:r w:rsidRPr="00737471">
                  <w:t xml:space="preserve"> perhaps </w:t>
                </w:r>
                <w:r>
                  <w:t xml:space="preserve">as a result of </w:t>
                </w:r>
                <w:proofErr w:type="spellStart"/>
                <w:r>
                  <w:t>Yasaki’s</w:t>
                </w:r>
                <w:proofErr w:type="spellEnd"/>
                <w:r>
                  <w:t xml:space="preserve"> encouragement</w:t>
                </w:r>
                <w:r w:rsidRPr="00737471">
                  <w:t>, travelled to Singapore in 1935</w:t>
                </w:r>
                <w:r>
                  <w:t>,</w:t>
                </w:r>
                <w:r w:rsidRPr="00737471">
                  <w:t xml:space="preserve"> where he </w:t>
                </w:r>
                <w:r>
                  <w:t xml:space="preserve">assisted J. </w:t>
                </w:r>
                <w:proofErr w:type="spellStart"/>
                <w:r>
                  <w:t>Pieres</w:t>
                </w:r>
                <w:proofErr w:type="spellEnd"/>
                <w:r>
                  <w:t xml:space="preserve"> in producing portraits</w:t>
                </w:r>
                <w:r w:rsidRPr="00737471">
                  <w:t xml:space="preserve"> at the Ceylon Art </w:t>
                </w:r>
                <w:r>
                  <w:t>Studio</w:t>
                </w:r>
                <w:r w:rsidRPr="00737471">
                  <w:t>.</w:t>
                </w:r>
              </w:p>
              <w:p w14:paraId="5B4B36F4" w14:textId="77777777" w:rsidR="00622C20" w:rsidRDefault="00622C20" w:rsidP="00622C20"/>
              <w:p w14:paraId="6F8824A6" w14:textId="77777777" w:rsidR="00622C20" w:rsidRPr="00622C20" w:rsidRDefault="00622C20" w:rsidP="00622C20">
                <w:r w:rsidRPr="00737471">
                  <w:t xml:space="preserve">On </w:t>
                </w:r>
                <w:r>
                  <w:t>returning</w:t>
                </w:r>
                <w:r w:rsidRPr="00737471">
                  <w:t xml:space="preserve"> to Java</w:t>
                </w:r>
                <w:r>
                  <w:t>,</w:t>
                </w:r>
                <w:r w:rsidRPr="00737471">
                  <w:t xml:space="preserve"> </w:t>
                </w:r>
                <w:proofErr w:type="spellStart"/>
                <w:r w:rsidRPr="00737471">
                  <w:t>Sudjojono</w:t>
                </w:r>
                <w:proofErr w:type="spellEnd"/>
                <w:r>
                  <w:t xml:space="preserve"> produced illustrations</w:t>
                </w:r>
                <w:r w:rsidRPr="00737471">
                  <w:t xml:space="preserve"> for the </w:t>
                </w:r>
                <w:r>
                  <w:t>Indonesian-</w:t>
                </w:r>
                <w:r w:rsidRPr="00737471">
                  <w:t xml:space="preserve">language newspapers </w:t>
                </w:r>
                <w:proofErr w:type="spellStart"/>
                <w:r w:rsidRPr="00737471">
                  <w:rPr>
                    <w:i/>
                  </w:rPr>
                  <w:t>Pikiran</w:t>
                </w:r>
                <w:proofErr w:type="spellEnd"/>
                <w:r w:rsidRPr="00737471">
                  <w:rPr>
                    <w:i/>
                  </w:rPr>
                  <w:t xml:space="preserve"> Rakyat</w:t>
                </w:r>
                <w:r w:rsidRPr="00737471">
                  <w:t xml:space="preserve"> and contributed</w:t>
                </w:r>
                <w:r>
                  <w:t xml:space="preserve"> theoretical</w:t>
                </w:r>
                <w:r w:rsidRPr="00737471">
                  <w:t xml:space="preserve"> essays on a specifically Indonesian Modernism. His essays were collated and published in 1946 as </w:t>
                </w:r>
                <w:proofErr w:type="spellStart"/>
                <w:r w:rsidRPr="00737471">
                  <w:rPr>
                    <w:i/>
                  </w:rPr>
                  <w:t>Seniloekis</w:t>
                </w:r>
                <w:proofErr w:type="spellEnd"/>
                <w:r w:rsidRPr="00737471">
                  <w:rPr>
                    <w:i/>
                  </w:rPr>
                  <w:t xml:space="preserve"> </w:t>
                </w:r>
                <w:proofErr w:type="spellStart"/>
                <w:r w:rsidRPr="00737471">
                  <w:rPr>
                    <w:i/>
                  </w:rPr>
                  <w:t>Kesenian</w:t>
                </w:r>
                <w:proofErr w:type="spellEnd"/>
                <w:r w:rsidRPr="00737471">
                  <w:rPr>
                    <w:i/>
                  </w:rPr>
                  <w:t xml:space="preserve"> </w:t>
                </w:r>
                <w:proofErr w:type="spellStart"/>
                <w:r w:rsidRPr="00737471">
                  <w:rPr>
                    <w:i/>
                  </w:rPr>
                  <w:t>dan</w:t>
                </w:r>
                <w:proofErr w:type="spellEnd"/>
                <w:r w:rsidRPr="00737471">
                  <w:rPr>
                    <w:i/>
                  </w:rPr>
                  <w:t xml:space="preserve"> </w:t>
                </w:r>
                <w:proofErr w:type="spellStart"/>
                <w:r w:rsidRPr="00737471">
                  <w:rPr>
                    <w:i/>
                  </w:rPr>
                  <w:t>Seniman</w:t>
                </w:r>
                <w:proofErr w:type="spellEnd"/>
                <w:r>
                  <w:t xml:space="preserve"> [</w:t>
                </w:r>
                <w:r w:rsidRPr="00EE42E0">
                  <w:rPr>
                    <w:i/>
                  </w:rPr>
                  <w:t>Painting, Art and Artists</w:t>
                </w:r>
                <w:r>
                  <w:t>]</w:t>
                </w:r>
                <w:r w:rsidRPr="00737471">
                  <w:t>. This work</w:t>
                </w:r>
                <w:r>
                  <w:t xml:space="preserve"> is</w:t>
                </w:r>
                <w:r w:rsidRPr="00737471">
                  <w:t xml:space="preserve"> </w:t>
                </w:r>
                <w:r>
                  <w:t xml:space="preserve">still frequently cited </w:t>
                </w:r>
                <w:r w:rsidRPr="00737471">
                  <w:t>as a</w:t>
                </w:r>
                <w:r>
                  <w:t xml:space="preserve"> core text</w:t>
                </w:r>
                <w:r w:rsidRPr="00737471">
                  <w:t xml:space="preserve"> for youn</w:t>
                </w:r>
                <w:r>
                  <w:t>g artists and art theorists</w:t>
                </w:r>
                <w:r w:rsidRPr="00737471">
                  <w:t>. In 1937</w:t>
                </w:r>
                <w:r>
                  <w:t>,</w:t>
                </w:r>
                <w:r w:rsidRPr="00737471">
                  <w:t xml:space="preserve"> alongside Otto and </w:t>
                </w:r>
                <w:proofErr w:type="spellStart"/>
                <w:r w:rsidRPr="00737471">
                  <w:t>Agus</w:t>
                </w:r>
                <w:proofErr w:type="spellEnd"/>
                <w:r w:rsidRPr="00737471">
                  <w:t xml:space="preserve"> </w:t>
                </w:r>
                <w:proofErr w:type="spellStart"/>
                <w:r w:rsidRPr="00737471">
                  <w:t>Djayasuminta</w:t>
                </w:r>
                <w:proofErr w:type="spellEnd"/>
                <w:r>
                  <w:t>,</w:t>
                </w:r>
                <w:r w:rsidRPr="00737471">
                  <w:t xml:space="preserve"> he established </w:t>
                </w:r>
                <w:proofErr w:type="spellStart"/>
                <w:r w:rsidRPr="00EE42E0">
                  <w:t>Persatuan</w:t>
                </w:r>
                <w:proofErr w:type="spellEnd"/>
                <w:r w:rsidRPr="00EE42E0">
                  <w:t xml:space="preserve"> </w:t>
                </w:r>
                <w:proofErr w:type="spellStart"/>
                <w:r w:rsidRPr="00EE42E0">
                  <w:t>Ahli</w:t>
                </w:r>
                <w:proofErr w:type="spellEnd"/>
                <w:r w:rsidRPr="00EE42E0">
                  <w:t xml:space="preserve"> </w:t>
                </w:r>
                <w:proofErr w:type="spellStart"/>
                <w:r w:rsidRPr="00EE42E0">
                  <w:t>Ahli</w:t>
                </w:r>
                <w:proofErr w:type="spellEnd"/>
                <w:r w:rsidRPr="00EE42E0">
                  <w:t xml:space="preserve"> </w:t>
                </w:r>
                <w:proofErr w:type="spellStart"/>
                <w:r w:rsidRPr="00EE42E0">
                  <w:t>Gambar</w:t>
                </w:r>
                <w:proofErr w:type="spellEnd"/>
                <w:r w:rsidRPr="00EE42E0">
                  <w:t xml:space="preserve"> Indonesia </w:t>
                </w:r>
                <w:r>
                  <w:t>(Association of Indonesian A</w:t>
                </w:r>
                <w:r w:rsidRPr="00737471">
                  <w:t>rtists)</w:t>
                </w:r>
                <w:r>
                  <w:t>.</w:t>
                </w:r>
              </w:p>
            </w:sdtContent>
          </w:sdt>
          <w:p w14:paraId="54F2F7BA" w14:textId="77777777" w:rsidR="00622C20" w:rsidRDefault="00622C20" w:rsidP="00622C20"/>
          <w:p w14:paraId="08168B7E" w14:textId="77777777" w:rsidR="00622C20" w:rsidRDefault="00622C20" w:rsidP="00622C20">
            <w:pPr>
              <w:keepNext/>
            </w:pPr>
            <w:r>
              <w:t>File: sudjojono1.jpg</w:t>
            </w:r>
          </w:p>
          <w:p w14:paraId="63F209FB" w14:textId="77777777" w:rsidR="00622C20" w:rsidRDefault="00622C20" w:rsidP="00622C20">
            <w:pPr>
              <w:pStyle w:val="Caption"/>
            </w:pPr>
            <w:fldSimple w:instr=" SEQ Figure \* ARABIC ">
              <w:r>
                <w:rPr>
                  <w:noProof/>
                </w:rPr>
                <w:t>1</w:t>
              </w:r>
            </w:fldSimple>
            <w:r>
              <w:t xml:space="preserve"> </w:t>
            </w:r>
            <w:proofErr w:type="spellStart"/>
            <w:r w:rsidRPr="009F214F">
              <w:t>Sudjojono</w:t>
            </w:r>
            <w:proofErr w:type="spellEnd"/>
            <w:r w:rsidRPr="009F214F">
              <w:t>, Portrait of a Neighbour, 1950, oil on canvas, 151 x 121 cm</w:t>
            </w:r>
          </w:p>
          <w:p w14:paraId="5775DEA3" w14:textId="77777777" w:rsidR="003F0D73" w:rsidRPr="00622C20" w:rsidRDefault="00622C20" w:rsidP="00622C20">
            <w:r w:rsidRPr="00737471">
              <w:t xml:space="preserve">The </w:t>
            </w:r>
            <w:r>
              <w:t>1940</w:t>
            </w:r>
            <w:r w:rsidRPr="00737471">
              <w:t xml:space="preserve">s </w:t>
            </w:r>
            <w:r>
              <w:t>were</w:t>
            </w:r>
            <w:r w:rsidRPr="00737471">
              <w:t xml:space="preserve"> a very turbulent time in Indonesian history</w:t>
            </w:r>
            <w:r>
              <w:t>,</w:t>
            </w:r>
            <w:r w:rsidRPr="00737471">
              <w:t xml:space="preserve"> and artists like </w:t>
            </w:r>
            <w:proofErr w:type="spellStart"/>
            <w:r w:rsidRPr="00737471">
              <w:t>Su</w:t>
            </w:r>
            <w:r>
              <w:t>djojono</w:t>
            </w:r>
            <w:proofErr w:type="spellEnd"/>
            <w:r>
              <w:t xml:space="preserve"> experienced first-</w:t>
            </w:r>
            <w:r w:rsidRPr="00737471">
              <w:t>hand the changing of the guard</w:t>
            </w:r>
            <w:r>
              <w:t>,</w:t>
            </w:r>
            <w:r w:rsidRPr="00737471">
              <w:t xml:space="preserve"> with the Japanese occupation (March 1942- August 1945), the declaration of Independence on 17 August 1945</w:t>
            </w:r>
            <w:r>
              <w:t>,</w:t>
            </w:r>
            <w:r w:rsidRPr="00737471">
              <w:t xml:space="preserve"> and the ensuing four-year bloody conflict to </w:t>
            </w:r>
            <w:r>
              <w:t>have independence recognis</w:t>
            </w:r>
            <w:r w:rsidR="00DD07B1">
              <w:t>ed. While</w:t>
            </w:r>
            <w:r w:rsidRPr="00737471">
              <w:t xml:space="preserve"> traumatic, the Japanese occupation presented new opportunities for Indonesian politicians and artists. </w:t>
            </w:r>
            <w:proofErr w:type="spellStart"/>
            <w:r w:rsidRPr="00737471">
              <w:t>Sudjojono</w:t>
            </w:r>
            <w:proofErr w:type="spellEnd"/>
            <w:r w:rsidRPr="00737471">
              <w:t xml:space="preserve"> became deputy of the Cultural Division</w:t>
            </w:r>
            <w:r w:rsidRPr="00737471">
              <w:rPr>
                <w:i/>
              </w:rPr>
              <w:t xml:space="preserve"> </w:t>
            </w:r>
            <w:r w:rsidRPr="00737471">
              <w:t xml:space="preserve">of the newly established </w:t>
            </w:r>
            <w:proofErr w:type="spellStart"/>
            <w:r w:rsidRPr="00EE42E0">
              <w:t>Poesat</w:t>
            </w:r>
            <w:proofErr w:type="spellEnd"/>
            <w:r w:rsidRPr="00EE42E0">
              <w:t xml:space="preserve"> </w:t>
            </w:r>
            <w:proofErr w:type="spellStart"/>
            <w:r w:rsidRPr="00EE42E0">
              <w:t>Tenaga</w:t>
            </w:r>
            <w:proofErr w:type="spellEnd"/>
            <w:r w:rsidRPr="00EE42E0">
              <w:t xml:space="preserve"> Rakyat</w:t>
            </w:r>
            <w:r w:rsidR="00DD07B1">
              <w:t xml:space="preserve"> [Centre for Peoples Resources]</w:t>
            </w:r>
            <w:r w:rsidRPr="00737471">
              <w:t xml:space="preserve"> and later joined </w:t>
            </w:r>
            <w:proofErr w:type="spellStart"/>
            <w:r w:rsidRPr="00EE42E0">
              <w:t>Kemin</w:t>
            </w:r>
            <w:proofErr w:type="spellEnd"/>
            <w:r w:rsidRPr="00EE42E0">
              <w:t xml:space="preserve"> Bunka </w:t>
            </w:r>
            <w:proofErr w:type="spellStart"/>
            <w:r w:rsidRPr="00EE42E0">
              <w:t>Shidosho</w:t>
            </w:r>
            <w:proofErr w:type="spellEnd"/>
            <w:r w:rsidRPr="00737471">
              <w:rPr>
                <w:i/>
              </w:rPr>
              <w:t xml:space="preserve"> </w:t>
            </w:r>
            <w:r w:rsidR="00DD07B1">
              <w:t>[</w:t>
            </w:r>
            <w:r w:rsidRPr="00737471">
              <w:t>Instructional Institution for Cultu</w:t>
            </w:r>
            <w:r w:rsidR="00DD07B1">
              <w:t>ral Enlightenment of the People]</w:t>
            </w:r>
            <w:r>
              <w:t>,</w:t>
            </w:r>
            <w:r w:rsidRPr="00737471">
              <w:t xml:space="preserve"> the Japanese equivalent</w:t>
            </w:r>
            <w:r>
              <w:t>,</w:t>
            </w:r>
            <w:r w:rsidRPr="00737471">
              <w:t xml:space="preserve"> managed by his long-term al</w:t>
            </w:r>
            <w:r w:rsidR="00DD07B1">
              <w:t xml:space="preserve">ly </w:t>
            </w:r>
            <w:proofErr w:type="spellStart"/>
            <w:r w:rsidR="00DD07B1">
              <w:t>Agus</w:t>
            </w:r>
            <w:proofErr w:type="spellEnd"/>
            <w:r w:rsidR="00DD07B1">
              <w:t xml:space="preserve"> </w:t>
            </w:r>
            <w:proofErr w:type="spellStart"/>
            <w:r w:rsidR="00DD07B1">
              <w:t>Djayasuminta</w:t>
            </w:r>
            <w:proofErr w:type="spellEnd"/>
            <w:r w:rsidR="00DD07B1">
              <w:t xml:space="preserve">. </w:t>
            </w:r>
            <w:r w:rsidRPr="00737471">
              <w:t xml:space="preserve">Skills developed at these </w:t>
            </w:r>
            <w:r w:rsidR="00DD07B1" w:rsidRPr="00737471">
              <w:t>centres</w:t>
            </w:r>
            <w:r w:rsidRPr="00737471">
              <w:t xml:space="preserve"> were later used to produce propaganda posters in support of the Independence struggle. Whilst </w:t>
            </w:r>
            <w:proofErr w:type="spellStart"/>
            <w:r w:rsidRPr="00737471">
              <w:t>Sudjojono</w:t>
            </w:r>
            <w:proofErr w:type="spellEnd"/>
            <w:r w:rsidRPr="00737471">
              <w:t xml:space="preserve"> led smaller painting associations during the struggle</w:t>
            </w:r>
            <w:r>
              <w:t>,</w:t>
            </w:r>
            <w:r w:rsidRPr="00737471">
              <w:t xml:space="preserve"> many of his own paintings were destroyed. However, with the Republic established, his friendship with President Sukarno gave rise to </w:t>
            </w:r>
            <w:bookmarkStart w:id="0" w:name="_GoBack"/>
            <w:bookmarkEnd w:id="0"/>
            <w:r w:rsidRPr="00737471">
              <w:t>new commissions</w:t>
            </w:r>
            <w:r>
              <w:t>,</w:t>
            </w:r>
            <w:r w:rsidRPr="00737471">
              <w:t xml:space="preserve"> which in celebrating the heroism of the revolution cemented his place in Indonesian art history.</w:t>
            </w:r>
          </w:p>
        </w:tc>
      </w:tr>
      <w:tr w:rsidR="003235A7" w14:paraId="062E8FEC" w14:textId="77777777" w:rsidTr="003235A7">
        <w:tc>
          <w:tcPr>
            <w:tcW w:w="9016" w:type="dxa"/>
          </w:tcPr>
          <w:p w14:paraId="56A2B5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303B6C0041B4FFFBC595F464F5FB89D"/>
              </w:placeholder>
            </w:sdtPr>
            <w:sdtContent>
              <w:p w14:paraId="3B095565" w14:textId="77777777" w:rsidR="00622C20" w:rsidRDefault="00B66998" w:rsidP="00622C20">
                <w:sdt>
                  <w:sdtPr>
                    <w:id w:val="922526672"/>
                    <w:citation/>
                  </w:sdtPr>
                  <w:sdtContent>
                    <w:r w:rsidR="00622C20">
                      <w:fldChar w:fldCharType="begin"/>
                    </w:r>
                    <w:r w:rsidR="00622C20">
                      <w:rPr>
                        <w:lang w:val="en-US"/>
                      </w:rPr>
                      <w:instrText xml:space="preserve"> CITATION Sud46 \l 1033 </w:instrText>
                    </w:r>
                    <w:r w:rsidR="00622C20">
                      <w:fldChar w:fldCharType="separate"/>
                    </w:r>
                    <w:r w:rsidR="00622C20">
                      <w:rPr>
                        <w:noProof/>
                        <w:lang w:val="en-US"/>
                      </w:rPr>
                      <w:t>(Sudjojono)</w:t>
                    </w:r>
                    <w:r w:rsidR="00622C20">
                      <w:fldChar w:fldCharType="end"/>
                    </w:r>
                  </w:sdtContent>
                </w:sdt>
              </w:p>
              <w:p w14:paraId="701DE612" w14:textId="77777777" w:rsidR="00622C20" w:rsidRDefault="00622C20" w:rsidP="00622C20"/>
              <w:p w14:paraId="46102D56" w14:textId="77777777" w:rsidR="00622C20" w:rsidRDefault="00B66998" w:rsidP="00622C20">
                <w:sdt>
                  <w:sdtPr>
                    <w:id w:val="2067609849"/>
                    <w:citation/>
                  </w:sdtPr>
                  <w:sdtContent>
                    <w:r w:rsidR="0003355C">
                      <w:fldChar w:fldCharType="begin"/>
                    </w:r>
                    <w:r w:rsidR="0003355C">
                      <w:rPr>
                        <w:lang w:val="en-US"/>
                      </w:rPr>
                      <w:instrText xml:space="preserve"> CITATION Sid06 \l 1033 </w:instrText>
                    </w:r>
                    <w:r w:rsidR="0003355C">
                      <w:fldChar w:fldCharType="separate"/>
                    </w:r>
                    <w:r w:rsidR="0003355C">
                      <w:rPr>
                        <w:noProof/>
                        <w:lang w:val="en-US"/>
                      </w:rPr>
                      <w:t>(Sidharta)</w:t>
                    </w:r>
                    <w:r w:rsidR="0003355C">
                      <w:fldChar w:fldCharType="end"/>
                    </w:r>
                  </w:sdtContent>
                </w:sdt>
              </w:p>
              <w:p w14:paraId="75A80C30" w14:textId="77777777" w:rsidR="0003355C" w:rsidRDefault="0003355C" w:rsidP="00622C20"/>
              <w:p w14:paraId="4AE8865F" w14:textId="77777777" w:rsidR="0003355C" w:rsidRDefault="00B66998" w:rsidP="00622C20">
                <w:sdt>
                  <w:sdtPr>
                    <w:id w:val="850070924"/>
                    <w:citation/>
                  </w:sdtPr>
                  <w:sdtContent>
                    <w:r w:rsidR="0003355C">
                      <w:fldChar w:fldCharType="begin"/>
                    </w:r>
                    <w:r w:rsidR="0003355C">
                      <w:rPr>
                        <w:lang w:val="en-US"/>
                      </w:rPr>
                      <w:instrText xml:space="preserve"> CITATION Bus06 \l 1033 </w:instrText>
                    </w:r>
                    <w:r w:rsidR="0003355C">
                      <w:fldChar w:fldCharType="separate"/>
                    </w:r>
                    <w:r w:rsidR="0003355C">
                      <w:rPr>
                        <w:noProof/>
                        <w:lang w:val="en-US"/>
                      </w:rPr>
                      <w:t>(Bustam)</w:t>
                    </w:r>
                    <w:r w:rsidR="0003355C">
                      <w:fldChar w:fldCharType="end"/>
                    </w:r>
                  </w:sdtContent>
                </w:sdt>
              </w:p>
              <w:p w14:paraId="5577CAF2" w14:textId="77777777" w:rsidR="0003355C" w:rsidRDefault="0003355C" w:rsidP="00622C20"/>
              <w:p w14:paraId="6FB176FC" w14:textId="77777777" w:rsidR="003235A7" w:rsidRDefault="00B66998" w:rsidP="00622C20">
                <w:sdt>
                  <w:sdtPr>
                    <w:id w:val="1999077122"/>
                    <w:citation/>
                  </w:sdtPr>
                  <w:sdtContent>
                    <w:r w:rsidR="0003355C">
                      <w:fldChar w:fldCharType="begin"/>
                    </w:r>
                    <w:r w:rsidR="0003355C">
                      <w:rPr>
                        <w:lang w:val="en-US"/>
                      </w:rPr>
                      <w:instrText xml:space="preserve"> CITATION Spa03 \l 1033 </w:instrText>
                    </w:r>
                    <w:r w:rsidR="0003355C">
                      <w:fldChar w:fldCharType="separate"/>
                    </w:r>
                    <w:r w:rsidR="0003355C">
                      <w:rPr>
                        <w:noProof/>
                        <w:lang w:val="en-US"/>
                      </w:rPr>
                      <w:t>(Spanjaard)</w:t>
                    </w:r>
                    <w:r w:rsidR="0003355C">
                      <w:fldChar w:fldCharType="end"/>
                    </w:r>
                  </w:sdtContent>
                </w:sdt>
              </w:p>
            </w:sdtContent>
          </w:sdt>
        </w:tc>
      </w:tr>
    </w:tbl>
    <w:p w14:paraId="4353F34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87225" w14:textId="77777777" w:rsidR="00B66998" w:rsidRDefault="00B66998" w:rsidP="007A0D55">
      <w:pPr>
        <w:spacing w:after="0" w:line="240" w:lineRule="auto"/>
      </w:pPr>
      <w:r>
        <w:separator/>
      </w:r>
    </w:p>
  </w:endnote>
  <w:endnote w:type="continuationSeparator" w:id="0">
    <w:p w14:paraId="4A4A8737" w14:textId="77777777" w:rsidR="00B66998" w:rsidRDefault="00B6699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8BA85" w14:textId="77777777" w:rsidR="00B66998" w:rsidRDefault="00B66998" w:rsidP="007A0D55">
      <w:pPr>
        <w:spacing w:after="0" w:line="240" w:lineRule="auto"/>
      </w:pPr>
      <w:r>
        <w:separator/>
      </w:r>
    </w:p>
  </w:footnote>
  <w:footnote w:type="continuationSeparator" w:id="0">
    <w:p w14:paraId="613EB2D4" w14:textId="77777777" w:rsidR="00B66998" w:rsidRDefault="00B6699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BEF9A" w14:textId="77777777" w:rsidR="00B66998" w:rsidRDefault="00B669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D3B399" w14:textId="77777777" w:rsidR="00B66998" w:rsidRDefault="00B669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20"/>
    <w:rsid w:val="00032559"/>
    <w:rsid w:val="0003355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0464"/>
    <w:rsid w:val="005F26D7"/>
    <w:rsid w:val="005F5450"/>
    <w:rsid w:val="00622C2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6998"/>
    <w:rsid w:val="00BC39C9"/>
    <w:rsid w:val="00BE5BF7"/>
    <w:rsid w:val="00BF40E1"/>
    <w:rsid w:val="00C27FAB"/>
    <w:rsid w:val="00C358D4"/>
    <w:rsid w:val="00C6296B"/>
    <w:rsid w:val="00CC586D"/>
    <w:rsid w:val="00CF1542"/>
    <w:rsid w:val="00CF3EC5"/>
    <w:rsid w:val="00D656DA"/>
    <w:rsid w:val="00D83300"/>
    <w:rsid w:val="00DC6B48"/>
    <w:rsid w:val="00DD07B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D1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20"/>
    <w:rPr>
      <w:rFonts w:ascii="Tahoma" w:hAnsi="Tahoma" w:cs="Tahoma"/>
      <w:sz w:val="16"/>
      <w:szCs w:val="16"/>
    </w:rPr>
  </w:style>
  <w:style w:type="paragraph" w:styleId="Caption">
    <w:name w:val="caption"/>
    <w:basedOn w:val="Normal"/>
    <w:next w:val="Normal"/>
    <w:uiPriority w:val="35"/>
    <w:semiHidden/>
    <w:qFormat/>
    <w:rsid w:val="00622C2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2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20"/>
    <w:rPr>
      <w:rFonts w:ascii="Tahoma" w:hAnsi="Tahoma" w:cs="Tahoma"/>
      <w:sz w:val="16"/>
      <w:szCs w:val="16"/>
    </w:rPr>
  </w:style>
  <w:style w:type="paragraph" w:styleId="Caption">
    <w:name w:val="caption"/>
    <w:basedOn w:val="Normal"/>
    <w:next w:val="Normal"/>
    <w:uiPriority w:val="35"/>
    <w:semiHidden/>
    <w:qFormat/>
    <w:rsid w:val="00622C2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25490DD02949DD81AB2C716C47D4A9"/>
        <w:category>
          <w:name w:val="General"/>
          <w:gallery w:val="placeholder"/>
        </w:category>
        <w:types>
          <w:type w:val="bbPlcHdr"/>
        </w:types>
        <w:behaviors>
          <w:behavior w:val="content"/>
        </w:behaviors>
        <w:guid w:val="{A2BE431E-D3CB-4CEC-AE9E-6B3BF4E24BA3}"/>
      </w:docPartPr>
      <w:docPartBody>
        <w:p w:rsidR="00B77FDF" w:rsidRDefault="005E12D9">
          <w:pPr>
            <w:pStyle w:val="5D25490DD02949DD81AB2C716C47D4A9"/>
          </w:pPr>
          <w:r w:rsidRPr="00CC586D">
            <w:rPr>
              <w:rStyle w:val="PlaceholderText"/>
              <w:b/>
              <w:color w:val="FFFFFF" w:themeColor="background1"/>
            </w:rPr>
            <w:t>[Salutation]</w:t>
          </w:r>
        </w:p>
      </w:docPartBody>
    </w:docPart>
    <w:docPart>
      <w:docPartPr>
        <w:name w:val="4D1299F1826D427BB3D564BB9D81B3A1"/>
        <w:category>
          <w:name w:val="General"/>
          <w:gallery w:val="placeholder"/>
        </w:category>
        <w:types>
          <w:type w:val="bbPlcHdr"/>
        </w:types>
        <w:behaviors>
          <w:behavior w:val="content"/>
        </w:behaviors>
        <w:guid w:val="{0354AE48-C20E-4F12-9484-D3829682545E}"/>
      </w:docPartPr>
      <w:docPartBody>
        <w:p w:rsidR="00B77FDF" w:rsidRDefault="005E12D9">
          <w:pPr>
            <w:pStyle w:val="4D1299F1826D427BB3D564BB9D81B3A1"/>
          </w:pPr>
          <w:r>
            <w:rPr>
              <w:rStyle w:val="PlaceholderText"/>
            </w:rPr>
            <w:t>[First name]</w:t>
          </w:r>
        </w:p>
      </w:docPartBody>
    </w:docPart>
    <w:docPart>
      <w:docPartPr>
        <w:name w:val="DE0D942F30E64F26B347D7FDD3EE4413"/>
        <w:category>
          <w:name w:val="General"/>
          <w:gallery w:val="placeholder"/>
        </w:category>
        <w:types>
          <w:type w:val="bbPlcHdr"/>
        </w:types>
        <w:behaviors>
          <w:behavior w:val="content"/>
        </w:behaviors>
        <w:guid w:val="{C2F4C9B0-CD2C-447C-AE4E-708F344CC600}"/>
      </w:docPartPr>
      <w:docPartBody>
        <w:p w:rsidR="00B77FDF" w:rsidRDefault="005E12D9">
          <w:pPr>
            <w:pStyle w:val="DE0D942F30E64F26B347D7FDD3EE4413"/>
          </w:pPr>
          <w:r>
            <w:rPr>
              <w:rStyle w:val="PlaceholderText"/>
            </w:rPr>
            <w:t>[Middle name]</w:t>
          </w:r>
        </w:p>
      </w:docPartBody>
    </w:docPart>
    <w:docPart>
      <w:docPartPr>
        <w:name w:val="B7202939C9C04109899AF42A4E8D8844"/>
        <w:category>
          <w:name w:val="General"/>
          <w:gallery w:val="placeholder"/>
        </w:category>
        <w:types>
          <w:type w:val="bbPlcHdr"/>
        </w:types>
        <w:behaviors>
          <w:behavior w:val="content"/>
        </w:behaviors>
        <w:guid w:val="{DB9E9F59-0DCF-481C-B9F3-41AFD03C1072}"/>
      </w:docPartPr>
      <w:docPartBody>
        <w:p w:rsidR="00B77FDF" w:rsidRDefault="005E12D9">
          <w:pPr>
            <w:pStyle w:val="B7202939C9C04109899AF42A4E8D8844"/>
          </w:pPr>
          <w:r>
            <w:rPr>
              <w:rStyle w:val="PlaceholderText"/>
            </w:rPr>
            <w:t>[Last name]</w:t>
          </w:r>
        </w:p>
      </w:docPartBody>
    </w:docPart>
    <w:docPart>
      <w:docPartPr>
        <w:name w:val="1CB5210A54494C98A924FAD6A62F4990"/>
        <w:category>
          <w:name w:val="General"/>
          <w:gallery w:val="placeholder"/>
        </w:category>
        <w:types>
          <w:type w:val="bbPlcHdr"/>
        </w:types>
        <w:behaviors>
          <w:behavior w:val="content"/>
        </w:behaviors>
        <w:guid w:val="{64763EC0-C901-43A1-9258-72B6C4E046FD}"/>
      </w:docPartPr>
      <w:docPartBody>
        <w:p w:rsidR="00B77FDF" w:rsidRDefault="005E12D9">
          <w:pPr>
            <w:pStyle w:val="1CB5210A54494C98A924FAD6A62F4990"/>
          </w:pPr>
          <w:r>
            <w:rPr>
              <w:rStyle w:val="PlaceholderText"/>
            </w:rPr>
            <w:t>[Enter your biography]</w:t>
          </w:r>
        </w:p>
      </w:docPartBody>
    </w:docPart>
    <w:docPart>
      <w:docPartPr>
        <w:name w:val="AA3E14C00BBE4C52AB3E030C29F683F2"/>
        <w:category>
          <w:name w:val="General"/>
          <w:gallery w:val="placeholder"/>
        </w:category>
        <w:types>
          <w:type w:val="bbPlcHdr"/>
        </w:types>
        <w:behaviors>
          <w:behavior w:val="content"/>
        </w:behaviors>
        <w:guid w:val="{5EED416F-0C79-40C6-B26D-F0EF25FB5B6E}"/>
      </w:docPartPr>
      <w:docPartBody>
        <w:p w:rsidR="00B77FDF" w:rsidRDefault="005E12D9">
          <w:pPr>
            <w:pStyle w:val="AA3E14C00BBE4C52AB3E030C29F683F2"/>
          </w:pPr>
          <w:r>
            <w:rPr>
              <w:rStyle w:val="PlaceholderText"/>
            </w:rPr>
            <w:t>[Enter the institution with which you are affiliated]</w:t>
          </w:r>
        </w:p>
      </w:docPartBody>
    </w:docPart>
    <w:docPart>
      <w:docPartPr>
        <w:name w:val="EA0C3565FC9D4A59BF4DDD59A02C076C"/>
        <w:category>
          <w:name w:val="General"/>
          <w:gallery w:val="placeholder"/>
        </w:category>
        <w:types>
          <w:type w:val="bbPlcHdr"/>
        </w:types>
        <w:behaviors>
          <w:behavior w:val="content"/>
        </w:behaviors>
        <w:guid w:val="{2F2D3254-89E6-4C72-BFF6-A1995F36597B}"/>
      </w:docPartPr>
      <w:docPartBody>
        <w:p w:rsidR="00B77FDF" w:rsidRDefault="005E12D9">
          <w:pPr>
            <w:pStyle w:val="EA0C3565FC9D4A59BF4DDD59A02C076C"/>
          </w:pPr>
          <w:r w:rsidRPr="00EF74F7">
            <w:rPr>
              <w:b/>
              <w:color w:val="808080" w:themeColor="background1" w:themeShade="80"/>
            </w:rPr>
            <w:t>[Enter the headword for your article]</w:t>
          </w:r>
        </w:p>
      </w:docPartBody>
    </w:docPart>
    <w:docPart>
      <w:docPartPr>
        <w:name w:val="E31A3435D6CC4C659ED67A767031E796"/>
        <w:category>
          <w:name w:val="General"/>
          <w:gallery w:val="placeholder"/>
        </w:category>
        <w:types>
          <w:type w:val="bbPlcHdr"/>
        </w:types>
        <w:behaviors>
          <w:behavior w:val="content"/>
        </w:behaviors>
        <w:guid w:val="{09DC537E-5F77-44CE-8BAC-BB08A2B88E4D}"/>
      </w:docPartPr>
      <w:docPartBody>
        <w:p w:rsidR="00B77FDF" w:rsidRDefault="005E12D9">
          <w:pPr>
            <w:pStyle w:val="E31A3435D6CC4C659ED67A767031E7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8C65732BAD4E08890E1E061D1D50E8"/>
        <w:category>
          <w:name w:val="General"/>
          <w:gallery w:val="placeholder"/>
        </w:category>
        <w:types>
          <w:type w:val="bbPlcHdr"/>
        </w:types>
        <w:behaviors>
          <w:behavior w:val="content"/>
        </w:behaviors>
        <w:guid w:val="{8AF0042D-0EE8-4A92-8BF2-5FA8894932E5}"/>
      </w:docPartPr>
      <w:docPartBody>
        <w:p w:rsidR="00B77FDF" w:rsidRDefault="005E12D9">
          <w:pPr>
            <w:pStyle w:val="6F8C65732BAD4E08890E1E061D1D50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27537AD18848F3BB4590D3BA1FC1BC"/>
        <w:category>
          <w:name w:val="General"/>
          <w:gallery w:val="placeholder"/>
        </w:category>
        <w:types>
          <w:type w:val="bbPlcHdr"/>
        </w:types>
        <w:behaviors>
          <w:behavior w:val="content"/>
        </w:behaviors>
        <w:guid w:val="{DEB0EE00-E993-4878-A4A1-44D0CB42401C}"/>
      </w:docPartPr>
      <w:docPartBody>
        <w:p w:rsidR="00B77FDF" w:rsidRDefault="005E12D9">
          <w:pPr>
            <w:pStyle w:val="5A27537AD18848F3BB4590D3BA1FC1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03B6C0041B4FFFBC595F464F5FB89D"/>
        <w:category>
          <w:name w:val="General"/>
          <w:gallery w:val="placeholder"/>
        </w:category>
        <w:types>
          <w:type w:val="bbPlcHdr"/>
        </w:types>
        <w:behaviors>
          <w:behavior w:val="content"/>
        </w:behaviors>
        <w:guid w:val="{D8A9B9F6-31DF-41DA-BED7-B6691BE486D5}"/>
      </w:docPartPr>
      <w:docPartBody>
        <w:p w:rsidR="00B77FDF" w:rsidRDefault="005E12D9">
          <w:pPr>
            <w:pStyle w:val="9303B6C0041B4FFFBC595F464F5FB89D"/>
          </w:pPr>
          <w:r>
            <w:rPr>
              <w:rStyle w:val="PlaceholderText"/>
            </w:rPr>
            <w:t>[Enter citations for further reading here]</w:t>
          </w:r>
        </w:p>
      </w:docPartBody>
    </w:docPart>
    <w:docPart>
      <w:docPartPr>
        <w:name w:val="606AE12C4A52C54A8B71A419598237A4"/>
        <w:category>
          <w:name w:val="General"/>
          <w:gallery w:val="placeholder"/>
        </w:category>
        <w:types>
          <w:type w:val="bbPlcHdr"/>
        </w:types>
        <w:behaviors>
          <w:behavior w:val="content"/>
        </w:behaviors>
        <w:guid w:val="{4C5FAD94-D641-E044-B9FF-5BC445812D47}"/>
      </w:docPartPr>
      <w:docPartBody>
        <w:p w:rsidR="00B77FDF" w:rsidRDefault="00B77FDF" w:rsidP="00B77FDF">
          <w:pPr>
            <w:pStyle w:val="606AE12C4A52C54A8B71A419598237A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2D9"/>
    <w:rsid w:val="005E12D9"/>
    <w:rsid w:val="00B77F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FDF"/>
    <w:rPr>
      <w:color w:val="808080"/>
    </w:rPr>
  </w:style>
  <w:style w:type="paragraph" w:customStyle="1" w:styleId="5D25490DD02949DD81AB2C716C47D4A9">
    <w:name w:val="5D25490DD02949DD81AB2C716C47D4A9"/>
  </w:style>
  <w:style w:type="paragraph" w:customStyle="1" w:styleId="4D1299F1826D427BB3D564BB9D81B3A1">
    <w:name w:val="4D1299F1826D427BB3D564BB9D81B3A1"/>
  </w:style>
  <w:style w:type="paragraph" w:customStyle="1" w:styleId="DE0D942F30E64F26B347D7FDD3EE4413">
    <w:name w:val="DE0D942F30E64F26B347D7FDD3EE4413"/>
  </w:style>
  <w:style w:type="paragraph" w:customStyle="1" w:styleId="B7202939C9C04109899AF42A4E8D8844">
    <w:name w:val="B7202939C9C04109899AF42A4E8D8844"/>
  </w:style>
  <w:style w:type="paragraph" w:customStyle="1" w:styleId="1CB5210A54494C98A924FAD6A62F4990">
    <w:name w:val="1CB5210A54494C98A924FAD6A62F4990"/>
  </w:style>
  <w:style w:type="paragraph" w:customStyle="1" w:styleId="AA3E14C00BBE4C52AB3E030C29F683F2">
    <w:name w:val="AA3E14C00BBE4C52AB3E030C29F683F2"/>
  </w:style>
  <w:style w:type="paragraph" w:customStyle="1" w:styleId="EA0C3565FC9D4A59BF4DDD59A02C076C">
    <w:name w:val="EA0C3565FC9D4A59BF4DDD59A02C076C"/>
  </w:style>
  <w:style w:type="paragraph" w:customStyle="1" w:styleId="E31A3435D6CC4C659ED67A767031E796">
    <w:name w:val="E31A3435D6CC4C659ED67A767031E796"/>
  </w:style>
  <w:style w:type="paragraph" w:customStyle="1" w:styleId="6F8C65732BAD4E08890E1E061D1D50E8">
    <w:name w:val="6F8C65732BAD4E08890E1E061D1D50E8"/>
  </w:style>
  <w:style w:type="paragraph" w:customStyle="1" w:styleId="5A27537AD18848F3BB4590D3BA1FC1BC">
    <w:name w:val="5A27537AD18848F3BB4590D3BA1FC1BC"/>
  </w:style>
  <w:style w:type="paragraph" w:customStyle="1" w:styleId="9303B6C0041B4FFFBC595F464F5FB89D">
    <w:name w:val="9303B6C0041B4FFFBC595F464F5FB89D"/>
  </w:style>
  <w:style w:type="paragraph" w:customStyle="1" w:styleId="606AE12C4A52C54A8B71A419598237A4">
    <w:name w:val="606AE12C4A52C54A8B71A419598237A4"/>
    <w:rsid w:val="00B77FDF"/>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FDF"/>
    <w:rPr>
      <w:color w:val="808080"/>
    </w:rPr>
  </w:style>
  <w:style w:type="paragraph" w:customStyle="1" w:styleId="5D25490DD02949DD81AB2C716C47D4A9">
    <w:name w:val="5D25490DD02949DD81AB2C716C47D4A9"/>
  </w:style>
  <w:style w:type="paragraph" w:customStyle="1" w:styleId="4D1299F1826D427BB3D564BB9D81B3A1">
    <w:name w:val="4D1299F1826D427BB3D564BB9D81B3A1"/>
  </w:style>
  <w:style w:type="paragraph" w:customStyle="1" w:styleId="DE0D942F30E64F26B347D7FDD3EE4413">
    <w:name w:val="DE0D942F30E64F26B347D7FDD3EE4413"/>
  </w:style>
  <w:style w:type="paragraph" w:customStyle="1" w:styleId="B7202939C9C04109899AF42A4E8D8844">
    <w:name w:val="B7202939C9C04109899AF42A4E8D8844"/>
  </w:style>
  <w:style w:type="paragraph" w:customStyle="1" w:styleId="1CB5210A54494C98A924FAD6A62F4990">
    <w:name w:val="1CB5210A54494C98A924FAD6A62F4990"/>
  </w:style>
  <w:style w:type="paragraph" w:customStyle="1" w:styleId="AA3E14C00BBE4C52AB3E030C29F683F2">
    <w:name w:val="AA3E14C00BBE4C52AB3E030C29F683F2"/>
  </w:style>
  <w:style w:type="paragraph" w:customStyle="1" w:styleId="EA0C3565FC9D4A59BF4DDD59A02C076C">
    <w:name w:val="EA0C3565FC9D4A59BF4DDD59A02C076C"/>
  </w:style>
  <w:style w:type="paragraph" w:customStyle="1" w:styleId="E31A3435D6CC4C659ED67A767031E796">
    <w:name w:val="E31A3435D6CC4C659ED67A767031E796"/>
  </w:style>
  <w:style w:type="paragraph" w:customStyle="1" w:styleId="6F8C65732BAD4E08890E1E061D1D50E8">
    <w:name w:val="6F8C65732BAD4E08890E1E061D1D50E8"/>
  </w:style>
  <w:style w:type="paragraph" w:customStyle="1" w:styleId="5A27537AD18848F3BB4590D3BA1FC1BC">
    <w:name w:val="5A27537AD18848F3BB4590D3BA1FC1BC"/>
  </w:style>
  <w:style w:type="paragraph" w:customStyle="1" w:styleId="9303B6C0041B4FFFBC595F464F5FB89D">
    <w:name w:val="9303B6C0041B4FFFBC595F464F5FB89D"/>
  </w:style>
  <w:style w:type="paragraph" w:customStyle="1" w:styleId="606AE12C4A52C54A8B71A419598237A4">
    <w:name w:val="606AE12C4A52C54A8B71A419598237A4"/>
    <w:rsid w:val="00B77FDF"/>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Sud46</b:Tag>
    <b:SourceType>Book</b:SourceType>
    <b:Guid>{67A7E268-30C7-47B8-BC9D-902290DC99BF}</b:Guid>
    <b:Author>
      <b:Author>
        <b:NameList>
          <b:Person>
            <b:Last>Sudjojono</b:Last>
            <b:First>S.</b:First>
          </b:Person>
        </b:NameList>
      </b:Author>
    </b:Author>
    <b:Title>Seni Loekis di Indonesia sekerang dan jang akan datang</b:Title>
    <b:Year>1946</b:Year>
    <b:City>Seni Loekis, Kesenian dan Seniman</b:City>
    <b:Publisher>JogjakartaL Indonesia Sekerang</b:Publisher>
    <b:RefOrder>1</b:RefOrder>
  </b:Source>
  <b:Source>
    <b:Tag>Sid06</b:Tag>
    <b:SourceType>Book</b:SourceType>
    <b:Guid>{787B0AEF-393D-48D9-BB8D-372177401C79}</b:Guid>
    <b:Author>
      <b:Author>
        <b:NameList>
          <b:Person>
            <b:Last>Sidharta</b:Last>
            <b:First>A.</b:First>
          </b:Person>
        </b:NameList>
      </b:Author>
    </b:Author>
    <b:Title>S.Sudjojono Visible Soul</b:Title>
    <b:Year>2006</b:Year>
    <b:City>Jakarta</b:City>
    <b:Publisher>Museum S. Sudjojono</b:Publisher>
    <b:RefOrder>2</b:RefOrder>
  </b:Source>
  <b:Source>
    <b:Tag>Bus06</b:Tag>
    <b:SourceType>Book</b:SourceType>
    <b:Guid>{16FABE64-3482-4EEC-8B74-D6A273E675AC}</b:Guid>
    <b:Author>
      <b:Author>
        <b:NameList>
          <b:Person>
            <b:Last>Bustam</b:Last>
            <b:First>M.</b:First>
          </b:Person>
        </b:NameList>
      </b:Author>
    </b:Author>
    <b:Title>Sudjojono dan Aku</b:Title>
    <b:Year>2006</b:Year>
    <b:City>Jakarta</b:City>
    <b:Publisher>Pustaka utan Kayu</b:Publisher>
    <b:RefOrder>3</b:RefOrder>
  </b:Source>
  <b:Source>
    <b:Tag>Spa03</b:Tag>
    <b:SourceType>Book</b:SourceType>
    <b:Guid>{96B0D5D9-EA24-4301-B6E7-64A7D67F2937}</b:Guid>
    <b:Author>
      <b:Author>
        <b:NameList>
          <b:Person>
            <b:Last>Spanjaard</b:Last>
            <b:First>D.</b:First>
          </b:Person>
        </b:NameList>
      </b:Author>
    </b:Author>
    <b:Title>Modern Indonesian Painting</b:Title>
    <b:Year>2003</b:Year>
    <b:City>Singapore</b:City>
    <b:Publisher>Sotheby's</b:Publisher>
    <b:RefOrder>4</b:RefOrder>
  </b:Source>
</b:Sources>
</file>

<file path=customXml/itemProps1.xml><?xml version="1.0" encoding="utf-8"?>
<ds:datastoreItem xmlns:ds="http://schemas.openxmlformats.org/officeDocument/2006/customXml" ds:itemID="{C7C0633E-7274-F54D-B789-109EDB3C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73</TotalTime>
  <Pages>2</Pages>
  <Words>937</Words>
  <Characters>5341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2014-11-15T02:20:00Z</dcterms:created>
  <dcterms:modified xsi:type="dcterms:W3CDTF">2014-11-25T01:01:00Z</dcterms:modified>
</cp:coreProperties>
</file>