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4786FE" w14:textId="77777777" w:rsidTr="00922950">
        <w:tc>
          <w:tcPr>
            <w:tcW w:w="491" w:type="dxa"/>
            <w:vMerge w:val="restart"/>
            <w:shd w:val="clear" w:color="auto" w:fill="A6A6A6" w:themeFill="background1" w:themeFillShade="A6"/>
            <w:textDirection w:val="btLr"/>
          </w:tcPr>
          <w:p w14:paraId="0F8664F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9F052872B87A489601FBD1420550CF"/>
            </w:placeholder>
            <w:showingPlcHdr/>
            <w:dropDownList>
              <w:listItem w:displayText="Dr." w:value="Dr."/>
              <w:listItem w:displayText="Prof." w:value="Prof."/>
            </w:dropDownList>
          </w:sdtPr>
          <w:sdtEndPr/>
          <w:sdtContent>
            <w:tc>
              <w:tcPr>
                <w:tcW w:w="1259" w:type="dxa"/>
              </w:tcPr>
              <w:p w14:paraId="31DD42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8F307A4C434D408E258F2F1AC79922"/>
            </w:placeholder>
            <w:text/>
          </w:sdtPr>
          <w:sdtEndPr/>
          <w:sdtContent>
            <w:tc>
              <w:tcPr>
                <w:tcW w:w="2073" w:type="dxa"/>
              </w:tcPr>
              <w:p w14:paraId="105CA7EF" w14:textId="77777777" w:rsidR="00B574C9" w:rsidRDefault="00133717" w:rsidP="00133717">
                <w:r>
                  <w:t>Valerie</w:t>
                </w:r>
              </w:p>
            </w:tc>
          </w:sdtContent>
        </w:sdt>
        <w:sdt>
          <w:sdtPr>
            <w:alias w:val="Middle name"/>
            <w:tag w:val="authorMiddleName"/>
            <w:id w:val="-2076034781"/>
            <w:placeholder>
              <w:docPart w:val="0577831670941B4286F5D7D30C3DF21A"/>
            </w:placeholder>
            <w:showingPlcHdr/>
            <w:text/>
          </w:sdtPr>
          <w:sdtEndPr/>
          <w:sdtContent>
            <w:tc>
              <w:tcPr>
                <w:tcW w:w="2551" w:type="dxa"/>
              </w:tcPr>
              <w:p w14:paraId="4DA333A5" w14:textId="77777777" w:rsidR="00B574C9" w:rsidRDefault="00B574C9" w:rsidP="00922950">
                <w:r>
                  <w:rPr>
                    <w:rStyle w:val="PlaceholderText"/>
                  </w:rPr>
                  <w:t>[Middle name]</w:t>
                </w:r>
              </w:p>
            </w:tc>
          </w:sdtContent>
        </w:sdt>
        <w:sdt>
          <w:sdtPr>
            <w:alias w:val="Last name"/>
            <w:tag w:val="authorLastName"/>
            <w:id w:val="-1088529830"/>
            <w:placeholder>
              <w:docPart w:val="94FE00A55DF0314085D4DEAEF37D6A08"/>
            </w:placeholder>
            <w:text/>
          </w:sdtPr>
          <w:sdtEndPr/>
          <w:sdtContent>
            <w:tc>
              <w:tcPr>
                <w:tcW w:w="2642" w:type="dxa"/>
              </w:tcPr>
              <w:p w14:paraId="09012726" w14:textId="77777777" w:rsidR="00B574C9" w:rsidRDefault="00133717" w:rsidP="00133717">
                <w:r>
                  <w:t>Uher</w:t>
                </w:r>
              </w:p>
            </w:tc>
          </w:sdtContent>
        </w:sdt>
      </w:tr>
      <w:tr w:rsidR="00B574C9" w14:paraId="2EAC73DD" w14:textId="77777777" w:rsidTr="001A6A06">
        <w:trPr>
          <w:trHeight w:val="986"/>
        </w:trPr>
        <w:tc>
          <w:tcPr>
            <w:tcW w:w="491" w:type="dxa"/>
            <w:vMerge/>
            <w:shd w:val="clear" w:color="auto" w:fill="A6A6A6" w:themeFill="background1" w:themeFillShade="A6"/>
          </w:tcPr>
          <w:p w14:paraId="2F127BDE" w14:textId="77777777" w:rsidR="00B574C9" w:rsidRPr="001A6A06" w:rsidRDefault="00B574C9" w:rsidP="00CF1542">
            <w:pPr>
              <w:jc w:val="center"/>
              <w:rPr>
                <w:b/>
                <w:color w:val="FFFFFF" w:themeColor="background1"/>
              </w:rPr>
            </w:pPr>
          </w:p>
        </w:tc>
        <w:sdt>
          <w:sdtPr>
            <w:alias w:val="Biography"/>
            <w:tag w:val="authorBiography"/>
            <w:id w:val="938807824"/>
            <w:placeholder>
              <w:docPart w:val="214163EE78329948B28CF3EF25D4B891"/>
            </w:placeholder>
            <w:showingPlcHdr/>
          </w:sdtPr>
          <w:sdtEndPr/>
          <w:sdtContent>
            <w:tc>
              <w:tcPr>
                <w:tcW w:w="8525" w:type="dxa"/>
                <w:gridSpan w:val="4"/>
              </w:tcPr>
              <w:p w14:paraId="7326B2F6" w14:textId="77777777" w:rsidR="00B574C9" w:rsidRDefault="00B574C9" w:rsidP="00922950">
                <w:r>
                  <w:rPr>
                    <w:rStyle w:val="PlaceholderText"/>
                  </w:rPr>
                  <w:t>[Enter your biography]</w:t>
                </w:r>
              </w:p>
            </w:tc>
          </w:sdtContent>
        </w:sdt>
      </w:tr>
      <w:tr w:rsidR="00B574C9" w14:paraId="3B658C20" w14:textId="77777777" w:rsidTr="001A6A06">
        <w:trPr>
          <w:trHeight w:val="986"/>
        </w:trPr>
        <w:tc>
          <w:tcPr>
            <w:tcW w:w="491" w:type="dxa"/>
            <w:vMerge/>
            <w:shd w:val="clear" w:color="auto" w:fill="A6A6A6" w:themeFill="background1" w:themeFillShade="A6"/>
          </w:tcPr>
          <w:p w14:paraId="28E5BFBA" w14:textId="77777777" w:rsidR="00B574C9" w:rsidRPr="001A6A06" w:rsidRDefault="00B574C9" w:rsidP="00CF1542">
            <w:pPr>
              <w:jc w:val="center"/>
              <w:rPr>
                <w:b/>
                <w:color w:val="FFFFFF" w:themeColor="background1"/>
              </w:rPr>
            </w:pPr>
          </w:p>
        </w:tc>
        <w:sdt>
          <w:sdtPr>
            <w:alias w:val="Affiliation"/>
            <w:tag w:val="affiliation"/>
            <w:id w:val="2012937915"/>
            <w:placeholder>
              <w:docPart w:val="E3301267113741438E410F21F915FACE"/>
            </w:placeholder>
            <w:text/>
          </w:sdtPr>
          <w:sdtEndPr/>
          <w:sdtContent>
            <w:tc>
              <w:tcPr>
                <w:tcW w:w="8525" w:type="dxa"/>
                <w:gridSpan w:val="4"/>
              </w:tcPr>
              <w:p w14:paraId="10F8FF44" w14:textId="7EB75BF8" w:rsidR="00B574C9" w:rsidRDefault="00B23D06" w:rsidP="00B23D06">
                <w:r>
                  <w:t>Independent Scholar</w:t>
                </w:r>
              </w:p>
            </w:tc>
          </w:sdtContent>
        </w:sdt>
      </w:tr>
    </w:tbl>
    <w:p w14:paraId="41BD78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5B7CE2" w14:textId="77777777" w:rsidTr="00244BB0">
        <w:tc>
          <w:tcPr>
            <w:tcW w:w="9016" w:type="dxa"/>
            <w:shd w:val="clear" w:color="auto" w:fill="A6A6A6" w:themeFill="background1" w:themeFillShade="A6"/>
            <w:tcMar>
              <w:top w:w="113" w:type="dxa"/>
              <w:bottom w:w="113" w:type="dxa"/>
            </w:tcMar>
          </w:tcPr>
          <w:p w14:paraId="1CD1F2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41226B" w14:textId="77777777" w:rsidTr="003F0D73">
        <w:sdt>
          <w:sdtPr>
            <w:alias w:val="Article headword"/>
            <w:tag w:val="articleHeadword"/>
            <w:id w:val="-361440020"/>
            <w:placeholder>
              <w:docPart w:val="7A40084CF45C0B4D939E756C087212BE"/>
            </w:placeholder>
            <w:text/>
          </w:sdtPr>
          <w:sdtEndPr/>
          <w:sdtContent>
            <w:tc>
              <w:tcPr>
                <w:tcW w:w="9016" w:type="dxa"/>
                <w:tcMar>
                  <w:top w:w="113" w:type="dxa"/>
                  <w:bottom w:w="113" w:type="dxa"/>
                </w:tcMar>
              </w:tcPr>
              <w:p w14:paraId="79D2B39A" w14:textId="3D4180EE" w:rsidR="003F0D73" w:rsidRPr="00D924E9" w:rsidRDefault="00361AA6" w:rsidP="00361AA6">
                <w:pPr>
                  <w:rPr>
                    <w:b/>
                    <w:i/>
                  </w:rPr>
                </w:pPr>
                <w:r w:rsidRPr="00361AA6">
                  <w:t>Beauty and the Beast</w:t>
                </w:r>
                <w:r w:rsidR="00133717" w:rsidRPr="00361AA6">
                  <w:t xml:space="preserve"> (1946)</w:t>
                </w:r>
              </w:p>
            </w:tc>
          </w:sdtContent>
        </w:sdt>
      </w:tr>
      <w:tr w:rsidR="00464699" w14:paraId="5D060B1A" w14:textId="77777777" w:rsidTr="007821B0">
        <w:sdt>
          <w:sdtPr>
            <w:alias w:val="Variant headwords"/>
            <w:tag w:val="variantHeadwords"/>
            <w:id w:val="173464402"/>
            <w:placeholder>
              <w:docPart w:val="FFBD49ABEE86E14D86D88368625D1A6E"/>
            </w:placeholder>
            <w:showingPlcHdr/>
          </w:sdtPr>
          <w:sdtEndPr/>
          <w:sdtContent>
            <w:tc>
              <w:tcPr>
                <w:tcW w:w="9016" w:type="dxa"/>
                <w:tcMar>
                  <w:top w:w="113" w:type="dxa"/>
                  <w:bottom w:w="113" w:type="dxa"/>
                </w:tcMar>
              </w:tcPr>
              <w:p w14:paraId="14D225E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195D84" w14:textId="77777777" w:rsidTr="003F0D73">
        <w:sdt>
          <w:sdtPr>
            <w:alias w:val="Abstract"/>
            <w:tag w:val="abstract"/>
            <w:id w:val="-635871867"/>
            <w:placeholder>
              <w:docPart w:val="FA4D6E895CBFB34DABCAF4ABECBC8420"/>
            </w:placeholder>
          </w:sdtPr>
          <w:sdtEndPr/>
          <w:sdtContent>
            <w:sdt>
              <w:sdtPr>
                <w:alias w:val="Abstract"/>
                <w:tag w:val="abstract"/>
                <w:id w:val="1156572212"/>
                <w:placeholder>
                  <w:docPart w:val="9B40D34F176B124396CF6AF637B5F147"/>
                </w:placeholder>
              </w:sdtPr>
              <w:sdtEndPr/>
              <w:sdtContent>
                <w:sdt>
                  <w:sdtPr>
                    <w:alias w:val="Article text"/>
                    <w:tag w:val="articleText"/>
                    <w:id w:val="384915462"/>
                    <w:placeholder>
                      <w:docPart w:val="3F2E5AC10CBC5640836BCF7EB31B97E6"/>
                    </w:placeholder>
                  </w:sdtPr>
                  <w:sdtEndPr/>
                  <w:sdtContent>
                    <w:tc>
                      <w:tcPr>
                        <w:tcW w:w="9016" w:type="dxa"/>
                        <w:tcMar>
                          <w:top w:w="113" w:type="dxa"/>
                          <w:bottom w:w="113" w:type="dxa"/>
                        </w:tcMar>
                      </w:tcPr>
                      <w:p w14:paraId="4BE4D703" w14:textId="17C2F370" w:rsidR="00E85A05" w:rsidRDefault="00361AA6" w:rsidP="00E85A05">
                        <w:r w:rsidRPr="00D924E9">
                          <w:rPr>
                            <w:i/>
                          </w:rPr>
                          <w:t>Beauty and the Beast</w:t>
                        </w:r>
                        <w:r w:rsidRPr="00D924E9">
                          <w:t xml:space="preserve"> [</w:t>
                        </w:r>
                        <w:r w:rsidRPr="00D924E9">
                          <w:rPr>
                            <w:i/>
                          </w:rPr>
                          <w:t>La Belle et la Bête</w:t>
                        </w:r>
                        <w:r w:rsidRPr="00D924E9">
                          <w:t>]</w:t>
                        </w:r>
                        <w:r>
                          <w:t xml:space="preserve"> (1946)</w:t>
                        </w:r>
                        <w:r w:rsidRPr="00D924E9">
                          <w:t xml:space="preserve"> is a black-and-white French film directed by Jean Cocteau. Based on the fairy-tale by Jeanne-Marie Leprince de Beaumont, </w:t>
                        </w:r>
                        <w:r w:rsidRPr="00D924E9">
                          <w:rPr>
                            <w:i/>
                          </w:rPr>
                          <w:t>Beauty and the Beast</w:t>
                        </w:r>
                        <w:r w:rsidRPr="00D924E9">
                          <w:t xml:space="preserve"> was Cocteau’s first feature-length film. Influenced by the modernist experiments of the Parisian avant-garde, the film is</w:t>
                        </w:r>
                        <w:r>
                          <w:t xml:space="preserve"> celebrated for its surrealist</w:t>
                        </w:r>
                        <w:r w:rsidRPr="00D924E9">
                          <w:t xml:space="preserve"> combination of fantasy and realism. The narrative describes the story of Belle (Josette Day), the beautiful captive of the Beast (Jean Marais), a loving but monstrous figure. Initially disgusted by the Beast, Belle ultimately falls in love with him, at which </w:t>
                        </w:r>
                        <w:r>
                          <w:t>point he is transformed into a prince. Emphasis</w:t>
                        </w:r>
                        <w:r w:rsidRPr="00D924E9">
                          <w:t>ing identity, desire, gender, appearance, and social status, the film betrays a modernist fascination with psychological themes. Cocteau employed a realistic, documentary style for the film, produced through the use of unsophisticated camera movemen</w:t>
                        </w:r>
                        <w:bookmarkStart w:id="0" w:name="_GoBack"/>
                        <w:bookmarkEnd w:id="0"/>
                        <w:r w:rsidRPr="00D924E9">
                          <w:t xml:space="preserve">ts, numerous fixed camera shots, as well as framing and mise-en-scène recalling the realist paintings of Vermeer. In </w:t>
                        </w:r>
                        <w:r>
                          <w:t>opposition</w:t>
                        </w:r>
                        <w:r w:rsidRPr="00D924E9">
                          <w:t xml:space="preserve"> to the film’s realism, a fantastical fairy-tale story-world is presented, in which a monstrous beast is actually a dashing prince in disguise, characters transform into other humans and animals, and physical objects magically come alive. Cocteau’s stylistic innovations and authorial vision in Beauty and the Beast helped establish him as an Auteur director and positioned him as a predecessor of the French New Wave.</w:t>
                        </w:r>
                      </w:p>
                    </w:tc>
                  </w:sdtContent>
                </w:sdt>
              </w:sdtContent>
            </w:sdt>
          </w:sdtContent>
        </w:sdt>
      </w:tr>
      <w:tr w:rsidR="003F0D73" w14:paraId="6F98A710" w14:textId="77777777" w:rsidTr="003F0D73">
        <w:sdt>
          <w:sdtPr>
            <w:alias w:val="Article text"/>
            <w:tag w:val="articleText"/>
            <w:id w:val="634067588"/>
            <w:placeholder>
              <w:docPart w:val="0E5224458A1A0B48BB98839B3D55FDFD"/>
            </w:placeholder>
          </w:sdtPr>
          <w:sdtEndPr/>
          <w:sdtContent>
            <w:sdt>
              <w:sdtPr>
                <w:alias w:val="Abstract"/>
                <w:tag w:val="abstract"/>
                <w:id w:val="-1704554735"/>
                <w:placeholder>
                  <w:docPart w:val="3257662A5C868946917AAF8400B754D0"/>
                </w:placeholder>
              </w:sdtPr>
              <w:sdtEndPr/>
              <w:sdtContent>
                <w:sdt>
                  <w:sdtPr>
                    <w:alias w:val="Article text"/>
                    <w:tag w:val="articleText"/>
                    <w:id w:val="-243349213"/>
                    <w:placeholder>
                      <w:docPart w:val="6CC6E6509AE1E1459951143DFF3DD969"/>
                    </w:placeholder>
                  </w:sdtPr>
                  <w:sdtEndPr/>
                  <w:sdtContent>
                    <w:tc>
                      <w:tcPr>
                        <w:tcW w:w="9016" w:type="dxa"/>
                        <w:tcMar>
                          <w:top w:w="113" w:type="dxa"/>
                          <w:bottom w:w="113" w:type="dxa"/>
                        </w:tcMar>
                      </w:tcPr>
                      <w:p w14:paraId="08D85DF1" w14:textId="6B27158F" w:rsidR="003F0D73" w:rsidRPr="00D924E9" w:rsidRDefault="00361AA6" w:rsidP="00361AA6">
                        <w:pPr>
                          <w:shd w:val="clear" w:color="auto" w:fill="FFFFFF"/>
                          <w:outlineLvl w:val="0"/>
                          <w:rPr>
                            <w:rFonts w:eastAsia="Times New Roman"/>
                            <w:color w:val="000000"/>
                            <w:kern w:val="36"/>
                            <w:lang w:val="en-US"/>
                          </w:rPr>
                        </w:pPr>
                        <w:r w:rsidRPr="00D924E9">
                          <w:rPr>
                            <w:i/>
                          </w:rPr>
                          <w:t>Beauty and the Beast</w:t>
                        </w:r>
                        <w:r w:rsidRPr="00D924E9">
                          <w:t xml:space="preserve"> [</w:t>
                        </w:r>
                        <w:r w:rsidRPr="00D924E9">
                          <w:rPr>
                            <w:i/>
                          </w:rPr>
                          <w:t>La Belle et la Bête</w:t>
                        </w:r>
                        <w:r w:rsidRPr="00D924E9">
                          <w:t>]</w:t>
                        </w:r>
                        <w:r>
                          <w:t xml:space="preserve"> (1946)</w:t>
                        </w:r>
                        <w:r w:rsidRPr="00D924E9">
                          <w:t xml:space="preserve"> is a black-and-white French film directed by Jean Cocteau. Based on the fairy-tale by Jeanne-Marie Leprince de Beaumont, </w:t>
                        </w:r>
                        <w:r w:rsidRPr="00D924E9">
                          <w:rPr>
                            <w:i/>
                          </w:rPr>
                          <w:t>Beauty and the Beast</w:t>
                        </w:r>
                        <w:r w:rsidRPr="00D924E9">
                          <w:t xml:space="preserve"> was Cocteau’s first feature-length film. Influenced by the modernist experiments of the Parisian avant-garde, the film is</w:t>
                        </w:r>
                        <w:r>
                          <w:t xml:space="preserve"> celebrated for its surrealist</w:t>
                        </w:r>
                        <w:r w:rsidRPr="00D924E9">
                          <w:t xml:space="preserve"> combination of fantasy and realism. The narrative describes the story of Belle (Josette Day), the beautiful captive of the Beast (Jean Marais), a loving but monstrous figure. Initially disgusted by the Beast, Belle ultimately falls in love with him, at which </w:t>
                        </w:r>
                        <w:r>
                          <w:t>point he is transformed into a prince. Emphasis</w:t>
                        </w:r>
                        <w:r w:rsidRPr="00D924E9">
                          <w:t xml:space="preserve">ing identity, desire, gender, appearance, and social status, the film betrays a modernist fascination with psychological themes. Cocteau employed a realistic, documentary style for the film, produced through the use of unsophisticated camera movements, numerous fixed camera shots, as well as framing and mise-en-scène recalling the realist paintings of Vermeer. In </w:t>
                        </w:r>
                        <w:r>
                          <w:t>opposition</w:t>
                        </w:r>
                        <w:r w:rsidRPr="00D924E9">
                          <w:t xml:space="preserve"> to the film’s realism, a fantastical fairy-tale story-world is presented, in which a monstrous beast is actually a dashing prince in disguise, characters transform into other humans and animals, and physical objects magically come alive. Cocteau’s stylistic innovations and authorial vision in Beauty and the Beast helped establish him as an Auteur director and positioned him as a predecessor of the French New Wave.</w:t>
                        </w:r>
                      </w:p>
                    </w:tc>
                  </w:sdtContent>
                </w:sdt>
              </w:sdtContent>
            </w:sdt>
          </w:sdtContent>
        </w:sdt>
      </w:tr>
      <w:tr w:rsidR="003235A7" w14:paraId="474E16B5" w14:textId="77777777" w:rsidTr="003235A7">
        <w:tc>
          <w:tcPr>
            <w:tcW w:w="9016" w:type="dxa"/>
          </w:tcPr>
          <w:p w14:paraId="4E4DF9B6" w14:textId="77777777" w:rsidR="003235A7" w:rsidRDefault="003235A7" w:rsidP="008A5B87">
            <w:r w:rsidRPr="0015114C">
              <w:rPr>
                <w:u w:val="single"/>
              </w:rPr>
              <w:t>Further reading</w:t>
            </w:r>
            <w:r>
              <w:t>:</w:t>
            </w:r>
          </w:p>
          <w:p w14:paraId="64E6144C" w14:textId="6EC85CB5" w:rsidR="00D924E9" w:rsidRDefault="00B23D06" w:rsidP="008A5B87">
            <w:sdt>
              <w:sdtPr>
                <w:id w:val="537550146"/>
                <w:citation/>
              </w:sdtPr>
              <w:sdtEndPr/>
              <w:sdtContent>
                <w:r w:rsidR="00EE769F">
                  <w:fldChar w:fldCharType="begin"/>
                </w:r>
                <w:r w:rsidR="00EE769F">
                  <w:rPr>
                    <w:lang w:val="en-US"/>
                  </w:rPr>
                  <w:instrText xml:space="preserve"> CITATION Jea50 \l 1033 </w:instrText>
                </w:r>
                <w:r w:rsidR="00EE769F">
                  <w:fldChar w:fldCharType="separate"/>
                </w:r>
                <w:r w:rsidR="00EE769F" w:rsidRPr="00EE769F">
                  <w:rPr>
                    <w:noProof/>
                    <w:lang w:val="en-US"/>
                  </w:rPr>
                  <w:t>(Cocteau)</w:t>
                </w:r>
                <w:r w:rsidR="00EE769F">
                  <w:fldChar w:fldCharType="end"/>
                </w:r>
              </w:sdtContent>
            </w:sdt>
          </w:p>
          <w:p w14:paraId="78EC1734" w14:textId="77777777" w:rsidR="00EE769F" w:rsidRDefault="00EE769F" w:rsidP="008A5B87"/>
          <w:p w14:paraId="2EC00187" w14:textId="447A1F34" w:rsidR="00EE769F" w:rsidRDefault="00B23D06" w:rsidP="008A5B87">
            <w:sdt>
              <w:sdtPr>
                <w:id w:val="2113469695"/>
                <w:citation/>
              </w:sdtPr>
              <w:sdtEndPr/>
              <w:sdtContent>
                <w:r w:rsidR="00EE769F">
                  <w:fldChar w:fldCharType="begin"/>
                </w:r>
                <w:r w:rsidR="00EE769F">
                  <w:rPr>
                    <w:lang w:val="en-US"/>
                  </w:rPr>
                  <w:instrText xml:space="preserve"> CITATION Car02 \l 1033 </w:instrText>
                </w:r>
                <w:r w:rsidR="00EE769F">
                  <w:fldChar w:fldCharType="separate"/>
                </w:r>
                <w:r w:rsidR="00EE769F" w:rsidRPr="00EE769F">
                  <w:rPr>
                    <w:noProof/>
                    <w:lang w:val="en-US"/>
                  </w:rPr>
                  <w:t>(Sheaffer-Jones)</w:t>
                </w:r>
                <w:r w:rsidR="00EE769F">
                  <w:fldChar w:fldCharType="end"/>
                </w:r>
              </w:sdtContent>
            </w:sdt>
          </w:p>
          <w:p w14:paraId="15D66C44" w14:textId="77777777" w:rsidR="00EE769F" w:rsidRDefault="00EE769F" w:rsidP="008A5B87"/>
          <w:p w14:paraId="538F9B85" w14:textId="3A0FA5D9" w:rsidR="003235A7" w:rsidRDefault="00B23D06" w:rsidP="00361AA6">
            <w:sdt>
              <w:sdtPr>
                <w:id w:val="-626090825"/>
                <w:citation/>
              </w:sdtPr>
              <w:sdtEndPr/>
              <w:sdtContent>
                <w:r w:rsidR="00EE769F">
                  <w:fldChar w:fldCharType="begin"/>
                </w:r>
                <w:r w:rsidR="00EE769F">
                  <w:rPr>
                    <w:lang w:val="en-US"/>
                  </w:rPr>
                  <w:instrText xml:space="preserve"> CITATION Wil06 \l 1033 </w:instrText>
                </w:r>
                <w:r w:rsidR="00EE769F">
                  <w:fldChar w:fldCharType="separate"/>
                </w:r>
                <w:r w:rsidR="00EE769F" w:rsidRPr="00EE769F">
                  <w:rPr>
                    <w:noProof/>
                    <w:lang w:val="en-US"/>
                  </w:rPr>
                  <w:t>(Williams)</w:t>
                </w:r>
                <w:r w:rsidR="00EE769F">
                  <w:fldChar w:fldCharType="end"/>
                </w:r>
              </w:sdtContent>
            </w:sdt>
          </w:p>
        </w:tc>
      </w:tr>
    </w:tbl>
    <w:p w14:paraId="19C9EBF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C1E01" w14:textId="77777777" w:rsidR="00133717" w:rsidRDefault="00133717" w:rsidP="007A0D55">
      <w:pPr>
        <w:spacing w:after="0" w:line="240" w:lineRule="auto"/>
      </w:pPr>
      <w:r>
        <w:separator/>
      </w:r>
    </w:p>
  </w:endnote>
  <w:endnote w:type="continuationSeparator" w:id="0">
    <w:p w14:paraId="09B0407B" w14:textId="77777777" w:rsidR="00133717" w:rsidRDefault="001337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EC7EF" w14:textId="77777777" w:rsidR="00133717" w:rsidRDefault="00133717" w:rsidP="007A0D55">
      <w:pPr>
        <w:spacing w:after="0" w:line="240" w:lineRule="auto"/>
      </w:pPr>
      <w:r>
        <w:separator/>
      </w:r>
    </w:p>
  </w:footnote>
  <w:footnote w:type="continuationSeparator" w:id="0">
    <w:p w14:paraId="53A1424A" w14:textId="77777777" w:rsidR="00133717" w:rsidRDefault="001337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DE69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4B4BDA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17"/>
    <w:rsid w:val="00032559"/>
    <w:rsid w:val="00052040"/>
    <w:rsid w:val="000B25AE"/>
    <w:rsid w:val="000B55AB"/>
    <w:rsid w:val="000D24DC"/>
    <w:rsid w:val="00101B2E"/>
    <w:rsid w:val="00116FA0"/>
    <w:rsid w:val="0013371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1AA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35A4"/>
    <w:rsid w:val="00B219AE"/>
    <w:rsid w:val="00B23D06"/>
    <w:rsid w:val="00B33145"/>
    <w:rsid w:val="00B574C9"/>
    <w:rsid w:val="00BC39C9"/>
    <w:rsid w:val="00BE5BF7"/>
    <w:rsid w:val="00BF40E1"/>
    <w:rsid w:val="00C27FAB"/>
    <w:rsid w:val="00C358D4"/>
    <w:rsid w:val="00C6296B"/>
    <w:rsid w:val="00CC586D"/>
    <w:rsid w:val="00CF1542"/>
    <w:rsid w:val="00CF3EC5"/>
    <w:rsid w:val="00D656DA"/>
    <w:rsid w:val="00D83300"/>
    <w:rsid w:val="00D924E9"/>
    <w:rsid w:val="00DC6B48"/>
    <w:rsid w:val="00DF01B0"/>
    <w:rsid w:val="00E85A05"/>
    <w:rsid w:val="00E95829"/>
    <w:rsid w:val="00EA606C"/>
    <w:rsid w:val="00EB0C8C"/>
    <w:rsid w:val="00EB51FD"/>
    <w:rsid w:val="00EB77DB"/>
    <w:rsid w:val="00ED139F"/>
    <w:rsid w:val="00EE76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5E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7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7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9F052872B87A489601FBD1420550CF"/>
        <w:category>
          <w:name w:val="General"/>
          <w:gallery w:val="placeholder"/>
        </w:category>
        <w:types>
          <w:type w:val="bbPlcHdr"/>
        </w:types>
        <w:behaviors>
          <w:behavior w:val="content"/>
        </w:behaviors>
        <w:guid w:val="{E659FADB-D3C4-2841-9B3C-B391B0857D27}"/>
      </w:docPartPr>
      <w:docPartBody>
        <w:p w:rsidR="002A53B1" w:rsidRDefault="002A53B1">
          <w:pPr>
            <w:pStyle w:val="3B9F052872B87A489601FBD1420550CF"/>
          </w:pPr>
          <w:r w:rsidRPr="00CC586D">
            <w:rPr>
              <w:rStyle w:val="PlaceholderText"/>
              <w:b/>
              <w:color w:val="FFFFFF" w:themeColor="background1"/>
            </w:rPr>
            <w:t>[Salutation]</w:t>
          </w:r>
        </w:p>
      </w:docPartBody>
    </w:docPart>
    <w:docPart>
      <w:docPartPr>
        <w:name w:val="0D8F307A4C434D408E258F2F1AC79922"/>
        <w:category>
          <w:name w:val="General"/>
          <w:gallery w:val="placeholder"/>
        </w:category>
        <w:types>
          <w:type w:val="bbPlcHdr"/>
        </w:types>
        <w:behaviors>
          <w:behavior w:val="content"/>
        </w:behaviors>
        <w:guid w:val="{085DDEEF-A5B5-8946-8586-BD99C6C5FCDE}"/>
      </w:docPartPr>
      <w:docPartBody>
        <w:p w:rsidR="002A53B1" w:rsidRDefault="002A53B1">
          <w:pPr>
            <w:pStyle w:val="0D8F307A4C434D408E258F2F1AC79922"/>
          </w:pPr>
          <w:r>
            <w:rPr>
              <w:rStyle w:val="PlaceholderText"/>
            </w:rPr>
            <w:t>[First name]</w:t>
          </w:r>
        </w:p>
      </w:docPartBody>
    </w:docPart>
    <w:docPart>
      <w:docPartPr>
        <w:name w:val="0577831670941B4286F5D7D30C3DF21A"/>
        <w:category>
          <w:name w:val="General"/>
          <w:gallery w:val="placeholder"/>
        </w:category>
        <w:types>
          <w:type w:val="bbPlcHdr"/>
        </w:types>
        <w:behaviors>
          <w:behavior w:val="content"/>
        </w:behaviors>
        <w:guid w:val="{C496B2A6-217B-BF4F-BE1C-8D7CD71ED2A5}"/>
      </w:docPartPr>
      <w:docPartBody>
        <w:p w:rsidR="002A53B1" w:rsidRDefault="002A53B1">
          <w:pPr>
            <w:pStyle w:val="0577831670941B4286F5D7D30C3DF21A"/>
          </w:pPr>
          <w:r>
            <w:rPr>
              <w:rStyle w:val="PlaceholderText"/>
            </w:rPr>
            <w:t>[Middle name]</w:t>
          </w:r>
        </w:p>
      </w:docPartBody>
    </w:docPart>
    <w:docPart>
      <w:docPartPr>
        <w:name w:val="94FE00A55DF0314085D4DEAEF37D6A08"/>
        <w:category>
          <w:name w:val="General"/>
          <w:gallery w:val="placeholder"/>
        </w:category>
        <w:types>
          <w:type w:val="bbPlcHdr"/>
        </w:types>
        <w:behaviors>
          <w:behavior w:val="content"/>
        </w:behaviors>
        <w:guid w:val="{6BE768E3-14F3-4045-B1EB-8FC198DEA984}"/>
      </w:docPartPr>
      <w:docPartBody>
        <w:p w:rsidR="002A53B1" w:rsidRDefault="002A53B1">
          <w:pPr>
            <w:pStyle w:val="94FE00A55DF0314085D4DEAEF37D6A08"/>
          </w:pPr>
          <w:r>
            <w:rPr>
              <w:rStyle w:val="PlaceholderText"/>
            </w:rPr>
            <w:t>[Last name]</w:t>
          </w:r>
        </w:p>
      </w:docPartBody>
    </w:docPart>
    <w:docPart>
      <w:docPartPr>
        <w:name w:val="214163EE78329948B28CF3EF25D4B891"/>
        <w:category>
          <w:name w:val="General"/>
          <w:gallery w:val="placeholder"/>
        </w:category>
        <w:types>
          <w:type w:val="bbPlcHdr"/>
        </w:types>
        <w:behaviors>
          <w:behavior w:val="content"/>
        </w:behaviors>
        <w:guid w:val="{B594925D-4A85-804E-82C1-F11DD3E4E9F0}"/>
      </w:docPartPr>
      <w:docPartBody>
        <w:p w:rsidR="002A53B1" w:rsidRDefault="002A53B1">
          <w:pPr>
            <w:pStyle w:val="214163EE78329948B28CF3EF25D4B891"/>
          </w:pPr>
          <w:r>
            <w:rPr>
              <w:rStyle w:val="PlaceholderText"/>
            </w:rPr>
            <w:t>[Enter your biography]</w:t>
          </w:r>
        </w:p>
      </w:docPartBody>
    </w:docPart>
    <w:docPart>
      <w:docPartPr>
        <w:name w:val="E3301267113741438E410F21F915FACE"/>
        <w:category>
          <w:name w:val="General"/>
          <w:gallery w:val="placeholder"/>
        </w:category>
        <w:types>
          <w:type w:val="bbPlcHdr"/>
        </w:types>
        <w:behaviors>
          <w:behavior w:val="content"/>
        </w:behaviors>
        <w:guid w:val="{74CBDBA5-1575-B042-9D9B-32F35B157988}"/>
      </w:docPartPr>
      <w:docPartBody>
        <w:p w:rsidR="002A53B1" w:rsidRDefault="002A53B1">
          <w:pPr>
            <w:pStyle w:val="E3301267113741438E410F21F915FACE"/>
          </w:pPr>
          <w:r>
            <w:rPr>
              <w:rStyle w:val="PlaceholderText"/>
            </w:rPr>
            <w:t>[Enter the institution with which you are affiliated]</w:t>
          </w:r>
        </w:p>
      </w:docPartBody>
    </w:docPart>
    <w:docPart>
      <w:docPartPr>
        <w:name w:val="7A40084CF45C0B4D939E756C087212BE"/>
        <w:category>
          <w:name w:val="General"/>
          <w:gallery w:val="placeholder"/>
        </w:category>
        <w:types>
          <w:type w:val="bbPlcHdr"/>
        </w:types>
        <w:behaviors>
          <w:behavior w:val="content"/>
        </w:behaviors>
        <w:guid w:val="{FF9A87B5-9D1C-864B-9D10-8DFDF4C18D10}"/>
      </w:docPartPr>
      <w:docPartBody>
        <w:p w:rsidR="002A53B1" w:rsidRDefault="002A53B1">
          <w:pPr>
            <w:pStyle w:val="7A40084CF45C0B4D939E756C087212BE"/>
          </w:pPr>
          <w:r w:rsidRPr="00EF74F7">
            <w:rPr>
              <w:b/>
              <w:color w:val="808080" w:themeColor="background1" w:themeShade="80"/>
            </w:rPr>
            <w:t>[Enter the headword for your article]</w:t>
          </w:r>
        </w:p>
      </w:docPartBody>
    </w:docPart>
    <w:docPart>
      <w:docPartPr>
        <w:name w:val="FFBD49ABEE86E14D86D88368625D1A6E"/>
        <w:category>
          <w:name w:val="General"/>
          <w:gallery w:val="placeholder"/>
        </w:category>
        <w:types>
          <w:type w:val="bbPlcHdr"/>
        </w:types>
        <w:behaviors>
          <w:behavior w:val="content"/>
        </w:behaviors>
        <w:guid w:val="{CD31EF12-8D7C-744A-A108-3EAE750CAB47}"/>
      </w:docPartPr>
      <w:docPartBody>
        <w:p w:rsidR="002A53B1" w:rsidRDefault="002A53B1">
          <w:pPr>
            <w:pStyle w:val="FFBD49ABEE86E14D86D88368625D1A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4D6E895CBFB34DABCAF4ABECBC8420"/>
        <w:category>
          <w:name w:val="General"/>
          <w:gallery w:val="placeholder"/>
        </w:category>
        <w:types>
          <w:type w:val="bbPlcHdr"/>
        </w:types>
        <w:behaviors>
          <w:behavior w:val="content"/>
        </w:behaviors>
        <w:guid w:val="{477A67A2-209A-8941-A6D9-BD575E24FC49}"/>
      </w:docPartPr>
      <w:docPartBody>
        <w:p w:rsidR="002A53B1" w:rsidRDefault="002A53B1">
          <w:pPr>
            <w:pStyle w:val="FA4D6E895CBFB34DABCAF4ABECBC84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E5224458A1A0B48BB98839B3D55FDFD"/>
        <w:category>
          <w:name w:val="General"/>
          <w:gallery w:val="placeholder"/>
        </w:category>
        <w:types>
          <w:type w:val="bbPlcHdr"/>
        </w:types>
        <w:behaviors>
          <w:behavior w:val="content"/>
        </w:behaviors>
        <w:guid w:val="{98023BAE-8DF7-BC44-986D-B9648995344F}"/>
      </w:docPartPr>
      <w:docPartBody>
        <w:p w:rsidR="002A53B1" w:rsidRDefault="002A53B1">
          <w:pPr>
            <w:pStyle w:val="0E5224458A1A0B48BB98839B3D55FDF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57662A5C868946917AAF8400B754D0"/>
        <w:category>
          <w:name w:val="General"/>
          <w:gallery w:val="placeholder"/>
        </w:category>
        <w:types>
          <w:type w:val="bbPlcHdr"/>
        </w:types>
        <w:behaviors>
          <w:behavior w:val="content"/>
        </w:behaviors>
        <w:guid w:val="{FA48347E-0174-1740-A832-85C98017652E}"/>
      </w:docPartPr>
      <w:docPartBody>
        <w:p w:rsidR="004919DA" w:rsidRDefault="008C1311" w:rsidP="008C1311">
          <w:pPr>
            <w:pStyle w:val="3257662A5C868946917AAF8400B754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CC6E6509AE1E1459951143DFF3DD969"/>
        <w:category>
          <w:name w:val="General"/>
          <w:gallery w:val="placeholder"/>
        </w:category>
        <w:types>
          <w:type w:val="bbPlcHdr"/>
        </w:types>
        <w:behaviors>
          <w:behavior w:val="content"/>
        </w:behaviors>
        <w:guid w:val="{7AC3AFCD-A267-4140-883D-35AA6DCE6201}"/>
      </w:docPartPr>
      <w:docPartBody>
        <w:p w:rsidR="004919DA" w:rsidRDefault="008C1311" w:rsidP="008C1311">
          <w:pPr>
            <w:pStyle w:val="6CC6E6509AE1E1459951143DFF3DD9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40D34F176B124396CF6AF637B5F147"/>
        <w:category>
          <w:name w:val="General"/>
          <w:gallery w:val="placeholder"/>
        </w:category>
        <w:types>
          <w:type w:val="bbPlcHdr"/>
        </w:types>
        <w:behaviors>
          <w:behavior w:val="content"/>
        </w:behaviors>
        <w:guid w:val="{E39173E9-A535-B047-B8FD-CD16EF983132}"/>
      </w:docPartPr>
      <w:docPartBody>
        <w:p w:rsidR="004919DA" w:rsidRDefault="008C1311" w:rsidP="008C1311">
          <w:pPr>
            <w:pStyle w:val="9B40D34F176B124396CF6AF637B5F1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2E5AC10CBC5640836BCF7EB31B97E6"/>
        <w:category>
          <w:name w:val="General"/>
          <w:gallery w:val="placeholder"/>
        </w:category>
        <w:types>
          <w:type w:val="bbPlcHdr"/>
        </w:types>
        <w:behaviors>
          <w:behavior w:val="content"/>
        </w:behaviors>
        <w:guid w:val="{168F94CD-D15B-5343-BBFE-6243BA335844}"/>
      </w:docPartPr>
      <w:docPartBody>
        <w:p w:rsidR="004919DA" w:rsidRDefault="008C1311" w:rsidP="008C1311">
          <w:pPr>
            <w:pStyle w:val="3F2E5AC10CBC5640836BCF7EB31B97E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B1"/>
    <w:rsid w:val="002A53B1"/>
    <w:rsid w:val="004919DA"/>
    <w:rsid w:val="008C1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311"/>
    <w:rPr>
      <w:color w:val="808080"/>
    </w:rPr>
  </w:style>
  <w:style w:type="paragraph" w:customStyle="1" w:styleId="3B9F052872B87A489601FBD1420550CF">
    <w:name w:val="3B9F052872B87A489601FBD1420550CF"/>
  </w:style>
  <w:style w:type="paragraph" w:customStyle="1" w:styleId="0D8F307A4C434D408E258F2F1AC79922">
    <w:name w:val="0D8F307A4C434D408E258F2F1AC79922"/>
  </w:style>
  <w:style w:type="paragraph" w:customStyle="1" w:styleId="0577831670941B4286F5D7D30C3DF21A">
    <w:name w:val="0577831670941B4286F5D7D30C3DF21A"/>
  </w:style>
  <w:style w:type="paragraph" w:customStyle="1" w:styleId="94FE00A55DF0314085D4DEAEF37D6A08">
    <w:name w:val="94FE00A55DF0314085D4DEAEF37D6A08"/>
  </w:style>
  <w:style w:type="paragraph" w:customStyle="1" w:styleId="214163EE78329948B28CF3EF25D4B891">
    <w:name w:val="214163EE78329948B28CF3EF25D4B891"/>
  </w:style>
  <w:style w:type="paragraph" w:customStyle="1" w:styleId="E3301267113741438E410F21F915FACE">
    <w:name w:val="E3301267113741438E410F21F915FACE"/>
  </w:style>
  <w:style w:type="paragraph" w:customStyle="1" w:styleId="7A40084CF45C0B4D939E756C087212BE">
    <w:name w:val="7A40084CF45C0B4D939E756C087212BE"/>
  </w:style>
  <w:style w:type="paragraph" w:customStyle="1" w:styleId="FFBD49ABEE86E14D86D88368625D1A6E">
    <w:name w:val="FFBD49ABEE86E14D86D88368625D1A6E"/>
  </w:style>
  <w:style w:type="paragraph" w:customStyle="1" w:styleId="FA4D6E895CBFB34DABCAF4ABECBC8420">
    <w:name w:val="FA4D6E895CBFB34DABCAF4ABECBC8420"/>
  </w:style>
  <w:style w:type="paragraph" w:customStyle="1" w:styleId="0E5224458A1A0B48BB98839B3D55FDFD">
    <w:name w:val="0E5224458A1A0B48BB98839B3D55FDFD"/>
  </w:style>
  <w:style w:type="paragraph" w:customStyle="1" w:styleId="B8AF15D90984D54EB0E16B101799C6A6">
    <w:name w:val="B8AF15D90984D54EB0E16B101799C6A6"/>
  </w:style>
  <w:style w:type="paragraph" w:customStyle="1" w:styleId="3257662A5C868946917AAF8400B754D0">
    <w:name w:val="3257662A5C868946917AAF8400B754D0"/>
    <w:rsid w:val="008C1311"/>
    <w:rPr>
      <w:lang w:val="en-CA"/>
    </w:rPr>
  </w:style>
  <w:style w:type="paragraph" w:customStyle="1" w:styleId="6CC6E6509AE1E1459951143DFF3DD969">
    <w:name w:val="6CC6E6509AE1E1459951143DFF3DD969"/>
    <w:rsid w:val="008C1311"/>
    <w:rPr>
      <w:lang w:val="en-CA"/>
    </w:rPr>
  </w:style>
  <w:style w:type="paragraph" w:customStyle="1" w:styleId="9B40D34F176B124396CF6AF637B5F147">
    <w:name w:val="9B40D34F176B124396CF6AF637B5F147"/>
    <w:rsid w:val="008C1311"/>
    <w:rPr>
      <w:lang w:val="en-CA"/>
    </w:rPr>
  </w:style>
  <w:style w:type="paragraph" w:customStyle="1" w:styleId="3F2E5AC10CBC5640836BCF7EB31B97E6">
    <w:name w:val="3F2E5AC10CBC5640836BCF7EB31B97E6"/>
    <w:rsid w:val="008C131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311"/>
    <w:rPr>
      <w:color w:val="808080"/>
    </w:rPr>
  </w:style>
  <w:style w:type="paragraph" w:customStyle="1" w:styleId="3B9F052872B87A489601FBD1420550CF">
    <w:name w:val="3B9F052872B87A489601FBD1420550CF"/>
  </w:style>
  <w:style w:type="paragraph" w:customStyle="1" w:styleId="0D8F307A4C434D408E258F2F1AC79922">
    <w:name w:val="0D8F307A4C434D408E258F2F1AC79922"/>
  </w:style>
  <w:style w:type="paragraph" w:customStyle="1" w:styleId="0577831670941B4286F5D7D30C3DF21A">
    <w:name w:val="0577831670941B4286F5D7D30C3DF21A"/>
  </w:style>
  <w:style w:type="paragraph" w:customStyle="1" w:styleId="94FE00A55DF0314085D4DEAEF37D6A08">
    <w:name w:val="94FE00A55DF0314085D4DEAEF37D6A08"/>
  </w:style>
  <w:style w:type="paragraph" w:customStyle="1" w:styleId="214163EE78329948B28CF3EF25D4B891">
    <w:name w:val="214163EE78329948B28CF3EF25D4B891"/>
  </w:style>
  <w:style w:type="paragraph" w:customStyle="1" w:styleId="E3301267113741438E410F21F915FACE">
    <w:name w:val="E3301267113741438E410F21F915FACE"/>
  </w:style>
  <w:style w:type="paragraph" w:customStyle="1" w:styleId="7A40084CF45C0B4D939E756C087212BE">
    <w:name w:val="7A40084CF45C0B4D939E756C087212BE"/>
  </w:style>
  <w:style w:type="paragraph" w:customStyle="1" w:styleId="FFBD49ABEE86E14D86D88368625D1A6E">
    <w:name w:val="FFBD49ABEE86E14D86D88368625D1A6E"/>
  </w:style>
  <w:style w:type="paragraph" w:customStyle="1" w:styleId="FA4D6E895CBFB34DABCAF4ABECBC8420">
    <w:name w:val="FA4D6E895CBFB34DABCAF4ABECBC8420"/>
  </w:style>
  <w:style w:type="paragraph" w:customStyle="1" w:styleId="0E5224458A1A0B48BB98839B3D55FDFD">
    <w:name w:val="0E5224458A1A0B48BB98839B3D55FDFD"/>
  </w:style>
  <w:style w:type="paragraph" w:customStyle="1" w:styleId="B8AF15D90984D54EB0E16B101799C6A6">
    <w:name w:val="B8AF15D90984D54EB0E16B101799C6A6"/>
  </w:style>
  <w:style w:type="paragraph" w:customStyle="1" w:styleId="3257662A5C868946917AAF8400B754D0">
    <w:name w:val="3257662A5C868946917AAF8400B754D0"/>
    <w:rsid w:val="008C1311"/>
    <w:rPr>
      <w:lang w:val="en-CA"/>
    </w:rPr>
  </w:style>
  <w:style w:type="paragraph" w:customStyle="1" w:styleId="6CC6E6509AE1E1459951143DFF3DD969">
    <w:name w:val="6CC6E6509AE1E1459951143DFF3DD969"/>
    <w:rsid w:val="008C1311"/>
    <w:rPr>
      <w:lang w:val="en-CA"/>
    </w:rPr>
  </w:style>
  <w:style w:type="paragraph" w:customStyle="1" w:styleId="9B40D34F176B124396CF6AF637B5F147">
    <w:name w:val="9B40D34F176B124396CF6AF637B5F147"/>
    <w:rsid w:val="008C1311"/>
    <w:rPr>
      <w:lang w:val="en-CA"/>
    </w:rPr>
  </w:style>
  <w:style w:type="paragraph" w:customStyle="1" w:styleId="3F2E5AC10CBC5640836BCF7EB31B97E6">
    <w:name w:val="3F2E5AC10CBC5640836BCF7EB31B97E6"/>
    <w:rsid w:val="008C131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Jea50</b:Tag>
    <b:SourceType>Book</b:SourceType>
    <b:Guid>{DC25E4AC-9BA7-1C47-AA2D-2DE2AEBB189F}</b:Guid>
    <b:Title>Diary of a Film (La Belle et la Béte)</b:Title>
    <b:City>New York</b:City>
    <b:Publisher>Roy Publishers</b:Publisher>
    <b:Year>1950</b:Year>
    <b:Author>
      <b:Author>
        <b:NameList>
          <b:Person>
            <b:Last>Cocteau</b:Last>
            <b:First>Jean</b:First>
          </b:Person>
        </b:NameList>
      </b:Author>
    </b:Author>
    <b:RefOrder>1</b:RefOrder>
  </b:Source>
  <b:Source>
    <b:Tag>Car02</b:Tag>
    <b:SourceType>JournalArticle</b:SourceType>
    <b:Guid>{2FC66F11-E5F2-564D-A0C7-2707D89D67B6}</b:Guid>
    <b:Title>Fixing the Gaze: Jean Cocteau’s La Belle et la Bête</b:Title>
    <b:Year>2002</b:Year>
    <b:Volume>93</b:Volume>
    <b:Pages>361-374</b:Pages>
    <b:Author>
      <b:Author>
        <b:NameList>
          <b:Person>
            <b:Last>Sheaffer-Jones</b:Last>
            <b:First>Caroline</b:First>
          </b:Person>
        </b:NameList>
      </b:Author>
    </b:Author>
    <b:JournalName>Romantic Review</b:JournalName>
    <b:Issue>3</b:Issue>
    <b:RefOrder>2</b:RefOrder>
  </b:Source>
  <b:Source>
    <b:Tag>Wil06</b:Tag>
    <b:SourceType>Book</b:SourceType>
    <b:Guid>{65460800-E785-9F4F-A4DB-A354C3EC1E9E}</b:Guid>
    <b:Author>
      <b:Author>
        <b:NameList>
          <b:Person>
            <b:Last>Williams</b:Last>
            <b:First>James</b:First>
            <b:Middle>S.</b:Middle>
          </b:Person>
        </b:NameList>
      </b:Author>
    </b:Author>
    <b:Title>Jean Cocteau</b:Title>
    <b:Publisher>Manchester UP</b:Publisher>
    <b:City>Manchester</b:City>
    <b:Year>2006</b:Year>
    <b:RefOrder>3</b:RefOrder>
  </b:Source>
</b:Sources>
</file>

<file path=customXml/itemProps1.xml><?xml version="1.0" encoding="utf-8"?>
<ds:datastoreItem xmlns:ds="http://schemas.openxmlformats.org/officeDocument/2006/customXml" ds:itemID="{5B765D6C-DC55-9843-A7AE-86EBBA9D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487</Words>
  <Characters>2776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2014-05-25T07:29:00Z</dcterms:created>
  <dcterms:modified xsi:type="dcterms:W3CDTF">2014-10-07T18:31:00Z</dcterms:modified>
</cp:coreProperties>
</file>