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F1798FF" w14:textId="77777777" w:rsidTr="00922950">
        <w:tc>
          <w:tcPr>
            <w:tcW w:w="491" w:type="dxa"/>
            <w:vMerge w:val="restart"/>
            <w:shd w:val="clear" w:color="auto" w:fill="A6A6A6" w:themeFill="background1" w:themeFillShade="A6"/>
            <w:textDirection w:val="btLr"/>
          </w:tcPr>
          <w:p w14:paraId="74E98DD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90C2E453E7A4B41854F53D6AF04E1D8"/>
            </w:placeholder>
            <w:showingPlcHdr/>
            <w:dropDownList>
              <w:listItem w:displayText="Dr." w:value="Dr."/>
              <w:listItem w:displayText="Prof." w:value="Prof."/>
            </w:dropDownList>
          </w:sdtPr>
          <w:sdtEndPr/>
          <w:sdtContent>
            <w:tc>
              <w:tcPr>
                <w:tcW w:w="1259" w:type="dxa"/>
              </w:tcPr>
              <w:p w14:paraId="3EF332A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89101C1CE4A4CAF86B48B6EE122145D"/>
            </w:placeholder>
            <w:text/>
          </w:sdtPr>
          <w:sdtEndPr/>
          <w:sdtContent>
            <w:tc>
              <w:tcPr>
                <w:tcW w:w="2073" w:type="dxa"/>
              </w:tcPr>
              <w:p w14:paraId="12EBA191" w14:textId="77777777" w:rsidR="00B574C9" w:rsidRDefault="00677CD0" w:rsidP="00677CD0">
                <w:r>
                  <w:t>Valerie</w:t>
                </w:r>
              </w:p>
            </w:tc>
          </w:sdtContent>
        </w:sdt>
        <w:sdt>
          <w:sdtPr>
            <w:alias w:val="Middle name"/>
            <w:tag w:val="authorMiddleName"/>
            <w:id w:val="-2076034781"/>
            <w:placeholder>
              <w:docPart w:val="10D8D3119E1F4FC3A36A7EA3D43A7FBA"/>
            </w:placeholder>
            <w:showingPlcHdr/>
            <w:text/>
          </w:sdtPr>
          <w:sdtEndPr/>
          <w:sdtContent>
            <w:tc>
              <w:tcPr>
                <w:tcW w:w="2551" w:type="dxa"/>
              </w:tcPr>
              <w:p w14:paraId="74A1EA2D" w14:textId="77777777" w:rsidR="00B574C9" w:rsidRDefault="00B574C9" w:rsidP="00922950">
                <w:r>
                  <w:rPr>
                    <w:rStyle w:val="PlaceholderText"/>
                  </w:rPr>
                  <w:t>[Middle name]</w:t>
                </w:r>
              </w:p>
            </w:tc>
          </w:sdtContent>
        </w:sdt>
        <w:sdt>
          <w:sdtPr>
            <w:alias w:val="Last name"/>
            <w:tag w:val="authorLastName"/>
            <w:id w:val="-1088529830"/>
            <w:placeholder>
              <w:docPart w:val="949CC68E85C04703AF2B9AF2C8323BF5"/>
            </w:placeholder>
            <w:text/>
          </w:sdtPr>
          <w:sdtEndPr/>
          <w:sdtContent>
            <w:tc>
              <w:tcPr>
                <w:tcW w:w="2642" w:type="dxa"/>
              </w:tcPr>
              <w:p w14:paraId="02A1AA86" w14:textId="77777777" w:rsidR="00B574C9" w:rsidRDefault="00677CD0" w:rsidP="00677CD0">
                <w:proofErr w:type="spellStart"/>
                <w:r>
                  <w:t>Uher</w:t>
                </w:r>
                <w:proofErr w:type="spellEnd"/>
              </w:p>
            </w:tc>
          </w:sdtContent>
        </w:sdt>
      </w:tr>
      <w:tr w:rsidR="00B574C9" w14:paraId="5502AED3" w14:textId="77777777" w:rsidTr="001A6A06">
        <w:trPr>
          <w:trHeight w:val="986"/>
        </w:trPr>
        <w:tc>
          <w:tcPr>
            <w:tcW w:w="491" w:type="dxa"/>
            <w:vMerge/>
            <w:shd w:val="clear" w:color="auto" w:fill="A6A6A6" w:themeFill="background1" w:themeFillShade="A6"/>
          </w:tcPr>
          <w:p w14:paraId="1755189A" w14:textId="77777777" w:rsidR="00B574C9" w:rsidRPr="001A6A06" w:rsidRDefault="00B574C9" w:rsidP="00CF1542">
            <w:pPr>
              <w:jc w:val="center"/>
              <w:rPr>
                <w:b/>
                <w:color w:val="FFFFFF" w:themeColor="background1"/>
              </w:rPr>
            </w:pPr>
          </w:p>
        </w:tc>
        <w:sdt>
          <w:sdtPr>
            <w:alias w:val="Biography"/>
            <w:tag w:val="authorBiography"/>
            <w:id w:val="938807824"/>
            <w:placeholder>
              <w:docPart w:val="8248129FEE28488C9C6109DABD2A0944"/>
            </w:placeholder>
            <w:showingPlcHdr/>
          </w:sdtPr>
          <w:sdtEndPr/>
          <w:sdtContent>
            <w:tc>
              <w:tcPr>
                <w:tcW w:w="8525" w:type="dxa"/>
                <w:gridSpan w:val="4"/>
              </w:tcPr>
              <w:p w14:paraId="369D8BA3" w14:textId="77777777" w:rsidR="00B574C9" w:rsidRDefault="00B574C9" w:rsidP="00922950">
                <w:r>
                  <w:rPr>
                    <w:rStyle w:val="PlaceholderText"/>
                  </w:rPr>
                  <w:t>[Enter your biography]</w:t>
                </w:r>
              </w:p>
            </w:tc>
          </w:sdtContent>
        </w:sdt>
      </w:tr>
      <w:tr w:rsidR="00B574C9" w14:paraId="1116EB05" w14:textId="77777777" w:rsidTr="001A6A06">
        <w:trPr>
          <w:trHeight w:val="986"/>
        </w:trPr>
        <w:tc>
          <w:tcPr>
            <w:tcW w:w="491" w:type="dxa"/>
            <w:vMerge/>
            <w:shd w:val="clear" w:color="auto" w:fill="A6A6A6" w:themeFill="background1" w:themeFillShade="A6"/>
          </w:tcPr>
          <w:p w14:paraId="62F9C0D9" w14:textId="77777777" w:rsidR="00B574C9" w:rsidRPr="001A6A06" w:rsidRDefault="00B574C9" w:rsidP="00CF1542">
            <w:pPr>
              <w:jc w:val="center"/>
              <w:rPr>
                <w:b/>
                <w:color w:val="FFFFFF" w:themeColor="background1"/>
              </w:rPr>
            </w:pPr>
          </w:p>
        </w:tc>
        <w:sdt>
          <w:sdtPr>
            <w:alias w:val="Affiliation"/>
            <w:tag w:val="affiliation"/>
            <w:id w:val="2012937915"/>
            <w:placeholder>
              <w:docPart w:val="0F1D2EF805324146A3DB43ACD8F0B042"/>
            </w:placeholder>
            <w:text/>
          </w:sdtPr>
          <w:sdtEndPr/>
          <w:sdtContent>
            <w:tc>
              <w:tcPr>
                <w:tcW w:w="8525" w:type="dxa"/>
                <w:gridSpan w:val="4"/>
              </w:tcPr>
              <w:p w14:paraId="226829C3" w14:textId="6BDCB3E0" w:rsidR="00B574C9" w:rsidRDefault="002E015B" w:rsidP="002E015B">
                <w:r>
                  <w:t>Independent Scholar</w:t>
                </w:r>
              </w:p>
            </w:tc>
          </w:sdtContent>
        </w:sdt>
      </w:tr>
    </w:tbl>
    <w:p w14:paraId="3742D5B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C290FBB" w14:textId="77777777" w:rsidTr="00244BB0">
        <w:tc>
          <w:tcPr>
            <w:tcW w:w="9016" w:type="dxa"/>
            <w:shd w:val="clear" w:color="auto" w:fill="A6A6A6" w:themeFill="background1" w:themeFillShade="A6"/>
            <w:tcMar>
              <w:top w:w="113" w:type="dxa"/>
              <w:bottom w:w="113" w:type="dxa"/>
            </w:tcMar>
          </w:tcPr>
          <w:p w14:paraId="1A0E92F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844DDE7" w14:textId="77777777" w:rsidTr="003F0D73">
        <w:sdt>
          <w:sdtPr>
            <w:alias w:val="Article headword"/>
            <w:tag w:val="articleHeadword"/>
            <w:id w:val="-361440020"/>
            <w:placeholder>
              <w:docPart w:val="1FF2D82DAE94452A8FD5A6D1AE55FE13"/>
            </w:placeholder>
            <w:text/>
          </w:sdtPr>
          <w:sdtEndPr/>
          <w:sdtContent>
            <w:tc>
              <w:tcPr>
                <w:tcW w:w="9016" w:type="dxa"/>
                <w:tcMar>
                  <w:top w:w="113" w:type="dxa"/>
                  <w:bottom w:w="113" w:type="dxa"/>
                </w:tcMar>
              </w:tcPr>
              <w:p w14:paraId="0E4D5865" w14:textId="77777777" w:rsidR="003F0D73" w:rsidRPr="00FB589A" w:rsidRDefault="00677CD0" w:rsidP="00677CD0">
                <w:pPr>
                  <w:rPr>
                    <w:b/>
                  </w:rPr>
                </w:pPr>
                <w:r w:rsidRPr="002E015B">
                  <w:t xml:space="preserve">The Inauguration of the Pleasure Dome (1954) </w:t>
                </w:r>
              </w:p>
            </w:tc>
          </w:sdtContent>
        </w:sdt>
      </w:tr>
      <w:tr w:rsidR="00464699" w14:paraId="7EE808AC" w14:textId="77777777" w:rsidTr="007821B0">
        <w:sdt>
          <w:sdtPr>
            <w:alias w:val="Variant headwords"/>
            <w:tag w:val="variantHeadwords"/>
            <w:id w:val="173464402"/>
            <w:placeholder>
              <w:docPart w:val="BE3D6C8D7C9247B8964E444A9E8730CC"/>
            </w:placeholder>
            <w:showingPlcHdr/>
          </w:sdtPr>
          <w:sdtEndPr/>
          <w:sdtContent>
            <w:tc>
              <w:tcPr>
                <w:tcW w:w="9016" w:type="dxa"/>
                <w:tcMar>
                  <w:top w:w="113" w:type="dxa"/>
                  <w:bottom w:w="113" w:type="dxa"/>
                </w:tcMar>
              </w:tcPr>
              <w:p w14:paraId="1501BE2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2449872" w14:textId="77777777" w:rsidTr="003F0D73">
        <w:sdt>
          <w:sdtPr>
            <w:alias w:val="Abstract"/>
            <w:tag w:val="abstract"/>
            <w:id w:val="-635871867"/>
            <w:placeholder>
              <w:docPart w:val="F9460EFD84B74674A263A4AA061BCAA1"/>
            </w:placeholder>
          </w:sdtPr>
          <w:sdtEndPr/>
          <w:sdtContent>
            <w:sdt>
              <w:sdtPr>
                <w:alias w:val="Article text"/>
                <w:tag w:val="articleText"/>
                <w:id w:val="-833453665"/>
                <w:placeholder>
                  <w:docPart w:val="A0F60BA48A68204A95ECF4CE1E499D97"/>
                </w:placeholder>
              </w:sdtPr>
              <w:sdtEndPr/>
              <w:sdtContent>
                <w:tc>
                  <w:tcPr>
                    <w:tcW w:w="9016" w:type="dxa"/>
                    <w:tcMar>
                      <w:top w:w="113" w:type="dxa"/>
                      <w:bottom w:w="113" w:type="dxa"/>
                    </w:tcMar>
                  </w:tcPr>
                  <w:p w14:paraId="26A1A506" w14:textId="6BD48D42" w:rsidR="00E85A05" w:rsidRDefault="00B07BFE" w:rsidP="00B07BFE">
                    <w:r w:rsidRPr="00677CD0">
                      <w:rPr>
                        <w:i/>
                      </w:rPr>
                      <w:t>The Inauguration of the Pleasure Dome</w:t>
                    </w:r>
                    <w:r>
                      <w:rPr>
                        <w:i/>
                      </w:rPr>
                      <w:t xml:space="preserve"> </w:t>
                    </w:r>
                    <w:r>
                      <w:t>(1954</w:t>
                    </w:r>
                    <w:bookmarkStart w:id="0" w:name="_GoBack"/>
                    <w:bookmarkEnd w:id="0"/>
                    <w:r>
                      <w:t>)</w:t>
                    </w:r>
                    <w:r w:rsidRPr="00677CD0">
                      <w:t xml:space="preserve"> is a short experimental film by A</w:t>
                    </w:r>
                    <w:r>
                      <w:t>merican filmmaker Kenneth Anger</w:t>
                    </w:r>
                    <w:r w:rsidRPr="00677CD0">
                      <w:t xml:space="preserve"> celebrated for its provocative subject matter, surrealistic editing, and opulent, colourful </w:t>
                    </w:r>
                    <w:proofErr w:type="spellStart"/>
                    <w:r w:rsidRPr="00677CD0">
                      <w:rPr>
                        <w:rFonts w:eastAsia="Times New Roman"/>
                        <w:color w:val="000000"/>
                        <w:kern w:val="36"/>
                        <w:lang w:val="en-US"/>
                      </w:rPr>
                      <w:t>mise</w:t>
                    </w:r>
                    <w:proofErr w:type="spellEnd"/>
                    <w:r w:rsidRPr="00677CD0">
                      <w:rPr>
                        <w:rFonts w:eastAsia="Times New Roman"/>
                        <w:color w:val="000000"/>
                        <w:kern w:val="36"/>
                        <w:lang w:val="en-US"/>
                      </w:rPr>
                      <w:t>-en-scène</w:t>
                    </w:r>
                    <w:r w:rsidRPr="00677CD0">
                      <w:t xml:space="preserve">. Betraying a modernist fascination with occult themes, the film is dedicated to </w:t>
                    </w:r>
                    <w:proofErr w:type="spellStart"/>
                    <w:r w:rsidRPr="00677CD0">
                      <w:t>Aleister</w:t>
                    </w:r>
                    <w:proofErr w:type="spellEnd"/>
                    <w:r w:rsidRPr="00677CD0">
                      <w:t xml:space="preserve"> Crowley, whose </w:t>
                    </w:r>
                    <w:proofErr w:type="spellStart"/>
                    <w:r w:rsidRPr="00677CD0">
                      <w:t>Thelema</w:t>
                    </w:r>
                    <w:proofErr w:type="spellEnd"/>
                    <w:r w:rsidRPr="00677CD0">
                      <w:t xml:space="preserve"> religion inspired many of its characters. A non-narrative film, it portrays mythological, occult, and historical figures engaging in ritualized preparations for a </w:t>
                    </w:r>
                    <w:proofErr w:type="gramStart"/>
                    <w:r w:rsidRPr="00677CD0">
                      <w:t>pan-sexual</w:t>
                    </w:r>
                    <w:proofErr w:type="gramEnd"/>
                    <w:r w:rsidRPr="00677CD0">
                      <w:t xml:space="preserve"> bacchanal, which concludes the film. The cast includes erotica author </w:t>
                    </w:r>
                    <w:proofErr w:type="spellStart"/>
                    <w:r w:rsidRPr="00677CD0">
                      <w:t>Anaïs</w:t>
                    </w:r>
                    <w:proofErr w:type="spellEnd"/>
                    <w:r w:rsidRPr="00677CD0">
                      <w:t xml:space="preserve"> Nin, who plays Astarte. Influenced by Soviet filmmaker Sergei Eisenstein’s principles of montage as well as</w:t>
                    </w:r>
                    <w:r>
                      <w:t xml:space="preserve"> the work of </w:t>
                    </w:r>
                    <w:r w:rsidRPr="00677CD0">
                      <w:t xml:space="preserve">American </w:t>
                    </w:r>
                    <w:r>
                      <w:t>filmmaker</w:t>
                    </w:r>
                    <w:r w:rsidR="002E015B">
                      <w:t xml:space="preserve"> Maya </w:t>
                    </w:r>
                    <w:proofErr w:type="spellStart"/>
                    <w:r w:rsidR="002E015B">
                      <w:t>Deren</w:t>
                    </w:r>
                    <w:proofErr w:type="spellEnd"/>
                    <w:r w:rsidRPr="00677CD0">
                      <w:t xml:space="preserve">, Anger uses editing and cinematography to explore the emotional impact of colour, movement, and rhythm. The film begins with slow camera movements and cross fades, zeroing in on the sumptuous props, jewellery, and make-up of the characters. As the revellers become more intoxicated, cuts are more frequent and discontinuous, colours more vivid, and superimposition more prevalent. Through the use of these techniques, Anger experimented with film’s capacity to create an altered consciousness in the viewer. A classic of American experimental film, it was remade by Anger four times over several decades, most famously with Leos Janacek’s </w:t>
                    </w:r>
                    <w:r w:rsidRPr="00677CD0">
                      <w:rPr>
                        <w:rStyle w:val="Strong"/>
                        <w:b w:val="0"/>
                        <w:i/>
                      </w:rPr>
                      <w:t xml:space="preserve">Glagolitic Mass </w:t>
                    </w:r>
                    <w:r w:rsidRPr="00677CD0">
                      <w:rPr>
                        <w:rStyle w:val="Strong"/>
                        <w:b w:val="0"/>
                      </w:rPr>
                      <w:t>as the soundtrack. Anger included it in his compilation of nine films titled the</w:t>
                    </w:r>
                    <w:r w:rsidRPr="00677CD0">
                      <w:rPr>
                        <w:rStyle w:val="Strong"/>
                      </w:rPr>
                      <w:t xml:space="preserve"> </w:t>
                    </w:r>
                    <w:proofErr w:type="spellStart"/>
                    <w:r w:rsidRPr="00677CD0">
                      <w:rPr>
                        <w:i/>
                      </w:rPr>
                      <w:t>Magick</w:t>
                    </w:r>
                    <w:proofErr w:type="spellEnd"/>
                    <w:r w:rsidRPr="00677CD0">
                      <w:rPr>
                        <w:i/>
                      </w:rPr>
                      <w:t xml:space="preserve"> Lantern Cycle.</w:t>
                    </w:r>
                  </w:p>
                </w:tc>
              </w:sdtContent>
            </w:sdt>
          </w:sdtContent>
        </w:sdt>
      </w:tr>
      <w:tr w:rsidR="003F0D73" w14:paraId="1528D631" w14:textId="77777777" w:rsidTr="003F0D73">
        <w:sdt>
          <w:sdtPr>
            <w:alias w:val="Article text"/>
            <w:tag w:val="articleText"/>
            <w:id w:val="634067588"/>
            <w:placeholder>
              <w:docPart w:val="25A4D2925F4A42C585BF3B7D31F185F6"/>
            </w:placeholder>
          </w:sdtPr>
          <w:sdtEndPr/>
          <w:sdtContent>
            <w:tc>
              <w:tcPr>
                <w:tcW w:w="9016" w:type="dxa"/>
                <w:tcMar>
                  <w:top w:w="113" w:type="dxa"/>
                  <w:bottom w:w="113" w:type="dxa"/>
                </w:tcMar>
              </w:tcPr>
              <w:p w14:paraId="54E7898D" w14:textId="543C1F47" w:rsidR="008A0F98" w:rsidRDefault="00A57531" w:rsidP="00677CD0">
                <w:pPr>
                  <w:rPr>
                    <w:i/>
                  </w:rPr>
                </w:pPr>
                <w:r w:rsidRPr="00677CD0">
                  <w:rPr>
                    <w:i/>
                  </w:rPr>
                  <w:t>The Inauguration of the Pleasure Dome</w:t>
                </w:r>
                <w:r>
                  <w:rPr>
                    <w:i/>
                  </w:rPr>
                  <w:t xml:space="preserve"> </w:t>
                </w:r>
                <w:r>
                  <w:t>(1954)</w:t>
                </w:r>
                <w:r w:rsidRPr="00677CD0">
                  <w:t xml:space="preserve"> is a short experimental film by A</w:t>
                </w:r>
                <w:r>
                  <w:t>merican filmmaker Kenneth Anger</w:t>
                </w:r>
                <w:r w:rsidRPr="00677CD0">
                  <w:t xml:space="preserve"> celebrated for its provocative subject matter, surrealistic editing, and opulent, colourful </w:t>
                </w:r>
                <w:proofErr w:type="spellStart"/>
                <w:r w:rsidRPr="00677CD0">
                  <w:rPr>
                    <w:rFonts w:eastAsia="Times New Roman"/>
                    <w:color w:val="000000"/>
                    <w:kern w:val="36"/>
                    <w:lang w:val="en-US"/>
                  </w:rPr>
                  <w:t>mise</w:t>
                </w:r>
                <w:proofErr w:type="spellEnd"/>
                <w:r w:rsidRPr="00677CD0">
                  <w:rPr>
                    <w:rFonts w:eastAsia="Times New Roman"/>
                    <w:color w:val="000000"/>
                    <w:kern w:val="36"/>
                    <w:lang w:val="en-US"/>
                  </w:rPr>
                  <w:t>-en-scène</w:t>
                </w:r>
                <w:r w:rsidRPr="00677CD0">
                  <w:t xml:space="preserve">. Betraying a modernist fascination with occult themes, the film is dedicated to </w:t>
                </w:r>
                <w:proofErr w:type="spellStart"/>
                <w:r w:rsidRPr="00677CD0">
                  <w:t>Aleister</w:t>
                </w:r>
                <w:proofErr w:type="spellEnd"/>
                <w:r w:rsidRPr="00677CD0">
                  <w:t xml:space="preserve"> Crowley, whose </w:t>
                </w:r>
                <w:proofErr w:type="spellStart"/>
                <w:r w:rsidRPr="00677CD0">
                  <w:t>Thelema</w:t>
                </w:r>
                <w:proofErr w:type="spellEnd"/>
                <w:r w:rsidRPr="00677CD0">
                  <w:t xml:space="preserve"> religion inspired many of its characters. A non-narrative film, it portrays mythological, occult, and historical figures engaging in ritualized preparations for a </w:t>
                </w:r>
                <w:proofErr w:type="gramStart"/>
                <w:r w:rsidRPr="00677CD0">
                  <w:t>pan-sexual</w:t>
                </w:r>
                <w:proofErr w:type="gramEnd"/>
                <w:r w:rsidRPr="00677CD0">
                  <w:t xml:space="preserve"> bacchanal, which concludes the film. The cast includes erotica author </w:t>
                </w:r>
                <w:proofErr w:type="spellStart"/>
                <w:r w:rsidRPr="00677CD0">
                  <w:t>Anaïs</w:t>
                </w:r>
                <w:proofErr w:type="spellEnd"/>
                <w:r w:rsidRPr="00677CD0">
                  <w:t xml:space="preserve"> Nin, who plays Astarte. Influenced by Soviet filmmaker Sergei Eisenstein’s principles of montage as well as</w:t>
                </w:r>
                <w:r>
                  <w:t xml:space="preserve"> the work of </w:t>
                </w:r>
                <w:r w:rsidRPr="00677CD0">
                  <w:t xml:space="preserve">American </w:t>
                </w:r>
                <w:r>
                  <w:t>filmmaker</w:t>
                </w:r>
                <w:r w:rsidRPr="00677CD0">
                  <w:t xml:space="preserve"> Maya </w:t>
                </w:r>
                <w:proofErr w:type="spellStart"/>
                <w:r w:rsidRPr="00677CD0">
                  <w:t>Deren’s</w:t>
                </w:r>
                <w:proofErr w:type="spellEnd"/>
                <w:r w:rsidRPr="00677CD0">
                  <w:t xml:space="preserve">, Anger uses editing and cinematography to explore the emotional impact of colour, movement, and rhythm. The film begins with slow camera movements and cross fades, zeroing in on the sumptuous props, jewellery, and make-up of the characters. As the revellers become more intoxicated, cuts are more frequent and discontinuous, colours more vivid, and superimposition more prevalent. Through the use of these techniques, Anger experimented with film’s capacity to create an altered consciousness in the viewer. A classic of American experimental film, it was remade by Anger four times over several decades, most famously with Leos Janacek’s </w:t>
                </w:r>
                <w:r w:rsidRPr="00677CD0">
                  <w:rPr>
                    <w:rStyle w:val="Strong"/>
                    <w:b w:val="0"/>
                    <w:i/>
                  </w:rPr>
                  <w:t xml:space="preserve">Glagolitic Mass </w:t>
                </w:r>
                <w:r w:rsidRPr="00677CD0">
                  <w:rPr>
                    <w:rStyle w:val="Strong"/>
                    <w:b w:val="0"/>
                  </w:rPr>
                  <w:t>as the soundtrack. Anger included it in his compilation of nine films titled the</w:t>
                </w:r>
                <w:r w:rsidRPr="00677CD0">
                  <w:rPr>
                    <w:rStyle w:val="Strong"/>
                  </w:rPr>
                  <w:t xml:space="preserve"> </w:t>
                </w:r>
                <w:proofErr w:type="spellStart"/>
                <w:r w:rsidRPr="00677CD0">
                  <w:rPr>
                    <w:i/>
                  </w:rPr>
                  <w:t>Magick</w:t>
                </w:r>
                <w:proofErr w:type="spellEnd"/>
                <w:r w:rsidRPr="00677CD0">
                  <w:rPr>
                    <w:i/>
                  </w:rPr>
                  <w:t xml:space="preserve"> Lantern Cycle</w:t>
                </w:r>
                <w:r w:rsidR="002E015B">
                  <w:rPr>
                    <w:i/>
                  </w:rPr>
                  <w:t>.</w:t>
                </w:r>
              </w:p>
              <w:p w14:paraId="56DA6678" w14:textId="77777777" w:rsidR="008A0F98" w:rsidRDefault="008A0F98" w:rsidP="00677CD0">
                <w:pPr>
                  <w:rPr>
                    <w:i/>
                  </w:rPr>
                </w:pPr>
              </w:p>
              <w:p w14:paraId="1399EE00" w14:textId="77777777" w:rsidR="008A0F98" w:rsidRDefault="008A0F98" w:rsidP="00677CD0">
                <w:r>
                  <w:t>[</w:t>
                </w:r>
                <w:proofErr w:type="spellStart"/>
                <w:r>
                  <w:t>File</w:t>
                </w:r>
                <w:proofErr w:type="gramStart"/>
                <w:r>
                  <w:t>:Dome.jpg</w:t>
                </w:r>
                <w:proofErr w:type="spellEnd"/>
                <w:proofErr w:type="gramEnd"/>
                <w:r>
                  <w:t>]</w:t>
                </w:r>
              </w:p>
              <w:p w14:paraId="6F0AC668" w14:textId="77777777" w:rsidR="008A0F98" w:rsidRDefault="008A0F98" w:rsidP="00677CD0">
                <w:r>
                  <w:t xml:space="preserve">Still from </w:t>
                </w:r>
                <w:r>
                  <w:rPr>
                    <w:i/>
                  </w:rPr>
                  <w:t xml:space="preserve">The Inauguration of the Pleasure Dome </w:t>
                </w:r>
                <w:r>
                  <w:t>(1954)</w:t>
                </w:r>
              </w:p>
              <w:p w14:paraId="55F78EA9" w14:textId="4776DCF4" w:rsidR="003F0D73" w:rsidRPr="00677CD0" w:rsidRDefault="008A0F98" w:rsidP="00677CD0">
                <w:proofErr w:type="spellStart"/>
                <w:proofErr w:type="gramStart"/>
                <w:r>
                  <w:lastRenderedPageBreak/>
                  <w:t>url</w:t>
                </w:r>
                <w:proofErr w:type="spellEnd"/>
                <w:proofErr w:type="gramEnd"/>
                <w:r>
                  <w:t xml:space="preserve">: </w:t>
                </w:r>
                <w:hyperlink r:id="rId9" w:history="1">
                  <w:r w:rsidR="006A6C87" w:rsidRPr="005B61BC">
                    <w:rPr>
                      <w:rStyle w:val="Hyperlink"/>
                      <w:rFonts w:eastAsia="Times New Roman"/>
                      <w:lang w:eastAsia="en-CA"/>
                    </w:rPr>
                    <w:t>http://anthologyfilmarchives.org/collections/reference-library/stills/1303</w:t>
                  </w:r>
                </w:hyperlink>
              </w:p>
            </w:tc>
          </w:sdtContent>
        </w:sdt>
      </w:tr>
      <w:tr w:rsidR="003235A7" w14:paraId="13087ABF" w14:textId="77777777" w:rsidTr="003235A7">
        <w:tc>
          <w:tcPr>
            <w:tcW w:w="9016" w:type="dxa"/>
          </w:tcPr>
          <w:p w14:paraId="5AADE5BF" w14:textId="77777777" w:rsidR="003235A7" w:rsidRDefault="003235A7" w:rsidP="008A5B87">
            <w:r w:rsidRPr="0015114C">
              <w:rPr>
                <w:u w:val="single"/>
              </w:rPr>
              <w:lastRenderedPageBreak/>
              <w:t>Further reading</w:t>
            </w:r>
            <w:r>
              <w:t>:</w:t>
            </w:r>
          </w:p>
          <w:p w14:paraId="5C53C952" w14:textId="77777777" w:rsidR="00C42BB6" w:rsidRDefault="002E015B" w:rsidP="008A5B87">
            <w:sdt>
              <w:sdtPr>
                <w:id w:val="1184475959"/>
                <w:citation/>
              </w:sdtPr>
              <w:sdtEndPr/>
              <w:sdtContent>
                <w:r w:rsidR="00C42BB6">
                  <w:fldChar w:fldCharType="begin"/>
                </w:r>
                <w:r w:rsidR="00C42BB6">
                  <w:rPr>
                    <w:lang w:val="en-US"/>
                  </w:rPr>
                  <w:instrText xml:space="preserve"> CITATION Noe80 \l 1033 </w:instrText>
                </w:r>
                <w:r w:rsidR="00C42BB6">
                  <w:fldChar w:fldCharType="separate"/>
                </w:r>
                <w:r w:rsidR="00C42BB6" w:rsidRPr="00C42BB6">
                  <w:rPr>
                    <w:noProof/>
                    <w:lang w:val="en-US"/>
                  </w:rPr>
                  <w:t>(Carroll)</w:t>
                </w:r>
                <w:r w:rsidR="00C42BB6">
                  <w:fldChar w:fldCharType="end"/>
                </w:r>
              </w:sdtContent>
            </w:sdt>
          </w:p>
          <w:p w14:paraId="155F2F13" w14:textId="77777777" w:rsidR="00C42BB6" w:rsidRDefault="00C42BB6" w:rsidP="008A5B87"/>
          <w:p w14:paraId="7F9DAF09" w14:textId="77777777" w:rsidR="00C42BB6" w:rsidRDefault="002E015B" w:rsidP="008A5B87">
            <w:sdt>
              <w:sdtPr>
                <w:id w:val="-1808619715"/>
                <w:citation/>
              </w:sdtPr>
              <w:sdtEndPr/>
              <w:sdtContent>
                <w:r w:rsidR="00C42BB6">
                  <w:fldChar w:fldCharType="begin"/>
                </w:r>
                <w:r w:rsidR="00C42BB6">
                  <w:rPr>
                    <w:lang w:val="en-US"/>
                  </w:rPr>
                  <w:instrText xml:space="preserve"> CITATION Jac02 \l 1033 </w:instrText>
                </w:r>
                <w:r w:rsidR="00C42BB6">
                  <w:fldChar w:fldCharType="separate"/>
                </w:r>
                <w:r w:rsidR="00C42BB6" w:rsidRPr="00C42BB6">
                  <w:rPr>
                    <w:noProof/>
                    <w:lang w:val="en-US"/>
                  </w:rPr>
                  <w:t>(Hunter)</w:t>
                </w:r>
                <w:r w:rsidR="00C42BB6">
                  <w:fldChar w:fldCharType="end"/>
                </w:r>
              </w:sdtContent>
            </w:sdt>
          </w:p>
          <w:sdt>
            <w:sdtPr>
              <w:alias w:val="Further reading"/>
              <w:tag w:val="furtherReading"/>
              <w:id w:val="-1516217107"/>
            </w:sdtPr>
            <w:sdtEndPr/>
            <w:sdtContent>
              <w:p w14:paraId="5F50E2E1" w14:textId="77777777" w:rsidR="00677CD0" w:rsidRDefault="00677CD0" w:rsidP="00677CD0">
                <w:pPr>
                  <w:rPr>
                    <w:rFonts w:eastAsia="Times New Roman"/>
                    <w:lang w:eastAsia="en-CA"/>
                  </w:rPr>
                </w:pPr>
                <w:r>
                  <w:rPr>
                    <w:rFonts w:eastAsia="Times New Roman"/>
                    <w:lang w:eastAsia="en-CA"/>
                  </w:rPr>
                  <w:t xml:space="preserve"> </w:t>
                </w:r>
              </w:p>
              <w:p w14:paraId="3D1CC042" w14:textId="77777777" w:rsidR="003235A7" w:rsidRPr="00C42BB6" w:rsidRDefault="002E015B" w:rsidP="00FB11DE">
                <w:pPr>
                  <w:rPr>
                    <w:rFonts w:eastAsia="Times New Roman"/>
                    <w:lang w:eastAsia="en-CA"/>
                  </w:rPr>
                </w:pPr>
                <w:sdt>
                  <w:sdtPr>
                    <w:rPr>
                      <w:rFonts w:eastAsia="Times New Roman"/>
                      <w:lang w:eastAsia="en-CA"/>
                    </w:rPr>
                    <w:id w:val="-1629538768"/>
                    <w:citation/>
                  </w:sdtPr>
                  <w:sdtEndPr/>
                  <w:sdtContent>
                    <w:r w:rsidR="00C42BB6">
                      <w:rPr>
                        <w:rFonts w:eastAsia="Times New Roman"/>
                        <w:lang w:eastAsia="en-CA"/>
                      </w:rPr>
                      <w:fldChar w:fldCharType="begin"/>
                    </w:r>
                    <w:r w:rsidR="00C42BB6">
                      <w:rPr>
                        <w:rFonts w:eastAsia="Times New Roman"/>
                        <w:lang w:val="en-US" w:eastAsia="en-CA"/>
                      </w:rPr>
                      <w:instrText xml:space="preserve"> CITATION Ali11 \l 1033 </w:instrText>
                    </w:r>
                    <w:r w:rsidR="00C42BB6">
                      <w:rPr>
                        <w:rFonts w:eastAsia="Times New Roman"/>
                        <w:lang w:eastAsia="en-CA"/>
                      </w:rPr>
                      <w:fldChar w:fldCharType="separate"/>
                    </w:r>
                    <w:r w:rsidR="00C42BB6" w:rsidRPr="00C42BB6">
                      <w:rPr>
                        <w:rFonts w:eastAsia="Times New Roman"/>
                        <w:noProof/>
                        <w:lang w:val="en-US" w:eastAsia="en-CA"/>
                      </w:rPr>
                      <w:t>(Hutchison)</w:t>
                    </w:r>
                    <w:r w:rsidR="00C42BB6">
                      <w:rPr>
                        <w:rFonts w:eastAsia="Times New Roman"/>
                        <w:lang w:eastAsia="en-CA"/>
                      </w:rPr>
                      <w:fldChar w:fldCharType="end"/>
                    </w:r>
                  </w:sdtContent>
                </w:sdt>
              </w:p>
            </w:sdtContent>
          </w:sdt>
        </w:tc>
      </w:tr>
    </w:tbl>
    <w:p w14:paraId="4759B1E6"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235B53" w14:textId="77777777" w:rsidR="004219F9" w:rsidRDefault="004219F9" w:rsidP="007A0D55">
      <w:r>
        <w:separator/>
      </w:r>
    </w:p>
  </w:endnote>
  <w:endnote w:type="continuationSeparator" w:id="0">
    <w:p w14:paraId="36526F28" w14:textId="77777777" w:rsidR="004219F9" w:rsidRDefault="004219F9" w:rsidP="007A0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0AAD74" w14:textId="77777777" w:rsidR="004219F9" w:rsidRDefault="004219F9" w:rsidP="007A0D55">
      <w:r>
        <w:separator/>
      </w:r>
    </w:p>
  </w:footnote>
  <w:footnote w:type="continuationSeparator" w:id="0">
    <w:p w14:paraId="3FBF9F33" w14:textId="77777777" w:rsidR="004219F9" w:rsidRDefault="004219F9" w:rsidP="007A0D5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B075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B042F8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CD0"/>
    <w:rsid w:val="00015F49"/>
    <w:rsid w:val="00032559"/>
    <w:rsid w:val="00052040"/>
    <w:rsid w:val="000B25AE"/>
    <w:rsid w:val="000B55AB"/>
    <w:rsid w:val="000D24DC"/>
    <w:rsid w:val="00101B2E"/>
    <w:rsid w:val="00116FA0"/>
    <w:rsid w:val="001311E6"/>
    <w:rsid w:val="0015114C"/>
    <w:rsid w:val="001A21F3"/>
    <w:rsid w:val="001A2537"/>
    <w:rsid w:val="001A6A06"/>
    <w:rsid w:val="00210C03"/>
    <w:rsid w:val="002162E2"/>
    <w:rsid w:val="00225C5A"/>
    <w:rsid w:val="00230B10"/>
    <w:rsid w:val="00234353"/>
    <w:rsid w:val="00244BB0"/>
    <w:rsid w:val="00273EE2"/>
    <w:rsid w:val="002A0A0D"/>
    <w:rsid w:val="002A122E"/>
    <w:rsid w:val="002B0B37"/>
    <w:rsid w:val="002E015B"/>
    <w:rsid w:val="0030662D"/>
    <w:rsid w:val="00320300"/>
    <w:rsid w:val="003235A7"/>
    <w:rsid w:val="003677B6"/>
    <w:rsid w:val="003D3579"/>
    <w:rsid w:val="003E2795"/>
    <w:rsid w:val="003F0D73"/>
    <w:rsid w:val="004219F9"/>
    <w:rsid w:val="00462DBE"/>
    <w:rsid w:val="00464699"/>
    <w:rsid w:val="0047183B"/>
    <w:rsid w:val="00483379"/>
    <w:rsid w:val="00487BC5"/>
    <w:rsid w:val="0049358D"/>
    <w:rsid w:val="00496888"/>
    <w:rsid w:val="004A7476"/>
    <w:rsid w:val="004D5885"/>
    <w:rsid w:val="004E5896"/>
    <w:rsid w:val="00513EE6"/>
    <w:rsid w:val="00534F8F"/>
    <w:rsid w:val="00590035"/>
    <w:rsid w:val="005B177E"/>
    <w:rsid w:val="005B3921"/>
    <w:rsid w:val="005F26D7"/>
    <w:rsid w:val="005F5450"/>
    <w:rsid w:val="006373C6"/>
    <w:rsid w:val="00677CD0"/>
    <w:rsid w:val="006A6C87"/>
    <w:rsid w:val="006B7758"/>
    <w:rsid w:val="006D0412"/>
    <w:rsid w:val="007411B9"/>
    <w:rsid w:val="00780D95"/>
    <w:rsid w:val="00780DC7"/>
    <w:rsid w:val="007A0D55"/>
    <w:rsid w:val="007B3377"/>
    <w:rsid w:val="007C0859"/>
    <w:rsid w:val="007E5F44"/>
    <w:rsid w:val="00821DE3"/>
    <w:rsid w:val="008422F3"/>
    <w:rsid w:val="00846CE1"/>
    <w:rsid w:val="008A0F98"/>
    <w:rsid w:val="008A5B87"/>
    <w:rsid w:val="008E0AF0"/>
    <w:rsid w:val="008E3018"/>
    <w:rsid w:val="009173CB"/>
    <w:rsid w:val="00922950"/>
    <w:rsid w:val="009A7264"/>
    <w:rsid w:val="009C63EA"/>
    <w:rsid w:val="009D1606"/>
    <w:rsid w:val="009E18A1"/>
    <w:rsid w:val="009E73D7"/>
    <w:rsid w:val="00A208E8"/>
    <w:rsid w:val="00A27D2C"/>
    <w:rsid w:val="00A57531"/>
    <w:rsid w:val="00A76FD9"/>
    <w:rsid w:val="00A7726F"/>
    <w:rsid w:val="00AA2336"/>
    <w:rsid w:val="00AB436D"/>
    <w:rsid w:val="00AD2F24"/>
    <w:rsid w:val="00AD4844"/>
    <w:rsid w:val="00B07BFE"/>
    <w:rsid w:val="00B219AE"/>
    <w:rsid w:val="00B33145"/>
    <w:rsid w:val="00B574C9"/>
    <w:rsid w:val="00BC39C9"/>
    <w:rsid w:val="00BE5BF7"/>
    <w:rsid w:val="00BE76AD"/>
    <w:rsid w:val="00BF40E1"/>
    <w:rsid w:val="00C27FAB"/>
    <w:rsid w:val="00C32443"/>
    <w:rsid w:val="00C358D4"/>
    <w:rsid w:val="00C42BB6"/>
    <w:rsid w:val="00C6296B"/>
    <w:rsid w:val="00CB5A3D"/>
    <w:rsid w:val="00CC586D"/>
    <w:rsid w:val="00CF1542"/>
    <w:rsid w:val="00CF3EC5"/>
    <w:rsid w:val="00D656DA"/>
    <w:rsid w:val="00D83300"/>
    <w:rsid w:val="00DC6B48"/>
    <w:rsid w:val="00DF01B0"/>
    <w:rsid w:val="00E55749"/>
    <w:rsid w:val="00E85A05"/>
    <w:rsid w:val="00E95829"/>
    <w:rsid w:val="00EA606C"/>
    <w:rsid w:val="00EB0C8C"/>
    <w:rsid w:val="00EB51FD"/>
    <w:rsid w:val="00EB77DB"/>
    <w:rsid w:val="00ED139F"/>
    <w:rsid w:val="00EE15B1"/>
    <w:rsid w:val="00EF74F7"/>
    <w:rsid w:val="00F36937"/>
    <w:rsid w:val="00F60F53"/>
    <w:rsid w:val="00F970F7"/>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76D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ind w:left="113" w:right="113"/>
    </w:pPr>
    <w:rPr>
      <w:b/>
      <w:color w:val="385623" w:themeColor="accent6" w:themeShade="80"/>
    </w:rPr>
  </w:style>
  <w:style w:type="paragraph" w:customStyle="1" w:styleId="Blockquote">
    <w:name w:val="Block quote"/>
    <w:basedOn w:val="Normal"/>
    <w:next w:val="Normal"/>
    <w:qFormat/>
    <w:rsid w:val="007B3377"/>
    <w:pPr>
      <w:spacing w:after="220"/>
      <w:ind w:left="284"/>
    </w:pPr>
  </w:style>
  <w:style w:type="character" w:styleId="Strong">
    <w:name w:val="Strong"/>
    <w:basedOn w:val="DefaultParagraphFont"/>
    <w:uiPriority w:val="22"/>
    <w:qFormat/>
    <w:rsid w:val="00677CD0"/>
    <w:rPr>
      <w:b/>
      <w:bCs/>
    </w:rPr>
  </w:style>
  <w:style w:type="paragraph" w:styleId="BalloonText">
    <w:name w:val="Balloon Text"/>
    <w:basedOn w:val="Normal"/>
    <w:link w:val="BalloonTextChar"/>
    <w:uiPriority w:val="99"/>
    <w:semiHidden/>
    <w:rsid w:val="00C42B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2BB6"/>
    <w:rPr>
      <w:rFonts w:ascii="Lucida Grande" w:hAnsi="Lucida Grande" w:cs="Lucida Grande"/>
      <w:sz w:val="18"/>
      <w:szCs w:val="18"/>
    </w:rPr>
  </w:style>
  <w:style w:type="character" w:styleId="Hyperlink">
    <w:name w:val="Hyperlink"/>
    <w:basedOn w:val="DefaultParagraphFont"/>
    <w:uiPriority w:val="99"/>
    <w:unhideWhenUsed/>
    <w:rsid w:val="006A6C8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ind w:left="113" w:right="113"/>
    </w:pPr>
    <w:rPr>
      <w:b/>
      <w:color w:val="385623" w:themeColor="accent6" w:themeShade="80"/>
    </w:rPr>
  </w:style>
  <w:style w:type="paragraph" w:customStyle="1" w:styleId="Blockquote">
    <w:name w:val="Block quote"/>
    <w:basedOn w:val="Normal"/>
    <w:next w:val="Normal"/>
    <w:qFormat/>
    <w:rsid w:val="007B3377"/>
    <w:pPr>
      <w:spacing w:after="220"/>
      <w:ind w:left="284"/>
    </w:pPr>
  </w:style>
  <w:style w:type="character" w:styleId="Strong">
    <w:name w:val="Strong"/>
    <w:basedOn w:val="DefaultParagraphFont"/>
    <w:uiPriority w:val="22"/>
    <w:qFormat/>
    <w:rsid w:val="00677CD0"/>
    <w:rPr>
      <w:b/>
      <w:bCs/>
    </w:rPr>
  </w:style>
  <w:style w:type="paragraph" w:styleId="BalloonText">
    <w:name w:val="Balloon Text"/>
    <w:basedOn w:val="Normal"/>
    <w:link w:val="BalloonTextChar"/>
    <w:uiPriority w:val="99"/>
    <w:semiHidden/>
    <w:rsid w:val="00C42BB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2BB6"/>
    <w:rPr>
      <w:rFonts w:ascii="Lucida Grande" w:hAnsi="Lucida Grande" w:cs="Lucida Grande"/>
      <w:sz w:val="18"/>
      <w:szCs w:val="18"/>
    </w:rPr>
  </w:style>
  <w:style w:type="character" w:styleId="Hyperlink">
    <w:name w:val="Hyperlink"/>
    <w:basedOn w:val="DefaultParagraphFont"/>
    <w:uiPriority w:val="99"/>
    <w:unhideWhenUsed/>
    <w:rsid w:val="006A6C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nthologyfilmarchives.org/collections/reference-library/stills/1303"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DRJAY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0C2E453E7A4B41854F53D6AF04E1D8"/>
        <w:category>
          <w:name w:val="General"/>
          <w:gallery w:val="placeholder"/>
        </w:category>
        <w:types>
          <w:type w:val="bbPlcHdr"/>
        </w:types>
        <w:behaviors>
          <w:behavior w:val="content"/>
        </w:behaviors>
        <w:guid w:val="{95C12DE4-D53A-4105-A3BD-DDAC9AE32243}"/>
      </w:docPartPr>
      <w:docPartBody>
        <w:p w:rsidR="00C37574" w:rsidRDefault="00545DC0">
          <w:pPr>
            <w:pStyle w:val="490C2E453E7A4B41854F53D6AF04E1D8"/>
          </w:pPr>
          <w:r w:rsidRPr="00CC586D">
            <w:rPr>
              <w:rStyle w:val="PlaceholderText"/>
              <w:b/>
              <w:color w:val="FFFFFF" w:themeColor="background1"/>
            </w:rPr>
            <w:t>[Salutation]</w:t>
          </w:r>
        </w:p>
      </w:docPartBody>
    </w:docPart>
    <w:docPart>
      <w:docPartPr>
        <w:name w:val="F89101C1CE4A4CAF86B48B6EE122145D"/>
        <w:category>
          <w:name w:val="General"/>
          <w:gallery w:val="placeholder"/>
        </w:category>
        <w:types>
          <w:type w:val="bbPlcHdr"/>
        </w:types>
        <w:behaviors>
          <w:behavior w:val="content"/>
        </w:behaviors>
        <w:guid w:val="{C08B36EC-B1C6-4171-9BAE-5D94144B0352}"/>
      </w:docPartPr>
      <w:docPartBody>
        <w:p w:rsidR="00C37574" w:rsidRDefault="00545DC0">
          <w:pPr>
            <w:pStyle w:val="F89101C1CE4A4CAF86B48B6EE122145D"/>
          </w:pPr>
          <w:r>
            <w:rPr>
              <w:rStyle w:val="PlaceholderText"/>
            </w:rPr>
            <w:t>[First name]</w:t>
          </w:r>
        </w:p>
      </w:docPartBody>
    </w:docPart>
    <w:docPart>
      <w:docPartPr>
        <w:name w:val="10D8D3119E1F4FC3A36A7EA3D43A7FBA"/>
        <w:category>
          <w:name w:val="General"/>
          <w:gallery w:val="placeholder"/>
        </w:category>
        <w:types>
          <w:type w:val="bbPlcHdr"/>
        </w:types>
        <w:behaviors>
          <w:behavior w:val="content"/>
        </w:behaviors>
        <w:guid w:val="{5DBE2555-38F9-4585-8EA0-131874265ECF}"/>
      </w:docPartPr>
      <w:docPartBody>
        <w:p w:rsidR="00C37574" w:rsidRDefault="00545DC0">
          <w:pPr>
            <w:pStyle w:val="10D8D3119E1F4FC3A36A7EA3D43A7FBA"/>
          </w:pPr>
          <w:r>
            <w:rPr>
              <w:rStyle w:val="PlaceholderText"/>
            </w:rPr>
            <w:t>[Middle name]</w:t>
          </w:r>
        </w:p>
      </w:docPartBody>
    </w:docPart>
    <w:docPart>
      <w:docPartPr>
        <w:name w:val="949CC68E85C04703AF2B9AF2C8323BF5"/>
        <w:category>
          <w:name w:val="General"/>
          <w:gallery w:val="placeholder"/>
        </w:category>
        <w:types>
          <w:type w:val="bbPlcHdr"/>
        </w:types>
        <w:behaviors>
          <w:behavior w:val="content"/>
        </w:behaviors>
        <w:guid w:val="{6CC48EF2-CF39-4643-946C-CAE60C630AEB}"/>
      </w:docPartPr>
      <w:docPartBody>
        <w:p w:rsidR="00C37574" w:rsidRDefault="00545DC0">
          <w:pPr>
            <w:pStyle w:val="949CC68E85C04703AF2B9AF2C8323BF5"/>
          </w:pPr>
          <w:r>
            <w:rPr>
              <w:rStyle w:val="PlaceholderText"/>
            </w:rPr>
            <w:t>[Last name]</w:t>
          </w:r>
        </w:p>
      </w:docPartBody>
    </w:docPart>
    <w:docPart>
      <w:docPartPr>
        <w:name w:val="8248129FEE28488C9C6109DABD2A0944"/>
        <w:category>
          <w:name w:val="General"/>
          <w:gallery w:val="placeholder"/>
        </w:category>
        <w:types>
          <w:type w:val="bbPlcHdr"/>
        </w:types>
        <w:behaviors>
          <w:behavior w:val="content"/>
        </w:behaviors>
        <w:guid w:val="{59172ECC-4371-4FAA-A19D-9ED7241EC07A}"/>
      </w:docPartPr>
      <w:docPartBody>
        <w:p w:rsidR="00C37574" w:rsidRDefault="00545DC0">
          <w:pPr>
            <w:pStyle w:val="8248129FEE28488C9C6109DABD2A0944"/>
          </w:pPr>
          <w:r>
            <w:rPr>
              <w:rStyle w:val="PlaceholderText"/>
            </w:rPr>
            <w:t>[Enter your biography]</w:t>
          </w:r>
        </w:p>
      </w:docPartBody>
    </w:docPart>
    <w:docPart>
      <w:docPartPr>
        <w:name w:val="0F1D2EF805324146A3DB43ACD8F0B042"/>
        <w:category>
          <w:name w:val="General"/>
          <w:gallery w:val="placeholder"/>
        </w:category>
        <w:types>
          <w:type w:val="bbPlcHdr"/>
        </w:types>
        <w:behaviors>
          <w:behavior w:val="content"/>
        </w:behaviors>
        <w:guid w:val="{62E1FC2C-EC16-42D2-BBF0-DFC74645E447}"/>
      </w:docPartPr>
      <w:docPartBody>
        <w:p w:rsidR="00C37574" w:rsidRDefault="00545DC0">
          <w:pPr>
            <w:pStyle w:val="0F1D2EF805324146A3DB43ACD8F0B042"/>
          </w:pPr>
          <w:r>
            <w:rPr>
              <w:rStyle w:val="PlaceholderText"/>
            </w:rPr>
            <w:t>[Enter the institution with which you are affiliated]</w:t>
          </w:r>
        </w:p>
      </w:docPartBody>
    </w:docPart>
    <w:docPart>
      <w:docPartPr>
        <w:name w:val="1FF2D82DAE94452A8FD5A6D1AE55FE13"/>
        <w:category>
          <w:name w:val="General"/>
          <w:gallery w:val="placeholder"/>
        </w:category>
        <w:types>
          <w:type w:val="bbPlcHdr"/>
        </w:types>
        <w:behaviors>
          <w:behavior w:val="content"/>
        </w:behaviors>
        <w:guid w:val="{51298B60-393C-40D8-B390-DC29F1AD3C29}"/>
      </w:docPartPr>
      <w:docPartBody>
        <w:p w:rsidR="00C37574" w:rsidRDefault="00545DC0">
          <w:pPr>
            <w:pStyle w:val="1FF2D82DAE94452A8FD5A6D1AE55FE13"/>
          </w:pPr>
          <w:r w:rsidRPr="00EF74F7">
            <w:rPr>
              <w:b/>
              <w:color w:val="808080" w:themeColor="background1" w:themeShade="80"/>
            </w:rPr>
            <w:t>[Enter the headword for your article]</w:t>
          </w:r>
        </w:p>
      </w:docPartBody>
    </w:docPart>
    <w:docPart>
      <w:docPartPr>
        <w:name w:val="BE3D6C8D7C9247B8964E444A9E8730CC"/>
        <w:category>
          <w:name w:val="General"/>
          <w:gallery w:val="placeholder"/>
        </w:category>
        <w:types>
          <w:type w:val="bbPlcHdr"/>
        </w:types>
        <w:behaviors>
          <w:behavior w:val="content"/>
        </w:behaviors>
        <w:guid w:val="{991E2FA1-CBE9-4A1B-9770-A7EB9A09E08C}"/>
      </w:docPartPr>
      <w:docPartBody>
        <w:p w:rsidR="00C37574" w:rsidRDefault="00545DC0">
          <w:pPr>
            <w:pStyle w:val="BE3D6C8D7C9247B8964E444A9E8730C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9460EFD84B74674A263A4AA061BCAA1"/>
        <w:category>
          <w:name w:val="General"/>
          <w:gallery w:val="placeholder"/>
        </w:category>
        <w:types>
          <w:type w:val="bbPlcHdr"/>
        </w:types>
        <w:behaviors>
          <w:behavior w:val="content"/>
        </w:behaviors>
        <w:guid w:val="{726D17F6-1728-4B23-9BED-04750511D9F0}"/>
      </w:docPartPr>
      <w:docPartBody>
        <w:p w:rsidR="00C37574" w:rsidRDefault="00545DC0">
          <w:pPr>
            <w:pStyle w:val="F9460EFD84B74674A263A4AA061BCAA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5A4D2925F4A42C585BF3B7D31F185F6"/>
        <w:category>
          <w:name w:val="General"/>
          <w:gallery w:val="placeholder"/>
        </w:category>
        <w:types>
          <w:type w:val="bbPlcHdr"/>
        </w:types>
        <w:behaviors>
          <w:behavior w:val="content"/>
        </w:behaviors>
        <w:guid w:val="{19E9DB09-2DF7-443D-823C-CF60C5CC8C1D}"/>
      </w:docPartPr>
      <w:docPartBody>
        <w:p w:rsidR="00C37574" w:rsidRDefault="00545DC0">
          <w:pPr>
            <w:pStyle w:val="25A4D2925F4A42C585BF3B7D31F185F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0F60BA48A68204A95ECF4CE1E499D97"/>
        <w:category>
          <w:name w:val="General"/>
          <w:gallery w:val="placeholder"/>
        </w:category>
        <w:types>
          <w:type w:val="bbPlcHdr"/>
        </w:types>
        <w:behaviors>
          <w:behavior w:val="content"/>
        </w:behaviors>
        <w:guid w:val="{22882F9D-6083-114C-84A2-194C2AA897D0}"/>
      </w:docPartPr>
      <w:docPartBody>
        <w:p w:rsidR="00713232" w:rsidRDefault="00CF4A2F" w:rsidP="00CF4A2F">
          <w:pPr>
            <w:pStyle w:val="A0F60BA48A68204A95ECF4CE1E499D97"/>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5DC0"/>
    <w:rsid w:val="004737A7"/>
    <w:rsid w:val="00545DC0"/>
    <w:rsid w:val="00713232"/>
    <w:rsid w:val="00C37574"/>
    <w:rsid w:val="00CF4A2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4A2F"/>
    <w:rPr>
      <w:color w:val="808080"/>
    </w:rPr>
  </w:style>
  <w:style w:type="paragraph" w:customStyle="1" w:styleId="490C2E453E7A4B41854F53D6AF04E1D8">
    <w:name w:val="490C2E453E7A4B41854F53D6AF04E1D8"/>
  </w:style>
  <w:style w:type="paragraph" w:customStyle="1" w:styleId="F89101C1CE4A4CAF86B48B6EE122145D">
    <w:name w:val="F89101C1CE4A4CAF86B48B6EE122145D"/>
  </w:style>
  <w:style w:type="paragraph" w:customStyle="1" w:styleId="10D8D3119E1F4FC3A36A7EA3D43A7FBA">
    <w:name w:val="10D8D3119E1F4FC3A36A7EA3D43A7FBA"/>
  </w:style>
  <w:style w:type="paragraph" w:customStyle="1" w:styleId="949CC68E85C04703AF2B9AF2C8323BF5">
    <w:name w:val="949CC68E85C04703AF2B9AF2C8323BF5"/>
  </w:style>
  <w:style w:type="paragraph" w:customStyle="1" w:styleId="8248129FEE28488C9C6109DABD2A0944">
    <w:name w:val="8248129FEE28488C9C6109DABD2A0944"/>
  </w:style>
  <w:style w:type="paragraph" w:customStyle="1" w:styleId="0F1D2EF805324146A3DB43ACD8F0B042">
    <w:name w:val="0F1D2EF805324146A3DB43ACD8F0B042"/>
  </w:style>
  <w:style w:type="paragraph" w:customStyle="1" w:styleId="1FF2D82DAE94452A8FD5A6D1AE55FE13">
    <w:name w:val="1FF2D82DAE94452A8FD5A6D1AE55FE13"/>
  </w:style>
  <w:style w:type="paragraph" w:customStyle="1" w:styleId="BE3D6C8D7C9247B8964E444A9E8730CC">
    <w:name w:val="BE3D6C8D7C9247B8964E444A9E8730CC"/>
  </w:style>
  <w:style w:type="paragraph" w:customStyle="1" w:styleId="F9460EFD84B74674A263A4AA061BCAA1">
    <w:name w:val="F9460EFD84B74674A263A4AA061BCAA1"/>
  </w:style>
  <w:style w:type="paragraph" w:customStyle="1" w:styleId="25A4D2925F4A42C585BF3B7D31F185F6">
    <w:name w:val="25A4D2925F4A42C585BF3B7D31F185F6"/>
  </w:style>
  <w:style w:type="paragraph" w:customStyle="1" w:styleId="703722F4DC624D1DAFA38D7FC200B343">
    <w:name w:val="703722F4DC624D1DAFA38D7FC200B343"/>
  </w:style>
  <w:style w:type="paragraph" w:customStyle="1" w:styleId="A0F60BA48A68204A95ECF4CE1E499D97">
    <w:name w:val="A0F60BA48A68204A95ECF4CE1E499D97"/>
    <w:rsid w:val="00CF4A2F"/>
    <w:pPr>
      <w:spacing w:after="0" w:line="240" w:lineRule="auto"/>
    </w:pPr>
    <w:rPr>
      <w:sz w:val="24"/>
      <w:szCs w:val="24"/>
      <w:lang w:val="en-US"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4A2F"/>
    <w:rPr>
      <w:color w:val="808080"/>
    </w:rPr>
  </w:style>
  <w:style w:type="paragraph" w:customStyle="1" w:styleId="490C2E453E7A4B41854F53D6AF04E1D8">
    <w:name w:val="490C2E453E7A4B41854F53D6AF04E1D8"/>
  </w:style>
  <w:style w:type="paragraph" w:customStyle="1" w:styleId="F89101C1CE4A4CAF86B48B6EE122145D">
    <w:name w:val="F89101C1CE4A4CAF86B48B6EE122145D"/>
  </w:style>
  <w:style w:type="paragraph" w:customStyle="1" w:styleId="10D8D3119E1F4FC3A36A7EA3D43A7FBA">
    <w:name w:val="10D8D3119E1F4FC3A36A7EA3D43A7FBA"/>
  </w:style>
  <w:style w:type="paragraph" w:customStyle="1" w:styleId="949CC68E85C04703AF2B9AF2C8323BF5">
    <w:name w:val="949CC68E85C04703AF2B9AF2C8323BF5"/>
  </w:style>
  <w:style w:type="paragraph" w:customStyle="1" w:styleId="8248129FEE28488C9C6109DABD2A0944">
    <w:name w:val="8248129FEE28488C9C6109DABD2A0944"/>
  </w:style>
  <w:style w:type="paragraph" w:customStyle="1" w:styleId="0F1D2EF805324146A3DB43ACD8F0B042">
    <w:name w:val="0F1D2EF805324146A3DB43ACD8F0B042"/>
  </w:style>
  <w:style w:type="paragraph" w:customStyle="1" w:styleId="1FF2D82DAE94452A8FD5A6D1AE55FE13">
    <w:name w:val="1FF2D82DAE94452A8FD5A6D1AE55FE13"/>
  </w:style>
  <w:style w:type="paragraph" w:customStyle="1" w:styleId="BE3D6C8D7C9247B8964E444A9E8730CC">
    <w:name w:val="BE3D6C8D7C9247B8964E444A9E8730CC"/>
  </w:style>
  <w:style w:type="paragraph" w:customStyle="1" w:styleId="F9460EFD84B74674A263A4AA061BCAA1">
    <w:name w:val="F9460EFD84B74674A263A4AA061BCAA1"/>
  </w:style>
  <w:style w:type="paragraph" w:customStyle="1" w:styleId="25A4D2925F4A42C585BF3B7D31F185F6">
    <w:name w:val="25A4D2925F4A42C585BF3B7D31F185F6"/>
  </w:style>
  <w:style w:type="paragraph" w:customStyle="1" w:styleId="703722F4DC624D1DAFA38D7FC200B343">
    <w:name w:val="703722F4DC624D1DAFA38D7FC200B343"/>
  </w:style>
  <w:style w:type="paragraph" w:customStyle="1" w:styleId="A0F60BA48A68204A95ECF4CE1E499D97">
    <w:name w:val="A0F60BA48A68204A95ECF4CE1E499D97"/>
    <w:rsid w:val="00CF4A2F"/>
    <w:pPr>
      <w:spacing w:after="0" w:line="240" w:lineRule="auto"/>
    </w:pPr>
    <w:rPr>
      <w:sz w:val="24"/>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Noe80</b:Tag>
    <b:SourceType>BookSection</b:SourceType>
    <b:Guid>{F4CD1DFC-81E1-9549-9DAB-E1BF0DA8F5A7}</b:Guid>
    <b:Author>
      <b:Author>
        <b:NameList>
          <b:Person>
            <b:Last>Carroll</b:Last>
            <b:First>Noel</b:First>
          </b:Person>
        </b:NameList>
      </b:Author>
    </b:Author>
    <b:Title>Identity and Difference: From Ritual Symbolism to Condensation in Ange's Inauguration of the Pleasre Dome</b:Title>
    <b:BookTitle>Interpreting the Moving Image</b:BookTitle>
    <b:City>Cambridge</b:City>
    <b:Publisher>Cambridge UP</b:Publisher>
    <b:Year>1980</b:Year>
    <b:Pages>214-224</b:Pages>
    <b:RefOrder>1</b:RefOrder>
  </b:Source>
  <b:Source>
    <b:Tag>Jac02</b:Tag>
    <b:SourceType>Book</b:SourceType>
    <b:Guid>{6434271C-734A-5D47-884B-37840B247342}</b:Guid>
    <b:Title>Moonchild: The Films of Kenneth Anger</b:Title>
    <b:City>London</b:City>
    <b:Publisher>Creation Books</b:Publisher>
    <b:Year>2002</b:Year>
    <b:Author>
      <b:Editor>
        <b:NameList>
          <b:Person>
            <b:Last>Hunter</b:Last>
            <b:First>Jack</b:First>
          </b:Person>
        </b:NameList>
      </b:Editor>
    </b:Author>
    <b:RefOrder>2</b:RefOrder>
  </b:Source>
  <b:Source>
    <b:Tag>Ali11</b:Tag>
    <b:SourceType>Book</b:SourceType>
    <b:Guid>{C9013BE4-644A-074E-A72F-A710DA7467CD}</b:Guid>
    <b:Author>
      <b:Author>
        <b:NameList>
          <b:Person>
            <b:Last>Hutchison</b:Last>
            <b:First>Alice</b:First>
            <b:Middle>L</b:Middle>
          </b:Person>
        </b:NameList>
      </b:Author>
    </b:Author>
    <b:Title>Kenneth Anger: A Demonic Visionary </b:Title>
    <b:City>London</b:City>
    <b:Publisher>Black Dog Publishing Ltd</b:Publisher>
    <b:Year>2011</b:Year>
    <b:RefOrder>3</b:RefOrder>
  </b:Source>
</b:Sources>
</file>

<file path=customXml/itemProps1.xml><?xml version="1.0" encoding="utf-8"?>
<ds:datastoreItem xmlns:ds="http://schemas.openxmlformats.org/officeDocument/2006/customXml" ds:itemID="{6A6FD6AD-B048-0F44-A240-299B56F14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32</TotalTime>
  <Pages>2</Pages>
  <Words>537</Words>
  <Characters>3062</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dc:creator>
  <cp:keywords/>
  <dc:description/>
  <cp:lastModifiedBy>Laura Dosky</cp:lastModifiedBy>
  <cp:revision>14</cp:revision>
  <dcterms:created xsi:type="dcterms:W3CDTF">2014-08-20T16:44:00Z</dcterms:created>
  <dcterms:modified xsi:type="dcterms:W3CDTF">2014-10-16T01:01:00Z</dcterms:modified>
</cp:coreProperties>
</file>