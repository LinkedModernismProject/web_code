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8C030C8" w14:textId="77777777" w:rsidTr="00922950">
        <w:tc>
          <w:tcPr>
            <w:tcW w:w="491" w:type="dxa"/>
            <w:vMerge w:val="restart"/>
            <w:shd w:val="clear" w:color="auto" w:fill="A6A6A6" w:themeFill="background1" w:themeFillShade="A6"/>
            <w:textDirection w:val="btLr"/>
          </w:tcPr>
          <w:p w14:paraId="33CBBA4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6B47F2CBA29724BBBA465899B115457"/>
            </w:placeholder>
            <w:showingPlcHdr/>
            <w:dropDownList>
              <w:listItem w:displayText="Dr." w:value="Dr."/>
              <w:listItem w:displayText="Prof." w:value="Prof."/>
            </w:dropDownList>
          </w:sdtPr>
          <w:sdtEndPr/>
          <w:sdtContent>
            <w:tc>
              <w:tcPr>
                <w:tcW w:w="1259" w:type="dxa"/>
              </w:tcPr>
              <w:p w14:paraId="29B5D68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13826EC5A259244B45854BF99B1DB06"/>
            </w:placeholder>
            <w:text/>
          </w:sdtPr>
          <w:sdtEndPr/>
          <w:sdtContent>
            <w:tc>
              <w:tcPr>
                <w:tcW w:w="2073" w:type="dxa"/>
              </w:tcPr>
              <w:p w14:paraId="3FF42E12" w14:textId="77777777" w:rsidR="00B574C9" w:rsidRDefault="0089328C" w:rsidP="00963DE6">
                <w:r>
                  <w:t>Thelma</w:t>
                </w:r>
              </w:p>
            </w:tc>
          </w:sdtContent>
        </w:sdt>
        <w:sdt>
          <w:sdtPr>
            <w:alias w:val="Middle name"/>
            <w:tag w:val="authorMiddleName"/>
            <w:id w:val="-2076034781"/>
            <w:placeholder>
              <w:docPart w:val="ED8F88C36EE56347A91A422429B3C877"/>
            </w:placeholder>
            <w:showingPlcHdr/>
            <w:text/>
          </w:sdtPr>
          <w:sdtEndPr/>
          <w:sdtContent>
            <w:tc>
              <w:tcPr>
                <w:tcW w:w="2551" w:type="dxa"/>
              </w:tcPr>
              <w:p w14:paraId="15983C63" w14:textId="77777777" w:rsidR="00B574C9" w:rsidRDefault="00B574C9" w:rsidP="00922950">
                <w:r>
                  <w:rPr>
                    <w:rStyle w:val="PlaceholderText"/>
                  </w:rPr>
                  <w:t>[Middle name]</w:t>
                </w:r>
              </w:p>
            </w:tc>
          </w:sdtContent>
        </w:sdt>
        <w:sdt>
          <w:sdtPr>
            <w:alias w:val="Last name"/>
            <w:tag w:val="authorLastName"/>
            <w:id w:val="-1088529830"/>
            <w:placeholder>
              <w:docPart w:val="93AACFA842C98A4CA47D5863392A8B15"/>
            </w:placeholder>
            <w:text/>
          </w:sdtPr>
          <w:sdtEndPr/>
          <w:sdtContent>
            <w:tc>
              <w:tcPr>
                <w:tcW w:w="2642" w:type="dxa"/>
              </w:tcPr>
              <w:p w14:paraId="0C515F42" w14:textId="77777777" w:rsidR="00B574C9" w:rsidRDefault="0089328C" w:rsidP="00963DE6">
                <w:r>
                  <w:t>Rohrer</w:t>
                </w:r>
              </w:p>
            </w:tc>
          </w:sdtContent>
        </w:sdt>
      </w:tr>
      <w:tr w:rsidR="00B574C9" w14:paraId="4B09BC5D" w14:textId="77777777" w:rsidTr="001A6A06">
        <w:trPr>
          <w:trHeight w:val="986"/>
        </w:trPr>
        <w:tc>
          <w:tcPr>
            <w:tcW w:w="491" w:type="dxa"/>
            <w:vMerge/>
            <w:shd w:val="clear" w:color="auto" w:fill="A6A6A6" w:themeFill="background1" w:themeFillShade="A6"/>
          </w:tcPr>
          <w:p w14:paraId="701C3F45" w14:textId="77777777" w:rsidR="00B574C9" w:rsidRPr="001A6A06" w:rsidRDefault="00B574C9" w:rsidP="00CF1542">
            <w:pPr>
              <w:jc w:val="center"/>
              <w:rPr>
                <w:b/>
                <w:color w:val="FFFFFF" w:themeColor="background1"/>
              </w:rPr>
            </w:pPr>
          </w:p>
        </w:tc>
        <w:sdt>
          <w:sdtPr>
            <w:alias w:val="Biography"/>
            <w:tag w:val="authorBiography"/>
            <w:id w:val="938807824"/>
            <w:placeholder>
              <w:docPart w:val="B79CCDA075C2E542A08E5D0ABA34438D"/>
            </w:placeholder>
            <w:showingPlcHdr/>
          </w:sdtPr>
          <w:sdtEndPr/>
          <w:sdtContent>
            <w:tc>
              <w:tcPr>
                <w:tcW w:w="8525" w:type="dxa"/>
                <w:gridSpan w:val="4"/>
              </w:tcPr>
              <w:p w14:paraId="06B43960" w14:textId="77777777" w:rsidR="00B574C9" w:rsidRDefault="00B574C9" w:rsidP="00922950">
                <w:r>
                  <w:rPr>
                    <w:rStyle w:val="PlaceholderText"/>
                  </w:rPr>
                  <w:t>[Enter your biography]</w:t>
                </w:r>
              </w:p>
            </w:tc>
          </w:sdtContent>
        </w:sdt>
      </w:tr>
      <w:tr w:rsidR="00B574C9" w14:paraId="33CBDBCE" w14:textId="77777777" w:rsidTr="001A6A06">
        <w:trPr>
          <w:trHeight w:val="986"/>
        </w:trPr>
        <w:tc>
          <w:tcPr>
            <w:tcW w:w="491" w:type="dxa"/>
            <w:vMerge/>
            <w:shd w:val="clear" w:color="auto" w:fill="A6A6A6" w:themeFill="background1" w:themeFillShade="A6"/>
          </w:tcPr>
          <w:p w14:paraId="4F8C273B" w14:textId="77777777" w:rsidR="00B574C9" w:rsidRPr="001A6A06" w:rsidRDefault="00B574C9" w:rsidP="00CF1542">
            <w:pPr>
              <w:jc w:val="center"/>
              <w:rPr>
                <w:b/>
                <w:color w:val="FFFFFF" w:themeColor="background1"/>
              </w:rPr>
            </w:pPr>
          </w:p>
        </w:tc>
        <w:sdt>
          <w:sdtPr>
            <w:alias w:val="Affiliation"/>
            <w:tag w:val="affiliation"/>
            <w:id w:val="2012937915"/>
            <w:placeholder>
              <w:docPart w:val="95B4BD3890D1EC46A16CD3E5D11D5B3C"/>
            </w:placeholder>
            <w:text/>
          </w:sdtPr>
          <w:sdtEndPr/>
          <w:sdtContent>
            <w:tc>
              <w:tcPr>
                <w:tcW w:w="8525" w:type="dxa"/>
                <w:gridSpan w:val="4"/>
              </w:tcPr>
              <w:p w14:paraId="4EC9EE68" w14:textId="77777777" w:rsidR="00B574C9" w:rsidRDefault="0089328C" w:rsidP="0089328C">
                <w:r>
                  <w:t>Manchester University</w:t>
                </w:r>
              </w:p>
            </w:tc>
          </w:sdtContent>
        </w:sdt>
      </w:tr>
    </w:tbl>
    <w:p w14:paraId="2EBC476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A8CE525" w14:textId="77777777" w:rsidTr="00244BB0">
        <w:tc>
          <w:tcPr>
            <w:tcW w:w="9016" w:type="dxa"/>
            <w:shd w:val="clear" w:color="auto" w:fill="A6A6A6" w:themeFill="background1" w:themeFillShade="A6"/>
            <w:tcMar>
              <w:top w:w="113" w:type="dxa"/>
              <w:bottom w:w="113" w:type="dxa"/>
            </w:tcMar>
          </w:tcPr>
          <w:p w14:paraId="080B0A0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27E1075" w14:textId="77777777" w:rsidTr="003F0D73">
        <w:sdt>
          <w:sdtPr>
            <w:alias w:val="Article headword"/>
            <w:tag w:val="articleHeadword"/>
            <w:id w:val="-361440020"/>
            <w:placeholder>
              <w:docPart w:val="73B9D65040573044850B9A657AE26A53"/>
            </w:placeholder>
            <w:text/>
          </w:sdtPr>
          <w:sdtEndPr/>
          <w:sdtContent>
            <w:tc>
              <w:tcPr>
                <w:tcW w:w="9016" w:type="dxa"/>
                <w:tcMar>
                  <w:top w:w="113" w:type="dxa"/>
                  <w:bottom w:w="113" w:type="dxa"/>
                </w:tcMar>
              </w:tcPr>
              <w:p w14:paraId="7A3F892A" w14:textId="12D9ECFC" w:rsidR="003F0D73" w:rsidRPr="00FB589A" w:rsidRDefault="0089328C" w:rsidP="0089328C">
                <w:pPr>
                  <w:rPr>
                    <w:b/>
                  </w:rPr>
                </w:pPr>
                <w:r w:rsidRPr="00DB36E5">
                  <w:t>Wood, Beatrice</w:t>
                </w:r>
                <w:r w:rsidR="00DB36E5" w:rsidRPr="00DB36E5">
                  <w:t xml:space="preserve"> (1893-</w:t>
                </w:r>
                <w:r w:rsidR="00963DE6" w:rsidRPr="00DB36E5">
                  <w:t>1998)</w:t>
                </w:r>
              </w:p>
            </w:tc>
          </w:sdtContent>
        </w:sdt>
      </w:tr>
      <w:tr w:rsidR="00464699" w14:paraId="63037777" w14:textId="77777777" w:rsidTr="007821B0">
        <w:sdt>
          <w:sdtPr>
            <w:alias w:val="Variant headwords"/>
            <w:tag w:val="variantHeadwords"/>
            <w:id w:val="173464402"/>
            <w:placeholder>
              <w:docPart w:val="E5377F777A8E4E45868D4AA7B95FCDA8"/>
            </w:placeholder>
            <w:showingPlcHdr/>
          </w:sdtPr>
          <w:sdtEndPr/>
          <w:sdtContent>
            <w:tc>
              <w:tcPr>
                <w:tcW w:w="9016" w:type="dxa"/>
                <w:tcMar>
                  <w:top w:w="113" w:type="dxa"/>
                  <w:bottom w:w="113" w:type="dxa"/>
                </w:tcMar>
              </w:tcPr>
              <w:p w14:paraId="694A509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D31F321" w14:textId="77777777" w:rsidTr="003F0D73">
        <w:sdt>
          <w:sdtPr>
            <w:alias w:val="Abstract"/>
            <w:tag w:val="abstract"/>
            <w:id w:val="-635871867"/>
            <w:placeholder>
              <w:docPart w:val="D7FEB058DE5DE84EB4272BF27C325369"/>
            </w:placeholder>
          </w:sdtPr>
          <w:sdtEndPr/>
          <w:sdtContent>
            <w:sdt>
              <w:sdtPr>
                <w:alias w:val="Article text"/>
                <w:tag w:val="articleText"/>
                <w:id w:val="288097431"/>
                <w:placeholder>
                  <w:docPart w:val="F6216ABCB7B9E44FBCDD8F9063BDE9D1"/>
                </w:placeholder>
              </w:sdtPr>
              <w:sdtEndPr/>
              <w:sdtContent>
                <w:tc>
                  <w:tcPr>
                    <w:tcW w:w="9016" w:type="dxa"/>
                    <w:tcMar>
                      <w:top w:w="113" w:type="dxa"/>
                      <w:bottom w:w="113" w:type="dxa"/>
                    </w:tcMar>
                  </w:tcPr>
                  <w:p w14:paraId="170B07AB" w14:textId="06FECC3C" w:rsidR="00E85A05" w:rsidRDefault="00DB36E5" w:rsidP="00DB36E5">
                    <w:pPr>
                      <w:tabs>
                        <w:tab w:val="left" w:pos="9000"/>
                      </w:tabs>
                    </w:pPr>
                    <w:r w:rsidRPr="00F844C7">
                      <w:t xml:space="preserve">An American potter known for lustre-glaze chalices and whimsical ceramic figures, Beatrice Wood was once named the </w:t>
                    </w:r>
                    <w:r>
                      <w:t>‘</w:t>
                    </w:r>
                    <w:r w:rsidRPr="00F844C7">
                      <w:t>Mama of Dada.</w:t>
                    </w:r>
                    <w:r>
                      <w:t>’</w:t>
                    </w:r>
                    <w:r w:rsidRPr="00F844C7">
                      <w:t xml:space="preserve"> Born on </w:t>
                    </w:r>
                    <w:r>
                      <w:t xml:space="preserve">3 </w:t>
                    </w:r>
                    <w:r w:rsidRPr="00F844C7">
                      <w:t>March</w:t>
                    </w:r>
                    <w:r>
                      <w:t xml:space="preserve"> </w:t>
                    </w:r>
                    <w:r w:rsidRPr="00F844C7">
                      <w:t xml:space="preserve">1893 into a wealthy family in San Francisco, California, raised in New York City, and a student at the </w:t>
                    </w:r>
                    <w:proofErr w:type="spellStart"/>
                    <w:r w:rsidRPr="00F844C7">
                      <w:t>Académie</w:t>
                    </w:r>
                    <w:proofErr w:type="spellEnd"/>
                    <w:r w:rsidRPr="00F844C7">
                      <w:t xml:space="preserve"> Julian in Paris, Wood rebelled </w:t>
                    </w:r>
                    <w:r>
                      <w:t>from</w:t>
                    </w:r>
                    <w:r w:rsidRPr="00F844C7">
                      <w:t xml:space="preserve"> her traditional upbringing by 1912. Seeking a more bohemian life, she joined avant-garde art circles, became friends with Marcel Duchamp and Henri-Pierre </w:t>
                    </w:r>
                    <w:proofErr w:type="spellStart"/>
                    <w:r w:rsidRPr="00F844C7">
                      <w:t>Roché</w:t>
                    </w:r>
                    <w:proofErr w:type="spellEnd"/>
                    <w:r w:rsidRPr="00F844C7">
                      <w:t xml:space="preserve">, and was influential in the New York Dada movement. During the 1930s, her early successes in ceramics provided independent income and, by 1948, she settled in Ojai, California, to continue her interest in Theosophy. She established a studio developing embedded lustre glazes with radiant colours and continued this work for over thirty years. Wood was recognised as a </w:t>
                    </w:r>
                    <w:r>
                      <w:t>‘</w:t>
                    </w:r>
                    <w:r w:rsidRPr="00F844C7">
                      <w:t>California Living Treasure</w:t>
                    </w:r>
                    <w:r>
                      <w:t>’</w:t>
                    </w:r>
                    <w:r w:rsidRPr="00F844C7">
                      <w:t xml:space="preserve"> by her native state, named an </w:t>
                    </w:r>
                    <w:r>
                      <w:t>‘</w:t>
                    </w:r>
                    <w:r w:rsidRPr="00F844C7">
                      <w:t>Esteemed American Artist</w:t>
                    </w:r>
                    <w:r>
                      <w:t>’</w:t>
                    </w:r>
                    <w:r w:rsidRPr="00F844C7">
                      <w:t xml:space="preserve"> by the Smithsonian Institution, and partly inspired the character </w:t>
                    </w:r>
                    <w:r>
                      <w:t>‘</w:t>
                    </w:r>
                    <w:r w:rsidRPr="00F844C7">
                      <w:t>Rose</w:t>
                    </w:r>
                    <w:r>
                      <w:t>’</w:t>
                    </w:r>
                    <w:r w:rsidRPr="00F844C7">
                      <w:t xml:space="preserve"> in the 1997 film Titanic. She died on </w:t>
                    </w:r>
                    <w:r>
                      <w:t xml:space="preserve">12 March </w:t>
                    </w:r>
                    <w:r w:rsidRPr="00F844C7">
                      <w:t>1998 at the age of 105.</w:t>
                    </w:r>
                  </w:p>
                </w:tc>
              </w:sdtContent>
            </w:sdt>
          </w:sdtContent>
        </w:sdt>
      </w:tr>
      <w:tr w:rsidR="003F0D73" w14:paraId="09D6F426" w14:textId="77777777" w:rsidTr="003F0D73">
        <w:sdt>
          <w:sdtPr>
            <w:alias w:val="Article text"/>
            <w:tag w:val="articleText"/>
            <w:id w:val="634067588"/>
            <w:placeholder>
              <w:docPart w:val="88B51CA2955270498B2097B08BFB4C24"/>
            </w:placeholder>
          </w:sdtPr>
          <w:sdtEndPr/>
          <w:sdtContent>
            <w:tc>
              <w:tcPr>
                <w:tcW w:w="9016" w:type="dxa"/>
                <w:tcMar>
                  <w:top w:w="113" w:type="dxa"/>
                  <w:bottom w:w="113" w:type="dxa"/>
                </w:tcMar>
              </w:tcPr>
              <w:p w14:paraId="2BD79E0C" w14:textId="687B81FB" w:rsidR="003F0D73" w:rsidRDefault="00DB36E5" w:rsidP="00DB36E5">
                <w:pPr>
                  <w:tabs>
                    <w:tab w:val="left" w:pos="9000"/>
                  </w:tabs>
                </w:pPr>
                <w:r w:rsidRPr="00F844C7">
                  <w:t xml:space="preserve">An American potter known for lustre-glaze chalices and whimsical ceramic figures, Beatrice Wood was once named the </w:t>
                </w:r>
                <w:r>
                  <w:t>‘</w:t>
                </w:r>
                <w:r w:rsidRPr="00F844C7">
                  <w:t>Mama of Dada.</w:t>
                </w:r>
                <w:r>
                  <w:t>’</w:t>
                </w:r>
                <w:r w:rsidRPr="00F844C7">
                  <w:t xml:space="preserve"> Born on </w:t>
                </w:r>
                <w:r>
                  <w:t xml:space="preserve">3 </w:t>
                </w:r>
                <w:r w:rsidRPr="00F844C7">
                  <w:t>March</w:t>
                </w:r>
                <w:r>
                  <w:t xml:space="preserve"> </w:t>
                </w:r>
                <w:r w:rsidRPr="00F844C7">
                  <w:t xml:space="preserve">1893 into a wealthy family in San Francisco, California, raised in New York City, and a student at the </w:t>
                </w:r>
                <w:proofErr w:type="spellStart"/>
                <w:r w:rsidRPr="00F844C7">
                  <w:t>Académie</w:t>
                </w:r>
                <w:proofErr w:type="spellEnd"/>
                <w:r w:rsidRPr="00F844C7">
                  <w:t xml:space="preserve"> Julian in Paris, Wood rebelled </w:t>
                </w:r>
                <w:r>
                  <w:t>from</w:t>
                </w:r>
                <w:r w:rsidRPr="00F844C7">
                  <w:t xml:space="preserve"> her traditional upbringing by 1912. Seeking a more bohemian life, she joined avant-garde art circles, became friends with Marcel Duchamp and Henri-Pierre </w:t>
                </w:r>
                <w:proofErr w:type="spellStart"/>
                <w:r w:rsidRPr="00F844C7">
                  <w:t>Roché</w:t>
                </w:r>
                <w:proofErr w:type="spellEnd"/>
                <w:r w:rsidRPr="00F844C7">
                  <w:t xml:space="preserve">, and was influential in the New York Dada movement. During the 1930s, her early successes in ceramics provided independent income and, by 1948, she settled in Ojai, California, to continue her interest in Theosophy. She established a studio developing embedded lustre glazes with radiant colours and continued this work for over thirty years. Wood was recognised as a </w:t>
                </w:r>
                <w:r>
                  <w:t>‘</w:t>
                </w:r>
                <w:r w:rsidRPr="00F844C7">
                  <w:t>California Living Treasure</w:t>
                </w:r>
                <w:r>
                  <w:t>’</w:t>
                </w:r>
                <w:r w:rsidRPr="00F844C7">
                  <w:t xml:space="preserve"> by her native state, named an </w:t>
                </w:r>
                <w:r>
                  <w:t>‘</w:t>
                </w:r>
                <w:r w:rsidRPr="00F844C7">
                  <w:t>Esteemed American Artist</w:t>
                </w:r>
                <w:r>
                  <w:t>’</w:t>
                </w:r>
                <w:r w:rsidRPr="00F844C7">
                  <w:t xml:space="preserve"> by the Smithsonian Institution, and partly inspired the character </w:t>
                </w:r>
                <w:r>
                  <w:t>‘</w:t>
                </w:r>
                <w:r w:rsidRPr="00F844C7">
                  <w:t>Rose</w:t>
                </w:r>
                <w:r>
                  <w:t>’</w:t>
                </w:r>
                <w:r w:rsidRPr="00F844C7">
                  <w:t xml:space="preserve"> in the 1997 film Titanic. She died on </w:t>
                </w:r>
                <w:r>
                  <w:t xml:space="preserve">12 March </w:t>
                </w:r>
                <w:r w:rsidRPr="00F844C7">
                  <w:t>1998 at the age of 105</w:t>
                </w:r>
                <w:r>
                  <w:t>.</w:t>
                </w:r>
              </w:p>
            </w:tc>
          </w:sdtContent>
        </w:sdt>
      </w:tr>
      <w:tr w:rsidR="003235A7" w14:paraId="0136B7A6" w14:textId="77777777" w:rsidTr="003235A7">
        <w:tc>
          <w:tcPr>
            <w:tcW w:w="9016" w:type="dxa"/>
          </w:tcPr>
          <w:p w14:paraId="4596D1B1" w14:textId="1ED0B1B4" w:rsidR="001372E3" w:rsidRDefault="003235A7" w:rsidP="008A5B87">
            <w:r w:rsidRPr="0015114C">
              <w:rPr>
                <w:u w:val="single"/>
              </w:rPr>
              <w:t>Further reading</w:t>
            </w:r>
            <w:r>
              <w:t>:</w:t>
            </w:r>
          </w:p>
          <w:sdt>
            <w:sdtPr>
              <w:alias w:val="Further reading"/>
              <w:tag w:val="furtherReading"/>
              <w:id w:val="-1516217107"/>
              <w:placeholder>
                <w:docPart w:val="9B67A76D0346934A87ACE50BEC656AB2"/>
              </w:placeholder>
            </w:sdtPr>
            <w:sdtEndPr/>
            <w:sdtContent>
              <w:p w14:paraId="26710104" w14:textId="2550743A" w:rsidR="0089328C" w:rsidRPr="0089328C" w:rsidRDefault="00DB36E5" w:rsidP="0089328C">
                <w:pPr>
                  <w:rPr>
                    <w:lang w:val="en-US"/>
                  </w:rPr>
                </w:pPr>
                <w:sdt>
                  <w:sdtPr>
                    <w:id w:val="1771203388"/>
                    <w:citation/>
                  </w:sdtPr>
                  <w:sdtEndPr/>
                  <w:sdtContent>
                    <w:r w:rsidR="008F52CB">
                      <w:fldChar w:fldCharType="begin"/>
                    </w:r>
                    <w:r w:rsidR="008F52CB">
                      <w:rPr>
                        <w:lang w:val="en-US"/>
                      </w:rPr>
                      <w:instrText xml:space="preserve"> CITATION Cla01 \l 1033 </w:instrText>
                    </w:r>
                    <w:r w:rsidR="008F52CB">
                      <w:fldChar w:fldCharType="separate"/>
                    </w:r>
                    <w:r w:rsidR="00F844C7">
                      <w:rPr>
                        <w:noProof/>
                        <w:lang w:val="en-US"/>
                      </w:rPr>
                      <w:t xml:space="preserve"> (Clark)</w:t>
                    </w:r>
                    <w:r w:rsidR="008F52CB">
                      <w:fldChar w:fldCharType="end"/>
                    </w:r>
                  </w:sdtContent>
                </w:sdt>
              </w:p>
              <w:p w14:paraId="65366913" w14:textId="77777777" w:rsidR="00DB36E5" w:rsidRDefault="00DB36E5" w:rsidP="0089328C">
                <w:pPr>
                  <w:rPr>
                    <w:lang w:val="en-US"/>
                  </w:rPr>
                </w:pPr>
              </w:p>
              <w:p w14:paraId="6BAE944F" w14:textId="63ADB3A7" w:rsidR="001E5000" w:rsidRDefault="00DB36E5" w:rsidP="0089328C">
                <w:pPr>
                  <w:rPr>
                    <w:lang w:val="en-US"/>
                  </w:rPr>
                </w:pPr>
                <w:sdt>
                  <w:sdtPr>
                    <w:rPr>
                      <w:lang w:val="en-US"/>
                    </w:rPr>
                    <w:id w:val="-999505751"/>
                    <w:citation/>
                  </w:sdtPr>
                  <w:sdtEndPr/>
                  <w:sdtContent>
                    <w:r w:rsidR="008F52CB">
                      <w:rPr>
                        <w:lang w:val="en-US"/>
                      </w:rPr>
                      <w:fldChar w:fldCharType="begin"/>
                    </w:r>
                    <w:r w:rsidR="008F52CB">
                      <w:rPr>
                        <w:lang w:val="en-US"/>
                      </w:rPr>
                      <w:instrText xml:space="preserve"> CITATION Smi98 \l 1033 </w:instrText>
                    </w:r>
                    <w:r w:rsidR="008F52CB">
                      <w:rPr>
                        <w:lang w:val="en-US"/>
                      </w:rPr>
                      <w:fldChar w:fldCharType="separate"/>
                    </w:r>
                    <w:r w:rsidR="00F844C7">
                      <w:rPr>
                        <w:noProof/>
                        <w:lang w:val="en-US"/>
                      </w:rPr>
                      <w:t>(Smith)</w:t>
                    </w:r>
                    <w:r w:rsidR="008F52CB">
                      <w:rPr>
                        <w:lang w:val="en-US"/>
                      </w:rPr>
                      <w:fldChar w:fldCharType="end"/>
                    </w:r>
                  </w:sdtContent>
                </w:sdt>
              </w:p>
              <w:p w14:paraId="7369F782" w14:textId="77777777" w:rsidR="00DB36E5" w:rsidRDefault="00DB36E5" w:rsidP="00FB11DE"/>
              <w:bookmarkStart w:id="0" w:name="_GoBack"/>
              <w:bookmarkEnd w:id="0"/>
              <w:p w14:paraId="5BD7CF40" w14:textId="52F0AA6F" w:rsidR="003235A7" w:rsidRDefault="00DB36E5" w:rsidP="00FB11DE">
                <w:sdt>
                  <w:sdtPr>
                    <w:id w:val="-1089689602"/>
                    <w:citation/>
                  </w:sdtPr>
                  <w:sdtEndPr/>
                  <w:sdtContent>
                    <w:r w:rsidR="008F52CB">
                      <w:fldChar w:fldCharType="begin"/>
                    </w:r>
                    <w:r w:rsidR="008F52CB">
                      <w:rPr>
                        <w:lang w:val="en-US"/>
                      </w:rPr>
                      <w:instrText xml:space="preserve"> CITATION Woo85 \l 1033 </w:instrText>
                    </w:r>
                    <w:r w:rsidR="008F52CB">
                      <w:fldChar w:fldCharType="separate"/>
                    </w:r>
                    <w:r w:rsidR="00F844C7">
                      <w:rPr>
                        <w:noProof/>
                        <w:lang w:val="en-US"/>
                      </w:rPr>
                      <w:t>(Wood)</w:t>
                    </w:r>
                    <w:r w:rsidR="008F52CB">
                      <w:fldChar w:fldCharType="end"/>
                    </w:r>
                  </w:sdtContent>
                </w:sdt>
              </w:p>
            </w:sdtContent>
          </w:sdt>
        </w:tc>
      </w:tr>
    </w:tbl>
    <w:p w14:paraId="2B301646"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425CC5" w14:textId="77777777" w:rsidR="0067003D" w:rsidRDefault="0067003D" w:rsidP="007A0D55">
      <w:pPr>
        <w:spacing w:after="0" w:line="240" w:lineRule="auto"/>
      </w:pPr>
      <w:r>
        <w:separator/>
      </w:r>
    </w:p>
  </w:endnote>
  <w:endnote w:type="continuationSeparator" w:id="0">
    <w:p w14:paraId="6AD5E92F" w14:textId="77777777" w:rsidR="0067003D" w:rsidRDefault="0067003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D35365" w14:textId="77777777" w:rsidR="0067003D" w:rsidRDefault="0067003D" w:rsidP="007A0D55">
      <w:pPr>
        <w:spacing w:after="0" w:line="240" w:lineRule="auto"/>
      </w:pPr>
      <w:r>
        <w:separator/>
      </w:r>
    </w:p>
  </w:footnote>
  <w:footnote w:type="continuationSeparator" w:id="0">
    <w:p w14:paraId="140A560C" w14:textId="77777777" w:rsidR="0067003D" w:rsidRDefault="0067003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A1CC15"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31EFC13"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03D"/>
    <w:rsid w:val="00032559"/>
    <w:rsid w:val="000474A2"/>
    <w:rsid w:val="00052040"/>
    <w:rsid w:val="000863E4"/>
    <w:rsid w:val="000A54AE"/>
    <w:rsid w:val="000B25AE"/>
    <w:rsid w:val="000B55AB"/>
    <w:rsid w:val="000D24DC"/>
    <w:rsid w:val="00101B2E"/>
    <w:rsid w:val="00116FA0"/>
    <w:rsid w:val="001372E3"/>
    <w:rsid w:val="0015114C"/>
    <w:rsid w:val="00177DFB"/>
    <w:rsid w:val="001856E1"/>
    <w:rsid w:val="001A21F3"/>
    <w:rsid w:val="001A2537"/>
    <w:rsid w:val="001A6A06"/>
    <w:rsid w:val="001E5000"/>
    <w:rsid w:val="00210C03"/>
    <w:rsid w:val="002162E2"/>
    <w:rsid w:val="00225C5A"/>
    <w:rsid w:val="00230B10"/>
    <w:rsid w:val="00234353"/>
    <w:rsid w:val="00244BB0"/>
    <w:rsid w:val="002A0A0D"/>
    <w:rsid w:val="002B0B37"/>
    <w:rsid w:val="0030662D"/>
    <w:rsid w:val="003235A7"/>
    <w:rsid w:val="003677B6"/>
    <w:rsid w:val="003B7751"/>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7003D"/>
    <w:rsid w:val="006D0412"/>
    <w:rsid w:val="007411B9"/>
    <w:rsid w:val="00780D95"/>
    <w:rsid w:val="00780DC7"/>
    <w:rsid w:val="007A0D55"/>
    <w:rsid w:val="007B3377"/>
    <w:rsid w:val="007E5F44"/>
    <w:rsid w:val="00821DE3"/>
    <w:rsid w:val="0084428F"/>
    <w:rsid w:val="00846CE1"/>
    <w:rsid w:val="0089328C"/>
    <w:rsid w:val="008A5B87"/>
    <w:rsid w:val="008F52CB"/>
    <w:rsid w:val="00922950"/>
    <w:rsid w:val="00963DE6"/>
    <w:rsid w:val="009A7264"/>
    <w:rsid w:val="009D1606"/>
    <w:rsid w:val="009E18A1"/>
    <w:rsid w:val="009E73D7"/>
    <w:rsid w:val="00A27D2C"/>
    <w:rsid w:val="00A76FD9"/>
    <w:rsid w:val="00AB436D"/>
    <w:rsid w:val="00AD2F24"/>
    <w:rsid w:val="00AD4844"/>
    <w:rsid w:val="00B219AE"/>
    <w:rsid w:val="00B33145"/>
    <w:rsid w:val="00B574C9"/>
    <w:rsid w:val="00B95761"/>
    <w:rsid w:val="00BC39C9"/>
    <w:rsid w:val="00BE5BF7"/>
    <w:rsid w:val="00BF40E1"/>
    <w:rsid w:val="00C27FAB"/>
    <w:rsid w:val="00C358D4"/>
    <w:rsid w:val="00C6296B"/>
    <w:rsid w:val="00CC586D"/>
    <w:rsid w:val="00CF1542"/>
    <w:rsid w:val="00CF3EC5"/>
    <w:rsid w:val="00D656DA"/>
    <w:rsid w:val="00D83300"/>
    <w:rsid w:val="00DB36E5"/>
    <w:rsid w:val="00DC6B48"/>
    <w:rsid w:val="00DF01B0"/>
    <w:rsid w:val="00E85A05"/>
    <w:rsid w:val="00E95829"/>
    <w:rsid w:val="00EA606C"/>
    <w:rsid w:val="00EB0C8C"/>
    <w:rsid w:val="00EB51FD"/>
    <w:rsid w:val="00EB77DB"/>
    <w:rsid w:val="00ED139F"/>
    <w:rsid w:val="00EF74F7"/>
    <w:rsid w:val="00F36937"/>
    <w:rsid w:val="00F60F53"/>
    <w:rsid w:val="00F844C7"/>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868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9328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328C"/>
    <w:rPr>
      <w:rFonts w:ascii="Lucida Grande" w:hAnsi="Lucida Grande" w:cs="Lucida Grande"/>
      <w:sz w:val="18"/>
      <w:szCs w:val="18"/>
    </w:rPr>
  </w:style>
  <w:style w:type="character" w:styleId="Hyperlink">
    <w:name w:val="Hyperlink"/>
    <w:basedOn w:val="DefaultParagraphFont"/>
    <w:uiPriority w:val="99"/>
    <w:semiHidden/>
    <w:rsid w:val="0089328C"/>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9328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328C"/>
    <w:rPr>
      <w:rFonts w:ascii="Lucida Grande" w:hAnsi="Lucida Grande" w:cs="Lucida Grande"/>
      <w:sz w:val="18"/>
      <w:szCs w:val="18"/>
    </w:rPr>
  </w:style>
  <w:style w:type="character" w:styleId="Hyperlink">
    <w:name w:val="Hyperlink"/>
    <w:basedOn w:val="DefaultParagraphFont"/>
    <w:uiPriority w:val="99"/>
    <w:semiHidden/>
    <w:rsid w:val="008932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Wood(Rohrer)SC.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6B47F2CBA29724BBBA465899B115457"/>
        <w:category>
          <w:name w:val="General"/>
          <w:gallery w:val="placeholder"/>
        </w:category>
        <w:types>
          <w:type w:val="bbPlcHdr"/>
        </w:types>
        <w:behaviors>
          <w:behavior w:val="content"/>
        </w:behaviors>
        <w:guid w:val="{1A7C9695-FB09-BD4A-85F7-BB2C454D8FCF}"/>
      </w:docPartPr>
      <w:docPartBody>
        <w:p w:rsidR="00FC4AE6" w:rsidRDefault="00FC4AE6">
          <w:pPr>
            <w:pStyle w:val="86B47F2CBA29724BBBA465899B115457"/>
          </w:pPr>
          <w:r w:rsidRPr="00CC586D">
            <w:rPr>
              <w:rStyle w:val="PlaceholderText"/>
              <w:b/>
              <w:color w:val="FFFFFF" w:themeColor="background1"/>
            </w:rPr>
            <w:t>[Salutation]</w:t>
          </w:r>
        </w:p>
      </w:docPartBody>
    </w:docPart>
    <w:docPart>
      <w:docPartPr>
        <w:name w:val="113826EC5A259244B45854BF99B1DB06"/>
        <w:category>
          <w:name w:val="General"/>
          <w:gallery w:val="placeholder"/>
        </w:category>
        <w:types>
          <w:type w:val="bbPlcHdr"/>
        </w:types>
        <w:behaviors>
          <w:behavior w:val="content"/>
        </w:behaviors>
        <w:guid w:val="{365EBF2B-2F1D-B542-8F19-5A7A4C813033}"/>
      </w:docPartPr>
      <w:docPartBody>
        <w:p w:rsidR="00FC4AE6" w:rsidRDefault="00FC4AE6">
          <w:pPr>
            <w:pStyle w:val="113826EC5A259244B45854BF99B1DB06"/>
          </w:pPr>
          <w:r>
            <w:rPr>
              <w:rStyle w:val="PlaceholderText"/>
            </w:rPr>
            <w:t>[First name]</w:t>
          </w:r>
        </w:p>
      </w:docPartBody>
    </w:docPart>
    <w:docPart>
      <w:docPartPr>
        <w:name w:val="ED8F88C36EE56347A91A422429B3C877"/>
        <w:category>
          <w:name w:val="General"/>
          <w:gallery w:val="placeholder"/>
        </w:category>
        <w:types>
          <w:type w:val="bbPlcHdr"/>
        </w:types>
        <w:behaviors>
          <w:behavior w:val="content"/>
        </w:behaviors>
        <w:guid w:val="{F83500BA-5627-264E-AAE8-FC442D3AFE5D}"/>
      </w:docPartPr>
      <w:docPartBody>
        <w:p w:rsidR="00FC4AE6" w:rsidRDefault="00FC4AE6">
          <w:pPr>
            <w:pStyle w:val="ED8F88C36EE56347A91A422429B3C877"/>
          </w:pPr>
          <w:r>
            <w:rPr>
              <w:rStyle w:val="PlaceholderText"/>
            </w:rPr>
            <w:t>[Middle name]</w:t>
          </w:r>
        </w:p>
      </w:docPartBody>
    </w:docPart>
    <w:docPart>
      <w:docPartPr>
        <w:name w:val="93AACFA842C98A4CA47D5863392A8B15"/>
        <w:category>
          <w:name w:val="General"/>
          <w:gallery w:val="placeholder"/>
        </w:category>
        <w:types>
          <w:type w:val="bbPlcHdr"/>
        </w:types>
        <w:behaviors>
          <w:behavior w:val="content"/>
        </w:behaviors>
        <w:guid w:val="{B8DF5D05-CFA2-1D41-8E3D-E3B8B876CA27}"/>
      </w:docPartPr>
      <w:docPartBody>
        <w:p w:rsidR="00FC4AE6" w:rsidRDefault="00FC4AE6">
          <w:pPr>
            <w:pStyle w:val="93AACFA842C98A4CA47D5863392A8B15"/>
          </w:pPr>
          <w:r>
            <w:rPr>
              <w:rStyle w:val="PlaceholderText"/>
            </w:rPr>
            <w:t>[Last name]</w:t>
          </w:r>
        </w:p>
      </w:docPartBody>
    </w:docPart>
    <w:docPart>
      <w:docPartPr>
        <w:name w:val="B79CCDA075C2E542A08E5D0ABA34438D"/>
        <w:category>
          <w:name w:val="General"/>
          <w:gallery w:val="placeholder"/>
        </w:category>
        <w:types>
          <w:type w:val="bbPlcHdr"/>
        </w:types>
        <w:behaviors>
          <w:behavior w:val="content"/>
        </w:behaviors>
        <w:guid w:val="{C6DDF6CB-E413-424C-BBF7-7F207153494B}"/>
      </w:docPartPr>
      <w:docPartBody>
        <w:p w:rsidR="00FC4AE6" w:rsidRDefault="00FC4AE6">
          <w:pPr>
            <w:pStyle w:val="B79CCDA075C2E542A08E5D0ABA34438D"/>
          </w:pPr>
          <w:r>
            <w:rPr>
              <w:rStyle w:val="PlaceholderText"/>
            </w:rPr>
            <w:t>[Enter your biography]</w:t>
          </w:r>
        </w:p>
      </w:docPartBody>
    </w:docPart>
    <w:docPart>
      <w:docPartPr>
        <w:name w:val="95B4BD3890D1EC46A16CD3E5D11D5B3C"/>
        <w:category>
          <w:name w:val="General"/>
          <w:gallery w:val="placeholder"/>
        </w:category>
        <w:types>
          <w:type w:val="bbPlcHdr"/>
        </w:types>
        <w:behaviors>
          <w:behavior w:val="content"/>
        </w:behaviors>
        <w:guid w:val="{21983DA2-2A70-0141-A9BE-02EF5D7613D0}"/>
      </w:docPartPr>
      <w:docPartBody>
        <w:p w:rsidR="00FC4AE6" w:rsidRDefault="00FC4AE6">
          <w:pPr>
            <w:pStyle w:val="95B4BD3890D1EC46A16CD3E5D11D5B3C"/>
          </w:pPr>
          <w:r>
            <w:rPr>
              <w:rStyle w:val="PlaceholderText"/>
            </w:rPr>
            <w:t>[Enter the institution with which you are affiliated]</w:t>
          </w:r>
        </w:p>
      </w:docPartBody>
    </w:docPart>
    <w:docPart>
      <w:docPartPr>
        <w:name w:val="73B9D65040573044850B9A657AE26A53"/>
        <w:category>
          <w:name w:val="General"/>
          <w:gallery w:val="placeholder"/>
        </w:category>
        <w:types>
          <w:type w:val="bbPlcHdr"/>
        </w:types>
        <w:behaviors>
          <w:behavior w:val="content"/>
        </w:behaviors>
        <w:guid w:val="{1C343349-E4ED-5F40-B5F7-D57BD5832559}"/>
      </w:docPartPr>
      <w:docPartBody>
        <w:p w:rsidR="00FC4AE6" w:rsidRDefault="00FC4AE6">
          <w:pPr>
            <w:pStyle w:val="73B9D65040573044850B9A657AE26A53"/>
          </w:pPr>
          <w:r w:rsidRPr="00EF74F7">
            <w:rPr>
              <w:b/>
              <w:color w:val="808080" w:themeColor="background1" w:themeShade="80"/>
            </w:rPr>
            <w:t>[Enter the headword for your article]</w:t>
          </w:r>
        </w:p>
      </w:docPartBody>
    </w:docPart>
    <w:docPart>
      <w:docPartPr>
        <w:name w:val="E5377F777A8E4E45868D4AA7B95FCDA8"/>
        <w:category>
          <w:name w:val="General"/>
          <w:gallery w:val="placeholder"/>
        </w:category>
        <w:types>
          <w:type w:val="bbPlcHdr"/>
        </w:types>
        <w:behaviors>
          <w:behavior w:val="content"/>
        </w:behaviors>
        <w:guid w:val="{B6589B1E-D26A-4743-86DE-5ECA78E607F1}"/>
      </w:docPartPr>
      <w:docPartBody>
        <w:p w:rsidR="00FC4AE6" w:rsidRDefault="00FC4AE6">
          <w:pPr>
            <w:pStyle w:val="E5377F777A8E4E45868D4AA7B95FCDA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7FEB058DE5DE84EB4272BF27C325369"/>
        <w:category>
          <w:name w:val="General"/>
          <w:gallery w:val="placeholder"/>
        </w:category>
        <w:types>
          <w:type w:val="bbPlcHdr"/>
        </w:types>
        <w:behaviors>
          <w:behavior w:val="content"/>
        </w:behaviors>
        <w:guid w:val="{BC0516E2-B610-5047-AAB8-E55B5F3C0DA8}"/>
      </w:docPartPr>
      <w:docPartBody>
        <w:p w:rsidR="00FC4AE6" w:rsidRDefault="00FC4AE6">
          <w:pPr>
            <w:pStyle w:val="D7FEB058DE5DE84EB4272BF27C32536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8B51CA2955270498B2097B08BFB4C24"/>
        <w:category>
          <w:name w:val="General"/>
          <w:gallery w:val="placeholder"/>
        </w:category>
        <w:types>
          <w:type w:val="bbPlcHdr"/>
        </w:types>
        <w:behaviors>
          <w:behavior w:val="content"/>
        </w:behaviors>
        <w:guid w:val="{71885580-5C84-8840-ADF8-DE9616E62833}"/>
      </w:docPartPr>
      <w:docPartBody>
        <w:p w:rsidR="00FC4AE6" w:rsidRDefault="00FC4AE6">
          <w:pPr>
            <w:pStyle w:val="88B51CA2955270498B2097B08BFB4C2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B67A76D0346934A87ACE50BEC656AB2"/>
        <w:category>
          <w:name w:val="General"/>
          <w:gallery w:val="placeholder"/>
        </w:category>
        <w:types>
          <w:type w:val="bbPlcHdr"/>
        </w:types>
        <w:behaviors>
          <w:behavior w:val="content"/>
        </w:behaviors>
        <w:guid w:val="{B1997C4F-D065-7443-8326-359ECD917F7B}"/>
      </w:docPartPr>
      <w:docPartBody>
        <w:p w:rsidR="00FC4AE6" w:rsidRDefault="00FC4AE6">
          <w:pPr>
            <w:pStyle w:val="9B67A76D0346934A87ACE50BEC656AB2"/>
          </w:pPr>
          <w:r>
            <w:rPr>
              <w:rStyle w:val="PlaceholderText"/>
            </w:rPr>
            <w:t>[Enter citations for further reading here]</w:t>
          </w:r>
        </w:p>
      </w:docPartBody>
    </w:docPart>
    <w:docPart>
      <w:docPartPr>
        <w:name w:val="F6216ABCB7B9E44FBCDD8F9063BDE9D1"/>
        <w:category>
          <w:name w:val="General"/>
          <w:gallery w:val="placeholder"/>
        </w:category>
        <w:types>
          <w:type w:val="bbPlcHdr"/>
        </w:types>
        <w:behaviors>
          <w:behavior w:val="content"/>
        </w:behaviors>
        <w:guid w:val="{4FEF95D5-08F2-1E40-B779-423D0DFB5E31}"/>
      </w:docPartPr>
      <w:docPartBody>
        <w:p w:rsidR="00000000" w:rsidRDefault="00231294" w:rsidP="00231294">
          <w:pPr>
            <w:pStyle w:val="F6216ABCB7B9E44FBCDD8F9063BDE9D1"/>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AE6"/>
    <w:rsid w:val="00231294"/>
    <w:rsid w:val="00FC4A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1294"/>
    <w:rPr>
      <w:color w:val="808080"/>
    </w:rPr>
  </w:style>
  <w:style w:type="paragraph" w:customStyle="1" w:styleId="86B47F2CBA29724BBBA465899B115457">
    <w:name w:val="86B47F2CBA29724BBBA465899B115457"/>
  </w:style>
  <w:style w:type="paragraph" w:customStyle="1" w:styleId="113826EC5A259244B45854BF99B1DB06">
    <w:name w:val="113826EC5A259244B45854BF99B1DB06"/>
  </w:style>
  <w:style w:type="paragraph" w:customStyle="1" w:styleId="ED8F88C36EE56347A91A422429B3C877">
    <w:name w:val="ED8F88C36EE56347A91A422429B3C877"/>
  </w:style>
  <w:style w:type="paragraph" w:customStyle="1" w:styleId="93AACFA842C98A4CA47D5863392A8B15">
    <w:name w:val="93AACFA842C98A4CA47D5863392A8B15"/>
  </w:style>
  <w:style w:type="paragraph" w:customStyle="1" w:styleId="B79CCDA075C2E542A08E5D0ABA34438D">
    <w:name w:val="B79CCDA075C2E542A08E5D0ABA34438D"/>
  </w:style>
  <w:style w:type="paragraph" w:customStyle="1" w:styleId="95B4BD3890D1EC46A16CD3E5D11D5B3C">
    <w:name w:val="95B4BD3890D1EC46A16CD3E5D11D5B3C"/>
  </w:style>
  <w:style w:type="paragraph" w:customStyle="1" w:styleId="73B9D65040573044850B9A657AE26A53">
    <w:name w:val="73B9D65040573044850B9A657AE26A53"/>
  </w:style>
  <w:style w:type="paragraph" w:customStyle="1" w:styleId="E5377F777A8E4E45868D4AA7B95FCDA8">
    <w:name w:val="E5377F777A8E4E45868D4AA7B95FCDA8"/>
  </w:style>
  <w:style w:type="paragraph" w:customStyle="1" w:styleId="D7FEB058DE5DE84EB4272BF27C325369">
    <w:name w:val="D7FEB058DE5DE84EB4272BF27C325369"/>
  </w:style>
  <w:style w:type="paragraph" w:customStyle="1" w:styleId="88B51CA2955270498B2097B08BFB4C24">
    <w:name w:val="88B51CA2955270498B2097B08BFB4C24"/>
  </w:style>
  <w:style w:type="paragraph" w:customStyle="1" w:styleId="9B67A76D0346934A87ACE50BEC656AB2">
    <w:name w:val="9B67A76D0346934A87ACE50BEC656AB2"/>
  </w:style>
  <w:style w:type="paragraph" w:customStyle="1" w:styleId="F6216ABCB7B9E44FBCDD8F9063BDE9D1">
    <w:name w:val="F6216ABCB7B9E44FBCDD8F9063BDE9D1"/>
    <w:rsid w:val="00231294"/>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1294"/>
    <w:rPr>
      <w:color w:val="808080"/>
    </w:rPr>
  </w:style>
  <w:style w:type="paragraph" w:customStyle="1" w:styleId="86B47F2CBA29724BBBA465899B115457">
    <w:name w:val="86B47F2CBA29724BBBA465899B115457"/>
  </w:style>
  <w:style w:type="paragraph" w:customStyle="1" w:styleId="113826EC5A259244B45854BF99B1DB06">
    <w:name w:val="113826EC5A259244B45854BF99B1DB06"/>
  </w:style>
  <w:style w:type="paragraph" w:customStyle="1" w:styleId="ED8F88C36EE56347A91A422429B3C877">
    <w:name w:val="ED8F88C36EE56347A91A422429B3C877"/>
  </w:style>
  <w:style w:type="paragraph" w:customStyle="1" w:styleId="93AACFA842C98A4CA47D5863392A8B15">
    <w:name w:val="93AACFA842C98A4CA47D5863392A8B15"/>
  </w:style>
  <w:style w:type="paragraph" w:customStyle="1" w:styleId="B79CCDA075C2E542A08E5D0ABA34438D">
    <w:name w:val="B79CCDA075C2E542A08E5D0ABA34438D"/>
  </w:style>
  <w:style w:type="paragraph" w:customStyle="1" w:styleId="95B4BD3890D1EC46A16CD3E5D11D5B3C">
    <w:name w:val="95B4BD3890D1EC46A16CD3E5D11D5B3C"/>
  </w:style>
  <w:style w:type="paragraph" w:customStyle="1" w:styleId="73B9D65040573044850B9A657AE26A53">
    <w:name w:val="73B9D65040573044850B9A657AE26A53"/>
  </w:style>
  <w:style w:type="paragraph" w:customStyle="1" w:styleId="E5377F777A8E4E45868D4AA7B95FCDA8">
    <w:name w:val="E5377F777A8E4E45868D4AA7B95FCDA8"/>
  </w:style>
  <w:style w:type="paragraph" w:customStyle="1" w:styleId="D7FEB058DE5DE84EB4272BF27C325369">
    <w:name w:val="D7FEB058DE5DE84EB4272BF27C325369"/>
  </w:style>
  <w:style w:type="paragraph" w:customStyle="1" w:styleId="88B51CA2955270498B2097B08BFB4C24">
    <w:name w:val="88B51CA2955270498B2097B08BFB4C24"/>
  </w:style>
  <w:style w:type="paragraph" w:customStyle="1" w:styleId="9B67A76D0346934A87ACE50BEC656AB2">
    <w:name w:val="9B67A76D0346934A87ACE50BEC656AB2"/>
  </w:style>
  <w:style w:type="paragraph" w:customStyle="1" w:styleId="F6216ABCB7B9E44FBCDD8F9063BDE9D1">
    <w:name w:val="F6216ABCB7B9E44FBCDD8F9063BDE9D1"/>
    <w:rsid w:val="00231294"/>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Cla01</b:Tag>
    <b:SourceType>Book</b:SourceType>
    <b:Guid>{7618C486-336F-0642-A152-EEE695755A37}</b:Guid>
    <b:Author>
      <b:Author>
        <b:NameList>
          <b:Person>
            <b:Last>Clark</b:Last>
            <b:First>Garth</b:First>
          </b:Person>
        </b:NameList>
      </b:Author>
    </b:Author>
    <b:Title>Gilded Vessel: The Lustrous Life and Art of Beatrice Wood</b:Title>
    <b:Publisher>Guild Publishing</b:Publisher>
    <b:Year>2001</b:Year>
    <b:RefOrder>1</b:RefOrder>
  </b:Source>
  <b:Source>
    <b:Tag>Smi98</b:Tag>
    <b:SourceType>ArticleInAPeriodical</b:SourceType>
    <b:Guid>{DC2F840A-8A51-6445-B410-82681B027FAF}</b:Guid>
    <b:Title>Beatrice Wood, 105, Potter And Mama of Dada, Is Dead</b:Title>
    <b:Publisher>The New York Times  </b:Publisher>
    <b:Year>1998</b:Year>
    <b:Author>
      <b:Author>
        <b:NameList>
          <b:Person>
            <b:Last>Smith</b:Last>
            <b:First>Roberta</b:First>
          </b:Person>
        </b:NameList>
      </b:Author>
    </b:Author>
    <b:Month>March</b:Month>
    <b:Day>14</b:Day>
    <b:RefOrder>2</b:RefOrder>
  </b:Source>
  <b:Source>
    <b:Tag>Woo85</b:Tag>
    <b:SourceType>Book</b:SourceType>
    <b:Guid>{5374F6CF-75EA-6B49-97B3-A0441BE85F08}</b:Guid>
    <b:Title>I Shock Myself: The Autobiography of Beatrice Wood</b:Title>
    <b:Publisher>Chronicle Books</b:Publisher>
    <b:City>San Francisco</b:City>
    <b:Year>1985</b:Year>
    <b:Author>
      <b:Author>
        <b:NameList>
          <b:Person>
            <b:Last>Wood</b:Last>
            <b:First>Beatrice</b:First>
          </b:Person>
        </b:NameList>
      </b:Author>
    </b:Author>
    <b:RefOrder>3</b:RefOrder>
  </b:Source>
</b:Sources>
</file>

<file path=customXml/itemProps1.xml><?xml version="1.0" encoding="utf-8"?>
<ds:datastoreItem xmlns:ds="http://schemas.openxmlformats.org/officeDocument/2006/customXml" ds:itemID="{0B4ACA48-9C46-6547-87A6-2EAB07252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Wood(Rohrer)SC.dotx</Template>
  <TotalTime>12</TotalTime>
  <Pages>1</Pages>
  <Words>367</Words>
  <Characters>2096</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15</cp:revision>
  <dcterms:created xsi:type="dcterms:W3CDTF">2014-05-09T21:33:00Z</dcterms:created>
  <dcterms:modified xsi:type="dcterms:W3CDTF">2014-10-17T23:50:00Z</dcterms:modified>
</cp:coreProperties>
</file>