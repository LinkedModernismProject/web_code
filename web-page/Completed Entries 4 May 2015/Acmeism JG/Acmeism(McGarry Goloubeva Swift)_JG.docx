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A92A67" w14:textId="77777777" w:rsidTr="00922950">
        <w:tc>
          <w:tcPr>
            <w:tcW w:w="491" w:type="dxa"/>
            <w:vMerge w:val="restart"/>
            <w:shd w:val="clear" w:color="auto" w:fill="A6A6A6" w:themeFill="background1" w:themeFillShade="A6"/>
            <w:textDirection w:val="btLr"/>
          </w:tcPr>
          <w:p w14:paraId="6EF2D62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E25293ECC14FFB8701C51092954B0F"/>
            </w:placeholder>
            <w:showingPlcHdr/>
            <w:dropDownList>
              <w:listItem w:displayText="Dr." w:value="Dr."/>
              <w:listItem w:displayText="Prof." w:value="Prof."/>
            </w:dropDownList>
          </w:sdtPr>
          <w:sdtEndPr/>
          <w:sdtContent>
            <w:tc>
              <w:tcPr>
                <w:tcW w:w="1259" w:type="dxa"/>
              </w:tcPr>
              <w:p w14:paraId="750F3B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8A453DE5514B289E5BCEB4D8F6AB2A"/>
            </w:placeholder>
            <w:text/>
          </w:sdtPr>
          <w:sdtEndPr/>
          <w:sdtContent>
            <w:tc>
              <w:tcPr>
                <w:tcW w:w="2073" w:type="dxa"/>
              </w:tcPr>
              <w:p w14:paraId="6459B000" w14:textId="77777777" w:rsidR="00B574C9" w:rsidRDefault="00294815" w:rsidP="00294815">
                <w:r>
                  <w:t>Irina</w:t>
                </w:r>
              </w:p>
            </w:tc>
          </w:sdtContent>
        </w:sdt>
        <w:tc>
          <w:tcPr>
            <w:tcW w:w="2551" w:type="dxa"/>
          </w:tcPr>
          <w:p w14:paraId="5FC1CC16" w14:textId="77777777" w:rsidR="00B574C9" w:rsidRDefault="00B574C9" w:rsidP="005A57F3"/>
        </w:tc>
        <w:sdt>
          <w:sdtPr>
            <w:alias w:val="Last name"/>
            <w:tag w:val="authorLastName"/>
            <w:id w:val="-1088529830"/>
            <w:placeholder>
              <w:docPart w:val="D38D5755B40445D489E6745DD9E77B72"/>
            </w:placeholder>
            <w:text/>
          </w:sdtPr>
          <w:sdtEndPr/>
          <w:sdtContent>
            <w:tc>
              <w:tcPr>
                <w:tcW w:w="2642" w:type="dxa"/>
              </w:tcPr>
              <w:p w14:paraId="28BF4AE6" w14:textId="77777777" w:rsidR="00B574C9" w:rsidRDefault="00294815" w:rsidP="005A57F3">
                <w:r>
                  <w:t>Goloubeva</w:t>
                </w:r>
              </w:p>
            </w:tc>
          </w:sdtContent>
        </w:sdt>
      </w:tr>
      <w:tr w:rsidR="00B574C9" w14:paraId="171B8C52" w14:textId="77777777" w:rsidTr="001A6A06">
        <w:trPr>
          <w:trHeight w:val="986"/>
        </w:trPr>
        <w:tc>
          <w:tcPr>
            <w:tcW w:w="491" w:type="dxa"/>
            <w:vMerge/>
            <w:shd w:val="clear" w:color="auto" w:fill="A6A6A6" w:themeFill="background1" w:themeFillShade="A6"/>
          </w:tcPr>
          <w:p w14:paraId="6DCC8AE1" w14:textId="77777777" w:rsidR="00B574C9" w:rsidRPr="001A6A06" w:rsidRDefault="00B574C9" w:rsidP="00CF1542">
            <w:pPr>
              <w:jc w:val="center"/>
              <w:rPr>
                <w:b/>
                <w:color w:val="FFFFFF" w:themeColor="background1"/>
              </w:rPr>
            </w:pPr>
          </w:p>
        </w:tc>
        <w:sdt>
          <w:sdtPr>
            <w:alias w:val="Biography"/>
            <w:tag w:val="authorBiography"/>
            <w:id w:val="938807824"/>
            <w:placeholder>
              <w:docPart w:val="37913C054D544CBAABBAA0707A103F4A"/>
            </w:placeholder>
            <w:showingPlcHdr/>
          </w:sdtPr>
          <w:sdtEndPr/>
          <w:sdtContent>
            <w:tc>
              <w:tcPr>
                <w:tcW w:w="8525" w:type="dxa"/>
                <w:gridSpan w:val="4"/>
              </w:tcPr>
              <w:p w14:paraId="5AF8D54B" w14:textId="77777777" w:rsidR="00B574C9" w:rsidRDefault="00B574C9" w:rsidP="00922950">
                <w:r>
                  <w:rPr>
                    <w:rStyle w:val="PlaceholderText"/>
                  </w:rPr>
                  <w:t>[Enter your biography]</w:t>
                </w:r>
              </w:p>
            </w:tc>
          </w:sdtContent>
        </w:sdt>
      </w:tr>
      <w:tr w:rsidR="00B574C9" w14:paraId="3C265AC7" w14:textId="77777777" w:rsidTr="001A6A06">
        <w:trPr>
          <w:trHeight w:val="986"/>
        </w:trPr>
        <w:tc>
          <w:tcPr>
            <w:tcW w:w="491" w:type="dxa"/>
            <w:vMerge/>
            <w:shd w:val="clear" w:color="auto" w:fill="A6A6A6" w:themeFill="background1" w:themeFillShade="A6"/>
          </w:tcPr>
          <w:p w14:paraId="16E2D2C0" w14:textId="77777777" w:rsidR="00B574C9" w:rsidRPr="001A6A06" w:rsidRDefault="00B574C9" w:rsidP="00CF1542">
            <w:pPr>
              <w:jc w:val="center"/>
              <w:rPr>
                <w:b/>
                <w:color w:val="FFFFFF" w:themeColor="background1"/>
              </w:rPr>
            </w:pPr>
          </w:p>
        </w:tc>
        <w:sdt>
          <w:sdtPr>
            <w:alias w:val="Affiliation"/>
            <w:tag w:val="affiliation"/>
            <w:id w:val="2012937915"/>
            <w:placeholder>
              <w:docPart w:val="C4A0E8C44D5244899118C5155F541ED0"/>
            </w:placeholder>
            <w:text/>
          </w:sdtPr>
          <w:sdtEndPr/>
          <w:sdtContent>
            <w:tc>
              <w:tcPr>
                <w:tcW w:w="8525" w:type="dxa"/>
                <w:gridSpan w:val="4"/>
              </w:tcPr>
              <w:p w14:paraId="16BBC2A1" w14:textId="717F04D4" w:rsidR="00B574C9" w:rsidRDefault="00C50BC4" w:rsidP="00F259D7">
                <w:proofErr w:type="spellStart"/>
                <w:r>
                  <w:t>Stockholms</w:t>
                </w:r>
                <w:proofErr w:type="spellEnd"/>
                <w:r>
                  <w:t xml:space="preserve"> </w:t>
                </w:r>
                <w:proofErr w:type="spellStart"/>
                <w:r>
                  <w:t>universitet</w:t>
                </w:r>
                <w:proofErr w:type="spellEnd"/>
                <w:r>
                  <w:t xml:space="preserve"> [</w:t>
                </w:r>
                <w:r w:rsidR="00FF26FF">
                  <w:t>University of Stockholm</w:t>
                </w:r>
                <w:r>
                  <w:t>]</w:t>
                </w:r>
              </w:p>
            </w:tc>
          </w:sdtContent>
        </w:sdt>
      </w:tr>
    </w:tbl>
    <w:p w14:paraId="2675584A" w14:textId="77777777" w:rsidR="003D3579" w:rsidRDefault="003D3579">
      <w:bookmarkStart w:id="0" w:name="_GoBack"/>
      <w:bookmarkEnd w:id="0"/>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294815" w14:paraId="3AB1E77C" w14:textId="77777777" w:rsidTr="007B2AAC">
        <w:tc>
          <w:tcPr>
            <w:tcW w:w="491" w:type="dxa"/>
            <w:vMerge w:val="restart"/>
            <w:shd w:val="clear" w:color="auto" w:fill="A6A6A6" w:themeFill="background1" w:themeFillShade="A6"/>
            <w:textDirection w:val="btLr"/>
          </w:tcPr>
          <w:p w14:paraId="7EC8DA1B" w14:textId="77777777" w:rsidR="00294815" w:rsidRPr="00CC586D" w:rsidRDefault="00294815" w:rsidP="007B2AA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522165279"/>
            <w:placeholder>
              <w:docPart w:val="40AC1D2FED3F4ED1B1C60E7627670689"/>
            </w:placeholder>
            <w:showingPlcHdr/>
            <w:dropDownList>
              <w:listItem w:displayText="Dr." w:value="Dr."/>
              <w:listItem w:displayText="Prof." w:value="Prof."/>
            </w:dropDownList>
          </w:sdtPr>
          <w:sdtEndPr/>
          <w:sdtContent>
            <w:tc>
              <w:tcPr>
                <w:tcW w:w="1259" w:type="dxa"/>
              </w:tcPr>
              <w:p w14:paraId="7A644C18" w14:textId="77777777" w:rsidR="00294815" w:rsidRPr="00CC586D" w:rsidRDefault="00294815" w:rsidP="007B2AA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644654271"/>
            <w:placeholder>
              <w:docPart w:val="FEF17C7FD6784F9DB7565DBA97339BFE"/>
            </w:placeholder>
            <w:text/>
          </w:sdtPr>
          <w:sdtEndPr/>
          <w:sdtContent>
            <w:tc>
              <w:tcPr>
                <w:tcW w:w="2073" w:type="dxa"/>
              </w:tcPr>
              <w:p w14:paraId="74C83285" w14:textId="77777777" w:rsidR="00294815" w:rsidRDefault="00294815" w:rsidP="00294815">
                <w:r>
                  <w:t>Matthew</w:t>
                </w:r>
              </w:p>
            </w:tc>
          </w:sdtContent>
        </w:sdt>
        <w:tc>
          <w:tcPr>
            <w:tcW w:w="2551" w:type="dxa"/>
          </w:tcPr>
          <w:p w14:paraId="3F47179F" w14:textId="77777777" w:rsidR="00294815" w:rsidRDefault="00294815" w:rsidP="007B2AAC"/>
        </w:tc>
        <w:sdt>
          <w:sdtPr>
            <w:alias w:val="Last name"/>
            <w:tag w:val="authorLastName"/>
            <w:id w:val="-1725981020"/>
            <w:placeholder>
              <w:docPart w:val="F8D7A19FF7F44B1190B4E7AE0CC54065"/>
            </w:placeholder>
            <w:text/>
          </w:sdtPr>
          <w:sdtEndPr/>
          <w:sdtContent>
            <w:tc>
              <w:tcPr>
                <w:tcW w:w="2642" w:type="dxa"/>
              </w:tcPr>
              <w:p w14:paraId="2561F99E" w14:textId="77777777" w:rsidR="00294815" w:rsidRDefault="00294815" w:rsidP="00294815">
                <w:r>
                  <w:t>McGarry</w:t>
                </w:r>
              </w:p>
            </w:tc>
          </w:sdtContent>
        </w:sdt>
      </w:tr>
      <w:tr w:rsidR="00294815" w14:paraId="396B08A0" w14:textId="77777777" w:rsidTr="007B2AAC">
        <w:trPr>
          <w:trHeight w:val="986"/>
        </w:trPr>
        <w:tc>
          <w:tcPr>
            <w:tcW w:w="491" w:type="dxa"/>
            <w:vMerge/>
            <w:shd w:val="clear" w:color="auto" w:fill="A6A6A6" w:themeFill="background1" w:themeFillShade="A6"/>
          </w:tcPr>
          <w:p w14:paraId="560A45A7" w14:textId="77777777" w:rsidR="00294815" w:rsidRPr="001A6A06" w:rsidRDefault="00294815" w:rsidP="007B2AAC">
            <w:pPr>
              <w:jc w:val="center"/>
              <w:rPr>
                <w:b/>
                <w:color w:val="FFFFFF" w:themeColor="background1"/>
              </w:rPr>
            </w:pPr>
          </w:p>
        </w:tc>
        <w:tc>
          <w:tcPr>
            <w:tcW w:w="8525" w:type="dxa"/>
            <w:gridSpan w:val="4"/>
          </w:tcPr>
          <w:p w14:paraId="631F0E0E" w14:textId="77777777" w:rsidR="00294815" w:rsidRDefault="00294815" w:rsidP="007B2AAC"/>
        </w:tc>
      </w:tr>
      <w:tr w:rsidR="00294815" w14:paraId="7E634F6A" w14:textId="77777777" w:rsidTr="007B2AAC">
        <w:trPr>
          <w:trHeight w:val="986"/>
        </w:trPr>
        <w:tc>
          <w:tcPr>
            <w:tcW w:w="491" w:type="dxa"/>
            <w:vMerge/>
            <w:shd w:val="clear" w:color="auto" w:fill="A6A6A6" w:themeFill="background1" w:themeFillShade="A6"/>
          </w:tcPr>
          <w:p w14:paraId="5A36BE49" w14:textId="77777777" w:rsidR="00294815" w:rsidRPr="001A6A06" w:rsidRDefault="00294815" w:rsidP="007B2AAC">
            <w:pPr>
              <w:jc w:val="center"/>
              <w:rPr>
                <w:b/>
                <w:color w:val="FFFFFF" w:themeColor="background1"/>
              </w:rPr>
            </w:pPr>
          </w:p>
        </w:tc>
        <w:sdt>
          <w:sdtPr>
            <w:alias w:val="Biography"/>
            <w:tag w:val="authorBiography"/>
            <w:id w:val="1523060131"/>
            <w:placeholder>
              <w:docPart w:val="3485B816C099E74CB45911415CC473EC"/>
            </w:placeholder>
          </w:sdtPr>
          <w:sdtEndPr/>
          <w:sdtContent>
            <w:tc>
              <w:tcPr>
                <w:tcW w:w="8525" w:type="dxa"/>
                <w:gridSpan w:val="4"/>
              </w:tcPr>
              <w:p w14:paraId="012EE066" w14:textId="3FD613B2" w:rsidR="00294815" w:rsidRDefault="00715283" w:rsidP="00F259D7">
                <w:r>
                  <w:t>University of Wisconsin-Madison</w:t>
                </w:r>
              </w:p>
            </w:tc>
          </w:sdtContent>
        </w:sdt>
      </w:tr>
    </w:tbl>
    <w:p w14:paraId="3C7E4467" w14:textId="77777777" w:rsidR="00294815" w:rsidRDefault="0029481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5C7536" w14:textId="77777777" w:rsidTr="00244BB0">
        <w:tc>
          <w:tcPr>
            <w:tcW w:w="9016" w:type="dxa"/>
            <w:shd w:val="clear" w:color="auto" w:fill="A6A6A6" w:themeFill="background1" w:themeFillShade="A6"/>
            <w:tcMar>
              <w:top w:w="113" w:type="dxa"/>
              <w:bottom w:w="113" w:type="dxa"/>
            </w:tcMar>
          </w:tcPr>
          <w:p w14:paraId="531302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909CB2" w14:textId="77777777" w:rsidTr="003F0D73">
        <w:sdt>
          <w:sdtPr>
            <w:alias w:val="Article headword"/>
            <w:tag w:val="articleHeadword"/>
            <w:id w:val="-361440020"/>
            <w:placeholder>
              <w:docPart w:val="36F4ED236F5749D29860AA79C2376E40"/>
            </w:placeholder>
            <w:text/>
          </w:sdtPr>
          <w:sdtEndPr/>
          <w:sdtContent>
            <w:tc>
              <w:tcPr>
                <w:tcW w:w="9016" w:type="dxa"/>
                <w:tcMar>
                  <w:top w:w="113" w:type="dxa"/>
                  <w:bottom w:w="113" w:type="dxa"/>
                </w:tcMar>
              </w:tcPr>
              <w:p w14:paraId="450951B6" w14:textId="77777777" w:rsidR="003F0D73" w:rsidRPr="00FB589A" w:rsidRDefault="00715283" w:rsidP="003F0D73">
                <w:pPr>
                  <w:rPr>
                    <w:b/>
                  </w:rPr>
                </w:pPr>
                <w:r w:rsidRPr="003721B9">
                  <w:t>Acmeism</w:t>
                </w:r>
              </w:p>
            </w:tc>
          </w:sdtContent>
        </w:sdt>
      </w:tr>
      <w:tr w:rsidR="00464699" w14:paraId="41F1F747" w14:textId="77777777" w:rsidTr="007B2AAC">
        <w:sdt>
          <w:sdtPr>
            <w:alias w:val="Variant headwords"/>
            <w:tag w:val="variantHeadwords"/>
            <w:id w:val="173464402"/>
            <w:placeholder>
              <w:docPart w:val="EF084146722D4F7F8237EBBCAB5B9C8C"/>
            </w:placeholder>
          </w:sdtPr>
          <w:sdtEndPr/>
          <w:sdtContent>
            <w:tc>
              <w:tcPr>
                <w:tcW w:w="9016" w:type="dxa"/>
                <w:tcMar>
                  <w:top w:w="113" w:type="dxa"/>
                  <w:bottom w:w="113" w:type="dxa"/>
                </w:tcMar>
              </w:tcPr>
              <w:p w14:paraId="73D80984" w14:textId="77777777" w:rsidR="00464699" w:rsidRDefault="007A2D8E" w:rsidP="00464699">
                <w:r>
                  <w:rPr>
                    <w:lang w:val="ru-RU"/>
                  </w:rPr>
                  <w:t>АКМЕИЗМ</w:t>
                </w:r>
              </w:p>
            </w:tc>
          </w:sdtContent>
        </w:sdt>
      </w:tr>
      <w:tr w:rsidR="00E85A05" w14:paraId="21218114" w14:textId="77777777" w:rsidTr="003F0D73">
        <w:sdt>
          <w:sdtPr>
            <w:alias w:val="Abstract"/>
            <w:tag w:val="abstract"/>
            <w:id w:val="-635871867"/>
            <w:placeholder>
              <w:docPart w:val="281F3631F6A1436588265BA480B0F73A"/>
            </w:placeholder>
          </w:sdtPr>
          <w:sdtEndPr/>
          <w:sdtContent>
            <w:tc>
              <w:tcPr>
                <w:tcW w:w="9016" w:type="dxa"/>
                <w:tcMar>
                  <w:top w:w="113" w:type="dxa"/>
                  <w:bottom w:w="113" w:type="dxa"/>
                </w:tcMar>
              </w:tcPr>
              <w:p w14:paraId="7AA82F0A" w14:textId="1E8630BA" w:rsidR="00E85A05" w:rsidRDefault="00A07E77" w:rsidP="00243551">
                <w:r>
                  <w:t xml:space="preserve">Acmeism </w:t>
                </w:r>
                <w:r w:rsidR="00613079">
                  <w:t>[</w:t>
                </w:r>
                <w:r w:rsidR="00613079">
                  <w:rPr>
                    <w:lang w:val="ru-RU"/>
                  </w:rPr>
                  <w:t>АКМЕИЗМ</w:t>
                </w:r>
                <w:r w:rsidR="00613079">
                  <w:rPr>
                    <w:lang w:val="en-US"/>
                  </w:rPr>
                  <w:t>]</w:t>
                </w:r>
                <w:r w:rsidR="003B0CD3">
                  <w:rPr>
                    <w:lang w:val="ru-RU"/>
                  </w:rPr>
                  <w:t xml:space="preserve"> </w:t>
                </w:r>
                <w:r w:rsidR="003B0CD3">
                  <w:t xml:space="preserve">was a major literary movement of the Russian </w:t>
                </w:r>
                <w:r>
                  <w:t>Silver Age</w:t>
                </w:r>
                <w:r w:rsidR="007B2AAC">
                  <w:t>.</w:t>
                </w:r>
                <w:r w:rsidR="003B0CD3">
                  <w:t xml:space="preserve"> Although difficult to date precisely, scholars generally agree that Acmeism unofficially began with the closing of the major </w:t>
                </w:r>
                <w:r>
                  <w:t xml:space="preserve">Symbolist </w:t>
                </w:r>
                <w:r w:rsidR="003B0CD3">
                  <w:t xml:space="preserve">publication </w:t>
                </w:r>
                <w:r>
                  <w:rPr>
                    <w:i/>
                  </w:rPr>
                  <w:t xml:space="preserve">Vesy </w:t>
                </w:r>
                <w:r w:rsidR="00613079">
                  <w:t>[</w:t>
                </w:r>
                <w:r>
                  <w:rPr>
                    <w:i/>
                  </w:rPr>
                  <w:t>The Scales</w:t>
                </w:r>
                <w:r w:rsidR="00613079">
                  <w:t>]</w:t>
                </w:r>
                <w:r w:rsidR="003B0CD3">
                  <w:t xml:space="preserve">, coinciding with the appearance of the journal </w:t>
                </w:r>
                <w:r>
                  <w:rPr>
                    <w:i/>
                  </w:rPr>
                  <w:t>Apollon</w:t>
                </w:r>
                <w:r>
                  <w:t xml:space="preserve"> </w:t>
                </w:r>
                <w:r w:rsidR="003B0CD3">
                  <w:t xml:space="preserve">in 1909, and ended with the execution of its nominal founder, the poet </w:t>
                </w:r>
                <w:r>
                  <w:t>Nikolay Gumilyev</w:t>
                </w:r>
                <w:r w:rsidR="003B0CD3">
                  <w:t xml:space="preserve"> (1886-1921), shortly after the Russian Civil War. Conceptualized as a new school of poetry by two disaffected poets from the </w:t>
                </w:r>
                <w:r w:rsidR="003B0CD3">
                  <w:rPr>
                    <w:i/>
                  </w:rPr>
                  <w:t>Guild of Poets</w:t>
                </w:r>
                <w:r w:rsidR="00613079">
                  <w:t xml:space="preserve"> [</w:t>
                </w:r>
                <w:r w:rsidR="003B0CD3">
                  <w:rPr>
                    <w:i/>
                  </w:rPr>
                  <w:t>Tsekh Poetov</w:t>
                </w:r>
                <w:r w:rsidR="00613079">
                  <w:t>]</w:t>
                </w:r>
                <w:r w:rsidR="003B0CD3">
                  <w:t xml:space="preserve">, Gumilyev and Sergey Gorodetsky, Acmeism became one of the major currents in the post-Symbolist Russian literary avant-garde, competing with the more vociferous </w:t>
                </w:r>
                <w:r w:rsidR="007B2AAC">
                  <w:t>Futurism</w:t>
                </w:r>
                <w:r w:rsidR="003B0CD3">
                  <w:t xml:space="preserve"> for advancing contemporary Russian poetry into the future. Despite the movement’s brief history and its seemingly conformist alignment with Symbolism, major Acmeist poets such as </w:t>
                </w:r>
                <w:r>
                  <w:t xml:space="preserve">Anna Akhmatova </w:t>
                </w:r>
                <w:r w:rsidR="003B0CD3">
                  <w:t xml:space="preserve">(1889-1938) and </w:t>
                </w:r>
                <w:r>
                  <w:t xml:space="preserve">Osip Mandelstam </w:t>
                </w:r>
                <w:r w:rsidR="003B0CD3">
                  <w:t>(1891-1938) placed Acmeism firmly on the map of both Russ</w:t>
                </w:r>
                <w:r w:rsidR="007A2881">
                  <w:t>ian and European modernism, on</w:t>
                </w:r>
                <w:r w:rsidR="003B0CD3">
                  <w:t xml:space="preserve"> par with Alexander Blok’s Symbolism and Vladimir Mayakovsky’s Futurism. </w:t>
                </w:r>
              </w:p>
            </w:tc>
          </w:sdtContent>
        </w:sdt>
      </w:tr>
      <w:tr w:rsidR="003F0D73" w14:paraId="19101234" w14:textId="77777777" w:rsidTr="003F0D73">
        <w:sdt>
          <w:sdtPr>
            <w:alias w:val="Article text"/>
            <w:tag w:val="articleText"/>
            <w:id w:val="634067588"/>
            <w:placeholder>
              <w:docPart w:val="216986BE9A764A5E97985B83B2A7BA74"/>
            </w:placeholder>
          </w:sdtPr>
          <w:sdtEndPr/>
          <w:sdtContent>
            <w:tc>
              <w:tcPr>
                <w:tcW w:w="9016" w:type="dxa"/>
                <w:tcMar>
                  <w:top w:w="113" w:type="dxa"/>
                  <w:bottom w:w="113" w:type="dxa"/>
                </w:tcMar>
              </w:tcPr>
              <w:p w14:paraId="1D61AC37" w14:textId="19BE334C" w:rsidR="006A16C7" w:rsidRDefault="00A07E77" w:rsidP="006A16C7">
                <w:r>
                  <w:t xml:space="preserve">Acmeism </w:t>
                </w:r>
                <w:r w:rsidR="00613079">
                  <w:t>[</w:t>
                </w:r>
                <w:r w:rsidR="00613079">
                  <w:rPr>
                    <w:lang w:val="ru-RU"/>
                  </w:rPr>
                  <w:t>АКМЕИЗМ</w:t>
                </w:r>
                <w:r w:rsidR="00613079">
                  <w:rPr>
                    <w:lang w:val="en-US"/>
                  </w:rPr>
                  <w:t>]</w:t>
                </w:r>
                <w:r w:rsidR="006A16C7">
                  <w:rPr>
                    <w:lang w:val="ru-RU"/>
                  </w:rPr>
                  <w:t xml:space="preserve"> </w:t>
                </w:r>
                <w:r w:rsidR="006A16C7">
                  <w:t xml:space="preserve">was a major literary movement of the Russian </w:t>
                </w:r>
                <w:r>
                  <w:t>Silver Age</w:t>
                </w:r>
                <w:r w:rsidR="007B2AAC">
                  <w:t xml:space="preserve">. </w:t>
                </w:r>
                <w:r w:rsidR="006A16C7">
                  <w:t xml:space="preserve">Although difficult to date precisely, scholars generally agree that Acmeism unofficially began with the closing of the major </w:t>
                </w:r>
                <w:r>
                  <w:t xml:space="preserve">Symbolist </w:t>
                </w:r>
                <w:r w:rsidR="006A16C7">
                  <w:t xml:space="preserve">publication </w:t>
                </w:r>
                <w:r>
                  <w:rPr>
                    <w:i/>
                  </w:rPr>
                  <w:t xml:space="preserve">Vesy </w:t>
                </w:r>
                <w:r w:rsidR="00613079">
                  <w:t>[</w:t>
                </w:r>
                <w:r>
                  <w:rPr>
                    <w:i/>
                  </w:rPr>
                  <w:t>The Scales</w:t>
                </w:r>
                <w:r w:rsidR="00613079">
                  <w:t>]</w:t>
                </w:r>
                <w:r>
                  <w:t xml:space="preserve">, </w:t>
                </w:r>
                <w:r w:rsidR="003B0CD3">
                  <w:t>coinciding</w:t>
                </w:r>
                <w:r w:rsidR="006A16C7">
                  <w:t xml:space="preserve"> with the appearance of the journal </w:t>
                </w:r>
                <w:r>
                  <w:rPr>
                    <w:i/>
                  </w:rPr>
                  <w:t>Apollon</w:t>
                </w:r>
                <w:r>
                  <w:t xml:space="preserve"> </w:t>
                </w:r>
                <w:r w:rsidR="006A16C7">
                  <w:t>in 1909</w:t>
                </w:r>
                <w:r w:rsidR="003B0CD3">
                  <w:t>,</w:t>
                </w:r>
                <w:r w:rsidR="006A16C7">
                  <w:t xml:space="preserve"> and ended with the execution of its nominal fou</w:t>
                </w:r>
                <w:r w:rsidR="003B0CD3">
                  <w:t>nder, the poet</w:t>
                </w:r>
                <w:r w:rsidR="006A16C7">
                  <w:t xml:space="preserve"> </w:t>
                </w:r>
                <w:r>
                  <w:t xml:space="preserve">Nikolay Gumilyev </w:t>
                </w:r>
                <w:r w:rsidR="006A16C7">
                  <w:t>(1886-1921)</w:t>
                </w:r>
                <w:r w:rsidR="003B0CD3">
                  <w:t>,</w:t>
                </w:r>
                <w:r w:rsidR="006A16C7">
                  <w:t xml:space="preserve"> shortly after the Russian Civil War. Conceptualized as a new school of poetry by two disaffected poets from the </w:t>
                </w:r>
                <w:r w:rsidR="006A16C7">
                  <w:rPr>
                    <w:i/>
                  </w:rPr>
                  <w:t>Guild of Poets</w:t>
                </w:r>
                <w:r w:rsidR="00613079">
                  <w:t xml:space="preserve"> [</w:t>
                </w:r>
                <w:r w:rsidR="006A16C7">
                  <w:rPr>
                    <w:i/>
                  </w:rPr>
                  <w:t>Tsekh Poetov</w:t>
                </w:r>
                <w:r w:rsidR="00613079">
                  <w:t>]</w:t>
                </w:r>
                <w:r w:rsidR="006A16C7">
                  <w:t xml:space="preserve">, Gumilyev and Sergey Gorodetsky, Acmeism became one of the major currents in the post-Symbolist Russian literary avant-garde, competing with the more vociferous </w:t>
                </w:r>
                <w:r>
                  <w:t xml:space="preserve">Futurism </w:t>
                </w:r>
                <w:r w:rsidR="006A16C7">
                  <w:t xml:space="preserve">for advancing contemporary Russian poetry into the future. Despite the movement’s brief history and its seemingly conformist alignment with Symbolism, major Acmeist poets such as </w:t>
                </w:r>
                <w:r>
                  <w:t xml:space="preserve">Anna Akhmatova </w:t>
                </w:r>
                <w:r w:rsidR="006A16C7">
                  <w:t xml:space="preserve">(1889-1938) and </w:t>
                </w:r>
                <w:r>
                  <w:t>Osip Mandelstam</w:t>
                </w:r>
                <w:r w:rsidR="006A16C7">
                  <w:t xml:space="preserve"> (1891-1938) placed Acmeism firmly on the map of both Russi</w:t>
                </w:r>
                <w:r w:rsidR="007A2881">
                  <w:t xml:space="preserve">an and European modernism, on </w:t>
                </w:r>
                <w:r w:rsidR="006A16C7">
                  <w:t xml:space="preserve">par with Alexander Blok’s Symbolism and Vladimir Mayakovsky’s Futurism. </w:t>
                </w:r>
              </w:p>
              <w:p w14:paraId="47188C8D" w14:textId="77777777" w:rsidR="00AF7648" w:rsidRDefault="00AF7648" w:rsidP="006A16C7"/>
              <w:p w14:paraId="13D4DD82" w14:textId="77777777" w:rsidR="00AF7648" w:rsidRDefault="00AF7648" w:rsidP="00613079">
                <w:pPr>
                  <w:keepNext/>
                </w:pPr>
                <w:r>
                  <w:t xml:space="preserve">File: </w:t>
                </w:r>
                <w:r w:rsidR="008C7935" w:rsidRPr="008C7935">
                  <w:t>gumilyev</w:t>
                </w:r>
                <w:r>
                  <w:t>.jpg</w:t>
                </w:r>
              </w:p>
              <w:p w14:paraId="6842875C" w14:textId="77777777" w:rsidR="00613079" w:rsidRDefault="00613079" w:rsidP="00613079">
                <w:pPr>
                  <w:pStyle w:val="Caption"/>
                </w:pPr>
                <w:r>
                  <w:rPr>
                    <w:noProof/>
                    <w:lang w:val="en-CA" w:eastAsia="en-CA"/>
                  </w:rPr>
                  <w:fldChar w:fldCharType="begin"/>
                </w:r>
                <w:r>
                  <w:rPr>
                    <w:noProof/>
                    <w:lang w:val="en-CA" w:eastAsia="en-CA"/>
                  </w:rPr>
                  <w:instrText xml:space="preserve"> SEQ Figure \* ARABIC </w:instrText>
                </w:r>
                <w:r>
                  <w:rPr>
                    <w:noProof/>
                    <w:lang w:val="en-CA" w:eastAsia="en-CA"/>
                  </w:rPr>
                  <w:fldChar w:fldCharType="separate"/>
                </w:r>
                <w:r w:rsidR="00FF26FF">
                  <w:rPr>
                    <w:noProof/>
                    <w:lang w:val="en-CA" w:eastAsia="en-CA"/>
                  </w:rPr>
                  <w:t>1</w:t>
                </w:r>
                <w:r>
                  <w:rPr>
                    <w:noProof/>
                    <w:lang w:val="en-CA" w:eastAsia="en-CA"/>
                  </w:rPr>
                  <w:fldChar w:fldCharType="end"/>
                </w:r>
                <w:r>
                  <w:rPr>
                    <w:noProof/>
                    <w:lang w:val="en-CA" w:eastAsia="en-CA"/>
                  </w:rPr>
                  <w:t xml:space="preserve"> </w:t>
                </w:r>
                <w:r w:rsidRPr="00DA733A">
                  <w:t>Photograph of Gumilyev</w:t>
                </w:r>
              </w:p>
              <w:p w14:paraId="5B4FCB08" w14:textId="77777777" w:rsidR="00613079" w:rsidRPr="00341DCC" w:rsidRDefault="00613079" w:rsidP="00011C3B">
                <w:pPr>
                  <w:ind w:left="720"/>
                </w:pPr>
                <w:r w:rsidRPr="00341DCC">
                  <w:t xml:space="preserve">How can we remember our previous existences, the time we were in the abyss, with myriads of other possibilities of being, of which we know nothing except </w:t>
                </w:r>
                <w:r>
                  <w:t xml:space="preserve">that </w:t>
                </w:r>
                <w:r w:rsidRPr="00341DCC">
                  <w:t>they exist.</w:t>
                </w:r>
              </w:p>
              <w:p w14:paraId="1F2CE05A" w14:textId="38E05B08" w:rsidR="00613079" w:rsidRPr="00011C3B" w:rsidRDefault="000E1BAE" w:rsidP="00011C3B">
                <w:pPr>
                  <w:ind w:left="720"/>
                  <w:rPr>
                    <w:i/>
                  </w:rPr>
                </w:pPr>
                <w:r>
                  <w:rPr>
                    <w:i/>
                  </w:rPr>
                  <w:t>Gumilyev, ‘</w:t>
                </w:r>
                <w:r w:rsidR="00613079" w:rsidRPr="00011C3B">
                  <w:rPr>
                    <w:i/>
                  </w:rPr>
                  <w:t>Acm</w:t>
                </w:r>
                <w:r>
                  <w:rPr>
                    <w:i/>
                  </w:rPr>
                  <w:t>eism and the Legacy of Symbolis’</w:t>
                </w:r>
              </w:p>
              <w:p w14:paraId="17A7AC7F" w14:textId="77777777" w:rsidR="00613079" w:rsidRPr="00613079" w:rsidRDefault="00613079" w:rsidP="00613079"/>
              <w:p w14:paraId="169148C6" w14:textId="196E40B6" w:rsidR="006A16C7" w:rsidRDefault="006A16C7" w:rsidP="006A16C7">
                <w:r>
                  <w:t>In order to appreciate the critical import and aesthetic significance of Acmeism it is necessary to understand the way it differ</w:t>
                </w:r>
                <w:r w:rsidR="007B2AAC">
                  <w:t>ed from Symbolism and Futurism.</w:t>
                </w:r>
                <w:r>
                  <w:t xml:space="preserve"> In contrast with Symbolism’s </w:t>
                </w:r>
                <w:r w:rsidR="00161F1B">
                  <w:t>valo</w:t>
                </w:r>
                <w:r w:rsidR="000E1BAE">
                  <w:t>u</w:t>
                </w:r>
                <w:r w:rsidR="00161F1B">
                  <w:t>risation</w:t>
                </w:r>
                <w:r>
                  <w:t xml:space="preserve"> of fluidity and Futurism’s experiments with linguistic destruction, Acmeism advocated figural precision and clarity, aiming at compres</w:t>
                </w:r>
                <w:r w:rsidR="007B2AAC">
                  <w:t xml:space="preserve">sed and discrete poetic forms. </w:t>
                </w:r>
                <w:r>
                  <w:t>While drawing on multiple elements of classical and cultural mythology, Acmeist verse, nevertheless, is immersed in the world of social and physical realities, plucking its themes</w:t>
                </w:r>
                <w:r w:rsidR="007B2AAC">
                  <w:t xml:space="preserve"> from everyday life. </w:t>
                </w:r>
                <w:r>
                  <w:t xml:space="preserve">Acmeism thus eschews the other-worldly mysticism of Symbolism and the </w:t>
                </w:r>
                <w:r w:rsidRPr="00432A78">
                  <w:rPr>
                    <w:i/>
                  </w:rPr>
                  <w:t>ad hoc</w:t>
                </w:r>
                <w:r>
                  <w:t xml:space="preserve"> destructivism of Futurism by harnessing a constructive energy of being-in-the-world. </w:t>
                </w:r>
              </w:p>
              <w:p w14:paraId="5EA19617" w14:textId="77777777" w:rsidR="006A16C7" w:rsidRDefault="006A16C7" w:rsidP="006A16C7"/>
              <w:p w14:paraId="7807D91A" w14:textId="397D9A20" w:rsidR="006A16C7" w:rsidRDefault="006A16C7" w:rsidP="006A16C7">
                <w:r>
                  <w:t>The Acmeists rejected Symbolism and Futurism because they viewed their po</w:t>
                </w:r>
                <w:r w:rsidR="000E1BAE">
                  <w:t>etic projects as unrealis</w:t>
                </w:r>
                <w:r w:rsidR="007B2AAC">
                  <w:t xml:space="preserve">able. </w:t>
                </w:r>
                <w:r>
                  <w:t>Specifically, what the Acmeists found most problematic about both movements were their founding paradoxes: to know the unknowable</w:t>
                </w:r>
                <w:r w:rsidR="000E1BAE">
                  <w:t xml:space="preserve"> and creation via destruction. </w:t>
                </w:r>
                <w:r>
                  <w:t>Was it possible, for example, Gumilyev asked, to remember, let alone know, a place where one has never been, and by extension, to create a new l</w:t>
                </w:r>
                <w:r w:rsidR="007B2AAC">
                  <w:t>iterary tradition from nothing?</w:t>
                </w:r>
                <w:r>
                  <w:t xml:space="preserve"> Mandelstam reinfo</w:t>
                </w:r>
                <w:r w:rsidR="000E1BAE">
                  <w:t>rces this concern in his essay ‘Francois Villon’</w:t>
                </w:r>
                <w:r>
                  <w:t xml:space="preserve"> where he notes that what distinguished the French poet from his contemporaries of the late Middl</w:t>
                </w:r>
                <w:r w:rsidR="000E1BAE">
                  <w:t>e Ages was his interest in the ‘timeless’</w:t>
                </w:r>
                <w:r>
                  <w:t xml:space="preserve"> things</w:t>
                </w:r>
                <w:r w:rsidR="00077959">
                  <w:t xml:space="preserve"> of everyday life, not the ‘moon,’</w:t>
                </w:r>
                <w:r>
                  <w:t xml:space="preserve"> the stars, and other things of the cosmos that he could only imagine but never know. Theoretically and practically, the shortc</w:t>
                </w:r>
                <w:r w:rsidR="007A2881">
                  <w:t>oming of Symbolism and Futurism for the Acmeists</w:t>
                </w:r>
                <w:r>
                  <w:t xml:space="preserve"> was that as movements they were held captive by pictures of idealistic goals that, for all intents and purposes, in either the Symbolist </w:t>
                </w:r>
                <w:r>
                  <w:rPr>
                    <w:i/>
                  </w:rPr>
                  <w:t>a priori</w:t>
                </w:r>
                <w:r>
                  <w:t xml:space="preserve"> or Futurist </w:t>
                </w:r>
                <w:r>
                  <w:rPr>
                    <w:i/>
                  </w:rPr>
                  <w:t>a posteriori</w:t>
                </w:r>
                <w:r>
                  <w:t xml:space="preserve"> senses, never did, nor could possibly exist.</w:t>
                </w:r>
              </w:p>
              <w:p w14:paraId="6020B819" w14:textId="77777777" w:rsidR="00F40011" w:rsidRDefault="00F40011" w:rsidP="006A16C7"/>
              <w:p w14:paraId="62438872" w14:textId="77777777" w:rsidR="00F40011" w:rsidRDefault="00F40011" w:rsidP="00613079">
                <w:pPr>
                  <w:keepNext/>
                </w:pPr>
                <w:r>
                  <w:t>File: Mandelstam.jpg</w:t>
                </w:r>
              </w:p>
              <w:p w14:paraId="53D676CC" w14:textId="77777777" w:rsidR="00F40011" w:rsidRDefault="003721B9" w:rsidP="00613079">
                <w:pPr>
                  <w:pStyle w:val="Caption"/>
                </w:pPr>
                <w:fldSimple w:instr=" SEQ Figure \* ARABIC ">
                  <w:r w:rsidR="00FF26FF">
                    <w:rPr>
                      <w:noProof/>
                    </w:rPr>
                    <w:t>2</w:t>
                  </w:r>
                </w:fldSimple>
                <w:r w:rsidR="00613079">
                  <w:t xml:space="preserve"> </w:t>
                </w:r>
                <w:r w:rsidR="00613079" w:rsidRPr="006C47EA">
                  <w:t>Photograph of Mandelstam</w:t>
                </w:r>
              </w:p>
              <w:p w14:paraId="659853D6" w14:textId="7664B58E" w:rsidR="00F40011" w:rsidRDefault="00F40011" w:rsidP="00011C3B">
                <w:pPr>
                  <w:ind w:left="720"/>
                </w:pPr>
                <w:r w:rsidRPr="00341DCC">
                  <w:t xml:space="preserve">The moon and other such neutral </w:t>
                </w:r>
                <w:r w:rsidR="00077959">
                  <w:t>‘</w:t>
                </w:r>
                <w:r w:rsidRPr="00341DCC">
                  <w:t>objects</w:t>
                </w:r>
                <w:r w:rsidR="00077959">
                  <w:t>’</w:t>
                </w:r>
                <w:r w:rsidRPr="00341DCC">
                  <w:t xml:space="preserve"> were completely excluded from his poetic usage.  On the other hand, he livened up immediately whenever the discussion centered on roast duck or on eternal bliss, objects which never quite lost hope of </w:t>
                </w:r>
                <w:r>
                  <w:t>acquiring.</w:t>
                </w:r>
              </w:p>
              <w:p w14:paraId="1FD52FE1" w14:textId="593D56E4" w:rsidR="00F40011" w:rsidRPr="00011C3B" w:rsidRDefault="00F40011" w:rsidP="00011C3B">
                <w:pPr>
                  <w:ind w:left="720"/>
                  <w:rPr>
                    <w:i/>
                  </w:rPr>
                </w:pPr>
                <w:r w:rsidRPr="00011C3B">
                  <w:rPr>
                    <w:i/>
                  </w:rPr>
                  <w:t xml:space="preserve">Mandelstam, </w:t>
                </w:r>
                <w:r w:rsidR="00077959">
                  <w:rPr>
                    <w:i/>
                  </w:rPr>
                  <w:t>‘</w:t>
                </w:r>
                <w:r w:rsidRPr="00011C3B">
                  <w:rPr>
                    <w:i/>
                  </w:rPr>
                  <w:t>Francois Villon</w:t>
                </w:r>
                <w:r w:rsidR="00077959">
                  <w:rPr>
                    <w:i/>
                  </w:rPr>
                  <w:t>’</w:t>
                </w:r>
              </w:p>
              <w:p w14:paraId="509A9D3C" w14:textId="77777777" w:rsidR="00F40011" w:rsidRDefault="00F40011" w:rsidP="006A16C7"/>
              <w:p w14:paraId="42387FCB" w14:textId="113611D3" w:rsidR="006A16C7" w:rsidRDefault="006A16C7" w:rsidP="006A16C7">
                <w:r>
                  <w:t>Acmeists sought to correct this problem by sett</w:t>
                </w:r>
                <w:r w:rsidR="007B2AAC">
                  <w:t xml:space="preserve">ing the poet a different task. </w:t>
                </w:r>
                <w:r>
                  <w:t>Instead of envisioning the poet as a trailblazer, seer, discoverer, oracle, or destroyer as the Symbolists and Futurists did, the Acmeists viewed</w:t>
                </w:r>
                <w:r w:rsidR="009561BC">
                  <w:t xml:space="preserve"> her as a craftsperson</w:t>
                </w:r>
                <w:r>
                  <w:t>, builder, labo</w:t>
                </w:r>
                <w:r w:rsidR="00BC16D5">
                  <w:t>u</w:t>
                </w:r>
                <w:r w:rsidR="007B2AAC">
                  <w:t xml:space="preserve">rer, and creator. </w:t>
                </w:r>
                <w:r>
                  <w:t xml:space="preserve">With this in mind, Acmeists believed that the poet’s task was to strive for the </w:t>
                </w:r>
                <w:r w:rsidR="00077959">
                  <w:t>‘</w:t>
                </w:r>
                <w:r>
                  <w:t>highest degree</w:t>
                </w:r>
                <w:r w:rsidR="00077959">
                  <w:t>’</w:t>
                </w:r>
                <w:r>
                  <w:t xml:space="preserve"> of</w:t>
                </w:r>
                <w:r w:rsidR="009561BC">
                  <w:t xml:space="preserve"> </w:t>
                </w:r>
                <w:r>
                  <w:t xml:space="preserve">clarity and precision </w:t>
                </w:r>
                <w:r w:rsidR="009561BC">
                  <w:t xml:space="preserve">that was possible </w:t>
                </w:r>
                <w:r>
                  <w:t xml:space="preserve">in </w:t>
                </w:r>
                <w:r w:rsidR="009561BC">
                  <w:t xml:space="preserve">her </w:t>
                </w:r>
                <w:r w:rsidR="007B2AAC">
                  <w:t xml:space="preserve">verse. </w:t>
                </w:r>
                <w:r>
                  <w:t>Acmeists thus eschewed manifestos of the type the Symbolists and Futurists</w:t>
                </w:r>
                <w:r w:rsidR="00CC6367">
                  <w:t xml:space="preserve"> authored, which </w:t>
                </w:r>
                <w:r>
                  <w:t>elucidated in a language distinct from their art the underlying theory moti</w:t>
                </w:r>
                <w:r w:rsidR="007B2AAC">
                  <w:t xml:space="preserve">vating their poetry and prose. </w:t>
                </w:r>
                <w:r>
                  <w:t xml:space="preserve">For the Acmeists, such a platform was nothing but a repetition of </w:t>
                </w:r>
                <w:r w:rsidR="00CC6367">
                  <w:t xml:space="preserve">a </w:t>
                </w:r>
                <w:r>
                  <w:t>Kantian hierarchy of formal categories that served only to widen the chas</w:t>
                </w:r>
                <w:r w:rsidR="007B2AAC">
                  <w:t xml:space="preserve">m between subject and object. </w:t>
                </w:r>
                <w:r>
                  <w:t xml:space="preserve">The Acmeist poet’s theory was </w:t>
                </w:r>
                <w:r w:rsidR="009561BC">
                  <w:t>her</w:t>
                </w:r>
                <w:r>
                  <w:t xml:space="preserve"> practice</w:t>
                </w:r>
                <w:r w:rsidR="009561BC">
                  <w:t>,</w:t>
                </w:r>
                <w:r>
                  <w:t xml:space="preserve"> as evidenced in the creative result derived from the force generated by the momentary contact between the </w:t>
                </w:r>
                <w:r w:rsidR="009561BC">
                  <w:t>craftsperson</w:t>
                </w:r>
                <w:r>
                  <w:t xml:space="preserve"> and </w:t>
                </w:r>
                <w:r w:rsidR="009561BC">
                  <w:t>her</w:t>
                </w:r>
                <w:r w:rsidR="00F40011">
                  <w:t xml:space="preserve"> material.</w:t>
                </w:r>
              </w:p>
              <w:p w14:paraId="0C8B5EA0" w14:textId="43E3601E" w:rsidR="006A16C7" w:rsidRDefault="006A16C7" w:rsidP="006A16C7">
                <w:r>
                  <w:t xml:space="preserve">The radical extent to which Acmeist poets broke from the theoretical and practical precedents of their Symbolist contemporaries is apparent in both their nuanced notion of gravity and their </w:t>
                </w:r>
                <w:r>
                  <w:lastRenderedPageBreak/>
                  <w:t>pecul</w:t>
                </w:r>
                <w:r w:rsidR="007B2AAC">
                  <w:t xml:space="preserve">iar definition of Logos. </w:t>
                </w:r>
                <w:r>
                  <w:t xml:space="preserve">For all the Acmeists, gravity is the fount of the poet-builder’s creativity, the natural force of resistance that holds the keystones of Gothic cathedrals together, making it possible not only </w:t>
                </w:r>
                <w:r w:rsidR="00CC6367">
                  <w:t>for the mason to overcome with the</w:t>
                </w:r>
                <w:r>
                  <w:t xml:space="preserve"> chisel the resistance of every stone, but also the generation of more text v</w:t>
                </w:r>
                <w:r w:rsidR="007B2AAC">
                  <w:t xml:space="preserve">ia the addition of new pieces. </w:t>
                </w:r>
                <w:r>
                  <w:t xml:space="preserve">This is evident in the way Mandelstam celebrates the generative dynamism of the Middle Ages in the final poem of </w:t>
                </w:r>
                <w:r>
                  <w:rPr>
                    <w:i/>
                  </w:rPr>
                  <w:t>Stone</w:t>
                </w:r>
                <w:r w:rsidR="007B2AAC">
                  <w:t xml:space="preserve">, </w:t>
                </w:r>
                <w:r w:rsidR="00077959">
                  <w:t>‘</w:t>
                </w:r>
                <w:r w:rsidR="007B2AAC">
                  <w:t>Notre Dame</w:t>
                </w:r>
                <w:r w:rsidR="00077959">
                  <w:t>’</w:t>
                </w:r>
                <w:r w:rsidR="007B2AAC">
                  <w:t xml:space="preserve"> (1912). </w:t>
                </w:r>
                <w:r>
                  <w:t>Unlike his rendering of the Byzantine Orthodox basilica Hagia Sophia in the collection’s penultimate piece, Mandelstam presents the Catholic cathedral Notre Dame as an open-ended, historical structure built by man in Time from the ground up, against gravity, rather than as a finished, a-historical entity suspended from the eternity of heaven by God.</w:t>
                </w:r>
              </w:p>
              <w:p w14:paraId="59B9C55D" w14:textId="77777777" w:rsidR="00F40011" w:rsidRDefault="00F40011" w:rsidP="006A16C7"/>
              <w:p w14:paraId="46D56530" w14:textId="77777777" w:rsidR="00011C3B" w:rsidRDefault="00F40011" w:rsidP="00011C3B">
                <w:pPr>
                  <w:keepNext/>
                </w:pPr>
                <w:r>
                  <w:t>File: Notre dame.jpg</w:t>
                </w:r>
              </w:p>
              <w:p w14:paraId="0397CB91" w14:textId="77777777" w:rsidR="00F40011" w:rsidRDefault="003721B9" w:rsidP="00011C3B">
                <w:pPr>
                  <w:pStyle w:val="Caption"/>
                </w:pPr>
                <w:fldSimple w:instr=" SEQ Figure \* ARABIC ">
                  <w:r w:rsidR="00FF26FF">
                    <w:rPr>
                      <w:noProof/>
                    </w:rPr>
                    <w:t>3</w:t>
                  </w:r>
                </w:fldSimple>
                <w:r w:rsidR="00011C3B">
                  <w:t xml:space="preserve"> </w:t>
                </w:r>
                <w:r w:rsidR="00011C3B" w:rsidRPr="00AA226E">
                  <w:t>Picture of the Cathedral of Notre Dame, Paris, France</w:t>
                </w:r>
              </w:p>
              <w:p w14:paraId="71692714" w14:textId="77777777" w:rsidR="00011C3B" w:rsidRDefault="00011C3B" w:rsidP="00011C3B">
                <w:pPr>
                  <w:pStyle w:val="Blockquote"/>
                </w:pPr>
                <w:r w:rsidRPr="00535AD2">
                  <w:t>Where the Roman justice judged a fore</w:t>
                </w:r>
                <w:r>
                  <w:t>ign people,</w:t>
                </w:r>
                <w:r>
                  <w:br/>
                  <w:t>Stands the basilica:</w:t>
                </w:r>
                <w:r w:rsidRPr="00535AD2">
                  <w:t xml:space="preserve"> first and joyous,</w:t>
                </w:r>
                <w:r w:rsidRPr="00535AD2">
                  <w:br/>
                  <w:t>Just like Adam, with nerves stretching,</w:t>
                </w:r>
                <w:r w:rsidRPr="00535AD2">
                  <w:br/>
                  <w:t>The vault, a cross of air, flexes its muscles.</w:t>
                </w:r>
              </w:p>
              <w:p w14:paraId="6A0D2D50" w14:textId="77777777" w:rsidR="00011C3B" w:rsidRDefault="00011C3B" w:rsidP="00011C3B">
                <w:pPr>
                  <w:pStyle w:val="Blockquote"/>
                </w:pPr>
                <w:r w:rsidRPr="00535AD2">
                  <w:t>But outside a secret plan emerges:</w:t>
                </w:r>
                <w:r w:rsidRPr="00535AD2">
                  <w:br/>
                  <w:t>Here labored the strength of arching stone</w:t>
                </w:r>
                <w:r w:rsidRPr="00535AD2">
                  <w:br/>
                  <w:t>So the freighted mass won't crush the walls,</w:t>
                </w:r>
                <w:r w:rsidRPr="00535AD2">
                  <w:br/>
                  <w:t>And the cocky vault's battering ram is still.</w:t>
                </w:r>
                <w:r>
                  <w:t xml:space="preserve"> </w:t>
                </w:r>
              </w:p>
              <w:p w14:paraId="16904A6E" w14:textId="43430565" w:rsidR="00011C3B" w:rsidRDefault="00077959" w:rsidP="00011C3B">
                <w:pPr>
                  <w:pStyle w:val="Blockquote"/>
                </w:pPr>
                <w:r>
                  <w:rPr>
                    <w:i/>
                  </w:rPr>
                  <w:t>Stanzas I &amp; II from ‘</w:t>
                </w:r>
                <w:r w:rsidR="00011C3B" w:rsidRPr="00F40011">
                  <w:rPr>
                    <w:i/>
                  </w:rPr>
                  <w:t>Notre Dame</w:t>
                </w:r>
                <w:r>
                  <w:rPr>
                    <w:i/>
                  </w:rPr>
                  <w:t>’</w:t>
                </w:r>
              </w:p>
              <w:p w14:paraId="388414CF" w14:textId="77777777" w:rsidR="00F40011" w:rsidRDefault="00F40011" w:rsidP="00011C3B">
                <w:pPr>
                  <w:keepNext/>
                </w:pPr>
                <w:r>
                  <w:t>File: Basilica.jpg</w:t>
                </w:r>
              </w:p>
              <w:p w14:paraId="3E1F218A" w14:textId="77777777" w:rsidR="00011C3B" w:rsidRDefault="003721B9" w:rsidP="00011C3B">
                <w:pPr>
                  <w:pStyle w:val="Caption"/>
                </w:pPr>
                <w:fldSimple w:instr=" SEQ Figure \* ARABIC ">
                  <w:r w:rsidR="00FF26FF">
                    <w:rPr>
                      <w:noProof/>
                    </w:rPr>
                    <w:t>4</w:t>
                  </w:r>
                </w:fldSimple>
                <w:r w:rsidR="00011C3B">
                  <w:t xml:space="preserve"> </w:t>
                </w:r>
                <w:r w:rsidR="00011C3B" w:rsidRPr="000E2246">
                  <w:t>Picture of Basilica of Hagia Sophia, Istanbul, Turkey</w:t>
                </w:r>
              </w:p>
              <w:p w14:paraId="4B568AE4" w14:textId="77777777" w:rsidR="00011C3B" w:rsidRDefault="00011C3B" w:rsidP="00011C3B">
                <w:pPr>
                  <w:ind w:left="720"/>
                </w:pPr>
                <w:r>
                  <w:t>What madman would agree to build if he did not believe in the reality of his material, the resistance of which he knew he must overcome?</w:t>
                </w:r>
              </w:p>
              <w:p w14:paraId="521B2BE9" w14:textId="28AE2F9F" w:rsidR="00011C3B" w:rsidRPr="00011C3B" w:rsidRDefault="00077959" w:rsidP="00011C3B">
                <w:pPr>
                  <w:ind w:left="720"/>
                  <w:rPr>
                    <w:i/>
                  </w:rPr>
                </w:pPr>
                <w:r>
                  <w:rPr>
                    <w:i/>
                  </w:rPr>
                  <w:t>Mandelstam, ‘Morning of Acmeism’</w:t>
                </w:r>
              </w:p>
              <w:p w14:paraId="777076BD" w14:textId="77777777" w:rsidR="006A16C7" w:rsidRDefault="006A16C7" w:rsidP="00F40011">
                <w:pPr>
                  <w:tabs>
                    <w:tab w:val="left" w:pos="720"/>
                    <w:tab w:val="right" w:pos="8800"/>
                  </w:tabs>
                </w:pPr>
                <w:r>
                  <w:tab/>
                </w:r>
                <w:r w:rsidR="00F40011">
                  <w:tab/>
                </w:r>
              </w:p>
              <w:p w14:paraId="30881C7C" w14:textId="5635E34E" w:rsidR="006A16C7" w:rsidRDefault="006A16C7" w:rsidP="006A16C7">
                <w:r>
                  <w:t>The Acmeists’ textualist sense of gravity motivate</w:t>
                </w:r>
                <w:r w:rsidR="007A2881">
                  <w:t>d their understanding of Logos.</w:t>
                </w:r>
                <w:r>
                  <w:t xml:space="preserve"> The Acmeists did not define t</w:t>
                </w:r>
                <w:r w:rsidR="007A2881">
                  <w:t>he Logos as the definitive cent</w:t>
                </w:r>
                <w:r>
                  <w:t>r</w:t>
                </w:r>
                <w:r w:rsidR="007A2881">
                  <w:t>e</w:t>
                </w:r>
                <w:r>
                  <w:t xml:space="preserve"> that functioned as the source of everything, be it life, meaning, or non-life.  As Mandelstam notes, there is no latent content to the Logos because it describes the </w:t>
                </w:r>
                <w:r w:rsidR="00077959">
                  <w:t>‘</w:t>
                </w:r>
                <w:r>
                  <w:t>conscious sense</w:t>
                </w:r>
                <w:r w:rsidR="00077959">
                  <w:t>’</w:t>
                </w:r>
                <w:r>
                  <w:t xml:space="preserve"> with which the poet approaches and handles the material of </w:t>
                </w:r>
                <w:r w:rsidR="00CC6367">
                  <w:t>her</w:t>
                </w:r>
                <w:r>
                  <w:t xml:space="preserve"> craft, the word.  The Logos as such is, as Gumilev suggests in the concluding stanzas of </w:t>
                </w:r>
                <w:r w:rsidR="00077959">
                  <w:t>‘</w:t>
                </w:r>
                <w:r>
                  <w:t>The Word,</w:t>
                </w:r>
                <w:r w:rsidR="00077959">
                  <w:t>’</w:t>
                </w:r>
                <w:r>
                  <w:t xml:space="preserve"> what prevents creation from atrophying into archaic metaphors tied to dead referents.  Inspiration for life, not just poetry, as Akhmatova indicates in her biting lyric, </w:t>
                </w:r>
                <w:r w:rsidR="00077959">
                  <w:t>‘</w:t>
                </w:r>
                <w:r>
                  <w:t>I have no use for odic regiments,</w:t>
                </w:r>
                <w:r w:rsidR="00077959">
                  <w:t>’</w:t>
                </w:r>
                <w:r>
                  <w:t xml:space="preserve"> thus comes not from lofty sources eternalized by tradition and convention, but rather from the unexpected, such as the trash heap one inadvertently passes every day on the street.</w:t>
                </w:r>
              </w:p>
              <w:p w14:paraId="70B98335" w14:textId="77777777" w:rsidR="00F40011" w:rsidRDefault="00F40011" w:rsidP="006A16C7"/>
              <w:p w14:paraId="17EB7102" w14:textId="77777777" w:rsidR="00F40011" w:rsidRDefault="00F40011" w:rsidP="00FF26FF">
                <w:pPr>
                  <w:keepNext/>
                </w:pPr>
                <w:r>
                  <w:t>File: Akhmatova.jpg</w:t>
                </w:r>
              </w:p>
              <w:p w14:paraId="3E5B0ACE" w14:textId="77777777" w:rsidR="006A16C7" w:rsidRDefault="003721B9" w:rsidP="00FF26FF">
                <w:pPr>
                  <w:pStyle w:val="Caption"/>
                </w:pPr>
                <w:fldSimple w:instr=" SEQ Figure \* ARABIC ">
                  <w:r w:rsidR="00FF26FF">
                    <w:rPr>
                      <w:noProof/>
                    </w:rPr>
                    <w:t>5</w:t>
                  </w:r>
                </w:fldSimple>
                <w:r w:rsidR="00FF26FF">
                  <w:t xml:space="preserve"> </w:t>
                </w:r>
                <w:r w:rsidR="00FF26FF" w:rsidRPr="009B48B2">
                  <w:t>Picture of Anna Akhmatova</w:t>
                </w:r>
              </w:p>
              <w:p w14:paraId="45BA59B3" w14:textId="0BFE2A1C" w:rsidR="003F0D73" w:rsidRPr="006A16C7" w:rsidRDefault="006A16C7" w:rsidP="006A16C7">
                <w:r>
                  <w:t>Acmeism’s contribution to Euro</w:t>
                </w:r>
                <w:r w:rsidR="00CC6367">
                  <w:t>pean Modernism as an aesthetic and</w:t>
                </w:r>
                <w:r>
                  <w:t xml:space="preserve"> critical movement is profound and extends beyond the singular reputations of its leading poets, Mandelstam, Akhmatova, and Gumilyev.  Acmeist reconsiderations of the relationship between art and life and, by extension, time and history are decidedly contemporary and germane to recent conceptions of aesthetic production</w:t>
                </w:r>
                <w:r w:rsidR="007A2881">
                  <w:t>, historiography, and rhetoric.</w:t>
                </w:r>
                <w:r>
                  <w:t xml:space="preserve"> To modern and post-modern critics of the </w:t>
                </w:r>
                <w:r w:rsidR="00CC6367">
                  <w:t xml:space="preserve">so-called linguistic </w:t>
                </w:r>
                <w:r>
                  <w:t xml:space="preserve">turn, Mandelstam’s reading in </w:t>
                </w:r>
                <w:r w:rsidR="00077959">
                  <w:t>‘</w:t>
                </w:r>
                <w:r>
                  <w:t>The Slate Ode</w:t>
                </w:r>
                <w:r w:rsidR="00077959">
                  <w:t>’</w:t>
                </w:r>
                <w:r>
                  <w:t xml:space="preserve"> of the eighteenth-century Russian </w:t>
                </w:r>
                <w:r>
                  <w:lastRenderedPageBreak/>
                  <w:t xml:space="preserve">poet Gavril Derzhavin’s last poem, </w:t>
                </w:r>
                <w:r w:rsidR="00077959">
                  <w:t>‘</w:t>
                </w:r>
                <w:r>
                  <w:t>The River of Time,</w:t>
                </w:r>
                <w:r w:rsidR="00077959">
                  <w:t>’</w:t>
                </w:r>
                <w:r>
                  <w:t xml:space="preserve"> would most certainly resonate loudly: the </w:t>
                </w:r>
                <w:r w:rsidR="00077959">
                  <w:t>‘</w:t>
                </w:r>
                <w:r>
                  <w:t>here and now</w:t>
                </w:r>
                <w:r w:rsidR="00077959">
                  <w:t>’</w:t>
                </w:r>
                <w:r>
                  <w:t xml:space="preserve"> of the present drowns all peoples (poets and kings alike) and all realms (movements, conventions, and empires) in the perpetual flux of the present’s creative abyss.</w:t>
                </w:r>
              </w:p>
            </w:tc>
          </w:sdtContent>
        </w:sdt>
      </w:tr>
      <w:tr w:rsidR="003235A7" w14:paraId="47967273" w14:textId="77777777" w:rsidTr="003235A7">
        <w:tc>
          <w:tcPr>
            <w:tcW w:w="9016" w:type="dxa"/>
          </w:tcPr>
          <w:p w14:paraId="1897172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E44DEF4772E4DDEA93E08323FEF9368"/>
              </w:placeholder>
            </w:sdtPr>
            <w:sdtEndPr/>
            <w:sdtContent>
              <w:p w14:paraId="769FCC85" w14:textId="77777777" w:rsidR="003721B9" w:rsidRDefault="003721B9" w:rsidP="00EC7546"/>
              <w:p w14:paraId="15E90124" w14:textId="6B75F324" w:rsidR="00EC7546" w:rsidRDefault="00E73BF2" w:rsidP="00EC7546">
                <w:sdt>
                  <w:sdtPr>
                    <w:id w:val="-724454536"/>
                    <w:citation/>
                  </w:sdtPr>
                  <w:sdtEndPr/>
                  <w:sdtContent>
                    <w:r w:rsidR="00EC7546">
                      <w:fldChar w:fldCharType="begin"/>
                    </w:r>
                    <w:r w:rsidR="00EC7546">
                      <w:rPr>
                        <w:lang w:val="en-US"/>
                      </w:rPr>
                      <w:instrText xml:space="preserve"> CITATION Doh95 \l 1033 </w:instrText>
                    </w:r>
                    <w:r w:rsidR="00EC7546">
                      <w:fldChar w:fldCharType="separate"/>
                    </w:r>
                    <w:r w:rsidR="007A2881" w:rsidRPr="007A2881">
                      <w:rPr>
                        <w:noProof/>
                        <w:lang w:val="en-US"/>
                      </w:rPr>
                      <w:t>(Doherty)</w:t>
                    </w:r>
                    <w:r w:rsidR="00EC7546">
                      <w:fldChar w:fldCharType="end"/>
                    </w:r>
                  </w:sdtContent>
                </w:sdt>
              </w:p>
              <w:p w14:paraId="26DD8D88" w14:textId="77777777" w:rsidR="00EC7546" w:rsidRDefault="00EC7546" w:rsidP="00A0600A"/>
              <w:p w14:paraId="1C8B70E0" w14:textId="77777777" w:rsidR="00EC7546" w:rsidRDefault="00E73BF2" w:rsidP="00EC7546">
                <w:sdt>
                  <w:sdtPr>
                    <w:id w:val="91758312"/>
                    <w:citation/>
                  </w:sdtPr>
                  <w:sdtEndPr/>
                  <w:sdtContent>
                    <w:r w:rsidR="00EC7546">
                      <w:fldChar w:fldCharType="begin"/>
                    </w:r>
                    <w:r w:rsidR="00EC7546">
                      <w:rPr>
                        <w:lang w:val="en-US"/>
                      </w:rPr>
                      <w:instrText xml:space="preserve"> CITATION Dri68 \l 1033 </w:instrText>
                    </w:r>
                    <w:r w:rsidR="00EC7546">
                      <w:fldChar w:fldCharType="separate"/>
                    </w:r>
                    <w:r w:rsidR="007A2881" w:rsidRPr="007A2881">
                      <w:rPr>
                        <w:noProof/>
                        <w:lang w:val="en-US"/>
                      </w:rPr>
                      <w:t>(Driver)</w:t>
                    </w:r>
                    <w:r w:rsidR="00EC7546">
                      <w:fldChar w:fldCharType="end"/>
                    </w:r>
                  </w:sdtContent>
                </w:sdt>
              </w:p>
              <w:p w14:paraId="2C760C61" w14:textId="77777777" w:rsidR="00EC7546" w:rsidRDefault="00EC7546" w:rsidP="00A0600A"/>
              <w:p w14:paraId="47C5B842" w14:textId="77777777" w:rsidR="00A0600A" w:rsidRDefault="00E73BF2" w:rsidP="00A0600A">
                <w:sdt>
                  <w:sdtPr>
                    <w:id w:val="-1448076256"/>
                    <w:citation/>
                  </w:sdtPr>
                  <w:sdtEndPr/>
                  <w:sdtContent>
                    <w:r w:rsidR="00A0600A">
                      <w:fldChar w:fldCharType="begin"/>
                    </w:r>
                    <w:r w:rsidR="00A0600A">
                      <w:rPr>
                        <w:lang w:val="en-US"/>
                      </w:rPr>
                      <w:instrText xml:space="preserve"> CITATION Gas11 \l 1033 </w:instrText>
                    </w:r>
                    <w:r w:rsidR="00A0600A">
                      <w:fldChar w:fldCharType="separate"/>
                    </w:r>
                    <w:r w:rsidR="007A2881" w:rsidRPr="007A2881">
                      <w:rPr>
                        <w:noProof/>
                        <w:lang w:val="en-US"/>
                      </w:rPr>
                      <w:t>(Gasparov)</w:t>
                    </w:r>
                    <w:r w:rsidR="00A0600A">
                      <w:fldChar w:fldCharType="end"/>
                    </w:r>
                  </w:sdtContent>
                </w:sdt>
              </w:p>
              <w:p w14:paraId="073A9FB6" w14:textId="77777777" w:rsidR="00A0600A" w:rsidRDefault="00A0600A" w:rsidP="00A0600A"/>
              <w:p w14:paraId="6F0DB386" w14:textId="77777777" w:rsidR="00EC7546" w:rsidRDefault="00E73BF2" w:rsidP="00EC7546">
                <w:sdt>
                  <w:sdtPr>
                    <w:id w:val="-1097326049"/>
                    <w:citation/>
                  </w:sdtPr>
                  <w:sdtEndPr/>
                  <w:sdtContent>
                    <w:r w:rsidR="00EC7546">
                      <w:fldChar w:fldCharType="begin"/>
                    </w:r>
                    <w:r w:rsidR="00EC7546">
                      <w:rPr>
                        <w:lang w:val="en-US"/>
                      </w:rPr>
                      <w:instrText xml:space="preserve">CITATION Mic \l 1033 </w:instrText>
                    </w:r>
                    <w:r w:rsidR="00EC7546">
                      <w:fldChar w:fldCharType="separate"/>
                    </w:r>
                    <w:r w:rsidR="007A2881" w:rsidRPr="007A2881">
                      <w:rPr>
                        <w:noProof/>
                        <w:lang w:val="en-US"/>
                      </w:rPr>
                      <w:t>(Mickiewicz, The Problem of Defining Acmeism)</w:t>
                    </w:r>
                    <w:r w:rsidR="00EC7546">
                      <w:fldChar w:fldCharType="end"/>
                    </w:r>
                  </w:sdtContent>
                </w:sdt>
              </w:p>
              <w:p w14:paraId="7BAD1489" w14:textId="77777777" w:rsidR="00EC7546" w:rsidRDefault="00EC7546" w:rsidP="00EC7546"/>
              <w:p w14:paraId="39F9CB86" w14:textId="77777777" w:rsidR="00EC7546" w:rsidRDefault="00E73BF2" w:rsidP="00EC7546">
                <w:sdt>
                  <w:sdtPr>
                    <w:id w:val="978501327"/>
                    <w:citation/>
                  </w:sdtPr>
                  <w:sdtEndPr/>
                  <w:sdtContent>
                    <w:r w:rsidR="00EC7546">
                      <w:fldChar w:fldCharType="begin"/>
                    </w:r>
                    <w:r w:rsidR="00EC7546">
                      <w:rPr>
                        <w:lang w:val="en-US"/>
                      </w:rPr>
                      <w:instrText xml:space="preserve"> CITATION Mic75 \l 1033 </w:instrText>
                    </w:r>
                    <w:r w:rsidR="00EC7546">
                      <w:fldChar w:fldCharType="separate"/>
                    </w:r>
                    <w:r w:rsidR="007A2881" w:rsidRPr="007A2881">
                      <w:rPr>
                        <w:noProof/>
                        <w:lang w:val="en-US"/>
                      </w:rPr>
                      <w:t>(Mickiewicz, The Acmeist Conception of the Poetic Word)</w:t>
                    </w:r>
                    <w:r w:rsidR="00EC7546">
                      <w:fldChar w:fldCharType="end"/>
                    </w:r>
                  </w:sdtContent>
                </w:sdt>
              </w:p>
              <w:p w14:paraId="3F01A1FB" w14:textId="77777777" w:rsidR="00EC7546" w:rsidRDefault="00EC7546" w:rsidP="00A0600A"/>
              <w:p w14:paraId="3CAFECE8" w14:textId="77777777" w:rsidR="00A0600A" w:rsidRDefault="00E73BF2" w:rsidP="00A0600A">
                <w:sdt>
                  <w:sdtPr>
                    <w:id w:val="-557713594"/>
                    <w:citation/>
                  </w:sdtPr>
                  <w:sdtEndPr/>
                  <w:sdtContent>
                    <w:r w:rsidR="00A0600A">
                      <w:fldChar w:fldCharType="begin"/>
                    </w:r>
                    <w:r w:rsidR="00A0600A">
                      <w:rPr>
                        <w:lang w:val="en-US"/>
                      </w:rPr>
                      <w:instrText xml:space="preserve">CITATION Rob \l 1033 </w:instrText>
                    </w:r>
                    <w:r w:rsidR="00A0600A">
                      <w:fldChar w:fldCharType="separate"/>
                    </w:r>
                    <w:r w:rsidR="007A2881" w:rsidRPr="007A2881">
                      <w:rPr>
                        <w:noProof/>
                        <w:lang w:val="en-US"/>
                      </w:rPr>
                      <w:t>(Roberts)</w:t>
                    </w:r>
                    <w:r w:rsidR="00A0600A">
                      <w:fldChar w:fldCharType="end"/>
                    </w:r>
                  </w:sdtContent>
                </w:sdt>
              </w:p>
              <w:p w14:paraId="44204823" w14:textId="77777777" w:rsidR="00EF0400" w:rsidRDefault="00EF0400" w:rsidP="00A0600A"/>
              <w:p w14:paraId="257C47F9" w14:textId="77777777" w:rsidR="00FF3F17" w:rsidRDefault="00E73BF2" w:rsidP="00A0600A">
                <w:sdt>
                  <w:sdtPr>
                    <w:id w:val="-1187449526"/>
                    <w:citation/>
                  </w:sdtPr>
                  <w:sdtEndPr/>
                  <w:sdtContent>
                    <w:r w:rsidR="00FF3F17">
                      <w:fldChar w:fldCharType="begin"/>
                    </w:r>
                    <w:r w:rsidR="00FF3F17">
                      <w:rPr>
                        <w:lang w:val="en-US"/>
                      </w:rPr>
                      <w:instrText xml:space="preserve">CITATION Ale14 \l 1033 </w:instrText>
                    </w:r>
                    <w:r w:rsidR="00FF3F17">
                      <w:fldChar w:fldCharType="separate"/>
                    </w:r>
                    <w:r w:rsidR="007A2881" w:rsidRPr="007A2881">
                      <w:rPr>
                        <w:noProof/>
                        <w:lang w:val="en-US"/>
                      </w:rPr>
                      <w:t>(Bondarenko)</w:t>
                    </w:r>
                    <w:r w:rsidR="00FF3F17">
                      <w:fldChar w:fldCharType="end"/>
                    </w:r>
                  </w:sdtContent>
                </w:sdt>
              </w:p>
              <w:p w14:paraId="2BE1EC75" w14:textId="77777777" w:rsidR="00FF3F17" w:rsidRDefault="00FF3F17" w:rsidP="00A0600A"/>
              <w:p w14:paraId="1539058B" w14:textId="77777777" w:rsidR="003235A7" w:rsidRDefault="00E73BF2" w:rsidP="00A0600A">
                <w:sdt>
                  <w:sdtPr>
                    <w:id w:val="1607158044"/>
                    <w:citation/>
                  </w:sdtPr>
                  <w:sdtEndPr/>
                  <w:sdtContent>
                    <w:r w:rsidR="00FF3F17">
                      <w:fldChar w:fldCharType="begin"/>
                    </w:r>
                    <w:r w:rsidR="00577FE4">
                      <w:rPr>
                        <w:lang w:val="en-US"/>
                      </w:rPr>
                      <w:instrText xml:space="preserve">CITATION Jam07 \l 1033 </w:instrText>
                    </w:r>
                    <w:r w:rsidR="00FF3F17">
                      <w:fldChar w:fldCharType="separate"/>
                    </w:r>
                    <w:r w:rsidR="007A2881" w:rsidRPr="007A2881">
                      <w:rPr>
                        <w:noProof/>
                        <w:lang w:val="en-US"/>
                      </w:rPr>
                      <w:t>(James)</w:t>
                    </w:r>
                    <w:r w:rsidR="00FF3F17">
                      <w:fldChar w:fldCharType="end"/>
                    </w:r>
                  </w:sdtContent>
                </w:sdt>
              </w:p>
            </w:sdtContent>
          </w:sdt>
        </w:tc>
      </w:tr>
    </w:tbl>
    <w:p w14:paraId="71B16E2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48D47" w14:textId="77777777" w:rsidR="000E1BAE" w:rsidRDefault="000E1BAE" w:rsidP="007A0D55">
      <w:pPr>
        <w:spacing w:after="0" w:line="240" w:lineRule="auto"/>
      </w:pPr>
      <w:r>
        <w:separator/>
      </w:r>
    </w:p>
  </w:endnote>
  <w:endnote w:type="continuationSeparator" w:id="0">
    <w:p w14:paraId="08034745" w14:textId="77777777" w:rsidR="000E1BAE" w:rsidRDefault="000E1B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BE034" w14:textId="77777777" w:rsidR="000E1BAE" w:rsidRDefault="000E1BAE" w:rsidP="007A0D55">
      <w:pPr>
        <w:spacing w:after="0" w:line="240" w:lineRule="auto"/>
      </w:pPr>
      <w:r>
        <w:separator/>
      </w:r>
    </w:p>
  </w:footnote>
  <w:footnote w:type="continuationSeparator" w:id="0">
    <w:p w14:paraId="51200A50" w14:textId="77777777" w:rsidR="000E1BAE" w:rsidRDefault="000E1B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270DF" w14:textId="77777777" w:rsidR="000E1BAE" w:rsidRDefault="000E1BA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50D037" w14:textId="77777777" w:rsidR="000E1BAE" w:rsidRDefault="000E1B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6C"/>
    <w:rsid w:val="00011C3B"/>
    <w:rsid w:val="00032559"/>
    <w:rsid w:val="00052040"/>
    <w:rsid w:val="00077959"/>
    <w:rsid w:val="000B25AE"/>
    <w:rsid w:val="000B55AB"/>
    <w:rsid w:val="000D24DC"/>
    <w:rsid w:val="000E1BAE"/>
    <w:rsid w:val="00101B2E"/>
    <w:rsid w:val="00116FA0"/>
    <w:rsid w:val="0015114C"/>
    <w:rsid w:val="00161F1B"/>
    <w:rsid w:val="001A21F3"/>
    <w:rsid w:val="001A2537"/>
    <w:rsid w:val="001A6A06"/>
    <w:rsid w:val="00210C03"/>
    <w:rsid w:val="002162E2"/>
    <w:rsid w:val="00225C5A"/>
    <w:rsid w:val="00230B10"/>
    <w:rsid w:val="00234353"/>
    <w:rsid w:val="00243551"/>
    <w:rsid w:val="00244BB0"/>
    <w:rsid w:val="00294815"/>
    <w:rsid w:val="002A0A0D"/>
    <w:rsid w:val="002B0B37"/>
    <w:rsid w:val="0030662D"/>
    <w:rsid w:val="003235A7"/>
    <w:rsid w:val="003408AB"/>
    <w:rsid w:val="00363B98"/>
    <w:rsid w:val="003677B6"/>
    <w:rsid w:val="003721B9"/>
    <w:rsid w:val="00393575"/>
    <w:rsid w:val="003B0CD3"/>
    <w:rsid w:val="003D3579"/>
    <w:rsid w:val="003E2795"/>
    <w:rsid w:val="003F0D73"/>
    <w:rsid w:val="00462DBE"/>
    <w:rsid w:val="00464699"/>
    <w:rsid w:val="00483379"/>
    <w:rsid w:val="00487BC5"/>
    <w:rsid w:val="00496888"/>
    <w:rsid w:val="004A7476"/>
    <w:rsid w:val="004E5896"/>
    <w:rsid w:val="00513EE6"/>
    <w:rsid w:val="00534F8F"/>
    <w:rsid w:val="00577FE4"/>
    <w:rsid w:val="00590035"/>
    <w:rsid w:val="005A57F3"/>
    <w:rsid w:val="005B177E"/>
    <w:rsid w:val="005B3921"/>
    <w:rsid w:val="005F26D7"/>
    <w:rsid w:val="005F5450"/>
    <w:rsid w:val="00613079"/>
    <w:rsid w:val="006A16C7"/>
    <w:rsid w:val="006B3697"/>
    <w:rsid w:val="006D0412"/>
    <w:rsid w:val="00715283"/>
    <w:rsid w:val="007411B9"/>
    <w:rsid w:val="00780D95"/>
    <w:rsid w:val="00780DC7"/>
    <w:rsid w:val="007A0D55"/>
    <w:rsid w:val="007A2881"/>
    <w:rsid w:val="007A2D8E"/>
    <w:rsid w:val="007B2AAC"/>
    <w:rsid w:val="007B3377"/>
    <w:rsid w:val="007E5F44"/>
    <w:rsid w:val="00821DE3"/>
    <w:rsid w:val="0083496C"/>
    <w:rsid w:val="00846CE1"/>
    <w:rsid w:val="008A5B87"/>
    <w:rsid w:val="008C7935"/>
    <w:rsid w:val="00922950"/>
    <w:rsid w:val="009561BC"/>
    <w:rsid w:val="009A7264"/>
    <w:rsid w:val="009D1606"/>
    <w:rsid w:val="009E18A1"/>
    <w:rsid w:val="009E73D7"/>
    <w:rsid w:val="00A0600A"/>
    <w:rsid w:val="00A07E77"/>
    <w:rsid w:val="00A27D2C"/>
    <w:rsid w:val="00A35916"/>
    <w:rsid w:val="00A76970"/>
    <w:rsid w:val="00A76FD9"/>
    <w:rsid w:val="00AB436D"/>
    <w:rsid w:val="00AD2F24"/>
    <w:rsid w:val="00AD4844"/>
    <w:rsid w:val="00AF1855"/>
    <w:rsid w:val="00AF2C5F"/>
    <w:rsid w:val="00AF68B8"/>
    <w:rsid w:val="00AF7648"/>
    <w:rsid w:val="00B219AE"/>
    <w:rsid w:val="00B33145"/>
    <w:rsid w:val="00B574C9"/>
    <w:rsid w:val="00BA0811"/>
    <w:rsid w:val="00BC16D5"/>
    <w:rsid w:val="00BC39C9"/>
    <w:rsid w:val="00BE5BF7"/>
    <w:rsid w:val="00BF40E1"/>
    <w:rsid w:val="00C27FAB"/>
    <w:rsid w:val="00C358D4"/>
    <w:rsid w:val="00C50BC4"/>
    <w:rsid w:val="00C6296B"/>
    <w:rsid w:val="00CC586D"/>
    <w:rsid w:val="00CC6367"/>
    <w:rsid w:val="00CF1542"/>
    <w:rsid w:val="00CF3EC5"/>
    <w:rsid w:val="00D656DA"/>
    <w:rsid w:val="00D83300"/>
    <w:rsid w:val="00DC6B48"/>
    <w:rsid w:val="00DF01B0"/>
    <w:rsid w:val="00E73BF2"/>
    <w:rsid w:val="00E85A05"/>
    <w:rsid w:val="00E95829"/>
    <w:rsid w:val="00EA606C"/>
    <w:rsid w:val="00EB0C8C"/>
    <w:rsid w:val="00EB51FD"/>
    <w:rsid w:val="00EB77DB"/>
    <w:rsid w:val="00EC7546"/>
    <w:rsid w:val="00ED139F"/>
    <w:rsid w:val="00EF0400"/>
    <w:rsid w:val="00EF74F7"/>
    <w:rsid w:val="00F259D7"/>
    <w:rsid w:val="00F36937"/>
    <w:rsid w:val="00F40011"/>
    <w:rsid w:val="00F60F53"/>
    <w:rsid w:val="00FA1925"/>
    <w:rsid w:val="00FB11DE"/>
    <w:rsid w:val="00FB589A"/>
    <w:rsid w:val="00FB7317"/>
    <w:rsid w:val="00FF26FF"/>
    <w:rsid w:val="00FF3F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35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61307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61307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25293ECC14FFB8701C51092954B0F"/>
        <w:category>
          <w:name w:val="General"/>
          <w:gallery w:val="placeholder"/>
        </w:category>
        <w:types>
          <w:type w:val="bbPlcHdr"/>
        </w:types>
        <w:behaviors>
          <w:behavior w:val="content"/>
        </w:behaviors>
        <w:guid w:val="{7BBEF508-7F9B-47FA-80B0-217EBCD17AF5}"/>
      </w:docPartPr>
      <w:docPartBody>
        <w:p w:rsidR="001E6630" w:rsidRDefault="002217D3">
          <w:pPr>
            <w:pStyle w:val="11E25293ECC14FFB8701C51092954B0F"/>
          </w:pPr>
          <w:r w:rsidRPr="00CC586D">
            <w:rPr>
              <w:rStyle w:val="PlaceholderText"/>
              <w:b/>
              <w:color w:val="FFFFFF" w:themeColor="background1"/>
            </w:rPr>
            <w:t>[Salutation]</w:t>
          </w:r>
        </w:p>
      </w:docPartBody>
    </w:docPart>
    <w:docPart>
      <w:docPartPr>
        <w:name w:val="8E8A453DE5514B289E5BCEB4D8F6AB2A"/>
        <w:category>
          <w:name w:val="General"/>
          <w:gallery w:val="placeholder"/>
        </w:category>
        <w:types>
          <w:type w:val="bbPlcHdr"/>
        </w:types>
        <w:behaviors>
          <w:behavior w:val="content"/>
        </w:behaviors>
        <w:guid w:val="{04865F4B-69CC-40CE-AEAC-3EBE2CE27E7C}"/>
      </w:docPartPr>
      <w:docPartBody>
        <w:p w:rsidR="001E6630" w:rsidRDefault="002217D3">
          <w:pPr>
            <w:pStyle w:val="8E8A453DE5514B289E5BCEB4D8F6AB2A"/>
          </w:pPr>
          <w:r>
            <w:rPr>
              <w:rStyle w:val="PlaceholderText"/>
            </w:rPr>
            <w:t>[First name]</w:t>
          </w:r>
        </w:p>
      </w:docPartBody>
    </w:docPart>
    <w:docPart>
      <w:docPartPr>
        <w:name w:val="D38D5755B40445D489E6745DD9E77B72"/>
        <w:category>
          <w:name w:val="General"/>
          <w:gallery w:val="placeholder"/>
        </w:category>
        <w:types>
          <w:type w:val="bbPlcHdr"/>
        </w:types>
        <w:behaviors>
          <w:behavior w:val="content"/>
        </w:behaviors>
        <w:guid w:val="{4A7BF1E0-E947-485B-8E49-BB88C98AF60A}"/>
      </w:docPartPr>
      <w:docPartBody>
        <w:p w:rsidR="001E6630" w:rsidRDefault="002217D3">
          <w:pPr>
            <w:pStyle w:val="D38D5755B40445D489E6745DD9E77B72"/>
          </w:pPr>
          <w:r>
            <w:rPr>
              <w:rStyle w:val="PlaceholderText"/>
            </w:rPr>
            <w:t>[Last name]</w:t>
          </w:r>
        </w:p>
      </w:docPartBody>
    </w:docPart>
    <w:docPart>
      <w:docPartPr>
        <w:name w:val="37913C054D544CBAABBAA0707A103F4A"/>
        <w:category>
          <w:name w:val="General"/>
          <w:gallery w:val="placeholder"/>
        </w:category>
        <w:types>
          <w:type w:val="bbPlcHdr"/>
        </w:types>
        <w:behaviors>
          <w:behavior w:val="content"/>
        </w:behaviors>
        <w:guid w:val="{8189CF57-1A3E-405D-83E4-0508F238225F}"/>
      </w:docPartPr>
      <w:docPartBody>
        <w:p w:rsidR="001E6630" w:rsidRDefault="002217D3">
          <w:pPr>
            <w:pStyle w:val="37913C054D544CBAABBAA0707A103F4A"/>
          </w:pPr>
          <w:r>
            <w:rPr>
              <w:rStyle w:val="PlaceholderText"/>
            </w:rPr>
            <w:t>[Enter your biography]</w:t>
          </w:r>
        </w:p>
      </w:docPartBody>
    </w:docPart>
    <w:docPart>
      <w:docPartPr>
        <w:name w:val="C4A0E8C44D5244899118C5155F541ED0"/>
        <w:category>
          <w:name w:val="General"/>
          <w:gallery w:val="placeholder"/>
        </w:category>
        <w:types>
          <w:type w:val="bbPlcHdr"/>
        </w:types>
        <w:behaviors>
          <w:behavior w:val="content"/>
        </w:behaviors>
        <w:guid w:val="{619AB10A-1042-42BE-9DFF-13E165B1D7C3}"/>
      </w:docPartPr>
      <w:docPartBody>
        <w:p w:rsidR="001E6630" w:rsidRDefault="002217D3">
          <w:pPr>
            <w:pStyle w:val="C4A0E8C44D5244899118C5155F541ED0"/>
          </w:pPr>
          <w:r>
            <w:rPr>
              <w:rStyle w:val="PlaceholderText"/>
            </w:rPr>
            <w:t>[Enter the institution with which you are affiliated]</w:t>
          </w:r>
        </w:p>
      </w:docPartBody>
    </w:docPart>
    <w:docPart>
      <w:docPartPr>
        <w:name w:val="36F4ED236F5749D29860AA79C2376E40"/>
        <w:category>
          <w:name w:val="General"/>
          <w:gallery w:val="placeholder"/>
        </w:category>
        <w:types>
          <w:type w:val="bbPlcHdr"/>
        </w:types>
        <w:behaviors>
          <w:behavior w:val="content"/>
        </w:behaviors>
        <w:guid w:val="{A2BD42DA-DB91-4604-9B02-96D926BA0072}"/>
      </w:docPartPr>
      <w:docPartBody>
        <w:p w:rsidR="001E6630" w:rsidRDefault="002217D3">
          <w:pPr>
            <w:pStyle w:val="36F4ED236F5749D29860AA79C2376E40"/>
          </w:pPr>
          <w:r w:rsidRPr="00EF74F7">
            <w:rPr>
              <w:b/>
              <w:color w:val="808080" w:themeColor="background1" w:themeShade="80"/>
            </w:rPr>
            <w:t>[Enter the headword for your article]</w:t>
          </w:r>
        </w:p>
      </w:docPartBody>
    </w:docPart>
    <w:docPart>
      <w:docPartPr>
        <w:name w:val="EF084146722D4F7F8237EBBCAB5B9C8C"/>
        <w:category>
          <w:name w:val="General"/>
          <w:gallery w:val="placeholder"/>
        </w:category>
        <w:types>
          <w:type w:val="bbPlcHdr"/>
        </w:types>
        <w:behaviors>
          <w:behavior w:val="content"/>
        </w:behaviors>
        <w:guid w:val="{58E1D338-E058-4066-BDA7-1328AD3DE5E4}"/>
      </w:docPartPr>
      <w:docPartBody>
        <w:p w:rsidR="001E6630" w:rsidRDefault="002217D3">
          <w:pPr>
            <w:pStyle w:val="EF084146722D4F7F8237EBBCAB5B9C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1F3631F6A1436588265BA480B0F73A"/>
        <w:category>
          <w:name w:val="General"/>
          <w:gallery w:val="placeholder"/>
        </w:category>
        <w:types>
          <w:type w:val="bbPlcHdr"/>
        </w:types>
        <w:behaviors>
          <w:behavior w:val="content"/>
        </w:behaviors>
        <w:guid w:val="{A3BA872C-9102-463F-8608-5D11C0D9E705}"/>
      </w:docPartPr>
      <w:docPartBody>
        <w:p w:rsidR="001E6630" w:rsidRDefault="002217D3">
          <w:pPr>
            <w:pStyle w:val="281F3631F6A1436588265BA480B0F7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986BE9A764A5E97985B83B2A7BA74"/>
        <w:category>
          <w:name w:val="General"/>
          <w:gallery w:val="placeholder"/>
        </w:category>
        <w:types>
          <w:type w:val="bbPlcHdr"/>
        </w:types>
        <w:behaviors>
          <w:behavior w:val="content"/>
        </w:behaviors>
        <w:guid w:val="{B63521D7-A843-4E63-B0CC-8814CE45DD40}"/>
      </w:docPartPr>
      <w:docPartBody>
        <w:p w:rsidR="001E6630" w:rsidRDefault="002217D3">
          <w:pPr>
            <w:pStyle w:val="216986BE9A764A5E97985B83B2A7BA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44DEF4772E4DDEA93E08323FEF9368"/>
        <w:category>
          <w:name w:val="General"/>
          <w:gallery w:val="placeholder"/>
        </w:category>
        <w:types>
          <w:type w:val="bbPlcHdr"/>
        </w:types>
        <w:behaviors>
          <w:behavior w:val="content"/>
        </w:behaviors>
        <w:guid w:val="{81F928FD-D462-4E5C-8D70-57E0B4AA0095}"/>
      </w:docPartPr>
      <w:docPartBody>
        <w:p w:rsidR="001E6630" w:rsidRDefault="002217D3">
          <w:pPr>
            <w:pStyle w:val="CE44DEF4772E4DDEA93E08323FEF9368"/>
          </w:pPr>
          <w:r>
            <w:rPr>
              <w:rStyle w:val="PlaceholderText"/>
            </w:rPr>
            <w:t>[Enter citations for further reading here]</w:t>
          </w:r>
        </w:p>
      </w:docPartBody>
    </w:docPart>
    <w:docPart>
      <w:docPartPr>
        <w:name w:val="40AC1D2FED3F4ED1B1C60E7627670689"/>
        <w:category>
          <w:name w:val="General"/>
          <w:gallery w:val="placeholder"/>
        </w:category>
        <w:types>
          <w:type w:val="bbPlcHdr"/>
        </w:types>
        <w:behaviors>
          <w:behavior w:val="content"/>
        </w:behaviors>
        <w:guid w:val="{17A73B5C-3501-4EFA-80F4-A9E45761935C}"/>
      </w:docPartPr>
      <w:docPartBody>
        <w:p w:rsidR="003B39A2" w:rsidRDefault="005D6E52" w:rsidP="005D6E52">
          <w:pPr>
            <w:pStyle w:val="40AC1D2FED3F4ED1B1C60E7627670689"/>
          </w:pPr>
          <w:r w:rsidRPr="00CC586D">
            <w:rPr>
              <w:rStyle w:val="PlaceholderText"/>
              <w:b/>
              <w:color w:val="FFFFFF" w:themeColor="background1"/>
            </w:rPr>
            <w:t>[Salutation]</w:t>
          </w:r>
        </w:p>
      </w:docPartBody>
    </w:docPart>
    <w:docPart>
      <w:docPartPr>
        <w:name w:val="FEF17C7FD6784F9DB7565DBA97339BFE"/>
        <w:category>
          <w:name w:val="General"/>
          <w:gallery w:val="placeholder"/>
        </w:category>
        <w:types>
          <w:type w:val="bbPlcHdr"/>
        </w:types>
        <w:behaviors>
          <w:behavior w:val="content"/>
        </w:behaviors>
        <w:guid w:val="{BBD1E06E-B513-4416-AFA0-77BDC8056B22}"/>
      </w:docPartPr>
      <w:docPartBody>
        <w:p w:rsidR="003B39A2" w:rsidRDefault="005D6E52" w:rsidP="005D6E52">
          <w:pPr>
            <w:pStyle w:val="FEF17C7FD6784F9DB7565DBA97339BFE"/>
          </w:pPr>
          <w:r>
            <w:rPr>
              <w:rStyle w:val="PlaceholderText"/>
            </w:rPr>
            <w:t>[First name]</w:t>
          </w:r>
        </w:p>
      </w:docPartBody>
    </w:docPart>
    <w:docPart>
      <w:docPartPr>
        <w:name w:val="F8D7A19FF7F44B1190B4E7AE0CC54065"/>
        <w:category>
          <w:name w:val="General"/>
          <w:gallery w:val="placeholder"/>
        </w:category>
        <w:types>
          <w:type w:val="bbPlcHdr"/>
        </w:types>
        <w:behaviors>
          <w:behavior w:val="content"/>
        </w:behaviors>
        <w:guid w:val="{BA0535EB-566F-4081-8A3F-BDDD7EE96936}"/>
      </w:docPartPr>
      <w:docPartBody>
        <w:p w:rsidR="003B39A2" w:rsidRDefault="005D6E52" w:rsidP="005D6E52">
          <w:pPr>
            <w:pStyle w:val="F8D7A19FF7F44B1190B4E7AE0CC54065"/>
          </w:pPr>
          <w:r>
            <w:rPr>
              <w:rStyle w:val="PlaceholderText"/>
            </w:rPr>
            <w:t>[Last name]</w:t>
          </w:r>
        </w:p>
      </w:docPartBody>
    </w:docPart>
    <w:docPart>
      <w:docPartPr>
        <w:name w:val="3485B816C099E74CB45911415CC473EC"/>
        <w:category>
          <w:name w:val="General"/>
          <w:gallery w:val="placeholder"/>
        </w:category>
        <w:types>
          <w:type w:val="bbPlcHdr"/>
        </w:types>
        <w:behaviors>
          <w:behavior w:val="content"/>
        </w:behaviors>
        <w:guid w:val="{7BC4A2A2-AE38-324E-9C9E-A93BAEB3F494}"/>
      </w:docPartPr>
      <w:docPartBody>
        <w:p w:rsidR="00B53B89" w:rsidRDefault="00B53B89" w:rsidP="00B53B89">
          <w:pPr>
            <w:pStyle w:val="3485B816C099E74CB45911415CC473EC"/>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7D3"/>
    <w:rsid w:val="00167B15"/>
    <w:rsid w:val="001E6630"/>
    <w:rsid w:val="00207491"/>
    <w:rsid w:val="002217D3"/>
    <w:rsid w:val="003B39A2"/>
    <w:rsid w:val="005C01D1"/>
    <w:rsid w:val="005D6E52"/>
    <w:rsid w:val="00653BEC"/>
    <w:rsid w:val="00B53B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B89"/>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 w:type="paragraph" w:customStyle="1" w:styleId="3485B816C099E74CB45911415CC473EC">
    <w:name w:val="3485B816C099E74CB45911415CC473EC"/>
    <w:rsid w:val="00B53B89"/>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B89"/>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 w:type="paragraph" w:customStyle="1" w:styleId="3485B816C099E74CB45911415CC473EC">
    <w:name w:val="3485B816C099E74CB45911415CC473EC"/>
    <w:rsid w:val="00B53B89"/>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Dri68</b:Tag>
    <b:SourceType>JournalArticle</b:SourceType>
    <b:Guid>{0D857A30-9BD2-4F86-A420-9E636A6F48D0}</b:Guid>
    <b:Author>
      <b:Author>
        <b:NameList>
          <b:Person>
            <b:Last>Driver</b:Last>
            <b:First>Sam</b:First>
          </b:Person>
        </b:NameList>
      </b:Author>
    </b:Author>
    <b:Title>Acmeism</b:Title>
    <b:Year>1968</b:Year>
    <b:Pages>141-56</b:Pages>
    <b:Comments>A concise and accurate treatment of the Acmeism; the best place to start for those new to the subject.</b:Comments>
    <b:JournalName>Slavic and East European Journal </b:JournalName>
    <b:Issue>12</b:Issue>
    <b:RefOrder>2</b:RefOrder>
  </b:Source>
  <b:Source>
    <b:Tag>Gas11</b:Tag>
    <b:SourceType>BookSection</b:SourceType>
    <b:Guid>{8D9FCBFD-6EC1-4B0F-AC1F-52DC7BBDF48D}</b:Guid>
    <b:Title>Poetry in the Silver Age</b:Title>
    <b:Year>2011</b:Year>
    <b:Pages>1-20</b:Pages>
    <b:Author>
      <b:Author>
        <b:NameList>
          <b:Person>
            <b:Last>Gasparov</b:Last>
            <b:First>Boris</b:First>
          </b:Person>
        </b:NameList>
      </b:Author>
      <b:Editor>
        <b:NameList>
          <b:Person>
            <b:Last>Dobrenko</b:Last>
            <b:First>E.</b:First>
          </b:Person>
          <b:Person>
            <b:Last>Balina</b:Last>
            <b:First>M.</b:First>
          </b:Person>
        </b:NameList>
      </b:Editor>
    </b:Author>
    <b:City>Cambridge</b:City>
    <b:Publisher>Cambridge UP</b:Publisher>
    <b:Comments>A thorough and accessible review and critique of Symbolism, Acmeism, and Futurism.</b:Comments>
    <b:BookTitle>The Cambridge Companion to Twentieth Century Russian Literature</b:BookTitle>
    <b:CountryRegion>UK</b:CountryRegion>
    <b:RefOrder>3</b:RefOrder>
  </b:Source>
  <b:Source>
    <b:Tag>Rob</b:Tag>
    <b:SourceType>Book</b:SourceType>
    <b:Guid>{C67D0E7F-9138-4048-A445-71AACD188A1E}</b:Guid>
    <b:Title>The Last Soviet Avant-Garde: OBERIU – Fact, Fiction, Metafiction</b:Title>
    <b:Author>
      <b:Author>
        <b:NameList>
          <b:Person>
            <b:Last>Roberts</b:Last>
            <b:First>Graham</b:First>
          </b:Person>
        </b:NameList>
      </b:Author>
    </b:Author>
    <b:Year>1997</b:Year>
    <b:Publisher>Cambridge UP</b:Publisher>
    <b:CountryRegion>UK</b:CountryRegion>
    <b:Comments>A fine study of this frequently overlooked, yet incredibly creative and important period in twentieth-century Soviet-Russian literature.</b:Comments>
    <b:RefOrder>6</b:RefOrder>
  </b:Source>
  <b:Source>
    <b:Tag>Mic</b:Tag>
    <b:SourceType>JournalArticle</b:SourceType>
    <b:Guid>{1EB967C2-7392-4EF7-97EC-C5DF930498F7}</b:Guid>
    <b:Title>The Problem of Defining Acmeism</b:Title>
    <b:Author>
      <b:Author>
        <b:NameList>
          <b:Person>
            <b:Last>Mickiewicz</b:Last>
            <b:First>D.</b:First>
          </b:Person>
        </b:NameList>
      </b:Author>
    </b:Author>
    <b:JournalName>RLJ</b:JournalName>
    <b:Year>1975</b:Year>
    <b:Pages>1-20</b:Pages>
    <b:Issue>Special Supplement, Spring</b:Issue>
    <b:Comments>This and "the Acmeist Conception" are excellent pieces that consider the difficulty of defining the movement and its unique apprehension of the relationship between the referent and its representation.</b:Comments>
    <b:RefOrder>4</b:RefOrder>
  </b:Source>
  <b:Source>
    <b:Tag>Mic75</b:Tag>
    <b:SourceType>JournalArticle</b:SourceType>
    <b:Guid>{174B069A-70FF-4AA2-A245-0CEDD905A397}</b:Guid>
    <b:Title>The Acmeist Conception of the Poetic Word</b:Title>
    <b:JournalName>RLJ</b:JournalName>
    <b:Year>1975</b:Year>
    <b:Pages>59-76</b:Pages>
    <b:Author>
      <b:Author>
        <b:NameList>
          <b:Person>
            <b:Last>Mickiewicz</b:Last>
            <b:First>D.</b:First>
          </b:Person>
        </b:NameList>
      </b:Author>
    </b:Author>
    <b:Issue>Special Supplement, Spring</b:Issue>
    <b:RefOrder>5</b:RefOrder>
  </b:Source>
  <b:Source>
    <b:Tag>Doh95</b:Tag>
    <b:SourceType>Book</b:SourceType>
    <b:Guid>{E71897C4-BCDF-4D49-9C79-79E4D304313A}</b:Guid>
    <b:Title>The Acmeist Movement in Russian Literature, Culture and the Word</b:Title>
    <b:Year>1995</b:Year>
    <b:Author>
      <b:Author>
        <b:NameList>
          <b:Person>
            <b:Last>Doherty</b:Last>
            <b:First>Justin</b:First>
          </b:Person>
        </b:NameList>
      </b:Author>
    </b:Author>
    <b:Publisher>Oxford UP</b:Publisher>
    <b:CountryRegion>UK</b:CountryRegion>
    <b:Comments>Arguably the best English language history of Acmeism.  Especially strong on the difference between Russian Symbolism and Acmeism.</b:Comments>
    <b:RefOrder>1</b:RefOrder>
  </b:Source>
  <b:Source>
    <b:Tag>Ale14</b:Tag>
    <b:SourceType>InternetSite</b:SourceType>
    <b:Guid>{5E69C73A-AE2C-4284-A411-14D4105DD0AB}</b:Guid>
    <b:Title>Prominent Russians: Nikolay Gumilev</b:Title>
    <b:YearAccessed>2014</b:YearAccessed>
    <b:MonthAccessed>June</b:MonthAccessed>
    <b:DayAccessed>28</b:DayAccessed>
    <b:Author>
      <b:Author>
        <b:NameList>
          <b:Person>
            <b:Last>Bondarenko</b:Last>
            <b:First>Aleksandr</b:First>
          </b:Person>
        </b:NameList>
      </b:Author>
    </b:Author>
    <b:InternetSiteTitle>Russiapedia</b:InternetSiteTitle>
    <b:ProductionCompany>Autonomous Nonprofit Organization “TV-Novosti”, 2005–2011. All rights reserved.</b:ProductionCompany>
    <b:URL>http://russiapedia.rt.com/prominent-russians/literature/nikolay-gumilev/</b:URL>
    <b:Comments>A page introducing the life of Gumilev</b:Comments>
    <b:RefOrder>7</b:RefOrder>
  </b:Source>
  <b:Source>
    <b:Tag>Jam07</b:Tag>
    <b:SourceType>ArticleInAPeriodical</b:SourceType>
    <b:Guid>{13F6A745-A8A1-41A9-809C-400311A78E0A}</b:Guid>
    <b:Title>Anna Akhmatova</b:Title>
    <b:Year>2007</b:Year>
    <b:Month>February</b:Month>
    <b:Day>5</b:Day>
    <b:Medium>Web</b:Medium>
    <b:InternetSiteTitle>Slate.com</b:InternetSiteTitle>
    <b:URL>http://www.slate.com/articles/news_and_politics/clives_lives/2007/02/anna_akhmatova.html</b:URL>
    <b:Author>
      <b:Author>
        <b:NameList>
          <b:Person>
            <b:Last>James</b:Last>
            <b:First>Clive</b:First>
          </b:Person>
        </b:NameList>
      </b:Author>
    </b:Author>
    <b:PeriodicalTitle>Slate.com</b:PeriodicalTitle>
    <b:Comments>The well-known critic's assessment of the poet's career.</b:Comments>
    <b:RefOrder>8</b:RefOrder>
  </b:Source>
</b:Sources>
</file>

<file path=customXml/itemProps1.xml><?xml version="1.0" encoding="utf-8"?>
<ds:datastoreItem xmlns:ds="http://schemas.openxmlformats.org/officeDocument/2006/customXml" ds:itemID="{173DBD9D-EC55-4F49-ACBE-C8503C11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147</TotalTime>
  <Pages>4</Pages>
  <Words>1476</Words>
  <Characters>8418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32</cp:revision>
  <dcterms:created xsi:type="dcterms:W3CDTF">2014-05-26T21:51:00Z</dcterms:created>
  <dcterms:modified xsi:type="dcterms:W3CDTF">2014-10-23T16:30:00Z</dcterms:modified>
</cp:coreProperties>
</file>