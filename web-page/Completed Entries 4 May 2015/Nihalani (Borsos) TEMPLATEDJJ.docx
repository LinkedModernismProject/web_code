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D3D2BB6" w14:textId="77777777" w:rsidTr="00C942EB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5A362C8F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000F8DBDBC1E7B4581C7FB5C05C928A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96" w:type="dxa"/>
              </w:tcPr>
              <w:p w14:paraId="6B5860DC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2996B7A196AE9E4FB88A54CF79E16A68"/>
            </w:placeholder>
            <w:text/>
          </w:sdtPr>
          <w:sdtContent>
            <w:tc>
              <w:tcPr>
                <w:tcW w:w="2073" w:type="dxa"/>
              </w:tcPr>
              <w:p w14:paraId="3888BBE1" w14:textId="77777777" w:rsidR="00B574C9" w:rsidRDefault="00B120AD" w:rsidP="00B120AD">
                <w:r>
                  <w:t>Stefan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A5957DF6C9DAC94AA5CA4AB1D9FDAFB5"/>
            </w:placeholder>
            <w:showingPlcHdr/>
            <w:text/>
          </w:sdtPr>
          <w:sdtContent>
            <w:tc>
              <w:tcPr>
                <w:tcW w:w="2551" w:type="dxa"/>
              </w:tcPr>
              <w:p w14:paraId="709C6633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D46F002928EAE4A9C6DFF224A757459"/>
            </w:placeholder>
            <w:text/>
          </w:sdtPr>
          <w:sdtContent>
            <w:tc>
              <w:tcPr>
                <w:tcW w:w="2642" w:type="dxa"/>
              </w:tcPr>
              <w:p w14:paraId="3B09ACF6" w14:textId="77777777" w:rsidR="00B574C9" w:rsidRDefault="00B120AD" w:rsidP="00B120AD">
                <w:proofErr w:type="spellStart"/>
                <w:r>
                  <w:t>Borsos</w:t>
                </w:r>
                <w:proofErr w:type="spellEnd"/>
              </w:p>
            </w:tc>
          </w:sdtContent>
        </w:sdt>
      </w:tr>
      <w:tr w:rsidR="00B574C9" w14:paraId="7F460F19" w14:textId="77777777" w:rsidTr="00C942EB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EC2D6DC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40E4A30923202443A18944017F72B426"/>
            </w:placeholder>
            <w:showingPlcHdr/>
          </w:sdtPr>
          <w:sdtContent>
            <w:tc>
              <w:tcPr>
                <w:tcW w:w="8562" w:type="dxa"/>
                <w:gridSpan w:val="4"/>
              </w:tcPr>
              <w:p w14:paraId="03B9859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701A9795" w14:textId="77777777" w:rsidTr="00C942EB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3DBE22D9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86B05B7237614C99FCD5893EEC5191"/>
            </w:placeholder>
            <w:text/>
          </w:sdtPr>
          <w:sdtContent>
            <w:tc>
              <w:tcPr>
                <w:tcW w:w="8562" w:type="dxa"/>
                <w:gridSpan w:val="4"/>
              </w:tcPr>
              <w:p w14:paraId="424BC6E8" w14:textId="3C008E3D" w:rsidR="00B574C9" w:rsidRDefault="00C942EB" w:rsidP="004D03AC">
                <w:proofErr w:type="spellStart"/>
                <w:r w:rsidRPr="00C942EB">
                  <w:rPr>
                    <w:rFonts w:ascii="Calibri" w:eastAsia="Times New Roman" w:hAnsi="Calibri" w:cs="Times New Roman"/>
                    <w:lang w:val="en-CA"/>
                  </w:rPr>
                  <w:t>Universität</w:t>
                </w:r>
                <w:proofErr w:type="spellEnd"/>
                <w:r w:rsidRPr="00C942EB">
                  <w:rPr>
                    <w:rFonts w:ascii="Calibri" w:eastAsia="Times New Roman" w:hAnsi="Calibri" w:cs="Times New Roman"/>
                    <w:lang w:val="en-CA"/>
                  </w:rPr>
                  <w:t xml:space="preserve"> </w:t>
                </w:r>
                <w:proofErr w:type="spellStart"/>
                <w:r w:rsidRPr="00C942EB">
                  <w:rPr>
                    <w:rFonts w:ascii="Calibri" w:eastAsia="Times New Roman" w:hAnsi="Calibri" w:cs="Times New Roman"/>
                    <w:lang w:val="en-CA"/>
                  </w:rPr>
                  <w:t>zu</w:t>
                </w:r>
                <w:proofErr w:type="spellEnd"/>
                <w:r w:rsidRPr="00C942EB">
                  <w:rPr>
                    <w:rFonts w:ascii="Calibri" w:eastAsia="Times New Roman" w:hAnsi="Calibri" w:cs="Times New Roman"/>
                    <w:lang w:val="en-CA"/>
                  </w:rPr>
                  <w:t xml:space="preserve"> Köln [University of Cologne]</w:t>
                </w:r>
              </w:p>
            </w:tc>
          </w:sdtContent>
        </w:sdt>
      </w:tr>
    </w:tbl>
    <w:p w14:paraId="47361F26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2E55FF1A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0255BD9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952D599" w14:textId="77777777" w:rsidTr="003F0D73">
        <w:sdt>
          <w:sdtPr>
            <w:alias w:val="Article headword"/>
            <w:tag w:val="articleHeadword"/>
            <w:id w:val="-361440020"/>
            <w:placeholder>
              <w:docPart w:val="1C724D8906C88C49A7258DABAEFDA990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4284E5B" w14:textId="38E095A2" w:rsidR="003F0D73" w:rsidRPr="00FB589A" w:rsidRDefault="003C00FF" w:rsidP="004D03AC">
                <w:pPr>
                  <w:rPr>
                    <w:b/>
                  </w:rPr>
                </w:pPr>
                <w:proofErr w:type="spellStart"/>
                <w:r w:rsidRPr="00850FA3">
                  <w:t>Niha</w:t>
                </w:r>
                <w:r w:rsidR="00CA7079">
                  <w:t>l</w:t>
                </w:r>
                <w:r w:rsidR="00C942EB">
                  <w:t>ani</w:t>
                </w:r>
                <w:proofErr w:type="spellEnd"/>
                <w:r w:rsidR="00C942EB">
                  <w:t xml:space="preserve">, </w:t>
                </w:r>
                <w:proofErr w:type="spellStart"/>
                <w:r w:rsidR="00C942EB">
                  <w:t>Govind</w:t>
                </w:r>
                <w:proofErr w:type="spellEnd"/>
                <w:r w:rsidR="00C942EB">
                  <w:t xml:space="preserve"> (1940--</w:t>
                </w:r>
                <w:r w:rsidRPr="00850FA3">
                  <w:t>)</w:t>
                </w:r>
              </w:p>
            </w:tc>
          </w:sdtContent>
        </w:sdt>
      </w:tr>
      <w:tr w:rsidR="00464699" w14:paraId="2710D587" w14:textId="77777777" w:rsidTr="00EF4D36">
        <w:sdt>
          <w:sdtPr>
            <w:alias w:val="Variant headwords"/>
            <w:tag w:val="variantHeadwords"/>
            <w:id w:val="173464402"/>
            <w:placeholder>
              <w:docPart w:val="4F55DEF33376884AAEC7539A92D24C26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9D90E92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5E2B4FC1" w14:textId="77777777" w:rsidTr="003F0D73">
        <w:sdt>
          <w:sdtPr>
            <w:alias w:val="Abstract"/>
            <w:tag w:val="abstract"/>
            <w:id w:val="-635871867"/>
            <w:placeholder>
              <w:docPart w:val="98F8E87247C8B24B9BDE23E17B23E90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DC5164" w14:textId="283373C0" w:rsidR="00E85A05" w:rsidRDefault="009A07A8" w:rsidP="0049351D">
                <w:pPr>
                  <w:tabs>
                    <w:tab w:val="left" w:pos="7655"/>
                  </w:tabs>
                </w:pPr>
                <w:proofErr w:type="spellStart"/>
                <w:r w:rsidRPr="003C00FF">
                  <w:t>Govind</w:t>
                </w:r>
                <w:proofErr w:type="spellEnd"/>
                <w:r w:rsidRPr="003C00FF">
                  <w:t xml:space="preserve"> </w:t>
                </w:r>
                <w:proofErr w:type="spellStart"/>
                <w:r w:rsidRPr="003C00FF">
                  <w:t>Nihalani</w:t>
                </w:r>
                <w:proofErr w:type="spellEnd"/>
                <w:r w:rsidRPr="003C00FF">
                  <w:t xml:space="preserve"> is an Indian film director and cinematographer</w:t>
                </w:r>
                <w:r>
                  <w:t>,</w:t>
                </w:r>
                <w:r w:rsidRPr="003C00FF">
                  <w:t xml:space="preserve"> regarded as one of the key figures of the so-called ‘Indian Parallel Cinema’ and ‘New Cinema Mo</w:t>
                </w:r>
                <w:r>
                  <w:t xml:space="preserve">vement’ of the 1970s and 1980s. He is well known as the cinematographer </w:t>
                </w:r>
                <w:r w:rsidRPr="003C00FF">
                  <w:t xml:space="preserve">for his famous colleague </w:t>
                </w:r>
                <w:proofErr w:type="spellStart"/>
                <w:r w:rsidRPr="003C00FF">
                  <w:t>Shyam</w:t>
                </w:r>
                <w:proofErr w:type="spellEnd"/>
                <w:r w:rsidRPr="003C00FF">
                  <w:t xml:space="preserve"> </w:t>
                </w:r>
                <w:proofErr w:type="spellStart"/>
                <w:r w:rsidRPr="003C00FF">
                  <w:t>Be</w:t>
                </w:r>
                <w:r w:rsidR="00C942EB">
                  <w:t>negal</w:t>
                </w:r>
                <w:proofErr w:type="spellEnd"/>
                <w:r w:rsidR="00C942EB">
                  <w:t xml:space="preserve"> —</w:t>
                </w:r>
                <w:r w:rsidRPr="003C00FF">
                  <w:t xml:space="preserve"> </w:t>
                </w:r>
                <w:r>
                  <w:t xml:space="preserve">in </w:t>
                </w:r>
                <w:proofErr w:type="spellStart"/>
                <w:r w:rsidRPr="003C00FF">
                  <w:rPr>
                    <w:i/>
                  </w:rPr>
                  <w:t>Ankur</w:t>
                </w:r>
                <w:proofErr w:type="spellEnd"/>
                <w:r w:rsidRPr="003C00FF">
                  <w:t xml:space="preserve"> (1974) </w:t>
                </w:r>
                <w:r>
                  <w:t>and</w:t>
                </w:r>
                <w:r w:rsidRPr="003C00FF">
                  <w:t xml:space="preserve"> </w:t>
                </w:r>
                <w:proofErr w:type="spellStart"/>
                <w:r w:rsidRPr="003C00FF">
                  <w:rPr>
                    <w:i/>
                  </w:rPr>
                  <w:t>Bhumika</w:t>
                </w:r>
                <w:proofErr w:type="spellEnd"/>
                <w:r w:rsidRPr="003C00FF">
                  <w:t xml:space="preserve"> (1977)</w:t>
                </w:r>
                <w:r>
                  <w:t>, in particular —</w:t>
                </w:r>
                <w:r w:rsidRPr="003C00FF">
                  <w:t xml:space="preserve"> and through his own directional ventures</w:t>
                </w:r>
                <w:r>
                  <w:t>, including his debut</w:t>
                </w:r>
                <w:r w:rsidRPr="003C00FF">
                  <w:t xml:space="preserve"> </w:t>
                </w:r>
                <w:proofErr w:type="spellStart"/>
                <w:r w:rsidRPr="003C00FF">
                  <w:rPr>
                    <w:i/>
                  </w:rPr>
                  <w:t>Aakrosh</w:t>
                </w:r>
                <w:proofErr w:type="spellEnd"/>
                <w:r>
                  <w:t xml:space="preserve"> (1980),</w:t>
                </w:r>
                <w:r w:rsidRPr="003C00FF">
                  <w:t xml:space="preserve"> and </w:t>
                </w:r>
                <w:proofErr w:type="spellStart"/>
                <w:r w:rsidRPr="003C00FF">
                  <w:rPr>
                    <w:i/>
                  </w:rPr>
                  <w:t>Ardh</w:t>
                </w:r>
                <w:proofErr w:type="spellEnd"/>
                <w:r w:rsidRPr="003C00FF">
                  <w:rPr>
                    <w:i/>
                  </w:rPr>
                  <w:t xml:space="preserve"> </w:t>
                </w:r>
                <w:proofErr w:type="spellStart"/>
                <w:r w:rsidRPr="003C00FF">
                  <w:rPr>
                    <w:i/>
                  </w:rPr>
                  <w:t>Satya</w:t>
                </w:r>
                <w:proofErr w:type="spellEnd"/>
                <w:r w:rsidRPr="003C00FF">
                  <w:t xml:space="preserve"> (1983). </w:t>
                </w:r>
                <w:proofErr w:type="spellStart"/>
                <w:r w:rsidRPr="003C00FF">
                  <w:t>Nihalani’s</w:t>
                </w:r>
                <w:proofErr w:type="spellEnd"/>
                <w:r w:rsidRPr="003C00FF">
                  <w:t xml:space="preserve"> early </w:t>
                </w:r>
                <w:r>
                  <w:t>works as director are</w:t>
                </w:r>
                <w:r w:rsidRPr="003C00FF">
                  <w:t xml:space="preserve"> marked by social criticism and psychological introspection within genre formulas</w:t>
                </w:r>
                <w:r>
                  <w:t>,</w:t>
                </w:r>
                <w:r w:rsidRPr="003C00FF">
                  <w:t xml:space="preserve"> and by his collaboration with playwright and scriptwriter Vijay Tendulkar. </w:t>
                </w:r>
                <w:proofErr w:type="spellStart"/>
                <w:r w:rsidRPr="003C00FF">
                  <w:rPr>
                    <w:i/>
                  </w:rPr>
                  <w:t>Ardh</w:t>
                </w:r>
                <w:proofErr w:type="spellEnd"/>
                <w:r w:rsidRPr="003C00FF">
                  <w:rPr>
                    <w:i/>
                  </w:rPr>
                  <w:t xml:space="preserve"> </w:t>
                </w:r>
                <w:proofErr w:type="spellStart"/>
                <w:r w:rsidRPr="003C00FF">
                  <w:rPr>
                    <w:i/>
                  </w:rPr>
                  <w:t>Satya</w:t>
                </w:r>
                <w:proofErr w:type="spellEnd"/>
                <w:r w:rsidRPr="003C00FF">
                  <w:t xml:space="preserve">, a </w:t>
                </w:r>
                <w:r>
                  <w:t>cop-drama</w:t>
                </w:r>
                <w:r w:rsidRPr="003C00FF">
                  <w:t xml:space="preserve"> </w:t>
                </w:r>
                <w:r>
                  <w:t>often</w:t>
                </w:r>
                <w:r w:rsidRPr="003C00FF">
                  <w:t xml:space="preserve"> compared to </w:t>
                </w:r>
                <w:r w:rsidRPr="003C00FF">
                  <w:rPr>
                    <w:i/>
                  </w:rPr>
                  <w:t>Dirty Harry</w:t>
                </w:r>
                <w:r>
                  <w:t xml:space="preserve"> (1971), illustrates </w:t>
                </w:r>
                <w:r w:rsidRPr="003C00FF">
                  <w:t xml:space="preserve">the major departures from Popular Indian Cinema </w:t>
                </w:r>
                <w:r>
                  <w:t xml:space="preserve">within </w:t>
                </w:r>
                <w:proofErr w:type="spellStart"/>
                <w:r>
                  <w:t>Nihalani’s</w:t>
                </w:r>
                <w:proofErr w:type="spellEnd"/>
                <w:r>
                  <w:t xml:space="preserve"> work.  While</w:t>
                </w:r>
                <w:r w:rsidRPr="003C00FF">
                  <w:t xml:space="preserve"> operating with a largely linear narrative, </w:t>
                </w:r>
                <w:proofErr w:type="spellStart"/>
                <w:r w:rsidRPr="003C00FF">
                  <w:t>Nihalani</w:t>
                </w:r>
                <w:proofErr w:type="spellEnd"/>
                <w:r w:rsidRPr="003C00FF">
                  <w:t xml:space="preserve"> is not interested in attractions, </w:t>
                </w:r>
                <w:r>
                  <w:t xml:space="preserve">and </w:t>
                </w:r>
                <w:r w:rsidR="001A1E98">
                  <w:t xml:space="preserve">disregards </w:t>
                </w:r>
                <w:r w:rsidRPr="003C00FF">
                  <w:t xml:space="preserve">(physical) action and song-and-dance sequences, instead </w:t>
                </w:r>
                <w:r>
                  <w:t>opting</w:t>
                </w:r>
                <w:r w:rsidRPr="003C00FF">
                  <w:t xml:space="preserve"> for the Academy </w:t>
                </w:r>
                <w:r>
                  <w:t xml:space="preserve">aspect </w:t>
                </w:r>
                <w:r w:rsidR="0049351D">
                  <w:t>ratio</w:t>
                </w:r>
                <w:r>
                  <w:t xml:space="preserve">, and a deliberately slow </w:t>
                </w:r>
                <w:r w:rsidRPr="003C00FF">
                  <w:t xml:space="preserve">but relentless </w:t>
                </w:r>
                <w:r>
                  <w:t xml:space="preserve">narrative </w:t>
                </w:r>
                <w:r w:rsidRPr="003C00FF">
                  <w:t xml:space="preserve">pace to explore forms of institutional and mental violence inflicted upon </w:t>
                </w:r>
                <w:r>
                  <w:t>his protagonists</w:t>
                </w:r>
                <w:r w:rsidRPr="003C00FF">
                  <w:t xml:space="preserve">. In the late 1980s and early 1990s, </w:t>
                </w:r>
                <w:proofErr w:type="spellStart"/>
                <w:r w:rsidRPr="003C00FF">
                  <w:t>Nihalani</w:t>
                </w:r>
                <w:proofErr w:type="spellEnd"/>
                <w:r w:rsidRPr="003C00FF">
                  <w:t xml:space="preserve"> made a string of </w:t>
                </w:r>
                <w:r>
                  <w:t xml:space="preserve">theatrical </w:t>
                </w:r>
                <w:r w:rsidRPr="003C00FF">
                  <w:t xml:space="preserve">adaptations including </w:t>
                </w:r>
                <w:r>
                  <w:t xml:space="preserve">works from </w:t>
                </w:r>
                <w:r w:rsidR="00D11AF1">
                  <w:t>Ibsen [</w:t>
                </w:r>
                <w:proofErr w:type="spellStart"/>
                <w:r w:rsidRPr="003C00FF">
                  <w:rPr>
                    <w:i/>
                  </w:rPr>
                  <w:t>Jazeere</w:t>
                </w:r>
                <w:proofErr w:type="spellEnd"/>
                <w:r w:rsidR="00D11AF1">
                  <w:t>] (</w:t>
                </w:r>
                <w:r w:rsidRPr="003C00FF">
                  <w:t>1989</w:t>
                </w:r>
                <w:r w:rsidR="00D11AF1">
                  <w:t>), Strindberg [</w:t>
                </w:r>
                <w:r w:rsidRPr="003C00FF">
                  <w:rPr>
                    <w:i/>
                  </w:rPr>
                  <w:t>Pita</w:t>
                </w:r>
                <w:r w:rsidR="00D11AF1">
                  <w:t>] (</w:t>
                </w:r>
                <w:r w:rsidRPr="003C00FF">
                  <w:t>1991</w:t>
                </w:r>
                <w:r w:rsidR="00D11AF1">
                  <w:t>) and Lorca [</w:t>
                </w:r>
                <w:proofErr w:type="spellStart"/>
                <w:r w:rsidRPr="003C00FF">
                  <w:rPr>
                    <w:i/>
                  </w:rPr>
                  <w:t>Rukmavati</w:t>
                </w:r>
                <w:proofErr w:type="spellEnd"/>
                <w:r w:rsidRPr="003C00FF">
                  <w:rPr>
                    <w:i/>
                  </w:rPr>
                  <w:t xml:space="preserve"> Ki Haveli</w:t>
                </w:r>
                <w:r w:rsidR="00D11AF1">
                  <w:t>] (</w:t>
                </w:r>
                <w:r>
                  <w:t xml:space="preserve">1991). His masterpiece </w:t>
                </w:r>
                <w:r w:rsidRPr="003C00FF">
                  <w:t xml:space="preserve">remains the TV mini-series </w:t>
                </w:r>
                <w:proofErr w:type="spellStart"/>
                <w:r w:rsidRPr="003C00FF">
                  <w:rPr>
                    <w:i/>
                  </w:rPr>
                  <w:t>Tamas</w:t>
                </w:r>
                <w:proofErr w:type="spellEnd"/>
                <w:r>
                  <w:t xml:space="preserve"> (1986), </w:t>
                </w:r>
                <w:r w:rsidRPr="003C00FF">
                  <w:t xml:space="preserve">a highly controversial television event </w:t>
                </w:r>
                <w:r>
                  <w:t>from the 1980s</w:t>
                </w:r>
                <w:r w:rsidRPr="003C00FF">
                  <w:t xml:space="preserve">. </w:t>
                </w:r>
                <w:r w:rsidR="0049351D">
                  <w:t>An adaptation of</w:t>
                </w:r>
                <w:r w:rsidRPr="003C00FF">
                  <w:t xml:space="preserve"> </w:t>
                </w:r>
                <w:proofErr w:type="spellStart"/>
                <w:r w:rsidRPr="003C00FF">
                  <w:t>Bhisham</w:t>
                </w:r>
                <w:proofErr w:type="spellEnd"/>
                <w:r w:rsidRPr="003C00FF">
                  <w:t xml:space="preserve"> </w:t>
                </w:r>
                <w:proofErr w:type="spellStart"/>
                <w:r w:rsidRPr="003C00FF">
                  <w:t>Sahni’s</w:t>
                </w:r>
                <w:proofErr w:type="spellEnd"/>
                <w:r w:rsidRPr="003C00FF">
                  <w:t xml:space="preserve"> novel of the same name, it stands as one of the major </w:t>
                </w:r>
                <w:r>
                  <w:t>cinematic studies of Partition.</w:t>
                </w:r>
              </w:p>
            </w:tc>
          </w:sdtContent>
        </w:sdt>
      </w:tr>
      <w:tr w:rsidR="003F0D73" w14:paraId="16B4547B" w14:textId="77777777" w:rsidTr="003F0D73">
        <w:sdt>
          <w:sdtPr>
            <w:alias w:val="Article text"/>
            <w:tag w:val="articleText"/>
            <w:id w:val="634067588"/>
            <w:placeholder>
              <w:docPart w:val="E1C583F2CF09FE43B6919DBA5F92DCB1"/>
            </w:placeholder>
          </w:sdtPr>
          <w:sdtContent>
            <w:sdt>
              <w:sdtPr>
                <w:alias w:val="Abstract"/>
                <w:tag w:val="abstract"/>
                <w:id w:val="-1248258919"/>
                <w:placeholder>
                  <w:docPart w:val="878C1478A96E094186BAB996D6CFFAD6"/>
                </w:placeholder>
              </w:sdtPr>
              <w:sdtContent>
                <w:sdt>
                  <w:sdtPr>
                    <w:alias w:val="Abstract"/>
                    <w:tag w:val="abstract"/>
                    <w:id w:val="-298996745"/>
                    <w:placeholder>
                      <w:docPart w:val="A98FBA4E967B554391E0B8080F733733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5447D135" w14:textId="77777777" w:rsidR="00D11AF1" w:rsidRDefault="00D11AF1" w:rsidP="00D11AF1">
                        <w:proofErr w:type="spellStart"/>
                        <w:r w:rsidRPr="003C00FF">
                          <w:t>Govind</w:t>
                        </w:r>
                        <w:proofErr w:type="spellEnd"/>
                        <w:r w:rsidRPr="003C00FF">
                          <w:t xml:space="preserve"> </w:t>
                        </w:r>
                        <w:proofErr w:type="spellStart"/>
                        <w:r w:rsidRPr="003C00FF">
                          <w:t>Nihalani</w:t>
                        </w:r>
                        <w:proofErr w:type="spellEnd"/>
                        <w:r w:rsidRPr="003C00FF">
                          <w:t xml:space="preserve"> is an Indian film director and cinematographer</w:t>
                        </w:r>
                        <w:r>
                          <w:t>,</w:t>
                        </w:r>
                        <w:r w:rsidRPr="003C00FF">
                          <w:t xml:space="preserve"> regarded as one of the key figures of the so-called ‘Indian Parallel Cinema’ and ‘New Cinema Mo</w:t>
                        </w:r>
                        <w:r>
                          <w:t xml:space="preserve">vement’ of the 1970s and 1980s. He is well known as the cinematographer </w:t>
                        </w:r>
                        <w:r w:rsidRPr="003C00FF">
                          <w:t xml:space="preserve">for his famous colleague </w:t>
                        </w:r>
                        <w:proofErr w:type="spellStart"/>
                        <w:r w:rsidRPr="003C00FF">
                          <w:t>Shyam</w:t>
                        </w:r>
                        <w:proofErr w:type="spellEnd"/>
                        <w:r w:rsidRPr="003C00FF">
                          <w:t xml:space="preserve"> </w:t>
                        </w:r>
                        <w:proofErr w:type="spellStart"/>
                        <w:r w:rsidRPr="003C00FF">
                          <w:t>Be</w:t>
                        </w:r>
                        <w:r>
                          <w:t>negal</w:t>
                        </w:r>
                        <w:proofErr w:type="spellEnd"/>
                        <w:r>
                          <w:t xml:space="preserve"> —</w:t>
                        </w:r>
                        <w:r w:rsidRPr="003C00FF">
                          <w:t xml:space="preserve"> </w:t>
                        </w:r>
                        <w:r>
                          <w:t xml:space="preserve">in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Ankur</w:t>
                        </w:r>
                        <w:proofErr w:type="spellEnd"/>
                        <w:r w:rsidRPr="003C00FF">
                          <w:t xml:space="preserve"> (1974) </w:t>
                        </w:r>
                        <w:r>
                          <w:t>and</w:t>
                        </w:r>
                        <w:r w:rsidRPr="003C00FF">
                          <w:t xml:space="preserve">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Bhumika</w:t>
                        </w:r>
                        <w:proofErr w:type="spellEnd"/>
                        <w:r w:rsidRPr="003C00FF">
                          <w:t xml:space="preserve"> (1977)</w:t>
                        </w:r>
                        <w:r>
                          <w:t>, in particular —</w:t>
                        </w:r>
                        <w:r w:rsidRPr="003C00FF">
                          <w:t xml:space="preserve"> and through his own directional ventures</w:t>
                        </w:r>
                        <w:r>
                          <w:t>, including his debut</w:t>
                        </w:r>
                        <w:r w:rsidRPr="003C00FF">
                          <w:t xml:space="preserve">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Aakrosh</w:t>
                        </w:r>
                        <w:proofErr w:type="spellEnd"/>
                        <w:r>
                          <w:t xml:space="preserve"> (1980),</w:t>
                        </w:r>
                        <w:r w:rsidRPr="003C00FF">
                          <w:t xml:space="preserve"> and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Ardh</w:t>
                        </w:r>
                        <w:proofErr w:type="spellEnd"/>
                        <w:r w:rsidRPr="003C00FF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Satya</w:t>
                        </w:r>
                        <w:proofErr w:type="spellEnd"/>
                        <w:r w:rsidRPr="003C00FF">
                          <w:t xml:space="preserve"> (1983). </w:t>
                        </w:r>
                        <w:proofErr w:type="spellStart"/>
                        <w:r w:rsidRPr="003C00FF">
                          <w:t>Nihalani’s</w:t>
                        </w:r>
                        <w:proofErr w:type="spellEnd"/>
                        <w:r w:rsidRPr="003C00FF">
                          <w:t xml:space="preserve"> early </w:t>
                        </w:r>
                        <w:r>
                          <w:t>works as director are</w:t>
                        </w:r>
                        <w:r w:rsidRPr="003C00FF">
                          <w:t xml:space="preserve"> marked by social criticism and psychological introspection within genre formulas</w:t>
                        </w:r>
                        <w:r>
                          <w:t>,</w:t>
                        </w:r>
                        <w:r w:rsidRPr="003C00FF">
                          <w:t xml:space="preserve"> and by his collaboration with playwright and scriptwriter Vijay Tendulkar.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Ardh</w:t>
                        </w:r>
                        <w:proofErr w:type="spellEnd"/>
                        <w:r w:rsidRPr="003C00FF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Satya</w:t>
                        </w:r>
                        <w:proofErr w:type="spellEnd"/>
                        <w:r w:rsidRPr="003C00FF">
                          <w:t xml:space="preserve">, a </w:t>
                        </w:r>
                        <w:r>
                          <w:t>cop-drama</w:t>
                        </w:r>
                        <w:r w:rsidRPr="003C00FF">
                          <w:t xml:space="preserve"> </w:t>
                        </w:r>
                        <w:r>
                          <w:t>often</w:t>
                        </w:r>
                        <w:r w:rsidRPr="003C00FF">
                          <w:t xml:space="preserve"> compared to </w:t>
                        </w:r>
                        <w:r w:rsidRPr="003C00FF">
                          <w:rPr>
                            <w:i/>
                          </w:rPr>
                          <w:t>Dirty Harry</w:t>
                        </w:r>
                        <w:r>
                          <w:t xml:space="preserve"> (1971), illustrates </w:t>
                        </w:r>
                        <w:r w:rsidRPr="003C00FF">
                          <w:t xml:space="preserve">the major departures from Popular Indian Cinema </w:t>
                        </w:r>
                        <w:r>
                          <w:t xml:space="preserve">within </w:t>
                        </w:r>
                        <w:proofErr w:type="spellStart"/>
                        <w:r>
                          <w:t>Nihalani’s</w:t>
                        </w:r>
                        <w:proofErr w:type="spellEnd"/>
                        <w:r>
                          <w:t xml:space="preserve"> work.  While</w:t>
                        </w:r>
                        <w:r w:rsidRPr="003C00FF">
                          <w:t xml:space="preserve"> operating with a largely linear narrative, </w:t>
                        </w:r>
                        <w:proofErr w:type="spellStart"/>
                        <w:r w:rsidRPr="003C00FF">
                          <w:t>Nihalani</w:t>
                        </w:r>
                        <w:proofErr w:type="spellEnd"/>
                        <w:r w:rsidRPr="003C00FF">
                          <w:t xml:space="preserve"> is not interested in attractions, </w:t>
                        </w:r>
                        <w:r>
                          <w:t xml:space="preserve">and disregards </w:t>
                        </w:r>
                        <w:r w:rsidRPr="003C00FF">
                          <w:t xml:space="preserve">(physical) action and song-and-dance sequences, instead </w:t>
                        </w:r>
                        <w:r>
                          <w:t>opting</w:t>
                        </w:r>
                        <w:r w:rsidRPr="003C00FF">
                          <w:t xml:space="preserve"> for the Academy </w:t>
                        </w:r>
                        <w:r>
                          <w:t xml:space="preserve">aspect ratio, and a deliberately slow </w:t>
                        </w:r>
                        <w:r w:rsidRPr="003C00FF">
                          <w:t xml:space="preserve">but relentless </w:t>
                        </w:r>
                        <w:r>
                          <w:t xml:space="preserve">narrative </w:t>
                        </w:r>
                        <w:r w:rsidRPr="003C00FF">
                          <w:t xml:space="preserve">pace to explore forms of institutional and mental violence inflicted upon </w:t>
                        </w:r>
                        <w:r>
                          <w:t>his protagonists</w:t>
                        </w:r>
                        <w:r w:rsidRPr="003C00FF">
                          <w:t xml:space="preserve">. In the late 1980s and early 1990s, </w:t>
                        </w:r>
                        <w:proofErr w:type="spellStart"/>
                        <w:r w:rsidRPr="003C00FF">
                          <w:t>Nihalani</w:t>
                        </w:r>
                        <w:proofErr w:type="spellEnd"/>
                        <w:r w:rsidRPr="003C00FF">
                          <w:t xml:space="preserve"> made a string of </w:t>
                        </w:r>
                        <w:r>
                          <w:t xml:space="preserve">theatrical </w:t>
                        </w:r>
                        <w:r w:rsidRPr="003C00FF">
                          <w:t xml:space="preserve">adaptations including </w:t>
                        </w:r>
                        <w:r>
                          <w:t>works from Ibsen [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Jazeere</w:t>
                        </w:r>
                        <w:proofErr w:type="spellEnd"/>
                        <w:r>
                          <w:t>] (</w:t>
                        </w:r>
                        <w:r w:rsidRPr="003C00FF">
                          <w:t>1989</w:t>
                        </w:r>
                        <w:r>
                          <w:t>), Strindberg [</w:t>
                        </w:r>
                        <w:r w:rsidRPr="003C00FF">
                          <w:rPr>
                            <w:i/>
                          </w:rPr>
                          <w:t>Pita</w:t>
                        </w:r>
                        <w:r>
                          <w:t>] (</w:t>
                        </w:r>
                        <w:r w:rsidRPr="003C00FF">
                          <w:t>1991</w:t>
                        </w:r>
                        <w:r>
                          <w:t>) and Lorca [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Rukmavati</w:t>
                        </w:r>
                        <w:proofErr w:type="spellEnd"/>
                        <w:r w:rsidRPr="003C00FF">
                          <w:rPr>
                            <w:i/>
                          </w:rPr>
                          <w:t xml:space="preserve"> Ki Haveli</w:t>
                        </w:r>
                        <w:r>
                          <w:t xml:space="preserve">] (1991). His masterpiece </w:t>
                        </w:r>
                        <w:r w:rsidRPr="003C00FF">
                          <w:t xml:space="preserve">remains the TV mini-series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Tamas</w:t>
                        </w:r>
                        <w:proofErr w:type="spellEnd"/>
                        <w:r>
                          <w:t xml:space="preserve"> (1986), </w:t>
                        </w:r>
                        <w:r w:rsidRPr="003C00FF">
                          <w:t xml:space="preserve">a highly controversial television event </w:t>
                        </w:r>
                        <w:r>
                          <w:t>from the 1980s</w:t>
                        </w:r>
                        <w:r w:rsidRPr="003C00FF">
                          <w:t xml:space="preserve">. </w:t>
                        </w:r>
                        <w:r>
                          <w:t>An adaptation of</w:t>
                        </w:r>
                        <w:r w:rsidRPr="003C00FF">
                          <w:t xml:space="preserve"> </w:t>
                        </w:r>
                        <w:proofErr w:type="spellStart"/>
                        <w:r w:rsidRPr="003C00FF">
                          <w:t>Bhisham</w:t>
                        </w:r>
                        <w:proofErr w:type="spellEnd"/>
                        <w:r w:rsidRPr="003C00FF">
                          <w:t xml:space="preserve"> </w:t>
                        </w:r>
                        <w:proofErr w:type="spellStart"/>
                        <w:r w:rsidRPr="003C00FF">
                          <w:t>Sahni’s</w:t>
                        </w:r>
                        <w:proofErr w:type="spellEnd"/>
                        <w:r w:rsidRPr="003C00FF">
                          <w:t xml:space="preserve"> novel of the same name, it stands as one of the major </w:t>
                        </w:r>
                        <w:r>
                          <w:t>cinematic studies of Partition.</w:t>
                        </w:r>
                      </w:p>
                      <w:p w14:paraId="10DBCD43" w14:textId="6231C92D" w:rsidR="00D11AF1" w:rsidRDefault="00D11AF1" w:rsidP="00D11AF1"/>
                      <w:p w14:paraId="0404C582" w14:textId="5B5E48A6" w:rsidR="003C00FF" w:rsidRDefault="003C00FF" w:rsidP="003C00FF">
                        <w:pPr>
                          <w:pStyle w:val="Heading1"/>
                          <w:outlineLvl w:val="0"/>
                        </w:pPr>
                        <w:r>
                          <w:lastRenderedPageBreak/>
                          <w:t>List of Works</w:t>
                        </w:r>
                        <w:r w:rsidR="00D11AF1">
                          <w:t>:</w:t>
                        </w:r>
                      </w:p>
                      <w:p w14:paraId="4619C7CB" w14:textId="77777777" w:rsidR="003C00FF" w:rsidRDefault="003C00FF" w:rsidP="004D03AC">
                        <w:proofErr w:type="spellStart"/>
                        <w:r w:rsidRPr="003C00FF">
                          <w:rPr>
                            <w:i/>
                          </w:rPr>
                          <w:t>Aakrosh</w:t>
                        </w:r>
                        <w:proofErr w:type="spellEnd"/>
                        <w:r>
                          <w:t xml:space="preserve"> (1980)</w:t>
                        </w:r>
                      </w:p>
                      <w:p w14:paraId="6612A018" w14:textId="77777777" w:rsidR="003C00FF" w:rsidRDefault="003C00FF" w:rsidP="004D03AC">
                        <w:proofErr w:type="spellStart"/>
                        <w:r w:rsidRPr="003C00FF">
                          <w:rPr>
                            <w:i/>
                          </w:rPr>
                          <w:t>Ardh</w:t>
                        </w:r>
                        <w:proofErr w:type="spellEnd"/>
                        <w:r w:rsidRPr="003C00FF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3C00FF">
                          <w:rPr>
                            <w:i/>
                          </w:rPr>
                          <w:t>Satya</w:t>
                        </w:r>
                        <w:proofErr w:type="spellEnd"/>
                        <w:r>
                          <w:t xml:space="preserve"> (1983)</w:t>
                        </w:r>
                      </w:p>
                      <w:p w14:paraId="7394A164" w14:textId="77777777" w:rsidR="003C00FF" w:rsidRDefault="003C00FF" w:rsidP="004D03AC">
                        <w:proofErr w:type="spellStart"/>
                        <w:r>
                          <w:t>Tamas</w:t>
                        </w:r>
                        <w:proofErr w:type="spellEnd"/>
                        <w:r>
                          <w:t xml:space="preserve"> (1987)</w:t>
                        </w:r>
                      </w:p>
                      <w:p w14:paraId="28007004" w14:textId="77777777" w:rsidR="003C00FF" w:rsidRDefault="003C00FF" w:rsidP="004D03AC">
                        <w:proofErr w:type="spellStart"/>
                        <w:r>
                          <w:t>Jazeere</w:t>
                        </w:r>
                        <w:proofErr w:type="spellEnd"/>
                        <w:r>
                          <w:t xml:space="preserve"> (1989)</w:t>
                        </w:r>
                      </w:p>
                      <w:p w14:paraId="33D61881" w14:textId="77777777" w:rsidR="003C00FF" w:rsidRDefault="003C00FF" w:rsidP="004D03AC">
                        <w:r w:rsidRPr="00B120AD">
                          <w:rPr>
                            <w:i/>
                          </w:rPr>
                          <w:t>Pita</w:t>
                        </w:r>
                        <w:r>
                          <w:t xml:space="preserve"> (1991)</w:t>
                        </w:r>
                      </w:p>
                      <w:p w14:paraId="3776D88B" w14:textId="77777777" w:rsidR="003C00FF" w:rsidRDefault="003C00FF" w:rsidP="004D03AC">
                        <w:proofErr w:type="spellStart"/>
                        <w:r w:rsidRPr="00B120AD">
                          <w:rPr>
                            <w:i/>
                          </w:rPr>
                          <w:t>Rukmavati</w:t>
                        </w:r>
                        <w:proofErr w:type="spellEnd"/>
                        <w:r w:rsidRPr="00B120AD">
                          <w:rPr>
                            <w:i/>
                          </w:rPr>
                          <w:t xml:space="preserve"> Ki Haveli</w:t>
                        </w:r>
                        <w:r>
                          <w:t xml:space="preserve"> (1991)</w:t>
                        </w:r>
                      </w:p>
                      <w:p w14:paraId="655E1181" w14:textId="77777777" w:rsidR="003C00FF" w:rsidRDefault="003C00FF" w:rsidP="004D03AC">
                        <w:r w:rsidRPr="00B120AD">
                          <w:rPr>
                            <w:i/>
                          </w:rPr>
                          <w:t>Party</w:t>
                        </w:r>
                        <w:r>
                          <w:t xml:space="preserve"> (1984)</w:t>
                        </w:r>
                      </w:p>
                      <w:p w14:paraId="64D266DD" w14:textId="77777777" w:rsidR="003C00FF" w:rsidRDefault="003C00FF" w:rsidP="004D03AC">
                        <w:proofErr w:type="spellStart"/>
                        <w:r w:rsidRPr="00B120AD">
                          <w:rPr>
                            <w:i/>
                          </w:rPr>
                          <w:t>Drishti</w:t>
                        </w:r>
                        <w:proofErr w:type="spellEnd"/>
                        <w:r>
                          <w:t xml:space="preserve"> (1990)</w:t>
                        </w:r>
                      </w:p>
                      <w:p w14:paraId="76C126CA" w14:textId="77777777" w:rsidR="003C00FF" w:rsidRDefault="003C00FF" w:rsidP="004D03AC">
                        <w:proofErr w:type="spellStart"/>
                        <w:r w:rsidRPr="00B120AD">
                          <w:rPr>
                            <w:i/>
                          </w:rPr>
                          <w:t>Drohkaal</w:t>
                        </w:r>
                        <w:proofErr w:type="spellEnd"/>
                        <w:r>
                          <w:t xml:space="preserve"> (1994)</w:t>
                        </w:r>
                      </w:p>
                      <w:p w14:paraId="6AFA12E9" w14:textId="77777777" w:rsidR="003F0D73" w:rsidRDefault="003C00FF" w:rsidP="004D03AC">
                        <w:proofErr w:type="spellStart"/>
                        <w:r w:rsidRPr="00B120AD">
                          <w:rPr>
                            <w:i/>
                          </w:rPr>
                          <w:t>Hazaar</w:t>
                        </w:r>
                        <w:proofErr w:type="spellEnd"/>
                        <w:r w:rsidRPr="00B120AD">
                          <w:rPr>
                            <w:i/>
                          </w:rPr>
                          <w:t xml:space="preserve"> </w:t>
                        </w:r>
                        <w:proofErr w:type="spellStart"/>
                        <w:r w:rsidRPr="00B120AD">
                          <w:rPr>
                            <w:i/>
                          </w:rPr>
                          <w:t>Chaurasi</w:t>
                        </w:r>
                        <w:proofErr w:type="spellEnd"/>
                        <w:r w:rsidRPr="00B120AD">
                          <w:rPr>
                            <w:i/>
                          </w:rPr>
                          <w:t xml:space="preserve"> Ki </w:t>
                        </w:r>
                        <w:proofErr w:type="spellStart"/>
                        <w:r w:rsidRPr="00B120AD">
                          <w:rPr>
                            <w:i/>
                          </w:rPr>
                          <w:t>Maa</w:t>
                        </w:r>
                        <w:proofErr w:type="spellEnd"/>
                        <w:r>
                          <w:t xml:space="preserve"> (1997)</w:t>
                        </w:r>
                      </w:p>
                    </w:tc>
                    <w:bookmarkStart w:id="0" w:name="_GoBack" w:displacedByCustomXml="next"/>
                    <w:bookmarkEnd w:id="0" w:displacedByCustomXml="next"/>
                  </w:sdtContent>
                </w:sdt>
              </w:sdtContent>
            </w:sdt>
          </w:sdtContent>
        </w:sdt>
      </w:tr>
      <w:tr w:rsidR="003235A7" w14:paraId="7B3FA407" w14:textId="77777777" w:rsidTr="003235A7">
        <w:tc>
          <w:tcPr>
            <w:tcW w:w="9016" w:type="dxa"/>
          </w:tcPr>
          <w:p w14:paraId="1F19B273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6AAC1748" w14:textId="7DF74518" w:rsidR="00242AE6" w:rsidRDefault="00C942EB" w:rsidP="008A5B87">
            <w:sdt>
              <w:sdtPr>
                <w:id w:val="1926234694"/>
                <w:citation/>
              </w:sdtPr>
              <w:sdtContent>
                <w:r w:rsidR="00242AE6">
                  <w:fldChar w:fldCharType="begin"/>
                </w:r>
                <w:r w:rsidR="00242AE6">
                  <w:rPr>
                    <w:lang w:val="en-US"/>
                  </w:rPr>
                  <w:instrText xml:space="preserve"> CITATION Sam92 \l 1033 </w:instrText>
                </w:r>
                <w:r w:rsidR="00242AE6">
                  <w:fldChar w:fldCharType="separate"/>
                </w:r>
                <w:r w:rsidR="00242AE6" w:rsidRPr="00242AE6">
                  <w:rPr>
                    <w:noProof/>
                    <w:lang w:val="en-US"/>
                  </w:rPr>
                  <w:t>(Bandyopadhyay)</w:t>
                </w:r>
                <w:r w:rsidR="00242AE6">
                  <w:fldChar w:fldCharType="end"/>
                </w:r>
              </w:sdtContent>
            </w:sdt>
          </w:p>
          <w:p w14:paraId="4B15E2D1" w14:textId="77777777" w:rsidR="00D11AF1" w:rsidRDefault="00D11AF1" w:rsidP="008A5B87"/>
          <w:p w14:paraId="6706279B" w14:textId="15B27E39" w:rsidR="00242AE6" w:rsidRDefault="00C942EB" w:rsidP="008A5B87">
            <w:sdt>
              <w:sdtPr>
                <w:id w:val="710692623"/>
                <w:citation/>
              </w:sdtPr>
              <w:sdtContent>
                <w:r w:rsidR="00242AE6">
                  <w:fldChar w:fldCharType="begin"/>
                </w:r>
                <w:r w:rsidR="00242AE6">
                  <w:rPr>
                    <w:lang w:val="en-US"/>
                  </w:rPr>
                  <w:instrText xml:space="preserve"> CITATION Ras \l 1033 </w:instrText>
                </w:r>
                <w:r w:rsidR="00242AE6">
                  <w:fldChar w:fldCharType="separate"/>
                </w:r>
                <w:r w:rsidR="00242AE6" w:rsidRPr="00242AE6">
                  <w:rPr>
                    <w:noProof/>
                    <w:lang w:val="en-US"/>
                  </w:rPr>
                  <w:t>(Doraiswamy)</w:t>
                </w:r>
                <w:r w:rsidR="00242AE6">
                  <w:fldChar w:fldCharType="end"/>
                </w:r>
              </w:sdtContent>
            </w:sdt>
          </w:p>
          <w:p w14:paraId="21AB55F4" w14:textId="77777777" w:rsidR="00D11AF1" w:rsidRDefault="00D11AF1" w:rsidP="008A5B87"/>
          <w:sdt>
            <w:sdtPr>
              <w:alias w:val="Further reading"/>
              <w:tag w:val="furtherReading"/>
              <w:id w:val="-1516217107"/>
            </w:sdtPr>
            <w:sdtContent>
              <w:p w14:paraId="1B571E23" w14:textId="3DEE7AF2" w:rsidR="003C00FF" w:rsidRDefault="00C942EB" w:rsidP="003C00FF">
                <w:sdt>
                  <w:sdtPr>
                    <w:id w:val="-946001030"/>
                    <w:citation/>
                  </w:sdtPr>
                  <w:sdtContent>
                    <w:r w:rsidR="00242AE6">
                      <w:fldChar w:fldCharType="begin"/>
                    </w:r>
                    <w:r w:rsidR="00242AE6">
                      <w:rPr>
                        <w:lang w:val="en-US"/>
                      </w:rPr>
                      <w:instrText xml:space="preserve"> CITATION Joh091 \l 1033 </w:instrText>
                    </w:r>
                    <w:r w:rsidR="00242AE6">
                      <w:fldChar w:fldCharType="separate"/>
                    </w:r>
                    <w:r w:rsidR="00242AE6">
                      <w:rPr>
                        <w:noProof/>
                        <w:lang w:val="en-US"/>
                      </w:rPr>
                      <w:t xml:space="preserve"> </w:t>
                    </w:r>
                    <w:r w:rsidR="00242AE6" w:rsidRPr="00242AE6">
                      <w:rPr>
                        <w:noProof/>
                        <w:lang w:val="en-US"/>
                      </w:rPr>
                      <w:t>(Hood)</w:t>
                    </w:r>
                    <w:r w:rsidR="00242AE6">
                      <w:fldChar w:fldCharType="end"/>
                    </w:r>
                  </w:sdtContent>
                </w:sdt>
              </w:p>
              <w:p w14:paraId="450D25F1" w14:textId="77777777" w:rsidR="00D11AF1" w:rsidRDefault="00D11AF1" w:rsidP="003C00FF"/>
              <w:p w14:paraId="7B6F6341" w14:textId="1E1DCF65" w:rsidR="003235A7" w:rsidRDefault="00C942EB" w:rsidP="00FB11DE">
                <w:sdt>
                  <w:sdtPr>
                    <w:id w:val="560979949"/>
                    <w:citation/>
                  </w:sdtPr>
                  <w:sdtContent>
                    <w:r w:rsidR="00802AB4">
                      <w:fldChar w:fldCharType="begin"/>
                    </w:r>
                    <w:r w:rsidR="00802AB4">
                      <w:rPr>
                        <w:lang w:val="en-US"/>
                      </w:rPr>
                      <w:instrText xml:space="preserve"> CITATION Ash991 \l 1033 </w:instrText>
                    </w:r>
                    <w:r w:rsidR="00802AB4">
                      <w:fldChar w:fldCharType="separate"/>
                    </w:r>
                    <w:r w:rsidR="00802AB4" w:rsidRPr="00802AB4">
                      <w:rPr>
                        <w:noProof/>
                        <w:lang w:val="en-US"/>
                      </w:rPr>
                      <w:t>(Rajadhyaksha and Willemen)</w:t>
                    </w:r>
                    <w:r w:rsidR="00802AB4">
                      <w:fldChar w:fldCharType="end"/>
                    </w:r>
                  </w:sdtContent>
                </w:sdt>
              </w:p>
            </w:sdtContent>
          </w:sdt>
        </w:tc>
      </w:tr>
    </w:tbl>
    <w:p w14:paraId="5384A4A4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1697856" w14:textId="77777777" w:rsidR="00D11AF1" w:rsidRDefault="00D11AF1" w:rsidP="007A0D55">
      <w:pPr>
        <w:spacing w:after="0" w:line="240" w:lineRule="auto"/>
      </w:pPr>
      <w:r>
        <w:separator/>
      </w:r>
    </w:p>
  </w:endnote>
  <w:endnote w:type="continuationSeparator" w:id="0">
    <w:p w14:paraId="52302E3B" w14:textId="77777777" w:rsidR="00D11AF1" w:rsidRDefault="00D11AF1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AD0A69" w14:textId="77777777" w:rsidR="00D11AF1" w:rsidRDefault="00D11AF1" w:rsidP="007A0D55">
      <w:pPr>
        <w:spacing w:after="0" w:line="240" w:lineRule="auto"/>
      </w:pPr>
      <w:r>
        <w:separator/>
      </w:r>
    </w:p>
  </w:footnote>
  <w:footnote w:type="continuationSeparator" w:id="0">
    <w:p w14:paraId="208D4BC4" w14:textId="77777777" w:rsidR="00D11AF1" w:rsidRDefault="00D11AF1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C9A876" w14:textId="77777777" w:rsidR="00D11AF1" w:rsidRDefault="00D11AF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5066F9" w14:textId="77777777" w:rsidR="00D11AF1" w:rsidRDefault="00D11AF1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0FF"/>
    <w:rsid w:val="00031268"/>
    <w:rsid w:val="00032559"/>
    <w:rsid w:val="0004431F"/>
    <w:rsid w:val="00052040"/>
    <w:rsid w:val="000B25AE"/>
    <w:rsid w:val="000B55AB"/>
    <w:rsid w:val="000D24DC"/>
    <w:rsid w:val="00101B2E"/>
    <w:rsid w:val="00116FA0"/>
    <w:rsid w:val="0015114C"/>
    <w:rsid w:val="001A1E98"/>
    <w:rsid w:val="001A21F3"/>
    <w:rsid w:val="001A2537"/>
    <w:rsid w:val="001A6A06"/>
    <w:rsid w:val="00210C03"/>
    <w:rsid w:val="002162E2"/>
    <w:rsid w:val="00225C5A"/>
    <w:rsid w:val="00230B10"/>
    <w:rsid w:val="00234353"/>
    <w:rsid w:val="00242AE6"/>
    <w:rsid w:val="00244BB0"/>
    <w:rsid w:val="002A0A0D"/>
    <w:rsid w:val="002B0B37"/>
    <w:rsid w:val="002D1EE7"/>
    <w:rsid w:val="0030662D"/>
    <w:rsid w:val="003235A7"/>
    <w:rsid w:val="00332B56"/>
    <w:rsid w:val="0036433C"/>
    <w:rsid w:val="003677B6"/>
    <w:rsid w:val="003A2C3A"/>
    <w:rsid w:val="003C00FF"/>
    <w:rsid w:val="003D3579"/>
    <w:rsid w:val="003E2795"/>
    <w:rsid w:val="003F0D73"/>
    <w:rsid w:val="00433045"/>
    <w:rsid w:val="00462DBE"/>
    <w:rsid w:val="00464699"/>
    <w:rsid w:val="00483379"/>
    <w:rsid w:val="00487BC5"/>
    <w:rsid w:val="0049351D"/>
    <w:rsid w:val="00496888"/>
    <w:rsid w:val="004A5409"/>
    <w:rsid w:val="004A7476"/>
    <w:rsid w:val="004D03AC"/>
    <w:rsid w:val="004E5896"/>
    <w:rsid w:val="00513EE6"/>
    <w:rsid w:val="00534F8F"/>
    <w:rsid w:val="00590035"/>
    <w:rsid w:val="005B177E"/>
    <w:rsid w:val="005B3921"/>
    <w:rsid w:val="005F26D7"/>
    <w:rsid w:val="005F5450"/>
    <w:rsid w:val="006968A8"/>
    <w:rsid w:val="006D0412"/>
    <w:rsid w:val="007411B9"/>
    <w:rsid w:val="00780D95"/>
    <w:rsid w:val="00780DC7"/>
    <w:rsid w:val="007A0D55"/>
    <w:rsid w:val="007B3377"/>
    <w:rsid w:val="007E5F44"/>
    <w:rsid w:val="00802AB4"/>
    <w:rsid w:val="00821DE3"/>
    <w:rsid w:val="00846CE1"/>
    <w:rsid w:val="00850FA3"/>
    <w:rsid w:val="00896042"/>
    <w:rsid w:val="008A5B87"/>
    <w:rsid w:val="008E55BF"/>
    <w:rsid w:val="00922950"/>
    <w:rsid w:val="009877B8"/>
    <w:rsid w:val="009A07A8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AD725A"/>
    <w:rsid w:val="00B120AD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942EB"/>
    <w:rsid w:val="00CA40E1"/>
    <w:rsid w:val="00CA7079"/>
    <w:rsid w:val="00CC586D"/>
    <w:rsid w:val="00CE4C63"/>
    <w:rsid w:val="00CF1542"/>
    <w:rsid w:val="00CF3EC5"/>
    <w:rsid w:val="00D11AF1"/>
    <w:rsid w:val="00D656DA"/>
    <w:rsid w:val="00D83300"/>
    <w:rsid w:val="00DC6B48"/>
    <w:rsid w:val="00DD2206"/>
    <w:rsid w:val="00DF01B0"/>
    <w:rsid w:val="00E174DF"/>
    <w:rsid w:val="00E85A05"/>
    <w:rsid w:val="00E95829"/>
    <w:rsid w:val="00EA606C"/>
    <w:rsid w:val="00EB0C8C"/>
    <w:rsid w:val="00EB51FD"/>
    <w:rsid w:val="00EB77DB"/>
    <w:rsid w:val="00ED139F"/>
    <w:rsid w:val="00EF4D36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07EC3F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C00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F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C00F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00F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%202:Users:jonolafjohnson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00F8DBDBC1E7B4581C7FB5C05C928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9700B3-34CF-5546-BCAD-273F50120C1A}"/>
      </w:docPartPr>
      <w:docPartBody>
        <w:p w:rsidR="00994BDE" w:rsidRDefault="00994BDE">
          <w:pPr>
            <w:pStyle w:val="000F8DBDBC1E7B4581C7FB5C05C928A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2996B7A196AE9E4FB88A54CF79E16A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CC2EEB-D5F3-3046-8B5D-93A402942F5C}"/>
      </w:docPartPr>
      <w:docPartBody>
        <w:p w:rsidR="00994BDE" w:rsidRDefault="00994BDE">
          <w:pPr>
            <w:pStyle w:val="2996B7A196AE9E4FB88A54CF79E16A6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A5957DF6C9DAC94AA5CA4AB1D9FDAF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01A3EA-4B8E-284A-B0A8-BE7C9168B7C1}"/>
      </w:docPartPr>
      <w:docPartBody>
        <w:p w:rsidR="00994BDE" w:rsidRDefault="00994BDE">
          <w:pPr>
            <w:pStyle w:val="A5957DF6C9DAC94AA5CA4AB1D9FDAFB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D46F002928EAE4A9C6DFF224A7574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970DAD-7030-1247-8383-1169E3F28A73}"/>
      </w:docPartPr>
      <w:docPartBody>
        <w:p w:rsidR="00994BDE" w:rsidRDefault="00994BDE">
          <w:pPr>
            <w:pStyle w:val="2D46F002928EAE4A9C6DFF224A75745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40E4A30923202443A18944017F72B4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B29731-4481-B64F-A7DF-4A95099A404A}"/>
      </w:docPartPr>
      <w:docPartBody>
        <w:p w:rsidR="00994BDE" w:rsidRDefault="00994BDE">
          <w:pPr>
            <w:pStyle w:val="40E4A30923202443A18944017F72B42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86B05B7237614C99FCD5893EEC51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0B76BB-86A6-B845-9D74-B3DB1AEF32A4}"/>
      </w:docPartPr>
      <w:docPartBody>
        <w:p w:rsidR="00994BDE" w:rsidRDefault="00994BDE">
          <w:pPr>
            <w:pStyle w:val="E886B05B7237614C99FCD5893EEC5191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C724D8906C88C49A7258DABAEFDA9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FB40C0-4C21-3542-971F-826F5E785F01}"/>
      </w:docPartPr>
      <w:docPartBody>
        <w:p w:rsidR="00994BDE" w:rsidRDefault="00994BDE">
          <w:pPr>
            <w:pStyle w:val="1C724D8906C88C49A7258DABAEFDA990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4F55DEF33376884AAEC7539A92D24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2D8D63-BB67-E241-BEAA-E3B80E699465}"/>
      </w:docPartPr>
      <w:docPartBody>
        <w:p w:rsidR="00994BDE" w:rsidRDefault="00994BDE">
          <w:pPr>
            <w:pStyle w:val="4F55DEF33376884AAEC7539A92D24C26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98F8E87247C8B24B9BDE23E17B23E9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500D8A-3946-6346-B8E2-8F42E270E074}"/>
      </w:docPartPr>
      <w:docPartBody>
        <w:p w:rsidR="00994BDE" w:rsidRDefault="00994BDE">
          <w:pPr>
            <w:pStyle w:val="98F8E87247C8B24B9BDE23E17B23E90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E1C583F2CF09FE43B6919DBA5F92DC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9E4D84-6B31-3147-9093-4FDC15500073}"/>
      </w:docPartPr>
      <w:docPartBody>
        <w:p w:rsidR="00994BDE" w:rsidRDefault="00994BDE">
          <w:pPr>
            <w:pStyle w:val="E1C583F2CF09FE43B6919DBA5F92DCB1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78C1478A96E094186BAB996D6CFF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FCBCA-0284-9445-BE4F-4318671FCBC5}"/>
      </w:docPartPr>
      <w:docPartBody>
        <w:p w:rsidR="00DC1F13" w:rsidRDefault="00994BDE" w:rsidP="00994BDE">
          <w:pPr>
            <w:pStyle w:val="878C1478A96E094186BAB996D6CFFAD6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98FBA4E967B554391E0B8080F7337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263DD-F0BB-1444-8235-4BEA82B37E3A}"/>
      </w:docPartPr>
      <w:docPartBody>
        <w:p w:rsidR="00DC1F13" w:rsidRDefault="00DC1F13" w:rsidP="00DC1F13">
          <w:pPr>
            <w:pStyle w:val="A98FBA4E967B554391E0B8080F73373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BDE"/>
    <w:rsid w:val="00994BDE"/>
    <w:rsid w:val="00DC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F13"/>
    <w:rPr>
      <w:color w:val="808080"/>
    </w:rPr>
  </w:style>
  <w:style w:type="paragraph" w:customStyle="1" w:styleId="000F8DBDBC1E7B4581C7FB5C05C928A6">
    <w:name w:val="000F8DBDBC1E7B4581C7FB5C05C928A6"/>
  </w:style>
  <w:style w:type="paragraph" w:customStyle="1" w:styleId="2996B7A196AE9E4FB88A54CF79E16A68">
    <w:name w:val="2996B7A196AE9E4FB88A54CF79E16A68"/>
  </w:style>
  <w:style w:type="paragraph" w:customStyle="1" w:styleId="A5957DF6C9DAC94AA5CA4AB1D9FDAFB5">
    <w:name w:val="A5957DF6C9DAC94AA5CA4AB1D9FDAFB5"/>
  </w:style>
  <w:style w:type="paragraph" w:customStyle="1" w:styleId="2D46F002928EAE4A9C6DFF224A757459">
    <w:name w:val="2D46F002928EAE4A9C6DFF224A757459"/>
  </w:style>
  <w:style w:type="paragraph" w:customStyle="1" w:styleId="40E4A30923202443A18944017F72B426">
    <w:name w:val="40E4A30923202443A18944017F72B426"/>
  </w:style>
  <w:style w:type="paragraph" w:customStyle="1" w:styleId="E886B05B7237614C99FCD5893EEC5191">
    <w:name w:val="E886B05B7237614C99FCD5893EEC5191"/>
  </w:style>
  <w:style w:type="paragraph" w:customStyle="1" w:styleId="1C724D8906C88C49A7258DABAEFDA990">
    <w:name w:val="1C724D8906C88C49A7258DABAEFDA990"/>
  </w:style>
  <w:style w:type="paragraph" w:customStyle="1" w:styleId="4F55DEF33376884AAEC7539A92D24C26">
    <w:name w:val="4F55DEF33376884AAEC7539A92D24C26"/>
  </w:style>
  <w:style w:type="paragraph" w:customStyle="1" w:styleId="98F8E87247C8B24B9BDE23E17B23E90D">
    <w:name w:val="98F8E87247C8B24B9BDE23E17B23E90D"/>
  </w:style>
  <w:style w:type="paragraph" w:customStyle="1" w:styleId="E1C583F2CF09FE43B6919DBA5F92DCB1">
    <w:name w:val="E1C583F2CF09FE43B6919DBA5F92DCB1"/>
  </w:style>
  <w:style w:type="paragraph" w:customStyle="1" w:styleId="F50483795EE44A4BB7730E3A8B646C59">
    <w:name w:val="F50483795EE44A4BB7730E3A8B646C59"/>
  </w:style>
  <w:style w:type="paragraph" w:customStyle="1" w:styleId="D23B9C2F9502B44B925D017522249428">
    <w:name w:val="D23B9C2F9502B44B925D017522249428"/>
    <w:rsid w:val="00994BDE"/>
  </w:style>
  <w:style w:type="paragraph" w:customStyle="1" w:styleId="878C1478A96E094186BAB996D6CFFAD6">
    <w:name w:val="878C1478A96E094186BAB996D6CFFAD6"/>
    <w:rsid w:val="00994BDE"/>
  </w:style>
  <w:style w:type="paragraph" w:customStyle="1" w:styleId="A98FBA4E967B554391E0B8080F733733">
    <w:name w:val="A98FBA4E967B554391E0B8080F733733"/>
    <w:rsid w:val="00DC1F13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C1F13"/>
    <w:rPr>
      <w:color w:val="808080"/>
    </w:rPr>
  </w:style>
  <w:style w:type="paragraph" w:customStyle="1" w:styleId="000F8DBDBC1E7B4581C7FB5C05C928A6">
    <w:name w:val="000F8DBDBC1E7B4581C7FB5C05C928A6"/>
  </w:style>
  <w:style w:type="paragraph" w:customStyle="1" w:styleId="2996B7A196AE9E4FB88A54CF79E16A68">
    <w:name w:val="2996B7A196AE9E4FB88A54CF79E16A68"/>
  </w:style>
  <w:style w:type="paragraph" w:customStyle="1" w:styleId="A5957DF6C9DAC94AA5CA4AB1D9FDAFB5">
    <w:name w:val="A5957DF6C9DAC94AA5CA4AB1D9FDAFB5"/>
  </w:style>
  <w:style w:type="paragraph" w:customStyle="1" w:styleId="2D46F002928EAE4A9C6DFF224A757459">
    <w:name w:val="2D46F002928EAE4A9C6DFF224A757459"/>
  </w:style>
  <w:style w:type="paragraph" w:customStyle="1" w:styleId="40E4A30923202443A18944017F72B426">
    <w:name w:val="40E4A30923202443A18944017F72B426"/>
  </w:style>
  <w:style w:type="paragraph" w:customStyle="1" w:styleId="E886B05B7237614C99FCD5893EEC5191">
    <w:name w:val="E886B05B7237614C99FCD5893EEC5191"/>
  </w:style>
  <w:style w:type="paragraph" w:customStyle="1" w:styleId="1C724D8906C88C49A7258DABAEFDA990">
    <w:name w:val="1C724D8906C88C49A7258DABAEFDA990"/>
  </w:style>
  <w:style w:type="paragraph" w:customStyle="1" w:styleId="4F55DEF33376884AAEC7539A92D24C26">
    <w:name w:val="4F55DEF33376884AAEC7539A92D24C26"/>
  </w:style>
  <w:style w:type="paragraph" w:customStyle="1" w:styleId="98F8E87247C8B24B9BDE23E17B23E90D">
    <w:name w:val="98F8E87247C8B24B9BDE23E17B23E90D"/>
  </w:style>
  <w:style w:type="paragraph" w:customStyle="1" w:styleId="E1C583F2CF09FE43B6919DBA5F92DCB1">
    <w:name w:val="E1C583F2CF09FE43B6919DBA5F92DCB1"/>
  </w:style>
  <w:style w:type="paragraph" w:customStyle="1" w:styleId="F50483795EE44A4BB7730E3A8B646C59">
    <w:name w:val="F50483795EE44A4BB7730E3A8B646C59"/>
  </w:style>
  <w:style w:type="paragraph" w:customStyle="1" w:styleId="D23B9C2F9502B44B925D017522249428">
    <w:name w:val="D23B9C2F9502B44B925D017522249428"/>
    <w:rsid w:val="00994BDE"/>
  </w:style>
  <w:style w:type="paragraph" w:customStyle="1" w:styleId="878C1478A96E094186BAB996D6CFFAD6">
    <w:name w:val="878C1478A96E094186BAB996D6CFFAD6"/>
    <w:rsid w:val="00994BDE"/>
  </w:style>
  <w:style w:type="paragraph" w:customStyle="1" w:styleId="A98FBA4E967B554391E0B8080F733733">
    <w:name w:val="A98FBA4E967B554391E0B8080F733733"/>
    <w:rsid w:val="00DC1F13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Sam92</b:Tag>
    <b:SourceType>Book</b:SourceType>
    <b:Guid>{129A845B-331F-F64E-9C88-A6BC72CCD396}</b:Guid>
    <b:Title>Govind Nihalani</b:Title>
    <b:City>Jamshedpur</b:City>
    <b:Publisher>Celluloid Chapter</b:Publisher>
    <b:Year>1992</b:Year>
    <b:Author>
      <b:Editor>
        <b:NameList>
          <b:Person>
            <b:Last>Bandyopadhyay</b:Last>
            <b:First>Samik</b:First>
          </b:Person>
        </b:NameList>
      </b:Editor>
    </b:Author>
    <b:RefOrder>1</b:RefOrder>
  </b:Source>
  <b:Source>
    <b:Tag>Ras</b:Tag>
    <b:SourceType>JournalArticle</b:SourceType>
    <b:Guid>{4DA13BCC-D050-EE4B-8766-98EB01DB1DD6}</b:Guid>
    <b:Title>Tamas and the Call to Remember</b:Title>
    <b:Volume>5-6</b:Volume>
    <b:Pages>82-91</b:Pages>
    <b:Author>
      <b:Author>
        <b:NameList>
          <b:Person>
            <b:Last>Doraiswamy</b:Last>
            <b:First>Rashmi</b:First>
          </b:Person>
        </b:NameList>
      </b:Author>
    </b:Author>
    <b:JournalName>South Asian Cinema</b:JournalName>
    <b:RefOrder>2</b:RefOrder>
  </b:Source>
  <b:Source>
    <b:Tag>Joh091</b:Tag>
    <b:SourceType>Book</b:SourceType>
    <b:Guid>{9577761D-D49D-F249-B8A0-4EE39694474C}</b:Guid>
    <b:Title>The Essential Mystery: The Major Filmmakers of Indian Art Cinema</b:Title>
    <b:Publisher>Orient BlackSwan</b:Publisher>
    <b:City>New Delhi</b:City>
    <b:Year>2009</b:Year>
    <b:Pages>401-439</b:Pages>
    <b:Author>
      <b:Author>
        <b:NameList>
          <b:Person>
            <b:Last>Hood</b:Last>
            <b:First>John</b:First>
            <b:Middle>W</b:Middle>
          </b:Person>
        </b:NameList>
      </b:Author>
    </b:Author>
    <b:RefOrder>3</b:RefOrder>
  </b:Source>
  <b:Source>
    <b:Tag>Ash991</b:Tag>
    <b:SourceType>Book</b:SourceType>
    <b:Guid>{B4B5B6F3-5BFF-2345-8AB2-938C07AD8C7D}</b:Guid>
    <b:Title>Encyclopaedia of Indian cinema</b:Title>
    <b:City>London</b:City>
    <b:Publisher>British Film Institute </b:Publisher>
    <b:Year>1999</b:Year>
    <b:Pages>166</b:Pages>
    <b:Author>
      <b:Editor>
        <b:NameList>
          <b:Person>
            <b:Last>Rajadhyaksha</b:Last>
            <b:First>Ashish</b:First>
          </b:Person>
          <b:Person>
            <b:Last>Willemen</b:Last>
            <b:First>Paul</b:First>
          </b:Person>
        </b:NameList>
      </b:Editor>
    </b:Author>
    <b:RefOrder>4</b:RefOrder>
  </b:Source>
</b:Sources>
</file>

<file path=customXml/itemProps1.xml><?xml version="1.0" encoding="utf-8"?>
<ds:datastoreItem xmlns:ds="http://schemas.openxmlformats.org/officeDocument/2006/customXml" ds:itemID="{83DB9097-D0BC-3C42-96CF-634E9D527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35</TotalTime>
  <Pages>2</Pages>
  <Words>553</Words>
  <Characters>3158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Laura Dosky</cp:lastModifiedBy>
  <cp:revision>60</cp:revision>
  <dcterms:created xsi:type="dcterms:W3CDTF">2014-12-01T08:23:00Z</dcterms:created>
  <dcterms:modified xsi:type="dcterms:W3CDTF">2014-12-01T20:44:00Z</dcterms:modified>
</cp:coreProperties>
</file>