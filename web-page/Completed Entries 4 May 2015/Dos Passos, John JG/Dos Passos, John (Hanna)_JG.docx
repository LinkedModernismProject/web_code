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725C01" w14:textId="77777777" w:rsidTr="00586F1C">
        <w:tc>
          <w:tcPr>
            <w:tcW w:w="491" w:type="dxa"/>
            <w:vMerge w:val="restart"/>
            <w:shd w:val="clear" w:color="auto" w:fill="A6A6A6" w:themeFill="background1" w:themeFillShade="A6"/>
            <w:textDirection w:val="btLr"/>
          </w:tcPr>
          <w:p w14:paraId="78258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96" w:type="dxa"/>
              </w:tcPr>
              <w:p w14:paraId="51FDBD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14:paraId="0E65242D" w14:textId="77777777"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14:paraId="59299961" w14:textId="77777777"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14:paraId="2BEDFF92" w14:textId="77777777" w:rsidR="00B574C9" w:rsidRDefault="00277650" w:rsidP="00922950">
                <w:r>
                  <w:t>Hanna</w:t>
                </w:r>
              </w:p>
            </w:tc>
          </w:sdtContent>
        </w:sdt>
      </w:tr>
      <w:tr w:rsidR="00B574C9" w14:paraId="3FC003ED" w14:textId="77777777" w:rsidTr="00586F1C">
        <w:trPr>
          <w:trHeight w:val="986"/>
        </w:trPr>
        <w:tc>
          <w:tcPr>
            <w:tcW w:w="491" w:type="dxa"/>
            <w:vMerge/>
            <w:shd w:val="clear" w:color="auto" w:fill="A6A6A6" w:themeFill="background1" w:themeFillShade="A6"/>
          </w:tcPr>
          <w:p w14:paraId="124075A5" w14:textId="77777777"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62" w:type="dxa"/>
                <w:gridSpan w:val="4"/>
              </w:tcPr>
              <w:p w14:paraId="4DEE0844" w14:textId="77777777" w:rsidR="00B574C9" w:rsidRDefault="00B574C9" w:rsidP="00922950">
                <w:r>
                  <w:rPr>
                    <w:rStyle w:val="PlaceholderText"/>
                  </w:rPr>
                  <w:t>[Enter your biography]</w:t>
                </w:r>
              </w:p>
            </w:tc>
          </w:sdtContent>
        </w:sdt>
      </w:tr>
      <w:tr w:rsidR="00B574C9" w14:paraId="74233F5B" w14:textId="77777777" w:rsidTr="00586F1C">
        <w:trPr>
          <w:trHeight w:val="986"/>
        </w:trPr>
        <w:tc>
          <w:tcPr>
            <w:tcW w:w="491" w:type="dxa"/>
            <w:vMerge/>
            <w:shd w:val="clear" w:color="auto" w:fill="A6A6A6" w:themeFill="background1" w:themeFillShade="A6"/>
          </w:tcPr>
          <w:p w14:paraId="4463722A" w14:textId="77777777"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text/>
          </w:sdtPr>
          <w:sdtEndPr/>
          <w:sdtContent>
            <w:tc>
              <w:tcPr>
                <w:tcW w:w="8562" w:type="dxa"/>
                <w:gridSpan w:val="4"/>
              </w:tcPr>
              <w:p w14:paraId="361F91A5" w14:textId="33EA6792" w:rsidR="00B574C9" w:rsidRDefault="00586F1C" w:rsidP="000D6532">
                <w:r w:rsidRPr="00AE3B4D">
                  <w:rPr>
                    <w:rFonts w:ascii="Calibri" w:eastAsia="Times New Roman" w:hAnsi="Calibri" w:cs="Times New Roman"/>
                    <w:color w:val="000000"/>
                    <w:sz w:val="20"/>
                    <w:szCs w:val="20"/>
                    <w:lang w:val="en-CA"/>
                  </w:rPr>
                  <w:t>Madeira Interactive</w:t>
                </w:r>
                <w:r w:rsidR="000D6532">
                  <w:rPr>
                    <w:rFonts w:ascii="Calibri" w:eastAsia="Times New Roman" w:hAnsi="Calibri" w:cs="Times New Roman"/>
                    <w:color w:val="000000"/>
                    <w:sz w:val="20"/>
                    <w:szCs w:val="20"/>
                    <w:lang w:val="en-CA"/>
                  </w:rPr>
                  <w:t xml:space="preserve"> Technologies Institute</w:t>
                </w:r>
              </w:p>
            </w:tc>
          </w:sdtContent>
        </w:sdt>
      </w:tr>
    </w:tbl>
    <w:p w14:paraId="07426C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AAAB87" w14:textId="77777777" w:rsidTr="00244BB0">
        <w:tc>
          <w:tcPr>
            <w:tcW w:w="9016" w:type="dxa"/>
            <w:shd w:val="clear" w:color="auto" w:fill="A6A6A6" w:themeFill="background1" w:themeFillShade="A6"/>
            <w:tcMar>
              <w:top w:w="113" w:type="dxa"/>
              <w:bottom w:w="113" w:type="dxa"/>
            </w:tcMar>
          </w:tcPr>
          <w:p w14:paraId="1A5436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372724" w14:textId="77777777" w:rsidTr="003F0D73">
        <w:sdt>
          <w:sdtPr>
            <w:alias w:val="Article headword"/>
            <w:tag w:val="articleHeadword"/>
            <w:id w:val="-361440020"/>
            <w:placeholder>
              <w:docPart w:val="5A7E5C697B074A4F95626B64546EA2F6"/>
            </w:placeholder>
            <w:text/>
          </w:sdtPr>
          <w:sdtEndPr/>
          <w:sdtContent>
            <w:tc>
              <w:tcPr>
                <w:tcW w:w="9016" w:type="dxa"/>
                <w:tcMar>
                  <w:top w:w="113" w:type="dxa"/>
                  <w:bottom w:w="113" w:type="dxa"/>
                </w:tcMar>
              </w:tcPr>
              <w:p w14:paraId="4D8317DC" w14:textId="77777777" w:rsidR="003F0D73" w:rsidRPr="00FB589A" w:rsidRDefault="001659A1" w:rsidP="001659A1">
                <w:pPr>
                  <w:rPr>
                    <w:b/>
                  </w:rPr>
                </w:pPr>
                <w:r w:rsidRPr="001659A1">
                  <w:t xml:space="preserve">Dos </w:t>
                </w:r>
                <w:proofErr w:type="spellStart"/>
                <w:r w:rsidRPr="001659A1">
                  <w:t>Passos</w:t>
                </w:r>
                <w:proofErr w:type="spellEnd"/>
                <w:r w:rsidRPr="001659A1">
                  <w:t>, John (1896-1970</w:t>
                </w:r>
                <w:r>
                  <w:t>)</w:t>
                </w:r>
              </w:p>
            </w:tc>
          </w:sdtContent>
        </w:sdt>
      </w:tr>
      <w:tr w:rsidR="00464699" w14:paraId="640EA32D" w14:textId="77777777" w:rsidTr="00586F1C">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14:paraId="13E570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CF8BB5" w14:textId="77777777"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14:paraId="2096F434" w14:textId="77777777" w:rsidR="00586F1C" w:rsidRDefault="00B7790E" w:rsidP="001659A1">
                <w:r>
                  <w:t xml:space="preserve">John Dos </w:t>
                </w:r>
                <w:proofErr w:type="spellStart"/>
                <w:r>
                  <w:t>Passos</w:t>
                </w:r>
                <w:proofErr w:type="spellEnd"/>
                <w:r>
                  <w:t xml:space="preserve"> was an American writer best known for his ‘contemporary chronicles’ of American life. His early novels, including </w:t>
                </w:r>
                <w:r w:rsidRPr="00B7790E">
                  <w:rPr>
                    <w:i/>
                  </w:rPr>
                  <w:t>Manhattan Transfer</w:t>
                </w:r>
                <w:r>
                  <w:t xml:space="preserve"> (1925) and the U.S.A. trilogy</w:t>
                </w:r>
                <w:r w:rsidR="00586F1C">
                  <w:t xml:space="preserve"> </w:t>
                </w:r>
                <w:r>
                  <w:t>—</w:t>
                </w:r>
                <w:r w:rsidR="00586F1C">
                  <w:t xml:space="preserve"> </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w:t>
                </w:r>
                <w:r w:rsidR="00586F1C">
                  <w:t xml:space="preserve"> </w:t>
                </w:r>
                <w:r>
                  <w:t>—</w:t>
                </w:r>
                <w:r w:rsidR="00586F1C">
                  <w:t xml:space="preserve"> </w:t>
                </w:r>
                <w:r>
                  <w:t xml:space="preserve">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proofErr w:type="spellStart"/>
                <w:r w:rsidR="0098114C">
                  <w:t>Dziga</w:t>
                </w:r>
                <w:proofErr w:type="spellEnd"/>
                <w:r w:rsidR="0098114C">
                  <w:t xml:space="preserve"> </w:t>
                </w:r>
                <w:proofErr w:type="spellStart"/>
                <w:r w:rsidR="0098114C">
                  <w:t>Vertov</w:t>
                </w:r>
                <w:proofErr w:type="spellEnd"/>
                <w:r>
                  <w:t xml:space="preserve">, the </w:t>
                </w:r>
                <w:r w:rsidR="0098114C" w:rsidRPr="00586F1C">
                  <w:t xml:space="preserve">stream-of-consciousness </w:t>
                </w:r>
                <w:r w:rsidRPr="00586F1C">
                  <w:t>style</w:t>
                </w:r>
                <w:r>
                  <w:t xml:space="preserve"> of </w:t>
                </w:r>
                <w:r w:rsidR="0098114C">
                  <w:t>James Joyce</w:t>
                </w:r>
                <w:r>
                  <w:t xml:space="preserve">, and the dynamism and simultaneity of Italian </w:t>
                </w:r>
                <w:r w:rsidR="0098114C">
                  <w:t>Futurism</w:t>
                </w:r>
                <w:r>
                  <w:t>, among other influences.</w:t>
                </w:r>
              </w:p>
              <w:p w14:paraId="5A233639" w14:textId="77777777" w:rsidR="00586F1C" w:rsidRDefault="00586F1C" w:rsidP="001659A1"/>
              <w:p w14:paraId="13E3FF8D" w14:textId="77777777" w:rsidR="00E85A05" w:rsidRDefault="00586F1C" w:rsidP="001659A1">
                <w:r>
                  <w:t xml:space="preserve">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w:t>
                </w:r>
                <w:proofErr w:type="spellStart"/>
                <w:r>
                  <w:t>Blaise</w:t>
                </w:r>
                <w:proofErr w:type="spellEnd"/>
                <w:r>
                  <w:t xml:space="preserve"> </w:t>
                </w:r>
                <w:proofErr w:type="spellStart"/>
                <w:r>
                  <w:t>Cendrars</w:t>
                </w:r>
                <w:proofErr w:type="spellEnd"/>
                <w:r>
                  <w:t xml:space="preserve">. In the late 1920s he worked briefly as a director, playwright, and set designer at the </w:t>
                </w:r>
                <w:proofErr w:type="spellStart"/>
                <w:r>
                  <w:t>Vsevolod</w:t>
                </w:r>
                <w:proofErr w:type="spellEnd"/>
                <w:r>
                  <w:t xml:space="preserve"> </w:t>
                </w:r>
                <w:proofErr w:type="spellStart"/>
                <w:r>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tc>
          </w:sdtContent>
        </w:sdt>
      </w:tr>
      <w:tr w:rsidR="003F0D73" w14:paraId="65B35205" w14:textId="77777777"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14:paraId="312F5D2C" w14:textId="77777777" w:rsidR="00A70D2F" w:rsidRDefault="00B06983" w:rsidP="00586F1C">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00586F1C">
                  <w:t xml:space="preserve"> </w:t>
                </w:r>
                <w:r w:rsidR="00B7790E">
                  <w:t>—</w:t>
                </w:r>
                <w:r w:rsidR="00586F1C">
                  <w:t xml:space="preserve"> </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rsidR="00586F1C">
                  <w:t xml:space="preserve"> </w:t>
                </w:r>
                <w:r w:rsidR="00B7790E">
                  <w:t>—</w:t>
                </w:r>
                <w:r w:rsidR="00586F1C">
                  <w:t xml:space="preserve"> </w:t>
                </w:r>
                <w:r>
                  <w:t xml:space="preserve">are considered classics of American </w:t>
                </w:r>
                <w:r w:rsidR="0098114C">
                  <w:t>modernism</w:t>
                </w:r>
                <w:r>
                  <w:t>, offering a complex and multifaceted portrayal of American society from the turn of the c</w:t>
                </w:r>
                <w:r w:rsidR="00A70D2F">
                  <w:t>entury to the Great Depression.</w:t>
                </w:r>
              </w:p>
              <w:p w14:paraId="0116203A" w14:textId="77777777" w:rsidR="00586F1C" w:rsidRDefault="00586F1C" w:rsidP="00586F1C"/>
              <w:p w14:paraId="48DF103C" w14:textId="77777777" w:rsidR="00586F1C" w:rsidRDefault="00586F1C" w:rsidP="00586F1C">
                <w:r>
                  <w:t xml:space="preserve">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w:t>
                </w:r>
                <w:proofErr w:type="spellStart"/>
                <w:r>
                  <w:t>Blaise</w:t>
                </w:r>
                <w:proofErr w:type="spellEnd"/>
                <w:r>
                  <w:t xml:space="preserve"> </w:t>
                </w:r>
                <w:proofErr w:type="spellStart"/>
                <w:r>
                  <w:t>Cendrars</w:t>
                </w:r>
                <w:proofErr w:type="spellEnd"/>
                <w:r>
                  <w:t xml:space="preserve">. In the late 1920s he worked briefly as a director, playwright, and set designer at the </w:t>
                </w:r>
                <w:proofErr w:type="spellStart"/>
                <w:r>
                  <w:t>Vsevolod</w:t>
                </w:r>
                <w:proofErr w:type="spellEnd"/>
                <w:r>
                  <w:t xml:space="preserve"> </w:t>
                </w:r>
                <w:proofErr w:type="spellStart"/>
                <w:r>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14:paraId="307EAC5C" w14:textId="77777777" w:rsidR="00A70D2F" w:rsidRDefault="00A70D2F" w:rsidP="00B13C9E">
                <w:pPr>
                  <w:pStyle w:val="NormalfollowingH2"/>
                </w:pPr>
              </w:p>
              <w:p w14:paraId="06A70D35" w14:textId="77777777" w:rsidR="00A70D2F" w:rsidRDefault="00A70D2F" w:rsidP="000A0E6F">
                <w:pPr>
                  <w:pStyle w:val="NormalfollowingH2"/>
                  <w:keepNext/>
                </w:pPr>
                <w:r>
                  <w:t xml:space="preserve">File: </w:t>
                </w:r>
                <w:r w:rsidRPr="00A70D2F">
                  <w:t>dospassos1</w:t>
                </w:r>
                <w:r>
                  <w:t>.jpg</w:t>
                </w:r>
              </w:p>
              <w:p w14:paraId="51B25E2E" w14:textId="77777777" w:rsidR="000A0E6F" w:rsidRDefault="000D6532" w:rsidP="000A0E6F">
                <w:pPr>
                  <w:pStyle w:val="Caption"/>
                </w:pPr>
                <w:r>
                  <w:fldChar w:fldCharType="begin"/>
                </w:r>
                <w:r>
                  <w:instrText xml:space="preserve"> SEQ Figure \* ARABIC </w:instrText>
                </w:r>
                <w:r>
                  <w:fldChar w:fldCharType="separate"/>
                </w:r>
                <w:r w:rsidR="000A0E6F">
                  <w:rPr>
                    <w:noProof/>
                  </w:rPr>
                  <w:t>1</w:t>
                </w:r>
                <w:r>
                  <w:rPr>
                    <w:noProof/>
                  </w:rPr>
                  <w:fldChar w:fldCharType="end"/>
                </w:r>
                <w:r w:rsidR="000A0E6F">
                  <w:t xml:space="preserve"> </w:t>
                </w:r>
                <w:r w:rsidR="000A0E6F" w:rsidRPr="001F36E9">
                  <w:t>Cover of The 49th Parallel</w:t>
                </w:r>
              </w:p>
              <w:p w14:paraId="42D3DFD4" w14:textId="77777777" w:rsidR="00B06983" w:rsidRDefault="00B06983" w:rsidP="00586F1C">
                <w:r>
                  <w:lastRenderedPageBreak/>
                  <w:t xml:space="preserve">The depiction of urban experience in these novels reflects the cinematic montage </w:t>
                </w:r>
                <w:r w:rsidR="0098114C">
                  <w:t xml:space="preserve">of </w:t>
                </w:r>
                <w:proofErr w:type="spellStart"/>
                <w:r w:rsidR="0098114C">
                  <w:t>Dziga</w:t>
                </w:r>
                <w:proofErr w:type="spellEnd"/>
                <w:r w:rsidR="0098114C">
                  <w:t xml:space="preserve"> </w:t>
                </w:r>
                <w:proofErr w:type="spellStart"/>
                <w:r w:rsidR="0098114C">
                  <w:t>Vertov</w:t>
                </w:r>
                <w:proofErr w:type="spellEnd"/>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 xml:space="preserve">Blaise </w:t>
                </w:r>
                <w:proofErr w:type="spellStart"/>
                <w:r w:rsidR="0098114C">
                  <w:t>Cendrars</w:t>
                </w:r>
                <w:proofErr w:type="spellEnd"/>
                <w:r>
                  <w:t xml:space="preserve">. In the late 1920s he worked briefly as a director, playwright, and set designer at the </w:t>
                </w:r>
                <w:proofErr w:type="spellStart"/>
                <w:r w:rsidR="0098114C">
                  <w:t>Vsevolod</w:t>
                </w:r>
                <w:proofErr w:type="spellEnd"/>
                <w:r w:rsidR="0098114C">
                  <w:t xml:space="preserve"> </w:t>
                </w:r>
                <w:proofErr w:type="spellStart"/>
                <w:r w:rsidR="0098114C">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14:paraId="553EAF0B" w14:textId="77777777" w:rsidR="00B7790E" w:rsidRDefault="00B7790E" w:rsidP="00586F1C"/>
              <w:p w14:paraId="60CE0978" w14:textId="77777777" w:rsidR="00B06983" w:rsidRDefault="00B06983" w:rsidP="00586F1C">
                <w:r>
                  <w:t>Although he was in many ways a transatlantic figure, spending much of his youth abroad and travelling constantly t</w:t>
                </w:r>
                <w:r w:rsidR="0098114C">
                  <w:t xml:space="preserve">hroughout his life, Dos </w:t>
                </w:r>
                <w:proofErr w:type="spellStart"/>
                <w:r w:rsidR="0098114C">
                  <w:t>Passos</w:t>
                </w:r>
                <w:proofErr w:type="spellEnd"/>
                <w:r w:rsidR="0098114C">
                  <w:t>’</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w:t>
                </w:r>
                <w:r w:rsidR="007D0841">
                  <w:t xml:space="preserve"> </w:t>
                </w:r>
                <w:r>
                  <w:t>—</w:t>
                </w:r>
                <w:r w:rsidR="007D0841">
                  <w:t xml:space="preserve"> </w:t>
                </w:r>
                <w:r>
                  <w:t>albeit a nation divided into haves and have-nots, powerful and powerless.</w:t>
                </w:r>
              </w:p>
              <w:p w14:paraId="5B4E1D94" w14:textId="77777777" w:rsidR="00042E9C" w:rsidRDefault="00042E9C" w:rsidP="00586F1C"/>
              <w:p w14:paraId="5ED1A090" w14:textId="77777777" w:rsidR="00A70D2F" w:rsidRDefault="0098114C" w:rsidP="00586F1C">
                <w:r>
                  <w:t xml:space="preserve">Dos </w:t>
                </w:r>
                <w:proofErr w:type="spellStart"/>
                <w:r>
                  <w:t>Passos</w:t>
                </w:r>
                <w:proofErr w:type="spellEnd"/>
                <w:r>
                  <w:t>’</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14:paraId="2B09A070" w14:textId="77777777" w:rsidR="00A70D2F" w:rsidRDefault="00A70D2F" w:rsidP="00586F1C"/>
              <w:p w14:paraId="2B5CA049" w14:textId="77777777" w:rsidR="00A70D2F" w:rsidRDefault="00A70D2F" w:rsidP="00D82930">
                <w:pPr>
                  <w:pStyle w:val="NormalfollowingH2"/>
                  <w:keepNext/>
                </w:pPr>
                <w:r>
                  <w:t>File: dospassos2.jpg</w:t>
                </w:r>
              </w:p>
              <w:p w14:paraId="1B7DE1D2" w14:textId="77777777" w:rsidR="00D82930" w:rsidRDefault="000D6532" w:rsidP="007D0841">
                <w:pPr>
                  <w:pStyle w:val="Caption"/>
                </w:pPr>
                <w:r>
                  <w:fldChar w:fldCharType="begin"/>
                </w:r>
                <w:r>
                  <w:instrText xml:space="preserve"> SEQ Figure \* ARABIC </w:instrText>
                </w:r>
                <w:r>
                  <w:fldChar w:fldCharType="separate"/>
                </w:r>
                <w:r w:rsidR="000A0E6F">
                  <w:rPr>
                    <w:noProof/>
                  </w:rPr>
                  <w:t>2</w:t>
                </w:r>
                <w:r>
                  <w:rPr>
                    <w:noProof/>
                  </w:rPr>
                  <w:fldChar w:fldCharType="end"/>
                </w:r>
                <w:r w:rsidR="00D82930" w:rsidRPr="00486296">
                  <w:t xml:space="preserve"> John Dos </w:t>
                </w:r>
                <w:proofErr w:type="spellStart"/>
                <w:r w:rsidR="00D82930" w:rsidRPr="00486296">
                  <w:t>Passos</w:t>
                </w:r>
                <w:proofErr w:type="spellEnd"/>
                <w:r w:rsidR="00D82930" w:rsidRPr="00486296">
                  <w:t xml:space="preserve"> on the cover of Time. Aug 10, 1936. http://content.time.com/time/covers/0,16641,19360810,00.html</w:t>
                </w:r>
              </w:p>
              <w:p w14:paraId="474CEBD6" w14:textId="77777777" w:rsidR="00B06983" w:rsidRDefault="00B06983" w:rsidP="007D0841">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w:t>
                </w:r>
                <w:proofErr w:type="gramStart"/>
                <w:r>
                  <w:t>his friend and translator, José Robles, was murdered by Soviet agents</w:t>
                </w:r>
                <w:proofErr w:type="gramEnd"/>
                <w:r>
                  <w:t xml:space="preserve"> during the Spanish Civil War. The dramatic event, which caused a permanent rift in the longstanding friendship between Dos </w:t>
                </w:r>
                <w:proofErr w:type="spellStart"/>
                <w:r>
                  <w:t>Passos</w:t>
                </w:r>
                <w:proofErr w:type="spellEnd"/>
                <w:r>
                  <w:t xml:space="preserve"> and </w:t>
                </w:r>
                <w:r w:rsidR="00D82930">
                  <w:t xml:space="preserve">Hemingway </w:t>
                </w:r>
                <w:r>
                  <w:t xml:space="preserve">(both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14:paraId="6D005392" w14:textId="77777777" w:rsidR="00B06983" w:rsidRDefault="00B06983" w:rsidP="00B13C9E">
                <w:pPr>
                  <w:pStyle w:val="NormalfollowingH2"/>
                </w:pPr>
              </w:p>
              <w:p w14:paraId="4092F848" w14:textId="77777777" w:rsidR="00B06983" w:rsidRDefault="003D27FD" w:rsidP="001A2873">
                <w:pPr>
                  <w:pStyle w:val="Heading1"/>
                  <w:outlineLvl w:val="0"/>
                </w:pPr>
                <w:r>
                  <w:t>List of</w:t>
                </w:r>
                <w:r w:rsidR="00B06983">
                  <w:t xml:space="preserve"> Works</w:t>
                </w:r>
                <w:r w:rsidR="007D0841">
                  <w:t>:</w:t>
                </w:r>
              </w:p>
              <w:p w14:paraId="614BBFE4" w14:textId="77777777" w:rsidR="00B06983" w:rsidRPr="00B97B5E" w:rsidRDefault="00B06983" w:rsidP="007D0841">
                <w:r w:rsidRPr="007D0841">
                  <w:rPr>
                    <w:i/>
                  </w:rPr>
                  <w:t>One Man’s Initiation: 1917</w:t>
                </w:r>
                <w:r>
                  <w:t xml:space="preserve"> (1920)</w:t>
                </w:r>
              </w:p>
              <w:p w14:paraId="320D7096" w14:textId="77777777" w:rsidR="00B06983" w:rsidRPr="00B97B5E" w:rsidRDefault="00B06983" w:rsidP="007D0841">
                <w:r w:rsidRPr="007D0841">
                  <w:rPr>
                    <w:i/>
                  </w:rPr>
                  <w:lastRenderedPageBreak/>
                  <w:t>Three Soldiers</w:t>
                </w:r>
                <w:r w:rsidRPr="00B06983">
                  <w:t xml:space="preserve"> </w:t>
                </w:r>
                <w:r w:rsidRPr="00B97B5E">
                  <w:t>(192</w:t>
                </w:r>
                <w:r>
                  <w:t>1</w:t>
                </w:r>
                <w:r w:rsidRPr="00B97B5E">
                  <w:t xml:space="preserve">) </w:t>
                </w:r>
              </w:p>
              <w:p w14:paraId="48A4ED67" w14:textId="77777777" w:rsidR="00B06983" w:rsidRPr="00B97B5E" w:rsidRDefault="00B06983" w:rsidP="007D0841">
                <w:r w:rsidRPr="007D0841">
                  <w:rPr>
                    <w:i/>
                  </w:rPr>
                  <w:t>A Pushcart at the Curb</w:t>
                </w:r>
                <w:r w:rsidRPr="00B97B5E">
                  <w:t xml:space="preserve"> (1922) </w:t>
                </w:r>
              </w:p>
              <w:p w14:paraId="7A346A1F" w14:textId="77777777" w:rsidR="00B06983" w:rsidRPr="00B97B5E" w:rsidRDefault="00B06983" w:rsidP="007D0841">
                <w:proofErr w:type="spellStart"/>
                <w:r w:rsidRPr="007D0841">
                  <w:rPr>
                    <w:i/>
                  </w:rPr>
                  <w:t>Rosinante</w:t>
                </w:r>
                <w:proofErr w:type="spellEnd"/>
                <w:r w:rsidRPr="007D0841">
                  <w:rPr>
                    <w:i/>
                  </w:rPr>
                  <w:t xml:space="preserve"> to the Road Again</w:t>
                </w:r>
                <w:r w:rsidRPr="00B97B5E">
                  <w:t xml:space="preserve"> (1922) </w:t>
                </w:r>
              </w:p>
              <w:p w14:paraId="47D82212" w14:textId="77777777" w:rsidR="00B06983" w:rsidRPr="00B97B5E" w:rsidRDefault="00B06983" w:rsidP="007D0841">
                <w:r w:rsidRPr="007D0841">
                  <w:rPr>
                    <w:i/>
                  </w:rPr>
                  <w:t>Manhattan Transfer</w:t>
                </w:r>
                <w:r w:rsidRPr="00B97B5E">
                  <w:t xml:space="preserve"> (1925) </w:t>
                </w:r>
              </w:p>
              <w:p w14:paraId="499FDB4A" w14:textId="77777777" w:rsidR="00B06983" w:rsidRPr="00B97B5E" w:rsidRDefault="00B06983" w:rsidP="007D0841">
                <w:r w:rsidRPr="007D0841">
                  <w:rPr>
                    <w:i/>
                  </w:rPr>
                  <w:t>Facing the Chair: Sacco and Vanzetti</w:t>
                </w:r>
                <w:r w:rsidRPr="00B97B5E">
                  <w:t xml:space="preserve"> (1927) </w:t>
                </w:r>
              </w:p>
              <w:p w14:paraId="14AC7C0E" w14:textId="77777777" w:rsidR="00B06983" w:rsidRPr="00B97B5E" w:rsidRDefault="00B06983" w:rsidP="007D0841">
                <w:r w:rsidRPr="007D0841">
                  <w:rPr>
                    <w:i/>
                  </w:rPr>
                  <w:t>Orient Express</w:t>
                </w:r>
                <w:r w:rsidRPr="00B97B5E">
                  <w:t xml:space="preserve"> (1927) </w:t>
                </w:r>
              </w:p>
              <w:p w14:paraId="381FD437" w14:textId="77777777" w:rsidR="00B06983" w:rsidRPr="00B97B5E" w:rsidRDefault="00B06983" w:rsidP="007D0841">
                <w:r w:rsidRPr="007D0841">
                  <w:rPr>
                    <w:i/>
                  </w:rPr>
                  <w:t>The 42nd Parallel</w:t>
                </w:r>
                <w:r w:rsidRPr="00B97B5E">
                  <w:t xml:space="preserve"> (1930)</w:t>
                </w:r>
              </w:p>
              <w:p w14:paraId="381D257C" w14:textId="77777777" w:rsidR="00B06983" w:rsidRPr="00B97B5E" w:rsidRDefault="00B06983" w:rsidP="007D0841">
                <w:r w:rsidRPr="007D0841">
                  <w:rPr>
                    <w:i/>
                  </w:rPr>
                  <w:t xml:space="preserve">Nineteen </w:t>
                </w:r>
                <w:proofErr w:type="spellStart"/>
                <w:r w:rsidRPr="007D0841">
                  <w:rPr>
                    <w:i/>
                  </w:rPr>
                  <w:t>Nineteen</w:t>
                </w:r>
                <w:proofErr w:type="spellEnd"/>
                <w:r w:rsidRPr="00B97B5E">
                  <w:t xml:space="preserve"> (1932)</w:t>
                </w:r>
              </w:p>
              <w:p w14:paraId="5133E847" w14:textId="77777777" w:rsidR="00B06983" w:rsidRPr="00B97B5E" w:rsidRDefault="00B06983" w:rsidP="007D0841">
                <w:r w:rsidRPr="007D0841">
                  <w:rPr>
                    <w:i/>
                  </w:rPr>
                  <w:t>The Big Money</w:t>
                </w:r>
                <w:r w:rsidRPr="00B97B5E">
                  <w:t xml:space="preserve"> (1936)</w:t>
                </w:r>
              </w:p>
              <w:p w14:paraId="4F62CAA7" w14:textId="77777777" w:rsidR="00B06983" w:rsidRPr="00B97B5E" w:rsidRDefault="00B06983" w:rsidP="007D0841">
                <w:r w:rsidRPr="007D0841">
                  <w:rPr>
                    <w:i/>
                  </w:rPr>
                  <w:t>Adventures of a Young Man</w:t>
                </w:r>
                <w:r w:rsidRPr="00B97B5E">
                  <w:t xml:space="preserve"> (1939)</w:t>
                </w:r>
              </w:p>
              <w:p w14:paraId="1C0540DC" w14:textId="77777777" w:rsidR="00B06983" w:rsidRPr="00B97B5E" w:rsidRDefault="00B06983" w:rsidP="007D0841">
                <w:r w:rsidRPr="007D0841">
                  <w:rPr>
                    <w:i/>
                  </w:rPr>
                  <w:t>The Grand Design</w:t>
                </w:r>
                <w:r w:rsidRPr="00B97B5E">
                  <w:t xml:space="preserve"> (1949)</w:t>
                </w:r>
              </w:p>
              <w:p w14:paraId="109609BF" w14:textId="77777777" w:rsidR="00B06983" w:rsidRPr="00B97B5E" w:rsidRDefault="00B06983" w:rsidP="007D0841">
                <w:r w:rsidRPr="007D0841">
                  <w:rPr>
                    <w:i/>
                  </w:rPr>
                  <w:t>Chosen Country</w:t>
                </w:r>
                <w:r w:rsidRPr="00B97B5E">
                  <w:t xml:space="preserve"> (1951)</w:t>
                </w:r>
              </w:p>
              <w:p w14:paraId="6700A559" w14:textId="77777777" w:rsidR="00B06983" w:rsidRPr="00B97B5E" w:rsidRDefault="00B06983" w:rsidP="007D0841">
                <w:r w:rsidRPr="007D0841">
                  <w:rPr>
                    <w:i/>
                  </w:rPr>
                  <w:t>The Head and Heart of Thomas Jefferson</w:t>
                </w:r>
                <w:r w:rsidRPr="00B97B5E">
                  <w:t xml:space="preserve"> (1954) </w:t>
                </w:r>
              </w:p>
              <w:p w14:paraId="1ED433AE" w14:textId="77777777" w:rsidR="00B06983" w:rsidRPr="00B97B5E" w:rsidRDefault="00B06983" w:rsidP="007D0841">
                <w:proofErr w:type="spellStart"/>
                <w:r w:rsidRPr="007D0841">
                  <w:rPr>
                    <w:i/>
                  </w:rPr>
                  <w:t>Midcentury</w:t>
                </w:r>
                <w:proofErr w:type="spellEnd"/>
                <w:r w:rsidRPr="00B97B5E">
                  <w:t xml:space="preserve"> (1961) </w:t>
                </w:r>
              </w:p>
              <w:p w14:paraId="4DCF66B6" w14:textId="77777777" w:rsidR="00B06983" w:rsidRPr="00B97B5E" w:rsidRDefault="00B06983" w:rsidP="007D0841">
                <w:r w:rsidRPr="007D0841">
                  <w:rPr>
                    <w:i/>
                  </w:rPr>
                  <w:t>Mr. Wilson’s War</w:t>
                </w:r>
                <w:r w:rsidRPr="00B97B5E">
                  <w:t xml:space="preserve"> (1962) </w:t>
                </w:r>
              </w:p>
              <w:p w14:paraId="28A43F6B" w14:textId="77777777" w:rsidR="00B06983" w:rsidRPr="00B97B5E" w:rsidRDefault="00B06983" w:rsidP="007D0841">
                <w:r w:rsidRPr="007D0841">
                  <w:rPr>
                    <w:i/>
                  </w:rPr>
                  <w:t>Brazil on the Move</w:t>
                </w:r>
                <w:r w:rsidRPr="00B97B5E">
                  <w:t xml:space="preserve"> (1963) </w:t>
                </w:r>
              </w:p>
              <w:p w14:paraId="4021A38B" w14:textId="77777777" w:rsidR="00B06983" w:rsidRPr="00B97B5E" w:rsidRDefault="00B06983" w:rsidP="007D0841">
                <w:r w:rsidRPr="007D0841">
                  <w:rPr>
                    <w:i/>
                  </w:rPr>
                  <w:t>The Best Times: An Informal Memoir</w:t>
                </w:r>
                <w:r w:rsidRPr="00B97B5E">
                  <w:t xml:space="preserve"> (1966) </w:t>
                </w:r>
              </w:p>
              <w:p w14:paraId="658BE3C2" w14:textId="77777777" w:rsidR="00B06983" w:rsidRPr="00B97B5E" w:rsidRDefault="00B06983" w:rsidP="007D0841">
                <w:r w:rsidRPr="007D0841">
                  <w:rPr>
                    <w:i/>
                  </w:rPr>
                  <w:t>The Shackles of Power</w:t>
                </w:r>
                <w:r w:rsidRPr="00B97B5E">
                  <w:t xml:space="preserve"> (1966) </w:t>
                </w:r>
              </w:p>
              <w:p w14:paraId="42AD88A1" w14:textId="77777777" w:rsidR="00B06983" w:rsidRPr="00B97B5E" w:rsidRDefault="00B06983" w:rsidP="007D0841">
                <w:r w:rsidRPr="007D0841">
                  <w:rPr>
                    <w:i/>
                  </w:rPr>
                  <w:t>The Portugal Story</w:t>
                </w:r>
                <w:r w:rsidRPr="00B97B5E">
                  <w:t xml:space="preserve"> (1969) </w:t>
                </w:r>
              </w:p>
              <w:p w14:paraId="165F6BB2" w14:textId="77777777" w:rsidR="003F0D73" w:rsidRDefault="00B06983" w:rsidP="007D0841">
                <w:r w:rsidRPr="007D0841">
                  <w:rPr>
                    <w:i/>
                  </w:rPr>
                  <w:t>Century’s Ebb: The Thirteenth Chronicle</w:t>
                </w:r>
                <w:r>
                  <w:t xml:space="preserve"> (1970)</w:t>
                </w:r>
              </w:p>
            </w:tc>
          </w:sdtContent>
        </w:sdt>
      </w:tr>
      <w:tr w:rsidR="003235A7" w14:paraId="6A3A7AA1" w14:textId="77777777" w:rsidTr="003235A7">
        <w:tc>
          <w:tcPr>
            <w:tcW w:w="9016" w:type="dxa"/>
          </w:tcPr>
          <w:p w14:paraId="2B5E7929" w14:textId="77777777" w:rsidR="00B13C9E" w:rsidRDefault="00B13C9E" w:rsidP="006369DA"/>
          <w:sdt>
            <w:sdtPr>
              <w:alias w:val="Further reading"/>
              <w:tag w:val="furtherReading"/>
              <w:id w:val="-1516217107"/>
              <w:placeholder>
                <w:docPart w:val="8936410E2B25497E856011DD298EF3CB"/>
              </w:placeholder>
            </w:sdtPr>
            <w:sdtEndPr/>
            <w:sdtContent>
              <w:p w14:paraId="625AF096" w14:textId="77777777" w:rsidR="00B13C9E" w:rsidRDefault="00B13C9E" w:rsidP="00B13C9E">
                <w:r w:rsidRPr="0015114C">
                  <w:rPr>
                    <w:u w:val="single"/>
                  </w:rPr>
                  <w:t>Further reading</w:t>
                </w:r>
                <w:r>
                  <w:t>:</w:t>
                </w:r>
              </w:p>
              <w:p w14:paraId="55CC8A66" w14:textId="77777777" w:rsidR="00B13C9E" w:rsidRDefault="000D6532" w:rsidP="006369DA">
                <w:sdt>
                  <w:sdtPr>
                    <w:id w:val="-936451440"/>
                    <w:citation/>
                  </w:sdtPr>
                  <w:sdtEndPr/>
                  <w:sdtContent>
                    <w:r w:rsidR="00B13C9E">
                      <w:fldChar w:fldCharType="begin"/>
                    </w:r>
                    <w:r w:rsidR="00B13C9E">
                      <w:rPr>
                        <w:lang w:val="en-US"/>
                      </w:rPr>
                      <w:instrText xml:space="preserve"> CITATION Car84 \l 1033 </w:instrText>
                    </w:r>
                    <w:r w:rsidR="00B13C9E">
                      <w:fldChar w:fldCharType="separate"/>
                    </w:r>
                    <w:r w:rsidR="00C2638B">
                      <w:rPr>
                        <w:noProof/>
                        <w:lang w:val="en-US"/>
                      </w:rPr>
                      <w:t>(Carr)</w:t>
                    </w:r>
                    <w:r w:rsidR="00B13C9E">
                      <w:fldChar w:fldCharType="end"/>
                    </w:r>
                  </w:sdtContent>
                </w:sdt>
              </w:p>
              <w:p w14:paraId="22E65814" w14:textId="77777777" w:rsidR="00B13C9E" w:rsidRDefault="00B13C9E" w:rsidP="006369DA"/>
              <w:p w14:paraId="79CDB5C1" w14:textId="77777777" w:rsidR="006369DA" w:rsidRDefault="000D6532"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C2638B">
                      <w:rPr>
                        <w:noProof/>
                        <w:lang w:val="en-US"/>
                      </w:rPr>
                      <w:t>(Koch)</w:t>
                    </w:r>
                    <w:r w:rsidR="006369DA">
                      <w:fldChar w:fldCharType="end"/>
                    </w:r>
                  </w:sdtContent>
                </w:sdt>
              </w:p>
              <w:p w14:paraId="63C299AF" w14:textId="77777777" w:rsidR="006369DA" w:rsidRDefault="006369DA" w:rsidP="006369DA"/>
              <w:p w14:paraId="3B8EB00E" w14:textId="77777777" w:rsidR="006369DA" w:rsidRDefault="000D6532"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C2638B">
                      <w:rPr>
                        <w:noProof/>
                        <w:lang w:val="en-US"/>
                      </w:rPr>
                      <w:t>(Ludington)</w:t>
                    </w:r>
                    <w:r w:rsidR="006369DA">
                      <w:fldChar w:fldCharType="end"/>
                    </w:r>
                  </w:sdtContent>
                </w:sdt>
              </w:p>
              <w:p w14:paraId="6C04EEFC" w14:textId="77777777" w:rsidR="006369DA" w:rsidRDefault="006369DA" w:rsidP="006369DA"/>
              <w:p w14:paraId="14513AF3" w14:textId="77777777" w:rsidR="006369DA" w:rsidRDefault="000D6532"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C2638B">
                      <w:rPr>
                        <w:noProof/>
                        <w:lang w:val="en-US"/>
                      </w:rPr>
                      <w:t>(Maine)</w:t>
                    </w:r>
                    <w:r w:rsidR="006369DA">
                      <w:fldChar w:fldCharType="end"/>
                    </w:r>
                  </w:sdtContent>
                </w:sdt>
              </w:p>
              <w:p w14:paraId="0B4F4A6E" w14:textId="77777777" w:rsidR="006369DA" w:rsidRDefault="006369DA" w:rsidP="006369DA"/>
              <w:p w14:paraId="7BE722BE" w14:textId="77777777" w:rsidR="006369DA" w:rsidRDefault="000D6532"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C2638B">
                      <w:rPr>
                        <w:noProof/>
                        <w:lang w:val="en-US"/>
                      </w:rPr>
                      <w:t>(Dos Passos, John, and David Sanders)</w:t>
                    </w:r>
                    <w:r w:rsidR="006369DA">
                      <w:fldChar w:fldCharType="end"/>
                    </w:r>
                  </w:sdtContent>
                </w:sdt>
              </w:p>
              <w:p w14:paraId="6D2CC97C" w14:textId="77777777" w:rsidR="003235A7" w:rsidRDefault="000D6532" w:rsidP="006369DA"/>
            </w:sdtContent>
          </w:sdt>
        </w:tc>
      </w:tr>
    </w:tbl>
    <w:p w14:paraId="607F51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19A4C" w14:textId="77777777" w:rsidR="00586F1C" w:rsidRDefault="00586F1C" w:rsidP="007A0D55">
      <w:pPr>
        <w:spacing w:after="0" w:line="240" w:lineRule="auto"/>
      </w:pPr>
      <w:r>
        <w:separator/>
      </w:r>
    </w:p>
  </w:endnote>
  <w:endnote w:type="continuationSeparator" w:id="0">
    <w:p w14:paraId="1F7F0ECF" w14:textId="77777777" w:rsidR="00586F1C" w:rsidRDefault="00586F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93B23" w14:textId="77777777" w:rsidR="00586F1C" w:rsidRDefault="00586F1C" w:rsidP="007A0D55">
      <w:pPr>
        <w:spacing w:after="0" w:line="240" w:lineRule="auto"/>
      </w:pPr>
      <w:r>
        <w:separator/>
      </w:r>
    </w:p>
  </w:footnote>
  <w:footnote w:type="continuationSeparator" w:id="0">
    <w:p w14:paraId="6C65476F" w14:textId="77777777" w:rsidR="00586F1C" w:rsidRDefault="00586F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F3A56" w14:textId="77777777" w:rsidR="00586F1C" w:rsidRDefault="00586F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9DEEA1" w14:textId="77777777" w:rsidR="00586F1C" w:rsidRDefault="00586F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6532"/>
    <w:rsid w:val="000D7B84"/>
    <w:rsid w:val="00101B2E"/>
    <w:rsid w:val="00116FA0"/>
    <w:rsid w:val="0015114C"/>
    <w:rsid w:val="001659A1"/>
    <w:rsid w:val="001A21F3"/>
    <w:rsid w:val="001A2537"/>
    <w:rsid w:val="001A2873"/>
    <w:rsid w:val="001A6A06"/>
    <w:rsid w:val="00210C03"/>
    <w:rsid w:val="002162E2"/>
    <w:rsid w:val="00225C5A"/>
    <w:rsid w:val="00230B10"/>
    <w:rsid w:val="00234353"/>
    <w:rsid w:val="00244BB0"/>
    <w:rsid w:val="00277650"/>
    <w:rsid w:val="002A0A0D"/>
    <w:rsid w:val="002B0B37"/>
    <w:rsid w:val="002C2A5B"/>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00819"/>
    <w:rsid w:val="00513EE6"/>
    <w:rsid w:val="00534F8F"/>
    <w:rsid w:val="00586F1C"/>
    <w:rsid w:val="00590035"/>
    <w:rsid w:val="005B177E"/>
    <w:rsid w:val="005B3921"/>
    <w:rsid w:val="005F26D7"/>
    <w:rsid w:val="005F5450"/>
    <w:rsid w:val="006369DA"/>
    <w:rsid w:val="006D0412"/>
    <w:rsid w:val="007411B9"/>
    <w:rsid w:val="00780D95"/>
    <w:rsid w:val="00780DC7"/>
    <w:rsid w:val="00790B8A"/>
    <w:rsid w:val="007A0D55"/>
    <w:rsid w:val="007B3377"/>
    <w:rsid w:val="007D0841"/>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638B"/>
    <w:rsid w:val="00C27FAB"/>
    <w:rsid w:val="00C33308"/>
    <w:rsid w:val="00C358D4"/>
    <w:rsid w:val="00C6296B"/>
    <w:rsid w:val="00CC586D"/>
    <w:rsid w:val="00CC6518"/>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E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3571AC"/>
    <w:rsid w:val="00521102"/>
    <w:rsid w:val="007E55EF"/>
    <w:rsid w:val="007F53AF"/>
    <w:rsid w:val="00A44E4C"/>
    <w:rsid w:val="00B7120C"/>
    <w:rsid w:val="00CC74F8"/>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BFBD272F-EF45-7B40-9897-6F7AEBBF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56</TotalTime>
  <Pages>3</Pages>
  <Words>1114</Words>
  <Characters>6355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17</cp:revision>
  <dcterms:created xsi:type="dcterms:W3CDTF">2014-05-21T21:53:00Z</dcterms:created>
  <dcterms:modified xsi:type="dcterms:W3CDTF">2014-10-23T17:08:00Z</dcterms:modified>
</cp:coreProperties>
</file>