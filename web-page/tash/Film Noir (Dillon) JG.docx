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D2723B" w14:textId="77777777" w:rsidTr="00922950">
        <w:tc>
          <w:tcPr>
            <w:tcW w:w="491" w:type="dxa"/>
            <w:vMerge w:val="restart"/>
            <w:shd w:val="clear" w:color="auto" w:fill="A6A6A6" w:themeFill="background1" w:themeFillShade="A6"/>
            <w:textDirection w:val="btLr"/>
          </w:tcPr>
          <w:p w14:paraId="7043BB1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94AB2C732B4C22B30259F37CC5FC19"/>
            </w:placeholder>
            <w:showingPlcHdr/>
            <w:dropDownList>
              <w:listItem w:displayText="Dr." w:value="Dr."/>
              <w:listItem w:displayText="Prof." w:value="Prof."/>
            </w:dropDownList>
          </w:sdtPr>
          <w:sdtEndPr/>
          <w:sdtContent>
            <w:tc>
              <w:tcPr>
                <w:tcW w:w="1259" w:type="dxa"/>
              </w:tcPr>
              <w:p w14:paraId="716DE64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43DFE9041A4E889B786AAE45240A93"/>
            </w:placeholder>
            <w:text/>
          </w:sdtPr>
          <w:sdtEndPr/>
          <w:sdtContent>
            <w:tc>
              <w:tcPr>
                <w:tcW w:w="2073" w:type="dxa"/>
              </w:tcPr>
              <w:p w14:paraId="202737BD" w14:textId="77777777" w:rsidR="00B574C9" w:rsidRDefault="00170187" w:rsidP="00170187">
                <w:r>
                  <w:t>Mike</w:t>
                </w:r>
              </w:p>
            </w:tc>
          </w:sdtContent>
        </w:sdt>
        <w:sdt>
          <w:sdtPr>
            <w:alias w:val="Middle name"/>
            <w:tag w:val="authorMiddleName"/>
            <w:id w:val="-2076034781"/>
            <w:placeholder>
              <w:docPart w:val="2A6DA2741B5E44C0A61FA4E2E971A5F7"/>
            </w:placeholder>
            <w:showingPlcHdr/>
            <w:text/>
          </w:sdtPr>
          <w:sdtEndPr/>
          <w:sdtContent>
            <w:tc>
              <w:tcPr>
                <w:tcW w:w="2551" w:type="dxa"/>
              </w:tcPr>
              <w:p w14:paraId="1B920556" w14:textId="77777777" w:rsidR="00B574C9" w:rsidRDefault="00B574C9" w:rsidP="00922950">
                <w:r>
                  <w:rPr>
                    <w:rStyle w:val="PlaceholderText"/>
                  </w:rPr>
                  <w:t>[Middle name]</w:t>
                </w:r>
              </w:p>
            </w:tc>
          </w:sdtContent>
        </w:sdt>
        <w:sdt>
          <w:sdtPr>
            <w:alias w:val="Last name"/>
            <w:tag w:val="authorLastName"/>
            <w:id w:val="-1088529830"/>
            <w:placeholder>
              <w:docPart w:val="9A5E6CE75C72409E946EF393D1B9E24F"/>
            </w:placeholder>
            <w:text/>
          </w:sdtPr>
          <w:sdtEndPr/>
          <w:sdtContent>
            <w:tc>
              <w:tcPr>
                <w:tcW w:w="2642" w:type="dxa"/>
              </w:tcPr>
              <w:p w14:paraId="4BE36625" w14:textId="77777777" w:rsidR="00B574C9" w:rsidRDefault="00170187" w:rsidP="00170187">
                <w:r>
                  <w:t>Dillon</w:t>
                </w:r>
              </w:p>
            </w:tc>
          </w:sdtContent>
        </w:sdt>
      </w:tr>
      <w:tr w:rsidR="00B574C9" w14:paraId="1B85592C" w14:textId="77777777" w:rsidTr="001A6A06">
        <w:trPr>
          <w:trHeight w:val="986"/>
        </w:trPr>
        <w:tc>
          <w:tcPr>
            <w:tcW w:w="491" w:type="dxa"/>
            <w:vMerge/>
            <w:shd w:val="clear" w:color="auto" w:fill="A6A6A6" w:themeFill="background1" w:themeFillShade="A6"/>
          </w:tcPr>
          <w:p w14:paraId="3D7524A4" w14:textId="77777777" w:rsidR="00B574C9" w:rsidRPr="001A6A06" w:rsidRDefault="00B574C9" w:rsidP="00CF1542">
            <w:pPr>
              <w:jc w:val="center"/>
              <w:rPr>
                <w:b/>
                <w:color w:val="FFFFFF" w:themeColor="background1"/>
              </w:rPr>
            </w:pPr>
          </w:p>
        </w:tc>
        <w:sdt>
          <w:sdtPr>
            <w:alias w:val="Biography"/>
            <w:tag w:val="authorBiography"/>
            <w:id w:val="938807824"/>
            <w:placeholder>
              <w:docPart w:val="B94B5D1205EF4C25895D3295D898004B"/>
            </w:placeholder>
            <w:showingPlcHdr/>
          </w:sdtPr>
          <w:sdtEndPr/>
          <w:sdtContent>
            <w:tc>
              <w:tcPr>
                <w:tcW w:w="8525" w:type="dxa"/>
                <w:gridSpan w:val="4"/>
              </w:tcPr>
              <w:p w14:paraId="520B6DEF" w14:textId="77777777" w:rsidR="00B574C9" w:rsidRDefault="00B574C9" w:rsidP="00922950">
                <w:r>
                  <w:rPr>
                    <w:rStyle w:val="PlaceholderText"/>
                  </w:rPr>
                  <w:t>[Enter your biography]</w:t>
                </w:r>
              </w:p>
            </w:tc>
          </w:sdtContent>
        </w:sdt>
      </w:tr>
      <w:tr w:rsidR="00B574C9" w14:paraId="6C50481D" w14:textId="77777777" w:rsidTr="001A6A06">
        <w:trPr>
          <w:trHeight w:val="986"/>
        </w:trPr>
        <w:tc>
          <w:tcPr>
            <w:tcW w:w="491" w:type="dxa"/>
            <w:vMerge/>
            <w:shd w:val="clear" w:color="auto" w:fill="A6A6A6" w:themeFill="background1" w:themeFillShade="A6"/>
          </w:tcPr>
          <w:p w14:paraId="65BA9D50" w14:textId="77777777" w:rsidR="00B574C9" w:rsidRPr="001A6A06" w:rsidRDefault="00B574C9" w:rsidP="00CF1542">
            <w:pPr>
              <w:jc w:val="center"/>
              <w:rPr>
                <w:b/>
                <w:color w:val="FFFFFF" w:themeColor="background1"/>
              </w:rPr>
            </w:pPr>
          </w:p>
        </w:tc>
        <w:sdt>
          <w:sdtPr>
            <w:alias w:val="Affiliation"/>
            <w:tag w:val="affiliation"/>
            <w:id w:val="2012937915"/>
            <w:placeholder>
              <w:docPart w:val="5ECB38A9E9DD45F3A418DADD7D9129D5"/>
            </w:placeholder>
            <w:text/>
          </w:sdtPr>
          <w:sdtEndPr/>
          <w:sdtContent>
            <w:tc>
              <w:tcPr>
                <w:tcW w:w="8525" w:type="dxa"/>
                <w:gridSpan w:val="4"/>
              </w:tcPr>
              <w:p w14:paraId="4331E5F9" w14:textId="77777777" w:rsidR="00B574C9" w:rsidRDefault="00170187" w:rsidP="00170187">
                <w:r>
                  <w:t>University of Southern California</w:t>
                </w:r>
              </w:p>
            </w:tc>
          </w:sdtContent>
        </w:sdt>
      </w:tr>
    </w:tbl>
    <w:p w14:paraId="5EEB656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6BEFEB" w14:textId="77777777" w:rsidTr="00244BB0">
        <w:tc>
          <w:tcPr>
            <w:tcW w:w="9016" w:type="dxa"/>
            <w:shd w:val="clear" w:color="auto" w:fill="A6A6A6" w:themeFill="background1" w:themeFillShade="A6"/>
            <w:tcMar>
              <w:top w:w="113" w:type="dxa"/>
              <w:bottom w:w="113" w:type="dxa"/>
            </w:tcMar>
          </w:tcPr>
          <w:p w14:paraId="079D73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CA02B9" w14:textId="77777777" w:rsidTr="003F0D73">
        <w:sdt>
          <w:sdtPr>
            <w:alias w:val="Article headword"/>
            <w:tag w:val="articleHeadword"/>
            <w:id w:val="-361440020"/>
            <w:placeholder>
              <w:docPart w:val="83FFB8D71FCE4A4A87D070681107374B"/>
            </w:placeholder>
            <w:text/>
          </w:sdtPr>
          <w:sdtEndPr/>
          <w:sdtContent>
            <w:tc>
              <w:tcPr>
                <w:tcW w:w="9016" w:type="dxa"/>
                <w:tcMar>
                  <w:top w:w="113" w:type="dxa"/>
                  <w:bottom w:w="113" w:type="dxa"/>
                </w:tcMar>
              </w:tcPr>
              <w:p w14:paraId="4DDFE110" w14:textId="77777777" w:rsidR="003F0D73" w:rsidRPr="00FB589A" w:rsidRDefault="00170187" w:rsidP="00170187">
                <w:pPr>
                  <w:rPr>
                    <w:b/>
                  </w:rPr>
                </w:pPr>
                <w:r w:rsidRPr="006C40EB">
                  <w:t>Film noir</w:t>
                </w:r>
              </w:p>
            </w:tc>
          </w:sdtContent>
        </w:sdt>
      </w:tr>
      <w:tr w:rsidR="00464699" w14:paraId="5BD3B823" w14:textId="77777777" w:rsidTr="007821B0">
        <w:sdt>
          <w:sdtPr>
            <w:alias w:val="Variant headwords"/>
            <w:tag w:val="variantHeadwords"/>
            <w:id w:val="173464402"/>
            <w:placeholder>
              <w:docPart w:val="8BCC68133FCB438DA95E6F58301A148C"/>
            </w:placeholder>
            <w:showingPlcHdr/>
          </w:sdtPr>
          <w:sdtEndPr/>
          <w:sdtContent>
            <w:tc>
              <w:tcPr>
                <w:tcW w:w="9016" w:type="dxa"/>
                <w:tcMar>
                  <w:top w:w="113" w:type="dxa"/>
                  <w:bottom w:w="113" w:type="dxa"/>
                </w:tcMar>
              </w:tcPr>
              <w:p w14:paraId="00D739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26F464" w14:textId="77777777" w:rsidTr="003F0D73">
        <w:sdt>
          <w:sdtPr>
            <w:alias w:val="Abstract"/>
            <w:tag w:val="abstract"/>
            <w:id w:val="-635871867"/>
            <w:placeholder>
              <w:docPart w:val="C7C5D5E9FBAD447787BA5189C59A9982"/>
            </w:placeholder>
          </w:sdtPr>
          <w:sdtEndPr/>
          <w:sdtContent>
            <w:tc>
              <w:tcPr>
                <w:tcW w:w="9016" w:type="dxa"/>
                <w:tcMar>
                  <w:top w:w="113" w:type="dxa"/>
                  <w:bottom w:w="113" w:type="dxa"/>
                </w:tcMar>
              </w:tcPr>
              <w:p w14:paraId="644C0349" w14:textId="77777777" w:rsidR="00E85A05" w:rsidRDefault="00170187" w:rsidP="00170187">
                <w:r>
                  <w:t xml:space="preserve">Film noir (French for </w:t>
                </w:r>
                <w:r w:rsidR="007F258A">
                  <w:t>‘</w:t>
                </w:r>
                <w:r>
                  <w:t>black film</w:t>
                </w:r>
                <w:r w:rsidR="007F258A">
                  <w:t>’</w:t>
                </w:r>
                <w:r>
                  <w:t>) is a term used to describe the stylized thrillers and crime dramas popularized by Hollywood cinema in the 1940s and 1950s. These formed a cycle of fatalistic crime thrillers, often produced as B movies and distinguished by their narrative experimentation, expressive visual design, and stylized dialogue</w:t>
                </w:r>
                <w:r w:rsidR="007F258A">
                  <w:t xml:space="preserve">. </w:t>
                </w:r>
                <w:r>
                  <w:t>Noir cemented the now-familiar archetypes of private detectives and femme fatales as well as techniques like flashbacks and first-person narration</w:t>
                </w:r>
                <w:r w:rsidR="007F258A">
                  <w:t xml:space="preserve">. </w:t>
                </w:r>
                <w:r>
                  <w:t>Noir’s roots are wide-ranging, including hardboiled American crime fiction as well as cinematic movements like French Poetic Realism, Italian Neorealism, and German Expressionism</w:t>
                </w:r>
                <w:r w:rsidR="007F258A">
                  <w:t xml:space="preserve">. </w:t>
                </w:r>
                <w:r>
                  <w:t xml:space="preserve">In subsequent decades, new generations of </w:t>
                </w:r>
                <w:r w:rsidR="007F258A">
                  <w:t>‘</w:t>
                </w:r>
                <w:r>
                  <w:t>neo-noir</w:t>
                </w:r>
                <w:r w:rsidR="007F258A">
                  <w:t>’</w:t>
                </w:r>
                <w:r>
                  <w:t xml:space="preserve"> filmmakers would approach these conventions self-consciously, </w:t>
                </w:r>
                <w:r w:rsidR="007F258A">
                  <w:t>signalling</w:t>
                </w:r>
                <w:r>
                  <w:t xml:space="preserve"> a deliberate retooling (or even subversion) of the classic </w:t>
                </w:r>
                <w:r w:rsidR="007F258A">
                  <w:t xml:space="preserve">moulds. </w:t>
                </w:r>
                <w:r>
                  <w:t>Today, neo-noir is visible across a variety of genres, such as science fiction and superhero films, and features in the works of numerous acclaimed filmmakers.</w:t>
                </w:r>
              </w:p>
            </w:tc>
          </w:sdtContent>
        </w:sdt>
      </w:tr>
      <w:tr w:rsidR="003F0D73" w14:paraId="3B2F6C3F" w14:textId="77777777" w:rsidTr="003F0D73">
        <w:sdt>
          <w:sdtPr>
            <w:alias w:val="Article text"/>
            <w:tag w:val="articleText"/>
            <w:id w:val="634067588"/>
            <w:placeholder>
              <w:docPart w:val="FF2F3F5E45A14C0F8EDBA692DF75F513"/>
            </w:placeholder>
          </w:sdtPr>
          <w:sdtEndPr/>
          <w:sdtContent>
            <w:tc>
              <w:tcPr>
                <w:tcW w:w="9016" w:type="dxa"/>
                <w:tcMar>
                  <w:top w:w="113" w:type="dxa"/>
                  <w:bottom w:w="113" w:type="dxa"/>
                </w:tcMar>
              </w:tcPr>
              <w:p w14:paraId="187A773F" w14:textId="77777777" w:rsidR="00170187" w:rsidRDefault="00170187" w:rsidP="00170187">
                <w:r>
                  <w:t xml:space="preserve">Film noir (French for </w:t>
                </w:r>
                <w:r w:rsidR="007F258A">
                  <w:t>‘</w:t>
                </w:r>
                <w:r>
                  <w:t>black film</w:t>
                </w:r>
                <w:r w:rsidR="007F258A">
                  <w:t>’</w:t>
                </w:r>
                <w:r>
                  <w:t>) is the term used to describe the stylized thrillers and crime dramas popularized by Hollywood cinema in the 1940s and 1950s</w:t>
                </w:r>
                <w:r w:rsidR="007F258A">
                  <w:t xml:space="preserve">. </w:t>
                </w:r>
                <w:r>
                  <w:t xml:space="preserve">Often drawing from the hardboiled crime fiction of American authors like Raymond Chandler, Dashiell Hammett, and Cornell </w:t>
                </w:r>
                <w:proofErr w:type="spellStart"/>
                <w:r>
                  <w:t>Woolrich</w:t>
                </w:r>
                <w:proofErr w:type="spellEnd"/>
                <w:r>
                  <w:t>, films in the noir tradition frequently take place in urban settings and feature plots about murder, blackmail, and double-crosses</w:t>
                </w:r>
                <w:r w:rsidR="007F258A">
                  <w:t xml:space="preserve">. </w:t>
                </w:r>
                <w:r>
                  <w:t>Because of this common set of narrative and character tropes, some characterize noir as a genre</w:t>
                </w:r>
                <w:r w:rsidR="007F258A">
                  <w:t xml:space="preserve">. Others argue that noir — </w:t>
                </w:r>
                <w:r>
                  <w:t>while associate</w:t>
                </w:r>
                <w:r w:rsidR="007F258A">
                  <w:t>d most with mystery and crime — i</w:t>
                </w:r>
                <w:r>
                  <w:t xml:space="preserve">s best described as a </w:t>
                </w:r>
                <w:r w:rsidRPr="005063BD">
                  <w:rPr>
                    <w:i/>
                  </w:rPr>
                  <w:t>style</w:t>
                </w:r>
                <w:r>
                  <w:t xml:space="preserve"> that can be applied to a range of genres,</w:t>
                </w:r>
                <w:r w:rsidRPr="00F93D9B">
                  <w:t xml:space="preserve"> </w:t>
                </w:r>
                <w:r>
                  <w:t xml:space="preserve">settings and storylines, including comedies like </w:t>
                </w:r>
                <w:r w:rsidRPr="00A369FD">
                  <w:rPr>
                    <w:i/>
                  </w:rPr>
                  <w:t>Arsenic and Old Lace</w:t>
                </w:r>
                <w:r>
                  <w:t xml:space="preserve"> (1944) or </w:t>
                </w:r>
                <w:r w:rsidRPr="00A369FD">
                  <w:rPr>
                    <w:i/>
                  </w:rPr>
                  <w:t xml:space="preserve">My </w:t>
                </w:r>
                <w:proofErr w:type="spellStart"/>
                <w:r w:rsidRPr="00A369FD">
                  <w:rPr>
                    <w:i/>
                  </w:rPr>
                  <w:t>Favorite</w:t>
                </w:r>
                <w:proofErr w:type="spellEnd"/>
                <w:r w:rsidRPr="00A369FD">
                  <w:rPr>
                    <w:i/>
                  </w:rPr>
                  <w:t xml:space="preserve"> Brunette</w:t>
                </w:r>
                <w:r>
                  <w:t xml:space="preserve"> (1947), Westerns like </w:t>
                </w:r>
                <w:r w:rsidRPr="00A369FD">
                  <w:rPr>
                    <w:i/>
                  </w:rPr>
                  <w:t>The Man from Colorado</w:t>
                </w:r>
                <w:r>
                  <w:t xml:space="preserve"> (1948) or </w:t>
                </w:r>
                <w:r w:rsidRPr="00A369FD">
                  <w:rPr>
                    <w:i/>
                  </w:rPr>
                  <w:t>High Noon</w:t>
                </w:r>
                <w:r>
                  <w:t xml:space="preserve"> (1952), and, more recently, comic book adaptations like</w:t>
                </w:r>
                <w:r w:rsidRPr="00AC11BC">
                  <w:rPr>
                    <w:i/>
                  </w:rPr>
                  <w:t xml:space="preserve"> Batman </w:t>
                </w:r>
                <w:r>
                  <w:t xml:space="preserve">(1989) and </w:t>
                </w:r>
                <w:r>
                  <w:rPr>
                    <w:i/>
                  </w:rPr>
                  <w:t xml:space="preserve">Sin City </w:t>
                </w:r>
                <w:r>
                  <w:t>(2005)</w:t>
                </w:r>
                <w:r w:rsidR="007F258A">
                  <w:t xml:space="preserve">. </w:t>
                </w:r>
                <w:r>
                  <w:t>Traditionally, noir is known for its low-key lighting schemes, convoluted stories involving first-person narration and flashbacks, bleak worldview, and pulpy dialogue.</w:t>
                </w:r>
              </w:p>
              <w:p w14:paraId="2D3D7A57" w14:textId="77777777" w:rsidR="00170187" w:rsidRDefault="00170187" w:rsidP="00170187"/>
              <w:p w14:paraId="43D8896A" w14:textId="77777777" w:rsidR="00170187" w:rsidRDefault="00170187" w:rsidP="00170187">
                <w:bookmarkStart w:id="0" w:name="_GoBack"/>
                <w:bookmarkEnd w:id="0"/>
                <w:r>
                  <w:t>The period of classical noir follows the popularity of both 1930s gangster films and the boldly erotic melodramas of Josef von Sternberg, which together revealed the public’s appetite for provocative subject matter</w:t>
                </w:r>
                <w:r w:rsidR="007F258A">
                  <w:t xml:space="preserve">. </w:t>
                </w:r>
                <w:r>
                  <w:t xml:space="preserve">Furthermore, noir departed from the optimistic and propagandistic melodramas produced by Hollywood during wartime, reflecting a strain of </w:t>
                </w:r>
                <w:proofErr w:type="spellStart"/>
                <w:r>
                  <w:t>postwar</w:t>
                </w:r>
                <w:proofErr w:type="spellEnd"/>
                <w:r>
                  <w:t xml:space="preserve"> cynicism and disillusionment, offering grittier (and arguably more complex) portrayals of society: the world of noir is filled with corruption, financial and sexual opportunism, and dangerous power relations</w:t>
                </w:r>
                <w:r w:rsidR="007F258A">
                  <w:t xml:space="preserve">. </w:t>
                </w:r>
                <w:r>
                  <w:t xml:space="preserve">Likewise, noir’s persistent tone of paranoia and portrayals of seductive, manipulative women (the </w:t>
                </w:r>
                <w:r w:rsidRPr="00506ABA">
                  <w:rPr>
                    <w:i/>
                  </w:rPr>
                  <w:t>femme fatale</w:t>
                </w:r>
                <w:r>
                  <w:t xml:space="preserve">) point to social unrest emerging from the Red Scare and shifting </w:t>
                </w:r>
                <w:proofErr w:type="spellStart"/>
                <w:r>
                  <w:t>postwar</w:t>
                </w:r>
                <w:proofErr w:type="spellEnd"/>
                <w:r>
                  <w:t xml:space="preserve"> gender dynamics, respectively.</w:t>
                </w:r>
              </w:p>
              <w:p w14:paraId="651C7176" w14:textId="77777777" w:rsidR="00170187" w:rsidRDefault="00170187" w:rsidP="00170187"/>
              <w:p w14:paraId="0F39A06D" w14:textId="77777777" w:rsidR="00170187" w:rsidRDefault="00170187" w:rsidP="00170187">
                <w:r>
                  <w:lastRenderedPageBreak/>
                  <w:t xml:space="preserve">Noir’s most archetypal characters include the jaded private detectives Sam Spade, played by Humphrey Bogart in </w:t>
                </w:r>
                <w:r w:rsidRPr="00A42952">
                  <w:rPr>
                    <w:i/>
                  </w:rPr>
                  <w:t>The Maltese Falcon</w:t>
                </w:r>
                <w:r>
                  <w:t xml:space="preserve"> (1941), and Phillip Marlowe, played by Dick Powell in </w:t>
                </w:r>
                <w:r w:rsidRPr="00A42952">
                  <w:rPr>
                    <w:i/>
                  </w:rPr>
                  <w:t>Murder, My Sweet</w:t>
                </w:r>
                <w:r>
                  <w:t xml:space="preserve"> (1944) and Bogart in </w:t>
                </w:r>
                <w:r w:rsidRPr="009E3AAA">
                  <w:rPr>
                    <w:i/>
                  </w:rPr>
                  <w:t>The Big Sleep</w:t>
                </w:r>
                <w:r>
                  <w:t xml:space="preserve"> (1946); iconic portrayals of femme fatales include Barbara </w:t>
                </w:r>
                <w:proofErr w:type="spellStart"/>
                <w:r>
                  <w:t>Stanwyck</w:t>
                </w:r>
                <w:proofErr w:type="spellEnd"/>
                <w:r>
                  <w:t xml:space="preserve"> in </w:t>
                </w:r>
                <w:r w:rsidRPr="009E3AAA">
                  <w:rPr>
                    <w:i/>
                  </w:rPr>
                  <w:t>Double Indemnity</w:t>
                </w:r>
                <w:r>
                  <w:t xml:space="preserve"> (1944), Rita Hayworth in </w:t>
                </w:r>
                <w:r w:rsidRPr="00867975">
                  <w:rPr>
                    <w:i/>
                  </w:rPr>
                  <w:t xml:space="preserve">Gilda </w:t>
                </w:r>
                <w:r>
                  <w:t xml:space="preserve">(1946), and Jane Greer in </w:t>
                </w:r>
                <w:r w:rsidRPr="00867975">
                  <w:rPr>
                    <w:i/>
                  </w:rPr>
                  <w:t>Out of the Past</w:t>
                </w:r>
                <w:r>
                  <w:t xml:space="preserve"> (1947).</w:t>
                </w:r>
              </w:p>
              <w:p w14:paraId="7BF08D32" w14:textId="77777777" w:rsidR="00D90C46" w:rsidRDefault="00D90C46" w:rsidP="00170187"/>
              <w:p w14:paraId="768BA83B" w14:textId="77777777" w:rsidR="00170187" w:rsidRDefault="00170187" w:rsidP="00170187">
                <w:r>
                  <w:t>Despite these famous examples, however, many film noirs were actually B movies, produced by the studios at low cost and generally without marquee stars</w:t>
                </w:r>
                <w:r w:rsidR="007F258A">
                  <w:t xml:space="preserve">. </w:t>
                </w:r>
                <w:r>
                  <w:t>Although such films were compelled to abide by the Production Code (Hollywood’s self-censorship guideline) — particularly its stipulation that murderers must pay for their crimes — the smaller financial stakes involved in B movies allowed for greater degrees of narrative and formal experimentation than were customary of their A counterparts. Because of this flexibility, classical and post-classical noirs could also be comparatively more risqué and violent.</w:t>
                </w:r>
              </w:p>
              <w:p w14:paraId="66C1D931" w14:textId="77777777" w:rsidR="00170187" w:rsidRDefault="00170187" w:rsidP="00170187"/>
              <w:p w14:paraId="35B60D16" w14:textId="77777777" w:rsidR="00170187" w:rsidRDefault="00170187" w:rsidP="00170187">
                <w:r>
                  <w:t>Stylistically, noir is influenced by several cinematic sources. German Expressionism, an artistic movement prominent in the 1910s and 1920s, inspired the visual textures of noir’s menacing alleyways and dingy nightclubs</w:t>
                </w:r>
                <w:r w:rsidR="007F258A">
                  <w:t xml:space="preserve">. </w:t>
                </w:r>
                <w:r>
                  <w:t xml:space="preserve">Seen in seminal silent works like </w:t>
                </w:r>
                <w:r w:rsidRPr="001A7FAD">
                  <w:rPr>
                    <w:i/>
                  </w:rPr>
                  <w:t xml:space="preserve">The Cabinet of </w:t>
                </w:r>
                <w:proofErr w:type="spellStart"/>
                <w:r w:rsidRPr="001A7FAD">
                  <w:rPr>
                    <w:i/>
                  </w:rPr>
                  <w:t>Dr.</w:t>
                </w:r>
                <w:proofErr w:type="spellEnd"/>
                <w:r w:rsidRPr="001A7FAD">
                  <w:rPr>
                    <w:i/>
                  </w:rPr>
                  <w:t xml:space="preserve"> </w:t>
                </w:r>
                <w:proofErr w:type="spellStart"/>
                <w:r w:rsidRPr="001A7FAD">
                  <w:rPr>
                    <w:i/>
                  </w:rPr>
                  <w:t>Caligari</w:t>
                </w:r>
                <w:proofErr w:type="spellEnd"/>
                <w:r>
                  <w:t xml:space="preserve"> [</w:t>
                </w:r>
                <w:r w:rsidRPr="00AC3DAA">
                  <w:rPr>
                    <w:i/>
                  </w:rPr>
                  <w:t xml:space="preserve">Das Cabinet des </w:t>
                </w:r>
                <w:proofErr w:type="spellStart"/>
                <w:r w:rsidRPr="00AC3DAA">
                  <w:rPr>
                    <w:i/>
                  </w:rPr>
                  <w:t>Dr.</w:t>
                </w:r>
                <w:proofErr w:type="spellEnd"/>
                <w:r w:rsidRPr="00AC3DAA">
                  <w:rPr>
                    <w:i/>
                  </w:rPr>
                  <w:t xml:space="preserve"> </w:t>
                </w:r>
                <w:proofErr w:type="spellStart"/>
                <w:r w:rsidRPr="00AC3DAA">
                  <w:rPr>
                    <w:i/>
                  </w:rPr>
                  <w:t>Caligari</w:t>
                </w:r>
                <w:proofErr w:type="spellEnd"/>
                <w:r>
                  <w:t xml:space="preserve">, 1920], German Expressionist cinema used unrealistic, heavily distorted set designs, high-contrast lighting, and skewed </w:t>
                </w:r>
                <w:r w:rsidRPr="00361FA3">
                  <w:t>compositions to convey the conflicted, sometimes deranged inner realities of its characters</w:t>
                </w:r>
                <w:r w:rsidR="007F258A">
                  <w:t xml:space="preserve">. </w:t>
                </w:r>
                <w:r w:rsidRPr="00361FA3">
                  <w:t xml:space="preserve">Hollywood’s adoption of these tropes was partially facilitated by the emigration of Expressionist filmmakers like Fritz Lang, director of </w:t>
                </w:r>
                <w:r w:rsidRPr="00361FA3">
                  <w:rPr>
                    <w:i/>
                  </w:rPr>
                  <w:t xml:space="preserve">Metropolis </w:t>
                </w:r>
                <w:r w:rsidRPr="00361FA3">
                  <w:t xml:space="preserve">(1927) and </w:t>
                </w:r>
                <w:r w:rsidRPr="00361FA3">
                  <w:rPr>
                    <w:i/>
                  </w:rPr>
                  <w:t>M</w:t>
                </w:r>
                <w:r w:rsidRPr="00361FA3">
                  <w:t xml:space="preserve"> (1931)</w:t>
                </w:r>
                <w:r w:rsidR="007F258A">
                  <w:t xml:space="preserve">. </w:t>
                </w:r>
                <w:r w:rsidRPr="00361FA3">
                  <w:t>The impact of Expressionism was far-reaching, influencing the noir-</w:t>
                </w:r>
                <w:proofErr w:type="spellStart"/>
                <w:r w:rsidRPr="00361FA3">
                  <w:t>ish</w:t>
                </w:r>
                <w:proofErr w:type="spellEnd"/>
                <w:r w:rsidRPr="00361FA3">
                  <w:t xml:space="preserve"> qualities of films by Alfred Hitchcock and Orson Welles</w:t>
                </w:r>
                <w:r>
                  <w:t>,</w:t>
                </w:r>
                <w:r w:rsidRPr="00361FA3">
                  <w:t xml:space="preserve"> as well as the visual style of horror/monster films produced by Universal Studios, including </w:t>
                </w:r>
                <w:r w:rsidRPr="00361FA3">
                  <w:rPr>
                    <w:i/>
                  </w:rPr>
                  <w:t>Dracula</w:t>
                </w:r>
                <w:r w:rsidRPr="00361FA3">
                  <w:t xml:space="preserve"> and </w:t>
                </w:r>
                <w:r w:rsidRPr="00361FA3">
                  <w:rPr>
                    <w:i/>
                  </w:rPr>
                  <w:t>Frankenstein</w:t>
                </w:r>
                <w:r w:rsidRPr="00361FA3">
                  <w:t xml:space="preserve"> (both 1931).</w:t>
                </w:r>
              </w:p>
              <w:p w14:paraId="2420C821" w14:textId="77777777" w:rsidR="00170187" w:rsidRPr="00361FA3" w:rsidRDefault="00170187" w:rsidP="00170187"/>
              <w:p w14:paraId="18AA6A3D" w14:textId="77777777" w:rsidR="00170187" w:rsidRPr="00170187" w:rsidRDefault="00170187" w:rsidP="00170187">
                <w:r w:rsidRPr="00170187">
                  <w:t xml:space="preserve">Another significant cinematic determinant was the French Poetic Realism of the 1930s, exemplified by directors like Jean Renoir, Jean </w:t>
                </w:r>
                <w:proofErr w:type="spellStart"/>
                <w:r w:rsidRPr="00170187">
                  <w:t>Vigo</w:t>
                </w:r>
                <w:proofErr w:type="spellEnd"/>
                <w:r w:rsidRPr="00170187">
                  <w:t xml:space="preserve">, and Pierre </w:t>
                </w:r>
                <w:proofErr w:type="spellStart"/>
                <w:r w:rsidRPr="00170187">
                  <w:t>Chenal</w:t>
                </w:r>
                <w:proofErr w:type="spellEnd"/>
                <w:r w:rsidR="007F258A">
                  <w:t xml:space="preserve">. </w:t>
                </w:r>
                <w:r w:rsidRPr="00170187">
                  <w:t>Films of this movement typically featured highly aestheticized representations of life</w:t>
                </w:r>
                <w:r w:rsidR="007F258A">
                  <w:t xml:space="preserve">. </w:t>
                </w:r>
                <w:r w:rsidRPr="00170187">
                  <w:t>While they did not necessarily gravitate toward crime narratives, Poetic Realist films placed their focus on alienated protagonists (such as criminals or members of the working class) and on recurring themes of disillusionment and existential despair, which coincided with noir’s fatalistic tendencies.</w:t>
                </w:r>
              </w:p>
              <w:p w14:paraId="5CBA6E3D" w14:textId="77777777" w:rsidR="00170187" w:rsidRDefault="00170187" w:rsidP="00170187">
                <w:pPr>
                  <w:rPr>
                    <w:rFonts w:ascii="Times New Roman" w:hAnsi="Times New Roman"/>
                    <w:b/>
                    <w:sz w:val="24"/>
                    <w:szCs w:val="24"/>
                  </w:rPr>
                </w:pPr>
              </w:p>
              <w:p w14:paraId="77241052" w14:textId="77777777" w:rsidR="00170187" w:rsidRPr="00170187" w:rsidRDefault="00170187" w:rsidP="00170187">
                <w:r w:rsidRPr="00170187">
                  <w:t xml:space="preserve">A further influence was social realism, seen in the documentary-like styles of classical Warner Bros. films like </w:t>
                </w:r>
                <w:r w:rsidRPr="00170187">
                  <w:rPr>
                    <w:i/>
                  </w:rPr>
                  <w:t>I Am a Fugitive from a Chain Gang</w:t>
                </w:r>
                <w:r w:rsidRPr="00170187">
                  <w:t xml:space="preserve"> (1932) and later, </w:t>
                </w:r>
                <w:proofErr w:type="spellStart"/>
                <w:r w:rsidRPr="00170187">
                  <w:t>postwar</w:t>
                </w:r>
                <w:proofErr w:type="spellEnd"/>
                <w:r w:rsidRPr="00170187">
                  <w:t xml:space="preserve"> movements like Italian Neorealism, whose main works include </w:t>
                </w:r>
                <w:r w:rsidRPr="00332839">
                  <w:rPr>
                    <w:i/>
                  </w:rPr>
                  <w:t>Rome, Open City</w:t>
                </w:r>
                <w:r w:rsidRPr="00332839">
                  <w:t xml:space="preserve"> [</w:t>
                </w:r>
                <w:r w:rsidRPr="00332839">
                  <w:rPr>
                    <w:rStyle w:val="itemprop"/>
                    <w:rFonts w:eastAsia="Times New Roman"/>
                    <w:i/>
                  </w:rPr>
                  <w:t xml:space="preserve">Roma, </w:t>
                </w:r>
                <w:proofErr w:type="spellStart"/>
                <w:r w:rsidRPr="00332839">
                  <w:rPr>
                    <w:rStyle w:val="itemprop"/>
                    <w:rFonts w:eastAsia="Times New Roman"/>
                    <w:i/>
                  </w:rPr>
                  <w:t>città</w:t>
                </w:r>
                <w:proofErr w:type="spellEnd"/>
                <w:r w:rsidRPr="00332839">
                  <w:rPr>
                    <w:rStyle w:val="itemprop"/>
                    <w:rFonts w:eastAsia="Times New Roman"/>
                    <w:i/>
                  </w:rPr>
                  <w:t xml:space="preserve"> </w:t>
                </w:r>
                <w:proofErr w:type="spellStart"/>
                <w:r w:rsidRPr="00332839">
                  <w:rPr>
                    <w:rStyle w:val="itemprop"/>
                    <w:rFonts w:eastAsia="Times New Roman"/>
                    <w:i/>
                  </w:rPr>
                  <w:t>aperta</w:t>
                </w:r>
                <w:proofErr w:type="spellEnd"/>
                <w:r w:rsidRPr="00332839">
                  <w:rPr>
                    <w:rStyle w:val="itemprop"/>
                    <w:rFonts w:eastAsia="Times New Roman"/>
                  </w:rPr>
                  <w:t xml:space="preserve">, </w:t>
                </w:r>
                <w:r w:rsidRPr="00332839">
                  <w:t xml:space="preserve">1945] and </w:t>
                </w:r>
                <w:r w:rsidRPr="00332839">
                  <w:rPr>
                    <w:i/>
                  </w:rPr>
                  <w:t>Bicycle Thieves</w:t>
                </w:r>
                <w:r w:rsidRPr="00332839">
                  <w:t xml:space="preserve"> [</w:t>
                </w:r>
                <w:proofErr w:type="spellStart"/>
                <w:r w:rsidRPr="00332839">
                  <w:rPr>
                    <w:i/>
                  </w:rPr>
                  <w:t>Ladri</w:t>
                </w:r>
                <w:proofErr w:type="spellEnd"/>
                <w:r w:rsidRPr="00332839">
                  <w:rPr>
                    <w:i/>
                  </w:rPr>
                  <w:t xml:space="preserve"> di </w:t>
                </w:r>
                <w:proofErr w:type="spellStart"/>
                <w:r w:rsidRPr="00332839">
                  <w:rPr>
                    <w:i/>
                  </w:rPr>
                  <w:t>biciclette</w:t>
                </w:r>
                <w:proofErr w:type="spellEnd"/>
                <w:r w:rsidRPr="00332839">
                  <w:t>, 1948]</w:t>
                </w:r>
                <w:r w:rsidR="007F258A" w:rsidRPr="00332839">
                  <w:t xml:space="preserve">. </w:t>
                </w:r>
                <w:r w:rsidRPr="00332839">
                  <w:t>Despite the seeming aesthetic incongruity between realism and Expressionism, the emphasis among these movements</w:t>
                </w:r>
                <w:r w:rsidRPr="00170187">
                  <w:t xml:space="preserve"> on societal marginalization and human vulnerability against unsympathetic institutions was consistent with the thematic priorities of noir.</w:t>
                </w:r>
              </w:p>
              <w:p w14:paraId="3D9304CA" w14:textId="77777777" w:rsidR="00170187" w:rsidRPr="00361FA3" w:rsidRDefault="00170187" w:rsidP="00170187">
                <w:pPr>
                  <w:rPr>
                    <w:rFonts w:ascii="Times New Roman" w:eastAsia="Times New Roman" w:hAnsi="Times New Roman"/>
                    <w:b/>
                    <w:sz w:val="24"/>
                    <w:szCs w:val="24"/>
                  </w:rPr>
                </w:pPr>
              </w:p>
              <w:p w14:paraId="4C2B7B8B" w14:textId="77777777" w:rsidR="003F0D73" w:rsidRPr="00170187" w:rsidRDefault="00170187" w:rsidP="00170187">
                <w:pPr>
                  <w:rPr>
                    <w:vertAlign w:val="superscript"/>
                  </w:rPr>
                </w:pPr>
                <w:r w:rsidRPr="00361FA3">
                  <w:t>In the 1960s and 1970s, many films advanced the traditions of</w:t>
                </w:r>
                <w:r>
                  <w:t xml:space="preserve"> classic</w:t>
                </w:r>
                <w:r w:rsidRPr="00361FA3">
                  <w:t xml:space="preserve"> noir</w:t>
                </w:r>
                <w:r w:rsidR="007F258A">
                  <w:t xml:space="preserve">. </w:t>
                </w:r>
                <w:r w:rsidRPr="00361FA3">
                  <w:t xml:space="preserve">Others, dubbed </w:t>
                </w:r>
                <w:r w:rsidR="007F258A">
                  <w:t>‘</w:t>
                </w:r>
                <w:r w:rsidRPr="00361FA3">
                  <w:t>neo-noir</w:t>
                </w:r>
                <w:r>
                  <w:t>,</w:t>
                </w:r>
                <w:r w:rsidR="007F258A">
                  <w:t>’</w:t>
                </w:r>
                <w:r>
                  <w:t xml:space="preserve"> engaged them subversively and with modernist self-awareness. Examples of the latter include Jean-Luc Godard’s </w:t>
                </w:r>
                <w:r w:rsidRPr="009E56A0">
                  <w:rPr>
                    <w:i/>
                  </w:rPr>
                  <w:t>Breathless</w:t>
                </w:r>
                <w:r>
                  <w:t xml:space="preserve"> [</w:t>
                </w:r>
                <w:r w:rsidRPr="009E56A0">
                  <w:rPr>
                    <w:rFonts w:eastAsia="Times New Roman"/>
                    <w:bCs/>
                    <w:i/>
                    <w:iCs/>
                  </w:rPr>
                  <w:t>À bout de soufflé</w:t>
                </w:r>
                <w:r>
                  <w:rPr>
                    <w:rFonts w:eastAsia="Times New Roman"/>
                    <w:bCs/>
                    <w:iCs/>
                  </w:rPr>
                  <w:t>,</w:t>
                </w:r>
                <w:r w:rsidRPr="009E56A0">
                  <w:rPr>
                    <w:rFonts w:eastAsia="Times New Roman"/>
                    <w:bCs/>
                    <w:iCs/>
                  </w:rPr>
                  <w:t xml:space="preserve"> 1960</w:t>
                </w:r>
                <w:r>
                  <w:t xml:space="preserve">] and Robert Altman’s </w:t>
                </w:r>
                <w:r w:rsidRPr="00086043">
                  <w:rPr>
                    <w:i/>
                  </w:rPr>
                  <w:t>The Long Goodbye</w:t>
                </w:r>
                <w:r>
                  <w:t xml:space="preserve"> (1973)</w:t>
                </w:r>
                <w:r w:rsidR="007F258A">
                  <w:t xml:space="preserve">. </w:t>
                </w:r>
                <w:r>
                  <w:t xml:space="preserve">Neo-noir distinguishes several important works by the New Hollywood directors, such as Roman Polanski’s </w:t>
                </w:r>
                <w:r w:rsidRPr="00751A54">
                  <w:rPr>
                    <w:i/>
                  </w:rPr>
                  <w:t>Chinatown</w:t>
                </w:r>
                <w:r>
                  <w:t xml:space="preserve"> (1974) and Martin Scorsese’s </w:t>
                </w:r>
                <w:r w:rsidRPr="00751A54">
                  <w:rPr>
                    <w:i/>
                  </w:rPr>
                  <w:t>Taxi Driver</w:t>
                </w:r>
                <w:r>
                  <w:t xml:space="preserve"> (1976). This would continue into subsequent decades through films like </w:t>
                </w:r>
                <w:r w:rsidRPr="00B851CB">
                  <w:rPr>
                    <w:i/>
                  </w:rPr>
                  <w:t>Body Heat</w:t>
                </w:r>
                <w:r>
                  <w:t xml:space="preserve"> (1991), </w:t>
                </w:r>
                <w:r w:rsidRPr="00B851CB">
                  <w:rPr>
                    <w:i/>
                  </w:rPr>
                  <w:t>Basic Instinct</w:t>
                </w:r>
                <w:r>
                  <w:t xml:space="preserve"> (1992), and </w:t>
                </w:r>
                <w:r w:rsidRPr="00B851CB">
                  <w:rPr>
                    <w:i/>
                  </w:rPr>
                  <w:t>L.A. Confidential</w:t>
                </w:r>
                <w:r>
                  <w:t xml:space="preserve"> (1997)</w:t>
                </w:r>
                <w:r w:rsidR="007F258A">
                  <w:t xml:space="preserve">. </w:t>
                </w:r>
                <w:r>
                  <w:t xml:space="preserve">Today, influences of the plotlines, characterizations, and overall sensibilities of noir are evident in the diverse screen careers of writer-directors like David </w:t>
                </w:r>
                <w:proofErr w:type="spellStart"/>
                <w:r>
                  <w:t>Cronenberg</w:t>
                </w:r>
                <w:proofErr w:type="spellEnd"/>
                <w:r>
                  <w:t>, Christopher Nolan, Quentin Tarantino, David Lynch, David Mamet, and the</w:t>
                </w:r>
                <w:r w:rsidRPr="00C65F1D">
                  <w:t xml:space="preserve"> </w:t>
                </w:r>
                <w:proofErr w:type="spellStart"/>
                <w:r>
                  <w:t>Coen</w:t>
                </w:r>
                <w:proofErr w:type="spellEnd"/>
                <w:r>
                  <w:t xml:space="preserve"> brothers</w:t>
                </w:r>
                <w:r w:rsidR="007F258A">
                  <w:t xml:space="preserve">. </w:t>
                </w:r>
                <w:r>
                  <w:t xml:space="preserve">In the era of neo-noir, the occasional hybridization with dystopian science fiction </w:t>
                </w:r>
                <w:r>
                  <w:lastRenderedPageBreak/>
                  <w:t xml:space="preserve">narratives is also noteworthy; this type of crossover is identified perhaps most famously with </w:t>
                </w:r>
                <w:r w:rsidRPr="006909C6">
                  <w:rPr>
                    <w:i/>
                  </w:rPr>
                  <w:t>Blade Runner</w:t>
                </w:r>
                <w:r>
                  <w:t xml:space="preserve"> (1982)</w:t>
                </w:r>
                <w:r w:rsidR="007F258A">
                  <w:t xml:space="preserve">. </w:t>
                </w:r>
                <w:r>
                  <w:t xml:space="preserve">Noir can also be seen in the works of celebrated international auteurs like Godard, Jean-Pierre Melville, and Henri-Georges </w:t>
                </w:r>
                <w:proofErr w:type="spellStart"/>
                <w:r>
                  <w:t>Clouzot</w:t>
                </w:r>
                <w:proofErr w:type="spellEnd"/>
                <w:r>
                  <w:t xml:space="preserve"> from France; Carol Reed and Mike Hodges from England; Suzuki </w:t>
                </w:r>
                <w:proofErr w:type="spellStart"/>
                <w:r>
                  <w:t>Seijun</w:t>
                </w:r>
                <w:proofErr w:type="spellEnd"/>
                <w:r>
                  <w:t xml:space="preserve"> and Kitano Takeshi from Japan; Wong </w:t>
                </w:r>
                <w:proofErr w:type="spellStart"/>
                <w:r>
                  <w:t>Kar-Wai</w:t>
                </w:r>
                <w:proofErr w:type="spellEnd"/>
                <w:r>
                  <w:t xml:space="preserve"> from Hong Kong; and Park Chan-</w:t>
                </w:r>
                <w:proofErr w:type="spellStart"/>
                <w:r>
                  <w:t>Wook</w:t>
                </w:r>
                <w:proofErr w:type="spellEnd"/>
                <w:r>
                  <w:t xml:space="preserve"> from South Korea.</w:t>
                </w:r>
              </w:p>
            </w:tc>
          </w:sdtContent>
        </w:sdt>
      </w:tr>
      <w:tr w:rsidR="003235A7" w14:paraId="53ED13EA" w14:textId="77777777" w:rsidTr="003235A7">
        <w:tc>
          <w:tcPr>
            <w:tcW w:w="9016" w:type="dxa"/>
          </w:tcPr>
          <w:p w14:paraId="2558842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5E9F12E2A324355A01E2D7B60750E93"/>
              </w:placeholder>
            </w:sdtPr>
            <w:sdtEndPr/>
            <w:sdtContent>
              <w:p w14:paraId="4F4B8804" w14:textId="77777777" w:rsidR="006C40EB" w:rsidRDefault="006C40EB" w:rsidP="00BF0ADE"/>
              <w:p w14:paraId="053996A2" w14:textId="1FADE290" w:rsidR="00BF0ADE" w:rsidRDefault="00D90C46" w:rsidP="00BF0ADE">
                <w:sdt>
                  <w:sdtPr>
                    <w:id w:val="-1909916737"/>
                    <w:citation/>
                  </w:sdtPr>
                  <w:sdtEndPr/>
                  <w:sdtContent>
                    <w:r w:rsidR="00BF0ADE">
                      <w:fldChar w:fldCharType="begin"/>
                    </w:r>
                    <w:r w:rsidR="00BF0ADE">
                      <w:rPr>
                        <w:lang w:val="en-US"/>
                      </w:rPr>
                      <w:instrText xml:space="preserve"> CITATION Bor \l 1033 </w:instrText>
                    </w:r>
                    <w:r w:rsidR="00BF0ADE">
                      <w:fldChar w:fldCharType="separate"/>
                    </w:r>
                    <w:r w:rsidR="00BF0ADE">
                      <w:rPr>
                        <w:noProof/>
                        <w:lang w:val="en-US"/>
                      </w:rPr>
                      <w:t>(Borde and Chaumeton)</w:t>
                    </w:r>
                    <w:r w:rsidR="00BF0ADE">
                      <w:fldChar w:fldCharType="end"/>
                    </w:r>
                  </w:sdtContent>
                </w:sdt>
              </w:p>
              <w:p w14:paraId="0D548658" w14:textId="77777777" w:rsidR="00BF0ADE" w:rsidRDefault="00BF0ADE" w:rsidP="00BF0ADE"/>
              <w:p w14:paraId="7EB28800" w14:textId="77777777" w:rsidR="00BF0ADE" w:rsidRDefault="00D90C46" w:rsidP="00BF0ADE">
                <w:sdt>
                  <w:sdtPr>
                    <w:id w:val="475268041"/>
                    <w:citation/>
                  </w:sdtPr>
                  <w:sdtEndPr/>
                  <w:sdtContent>
                    <w:r w:rsidR="00BF0ADE">
                      <w:fldChar w:fldCharType="begin"/>
                    </w:r>
                    <w:r w:rsidR="00BF0ADE">
                      <w:rPr>
                        <w:lang w:val="en-US"/>
                      </w:rPr>
                      <w:instrText xml:space="preserve"> CITATION Hir99 \l 1033 </w:instrText>
                    </w:r>
                    <w:r w:rsidR="00BF0ADE">
                      <w:fldChar w:fldCharType="separate"/>
                    </w:r>
                    <w:r w:rsidR="00BF0ADE">
                      <w:rPr>
                        <w:noProof/>
                        <w:lang w:val="en-US"/>
                      </w:rPr>
                      <w:t>(Hirsch)</w:t>
                    </w:r>
                    <w:r w:rsidR="00BF0ADE">
                      <w:fldChar w:fldCharType="end"/>
                    </w:r>
                  </w:sdtContent>
                </w:sdt>
              </w:p>
              <w:p w14:paraId="22186462" w14:textId="77777777" w:rsidR="00BF0ADE" w:rsidRDefault="00BF0ADE" w:rsidP="00BF0ADE"/>
              <w:p w14:paraId="1CCFCB29" w14:textId="77777777" w:rsidR="00BF0ADE" w:rsidRDefault="00D90C46" w:rsidP="00BF0ADE">
                <w:sdt>
                  <w:sdtPr>
                    <w:id w:val="-1531874689"/>
                    <w:citation/>
                  </w:sdtPr>
                  <w:sdtEndPr/>
                  <w:sdtContent>
                    <w:r w:rsidR="00BF0ADE">
                      <w:fldChar w:fldCharType="begin"/>
                    </w:r>
                    <w:r w:rsidR="00BF0ADE">
                      <w:rPr>
                        <w:lang w:val="en-US"/>
                      </w:rPr>
                      <w:instrText xml:space="preserve"> CITATION Nar08 \l 1033 </w:instrText>
                    </w:r>
                    <w:r w:rsidR="00BF0ADE">
                      <w:fldChar w:fldCharType="separate"/>
                    </w:r>
                    <w:r w:rsidR="00BF0ADE">
                      <w:rPr>
                        <w:noProof/>
                        <w:lang w:val="en-US"/>
                      </w:rPr>
                      <w:t>(Naremore)</w:t>
                    </w:r>
                    <w:r w:rsidR="00BF0ADE">
                      <w:fldChar w:fldCharType="end"/>
                    </w:r>
                  </w:sdtContent>
                </w:sdt>
              </w:p>
              <w:p w14:paraId="6AB1A947" w14:textId="77777777" w:rsidR="00BF0ADE" w:rsidRDefault="00BF0ADE" w:rsidP="00BF0ADE"/>
              <w:p w14:paraId="3CB7EA46" w14:textId="77777777" w:rsidR="00BF0ADE" w:rsidRDefault="00D90C46" w:rsidP="00BF0ADE">
                <w:sdt>
                  <w:sdtPr>
                    <w:id w:val="58060572"/>
                    <w:citation/>
                  </w:sdtPr>
                  <w:sdtEndPr/>
                  <w:sdtContent>
                    <w:r w:rsidR="00BF0ADE">
                      <w:fldChar w:fldCharType="begin"/>
                    </w:r>
                    <w:r w:rsidR="00BF0ADE">
                      <w:rPr>
                        <w:lang w:val="en-US"/>
                      </w:rPr>
                      <w:instrText xml:space="preserve"> CITATION Sil101 \l 1033 </w:instrText>
                    </w:r>
                    <w:r w:rsidR="00BF0ADE">
                      <w:fldChar w:fldCharType="separate"/>
                    </w:r>
                    <w:r w:rsidR="00BF0ADE">
                      <w:rPr>
                        <w:noProof/>
                        <w:lang w:val="en-US"/>
                      </w:rPr>
                      <w:t>(Silver)</w:t>
                    </w:r>
                    <w:r w:rsidR="00BF0ADE">
                      <w:fldChar w:fldCharType="end"/>
                    </w:r>
                  </w:sdtContent>
                </w:sdt>
              </w:p>
              <w:p w14:paraId="76A36554" w14:textId="77777777" w:rsidR="00BF0ADE" w:rsidRDefault="00BF0ADE" w:rsidP="00BF0ADE"/>
              <w:p w14:paraId="757348EA" w14:textId="77777777" w:rsidR="00BF0ADE" w:rsidRDefault="00D90C46" w:rsidP="00BF0ADE">
                <w:sdt>
                  <w:sdtPr>
                    <w:id w:val="-349650565"/>
                    <w:citation/>
                  </w:sdtPr>
                  <w:sdtEndPr/>
                  <w:sdtContent>
                    <w:r w:rsidR="00BF0ADE">
                      <w:fldChar w:fldCharType="begin"/>
                    </w:r>
                    <w:r w:rsidR="00BF0ADE">
                      <w:rPr>
                        <w:lang w:val="en-US"/>
                      </w:rPr>
                      <w:instrText xml:space="preserve"> CITATION Tus84 \l 1033 </w:instrText>
                    </w:r>
                    <w:r w:rsidR="00BF0ADE">
                      <w:fldChar w:fldCharType="separate"/>
                    </w:r>
                    <w:r w:rsidR="00BF0ADE">
                      <w:rPr>
                        <w:noProof/>
                        <w:lang w:val="en-US"/>
                      </w:rPr>
                      <w:t>(Tuska)</w:t>
                    </w:r>
                    <w:r w:rsidR="00BF0ADE">
                      <w:fldChar w:fldCharType="end"/>
                    </w:r>
                  </w:sdtContent>
                </w:sdt>
              </w:p>
              <w:p w14:paraId="62C12D85" w14:textId="77777777" w:rsidR="00BF0ADE" w:rsidRDefault="00BF0ADE" w:rsidP="00BF0ADE"/>
              <w:p w14:paraId="112BAF34" w14:textId="2D06524A" w:rsidR="003235A7" w:rsidRDefault="00D90C46" w:rsidP="00BF0ADE">
                <w:sdt>
                  <w:sdtPr>
                    <w:id w:val="-1651446847"/>
                    <w:citation/>
                  </w:sdtPr>
                  <w:sdtEndPr/>
                  <w:sdtContent>
                    <w:r w:rsidR="00BF0ADE">
                      <w:fldChar w:fldCharType="begin"/>
                    </w:r>
                    <w:r w:rsidR="00BF0ADE">
                      <w:rPr>
                        <w:lang w:val="en-US"/>
                      </w:rPr>
                      <w:instrText xml:space="preserve"> CITATION Wag05 \l 1033 </w:instrText>
                    </w:r>
                    <w:r w:rsidR="00BF0ADE">
                      <w:fldChar w:fldCharType="separate"/>
                    </w:r>
                    <w:r w:rsidR="00BF0ADE">
                      <w:rPr>
                        <w:noProof/>
                        <w:lang w:val="en-US"/>
                      </w:rPr>
                      <w:t>(Wager)</w:t>
                    </w:r>
                    <w:r w:rsidR="00BF0ADE">
                      <w:fldChar w:fldCharType="end"/>
                    </w:r>
                  </w:sdtContent>
                </w:sdt>
              </w:p>
            </w:sdtContent>
          </w:sdt>
        </w:tc>
      </w:tr>
    </w:tbl>
    <w:p w14:paraId="4921D06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D9FAD" w14:textId="77777777" w:rsidR="001D5FC6" w:rsidRDefault="001D5FC6" w:rsidP="007A0D55">
      <w:pPr>
        <w:spacing w:after="0" w:line="240" w:lineRule="auto"/>
      </w:pPr>
      <w:r>
        <w:separator/>
      </w:r>
    </w:p>
  </w:endnote>
  <w:endnote w:type="continuationSeparator" w:id="0">
    <w:p w14:paraId="64D16589" w14:textId="77777777" w:rsidR="001D5FC6" w:rsidRDefault="001D5F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5A5F6" w14:textId="77777777" w:rsidR="001D5FC6" w:rsidRDefault="001D5FC6" w:rsidP="007A0D55">
      <w:pPr>
        <w:spacing w:after="0" w:line="240" w:lineRule="auto"/>
      </w:pPr>
      <w:r>
        <w:separator/>
      </w:r>
    </w:p>
  </w:footnote>
  <w:footnote w:type="continuationSeparator" w:id="0">
    <w:p w14:paraId="12F8E8FD" w14:textId="77777777" w:rsidR="001D5FC6" w:rsidRDefault="001D5FC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9C6C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5C94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187"/>
    <w:rsid w:val="00032559"/>
    <w:rsid w:val="00052040"/>
    <w:rsid w:val="000B25AE"/>
    <w:rsid w:val="000B55AB"/>
    <w:rsid w:val="000D24DC"/>
    <w:rsid w:val="00101B2E"/>
    <w:rsid w:val="00116FA0"/>
    <w:rsid w:val="0015114C"/>
    <w:rsid w:val="00170187"/>
    <w:rsid w:val="001A21F3"/>
    <w:rsid w:val="001A2537"/>
    <w:rsid w:val="001A6A06"/>
    <w:rsid w:val="001D5FC6"/>
    <w:rsid w:val="00210C03"/>
    <w:rsid w:val="002162E2"/>
    <w:rsid w:val="00225C5A"/>
    <w:rsid w:val="00230B10"/>
    <w:rsid w:val="00234353"/>
    <w:rsid w:val="00244BB0"/>
    <w:rsid w:val="002A0A0D"/>
    <w:rsid w:val="002B0B37"/>
    <w:rsid w:val="0030662D"/>
    <w:rsid w:val="003235A7"/>
    <w:rsid w:val="0033283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40EB"/>
    <w:rsid w:val="006D0412"/>
    <w:rsid w:val="007411B9"/>
    <w:rsid w:val="00780D95"/>
    <w:rsid w:val="00780DC7"/>
    <w:rsid w:val="007A0D55"/>
    <w:rsid w:val="007B3377"/>
    <w:rsid w:val="007E5F44"/>
    <w:rsid w:val="007F258A"/>
    <w:rsid w:val="00821DE3"/>
    <w:rsid w:val="00846CE1"/>
    <w:rsid w:val="008A5B87"/>
    <w:rsid w:val="00922950"/>
    <w:rsid w:val="009A7264"/>
    <w:rsid w:val="009D1606"/>
    <w:rsid w:val="009E18A1"/>
    <w:rsid w:val="009E73D7"/>
    <w:rsid w:val="00A27D2C"/>
    <w:rsid w:val="00A76FD9"/>
    <w:rsid w:val="00AB436D"/>
    <w:rsid w:val="00AD2F24"/>
    <w:rsid w:val="00AD4844"/>
    <w:rsid w:val="00AE1174"/>
    <w:rsid w:val="00B219AE"/>
    <w:rsid w:val="00B33145"/>
    <w:rsid w:val="00B574C9"/>
    <w:rsid w:val="00BC39C9"/>
    <w:rsid w:val="00BE5BF7"/>
    <w:rsid w:val="00BF0ADE"/>
    <w:rsid w:val="00BF40E1"/>
    <w:rsid w:val="00C27FAB"/>
    <w:rsid w:val="00C358D4"/>
    <w:rsid w:val="00C6296B"/>
    <w:rsid w:val="00CC586D"/>
    <w:rsid w:val="00CF1542"/>
    <w:rsid w:val="00CF3EC5"/>
    <w:rsid w:val="00D656DA"/>
    <w:rsid w:val="00D83300"/>
    <w:rsid w:val="00D90C4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7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87"/>
    <w:rPr>
      <w:rFonts w:ascii="Tahoma" w:hAnsi="Tahoma" w:cs="Tahoma"/>
      <w:sz w:val="16"/>
      <w:szCs w:val="16"/>
    </w:rPr>
  </w:style>
  <w:style w:type="character" w:styleId="FootnoteReference">
    <w:name w:val="footnote reference"/>
    <w:basedOn w:val="DefaultParagraphFont"/>
    <w:uiPriority w:val="99"/>
    <w:unhideWhenUsed/>
    <w:rsid w:val="00170187"/>
    <w:rPr>
      <w:vertAlign w:val="superscript"/>
    </w:rPr>
  </w:style>
  <w:style w:type="character" w:customStyle="1" w:styleId="itemprop">
    <w:name w:val="itemprop"/>
    <w:basedOn w:val="DefaultParagraphFont"/>
    <w:rsid w:val="00170187"/>
  </w:style>
  <w:style w:type="paragraph" w:styleId="Caption">
    <w:name w:val="caption"/>
    <w:basedOn w:val="Normal"/>
    <w:next w:val="Normal"/>
    <w:uiPriority w:val="35"/>
    <w:semiHidden/>
    <w:qFormat/>
    <w:rsid w:val="0017018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87"/>
    <w:rPr>
      <w:rFonts w:ascii="Tahoma" w:hAnsi="Tahoma" w:cs="Tahoma"/>
      <w:sz w:val="16"/>
      <w:szCs w:val="16"/>
    </w:rPr>
  </w:style>
  <w:style w:type="character" w:styleId="FootnoteReference">
    <w:name w:val="footnote reference"/>
    <w:basedOn w:val="DefaultParagraphFont"/>
    <w:uiPriority w:val="99"/>
    <w:unhideWhenUsed/>
    <w:rsid w:val="00170187"/>
    <w:rPr>
      <w:vertAlign w:val="superscript"/>
    </w:rPr>
  </w:style>
  <w:style w:type="character" w:customStyle="1" w:styleId="itemprop">
    <w:name w:val="itemprop"/>
    <w:basedOn w:val="DefaultParagraphFont"/>
    <w:rsid w:val="00170187"/>
  </w:style>
  <w:style w:type="paragraph" w:styleId="Caption">
    <w:name w:val="caption"/>
    <w:basedOn w:val="Normal"/>
    <w:next w:val="Normal"/>
    <w:uiPriority w:val="35"/>
    <w:semiHidden/>
    <w:qFormat/>
    <w:rsid w:val="0017018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94AB2C732B4C22B30259F37CC5FC19"/>
        <w:category>
          <w:name w:val="General"/>
          <w:gallery w:val="placeholder"/>
        </w:category>
        <w:types>
          <w:type w:val="bbPlcHdr"/>
        </w:types>
        <w:behaviors>
          <w:behavior w:val="content"/>
        </w:behaviors>
        <w:guid w:val="{4CA7B24A-317A-4A33-BABD-FE44286F7516}"/>
      </w:docPartPr>
      <w:docPartBody>
        <w:p w:rsidR="00605E1D" w:rsidRDefault="00DF47F4">
          <w:pPr>
            <w:pStyle w:val="6594AB2C732B4C22B30259F37CC5FC19"/>
          </w:pPr>
          <w:r w:rsidRPr="00CC586D">
            <w:rPr>
              <w:rStyle w:val="PlaceholderText"/>
              <w:b/>
              <w:color w:val="FFFFFF" w:themeColor="background1"/>
            </w:rPr>
            <w:t>[Salutation]</w:t>
          </w:r>
        </w:p>
      </w:docPartBody>
    </w:docPart>
    <w:docPart>
      <w:docPartPr>
        <w:name w:val="BE43DFE9041A4E889B786AAE45240A93"/>
        <w:category>
          <w:name w:val="General"/>
          <w:gallery w:val="placeholder"/>
        </w:category>
        <w:types>
          <w:type w:val="bbPlcHdr"/>
        </w:types>
        <w:behaviors>
          <w:behavior w:val="content"/>
        </w:behaviors>
        <w:guid w:val="{521BB61B-54F3-422F-A94F-07BE56017660}"/>
      </w:docPartPr>
      <w:docPartBody>
        <w:p w:rsidR="00605E1D" w:rsidRDefault="00DF47F4">
          <w:pPr>
            <w:pStyle w:val="BE43DFE9041A4E889B786AAE45240A93"/>
          </w:pPr>
          <w:r>
            <w:rPr>
              <w:rStyle w:val="PlaceholderText"/>
            </w:rPr>
            <w:t>[First name]</w:t>
          </w:r>
        </w:p>
      </w:docPartBody>
    </w:docPart>
    <w:docPart>
      <w:docPartPr>
        <w:name w:val="2A6DA2741B5E44C0A61FA4E2E971A5F7"/>
        <w:category>
          <w:name w:val="General"/>
          <w:gallery w:val="placeholder"/>
        </w:category>
        <w:types>
          <w:type w:val="bbPlcHdr"/>
        </w:types>
        <w:behaviors>
          <w:behavior w:val="content"/>
        </w:behaviors>
        <w:guid w:val="{944D611D-FC5C-4645-B148-390E626681CF}"/>
      </w:docPartPr>
      <w:docPartBody>
        <w:p w:rsidR="00605E1D" w:rsidRDefault="00DF47F4">
          <w:pPr>
            <w:pStyle w:val="2A6DA2741B5E44C0A61FA4E2E971A5F7"/>
          </w:pPr>
          <w:r>
            <w:rPr>
              <w:rStyle w:val="PlaceholderText"/>
            </w:rPr>
            <w:t>[Middle name]</w:t>
          </w:r>
        </w:p>
      </w:docPartBody>
    </w:docPart>
    <w:docPart>
      <w:docPartPr>
        <w:name w:val="9A5E6CE75C72409E946EF393D1B9E24F"/>
        <w:category>
          <w:name w:val="General"/>
          <w:gallery w:val="placeholder"/>
        </w:category>
        <w:types>
          <w:type w:val="bbPlcHdr"/>
        </w:types>
        <w:behaviors>
          <w:behavior w:val="content"/>
        </w:behaviors>
        <w:guid w:val="{7B3603ED-2AEE-45F6-8399-2C2F2DE1F535}"/>
      </w:docPartPr>
      <w:docPartBody>
        <w:p w:rsidR="00605E1D" w:rsidRDefault="00DF47F4">
          <w:pPr>
            <w:pStyle w:val="9A5E6CE75C72409E946EF393D1B9E24F"/>
          </w:pPr>
          <w:r>
            <w:rPr>
              <w:rStyle w:val="PlaceholderText"/>
            </w:rPr>
            <w:t>[Last name]</w:t>
          </w:r>
        </w:p>
      </w:docPartBody>
    </w:docPart>
    <w:docPart>
      <w:docPartPr>
        <w:name w:val="B94B5D1205EF4C25895D3295D898004B"/>
        <w:category>
          <w:name w:val="General"/>
          <w:gallery w:val="placeholder"/>
        </w:category>
        <w:types>
          <w:type w:val="bbPlcHdr"/>
        </w:types>
        <w:behaviors>
          <w:behavior w:val="content"/>
        </w:behaviors>
        <w:guid w:val="{95A7D678-78D4-42C3-8545-1B453B70A954}"/>
      </w:docPartPr>
      <w:docPartBody>
        <w:p w:rsidR="00605E1D" w:rsidRDefault="00DF47F4">
          <w:pPr>
            <w:pStyle w:val="B94B5D1205EF4C25895D3295D898004B"/>
          </w:pPr>
          <w:r>
            <w:rPr>
              <w:rStyle w:val="PlaceholderText"/>
            </w:rPr>
            <w:t>[Enter your biography]</w:t>
          </w:r>
        </w:p>
      </w:docPartBody>
    </w:docPart>
    <w:docPart>
      <w:docPartPr>
        <w:name w:val="5ECB38A9E9DD45F3A418DADD7D9129D5"/>
        <w:category>
          <w:name w:val="General"/>
          <w:gallery w:val="placeholder"/>
        </w:category>
        <w:types>
          <w:type w:val="bbPlcHdr"/>
        </w:types>
        <w:behaviors>
          <w:behavior w:val="content"/>
        </w:behaviors>
        <w:guid w:val="{1B8DDC1C-AF68-433B-AE48-732783FEE88A}"/>
      </w:docPartPr>
      <w:docPartBody>
        <w:p w:rsidR="00605E1D" w:rsidRDefault="00DF47F4">
          <w:pPr>
            <w:pStyle w:val="5ECB38A9E9DD45F3A418DADD7D9129D5"/>
          </w:pPr>
          <w:r>
            <w:rPr>
              <w:rStyle w:val="PlaceholderText"/>
            </w:rPr>
            <w:t>[Enter the institution with which you are affiliated]</w:t>
          </w:r>
        </w:p>
      </w:docPartBody>
    </w:docPart>
    <w:docPart>
      <w:docPartPr>
        <w:name w:val="83FFB8D71FCE4A4A87D070681107374B"/>
        <w:category>
          <w:name w:val="General"/>
          <w:gallery w:val="placeholder"/>
        </w:category>
        <w:types>
          <w:type w:val="bbPlcHdr"/>
        </w:types>
        <w:behaviors>
          <w:behavior w:val="content"/>
        </w:behaviors>
        <w:guid w:val="{FDBFC057-0AA5-4D13-9D27-9258A896BA9D}"/>
      </w:docPartPr>
      <w:docPartBody>
        <w:p w:rsidR="00605E1D" w:rsidRDefault="00DF47F4">
          <w:pPr>
            <w:pStyle w:val="83FFB8D71FCE4A4A87D070681107374B"/>
          </w:pPr>
          <w:r w:rsidRPr="00EF74F7">
            <w:rPr>
              <w:b/>
              <w:color w:val="808080" w:themeColor="background1" w:themeShade="80"/>
            </w:rPr>
            <w:t>[Enter the headword for your article]</w:t>
          </w:r>
        </w:p>
      </w:docPartBody>
    </w:docPart>
    <w:docPart>
      <w:docPartPr>
        <w:name w:val="8BCC68133FCB438DA95E6F58301A148C"/>
        <w:category>
          <w:name w:val="General"/>
          <w:gallery w:val="placeholder"/>
        </w:category>
        <w:types>
          <w:type w:val="bbPlcHdr"/>
        </w:types>
        <w:behaviors>
          <w:behavior w:val="content"/>
        </w:behaviors>
        <w:guid w:val="{59CBA640-6F16-4AF7-8596-5346F17C6E69}"/>
      </w:docPartPr>
      <w:docPartBody>
        <w:p w:rsidR="00605E1D" w:rsidRDefault="00DF47F4">
          <w:pPr>
            <w:pStyle w:val="8BCC68133FCB438DA95E6F58301A14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C5D5E9FBAD447787BA5189C59A9982"/>
        <w:category>
          <w:name w:val="General"/>
          <w:gallery w:val="placeholder"/>
        </w:category>
        <w:types>
          <w:type w:val="bbPlcHdr"/>
        </w:types>
        <w:behaviors>
          <w:behavior w:val="content"/>
        </w:behaviors>
        <w:guid w:val="{4E4E78F5-09F6-4014-8BB9-D2E822C3F157}"/>
      </w:docPartPr>
      <w:docPartBody>
        <w:p w:rsidR="00605E1D" w:rsidRDefault="00DF47F4">
          <w:pPr>
            <w:pStyle w:val="C7C5D5E9FBAD447787BA5189C59A99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2F3F5E45A14C0F8EDBA692DF75F513"/>
        <w:category>
          <w:name w:val="General"/>
          <w:gallery w:val="placeholder"/>
        </w:category>
        <w:types>
          <w:type w:val="bbPlcHdr"/>
        </w:types>
        <w:behaviors>
          <w:behavior w:val="content"/>
        </w:behaviors>
        <w:guid w:val="{275FA3F3-AF6F-42A4-A515-CF670D8B5999}"/>
      </w:docPartPr>
      <w:docPartBody>
        <w:p w:rsidR="00605E1D" w:rsidRDefault="00DF47F4">
          <w:pPr>
            <w:pStyle w:val="FF2F3F5E45A14C0F8EDBA692DF75F5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E9F12E2A324355A01E2D7B60750E93"/>
        <w:category>
          <w:name w:val="General"/>
          <w:gallery w:val="placeholder"/>
        </w:category>
        <w:types>
          <w:type w:val="bbPlcHdr"/>
        </w:types>
        <w:behaviors>
          <w:behavior w:val="content"/>
        </w:behaviors>
        <w:guid w:val="{5C7351AE-46B7-41A8-A7BF-717117E962C1}"/>
      </w:docPartPr>
      <w:docPartBody>
        <w:p w:rsidR="00605E1D" w:rsidRDefault="00DF47F4">
          <w:pPr>
            <w:pStyle w:val="45E9F12E2A324355A01E2D7B60750E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7F4"/>
    <w:rsid w:val="00605E1D"/>
    <w:rsid w:val="00DF47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94AB2C732B4C22B30259F37CC5FC19">
    <w:name w:val="6594AB2C732B4C22B30259F37CC5FC19"/>
  </w:style>
  <w:style w:type="paragraph" w:customStyle="1" w:styleId="BE43DFE9041A4E889B786AAE45240A93">
    <w:name w:val="BE43DFE9041A4E889B786AAE45240A93"/>
  </w:style>
  <w:style w:type="paragraph" w:customStyle="1" w:styleId="2A6DA2741B5E44C0A61FA4E2E971A5F7">
    <w:name w:val="2A6DA2741B5E44C0A61FA4E2E971A5F7"/>
  </w:style>
  <w:style w:type="paragraph" w:customStyle="1" w:styleId="9A5E6CE75C72409E946EF393D1B9E24F">
    <w:name w:val="9A5E6CE75C72409E946EF393D1B9E24F"/>
  </w:style>
  <w:style w:type="paragraph" w:customStyle="1" w:styleId="B94B5D1205EF4C25895D3295D898004B">
    <w:name w:val="B94B5D1205EF4C25895D3295D898004B"/>
  </w:style>
  <w:style w:type="paragraph" w:customStyle="1" w:styleId="5ECB38A9E9DD45F3A418DADD7D9129D5">
    <w:name w:val="5ECB38A9E9DD45F3A418DADD7D9129D5"/>
  </w:style>
  <w:style w:type="paragraph" w:customStyle="1" w:styleId="83FFB8D71FCE4A4A87D070681107374B">
    <w:name w:val="83FFB8D71FCE4A4A87D070681107374B"/>
  </w:style>
  <w:style w:type="paragraph" w:customStyle="1" w:styleId="8BCC68133FCB438DA95E6F58301A148C">
    <w:name w:val="8BCC68133FCB438DA95E6F58301A148C"/>
  </w:style>
  <w:style w:type="paragraph" w:customStyle="1" w:styleId="C7C5D5E9FBAD447787BA5189C59A9982">
    <w:name w:val="C7C5D5E9FBAD447787BA5189C59A9982"/>
  </w:style>
  <w:style w:type="paragraph" w:customStyle="1" w:styleId="FF2F3F5E45A14C0F8EDBA692DF75F513">
    <w:name w:val="FF2F3F5E45A14C0F8EDBA692DF75F513"/>
  </w:style>
  <w:style w:type="paragraph" w:customStyle="1" w:styleId="45E9F12E2A324355A01E2D7B60750E93">
    <w:name w:val="45E9F12E2A324355A01E2D7B60750E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94AB2C732B4C22B30259F37CC5FC19">
    <w:name w:val="6594AB2C732B4C22B30259F37CC5FC19"/>
  </w:style>
  <w:style w:type="paragraph" w:customStyle="1" w:styleId="BE43DFE9041A4E889B786AAE45240A93">
    <w:name w:val="BE43DFE9041A4E889B786AAE45240A93"/>
  </w:style>
  <w:style w:type="paragraph" w:customStyle="1" w:styleId="2A6DA2741B5E44C0A61FA4E2E971A5F7">
    <w:name w:val="2A6DA2741B5E44C0A61FA4E2E971A5F7"/>
  </w:style>
  <w:style w:type="paragraph" w:customStyle="1" w:styleId="9A5E6CE75C72409E946EF393D1B9E24F">
    <w:name w:val="9A5E6CE75C72409E946EF393D1B9E24F"/>
  </w:style>
  <w:style w:type="paragraph" w:customStyle="1" w:styleId="B94B5D1205EF4C25895D3295D898004B">
    <w:name w:val="B94B5D1205EF4C25895D3295D898004B"/>
  </w:style>
  <w:style w:type="paragraph" w:customStyle="1" w:styleId="5ECB38A9E9DD45F3A418DADD7D9129D5">
    <w:name w:val="5ECB38A9E9DD45F3A418DADD7D9129D5"/>
  </w:style>
  <w:style w:type="paragraph" w:customStyle="1" w:styleId="83FFB8D71FCE4A4A87D070681107374B">
    <w:name w:val="83FFB8D71FCE4A4A87D070681107374B"/>
  </w:style>
  <w:style w:type="paragraph" w:customStyle="1" w:styleId="8BCC68133FCB438DA95E6F58301A148C">
    <w:name w:val="8BCC68133FCB438DA95E6F58301A148C"/>
  </w:style>
  <w:style w:type="paragraph" w:customStyle="1" w:styleId="C7C5D5E9FBAD447787BA5189C59A9982">
    <w:name w:val="C7C5D5E9FBAD447787BA5189C59A9982"/>
  </w:style>
  <w:style w:type="paragraph" w:customStyle="1" w:styleId="FF2F3F5E45A14C0F8EDBA692DF75F513">
    <w:name w:val="FF2F3F5E45A14C0F8EDBA692DF75F513"/>
  </w:style>
  <w:style w:type="paragraph" w:customStyle="1" w:styleId="45E9F12E2A324355A01E2D7B60750E93">
    <w:name w:val="45E9F12E2A324355A01E2D7B60750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Bor</b:Tag>
    <b:SourceType>Book</b:SourceType>
    <b:Guid>{A679E5EB-0336-4530-912E-6B1563287CE2}</b:Guid>
    <b:Title>A Panorama of American Film Noir, 1941-1953</b:Title>
    <b:City>San Francisco</b:City>
    <b:Publisher>City Light Books</b:Publisher>
    <b:Author>
      <b:Author>
        <b:NameList>
          <b:Person>
            <b:Last>Borde</b:Last>
            <b:First>R.</b:First>
          </b:Person>
          <b:Person>
            <b:Last>Chaumeton</b:Last>
            <b:First>E.</b:First>
          </b:Person>
        </b:NameList>
      </b:Author>
      <b:Translator>
        <b:NameList>
          <b:Person>
            <b:Last>Hammond</b:Last>
            <b:First>P.</b:First>
          </b:Person>
        </b:NameList>
      </b:Translator>
    </b:Author>
    <b:RefOrder>1</b:RefOrder>
  </b:Source>
  <b:Source>
    <b:Tag>Hir99</b:Tag>
    <b:SourceType>Book</b:SourceType>
    <b:Guid>{31488903-B45F-489F-B117-ECFE2A3B2397}</b:Guid>
    <b:Author>
      <b:Author>
        <b:NameList>
          <b:Person>
            <b:Last>Hirsch</b:Last>
            <b:First>F.</b:First>
          </b:Person>
        </b:NameList>
      </b:Author>
    </b:Author>
    <b:Title>Detours and Lost Highways: A Map of Neo-Noir</b:Title>
    <b:Year>1999</b:Year>
    <b:City>Pompton Plains</b:City>
    <b:Publisher>Limelight</b:Publisher>
    <b:StateProvince>NJ</b:StateProvince>
    <b:RefOrder>2</b:RefOrder>
  </b:Source>
  <b:Source>
    <b:Tag>Nar08</b:Tag>
    <b:SourceType>Book</b:SourceType>
    <b:Guid>{FD5CB34F-05F7-466B-85E8-6969193067EB}</b:Guid>
    <b:Author>
      <b:Author>
        <b:NameList>
          <b:Person>
            <b:Last>Naremore</b:Last>
            <b:First>J.</b:First>
          </b:Person>
        </b:NameList>
      </b:Author>
    </b:Author>
    <b:Title>More Than Night: Film Noir in Its Contexts</b:Title>
    <b:Year>2008</b:Year>
    <b:City>Berkeley, Los Angeles, and London</b:City>
    <b:Publisher>U of California P</b:Publisher>
    <b:Edition>2nd</b:Edition>
    <b:RefOrder>4</b:RefOrder>
  </b:Source>
  <b:Source>
    <b:Tag>Sil101</b:Tag>
    <b:SourceType>Book</b:SourceType>
    <b:Guid>{FC94A407-2F2B-43C0-A29E-915551349738}</b:Guid>
    <b:Title> Film Noir: The Encyclopedia</b:Title>
    <b:Year>2010</b:Year>
    <b:City>New York</b:City>
    <b:Publisher>Overlook Press</b:Publisher>
    <b:Author>
      <b:Editor>
        <b:NameList>
          <b:Person>
            <b:Last>Silver</b:Last>
            <b:First>A.,</b:First>
            <b:Middle>et al.</b:Middle>
          </b:Person>
        </b:NameList>
      </b:Editor>
    </b:Author>
    <b:RefOrder>5</b:RefOrder>
  </b:Source>
  <b:Source>
    <b:Tag>Tus84</b:Tag>
    <b:SourceType>Book</b:SourceType>
    <b:Guid>{D81C9404-B681-4134-AA7B-2F20BA1993E6}</b:Guid>
    <b:Author>
      <b:Author>
        <b:NameList>
          <b:Person>
            <b:Last>Tuska</b:Last>
            <b:First>J.</b:First>
          </b:Person>
        </b:NameList>
      </b:Author>
    </b:Author>
    <b:Title>Dark Cinema: American Film Noir in Cultural Perspective</b:Title>
    <b:Year>1984</b:Year>
    <b:City>Westport, CT and London</b:City>
    <b:Publisher>Greenwood</b:Publisher>
    <b:RefOrder>6</b:RefOrder>
  </b:Source>
  <b:Source>
    <b:Tag>Wag05</b:Tag>
    <b:SourceType>Book</b:SourceType>
    <b:Guid>{6F9B4FC8-398A-464B-A252-9CE1508F6601}</b:Guid>
    <b:Author>
      <b:Author>
        <b:NameList>
          <b:Person>
            <b:Last>Wager</b:Last>
            <b:First>J.B.</b:First>
          </b:Person>
        </b:NameList>
      </b:Author>
    </b:Author>
    <b:Title>Dames in the Driver's Seat: Rereading Film Noir</b:Title>
    <b:Year>2005</b:Year>
    <b:City>Austin</b:City>
    <b:Publisher>U of Texas P</b:Publisher>
    <b:RefOrder>3</b:RefOrder>
  </b:Source>
</b:Sources>
</file>

<file path=customXml/itemProps1.xml><?xml version="1.0" encoding="utf-8"?>
<ds:datastoreItem xmlns:ds="http://schemas.openxmlformats.org/officeDocument/2006/customXml" ds:itemID="{C2DB6A81-FC30-BF4C-807C-8D43706D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41</TotalTime>
  <Pages>3</Pages>
  <Words>1192</Words>
  <Characters>6642</Characters>
  <Application>Microsoft Macintosh Word</Application>
  <DocSecurity>0</DocSecurity>
  <Lines>120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2014-08-03T03:03:00Z</dcterms:created>
  <dcterms:modified xsi:type="dcterms:W3CDTF">2015-04-16T20:04:00Z</dcterms:modified>
</cp:coreProperties>
</file>