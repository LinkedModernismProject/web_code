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E69060" w14:textId="77777777" w:rsidTr="000F2B7A">
        <w:tc>
          <w:tcPr>
            <w:tcW w:w="491" w:type="dxa"/>
            <w:vMerge w:val="restart"/>
            <w:shd w:val="clear" w:color="auto" w:fill="A6A6A6" w:themeFill="background1" w:themeFillShade="A6"/>
            <w:textDirection w:val="btLr"/>
          </w:tcPr>
          <w:p w14:paraId="05F82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E3DD948BF1BB4692DD5D3EF3E499E2"/>
            </w:placeholder>
            <w:showingPlcHdr/>
            <w:dropDownList>
              <w:listItem w:displayText="Dr." w:value="Dr."/>
              <w:listItem w:displayText="Prof." w:value="Prof."/>
            </w:dropDownList>
          </w:sdtPr>
          <w:sdtEndPr/>
          <w:sdtContent>
            <w:tc>
              <w:tcPr>
                <w:tcW w:w="1296" w:type="dxa"/>
              </w:tcPr>
              <w:p w14:paraId="1C6FF3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EF1E869FEC5D48A9274F7CA1C28B48"/>
            </w:placeholder>
            <w:text/>
          </w:sdtPr>
          <w:sdtEndPr/>
          <w:sdtContent>
            <w:tc>
              <w:tcPr>
                <w:tcW w:w="2073" w:type="dxa"/>
              </w:tcPr>
              <w:p w14:paraId="0DD2DEE0" w14:textId="77777777" w:rsidR="00B574C9" w:rsidRDefault="00D806A9" w:rsidP="00D806A9">
                <w:proofErr w:type="spellStart"/>
                <w:r>
                  <w:t>Vichaya</w:t>
                </w:r>
                <w:proofErr w:type="spellEnd"/>
              </w:p>
            </w:tc>
          </w:sdtContent>
        </w:sdt>
        <w:sdt>
          <w:sdtPr>
            <w:alias w:val="Middle name"/>
            <w:tag w:val="authorMiddleName"/>
            <w:id w:val="-2076034781"/>
            <w:placeholder>
              <w:docPart w:val="E460F367BD22584F92C4C9EBA8A09889"/>
            </w:placeholder>
            <w:showingPlcHdr/>
            <w:text/>
          </w:sdtPr>
          <w:sdtEndPr/>
          <w:sdtContent>
            <w:tc>
              <w:tcPr>
                <w:tcW w:w="2551" w:type="dxa"/>
              </w:tcPr>
              <w:p w14:paraId="6DBCF2F1" w14:textId="77777777" w:rsidR="00B574C9" w:rsidRDefault="00B574C9" w:rsidP="00922950">
                <w:r>
                  <w:rPr>
                    <w:rStyle w:val="PlaceholderText"/>
                  </w:rPr>
                  <w:t>[Middle name]</w:t>
                </w:r>
              </w:p>
            </w:tc>
          </w:sdtContent>
        </w:sdt>
        <w:sdt>
          <w:sdtPr>
            <w:alias w:val="Last name"/>
            <w:tag w:val="authorLastName"/>
            <w:id w:val="-1088529830"/>
            <w:placeholder>
              <w:docPart w:val="40FB008CAEA23845B77CF292E2DF5852"/>
            </w:placeholder>
            <w:text/>
          </w:sdtPr>
          <w:sdtEndPr/>
          <w:sdtContent>
            <w:tc>
              <w:tcPr>
                <w:tcW w:w="2642" w:type="dxa"/>
              </w:tcPr>
              <w:p w14:paraId="04C0F0E7" w14:textId="77777777" w:rsidR="00B574C9" w:rsidRDefault="00D806A9" w:rsidP="00D806A9">
                <w:proofErr w:type="spellStart"/>
                <w:r>
                  <w:t>Mukdamanee</w:t>
                </w:r>
                <w:proofErr w:type="spellEnd"/>
              </w:p>
            </w:tc>
          </w:sdtContent>
        </w:sdt>
      </w:tr>
      <w:tr w:rsidR="00B574C9" w14:paraId="3DA812DE" w14:textId="77777777" w:rsidTr="000F2B7A">
        <w:trPr>
          <w:trHeight w:val="986"/>
        </w:trPr>
        <w:tc>
          <w:tcPr>
            <w:tcW w:w="491" w:type="dxa"/>
            <w:vMerge/>
            <w:shd w:val="clear" w:color="auto" w:fill="A6A6A6" w:themeFill="background1" w:themeFillShade="A6"/>
          </w:tcPr>
          <w:p w14:paraId="403DB780" w14:textId="77777777" w:rsidR="00B574C9" w:rsidRPr="001A6A06" w:rsidRDefault="00B574C9" w:rsidP="00CF1542">
            <w:pPr>
              <w:jc w:val="center"/>
              <w:rPr>
                <w:b/>
                <w:color w:val="FFFFFF" w:themeColor="background1"/>
              </w:rPr>
            </w:pPr>
          </w:p>
        </w:tc>
        <w:sdt>
          <w:sdtPr>
            <w:alias w:val="Biography"/>
            <w:tag w:val="authorBiography"/>
            <w:id w:val="938807824"/>
            <w:placeholder>
              <w:docPart w:val="C6685086E4942E458D2B8F5201D776EB"/>
            </w:placeholder>
            <w:showingPlcHdr/>
          </w:sdtPr>
          <w:sdtEndPr/>
          <w:sdtContent>
            <w:tc>
              <w:tcPr>
                <w:tcW w:w="8562" w:type="dxa"/>
                <w:gridSpan w:val="4"/>
              </w:tcPr>
              <w:p w14:paraId="1AB57076" w14:textId="77777777" w:rsidR="00B574C9" w:rsidRDefault="00B574C9" w:rsidP="00922950">
                <w:r>
                  <w:rPr>
                    <w:rStyle w:val="PlaceholderText"/>
                  </w:rPr>
                  <w:t>[Enter your biography]</w:t>
                </w:r>
              </w:p>
            </w:tc>
          </w:sdtContent>
        </w:sdt>
      </w:tr>
      <w:tr w:rsidR="00B574C9" w14:paraId="2E6888BD" w14:textId="77777777" w:rsidTr="000F2B7A">
        <w:trPr>
          <w:trHeight w:val="986"/>
        </w:trPr>
        <w:tc>
          <w:tcPr>
            <w:tcW w:w="491" w:type="dxa"/>
            <w:vMerge/>
            <w:shd w:val="clear" w:color="auto" w:fill="A6A6A6" w:themeFill="background1" w:themeFillShade="A6"/>
          </w:tcPr>
          <w:p w14:paraId="73E8AABC" w14:textId="77777777" w:rsidR="00B574C9" w:rsidRPr="001A6A06" w:rsidRDefault="00B574C9" w:rsidP="00CF1542">
            <w:pPr>
              <w:jc w:val="center"/>
              <w:rPr>
                <w:b/>
                <w:color w:val="FFFFFF" w:themeColor="background1"/>
              </w:rPr>
            </w:pPr>
          </w:p>
        </w:tc>
        <w:sdt>
          <w:sdtPr>
            <w:alias w:val="Affiliation"/>
            <w:tag w:val="affiliation"/>
            <w:id w:val="2012937915"/>
            <w:placeholder>
              <w:docPart w:val="DC1CFCC65837FF4B9CBF1B0899D0D0A0"/>
            </w:placeholder>
            <w:text/>
          </w:sdtPr>
          <w:sdtEndPr/>
          <w:sdtContent>
            <w:tc>
              <w:tcPr>
                <w:tcW w:w="8562" w:type="dxa"/>
                <w:gridSpan w:val="4"/>
              </w:tcPr>
              <w:p w14:paraId="3FEAD134" w14:textId="06EACEF4" w:rsidR="00B574C9" w:rsidRDefault="000F2B7A" w:rsidP="00B574C9">
                <w:proofErr w:type="spellStart"/>
                <w:r w:rsidRPr="000F2B7A">
                  <w:rPr>
                    <w:rFonts w:ascii="Calibri" w:eastAsia="Times New Roman" w:hAnsi="Calibri" w:cs="Times New Roman"/>
                    <w:lang w:val="en-CA"/>
                  </w:rPr>
                  <w:t>Silpakorn</w:t>
                </w:r>
                <w:proofErr w:type="spellEnd"/>
                <w:r w:rsidRPr="000F2B7A">
                  <w:rPr>
                    <w:rFonts w:ascii="Calibri" w:eastAsia="Times New Roman" w:hAnsi="Calibri" w:cs="Times New Roman"/>
                    <w:lang w:val="en-CA"/>
                  </w:rPr>
                  <w:t xml:space="preserve"> University, Thailand | Ruskin School of Fine Art | University of Oxford</w:t>
                </w:r>
              </w:p>
            </w:tc>
          </w:sdtContent>
        </w:sdt>
      </w:tr>
    </w:tbl>
    <w:p w14:paraId="7B5294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D93FF" w14:textId="77777777" w:rsidTr="00244BB0">
        <w:tc>
          <w:tcPr>
            <w:tcW w:w="9016" w:type="dxa"/>
            <w:shd w:val="clear" w:color="auto" w:fill="A6A6A6" w:themeFill="background1" w:themeFillShade="A6"/>
            <w:tcMar>
              <w:top w:w="113" w:type="dxa"/>
              <w:bottom w:w="113" w:type="dxa"/>
            </w:tcMar>
          </w:tcPr>
          <w:p w14:paraId="2A0964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A1403F" w14:textId="77777777" w:rsidTr="003F0D73">
        <w:sdt>
          <w:sdtPr>
            <w:alias w:val="Article headword"/>
            <w:tag w:val="articleHeadword"/>
            <w:id w:val="-361440020"/>
            <w:placeholder>
              <w:docPart w:val="B49A611331F8F44197C4460D272FEDE4"/>
            </w:placeholder>
            <w:text/>
          </w:sdtPr>
          <w:sdtEndPr/>
          <w:sdtContent>
            <w:tc>
              <w:tcPr>
                <w:tcW w:w="9016" w:type="dxa"/>
                <w:tcMar>
                  <w:top w:w="113" w:type="dxa"/>
                  <w:bottom w:w="113" w:type="dxa"/>
                </w:tcMar>
              </w:tcPr>
              <w:p w14:paraId="17D370F6" w14:textId="2390697B" w:rsidR="003F0D73" w:rsidRPr="00FB589A" w:rsidRDefault="00D806A9" w:rsidP="00A41143">
                <w:pPr>
                  <w:rPr>
                    <w:b/>
                  </w:rPr>
                </w:pPr>
                <w:proofErr w:type="spellStart"/>
                <w:r w:rsidRPr="000F2B7A">
                  <w:rPr>
                    <w:rFonts w:eastAsiaTheme="minorEastAsia"/>
                    <w:bCs/>
                    <w:lang w:val="en-US"/>
                  </w:rPr>
                  <w:t>Pongdam</w:t>
                </w:r>
                <w:proofErr w:type="spellEnd"/>
                <w:r w:rsidRPr="000F2B7A">
                  <w:rPr>
                    <w:rFonts w:eastAsiaTheme="minorEastAsia"/>
                    <w:bCs/>
                    <w:lang w:val="en-US"/>
                  </w:rPr>
                  <w:t xml:space="preserve">, </w:t>
                </w:r>
                <w:proofErr w:type="spellStart"/>
                <w:r w:rsidRPr="000F2B7A">
                  <w:rPr>
                    <w:rFonts w:eastAsiaTheme="minorEastAsia"/>
                    <w:bCs/>
                    <w:lang w:val="en-US" w:eastAsia="ja-JP"/>
                  </w:rPr>
                  <w:t>Prayat</w:t>
                </w:r>
                <w:proofErr w:type="spellEnd"/>
                <w:r w:rsidR="000F2B7A" w:rsidRPr="000F2B7A">
                  <w:rPr>
                    <w:rFonts w:eastAsiaTheme="minorEastAsia"/>
                    <w:bCs/>
                    <w:lang w:val="en-US"/>
                  </w:rPr>
                  <w:t xml:space="preserve"> (1934-</w:t>
                </w:r>
                <w:r w:rsidR="00A41143" w:rsidRPr="000F2B7A">
                  <w:rPr>
                    <w:rFonts w:eastAsiaTheme="minorEastAsia"/>
                    <w:bCs/>
                    <w:lang w:val="en-US"/>
                  </w:rPr>
                  <w:t>2014</w:t>
                </w:r>
                <w:r w:rsidRPr="000F2B7A">
                  <w:rPr>
                    <w:rFonts w:eastAsiaTheme="minorEastAsia"/>
                    <w:bCs/>
                    <w:lang w:val="en-US"/>
                  </w:rPr>
                  <w:t>)</w:t>
                </w:r>
              </w:p>
            </w:tc>
          </w:sdtContent>
        </w:sdt>
      </w:tr>
      <w:tr w:rsidR="00464699" w14:paraId="15449F58" w14:textId="77777777" w:rsidTr="00A41143">
        <w:sdt>
          <w:sdtPr>
            <w:alias w:val="Variant headwords"/>
            <w:tag w:val="variantHeadwords"/>
            <w:id w:val="173464402"/>
            <w:placeholder>
              <w:docPart w:val="ECB3A9357FCDE64AA7C0FE10162D07EA"/>
            </w:placeholder>
            <w:showingPlcHdr/>
          </w:sdtPr>
          <w:sdtEndPr/>
          <w:sdtContent>
            <w:tc>
              <w:tcPr>
                <w:tcW w:w="9016" w:type="dxa"/>
                <w:tcMar>
                  <w:top w:w="113" w:type="dxa"/>
                  <w:bottom w:w="113" w:type="dxa"/>
                </w:tcMar>
              </w:tcPr>
              <w:p w14:paraId="362A7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A6C17" w14:textId="77777777" w:rsidTr="003F0D73">
        <w:sdt>
          <w:sdtPr>
            <w:rPr>
              <w:rFonts w:ascii="Calibri" w:hAnsi="Calibri"/>
            </w:rPr>
            <w:alias w:val="Abstract"/>
            <w:tag w:val="abstract"/>
            <w:id w:val="-635871867"/>
            <w:placeholder>
              <w:docPart w:val="59C3166CB9190346A7B676003FB6A53B"/>
            </w:placeholder>
          </w:sdtPr>
          <w:sdtEndPr/>
          <w:sdtContent>
            <w:tc>
              <w:tcPr>
                <w:tcW w:w="9016" w:type="dxa"/>
                <w:tcMar>
                  <w:top w:w="113" w:type="dxa"/>
                  <w:bottom w:w="113" w:type="dxa"/>
                </w:tcMar>
              </w:tcPr>
              <w:p w14:paraId="04A1BE33" w14:textId="2550AF5A" w:rsidR="00E85A05" w:rsidRPr="000F2B7A" w:rsidRDefault="00401FB6" w:rsidP="00482EB9">
                <w:pPr>
                  <w:rPr>
                    <w:rFonts w:ascii="Calibri" w:hAnsi="Calibri"/>
                  </w:rPr>
                </w:pPr>
                <w:r w:rsidRPr="000F2B7A">
                  <w:rPr>
                    <w:rFonts w:ascii="Calibri" w:hAnsi="Calibri"/>
                  </w:rPr>
                  <w:t xml:space="preserve">Deemed a National Artist in 1998, </w:t>
                </w:r>
                <w:proofErr w:type="spellStart"/>
                <w:r w:rsidRPr="000F2B7A">
                  <w:rPr>
                    <w:rFonts w:ascii="Calibri" w:hAnsi="Calibri"/>
                  </w:rPr>
                  <w:t>Prayat</w:t>
                </w:r>
                <w:proofErr w:type="spellEnd"/>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was a Thai printmaker. </w:t>
                </w:r>
                <w:proofErr w:type="spellStart"/>
                <w:r w:rsidRPr="000F2B7A">
                  <w:rPr>
                    <w:rFonts w:ascii="Calibri" w:hAnsi="Calibri"/>
                  </w:rPr>
                  <w:t>Pongdam’s</w:t>
                </w:r>
                <w:proofErr w:type="spellEnd"/>
                <w:r w:rsidRPr="000F2B7A">
                  <w:rPr>
                    <w:rFonts w:ascii="Calibri" w:hAnsi="Calibri"/>
                  </w:rPr>
                  <w:t xml:space="preserve"> studies in painting began </w:t>
                </w:r>
                <w:r w:rsidR="00482EB9">
                  <w:rPr>
                    <w:rFonts w:ascii="Calibri" w:hAnsi="Calibri"/>
                  </w:rPr>
                  <w:t>under the tutelage of</w:t>
                </w:r>
                <w:r w:rsidRPr="000F2B7A">
                  <w:rPr>
                    <w:rFonts w:ascii="Calibri" w:hAnsi="Calibri"/>
                  </w:rPr>
                  <w:t xml:space="preserve"> </w:t>
                </w:r>
                <w:proofErr w:type="spellStart"/>
                <w:r w:rsidR="00622F55">
                  <w:rPr>
                    <w:rFonts w:ascii="Calibri" w:hAnsi="Calibri"/>
                  </w:rPr>
                  <w:t>Prof</w:t>
                </w:r>
                <w:r w:rsidRPr="000F2B7A">
                  <w:rPr>
                    <w:rFonts w:ascii="Calibri" w:hAnsi="Calibri"/>
                  </w:rPr>
                  <w:t>.</w:t>
                </w:r>
                <w:proofErr w:type="spellEnd"/>
                <w:r w:rsidRPr="000F2B7A">
                  <w:rPr>
                    <w:rFonts w:ascii="Calibri" w:hAnsi="Calibri"/>
                  </w:rPr>
                  <w:t xml:space="preserve"> </w:t>
                </w:r>
                <w:proofErr w:type="spellStart"/>
                <w:r w:rsidRPr="000F2B7A">
                  <w:rPr>
                    <w:rFonts w:ascii="Calibri" w:hAnsi="Calibri"/>
                  </w:rPr>
                  <w:t>Silpa</w:t>
                </w:r>
                <w:proofErr w:type="spellEnd"/>
                <w:r w:rsidRPr="000F2B7A">
                  <w:rPr>
                    <w:rFonts w:ascii="Calibri" w:hAnsi="Calibri"/>
                  </w:rPr>
                  <w:t xml:space="preserve"> </w:t>
                </w:r>
                <w:proofErr w:type="spellStart"/>
                <w:r w:rsidRPr="000F2B7A">
                  <w:rPr>
                    <w:rFonts w:ascii="Calibri" w:hAnsi="Calibri"/>
                  </w:rPr>
                  <w:t>Bhirasri</w:t>
                </w:r>
                <w:proofErr w:type="spellEnd"/>
                <w:r w:rsidR="00CF0E54">
                  <w:rPr>
                    <w:rFonts w:ascii="Calibri" w:hAnsi="Calibri"/>
                  </w:rPr>
                  <w:t xml:space="preserve"> at </w:t>
                </w:r>
                <w:proofErr w:type="spellStart"/>
                <w:r w:rsidR="00CF0E54">
                  <w:rPr>
                    <w:rFonts w:ascii="Calibri" w:hAnsi="Calibri"/>
                  </w:rPr>
                  <w:t>Silpakorn</w:t>
                </w:r>
                <w:proofErr w:type="spellEnd"/>
                <w:r w:rsidR="00CF0E54">
                  <w:rPr>
                    <w:rFonts w:ascii="Calibri" w:hAnsi="Calibri"/>
                  </w:rPr>
                  <w:t xml:space="preserve"> University</w:t>
                </w:r>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continued his education at the Academia Di Belle </w:t>
                </w:r>
                <w:proofErr w:type="spellStart"/>
                <w:r w:rsidRPr="000F2B7A">
                  <w:rPr>
                    <w:rFonts w:ascii="Calibri" w:hAnsi="Calibri"/>
                  </w:rPr>
                  <w:t>Arti</w:t>
                </w:r>
                <w:proofErr w:type="spellEnd"/>
                <w:r w:rsidRPr="000F2B7A">
                  <w:rPr>
                    <w:rFonts w:ascii="Calibri" w:hAnsi="Calibri"/>
                  </w:rPr>
                  <w:t xml:space="preserve"> Di Roma in Italy in 1961. Upon returning to Thailand, he regularly created paintings and prints, and was amo</w:t>
                </w:r>
                <w:bookmarkStart w:id="0" w:name="_GoBack"/>
                <w:bookmarkEnd w:id="0"/>
                <w:r w:rsidRPr="000F2B7A">
                  <w:rPr>
                    <w:rFonts w:ascii="Calibri" w:hAnsi="Calibri"/>
                  </w:rPr>
                  <w:t xml:space="preserve">ng the first </w:t>
                </w:r>
                <w:r w:rsidR="001C14DC" w:rsidRPr="000F2B7A">
                  <w:rPr>
                    <w:rFonts w:ascii="Calibri" w:hAnsi="Calibri"/>
                  </w:rPr>
                  <w:t xml:space="preserve">in a </w:t>
                </w:r>
                <w:r w:rsidRPr="000F2B7A">
                  <w:rPr>
                    <w:rFonts w:ascii="Calibri" w:hAnsi="Calibri"/>
                  </w:rPr>
                  <w:t>group of Thai artist</w:t>
                </w:r>
                <w:r w:rsidR="00482EB9">
                  <w:rPr>
                    <w:rFonts w:ascii="Calibri" w:hAnsi="Calibri"/>
                  </w:rPr>
                  <w:t>s</w:t>
                </w:r>
                <w:r w:rsidRPr="000F2B7A">
                  <w:rPr>
                    <w:rFonts w:ascii="Calibri" w:hAnsi="Calibri"/>
                  </w:rPr>
                  <w:t xml:space="preserve"> to introduce printmaking techniques to the public. He was declared an artist of distinction for his printmaking in 1981, and was awarded the title </w:t>
                </w:r>
                <w:proofErr w:type="spellStart"/>
                <w:r w:rsidRPr="000F2B7A">
                  <w:rPr>
                    <w:rFonts w:ascii="Calibri" w:hAnsi="Calibri"/>
                  </w:rPr>
                  <w:t>Academico</w:t>
                </w:r>
                <w:proofErr w:type="spellEnd"/>
                <w:r w:rsidRPr="000F2B7A">
                  <w:rPr>
                    <w:rFonts w:ascii="Calibri" w:hAnsi="Calibri"/>
                  </w:rPr>
                  <w:t xml:space="preserve"> </w:t>
                </w:r>
                <w:proofErr w:type="spellStart"/>
                <w:r w:rsidRPr="000F2B7A">
                  <w:rPr>
                    <w:rFonts w:ascii="Calibri" w:hAnsi="Calibri"/>
                  </w:rPr>
                  <w:t>Onorario</w:t>
                </w:r>
                <w:proofErr w:type="spellEnd"/>
                <w:r w:rsidRPr="000F2B7A">
                  <w:rPr>
                    <w:rFonts w:ascii="Calibri" w:hAnsi="Calibri"/>
                  </w:rPr>
                  <w:t xml:space="preserve"> </w:t>
                </w:r>
                <w:proofErr w:type="spellStart"/>
                <w:r w:rsidRPr="000F2B7A">
                  <w:rPr>
                    <w:rFonts w:ascii="Calibri" w:hAnsi="Calibri"/>
                  </w:rPr>
                  <w:t>Classe</w:t>
                </w:r>
                <w:proofErr w:type="spellEnd"/>
                <w:r w:rsidRPr="000F2B7A">
                  <w:rPr>
                    <w:rFonts w:ascii="Calibri" w:hAnsi="Calibri"/>
                  </w:rPr>
                  <w:t xml:space="preserve"> </w:t>
                </w:r>
                <w:proofErr w:type="spellStart"/>
                <w:r w:rsidRPr="000F2B7A">
                  <w:rPr>
                    <w:rFonts w:ascii="Calibri" w:hAnsi="Calibri"/>
                  </w:rPr>
                  <w:t>Incisione</w:t>
                </w:r>
                <w:proofErr w:type="spellEnd"/>
                <w:r w:rsidRPr="000F2B7A">
                  <w:rPr>
                    <w:rFonts w:ascii="Calibri" w:hAnsi="Calibri"/>
                  </w:rPr>
                  <w:t xml:space="preserve"> from the Italian government through the </w:t>
                </w:r>
                <w:proofErr w:type="spellStart"/>
                <w:r w:rsidRPr="000F2B7A">
                  <w:rPr>
                    <w:rFonts w:ascii="Calibri" w:hAnsi="Calibri"/>
                  </w:rPr>
                  <w:t>L’Accademia</w:t>
                </w:r>
                <w:proofErr w:type="spellEnd"/>
                <w:r w:rsidRPr="000F2B7A">
                  <w:rPr>
                    <w:rFonts w:ascii="Calibri" w:hAnsi="Calibri"/>
                  </w:rPr>
                  <w:t xml:space="preserve"> </w:t>
                </w:r>
                <w:proofErr w:type="spellStart"/>
                <w:r w:rsidRPr="000F2B7A">
                  <w:rPr>
                    <w:rFonts w:ascii="Calibri" w:hAnsi="Calibri"/>
                  </w:rPr>
                  <w:t>Florentina</w:t>
                </w:r>
                <w:proofErr w:type="spellEnd"/>
                <w:r w:rsidRPr="000F2B7A">
                  <w:rPr>
                    <w:rFonts w:ascii="Calibri" w:hAnsi="Calibri"/>
                  </w:rPr>
                  <w:t xml:space="preserve"> </w:t>
                </w:r>
                <w:proofErr w:type="spellStart"/>
                <w:r w:rsidRPr="000F2B7A">
                  <w:rPr>
                    <w:rFonts w:ascii="Calibri" w:hAnsi="Calibri"/>
                  </w:rPr>
                  <w:t>delle</w:t>
                </w:r>
                <w:proofErr w:type="spellEnd"/>
                <w:r w:rsidRPr="000F2B7A">
                  <w:rPr>
                    <w:rFonts w:ascii="Calibri" w:hAnsi="Calibri"/>
                  </w:rPr>
                  <w:t xml:space="preserve"> Arte del </w:t>
                </w:r>
                <w:proofErr w:type="spellStart"/>
                <w:r w:rsidRPr="000F2B7A">
                  <w:rPr>
                    <w:rFonts w:ascii="Calibri" w:hAnsi="Calibri"/>
                  </w:rPr>
                  <w:t>Disegno</w:t>
                </w:r>
                <w:proofErr w:type="spellEnd"/>
                <w:r w:rsidRPr="000F2B7A">
                  <w:rPr>
                    <w:rFonts w:ascii="Calibri" w:hAnsi="Calibri"/>
                  </w:rPr>
                  <w:t xml:space="preserve">. His artworks explored ideas of nature, ways of life, and the Thai rural spirit through simple human and animal symbols expressing themes of warmth, affection, and love. Usually foregrounding his paintings with animal subjects, his backgrounds consisted of landscapes such as temples, churches, </w:t>
                </w:r>
                <w:proofErr w:type="spellStart"/>
                <w:r w:rsidRPr="000F2B7A">
                  <w:rPr>
                    <w:rFonts w:ascii="Calibri" w:hAnsi="Calibri"/>
                  </w:rPr>
                  <w:t>vihara</w:t>
                </w:r>
                <w:proofErr w:type="spellEnd"/>
                <w:r w:rsidRPr="000F2B7A">
                  <w:rPr>
                    <w:rFonts w:ascii="Calibri" w:hAnsi="Calibri"/>
                  </w:rPr>
                  <w:t>, heritage sites, local villages, fields of rice, gardens, and forests.</w:t>
                </w:r>
                <w:r w:rsidR="009E7E84" w:rsidRPr="000F2B7A">
                  <w:rPr>
                    <w:rFonts w:ascii="Calibri" w:hAnsi="Calibri"/>
                  </w:rPr>
                  <w:t xml:space="preserve"> </w:t>
                </w:r>
                <w:proofErr w:type="spellStart"/>
                <w:r w:rsidRPr="000F2B7A">
                  <w:rPr>
                    <w:rFonts w:ascii="Calibri" w:hAnsi="Calibri"/>
                  </w:rPr>
                  <w:t>Prayat</w:t>
                </w:r>
                <w:proofErr w:type="spellEnd"/>
                <w:r w:rsidRPr="000F2B7A">
                  <w:rPr>
                    <w:rFonts w:ascii="Calibri" w:hAnsi="Calibri"/>
                  </w:rPr>
                  <w:t xml:space="preserve"> harmonised these themes and techniques within the unique character of his woodcut techniques. Using line, colour, and composition, </w:t>
                </w:r>
                <w:proofErr w:type="spellStart"/>
                <w:r w:rsidRPr="000F2B7A">
                  <w:rPr>
                    <w:rFonts w:ascii="Calibri" w:hAnsi="Calibri"/>
                  </w:rPr>
                  <w:t>Prayat</w:t>
                </w:r>
                <w:proofErr w:type="spellEnd"/>
                <w:r w:rsidRPr="000F2B7A">
                  <w:rPr>
                    <w:rFonts w:ascii="Calibri" w:hAnsi="Calibri"/>
                  </w:rPr>
                  <w:t xml:space="preserve"> blended plainness, purity and sincerity with nature, religion, and the folk cultures of rural societies. </w:t>
                </w:r>
              </w:p>
            </w:tc>
          </w:sdtContent>
        </w:sdt>
      </w:tr>
      <w:tr w:rsidR="003F0D73" w14:paraId="2260C175" w14:textId="77777777" w:rsidTr="003F0D73">
        <w:sdt>
          <w:sdtPr>
            <w:alias w:val="Article text"/>
            <w:tag w:val="articleText"/>
            <w:id w:val="634067588"/>
            <w:placeholder>
              <w:docPart w:val="B7DB6E313D0DF64AA0097AD5AD2280DC"/>
            </w:placeholder>
          </w:sdtPr>
          <w:sdtEndPr/>
          <w:sdtContent>
            <w:tc>
              <w:tcPr>
                <w:tcW w:w="9016" w:type="dxa"/>
                <w:tcMar>
                  <w:top w:w="113" w:type="dxa"/>
                  <w:bottom w:w="113" w:type="dxa"/>
                </w:tcMar>
              </w:tcPr>
              <w:sdt>
                <w:sdtPr>
                  <w:alias w:val="Abstract"/>
                  <w:tag w:val="abstract"/>
                  <w:id w:val="-960953220"/>
                  <w:placeholder>
                    <w:docPart w:val="5B6FE510BFC45644A7524269A3D5B8C8"/>
                  </w:placeholder>
                </w:sdtPr>
                <w:sdtEndPr/>
                <w:sdtContent>
                  <w:p w14:paraId="5DABDC85" w14:textId="2FAA7043" w:rsidR="009E7E84" w:rsidRDefault="009E7E84" w:rsidP="000F2B7A">
                    <w:r>
                      <w:t xml:space="preserve">Deemed a National Artist in 1998, </w:t>
                    </w:r>
                    <w:proofErr w:type="spellStart"/>
                    <w:r>
                      <w:t>Prayat</w:t>
                    </w:r>
                    <w:proofErr w:type="spellEnd"/>
                    <w:r w:rsidRPr="009C44E9">
                      <w:t xml:space="preserve"> </w:t>
                    </w:r>
                    <w:proofErr w:type="spellStart"/>
                    <w:r w:rsidRPr="009C44E9">
                      <w:t>Pongdam</w:t>
                    </w:r>
                    <w:proofErr w:type="spellEnd"/>
                    <w:r>
                      <w:t xml:space="preserve"> was a Thai printmaker</w:t>
                    </w:r>
                    <w:r w:rsidRPr="009C44E9">
                      <w:t>.</w:t>
                    </w:r>
                    <w:r>
                      <w:t xml:space="preserve"> </w:t>
                    </w:r>
                    <w:proofErr w:type="spellStart"/>
                    <w:r>
                      <w:t>Pongdam’s</w:t>
                    </w:r>
                    <w:proofErr w:type="spellEnd"/>
                    <w:r>
                      <w:t xml:space="preserve"> studies in</w:t>
                    </w:r>
                    <w:r w:rsidRPr="009C44E9">
                      <w:t xml:space="preserve"> painting </w:t>
                    </w:r>
                    <w:r>
                      <w:t xml:space="preserve">began </w:t>
                    </w:r>
                    <w:r w:rsidR="00482EB9">
                      <w:t>under the tutelage of</w:t>
                    </w:r>
                    <w:r>
                      <w:t xml:space="preserve"> </w:t>
                    </w:r>
                    <w:proofErr w:type="spellStart"/>
                    <w:r>
                      <w:t>Dr.</w:t>
                    </w:r>
                    <w:proofErr w:type="spellEnd"/>
                    <w:r>
                      <w:t xml:space="preserve"> </w:t>
                    </w:r>
                    <w:proofErr w:type="spellStart"/>
                    <w:r>
                      <w:t>Silpa</w:t>
                    </w:r>
                    <w:proofErr w:type="spellEnd"/>
                    <w:r>
                      <w:t xml:space="preserve"> </w:t>
                    </w:r>
                    <w:proofErr w:type="spellStart"/>
                    <w:r>
                      <w:t>Bhirasri</w:t>
                    </w:r>
                    <w:proofErr w:type="spellEnd"/>
                    <w:r>
                      <w:t xml:space="preserve">. </w:t>
                    </w:r>
                    <w:proofErr w:type="spellStart"/>
                    <w:r>
                      <w:t>Pongdam</w:t>
                    </w:r>
                    <w:proofErr w:type="spellEnd"/>
                    <w:r>
                      <w:t xml:space="preserve"> </w:t>
                    </w:r>
                    <w:r w:rsidRPr="009C44E9">
                      <w:t xml:space="preserve">continued his education at </w:t>
                    </w:r>
                    <w:r>
                      <w:t xml:space="preserve">the </w:t>
                    </w:r>
                    <w:r w:rsidRPr="009C44E9">
                      <w:t xml:space="preserve">Academia Di Belle </w:t>
                    </w:r>
                    <w:proofErr w:type="spellStart"/>
                    <w:r w:rsidRPr="009C44E9">
                      <w:t>Arti</w:t>
                    </w:r>
                    <w:proofErr w:type="spellEnd"/>
                    <w:r w:rsidRPr="009C44E9">
                      <w:t xml:space="preserve"> Di Roma</w:t>
                    </w:r>
                    <w:r>
                      <w:t xml:space="preserve"> in Italy </w:t>
                    </w:r>
                    <w:r w:rsidRPr="009C44E9">
                      <w:t xml:space="preserve">in 1961. </w:t>
                    </w:r>
                    <w:r>
                      <w:t>Upon returning to Thailand</w:t>
                    </w:r>
                    <w:r w:rsidRPr="009C44E9">
                      <w:t>, he</w:t>
                    </w:r>
                    <w:r>
                      <w:t xml:space="preserve"> </w:t>
                    </w:r>
                    <w:r w:rsidRPr="009C44E9">
                      <w:t xml:space="preserve">regularly </w:t>
                    </w:r>
                    <w:r>
                      <w:t>created paintings and prints,</w:t>
                    </w:r>
                    <w:r w:rsidRPr="009C44E9">
                      <w:t xml:space="preserve"> </w:t>
                    </w:r>
                    <w:r>
                      <w:t>and was</w:t>
                    </w:r>
                    <w:r w:rsidRPr="009C44E9">
                      <w:t xml:space="preserve"> among the first </w:t>
                    </w:r>
                    <w:r>
                      <w:t xml:space="preserve">in a group of </w:t>
                    </w:r>
                    <w:r w:rsidRPr="009C44E9">
                      <w:t>Thai arti</w:t>
                    </w:r>
                    <w:r>
                      <w:t>st to introduce print</w:t>
                    </w:r>
                    <w:r w:rsidRPr="009C44E9">
                      <w:t>making technique</w:t>
                    </w:r>
                    <w:r>
                      <w:t>s to the public. He was declared</w:t>
                    </w:r>
                    <w:r w:rsidRPr="009C44E9">
                      <w:t xml:space="preserve"> </w:t>
                    </w:r>
                    <w:r>
                      <w:t>an</w:t>
                    </w:r>
                    <w:r w:rsidRPr="009C44E9">
                      <w:t xml:space="preserve"> artist of distinction </w:t>
                    </w:r>
                    <w:r>
                      <w:t xml:space="preserve">for his printmaking </w:t>
                    </w:r>
                    <w:r w:rsidRPr="009C44E9">
                      <w:t>in 198</w:t>
                    </w:r>
                    <w:r>
                      <w:t xml:space="preserve">1, and was awarded the title </w:t>
                    </w:r>
                    <w:proofErr w:type="spellStart"/>
                    <w:r w:rsidRPr="009C44E9">
                      <w:t>Acad</w:t>
                    </w:r>
                    <w:r>
                      <w:t>emico</w:t>
                    </w:r>
                    <w:proofErr w:type="spellEnd"/>
                    <w:r>
                      <w:t xml:space="preserve"> </w:t>
                    </w:r>
                    <w:proofErr w:type="spellStart"/>
                    <w:r>
                      <w:t>Onorario</w:t>
                    </w:r>
                    <w:proofErr w:type="spellEnd"/>
                    <w:r>
                      <w:t xml:space="preserve"> </w:t>
                    </w:r>
                    <w:proofErr w:type="spellStart"/>
                    <w:r>
                      <w:t>Classe</w:t>
                    </w:r>
                    <w:proofErr w:type="spellEnd"/>
                    <w:r>
                      <w:t xml:space="preserve"> </w:t>
                    </w:r>
                    <w:proofErr w:type="spellStart"/>
                    <w:r>
                      <w:t>Incisione</w:t>
                    </w:r>
                    <w:proofErr w:type="spellEnd"/>
                    <w:r w:rsidRPr="009C44E9">
                      <w:t xml:space="preserve"> from </w:t>
                    </w:r>
                    <w:r>
                      <w:t xml:space="preserve">the Italian government through the </w:t>
                    </w:r>
                    <w:proofErr w:type="spellStart"/>
                    <w:r w:rsidRPr="009C44E9">
                      <w:t>L’Accademia</w:t>
                    </w:r>
                    <w:proofErr w:type="spellEnd"/>
                    <w:r w:rsidRPr="009C44E9">
                      <w:t xml:space="preserve"> </w:t>
                    </w:r>
                    <w:proofErr w:type="spellStart"/>
                    <w:r w:rsidRPr="009C44E9">
                      <w:t>Florent</w:t>
                    </w:r>
                    <w:r>
                      <w:t>ina</w:t>
                    </w:r>
                    <w:proofErr w:type="spellEnd"/>
                    <w:r>
                      <w:t xml:space="preserve"> </w:t>
                    </w:r>
                    <w:proofErr w:type="spellStart"/>
                    <w:r>
                      <w:t>delle</w:t>
                    </w:r>
                    <w:proofErr w:type="spellEnd"/>
                    <w:r>
                      <w:t xml:space="preserve"> Arte del </w:t>
                    </w:r>
                    <w:proofErr w:type="spellStart"/>
                    <w:r>
                      <w:t>Disegno</w:t>
                    </w:r>
                    <w:proofErr w:type="spellEnd"/>
                    <w:r w:rsidRPr="009C44E9">
                      <w:t>.</w:t>
                    </w:r>
                    <w:r>
                      <w:t xml:space="preserve"> </w:t>
                    </w:r>
                    <w:r w:rsidRPr="009C44E9">
                      <w:t xml:space="preserve">His artworks </w:t>
                    </w:r>
                    <w:r>
                      <w:t>explored</w:t>
                    </w:r>
                    <w:r w:rsidRPr="009C44E9">
                      <w:t xml:space="preserve"> </w:t>
                    </w:r>
                    <w:r>
                      <w:t>ideas</w:t>
                    </w:r>
                    <w:r w:rsidRPr="009C44E9">
                      <w:t xml:space="preserve"> of nature, way</w:t>
                    </w:r>
                    <w:r>
                      <w:t>s</w:t>
                    </w:r>
                    <w:r w:rsidRPr="009C44E9">
                      <w:t xml:space="preserve"> of life, and the</w:t>
                    </w:r>
                    <w:r>
                      <w:t xml:space="preserve"> Thai rural</w:t>
                    </w:r>
                    <w:r w:rsidRPr="009C44E9">
                      <w:t xml:space="preserve"> sp</w:t>
                    </w:r>
                    <w:r>
                      <w:t>irit through</w:t>
                    </w:r>
                    <w:r w:rsidRPr="009C44E9">
                      <w:t xml:space="preserve"> simple </w:t>
                    </w:r>
                    <w:r>
                      <w:t xml:space="preserve">human and animal </w:t>
                    </w:r>
                    <w:r w:rsidRPr="009C44E9">
                      <w:t xml:space="preserve">symbols </w:t>
                    </w:r>
                    <w:r>
                      <w:t xml:space="preserve">expressing themes of warmth, affection, and love. Usually foregrounding his paintings with animal subjects, his backgrounds consisted of </w:t>
                    </w:r>
                    <w:r w:rsidRPr="009C44E9">
                      <w:t>landscape</w:t>
                    </w:r>
                    <w:r>
                      <w:t>s</w:t>
                    </w:r>
                    <w:r w:rsidRPr="009C44E9">
                      <w:t xml:space="preserve"> </w:t>
                    </w:r>
                    <w:r>
                      <w:t>such as</w:t>
                    </w:r>
                    <w:r w:rsidRPr="009C44E9">
                      <w:t xml:space="preserve"> temples, church</w:t>
                    </w:r>
                    <w:r>
                      <w:t>es</w:t>
                    </w:r>
                    <w:r w:rsidRPr="009C44E9">
                      <w:t xml:space="preserve">, </w:t>
                    </w:r>
                    <w:proofErr w:type="spellStart"/>
                    <w:r w:rsidRPr="009C44E9">
                      <w:t>vihara</w:t>
                    </w:r>
                    <w:proofErr w:type="spellEnd"/>
                    <w:r w:rsidRPr="009C44E9">
                      <w:t>, heritage sites, local villages, field</w:t>
                    </w:r>
                    <w:r>
                      <w:t>s</w:t>
                    </w:r>
                    <w:r w:rsidRPr="009C44E9">
                      <w:t xml:space="preserve"> of rice, gardens, and forest</w:t>
                    </w:r>
                    <w:r>
                      <w:t xml:space="preserve">s. </w:t>
                    </w:r>
                    <w:proofErr w:type="spellStart"/>
                    <w:r>
                      <w:t>Prayat</w:t>
                    </w:r>
                    <w:proofErr w:type="spellEnd"/>
                    <w:r>
                      <w:t xml:space="preserve"> harmonis</w:t>
                    </w:r>
                    <w:r w:rsidRPr="009C44E9">
                      <w:t>ed</w:t>
                    </w:r>
                    <w:r>
                      <w:t xml:space="preserve"> these themes and techniques</w:t>
                    </w:r>
                    <w:r w:rsidRPr="009C44E9">
                      <w:t xml:space="preserve"> with</w:t>
                    </w:r>
                    <w:r>
                      <w:t>in</w:t>
                    </w:r>
                    <w:r w:rsidRPr="009C44E9">
                      <w:t xml:space="preserve"> </w:t>
                    </w:r>
                    <w:r>
                      <w:t>the</w:t>
                    </w:r>
                    <w:r w:rsidRPr="009C44E9">
                      <w:t xml:space="preserve"> unique character </w:t>
                    </w:r>
                    <w:r>
                      <w:t>of his woodcut techniques. Using</w:t>
                    </w:r>
                    <w:r w:rsidRPr="009C44E9">
                      <w:t xml:space="preserve"> line, colour</w:t>
                    </w:r>
                    <w:r>
                      <w:t>,</w:t>
                    </w:r>
                    <w:r w:rsidRPr="009C44E9">
                      <w:t xml:space="preserve"> and composition</w:t>
                    </w:r>
                    <w:r>
                      <w:t>,</w:t>
                    </w:r>
                    <w:r w:rsidRPr="009C44E9">
                      <w:t xml:space="preserve"> </w:t>
                    </w:r>
                    <w:proofErr w:type="spellStart"/>
                    <w:r>
                      <w:t>Prayat</w:t>
                    </w:r>
                    <w:proofErr w:type="spellEnd"/>
                    <w:r w:rsidRPr="009C44E9">
                      <w:t xml:space="preserve"> </w:t>
                    </w:r>
                    <w:r>
                      <w:t>blended</w:t>
                    </w:r>
                    <w:r w:rsidRPr="009C44E9">
                      <w:t xml:space="preserve"> plainness, pur</w:t>
                    </w:r>
                    <w:r>
                      <w:t>ity</w:t>
                    </w:r>
                    <w:r w:rsidRPr="009C44E9">
                      <w:t xml:space="preserve"> and sincerity with nature, religion</w:t>
                    </w:r>
                    <w:r>
                      <w:t>,</w:t>
                    </w:r>
                    <w:r w:rsidRPr="009C44E9">
                      <w:t xml:space="preserve"> and </w:t>
                    </w:r>
                    <w:r>
                      <w:t xml:space="preserve">the </w:t>
                    </w:r>
                    <w:r w:rsidRPr="009C44E9">
                      <w:t>folk culture</w:t>
                    </w:r>
                    <w:r>
                      <w:t>s of rural societies</w:t>
                    </w:r>
                    <w:r w:rsidRPr="009C44E9">
                      <w:t xml:space="preserve">. </w:t>
                    </w:r>
                  </w:p>
                  <w:p w14:paraId="54D3DC1A" w14:textId="2537CA7C" w:rsidR="00D806A9" w:rsidRDefault="00CF0E54" w:rsidP="000F2B7A"/>
                </w:sdtContent>
              </w:sdt>
              <w:p w14:paraId="5EAFBFBD" w14:textId="77777777" w:rsidR="00D806A9" w:rsidRDefault="00D806A9" w:rsidP="000F2B7A">
                <w:r>
                  <w:t>Image: rooster.jpg</w:t>
                </w:r>
              </w:p>
              <w:p w14:paraId="175B9DE3" w14:textId="77777777" w:rsidR="00D806A9" w:rsidRDefault="00D806A9" w:rsidP="000F2B7A"/>
              <w:p w14:paraId="30C4DA58" w14:textId="77777777" w:rsidR="00D806A9" w:rsidRDefault="00D806A9" w:rsidP="000F2B7A">
                <w:pPr>
                  <w:pStyle w:val="Caption"/>
                  <w:keepNext/>
                  <w:spacing w:after="0"/>
                </w:pPr>
                <w:r>
                  <w:t xml:space="preserve">Figure </w:t>
                </w:r>
                <w:r w:rsidR="00CF0E54">
                  <w:fldChar w:fldCharType="begin"/>
                </w:r>
                <w:r w:rsidR="00CF0E54">
                  <w:instrText xml:space="preserve"> SEQ Figure \* ARABIC </w:instrText>
                </w:r>
                <w:r w:rsidR="00CF0E54">
                  <w:fldChar w:fldCharType="separate"/>
                </w:r>
                <w:r>
                  <w:rPr>
                    <w:noProof/>
                  </w:rPr>
                  <w:t>1</w:t>
                </w:r>
                <w:r w:rsidR="00CF0E54">
                  <w:rPr>
                    <w:noProof/>
                  </w:rPr>
                  <w:fldChar w:fldCharType="end"/>
                </w:r>
                <w:r>
                  <w:t xml:space="preserve"> </w:t>
                </w:r>
                <w:proofErr w:type="spellStart"/>
                <w:r>
                  <w:t>Prayat</w:t>
                </w:r>
                <w:proofErr w:type="spellEnd"/>
                <w:r>
                  <w:t xml:space="preserve"> </w:t>
                </w:r>
                <w:proofErr w:type="spellStart"/>
                <w:r>
                  <w:t>Pongdam</w:t>
                </w:r>
                <w:proofErr w:type="spellEnd"/>
                <w:r>
                  <w:t xml:space="preserve">, </w:t>
                </w:r>
                <w:r>
                  <w:rPr>
                    <w:i/>
                  </w:rPr>
                  <w:t>The Morning</w:t>
                </w:r>
                <w:r>
                  <w:t xml:space="preserve">, 1981, woodcut, 60 x 80 cm, Collection of </w:t>
                </w:r>
                <w:proofErr w:type="spellStart"/>
                <w:r>
                  <w:t>Experty</w:t>
                </w:r>
                <w:proofErr w:type="spellEnd"/>
                <w:r>
                  <w:t xml:space="preserve"> Holding Co., Ltd.</w:t>
                </w:r>
              </w:p>
              <w:p w14:paraId="0AF92362" w14:textId="77777777" w:rsidR="00D806A9" w:rsidRPr="00D806A9" w:rsidRDefault="00D806A9" w:rsidP="000F2B7A">
                <w:r w:rsidRPr="00D806A9">
                  <w:t>http://www.rama9art.org/artisan/6decade/work/decade4/w4_35.jpg</w:t>
                </w:r>
              </w:p>
              <w:p w14:paraId="31727D0C" w14:textId="77777777" w:rsidR="00D806A9" w:rsidRDefault="00D806A9" w:rsidP="000F2B7A"/>
              <w:p w14:paraId="1033FC8B" w14:textId="66282207" w:rsidR="00D806A9" w:rsidRPr="009C44E9" w:rsidRDefault="00D806A9" w:rsidP="000F2B7A">
                <w:proofErr w:type="spellStart"/>
                <w:r>
                  <w:lastRenderedPageBreak/>
                  <w:t>Prayat</w:t>
                </w:r>
                <w:proofErr w:type="spellEnd"/>
                <w:r w:rsidRPr="009C44E9">
                  <w:t xml:space="preserve"> is</w:t>
                </w:r>
                <w:r>
                  <w:t xml:space="preserve"> known for his use of </w:t>
                </w:r>
                <w:r w:rsidRPr="009C44E9">
                  <w:t>animal figures</w:t>
                </w:r>
                <w:r w:rsidR="00F754C4">
                  <w:t xml:space="preserve">. </w:t>
                </w:r>
                <w:r w:rsidR="00A25E9D">
                  <w:t>H</w:t>
                </w:r>
                <w:r w:rsidR="00F754C4">
                  <w:t xml:space="preserve">is works frequently featured animals </w:t>
                </w:r>
                <w:r w:rsidR="00F26210">
                  <w:t>related</w:t>
                </w:r>
                <w:r w:rsidR="00F754C4">
                  <w:t xml:space="preserve"> to rural Thai </w:t>
                </w:r>
                <w:r w:rsidR="000F2B7A">
                  <w:t>life</w:t>
                </w:r>
                <w:r w:rsidR="00F754C4">
                  <w:t xml:space="preserve">, including </w:t>
                </w:r>
                <w:r w:rsidRPr="009C44E9">
                  <w:t>horse</w:t>
                </w:r>
                <w:r>
                  <w:t>s</w:t>
                </w:r>
                <w:r w:rsidRPr="009C44E9">
                  <w:t>, cat</w:t>
                </w:r>
                <w:r>
                  <w:t>s</w:t>
                </w:r>
                <w:r w:rsidRPr="009C44E9">
                  <w:t>, bird</w:t>
                </w:r>
                <w:r>
                  <w:t>s</w:t>
                </w:r>
                <w:r w:rsidRPr="009C44E9">
                  <w:t>, hen</w:t>
                </w:r>
                <w:r>
                  <w:t>s</w:t>
                </w:r>
                <w:r w:rsidRPr="009C44E9">
                  <w:t>, gecko</w:t>
                </w:r>
                <w:r>
                  <w:t>s</w:t>
                </w:r>
                <w:r w:rsidRPr="009C44E9">
                  <w:t>, bat</w:t>
                </w:r>
                <w:r>
                  <w:t>s</w:t>
                </w:r>
                <w:r w:rsidRPr="009C44E9">
                  <w:t>, and owl</w:t>
                </w:r>
                <w:r>
                  <w:t>s</w:t>
                </w:r>
                <w:r w:rsidR="00F754C4">
                  <w:t xml:space="preserve">. </w:t>
                </w:r>
                <w:r w:rsidR="00BB41D7">
                  <w:t>His animal</w:t>
                </w:r>
                <w:r w:rsidRPr="009C44E9">
                  <w:t xml:space="preserve"> </w:t>
                </w:r>
                <w:r>
                  <w:t xml:space="preserve">characters display a </w:t>
                </w:r>
                <w:r w:rsidR="00B060C4">
                  <w:t xml:space="preserve">range of emotions </w:t>
                </w:r>
                <w:r w:rsidR="00F26210">
                  <w:t>and</w:t>
                </w:r>
                <w:r w:rsidR="00B060C4">
                  <w:t xml:space="preserve"> characteristics including </w:t>
                </w:r>
                <w:r w:rsidRPr="009C44E9">
                  <w:t xml:space="preserve">happiness, enjoyment, </w:t>
                </w:r>
                <w:r w:rsidR="00B060C4">
                  <w:t>or</w:t>
                </w:r>
                <w:r>
                  <w:t xml:space="preserve"> </w:t>
                </w:r>
                <w:r w:rsidR="00B060C4">
                  <w:t xml:space="preserve">horror </w:t>
                </w:r>
                <w:r>
                  <w:t>as they move</w:t>
                </w:r>
                <w:r w:rsidR="00C5201F">
                  <w:t xml:space="preserve"> or gaz</w:t>
                </w:r>
                <w:r w:rsidRPr="009C44E9">
                  <w:t xml:space="preserve">e </w:t>
                </w:r>
                <w:r>
                  <w:t xml:space="preserve">at </w:t>
                </w:r>
                <w:r w:rsidRPr="009C44E9">
                  <w:t xml:space="preserve">the </w:t>
                </w:r>
                <w:r>
                  <w:t>viewer</w:t>
                </w:r>
                <w:r w:rsidR="00F26210">
                  <w:t xml:space="preserve">. </w:t>
                </w:r>
                <w:r>
                  <w:t xml:space="preserve">In his later </w:t>
                </w:r>
                <w:r w:rsidR="00F26210">
                  <w:t>works</w:t>
                </w:r>
                <w:r>
                  <w:t xml:space="preserve">, </w:t>
                </w:r>
                <w:proofErr w:type="spellStart"/>
                <w:r>
                  <w:t>Prayat</w:t>
                </w:r>
                <w:proofErr w:type="spellEnd"/>
                <w:r w:rsidRPr="009C44E9">
                  <w:t xml:space="preserve"> </w:t>
                </w:r>
                <w:r w:rsidR="00655D32">
                  <w:t>project</w:t>
                </w:r>
                <w:r w:rsidR="00C94756">
                  <w:t>ed</w:t>
                </w:r>
                <w:r>
                  <w:t xml:space="preserve"> </w:t>
                </w:r>
                <w:r w:rsidR="00655D32">
                  <w:t xml:space="preserve">human characteristics onto his animal subjects, </w:t>
                </w:r>
                <w:r w:rsidR="00D94D2A">
                  <w:t>often arranging</w:t>
                </w:r>
                <w:r>
                  <w:t xml:space="preserve"> them </w:t>
                </w:r>
                <w:r w:rsidR="00D94D2A">
                  <w:t>to resemble a close-knit family</w:t>
                </w:r>
                <w:r w:rsidRPr="009C44E9">
                  <w:t>.</w:t>
                </w:r>
                <w:r>
                  <w:t xml:space="preserve"> </w:t>
                </w:r>
                <w:r w:rsidRPr="009C44E9">
                  <w:t xml:space="preserve">Most of his artworks </w:t>
                </w:r>
                <w:r>
                  <w:t xml:space="preserve">are set </w:t>
                </w:r>
                <w:r w:rsidR="00AD4461">
                  <w:t>at</w:t>
                </w:r>
                <w:r w:rsidRPr="009C44E9">
                  <w:t xml:space="preserve"> dawn, evening</w:t>
                </w:r>
                <w:r w:rsidR="00655D32">
                  <w:t xml:space="preserve">, </w:t>
                </w:r>
                <w:r w:rsidR="0076553A">
                  <w:t>and/</w:t>
                </w:r>
                <w:r w:rsidR="00655D32">
                  <w:t>or</w:t>
                </w:r>
                <w:r w:rsidRPr="009C44E9">
                  <w:t xml:space="preserve"> twilight. </w:t>
                </w:r>
                <w:r>
                  <w:t xml:space="preserve">Using </w:t>
                </w:r>
                <w:r w:rsidRPr="009C44E9">
                  <w:t xml:space="preserve">rollers with various soft and dark </w:t>
                </w:r>
                <w:r w:rsidR="0076553A" w:rsidRPr="009C44E9">
                  <w:t>colours</w:t>
                </w:r>
                <w:r>
                  <w:t xml:space="preserve">, </w:t>
                </w:r>
                <w:proofErr w:type="spellStart"/>
                <w:r>
                  <w:t>Prayat</w:t>
                </w:r>
                <w:proofErr w:type="spellEnd"/>
                <w:r>
                  <w:t xml:space="preserve"> </w:t>
                </w:r>
                <w:r w:rsidR="00D94D2A">
                  <w:t xml:space="preserve">frequently </w:t>
                </w:r>
                <w:r w:rsidRPr="009C44E9">
                  <w:t>create</w:t>
                </w:r>
                <w:r w:rsidR="0076553A">
                  <w:t>d</w:t>
                </w:r>
                <w:r>
                  <w:t xml:space="preserve"> </w:t>
                </w:r>
                <w:r w:rsidRPr="009C44E9">
                  <w:t>atmosphere</w:t>
                </w:r>
                <w:r w:rsidR="0076553A">
                  <w:t>s</w:t>
                </w:r>
                <w:r w:rsidRPr="009C44E9">
                  <w:t xml:space="preserve"> of soft sunlight on</w:t>
                </w:r>
                <w:r>
                  <w:t xml:space="preserve"> a</w:t>
                </w:r>
                <w:r w:rsidR="00AD4461">
                  <w:t xml:space="preserve"> dark sky. </w:t>
                </w:r>
              </w:p>
              <w:p w14:paraId="356C2967" w14:textId="77777777" w:rsidR="00D806A9" w:rsidRPr="009C44E9" w:rsidRDefault="00D806A9" w:rsidP="000F2B7A"/>
              <w:p w14:paraId="08E05D1C" w14:textId="7BDFC496" w:rsidR="003F0D73" w:rsidRDefault="00D806A9" w:rsidP="000F2B7A">
                <w:r>
                  <w:t>The animal figures in his prints</w:t>
                </w:r>
                <w:r w:rsidRPr="009C44E9">
                  <w:t xml:space="preserve"> </w:t>
                </w:r>
                <w:r w:rsidR="00A54EB0">
                  <w:t>often</w:t>
                </w:r>
                <w:r>
                  <w:t xml:space="preserve"> </w:t>
                </w:r>
                <w:r w:rsidRPr="009C44E9">
                  <w:t xml:space="preserve">reflect the </w:t>
                </w:r>
                <w:r>
                  <w:t>peace and warmth</w:t>
                </w:r>
                <w:r w:rsidRPr="009C44E9">
                  <w:t xml:space="preserve"> of family</w:t>
                </w:r>
                <w:r w:rsidR="00277D85">
                  <w:t xml:space="preserve">. </w:t>
                </w:r>
                <w:proofErr w:type="spellStart"/>
                <w:r>
                  <w:t>Prayat</w:t>
                </w:r>
                <w:proofErr w:type="spellEnd"/>
                <w:r w:rsidRPr="009C44E9">
                  <w:t xml:space="preserve"> </w:t>
                </w:r>
                <w:r w:rsidR="000F2B7A">
                  <w:t>consistently used</w:t>
                </w:r>
                <w:r w:rsidRPr="009C44E9">
                  <w:t xml:space="preserve"> symbols of </w:t>
                </w:r>
                <w:r w:rsidR="000F2B7A">
                  <w:t xml:space="preserve">traditional </w:t>
                </w:r>
                <w:r w:rsidRPr="009C44E9">
                  <w:t>Th</w:t>
                </w:r>
                <w:r>
                  <w:t xml:space="preserve">ai identity </w:t>
                </w:r>
                <w:r w:rsidR="0051309F">
                  <w:t>in</w:t>
                </w:r>
                <w:r>
                  <w:t xml:space="preserve"> his</w:t>
                </w:r>
                <w:r w:rsidRPr="009C44E9">
                  <w:t xml:space="preserve"> work, </w:t>
                </w:r>
                <w:r>
                  <w:t>including</w:t>
                </w:r>
                <w:r w:rsidRPr="009C44E9">
                  <w:t xml:space="preserve"> folk costumes, architectural structures, Thai traditional patterns, daily equipment, water jars, and northern weaving clothes. </w:t>
                </w:r>
                <w:r w:rsidR="0051309F">
                  <w:t xml:space="preserve">Reflecting the influence of Eastern art on his works, </w:t>
                </w:r>
                <w:proofErr w:type="spellStart"/>
                <w:r w:rsidR="0051309F">
                  <w:t>Prayat</w:t>
                </w:r>
                <w:proofErr w:type="spellEnd"/>
                <w:r w:rsidR="0051309F">
                  <w:t xml:space="preserve"> often incorporated collages of </w:t>
                </w:r>
                <w:r w:rsidRPr="009C44E9">
                  <w:t>golde</w:t>
                </w:r>
                <w:r w:rsidR="0051309F">
                  <w:t>n leaves i</w:t>
                </w:r>
                <w:r>
                  <w:t>nto his printmaking</w:t>
                </w:r>
                <w:r w:rsidR="0051309F">
                  <w:t xml:space="preserve">. </w:t>
                </w:r>
              </w:p>
            </w:tc>
          </w:sdtContent>
        </w:sdt>
      </w:tr>
      <w:tr w:rsidR="003235A7" w14:paraId="3D15435A" w14:textId="77777777" w:rsidTr="003235A7">
        <w:tc>
          <w:tcPr>
            <w:tcW w:w="9016" w:type="dxa"/>
          </w:tcPr>
          <w:p w14:paraId="74EA6783" w14:textId="77777777" w:rsidR="003235A7" w:rsidRDefault="003235A7" w:rsidP="008A5B87">
            <w:r w:rsidRPr="0015114C">
              <w:rPr>
                <w:u w:val="single"/>
              </w:rPr>
              <w:lastRenderedPageBreak/>
              <w:t>Further reading</w:t>
            </w:r>
            <w:r>
              <w:t>:</w:t>
            </w:r>
          </w:p>
          <w:p w14:paraId="6CA6D812" w14:textId="1F0F5F22" w:rsidR="00552815" w:rsidRDefault="00CF0E54" w:rsidP="008A5B87">
            <w:pPr>
              <w:rPr>
                <w:rFonts w:ascii="Calibri" w:hAnsi="Calibri"/>
              </w:rPr>
            </w:pPr>
            <w:sdt>
              <w:sdtPr>
                <w:rPr>
                  <w:rFonts w:ascii="Calibri" w:hAnsi="Calibri"/>
                </w:rPr>
                <w:id w:val="807443611"/>
                <w:citation/>
              </w:sdtPr>
              <w:sdtEndPr/>
              <w:sdtContent>
                <w:r w:rsidR="00552815" w:rsidRPr="00856F48">
                  <w:rPr>
                    <w:rFonts w:ascii="Calibri" w:hAnsi="Calibri"/>
                  </w:rPr>
                  <w:fldChar w:fldCharType="begin"/>
                </w:r>
                <w:r w:rsidR="00552815" w:rsidRPr="00856F48">
                  <w:rPr>
                    <w:rFonts w:ascii="Calibri" w:hAnsi="Calibri"/>
                    <w:lang w:val="en-US"/>
                  </w:rPr>
                  <w:instrText xml:space="preserve"> CITATION HiC95 \l 1033 </w:instrText>
                </w:r>
                <w:r w:rsidR="00552815" w:rsidRPr="00856F48">
                  <w:rPr>
                    <w:rFonts w:ascii="Calibri" w:hAnsi="Calibri"/>
                  </w:rPr>
                  <w:fldChar w:fldCharType="separate"/>
                </w:r>
                <w:r w:rsidR="00552815" w:rsidRPr="00856F48">
                  <w:rPr>
                    <w:rFonts w:ascii="Calibri" w:hAnsi="Calibri"/>
                    <w:noProof/>
                    <w:lang w:val="en-US"/>
                  </w:rPr>
                  <w:t>(Hi-Class Magazine)</w:t>
                </w:r>
                <w:r w:rsidR="00552815" w:rsidRPr="00856F48">
                  <w:rPr>
                    <w:rFonts w:ascii="Calibri" w:hAnsi="Calibri"/>
                  </w:rPr>
                  <w:fldChar w:fldCharType="end"/>
                </w:r>
              </w:sdtContent>
            </w:sdt>
          </w:p>
          <w:p w14:paraId="2BE8BE98" w14:textId="77777777" w:rsidR="00856F48" w:rsidRPr="00856F48" w:rsidRDefault="00856F48" w:rsidP="008A5B87">
            <w:pPr>
              <w:rPr>
                <w:rFonts w:ascii="Calibri" w:hAnsi="Calibri"/>
              </w:rPr>
            </w:pPr>
          </w:p>
          <w:p w14:paraId="57BC10F7" w14:textId="0812119A" w:rsidR="00552815" w:rsidRDefault="00CF0E54" w:rsidP="008A5B87">
            <w:pPr>
              <w:rPr>
                <w:rFonts w:ascii="Calibri" w:hAnsi="Calibri"/>
              </w:rPr>
            </w:pPr>
            <w:sdt>
              <w:sdtPr>
                <w:rPr>
                  <w:rFonts w:ascii="Calibri" w:hAnsi="Calibri"/>
                </w:rPr>
                <w:id w:val="-852493641"/>
                <w:citation/>
              </w:sdtPr>
              <w:sdtEndPr/>
              <w:sdtContent>
                <w:r w:rsidR="00552815" w:rsidRPr="00856F48">
                  <w:rPr>
                    <w:rFonts w:ascii="Calibri" w:hAnsi="Calibri"/>
                  </w:rPr>
                  <w:fldChar w:fldCharType="begin"/>
                </w:r>
                <w:r w:rsidR="00552815" w:rsidRPr="00856F48">
                  <w:rPr>
                    <w:rFonts w:ascii="Calibri" w:hAnsi="Calibri"/>
                    <w:lang w:val="en-US"/>
                  </w:rPr>
                  <w:instrText xml:space="preserve"> CITATION Pra11 \l 1033 </w:instrText>
                </w:r>
                <w:r w:rsidR="00552815" w:rsidRPr="00856F48">
                  <w:rPr>
                    <w:rFonts w:ascii="Calibri" w:hAnsi="Calibri"/>
                  </w:rPr>
                  <w:fldChar w:fldCharType="separate"/>
                </w:r>
                <w:r w:rsidR="00552815" w:rsidRPr="00856F48">
                  <w:rPr>
                    <w:rFonts w:ascii="Calibri" w:hAnsi="Calibri"/>
                    <w:noProof/>
                    <w:lang w:val="en-US"/>
                  </w:rPr>
                  <w:t>(Phongdam)</w:t>
                </w:r>
                <w:r w:rsidR="00552815" w:rsidRPr="00856F48">
                  <w:rPr>
                    <w:rFonts w:ascii="Calibri" w:hAnsi="Calibri"/>
                  </w:rPr>
                  <w:fldChar w:fldCharType="end"/>
                </w:r>
              </w:sdtContent>
            </w:sdt>
          </w:p>
          <w:p w14:paraId="127BA0C7" w14:textId="77777777" w:rsidR="00856F48" w:rsidRPr="00856F48" w:rsidRDefault="00856F48" w:rsidP="008A5B87">
            <w:pPr>
              <w:rPr>
                <w:rFonts w:ascii="Calibri" w:hAnsi="Calibri"/>
              </w:rPr>
            </w:pPr>
          </w:p>
          <w:sdt>
            <w:sdtPr>
              <w:rPr>
                <w:rFonts w:ascii="Calibri" w:hAnsi="Calibri"/>
                <w:sz w:val="22"/>
                <w:szCs w:val="22"/>
              </w:rPr>
              <w:alias w:val="Further reading"/>
              <w:tag w:val="furtherReading"/>
              <w:id w:val="-1516217107"/>
            </w:sdtPr>
            <w:sdtEndPr>
              <w:rPr>
                <w:rFonts w:ascii="Times" w:hAnsi="Times"/>
                <w:sz w:val="20"/>
                <w:szCs w:val="20"/>
              </w:rPr>
            </w:sdtEndPr>
            <w:sdtContent>
              <w:p w14:paraId="04DA12F0" w14:textId="79726946" w:rsidR="003235A7" w:rsidRPr="00552815" w:rsidRDefault="00CF0E54" w:rsidP="00552815">
                <w:pPr>
                  <w:pStyle w:val="NormalWeb"/>
                  <w:shd w:val="clear" w:color="auto" w:fill="FFFFFF"/>
                  <w:spacing w:before="2" w:after="2"/>
                  <w:rPr>
                    <w:rFonts w:asciiTheme="minorHAnsi" w:hAnsiTheme="minorHAnsi"/>
                    <w:color w:val="333333"/>
                    <w:sz w:val="24"/>
                    <w:szCs w:val="17"/>
                  </w:rPr>
                </w:pPr>
                <w:sdt>
                  <w:sdtPr>
                    <w:rPr>
                      <w:rFonts w:ascii="Calibri" w:hAnsi="Calibri"/>
                      <w:sz w:val="22"/>
                      <w:szCs w:val="22"/>
                    </w:rPr>
                    <w:id w:val="644398657"/>
                    <w:citation/>
                  </w:sdtPr>
                  <w:sdtEndPr/>
                  <w:sdtContent>
                    <w:r w:rsidR="00552815" w:rsidRPr="00856F48">
                      <w:rPr>
                        <w:rFonts w:ascii="Calibri" w:hAnsi="Calibri"/>
                        <w:sz w:val="22"/>
                        <w:szCs w:val="22"/>
                      </w:rPr>
                      <w:fldChar w:fldCharType="begin"/>
                    </w:r>
                    <w:r w:rsidR="00552815" w:rsidRPr="00856F48">
                      <w:rPr>
                        <w:rFonts w:ascii="Calibri" w:hAnsi="Calibri"/>
                        <w:color w:val="333333"/>
                        <w:sz w:val="22"/>
                        <w:szCs w:val="22"/>
                        <w:lang w:val="en-US"/>
                      </w:rPr>
                      <w:instrText xml:space="preserve"> CITATION Vic03 \l 1033 </w:instrText>
                    </w:r>
                    <w:r w:rsidR="00552815" w:rsidRPr="00856F48">
                      <w:rPr>
                        <w:rFonts w:ascii="Calibri" w:hAnsi="Calibri"/>
                        <w:sz w:val="22"/>
                        <w:szCs w:val="22"/>
                      </w:rPr>
                      <w:fldChar w:fldCharType="separate"/>
                    </w:r>
                    <w:r w:rsidR="00552815" w:rsidRPr="00856F48">
                      <w:rPr>
                        <w:rFonts w:ascii="Calibri" w:hAnsi="Calibri"/>
                        <w:noProof/>
                        <w:color w:val="333333"/>
                        <w:sz w:val="22"/>
                        <w:szCs w:val="22"/>
                        <w:lang w:val="en-US"/>
                      </w:rPr>
                      <w:t xml:space="preserve"> (Mukdamanee)</w:t>
                    </w:r>
                    <w:r w:rsidR="00552815" w:rsidRPr="00856F48">
                      <w:rPr>
                        <w:rFonts w:ascii="Calibri" w:hAnsi="Calibri"/>
                        <w:sz w:val="22"/>
                        <w:szCs w:val="22"/>
                      </w:rPr>
                      <w:fldChar w:fldCharType="end"/>
                    </w:r>
                  </w:sdtContent>
                </w:sdt>
              </w:p>
            </w:sdtContent>
          </w:sdt>
        </w:tc>
      </w:tr>
    </w:tbl>
    <w:p w14:paraId="73C596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0528" w14:textId="77777777" w:rsidR="00482EB9" w:rsidRDefault="00482EB9" w:rsidP="007A0D55">
      <w:pPr>
        <w:spacing w:after="0" w:line="240" w:lineRule="auto"/>
      </w:pPr>
      <w:r>
        <w:separator/>
      </w:r>
    </w:p>
  </w:endnote>
  <w:endnote w:type="continuationSeparator" w:id="0">
    <w:p w14:paraId="09A41816" w14:textId="77777777" w:rsidR="00482EB9" w:rsidRDefault="00482E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7AEB" w14:textId="77777777" w:rsidR="00482EB9" w:rsidRDefault="00482EB9" w:rsidP="007A0D55">
      <w:pPr>
        <w:spacing w:after="0" w:line="240" w:lineRule="auto"/>
      </w:pPr>
      <w:r>
        <w:separator/>
      </w:r>
    </w:p>
  </w:footnote>
  <w:footnote w:type="continuationSeparator" w:id="0">
    <w:p w14:paraId="743C77C1" w14:textId="77777777" w:rsidR="00482EB9" w:rsidRDefault="00482E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EF1E" w14:textId="77777777" w:rsidR="00482EB9" w:rsidRDefault="00482E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845F7" w14:textId="77777777" w:rsidR="00482EB9" w:rsidRDefault="00482E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9"/>
    <w:rsid w:val="00014900"/>
    <w:rsid w:val="00032559"/>
    <w:rsid w:val="00052040"/>
    <w:rsid w:val="000B25AE"/>
    <w:rsid w:val="000B55AB"/>
    <w:rsid w:val="000D24DC"/>
    <w:rsid w:val="000F2B7A"/>
    <w:rsid w:val="000F2CB2"/>
    <w:rsid w:val="00101B2E"/>
    <w:rsid w:val="00116FA0"/>
    <w:rsid w:val="0015114C"/>
    <w:rsid w:val="001A21F3"/>
    <w:rsid w:val="001A2537"/>
    <w:rsid w:val="001A6A06"/>
    <w:rsid w:val="001C14DC"/>
    <w:rsid w:val="00210C03"/>
    <w:rsid w:val="002162E2"/>
    <w:rsid w:val="00225C5A"/>
    <w:rsid w:val="00230B10"/>
    <w:rsid w:val="00234353"/>
    <w:rsid w:val="00244BB0"/>
    <w:rsid w:val="00277D85"/>
    <w:rsid w:val="002A0A0D"/>
    <w:rsid w:val="002B0B37"/>
    <w:rsid w:val="00305016"/>
    <w:rsid w:val="0030662D"/>
    <w:rsid w:val="003235A7"/>
    <w:rsid w:val="003677B6"/>
    <w:rsid w:val="003B5086"/>
    <w:rsid w:val="003D3579"/>
    <w:rsid w:val="003E2795"/>
    <w:rsid w:val="003F0D73"/>
    <w:rsid w:val="003F7BF4"/>
    <w:rsid w:val="00401FB6"/>
    <w:rsid w:val="0041014C"/>
    <w:rsid w:val="00462DBE"/>
    <w:rsid w:val="00464699"/>
    <w:rsid w:val="004756E5"/>
    <w:rsid w:val="00482EB9"/>
    <w:rsid w:val="00483379"/>
    <w:rsid w:val="00487BC5"/>
    <w:rsid w:val="00496888"/>
    <w:rsid w:val="004A7476"/>
    <w:rsid w:val="004E5896"/>
    <w:rsid w:val="0051309F"/>
    <w:rsid w:val="00513EE6"/>
    <w:rsid w:val="00533166"/>
    <w:rsid w:val="00534F8F"/>
    <w:rsid w:val="00552815"/>
    <w:rsid w:val="00582E95"/>
    <w:rsid w:val="00590035"/>
    <w:rsid w:val="005B177E"/>
    <w:rsid w:val="005B3921"/>
    <w:rsid w:val="005F26D7"/>
    <w:rsid w:val="005F5450"/>
    <w:rsid w:val="00622F55"/>
    <w:rsid w:val="00637159"/>
    <w:rsid w:val="00655D32"/>
    <w:rsid w:val="006A0F5D"/>
    <w:rsid w:val="006A40E8"/>
    <w:rsid w:val="006D0412"/>
    <w:rsid w:val="007411B9"/>
    <w:rsid w:val="00746682"/>
    <w:rsid w:val="0076553A"/>
    <w:rsid w:val="00780D95"/>
    <w:rsid w:val="00780DC7"/>
    <w:rsid w:val="007A0D55"/>
    <w:rsid w:val="007B3377"/>
    <w:rsid w:val="007E5F44"/>
    <w:rsid w:val="00821DE3"/>
    <w:rsid w:val="00846CE1"/>
    <w:rsid w:val="00856F48"/>
    <w:rsid w:val="008A5B87"/>
    <w:rsid w:val="00922950"/>
    <w:rsid w:val="009545AC"/>
    <w:rsid w:val="009A039C"/>
    <w:rsid w:val="009A7264"/>
    <w:rsid w:val="009D1606"/>
    <w:rsid w:val="009E18A1"/>
    <w:rsid w:val="009E73D7"/>
    <w:rsid w:val="009E7E84"/>
    <w:rsid w:val="00A25E9D"/>
    <w:rsid w:val="00A27D2C"/>
    <w:rsid w:val="00A41143"/>
    <w:rsid w:val="00A54EB0"/>
    <w:rsid w:val="00A76FD9"/>
    <w:rsid w:val="00AB436D"/>
    <w:rsid w:val="00AD2F24"/>
    <w:rsid w:val="00AD4461"/>
    <w:rsid w:val="00AD4844"/>
    <w:rsid w:val="00B060C4"/>
    <w:rsid w:val="00B219AE"/>
    <w:rsid w:val="00B33145"/>
    <w:rsid w:val="00B574C9"/>
    <w:rsid w:val="00B85B23"/>
    <w:rsid w:val="00BB41D7"/>
    <w:rsid w:val="00BC39C9"/>
    <w:rsid w:val="00BE5BF7"/>
    <w:rsid w:val="00BF40E1"/>
    <w:rsid w:val="00C27FAB"/>
    <w:rsid w:val="00C358D4"/>
    <w:rsid w:val="00C5201F"/>
    <w:rsid w:val="00C558E8"/>
    <w:rsid w:val="00C6296B"/>
    <w:rsid w:val="00C85BB2"/>
    <w:rsid w:val="00C94756"/>
    <w:rsid w:val="00CC586D"/>
    <w:rsid w:val="00CF0E54"/>
    <w:rsid w:val="00CF1542"/>
    <w:rsid w:val="00CF3EC5"/>
    <w:rsid w:val="00D05970"/>
    <w:rsid w:val="00D656DA"/>
    <w:rsid w:val="00D806A9"/>
    <w:rsid w:val="00D83300"/>
    <w:rsid w:val="00D94D2A"/>
    <w:rsid w:val="00DC6B48"/>
    <w:rsid w:val="00DF01B0"/>
    <w:rsid w:val="00DF0887"/>
    <w:rsid w:val="00E85A05"/>
    <w:rsid w:val="00E95829"/>
    <w:rsid w:val="00EA606C"/>
    <w:rsid w:val="00EB0C8C"/>
    <w:rsid w:val="00EB51FD"/>
    <w:rsid w:val="00EB77DB"/>
    <w:rsid w:val="00ED139F"/>
    <w:rsid w:val="00EF74F7"/>
    <w:rsid w:val="00F26210"/>
    <w:rsid w:val="00F36937"/>
    <w:rsid w:val="00F60F53"/>
    <w:rsid w:val="00F754C4"/>
    <w:rsid w:val="00FA1925"/>
    <w:rsid w:val="00FA48FB"/>
    <w:rsid w:val="00FB11DE"/>
    <w:rsid w:val="00FB589A"/>
    <w:rsid w:val="00FB7317"/>
    <w:rsid w:val="00FF497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3DD948BF1BB4692DD5D3EF3E499E2"/>
        <w:category>
          <w:name w:val="General"/>
          <w:gallery w:val="placeholder"/>
        </w:category>
        <w:types>
          <w:type w:val="bbPlcHdr"/>
        </w:types>
        <w:behaviors>
          <w:behavior w:val="content"/>
        </w:behaviors>
        <w:guid w:val="{A0DF86AA-04A0-9349-88AD-7BACF69380F0}"/>
      </w:docPartPr>
      <w:docPartBody>
        <w:p w:rsidR="00F77099" w:rsidRDefault="00F77099">
          <w:pPr>
            <w:pStyle w:val="65E3DD948BF1BB4692DD5D3EF3E499E2"/>
          </w:pPr>
          <w:r w:rsidRPr="00CC586D">
            <w:rPr>
              <w:rStyle w:val="PlaceholderText"/>
              <w:b/>
              <w:color w:val="FFFFFF" w:themeColor="background1"/>
            </w:rPr>
            <w:t>[Salutation]</w:t>
          </w:r>
        </w:p>
      </w:docPartBody>
    </w:docPart>
    <w:docPart>
      <w:docPartPr>
        <w:name w:val="42EF1E869FEC5D48A9274F7CA1C28B48"/>
        <w:category>
          <w:name w:val="General"/>
          <w:gallery w:val="placeholder"/>
        </w:category>
        <w:types>
          <w:type w:val="bbPlcHdr"/>
        </w:types>
        <w:behaviors>
          <w:behavior w:val="content"/>
        </w:behaviors>
        <w:guid w:val="{8A4CB5A4-D786-114A-8992-8157C96B9179}"/>
      </w:docPartPr>
      <w:docPartBody>
        <w:p w:rsidR="00F77099" w:rsidRDefault="00F77099">
          <w:pPr>
            <w:pStyle w:val="42EF1E869FEC5D48A9274F7CA1C28B48"/>
          </w:pPr>
          <w:r>
            <w:rPr>
              <w:rStyle w:val="PlaceholderText"/>
            </w:rPr>
            <w:t>[First name]</w:t>
          </w:r>
        </w:p>
      </w:docPartBody>
    </w:docPart>
    <w:docPart>
      <w:docPartPr>
        <w:name w:val="E460F367BD22584F92C4C9EBA8A09889"/>
        <w:category>
          <w:name w:val="General"/>
          <w:gallery w:val="placeholder"/>
        </w:category>
        <w:types>
          <w:type w:val="bbPlcHdr"/>
        </w:types>
        <w:behaviors>
          <w:behavior w:val="content"/>
        </w:behaviors>
        <w:guid w:val="{EAAF153C-06D2-F145-AFFF-6D4DCAFBB135}"/>
      </w:docPartPr>
      <w:docPartBody>
        <w:p w:rsidR="00F77099" w:rsidRDefault="00F77099">
          <w:pPr>
            <w:pStyle w:val="E460F367BD22584F92C4C9EBA8A09889"/>
          </w:pPr>
          <w:r>
            <w:rPr>
              <w:rStyle w:val="PlaceholderText"/>
            </w:rPr>
            <w:t>[Middle name]</w:t>
          </w:r>
        </w:p>
      </w:docPartBody>
    </w:docPart>
    <w:docPart>
      <w:docPartPr>
        <w:name w:val="40FB008CAEA23845B77CF292E2DF5852"/>
        <w:category>
          <w:name w:val="General"/>
          <w:gallery w:val="placeholder"/>
        </w:category>
        <w:types>
          <w:type w:val="bbPlcHdr"/>
        </w:types>
        <w:behaviors>
          <w:behavior w:val="content"/>
        </w:behaviors>
        <w:guid w:val="{12A09482-E4F3-BA4A-9671-2596198BD765}"/>
      </w:docPartPr>
      <w:docPartBody>
        <w:p w:rsidR="00F77099" w:rsidRDefault="00F77099">
          <w:pPr>
            <w:pStyle w:val="40FB008CAEA23845B77CF292E2DF5852"/>
          </w:pPr>
          <w:r>
            <w:rPr>
              <w:rStyle w:val="PlaceholderText"/>
            </w:rPr>
            <w:t>[Last name]</w:t>
          </w:r>
        </w:p>
      </w:docPartBody>
    </w:docPart>
    <w:docPart>
      <w:docPartPr>
        <w:name w:val="C6685086E4942E458D2B8F5201D776EB"/>
        <w:category>
          <w:name w:val="General"/>
          <w:gallery w:val="placeholder"/>
        </w:category>
        <w:types>
          <w:type w:val="bbPlcHdr"/>
        </w:types>
        <w:behaviors>
          <w:behavior w:val="content"/>
        </w:behaviors>
        <w:guid w:val="{6E7FFF7C-550A-4B46-90D2-14D7939B55AB}"/>
      </w:docPartPr>
      <w:docPartBody>
        <w:p w:rsidR="00F77099" w:rsidRDefault="00F77099">
          <w:pPr>
            <w:pStyle w:val="C6685086E4942E458D2B8F5201D776EB"/>
          </w:pPr>
          <w:r>
            <w:rPr>
              <w:rStyle w:val="PlaceholderText"/>
            </w:rPr>
            <w:t>[Enter your biography]</w:t>
          </w:r>
        </w:p>
      </w:docPartBody>
    </w:docPart>
    <w:docPart>
      <w:docPartPr>
        <w:name w:val="DC1CFCC65837FF4B9CBF1B0899D0D0A0"/>
        <w:category>
          <w:name w:val="General"/>
          <w:gallery w:val="placeholder"/>
        </w:category>
        <w:types>
          <w:type w:val="bbPlcHdr"/>
        </w:types>
        <w:behaviors>
          <w:behavior w:val="content"/>
        </w:behaviors>
        <w:guid w:val="{62ABCB26-F557-1C4D-95DD-BAE200215AA5}"/>
      </w:docPartPr>
      <w:docPartBody>
        <w:p w:rsidR="00F77099" w:rsidRDefault="00F77099">
          <w:pPr>
            <w:pStyle w:val="DC1CFCC65837FF4B9CBF1B0899D0D0A0"/>
          </w:pPr>
          <w:r>
            <w:rPr>
              <w:rStyle w:val="PlaceholderText"/>
            </w:rPr>
            <w:t>[Enter the institution with which you are affiliated]</w:t>
          </w:r>
        </w:p>
      </w:docPartBody>
    </w:docPart>
    <w:docPart>
      <w:docPartPr>
        <w:name w:val="B49A611331F8F44197C4460D272FEDE4"/>
        <w:category>
          <w:name w:val="General"/>
          <w:gallery w:val="placeholder"/>
        </w:category>
        <w:types>
          <w:type w:val="bbPlcHdr"/>
        </w:types>
        <w:behaviors>
          <w:behavior w:val="content"/>
        </w:behaviors>
        <w:guid w:val="{5427F6C4-0092-2C4A-ABCE-BDCCD5F67EA5}"/>
      </w:docPartPr>
      <w:docPartBody>
        <w:p w:rsidR="00F77099" w:rsidRDefault="00F77099">
          <w:pPr>
            <w:pStyle w:val="B49A611331F8F44197C4460D272FEDE4"/>
          </w:pPr>
          <w:r w:rsidRPr="00EF74F7">
            <w:rPr>
              <w:b/>
              <w:color w:val="808080" w:themeColor="background1" w:themeShade="80"/>
            </w:rPr>
            <w:t>[Enter the headword for your article]</w:t>
          </w:r>
        </w:p>
      </w:docPartBody>
    </w:docPart>
    <w:docPart>
      <w:docPartPr>
        <w:name w:val="ECB3A9357FCDE64AA7C0FE10162D07EA"/>
        <w:category>
          <w:name w:val="General"/>
          <w:gallery w:val="placeholder"/>
        </w:category>
        <w:types>
          <w:type w:val="bbPlcHdr"/>
        </w:types>
        <w:behaviors>
          <w:behavior w:val="content"/>
        </w:behaviors>
        <w:guid w:val="{1B895B5F-5B3E-234A-B043-2E20B5598791}"/>
      </w:docPartPr>
      <w:docPartBody>
        <w:p w:rsidR="00F77099" w:rsidRDefault="00F77099">
          <w:pPr>
            <w:pStyle w:val="ECB3A9357FCDE64AA7C0FE10162D07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3166CB9190346A7B676003FB6A53B"/>
        <w:category>
          <w:name w:val="General"/>
          <w:gallery w:val="placeholder"/>
        </w:category>
        <w:types>
          <w:type w:val="bbPlcHdr"/>
        </w:types>
        <w:behaviors>
          <w:behavior w:val="content"/>
        </w:behaviors>
        <w:guid w:val="{A3EAAA03-AFCE-4644-AAC3-953CE2E2BC05}"/>
      </w:docPartPr>
      <w:docPartBody>
        <w:p w:rsidR="00F77099" w:rsidRDefault="00F77099">
          <w:pPr>
            <w:pStyle w:val="59C3166CB9190346A7B676003FB6A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DB6E313D0DF64AA0097AD5AD2280DC"/>
        <w:category>
          <w:name w:val="General"/>
          <w:gallery w:val="placeholder"/>
        </w:category>
        <w:types>
          <w:type w:val="bbPlcHdr"/>
        </w:types>
        <w:behaviors>
          <w:behavior w:val="content"/>
        </w:behaviors>
        <w:guid w:val="{EF0C1AB3-3422-2440-A166-81AABB751B92}"/>
      </w:docPartPr>
      <w:docPartBody>
        <w:p w:rsidR="00F77099" w:rsidRDefault="00F77099">
          <w:pPr>
            <w:pStyle w:val="B7DB6E313D0DF64AA0097AD5AD2280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FE510BFC45644A7524269A3D5B8C8"/>
        <w:category>
          <w:name w:val="General"/>
          <w:gallery w:val="placeholder"/>
        </w:category>
        <w:types>
          <w:type w:val="bbPlcHdr"/>
        </w:types>
        <w:behaviors>
          <w:behavior w:val="content"/>
        </w:behaviors>
        <w:guid w:val="{EEA348CC-38E0-3E4B-9B29-45818425548C}"/>
      </w:docPartPr>
      <w:docPartBody>
        <w:p w:rsidR="00096AB4" w:rsidRDefault="001B3419" w:rsidP="001B3419">
          <w:pPr>
            <w:pStyle w:val="5B6FE510BFC45644A7524269A3D5B8C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99"/>
    <w:rsid w:val="00096AB4"/>
    <w:rsid w:val="001B3419"/>
    <w:rsid w:val="007F3308"/>
    <w:rsid w:val="00F77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HiC95</b:Tag>
    <b:SourceType>Book</b:SourceType>
    <b:Guid>{97AA041D-6C56-EA47-89A7-03623FAF0FEA}</b:Guid>
    <b:Author>
      <b:Author>
        <b:Corporate>Hi-Class Magazine</b:Corporate>
      </b:Author>
    </b:Author>
    <b:Title>16 Thai Contemporary Artists</b:Title>
    <b:City>Bangkok</b:City>
    <b:Publisher>Hi-Class Magazine</b:Publisher>
    <b:Year>1995</b:Year>
    <b:RefOrder>1</b:RefOrder>
  </b:Source>
  <b:Source>
    <b:Tag>Pra11</b:Tag>
    <b:SourceType>Book</b:SourceType>
    <b:Guid>{1F7E2AC4-6F36-D442-BFDB-4625A0757451}</b:Guid>
    <b:Author>
      <b:Author>
        <b:NameList>
          <b:Person>
            <b:Last>Phongdam</b:Last>
            <b:First>Prayat</b:First>
          </b:Person>
        </b:NameList>
      </b:Author>
    </b:Author>
    <b:Title>Exhibition Catalogue of Prayat Phongdam Retrospective Exhibition</b:Title>
    <b:City>Bangkok</b:City>
    <b:Publisher>Faculty of Painting Sculpture and Graphic Arts, Silparkorn University</b:Publisher>
    <b:Year>2011</b:Year>
    <b:RefOrder>2</b:RefOrder>
  </b:Source>
  <b:Source>
    <b:Tag>Vic03</b:Tag>
    <b:SourceType>Book</b:SourceType>
    <b:Guid>{B576ACCE-26AA-6D45-9757-29AC66488CD2}</b:Guid>
    <b:Author>
      <b:Author>
        <b:NameList>
          <b:Person>
            <b:Last>Mukdamanee</b:Last>
            <b:First>Vichoke</b:First>
          </b:Person>
        </b:NameList>
      </b:Author>
    </b:Author>
    <b:Title>6 Decades of Thai Contemporary Art</b:Title>
    <b:City>Bangkok</b:City>
    <b:Publisher>Silpakorn University Arts Centre</b:Publisher>
    <b:Year>2003</b:Year>
    <b:RefOrder>3</b:RefOrder>
  </b:Source>
</b:Sources>
</file>

<file path=customXml/itemProps1.xml><?xml version="1.0" encoding="utf-8"?>
<ds:datastoreItem xmlns:ds="http://schemas.openxmlformats.org/officeDocument/2006/customXml" ds:itemID="{FB0F5667-CDDC-D84C-8451-B29C4FF5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69</TotalTime>
  <Pages>2</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46</cp:revision>
  <dcterms:created xsi:type="dcterms:W3CDTF">2015-01-18T22:00:00Z</dcterms:created>
  <dcterms:modified xsi:type="dcterms:W3CDTF">2015-01-26T02:23:00Z</dcterms:modified>
</cp:coreProperties>
</file>