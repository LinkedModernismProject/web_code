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AF922872384B7AADC77268F87762D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40DA5765A747CABE19361DC3533DF1"/>
            </w:placeholder>
            <w:text/>
          </w:sdtPr>
          <w:sdtEndPr/>
          <w:sdtContent>
            <w:tc>
              <w:tcPr>
                <w:tcW w:w="2073" w:type="dxa"/>
              </w:tcPr>
              <w:p w:rsidR="00B574C9" w:rsidRDefault="00961014" w:rsidP="00961014">
                <w:r>
                  <w:t>Stefan</w:t>
                </w:r>
              </w:p>
            </w:tc>
          </w:sdtContent>
        </w:sdt>
        <w:sdt>
          <w:sdtPr>
            <w:alias w:val="Middle name"/>
            <w:tag w:val="authorMiddleName"/>
            <w:id w:val="-2076034781"/>
            <w:placeholder>
              <w:docPart w:val="C68AB0985AC64811B2271E06BF00E37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3B787C2E6047448F8936DBC71CAADB"/>
            </w:placeholder>
            <w:text/>
          </w:sdtPr>
          <w:sdtEndPr/>
          <w:sdtContent>
            <w:tc>
              <w:tcPr>
                <w:tcW w:w="2642" w:type="dxa"/>
              </w:tcPr>
              <w:p w:rsidR="00B574C9" w:rsidRDefault="00961014" w:rsidP="00961014">
                <w:proofErr w:type="spellStart"/>
                <w:r>
                  <w:t>Borsos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7D41ED774EB404ABA667EA3590003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rFonts w:ascii="Calibri" w:eastAsia="Times New Roman" w:hAnsi="Calibri" w:cs="Times New Roman"/>
              <w:lang w:val="en-CA" w:eastAsia="zh-CN"/>
            </w:rPr>
            <w:alias w:val="Affiliation"/>
            <w:tag w:val="affiliation"/>
            <w:id w:val="2012937915"/>
            <w:placeholder>
              <w:docPart w:val="6DF311EAE4904D2485371697E98D9B21"/>
            </w:placeholder>
            <w:text/>
          </w:sdtPr>
          <w:sdtContent>
            <w:tc>
              <w:tcPr>
                <w:tcW w:w="8525" w:type="dxa"/>
                <w:gridSpan w:val="4"/>
              </w:tcPr>
              <w:p w:rsidR="00B574C9" w:rsidRDefault="003A73D8" w:rsidP="003A73D8">
                <w:proofErr w:type="spellStart"/>
                <w:r w:rsidRPr="003A73D8">
                  <w:rPr>
                    <w:rFonts w:ascii="Calibri" w:eastAsia="Times New Roman" w:hAnsi="Calibri" w:cs="Times New Roman"/>
                    <w:lang w:val="en-CA" w:eastAsia="zh-CN"/>
                  </w:rPr>
                  <w:t>Universität</w:t>
                </w:r>
                <w:proofErr w:type="spellEnd"/>
                <w:r w:rsidRPr="003A73D8">
                  <w:rPr>
                    <w:rFonts w:ascii="Calibri" w:eastAsia="Times New Roman" w:hAnsi="Calibri" w:cs="Times New Roman"/>
                    <w:lang w:val="en-CA" w:eastAsia="zh-CN"/>
                  </w:rPr>
                  <w:t xml:space="preserve"> </w:t>
                </w:r>
                <w:proofErr w:type="spellStart"/>
                <w:r w:rsidRPr="003A73D8">
                  <w:rPr>
                    <w:rFonts w:ascii="Calibri" w:eastAsia="Times New Roman" w:hAnsi="Calibri" w:cs="Times New Roman"/>
                    <w:lang w:val="en-CA" w:eastAsia="zh-CN"/>
                  </w:rPr>
                  <w:t>zu</w:t>
                </w:r>
                <w:proofErr w:type="spellEnd"/>
                <w:r w:rsidRPr="003A73D8">
                  <w:rPr>
                    <w:rFonts w:ascii="Calibri" w:eastAsia="Times New Roman" w:hAnsi="Calibri" w:cs="Times New Roman"/>
                    <w:lang w:val="en-CA" w:eastAsia="zh-CN"/>
                  </w:rPr>
                  <w:t xml:space="preserve"> Köln [University of Cologne]</w:t>
                </w:r>
                <w:r w:rsidRPr="003A73D8">
                  <w:rPr>
                    <w:rFonts w:ascii="Calibri" w:eastAsia="Times New Roman" w:hAnsi="Calibri" w:cs="Times New Roman"/>
                    <w:lang w:val="en-CA" w:eastAsia="zh-CN"/>
                  </w:rPr>
                  <w:t xml:space="preserve"> </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Cs/>
            </w:rPr>
            <w:alias w:val="Article headword"/>
            <w:tag w:val="articleHeadword"/>
            <w:id w:val="-361440020"/>
            <w:placeholder>
              <w:docPart w:val="89CFCF70EB1A4655BA92F451B8FF5E9B"/>
            </w:placeholder>
            <w:text/>
          </w:sdtPr>
          <w:sdtEndPr/>
          <w:sdtContent>
            <w:tc>
              <w:tcPr>
                <w:tcW w:w="9016" w:type="dxa"/>
                <w:tcMar>
                  <w:top w:w="113" w:type="dxa"/>
                  <w:bottom w:w="113" w:type="dxa"/>
                </w:tcMar>
              </w:tcPr>
              <w:p w:rsidR="003F0D73" w:rsidRPr="00FB589A" w:rsidRDefault="00961014" w:rsidP="00961014">
                <w:pPr>
                  <w:rPr>
                    <w:b/>
                  </w:rPr>
                </w:pPr>
                <w:r w:rsidRPr="003A73D8">
                  <w:rPr>
                    <w:bCs/>
                  </w:rPr>
                  <w:t>Hindi Parallel Cinema</w:t>
                </w:r>
              </w:p>
            </w:tc>
          </w:sdtContent>
        </w:sdt>
      </w:tr>
      <w:tr w:rsidR="00464699" w:rsidTr="007821B0">
        <w:sdt>
          <w:sdtPr>
            <w:alias w:val="Variant headwords"/>
            <w:tag w:val="variantHeadwords"/>
            <w:id w:val="173464402"/>
            <w:placeholder>
              <w:docPart w:val="3360D40D59A04CEB8CE19FEF5087BC0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A448C796FA4687A05A17D85D559DF2"/>
            </w:placeholder>
          </w:sdtPr>
          <w:sdtEndPr/>
          <w:sdtContent>
            <w:tc>
              <w:tcPr>
                <w:tcW w:w="9016" w:type="dxa"/>
                <w:tcMar>
                  <w:top w:w="113" w:type="dxa"/>
                  <w:bottom w:w="113" w:type="dxa"/>
                </w:tcMar>
              </w:tcPr>
              <w:p w:rsidR="00E85A05" w:rsidRPr="00961014" w:rsidRDefault="00961014" w:rsidP="00961014">
                <w:r>
                  <w:t xml:space="preserve">Hindi Parallel Cinema refers to Indian art cinema made in the Hindi language. As with Indian Parallel Cinema, it is mostly defined through its ideological opposition to Popular Indian Cinema. More </w:t>
                </w:r>
                <w:r w:rsidR="003A73D8">
                  <w:t>specifically, it refers to the ‘New Cinema Movement’</w:t>
                </w:r>
                <w:r>
                  <w:t xml:space="preserve"> (roughly from 1969 to 1985), which might be described as a historical moment when the impact of this art cinema was both nationally and internationally at its height. Major figures include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Govind</w:t>
                </w:r>
                <w:proofErr w:type="spellEnd"/>
                <w:r>
                  <w:t xml:space="preserve"> </w:t>
                </w:r>
                <w:proofErr w:type="spellStart"/>
                <w:r>
                  <w:t>Nihalani</w:t>
                </w:r>
                <w:proofErr w:type="spellEnd"/>
                <w:r>
                  <w:t xml:space="preserve">, Saeed Akhtar </w:t>
                </w:r>
                <w:proofErr w:type="spellStart"/>
                <w:r>
                  <w:t>Mirza</w:t>
                </w:r>
                <w:proofErr w:type="spellEnd"/>
                <w:r>
                  <w:t xml:space="preserve">, </w:t>
                </w:r>
                <w:proofErr w:type="spellStart"/>
                <w:r>
                  <w:t>Ketan</w:t>
                </w:r>
                <w:proofErr w:type="spellEnd"/>
                <w:r>
                  <w:t xml:space="preserve"> Mehta, </w:t>
                </w:r>
                <w:proofErr w:type="spellStart"/>
                <w:r>
                  <w:t>Kundan</w:t>
                </w:r>
                <w:proofErr w:type="spellEnd"/>
                <w:r>
                  <w:t xml:space="preserve"> Shah, Vidhu Vinod Chopra, </w:t>
                </w:r>
                <w:proofErr w:type="spellStart"/>
                <w:r>
                  <w:t>Sudhir</w:t>
                </w:r>
                <w:proofErr w:type="spellEnd"/>
                <w:r>
                  <w:t xml:space="preserve"> Mishra, Kamal </w:t>
                </w:r>
                <w:proofErr w:type="spellStart"/>
                <w:r>
                  <w:t>Swaroop</w:t>
                </w:r>
                <w:proofErr w:type="spellEnd"/>
                <w:r>
                  <w:t xml:space="preserve">, </w:t>
                </w:r>
                <w:proofErr w:type="spellStart"/>
                <w:r>
                  <w:t>Rabindra</w:t>
                </w:r>
                <w:proofErr w:type="spellEnd"/>
                <w:r>
                  <w:t xml:space="preserve"> </w:t>
                </w:r>
                <w:proofErr w:type="spellStart"/>
                <w:r>
                  <w:t>Dharmaraj</w:t>
                </w:r>
                <w:proofErr w:type="spellEnd"/>
                <w:r>
                  <w:t xml:space="preserve">, Prakash </w:t>
                </w:r>
                <w:proofErr w:type="spellStart"/>
                <w:r>
                  <w:t>Jha</w:t>
                </w:r>
                <w:proofErr w:type="spellEnd"/>
                <w:r>
                  <w:t xml:space="preserve">, </w:t>
                </w:r>
                <w:proofErr w:type="spellStart"/>
                <w:r>
                  <w:t>Avtar</w:t>
                </w:r>
                <w:proofErr w:type="spellEnd"/>
                <w:r>
                  <w:t xml:space="preserve"> </w:t>
                </w:r>
                <w:proofErr w:type="spellStart"/>
                <w:r>
                  <w:t>Kaul</w:t>
                </w:r>
                <w:proofErr w:type="spellEnd"/>
                <w:r>
                  <w:t xml:space="preserve">, Ramesh Sharma, </w:t>
                </w:r>
                <w:proofErr w:type="spellStart"/>
                <w:r>
                  <w:t>Aruna-Vikas</w:t>
                </w:r>
                <w:proofErr w:type="spellEnd"/>
                <w:r w:rsidR="00637D82">
                  <w:t>,</w:t>
                </w:r>
                <w:bookmarkStart w:id="0" w:name="_GoBack"/>
                <w:bookmarkEnd w:id="0"/>
                <w:r>
                  <w:t xml:space="preserve"> and Sai </w:t>
                </w:r>
                <w:proofErr w:type="spellStart"/>
                <w:r>
                  <w:t>P</w:t>
                </w:r>
                <w:r w:rsidR="003A73D8">
                  <w:t>aranjpe</w:t>
                </w:r>
                <w:proofErr w:type="spellEnd"/>
                <w:r w:rsidR="003A73D8">
                  <w:t xml:space="preserve"> (though not all of the above</w:t>
                </w:r>
                <w:r>
                  <w:t xml:space="preserve"> work(</w:t>
                </w:r>
                <w:proofErr w:type="spellStart"/>
                <w:r>
                  <w:t>ed</w:t>
                </w:r>
                <w:proofErr w:type="spellEnd"/>
                <w:r>
                  <w:t>) in Hindi exclusively).</w:t>
                </w:r>
              </w:p>
            </w:tc>
          </w:sdtContent>
        </w:sdt>
      </w:tr>
      <w:tr w:rsidR="003F0D73" w:rsidTr="003F0D73">
        <w:sdt>
          <w:sdtPr>
            <w:alias w:val="Article text"/>
            <w:tag w:val="articleText"/>
            <w:id w:val="634067588"/>
            <w:placeholder>
              <w:docPart w:val="3EB2234A9C4B41BFA1B12ADAD857D78B"/>
            </w:placeholder>
          </w:sdtPr>
          <w:sdtEndPr/>
          <w:sdtContent>
            <w:tc>
              <w:tcPr>
                <w:tcW w:w="9016" w:type="dxa"/>
                <w:tcMar>
                  <w:top w:w="113" w:type="dxa"/>
                  <w:bottom w:w="113" w:type="dxa"/>
                </w:tcMar>
              </w:tcPr>
              <w:p w:rsidR="00961014" w:rsidRDefault="00961014" w:rsidP="00961014">
                <w:r>
                  <w:t xml:space="preserve">Hindi Parallel Cinema refers to Indian art cinema made in the Hindi language. As with Indian Parallel Cinema, it is mostly defined through its ideological opposition to Popular Indian Cinema. More </w:t>
                </w:r>
                <w:r w:rsidR="003A73D8">
                  <w:t>specifically, it refers to the ‘New Cinema Movement’</w:t>
                </w:r>
                <w:r>
                  <w:t xml:space="preserve"> (roughly from 1969 to 1985), which might be described as a historical moment when the impact of this art cinema was both nationally and internationally at its height. Major figures include </w:t>
                </w:r>
                <w:proofErr w:type="spellStart"/>
                <w:r>
                  <w:t>Shyam</w:t>
                </w:r>
                <w:proofErr w:type="spellEnd"/>
                <w:r>
                  <w:t xml:space="preserve"> </w:t>
                </w:r>
                <w:proofErr w:type="spellStart"/>
                <w:r>
                  <w:t>Benegal</w:t>
                </w:r>
                <w:proofErr w:type="spellEnd"/>
                <w:r>
                  <w:t xml:space="preserve">, Kumar </w:t>
                </w:r>
                <w:proofErr w:type="spellStart"/>
                <w:r>
                  <w:t>Shahani</w:t>
                </w:r>
                <w:proofErr w:type="spellEnd"/>
                <w:r>
                  <w:t xml:space="preserve">, Mani </w:t>
                </w:r>
                <w:proofErr w:type="spellStart"/>
                <w:r>
                  <w:t>Kaul</w:t>
                </w:r>
                <w:proofErr w:type="spellEnd"/>
                <w:r>
                  <w:t xml:space="preserve">, </w:t>
                </w:r>
                <w:proofErr w:type="spellStart"/>
                <w:r>
                  <w:t>Govind</w:t>
                </w:r>
                <w:proofErr w:type="spellEnd"/>
                <w:r>
                  <w:t xml:space="preserve"> </w:t>
                </w:r>
                <w:proofErr w:type="spellStart"/>
                <w:r>
                  <w:t>Nihalani</w:t>
                </w:r>
                <w:proofErr w:type="spellEnd"/>
                <w:r>
                  <w:t xml:space="preserve">, Saeed Akhtar </w:t>
                </w:r>
                <w:proofErr w:type="spellStart"/>
                <w:r>
                  <w:t>Mirza</w:t>
                </w:r>
                <w:proofErr w:type="spellEnd"/>
                <w:r>
                  <w:t xml:space="preserve">, </w:t>
                </w:r>
                <w:proofErr w:type="spellStart"/>
                <w:r>
                  <w:t>Ketan</w:t>
                </w:r>
                <w:proofErr w:type="spellEnd"/>
                <w:r>
                  <w:t xml:space="preserve"> Mehta, </w:t>
                </w:r>
                <w:proofErr w:type="spellStart"/>
                <w:r>
                  <w:t>Kundan</w:t>
                </w:r>
                <w:proofErr w:type="spellEnd"/>
                <w:r>
                  <w:t xml:space="preserve"> Shah, Vidhu Vinod Chopra, </w:t>
                </w:r>
                <w:proofErr w:type="spellStart"/>
                <w:r>
                  <w:t>Sudhir</w:t>
                </w:r>
                <w:proofErr w:type="spellEnd"/>
                <w:r>
                  <w:t xml:space="preserve"> Mishra, Kamal </w:t>
                </w:r>
                <w:proofErr w:type="spellStart"/>
                <w:r>
                  <w:t>Swaroop</w:t>
                </w:r>
                <w:proofErr w:type="spellEnd"/>
                <w:r>
                  <w:t xml:space="preserve">, </w:t>
                </w:r>
                <w:proofErr w:type="spellStart"/>
                <w:r>
                  <w:t>Rabindra</w:t>
                </w:r>
                <w:proofErr w:type="spellEnd"/>
                <w:r>
                  <w:t xml:space="preserve"> </w:t>
                </w:r>
                <w:proofErr w:type="spellStart"/>
                <w:r>
                  <w:t>Dharmaraj</w:t>
                </w:r>
                <w:proofErr w:type="spellEnd"/>
                <w:r>
                  <w:t xml:space="preserve">, Prakash </w:t>
                </w:r>
                <w:proofErr w:type="spellStart"/>
                <w:r>
                  <w:t>Jha</w:t>
                </w:r>
                <w:proofErr w:type="spellEnd"/>
                <w:r>
                  <w:t xml:space="preserve">, </w:t>
                </w:r>
                <w:proofErr w:type="spellStart"/>
                <w:r>
                  <w:t>Avtar</w:t>
                </w:r>
                <w:proofErr w:type="spellEnd"/>
                <w:r>
                  <w:t xml:space="preserve"> </w:t>
                </w:r>
                <w:proofErr w:type="spellStart"/>
                <w:r>
                  <w:t>Kaul</w:t>
                </w:r>
                <w:proofErr w:type="spellEnd"/>
                <w:r>
                  <w:t xml:space="preserve">, Ramesh Sharma, </w:t>
                </w:r>
                <w:proofErr w:type="spellStart"/>
                <w:r>
                  <w:t>Aruna-Vikas</w:t>
                </w:r>
                <w:proofErr w:type="spellEnd"/>
                <w:r w:rsidR="00637D82">
                  <w:t>,</w:t>
                </w:r>
                <w:r>
                  <w:t xml:space="preserve"> and Sai </w:t>
                </w:r>
                <w:proofErr w:type="spellStart"/>
                <w:r>
                  <w:t>P</w:t>
                </w:r>
                <w:r w:rsidR="003A73D8">
                  <w:t>aranjpe</w:t>
                </w:r>
                <w:proofErr w:type="spellEnd"/>
                <w:r w:rsidR="003A73D8">
                  <w:t xml:space="preserve"> (though not all of the above</w:t>
                </w:r>
                <w:r>
                  <w:t xml:space="preserve"> work(</w:t>
                </w:r>
                <w:proofErr w:type="spellStart"/>
                <w:r>
                  <w:t>ed</w:t>
                </w:r>
                <w:proofErr w:type="spellEnd"/>
                <w:r>
                  <w:t>) in Hindi exclusively).</w:t>
                </w:r>
              </w:p>
              <w:p w:rsidR="00961014" w:rsidRDefault="00961014" w:rsidP="00961014"/>
              <w:p w:rsidR="00961014" w:rsidRDefault="00961014" w:rsidP="003A73D8">
                <w:r>
                  <w:t xml:space="preserve">Both the Parallel and New Cinemas originate mainly in </w:t>
                </w:r>
                <w:r w:rsidR="003A73D8">
                  <w:t>Bengal</w:t>
                </w:r>
                <w:r>
                  <w:t xml:space="preserve"> with filmmaker </w:t>
                </w:r>
                <w:proofErr w:type="spellStart"/>
                <w:r>
                  <w:t>Satyajit</w:t>
                </w:r>
                <w:proofErr w:type="spellEnd"/>
                <w:r>
                  <w:t xml:space="preserve"> R</w:t>
                </w:r>
                <w:r w:rsidR="003A73D8">
                  <w:t>ay as the key representative. E</w:t>
                </w:r>
                <w:r>
                  <w:t>stablishment of institutions such as the International Film Festival of India (IFFI, 1952</w:t>
                </w:r>
                <w:r w:rsidR="003A73D8">
                  <w:t>-</w:t>
                </w:r>
                <w:r>
                  <w:t>-), the Film Finance Corporation (FFC, 1960</w:t>
                </w:r>
                <w:r w:rsidR="003A73D8">
                  <w:t>-</w:t>
                </w:r>
                <w:r>
                  <w:t>-; in 1975 renamed and restructured as the National Film Development Council, NFDC) and the Film Training Institute of India (FTII, 1960</w:t>
                </w:r>
                <w:r w:rsidR="003A73D8">
                  <w:t>-</w:t>
                </w:r>
                <w:r>
                  <w:t>-; later renamed Film and</w:t>
                </w:r>
                <w:r w:rsidR="003A73D8">
                  <w:t xml:space="preserve"> Television Institute of India). </w:t>
                </w:r>
                <w:r>
                  <w:t xml:space="preserve">Hindi-language art cinema emerged in the late 1960s and early 1970s, consolidating itself with the early successes of director </w:t>
                </w:r>
                <w:proofErr w:type="spellStart"/>
                <w:r>
                  <w:t>Shyam</w:t>
                </w:r>
                <w:proofErr w:type="spellEnd"/>
                <w:r>
                  <w:t xml:space="preserve"> </w:t>
                </w:r>
                <w:proofErr w:type="spellStart"/>
                <w:r>
                  <w:t>Benegal</w:t>
                </w:r>
                <w:proofErr w:type="spellEnd"/>
                <w:r>
                  <w:t xml:space="preserve"> (especially </w:t>
                </w:r>
                <w:proofErr w:type="spellStart"/>
                <w:r>
                  <w:rPr>
                    <w:i/>
                  </w:rPr>
                  <w:t>Ankur</w:t>
                </w:r>
                <w:proofErr w:type="spellEnd"/>
                <w:r>
                  <w:t xml:space="preserve"> released in 1974).</w:t>
                </w:r>
                <w:r w:rsidR="003A73D8">
                  <w:t xml:space="preserve"> In the following years, </w:t>
                </w:r>
                <w:r>
                  <w:t>Bombay became one of the centres of Indian art filmmaking alongside Bengal, Kerala</w:t>
                </w:r>
                <w:r w:rsidR="003A73D8">
                  <w:t>,</w:t>
                </w:r>
                <w:r>
                  <w:t xml:space="preserve"> and Karnataka.</w:t>
                </w:r>
              </w:p>
              <w:p w:rsidR="00961014" w:rsidRDefault="00961014" w:rsidP="00961014"/>
              <w:p w:rsidR="00961014" w:rsidRDefault="00961014" w:rsidP="003A73D8">
                <w:r>
                  <w:t>Maybe because of its proximity to the mainstream industry, the Hindi parallel films tend to be more open to generic and commercial elements than their counterparts from Bengal or Kerala. The so-called ‘Middle-of-the-road Cinema’ by film</w:t>
                </w:r>
                <w:r w:rsidR="003A73D8">
                  <w:t xml:space="preserve">makers such as </w:t>
                </w:r>
                <w:proofErr w:type="spellStart"/>
                <w:r w:rsidR="003A73D8">
                  <w:t>Basu</w:t>
                </w:r>
                <w:proofErr w:type="spellEnd"/>
                <w:r w:rsidR="003A73D8">
                  <w:t xml:space="preserve"> Chatterjee (</w:t>
                </w:r>
                <w:proofErr w:type="spellStart"/>
                <w:r>
                  <w:rPr>
                    <w:i/>
                  </w:rPr>
                  <w:t>Rajnigandha</w:t>
                </w:r>
                <w:proofErr w:type="spellEnd"/>
                <w:r w:rsidR="003A73D8">
                  <w:t xml:space="preserve">, </w:t>
                </w:r>
                <w:r>
                  <w:t>1974) or Mahesh Bhatt (</w:t>
                </w:r>
                <w:proofErr w:type="spellStart"/>
                <w:r>
                  <w:rPr>
                    <w:i/>
                  </w:rPr>
                  <w:t>Arth</w:t>
                </w:r>
                <w:proofErr w:type="spellEnd"/>
                <w:r>
                  <w:t xml:space="preserve">, 1982), </w:t>
                </w:r>
                <w:r w:rsidR="003A73D8">
                  <w:t>also</w:t>
                </w:r>
                <w:r>
                  <w:t xml:space="preserve"> established itself most forcefully in the Hindi-language film industry because of this proximity. However, the early successes could not be sustained for long and a period of decline began in the mid-1980s, considerably reinforced by a string of commercial hits of a reinvigorated Popular Hindi Cinema in the late eighties. While both parallel and middle-of-the-road films continued (and continue) to be made in Hindi, they lost much of </w:t>
                </w:r>
                <w:r>
                  <w:lastRenderedPageBreak/>
                  <w:t>their cultural significance.</w:t>
                </w:r>
              </w:p>
              <w:p w:rsidR="00961014" w:rsidRDefault="00961014" w:rsidP="00961014"/>
              <w:p w:rsidR="003F0D73" w:rsidRDefault="00961014" w:rsidP="003A73D8">
                <w:r>
                  <w:t>Facilitated by the corporatisation of the Bombay film industry, the early 2000s saw the emergence of what has been labelled as ‘Hind</w:t>
                </w:r>
                <w:r w:rsidR="003A73D8">
                  <w:t>i indies’ or ‘Multiplex Cinema.’ While, in Western contexts, ‘multiplex’</w:t>
                </w:r>
                <w:r>
                  <w:t xml:space="preserve"> stands mo</w:t>
                </w:r>
                <w:r w:rsidR="003A73D8">
                  <w:t>stly for Hollywood blockbusters</w:t>
                </w:r>
                <w:r>
                  <w:t xml:space="preserve"> in India, it has become an exhibition platform where more variety and choice of product is possible. Seminal films include </w:t>
                </w:r>
                <w:r>
                  <w:rPr>
                    <w:i/>
                  </w:rPr>
                  <w:t>Company</w:t>
                </w:r>
                <w:r w:rsidR="003A73D8">
                  <w:t xml:space="preserve"> (</w:t>
                </w:r>
                <w:r w:rsidR="003A73D8">
                  <w:t>Ram Gopal Varma</w:t>
                </w:r>
                <w:r w:rsidR="003A73D8">
                  <w:t>, 2002</w:t>
                </w:r>
                <w:r>
                  <w:t xml:space="preserve">), </w:t>
                </w:r>
                <w:r>
                  <w:rPr>
                    <w:i/>
                  </w:rPr>
                  <w:t>Black Friday</w:t>
                </w:r>
                <w:r w:rsidR="003A73D8">
                  <w:t xml:space="preserve"> (</w:t>
                </w:r>
                <w:r w:rsidR="003A73D8">
                  <w:t xml:space="preserve">Anurag </w:t>
                </w:r>
                <w:proofErr w:type="spellStart"/>
                <w:r w:rsidR="003A73D8">
                  <w:t>Kashyap</w:t>
                </w:r>
                <w:proofErr w:type="spellEnd"/>
                <w:r w:rsidR="003A73D8">
                  <w:t>, 2004</w:t>
                </w:r>
                <w:r>
                  <w:t xml:space="preserve">), </w:t>
                </w:r>
                <w:proofErr w:type="spellStart"/>
                <w:r>
                  <w:rPr>
                    <w:i/>
                  </w:rPr>
                  <w:t>Khosla</w:t>
                </w:r>
                <w:proofErr w:type="spellEnd"/>
                <w:r>
                  <w:rPr>
                    <w:i/>
                  </w:rPr>
                  <w:t xml:space="preserve"> </w:t>
                </w:r>
                <w:proofErr w:type="spellStart"/>
                <w:r>
                  <w:rPr>
                    <w:i/>
                  </w:rPr>
                  <w:t>Ka</w:t>
                </w:r>
                <w:proofErr w:type="spellEnd"/>
                <w:r>
                  <w:rPr>
                    <w:i/>
                  </w:rPr>
                  <w:t xml:space="preserve"> </w:t>
                </w:r>
                <w:proofErr w:type="spellStart"/>
                <w:r>
                  <w:rPr>
                    <w:i/>
                  </w:rPr>
                  <w:t>Ghosla</w:t>
                </w:r>
                <w:proofErr w:type="spellEnd"/>
                <w:r w:rsidR="003A73D8">
                  <w:t xml:space="preserve"> (</w:t>
                </w:r>
                <w:proofErr w:type="spellStart"/>
                <w:r w:rsidR="003A73D8">
                  <w:t>Dibakar</w:t>
                </w:r>
                <w:proofErr w:type="spellEnd"/>
                <w:r w:rsidR="003A73D8">
                  <w:t xml:space="preserve"> Banerjee</w:t>
                </w:r>
                <w:r w:rsidR="003A73D8">
                  <w:t>, 2006</w:t>
                </w:r>
                <w:r>
                  <w:t xml:space="preserve">) and </w:t>
                </w:r>
                <w:proofErr w:type="spellStart"/>
                <w:r>
                  <w:rPr>
                    <w:i/>
                  </w:rPr>
                  <w:t>Bheja</w:t>
                </w:r>
                <w:proofErr w:type="spellEnd"/>
                <w:r>
                  <w:rPr>
                    <w:i/>
                  </w:rPr>
                  <w:t xml:space="preserve"> Fry</w:t>
                </w:r>
                <w:r w:rsidR="003A73D8">
                  <w:t xml:space="preserve"> (</w:t>
                </w:r>
                <w:proofErr w:type="spellStart"/>
                <w:r w:rsidR="003A73D8">
                  <w:t>Sagar</w:t>
                </w:r>
                <w:proofErr w:type="spellEnd"/>
                <w:r w:rsidR="003A73D8">
                  <w:t xml:space="preserve"> </w:t>
                </w:r>
                <w:proofErr w:type="spellStart"/>
                <w:r w:rsidR="003A73D8">
                  <w:t>Ballari</w:t>
                </w:r>
                <w:proofErr w:type="spellEnd"/>
                <w:r w:rsidR="003A73D8">
                  <w:t>, 2007</w:t>
                </w:r>
                <w:r>
                  <w:t>) among others. Although these films are repeatedly referred to as Parallel Cinema, their inclusion is problematic. A rather vague term from the production angle, the multiplex film might be most productively defined by the specific audience it is targeting: a Westernised urban middle-class. Thus, the ‘Hindi indies’ are marked by very different aesthetic sensibilities and thematic concerns from the traditional parallel films, and mostly lack any</w:t>
                </w:r>
                <w:r w:rsidR="00637D82">
                  <w:t xml:space="preserve"> form of oppositional stance </w:t>
                </w:r>
                <w:r>
                  <w:t>characteristic of Indian art cinema.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4B6EB7D2B144EB7BDF7F08C12EE817B"/>
              </w:placeholder>
            </w:sdtPr>
            <w:sdtEndPr/>
            <w:sdtContent>
              <w:p w:rsidR="00D95B2B" w:rsidRDefault="00707F6B" w:rsidP="00637D82">
                <w:sdt>
                  <w:sdtPr>
                    <w:id w:val="1122266909"/>
                    <w:citation/>
                  </w:sdtPr>
                  <w:sdtEndPr/>
                  <w:sdtContent>
                    <w:r w:rsidR="00D95B2B">
                      <w:fldChar w:fldCharType="begin"/>
                    </w:r>
                    <w:r w:rsidR="00D95B2B">
                      <w:rPr>
                        <w:lang w:val="en-US"/>
                      </w:rPr>
                      <w:instrText xml:space="preserve"> CITATION Ath10 \l 1033 </w:instrText>
                    </w:r>
                    <w:r w:rsidR="00D95B2B">
                      <w:fldChar w:fldCharType="separate"/>
                    </w:r>
                    <w:r w:rsidR="00637D82">
                      <w:rPr>
                        <w:noProof/>
                        <w:lang w:val="en-US"/>
                      </w:rPr>
                      <w:t xml:space="preserve"> (Athique and D.)</w:t>
                    </w:r>
                    <w:r w:rsidR="00D95B2B">
                      <w:fldChar w:fldCharType="end"/>
                    </w:r>
                  </w:sdtContent>
                </w:sdt>
              </w:p>
              <w:p w:rsidR="00D95B2B" w:rsidRDefault="00D95B2B" w:rsidP="00D95B2B"/>
              <w:p w:rsidR="00D95B2B" w:rsidRDefault="00707F6B" w:rsidP="00D95B2B">
                <w:sdt>
                  <w:sdtPr>
                    <w:id w:val="-1068114763"/>
                    <w:citation/>
                  </w:sdtPr>
                  <w:sdtEndPr/>
                  <w:sdtContent>
                    <w:r w:rsidR="00D95B2B">
                      <w:fldChar w:fldCharType="begin"/>
                    </w:r>
                    <w:r w:rsidR="00D95B2B">
                      <w:rPr>
                        <w:lang w:val="en-US"/>
                      </w:rPr>
                      <w:instrText xml:space="preserve"> CITATION Ban82 \l 1033 </w:instrText>
                    </w:r>
                    <w:r w:rsidR="00D95B2B">
                      <w:fldChar w:fldCharType="separate"/>
                    </w:r>
                    <w:r w:rsidR="00637D82">
                      <w:rPr>
                        <w:noProof/>
                        <w:lang w:val="en-US"/>
                      </w:rPr>
                      <w:t>(Banerjee)</w:t>
                    </w:r>
                    <w:r w:rsidR="00D95B2B">
                      <w:fldChar w:fldCharType="end"/>
                    </w:r>
                  </w:sdtContent>
                </w:sdt>
              </w:p>
              <w:p w:rsidR="00D95B2B" w:rsidRDefault="00D95B2B" w:rsidP="00D95B2B"/>
              <w:p w:rsidR="00D95B2B" w:rsidRDefault="00707F6B" w:rsidP="00D95B2B">
                <w:sdt>
                  <w:sdtPr>
                    <w:id w:val="1746223604"/>
                    <w:citation/>
                  </w:sdtPr>
                  <w:sdtEndPr/>
                  <w:sdtContent>
                    <w:r w:rsidR="00D95B2B">
                      <w:fldChar w:fldCharType="begin"/>
                    </w:r>
                    <w:r w:rsidR="00D95B2B">
                      <w:rPr>
                        <w:lang w:val="en-US"/>
                      </w:rPr>
                      <w:instrText xml:space="preserve">CITATION Bar631 \l 1033 </w:instrText>
                    </w:r>
                    <w:r w:rsidR="00D95B2B">
                      <w:fldChar w:fldCharType="separate"/>
                    </w:r>
                    <w:r w:rsidR="00637D82" w:rsidRPr="00637D82">
                      <w:rPr>
                        <w:noProof/>
                      </w:rPr>
                      <w:t>(Barnouw and Krishnaswamy)</w:t>
                    </w:r>
                    <w:r w:rsidR="00D95B2B">
                      <w:fldChar w:fldCharType="end"/>
                    </w:r>
                  </w:sdtContent>
                </w:sdt>
              </w:p>
              <w:p w:rsidR="00D95B2B" w:rsidRDefault="00D95B2B" w:rsidP="00D95B2B"/>
              <w:p w:rsidR="00D95B2B" w:rsidRDefault="00707F6B" w:rsidP="00D95B2B">
                <w:sdt>
                  <w:sdtPr>
                    <w:id w:val="1073165150"/>
                    <w:citation/>
                  </w:sdtPr>
                  <w:sdtEndPr/>
                  <w:sdtContent>
                    <w:r w:rsidR="00D95B2B">
                      <w:fldChar w:fldCharType="begin"/>
                    </w:r>
                    <w:r w:rsidR="00D95B2B">
                      <w:rPr>
                        <w:lang w:val="en-US"/>
                      </w:rPr>
                      <w:instrText xml:space="preserve"> CITATION Das80 \l 1033 </w:instrText>
                    </w:r>
                    <w:r w:rsidR="00D95B2B">
                      <w:fldChar w:fldCharType="separate"/>
                    </w:r>
                    <w:r w:rsidR="00637D82">
                      <w:rPr>
                        <w:noProof/>
                        <w:lang w:val="en-US"/>
                      </w:rPr>
                      <w:t>(Das Gupta, New Directions in Indian Cinema)</w:t>
                    </w:r>
                    <w:r w:rsidR="00D95B2B">
                      <w:fldChar w:fldCharType="end"/>
                    </w:r>
                  </w:sdtContent>
                </w:sdt>
              </w:p>
              <w:p w:rsidR="00D95B2B" w:rsidRDefault="00D95B2B" w:rsidP="00D95B2B"/>
              <w:p w:rsidR="00D95B2B" w:rsidRDefault="00707F6B" w:rsidP="00D95B2B">
                <w:sdt>
                  <w:sdtPr>
                    <w:id w:val="1394629108"/>
                    <w:citation/>
                  </w:sdtPr>
                  <w:sdtEndPr/>
                  <w:sdtContent>
                    <w:r w:rsidR="00D95B2B">
                      <w:fldChar w:fldCharType="begin"/>
                    </w:r>
                    <w:r w:rsidR="00D95B2B">
                      <w:rPr>
                        <w:lang w:val="en-US"/>
                      </w:rPr>
                      <w:instrText xml:space="preserve"> CITATION Das83 \l 1033 </w:instrText>
                    </w:r>
                    <w:r w:rsidR="00D95B2B">
                      <w:fldChar w:fldCharType="separate"/>
                    </w:r>
                    <w:r w:rsidR="00637D82">
                      <w:rPr>
                        <w:noProof/>
                        <w:lang w:val="en-US"/>
                      </w:rPr>
                      <w:t>(Das Gupta, The 'New' Cinema: A Wave or a Future?)</w:t>
                    </w:r>
                    <w:r w:rsidR="00D95B2B">
                      <w:fldChar w:fldCharType="end"/>
                    </w:r>
                  </w:sdtContent>
                </w:sdt>
              </w:p>
              <w:p w:rsidR="00D95B2B" w:rsidRDefault="00D95B2B" w:rsidP="00D95B2B"/>
              <w:p w:rsidR="00D95B2B" w:rsidRDefault="00707F6B" w:rsidP="00D95B2B">
                <w:sdt>
                  <w:sdtPr>
                    <w:id w:val="1407343585"/>
                    <w:citation/>
                  </w:sdtPr>
                  <w:sdtEndPr/>
                  <w:sdtContent>
                    <w:r w:rsidR="00D95B2B">
                      <w:fldChar w:fldCharType="begin"/>
                    </w:r>
                    <w:r w:rsidR="00D95B2B">
                      <w:rPr>
                        <w:lang w:val="en-US"/>
                      </w:rPr>
                      <w:instrText xml:space="preserve"> CITATION Dat08 \l 1033 </w:instrText>
                    </w:r>
                    <w:r w:rsidR="00D95B2B">
                      <w:fldChar w:fldCharType="separate"/>
                    </w:r>
                    <w:r w:rsidR="00637D82">
                      <w:rPr>
                        <w:noProof/>
                        <w:lang w:val="en-US"/>
                      </w:rPr>
                      <w:t>(Datta)</w:t>
                    </w:r>
                    <w:r w:rsidR="00D95B2B">
                      <w:fldChar w:fldCharType="end"/>
                    </w:r>
                  </w:sdtContent>
                </w:sdt>
              </w:p>
              <w:p w:rsidR="00D95B2B" w:rsidRDefault="00D95B2B" w:rsidP="00D95B2B"/>
              <w:p w:rsidR="00CE2686" w:rsidRDefault="00707F6B" w:rsidP="00D95B2B">
                <w:sdt>
                  <w:sdtPr>
                    <w:id w:val="1266653009"/>
                    <w:citation/>
                  </w:sdtPr>
                  <w:sdtEndPr/>
                  <w:sdtContent>
                    <w:r w:rsidR="00CE2686">
                      <w:fldChar w:fldCharType="begin"/>
                    </w:r>
                    <w:r w:rsidR="00CE2686">
                      <w:rPr>
                        <w:lang w:val="en-US"/>
                      </w:rPr>
                      <w:instrText xml:space="preserve"> CITATION Hoo02 \l 1033 </w:instrText>
                    </w:r>
                    <w:r w:rsidR="00CE2686">
                      <w:fldChar w:fldCharType="separate"/>
                    </w:r>
                    <w:r w:rsidR="00637D82">
                      <w:rPr>
                        <w:noProof/>
                        <w:lang w:val="en-US"/>
                      </w:rPr>
                      <w:t>(Hood)</w:t>
                    </w:r>
                    <w:r w:rsidR="00CE2686">
                      <w:fldChar w:fldCharType="end"/>
                    </w:r>
                  </w:sdtContent>
                </w:sdt>
              </w:p>
              <w:p w:rsidR="00CE2686" w:rsidRDefault="00CE2686" w:rsidP="00D95B2B"/>
              <w:p w:rsidR="00CE2686" w:rsidRDefault="00707F6B" w:rsidP="00D95B2B">
                <w:sdt>
                  <w:sdtPr>
                    <w:id w:val="-1713261363"/>
                    <w:citation/>
                  </w:sdtPr>
                  <w:sdtEndPr/>
                  <w:sdtContent>
                    <w:r w:rsidR="00CE2686">
                      <w:fldChar w:fldCharType="begin"/>
                    </w:r>
                    <w:r w:rsidR="00CE2686">
                      <w:rPr>
                        <w:lang w:val="en-US"/>
                      </w:rPr>
                      <w:instrText xml:space="preserve"> CITATION Nee13 \l 1033 </w:instrText>
                    </w:r>
                    <w:r w:rsidR="00CE2686">
                      <w:fldChar w:fldCharType="separate"/>
                    </w:r>
                    <w:r w:rsidR="00637D82">
                      <w:rPr>
                        <w:noProof/>
                        <w:lang w:val="en-US"/>
                      </w:rPr>
                      <w:t>(Needham)</w:t>
                    </w:r>
                    <w:r w:rsidR="00CE2686">
                      <w:fldChar w:fldCharType="end"/>
                    </w:r>
                  </w:sdtContent>
                </w:sdt>
              </w:p>
              <w:p w:rsidR="00CE2686" w:rsidRDefault="00CE2686" w:rsidP="00D95B2B"/>
              <w:p w:rsidR="003235A7" w:rsidRDefault="00707F6B" w:rsidP="00D95B2B">
                <w:sdt>
                  <w:sdtPr>
                    <w:id w:val="-2013213090"/>
                    <w:citation/>
                  </w:sdtPr>
                  <w:sdtEndPr/>
                  <w:sdtContent>
                    <w:r w:rsidR="00CE2686">
                      <w:fldChar w:fldCharType="begin"/>
                    </w:r>
                    <w:r w:rsidR="00CE2686">
                      <w:rPr>
                        <w:lang w:val="en-US"/>
                      </w:rPr>
                      <w:instrText xml:space="preserve"> CITATION Vas86 \l 1033 </w:instrText>
                    </w:r>
                    <w:r w:rsidR="00CE2686">
                      <w:fldChar w:fldCharType="separate"/>
                    </w:r>
                    <w:r w:rsidR="00637D82">
                      <w:rPr>
                        <w:noProof/>
                        <w:lang w:val="en-US"/>
                      </w:rPr>
                      <w:t>(Vasudev)</w:t>
                    </w:r>
                    <w:r w:rsidR="00CE2686">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F6B" w:rsidRDefault="00707F6B" w:rsidP="007A0D55">
      <w:pPr>
        <w:spacing w:after="0" w:line="240" w:lineRule="auto"/>
      </w:pPr>
      <w:r>
        <w:separator/>
      </w:r>
    </w:p>
  </w:endnote>
  <w:endnote w:type="continuationSeparator" w:id="0">
    <w:p w:rsidR="00707F6B" w:rsidRDefault="00707F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F6B" w:rsidRDefault="00707F6B" w:rsidP="007A0D55">
      <w:pPr>
        <w:spacing w:after="0" w:line="240" w:lineRule="auto"/>
      </w:pPr>
      <w:r>
        <w:separator/>
      </w:r>
    </w:p>
  </w:footnote>
  <w:footnote w:type="continuationSeparator" w:id="0">
    <w:p w:rsidR="00707F6B" w:rsidRDefault="00707F6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BC"/>
    <w:rsid w:val="00032559"/>
    <w:rsid w:val="00052040"/>
    <w:rsid w:val="000B25AE"/>
    <w:rsid w:val="000B55AB"/>
    <w:rsid w:val="000D24DC"/>
    <w:rsid w:val="00101B2E"/>
    <w:rsid w:val="00116FA0"/>
    <w:rsid w:val="0015114C"/>
    <w:rsid w:val="001A21F3"/>
    <w:rsid w:val="001A2537"/>
    <w:rsid w:val="001A6A06"/>
    <w:rsid w:val="001D3629"/>
    <w:rsid w:val="00210C03"/>
    <w:rsid w:val="002162E2"/>
    <w:rsid w:val="00225C5A"/>
    <w:rsid w:val="00230B10"/>
    <w:rsid w:val="00234353"/>
    <w:rsid w:val="00244BB0"/>
    <w:rsid w:val="002A0A0D"/>
    <w:rsid w:val="002B0B37"/>
    <w:rsid w:val="0030662D"/>
    <w:rsid w:val="003235A7"/>
    <w:rsid w:val="003677B6"/>
    <w:rsid w:val="003A73D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7D82"/>
    <w:rsid w:val="006D0412"/>
    <w:rsid w:val="00707F6B"/>
    <w:rsid w:val="007411B9"/>
    <w:rsid w:val="00780D95"/>
    <w:rsid w:val="00780DC7"/>
    <w:rsid w:val="007A0D55"/>
    <w:rsid w:val="007B3377"/>
    <w:rsid w:val="007E5F44"/>
    <w:rsid w:val="00821DE3"/>
    <w:rsid w:val="00846CE1"/>
    <w:rsid w:val="008A5B87"/>
    <w:rsid w:val="00922950"/>
    <w:rsid w:val="00961014"/>
    <w:rsid w:val="009A7264"/>
    <w:rsid w:val="009D1606"/>
    <w:rsid w:val="009E18A1"/>
    <w:rsid w:val="009E73D7"/>
    <w:rsid w:val="00A27D2C"/>
    <w:rsid w:val="00A32EBC"/>
    <w:rsid w:val="00A76FD9"/>
    <w:rsid w:val="00AB436D"/>
    <w:rsid w:val="00AD2F24"/>
    <w:rsid w:val="00AD4844"/>
    <w:rsid w:val="00B055FD"/>
    <w:rsid w:val="00B219AE"/>
    <w:rsid w:val="00B33145"/>
    <w:rsid w:val="00B574C9"/>
    <w:rsid w:val="00BC39C9"/>
    <w:rsid w:val="00BE5BF7"/>
    <w:rsid w:val="00BF40E1"/>
    <w:rsid w:val="00C27FAB"/>
    <w:rsid w:val="00C358D4"/>
    <w:rsid w:val="00C6296B"/>
    <w:rsid w:val="00CC586D"/>
    <w:rsid w:val="00CE2686"/>
    <w:rsid w:val="00CF1542"/>
    <w:rsid w:val="00CF3EC5"/>
    <w:rsid w:val="00D656DA"/>
    <w:rsid w:val="00D83300"/>
    <w:rsid w:val="00D95B2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D1236-DB50-404C-B677-66762BFA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7374">
      <w:bodyDiv w:val="1"/>
      <w:marLeft w:val="0"/>
      <w:marRight w:val="0"/>
      <w:marTop w:val="0"/>
      <w:marBottom w:val="0"/>
      <w:divBdr>
        <w:top w:val="none" w:sz="0" w:space="0" w:color="auto"/>
        <w:left w:val="none" w:sz="0" w:space="0" w:color="auto"/>
        <w:bottom w:val="none" w:sz="0" w:space="0" w:color="auto"/>
        <w:right w:val="none" w:sz="0" w:space="0" w:color="auto"/>
      </w:divBdr>
    </w:div>
    <w:div w:id="299072093">
      <w:bodyDiv w:val="1"/>
      <w:marLeft w:val="0"/>
      <w:marRight w:val="0"/>
      <w:marTop w:val="0"/>
      <w:marBottom w:val="0"/>
      <w:divBdr>
        <w:top w:val="none" w:sz="0" w:space="0" w:color="auto"/>
        <w:left w:val="none" w:sz="0" w:space="0" w:color="auto"/>
        <w:bottom w:val="none" w:sz="0" w:space="0" w:color="auto"/>
        <w:right w:val="none" w:sz="0" w:space="0" w:color="auto"/>
      </w:divBdr>
    </w:div>
    <w:div w:id="778527529">
      <w:bodyDiv w:val="1"/>
      <w:marLeft w:val="0"/>
      <w:marRight w:val="0"/>
      <w:marTop w:val="0"/>
      <w:marBottom w:val="0"/>
      <w:divBdr>
        <w:top w:val="none" w:sz="0" w:space="0" w:color="auto"/>
        <w:left w:val="none" w:sz="0" w:space="0" w:color="auto"/>
        <w:bottom w:val="none" w:sz="0" w:space="0" w:color="auto"/>
        <w:right w:val="none" w:sz="0" w:space="0" w:color="auto"/>
      </w:divBdr>
    </w:div>
    <w:div w:id="973876073">
      <w:bodyDiv w:val="1"/>
      <w:marLeft w:val="0"/>
      <w:marRight w:val="0"/>
      <w:marTop w:val="0"/>
      <w:marBottom w:val="0"/>
      <w:divBdr>
        <w:top w:val="none" w:sz="0" w:space="0" w:color="auto"/>
        <w:left w:val="none" w:sz="0" w:space="0" w:color="auto"/>
        <w:bottom w:val="none" w:sz="0" w:space="0" w:color="auto"/>
        <w:right w:val="none" w:sz="0" w:space="0" w:color="auto"/>
      </w:divBdr>
    </w:div>
    <w:div w:id="1141652778">
      <w:bodyDiv w:val="1"/>
      <w:marLeft w:val="0"/>
      <w:marRight w:val="0"/>
      <w:marTop w:val="0"/>
      <w:marBottom w:val="0"/>
      <w:divBdr>
        <w:top w:val="none" w:sz="0" w:space="0" w:color="auto"/>
        <w:left w:val="none" w:sz="0" w:space="0" w:color="auto"/>
        <w:bottom w:val="none" w:sz="0" w:space="0" w:color="auto"/>
        <w:right w:val="none" w:sz="0" w:space="0" w:color="auto"/>
      </w:divBdr>
    </w:div>
    <w:div w:id="1271859935">
      <w:bodyDiv w:val="1"/>
      <w:marLeft w:val="0"/>
      <w:marRight w:val="0"/>
      <w:marTop w:val="0"/>
      <w:marBottom w:val="0"/>
      <w:divBdr>
        <w:top w:val="none" w:sz="0" w:space="0" w:color="auto"/>
        <w:left w:val="none" w:sz="0" w:space="0" w:color="auto"/>
        <w:bottom w:val="none" w:sz="0" w:space="0" w:color="auto"/>
        <w:right w:val="none" w:sz="0" w:space="0" w:color="auto"/>
      </w:divBdr>
    </w:div>
    <w:div w:id="1324551286">
      <w:bodyDiv w:val="1"/>
      <w:marLeft w:val="0"/>
      <w:marRight w:val="0"/>
      <w:marTop w:val="0"/>
      <w:marBottom w:val="0"/>
      <w:divBdr>
        <w:top w:val="none" w:sz="0" w:space="0" w:color="auto"/>
        <w:left w:val="none" w:sz="0" w:space="0" w:color="auto"/>
        <w:bottom w:val="none" w:sz="0" w:space="0" w:color="auto"/>
        <w:right w:val="none" w:sz="0" w:space="0" w:color="auto"/>
      </w:divBdr>
    </w:div>
    <w:div w:id="1725524336">
      <w:bodyDiv w:val="1"/>
      <w:marLeft w:val="0"/>
      <w:marRight w:val="0"/>
      <w:marTop w:val="0"/>
      <w:marBottom w:val="0"/>
      <w:divBdr>
        <w:top w:val="none" w:sz="0" w:space="0" w:color="auto"/>
        <w:left w:val="none" w:sz="0" w:space="0" w:color="auto"/>
        <w:bottom w:val="none" w:sz="0" w:space="0" w:color="auto"/>
        <w:right w:val="none" w:sz="0" w:space="0" w:color="auto"/>
      </w:divBdr>
    </w:div>
    <w:div w:id="17976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AF922872384B7AADC77268F87762DB"/>
        <w:category>
          <w:name w:val="General"/>
          <w:gallery w:val="placeholder"/>
        </w:category>
        <w:types>
          <w:type w:val="bbPlcHdr"/>
        </w:types>
        <w:behaviors>
          <w:behavior w:val="content"/>
        </w:behaviors>
        <w:guid w:val="{88B95984-C680-414B-8CA7-93B60F0BE493}"/>
      </w:docPartPr>
      <w:docPartBody>
        <w:p w:rsidR="007876C2" w:rsidRDefault="00291B3A">
          <w:pPr>
            <w:pStyle w:val="EDAF922872384B7AADC77268F87762DB"/>
          </w:pPr>
          <w:r w:rsidRPr="00CC586D">
            <w:rPr>
              <w:rStyle w:val="PlaceholderText"/>
              <w:b/>
              <w:color w:val="FFFFFF" w:themeColor="background1"/>
            </w:rPr>
            <w:t>[Salutation]</w:t>
          </w:r>
        </w:p>
      </w:docPartBody>
    </w:docPart>
    <w:docPart>
      <w:docPartPr>
        <w:name w:val="1B40DA5765A747CABE19361DC3533DF1"/>
        <w:category>
          <w:name w:val="General"/>
          <w:gallery w:val="placeholder"/>
        </w:category>
        <w:types>
          <w:type w:val="bbPlcHdr"/>
        </w:types>
        <w:behaviors>
          <w:behavior w:val="content"/>
        </w:behaviors>
        <w:guid w:val="{B800BD1C-D1AA-408C-87C3-295C7BCCB9E0}"/>
      </w:docPartPr>
      <w:docPartBody>
        <w:p w:rsidR="007876C2" w:rsidRDefault="00291B3A">
          <w:pPr>
            <w:pStyle w:val="1B40DA5765A747CABE19361DC3533DF1"/>
          </w:pPr>
          <w:r>
            <w:rPr>
              <w:rStyle w:val="PlaceholderText"/>
            </w:rPr>
            <w:t>[First name]</w:t>
          </w:r>
        </w:p>
      </w:docPartBody>
    </w:docPart>
    <w:docPart>
      <w:docPartPr>
        <w:name w:val="C68AB0985AC64811B2271E06BF00E37C"/>
        <w:category>
          <w:name w:val="General"/>
          <w:gallery w:val="placeholder"/>
        </w:category>
        <w:types>
          <w:type w:val="bbPlcHdr"/>
        </w:types>
        <w:behaviors>
          <w:behavior w:val="content"/>
        </w:behaviors>
        <w:guid w:val="{FDF8BDDF-9740-4F41-A255-5C1377E66557}"/>
      </w:docPartPr>
      <w:docPartBody>
        <w:p w:rsidR="007876C2" w:rsidRDefault="00291B3A">
          <w:pPr>
            <w:pStyle w:val="C68AB0985AC64811B2271E06BF00E37C"/>
          </w:pPr>
          <w:r>
            <w:rPr>
              <w:rStyle w:val="PlaceholderText"/>
            </w:rPr>
            <w:t>[Middle name]</w:t>
          </w:r>
        </w:p>
      </w:docPartBody>
    </w:docPart>
    <w:docPart>
      <w:docPartPr>
        <w:name w:val="F73B787C2E6047448F8936DBC71CAADB"/>
        <w:category>
          <w:name w:val="General"/>
          <w:gallery w:val="placeholder"/>
        </w:category>
        <w:types>
          <w:type w:val="bbPlcHdr"/>
        </w:types>
        <w:behaviors>
          <w:behavior w:val="content"/>
        </w:behaviors>
        <w:guid w:val="{F94968D5-E6FD-4754-A4CF-9062533D5ED0}"/>
      </w:docPartPr>
      <w:docPartBody>
        <w:p w:rsidR="007876C2" w:rsidRDefault="00291B3A">
          <w:pPr>
            <w:pStyle w:val="F73B787C2E6047448F8936DBC71CAADB"/>
          </w:pPr>
          <w:r>
            <w:rPr>
              <w:rStyle w:val="PlaceholderText"/>
            </w:rPr>
            <w:t>[Last name]</w:t>
          </w:r>
        </w:p>
      </w:docPartBody>
    </w:docPart>
    <w:docPart>
      <w:docPartPr>
        <w:name w:val="D7D41ED774EB404ABA667EA359000353"/>
        <w:category>
          <w:name w:val="General"/>
          <w:gallery w:val="placeholder"/>
        </w:category>
        <w:types>
          <w:type w:val="bbPlcHdr"/>
        </w:types>
        <w:behaviors>
          <w:behavior w:val="content"/>
        </w:behaviors>
        <w:guid w:val="{83BB51CE-1382-4852-926B-8B84FE33C833}"/>
      </w:docPartPr>
      <w:docPartBody>
        <w:p w:rsidR="007876C2" w:rsidRDefault="00291B3A">
          <w:pPr>
            <w:pStyle w:val="D7D41ED774EB404ABA667EA359000353"/>
          </w:pPr>
          <w:r>
            <w:rPr>
              <w:rStyle w:val="PlaceholderText"/>
            </w:rPr>
            <w:t>[Enter your biography]</w:t>
          </w:r>
        </w:p>
      </w:docPartBody>
    </w:docPart>
    <w:docPart>
      <w:docPartPr>
        <w:name w:val="6DF311EAE4904D2485371697E98D9B21"/>
        <w:category>
          <w:name w:val="General"/>
          <w:gallery w:val="placeholder"/>
        </w:category>
        <w:types>
          <w:type w:val="bbPlcHdr"/>
        </w:types>
        <w:behaviors>
          <w:behavior w:val="content"/>
        </w:behaviors>
        <w:guid w:val="{A7E2DEE6-8D34-4FD4-94DB-62E258207C97}"/>
      </w:docPartPr>
      <w:docPartBody>
        <w:p w:rsidR="007876C2" w:rsidRDefault="00291B3A">
          <w:pPr>
            <w:pStyle w:val="6DF311EAE4904D2485371697E98D9B21"/>
          </w:pPr>
          <w:r>
            <w:rPr>
              <w:rStyle w:val="PlaceholderText"/>
            </w:rPr>
            <w:t>[Enter the institution with which you are affiliated]</w:t>
          </w:r>
        </w:p>
      </w:docPartBody>
    </w:docPart>
    <w:docPart>
      <w:docPartPr>
        <w:name w:val="89CFCF70EB1A4655BA92F451B8FF5E9B"/>
        <w:category>
          <w:name w:val="General"/>
          <w:gallery w:val="placeholder"/>
        </w:category>
        <w:types>
          <w:type w:val="bbPlcHdr"/>
        </w:types>
        <w:behaviors>
          <w:behavior w:val="content"/>
        </w:behaviors>
        <w:guid w:val="{50029BA2-1BF3-4BCB-9A1B-EDC3ADFE4DD4}"/>
      </w:docPartPr>
      <w:docPartBody>
        <w:p w:rsidR="007876C2" w:rsidRDefault="00291B3A">
          <w:pPr>
            <w:pStyle w:val="89CFCF70EB1A4655BA92F451B8FF5E9B"/>
          </w:pPr>
          <w:r w:rsidRPr="00EF74F7">
            <w:rPr>
              <w:b/>
              <w:color w:val="808080" w:themeColor="background1" w:themeShade="80"/>
            </w:rPr>
            <w:t>[Enter the headword for your article]</w:t>
          </w:r>
        </w:p>
      </w:docPartBody>
    </w:docPart>
    <w:docPart>
      <w:docPartPr>
        <w:name w:val="3360D40D59A04CEB8CE19FEF5087BC0F"/>
        <w:category>
          <w:name w:val="General"/>
          <w:gallery w:val="placeholder"/>
        </w:category>
        <w:types>
          <w:type w:val="bbPlcHdr"/>
        </w:types>
        <w:behaviors>
          <w:behavior w:val="content"/>
        </w:behaviors>
        <w:guid w:val="{D714DF73-E3D1-4BD0-8F1E-0FFF7830B493}"/>
      </w:docPartPr>
      <w:docPartBody>
        <w:p w:rsidR="007876C2" w:rsidRDefault="00291B3A">
          <w:pPr>
            <w:pStyle w:val="3360D40D59A04CEB8CE19FEF5087BC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A448C796FA4687A05A17D85D559DF2"/>
        <w:category>
          <w:name w:val="General"/>
          <w:gallery w:val="placeholder"/>
        </w:category>
        <w:types>
          <w:type w:val="bbPlcHdr"/>
        </w:types>
        <w:behaviors>
          <w:behavior w:val="content"/>
        </w:behaviors>
        <w:guid w:val="{7E0A8C8E-7A4C-475F-9961-1E4EEB687FF3}"/>
      </w:docPartPr>
      <w:docPartBody>
        <w:p w:rsidR="007876C2" w:rsidRDefault="00291B3A">
          <w:pPr>
            <w:pStyle w:val="FDA448C796FA4687A05A17D85D559D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B2234A9C4B41BFA1B12ADAD857D78B"/>
        <w:category>
          <w:name w:val="General"/>
          <w:gallery w:val="placeholder"/>
        </w:category>
        <w:types>
          <w:type w:val="bbPlcHdr"/>
        </w:types>
        <w:behaviors>
          <w:behavior w:val="content"/>
        </w:behaviors>
        <w:guid w:val="{C0DCE5AA-08FE-46B1-8AE1-E1F881144E3B}"/>
      </w:docPartPr>
      <w:docPartBody>
        <w:p w:rsidR="007876C2" w:rsidRDefault="00291B3A">
          <w:pPr>
            <w:pStyle w:val="3EB2234A9C4B41BFA1B12ADAD857D7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B6EB7D2B144EB7BDF7F08C12EE817B"/>
        <w:category>
          <w:name w:val="General"/>
          <w:gallery w:val="placeholder"/>
        </w:category>
        <w:types>
          <w:type w:val="bbPlcHdr"/>
        </w:types>
        <w:behaviors>
          <w:behavior w:val="content"/>
        </w:behaviors>
        <w:guid w:val="{1BCF5908-F9FA-49D5-9569-B96C12F5DFF2}"/>
      </w:docPartPr>
      <w:docPartBody>
        <w:p w:rsidR="007876C2" w:rsidRDefault="00291B3A">
          <w:pPr>
            <w:pStyle w:val="D4B6EB7D2B144EB7BDF7F08C12EE81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B3A"/>
    <w:rsid w:val="00291B3A"/>
    <w:rsid w:val="004A692C"/>
    <w:rsid w:val="007876C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AF922872384B7AADC77268F87762DB">
    <w:name w:val="EDAF922872384B7AADC77268F87762DB"/>
  </w:style>
  <w:style w:type="paragraph" w:customStyle="1" w:styleId="1B40DA5765A747CABE19361DC3533DF1">
    <w:name w:val="1B40DA5765A747CABE19361DC3533DF1"/>
  </w:style>
  <w:style w:type="paragraph" w:customStyle="1" w:styleId="C68AB0985AC64811B2271E06BF00E37C">
    <w:name w:val="C68AB0985AC64811B2271E06BF00E37C"/>
  </w:style>
  <w:style w:type="paragraph" w:customStyle="1" w:styleId="F73B787C2E6047448F8936DBC71CAADB">
    <w:name w:val="F73B787C2E6047448F8936DBC71CAADB"/>
  </w:style>
  <w:style w:type="paragraph" w:customStyle="1" w:styleId="D7D41ED774EB404ABA667EA359000353">
    <w:name w:val="D7D41ED774EB404ABA667EA359000353"/>
  </w:style>
  <w:style w:type="paragraph" w:customStyle="1" w:styleId="6DF311EAE4904D2485371697E98D9B21">
    <w:name w:val="6DF311EAE4904D2485371697E98D9B21"/>
  </w:style>
  <w:style w:type="paragraph" w:customStyle="1" w:styleId="89CFCF70EB1A4655BA92F451B8FF5E9B">
    <w:name w:val="89CFCF70EB1A4655BA92F451B8FF5E9B"/>
  </w:style>
  <w:style w:type="paragraph" w:customStyle="1" w:styleId="3360D40D59A04CEB8CE19FEF5087BC0F">
    <w:name w:val="3360D40D59A04CEB8CE19FEF5087BC0F"/>
  </w:style>
  <w:style w:type="paragraph" w:customStyle="1" w:styleId="FDA448C796FA4687A05A17D85D559DF2">
    <w:name w:val="FDA448C796FA4687A05A17D85D559DF2"/>
  </w:style>
  <w:style w:type="paragraph" w:customStyle="1" w:styleId="3EB2234A9C4B41BFA1B12ADAD857D78B">
    <w:name w:val="3EB2234A9C4B41BFA1B12ADAD857D78B"/>
  </w:style>
  <w:style w:type="paragraph" w:customStyle="1" w:styleId="D4B6EB7D2B144EB7BDF7F08C12EE817B">
    <w:name w:val="D4B6EB7D2B144EB7BDF7F08C12EE81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Ath10</b:Tag>
    <b:SourceType>Book</b:SourceType>
    <b:Guid>{326A74F8-540A-45DD-AAF9-0610782BA7CB}</b:Guid>
    <b:Author>
      <b:Author>
        <b:NameList>
          <b:Person>
            <b:Last>Athique</b:Last>
            <b:First>A.</b:First>
          </b:Person>
          <b:Person>
            <b:Last>D.</b:Last>
            <b:First>Hill</b:First>
          </b:Person>
        </b:NameList>
      </b:Author>
    </b:Author>
    <b:Title>The Multiplex in India. A cultural economy of urban leasure</b:Title>
    <b:Year>2010</b:Year>
    <b:City>London and New York</b:City>
    <b:Publisher>Routledge</b:Publisher>
    <b:RefOrder>1</b:RefOrder>
  </b:Source>
  <b:Source>
    <b:Tag>Ban82</b:Tag>
    <b:SourceType>Book</b:SourceType>
    <b:Guid>{72018BCD-5CAA-4DC1-A979-67C144849F8B}</b:Guid>
    <b:Author>
      <b:Author>
        <b:NameList>
          <b:Person>
            <b:Last>Banerjee</b:Last>
            <b:First>S.</b:First>
          </b:Person>
        </b:NameList>
      </b:Author>
    </b:Author>
    <b:Title>New Indian Cinema</b:Title>
    <b:Year>1982</b:Year>
    <b:City>New Delhi</b:City>
    <b:Publisher>Directorate of Film Festivals, National Film Development Corporation</b:Publisher>
    <b:RefOrder>2</b:RefOrder>
  </b:Source>
  <b:Source>
    <b:Tag>Bar631</b:Tag>
    <b:SourceType>Book</b:SourceType>
    <b:Guid>{DD8E8215-7BA2-494D-BE62-DECF6620B5A4}</b:Guid>
    <b:Author>
      <b:Author>
        <b:NameList>
          <b:Person>
            <b:Last>Barnouw</b:Last>
            <b:First>E.</b:First>
          </b:Person>
          <b:Person>
            <b:Last>Krishnaswamy</b:Last>
            <b:First>S.</b:First>
          </b:Person>
        </b:NameList>
      </b:Author>
    </b:Author>
    <b:Title>Indian Film</b:Title>
    <b:Year>1980; 1963</b:Year>
    <b:City>New Delhi</b:City>
    <b:Publisher>Oxford UP</b:Publisher>
    <b:Edition>2nd</b:Edition>
    <b:RefOrder>3</b:RefOrder>
  </b:Source>
  <b:Source>
    <b:Tag>Das80</b:Tag>
    <b:SourceType>JournalArticle</b:SourceType>
    <b:Guid>{A70B77DA-3125-4113-89D8-E4B746D61B13}</b:Guid>
    <b:Author>
      <b:Author>
        <b:NameList>
          <b:Person>
            <b:Last>Das Gupta</b:Last>
            <b:First>C.</b:First>
          </b:Person>
        </b:NameList>
      </b:Author>
    </b:Author>
    <b:Title>New Directions in Indian Cinema</b:Title>
    <b:Year>1980</b:Year>
    <b:JournalName>Film Quarterly</b:JournalName>
    <b:Pages>32-42</b:Pages>
    <b:Volume>34</b:Volume>
    <b:Issue>1</b:Issue>
    <b:RefOrder>4</b:RefOrder>
  </b:Source>
  <b:Source>
    <b:Tag>Das83</b:Tag>
    <b:SourceType>BookSection</b:SourceType>
    <b:Guid>{20B22D4B-A0AD-4413-B4AC-E57A81B3E42D}</b:Guid>
    <b:Author>
      <b:Author>
        <b:NameList>
          <b:Person>
            <b:Last>Das Gupta</b:Last>
            <b:First>C.</b:First>
          </b:Person>
        </b:NameList>
      </b:Author>
      <b:Editor>
        <b:NameList>
          <b:Person>
            <b:Last>Vasudev</b:Last>
            <b:First>A.</b:First>
          </b:Person>
          <b:Person>
            <b:Last>Lenglet</b:Last>
            <b:First>P.</b:First>
          </b:Person>
        </b:NameList>
      </b:Editor>
    </b:Author>
    <b:Title>The 'New' Cinema: A Wave or a Future?</b:Title>
    <b:Year>1983</b:Year>
    <b:Pages>39-49</b:Pages>
    <b:City>New Delhi</b:City>
    <b:Publisher>VIkas</b:Publisher>
    <b:BookTitle>Indian Cinema Superbazaar</b:BookTitle>
    <b:RefOrder>5</b:RefOrder>
  </b:Source>
  <b:Source>
    <b:Tag>Dat08</b:Tag>
    <b:SourceType>Book</b:SourceType>
    <b:Guid>{633A5227-86B6-4BA1-A2BE-EE12C0AE5EE5}</b:Guid>
    <b:Title>Shyam Benegal</b:Title>
    <b:Year>2008</b:Year>
    <b:City>London</b:City>
    <b:Publisher>BFI</b:Publisher>
    <b:Author>
      <b:Author>
        <b:NameList>
          <b:Person>
            <b:Last>Datta</b:Last>
            <b:First>S.</b:First>
          </b:Person>
        </b:NameList>
      </b:Author>
    </b:Author>
    <b:RefOrder>6</b:RefOrder>
  </b:Source>
  <b:Source>
    <b:Tag>Hoo02</b:Tag>
    <b:SourceType>Book</b:SourceType>
    <b:Guid>{FD71EC09-8BF8-4550-B572-284B0B5F38D6}</b:Guid>
    <b:Author>
      <b:Author>
        <b:NameList>
          <b:Person>
            <b:Last>Hood</b:Last>
            <b:First>J.W.</b:First>
          </b:Person>
        </b:NameList>
      </b:Author>
    </b:Author>
    <b:Title>The Essential Mystery. Major Filmmakers of Indian Art Cinema</b:Title>
    <b:Year>2009;2002</b:Year>
    <b:City>New Delhi</b:City>
    <b:Publisher>Orient BlackSwan</b:Publisher>
    <b:Edition>Second revised and enlarged edition</b:Edition>
    <b:RefOrder>7</b:RefOrder>
  </b:Source>
  <b:Source>
    <b:Tag>Nee13</b:Tag>
    <b:SourceType>Book</b:SourceType>
    <b:Guid>{C1F8C2DB-56A2-42B8-8289-D4DC42F53462}</b:Guid>
    <b:Author>
      <b:Author>
        <b:NameList>
          <b:Person>
            <b:Last>Needham</b:Last>
            <b:First>A.D.</b:First>
          </b:Person>
        </b:NameList>
      </b:Author>
    </b:Author>
    <b:Title>New Indian Cinema in Post-Independence India: The Cultural Work of Shyam Benegal’s Films</b:Title>
    <b:Year>2013</b:Year>
    <b:City>London and New York</b:City>
    <b:Publisher>Routledge</b:Publisher>
    <b:RefOrder>8</b:RefOrder>
  </b:Source>
  <b:Source>
    <b:Tag>Vas86</b:Tag>
    <b:SourceType>Book</b:SourceType>
    <b:Guid>{6351FAC1-9B5D-43A2-A9EC-3447660BB0E9}</b:Guid>
    <b:Author>
      <b:Author>
        <b:NameList>
          <b:Person>
            <b:Last>Vasudev</b:Last>
            <b:First>A.</b:First>
          </b:Person>
        </b:NameList>
      </b:Author>
    </b:Author>
    <b:Title>The New Indian Cinema</b:Title>
    <b:Year>1986</b:Year>
    <b:City>New Delhi</b:City>
    <b:Publisher>Macmillan</b:Publisher>
    <b:RefOrder>9</b:RefOrder>
  </b:Source>
</b:Sources>
</file>

<file path=customXml/itemProps1.xml><?xml version="1.0" encoding="utf-8"?>
<ds:datastoreItem xmlns:ds="http://schemas.openxmlformats.org/officeDocument/2006/customXml" ds:itemID="{A3BF8C42-8914-4567-BD3C-E9F165AD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39</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ICW077 PAF</cp:lastModifiedBy>
  <cp:revision>6</cp:revision>
  <dcterms:created xsi:type="dcterms:W3CDTF">2015-02-09T02:57:00Z</dcterms:created>
  <dcterms:modified xsi:type="dcterms:W3CDTF">2015-02-21T23:04:00Z</dcterms:modified>
</cp:coreProperties>
</file>