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663CFA" w14:paraId="1299D9E1" w14:textId="77777777">
        <w:tc>
          <w:tcPr>
            <w:tcW w:w="491" w:type="dxa"/>
            <w:vMerge w:val="restart"/>
            <w:shd w:val="clear" w:color="auto" w:fill="A6A6A6" w:themeFill="background1" w:themeFillShade="A6"/>
            <w:textDirection w:val="btLr"/>
          </w:tcPr>
          <w:p w14:paraId="298E0461" w14:textId="77777777" w:rsidR="00663CFA" w:rsidRPr="00CC586D" w:rsidRDefault="00663CFA" w:rsidP="00663CF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E658BC9AEDE3B449A60670756E54029"/>
            </w:placeholder>
            <w:showingPlcHdr/>
            <w:dropDownList>
              <w:listItem w:displayText="Dr." w:value="Dr."/>
              <w:listItem w:displayText="Prof." w:value="Prof."/>
            </w:dropDownList>
          </w:sdtPr>
          <w:sdtEndPr/>
          <w:sdtContent>
            <w:tc>
              <w:tcPr>
                <w:tcW w:w="1259" w:type="dxa"/>
              </w:tcPr>
              <w:p w14:paraId="484AD43B" w14:textId="77777777" w:rsidR="00663CFA" w:rsidRPr="00CC586D" w:rsidRDefault="00663CFA" w:rsidP="00663CF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274A6AE512E934C9AB75DB0F2D430C2"/>
            </w:placeholder>
            <w:text/>
          </w:sdtPr>
          <w:sdtEndPr/>
          <w:sdtContent>
            <w:tc>
              <w:tcPr>
                <w:tcW w:w="2073" w:type="dxa"/>
              </w:tcPr>
              <w:p w14:paraId="79BCB0D9" w14:textId="77777777" w:rsidR="00663CFA" w:rsidRDefault="00663CFA" w:rsidP="00663CFA">
                <w:r>
                  <w:t>Jeffrey</w:t>
                </w:r>
              </w:p>
            </w:tc>
          </w:sdtContent>
        </w:sdt>
        <w:sdt>
          <w:sdtPr>
            <w:alias w:val="Middle name"/>
            <w:tag w:val="authorMiddleName"/>
            <w:id w:val="-2076034781"/>
            <w:placeholder>
              <w:docPart w:val="83B5D595639C094CAE4B3BF8CE5FDC42"/>
            </w:placeholder>
            <w:showingPlcHdr/>
            <w:text/>
          </w:sdtPr>
          <w:sdtEndPr/>
          <w:sdtContent>
            <w:tc>
              <w:tcPr>
                <w:tcW w:w="2551" w:type="dxa"/>
              </w:tcPr>
              <w:p w14:paraId="56D977BB" w14:textId="77777777" w:rsidR="00663CFA" w:rsidRDefault="00663CFA" w:rsidP="00663CFA">
                <w:r>
                  <w:rPr>
                    <w:rStyle w:val="PlaceholderText"/>
                  </w:rPr>
                  <w:t>[Middle name]</w:t>
                </w:r>
              </w:p>
            </w:tc>
          </w:sdtContent>
        </w:sdt>
        <w:sdt>
          <w:sdtPr>
            <w:alias w:val="Last name"/>
            <w:tag w:val="authorLastName"/>
            <w:id w:val="-1088529830"/>
            <w:placeholder>
              <w:docPart w:val="542B3CB2876D754FAD2AF81C325A1C95"/>
            </w:placeholder>
            <w:text/>
          </w:sdtPr>
          <w:sdtEndPr/>
          <w:sdtContent>
            <w:tc>
              <w:tcPr>
                <w:tcW w:w="2642" w:type="dxa"/>
              </w:tcPr>
              <w:p w14:paraId="6FD3275C" w14:textId="77777777" w:rsidR="00663CFA" w:rsidRDefault="00663CFA" w:rsidP="00663CFA">
                <w:r>
                  <w:t>Saletnik</w:t>
                </w:r>
              </w:p>
            </w:tc>
          </w:sdtContent>
        </w:sdt>
      </w:tr>
      <w:tr w:rsidR="00663CFA" w14:paraId="5D4CFE1E" w14:textId="77777777">
        <w:trPr>
          <w:trHeight w:val="986"/>
        </w:trPr>
        <w:tc>
          <w:tcPr>
            <w:tcW w:w="491" w:type="dxa"/>
            <w:vMerge/>
            <w:shd w:val="clear" w:color="auto" w:fill="A6A6A6" w:themeFill="background1" w:themeFillShade="A6"/>
          </w:tcPr>
          <w:p w14:paraId="33483E1E" w14:textId="77777777" w:rsidR="00663CFA" w:rsidRPr="001A6A06" w:rsidRDefault="00663CFA" w:rsidP="00663CFA">
            <w:pPr>
              <w:jc w:val="center"/>
              <w:rPr>
                <w:b/>
                <w:color w:val="FFFFFF" w:themeColor="background1"/>
              </w:rPr>
            </w:pPr>
          </w:p>
        </w:tc>
        <w:sdt>
          <w:sdtPr>
            <w:alias w:val="Biography"/>
            <w:tag w:val="authorBiography"/>
            <w:id w:val="938807824"/>
            <w:placeholder>
              <w:docPart w:val="2EA69A87CCBCCB439EB5603DB7C5AC9B"/>
            </w:placeholder>
            <w:showingPlcHdr/>
          </w:sdtPr>
          <w:sdtEndPr/>
          <w:sdtContent>
            <w:tc>
              <w:tcPr>
                <w:tcW w:w="8525" w:type="dxa"/>
                <w:gridSpan w:val="4"/>
              </w:tcPr>
              <w:p w14:paraId="7583D345" w14:textId="77777777" w:rsidR="00663CFA" w:rsidRDefault="00663CFA" w:rsidP="00663CFA">
                <w:r>
                  <w:rPr>
                    <w:rStyle w:val="PlaceholderText"/>
                  </w:rPr>
                  <w:t>[Enter your biography]</w:t>
                </w:r>
              </w:p>
            </w:tc>
          </w:sdtContent>
        </w:sdt>
      </w:tr>
      <w:tr w:rsidR="00663CFA" w14:paraId="05E0E470" w14:textId="77777777">
        <w:trPr>
          <w:trHeight w:val="986"/>
        </w:trPr>
        <w:tc>
          <w:tcPr>
            <w:tcW w:w="491" w:type="dxa"/>
            <w:vMerge/>
            <w:shd w:val="clear" w:color="auto" w:fill="A6A6A6" w:themeFill="background1" w:themeFillShade="A6"/>
          </w:tcPr>
          <w:p w14:paraId="6DBDAF12" w14:textId="77777777" w:rsidR="00663CFA" w:rsidRPr="001A6A06" w:rsidRDefault="00663CFA" w:rsidP="00663CFA">
            <w:pPr>
              <w:jc w:val="center"/>
              <w:rPr>
                <w:b/>
                <w:color w:val="FFFFFF" w:themeColor="background1"/>
              </w:rPr>
            </w:pPr>
          </w:p>
        </w:tc>
        <w:sdt>
          <w:sdtPr>
            <w:alias w:val="Affiliation"/>
            <w:tag w:val="affiliation"/>
            <w:id w:val="2012937915"/>
            <w:placeholder>
              <w:docPart w:val="F17CF341314D014A968B9496B5FC7BF1"/>
            </w:placeholder>
            <w:text/>
          </w:sdtPr>
          <w:sdtEndPr/>
          <w:sdtContent>
            <w:tc>
              <w:tcPr>
                <w:tcW w:w="8525" w:type="dxa"/>
                <w:gridSpan w:val="4"/>
              </w:tcPr>
              <w:p w14:paraId="20F22E24" w14:textId="397F6799" w:rsidR="00663CFA" w:rsidRDefault="002F7014" w:rsidP="002F7014">
                <w:r>
                  <w:t>Indiana University</w:t>
                </w:r>
              </w:p>
            </w:tc>
          </w:sdtContent>
        </w:sdt>
      </w:tr>
    </w:tbl>
    <w:p w14:paraId="1FA8497F" w14:textId="77777777" w:rsidR="00663CFA" w:rsidRDefault="00663CF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663CFA" w:rsidRPr="00244BB0" w14:paraId="3F05AF95" w14:textId="77777777">
        <w:tc>
          <w:tcPr>
            <w:tcW w:w="9016" w:type="dxa"/>
            <w:shd w:val="clear" w:color="auto" w:fill="A6A6A6" w:themeFill="background1" w:themeFillShade="A6"/>
            <w:tcMar>
              <w:top w:w="113" w:type="dxa"/>
              <w:bottom w:w="113" w:type="dxa"/>
            </w:tcMar>
          </w:tcPr>
          <w:p w14:paraId="16185871" w14:textId="77777777" w:rsidR="00663CFA" w:rsidRPr="00244BB0" w:rsidRDefault="00663CFA" w:rsidP="00663CFA">
            <w:pPr>
              <w:jc w:val="center"/>
              <w:rPr>
                <w:b/>
                <w:color w:val="FFFFFF" w:themeColor="background1"/>
              </w:rPr>
            </w:pPr>
            <w:r>
              <w:rPr>
                <w:b/>
                <w:color w:val="FFFFFF" w:themeColor="background1"/>
              </w:rPr>
              <w:t>Your article</w:t>
            </w:r>
          </w:p>
        </w:tc>
      </w:tr>
      <w:tr w:rsidR="00663CFA" w14:paraId="6D53C725" w14:textId="77777777">
        <w:tc>
          <w:tcPr>
            <w:tcW w:w="9016" w:type="dxa"/>
            <w:tcMar>
              <w:top w:w="113" w:type="dxa"/>
              <w:bottom w:w="113" w:type="dxa"/>
            </w:tcMar>
          </w:tcPr>
          <w:p w14:paraId="582DBA60" w14:textId="4CA81A8C" w:rsidR="00663CFA" w:rsidRPr="00FB589A" w:rsidRDefault="002F7014" w:rsidP="002F7014">
            <w:r>
              <w:t>Albers, Josef (1888-1976)</w:t>
            </w:r>
          </w:p>
        </w:tc>
      </w:tr>
      <w:tr w:rsidR="00663CFA" w14:paraId="58002EAD" w14:textId="77777777">
        <w:sdt>
          <w:sdtPr>
            <w:alias w:val="Variant headwords"/>
            <w:tag w:val="variantHeadwords"/>
            <w:id w:val="173464402"/>
            <w:placeholder>
              <w:docPart w:val="E6A6A76EA5010D45BBCFF0878691867A"/>
            </w:placeholder>
            <w:showingPlcHdr/>
          </w:sdtPr>
          <w:sdtEndPr/>
          <w:sdtContent>
            <w:tc>
              <w:tcPr>
                <w:tcW w:w="9016" w:type="dxa"/>
                <w:tcMar>
                  <w:top w:w="113" w:type="dxa"/>
                  <w:bottom w:w="113" w:type="dxa"/>
                </w:tcMar>
              </w:tcPr>
              <w:p w14:paraId="420BC137" w14:textId="77777777" w:rsidR="00663CFA" w:rsidRDefault="00663CFA" w:rsidP="00663CF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663CFA" w14:paraId="451D24B9" w14:textId="77777777">
        <w:tc>
          <w:tcPr>
            <w:tcW w:w="9016" w:type="dxa"/>
            <w:tcMar>
              <w:top w:w="113" w:type="dxa"/>
              <w:bottom w:w="113" w:type="dxa"/>
            </w:tcMar>
          </w:tcPr>
          <w:p w14:paraId="1A0B7891" w14:textId="77777777" w:rsidR="00663CFA" w:rsidRDefault="00C1379E" w:rsidP="00663CFA">
            <w:r>
              <w:t xml:space="preserve">A student, and later instructor, at the Bauhaus, Josef Albers introduced aspects of the German design school’s curriculum to the United States upon his emigration from Germany in 1933. Although he designed furnishings, worked in stained and etched glass, and made prints, Albers is known particularly for his ‘Homage to the Square’ series of paintings of which he completed several hundred beginning in 1950. In these, three or four painted squares of different hue, colour value, and saturation are nested within one another, thereby creating various optical effects as one square appears to float above another or as colour differentiation is neutralized. How the chromic context in which any one colour is situated contributes to its relative appearance also corresponded to Albers’s teaching of the topic and the important publication </w:t>
            </w:r>
            <w:r w:rsidRPr="00A03403">
              <w:rPr>
                <w:i/>
              </w:rPr>
              <w:t>Interaction of Colo</w:t>
            </w:r>
            <w:r>
              <w:rPr>
                <w:i/>
              </w:rPr>
              <w:t>u</w:t>
            </w:r>
            <w:r w:rsidRPr="00A03403">
              <w:rPr>
                <w:i/>
              </w:rPr>
              <w:t>r</w:t>
            </w:r>
            <w:r>
              <w:t xml:space="preserve"> in 1963. Albers taught at Black Mountain College near Asheville, North Carolina, between 1933 and 1949, and at Yale University from 1950 until 1958.  </w:t>
            </w:r>
          </w:p>
        </w:tc>
      </w:tr>
      <w:tr w:rsidR="00663CFA" w14:paraId="217AEFE3" w14:textId="77777777">
        <w:tc>
          <w:tcPr>
            <w:tcW w:w="9016" w:type="dxa"/>
            <w:tcMar>
              <w:top w:w="113" w:type="dxa"/>
              <w:bottom w:w="113" w:type="dxa"/>
            </w:tcMar>
          </w:tcPr>
          <w:p w14:paraId="0A16A314" w14:textId="77777777" w:rsidR="00663CFA" w:rsidRDefault="0044283C" w:rsidP="00663CFA">
            <w:r>
              <w:t xml:space="preserve">A student, and later instructor, </w:t>
            </w:r>
            <w:r w:rsidR="00663CFA">
              <w:t>at the Bauhaus, Josef Albers introduced aspects of the German design school’s curriculum to the United States upon his emigration from Germany in 1933. Although he designed furnishings, worked in stained and etched glass, and made prints, Albers is known particula</w:t>
            </w:r>
            <w:bookmarkStart w:id="0" w:name="_GoBack"/>
            <w:bookmarkEnd w:id="0"/>
            <w:r w:rsidR="00663CFA">
              <w:t>rly for his ‘Homage to the Square’ series of paintings of which he completed several hun</w:t>
            </w:r>
            <w:r>
              <w:t>dred beginning in 1950. In these,</w:t>
            </w:r>
            <w:r w:rsidR="00663CFA">
              <w:t xml:space="preserve"> three or four painted squares of different hue, colo</w:t>
            </w:r>
            <w:r>
              <w:t>u</w:t>
            </w:r>
            <w:r w:rsidR="00663CFA">
              <w:t>r value, and saturation are nested within one another, thereby creating various optical effects as one square appears to float above another or as colo</w:t>
            </w:r>
            <w:r>
              <w:t>u</w:t>
            </w:r>
            <w:r w:rsidR="00663CFA">
              <w:t>r differentiation is neutralized. How the chromic context in which any one colo</w:t>
            </w:r>
            <w:r>
              <w:t>u</w:t>
            </w:r>
            <w:r w:rsidR="00663CFA">
              <w:t xml:space="preserve">r is situated contributes to its relative appearance also corresponded to Albers’s teaching of the topic and the important publication </w:t>
            </w:r>
            <w:r w:rsidR="00663CFA" w:rsidRPr="00A03403">
              <w:rPr>
                <w:i/>
              </w:rPr>
              <w:t>Interaction of Colo</w:t>
            </w:r>
            <w:r>
              <w:rPr>
                <w:i/>
              </w:rPr>
              <w:t>u</w:t>
            </w:r>
            <w:r w:rsidR="00663CFA" w:rsidRPr="00A03403">
              <w:rPr>
                <w:i/>
              </w:rPr>
              <w:t>r</w:t>
            </w:r>
            <w:r w:rsidR="00663CFA">
              <w:t xml:space="preserve"> in 1963. Albers taught at Black Mountain College near Asheville, North Carolina, between 1933 and 1949, and at Yale University from 1950 until 1958.  </w:t>
            </w:r>
          </w:p>
        </w:tc>
      </w:tr>
      <w:tr w:rsidR="00663CFA" w14:paraId="707B5678" w14:textId="77777777">
        <w:tc>
          <w:tcPr>
            <w:tcW w:w="9016" w:type="dxa"/>
          </w:tcPr>
          <w:p w14:paraId="0451A518" w14:textId="77777777" w:rsidR="00663CFA" w:rsidRDefault="00663CFA" w:rsidP="00663CFA">
            <w:r w:rsidRPr="0015114C">
              <w:rPr>
                <w:u w:val="single"/>
              </w:rPr>
              <w:t>Further reading</w:t>
            </w:r>
            <w:r>
              <w:t>:</w:t>
            </w:r>
          </w:p>
          <w:sdt>
            <w:sdtPr>
              <w:alias w:val="Further reading"/>
              <w:tag w:val="furtherReading"/>
              <w:id w:val="-1516217107"/>
              <w:placeholder>
                <w:docPart w:val="B880387AB8D3744C89C53B245A18DC17"/>
              </w:placeholder>
            </w:sdtPr>
            <w:sdtEndPr/>
            <w:sdtContent>
              <w:p w14:paraId="223BECF1" w14:textId="4279DA9B" w:rsidR="009C4D87" w:rsidRDefault="00410547" w:rsidP="009C4D87">
                <w:sdt>
                  <w:sdtPr>
                    <w:id w:val="124708234"/>
                    <w:citation/>
                  </w:sdtPr>
                  <w:sdtEndPr/>
                  <w:sdtContent>
                    <w:r w:rsidR="00973FE2">
                      <w:fldChar w:fldCharType="begin"/>
                    </w:r>
                    <w:r w:rsidR="009C4D87">
                      <w:rPr>
                        <w:lang w:val="en-US"/>
                      </w:rPr>
                      <w:instrText xml:space="preserve"> CITATION Alb63 \l 1033 </w:instrText>
                    </w:r>
                    <w:r w:rsidR="00973FE2">
                      <w:fldChar w:fldCharType="separate"/>
                    </w:r>
                    <w:r w:rsidR="00592E78" w:rsidRPr="00592E78">
                      <w:rPr>
                        <w:noProof/>
                        <w:lang w:val="en-US"/>
                      </w:rPr>
                      <w:t>(Albers, Interaction of Color)</w:t>
                    </w:r>
                    <w:r w:rsidR="00973FE2">
                      <w:fldChar w:fldCharType="end"/>
                    </w:r>
                  </w:sdtContent>
                </w:sdt>
              </w:p>
              <w:p w14:paraId="6FFD9112" w14:textId="77777777" w:rsidR="009C4D87" w:rsidRDefault="009C4D87" w:rsidP="009C4D87"/>
              <w:p w14:paraId="6DB3503B" w14:textId="77777777" w:rsidR="009C4D87" w:rsidRDefault="00410547" w:rsidP="009C4D87">
                <w:sdt>
                  <w:sdtPr>
                    <w:id w:val="124708238"/>
                    <w:citation/>
                  </w:sdtPr>
                  <w:sdtEndPr/>
                  <w:sdtContent>
                    <w:r w:rsidR="00973FE2">
                      <w:fldChar w:fldCharType="begin"/>
                    </w:r>
                    <w:r w:rsidR="009C4D87">
                      <w:rPr>
                        <w:lang w:val="en-US"/>
                      </w:rPr>
                      <w:instrText xml:space="preserve"> CITATION Alb72 \l 1033 </w:instrText>
                    </w:r>
                    <w:r w:rsidR="00973FE2">
                      <w:fldChar w:fldCharType="separate"/>
                    </w:r>
                    <w:r w:rsidR="00592E78" w:rsidRPr="00592E78">
                      <w:rPr>
                        <w:noProof/>
                        <w:lang w:val="en-US"/>
                      </w:rPr>
                      <w:t>(Albers, Formulation, Articulation)</w:t>
                    </w:r>
                    <w:r w:rsidR="00973FE2">
                      <w:fldChar w:fldCharType="end"/>
                    </w:r>
                  </w:sdtContent>
                </w:sdt>
              </w:p>
              <w:p w14:paraId="1319C878" w14:textId="77777777" w:rsidR="009C4D87" w:rsidRDefault="009C4D87" w:rsidP="009C4D87"/>
              <w:p w14:paraId="5F2C5FC2" w14:textId="77777777" w:rsidR="009C4D87" w:rsidRDefault="00410547" w:rsidP="009C4D87">
                <w:sdt>
                  <w:sdtPr>
                    <w:id w:val="124708244"/>
                    <w:citation/>
                  </w:sdtPr>
                  <w:sdtEndPr/>
                  <w:sdtContent>
                    <w:r w:rsidR="00973FE2">
                      <w:fldChar w:fldCharType="begin"/>
                    </w:r>
                    <w:r w:rsidR="009C4D87">
                      <w:rPr>
                        <w:lang w:val="en-US"/>
                      </w:rPr>
                      <w:instrText xml:space="preserve"> CITATION Spi70 \l 1033 </w:instrText>
                    </w:r>
                    <w:r w:rsidR="00973FE2">
                      <w:fldChar w:fldCharType="separate"/>
                    </w:r>
                    <w:r w:rsidR="00592E78" w:rsidRPr="00592E78">
                      <w:rPr>
                        <w:noProof/>
                        <w:lang w:val="en-US"/>
                      </w:rPr>
                      <w:t>(Spies)</w:t>
                    </w:r>
                    <w:r w:rsidR="00973FE2">
                      <w:fldChar w:fldCharType="end"/>
                    </w:r>
                  </w:sdtContent>
                </w:sdt>
              </w:p>
              <w:p w14:paraId="44629036" w14:textId="77777777" w:rsidR="009C4D87" w:rsidRDefault="009C4D87" w:rsidP="009C4D87"/>
              <w:p w14:paraId="14432F54" w14:textId="77777777" w:rsidR="00663CFA" w:rsidRDefault="00410547" w:rsidP="009C4D87">
                <w:sdt>
                  <w:sdtPr>
                    <w:id w:val="124708252"/>
                    <w:citation/>
                  </w:sdtPr>
                  <w:sdtEndPr/>
                  <w:sdtContent>
                    <w:r w:rsidR="00973FE2">
                      <w:fldChar w:fldCharType="begin"/>
                    </w:r>
                    <w:r w:rsidR="009C4D87">
                      <w:rPr>
                        <w:lang w:val="en-US"/>
                      </w:rPr>
                      <w:instrText xml:space="preserve"> CITATION Web88 \l 1033 </w:instrText>
                    </w:r>
                    <w:r w:rsidR="00973FE2">
                      <w:fldChar w:fldCharType="separate"/>
                    </w:r>
                    <w:r w:rsidR="00592E78" w:rsidRPr="00592E78">
                      <w:rPr>
                        <w:noProof/>
                        <w:lang w:val="en-US"/>
                      </w:rPr>
                      <w:t>(Weber)</w:t>
                    </w:r>
                    <w:r w:rsidR="00973FE2">
                      <w:fldChar w:fldCharType="end"/>
                    </w:r>
                  </w:sdtContent>
                </w:sdt>
              </w:p>
            </w:sdtContent>
          </w:sdt>
        </w:tc>
      </w:tr>
    </w:tbl>
    <w:p w14:paraId="46B13932" w14:textId="77777777" w:rsidR="00663CFA" w:rsidRPr="00F36937" w:rsidRDefault="00663CFA" w:rsidP="00663CFA"/>
    <w:sectPr w:rsidR="00663CFA" w:rsidRPr="00F36937" w:rsidSect="00663CF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706FB" w14:textId="77777777" w:rsidR="00663CFA" w:rsidRDefault="00663CFA" w:rsidP="00663CFA">
      <w:pPr>
        <w:spacing w:after="0" w:line="240" w:lineRule="auto"/>
      </w:pPr>
      <w:r>
        <w:separator/>
      </w:r>
    </w:p>
  </w:endnote>
  <w:endnote w:type="continuationSeparator" w:id="0">
    <w:p w14:paraId="0BE737EA" w14:textId="77777777" w:rsidR="00663CFA" w:rsidRDefault="00663CFA" w:rsidP="00663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C19E5" w14:textId="77777777" w:rsidR="00663CFA" w:rsidRDefault="00663CFA" w:rsidP="00663CFA">
      <w:pPr>
        <w:spacing w:after="0" w:line="240" w:lineRule="auto"/>
      </w:pPr>
      <w:r>
        <w:separator/>
      </w:r>
    </w:p>
  </w:footnote>
  <w:footnote w:type="continuationSeparator" w:id="0">
    <w:p w14:paraId="33D2A4DB" w14:textId="77777777" w:rsidR="00663CFA" w:rsidRDefault="00663CFA" w:rsidP="00663CF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B2F48" w14:textId="77777777" w:rsidR="00663CFA" w:rsidRDefault="00663CF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491A7F0" w14:textId="77777777" w:rsidR="00663CFA" w:rsidRDefault="00663C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4D87"/>
    <w:rsid w:val="002F7014"/>
    <w:rsid w:val="00326405"/>
    <w:rsid w:val="00410547"/>
    <w:rsid w:val="0044283C"/>
    <w:rsid w:val="00592E78"/>
    <w:rsid w:val="00663CFA"/>
    <w:rsid w:val="00973FE2"/>
    <w:rsid w:val="009C4D87"/>
    <w:rsid w:val="00C1379E"/>
    <w:rsid w:val="00D02BF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02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37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379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658BC9AEDE3B449A60670756E54029"/>
        <w:category>
          <w:name w:val="General"/>
          <w:gallery w:val="placeholder"/>
        </w:category>
        <w:types>
          <w:type w:val="bbPlcHdr"/>
        </w:types>
        <w:behaviors>
          <w:behavior w:val="content"/>
        </w:behaviors>
        <w:guid w:val="{459AEBA9-1D9A-AD46-98A6-5CD797AD767B}"/>
      </w:docPartPr>
      <w:docPartBody>
        <w:p w:rsidR="00197385" w:rsidRDefault="00197385">
          <w:pPr>
            <w:pStyle w:val="8E658BC9AEDE3B449A60670756E54029"/>
          </w:pPr>
          <w:r w:rsidRPr="00CC586D">
            <w:rPr>
              <w:rStyle w:val="PlaceholderText"/>
              <w:b/>
              <w:color w:val="FFFFFF" w:themeColor="background1"/>
            </w:rPr>
            <w:t>[Salutation]</w:t>
          </w:r>
        </w:p>
      </w:docPartBody>
    </w:docPart>
    <w:docPart>
      <w:docPartPr>
        <w:name w:val="E274A6AE512E934C9AB75DB0F2D430C2"/>
        <w:category>
          <w:name w:val="General"/>
          <w:gallery w:val="placeholder"/>
        </w:category>
        <w:types>
          <w:type w:val="bbPlcHdr"/>
        </w:types>
        <w:behaviors>
          <w:behavior w:val="content"/>
        </w:behaviors>
        <w:guid w:val="{880B1258-6B58-854C-80F2-ECFABB64CEAD}"/>
      </w:docPartPr>
      <w:docPartBody>
        <w:p w:rsidR="00197385" w:rsidRDefault="00197385">
          <w:pPr>
            <w:pStyle w:val="E274A6AE512E934C9AB75DB0F2D430C2"/>
          </w:pPr>
          <w:r>
            <w:rPr>
              <w:rStyle w:val="PlaceholderText"/>
            </w:rPr>
            <w:t>[First name]</w:t>
          </w:r>
        </w:p>
      </w:docPartBody>
    </w:docPart>
    <w:docPart>
      <w:docPartPr>
        <w:name w:val="83B5D595639C094CAE4B3BF8CE5FDC42"/>
        <w:category>
          <w:name w:val="General"/>
          <w:gallery w:val="placeholder"/>
        </w:category>
        <w:types>
          <w:type w:val="bbPlcHdr"/>
        </w:types>
        <w:behaviors>
          <w:behavior w:val="content"/>
        </w:behaviors>
        <w:guid w:val="{95A28F91-5AD5-E94E-9952-6E5BE01CE28F}"/>
      </w:docPartPr>
      <w:docPartBody>
        <w:p w:rsidR="00197385" w:rsidRDefault="00197385">
          <w:pPr>
            <w:pStyle w:val="83B5D595639C094CAE4B3BF8CE5FDC42"/>
          </w:pPr>
          <w:r>
            <w:rPr>
              <w:rStyle w:val="PlaceholderText"/>
            </w:rPr>
            <w:t>[Middle name]</w:t>
          </w:r>
        </w:p>
      </w:docPartBody>
    </w:docPart>
    <w:docPart>
      <w:docPartPr>
        <w:name w:val="542B3CB2876D754FAD2AF81C325A1C95"/>
        <w:category>
          <w:name w:val="General"/>
          <w:gallery w:val="placeholder"/>
        </w:category>
        <w:types>
          <w:type w:val="bbPlcHdr"/>
        </w:types>
        <w:behaviors>
          <w:behavior w:val="content"/>
        </w:behaviors>
        <w:guid w:val="{96F75600-3098-184D-9D10-F71B393887E6}"/>
      </w:docPartPr>
      <w:docPartBody>
        <w:p w:rsidR="00197385" w:rsidRDefault="00197385">
          <w:pPr>
            <w:pStyle w:val="542B3CB2876D754FAD2AF81C325A1C95"/>
          </w:pPr>
          <w:r>
            <w:rPr>
              <w:rStyle w:val="PlaceholderText"/>
            </w:rPr>
            <w:t>[Last name]</w:t>
          </w:r>
        </w:p>
      </w:docPartBody>
    </w:docPart>
    <w:docPart>
      <w:docPartPr>
        <w:name w:val="2EA69A87CCBCCB439EB5603DB7C5AC9B"/>
        <w:category>
          <w:name w:val="General"/>
          <w:gallery w:val="placeholder"/>
        </w:category>
        <w:types>
          <w:type w:val="bbPlcHdr"/>
        </w:types>
        <w:behaviors>
          <w:behavior w:val="content"/>
        </w:behaviors>
        <w:guid w:val="{20E44806-4BAF-474E-8CF3-2A5D3700BA61}"/>
      </w:docPartPr>
      <w:docPartBody>
        <w:p w:rsidR="00197385" w:rsidRDefault="00197385">
          <w:pPr>
            <w:pStyle w:val="2EA69A87CCBCCB439EB5603DB7C5AC9B"/>
          </w:pPr>
          <w:r>
            <w:rPr>
              <w:rStyle w:val="PlaceholderText"/>
            </w:rPr>
            <w:t>[Enter your biography]</w:t>
          </w:r>
        </w:p>
      </w:docPartBody>
    </w:docPart>
    <w:docPart>
      <w:docPartPr>
        <w:name w:val="F17CF341314D014A968B9496B5FC7BF1"/>
        <w:category>
          <w:name w:val="General"/>
          <w:gallery w:val="placeholder"/>
        </w:category>
        <w:types>
          <w:type w:val="bbPlcHdr"/>
        </w:types>
        <w:behaviors>
          <w:behavior w:val="content"/>
        </w:behaviors>
        <w:guid w:val="{97DD4C9D-A12C-AE47-9BB3-C432B07EBCBA}"/>
      </w:docPartPr>
      <w:docPartBody>
        <w:p w:rsidR="00197385" w:rsidRDefault="00197385">
          <w:pPr>
            <w:pStyle w:val="F17CF341314D014A968B9496B5FC7BF1"/>
          </w:pPr>
          <w:r>
            <w:rPr>
              <w:rStyle w:val="PlaceholderText"/>
            </w:rPr>
            <w:t>[Enter the institution with which you are affiliated]</w:t>
          </w:r>
        </w:p>
      </w:docPartBody>
    </w:docPart>
    <w:docPart>
      <w:docPartPr>
        <w:name w:val="E6A6A76EA5010D45BBCFF0878691867A"/>
        <w:category>
          <w:name w:val="General"/>
          <w:gallery w:val="placeholder"/>
        </w:category>
        <w:types>
          <w:type w:val="bbPlcHdr"/>
        </w:types>
        <w:behaviors>
          <w:behavior w:val="content"/>
        </w:behaviors>
        <w:guid w:val="{6BD9ABDF-17A7-FE4A-ADC6-C46EF6114EA1}"/>
      </w:docPartPr>
      <w:docPartBody>
        <w:p w:rsidR="00197385" w:rsidRDefault="00197385">
          <w:pPr>
            <w:pStyle w:val="E6A6A76EA5010D45BBCFF087869186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880387AB8D3744C89C53B245A18DC17"/>
        <w:category>
          <w:name w:val="General"/>
          <w:gallery w:val="placeholder"/>
        </w:category>
        <w:types>
          <w:type w:val="bbPlcHdr"/>
        </w:types>
        <w:behaviors>
          <w:behavior w:val="content"/>
        </w:behaviors>
        <w:guid w:val="{72AFD5C2-C0BE-9446-BFF3-04A7E194D2FB}"/>
      </w:docPartPr>
      <w:docPartBody>
        <w:p w:rsidR="00197385" w:rsidRDefault="00197385">
          <w:pPr>
            <w:pStyle w:val="B880387AB8D3744C89C53B245A18DC1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197385"/>
    <w:rsid w:val="00197385"/>
    <w:rsid w:val="00BB6B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7385"/>
    <w:rPr>
      <w:color w:val="808080"/>
    </w:rPr>
  </w:style>
  <w:style w:type="paragraph" w:customStyle="1" w:styleId="8E658BC9AEDE3B449A60670756E54029">
    <w:name w:val="8E658BC9AEDE3B449A60670756E54029"/>
    <w:rsid w:val="00197385"/>
  </w:style>
  <w:style w:type="paragraph" w:customStyle="1" w:styleId="E274A6AE512E934C9AB75DB0F2D430C2">
    <w:name w:val="E274A6AE512E934C9AB75DB0F2D430C2"/>
    <w:rsid w:val="00197385"/>
  </w:style>
  <w:style w:type="paragraph" w:customStyle="1" w:styleId="83B5D595639C094CAE4B3BF8CE5FDC42">
    <w:name w:val="83B5D595639C094CAE4B3BF8CE5FDC42"/>
    <w:rsid w:val="00197385"/>
  </w:style>
  <w:style w:type="paragraph" w:customStyle="1" w:styleId="542B3CB2876D754FAD2AF81C325A1C95">
    <w:name w:val="542B3CB2876D754FAD2AF81C325A1C95"/>
    <w:rsid w:val="00197385"/>
  </w:style>
  <w:style w:type="paragraph" w:customStyle="1" w:styleId="2EA69A87CCBCCB439EB5603DB7C5AC9B">
    <w:name w:val="2EA69A87CCBCCB439EB5603DB7C5AC9B"/>
    <w:rsid w:val="00197385"/>
  </w:style>
  <w:style w:type="paragraph" w:customStyle="1" w:styleId="F17CF341314D014A968B9496B5FC7BF1">
    <w:name w:val="F17CF341314D014A968B9496B5FC7BF1"/>
    <w:rsid w:val="00197385"/>
  </w:style>
  <w:style w:type="paragraph" w:customStyle="1" w:styleId="89ECD4266407A94391C2CF643F119A0D">
    <w:name w:val="89ECD4266407A94391C2CF643F119A0D"/>
    <w:rsid w:val="00197385"/>
  </w:style>
  <w:style w:type="paragraph" w:customStyle="1" w:styleId="E6A6A76EA5010D45BBCFF0878691867A">
    <w:name w:val="E6A6A76EA5010D45BBCFF0878691867A"/>
    <w:rsid w:val="00197385"/>
  </w:style>
  <w:style w:type="paragraph" w:customStyle="1" w:styleId="A2A3184DD1FB4D4AB2EED8495C8BAE5A">
    <w:name w:val="A2A3184DD1FB4D4AB2EED8495C8BAE5A"/>
    <w:rsid w:val="00197385"/>
  </w:style>
  <w:style w:type="paragraph" w:customStyle="1" w:styleId="7E8F8698F65E174686055FF01286729D">
    <w:name w:val="7E8F8698F65E174686055FF01286729D"/>
    <w:rsid w:val="00197385"/>
  </w:style>
  <w:style w:type="paragraph" w:customStyle="1" w:styleId="B880387AB8D3744C89C53B245A18DC17">
    <w:name w:val="B880387AB8D3744C89C53B245A18DC17"/>
    <w:rsid w:val="0019738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Alb63</b:Tag>
    <b:SourceType>Book</b:SourceType>
    <b:Guid>{CDF12067-5D83-064F-B5D1-06664460E221}</b:Guid>
    <b:LCID>uz-Cyrl-UZ</b:LCID>
    <b:Author>
      <b:Author>
        <b:NameList>
          <b:Person>
            <b:Last>Albers</b:Last>
            <b:First>J.</b:First>
          </b:Person>
        </b:NameList>
      </b:Author>
    </b:Author>
    <b:Title>Interaction of Color</b:Title>
    <b:City>New Haven</b:City>
    <b:CountryRegion>United States of America</b:CountryRegion>
    <b:Publisher>Yale University Press</b:Publisher>
    <b:Year>1963</b:Year>
    <b:RefOrder>1</b:RefOrder>
  </b:Source>
  <b:Source>
    <b:Tag>Alb72</b:Tag>
    <b:SourceType>Book</b:SourceType>
    <b:Guid>{E3780A47-DE00-434F-8F2E-2EEB78AB8278}</b:Guid>
    <b:LCID>uz-Cyrl-UZ</b:LCID>
    <b:Author>
      <b:Author>
        <b:NameList>
          <b:Person>
            <b:Last>Albers</b:Last>
            <b:First>J.</b:First>
          </b:Person>
        </b:NameList>
      </b:Author>
    </b:Author>
    <b:Title>Formulation, Articulation</b:Title>
    <b:City>New York</b:City>
    <b:CountryRegion>United States of America</b:CountryRegion>
    <b:Publisher>H. N. Abrams</b:Publisher>
    <b:Year>1972</b:Year>
    <b:RefOrder>2</b:RefOrder>
  </b:Source>
  <b:Source>
    <b:Tag>Spi70</b:Tag>
    <b:SourceType>Book</b:SourceType>
    <b:Guid>{5B56EF46-3CCA-DE48-8B50-9EBD49E10C6F}</b:Guid>
    <b:LCID>uz-Cyrl-UZ</b:LCID>
    <b:Author>
      <b:Author>
        <b:NameList>
          <b:Person>
            <b:Last>Spies</b:Last>
            <b:First>W.</b:First>
          </b:Person>
        </b:NameList>
      </b:Author>
    </b:Author>
    <b:Title>Albers</b:Title>
    <b:City>Stuttgart</b:City>
    <b:Publisher>G. Hatje</b:Publisher>
    <b:Year>1970</b:Year>
    <b:RefOrder>3</b:RefOrder>
  </b:Source>
  <b:Source>
    <b:Tag>Web88</b:Tag>
    <b:SourceType>Book</b:SourceType>
    <b:Guid>{79B09790-A0E5-DF44-99D9-02D8EE46E11B}</b:Guid>
    <b:LCID>uz-Cyrl-UZ</b:LCID>
    <b:Author>
      <b:Author>
        <b:NameList>
          <b:Person>
            <b:Last>Weber</b:Last>
            <b:First>N.</b:First>
            <b:Middle>F., et al.</b:Middle>
          </b:Person>
        </b:NameList>
      </b:Author>
    </b:Author>
    <b:Title>Josef Albers: A Retrospective</b:Title>
    <b:City>New York</b:City>
    <b:CountryRegion>United States of America</b:CountryRegion>
    <b:Publisher>Guggenheim Museum</b:Publisher>
    <b:Year>1988</b:Year>
    <b:RefOrder>4</b:RefOrder>
  </b:Source>
</b:Sources>
</file>

<file path=customXml/itemProps1.xml><?xml version="1.0" encoding="utf-8"?>
<ds:datastoreItem xmlns:ds="http://schemas.openxmlformats.org/officeDocument/2006/customXml" ds:itemID="{2F9806D3-8158-264F-BC02-8AFEF0BD1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367</Words>
  <Characters>2094</Characters>
  <Application>Microsoft Macintosh Word</Application>
  <DocSecurity>0</DocSecurity>
  <Lines>17</Lines>
  <Paragraphs>4</Paragraphs>
  <ScaleCrop>false</ScaleCrop>
  <Company/>
  <LinksUpToDate>false</LinksUpToDate>
  <CharactersWithSpaces>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3</cp:revision>
  <dcterms:created xsi:type="dcterms:W3CDTF">2014-09-01T16:16:00Z</dcterms:created>
  <dcterms:modified xsi:type="dcterms:W3CDTF">2015-04-22T00:31:00Z</dcterms:modified>
</cp:coreProperties>
</file>