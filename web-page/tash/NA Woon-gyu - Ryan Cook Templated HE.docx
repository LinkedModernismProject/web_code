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196880A4" w:rsidR="00B574C9" w:rsidRDefault="005F297E" w:rsidP="00FB2FF8">
                <w:r>
                  <w:t>Emory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4DD959A5" w:rsidR="003F0D73" w:rsidRPr="00FB589A" w:rsidRDefault="00F43D49" w:rsidP="00FB2FF8">
                <w:pPr>
                  <w:rPr>
                    <w:b/>
                  </w:rPr>
                </w:pPr>
                <w:r w:rsidRPr="00E6762A">
                  <w:t xml:space="preserve">Na, </w:t>
                </w:r>
                <w:proofErr w:type="spellStart"/>
                <w:r w:rsidRPr="00E6762A">
                  <w:t>Woon-gyu</w:t>
                </w:r>
                <w:proofErr w:type="spellEnd"/>
                <w:r w:rsidRPr="00E6762A">
                  <w:t xml:space="preserve"> (1902</w:t>
                </w:r>
                <w:r w:rsidR="001F0D8C" w:rsidRPr="00E6762A">
                  <w:t>-</w:t>
                </w:r>
                <w:r w:rsidR="00FB2FF8" w:rsidRPr="00E6762A"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 w:rsidRPr="00FA769B">
                  <w:t>Na</w:t>
                </w:r>
                <w:r w:rsidR="00FB2FF8" w:rsidRPr="00FA769B">
                  <w:t>, Un-</w:t>
                </w:r>
                <w:proofErr w:type="spellStart"/>
                <w:r w:rsidR="00FB2FF8" w:rsidRPr="00FA769B">
                  <w:t>gyu</w:t>
                </w:r>
                <w:proofErr w:type="spellEnd"/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CE461B" w14:textId="77777777" w:rsidR="00A763D2" w:rsidRDefault="00B80514" w:rsidP="00E85A05"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>
                  <w:t>,</w:t>
                </w:r>
                <w:r w:rsidRPr="00C20278">
                  <w:t xml:space="preserve"> and filmmaker in colonial Korea</w:t>
                </w:r>
                <w:r>
                  <w:t xml:space="preserve">. </w:t>
                </w:r>
                <w:r w:rsidRPr="00C20278">
                  <w:t xml:space="preserve">He has been called Korea’s first movie star, and is credited </w:t>
                </w:r>
                <w:r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>
                  <w:t>.</w:t>
                </w:r>
              </w:p>
              <w:p w14:paraId="146F1882" w14:textId="77777777" w:rsidR="00A763D2" w:rsidRDefault="00A763D2" w:rsidP="00E85A05"/>
              <w:p w14:paraId="471BD0A6" w14:textId="4605232A" w:rsidR="00A763D2" w:rsidRDefault="00A763D2" w:rsidP="00E85A05"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>
                  <w:t>(</w:t>
                </w:r>
                <w:r w:rsidRPr="00C20278">
                  <w:t>melodrama</w:t>
                </w:r>
                <w:r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</w:t>
                </w:r>
                <w:r w:rsidR="00FA769B">
                  <w:t>ese sympathis</w:t>
                </w:r>
                <w:r w:rsidRPr="00C20278">
                  <w:t>e</w:t>
                </w:r>
                <w:r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>
                  <w:t>e of avoiding censorship. M</w:t>
                </w:r>
                <w:r w:rsidR="00FA769B">
                  <w:t>adness could also symbolis</w:t>
                </w:r>
                <w:r w:rsidRPr="00C20278">
                  <w:t>e the loss of country, and the melodramatic pattern lent itself to alle</w:t>
                </w:r>
                <w:r>
                  <w:t>gories of colonial oppression.</w:t>
                </w:r>
              </w:p>
              <w:p w14:paraId="1FB214A4" w14:textId="77777777" w:rsidR="00A763D2" w:rsidRDefault="00A763D2" w:rsidP="00E85A05"/>
              <w:p w14:paraId="1D741B3A" w14:textId="0189DECC" w:rsidR="00E85A05" w:rsidRDefault="00A763D2" w:rsidP="00E85A05">
                <w:r>
                  <w:t xml:space="preserve">Korean audiences celebrated </w:t>
                </w:r>
                <w:proofErr w:type="spellStart"/>
                <w:r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 xml:space="preserve">is remembered as a voice of nationalism and resistance. 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</w:p>
            </w:tc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67FFCCA1" w:rsidR="00BB30D7" w:rsidRDefault="00FE6AA9" w:rsidP="00BB30D7">
                <w:pPr>
                  <w:keepNext/>
                </w:pPr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 w:rsidR="00AD4983">
                  <w:t>,</w:t>
                </w:r>
                <w:r w:rsidRPr="00C20278">
                  <w:t xml:space="preserve"> and filmmaker in colonial Korea</w:t>
                </w:r>
                <w:r w:rsidR="00B80514">
                  <w:t xml:space="preserve">. </w:t>
                </w:r>
                <w:r w:rsidRPr="00C20278">
                  <w:t xml:space="preserve">He has been called Korea’s first movie star, and is credited </w:t>
                </w:r>
                <w:r w:rsidR="00B80514"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="00B80514">
                  <w:t xml:space="preserve">.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 xml:space="preserve">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</w:p>
              <w:p w14:paraId="4030D365" w14:textId="52DF1B64" w:rsidR="0041756D" w:rsidRPr="0041756D" w:rsidRDefault="00FE6AA9" w:rsidP="007A17AE">
                <w:pPr>
                  <w:keepNext/>
                </w:pPr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</w:t>
                </w:r>
                <w:r w:rsidR="00FA769B">
                  <w:t>n who kills a Japanese sympathis</w:t>
                </w:r>
                <w:r w:rsidRPr="00C20278">
                  <w:t>e</w:t>
                </w:r>
                <w:r w:rsidR="009036C7"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 w:rsidR="00B80514"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="00FA769B">
                  <w:t>adness could also symbolis</w:t>
                </w:r>
                <w:r w:rsidRPr="00C20278">
                  <w:t>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proofErr w:type="spellStart"/>
                <w:r w:rsidR="00ED2D7B"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 w:rsidR="00B80514"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 w:rsidR="00B80514"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>is remembered as a voice of nationalism and resistance</w:t>
                </w:r>
                <w:r w:rsidR="00B80514">
                  <w:t xml:space="preserve">. </w:t>
                </w:r>
                <w:r>
                  <w:t xml:space="preserve">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bookmarkStart w:id="0" w:name="_GoBack"/>
                <w:bookmarkEnd w:id="0"/>
              </w:p>
              <w:p w14:paraId="64C22974" w14:textId="14EDEA91" w:rsidR="005329CC" w:rsidRDefault="00511116" w:rsidP="00E6762A">
                <w:pPr>
                  <w:pStyle w:val="Heading1"/>
                  <w:outlineLvl w:val="0"/>
                  <w:rPr>
                    <w:i/>
                  </w:rPr>
                </w:pPr>
                <w:r w:rsidRPr="00E6762A">
                  <w:t>Selected</w:t>
                </w:r>
                <w:r w:rsidR="005329CC" w:rsidRPr="00E6762A">
                  <w:t xml:space="preserve"> List of</w:t>
                </w:r>
                <w:r w:rsidRPr="00E6762A">
                  <w:t xml:space="preserve"> Works</w:t>
                </w:r>
                <w:r w:rsidR="005329CC" w:rsidRPr="005329CC">
                  <w:t>:</w:t>
                </w:r>
              </w:p>
              <w:p w14:paraId="79C622DE" w14:textId="07BD355D" w:rsidR="00511116" w:rsidRDefault="00511116" w:rsidP="00E6762A">
                <w:proofErr w:type="spellStart"/>
                <w:r w:rsidRPr="00981373">
                  <w:rPr>
                    <w:i/>
                  </w:rPr>
                  <w:t>Arirang</w:t>
                </w:r>
                <w:proofErr w:type="spellEnd"/>
                <w:r>
                  <w:t xml:space="preserve"> (1926, lost)</w:t>
                </w:r>
              </w:p>
              <w:p w14:paraId="1A884554" w14:textId="71CEC3D5" w:rsidR="00511116" w:rsidRDefault="00511116" w:rsidP="00E6762A">
                <w:r>
                  <w:rPr>
                    <w:i/>
                  </w:rPr>
                  <w:t>Looking for Love</w:t>
                </w:r>
                <w:r w:rsidR="00FA769B">
                  <w:t xml:space="preserve"> [</w:t>
                </w:r>
                <w:proofErr w:type="spellStart"/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ŭl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ch'ajaso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>̆</w:t>
                </w:r>
                <w:r w:rsidR="00FA769B">
                  <w:t>]</w:t>
                </w:r>
                <w:r>
                  <w:t xml:space="preserve"> </w:t>
                </w:r>
                <w:r w:rsidR="00FA769B">
                  <w:t>(</w:t>
                </w:r>
                <w:r>
                  <w:t>1928, lost)</w:t>
                </w:r>
              </w:p>
              <w:p w14:paraId="1D1C24EB" w14:textId="3A79EF36" w:rsidR="003F0D73" w:rsidRDefault="00511116" w:rsidP="00E6762A"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 w:rsidR="00FA769B">
                  <w:t xml:space="preserve"> [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Imja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narutpae</w:t>
                </w:r>
                <w:proofErr w:type="spellEnd"/>
                <w:r w:rsidR="00FA769B">
                  <w:t>]</w:t>
                </w:r>
                <w:r>
                  <w:t xml:space="preserve"> </w:t>
                </w:r>
                <w:r w:rsidR="00FA769B">
                  <w:t>(</w:t>
                </w:r>
                <w:r>
                  <w:t>1932, lost)</w:t>
                </w:r>
              </w:p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4F22F508" w14:textId="4EB24289" w:rsidR="00E6762A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FA769B">
              <w:t xml:space="preserve"> </w:t>
            </w:r>
          </w:p>
          <w:p w14:paraId="1AE00440" w14:textId="0B1F110C" w:rsidR="003235A7" w:rsidRDefault="007A17AE" w:rsidP="008A5B87"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BACC59B" w:rsidR="003235A7" w:rsidRDefault="007A17AE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1F0D8C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073F"/>
    <w:rsid w:val="00496888"/>
    <w:rsid w:val="004A7476"/>
    <w:rsid w:val="004E5896"/>
    <w:rsid w:val="00511116"/>
    <w:rsid w:val="00513EE6"/>
    <w:rsid w:val="005329CC"/>
    <w:rsid w:val="00534F8F"/>
    <w:rsid w:val="00590035"/>
    <w:rsid w:val="005B177E"/>
    <w:rsid w:val="005B3921"/>
    <w:rsid w:val="005F26D7"/>
    <w:rsid w:val="005F297E"/>
    <w:rsid w:val="005F5450"/>
    <w:rsid w:val="006D0412"/>
    <w:rsid w:val="006F6A46"/>
    <w:rsid w:val="007411B9"/>
    <w:rsid w:val="00780D95"/>
    <w:rsid w:val="00780DC7"/>
    <w:rsid w:val="007A0D55"/>
    <w:rsid w:val="007A17AE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3D2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80514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6762A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A769B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2214DE5E-A1FB-554D-93F7-CFBC5FAD1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23</cp:revision>
  <dcterms:created xsi:type="dcterms:W3CDTF">2014-07-21T18:06:00Z</dcterms:created>
  <dcterms:modified xsi:type="dcterms:W3CDTF">2014-11-26T17:11:00Z</dcterms:modified>
</cp:coreProperties>
</file>