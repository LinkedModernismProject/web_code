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CC7BA9" w14:textId="77777777" w:rsidTr="00922950">
        <w:tc>
          <w:tcPr>
            <w:tcW w:w="491" w:type="dxa"/>
            <w:vMerge w:val="restart"/>
            <w:shd w:val="clear" w:color="auto" w:fill="A6A6A6" w:themeFill="background1" w:themeFillShade="A6"/>
            <w:textDirection w:val="btLr"/>
          </w:tcPr>
          <w:p w14:paraId="24729C8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AFE90D290A5BE4186CD252C024B6862"/>
            </w:placeholder>
            <w:showingPlcHdr/>
            <w:dropDownList>
              <w:listItem w:displayText="Dr." w:value="Dr."/>
              <w:listItem w:displayText="Prof." w:value="Prof."/>
            </w:dropDownList>
          </w:sdtPr>
          <w:sdtEndPr/>
          <w:sdtContent>
            <w:tc>
              <w:tcPr>
                <w:tcW w:w="1259" w:type="dxa"/>
              </w:tcPr>
              <w:p w14:paraId="5BEBAD1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58FF379DEB8E4ABC30B05D3CB98A98"/>
            </w:placeholder>
            <w:text/>
          </w:sdtPr>
          <w:sdtEndPr/>
          <w:sdtContent>
            <w:tc>
              <w:tcPr>
                <w:tcW w:w="2073" w:type="dxa"/>
              </w:tcPr>
              <w:p w14:paraId="7B5C91EA" w14:textId="77777777" w:rsidR="00B574C9" w:rsidRDefault="007E6B27" w:rsidP="007E6B27">
                <w:r>
                  <w:t>Kate</w:t>
                </w:r>
              </w:p>
            </w:tc>
          </w:sdtContent>
        </w:sdt>
        <w:sdt>
          <w:sdtPr>
            <w:alias w:val="Middle name"/>
            <w:tag w:val="authorMiddleName"/>
            <w:id w:val="-2076034781"/>
            <w:placeholder>
              <w:docPart w:val="DDB7398193BC4F4182B735E83C0E45F8"/>
            </w:placeholder>
            <w:showingPlcHdr/>
            <w:text/>
          </w:sdtPr>
          <w:sdtEndPr/>
          <w:sdtContent>
            <w:tc>
              <w:tcPr>
                <w:tcW w:w="2551" w:type="dxa"/>
              </w:tcPr>
              <w:p w14:paraId="2956A530" w14:textId="77777777" w:rsidR="00B574C9" w:rsidRDefault="00B574C9" w:rsidP="00922950">
                <w:r>
                  <w:rPr>
                    <w:rStyle w:val="PlaceholderText"/>
                  </w:rPr>
                  <w:t>[Middle name]</w:t>
                </w:r>
              </w:p>
            </w:tc>
          </w:sdtContent>
        </w:sdt>
        <w:sdt>
          <w:sdtPr>
            <w:alias w:val="Last name"/>
            <w:tag w:val="authorLastName"/>
            <w:id w:val="-1088529830"/>
            <w:placeholder>
              <w:docPart w:val="177B6C9D46EFD944BE2E21CCFC6C3CB3"/>
            </w:placeholder>
            <w:text/>
          </w:sdtPr>
          <w:sdtEndPr/>
          <w:sdtContent>
            <w:tc>
              <w:tcPr>
                <w:tcW w:w="2642" w:type="dxa"/>
              </w:tcPr>
              <w:p w14:paraId="7C0BDA8E" w14:textId="77777777" w:rsidR="00B574C9" w:rsidRDefault="007E6B27" w:rsidP="007E6B27">
                <w:r>
                  <w:t>Morris</w:t>
                </w:r>
              </w:p>
            </w:tc>
          </w:sdtContent>
        </w:sdt>
      </w:tr>
      <w:tr w:rsidR="00B574C9" w14:paraId="6646217C" w14:textId="77777777" w:rsidTr="001A6A06">
        <w:trPr>
          <w:trHeight w:val="986"/>
        </w:trPr>
        <w:tc>
          <w:tcPr>
            <w:tcW w:w="491" w:type="dxa"/>
            <w:vMerge/>
            <w:shd w:val="clear" w:color="auto" w:fill="A6A6A6" w:themeFill="background1" w:themeFillShade="A6"/>
          </w:tcPr>
          <w:p w14:paraId="58B0E8D2" w14:textId="77777777" w:rsidR="00B574C9" w:rsidRPr="001A6A06" w:rsidRDefault="00B574C9" w:rsidP="00CF1542">
            <w:pPr>
              <w:jc w:val="center"/>
              <w:rPr>
                <w:b/>
                <w:color w:val="FFFFFF" w:themeColor="background1"/>
              </w:rPr>
            </w:pPr>
          </w:p>
        </w:tc>
        <w:sdt>
          <w:sdtPr>
            <w:alias w:val="Biography"/>
            <w:tag w:val="authorBiography"/>
            <w:id w:val="938807824"/>
            <w:placeholder>
              <w:docPart w:val="0F6792F1ADF19849BC1F6F44101EC89A"/>
            </w:placeholder>
            <w:showingPlcHdr/>
          </w:sdtPr>
          <w:sdtEndPr/>
          <w:sdtContent>
            <w:tc>
              <w:tcPr>
                <w:tcW w:w="8525" w:type="dxa"/>
                <w:gridSpan w:val="4"/>
              </w:tcPr>
              <w:p w14:paraId="15E0A5D2" w14:textId="77777777" w:rsidR="00B574C9" w:rsidRDefault="00B574C9" w:rsidP="00922950">
                <w:r>
                  <w:rPr>
                    <w:rStyle w:val="PlaceholderText"/>
                  </w:rPr>
                  <w:t>[Enter your biography]</w:t>
                </w:r>
              </w:p>
            </w:tc>
          </w:sdtContent>
        </w:sdt>
      </w:tr>
      <w:tr w:rsidR="00B574C9" w14:paraId="5158A834" w14:textId="77777777" w:rsidTr="001A6A06">
        <w:trPr>
          <w:trHeight w:val="986"/>
        </w:trPr>
        <w:tc>
          <w:tcPr>
            <w:tcW w:w="491" w:type="dxa"/>
            <w:vMerge/>
            <w:shd w:val="clear" w:color="auto" w:fill="A6A6A6" w:themeFill="background1" w:themeFillShade="A6"/>
          </w:tcPr>
          <w:p w14:paraId="2B7F74BB" w14:textId="77777777" w:rsidR="00B574C9" w:rsidRPr="001A6A06" w:rsidRDefault="00B574C9" w:rsidP="00CF1542">
            <w:pPr>
              <w:jc w:val="center"/>
              <w:rPr>
                <w:b/>
                <w:color w:val="FFFFFF" w:themeColor="background1"/>
              </w:rPr>
            </w:pPr>
          </w:p>
        </w:tc>
        <w:sdt>
          <w:sdtPr>
            <w:alias w:val="Affiliation"/>
            <w:tag w:val="affiliation"/>
            <w:id w:val="2012937915"/>
            <w:placeholder>
              <w:docPart w:val="265E28596107FF47B49D8AA1476B06A9"/>
            </w:placeholder>
            <w:text/>
          </w:sdtPr>
          <w:sdtEndPr/>
          <w:sdtContent>
            <w:tc>
              <w:tcPr>
                <w:tcW w:w="8525" w:type="dxa"/>
                <w:gridSpan w:val="4"/>
              </w:tcPr>
              <w:p w14:paraId="53ADE5E0" w14:textId="7C03F8D2" w:rsidR="00B574C9" w:rsidRDefault="00952826" w:rsidP="00952826">
                <w:r>
                  <w:t>Santa Clara University</w:t>
                </w:r>
              </w:p>
            </w:tc>
          </w:sdtContent>
        </w:sdt>
      </w:tr>
    </w:tbl>
    <w:p w14:paraId="5139A6F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FA611F" w14:textId="77777777" w:rsidTr="00244BB0">
        <w:tc>
          <w:tcPr>
            <w:tcW w:w="9016" w:type="dxa"/>
            <w:shd w:val="clear" w:color="auto" w:fill="A6A6A6" w:themeFill="background1" w:themeFillShade="A6"/>
            <w:tcMar>
              <w:top w:w="113" w:type="dxa"/>
              <w:bottom w:w="113" w:type="dxa"/>
            </w:tcMar>
          </w:tcPr>
          <w:p w14:paraId="2BC6FD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68C8F5" w14:textId="77777777" w:rsidTr="003F0D73">
        <w:sdt>
          <w:sdtPr>
            <w:alias w:val="Article headword"/>
            <w:tag w:val="articleHeadword"/>
            <w:id w:val="-361440020"/>
            <w:placeholder>
              <w:docPart w:val="CACB104F9582C942BEB354B2D5E72438"/>
            </w:placeholder>
            <w:text/>
          </w:sdtPr>
          <w:sdtEndPr/>
          <w:sdtContent>
            <w:tc>
              <w:tcPr>
                <w:tcW w:w="9016" w:type="dxa"/>
                <w:tcMar>
                  <w:top w:w="113" w:type="dxa"/>
                  <w:bottom w:w="113" w:type="dxa"/>
                </w:tcMar>
              </w:tcPr>
              <w:p w14:paraId="1F6C93A4" w14:textId="77777777" w:rsidR="003F0D73" w:rsidRPr="00FB589A" w:rsidRDefault="007E6B27" w:rsidP="007E6B27">
                <w:pPr>
                  <w:rPr>
                    <w:b/>
                  </w:rPr>
                </w:pPr>
                <w:r w:rsidRPr="000F73A2">
                  <w:t>Morrison, George (1919-2000)</w:t>
                </w:r>
              </w:p>
            </w:tc>
          </w:sdtContent>
        </w:sdt>
      </w:tr>
      <w:tr w:rsidR="00464699" w14:paraId="32B60A9D" w14:textId="77777777" w:rsidTr="00810B70">
        <w:sdt>
          <w:sdtPr>
            <w:alias w:val="Variant headwords"/>
            <w:tag w:val="variantHeadwords"/>
            <w:id w:val="173464402"/>
            <w:placeholder>
              <w:docPart w:val="8C0F8B6E4C8E0A45B3944EC1B7EFA29D"/>
            </w:placeholder>
            <w:showingPlcHdr/>
          </w:sdtPr>
          <w:sdtEndPr/>
          <w:sdtContent>
            <w:tc>
              <w:tcPr>
                <w:tcW w:w="9016" w:type="dxa"/>
                <w:tcMar>
                  <w:top w:w="113" w:type="dxa"/>
                  <w:bottom w:w="113" w:type="dxa"/>
                </w:tcMar>
              </w:tcPr>
              <w:p w14:paraId="05F2125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200F9A" w14:textId="77777777" w:rsidTr="003F0D73">
        <w:sdt>
          <w:sdtPr>
            <w:alias w:val="Abstract"/>
            <w:tag w:val="abstract"/>
            <w:id w:val="-635871867"/>
            <w:placeholder>
              <w:docPart w:val="EF557CAB581406478384B03CB8E74D6D"/>
            </w:placeholder>
          </w:sdtPr>
          <w:sdtEndPr/>
          <w:sdtContent>
            <w:tc>
              <w:tcPr>
                <w:tcW w:w="9016" w:type="dxa"/>
                <w:tcMar>
                  <w:top w:w="113" w:type="dxa"/>
                  <w:bottom w:w="113" w:type="dxa"/>
                </w:tcMar>
              </w:tcPr>
              <w:p w14:paraId="0CC20AAC" w14:textId="5BDE830B" w:rsidR="00E85A05" w:rsidRDefault="000F73A2" w:rsidP="00E85A05">
                <w:r w:rsidRPr="00254404">
                  <w:t>George Morrison was a Native American</w:t>
                </w:r>
                <w:r>
                  <w:t xml:space="preserve"> (Chippewa)</w:t>
                </w:r>
                <w:r w:rsidRPr="00254404">
                  <w:t xml:space="preserve"> painter who played an active role in the format</w:t>
                </w:r>
                <w:r>
                  <w:t xml:space="preserve">ion of Abstract Expressionism. </w:t>
                </w:r>
                <w:r w:rsidRPr="00254404">
                  <w:t>Morrison attended the Art Students League in New York City from 1943-1946, and was considered a member of the New York School, exhibiting alongside Franz Kline, Willem de Kooning,</w:t>
                </w:r>
                <w:r>
                  <w:t xml:space="preserve"> Ad Reinhardt, Louise Bourgeois, Mark Rothko, and others. </w:t>
                </w:r>
                <w:r w:rsidRPr="00254404">
                  <w:t xml:space="preserve">Morrison’s paintings rarely contained overtly Indian signifiers, yet his early interest in nature and the unconscious, </w:t>
                </w:r>
                <w:r>
                  <w:t>as well as</w:t>
                </w:r>
                <w:r w:rsidRPr="00254404">
                  <w:t xml:space="preserve"> his engagement with Surrealist practices such as automatism, made him</w:t>
                </w:r>
                <w:r>
                  <w:t xml:space="preserve"> an ally of modern primitivism.</w:t>
                </w:r>
                <w:r w:rsidRPr="00254404">
                  <w:t xml:space="preserve"> His experimentation with non-figural and biomorphic forms led him to develop a mature style of a</w:t>
                </w:r>
                <w:r>
                  <w:t xml:space="preserve">bstraction that combined colour </w:t>
                </w:r>
                <w:r w:rsidRPr="00254404">
                  <w:t>field and gestural approaches: he is best known for large-scale paintings, drawings, and wood collages that convey rhythmic and tactile sensations of the urban and natural environment</w:t>
                </w:r>
                <w:r>
                  <w:t>s</w:t>
                </w:r>
                <w:r w:rsidRPr="00254404">
                  <w:t xml:space="preserve">. From 1970 to 1983 Morrison was a member of the faculty of </w:t>
                </w:r>
                <w:r>
                  <w:t>Studio Arts</w:t>
                </w:r>
                <w:r w:rsidRPr="00254404">
                  <w:t xml:space="preserve"> at the University of Minnesota, and from 1983 until his death in 2000 he lived and worked on the Grand Portage Indian Reservation on the shore of Lake Superior. In 2004, Morrison was one of two artists featured in the inaugural exhibition of the Smithsonian National Museum of the American Indian.</w:t>
                </w:r>
              </w:p>
            </w:tc>
          </w:sdtContent>
        </w:sdt>
      </w:tr>
      <w:tr w:rsidR="003F0D73" w14:paraId="0BE96030" w14:textId="77777777" w:rsidTr="003F0D73">
        <w:sdt>
          <w:sdtPr>
            <w:rPr>
              <w:b/>
              <w:bCs/>
              <w:color w:val="5B9BD5" w:themeColor="accent1"/>
              <w:sz w:val="18"/>
              <w:szCs w:val="18"/>
            </w:rPr>
            <w:alias w:val="Article text"/>
            <w:tag w:val="articleText"/>
            <w:id w:val="634067588"/>
            <w:placeholder>
              <w:docPart w:val="9781D8AA746E834CB335FA753CB4EC8C"/>
            </w:placeholder>
          </w:sdtPr>
          <w:sdtEndPr/>
          <w:sdtContent>
            <w:tc>
              <w:tcPr>
                <w:tcW w:w="9016" w:type="dxa"/>
                <w:tcMar>
                  <w:top w:w="113" w:type="dxa"/>
                  <w:bottom w:w="113" w:type="dxa"/>
                </w:tcMar>
              </w:tcPr>
              <w:p w14:paraId="68033360" w14:textId="3DD7AE2E" w:rsidR="007E6B27" w:rsidRPr="00254404" w:rsidRDefault="007E6B27" w:rsidP="00810B70">
                <w:r w:rsidRPr="00254404">
                  <w:t>George Morrison was a Native American</w:t>
                </w:r>
                <w:r w:rsidR="00810B70">
                  <w:t xml:space="preserve"> (Chippewa)</w:t>
                </w:r>
                <w:r w:rsidRPr="00254404">
                  <w:t xml:space="preserve"> painter who played an active role in the format</w:t>
                </w:r>
                <w:r w:rsidR="00457C69">
                  <w:t xml:space="preserve">ion of Abstract Expressionism. </w:t>
                </w:r>
                <w:r w:rsidRPr="00254404">
                  <w:t>Morrison attended the Art Students League in New York City from 1943-1946, and was considered a member of the New York School, exhibiting alongside Franz Kline, Willem de Kooning,</w:t>
                </w:r>
                <w:r>
                  <w:t xml:space="preserve"> Ad Reinhardt, Louise Bourgeois</w:t>
                </w:r>
                <w:r w:rsidR="007856FF">
                  <w:t xml:space="preserve">, Mark Rothko, and others. </w:t>
                </w:r>
                <w:r w:rsidRPr="00254404">
                  <w:t xml:space="preserve">Morrison’s paintings rarely contained overtly Indian signifiers, yet his early interest in nature and the unconscious, </w:t>
                </w:r>
                <w:r w:rsidR="00810B70">
                  <w:t>as well as</w:t>
                </w:r>
                <w:r w:rsidRPr="00254404">
                  <w:t xml:space="preserve"> his engagement with Surrealist practices such as automatism, made him</w:t>
                </w:r>
                <w:r w:rsidR="007856FF">
                  <w:t xml:space="preserve"> an ally of modern primitivism.</w:t>
                </w:r>
                <w:r w:rsidRPr="00254404">
                  <w:t xml:space="preserve"> His experimentation with non-figural and biomorphic forms led him to develop a mature style of a</w:t>
                </w:r>
                <w:r w:rsidR="00C04938">
                  <w:t>bstraction that combined colour</w:t>
                </w:r>
                <w:r w:rsidR="00EC626F">
                  <w:t xml:space="preserve"> </w:t>
                </w:r>
                <w:r w:rsidRPr="00254404">
                  <w:t>field and gestural approaches: he is best known for large-scale paintings, drawings, and wood collages that convey rhythmic and tactile sensations of the urban and natural environment</w:t>
                </w:r>
                <w:r w:rsidR="00EC626F">
                  <w:t>s</w:t>
                </w:r>
                <w:r w:rsidRPr="00254404">
                  <w:t xml:space="preserve">. From 1970 to 1983 Morrison was a member of the faculty of </w:t>
                </w:r>
                <w:r w:rsidR="00810B70">
                  <w:t>Studio Arts</w:t>
                </w:r>
                <w:r w:rsidRPr="00254404">
                  <w:t xml:space="preserve"> at the University of Minnesota, and from 1983 until his death in 2000 he lived and worked on the Grand Portage Indian Reservation on the shore of Lake Superior. In 2004, Morrison was one of two artists featured in the inaugural exhibition of the Smithsonian National Museum of the American Indian.</w:t>
                </w:r>
              </w:p>
              <w:p w14:paraId="5DD6DF10" w14:textId="77777777" w:rsidR="007E6B27" w:rsidRPr="00254404" w:rsidRDefault="007E6B27" w:rsidP="00810B70"/>
              <w:p w14:paraId="1096268F" w14:textId="77777777" w:rsidR="00121872" w:rsidRDefault="007E6B27" w:rsidP="005B544D">
                <w:pPr>
                  <w:keepNext/>
                </w:pPr>
                <w:r w:rsidRPr="00254404">
                  <w:t>Morrison was born and raised near the Grand Portage Indian Reservation in Chippewa City, Minnesota</w:t>
                </w:r>
                <w:r w:rsidR="007856FF">
                  <w:t xml:space="preserve">. </w:t>
                </w:r>
                <w:r w:rsidRPr="00254404">
                  <w:t xml:space="preserve">After attending a Bureau of Indian Affairs boarding school and public high school, he earned a </w:t>
                </w:r>
                <w:r w:rsidR="00810B70">
                  <w:t>Bachelor’s</w:t>
                </w:r>
                <w:r w:rsidRPr="00254404">
                  <w:t xml:space="preserve"> of Fine Arts in painting at the Minneapolis School of Art. From the mid-1940s through</w:t>
                </w:r>
                <w:r w:rsidR="00810B70">
                  <w:t xml:space="preserve"> to</w:t>
                </w:r>
                <w:r w:rsidRPr="00254404">
                  <w:t xml:space="preserve"> the early 1960s, Morrison split his time primarily between New York City and Provincetown, Massachusetts, with a year-long interlude spent in Paris and </w:t>
                </w:r>
                <w:r w:rsidR="001319A4">
                  <w:t xml:space="preserve">Aix-en-Provence on a </w:t>
                </w:r>
                <w:r w:rsidR="001319A4">
                  <w:lastRenderedPageBreak/>
                  <w:t>Fulbright f</w:t>
                </w:r>
                <w:r w:rsidRPr="00254404">
                  <w:t xml:space="preserve">ellowship in 1952. In 1965, while </w:t>
                </w:r>
                <w:r w:rsidR="001319A4">
                  <w:t xml:space="preserve">acting as </w:t>
                </w:r>
                <w:r w:rsidRPr="00254404">
                  <w:t>a member of the faculty of the Rhode Island School of Design, Morrison began to construct collages from driftwood found on the beaches of Cape Cod</w:t>
                </w:r>
                <w:r w:rsidR="007856FF">
                  <w:t xml:space="preserve">. </w:t>
                </w:r>
                <w:r w:rsidRPr="00254404">
                  <w:t xml:space="preserve">These constructions, which the artist referred to as </w:t>
                </w:r>
                <w:r w:rsidR="007856FF">
                  <w:t>‘</w:t>
                </w:r>
                <w:r w:rsidRPr="00254404">
                  <w:t>paintings in wood,</w:t>
                </w:r>
                <w:r w:rsidR="007856FF">
                  <w:t>’</w:t>
                </w:r>
                <w:r w:rsidRPr="00254404">
                  <w:t xml:space="preserve"> were likely inspired by Morrison’s friend Louise Nevelson, with whom he exhibited at Grand Central Moderns Gallery in New York. Whereas Nevelson’s wood structures were often oriented vertically and incorporated spaces between elements, Morrison’s are densely packed mosaics arranged in resolutely horizontal compositions</w:t>
                </w:r>
                <w:r w:rsidR="007856FF">
                  <w:t xml:space="preserve">. </w:t>
                </w:r>
                <w:r w:rsidRPr="00254404">
                  <w:t>Morrison’s appreciation of the natural colo</w:t>
                </w:r>
                <w:r w:rsidR="001319A4">
                  <w:t>u</w:t>
                </w:r>
                <w:r w:rsidRPr="00254404">
                  <w:t>r, texture, and grain of his materials inspired him to leave the works unpainted, underscoring their reference to the landscape and</w:t>
                </w:r>
                <w:r w:rsidR="000F5DC9">
                  <w:t xml:space="preserve"> the</w:t>
                </w:r>
                <w:r w:rsidRPr="00254404">
                  <w:t xml:space="preserve"> forces of nature</w:t>
                </w:r>
                <w:r w:rsidR="007856FF">
                  <w:t xml:space="preserve">. </w:t>
                </w:r>
                <w:r w:rsidRPr="00254404">
                  <w:t xml:space="preserve">Following his retirement and move back to the reservation in 1983, Morison began work on a series of acrylic paintings known as the </w:t>
                </w:r>
                <w:r w:rsidRPr="00254404">
                  <w:rPr>
                    <w:i/>
                  </w:rPr>
                  <w:t>Red Rock Variations</w:t>
                </w:r>
                <w:r w:rsidRPr="00254404">
                  <w:t xml:space="preserve"> or</w:t>
                </w:r>
                <w:r w:rsidR="001319A4">
                  <w:t>,</w:t>
                </w:r>
                <w:r w:rsidRPr="00254404">
                  <w:t xml:space="preserve"> simply, the </w:t>
                </w:r>
                <w:r w:rsidRPr="00254404">
                  <w:rPr>
                    <w:i/>
                  </w:rPr>
                  <w:t xml:space="preserve">Horizon </w:t>
                </w:r>
                <w:r w:rsidRPr="00254404">
                  <w:t>paintings. Each abstract landscape features a luminous horizon line placed high in the composition, which both animates and calms the turbulent washes of colour that flow across the surface of the canvas.</w:t>
                </w:r>
              </w:p>
              <w:p w14:paraId="2CBA1816" w14:textId="6B51E7B4" w:rsidR="005B544D" w:rsidRDefault="005B544D" w:rsidP="005B544D">
                <w:pPr>
                  <w:keepNext/>
                </w:pPr>
                <w:r>
                  <w:br/>
                  <w:t xml:space="preserve">File: </w:t>
                </w:r>
                <w:r w:rsidRPr="005B544D">
                  <w:t>Morrison_New_England_Landscape_II.jpg</w:t>
                </w:r>
              </w:p>
              <w:p w14:paraId="7A3ACAA5" w14:textId="12AA3639" w:rsidR="005B544D" w:rsidRPr="00312C6D" w:rsidRDefault="005B544D" w:rsidP="005B544D">
                <w:pPr>
                  <w:pStyle w:val="Caption"/>
                </w:pPr>
                <w:r w:rsidRPr="00312C6D">
                  <w:t xml:space="preserve">Figure </w:t>
                </w:r>
                <w:r w:rsidR="004D56D0">
                  <w:fldChar w:fldCharType="begin"/>
                </w:r>
                <w:r w:rsidR="004D56D0">
                  <w:instrText xml:space="preserve"> SEQ Figure \* ARABIC </w:instrText>
                </w:r>
                <w:r w:rsidR="004D56D0">
                  <w:fldChar w:fldCharType="separate"/>
                </w:r>
                <w:r w:rsidR="00312C6D">
                  <w:rPr>
                    <w:noProof/>
                  </w:rPr>
                  <w:t>1</w:t>
                </w:r>
                <w:r w:rsidR="004D56D0">
                  <w:rPr>
                    <w:noProof/>
                  </w:rPr>
                  <w:fldChar w:fldCharType="end"/>
                </w:r>
                <w:r w:rsidRPr="00312C6D">
                  <w:t xml:space="preserve">: </w:t>
                </w:r>
                <w:r w:rsidRPr="00312C6D">
                  <w:rPr>
                    <w:i/>
                  </w:rPr>
                  <w:t>New England Landscape II</w:t>
                </w:r>
                <w:r w:rsidRPr="00312C6D">
                  <w:t xml:space="preserve"> (1967). Wood, 48 x 120 x 3</w:t>
                </w:r>
                <w:r w:rsidR="007856FF">
                  <w:t>’</w:t>
                </w:r>
                <w:r w:rsidRPr="00312C6D">
                  <w:t>. Collection: Amon Carter Museum of American Art, Fort Worth, Texas. Accession number 1968.273.</w:t>
                </w:r>
              </w:p>
              <w:p w14:paraId="173845F4" w14:textId="121BF787" w:rsidR="007E6B27" w:rsidRPr="00254404" w:rsidRDefault="005B544D" w:rsidP="00312C6D">
                <w:pPr>
                  <w:keepNext/>
                </w:pPr>
                <w:r>
                  <w:t xml:space="preserve">File: </w:t>
                </w:r>
                <w:r w:rsidRPr="005B544D">
                  <w:t>Morrison_Lake_Superior_Landscape.jpg</w:t>
                </w:r>
              </w:p>
              <w:p w14:paraId="64E04CA6" w14:textId="37E8C190" w:rsidR="003F0D73" w:rsidRDefault="00312C6D" w:rsidP="00312C6D">
                <w:pPr>
                  <w:pStyle w:val="Caption"/>
                </w:pPr>
                <w:r>
                  <w:t xml:space="preserve">Figure </w:t>
                </w:r>
                <w:r w:rsidR="004D56D0">
                  <w:fldChar w:fldCharType="begin"/>
                </w:r>
                <w:r w:rsidR="004D56D0">
                  <w:instrText xml:space="preserve"> SEQ Figure \* ARABIC </w:instrText>
                </w:r>
                <w:r w:rsidR="004D56D0">
                  <w:fldChar w:fldCharType="separate"/>
                </w:r>
                <w:r>
                  <w:rPr>
                    <w:noProof/>
                  </w:rPr>
                  <w:t>2</w:t>
                </w:r>
                <w:r w:rsidR="004D56D0">
                  <w:rPr>
                    <w:noProof/>
                  </w:rPr>
                  <w:fldChar w:fldCharType="end"/>
                </w:r>
                <w:r>
                  <w:t xml:space="preserve">: </w:t>
                </w:r>
                <w:r w:rsidRPr="00312C6D">
                  <w:rPr>
                    <w:i/>
                  </w:rPr>
                  <w:t>Spirit Path, New Day, Red Rock Variation: Lake Superior Landscape</w:t>
                </w:r>
                <w:r>
                  <w:t xml:space="preserve"> (1990). Acrylic and pastel on paper, 22.5 x 30</w:t>
                </w:r>
                <w:r w:rsidR="007856FF">
                  <w:t>’</w:t>
                </w:r>
                <w:r>
                  <w:t>. Collection: Minnesota Museum of American Art. Accession number 99.04.02.03.</w:t>
                </w:r>
              </w:p>
            </w:tc>
          </w:sdtContent>
        </w:sdt>
      </w:tr>
      <w:tr w:rsidR="003235A7" w14:paraId="5379CD7E" w14:textId="77777777" w:rsidTr="003235A7">
        <w:tc>
          <w:tcPr>
            <w:tcW w:w="9016" w:type="dxa"/>
          </w:tcPr>
          <w:p w14:paraId="131BC9C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8EAD80E3E7435439805C43CB9492668"/>
              </w:placeholder>
            </w:sdtPr>
            <w:sdtEndPr/>
            <w:sdtContent>
              <w:p w14:paraId="37BBC495" w14:textId="77777777" w:rsidR="004D56D0" w:rsidRDefault="004D56D0" w:rsidP="00AA5639"/>
              <w:bookmarkStart w:id="0" w:name="_GoBack"/>
              <w:bookmarkEnd w:id="0"/>
              <w:p w14:paraId="2C18EE46" w14:textId="397149B1" w:rsidR="003235A7" w:rsidRDefault="004D56D0" w:rsidP="00AA5639">
                <w:sdt>
                  <w:sdtPr>
                    <w:id w:val="780076830"/>
                    <w:citation/>
                  </w:sdtPr>
                  <w:sdtEndPr/>
                  <w:sdtContent>
                    <w:r w:rsidR="00AA5639">
                      <w:fldChar w:fldCharType="begin"/>
                    </w:r>
                    <w:r w:rsidR="00AA5639">
                      <w:rPr>
                        <w:lang w:val="en-US"/>
                      </w:rPr>
                      <w:instrText xml:space="preserve"> CITATION Low04 \l 1033 </w:instrText>
                    </w:r>
                    <w:r w:rsidR="00AA5639">
                      <w:fldChar w:fldCharType="separate"/>
                    </w:r>
                    <w:r w:rsidR="00AA5639">
                      <w:rPr>
                        <w:noProof/>
                        <w:lang w:val="en-US"/>
                      </w:rPr>
                      <w:t xml:space="preserve"> </w:t>
                    </w:r>
                    <w:r w:rsidR="00AA5639" w:rsidRPr="00AA5639">
                      <w:rPr>
                        <w:noProof/>
                        <w:lang w:val="en-US"/>
                      </w:rPr>
                      <w:t>(Lowe)</w:t>
                    </w:r>
                    <w:r w:rsidR="00AA5639">
                      <w:fldChar w:fldCharType="end"/>
                    </w:r>
                  </w:sdtContent>
                </w:sdt>
                <w:r w:rsidR="00AA5639">
                  <w:br/>
                </w:r>
                <w:r w:rsidR="00AA5639">
                  <w:br/>
                </w:r>
                <w:sdt>
                  <w:sdtPr>
                    <w:id w:val="-1169400738"/>
                    <w:citation/>
                  </w:sdtPr>
                  <w:sdtEndPr/>
                  <w:sdtContent>
                    <w:r w:rsidR="00AA5639">
                      <w:fldChar w:fldCharType="begin"/>
                    </w:r>
                    <w:r w:rsidR="00AA5639">
                      <w:rPr>
                        <w:lang w:val="en-US"/>
                      </w:rPr>
                      <w:instrText xml:space="preserve"> CITATION Rus13 \l 1033 </w:instrText>
                    </w:r>
                    <w:r w:rsidR="00AA5639">
                      <w:fldChar w:fldCharType="separate"/>
                    </w:r>
                    <w:r w:rsidR="00AA5639" w:rsidRPr="00AA5639">
                      <w:rPr>
                        <w:noProof/>
                        <w:lang w:val="en-US"/>
                      </w:rPr>
                      <w:t>(Rushing and Makholm)</w:t>
                    </w:r>
                    <w:r w:rsidR="00AA5639">
                      <w:fldChar w:fldCharType="end"/>
                    </w:r>
                  </w:sdtContent>
                </w:sdt>
              </w:p>
            </w:sdtContent>
          </w:sdt>
        </w:tc>
      </w:tr>
    </w:tbl>
    <w:p w14:paraId="02CD415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860E2" w14:textId="77777777" w:rsidR="005B544D" w:rsidRDefault="005B544D" w:rsidP="007A0D55">
      <w:pPr>
        <w:spacing w:after="0" w:line="240" w:lineRule="auto"/>
      </w:pPr>
      <w:r>
        <w:separator/>
      </w:r>
    </w:p>
  </w:endnote>
  <w:endnote w:type="continuationSeparator" w:id="0">
    <w:p w14:paraId="26CFEC5E" w14:textId="77777777" w:rsidR="005B544D" w:rsidRDefault="005B544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0E6B9" w14:textId="77777777" w:rsidR="005B544D" w:rsidRDefault="005B544D" w:rsidP="007A0D55">
      <w:pPr>
        <w:spacing w:after="0" w:line="240" w:lineRule="auto"/>
      </w:pPr>
      <w:r>
        <w:separator/>
      </w:r>
    </w:p>
  </w:footnote>
  <w:footnote w:type="continuationSeparator" w:id="0">
    <w:p w14:paraId="1F5E4424" w14:textId="77777777" w:rsidR="005B544D" w:rsidRDefault="005B544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1C5C6" w14:textId="77777777" w:rsidR="005B544D" w:rsidRDefault="005B544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67D3809" w14:textId="77777777" w:rsidR="005B544D" w:rsidRDefault="005B54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634"/>
    <w:rsid w:val="00032559"/>
    <w:rsid w:val="00052040"/>
    <w:rsid w:val="000B25AE"/>
    <w:rsid w:val="000B55AB"/>
    <w:rsid w:val="000D24DC"/>
    <w:rsid w:val="000F5DC9"/>
    <w:rsid w:val="000F73A2"/>
    <w:rsid w:val="00101B2E"/>
    <w:rsid w:val="00116FA0"/>
    <w:rsid w:val="00121872"/>
    <w:rsid w:val="001319A4"/>
    <w:rsid w:val="0015114C"/>
    <w:rsid w:val="001A21F3"/>
    <w:rsid w:val="001A2537"/>
    <w:rsid w:val="001A6A06"/>
    <w:rsid w:val="00210C03"/>
    <w:rsid w:val="002162E2"/>
    <w:rsid w:val="00225C5A"/>
    <w:rsid w:val="00230B10"/>
    <w:rsid w:val="00234353"/>
    <w:rsid w:val="00244BB0"/>
    <w:rsid w:val="002A0A0D"/>
    <w:rsid w:val="002B0B37"/>
    <w:rsid w:val="002F2634"/>
    <w:rsid w:val="0030662D"/>
    <w:rsid w:val="00312C6D"/>
    <w:rsid w:val="003235A7"/>
    <w:rsid w:val="003677B6"/>
    <w:rsid w:val="003D3579"/>
    <w:rsid w:val="003E2795"/>
    <w:rsid w:val="003F0D73"/>
    <w:rsid w:val="00457C69"/>
    <w:rsid w:val="00462DBE"/>
    <w:rsid w:val="00464699"/>
    <w:rsid w:val="00483379"/>
    <w:rsid w:val="00487BC5"/>
    <w:rsid w:val="00496888"/>
    <w:rsid w:val="004A7476"/>
    <w:rsid w:val="004D56D0"/>
    <w:rsid w:val="004E5896"/>
    <w:rsid w:val="00513EE6"/>
    <w:rsid w:val="00534F8F"/>
    <w:rsid w:val="00590035"/>
    <w:rsid w:val="005A183D"/>
    <w:rsid w:val="005B177E"/>
    <w:rsid w:val="005B3921"/>
    <w:rsid w:val="005B544D"/>
    <w:rsid w:val="005F26D7"/>
    <w:rsid w:val="005F5450"/>
    <w:rsid w:val="006D0412"/>
    <w:rsid w:val="007411B9"/>
    <w:rsid w:val="00780D95"/>
    <w:rsid w:val="00780DC7"/>
    <w:rsid w:val="007856FF"/>
    <w:rsid w:val="007A0D55"/>
    <w:rsid w:val="007B3377"/>
    <w:rsid w:val="007E5F44"/>
    <w:rsid w:val="007E6B27"/>
    <w:rsid w:val="00810B70"/>
    <w:rsid w:val="00821DE3"/>
    <w:rsid w:val="00846CE1"/>
    <w:rsid w:val="008A5B87"/>
    <w:rsid w:val="00922950"/>
    <w:rsid w:val="00952826"/>
    <w:rsid w:val="009A7264"/>
    <w:rsid w:val="009D1606"/>
    <w:rsid w:val="009E18A1"/>
    <w:rsid w:val="009E73D7"/>
    <w:rsid w:val="00A27D2C"/>
    <w:rsid w:val="00A76FD9"/>
    <w:rsid w:val="00AA5639"/>
    <w:rsid w:val="00AB436D"/>
    <w:rsid w:val="00AD2F24"/>
    <w:rsid w:val="00AD4844"/>
    <w:rsid w:val="00B219AE"/>
    <w:rsid w:val="00B33145"/>
    <w:rsid w:val="00B574C9"/>
    <w:rsid w:val="00BC39C9"/>
    <w:rsid w:val="00BE5BF7"/>
    <w:rsid w:val="00BF40E1"/>
    <w:rsid w:val="00C04938"/>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626F"/>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FF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6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634"/>
    <w:rPr>
      <w:rFonts w:ascii="Lucida Grande" w:hAnsi="Lucida Grande" w:cs="Lucida Grande"/>
      <w:sz w:val="18"/>
      <w:szCs w:val="18"/>
    </w:rPr>
  </w:style>
  <w:style w:type="paragraph" w:styleId="Caption">
    <w:name w:val="caption"/>
    <w:basedOn w:val="Normal"/>
    <w:next w:val="Normal"/>
    <w:uiPriority w:val="35"/>
    <w:semiHidden/>
    <w:qFormat/>
    <w:rsid w:val="005B544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6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634"/>
    <w:rPr>
      <w:rFonts w:ascii="Lucida Grande" w:hAnsi="Lucida Grande" w:cs="Lucida Grande"/>
      <w:sz w:val="18"/>
      <w:szCs w:val="18"/>
    </w:rPr>
  </w:style>
  <w:style w:type="paragraph" w:styleId="Caption">
    <w:name w:val="caption"/>
    <w:basedOn w:val="Normal"/>
    <w:next w:val="Normal"/>
    <w:uiPriority w:val="35"/>
    <w:semiHidden/>
    <w:qFormat/>
    <w:rsid w:val="005B544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E90D290A5BE4186CD252C024B6862"/>
        <w:category>
          <w:name w:val="General"/>
          <w:gallery w:val="placeholder"/>
        </w:category>
        <w:types>
          <w:type w:val="bbPlcHdr"/>
        </w:types>
        <w:behaviors>
          <w:behavior w:val="content"/>
        </w:behaviors>
        <w:guid w:val="{A66A6744-B991-9B4F-9DD6-7A95DCAA5740}"/>
      </w:docPartPr>
      <w:docPartBody>
        <w:p w:rsidR="00A92347" w:rsidRDefault="00A92347">
          <w:pPr>
            <w:pStyle w:val="DAFE90D290A5BE4186CD252C024B6862"/>
          </w:pPr>
          <w:r w:rsidRPr="00CC586D">
            <w:rPr>
              <w:rStyle w:val="PlaceholderText"/>
              <w:b/>
              <w:color w:val="FFFFFF" w:themeColor="background1"/>
            </w:rPr>
            <w:t>[Salutation]</w:t>
          </w:r>
        </w:p>
      </w:docPartBody>
    </w:docPart>
    <w:docPart>
      <w:docPartPr>
        <w:name w:val="8E58FF379DEB8E4ABC30B05D3CB98A98"/>
        <w:category>
          <w:name w:val="General"/>
          <w:gallery w:val="placeholder"/>
        </w:category>
        <w:types>
          <w:type w:val="bbPlcHdr"/>
        </w:types>
        <w:behaviors>
          <w:behavior w:val="content"/>
        </w:behaviors>
        <w:guid w:val="{AD33213A-B292-AC47-A77A-A1DDA9BE6024}"/>
      </w:docPartPr>
      <w:docPartBody>
        <w:p w:rsidR="00A92347" w:rsidRDefault="00A92347">
          <w:pPr>
            <w:pStyle w:val="8E58FF379DEB8E4ABC30B05D3CB98A98"/>
          </w:pPr>
          <w:r>
            <w:rPr>
              <w:rStyle w:val="PlaceholderText"/>
            </w:rPr>
            <w:t>[First name]</w:t>
          </w:r>
        </w:p>
      </w:docPartBody>
    </w:docPart>
    <w:docPart>
      <w:docPartPr>
        <w:name w:val="DDB7398193BC4F4182B735E83C0E45F8"/>
        <w:category>
          <w:name w:val="General"/>
          <w:gallery w:val="placeholder"/>
        </w:category>
        <w:types>
          <w:type w:val="bbPlcHdr"/>
        </w:types>
        <w:behaviors>
          <w:behavior w:val="content"/>
        </w:behaviors>
        <w:guid w:val="{5A3F1C45-3F86-1744-80BD-080B8D9DC0D9}"/>
      </w:docPartPr>
      <w:docPartBody>
        <w:p w:rsidR="00A92347" w:rsidRDefault="00A92347">
          <w:pPr>
            <w:pStyle w:val="DDB7398193BC4F4182B735E83C0E45F8"/>
          </w:pPr>
          <w:r>
            <w:rPr>
              <w:rStyle w:val="PlaceholderText"/>
            </w:rPr>
            <w:t>[Middle name]</w:t>
          </w:r>
        </w:p>
      </w:docPartBody>
    </w:docPart>
    <w:docPart>
      <w:docPartPr>
        <w:name w:val="177B6C9D46EFD944BE2E21CCFC6C3CB3"/>
        <w:category>
          <w:name w:val="General"/>
          <w:gallery w:val="placeholder"/>
        </w:category>
        <w:types>
          <w:type w:val="bbPlcHdr"/>
        </w:types>
        <w:behaviors>
          <w:behavior w:val="content"/>
        </w:behaviors>
        <w:guid w:val="{EA7C11EC-EA62-3E48-8220-CC50B38B5ACE}"/>
      </w:docPartPr>
      <w:docPartBody>
        <w:p w:rsidR="00A92347" w:rsidRDefault="00A92347">
          <w:pPr>
            <w:pStyle w:val="177B6C9D46EFD944BE2E21CCFC6C3CB3"/>
          </w:pPr>
          <w:r>
            <w:rPr>
              <w:rStyle w:val="PlaceholderText"/>
            </w:rPr>
            <w:t>[Last name]</w:t>
          </w:r>
        </w:p>
      </w:docPartBody>
    </w:docPart>
    <w:docPart>
      <w:docPartPr>
        <w:name w:val="0F6792F1ADF19849BC1F6F44101EC89A"/>
        <w:category>
          <w:name w:val="General"/>
          <w:gallery w:val="placeholder"/>
        </w:category>
        <w:types>
          <w:type w:val="bbPlcHdr"/>
        </w:types>
        <w:behaviors>
          <w:behavior w:val="content"/>
        </w:behaviors>
        <w:guid w:val="{31BC55FE-4D5C-6742-B0A4-DDE616749D96}"/>
      </w:docPartPr>
      <w:docPartBody>
        <w:p w:rsidR="00A92347" w:rsidRDefault="00A92347">
          <w:pPr>
            <w:pStyle w:val="0F6792F1ADF19849BC1F6F44101EC89A"/>
          </w:pPr>
          <w:r>
            <w:rPr>
              <w:rStyle w:val="PlaceholderText"/>
            </w:rPr>
            <w:t>[Enter your biography]</w:t>
          </w:r>
        </w:p>
      </w:docPartBody>
    </w:docPart>
    <w:docPart>
      <w:docPartPr>
        <w:name w:val="265E28596107FF47B49D8AA1476B06A9"/>
        <w:category>
          <w:name w:val="General"/>
          <w:gallery w:val="placeholder"/>
        </w:category>
        <w:types>
          <w:type w:val="bbPlcHdr"/>
        </w:types>
        <w:behaviors>
          <w:behavior w:val="content"/>
        </w:behaviors>
        <w:guid w:val="{D35D0C70-4632-2E4C-8D0F-6646248772E0}"/>
      </w:docPartPr>
      <w:docPartBody>
        <w:p w:rsidR="00A92347" w:rsidRDefault="00A92347">
          <w:pPr>
            <w:pStyle w:val="265E28596107FF47B49D8AA1476B06A9"/>
          </w:pPr>
          <w:r>
            <w:rPr>
              <w:rStyle w:val="PlaceholderText"/>
            </w:rPr>
            <w:t>[Enter the institution with which you are affiliated]</w:t>
          </w:r>
        </w:p>
      </w:docPartBody>
    </w:docPart>
    <w:docPart>
      <w:docPartPr>
        <w:name w:val="CACB104F9582C942BEB354B2D5E72438"/>
        <w:category>
          <w:name w:val="General"/>
          <w:gallery w:val="placeholder"/>
        </w:category>
        <w:types>
          <w:type w:val="bbPlcHdr"/>
        </w:types>
        <w:behaviors>
          <w:behavior w:val="content"/>
        </w:behaviors>
        <w:guid w:val="{AD0D887E-3F03-1C40-9551-7075CD6F6768}"/>
      </w:docPartPr>
      <w:docPartBody>
        <w:p w:rsidR="00A92347" w:rsidRDefault="00A92347">
          <w:pPr>
            <w:pStyle w:val="CACB104F9582C942BEB354B2D5E72438"/>
          </w:pPr>
          <w:r w:rsidRPr="00EF74F7">
            <w:rPr>
              <w:b/>
              <w:color w:val="808080" w:themeColor="background1" w:themeShade="80"/>
            </w:rPr>
            <w:t>[Enter the headword for your article]</w:t>
          </w:r>
        </w:p>
      </w:docPartBody>
    </w:docPart>
    <w:docPart>
      <w:docPartPr>
        <w:name w:val="8C0F8B6E4C8E0A45B3944EC1B7EFA29D"/>
        <w:category>
          <w:name w:val="General"/>
          <w:gallery w:val="placeholder"/>
        </w:category>
        <w:types>
          <w:type w:val="bbPlcHdr"/>
        </w:types>
        <w:behaviors>
          <w:behavior w:val="content"/>
        </w:behaviors>
        <w:guid w:val="{C5B2B389-F3AF-ED43-946B-06B7428E0FF7}"/>
      </w:docPartPr>
      <w:docPartBody>
        <w:p w:rsidR="00A92347" w:rsidRDefault="00A92347">
          <w:pPr>
            <w:pStyle w:val="8C0F8B6E4C8E0A45B3944EC1B7EFA29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F557CAB581406478384B03CB8E74D6D"/>
        <w:category>
          <w:name w:val="General"/>
          <w:gallery w:val="placeholder"/>
        </w:category>
        <w:types>
          <w:type w:val="bbPlcHdr"/>
        </w:types>
        <w:behaviors>
          <w:behavior w:val="content"/>
        </w:behaviors>
        <w:guid w:val="{70B579CC-9C4D-3C49-8948-D90B3A30E035}"/>
      </w:docPartPr>
      <w:docPartBody>
        <w:p w:rsidR="00A92347" w:rsidRDefault="00A92347">
          <w:pPr>
            <w:pStyle w:val="EF557CAB581406478384B03CB8E74D6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781D8AA746E834CB335FA753CB4EC8C"/>
        <w:category>
          <w:name w:val="General"/>
          <w:gallery w:val="placeholder"/>
        </w:category>
        <w:types>
          <w:type w:val="bbPlcHdr"/>
        </w:types>
        <w:behaviors>
          <w:behavior w:val="content"/>
        </w:behaviors>
        <w:guid w:val="{99385B84-D267-354A-A539-A99096C6FC4B}"/>
      </w:docPartPr>
      <w:docPartBody>
        <w:p w:rsidR="00A92347" w:rsidRDefault="00A92347">
          <w:pPr>
            <w:pStyle w:val="9781D8AA746E834CB335FA753CB4EC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EAD80E3E7435439805C43CB9492668"/>
        <w:category>
          <w:name w:val="General"/>
          <w:gallery w:val="placeholder"/>
        </w:category>
        <w:types>
          <w:type w:val="bbPlcHdr"/>
        </w:types>
        <w:behaviors>
          <w:behavior w:val="content"/>
        </w:behaviors>
        <w:guid w:val="{256A3333-94E5-5646-80AA-76C9456DF8B6}"/>
      </w:docPartPr>
      <w:docPartBody>
        <w:p w:rsidR="00A92347" w:rsidRDefault="00A92347">
          <w:pPr>
            <w:pStyle w:val="68EAD80E3E7435439805C43CB94926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347"/>
    <w:rsid w:val="00A923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FE90D290A5BE4186CD252C024B6862">
    <w:name w:val="DAFE90D290A5BE4186CD252C024B6862"/>
  </w:style>
  <w:style w:type="paragraph" w:customStyle="1" w:styleId="8E58FF379DEB8E4ABC30B05D3CB98A98">
    <w:name w:val="8E58FF379DEB8E4ABC30B05D3CB98A98"/>
  </w:style>
  <w:style w:type="paragraph" w:customStyle="1" w:styleId="DDB7398193BC4F4182B735E83C0E45F8">
    <w:name w:val="DDB7398193BC4F4182B735E83C0E45F8"/>
  </w:style>
  <w:style w:type="paragraph" w:customStyle="1" w:styleId="177B6C9D46EFD944BE2E21CCFC6C3CB3">
    <w:name w:val="177B6C9D46EFD944BE2E21CCFC6C3CB3"/>
  </w:style>
  <w:style w:type="paragraph" w:customStyle="1" w:styleId="0F6792F1ADF19849BC1F6F44101EC89A">
    <w:name w:val="0F6792F1ADF19849BC1F6F44101EC89A"/>
  </w:style>
  <w:style w:type="paragraph" w:customStyle="1" w:styleId="265E28596107FF47B49D8AA1476B06A9">
    <w:name w:val="265E28596107FF47B49D8AA1476B06A9"/>
  </w:style>
  <w:style w:type="paragraph" w:customStyle="1" w:styleId="CACB104F9582C942BEB354B2D5E72438">
    <w:name w:val="CACB104F9582C942BEB354B2D5E72438"/>
  </w:style>
  <w:style w:type="paragraph" w:customStyle="1" w:styleId="8C0F8B6E4C8E0A45B3944EC1B7EFA29D">
    <w:name w:val="8C0F8B6E4C8E0A45B3944EC1B7EFA29D"/>
  </w:style>
  <w:style w:type="paragraph" w:customStyle="1" w:styleId="EF557CAB581406478384B03CB8E74D6D">
    <w:name w:val="EF557CAB581406478384B03CB8E74D6D"/>
  </w:style>
  <w:style w:type="paragraph" w:customStyle="1" w:styleId="9781D8AA746E834CB335FA753CB4EC8C">
    <w:name w:val="9781D8AA746E834CB335FA753CB4EC8C"/>
  </w:style>
  <w:style w:type="paragraph" w:customStyle="1" w:styleId="68EAD80E3E7435439805C43CB9492668">
    <w:name w:val="68EAD80E3E7435439805C43CB94926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FE90D290A5BE4186CD252C024B6862">
    <w:name w:val="DAFE90D290A5BE4186CD252C024B6862"/>
  </w:style>
  <w:style w:type="paragraph" w:customStyle="1" w:styleId="8E58FF379DEB8E4ABC30B05D3CB98A98">
    <w:name w:val="8E58FF379DEB8E4ABC30B05D3CB98A98"/>
  </w:style>
  <w:style w:type="paragraph" w:customStyle="1" w:styleId="DDB7398193BC4F4182B735E83C0E45F8">
    <w:name w:val="DDB7398193BC4F4182B735E83C0E45F8"/>
  </w:style>
  <w:style w:type="paragraph" w:customStyle="1" w:styleId="177B6C9D46EFD944BE2E21CCFC6C3CB3">
    <w:name w:val="177B6C9D46EFD944BE2E21CCFC6C3CB3"/>
  </w:style>
  <w:style w:type="paragraph" w:customStyle="1" w:styleId="0F6792F1ADF19849BC1F6F44101EC89A">
    <w:name w:val="0F6792F1ADF19849BC1F6F44101EC89A"/>
  </w:style>
  <w:style w:type="paragraph" w:customStyle="1" w:styleId="265E28596107FF47B49D8AA1476B06A9">
    <w:name w:val="265E28596107FF47B49D8AA1476B06A9"/>
  </w:style>
  <w:style w:type="paragraph" w:customStyle="1" w:styleId="CACB104F9582C942BEB354B2D5E72438">
    <w:name w:val="CACB104F9582C942BEB354B2D5E72438"/>
  </w:style>
  <w:style w:type="paragraph" w:customStyle="1" w:styleId="8C0F8B6E4C8E0A45B3944EC1B7EFA29D">
    <w:name w:val="8C0F8B6E4C8E0A45B3944EC1B7EFA29D"/>
  </w:style>
  <w:style w:type="paragraph" w:customStyle="1" w:styleId="EF557CAB581406478384B03CB8E74D6D">
    <w:name w:val="EF557CAB581406478384B03CB8E74D6D"/>
  </w:style>
  <w:style w:type="paragraph" w:customStyle="1" w:styleId="9781D8AA746E834CB335FA753CB4EC8C">
    <w:name w:val="9781D8AA746E834CB335FA753CB4EC8C"/>
  </w:style>
  <w:style w:type="paragraph" w:customStyle="1" w:styleId="68EAD80E3E7435439805C43CB9492668">
    <w:name w:val="68EAD80E3E7435439805C43CB94926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Low04</b:Tag>
    <b:SourceType>Book</b:SourceType>
    <b:Guid>{9DDE1356-D87C-D041-B24E-68894735DDC5}</b:Guid>
    <b:Title>Native Modernism: The Art of George Morrison and Allan Houser</b:Title>
    <b:City>Washington, D.C.</b:City>
    <b:Publisher>Smithsonian National Museum of the American Indian</b:Publisher>
    <b:Year>2004</b:Year>
    <b:Author>
      <b:Editor>
        <b:NameList>
          <b:Person>
            <b:Last>Lowe</b:Last>
            <b:First>Truman</b:First>
          </b:Person>
        </b:NameList>
      </b:Editor>
    </b:Author>
    <b:RefOrder>1</b:RefOrder>
  </b:Source>
  <b:Source>
    <b:Tag>Rus13</b:Tag>
    <b:SourceType>Book</b:SourceType>
    <b:Guid>{B1E69150-0C21-A64A-8709-38CD6871E4CE}</b:Guid>
    <b:Author>
      <b:Author>
        <b:NameList>
          <b:Person>
            <b:Last>Rushing</b:Last>
            <b:First>W.</b:First>
            <b:Middle>Jackson.</b:Middle>
          </b:Person>
          <b:Person>
            <b:Last>Makholm</b:Last>
            <b:First>Kristin.</b:First>
          </b:Person>
        </b:NameList>
      </b:Author>
    </b:Author>
    <b:Title>Modern Spirit: The Art of George Morrison</b:Title>
    <b:City>Norman</b:City>
    <b:StateProvince>OK</b:StateProvince>
    <b:Publisher>University of Oklahoma</b:Publisher>
    <b:Year>2013</b:Year>
    <b:RefOrder>2</b:RefOrder>
  </b:Source>
</b:Sources>
</file>

<file path=customXml/itemProps1.xml><?xml version="1.0" encoding="utf-8"?>
<ds:datastoreItem xmlns:ds="http://schemas.openxmlformats.org/officeDocument/2006/customXml" ds:itemID="{D2616A02-4754-A546-8EB5-22CC1BE87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750</Words>
  <Characters>4281</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14</cp:revision>
  <dcterms:created xsi:type="dcterms:W3CDTF">2014-07-24T03:18:00Z</dcterms:created>
  <dcterms:modified xsi:type="dcterms:W3CDTF">2014-08-27T01:36:00Z</dcterms:modified>
</cp:coreProperties>
</file>