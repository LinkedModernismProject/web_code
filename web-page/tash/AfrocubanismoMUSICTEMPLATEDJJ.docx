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5C9735A" w14:textId="77777777" w:rsidTr="00922950">
        <w:tc>
          <w:tcPr>
            <w:tcW w:w="491" w:type="dxa"/>
            <w:vMerge w:val="restart"/>
            <w:shd w:val="clear" w:color="auto" w:fill="A6A6A6" w:themeFill="background1" w:themeFillShade="A6"/>
            <w:textDirection w:val="btLr"/>
          </w:tcPr>
          <w:p w14:paraId="49C6A7C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2D9D3AEC16F04290D153F74FF337C3"/>
            </w:placeholder>
            <w:showingPlcHdr/>
            <w:dropDownList>
              <w:listItem w:displayText="Dr." w:value="Dr."/>
              <w:listItem w:displayText="Prof." w:value="Prof."/>
            </w:dropDownList>
          </w:sdtPr>
          <w:sdtEndPr/>
          <w:sdtContent>
            <w:tc>
              <w:tcPr>
                <w:tcW w:w="1259" w:type="dxa"/>
              </w:tcPr>
              <w:p w14:paraId="651E526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9525F168A4314F97705C34C67B4A3E"/>
            </w:placeholder>
            <w:text/>
          </w:sdtPr>
          <w:sdtEndPr/>
          <w:sdtContent>
            <w:tc>
              <w:tcPr>
                <w:tcW w:w="2073" w:type="dxa"/>
              </w:tcPr>
              <w:p w14:paraId="574B4714" w14:textId="77777777" w:rsidR="00B574C9" w:rsidRDefault="00901D15" w:rsidP="00901D15">
                <w:r>
                  <w:t>Mario</w:t>
                </w:r>
              </w:p>
            </w:tc>
          </w:sdtContent>
        </w:sdt>
        <w:sdt>
          <w:sdtPr>
            <w:alias w:val="Middle name"/>
            <w:tag w:val="authorMiddleName"/>
            <w:id w:val="-2076034781"/>
            <w:placeholder>
              <w:docPart w:val="1601C1456BA37F47869F73D3751EEC2F"/>
            </w:placeholder>
            <w:showingPlcHdr/>
            <w:text/>
          </w:sdtPr>
          <w:sdtEndPr/>
          <w:sdtContent>
            <w:tc>
              <w:tcPr>
                <w:tcW w:w="2551" w:type="dxa"/>
              </w:tcPr>
              <w:p w14:paraId="7DF29D0F" w14:textId="77777777" w:rsidR="00B574C9" w:rsidRDefault="00B574C9" w:rsidP="00922950">
                <w:r>
                  <w:rPr>
                    <w:rStyle w:val="PlaceholderText"/>
                  </w:rPr>
                  <w:t>[Middle name]</w:t>
                </w:r>
              </w:p>
            </w:tc>
          </w:sdtContent>
        </w:sdt>
        <w:sdt>
          <w:sdtPr>
            <w:alias w:val="Last name"/>
            <w:tag w:val="authorLastName"/>
            <w:id w:val="-1088529830"/>
            <w:placeholder>
              <w:docPart w:val="4028CE67371B364E95D9546FF62009D7"/>
            </w:placeholder>
            <w:text/>
          </w:sdtPr>
          <w:sdtEndPr/>
          <w:sdtContent>
            <w:tc>
              <w:tcPr>
                <w:tcW w:w="2642" w:type="dxa"/>
              </w:tcPr>
              <w:p w14:paraId="5F803DA3" w14:textId="77777777" w:rsidR="00B574C9" w:rsidRDefault="00901D15" w:rsidP="00901D15">
                <w:r>
                  <w:t>Rey</w:t>
                </w:r>
              </w:p>
            </w:tc>
          </w:sdtContent>
        </w:sdt>
      </w:tr>
      <w:tr w:rsidR="00B574C9" w14:paraId="774F24CB" w14:textId="77777777" w:rsidTr="001A6A06">
        <w:trPr>
          <w:trHeight w:val="986"/>
        </w:trPr>
        <w:tc>
          <w:tcPr>
            <w:tcW w:w="491" w:type="dxa"/>
            <w:vMerge/>
            <w:shd w:val="clear" w:color="auto" w:fill="A6A6A6" w:themeFill="background1" w:themeFillShade="A6"/>
          </w:tcPr>
          <w:p w14:paraId="2C5B1512" w14:textId="77777777" w:rsidR="00B574C9" w:rsidRPr="001A6A06" w:rsidRDefault="00B574C9" w:rsidP="00CF1542">
            <w:pPr>
              <w:jc w:val="center"/>
              <w:rPr>
                <w:b/>
                <w:color w:val="FFFFFF" w:themeColor="background1"/>
              </w:rPr>
            </w:pPr>
          </w:p>
        </w:tc>
        <w:sdt>
          <w:sdtPr>
            <w:alias w:val="Biography"/>
            <w:tag w:val="authorBiography"/>
            <w:id w:val="938807824"/>
            <w:placeholder>
              <w:docPart w:val="825066A6BFCD62488CFDDD388819F683"/>
            </w:placeholder>
            <w:showingPlcHdr/>
          </w:sdtPr>
          <w:sdtEndPr/>
          <w:sdtContent>
            <w:tc>
              <w:tcPr>
                <w:tcW w:w="8525" w:type="dxa"/>
                <w:gridSpan w:val="4"/>
              </w:tcPr>
              <w:p w14:paraId="3D44110E" w14:textId="77777777" w:rsidR="00B574C9" w:rsidRDefault="00B574C9" w:rsidP="00922950">
                <w:r>
                  <w:rPr>
                    <w:rStyle w:val="PlaceholderText"/>
                  </w:rPr>
                  <w:t>[Enter your biography]</w:t>
                </w:r>
              </w:p>
            </w:tc>
          </w:sdtContent>
        </w:sdt>
      </w:tr>
      <w:tr w:rsidR="00B574C9" w14:paraId="3E644048" w14:textId="77777777" w:rsidTr="001A6A06">
        <w:trPr>
          <w:trHeight w:val="986"/>
        </w:trPr>
        <w:tc>
          <w:tcPr>
            <w:tcW w:w="491" w:type="dxa"/>
            <w:vMerge/>
            <w:shd w:val="clear" w:color="auto" w:fill="A6A6A6" w:themeFill="background1" w:themeFillShade="A6"/>
          </w:tcPr>
          <w:p w14:paraId="3243705D" w14:textId="77777777" w:rsidR="00B574C9" w:rsidRPr="001A6A06" w:rsidRDefault="00B574C9" w:rsidP="00CF1542">
            <w:pPr>
              <w:jc w:val="center"/>
              <w:rPr>
                <w:b/>
                <w:color w:val="FFFFFF" w:themeColor="background1"/>
              </w:rPr>
            </w:pPr>
          </w:p>
        </w:tc>
        <w:sdt>
          <w:sdtPr>
            <w:alias w:val="Affiliation"/>
            <w:tag w:val="affiliation"/>
            <w:id w:val="2012937915"/>
            <w:placeholder>
              <w:docPart w:val="2287CC4364EC9241A8BDD9957B5146F1"/>
            </w:placeholder>
            <w:text/>
          </w:sdtPr>
          <w:sdtEndPr/>
          <w:sdtContent>
            <w:tc>
              <w:tcPr>
                <w:tcW w:w="8525" w:type="dxa"/>
                <w:gridSpan w:val="4"/>
              </w:tcPr>
              <w:p w14:paraId="603A79EC" w14:textId="7451D564" w:rsidR="00B574C9" w:rsidRDefault="00A471E5" w:rsidP="00A471E5">
                <w:r>
                  <w:t>East Carolina University</w:t>
                </w:r>
              </w:p>
            </w:tc>
          </w:sdtContent>
        </w:sdt>
      </w:tr>
    </w:tbl>
    <w:p w14:paraId="2702D31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8457CC" w14:textId="77777777" w:rsidTr="00244BB0">
        <w:tc>
          <w:tcPr>
            <w:tcW w:w="9016" w:type="dxa"/>
            <w:shd w:val="clear" w:color="auto" w:fill="A6A6A6" w:themeFill="background1" w:themeFillShade="A6"/>
            <w:tcMar>
              <w:top w:w="113" w:type="dxa"/>
              <w:bottom w:w="113" w:type="dxa"/>
            </w:tcMar>
          </w:tcPr>
          <w:p w14:paraId="3267DC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CDE97D" w14:textId="77777777" w:rsidTr="003F0D73">
        <w:sdt>
          <w:sdtPr>
            <w:alias w:val="Article headword"/>
            <w:tag w:val="articleHeadword"/>
            <w:id w:val="-361440020"/>
            <w:placeholder>
              <w:docPart w:val="A763B06375F00A43BDD03818B25E0092"/>
            </w:placeholder>
            <w:text/>
          </w:sdtPr>
          <w:sdtEndPr/>
          <w:sdtContent>
            <w:tc>
              <w:tcPr>
                <w:tcW w:w="9016" w:type="dxa"/>
                <w:tcMar>
                  <w:top w:w="113" w:type="dxa"/>
                  <w:bottom w:w="113" w:type="dxa"/>
                </w:tcMar>
              </w:tcPr>
              <w:p w14:paraId="512919C1" w14:textId="5E063835" w:rsidR="003F0D73" w:rsidRPr="00FB589A" w:rsidRDefault="00901D15" w:rsidP="00901D15">
                <w:pPr>
                  <w:rPr>
                    <w:b/>
                  </w:rPr>
                </w:pPr>
                <w:proofErr w:type="spellStart"/>
                <w:r w:rsidRPr="000875E6">
                  <w:t>Afrocubanismo</w:t>
                </w:r>
                <w:proofErr w:type="spellEnd"/>
                <w:r w:rsidRPr="000875E6">
                  <w:t xml:space="preserve"> </w:t>
                </w:r>
                <w:r w:rsidR="0029520C">
                  <w:t xml:space="preserve">in Music </w:t>
                </w:r>
              </w:p>
            </w:tc>
          </w:sdtContent>
        </w:sdt>
      </w:tr>
      <w:tr w:rsidR="00464699" w14:paraId="5383D93D" w14:textId="77777777" w:rsidTr="00B6448E">
        <w:sdt>
          <w:sdtPr>
            <w:alias w:val="Variant headwords"/>
            <w:tag w:val="variantHeadwords"/>
            <w:id w:val="173464402"/>
            <w:placeholder>
              <w:docPart w:val="F56D61674772B545A28E4B5F61537958"/>
            </w:placeholder>
            <w:showingPlcHdr/>
          </w:sdtPr>
          <w:sdtEndPr/>
          <w:sdtContent>
            <w:tc>
              <w:tcPr>
                <w:tcW w:w="9016" w:type="dxa"/>
                <w:tcMar>
                  <w:top w:w="113" w:type="dxa"/>
                  <w:bottom w:w="113" w:type="dxa"/>
                </w:tcMar>
              </w:tcPr>
              <w:p w14:paraId="66833B3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DF717D" w14:textId="77777777" w:rsidTr="003F0D73">
        <w:sdt>
          <w:sdtPr>
            <w:alias w:val="Abstract"/>
            <w:tag w:val="abstract"/>
            <w:id w:val="-635871867"/>
            <w:placeholder>
              <w:docPart w:val="D4C609D46255EA449598802DB00F1368"/>
            </w:placeholder>
          </w:sdtPr>
          <w:sdtEndPr/>
          <w:sdtContent>
            <w:tc>
              <w:tcPr>
                <w:tcW w:w="9016" w:type="dxa"/>
                <w:tcMar>
                  <w:top w:w="113" w:type="dxa"/>
                  <w:bottom w:w="113" w:type="dxa"/>
                </w:tcMar>
              </w:tcPr>
              <w:p w14:paraId="4E8B5C20" w14:textId="77777777" w:rsidR="00BE3E0E" w:rsidRDefault="00901D15" w:rsidP="000875E6">
                <w:proofErr w:type="spellStart"/>
                <w:r w:rsidRPr="0033442D">
                  <w:t>Afrocubanismo</w:t>
                </w:r>
                <w:proofErr w:type="spellEnd"/>
                <w:r>
                  <w:t xml:space="preserve"> was an aesthetic trend in art music during the first half of the twentieth century </w:t>
                </w:r>
                <w:r w:rsidR="000875E6">
                  <w:t>focusing</w:t>
                </w:r>
                <w:r>
                  <w:t xml:space="preserve"> on African cultural features </w:t>
                </w:r>
                <w:r w:rsidR="000875E6">
                  <w:t xml:space="preserve">in Cuban society. </w:t>
                </w:r>
                <w:r>
                  <w:t xml:space="preserve">The movement gained expression in the works of </w:t>
                </w:r>
                <w:r w:rsidR="00091675">
                  <w:t xml:space="preserve">a seminal group of composers </w:t>
                </w:r>
                <w:r>
                  <w:t xml:space="preserve">whose artistic production reflected neo-nationalistic musical concerns, </w:t>
                </w:r>
                <w:r w:rsidR="002C78DA">
                  <w:t xml:space="preserve">thus </w:t>
                </w:r>
                <w:r w:rsidR="00EA0DF4">
                  <w:t>emphasis</w:t>
                </w:r>
                <w:r>
                  <w:t xml:space="preserve">ing the manipulation of </w:t>
                </w:r>
                <w:proofErr w:type="spellStart"/>
                <w:r>
                  <w:t>timbral</w:t>
                </w:r>
                <w:proofErr w:type="spellEnd"/>
                <w:r>
                  <w:t xml:space="preserve"> and rhythmic elements in</w:t>
                </w:r>
                <w:r w:rsidR="000875E6">
                  <w:t xml:space="preserve"> a modern harmonic vocabulary. </w:t>
                </w:r>
                <w:r>
                  <w:t xml:space="preserve">These musical experiments marked a significant juncture in the evolution of Cuban concert music, </w:t>
                </w:r>
                <w:r w:rsidR="004B692F">
                  <w:t>and forged</w:t>
                </w:r>
                <w:r>
                  <w:t xml:space="preserve"> an inclusive representation of race in the reformation of national cultural identity.</w:t>
                </w:r>
              </w:p>
              <w:p w14:paraId="42C423BD" w14:textId="77777777" w:rsidR="00BE3E0E" w:rsidRDefault="00BE3E0E" w:rsidP="000875E6">
                <w:bookmarkStart w:id="0" w:name="_GoBack"/>
                <w:bookmarkEnd w:id="0"/>
              </w:p>
              <w:p w14:paraId="0431E9B5" w14:textId="76875337" w:rsidR="00E85A05" w:rsidRPr="00901D15" w:rsidRDefault="00BE3E0E" w:rsidP="000875E6">
                <w:r>
                  <w:t xml:space="preserve">Responding to a period of political turbulence and financial decline, a group of progressive intellectuals, journalists, and members of the artistic community committed to cultural reconstruction established the </w:t>
                </w:r>
                <w:proofErr w:type="spellStart"/>
                <w:r w:rsidRPr="0033442D">
                  <w:rPr>
                    <w:iCs/>
                  </w:rPr>
                  <w:t>Grupo</w:t>
                </w:r>
                <w:proofErr w:type="spellEnd"/>
                <w:r w:rsidRPr="0033442D">
                  <w:rPr>
                    <w:iCs/>
                  </w:rPr>
                  <w:t xml:space="preserve"> </w:t>
                </w:r>
                <w:proofErr w:type="spellStart"/>
                <w:r w:rsidRPr="0033442D">
                  <w:rPr>
                    <w:iCs/>
                  </w:rPr>
                  <w:t>Minorista</w:t>
                </w:r>
                <w:proofErr w:type="spellEnd"/>
                <w:r>
                  <w:rPr>
                    <w:i/>
                    <w:iCs/>
                  </w:rPr>
                  <w:t xml:space="preserve"> </w:t>
                </w:r>
                <w:r>
                  <w:t>in Havana in 1923. Well aware of Cuba’s ambivalent attitudes towards its African heritage, the circle</w:t>
                </w:r>
                <w:r>
                  <w:rPr>
                    <w:u w:val="words"/>
                  </w:rPr>
                  <w:t xml:space="preserve"> </w:t>
                </w:r>
                <w:r>
                  <w:t xml:space="preserve">sought to explore the roots of </w:t>
                </w:r>
                <w:proofErr w:type="spellStart"/>
                <w:r>
                  <w:t>Cubanness</w:t>
                </w:r>
                <w:proofErr w:type="spellEnd"/>
                <w:r>
                  <w:t xml:space="preserve"> in order to forge a more inclusive, decolonised revision of Cuban cultural history.</w:t>
                </w:r>
              </w:p>
            </w:tc>
          </w:sdtContent>
        </w:sdt>
      </w:tr>
      <w:tr w:rsidR="003F0D73" w14:paraId="4AA1B4B5" w14:textId="77777777" w:rsidTr="003F0D73">
        <w:sdt>
          <w:sdtPr>
            <w:alias w:val="Article text"/>
            <w:tag w:val="articleText"/>
            <w:id w:val="634067588"/>
            <w:placeholder>
              <w:docPart w:val="CEB8124E61C51546BC673A5AB0EBC925"/>
            </w:placeholder>
          </w:sdtPr>
          <w:sdtEndPr/>
          <w:sdtContent>
            <w:tc>
              <w:tcPr>
                <w:tcW w:w="9016" w:type="dxa"/>
                <w:tcMar>
                  <w:top w:w="113" w:type="dxa"/>
                  <w:bottom w:w="113" w:type="dxa"/>
                </w:tcMar>
              </w:tcPr>
              <w:sdt>
                <w:sdtPr>
                  <w:alias w:val="Abstract"/>
                  <w:tag w:val="abstract"/>
                  <w:id w:val="615340036"/>
                  <w:placeholder>
                    <w:docPart w:val="C9467154F315F449AB44FA52C73A05E1"/>
                  </w:placeholder>
                </w:sdtPr>
                <w:sdtEndPr/>
                <w:sdtContent>
                  <w:sdt>
                    <w:sdtPr>
                      <w:alias w:val="Abstract"/>
                      <w:tag w:val="abstract"/>
                      <w:id w:val="1161660446"/>
                      <w:placeholder>
                        <w:docPart w:val="F5B0B640FB1A0D469765951354939CE4"/>
                      </w:placeholder>
                    </w:sdtPr>
                    <w:sdtEndPr/>
                    <w:sdtContent>
                      <w:p w14:paraId="0C33BB9A" w14:textId="0D645434" w:rsidR="004B692F" w:rsidRDefault="004B692F" w:rsidP="00901D15">
                        <w:proofErr w:type="spellStart"/>
                        <w:r w:rsidRPr="0033442D">
                          <w:t>Afrocubanismo</w:t>
                        </w:r>
                        <w:proofErr w:type="spellEnd"/>
                        <w:r>
                          <w:t xml:space="preserve"> was an aesthetic trend in art music during the first half of the twentieth century focusing on African cultural features in Cuban society. The movement gained expression in the works of a seminal group of composers whose artistic production reflected neo-nationalistic</w:t>
                        </w:r>
                        <w:r w:rsidR="00EA0DF4">
                          <w:t xml:space="preserve"> musical concerns, thus emphasis</w:t>
                        </w:r>
                        <w:r>
                          <w:t xml:space="preserve">ing the manipulation of </w:t>
                        </w:r>
                        <w:proofErr w:type="spellStart"/>
                        <w:r>
                          <w:t>timbral</w:t>
                        </w:r>
                        <w:proofErr w:type="spellEnd"/>
                        <w:r>
                          <w:t xml:space="preserve"> and rhythmic elements in a modern harmonic vocabulary. These musical experiments marked a significant juncture in the evolution of Cuban concert music, and forged an inclusive representation of race in the reformation of national cultural identity.</w:t>
                        </w:r>
                      </w:p>
                      <w:p w14:paraId="2851480A" w14:textId="37B0C4BC" w:rsidR="00901D15" w:rsidRDefault="00BE3E0E" w:rsidP="00901D15"/>
                    </w:sdtContent>
                  </w:sdt>
                </w:sdtContent>
              </w:sdt>
              <w:p w14:paraId="51457A81" w14:textId="47709DDD" w:rsidR="00901D15" w:rsidRDefault="00901D15" w:rsidP="00901D15">
                <w:r>
                  <w:t xml:space="preserve">Responding to a period of political turbulence and financial decline, a group of progressive intellectuals, journalists, and members of the artistic community committed to cultural reconstruction established the </w:t>
                </w:r>
                <w:proofErr w:type="spellStart"/>
                <w:r w:rsidRPr="0033442D">
                  <w:rPr>
                    <w:iCs/>
                  </w:rPr>
                  <w:t>Grupo</w:t>
                </w:r>
                <w:proofErr w:type="spellEnd"/>
                <w:r w:rsidRPr="0033442D">
                  <w:rPr>
                    <w:iCs/>
                  </w:rPr>
                  <w:t xml:space="preserve"> </w:t>
                </w:r>
                <w:proofErr w:type="spellStart"/>
                <w:r w:rsidRPr="0033442D">
                  <w:rPr>
                    <w:iCs/>
                  </w:rPr>
                  <w:t>Minorista</w:t>
                </w:r>
                <w:proofErr w:type="spellEnd"/>
                <w:r>
                  <w:rPr>
                    <w:i/>
                    <w:iCs/>
                  </w:rPr>
                  <w:t xml:space="preserve"> </w:t>
                </w:r>
                <w:r>
                  <w:t>in Havana in 1923. Well aware of Cuba’s ambivalent attitudes towards its African heritage, the circle</w:t>
                </w:r>
                <w:r>
                  <w:rPr>
                    <w:u w:val="words"/>
                  </w:rPr>
                  <w:t xml:space="preserve"> </w:t>
                </w:r>
                <w:r w:rsidR="00BB231C">
                  <w:t xml:space="preserve">sought to explore the roots of </w:t>
                </w:r>
                <w:proofErr w:type="spellStart"/>
                <w:r w:rsidR="00BB231C">
                  <w:t>C</w:t>
                </w:r>
                <w:r>
                  <w:t>ubanness</w:t>
                </w:r>
                <w:proofErr w:type="spellEnd"/>
                <w:r>
                  <w:t xml:space="preserve"> in order to f</w:t>
                </w:r>
                <w:r w:rsidR="00EA0DF4">
                  <w:t>orge a more inclusive, decolonis</w:t>
                </w:r>
                <w:r>
                  <w:t>ed revision of Cuban cultural history.</w:t>
                </w:r>
              </w:p>
              <w:p w14:paraId="71797CA7" w14:textId="77777777" w:rsidR="00901D15" w:rsidRDefault="00901D15" w:rsidP="00901D15"/>
              <w:p w14:paraId="5CB0120B" w14:textId="0FB90331" w:rsidR="00901D15" w:rsidRDefault="00901D15" w:rsidP="00901D15">
                <w:r>
                  <w:t xml:space="preserve">As a complement to the socio-humanistic concerns of the circle, an artistic movement emerged called </w:t>
                </w:r>
                <w:proofErr w:type="spellStart"/>
                <w:r w:rsidRPr="0033442D">
                  <w:rPr>
                    <w:iCs/>
                  </w:rPr>
                  <w:t>Afrocubanismo</w:t>
                </w:r>
                <w:proofErr w:type="spellEnd"/>
                <w:r>
                  <w:rPr>
                    <w:i/>
                    <w:iCs/>
                  </w:rPr>
                  <w:t xml:space="preserve">, </w:t>
                </w:r>
                <w:r>
                  <w:t xml:space="preserve">which addressed the cultural continuities of Cuba's African heritage. The movement embraced Afro-Cuban themes as the focus of a distinct creole identity, and acknowledged the various influences of African epistemology in art and folklore. </w:t>
                </w:r>
                <w:proofErr w:type="spellStart"/>
                <w:r w:rsidRPr="0029520C">
                  <w:rPr>
                    <w:iCs/>
                  </w:rPr>
                  <w:t>Minorista</w:t>
                </w:r>
                <w:proofErr w:type="spellEnd"/>
                <w:r>
                  <w:rPr>
                    <w:i/>
                    <w:iCs/>
                  </w:rPr>
                  <w:t xml:space="preserve"> </w:t>
                </w:r>
                <w:r>
                  <w:t>poets, visual artists, and musicians sought to produce a socially relevant art that reaffirmed the black presence in a society that often denied its va</w:t>
                </w:r>
                <w:r w:rsidR="006C4FDC">
                  <w:t xml:space="preserve">lue. They regarded the </w:t>
                </w:r>
                <w:proofErr w:type="spellStart"/>
                <w:r w:rsidR="006C4FDC">
                  <w:t>Africanis</w:t>
                </w:r>
                <w:r>
                  <w:t>ation</w:t>
                </w:r>
                <w:proofErr w:type="spellEnd"/>
                <w:r>
                  <w:t xml:space="preserve"> of popular culture not only as a sociocultural reality, but </w:t>
                </w:r>
                <w:r w:rsidR="003A5726">
                  <w:t xml:space="preserve">also </w:t>
                </w:r>
                <w:r>
                  <w:t xml:space="preserve">as a potential source of national pride. </w:t>
                </w:r>
                <w:r>
                  <w:lastRenderedPageBreak/>
                  <w:t xml:space="preserve">Consequently, the movement not only sparked a period of prolific artistic production, but also challenged the conventional concepts of nationhood by asserting the legitimacy of Afro-Cuban expressive culture. </w:t>
                </w:r>
              </w:p>
              <w:p w14:paraId="69B1281B" w14:textId="77777777" w:rsidR="00901D15" w:rsidRDefault="00901D15" w:rsidP="00901D15"/>
              <w:p w14:paraId="4C5C742A" w14:textId="461A7A39" w:rsidR="00901D15" w:rsidRDefault="00901D15" w:rsidP="00901D15">
                <w:r>
                  <w:t xml:space="preserve">The musical manifestation of </w:t>
                </w:r>
                <w:proofErr w:type="spellStart"/>
                <w:r w:rsidRPr="00AC1871">
                  <w:rPr>
                    <w:iCs/>
                  </w:rPr>
                  <w:t>Afrocubanismo</w:t>
                </w:r>
                <w:proofErr w:type="spellEnd"/>
                <w:r>
                  <w:t xml:space="preserve"> found its voice in a post-Impressionist school of nationalist composers that fundamentally generated twin streams of musical production: the cosmopolitan approach of </w:t>
                </w:r>
                <w:proofErr w:type="spellStart"/>
                <w:r w:rsidRPr="004C1AB7">
                  <w:rPr>
                    <w:iCs/>
                  </w:rPr>
                  <w:t>Minorista</w:t>
                </w:r>
                <w:proofErr w:type="spellEnd"/>
                <w:r>
                  <w:t xml:space="preserve"> members </w:t>
                </w:r>
                <w:proofErr w:type="spellStart"/>
                <w:r w:rsidR="004C1AB7">
                  <w:t>Amadeo</w:t>
                </w:r>
                <w:proofErr w:type="spellEnd"/>
                <w:r w:rsidR="004C1AB7">
                  <w:t xml:space="preserve"> </w:t>
                </w:r>
                <w:proofErr w:type="spellStart"/>
                <w:r w:rsidR="004C1AB7">
                  <w:t>Roldán</w:t>
                </w:r>
                <w:proofErr w:type="spellEnd"/>
                <w:r w:rsidR="004C1AB7">
                  <w:t xml:space="preserve"> (1900-1939), Gilberto Valdés</w:t>
                </w:r>
                <w:r>
                  <w:t xml:space="preserve"> (1905-1971), and A</w:t>
                </w:r>
                <w:r w:rsidR="004C1AB7">
                  <w:t xml:space="preserve">lejandro </w:t>
                </w:r>
                <w:proofErr w:type="spellStart"/>
                <w:r w:rsidR="004C1AB7">
                  <w:t>García</w:t>
                </w:r>
                <w:proofErr w:type="spellEnd"/>
                <w:r w:rsidR="004C1AB7">
                  <w:t xml:space="preserve"> </w:t>
                </w:r>
                <w:proofErr w:type="spellStart"/>
                <w:r w:rsidR="004C1AB7">
                  <w:t>Caturla</w:t>
                </w:r>
                <w:proofErr w:type="spellEnd"/>
                <w:r>
                  <w:t xml:space="preserve"> (1906-1940); and the folkloristic nationalism of the more popular non-</w:t>
                </w:r>
                <w:proofErr w:type="spellStart"/>
                <w:r w:rsidRPr="00283E09">
                  <w:rPr>
                    <w:iCs/>
                  </w:rPr>
                  <w:t>Minorista</w:t>
                </w:r>
                <w:proofErr w:type="spellEnd"/>
                <w:r>
                  <w:t xml:space="preserve"> members such as E</w:t>
                </w:r>
                <w:r w:rsidR="00283E09">
                  <w:t xml:space="preserve">rnesto </w:t>
                </w:r>
                <w:proofErr w:type="spellStart"/>
                <w:r w:rsidR="00283E09">
                  <w:t>Lecuona</w:t>
                </w:r>
                <w:proofErr w:type="spellEnd"/>
                <w:r w:rsidR="00283E09">
                  <w:t xml:space="preserve"> (1895-1963), Gonzalo </w:t>
                </w:r>
                <w:proofErr w:type="spellStart"/>
                <w:r w:rsidR="00283E09">
                  <w:t>Roig</w:t>
                </w:r>
                <w:proofErr w:type="spellEnd"/>
                <w:r>
                  <w:t xml:space="preserve"> </w:t>
                </w:r>
                <w:r w:rsidR="00283E09">
                  <w:t>(1890-1970), and the b</w:t>
                </w:r>
                <w:r w:rsidR="00EB6464">
                  <w:t>r</w:t>
                </w:r>
                <w:r w:rsidR="00283E09">
                  <w:t xml:space="preserve">others </w:t>
                </w:r>
                <w:proofErr w:type="spellStart"/>
                <w:r w:rsidR="00283E09">
                  <w:t>Eliseo</w:t>
                </w:r>
                <w:proofErr w:type="spellEnd"/>
                <w:r w:rsidR="00283E09">
                  <w:t xml:space="preserve"> </w:t>
                </w:r>
                <w:proofErr w:type="spellStart"/>
                <w:r w:rsidR="00283E09">
                  <w:t>Grenet</w:t>
                </w:r>
                <w:proofErr w:type="spellEnd"/>
                <w:r w:rsidR="00283E09">
                  <w:t xml:space="preserve"> (1893-1950) and </w:t>
                </w:r>
                <w:proofErr w:type="spellStart"/>
                <w:r w:rsidR="00283E09">
                  <w:t>Emilo</w:t>
                </w:r>
                <w:proofErr w:type="spellEnd"/>
                <w:r w:rsidR="00283E09">
                  <w:t xml:space="preserve"> </w:t>
                </w:r>
                <w:proofErr w:type="spellStart"/>
                <w:r w:rsidR="00283E09">
                  <w:t>Grenet</w:t>
                </w:r>
                <w:proofErr w:type="spellEnd"/>
                <w:r w:rsidR="00E34211">
                  <w:t xml:space="preserve"> (1908-1941). </w:t>
                </w:r>
                <w:r>
                  <w:t xml:space="preserve">The language of </w:t>
                </w:r>
                <w:proofErr w:type="spellStart"/>
                <w:r w:rsidRPr="00A95BA2">
                  <w:rPr>
                    <w:iCs/>
                  </w:rPr>
                  <w:t>Afrocubanismo</w:t>
                </w:r>
                <w:proofErr w:type="spellEnd"/>
                <w:r>
                  <w:rPr>
                    <w:i/>
                    <w:iCs/>
                  </w:rPr>
                  <w:t xml:space="preserve"> </w:t>
                </w:r>
                <w:r>
                  <w:t xml:space="preserve">articulated by these two sets of composers </w:t>
                </w:r>
                <w:r w:rsidR="00940046">
                  <w:t xml:space="preserve">contrasts in several respects. </w:t>
                </w:r>
                <w:r>
                  <w:t xml:space="preserve">The former is more in keeping with the tonal Romantic idiom, and remained predominantly within the spheres of salon music and </w:t>
                </w:r>
                <w:r w:rsidRPr="00940046">
                  <w:rPr>
                    <w:iCs/>
                  </w:rPr>
                  <w:t>zarzuela</w:t>
                </w:r>
                <w:r>
                  <w:t xml:space="preserve"> (Spanish-derived nationalist operetta) such as </w:t>
                </w:r>
                <w:proofErr w:type="spellStart"/>
                <w:r>
                  <w:t>Roig’s</w:t>
                </w:r>
                <w:proofErr w:type="spellEnd"/>
                <w:r>
                  <w:t xml:space="preserve"> celebrated </w:t>
                </w:r>
                <w:r w:rsidR="00684174">
                  <w:t>Cecilia Valdés</w:t>
                </w:r>
                <w:r>
                  <w:t xml:space="preserve"> (1932). These composers crafted works not </w:t>
                </w:r>
                <w:r w:rsidR="00397F5D">
                  <w:t>overly</w:t>
                </w:r>
                <w:r>
                  <w:t xml:space="preserve"> abstract, and gained accessibility in their tendency to straddle </w:t>
                </w:r>
                <w:r w:rsidR="009E5940">
                  <w:t xml:space="preserve">between popular and art music. </w:t>
                </w:r>
                <w:r>
                  <w:t xml:space="preserve">In </w:t>
                </w:r>
                <w:r w:rsidR="009E5940">
                  <w:t>contrast</w:t>
                </w:r>
                <w:r>
                  <w:t xml:space="preserve">, the manipulations of Africanist elements were considerably more organic in the rigorous compositional procedures of the </w:t>
                </w:r>
                <w:proofErr w:type="spellStart"/>
                <w:r w:rsidRPr="00DA78C5">
                  <w:rPr>
                    <w:iCs/>
                  </w:rPr>
                  <w:t>Minorista</w:t>
                </w:r>
                <w:proofErr w:type="spellEnd"/>
                <w:r>
                  <w:t xml:space="preserve"> composers, who sought solutions that were unequivocally Cuban in character but more universal in scope, </w:t>
                </w:r>
                <w:r w:rsidR="0059229B">
                  <w:t>despite remaining</w:t>
                </w:r>
                <w:r>
                  <w:t xml:space="preserve"> rather obscure during the</w:t>
                </w:r>
                <w:r w:rsidR="00AB32A5">
                  <w:t>ir</w:t>
                </w:r>
                <w:r>
                  <w:t xml:space="preserve"> lifetimes.  </w:t>
                </w:r>
              </w:p>
              <w:p w14:paraId="11E15FBA" w14:textId="77777777" w:rsidR="00901D15" w:rsidRDefault="00901D15" w:rsidP="00901D15"/>
              <w:p w14:paraId="0E222EB3" w14:textId="047ACB61" w:rsidR="00901D15" w:rsidRDefault="00901D15" w:rsidP="00901D15">
                <w:r>
                  <w:t>Th</w:t>
                </w:r>
                <w:r w:rsidR="004A70AD">
                  <w:t>e movement is generally recognis</w:t>
                </w:r>
                <w:r>
                  <w:t xml:space="preserve">ed as commencing with the premier of </w:t>
                </w:r>
                <w:proofErr w:type="spellStart"/>
                <w:r>
                  <w:t>Amadeo</w:t>
                </w:r>
                <w:proofErr w:type="spellEnd"/>
                <w:r>
                  <w:t xml:space="preserve"> </w:t>
                </w:r>
                <w:proofErr w:type="spellStart"/>
                <w:r>
                  <w:t>Roldán's</w:t>
                </w:r>
                <w:proofErr w:type="spellEnd"/>
                <w:r>
                  <w:t xml:space="preserve"> (1900-1939) </w:t>
                </w:r>
                <w:proofErr w:type="spellStart"/>
                <w:r w:rsidR="00205BFA">
                  <w:rPr>
                    <w:i/>
                  </w:rPr>
                  <w:t>Obertura</w:t>
                </w:r>
                <w:proofErr w:type="spellEnd"/>
                <w:r w:rsidR="00205BFA">
                  <w:rPr>
                    <w:i/>
                  </w:rPr>
                  <w:t xml:space="preserve"> </w:t>
                </w:r>
                <w:proofErr w:type="spellStart"/>
                <w:r w:rsidR="00205BFA">
                  <w:rPr>
                    <w:i/>
                  </w:rPr>
                  <w:t>Sobre</w:t>
                </w:r>
                <w:proofErr w:type="spellEnd"/>
                <w:r w:rsidR="00205BFA">
                  <w:rPr>
                    <w:i/>
                  </w:rPr>
                  <w:t xml:space="preserve"> </w:t>
                </w:r>
                <w:proofErr w:type="spellStart"/>
                <w:r w:rsidR="00205BFA">
                  <w:rPr>
                    <w:i/>
                  </w:rPr>
                  <w:t>Temas</w:t>
                </w:r>
                <w:proofErr w:type="spellEnd"/>
                <w:r w:rsidR="00205BFA">
                  <w:rPr>
                    <w:i/>
                  </w:rPr>
                  <w:t xml:space="preserve"> </w:t>
                </w:r>
                <w:proofErr w:type="spellStart"/>
                <w:r w:rsidR="00205BFA">
                  <w:rPr>
                    <w:i/>
                  </w:rPr>
                  <w:t>Cubanos</w:t>
                </w:r>
                <w:proofErr w:type="spellEnd"/>
                <w:r w:rsidRPr="00CF0003">
                  <w:rPr>
                    <w:i/>
                  </w:rPr>
                  <w:t xml:space="preserve"> </w:t>
                </w:r>
                <w:r w:rsidR="00612413">
                  <w:t>in 1925. With its novel incorporation of Afro-Cuban percussion instruments, it</w:t>
                </w:r>
                <w:r>
                  <w:t xml:space="preserve"> ushered </w:t>
                </w:r>
                <w:r w:rsidR="00612413">
                  <w:t xml:space="preserve">in </w:t>
                </w:r>
                <w:r>
                  <w:t>a new stylistic period of symphonic music</w:t>
                </w:r>
                <w:r w:rsidR="00612413">
                  <w:t>.</w:t>
                </w:r>
                <w:r>
                  <w:t xml:space="preserve"> While much </w:t>
                </w:r>
                <w:proofErr w:type="spellStart"/>
                <w:r>
                  <w:t>Afrocubanist</w:t>
                </w:r>
                <w:proofErr w:type="spellEnd"/>
                <w:r>
                  <w:t xml:space="preserve"> music drew inspirati</w:t>
                </w:r>
                <w:r w:rsidR="0059229B">
                  <w:t>on from the social dances (</w:t>
                </w:r>
                <w:r>
                  <w:t xml:space="preserve">as in </w:t>
                </w:r>
                <w:proofErr w:type="spellStart"/>
                <w:r>
                  <w:t>García</w:t>
                </w:r>
                <w:proofErr w:type="spellEnd"/>
                <w:r>
                  <w:t xml:space="preserve"> </w:t>
                </w:r>
                <w:proofErr w:type="spellStart"/>
                <w:r>
                  <w:t>Caturla’s</w:t>
                </w:r>
                <w:proofErr w:type="spellEnd"/>
                <w:r>
                  <w:t xml:space="preserve"> celebrated </w:t>
                </w:r>
                <w:proofErr w:type="spellStart"/>
                <w:r w:rsidR="00A3562F">
                  <w:rPr>
                    <w:i/>
                  </w:rPr>
                  <w:t>Tres</w:t>
                </w:r>
                <w:proofErr w:type="spellEnd"/>
                <w:r w:rsidRPr="00CF0003">
                  <w:rPr>
                    <w:i/>
                  </w:rPr>
                  <w:t xml:space="preserve"> </w:t>
                </w:r>
                <w:proofErr w:type="spellStart"/>
                <w:r w:rsidR="00A3562F">
                  <w:rPr>
                    <w:i/>
                  </w:rPr>
                  <w:t>Danzas</w:t>
                </w:r>
                <w:proofErr w:type="spellEnd"/>
                <w:r w:rsidR="00A3562F">
                  <w:rPr>
                    <w:i/>
                  </w:rPr>
                  <w:t xml:space="preserve"> </w:t>
                </w:r>
                <w:proofErr w:type="spellStart"/>
                <w:r w:rsidR="00A3562F">
                  <w:rPr>
                    <w:i/>
                  </w:rPr>
                  <w:t>Cubanas</w:t>
                </w:r>
                <w:proofErr w:type="spellEnd"/>
                <w:r w:rsidR="00A3562F">
                  <w:rPr>
                    <w:i/>
                  </w:rPr>
                  <w:t xml:space="preserve"> </w:t>
                </w:r>
                <w:r w:rsidR="0059229B">
                  <w:t>[1928])</w:t>
                </w:r>
                <w:r w:rsidR="008B31E0">
                  <w:t>,</w:t>
                </w:r>
                <w:r>
                  <w:t xml:space="preserve"> aspects of syncretic religious worship such as ritualistic drumming practices were also explored. The bicultural musical concerns of these composers generated a brand of chamber and symphonic music, ballet, and lyric </w:t>
                </w:r>
                <w:r w:rsidR="000F39BA">
                  <w:t>theatre</w:t>
                </w:r>
                <w:r>
                  <w:t xml:space="preserve"> </w:t>
                </w:r>
                <w:r w:rsidR="008E6461">
                  <w:t xml:space="preserve">replete with </w:t>
                </w:r>
                <w:r>
                  <w:t xml:space="preserve">the expressive resources and modernist language of their day. </w:t>
                </w:r>
              </w:p>
              <w:p w14:paraId="5066517B" w14:textId="77777777" w:rsidR="00901D15" w:rsidRDefault="00901D15" w:rsidP="00901D15"/>
              <w:p w14:paraId="0050CE54" w14:textId="18AC5F55" w:rsidR="00901D15" w:rsidRDefault="00901D15" w:rsidP="00901D15">
                <w:r>
                  <w:t xml:space="preserve">The compositional features that articulate the aesthetic ideals of </w:t>
                </w:r>
                <w:proofErr w:type="spellStart"/>
                <w:r w:rsidR="008E64DA">
                  <w:rPr>
                    <w:iCs/>
                  </w:rPr>
                  <w:t>Afrocubanoismo</w:t>
                </w:r>
                <w:proofErr w:type="spellEnd"/>
                <w:r w:rsidRPr="00CF0003">
                  <w:rPr>
                    <w:iCs/>
                  </w:rPr>
                  <w:t xml:space="preserve"> </w:t>
                </w:r>
                <w:r>
                  <w:t>were</w:t>
                </w:r>
                <w:r>
                  <w:rPr>
                    <w:b/>
                    <w:bCs/>
                    <w:u w:val="words"/>
                  </w:rPr>
                  <w:t xml:space="preserve"> </w:t>
                </w:r>
                <w:r>
                  <w:t>expressed throug</w:t>
                </w:r>
                <w:r w:rsidR="00066FBF">
                  <w:t xml:space="preserve">h all </w:t>
                </w:r>
                <w:r w:rsidR="0059229B">
                  <w:t xml:space="preserve">musical components. </w:t>
                </w:r>
                <w:r w:rsidR="00066FBF">
                  <w:t>C</w:t>
                </w:r>
                <w:r>
                  <w:t>omposers appropriated what they considered to be defining gest</w:t>
                </w:r>
                <w:r w:rsidR="000F39BA">
                  <w:t xml:space="preserve">ures of Africanist expression. </w:t>
                </w:r>
                <w:r>
                  <w:t xml:space="preserve">Afro-Cuban drums, which had been previously relegated to an </w:t>
                </w:r>
                <w:proofErr w:type="spellStart"/>
                <w:r>
                  <w:t>accompanimental</w:t>
                </w:r>
                <w:proofErr w:type="spellEnd"/>
                <w:r>
                  <w:t xml:space="preserve"> role in tonal music, were elevated to the symphonic level and conferred </w:t>
                </w:r>
                <w:proofErr w:type="spellStart"/>
                <w:r>
                  <w:t>soloistic</w:t>
                </w:r>
                <w:proofErr w:type="spellEnd"/>
                <w:r>
                  <w:t xml:space="preserve"> status. Non-</w:t>
                </w:r>
                <w:r w:rsidR="000F39BA">
                  <w:t xml:space="preserve">pitched percussion instruments were used </w:t>
                </w:r>
                <w:r>
                  <w:t>not as coloristic or rhythmic embellishment, but rather as a central orchestral force in whi</w:t>
                </w:r>
                <w:r w:rsidR="00F25557">
                  <w:t xml:space="preserve">ch all the idiomatic, sonorous </w:t>
                </w:r>
                <w:r>
                  <w:t xml:space="preserve">possibilities could be fully exploited, as exemplified by </w:t>
                </w:r>
                <w:proofErr w:type="spellStart"/>
                <w:r>
                  <w:t>Roldan’s</w:t>
                </w:r>
                <w:proofErr w:type="spellEnd"/>
                <w:r>
                  <w:t xml:space="preserve"> </w:t>
                </w:r>
                <w:proofErr w:type="spellStart"/>
                <w:r w:rsidR="000F39BA">
                  <w:rPr>
                    <w:i/>
                  </w:rPr>
                  <w:t>Rítmica</w:t>
                </w:r>
                <w:proofErr w:type="spellEnd"/>
                <w:r w:rsidR="000F39BA">
                  <w:rPr>
                    <w:i/>
                  </w:rPr>
                  <w:t xml:space="preserve"> No</w:t>
                </w:r>
                <w:r w:rsidRPr="00CF0003">
                  <w:rPr>
                    <w:i/>
                  </w:rPr>
                  <w:t xml:space="preserve">. 5 </w:t>
                </w:r>
                <w:r>
                  <w:t>(1930).</w:t>
                </w:r>
              </w:p>
              <w:p w14:paraId="37081C8C" w14:textId="77777777" w:rsidR="00901D15" w:rsidRDefault="00901D15" w:rsidP="00901D15"/>
              <w:p w14:paraId="4D3BEAE5" w14:textId="40B95022" w:rsidR="00901D15" w:rsidRDefault="00901D15" w:rsidP="00901D15">
                <w:r>
                  <w:t xml:space="preserve">Melodic materials were generally motivic (short pitch patterns) constructions based on pentatonic (five-note) and </w:t>
                </w:r>
                <w:proofErr w:type="spellStart"/>
                <w:r>
                  <w:t>hexatonic</w:t>
                </w:r>
                <w:proofErr w:type="spellEnd"/>
                <w:r>
                  <w:t xml:space="preserve"> (six-note) scales. The thematic materials were mostly subject to repetition and restatement without significant linear development. In the harmonic structures, superimposed intervals of fourths and fifths prevailed, punctuated by occasional</w:t>
                </w:r>
                <w:r w:rsidR="000F39BA">
                  <w:t xml:space="preserve"> </w:t>
                </w:r>
                <w:proofErr w:type="gramStart"/>
                <w:r w:rsidR="000F39BA">
                  <w:t>tone-clusters</w:t>
                </w:r>
                <w:proofErr w:type="gramEnd"/>
                <w:r w:rsidR="000F39BA">
                  <w:t xml:space="preserve"> and bitonality. </w:t>
                </w:r>
                <w:r>
                  <w:t xml:space="preserve">Sonorous </w:t>
                </w:r>
                <w:proofErr w:type="spellStart"/>
                <w:r>
                  <w:t>accompanimental</w:t>
                </w:r>
                <w:proofErr w:type="spellEnd"/>
                <w:r>
                  <w:t xml:space="preserve"> effects were often percussive rather than harmonic. </w:t>
                </w:r>
              </w:p>
              <w:p w14:paraId="0EAF38B9" w14:textId="77777777" w:rsidR="00901D15" w:rsidRDefault="00901D15" w:rsidP="00901D15"/>
              <w:p w14:paraId="731FC967" w14:textId="4664F9C8" w:rsidR="00901D15" w:rsidRDefault="00901D15" w:rsidP="00901D15">
                <w:r>
                  <w:t xml:space="preserve">The most salient compositional feature of </w:t>
                </w:r>
                <w:proofErr w:type="spellStart"/>
                <w:r>
                  <w:t>Afrocubanist</w:t>
                </w:r>
                <w:proofErr w:type="spellEnd"/>
                <w:r>
                  <w:t xml:space="preserve"> works, however, was the manipulation of the rhythmical and metrical structure, which became critical to </w:t>
                </w:r>
                <w:r w:rsidR="00437C43">
                  <w:t>the</w:t>
                </w:r>
                <w:r>
                  <w:t xml:space="preserve"> definition of </w:t>
                </w:r>
                <w:proofErr w:type="spellStart"/>
                <w:r w:rsidRPr="0011648C">
                  <w:rPr>
                    <w:iCs/>
                  </w:rPr>
                  <w:t>Afrocubanismo</w:t>
                </w:r>
                <w:proofErr w:type="spellEnd"/>
                <w:r>
                  <w:t xml:space="preserve">.   Undoubtedly, the rhythm of vernacular idioms, particularly the </w:t>
                </w:r>
                <w:r w:rsidRPr="00EA0DF4">
                  <w:rPr>
                    <w:i/>
                    <w:iCs/>
                  </w:rPr>
                  <w:t>son</w:t>
                </w:r>
                <w:r w:rsidR="00EA0DF4">
                  <w:rPr>
                    <w:iCs/>
                  </w:rPr>
                  <w:t xml:space="preserve"> </w:t>
                </w:r>
                <w:r w:rsidR="002B1238">
                  <w:t xml:space="preserve">— </w:t>
                </w:r>
                <w:r>
                  <w:t>Cuba’s pre-eminent music genr</w:t>
                </w:r>
                <w:r w:rsidR="002B1238">
                  <w:t>e —</w:t>
                </w:r>
                <w:r>
                  <w:t xml:space="preserve"> was the element </w:t>
                </w:r>
                <w:r w:rsidR="002B1238">
                  <w:t>with</w:t>
                </w:r>
                <w:r>
                  <w:t xml:space="preserve"> </w:t>
                </w:r>
                <w:r w:rsidR="002B1238">
                  <w:t xml:space="preserve">the most profound impact on </w:t>
                </w:r>
                <w:proofErr w:type="spellStart"/>
                <w:r w:rsidR="002B1238">
                  <w:t>Afrocubanismo</w:t>
                </w:r>
                <w:proofErr w:type="spellEnd"/>
                <w:r>
                  <w:t>, but composers deliberately exploited many rhythmical and metrical conceptions of unmistakable African origin. Character</w:t>
                </w:r>
                <w:r w:rsidR="00325720">
                  <w:t>is</w:t>
                </w:r>
                <w:r>
                  <w:t xml:space="preserve">ing </w:t>
                </w:r>
                <w:proofErr w:type="spellStart"/>
                <w:r w:rsidRPr="002B1238">
                  <w:rPr>
                    <w:iCs/>
                  </w:rPr>
                  <w:t>Afrocubanismo</w:t>
                </w:r>
                <w:proofErr w:type="spellEnd"/>
                <w:r>
                  <w:t xml:space="preserve"> were constant syncopations, polyrhythms, </w:t>
                </w:r>
                <w:proofErr w:type="spellStart"/>
                <w:r>
                  <w:t>polymeter</w:t>
                </w:r>
                <w:proofErr w:type="spellEnd"/>
                <w:r>
                  <w:t xml:space="preserve">, </w:t>
                </w:r>
                <w:proofErr w:type="spellStart"/>
                <w:r>
                  <w:t>hemiolas</w:t>
                </w:r>
                <w:proofErr w:type="spellEnd"/>
                <w:r>
                  <w:t>, time-line references, and, in short, conflicting device</w:t>
                </w:r>
                <w:r w:rsidR="004C3DF4">
                  <w:t>s</w:t>
                </w:r>
                <w:r>
                  <w:t xml:space="preserve"> that shifted the accents away from the downbeat so to disrupt the stability of the meter. </w:t>
                </w:r>
              </w:p>
              <w:p w14:paraId="257E571A" w14:textId="77777777" w:rsidR="00901D15" w:rsidRDefault="00901D15" w:rsidP="00901D15"/>
              <w:p w14:paraId="077C67AB" w14:textId="3DE401F4" w:rsidR="003F0D73" w:rsidRDefault="00901D15" w:rsidP="00C27FAB">
                <w:r>
                  <w:t xml:space="preserve">The chief historical significance of </w:t>
                </w:r>
                <w:proofErr w:type="spellStart"/>
                <w:r w:rsidRPr="0058332E">
                  <w:rPr>
                    <w:iCs/>
                  </w:rPr>
                  <w:t>Afrocubanismo</w:t>
                </w:r>
                <w:proofErr w:type="spellEnd"/>
                <w:r>
                  <w:rPr>
                    <w:u w:val="words"/>
                  </w:rPr>
                  <w:t xml:space="preserve"> </w:t>
                </w:r>
                <w:r>
                  <w:t xml:space="preserve">is not only that it </w:t>
                </w:r>
                <w:r w:rsidR="002B1238">
                  <w:t>valorised</w:t>
                </w:r>
                <w:r>
                  <w:t xml:space="preserve"> the traditions of the African diaspora, </w:t>
                </w:r>
                <w:proofErr w:type="gramStart"/>
                <w:r>
                  <w:t>but</w:t>
                </w:r>
                <w:proofErr w:type="gramEnd"/>
                <w:r>
                  <w:t xml:space="preserve"> that it </w:t>
                </w:r>
                <w:r w:rsidR="00601202">
                  <w:t xml:space="preserve">also </w:t>
                </w:r>
                <w:r>
                  <w:t>clearly elevated the quality of symphonic writing in Cuba, marking a pivotal stage in concert</w:t>
                </w:r>
                <w:r w:rsidR="00437C43">
                  <w:t xml:space="preserve"> music with the development of </w:t>
                </w:r>
                <w:r>
                  <w:t xml:space="preserve">a modern, syncretic compositional syntax. These achievements provided the foundation for </w:t>
                </w:r>
                <w:r w:rsidR="00EA0DF4">
                  <w:t>the next stages of development in</w:t>
                </w:r>
                <w:r>
                  <w:t xml:space="preserve"> music for subsequent generations of composers in Cuba.  </w:t>
                </w:r>
              </w:p>
            </w:tc>
          </w:sdtContent>
        </w:sdt>
      </w:tr>
      <w:tr w:rsidR="003235A7" w14:paraId="38FF21D3" w14:textId="77777777" w:rsidTr="003235A7">
        <w:tc>
          <w:tcPr>
            <w:tcW w:w="9016" w:type="dxa"/>
          </w:tcPr>
          <w:p w14:paraId="389E565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FD153242DFBF044A7691E71058C86B2"/>
              </w:placeholder>
            </w:sdtPr>
            <w:sdtEndPr/>
            <w:sdtContent>
              <w:p w14:paraId="009607D0" w14:textId="77777777" w:rsidR="00A16467" w:rsidRDefault="00BE3E0E" w:rsidP="004B38F6">
                <w:sdt>
                  <w:sdtPr>
                    <w:id w:val="1193422444"/>
                    <w:citation/>
                  </w:sdtPr>
                  <w:sdtEndPr/>
                  <w:sdtContent>
                    <w:r w:rsidR="004B38F6">
                      <w:fldChar w:fldCharType="begin"/>
                    </w:r>
                    <w:r w:rsidR="004B38F6">
                      <w:rPr>
                        <w:lang w:val="en-US"/>
                      </w:rPr>
                      <w:instrText xml:space="preserve"> CITATION PMa91 \l 1033 </w:instrText>
                    </w:r>
                    <w:r w:rsidR="004B38F6">
                      <w:fldChar w:fldCharType="separate"/>
                    </w:r>
                    <w:r w:rsidR="004B38F6">
                      <w:rPr>
                        <w:noProof/>
                        <w:lang w:val="en-US"/>
                      </w:rPr>
                      <w:t xml:space="preserve"> </w:t>
                    </w:r>
                    <w:r w:rsidR="004B38F6" w:rsidRPr="004B38F6">
                      <w:rPr>
                        <w:noProof/>
                        <w:lang w:val="en-US"/>
                      </w:rPr>
                      <w:t>(Of the Axis and the Hinge: Nationalism, Afro-Cubanism, and Music in Pre-Revolutionary Cuba)</w:t>
                    </w:r>
                    <w:r w:rsidR="004B38F6">
                      <w:fldChar w:fldCharType="end"/>
                    </w:r>
                  </w:sdtContent>
                </w:sdt>
              </w:p>
              <w:p w14:paraId="560ED115" w14:textId="77777777" w:rsidR="00EA0DF4" w:rsidRDefault="00EA0DF4" w:rsidP="004B38F6"/>
              <w:p w14:paraId="70B8402A" w14:textId="712A1A67" w:rsidR="00A16467" w:rsidRDefault="00BE3E0E" w:rsidP="004B38F6">
                <w:sdt>
                  <w:sdtPr>
                    <w:id w:val="207388040"/>
                    <w:citation/>
                  </w:sdtPr>
                  <w:sdtEndPr/>
                  <w:sdtContent>
                    <w:r w:rsidR="00A16467">
                      <w:fldChar w:fldCharType="begin"/>
                    </w:r>
                    <w:r w:rsidR="00A16467">
                      <w:rPr>
                        <w:lang w:val="en-US"/>
                      </w:rPr>
                      <w:instrText xml:space="preserve"> CITATION Rob97 \l 1033 </w:instrText>
                    </w:r>
                    <w:r w:rsidR="00A16467">
                      <w:fldChar w:fldCharType="separate"/>
                    </w:r>
                    <w:r w:rsidR="00A16467" w:rsidRPr="00A16467">
                      <w:rPr>
                        <w:noProof/>
                        <w:lang w:val="en-US"/>
                      </w:rPr>
                      <w:t>(Moore)</w:t>
                    </w:r>
                    <w:r w:rsidR="00A16467">
                      <w:fldChar w:fldCharType="end"/>
                    </w:r>
                  </w:sdtContent>
                </w:sdt>
              </w:p>
              <w:p w14:paraId="36FE371B" w14:textId="77777777" w:rsidR="00EA0DF4" w:rsidRDefault="00EA0DF4" w:rsidP="004B38F6"/>
              <w:p w14:paraId="2D628E70" w14:textId="45FAFA93" w:rsidR="003235A7" w:rsidRDefault="00BE3E0E" w:rsidP="004B38F6">
                <w:sdt>
                  <w:sdtPr>
                    <w:id w:val="7500205"/>
                    <w:citation/>
                  </w:sdtPr>
                  <w:sdtEndPr/>
                  <w:sdtContent>
                    <w:r w:rsidR="00A16467">
                      <w:fldChar w:fldCharType="begin"/>
                    </w:r>
                    <w:r w:rsidR="00A16467">
                      <w:rPr>
                        <w:lang w:val="en-US"/>
                      </w:rPr>
                      <w:instrText xml:space="preserve"> CITATION Mar061 \l 1033 </w:instrText>
                    </w:r>
                    <w:r w:rsidR="00A16467">
                      <w:fldChar w:fldCharType="separate"/>
                    </w:r>
                    <w:r w:rsidR="00A16467" w:rsidRPr="00A16467">
                      <w:rPr>
                        <w:noProof/>
                        <w:lang w:val="en-US"/>
                      </w:rPr>
                      <w:t>(Rey)</w:t>
                    </w:r>
                    <w:r w:rsidR="00A16467">
                      <w:fldChar w:fldCharType="end"/>
                    </w:r>
                  </w:sdtContent>
                </w:sdt>
              </w:p>
            </w:sdtContent>
          </w:sdt>
        </w:tc>
      </w:tr>
    </w:tbl>
    <w:p w14:paraId="2EC16BE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0CEB4" w14:textId="77777777" w:rsidR="00940046" w:rsidRDefault="00940046" w:rsidP="007A0D55">
      <w:pPr>
        <w:spacing w:after="0" w:line="240" w:lineRule="auto"/>
      </w:pPr>
      <w:r>
        <w:separator/>
      </w:r>
    </w:p>
  </w:endnote>
  <w:endnote w:type="continuationSeparator" w:id="0">
    <w:p w14:paraId="3680A67A" w14:textId="77777777" w:rsidR="00940046" w:rsidRDefault="009400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54500" w14:textId="77777777" w:rsidR="00940046" w:rsidRDefault="00940046" w:rsidP="007A0D55">
      <w:pPr>
        <w:spacing w:after="0" w:line="240" w:lineRule="auto"/>
      </w:pPr>
      <w:r>
        <w:separator/>
      </w:r>
    </w:p>
  </w:footnote>
  <w:footnote w:type="continuationSeparator" w:id="0">
    <w:p w14:paraId="7C70DD1B" w14:textId="77777777" w:rsidR="00940046" w:rsidRDefault="009400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C1DB8" w14:textId="77777777" w:rsidR="00940046" w:rsidRDefault="009400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0CD7A4" w14:textId="77777777" w:rsidR="00940046" w:rsidRDefault="009400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48E"/>
    <w:rsid w:val="00032559"/>
    <w:rsid w:val="00052040"/>
    <w:rsid w:val="00066FBF"/>
    <w:rsid w:val="000875E6"/>
    <w:rsid w:val="00091675"/>
    <w:rsid w:val="000B25AE"/>
    <w:rsid w:val="000B55AB"/>
    <w:rsid w:val="000D24DC"/>
    <w:rsid w:val="000F39BA"/>
    <w:rsid w:val="00101B2E"/>
    <w:rsid w:val="0011648C"/>
    <w:rsid w:val="00116FA0"/>
    <w:rsid w:val="0015114C"/>
    <w:rsid w:val="001A21F3"/>
    <w:rsid w:val="001A2537"/>
    <w:rsid w:val="001A6A06"/>
    <w:rsid w:val="00205BFA"/>
    <w:rsid w:val="00210C03"/>
    <w:rsid w:val="002162E2"/>
    <w:rsid w:val="00225C5A"/>
    <w:rsid w:val="00230B10"/>
    <w:rsid w:val="00234353"/>
    <w:rsid w:val="00244BB0"/>
    <w:rsid w:val="00283E09"/>
    <w:rsid w:val="0029520C"/>
    <w:rsid w:val="002A0A0D"/>
    <w:rsid w:val="002B0B37"/>
    <w:rsid w:val="002B1238"/>
    <w:rsid w:val="002C78DA"/>
    <w:rsid w:val="0030662D"/>
    <w:rsid w:val="003235A7"/>
    <w:rsid w:val="00325720"/>
    <w:rsid w:val="0033442D"/>
    <w:rsid w:val="003677B6"/>
    <w:rsid w:val="00397F5D"/>
    <w:rsid w:val="003A5726"/>
    <w:rsid w:val="003A6B5E"/>
    <w:rsid w:val="003D3579"/>
    <w:rsid w:val="003E2795"/>
    <w:rsid w:val="003F0D73"/>
    <w:rsid w:val="00437C43"/>
    <w:rsid w:val="00462DBE"/>
    <w:rsid w:val="00464699"/>
    <w:rsid w:val="00483379"/>
    <w:rsid w:val="00487BC5"/>
    <w:rsid w:val="00496888"/>
    <w:rsid w:val="004A70AD"/>
    <w:rsid w:val="004A7476"/>
    <w:rsid w:val="004B38F6"/>
    <w:rsid w:val="004B692F"/>
    <w:rsid w:val="004C1AB7"/>
    <w:rsid w:val="004C3DF4"/>
    <w:rsid w:val="004E5896"/>
    <w:rsid w:val="00513EE6"/>
    <w:rsid w:val="00534F8F"/>
    <w:rsid w:val="0058332E"/>
    <w:rsid w:val="00590035"/>
    <w:rsid w:val="0059229B"/>
    <w:rsid w:val="005B177E"/>
    <w:rsid w:val="005B2938"/>
    <w:rsid w:val="005B3921"/>
    <w:rsid w:val="005F26D7"/>
    <w:rsid w:val="005F5450"/>
    <w:rsid w:val="00601202"/>
    <w:rsid w:val="00612413"/>
    <w:rsid w:val="00684174"/>
    <w:rsid w:val="006C4FDC"/>
    <w:rsid w:val="006D0412"/>
    <w:rsid w:val="006F10ED"/>
    <w:rsid w:val="007411B9"/>
    <w:rsid w:val="00780D95"/>
    <w:rsid w:val="00780DC7"/>
    <w:rsid w:val="007A0D55"/>
    <w:rsid w:val="007B3377"/>
    <w:rsid w:val="007E5F44"/>
    <w:rsid w:val="00821DE3"/>
    <w:rsid w:val="00846CE1"/>
    <w:rsid w:val="008A5B87"/>
    <w:rsid w:val="008B31E0"/>
    <w:rsid w:val="008E6461"/>
    <w:rsid w:val="008E64DA"/>
    <w:rsid w:val="00901D15"/>
    <w:rsid w:val="00922950"/>
    <w:rsid w:val="00940046"/>
    <w:rsid w:val="009A7264"/>
    <w:rsid w:val="009D1606"/>
    <w:rsid w:val="009E18A1"/>
    <w:rsid w:val="009E5940"/>
    <w:rsid w:val="009E73D7"/>
    <w:rsid w:val="00A16467"/>
    <w:rsid w:val="00A27D2C"/>
    <w:rsid w:val="00A3562F"/>
    <w:rsid w:val="00A471E5"/>
    <w:rsid w:val="00A76FD9"/>
    <w:rsid w:val="00A95BA2"/>
    <w:rsid w:val="00AB32A5"/>
    <w:rsid w:val="00AB436D"/>
    <w:rsid w:val="00AC1871"/>
    <w:rsid w:val="00AD2F24"/>
    <w:rsid w:val="00AD4844"/>
    <w:rsid w:val="00AE1E9A"/>
    <w:rsid w:val="00AE6FBC"/>
    <w:rsid w:val="00B219AE"/>
    <w:rsid w:val="00B33145"/>
    <w:rsid w:val="00B574C9"/>
    <w:rsid w:val="00B6448E"/>
    <w:rsid w:val="00B663C3"/>
    <w:rsid w:val="00BB231C"/>
    <w:rsid w:val="00BC39C9"/>
    <w:rsid w:val="00BE3E0E"/>
    <w:rsid w:val="00BE5BF7"/>
    <w:rsid w:val="00BF40E1"/>
    <w:rsid w:val="00C13FBA"/>
    <w:rsid w:val="00C27FAB"/>
    <w:rsid w:val="00C358D4"/>
    <w:rsid w:val="00C6296B"/>
    <w:rsid w:val="00CC3229"/>
    <w:rsid w:val="00CC586D"/>
    <w:rsid w:val="00CF1542"/>
    <w:rsid w:val="00CF3EC5"/>
    <w:rsid w:val="00D656DA"/>
    <w:rsid w:val="00D83300"/>
    <w:rsid w:val="00D86D49"/>
    <w:rsid w:val="00DA78C5"/>
    <w:rsid w:val="00DC6B48"/>
    <w:rsid w:val="00DF01B0"/>
    <w:rsid w:val="00E34211"/>
    <w:rsid w:val="00E85A05"/>
    <w:rsid w:val="00E95829"/>
    <w:rsid w:val="00EA0DF4"/>
    <w:rsid w:val="00EA606C"/>
    <w:rsid w:val="00EB0C8C"/>
    <w:rsid w:val="00EB51FD"/>
    <w:rsid w:val="00EB6464"/>
    <w:rsid w:val="00EB77DB"/>
    <w:rsid w:val="00ED139F"/>
    <w:rsid w:val="00EF74F7"/>
    <w:rsid w:val="00F2555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4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44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6448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44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6448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2D9D3AEC16F04290D153F74FF337C3"/>
        <w:category>
          <w:name w:val="General"/>
          <w:gallery w:val="placeholder"/>
        </w:category>
        <w:types>
          <w:type w:val="bbPlcHdr"/>
        </w:types>
        <w:behaviors>
          <w:behavior w:val="content"/>
        </w:behaviors>
        <w:guid w:val="{FB002D91-7856-6D44-88FE-906D057E30D7}"/>
      </w:docPartPr>
      <w:docPartBody>
        <w:p w:rsidR="00A0318F" w:rsidRDefault="00F3128C">
          <w:pPr>
            <w:pStyle w:val="4B2D9D3AEC16F04290D153F74FF337C3"/>
          </w:pPr>
          <w:r w:rsidRPr="00CC586D">
            <w:rPr>
              <w:rStyle w:val="PlaceholderText"/>
              <w:b/>
              <w:color w:val="FFFFFF" w:themeColor="background1"/>
            </w:rPr>
            <w:t>[Salutation]</w:t>
          </w:r>
        </w:p>
      </w:docPartBody>
    </w:docPart>
    <w:docPart>
      <w:docPartPr>
        <w:name w:val="FA9525F168A4314F97705C34C67B4A3E"/>
        <w:category>
          <w:name w:val="General"/>
          <w:gallery w:val="placeholder"/>
        </w:category>
        <w:types>
          <w:type w:val="bbPlcHdr"/>
        </w:types>
        <w:behaviors>
          <w:behavior w:val="content"/>
        </w:behaviors>
        <w:guid w:val="{9C69C547-B5BF-144C-A011-80C38973CFF4}"/>
      </w:docPartPr>
      <w:docPartBody>
        <w:p w:rsidR="00A0318F" w:rsidRDefault="00F3128C">
          <w:pPr>
            <w:pStyle w:val="FA9525F168A4314F97705C34C67B4A3E"/>
          </w:pPr>
          <w:r>
            <w:rPr>
              <w:rStyle w:val="PlaceholderText"/>
            </w:rPr>
            <w:t>[First name]</w:t>
          </w:r>
        </w:p>
      </w:docPartBody>
    </w:docPart>
    <w:docPart>
      <w:docPartPr>
        <w:name w:val="1601C1456BA37F47869F73D3751EEC2F"/>
        <w:category>
          <w:name w:val="General"/>
          <w:gallery w:val="placeholder"/>
        </w:category>
        <w:types>
          <w:type w:val="bbPlcHdr"/>
        </w:types>
        <w:behaviors>
          <w:behavior w:val="content"/>
        </w:behaviors>
        <w:guid w:val="{8AA8E249-588A-FA4A-961A-C45097984505}"/>
      </w:docPartPr>
      <w:docPartBody>
        <w:p w:rsidR="00A0318F" w:rsidRDefault="00F3128C">
          <w:pPr>
            <w:pStyle w:val="1601C1456BA37F47869F73D3751EEC2F"/>
          </w:pPr>
          <w:r>
            <w:rPr>
              <w:rStyle w:val="PlaceholderText"/>
            </w:rPr>
            <w:t>[Middle name]</w:t>
          </w:r>
        </w:p>
      </w:docPartBody>
    </w:docPart>
    <w:docPart>
      <w:docPartPr>
        <w:name w:val="4028CE67371B364E95D9546FF62009D7"/>
        <w:category>
          <w:name w:val="General"/>
          <w:gallery w:val="placeholder"/>
        </w:category>
        <w:types>
          <w:type w:val="bbPlcHdr"/>
        </w:types>
        <w:behaviors>
          <w:behavior w:val="content"/>
        </w:behaviors>
        <w:guid w:val="{857CEBEA-5734-994E-AF4D-7165FC4815FC}"/>
      </w:docPartPr>
      <w:docPartBody>
        <w:p w:rsidR="00A0318F" w:rsidRDefault="00F3128C">
          <w:pPr>
            <w:pStyle w:val="4028CE67371B364E95D9546FF62009D7"/>
          </w:pPr>
          <w:r>
            <w:rPr>
              <w:rStyle w:val="PlaceholderText"/>
            </w:rPr>
            <w:t>[Last name]</w:t>
          </w:r>
        </w:p>
      </w:docPartBody>
    </w:docPart>
    <w:docPart>
      <w:docPartPr>
        <w:name w:val="825066A6BFCD62488CFDDD388819F683"/>
        <w:category>
          <w:name w:val="General"/>
          <w:gallery w:val="placeholder"/>
        </w:category>
        <w:types>
          <w:type w:val="bbPlcHdr"/>
        </w:types>
        <w:behaviors>
          <w:behavior w:val="content"/>
        </w:behaviors>
        <w:guid w:val="{9A15C505-E715-6249-A64C-103C6292CE70}"/>
      </w:docPartPr>
      <w:docPartBody>
        <w:p w:rsidR="00A0318F" w:rsidRDefault="00F3128C">
          <w:pPr>
            <w:pStyle w:val="825066A6BFCD62488CFDDD388819F683"/>
          </w:pPr>
          <w:r>
            <w:rPr>
              <w:rStyle w:val="PlaceholderText"/>
            </w:rPr>
            <w:t>[Enter your biography]</w:t>
          </w:r>
        </w:p>
      </w:docPartBody>
    </w:docPart>
    <w:docPart>
      <w:docPartPr>
        <w:name w:val="2287CC4364EC9241A8BDD9957B5146F1"/>
        <w:category>
          <w:name w:val="General"/>
          <w:gallery w:val="placeholder"/>
        </w:category>
        <w:types>
          <w:type w:val="bbPlcHdr"/>
        </w:types>
        <w:behaviors>
          <w:behavior w:val="content"/>
        </w:behaviors>
        <w:guid w:val="{B84F6E5A-308E-DC49-8AAF-179D8AAE4581}"/>
      </w:docPartPr>
      <w:docPartBody>
        <w:p w:rsidR="00A0318F" w:rsidRDefault="00F3128C">
          <w:pPr>
            <w:pStyle w:val="2287CC4364EC9241A8BDD9957B5146F1"/>
          </w:pPr>
          <w:r>
            <w:rPr>
              <w:rStyle w:val="PlaceholderText"/>
            </w:rPr>
            <w:t>[Enter the institution with which you are affiliated]</w:t>
          </w:r>
        </w:p>
      </w:docPartBody>
    </w:docPart>
    <w:docPart>
      <w:docPartPr>
        <w:name w:val="A763B06375F00A43BDD03818B25E0092"/>
        <w:category>
          <w:name w:val="General"/>
          <w:gallery w:val="placeholder"/>
        </w:category>
        <w:types>
          <w:type w:val="bbPlcHdr"/>
        </w:types>
        <w:behaviors>
          <w:behavior w:val="content"/>
        </w:behaviors>
        <w:guid w:val="{AA8F6C11-E4FB-F54F-B98F-B7BDB782AB49}"/>
      </w:docPartPr>
      <w:docPartBody>
        <w:p w:rsidR="00A0318F" w:rsidRDefault="00F3128C">
          <w:pPr>
            <w:pStyle w:val="A763B06375F00A43BDD03818B25E0092"/>
          </w:pPr>
          <w:r w:rsidRPr="00EF74F7">
            <w:rPr>
              <w:b/>
              <w:color w:val="808080" w:themeColor="background1" w:themeShade="80"/>
            </w:rPr>
            <w:t>[Enter the headword for your article]</w:t>
          </w:r>
        </w:p>
      </w:docPartBody>
    </w:docPart>
    <w:docPart>
      <w:docPartPr>
        <w:name w:val="F56D61674772B545A28E4B5F61537958"/>
        <w:category>
          <w:name w:val="General"/>
          <w:gallery w:val="placeholder"/>
        </w:category>
        <w:types>
          <w:type w:val="bbPlcHdr"/>
        </w:types>
        <w:behaviors>
          <w:behavior w:val="content"/>
        </w:behaviors>
        <w:guid w:val="{EDCBFF82-A09F-2048-A443-2F8621BD61E0}"/>
      </w:docPartPr>
      <w:docPartBody>
        <w:p w:rsidR="00A0318F" w:rsidRDefault="00F3128C">
          <w:pPr>
            <w:pStyle w:val="F56D61674772B545A28E4B5F615379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4C609D46255EA449598802DB00F1368"/>
        <w:category>
          <w:name w:val="General"/>
          <w:gallery w:val="placeholder"/>
        </w:category>
        <w:types>
          <w:type w:val="bbPlcHdr"/>
        </w:types>
        <w:behaviors>
          <w:behavior w:val="content"/>
        </w:behaviors>
        <w:guid w:val="{C21E7205-18DB-2348-AC58-35D1E11B63E6}"/>
      </w:docPartPr>
      <w:docPartBody>
        <w:p w:rsidR="00A0318F" w:rsidRDefault="00F3128C">
          <w:pPr>
            <w:pStyle w:val="D4C609D46255EA449598802DB00F13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B8124E61C51546BC673A5AB0EBC925"/>
        <w:category>
          <w:name w:val="General"/>
          <w:gallery w:val="placeholder"/>
        </w:category>
        <w:types>
          <w:type w:val="bbPlcHdr"/>
        </w:types>
        <w:behaviors>
          <w:behavior w:val="content"/>
        </w:behaviors>
        <w:guid w:val="{7C58826F-11AB-584B-BC54-9DCB7F21A348}"/>
      </w:docPartPr>
      <w:docPartBody>
        <w:p w:rsidR="00A0318F" w:rsidRDefault="00F3128C">
          <w:pPr>
            <w:pStyle w:val="CEB8124E61C51546BC673A5AB0EBC9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FD153242DFBF044A7691E71058C86B2"/>
        <w:category>
          <w:name w:val="General"/>
          <w:gallery w:val="placeholder"/>
        </w:category>
        <w:types>
          <w:type w:val="bbPlcHdr"/>
        </w:types>
        <w:behaviors>
          <w:behavior w:val="content"/>
        </w:behaviors>
        <w:guid w:val="{CBEE409E-10F3-3B49-BABD-31FEB9834D2C}"/>
      </w:docPartPr>
      <w:docPartBody>
        <w:p w:rsidR="00A0318F" w:rsidRDefault="00F3128C">
          <w:pPr>
            <w:pStyle w:val="FFD153242DFBF044A7691E71058C86B2"/>
          </w:pPr>
          <w:r>
            <w:rPr>
              <w:rStyle w:val="PlaceholderText"/>
            </w:rPr>
            <w:t>[Enter citations for further reading here]</w:t>
          </w:r>
        </w:p>
      </w:docPartBody>
    </w:docPart>
    <w:docPart>
      <w:docPartPr>
        <w:name w:val="C9467154F315F449AB44FA52C73A05E1"/>
        <w:category>
          <w:name w:val="General"/>
          <w:gallery w:val="placeholder"/>
        </w:category>
        <w:types>
          <w:type w:val="bbPlcHdr"/>
        </w:types>
        <w:behaviors>
          <w:behavior w:val="content"/>
        </w:behaviors>
        <w:guid w:val="{FAA1699C-BB58-104C-AC4C-533554625CD9}"/>
      </w:docPartPr>
      <w:docPartBody>
        <w:p w:rsidR="00A0318F" w:rsidRDefault="00F3128C" w:rsidP="00F3128C">
          <w:pPr>
            <w:pStyle w:val="C9467154F315F449AB44FA52C73A05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B0B640FB1A0D469765951354939CE4"/>
        <w:category>
          <w:name w:val="General"/>
          <w:gallery w:val="placeholder"/>
        </w:category>
        <w:types>
          <w:type w:val="bbPlcHdr"/>
        </w:types>
        <w:behaviors>
          <w:behavior w:val="content"/>
        </w:behaviors>
        <w:guid w:val="{BDB48AA7-D39A-AA47-88EA-7B2C4847707E}"/>
      </w:docPartPr>
      <w:docPartBody>
        <w:p w:rsidR="00AC258F" w:rsidRDefault="00A0318F" w:rsidP="00A0318F">
          <w:pPr>
            <w:pStyle w:val="F5B0B640FB1A0D469765951354939CE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28C"/>
    <w:rsid w:val="00A0318F"/>
    <w:rsid w:val="00AC258F"/>
    <w:rsid w:val="00F31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18F"/>
    <w:rPr>
      <w:color w:val="808080"/>
    </w:rPr>
  </w:style>
  <w:style w:type="paragraph" w:customStyle="1" w:styleId="4B2D9D3AEC16F04290D153F74FF337C3">
    <w:name w:val="4B2D9D3AEC16F04290D153F74FF337C3"/>
  </w:style>
  <w:style w:type="paragraph" w:customStyle="1" w:styleId="FA9525F168A4314F97705C34C67B4A3E">
    <w:name w:val="FA9525F168A4314F97705C34C67B4A3E"/>
  </w:style>
  <w:style w:type="paragraph" w:customStyle="1" w:styleId="1601C1456BA37F47869F73D3751EEC2F">
    <w:name w:val="1601C1456BA37F47869F73D3751EEC2F"/>
  </w:style>
  <w:style w:type="paragraph" w:customStyle="1" w:styleId="4028CE67371B364E95D9546FF62009D7">
    <w:name w:val="4028CE67371B364E95D9546FF62009D7"/>
  </w:style>
  <w:style w:type="paragraph" w:customStyle="1" w:styleId="825066A6BFCD62488CFDDD388819F683">
    <w:name w:val="825066A6BFCD62488CFDDD388819F683"/>
  </w:style>
  <w:style w:type="paragraph" w:customStyle="1" w:styleId="2287CC4364EC9241A8BDD9957B5146F1">
    <w:name w:val="2287CC4364EC9241A8BDD9957B5146F1"/>
  </w:style>
  <w:style w:type="paragraph" w:customStyle="1" w:styleId="A763B06375F00A43BDD03818B25E0092">
    <w:name w:val="A763B06375F00A43BDD03818B25E0092"/>
  </w:style>
  <w:style w:type="paragraph" w:customStyle="1" w:styleId="F56D61674772B545A28E4B5F61537958">
    <w:name w:val="F56D61674772B545A28E4B5F61537958"/>
  </w:style>
  <w:style w:type="paragraph" w:customStyle="1" w:styleId="D4C609D46255EA449598802DB00F1368">
    <w:name w:val="D4C609D46255EA449598802DB00F1368"/>
  </w:style>
  <w:style w:type="paragraph" w:customStyle="1" w:styleId="CEB8124E61C51546BC673A5AB0EBC925">
    <w:name w:val="CEB8124E61C51546BC673A5AB0EBC925"/>
  </w:style>
  <w:style w:type="paragraph" w:customStyle="1" w:styleId="FFD153242DFBF044A7691E71058C86B2">
    <w:name w:val="FFD153242DFBF044A7691E71058C86B2"/>
  </w:style>
  <w:style w:type="paragraph" w:customStyle="1" w:styleId="C9467154F315F449AB44FA52C73A05E1">
    <w:name w:val="C9467154F315F449AB44FA52C73A05E1"/>
    <w:rsid w:val="00F3128C"/>
  </w:style>
  <w:style w:type="paragraph" w:customStyle="1" w:styleId="F5B0B640FB1A0D469765951354939CE4">
    <w:name w:val="F5B0B640FB1A0D469765951354939CE4"/>
    <w:rsid w:val="00A031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18F"/>
    <w:rPr>
      <w:color w:val="808080"/>
    </w:rPr>
  </w:style>
  <w:style w:type="paragraph" w:customStyle="1" w:styleId="4B2D9D3AEC16F04290D153F74FF337C3">
    <w:name w:val="4B2D9D3AEC16F04290D153F74FF337C3"/>
  </w:style>
  <w:style w:type="paragraph" w:customStyle="1" w:styleId="FA9525F168A4314F97705C34C67B4A3E">
    <w:name w:val="FA9525F168A4314F97705C34C67B4A3E"/>
  </w:style>
  <w:style w:type="paragraph" w:customStyle="1" w:styleId="1601C1456BA37F47869F73D3751EEC2F">
    <w:name w:val="1601C1456BA37F47869F73D3751EEC2F"/>
  </w:style>
  <w:style w:type="paragraph" w:customStyle="1" w:styleId="4028CE67371B364E95D9546FF62009D7">
    <w:name w:val="4028CE67371B364E95D9546FF62009D7"/>
  </w:style>
  <w:style w:type="paragraph" w:customStyle="1" w:styleId="825066A6BFCD62488CFDDD388819F683">
    <w:name w:val="825066A6BFCD62488CFDDD388819F683"/>
  </w:style>
  <w:style w:type="paragraph" w:customStyle="1" w:styleId="2287CC4364EC9241A8BDD9957B5146F1">
    <w:name w:val="2287CC4364EC9241A8BDD9957B5146F1"/>
  </w:style>
  <w:style w:type="paragraph" w:customStyle="1" w:styleId="A763B06375F00A43BDD03818B25E0092">
    <w:name w:val="A763B06375F00A43BDD03818B25E0092"/>
  </w:style>
  <w:style w:type="paragraph" w:customStyle="1" w:styleId="F56D61674772B545A28E4B5F61537958">
    <w:name w:val="F56D61674772B545A28E4B5F61537958"/>
  </w:style>
  <w:style w:type="paragraph" w:customStyle="1" w:styleId="D4C609D46255EA449598802DB00F1368">
    <w:name w:val="D4C609D46255EA449598802DB00F1368"/>
  </w:style>
  <w:style w:type="paragraph" w:customStyle="1" w:styleId="CEB8124E61C51546BC673A5AB0EBC925">
    <w:name w:val="CEB8124E61C51546BC673A5AB0EBC925"/>
  </w:style>
  <w:style w:type="paragraph" w:customStyle="1" w:styleId="FFD153242DFBF044A7691E71058C86B2">
    <w:name w:val="FFD153242DFBF044A7691E71058C86B2"/>
  </w:style>
  <w:style w:type="paragraph" w:customStyle="1" w:styleId="C9467154F315F449AB44FA52C73A05E1">
    <w:name w:val="C9467154F315F449AB44FA52C73A05E1"/>
    <w:rsid w:val="00F3128C"/>
  </w:style>
  <w:style w:type="paragraph" w:customStyle="1" w:styleId="F5B0B640FB1A0D469765951354939CE4">
    <w:name w:val="F5B0B640FB1A0D469765951354939CE4"/>
    <w:rsid w:val="00A031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PMa91</b:Tag>
    <b:SourceType>BookSection</b:SourceType>
    <b:Guid>{2E8E4F97-1B51-9647-B966-B956DE23458F}</b:Guid>
    <b:Title>Of the Axis and the Hinge: Nationalism, Afro-Cubanism, and Music in Pre-Revolutionary Cuba</b:Title>
    <b:City>Lanham</b:City>
    <b:StateProvince>MD</b:StateProvince>
    <b:Publisher>America UP</b:Publisher>
    <b:Year>1991</b:Year>
    <b:Pages>267-282</b:Pages>
    <b:BookTitle>Essays on Cuban Music: North American and Cuban Perspectives</b:BookTitle>
    <b:Author>
      <b:Editor>
        <b:NameList>
          <b:Person>
            <b:Last>Manuel</b:Last>
            <b:First>P</b:First>
          </b:Person>
        </b:NameList>
      </b:Editor>
    </b:Author>
    <b:RefOrder>1</b:RefOrder>
  </b:Source>
  <b:Source>
    <b:Tag>Rob97</b:Tag>
    <b:SourceType>Book</b:SourceType>
    <b:Guid>{C7103F54-0A5C-3E40-8587-D72A763F49CC}</b:Guid>
    <b:Title>Nationalizing Blackness: Afrocubanismo and Artistic Revolution in Havana, 1920-1940</b:Title>
    <b:City>Pittsburgh </b:City>
    <b:Publisher>Pittsburgh UP </b:Publisher>
    <b:Year>1997</b:Year>
    <b:Author>
      <b:Author>
        <b:NameList>
          <b:Person>
            <b:Last>Moore</b:Last>
            <b:First>Robin</b:First>
          </b:Person>
        </b:NameList>
      </b:Author>
    </b:Author>
    <b:RefOrder>2</b:RefOrder>
  </b:Source>
  <b:Source>
    <b:Tag>Mar061</b:Tag>
    <b:SourceType>JournalArticle</b:SourceType>
    <b:Guid>{7305362F-8D9C-8A45-B5F9-49C72BFBC92E}</b:Guid>
    <b:Title>The Rhtyhmic Component of Afrocubanismo in the Art Music of Cuba</b:Title>
    <b:Year>2006</b:Year>
    <b:Volume>26</b:Volume>
    <b:Pages>181-212</b:Pages>
    <b:Author>
      <b:Author>
        <b:NameList>
          <b:Person>
            <b:Last>Rey</b:Last>
            <b:First>Mario</b:First>
          </b:Person>
        </b:NameList>
      </b:Author>
    </b:Author>
    <b:JournalName>Black Music Research Journal </b:JournalName>
    <b:Issue>2</b:Issue>
    <b:RefOrder>3</b:RefOrder>
  </b:Source>
</b:Sources>
</file>

<file path=customXml/itemProps1.xml><?xml version="1.0" encoding="utf-8"?>
<ds:datastoreItem xmlns:ds="http://schemas.openxmlformats.org/officeDocument/2006/customXml" ds:itemID="{B32054B4-2125-3F4E-8EBA-7CCA73966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52</TotalTime>
  <Pages>3</Pages>
  <Words>1147</Words>
  <Characters>6542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95</cp:revision>
  <dcterms:created xsi:type="dcterms:W3CDTF">2014-11-09T23:47:00Z</dcterms:created>
  <dcterms:modified xsi:type="dcterms:W3CDTF">2014-11-10T17:05:00Z</dcterms:modified>
</cp:coreProperties>
</file>