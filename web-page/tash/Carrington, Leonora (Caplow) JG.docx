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0D592F4" w14:textId="77777777" w:rsidTr="00922950">
        <w:tc>
          <w:tcPr>
            <w:tcW w:w="491" w:type="dxa"/>
            <w:vMerge w:val="restart"/>
            <w:shd w:val="clear" w:color="auto" w:fill="A6A6A6" w:themeFill="background1" w:themeFillShade="A6"/>
            <w:textDirection w:val="btLr"/>
          </w:tcPr>
          <w:p w14:paraId="7C67615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6CA1BAFA3274DF883D4DE8CC414E1BD"/>
            </w:placeholder>
            <w:showingPlcHdr/>
            <w:dropDownList>
              <w:listItem w:displayText="Dr." w:value="Dr."/>
              <w:listItem w:displayText="Prof." w:value="Prof."/>
            </w:dropDownList>
          </w:sdtPr>
          <w:sdtContent>
            <w:tc>
              <w:tcPr>
                <w:tcW w:w="1259" w:type="dxa"/>
              </w:tcPr>
              <w:p w14:paraId="250EA09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D728A8840834E27AB7D1609D29A761E"/>
            </w:placeholder>
            <w:text/>
          </w:sdtPr>
          <w:sdtContent>
            <w:tc>
              <w:tcPr>
                <w:tcW w:w="2073" w:type="dxa"/>
              </w:tcPr>
              <w:p w14:paraId="3D32EA04" w14:textId="77777777" w:rsidR="00B574C9" w:rsidRDefault="0010428A" w:rsidP="0010428A">
                <w:r>
                  <w:t>Deborah</w:t>
                </w:r>
              </w:p>
            </w:tc>
          </w:sdtContent>
        </w:sdt>
        <w:sdt>
          <w:sdtPr>
            <w:alias w:val="Middle name"/>
            <w:tag w:val="authorMiddleName"/>
            <w:id w:val="-2076034781"/>
            <w:placeholder>
              <w:docPart w:val="B0A3CE093A4C4CADA1589D4F2EE91B1E"/>
            </w:placeholder>
            <w:showingPlcHdr/>
            <w:text/>
          </w:sdtPr>
          <w:sdtContent>
            <w:tc>
              <w:tcPr>
                <w:tcW w:w="2551" w:type="dxa"/>
              </w:tcPr>
              <w:p w14:paraId="65486149" w14:textId="77777777" w:rsidR="00B574C9" w:rsidRDefault="00B574C9" w:rsidP="00922950">
                <w:r>
                  <w:rPr>
                    <w:rStyle w:val="PlaceholderText"/>
                  </w:rPr>
                  <w:t>[Middle name]</w:t>
                </w:r>
              </w:p>
            </w:tc>
          </w:sdtContent>
        </w:sdt>
        <w:sdt>
          <w:sdtPr>
            <w:alias w:val="Last name"/>
            <w:tag w:val="authorLastName"/>
            <w:id w:val="-1088529830"/>
            <w:placeholder>
              <w:docPart w:val="D307D3D3685E477A97EBD918DC348CF5"/>
            </w:placeholder>
            <w:text/>
          </w:sdtPr>
          <w:sdtContent>
            <w:tc>
              <w:tcPr>
                <w:tcW w:w="2642" w:type="dxa"/>
              </w:tcPr>
              <w:p w14:paraId="24C91273" w14:textId="77777777" w:rsidR="00B574C9" w:rsidRDefault="0010428A" w:rsidP="0010428A">
                <w:proofErr w:type="spellStart"/>
                <w:r>
                  <w:t>Caplow</w:t>
                </w:r>
                <w:proofErr w:type="spellEnd"/>
              </w:p>
            </w:tc>
          </w:sdtContent>
        </w:sdt>
      </w:tr>
      <w:tr w:rsidR="00B574C9" w14:paraId="18E5D76C" w14:textId="77777777" w:rsidTr="001A6A06">
        <w:trPr>
          <w:trHeight w:val="986"/>
        </w:trPr>
        <w:tc>
          <w:tcPr>
            <w:tcW w:w="491" w:type="dxa"/>
            <w:vMerge/>
            <w:shd w:val="clear" w:color="auto" w:fill="A6A6A6" w:themeFill="background1" w:themeFillShade="A6"/>
          </w:tcPr>
          <w:p w14:paraId="2C7377EE" w14:textId="77777777" w:rsidR="00B574C9" w:rsidRPr="001A6A06" w:rsidRDefault="00B574C9" w:rsidP="00CF1542">
            <w:pPr>
              <w:jc w:val="center"/>
              <w:rPr>
                <w:b/>
                <w:color w:val="FFFFFF" w:themeColor="background1"/>
              </w:rPr>
            </w:pPr>
          </w:p>
        </w:tc>
        <w:sdt>
          <w:sdtPr>
            <w:alias w:val="Biography"/>
            <w:tag w:val="authorBiography"/>
            <w:id w:val="938807824"/>
            <w:placeholder>
              <w:docPart w:val="6E6E788811AC4881B65D72311675E3EE"/>
            </w:placeholder>
            <w:showingPlcHdr/>
          </w:sdtPr>
          <w:sdtContent>
            <w:tc>
              <w:tcPr>
                <w:tcW w:w="8525" w:type="dxa"/>
                <w:gridSpan w:val="4"/>
              </w:tcPr>
              <w:p w14:paraId="64CC9E68" w14:textId="77777777" w:rsidR="00B574C9" w:rsidRDefault="00B574C9" w:rsidP="00922950">
                <w:r>
                  <w:rPr>
                    <w:rStyle w:val="PlaceholderText"/>
                  </w:rPr>
                  <w:t>[Enter your biography]</w:t>
                </w:r>
              </w:p>
            </w:tc>
          </w:sdtContent>
        </w:sdt>
      </w:tr>
      <w:tr w:rsidR="00B574C9" w14:paraId="36C32493" w14:textId="77777777" w:rsidTr="001A6A06">
        <w:trPr>
          <w:trHeight w:val="986"/>
        </w:trPr>
        <w:tc>
          <w:tcPr>
            <w:tcW w:w="491" w:type="dxa"/>
            <w:vMerge/>
            <w:shd w:val="clear" w:color="auto" w:fill="A6A6A6" w:themeFill="background1" w:themeFillShade="A6"/>
          </w:tcPr>
          <w:p w14:paraId="44860354" w14:textId="77777777" w:rsidR="00B574C9" w:rsidRPr="001A6A06" w:rsidRDefault="00B574C9" w:rsidP="00CF1542">
            <w:pPr>
              <w:jc w:val="center"/>
              <w:rPr>
                <w:b/>
                <w:color w:val="FFFFFF" w:themeColor="background1"/>
              </w:rPr>
            </w:pPr>
          </w:p>
        </w:tc>
        <w:sdt>
          <w:sdtPr>
            <w:alias w:val="Affiliation"/>
            <w:tag w:val="affiliation"/>
            <w:id w:val="2012937915"/>
            <w:placeholder>
              <w:docPart w:val="B008F432CA4149B69983D3777F6EB033"/>
            </w:placeholder>
            <w:text/>
          </w:sdtPr>
          <w:sdtContent>
            <w:tc>
              <w:tcPr>
                <w:tcW w:w="8525" w:type="dxa"/>
                <w:gridSpan w:val="4"/>
              </w:tcPr>
              <w:p w14:paraId="643A9716" w14:textId="03A71A91" w:rsidR="00B574C9" w:rsidRDefault="007B14C1" w:rsidP="007B14C1">
                <w:r>
                  <w:t>University of Washington Bothell</w:t>
                </w:r>
              </w:p>
            </w:tc>
          </w:sdtContent>
        </w:sdt>
      </w:tr>
    </w:tbl>
    <w:p w14:paraId="775EDF5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16318A2" w14:textId="77777777" w:rsidTr="00244BB0">
        <w:tc>
          <w:tcPr>
            <w:tcW w:w="9016" w:type="dxa"/>
            <w:shd w:val="clear" w:color="auto" w:fill="A6A6A6" w:themeFill="background1" w:themeFillShade="A6"/>
            <w:tcMar>
              <w:top w:w="113" w:type="dxa"/>
              <w:bottom w:w="113" w:type="dxa"/>
            </w:tcMar>
          </w:tcPr>
          <w:p w14:paraId="0DABC2F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D5DA45A" w14:textId="77777777" w:rsidTr="003F0D73">
        <w:sdt>
          <w:sdtPr>
            <w:alias w:val="Article headword"/>
            <w:tag w:val="articleHeadword"/>
            <w:id w:val="-361440020"/>
            <w:placeholder>
              <w:docPart w:val="3417FF08250E4F25B08A08C8FF907114"/>
            </w:placeholder>
            <w:text/>
          </w:sdtPr>
          <w:sdtContent>
            <w:tc>
              <w:tcPr>
                <w:tcW w:w="9016" w:type="dxa"/>
                <w:tcMar>
                  <w:top w:w="113" w:type="dxa"/>
                  <w:bottom w:w="113" w:type="dxa"/>
                </w:tcMar>
              </w:tcPr>
              <w:p w14:paraId="21B4BA59" w14:textId="77777777" w:rsidR="003F0D73" w:rsidRPr="00FB589A" w:rsidRDefault="0010428A" w:rsidP="0010428A">
                <w:r>
                  <w:t>Carrington, Leonora (1917-2011)</w:t>
                </w:r>
              </w:p>
            </w:tc>
          </w:sdtContent>
        </w:sdt>
      </w:tr>
      <w:tr w:rsidR="00464699" w14:paraId="7627DCEF" w14:textId="77777777" w:rsidTr="00260CE2">
        <w:sdt>
          <w:sdtPr>
            <w:alias w:val="Variant headwords"/>
            <w:tag w:val="variantHeadwords"/>
            <w:id w:val="173464402"/>
            <w:placeholder>
              <w:docPart w:val="994F42D263774632892FFC104BBF2686"/>
            </w:placeholder>
            <w:showingPlcHdr/>
          </w:sdtPr>
          <w:sdtContent>
            <w:tc>
              <w:tcPr>
                <w:tcW w:w="9016" w:type="dxa"/>
                <w:tcMar>
                  <w:top w:w="113" w:type="dxa"/>
                  <w:bottom w:w="113" w:type="dxa"/>
                </w:tcMar>
              </w:tcPr>
              <w:p w14:paraId="7C76D72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07393B5" w14:textId="77777777" w:rsidTr="003F0D73">
        <w:sdt>
          <w:sdtPr>
            <w:alias w:val="Abstract"/>
            <w:tag w:val="abstract"/>
            <w:id w:val="-635871867"/>
            <w:placeholder>
              <w:docPart w:val="1C8C7061257C456383ACD0ED63CAF2B7"/>
            </w:placeholder>
          </w:sdtPr>
          <w:sdtContent>
            <w:tc>
              <w:tcPr>
                <w:tcW w:w="9016" w:type="dxa"/>
                <w:tcMar>
                  <w:top w:w="113" w:type="dxa"/>
                  <w:bottom w:w="113" w:type="dxa"/>
                </w:tcMar>
              </w:tcPr>
              <w:p w14:paraId="7253B5D5" w14:textId="23BCC041" w:rsidR="00E85A05" w:rsidRDefault="008B5FC0" w:rsidP="00401382">
                <w:r w:rsidRPr="00080876">
                  <w:t xml:space="preserve">Leonora Carrington was a painter, sculptor, poet and novelist who drew on mythology, fantasy and the occult to create images of a dreamlike world. She grew up in a wealthy family in England, educated by governesses, and was deeply influenced by the fairy tales her Irish nanny told her. Her parents sent her to convent schools, and although they expected her to become a socialite, they allowed her to attend </w:t>
                </w:r>
                <w:proofErr w:type="spellStart"/>
                <w:r w:rsidRPr="00080876">
                  <w:t>Mrs.</w:t>
                </w:r>
                <w:proofErr w:type="spellEnd"/>
                <w:r w:rsidRPr="00080876">
                  <w:t xml:space="preserve"> Penrose’s Academy of Art in Florence, Italy. Once back in London in 1936, Carrington enrolled </w:t>
                </w:r>
                <w:r w:rsidRPr="001A621B">
                  <w:t xml:space="preserve">in </w:t>
                </w:r>
                <w:proofErr w:type="spellStart"/>
                <w:r w:rsidRPr="001A621B">
                  <w:t>Amédée</w:t>
                </w:r>
                <w:proofErr w:type="spellEnd"/>
                <w:r w:rsidRPr="001A621B">
                  <w:t xml:space="preserve"> </w:t>
                </w:r>
                <w:proofErr w:type="spellStart"/>
                <w:r w:rsidRPr="001A621B">
                  <w:t>Ozenfant’s</w:t>
                </w:r>
                <w:proofErr w:type="spellEnd"/>
                <w:r w:rsidRPr="001A621B">
                  <w:t xml:space="preserve"> Academy of Fine Arts. She attended the 1936 International Surrealist Exhibition in London, and was impressed by the work of Max Ernst, whom</w:t>
                </w:r>
                <w:r w:rsidRPr="00080876">
                  <w:t xml:space="preserve"> she met the following year. Carrington moved to France in 1937 to be with </w:t>
                </w:r>
                <w:r>
                  <w:t>Ernst and joined the Surrealist</w:t>
                </w:r>
                <w:r w:rsidRPr="00080876">
                  <w:t xml:space="preserve"> circle in Paris; however, the two of them were separated at the beginning of Second World War, and Carrington made her way to Mexico City, where she joined a group of exiled Surrealists. She based her </w:t>
                </w:r>
                <w:r w:rsidRPr="00080876">
                  <w:rPr>
                    <w:i/>
                  </w:rPr>
                  <w:t>Self Portrait</w:t>
                </w:r>
                <w:r w:rsidRPr="00080876">
                  <w:t xml:space="preserve"> of 1938 on Celtic myths, and after moving to Mexico, she included Pre-Columbian imagery in many of her works. In later years she divided her time between New York and Mexico City. She received the Order of the British Empire in 2000.</w:t>
                </w:r>
              </w:p>
            </w:tc>
          </w:sdtContent>
        </w:sdt>
      </w:tr>
      <w:tr w:rsidR="003F0D73" w14:paraId="74FF3EB2" w14:textId="77777777" w:rsidTr="003F0D73">
        <w:sdt>
          <w:sdtPr>
            <w:alias w:val="Article text"/>
            <w:tag w:val="articleText"/>
            <w:id w:val="634067588"/>
            <w:placeholder>
              <w:docPart w:val="D4BDADC0D47944D19B22E84F401B3F58"/>
            </w:placeholder>
          </w:sdtPr>
          <w:sdtContent>
            <w:tc>
              <w:tcPr>
                <w:tcW w:w="9016" w:type="dxa"/>
                <w:tcMar>
                  <w:top w:w="113" w:type="dxa"/>
                  <w:bottom w:w="113" w:type="dxa"/>
                </w:tcMar>
              </w:tcPr>
              <w:p w14:paraId="3CF64CD0" w14:textId="77777777" w:rsidR="0010428A" w:rsidRPr="00080876" w:rsidRDefault="0010428A" w:rsidP="00401382">
                <w:r w:rsidRPr="00080876">
                  <w:t xml:space="preserve">Leonora Carrington was a painter, sculptor, poet and novelist who drew on mythology, fantasy and the occult to create images of a dreamlike world. She grew up in a wealthy family in England, educated by governesses, and was deeply influenced by the fairy tales her Irish nanny told her. Her parents sent her to convent schools, and although they expected her to become a socialite, they allowed her to attend Mrs. Penrose’s Academy of Art in Florence, Italy. Once back in London in 1936, Carrington enrolled </w:t>
                </w:r>
                <w:r w:rsidRPr="001A621B">
                  <w:t xml:space="preserve">in </w:t>
                </w:r>
                <w:proofErr w:type="spellStart"/>
                <w:r w:rsidRPr="001A621B">
                  <w:t>Amédée</w:t>
                </w:r>
                <w:proofErr w:type="spellEnd"/>
                <w:r w:rsidRPr="001A621B">
                  <w:t xml:space="preserve"> </w:t>
                </w:r>
                <w:proofErr w:type="spellStart"/>
                <w:r w:rsidRPr="001A621B">
                  <w:t>Ozenfant’s</w:t>
                </w:r>
                <w:proofErr w:type="spellEnd"/>
                <w:r w:rsidRPr="001A621B">
                  <w:t xml:space="preserve"> Academy of Fine Arts. She attended the 1936 International Surrealist Exhibition in London, and was impressed by the work of Max Ernst, whom</w:t>
                </w:r>
                <w:r w:rsidRPr="00080876">
                  <w:t xml:space="preserve"> she met the following year. Carrington moved to France in 1937 to be with </w:t>
                </w:r>
                <w:r>
                  <w:t>Ernst and joined the Surrealist</w:t>
                </w:r>
                <w:r w:rsidRPr="00080876">
                  <w:t xml:space="preserve"> circle in Paris; however, the two of them were separated at the beginning of Second World War, and Carrington made her way to Mexico City, where she joined a group of exiled Surrealists. She based her </w:t>
                </w:r>
                <w:r w:rsidRPr="00080876">
                  <w:rPr>
                    <w:i/>
                  </w:rPr>
                  <w:t>Self Portrait</w:t>
                </w:r>
                <w:r w:rsidRPr="00080876">
                  <w:t xml:space="preserve"> of 1938 on Celtic myths, and after moving to Mexico, she included Pre-Columbian imagery in many of her works. In later years she divided her time between New York and Mexico City. She received the Order of the British Empire in 2000.</w:t>
                </w:r>
              </w:p>
              <w:p w14:paraId="4FED9B08" w14:textId="77777777" w:rsidR="0010428A" w:rsidRPr="00080876" w:rsidRDefault="0010428A" w:rsidP="00401382"/>
              <w:p w14:paraId="69616915" w14:textId="77777777" w:rsidR="00401382" w:rsidRDefault="0010428A" w:rsidP="00401382">
                <w:r w:rsidRPr="00080876">
                  <w:t>In spite of her father’s opposition to her art career, and her parents</w:t>
                </w:r>
                <w:r>
                  <w:t>’</w:t>
                </w:r>
                <w:r w:rsidRPr="00080876">
                  <w:t xml:space="preserve"> insistence that she be presented at the English court when she was seventeen, early on Carrington decided to study painting seriously. Carrington lived with Ernst in Paris, and later in the small town of Saint Martin </w:t>
                </w:r>
                <w:proofErr w:type="spellStart"/>
                <w:r w:rsidRPr="00080876">
                  <w:t>d’Ardèche</w:t>
                </w:r>
                <w:proofErr w:type="spellEnd"/>
                <w:r w:rsidRPr="00080876">
                  <w:t xml:space="preserve"> in the South of France, where they lived and worked until 1940, creating sculptures and paintings together. At this time Carrington painted </w:t>
                </w:r>
                <w:r w:rsidRPr="00080876">
                  <w:rPr>
                    <w:i/>
                  </w:rPr>
                  <w:t>Portrait of Max</w:t>
                </w:r>
                <w:r w:rsidRPr="00080876">
                  <w:t xml:space="preserve"> </w:t>
                </w:r>
                <w:r w:rsidRPr="00080876">
                  <w:rPr>
                    <w:i/>
                  </w:rPr>
                  <w:t>Ernst</w:t>
                </w:r>
                <w:r w:rsidRPr="00080876">
                  <w:t xml:space="preserve"> and her better-known </w:t>
                </w:r>
                <w:r w:rsidRPr="00080876">
                  <w:rPr>
                    <w:i/>
                  </w:rPr>
                  <w:t>Self-Portrait</w:t>
                </w:r>
                <w:r w:rsidRPr="00080876">
                  <w:t xml:space="preserve">, both of which demonstrate her imaginative, magical-realist approach to her subjects. The image of the horse in her self-portrait refers to her childhood love of horses and Celtic myth; </w:t>
                </w:r>
                <w:r w:rsidRPr="00080876">
                  <w:lastRenderedPageBreak/>
                  <w:t>other elements of the painting, such as the lactating hyena and the chair with booted feet, are open to interpretation, as Carrington worked in a Surrealist mode, drawing from the unconscious in a process of free association.</w:t>
                </w:r>
              </w:p>
              <w:p w14:paraId="5909290A" w14:textId="77777777" w:rsidR="00401382" w:rsidRDefault="00401382" w:rsidP="00401382"/>
              <w:p w14:paraId="4F783960" w14:textId="77777777" w:rsidR="00401382" w:rsidRDefault="00401382" w:rsidP="00401382">
                <w:pPr>
                  <w:keepNext/>
                </w:pPr>
                <w:r>
                  <w:t>File: carrington1.jpg</w:t>
                </w:r>
              </w:p>
              <w:p w14:paraId="523E026C" w14:textId="77777777" w:rsidR="00401382" w:rsidRDefault="00260CE2" w:rsidP="00401382">
                <w:pPr>
                  <w:pStyle w:val="Caption"/>
                </w:pPr>
                <w:fldSimple w:instr=" SEQ Figure \* ARABIC ">
                  <w:r w:rsidR="00401382">
                    <w:rPr>
                      <w:noProof/>
                    </w:rPr>
                    <w:t>1</w:t>
                  </w:r>
                </w:fldSimple>
                <w:r w:rsidR="00401382">
                  <w:t xml:space="preserve"> </w:t>
                </w:r>
                <w:r w:rsidR="00401382" w:rsidRPr="006E7939">
                  <w:t>Leonora Carrington, Self-Portrait (also called The Inn of the Dawn Horse), oil on canvas, oil on canvas, 650×813 mm, 1938 (New York, Metropolitan Museum of Art, The Pierre and Maria-</w:t>
                </w:r>
                <w:proofErr w:type="spellStart"/>
                <w:r w:rsidR="00401382" w:rsidRPr="006E7939">
                  <w:t>Gaetana</w:t>
                </w:r>
                <w:proofErr w:type="spellEnd"/>
                <w:r w:rsidR="00401382" w:rsidRPr="006E7939">
                  <w:t xml:space="preserve"> Matisse Collection, 2002) - http://www.metmuseum.org/collections</w:t>
                </w:r>
              </w:p>
              <w:p w14:paraId="2FEFCE50" w14:textId="77777777" w:rsidR="00401382" w:rsidRPr="00080876" w:rsidRDefault="00401382" w:rsidP="00401382">
                <w:r w:rsidRPr="00080876">
                  <w:t xml:space="preserve">When the Second World War broke out, Ernst, a German citizen, was arrested and put into an internment camp as an enemy alien. He was freed, but imprisoned again when the Nazis invaded France. Carrington fled to Spain, where she suffered a nervous breakdown and entered a mental hospital in Santander through arrangements made by her parents. The experience was traumatic; she was given powerful drugs and shock treatment, and she later wrote an account of this time called </w:t>
                </w:r>
                <w:r w:rsidRPr="00080876">
                  <w:rPr>
                    <w:i/>
                  </w:rPr>
                  <w:t>Down Below</w:t>
                </w:r>
                <w:r w:rsidRPr="00080876">
                  <w:t>. She eventually escaped and made her way to Lisbon. She married Mexican diplomat and writer Renato Leduc, who had offered to help her leave Europe; together, they trave</w:t>
                </w:r>
                <w:r>
                  <w:t>l</w:t>
                </w:r>
                <w:r w:rsidRPr="00080876">
                  <w:t>led first to Paris, then New York, where they lived for a year, and finally to Mexico in 1942. By this time Ernst had married Peggy Guggenheim, and although he and Carrington met again in Paris and New York, their altered relationship was painful and difficult for both of them.</w:t>
                </w:r>
              </w:p>
              <w:p w14:paraId="1DCAAE2D" w14:textId="77777777" w:rsidR="00401382" w:rsidRPr="00080876" w:rsidRDefault="00401382" w:rsidP="00401382"/>
              <w:p w14:paraId="0388C965" w14:textId="77777777" w:rsidR="00401382" w:rsidRPr="00080876" w:rsidRDefault="00401382" w:rsidP="00401382">
                <w:r w:rsidRPr="00080876">
                  <w:t xml:space="preserve">Once in Mexico City, Carrington settled into the community of Surrealists in exile, forming close friendships with painter </w:t>
                </w:r>
                <w:proofErr w:type="spellStart"/>
                <w:r w:rsidRPr="00F536C1">
                  <w:t>Remedios</w:t>
                </w:r>
                <w:proofErr w:type="spellEnd"/>
                <w:r w:rsidRPr="00F536C1">
                  <w:t xml:space="preserve"> Varo</w:t>
                </w:r>
                <w:r w:rsidRPr="00080876">
                  <w:t xml:space="preserve">, photographer Kati </w:t>
                </w:r>
                <w:proofErr w:type="spellStart"/>
                <w:r w:rsidRPr="00080876">
                  <w:t>Horna</w:t>
                </w:r>
                <w:proofErr w:type="spellEnd"/>
                <w:r w:rsidRPr="00080876">
                  <w:t xml:space="preserve">, and artist José </w:t>
                </w:r>
                <w:proofErr w:type="spellStart"/>
                <w:r w:rsidRPr="00080876">
                  <w:t>Horna</w:t>
                </w:r>
                <w:proofErr w:type="spellEnd"/>
                <w:r w:rsidRPr="00080876">
                  <w:t xml:space="preserve">, as well as many other Surrealist artists and writers, refugees like herself. She ended her marriage of convenience with Leduc in 1942, and in 1946 married Hungarian refugee, </w:t>
                </w:r>
                <w:proofErr w:type="spellStart"/>
                <w:r w:rsidRPr="00080876">
                  <w:t>Imre</w:t>
                </w:r>
                <w:proofErr w:type="spellEnd"/>
                <w:r w:rsidRPr="00080876">
                  <w:t xml:space="preserve"> (</w:t>
                </w:r>
                <w:proofErr w:type="spellStart"/>
                <w:r w:rsidRPr="00080876">
                  <w:t>Chiqui</w:t>
                </w:r>
                <w:proofErr w:type="spellEnd"/>
                <w:r w:rsidRPr="00080876">
                  <w:t xml:space="preserve">) </w:t>
                </w:r>
                <w:proofErr w:type="spellStart"/>
                <w:r w:rsidRPr="00080876">
                  <w:t>Weisz</w:t>
                </w:r>
                <w:proofErr w:type="spellEnd"/>
                <w:r w:rsidRPr="00080876">
                  <w:t xml:space="preserve">, a friend and former darkroom assistant of photojournalist Robert </w:t>
                </w:r>
                <w:proofErr w:type="spellStart"/>
                <w:r w:rsidRPr="00080876">
                  <w:t>Capa</w:t>
                </w:r>
                <w:proofErr w:type="spellEnd"/>
                <w:r w:rsidRPr="00080876">
                  <w:t>. They had two children, and Carrington balanced motherhood with her life as a painter for many years. She considered her relationship with Varo to be the most important friendship of her life; they painted and wrote together, seeing one another almost daily until Varo’s death in 1963. In the 1940s the wealthy English Surrealist artist and writer Edward James, who had strong ties to Mexico, became Carrington’s major patron, promoting her work and organizing a solo exhibition for her at the Pierre Matisse Gallery in New York in 1947. He also became a life-long friend and purchased many of her paintings.</w:t>
                </w:r>
              </w:p>
              <w:p w14:paraId="31A2E163" w14:textId="77777777" w:rsidR="00401382" w:rsidRPr="00080876" w:rsidRDefault="00401382" w:rsidP="00401382"/>
              <w:p w14:paraId="50AD678F" w14:textId="77777777" w:rsidR="00401382" w:rsidRDefault="00401382" w:rsidP="00401382">
                <w:r w:rsidRPr="00080876">
                  <w:t xml:space="preserve">Committed to feminism and working independently of male Surrealists, Carrington participated in Mexico’s Women’s Liberation Movement in the 1970s. Her work was influenced by Hieronymus Bosch and other Northern Renaissance painters, as can be seen in her 1947 </w:t>
                </w:r>
                <w:r w:rsidRPr="00080876">
                  <w:rPr>
                    <w:i/>
                  </w:rPr>
                  <w:t>Temptation of Saint Anthony</w:t>
                </w:r>
                <w:r w:rsidRPr="00080876">
                  <w:t xml:space="preserve">, set in a strange landscape, with references to Bosch’s painting of the same subject. </w:t>
                </w:r>
              </w:p>
              <w:p w14:paraId="276AB590" w14:textId="77777777" w:rsidR="00401382" w:rsidRDefault="00401382" w:rsidP="00401382"/>
              <w:p w14:paraId="43C41C45" w14:textId="77777777" w:rsidR="00401382" w:rsidRDefault="00401382" w:rsidP="00401382">
                <w:pPr>
                  <w:keepNext/>
                </w:pPr>
                <w:r>
                  <w:t>File: carrington2.jpg</w:t>
                </w:r>
              </w:p>
              <w:p w14:paraId="557D5D6E" w14:textId="77777777" w:rsidR="00401382" w:rsidRDefault="00260CE2" w:rsidP="00401382">
                <w:pPr>
                  <w:pStyle w:val="Caption"/>
                </w:pPr>
                <w:fldSimple w:instr=" SEQ Figure \* ARABIC ">
                  <w:r w:rsidR="00401382">
                    <w:rPr>
                      <w:noProof/>
                    </w:rPr>
                    <w:t>2</w:t>
                  </w:r>
                </w:fldSimple>
                <w:r w:rsidR="00401382">
                  <w:t xml:space="preserve"> </w:t>
                </w:r>
                <w:r w:rsidR="00401382" w:rsidRPr="0007108F">
                  <w:t>Leonora Carrington, The Temptation of Saint Anthony, oil on canvas, 1947. http://www.leocarrington.com/paintings-pinturas.html</w:t>
                </w:r>
              </w:p>
              <w:p w14:paraId="4576210C" w14:textId="77777777" w:rsidR="00401382" w:rsidRPr="00080876" w:rsidRDefault="00401382" w:rsidP="00401382">
                <w:pPr>
                  <w:rPr>
                    <w:u w:color="0000FF"/>
                  </w:rPr>
                </w:pPr>
                <w:r w:rsidRPr="00080876">
                  <w:rPr>
                    <w:u w:color="0000FF"/>
                  </w:rPr>
                  <w:t>Carrington’s work reflects her studies in Surrealism and world religions, mythology, sh</w:t>
                </w:r>
                <w:r>
                  <w:rPr>
                    <w:u w:color="0000FF"/>
                  </w:rPr>
                  <w:t>amanism, alchemy and the occult;</w:t>
                </w:r>
                <w:r w:rsidRPr="00080876">
                  <w:rPr>
                    <w:u w:color="0000FF"/>
                  </w:rPr>
                  <w:t xml:space="preserve"> but true to Surrealist principles, she refused to interpret her work. Although she lived in Mexico for much of her life, her themes were universal, with only a few exceptions. In 1963 she received a government commission to paint a mural for the National Museum of Anthropology. For this mural, </w:t>
                </w:r>
                <w:r w:rsidRPr="00080876">
                  <w:rPr>
                    <w:i/>
                    <w:u w:color="0000FF"/>
                  </w:rPr>
                  <w:t xml:space="preserve">El </w:t>
                </w:r>
                <w:proofErr w:type="spellStart"/>
                <w:r w:rsidRPr="00080876">
                  <w:rPr>
                    <w:i/>
                    <w:u w:color="0000FF"/>
                  </w:rPr>
                  <w:t>mundo</w:t>
                </w:r>
                <w:proofErr w:type="spellEnd"/>
                <w:r w:rsidRPr="00080876">
                  <w:rPr>
                    <w:i/>
                    <w:u w:color="0000FF"/>
                  </w:rPr>
                  <w:t xml:space="preserve"> </w:t>
                </w:r>
                <w:proofErr w:type="spellStart"/>
                <w:r w:rsidRPr="00080876">
                  <w:rPr>
                    <w:i/>
                    <w:u w:color="0000FF"/>
                  </w:rPr>
                  <w:t>mágico</w:t>
                </w:r>
                <w:proofErr w:type="spellEnd"/>
                <w:r w:rsidRPr="00080876">
                  <w:rPr>
                    <w:i/>
                    <w:u w:color="0000FF"/>
                  </w:rPr>
                  <w:t xml:space="preserve"> del los Mayas</w:t>
                </w:r>
                <w:r w:rsidRPr="00080876">
                  <w:rPr>
                    <w:u w:color="0000FF"/>
                  </w:rPr>
                  <w:t xml:space="preserve">, she blended her own distinctive style of magical realism with Mayan themes, based on intensive study of the history and culture of the Maya of Chiapas in Southern Mexico. </w:t>
                </w:r>
              </w:p>
              <w:p w14:paraId="5FDEAC43" w14:textId="77777777" w:rsidR="00401382" w:rsidRPr="00080876" w:rsidRDefault="00401382" w:rsidP="00401382"/>
              <w:p w14:paraId="7C837D8C" w14:textId="77777777" w:rsidR="00401382" w:rsidRDefault="00401382" w:rsidP="00401382">
                <w:pPr>
                  <w:keepNext/>
                </w:pPr>
                <w:r>
                  <w:t>File: carrington3.jpg</w:t>
                </w:r>
              </w:p>
              <w:p w14:paraId="5B7463B0" w14:textId="77777777" w:rsidR="00401382" w:rsidRDefault="00260CE2" w:rsidP="00401382">
                <w:pPr>
                  <w:pStyle w:val="Caption"/>
                </w:pPr>
                <w:fldSimple w:instr=" SEQ Figure \* ARABIC ">
                  <w:r w:rsidR="00401382">
                    <w:rPr>
                      <w:noProof/>
                    </w:rPr>
                    <w:t>3</w:t>
                  </w:r>
                </w:fldSimple>
                <w:r w:rsidR="00401382">
                  <w:t xml:space="preserve"> </w:t>
                </w:r>
                <w:r w:rsidR="00401382" w:rsidRPr="00EB393A">
                  <w:t xml:space="preserve">Leonora Carrington, El </w:t>
                </w:r>
                <w:proofErr w:type="spellStart"/>
                <w:r w:rsidR="00401382" w:rsidRPr="00EB393A">
                  <w:t>mundo</w:t>
                </w:r>
                <w:proofErr w:type="spellEnd"/>
                <w:r w:rsidR="00401382" w:rsidRPr="00EB393A">
                  <w:t xml:space="preserve"> </w:t>
                </w:r>
                <w:proofErr w:type="spellStart"/>
                <w:r w:rsidR="00401382" w:rsidRPr="00EB393A">
                  <w:t>mágico</w:t>
                </w:r>
                <w:proofErr w:type="spellEnd"/>
                <w:r w:rsidR="00401382" w:rsidRPr="00EB393A">
                  <w:t xml:space="preserve"> de los Maya http://www.leocarrington.com/paintings-pinturas.html</w:t>
                </w:r>
              </w:p>
              <w:p w14:paraId="1B212C49" w14:textId="77777777" w:rsidR="00401382" w:rsidRDefault="00401382" w:rsidP="00401382">
                <w:pPr>
                  <w:autoSpaceDE w:val="0"/>
                  <w:autoSpaceDN w:val="0"/>
                  <w:adjustRightInd w:val="0"/>
                  <w:spacing w:before="2" w:after="2"/>
                  <w:rPr>
                    <w:u w:color="0000FF"/>
                  </w:rPr>
                </w:pPr>
                <w:r w:rsidRPr="00401382">
                  <w:t xml:space="preserve">She lived and worked in Mexico City and New York until she died at age ninety-four. In Carrington’s later years, from the 1990s to 2011, she created large-scale bronze sculptures of fantastical beings, many of which were displayed in Mexico City in 2008 on the </w:t>
                </w:r>
                <w:proofErr w:type="spellStart"/>
                <w:r w:rsidRPr="00401382">
                  <w:t>Paseo</w:t>
                </w:r>
                <w:proofErr w:type="spellEnd"/>
                <w:r w:rsidRPr="00401382">
                  <w:t xml:space="preserve"> de la </w:t>
                </w:r>
                <w:proofErr w:type="spellStart"/>
                <w:r w:rsidRPr="00401382">
                  <w:t>Reforma</w:t>
                </w:r>
                <w:proofErr w:type="spellEnd"/>
                <w:r w:rsidRPr="00401382">
                  <w:t xml:space="preserve"> and at the </w:t>
                </w:r>
                <w:proofErr w:type="spellStart"/>
                <w:r w:rsidRPr="00401382">
                  <w:t>Galería</w:t>
                </w:r>
                <w:proofErr w:type="spellEnd"/>
                <w:r w:rsidRPr="00401382">
                  <w:t xml:space="preserve"> Juan Soriano in the Centro </w:t>
                </w:r>
                <w:proofErr w:type="spellStart"/>
                <w:r w:rsidRPr="00401382">
                  <w:t>Nacional</w:t>
                </w:r>
                <w:proofErr w:type="spellEnd"/>
                <w:r w:rsidRPr="00401382">
                  <w:t xml:space="preserve"> de </w:t>
                </w:r>
                <w:proofErr w:type="spellStart"/>
                <w:r w:rsidRPr="00401382">
                  <w:t>las</w:t>
                </w:r>
                <w:proofErr w:type="spellEnd"/>
                <w:r w:rsidRPr="00401382">
                  <w:t xml:space="preserve"> </w:t>
                </w:r>
                <w:proofErr w:type="spellStart"/>
                <w:r w:rsidRPr="00401382">
                  <w:t>Artes</w:t>
                </w:r>
                <w:proofErr w:type="spellEnd"/>
                <w:r w:rsidRPr="00401382">
                  <w:t xml:space="preserve"> in 2013. She continued to work almost up to her death in 2011.</w:t>
                </w:r>
              </w:p>
              <w:p w14:paraId="62AC9BB9" w14:textId="77777777" w:rsidR="00401382" w:rsidRDefault="00401382" w:rsidP="00401382">
                <w:pPr>
                  <w:autoSpaceDE w:val="0"/>
                  <w:autoSpaceDN w:val="0"/>
                  <w:adjustRightInd w:val="0"/>
                  <w:spacing w:before="2" w:after="2"/>
                  <w:rPr>
                    <w:u w:color="0000FF"/>
                  </w:rPr>
                </w:pPr>
              </w:p>
              <w:p w14:paraId="12DEF2AF" w14:textId="78F343E5" w:rsidR="00401382" w:rsidRDefault="00401382" w:rsidP="00401382">
                <w:pPr>
                  <w:pStyle w:val="Heading1"/>
                  <w:outlineLvl w:val="0"/>
                  <w:rPr>
                    <w:u w:color="0000FF"/>
                  </w:rPr>
                </w:pPr>
                <w:r>
                  <w:rPr>
                    <w:u w:color="0000FF"/>
                  </w:rPr>
                  <w:t xml:space="preserve">Selected </w:t>
                </w:r>
                <w:r w:rsidR="00260CE2">
                  <w:rPr>
                    <w:u w:color="0000FF"/>
                  </w:rPr>
                  <w:t>List of</w:t>
                </w:r>
                <w:r w:rsidR="00B63FF3">
                  <w:rPr>
                    <w:u w:color="0000FF"/>
                  </w:rPr>
                  <w:t xml:space="preserve"> Written</w:t>
                </w:r>
                <w:r>
                  <w:rPr>
                    <w:u w:color="0000FF"/>
                  </w:rPr>
                  <w:t xml:space="preserve"> Works</w:t>
                </w:r>
                <w:r w:rsidR="00260CE2">
                  <w:rPr>
                    <w:u w:color="0000FF"/>
                  </w:rPr>
                  <w:t>:</w:t>
                </w:r>
              </w:p>
              <w:p w14:paraId="37BAB806" w14:textId="3115B988" w:rsidR="00401382" w:rsidRDefault="00401382" w:rsidP="00401382">
                <w:pPr>
                  <w:autoSpaceDE w:val="0"/>
                  <w:autoSpaceDN w:val="0"/>
                  <w:adjustRightInd w:val="0"/>
                  <w:spacing w:before="2" w:after="2"/>
                  <w:rPr>
                    <w:u w:color="0000FF"/>
                  </w:rPr>
                </w:pPr>
                <w:r>
                  <w:rPr>
                    <w:i/>
                    <w:u w:color="0000FF"/>
                  </w:rPr>
                  <w:t>Down Below</w:t>
                </w:r>
                <w:r>
                  <w:rPr>
                    <w:u w:color="0000FF"/>
                  </w:rPr>
                  <w:t xml:space="preserve"> (1983) </w:t>
                </w:r>
              </w:p>
              <w:p w14:paraId="5C387269" w14:textId="399E5EF3" w:rsidR="00401382" w:rsidRDefault="00401382" w:rsidP="00401382">
                <w:pPr>
                  <w:autoSpaceDE w:val="0"/>
                  <w:autoSpaceDN w:val="0"/>
                  <w:adjustRightInd w:val="0"/>
                  <w:spacing w:before="2" w:after="2"/>
                  <w:rPr>
                    <w:u w:color="0000FF"/>
                  </w:rPr>
                </w:pPr>
                <w:r>
                  <w:rPr>
                    <w:i/>
                    <w:u w:color="0000FF"/>
                  </w:rPr>
                  <w:t xml:space="preserve">The House of Fear: Notes from Down Below </w:t>
                </w:r>
                <w:r w:rsidR="00B63FF3">
                  <w:rPr>
                    <w:u w:color="0000FF"/>
                  </w:rPr>
                  <w:t>(1988)</w:t>
                </w:r>
              </w:p>
              <w:p w14:paraId="577B7DB5" w14:textId="74CAA641" w:rsidR="00401382" w:rsidRDefault="00401382" w:rsidP="00401382">
                <w:pPr>
                  <w:autoSpaceDE w:val="0"/>
                  <w:autoSpaceDN w:val="0"/>
                  <w:adjustRightInd w:val="0"/>
                  <w:spacing w:before="2" w:after="2"/>
                  <w:rPr>
                    <w:u w:color="0000FF"/>
                  </w:rPr>
                </w:pPr>
                <w:r>
                  <w:rPr>
                    <w:i/>
                    <w:u w:color="0000FF"/>
                  </w:rPr>
                  <w:t>The Hearing Trumpet</w:t>
                </w:r>
                <w:r w:rsidR="00B63FF3">
                  <w:rPr>
                    <w:u w:color="0000FF"/>
                  </w:rPr>
                  <w:t xml:space="preserve"> (1976)</w:t>
                </w:r>
              </w:p>
              <w:p w14:paraId="05AF34F7" w14:textId="76FF24E6" w:rsidR="00401382" w:rsidRDefault="00401382" w:rsidP="00401382">
                <w:pPr>
                  <w:autoSpaceDE w:val="0"/>
                  <w:autoSpaceDN w:val="0"/>
                  <w:adjustRightInd w:val="0"/>
                  <w:spacing w:before="2" w:after="2"/>
                  <w:rPr>
                    <w:u w:color="0000FF"/>
                  </w:rPr>
                </w:pPr>
                <w:r>
                  <w:rPr>
                    <w:i/>
                    <w:u w:color="0000FF"/>
                  </w:rPr>
                  <w:t>The Seventh Horse and Other Tales</w:t>
                </w:r>
                <w:r w:rsidR="00B63FF3">
                  <w:rPr>
                    <w:u w:color="0000FF"/>
                  </w:rPr>
                  <w:t xml:space="preserve"> (1988)</w:t>
                </w:r>
              </w:p>
              <w:p w14:paraId="2D8F8FF8" w14:textId="27793ABC" w:rsidR="00401382" w:rsidRDefault="00401382" w:rsidP="00401382">
                <w:pPr>
                  <w:autoSpaceDE w:val="0"/>
                  <w:autoSpaceDN w:val="0"/>
                  <w:adjustRightInd w:val="0"/>
                  <w:rPr>
                    <w:u w:color="0000FF"/>
                  </w:rPr>
                </w:pPr>
                <w:r>
                  <w:rPr>
                    <w:i/>
                    <w:u w:color="0000FF"/>
                  </w:rPr>
                  <w:t xml:space="preserve">The Stone Door </w:t>
                </w:r>
                <w:r w:rsidR="00B63FF3">
                  <w:rPr>
                    <w:u w:color="0000FF"/>
                  </w:rPr>
                  <w:t>(1977)</w:t>
                </w:r>
              </w:p>
              <w:p w14:paraId="7792E552" w14:textId="77777777" w:rsidR="00401382" w:rsidRDefault="00401382" w:rsidP="00401382">
                <w:pPr>
                  <w:autoSpaceDE w:val="0"/>
                  <w:autoSpaceDN w:val="0"/>
                  <w:adjustRightInd w:val="0"/>
                  <w:rPr>
                    <w:u w:color="0000FF"/>
                  </w:rPr>
                </w:pPr>
              </w:p>
              <w:p w14:paraId="59747EE3" w14:textId="2B0B507D" w:rsidR="00401382" w:rsidRDefault="00401382" w:rsidP="00401382">
                <w:pPr>
                  <w:pStyle w:val="Heading1"/>
                  <w:outlineLvl w:val="0"/>
                  <w:rPr>
                    <w:u w:color="0000FF"/>
                  </w:rPr>
                </w:pPr>
                <w:r>
                  <w:rPr>
                    <w:u w:color="0000FF"/>
                  </w:rPr>
                  <w:t>Selected</w:t>
                </w:r>
                <w:r w:rsidR="00B63FF3">
                  <w:rPr>
                    <w:u w:color="0000FF"/>
                  </w:rPr>
                  <w:t xml:space="preserve"> List of</w:t>
                </w:r>
                <w:r>
                  <w:rPr>
                    <w:u w:color="0000FF"/>
                  </w:rPr>
                  <w:t xml:space="preserve"> Artworks</w:t>
                </w:r>
                <w:r w:rsidR="00B63FF3">
                  <w:rPr>
                    <w:u w:color="0000FF"/>
                  </w:rPr>
                  <w:t>:</w:t>
                </w:r>
              </w:p>
              <w:p w14:paraId="30E9067D" w14:textId="38BCEE70" w:rsidR="00401382" w:rsidRDefault="00401382" w:rsidP="00401382">
                <w:pPr>
                  <w:autoSpaceDE w:val="0"/>
                  <w:autoSpaceDN w:val="0"/>
                  <w:adjustRightInd w:val="0"/>
                  <w:rPr>
                    <w:u w:color="0000FF"/>
                  </w:rPr>
                </w:pPr>
                <w:r>
                  <w:rPr>
                    <w:i/>
                    <w:u w:color="0000FF"/>
                  </w:rPr>
                  <w:t>Portrait of Max Erns</w:t>
                </w:r>
                <w:r w:rsidR="00B63FF3">
                  <w:rPr>
                    <w:i/>
                    <w:u w:color="0000FF"/>
                  </w:rPr>
                  <w:t>t</w:t>
                </w:r>
                <w:r w:rsidR="00B63FF3">
                  <w:rPr>
                    <w:u w:color="0000FF"/>
                  </w:rPr>
                  <w:t xml:space="preserve"> (oil on canvas; 1939)</w:t>
                </w:r>
              </w:p>
              <w:p w14:paraId="10A0F975" w14:textId="409E4199" w:rsidR="00401382" w:rsidRDefault="00401382" w:rsidP="00401382">
                <w:pPr>
                  <w:autoSpaceDE w:val="0"/>
                  <w:autoSpaceDN w:val="0"/>
                  <w:adjustRightInd w:val="0"/>
                  <w:rPr>
                    <w:u w:color="0000FF"/>
                  </w:rPr>
                </w:pPr>
                <w:r>
                  <w:rPr>
                    <w:i/>
                    <w:u w:color="0000FF"/>
                  </w:rPr>
                  <w:t xml:space="preserve">Self-Portrait </w:t>
                </w:r>
                <w:r>
                  <w:rPr>
                    <w:u w:color="0000FF"/>
                  </w:rPr>
                  <w:t>(</w:t>
                </w:r>
                <w:r>
                  <w:rPr>
                    <w:i/>
                    <w:u w:color="0000FF"/>
                  </w:rPr>
                  <w:t>The Inn of the Dawn Horse</w:t>
                </w:r>
                <w:r w:rsidR="00B63FF3">
                  <w:rPr>
                    <w:u w:color="0000FF"/>
                  </w:rPr>
                  <w:t>) (oil on canvas; 1938)</w:t>
                </w:r>
              </w:p>
              <w:p w14:paraId="22B4B5FE" w14:textId="5126EF28" w:rsidR="00401382" w:rsidRDefault="00401382" w:rsidP="00401382">
                <w:pPr>
                  <w:autoSpaceDE w:val="0"/>
                  <w:autoSpaceDN w:val="0"/>
                  <w:adjustRightInd w:val="0"/>
                  <w:rPr>
                    <w:u w:color="0000FF"/>
                  </w:rPr>
                </w:pPr>
                <w:r>
                  <w:rPr>
                    <w:i/>
                    <w:u w:color="0000FF"/>
                  </w:rPr>
                  <w:t>The Giantess</w:t>
                </w:r>
                <w:r>
                  <w:rPr>
                    <w:u w:color="0000FF"/>
                  </w:rPr>
                  <w:t xml:space="preserve"> (</w:t>
                </w:r>
                <w:r w:rsidRPr="00B63FF3">
                  <w:rPr>
                    <w:i/>
                    <w:u w:color="0000FF"/>
                  </w:rPr>
                  <w:t>The Guardian of the Egg</w:t>
                </w:r>
                <w:r w:rsidR="00B63FF3">
                  <w:rPr>
                    <w:u w:color="0000FF"/>
                  </w:rPr>
                  <w:t>)</w:t>
                </w:r>
                <w:r>
                  <w:rPr>
                    <w:u w:color="0000FF"/>
                  </w:rPr>
                  <w:t xml:space="preserve"> </w:t>
                </w:r>
                <w:r w:rsidR="00B63FF3">
                  <w:rPr>
                    <w:u w:color="0000FF"/>
                  </w:rPr>
                  <w:t>(tempera on wood panel; ca. 1947)</w:t>
                </w:r>
              </w:p>
              <w:p w14:paraId="3A4EC894" w14:textId="403FE89D" w:rsidR="00401382" w:rsidRDefault="00401382" w:rsidP="00401382">
                <w:pPr>
                  <w:autoSpaceDE w:val="0"/>
                  <w:autoSpaceDN w:val="0"/>
                  <w:adjustRightInd w:val="0"/>
                  <w:rPr>
                    <w:u w:color="0000FF"/>
                  </w:rPr>
                </w:pPr>
                <w:r>
                  <w:rPr>
                    <w:i/>
                    <w:u w:color="0000FF"/>
                  </w:rPr>
                  <w:t>Night Nursery Everything</w:t>
                </w:r>
                <w:r w:rsidR="00B63FF3">
                  <w:rPr>
                    <w:u w:color="0000FF"/>
                  </w:rPr>
                  <w:t xml:space="preserve"> (oil on canvas; 1947)</w:t>
                </w:r>
              </w:p>
              <w:p w14:paraId="5142B7CF" w14:textId="3628364B" w:rsidR="00401382" w:rsidRDefault="00401382" w:rsidP="00401382">
                <w:pPr>
                  <w:autoSpaceDE w:val="0"/>
                  <w:autoSpaceDN w:val="0"/>
                  <w:adjustRightInd w:val="0"/>
                  <w:rPr>
                    <w:u w:color="0000FF"/>
                  </w:rPr>
                </w:pPr>
                <w:r>
                  <w:rPr>
                    <w:i/>
                    <w:u w:color="0000FF"/>
                  </w:rPr>
                  <w:t>The Temptation of Saint Anthony</w:t>
                </w:r>
                <w:r>
                  <w:rPr>
                    <w:u w:color="0000FF"/>
                  </w:rPr>
                  <w:t xml:space="preserve"> </w:t>
                </w:r>
                <w:r w:rsidR="00B63FF3">
                  <w:rPr>
                    <w:u w:color="0000FF"/>
                  </w:rPr>
                  <w:t>(oil on canvas;</w:t>
                </w:r>
                <w:r>
                  <w:rPr>
                    <w:u w:color="0000FF"/>
                  </w:rPr>
                  <w:t xml:space="preserve"> 1947</w:t>
                </w:r>
                <w:r w:rsidR="00B63FF3">
                  <w:rPr>
                    <w:u w:color="0000FF"/>
                  </w:rPr>
                  <w:t>)</w:t>
                </w:r>
              </w:p>
              <w:p w14:paraId="18215A71" w14:textId="4B306154" w:rsidR="00401382" w:rsidRDefault="00401382" w:rsidP="00401382">
                <w:pPr>
                  <w:autoSpaceDE w:val="0"/>
                  <w:autoSpaceDN w:val="0"/>
                  <w:adjustRightInd w:val="0"/>
                  <w:rPr>
                    <w:u w:color="0000FF"/>
                  </w:rPr>
                </w:pPr>
                <w:r>
                  <w:rPr>
                    <w:i/>
                    <w:u w:color="0000FF"/>
                  </w:rPr>
                  <w:t>The Juggler</w:t>
                </w:r>
                <w:r w:rsidR="00B63FF3">
                  <w:rPr>
                    <w:u w:color="0000FF"/>
                  </w:rPr>
                  <w:t>;</w:t>
                </w:r>
                <w:r>
                  <w:rPr>
                    <w:u w:color="0000FF"/>
                  </w:rPr>
                  <w:t xml:space="preserve"> </w:t>
                </w:r>
                <w:r w:rsidR="00B63FF3">
                  <w:rPr>
                    <w:u w:color="0000FF"/>
                  </w:rPr>
                  <w:t>(oil on canvas;</w:t>
                </w:r>
                <w:r>
                  <w:rPr>
                    <w:u w:color="0000FF"/>
                  </w:rPr>
                  <w:t xml:space="preserve"> 195</w:t>
                </w:r>
                <w:bookmarkStart w:id="0" w:name="_GoBack"/>
                <w:bookmarkEnd w:id="0"/>
                <w:r>
                  <w:rPr>
                    <w:u w:color="0000FF"/>
                  </w:rPr>
                  <w:t>3</w:t>
                </w:r>
                <w:r w:rsidR="00B63FF3">
                  <w:rPr>
                    <w:u w:color="0000FF"/>
                  </w:rPr>
                  <w:t>)</w:t>
                </w:r>
              </w:p>
              <w:p w14:paraId="12D1CDDF" w14:textId="0EE2AF5A" w:rsidR="00401382" w:rsidRDefault="00401382" w:rsidP="00401382">
                <w:pPr>
                  <w:autoSpaceDE w:val="0"/>
                  <w:autoSpaceDN w:val="0"/>
                  <w:adjustRightInd w:val="0"/>
                  <w:rPr>
                    <w:u w:color="0000FF"/>
                  </w:rPr>
                </w:pPr>
                <w:r>
                  <w:rPr>
                    <w:i/>
                    <w:u w:color="0000FF"/>
                  </w:rPr>
                  <w:t xml:space="preserve">El </w:t>
                </w:r>
                <w:proofErr w:type="spellStart"/>
                <w:r>
                  <w:rPr>
                    <w:i/>
                    <w:u w:color="0000FF"/>
                  </w:rPr>
                  <w:t>mundo</w:t>
                </w:r>
                <w:proofErr w:type="spellEnd"/>
                <w:r>
                  <w:rPr>
                    <w:i/>
                    <w:u w:color="0000FF"/>
                  </w:rPr>
                  <w:t xml:space="preserve"> </w:t>
                </w:r>
                <w:proofErr w:type="spellStart"/>
                <w:r>
                  <w:rPr>
                    <w:i/>
                    <w:u w:color="0000FF"/>
                  </w:rPr>
                  <w:t>mágico</w:t>
                </w:r>
                <w:proofErr w:type="spellEnd"/>
                <w:r>
                  <w:rPr>
                    <w:i/>
                    <w:u w:color="0000FF"/>
                  </w:rPr>
                  <w:t xml:space="preserve"> de los Mayas</w:t>
                </w:r>
                <w:r>
                  <w:rPr>
                    <w:u w:color="0000FF"/>
                  </w:rPr>
                  <w:t xml:space="preserve"> </w:t>
                </w:r>
                <w:r w:rsidR="00B63FF3">
                  <w:rPr>
                    <w:u w:color="0000FF"/>
                  </w:rPr>
                  <w:t>(mural, casein on Masonite; 1963)</w:t>
                </w:r>
              </w:p>
              <w:p w14:paraId="15D3AF78" w14:textId="682E731A" w:rsidR="003F0D73" w:rsidRPr="00401382" w:rsidRDefault="00401382" w:rsidP="00401382">
                <w:pPr>
                  <w:autoSpaceDE w:val="0"/>
                  <w:autoSpaceDN w:val="0"/>
                  <w:adjustRightInd w:val="0"/>
                  <w:rPr>
                    <w:u w:color="0000FF"/>
                  </w:rPr>
                </w:pPr>
                <w:r>
                  <w:rPr>
                    <w:i/>
                    <w:u w:color="0000FF"/>
                  </w:rPr>
                  <w:t>Grandmother Moorhead’s Aromatic Kitchen</w:t>
                </w:r>
                <w:r>
                  <w:rPr>
                    <w:u w:color="0000FF"/>
                  </w:rPr>
                  <w:t xml:space="preserve"> </w:t>
                </w:r>
                <w:r w:rsidR="00B63FF3">
                  <w:rPr>
                    <w:u w:color="0000FF"/>
                  </w:rPr>
                  <w:t>(</w:t>
                </w:r>
                <w:r>
                  <w:rPr>
                    <w:u w:color="0000FF"/>
                  </w:rPr>
                  <w:t>oil on canvas, 1975</w:t>
                </w:r>
                <w:r w:rsidR="00B63FF3">
                  <w:rPr>
                    <w:u w:color="0000FF"/>
                  </w:rPr>
                  <w:t>)</w:t>
                </w:r>
              </w:p>
            </w:tc>
          </w:sdtContent>
        </w:sdt>
      </w:tr>
      <w:tr w:rsidR="003235A7" w14:paraId="5AC8AAEC" w14:textId="77777777" w:rsidTr="003235A7">
        <w:tc>
          <w:tcPr>
            <w:tcW w:w="9016" w:type="dxa"/>
          </w:tcPr>
          <w:p w14:paraId="7F15240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8902DAF9FA1496DBE3F0C76514FE994"/>
              </w:placeholder>
            </w:sdtPr>
            <w:sdtContent>
              <w:p w14:paraId="69141A00" w14:textId="77777777" w:rsidR="003B10CA" w:rsidRDefault="003B10CA" w:rsidP="003B10CA"/>
              <w:p w14:paraId="43365CC6" w14:textId="77777777" w:rsidR="003B10CA" w:rsidRDefault="00260CE2" w:rsidP="003B10CA">
                <w:sdt>
                  <w:sdtPr>
                    <w:id w:val="-1563634112"/>
                    <w:citation/>
                  </w:sdtPr>
                  <w:sdtContent>
                    <w:r w:rsidR="003B10CA">
                      <w:fldChar w:fldCharType="begin"/>
                    </w:r>
                    <w:r w:rsidR="003B10CA">
                      <w:rPr>
                        <w:lang w:val="en-US"/>
                      </w:rPr>
                      <w:instrText xml:space="preserve"> CITATION Abe04 \l 1033 </w:instrText>
                    </w:r>
                    <w:r w:rsidR="003B10CA">
                      <w:fldChar w:fldCharType="separate"/>
                    </w:r>
                    <w:r w:rsidR="003B10CA">
                      <w:rPr>
                        <w:noProof/>
                        <w:lang w:val="en-US"/>
                      </w:rPr>
                      <w:t>(Aberth)</w:t>
                    </w:r>
                    <w:r w:rsidR="003B10CA">
                      <w:fldChar w:fldCharType="end"/>
                    </w:r>
                  </w:sdtContent>
                </w:sdt>
              </w:p>
              <w:p w14:paraId="1791EB8D" w14:textId="77777777" w:rsidR="00983C8D" w:rsidRDefault="00983C8D" w:rsidP="003B10CA"/>
              <w:p w14:paraId="54064EF9" w14:textId="77777777" w:rsidR="00983C8D" w:rsidRDefault="00260CE2" w:rsidP="003B10CA">
                <w:sdt>
                  <w:sdtPr>
                    <w:id w:val="-133255607"/>
                    <w:citation/>
                  </w:sdtPr>
                  <w:sdtContent>
                    <w:r w:rsidR="00983C8D">
                      <w:fldChar w:fldCharType="begin"/>
                    </w:r>
                    <w:r w:rsidR="00983C8D">
                      <w:rPr>
                        <w:lang w:val="en-US"/>
                      </w:rPr>
                      <w:instrText xml:space="preserve"> CITATION Ade14 \l 1033 </w:instrText>
                    </w:r>
                    <w:r w:rsidR="00983C8D">
                      <w:fldChar w:fldCharType="separate"/>
                    </w:r>
                    <w:r w:rsidR="00983C8D">
                      <w:rPr>
                        <w:noProof/>
                        <w:lang w:val="en-US"/>
                      </w:rPr>
                      <w:t>(Ades)</w:t>
                    </w:r>
                    <w:r w:rsidR="00983C8D">
                      <w:fldChar w:fldCharType="end"/>
                    </w:r>
                  </w:sdtContent>
                </w:sdt>
              </w:p>
              <w:p w14:paraId="11107CA1" w14:textId="77777777" w:rsidR="00983C8D" w:rsidRDefault="00983C8D" w:rsidP="003B10CA"/>
              <w:p w14:paraId="4089DB9E" w14:textId="77777777" w:rsidR="00983C8D" w:rsidRDefault="00260CE2" w:rsidP="003B10CA">
                <w:sdt>
                  <w:sdtPr>
                    <w:id w:val="-1646117188"/>
                    <w:citation/>
                  </w:sdtPr>
                  <w:sdtContent>
                    <w:r w:rsidR="00983C8D">
                      <w:fldChar w:fldCharType="begin"/>
                    </w:r>
                    <w:r w:rsidR="00983C8D">
                      <w:rPr>
                        <w:lang w:val="en-US"/>
                      </w:rPr>
                      <w:instrText xml:space="preserve"> CITATION Cha86 \l 1033 </w:instrText>
                    </w:r>
                    <w:r w:rsidR="00983C8D">
                      <w:fldChar w:fldCharType="separate"/>
                    </w:r>
                    <w:r w:rsidR="00983C8D">
                      <w:rPr>
                        <w:noProof/>
                        <w:lang w:val="en-US"/>
                      </w:rPr>
                      <w:t>(Chadwick)</w:t>
                    </w:r>
                    <w:r w:rsidR="00983C8D">
                      <w:fldChar w:fldCharType="end"/>
                    </w:r>
                  </w:sdtContent>
                </w:sdt>
              </w:p>
              <w:p w14:paraId="03BB1FE8" w14:textId="77777777" w:rsidR="00983C8D" w:rsidRDefault="00983C8D" w:rsidP="003B10CA"/>
              <w:p w14:paraId="3CC3C326" w14:textId="77777777" w:rsidR="00983C8D" w:rsidRDefault="00260CE2" w:rsidP="003B10CA">
                <w:sdt>
                  <w:sdtPr>
                    <w:id w:val="-723445684"/>
                    <w:citation/>
                  </w:sdtPr>
                  <w:sdtContent>
                    <w:r w:rsidR="00983C8D">
                      <w:fldChar w:fldCharType="begin"/>
                    </w:r>
                    <w:r w:rsidR="00983C8D">
                      <w:rPr>
                        <w:lang w:val="en-US"/>
                      </w:rPr>
                      <w:instrText xml:space="preserve"> CITATION Cha85 \l 1033 </w:instrText>
                    </w:r>
                    <w:r w:rsidR="00983C8D">
                      <w:fldChar w:fldCharType="separate"/>
                    </w:r>
                    <w:r w:rsidR="00983C8D">
                      <w:rPr>
                        <w:noProof/>
                        <w:lang w:val="en-US"/>
                      </w:rPr>
                      <w:t>(Chadwick, Women Artists and the Surrealist Movement)</w:t>
                    </w:r>
                    <w:r w:rsidR="00983C8D">
                      <w:fldChar w:fldCharType="end"/>
                    </w:r>
                  </w:sdtContent>
                </w:sdt>
              </w:p>
              <w:p w14:paraId="3D2267AA" w14:textId="77777777" w:rsidR="00983C8D" w:rsidRDefault="00983C8D" w:rsidP="003B10CA"/>
              <w:p w14:paraId="6BEFBCF2" w14:textId="77777777" w:rsidR="00983C8D" w:rsidRDefault="00260CE2" w:rsidP="003B10CA">
                <w:sdt>
                  <w:sdtPr>
                    <w:id w:val="1419901122"/>
                    <w:citation/>
                  </w:sdtPr>
                  <w:sdtContent>
                    <w:r w:rsidR="00983C8D">
                      <w:fldChar w:fldCharType="begin"/>
                    </w:r>
                    <w:r w:rsidR="00983C8D">
                      <w:rPr>
                        <w:lang w:val="en-US"/>
                      </w:rPr>
                      <w:instrText xml:space="preserve">CITATION Gae94 \l 1033 </w:instrText>
                    </w:r>
                    <w:r w:rsidR="00983C8D">
                      <w:fldChar w:fldCharType="separate"/>
                    </w:r>
                    <w:r w:rsidR="00983C8D">
                      <w:rPr>
                        <w:noProof/>
                        <w:lang w:val="en-US"/>
                      </w:rPr>
                      <w:t>(Gaensbauer)</w:t>
                    </w:r>
                    <w:r w:rsidR="00983C8D">
                      <w:fldChar w:fldCharType="end"/>
                    </w:r>
                  </w:sdtContent>
                </w:sdt>
              </w:p>
              <w:p w14:paraId="67308819" w14:textId="77777777" w:rsidR="003B10CA" w:rsidRDefault="003B10CA" w:rsidP="003B10CA"/>
              <w:p w14:paraId="4BE20E68" w14:textId="77777777" w:rsidR="00983C8D" w:rsidRDefault="00260CE2" w:rsidP="003B10CA">
                <w:sdt>
                  <w:sdtPr>
                    <w:id w:val="880667537"/>
                    <w:citation/>
                  </w:sdtPr>
                  <w:sdtContent>
                    <w:r w:rsidR="00983C8D">
                      <w:fldChar w:fldCharType="begin"/>
                    </w:r>
                    <w:r w:rsidR="00983C8D">
                      <w:rPr>
                        <w:lang w:val="en-US"/>
                      </w:rPr>
                      <w:instrText xml:space="preserve"> CITATION Kun86 \l 1033 </w:instrText>
                    </w:r>
                    <w:r w:rsidR="00983C8D">
                      <w:fldChar w:fldCharType="separate"/>
                    </w:r>
                    <w:r w:rsidR="00983C8D">
                      <w:rPr>
                        <w:noProof/>
                        <w:lang w:val="en-US"/>
                      </w:rPr>
                      <w:t>(Kunny)</w:t>
                    </w:r>
                    <w:r w:rsidR="00983C8D">
                      <w:fldChar w:fldCharType="end"/>
                    </w:r>
                  </w:sdtContent>
                </w:sdt>
              </w:p>
              <w:p w14:paraId="3A4F9821" w14:textId="77777777" w:rsidR="00983C8D" w:rsidRDefault="00983C8D" w:rsidP="003B10CA"/>
              <w:p w14:paraId="1A8BF67E" w14:textId="77777777" w:rsidR="00F14617" w:rsidRDefault="00260CE2" w:rsidP="003B10CA">
                <w:sdt>
                  <w:sdtPr>
                    <w:id w:val="-803070858"/>
                    <w:citation/>
                  </w:sdtPr>
                  <w:sdtContent>
                    <w:r w:rsidR="00983C8D">
                      <w:fldChar w:fldCharType="begin"/>
                    </w:r>
                    <w:r w:rsidR="00983C8D">
                      <w:rPr>
                        <w:lang w:val="en-US"/>
                      </w:rPr>
                      <w:instrText xml:space="preserve"> CITATION Leo98 \l 1033 </w:instrText>
                    </w:r>
                    <w:r w:rsidR="00983C8D">
                      <w:fldChar w:fldCharType="separate"/>
                    </w:r>
                    <w:r w:rsidR="00983C8D">
                      <w:rPr>
                        <w:noProof/>
                        <w:lang w:val="en-US"/>
                      </w:rPr>
                      <w:t>(Leonora Carrington—The Mexican Years, 1943-1985)</w:t>
                    </w:r>
                    <w:r w:rsidR="00983C8D">
                      <w:fldChar w:fldCharType="end"/>
                    </w:r>
                  </w:sdtContent>
                </w:sdt>
              </w:p>
              <w:p w14:paraId="067C04B6" w14:textId="77777777" w:rsidR="00F14617" w:rsidRDefault="00F14617" w:rsidP="003B10CA"/>
              <w:p w14:paraId="5ECD71CA" w14:textId="77777777" w:rsidR="00F14617" w:rsidRDefault="00260CE2" w:rsidP="003B10CA">
                <w:sdt>
                  <w:sdtPr>
                    <w:id w:val="843212276"/>
                    <w:citation/>
                  </w:sdtPr>
                  <w:sdtContent>
                    <w:r w:rsidR="00F14617">
                      <w:fldChar w:fldCharType="begin"/>
                    </w:r>
                    <w:r w:rsidR="00F14617">
                      <w:rPr>
                        <w:lang w:val="en-US"/>
                      </w:rPr>
                      <w:instrText xml:space="preserve"> CITATION Pon11 \l 1033 </w:instrText>
                    </w:r>
                    <w:r w:rsidR="00F14617">
                      <w:fldChar w:fldCharType="separate"/>
                    </w:r>
                    <w:r w:rsidR="00F14617">
                      <w:rPr>
                        <w:noProof/>
                        <w:lang w:val="en-US"/>
                      </w:rPr>
                      <w:t>(Poniatowska)</w:t>
                    </w:r>
                    <w:r w:rsidR="00F14617">
                      <w:fldChar w:fldCharType="end"/>
                    </w:r>
                  </w:sdtContent>
                </w:sdt>
              </w:p>
              <w:p w14:paraId="0A932AA7" w14:textId="77777777" w:rsidR="00F14617" w:rsidRDefault="00F14617" w:rsidP="003B10CA"/>
              <w:p w14:paraId="4AD7FB18" w14:textId="77777777" w:rsidR="003235A7" w:rsidRDefault="00260CE2" w:rsidP="003B10CA">
                <w:sdt>
                  <w:sdtPr>
                    <w:id w:val="734582211"/>
                    <w:citation/>
                  </w:sdtPr>
                  <w:sdtContent>
                    <w:r w:rsidR="00F14617">
                      <w:fldChar w:fldCharType="begin"/>
                    </w:r>
                    <w:r w:rsidR="00F14617">
                      <w:rPr>
                        <w:lang w:val="en-US"/>
                      </w:rPr>
                      <w:instrText xml:space="preserve"> CITATION Van10 \l 1033 </w:instrText>
                    </w:r>
                    <w:r w:rsidR="00F14617">
                      <w:fldChar w:fldCharType="separate"/>
                    </w:r>
                    <w:r w:rsidR="00F14617">
                      <w:rPr>
                        <w:noProof/>
                        <w:lang w:val="en-US"/>
                      </w:rPr>
                      <w:t>(Van Raay, Moorhead and Arcq)</w:t>
                    </w:r>
                    <w:r w:rsidR="00F14617">
                      <w:fldChar w:fldCharType="end"/>
                    </w:r>
                  </w:sdtContent>
                </w:sdt>
              </w:p>
            </w:sdtContent>
          </w:sdt>
        </w:tc>
      </w:tr>
    </w:tbl>
    <w:p w14:paraId="5F520C7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1BD285" w14:textId="77777777" w:rsidR="00260CE2" w:rsidRDefault="00260CE2" w:rsidP="007A0D55">
      <w:pPr>
        <w:spacing w:after="0" w:line="240" w:lineRule="auto"/>
      </w:pPr>
      <w:r>
        <w:separator/>
      </w:r>
    </w:p>
  </w:endnote>
  <w:endnote w:type="continuationSeparator" w:id="0">
    <w:p w14:paraId="2F9C3C16" w14:textId="77777777" w:rsidR="00260CE2" w:rsidRDefault="00260CE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B4AD7B" w14:textId="77777777" w:rsidR="00260CE2" w:rsidRDefault="00260CE2" w:rsidP="007A0D55">
      <w:pPr>
        <w:spacing w:after="0" w:line="240" w:lineRule="auto"/>
      </w:pPr>
      <w:r>
        <w:separator/>
      </w:r>
    </w:p>
  </w:footnote>
  <w:footnote w:type="continuationSeparator" w:id="0">
    <w:p w14:paraId="1509E692" w14:textId="77777777" w:rsidR="00260CE2" w:rsidRDefault="00260CE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42C141" w14:textId="77777777" w:rsidR="00260CE2" w:rsidRDefault="00260CE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FFCCEAE" w14:textId="77777777" w:rsidR="00260CE2" w:rsidRDefault="00260C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F3"/>
    <w:rsid w:val="00032559"/>
    <w:rsid w:val="00052040"/>
    <w:rsid w:val="000A19F3"/>
    <w:rsid w:val="000B25AE"/>
    <w:rsid w:val="000B55AB"/>
    <w:rsid w:val="000D24DC"/>
    <w:rsid w:val="00101B2E"/>
    <w:rsid w:val="0010428A"/>
    <w:rsid w:val="00116FA0"/>
    <w:rsid w:val="0015114C"/>
    <w:rsid w:val="001A21F3"/>
    <w:rsid w:val="001A2537"/>
    <w:rsid w:val="001A6A06"/>
    <w:rsid w:val="00210C03"/>
    <w:rsid w:val="002162E2"/>
    <w:rsid w:val="00225C5A"/>
    <w:rsid w:val="00230B10"/>
    <w:rsid w:val="00234353"/>
    <w:rsid w:val="00244BB0"/>
    <w:rsid w:val="00260CE2"/>
    <w:rsid w:val="002A0A0D"/>
    <w:rsid w:val="002B0B37"/>
    <w:rsid w:val="0030662D"/>
    <w:rsid w:val="003235A7"/>
    <w:rsid w:val="003677B6"/>
    <w:rsid w:val="003B10CA"/>
    <w:rsid w:val="003D3579"/>
    <w:rsid w:val="003E2795"/>
    <w:rsid w:val="003F0D73"/>
    <w:rsid w:val="00401382"/>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14C1"/>
    <w:rsid w:val="007B3377"/>
    <w:rsid w:val="007E5F44"/>
    <w:rsid w:val="00821DE3"/>
    <w:rsid w:val="00846CE1"/>
    <w:rsid w:val="008A5B87"/>
    <w:rsid w:val="008B5FC0"/>
    <w:rsid w:val="00922950"/>
    <w:rsid w:val="00983C8D"/>
    <w:rsid w:val="009A451F"/>
    <w:rsid w:val="009A7264"/>
    <w:rsid w:val="009D1606"/>
    <w:rsid w:val="009E18A1"/>
    <w:rsid w:val="009E73D7"/>
    <w:rsid w:val="00A27D2C"/>
    <w:rsid w:val="00A76FD9"/>
    <w:rsid w:val="00A815BE"/>
    <w:rsid w:val="00A974E6"/>
    <w:rsid w:val="00AB436D"/>
    <w:rsid w:val="00AD2F24"/>
    <w:rsid w:val="00AD4844"/>
    <w:rsid w:val="00B219AE"/>
    <w:rsid w:val="00B33145"/>
    <w:rsid w:val="00B574C9"/>
    <w:rsid w:val="00B63FF3"/>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4617"/>
    <w:rsid w:val="00F36937"/>
    <w:rsid w:val="00F60F53"/>
    <w:rsid w:val="00FA1925"/>
    <w:rsid w:val="00FB11DE"/>
    <w:rsid w:val="00FB2FF7"/>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A4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A1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9F3"/>
    <w:rPr>
      <w:rFonts w:ascii="Tahoma" w:hAnsi="Tahoma" w:cs="Tahoma"/>
      <w:sz w:val="16"/>
      <w:szCs w:val="16"/>
    </w:rPr>
  </w:style>
  <w:style w:type="paragraph" w:styleId="Caption">
    <w:name w:val="caption"/>
    <w:basedOn w:val="Normal"/>
    <w:next w:val="Normal"/>
    <w:uiPriority w:val="35"/>
    <w:semiHidden/>
    <w:qFormat/>
    <w:rsid w:val="0040138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A1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9F3"/>
    <w:rPr>
      <w:rFonts w:ascii="Tahoma" w:hAnsi="Tahoma" w:cs="Tahoma"/>
      <w:sz w:val="16"/>
      <w:szCs w:val="16"/>
    </w:rPr>
  </w:style>
  <w:style w:type="paragraph" w:styleId="Caption">
    <w:name w:val="caption"/>
    <w:basedOn w:val="Normal"/>
    <w:next w:val="Normal"/>
    <w:uiPriority w:val="35"/>
    <w:semiHidden/>
    <w:qFormat/>
    <w:rsid w:val="0040138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CA1BAFA3274DF883D4DE8CC414E1BD"/>
        <w:category>
          <w:name w:val="General"/>
          <w:gallery w:val="placeholder"/>
        </w:category>
        <w:types>
          <w:type w:val="bbPlcHdr"/>
        </w:types>
        <w:behaviors>
          <w:behavior w:val="content"/>
        </w:behaviors>
        <w:guid w:val="{6B06BB5C-FF99-483F-A122-D9E6293678A8}"/>
      </w:docPartPr>
      <w:docPartBody>
        <w:p w:rsidR="00B749F1" w:rsidRDefault="001E4314">
          <w:pPr>
            <w:pStyle w:val="E6CA1BAFA3274DF883D4DE8CC414E1BD"/>
          </w:pPr>
          <w:r w:rsidRPr="00CC586D">
            <w:rPr>
              <w:rStyle w:val="PlaceholderText"/>
              <w:b/>
              <w:color w:val="FFFFFF" w:themeColor="background1"/>
            </w:rPr>
            <w:t>[Salutation]</w:t>
          </w:r>
        </w:p>
      </w:docPartBody>
    </w:docPart>
    <w:docPart>
      <w:docPartPr>
        <w:name w:val="5D728A8840834E27AB7D1609D29A761E"/>
        <w:category>
          <w:name w:val="General"/>
          <w:gallery w:val="placeholder"/>
        </w:category>
        <w:types>
          <w:type w:val="bbPlcHdr"/>
        </w:types>
        <w:behaviors>
          <w:behavior w:val="content"/>
        </w:behaviors>
        <w:guid w:val="{A809A160-401B-4FCA-BC49-CB969DE67457}"/>
      </w:docPartPr>
      <w:docPartBody>
        <w:p w:rsidR="00B749F1" w:rsidRDefault="001E4314">
          <w:pPr>
            <w:pStyle w:val="5D728A8840834E27AB7D1609D29A761E"/>
          </w:pPr>
          <w:r>
            <w:rPr>
              <w:rStyle w:val="PlaceholderText"/>
            </w:rPr>
            <w:t>[First name]</w:t>
          </w:r>
        </w:p>
      </w:docPartBody>
    </w:docPart>
    <w:docPart>
      <w:docPartPr>
        <w:name w:val="B0A3CE093A4C4CADA1589D4F2EE91B1E"/>
        <w:category>
          <w:name w:val="General"/>
          <w:gallery w:val="placeholder"/>
        </w:category>
        <w:types>
          <w:type w:val="bbPlcHdr"/>
        </w:types>
        <w:behaviors>
          <w:behavior w:val="content"/>
        </w:behaviors>
        <w:guid w:val="{9E00E87B-4327-458B-8354-EEEDB180C824}"/>
      </w:docPartPr>
      <w:docPartBody>
        <w:p w:rsidR="00B749F1" w:rsidRDefault="001E4314">
          <w:pPr>
            <w:pStyle w:val="B0A3CE093A4C4CADA1589D4F2EE91B1E"/>
          </w:pPr>
          <w:r>
            <w:rPr>
              <w:rStyle w:val="PlaceholderText"/>
            </w:rPr>
            <w:t>[Middle name]</w:t>
          </w:r>
        </w:p>
      </w:docPartBody>
    </w:docPart>
    <w:docPart>
      <w:docPartPr>
        <w:name w:val="D307D3D3685E477A97EBD918DC348CF5"/>
        <w:category>
          <w:name w:val="General"/>
          <w:gallery w:val="placeholder"/>
        </w:category>
        <w:types>
          <w:type w:val="bbPlcHdr"/>
        </w:types>
        <w:behaviors>
          <w:behavior w:val="content"/>
        </w:behaviors>
        <w:guid w:val="{36FEF766-368A-4AFA-A314-9D65F5551994}"/>
      </w:docPartPr>
      <w:docPartBody>
        <w:p w:rsidR="00B749F1" w:rsidRDefault="001E4314">
          <w:pPr>
            <w:pStyle w:val="D307D3D3685E477A97EBD918DC348CF5"/>
          </w:pPr>
          <w:r>
            <w:rPr>
              <w:rStyle w:val="PlaceholderText"/>
            </w:rPr>
            <w:t>[Last name]</w:t>
          </w:r>
        </w:p>
      </w:docPartBody>
    </w:docPart>
    <w:docPart>
      <w:docPartPr>
        <w:name w:val="6E6E788811AC4881B65D72311675E3EE"/>
        <w:category>
          <w:name w:val="General"/>
          <w:gallery w:val="placeholder"/>
        </w:category>
        <w:types>
          <w:type w:val="bbPlcHdr"/>
        </w:types>
        <w:behaviors>
          <w:behavior w:val="content"/>
        </w:behaviors>
        <w:guid w:val="{12373113-6411-4A43-99BB-347EF7CE4A59}"/>
      </w:docPartPr>
      <w:docPartBody>
        <w:p w:rsidR="00B749F1" w:rsidRDefault="001E4314">
          <w:pPr>
            <w:pStyle w:val="6E6E788811AC4881B65D72311675E3EE"/>
          </w:pPr>
          <w:r>
            <w:rPr>
              <w:rStyle w:val="PlaceholderText"/>
            </w:rPr>
            <w:t>[Enter your biography]</w:t>
          </w:r>
        </w:p>
      </w:docPartBody>
    </w:docPart>
    <w:docPart>
      <w:docPartPr>
        <w:name w:val="B008F432CA4149B69983D3777F6EB033"/>
        <w:category>
          <w:name w:val="General"/>
          <w:gallery w:val="placeholder"/>
        </w:category>
        <w:types>
          <w:type w:val="bbPlcHdr"/>
        </w:types>
        <w:behaviors>
          <w:behavior w:val="content"/>
        </w:behaviors>
        <w:guid w:val="{7C104AF5-904A-45B5-A929-F518BC474CCA}"/>
      </w:docPartPr>
      <w:docPartBody>
        <w:p w:rsidR="00B749F1" w:rsidRDefault="001E4314">
          <w:pPr>
            <w:pStyle w:val="B008F432CA4149B69983D3777F6EB033"/>
          </w:pPr>
          <w:r>
            <w:rPr>
              <w:rStyle w:val="PlaceholderText"/>
            </w:rPr>
            <w:t>[Enter the institution with which you are affiliated]</w:t>
          </w:r>
        </w:p>
      </w:docPartBody>
    </w:docPart>
    <w:docPart>
      <w:docPartPr>
        <w:name w:val="3417FF08250E4F25B08A08C8FF907114"/>
        <w:category>
          <w:name w:val="General"/>
          <w:gallery w:val="placeholder"/>
        </w:category>
        <w:types>
          <w:type w:val="bbPlcHdr"/>
        </w:types>
        <w:behaviors>
          <w:behavior w:val="content"/>
        </w:behaviors>
        <w:guid w:val="{93083D67-BF2D-43D4-A68B-4550CF8DA189}"/>
      </w:docPartPr>
      <w:docPartBody>
        <w:p w:rsidR="00B749F1" w:rsidRDefault="001E4314">
          <w:pPr>
            <w:pStyle w:val="3417FF08250E4F25B08A08C8FF907114"/>
          </w:pPr>
          <w:r w:rsidRPr="00EF74F7">
            <w:rPr>
              <w:b/>
              <w:color w:val="808080" w:themeColor="background1" w:themeShade="80"/>
            </w:rPr>
            <w:t>[Enter the headword for your article]</w:t>
          </w:r>
        </w:p>
      </w:docPartBody>
    </w:docPart>
    <w:docPart>
      <w:docPartPr>
        <w:name w:val="994F42D263774632892FFC104BBF2686"/>
        <w:category>
          <w:name w:val="General"/>
          <w:gallery w:val="placeholder"/>
        </w:category>
        <w:types>
          <w:type w:val="bbPlcHdr"/>
        </w:types>
        <w:behaviors>
          <w:behavior w:val="content"/>
        </w:behaviors>
        <w:guid w:val="{B56AFB33-27F2-40C5-B3C3-3AD099FD85B6}"/>
      </w:docPartPr>
      <w:docPartBody>
        <w:p w:rsidR="00B749F1" w:rsidRDefault="001E4314">
          <w:pPr>
            <w:pStyle w:val="994F42D263774632892FFC104BBF268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C8C7061257C456383ACD0ED63CAF2B7"/>
        <w:category>
          <w:name w:val="General"/>
          <w:gallery w:val="placeholder"/>
        </w:category>
        <w:types>
          <w:type w:val="bbPlcHdr"/>
        </w:types>
        <w:behaviors>
          <w:behavior w:val="content"/>
        </w:behaviors>
        <w:guid w:val="{B9C4C564-F40A-4D94-B76B-AA434E236303}"/>
      </w:docPartPr>
      <w:docPartBody>
        <w:p w:rsidR="00B749F1" w:rsidRDefault="001E4314">
          <w:pPr>
            <w:pStyle w:val="1C8C7061257C456383ACD0ED63CAF2B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4BDADC0D47944D19B22E84F401B3F58"/>
        <w:category>
          <w:name w:val="General"/>
          <w:gallery w:val="placeholder"/>
        </w:category>
        <w:types>
          <w:type w:val="bbPlcHdr"/>
        </w:types>
        <w:behaviors>
          <w:behavior w:val="content"/>
        </w:behaviors>
        <w:guid w:val="{9CD903CC-B633-4152-89D3-56DE9BF16E30}"/>
      </w:docPartPr>
      <w:docPartBody>
        <w:p w:rsidR="00B749F1" w:rsidRDefault="001E4314">
          <w:pPr>
            <w:pStyle w:val="D4BDADC0D47944D19B22E84F401B3F5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8902DAF9FA1496DBE3F0C76514FE994"/>
        <w:category>
          <w:name w:val="General"/>
          <w:gallery w:val="placeholder"/>
        </w:category>
        <w:types>
          <w:type w:val="bbPlcHdr"/>
        </w:types>
        <w:behaviors>
          <w:behavior w:val="content"/>
        </w:behaviors>
        <w:guid w:val="{D3BB8796-F502-4260-9838-259B09C6A929}"/>
      </w:docPartPr>
      <w:docPartBody>
        <w:p w:rsidR="00B749F1" w:rsidRDefault="001E4314">
          <w:pPr>
            <w:pStyle w:val="E8902DAF9FA1496DBE3F0C76514FE99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314"/>
    <w:rsid w:val="001E4314"/>
    <w:rsid w:val="00B749F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6CA1BAFA3274DF883D4DE8CC414E1BD">
    <w:name w:val="E6CA1BAFA3274DF883D4DE8CC414E1BD"/>
  </w:style>
  <w:style w:type="paragraph" w:customStyle="1" w:styleId="5D728A8840834E27AB7D1609D29A761E">
    <w:name w:val="5D728A8840834E27AB7D1609D29A761E"/>
  </w:style>
  <w:style w:type="paragraph" w:customStyle="1" w:styleId="B0A3CE093A4C4CADA1589D4F2EE91B1E">
    <w:name w:val="B0A3CE093A4C4CADA1589D4F2EE91B1E"/>
  </w:style>
  <w:style w:type="paragraph" w:customStyle="1" w:styleId="D307D3D3685E477A97EBD918DC348CF5">
    <w:name w:val="D307D3D3685E477A97EBD918DC348CF5"/>
  </w:style>
  <w:style w:type="paragraph" w:customStyle="1" w:styleId="6E6E788811AC4881B65D72311675E3EE">
    <w:name w:val="6E6E788811AC4881B65D72311675E3EE"/>
  </w:style>
  <w:style w:type="paragraph" w:customStyle="1" w:styleId="B008F432CA4149B69983D3777F6EB033">
    <w:name w:val="B008F432CA4149B69983D3777F6EB033"/>
  </w:style>
  <w:style w:type="paragraph" w:customStyle="1" w:styleId="3417FF08250E4F25B08A08C8FF907114">
    <w:name w:val="3417FF08250E4F25B08A08C8FF907114"/>
  </w:style>
  <w:style w:type="paragraph" w:customStyle="1" w:styleId="994F42D263774632892FFC104BBF2686">
    <w:name w:val="994F42D263774632892FFC104BBF2686"/>
  </w:style>
  <w:style w:type="paragraph" w:customStyle="1" w:styleId="1C8C7061257C456383ACD0ED63CAF2B7">
    <w:name w:val="1C8C7061257C456383ACD0ED63CAF2B7"/>
  </w:style>
  <w:style w:type="paragraph" w:customStyle="1" w:styleId="D4BDADC0D47944D19B22E84F401B3F58">
    <w:name w:val="D4BDADC0D47944D19B22E84F401B3F58"/>
  </w:style>
  <w:style w:type="paragraph" w:customStyle="1" w:styleId="E8902DAF9FA1496DBE3F0C76514FE994">
    <w:name w:val="E8902DAF9FA1496DBE3F0C76514FE99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6CA1BAFA3274DF883D4DE8CC414E1BD">
    <w:name w:val="E6CA1BAFA3274DF883D4DE8CC414E1BD"/>
  </w:style>
  <w:style w:type="paragraph" w:customStyle="1" w:styleId="5D728A8840834E27AB7D1609D29A761E">
    <w:name w:val="5D728A8840834E27AB7D1609D29A761E"/>
  </w:style>
  <w:style w:type="paragraph" w:customStyle="1" w:styleId="B0A3CE093A4C4CADA1589D4F2EE91B1E">
    <w:name w:val="B0A3CE093A4C4CADA1589D4F2EE91B1E"/>
  </w:style>
  <w:style w:type="paragraph" w:customStyle="1" w:styleId="D307D3D3685E477A97EBD918DC348CF5">
    <w:name w:val="D307D3D3685E477A97EBD918DC348CF5"/>
  </w:style>
  <w:style w:type="paragraph" w:customStyle="1" w:styleId="6E6E788811AC4881B65D72311675E3EE">
    <w:name w:val="6E6E788811AC4881B65D72311675E3EE"/>
  </w:style>
  <w:style w:type="paragraph" w:customStyle="1" w:styleId="B008F432CA4149B69983D3777F6EB033">
    <w:name w:val="B008F432CA4149B69983D3777F6EB033"/>
  </w:style>
  <w:style w:type="paragraph" w:customStyle="1" w:styleId="3417FF08250E4F25B08A08C8FF907114">
    <w:name w:val="3417FF08250E4F25B08A08C8FF907114"/>
  </w:style>
  <w:style w:type="paragraph" w:customStyle="1" w:styleId="994F42D263774632892FFC104BBF2686">
    <w:name w:val="994F42D263774632892FFC104BBF2686"/>
  </w:style>
  <w:style w:type="paragraph" w:customStyle="1" w:styleId="1C8C7061257C456383ACD0ED63CAF2B7">
    <w:name w:val="1C8C7061257C456383ACD0ED63CAF2B7"/>
  </w:style>
  <w:style w:type="paragraph" w:customStyle="1" w:styleId="D4BDADC0D47944D19B22E84F401B3F58">
    <w:name w:val="D4BDADC0D47944D19B22E84F401B3F58"/>
  </w:style>
  <w:style w:type="paragraph" w:customStyle="1" w:styleId="E8902DAF9FA1496DBE3F0C76514FE994">
    <w:name w:val="E8902DAF9FA1496DBE3F0C76514FE9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Abe04</b:Tag>
    <b:SourceType>Book</b:SourceType>
    <b:Guid>{81055AED-3042-46F2-89C3-9162EA7689C2}</b:Guid>
    <b:Author>
      <b:Author>
        <b:NameList>
          <b:Person>
            <b:Last>Aberth</b:Last>
            <b:First>S.</b:First>
          </b:Person>
        </b:NameList>
      </b:Author>
    </b:Author>
    <b:Title>Leonora Carrington: Surrealism, Alchemy and Art</b:Title>
    <b:Year>2004</b:Year>
    <b:City>Aldershot</b:City>
    <b:Publisher>Lund Humphries</b:Publisher>
    <b:StateProvince>Hampshire</b:StateProvince>
    <b:RefOrder>1</b:RefOrder>
  </b:Source>
  <b:Source>
    <b:Tag>Ade14</b:Tag>
    <b:SourceType>Book</b:SourceType>
    <b:Guid>{CC6AD63E-6B94-46A1-9A94-EE039AD30F7F}</b:Guid>
    <b:Author>
      <b:Author>
        <b:NameList>
          <b:Person>
            <b:Last>Ades</b:Last>
            <b:First>D.</b:First>
          </b:Person>
        </b:NameList>
      </b:Author>
    </b:Author>
    <b:Title>Leonora Carrington</b:Title>
    <b:Year>1914</b:Year>
    <b:City>New York</b:City>
    <b:Publisher>Distributed Art Publishers</b:Publisher>
    <b:RefOrder>2</b:RefOrder>
  </b:Source>
  <b:Source>
    <b:Tag>Cha86</b:Tag>
    <b:SourceType>JournalArticle</b:SourceType>
    <b:Guid>{366F79B1-7D69-4172-8495-B2DE44B1FFD1}</b:Guid>
    <b:Title>Leonora Carrington: Evolution of a Feminist Consciousness</b:Title>
    <b:Year>1986</b:Year>
    <b:Author>
      <b:Author>
        <b:NameList>
          <b:Person>
            <b:Last>Chadwick</b:Last>
            <b:First>W.</b:First>
          </b:Person>
        </b:NameList>
      </b:Author>
    </b:Author>
    <b:JournalName>Women's Art Journal</b:JournalName>
    <b:Pages>38</b:Pages>
    <b:Volume>7</b:Volume>
    <b:Issue>1</b:Issue>
    <b:RefOrder>3</b:RefOrder>
  </b:Source>
  <b:Source>
    <b:Tag>Cha85</b:Tag>
    <b:SourceType>Book</b:SourceType>
    <b:Guid>{5988251F-5E36-49FA-ABBE-67188F19C362}</b:Guid>
    <b:Author>
      <b:Author>
        <b:NameList>
          <b:Person>
            <b:Last>Chadwick</b:Last>
            <b:First>W.</b:First>
          </b:Person>
        </b:NameList>
      </b:Author>
    </b:Author>
    <b:Title>Women Artists and the Surrealist Movement</b:Title>
    <b:Year>1985</b:Year>
    <b:City>New York</b:City>
    <b:Publisher>Thames and Hudson</b:Publisher>
    <b:RefOrder>4</b:RefOrder>
  </b:Source>
  <b:Source>
    <b:Tag>Kun86</b:Tag>
    <b:SourceType>JournalArticle</b:SourceType>
    <b:Guid>{17A16479-3633-4B60-AE7B-950D1F2EA0C3}</b:Guid>
    <b:Author>
      <b:Author>
        <b:NameList>
          <b:Person>
            <b:Last>Kunny</b:Last>
            <b:First>C.</b:First>
          </b:Person>
        </b:NameList>
      </b:Author>
    </b:Author>
    <b:Title>Leonora Carrington's Mexican Vision</b:Title>
    <b:JournalName>Art Institute of Chicago Museum Studies</b:JournalName>
    <b:Year>1986</b:Year>
    <b:Pages>271</b:Pages>
    <b:Volume>22</b:Volume>
    <b:Issue>2</b:Issue>
    <b:RefOrder>6</b:RefOrder>
  </b:Source>
  <b:Source>
    <b:Tag>Gae94</b:Tag>
    <b:SourceType>JournalArticle</b:SourceType>
    <b:Guid>{8CCB42AA-96BC-43D9-BE8B-E74755533C39}</b:Guid>
    <b:Author>
      <b:Author>
        <b:NameList>
          <b:Person>
            <b:Last>Gaensbauer</b:Last>
            <b:First>D.</b:First>
          </b:Person>
        </b:NameList>
      </b:Author>
    </b:Author>
    <b:Title>Voyages of Discovery: Leonora Carrington's Magical Prose</b:Title>
    <b:Year>1994</b:Year>
    <b:JournalName>Women's Studies</b:JournalName>
    <b:Volume>23</b:Volume>
    <b:Issue>3</b:Issue>
    <b:Pages>271</b:Pages>
    <b:RefOrder>5</b:RefOrder>
  </b:Source>
  <b:Source>
    <b:Tag>Leo98</b:Tag>
    <b:SourceType>Book</b:SourceType>
    <b:Guid>{0553B36F-21C0-42C7-BE92-D402D1792AC6}</b:Guid>
    <b:Title>Leonora Carrington—The Mexican Years, 1943-1985</b:Title>
    <b:Year>1998</b:Year>
    <b:Medium>U of New Mexico P</b:Medium>
    <b:City>Albuquerque</b:City>
    <b:RefOrder>7</b:RefOrder>
  </b:Source>
  <b:Source>
    <b:Tag>Pon11</b:Tag>
    <b:SourceType>Book</b:SourceType>
    <b:Guid>{F77FCF53-60D9-40B2-BC2E-20A1B92843F5}</b:Guid>
    <b:Author>
      <b:Author>
        <b:NameList>
          <b:Person>
            <b:Last>Poniatowska</b:Last>
            <b:First>E.</b:First>
          </b:Person>
        </b:NameList>
      </b:Author>
    </b:Author>
    <b:Title>Leonora</b:Title>
    <b:Year>2011</b:Year>
    <b:City>Mexico City</b:City>
    <b:Publisher>Seix Barral</b:Publisher>
    <b:RefOrder>8</b:RefOrder>
  </b:Source>
  <b:Source>
    <b:Tag>Van10</b:Tag>
    <b:SourceType>Book</b:SourceType>
    <b:Guid>{6A91DFC4-FCEE-4F2E-A65B-F3AB02EF1E6B}</b:Guid>
    <b:Title>Surreal Friends: Leonora Carrington, Remedios Varo and Kati Horna</b:Title>
    <b:Year>2010</b:Year>
    <b:Publisher>Lund Humphries in association with Pallant House Gallery</b:Publisher>
    <b:Author>
      <b:Author>
        <b:NameList>
          <b:Person>
            <b:Last>Van Raay</b:Last>
            <b:First>S.</b:First>
          </b:Person>
          <b:Person>
            <b:Last>Moorhead</b:Last>
            <b:First>J.</b:First>
          </b:Person>
          <b:Person>
            <b:Last>Arcq</b:Last>
            <b:First>T.</b:First>
          </b:Person>
        </b:NameList>
      </b:Author>
    </b:Author>
    <b:RefOrder>9</b:RefOrder>
  </b:Source>
</b:Sources>
</file>

<file path=customXml/itemProps1.xml><?xml version="1.0" encoding="utf-8"?>
<ds:datastoreItem xmlns:ds="http://schemas.openxmlformats.org/officeDocument/2006/customXml" ds:itemID="{648CD0E1-8753-A94B-A0AC-4FD629B25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65</TotalTime>
  <Pages>3</Pages>
  <Words>1309</Words>
  <Characters>7463</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2014-07-20T22:41:00Z</dcterms:created>
  <dcterms:modified xsi:type="dcterms:W3CDTF">2014-09-08T15:41:00Z</dcterms:modified>
</cp:coreProperties>
</file>