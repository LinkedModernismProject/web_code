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ADDA59" w14:textId="77777777" w:rsidTr="00922950">
        <w:tc>
          <w:tcPr>
            <w:tcW w:w="491" w:type="dxa"/>
            <w:vMerge w:val="restart"/>
            <w:shd w:val="clear" w:color="auto" w:fill="A6A6A6" w:themeFill="background1" w:themeFillShade="A6"/>
            <w:textDirection w:val="btLr"/>
          </w:tcPr>
          <w:p w14:paraId="744FC6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4CB4B37049FF42AAFEC947A3FBB24C"/>
            </w:placeholder>
            <w:showingPlcHdr/>
            <w:dropDownList>
              <w:listItem w:displayText="Dr." w:value="Dr."/>
              <w:listItem w:displayText="Prof." w:value="Prof."/>
            </w:dropDownList>
          </w:sdtPr>
          <w:sdtEndPr/>
          <w:sdtContent>
            <w:tc>
              <w:tcPr>
                <w:tcW w:w="1259" w:type="dxa"/>
              </w:tcPr>
              <w:p w14:paraId="3373A8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B38831BAE8884AB58E034545BDD0D8"/>
            </w:placeholder>
            <w:text/>
          </w:sdtPr>
          <w:sdtEndPr/>
          <w:sdtContent>
            <w:tc>
              <w:tcPr>
                <w:tcW w:w="2073" w:type="dxa"/>
              </w:tcPr>
              <w:p w14:paraId="77041CBF" w14:textId="77777777" w:rsidR="00B574C9" w:rsidRDefault="00582A67" w:rsidP="00582A67">
                <w:r>
                  <w:t>Carolyn</w:t>
                </w:r>
              </w:p>
            </w:tc>
          </w:sdtContent>
        </w:sdt>
        <w:sdt>
          <w:sdtPr>
            <w:alias w:val="Middle name"/>
            <w:tag w:val="authorMiddleName"/>
            <w:id w:val="-2076034781"/>
            <w:placeholder>
              <w:docPart w:val="0466CDC09CC8A747AE77767B2AEED8CE"/>
            </w:placeholder>
            <w:text/>
          </w:sdtPr>
          <w:sdtEndPr/>
          <w:sdtContent>
            <w:tc>
              <w:tcPr>
                <w:tcW w:w="2551" w:type="dxa"/>
              </w:tcPr>
              <w:p w14:paraId="73CFB389" w14:textId="77777777" w:rsidR="00B574C9" w:rsidRDefault="00582A67" w:rsidP="00582A67">
                <w:r>
                  <w:t>Butler</w:t>
                </w:r>
              </w:p>
            </w:tc>
          </w:sdtContent>
        </w:sdt>
        <w:sdt>
          <w:sdtPr>
            <w:alias w:val="Last name"/>
            <w:tag w:val="authorLastName"/>
            <w:id w:val="-1088529830"/>
            <w:placeholder>
              <w:docPart w:val="7C708D5DC818F44486B92F7F1F7C9F63"/>
            </w:placeholder>
            <w:text/>
          </w:sdtPr>
          <w:sdtEndPr/>
          <w:sdtContent>
            <w:tc>
              <w:tcPr>
                <w:tcW w:w="2642" w:type="dxa"/>
              </w:tcPr>
              <w:p w14:paraId="02277B32" w14:textId="77777777" w:rsidR="00B574C9" w:rsidRDefault="00582A67" w:rsidP="00582A67">
                <w:r>
                  <w:t>Palmer</w:t>
                </w:r>
              </w:p>
            </w:tc>
          </w:sdtContent>
        </w:sdt>
      </w:tr>
      <w:tr w:rsidR="00B574C9" w14:paraId="31A6E612" w14:textId="77777777" w:rsidTr="001A6A06">
        <w:trPr>
          <w:trHeight w:val="986"/>
        </w:trPr>
        <w:tc>
          <w:tcPr>
            <w:tcW w:w="491" w:type="dxa"/>
            <w:vMerge/>
            <w:shd w:val="clear" w:color="auto" w:fill="A6A6A6" w:themeFill="background1" w:themeFillShade="A6"/>
          </w:tcPr>
          <w:p w14:paraId="0B9E501F" w14:textId="77777777" w:rsidR="00B574C9" w:rsidRPr="001A6A06" w:rsidRDefault="00B574C9" w:rsidP="00CF1542">
            <w:pPr>
              <w:jc w:val="center"/>
              <w:rPr>
                <w:b/>
                <w:color w:val="FFFFFF" w:themeColor="background1"/>
              </w:rPr>
            </w:pPr>
          </w:p>
        </w:tc>
        <w:sdt>
          <w:sdtPr>
            <w:alias w:val="Biography"/>
            <w:tag w:val="authorBiography"/>
            <w:id w:val="938807824"/>
            <w:placeholder>
              <w:docPart w:val="5511FC91F8E23841B6A5DCD98FE825AA"/>
            </w:placeholder>
            <w:showingPlcHdr/>
          </w:sdtPr>
          <w:sdtEndPr/>
          <w:sdtContent>
            <w:tc>
              <w:tcPr>
                <w:tcW w:w="8525" w:type="dxa"/>
                <w:gridSpan w:val="4"/>
              </w:tcPr>
              <w:p w14:paraId="537459D3" w14:textId="77777777" w:rsidR="00B574C9" w:rsidRDefault="00B574C9" w:rsidP="00922950">
                <w:r>
                  <w:rPr>
                    <w:rStyle w:val="PlaceholderText"/>
                  </w:rPr>
                  <w:t>[Enter your biography]</w:t>
                </w:r>
              </w:p>
            </w:tc>
          </w:sdtContent>
        </w:sdt>
      </w:tr>
      <w:tr w:rsidR="00B574C9" w14:paraId="1F9A71A5" w14:textId="77777777" w:rsidTr="001A6A06">
        <w:trPr>
          <w:trHeight w:val="986"/>
        </w:trPr>
        <w:tc>
          <w:tcPr>
            <w:tcW w:w="491" w:type="dxa"/>
            <w:vMerge/>
            <w:shd w:val="clear" w:color="auto" w:fill="A6A6A6" w:themeFill="background1" w:themeFillShade="A6"/>
          </w:tcPr>
          <w:p w14:paraId="6AD50206" w14:textId="77777777" w:rsidR="00B574C9" w:rsidRPr="001A6A06" w:rsidRDefault="00B574C9" w:rsidP="00CF1542">
            <w:pPr>
              <w:jc w:val="center"/>
              <w:rPr>
                <w:b/>
                <w:color w:val="FFFFFF" w:themeColor="background1"/>
              </w:rPr>
            </w:pPr>
          </w:p>
        </w:tc>
        <w:sdt>
          <w:sdtPr>
            <w:alias w:val="Affiliation"/>
            <w:tag w:val="affiliation"/>
            <w:id w:val="2012937915"/>
            <w:placeholder>
              <w:docPart w:val="D0C38CF8CA42A7418D0C18ECF5139E32"/>
            </w:placeholder>
            <w:text/>
          </w:sdtPr>
          <w:sdtEndPr/>
          <w:sdtContent>
            <w:tc>
              <w:tcPr>
                <w:tcW w:w="8525" w:type="dxa"/>
                <w:gridSpan w:val="4"/>
              </w:tcPr>
              <w:p w14:paraId="08BB96F2" w14:textId="7DBA493E" w:rsidR="00B574C9" w:rsidRDefault="00E30C32" w:rsidP="00E30C32">
                <w:r>
                  <w:t>University of Victoria</w:t>
                </w:r>
              </w:p>
            </w:tc>
          </w:sdtContent>
        </w:sdt>
      </w:tr>
    </w:tbl>
    <w:p w14:paraId="030695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6BFC6A" w14:textId="77777777" w:rsidTr="00244BB0">
        <w:tc>
          <w:tcPr>
            <w:tcW w:w="9016" w:type="dxa"/>
            <w:shd w:val="clear" w:color="auto" w:fill="A6A6A6" w:themeFill="background1" w:themeFillShade="A6"/>
            <w:tcMar>
              <w:top w:w="113" w:type="dxa"/>
              <w:bottom w:w="113" w:type="dxa"/>
            </w:tcMar>
          </w:tcPr>
          <w:p w14:paraId="2EA0DDD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01798F" w14:textId="77777777" w:rsidTr="003F0D73">
        <w:sdt>
          <w:sdtPr>
            <w:rPr>
              <w:rFonts w:ascii="Calibri" w:hAnsi="Calibri"/>
            </w:rPr>
            <w:alias w:val="Article headword"/>
            <w:tag w:val="articleHeadword"/>
            <w:id w:val="-361440020"/>
            <w:placeholder>
              <w:docPart w:val="AC07627349A1264AA447DA428298A9C6"/>
            </w:placeholder>
            <w:text/>
          </w:sdtPr>
          <w:sdtEndPr/>
          <w:sdtContent>
            <w:tc>
              <w:tcPr>
                <w:tcW w:w="9016" w:type="dxa"/>
                <w:tcMar>
                  <w:top w:w="113" w:type="dxa"/>
                  <w:bottom w:w="113" w:type="dxa"/>
                </w:tcMar>
              </w:tcPr>
              <w:p w14:paraId="05BF67E5" w14:textId="77777777" w:rsidR="003F0D73" w:rsidRPr="00FB589A" w:rsidRDefault="00582A67" w:rsidP="003F0D73">
                <w:pPr>
                  <w:rPr>
                    <w:b/>
                  </w:rPr>
                </w:pPr>
                <w:r w:rsidRPr="00E30C32">
                  <w:rPr>
                    <w:rFonts w:ascii="Calibri" w:eastAsia="ヒラギノ角ゴ Pro W3" w:hAnsi="Calibri" w:cs="Times New Roman"/>
                    <w:color w:val="000000"/>
                    <w:lang w:val="en-US"/>
                  </w:rPr>
                  <w:t>Surrealism and Dance</w:t>
                </w:r>
              </w:p>
            </w:tc>
          </w:sdtContent>
        </w:sdt>
      </w:tr>
      <w:tr w:rsidR="00464699" w14:paraId="1D4A12B5" w14:textId="77777777" w:rsidTr="00AC57DD">
        <w:sdt>
          <w:sdtPr>
            <w:alias w:val="Variant headwords"/>
            <w:tag w:val="variantHeadwords"/>
            <w:id w:val="173464402"/>
            <w:placeholder>
              <w:docPart w:val="98C9E9D4EB25EC4FB4FA68634715BADD"/>
            </w:placeholder>
            <w:showingPlcHdr/>
          </w:sdtPr>
          <w:sdtEndPr/>
          <w:sdtContent>
            <w:tc>
              <w:tcPr>
                <w:tcW w:w="9016" w:type="dxa"/>
                <w:tcMar>
                  <w:top w:w="113" w:type="dxa"/>
                  <w:bottom w:w="113" w:type="dxa"/>
                </w:tcMar>
              </w:tcPr>
              <w:p w14:paraId="22A133B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3D5302" w14:textId="77777777" w:rsidTr="003F0D73">
        <w:sdt>
          <w:sdtPr>
            <w:alias w:val="Abstract"/>
            <w:tag w:val="abstract"/>
            <w:id w:val="-635871867"/>
            <w:placeholder>
              <w:docPart w:val="6C16FA62DDCCB64C8C098A7A0C2CDDCE"/>
            </w:placeholder>
          </w:sdtPr>
          <w:sdtEndPr/>
          <w:sdtContent>
            <w:tc>
              <w:tcPr>
                <w:tcW w:w="9016" w:type="dxa"/>
                <w:tcMar>
                  <w:top w:w="113" w:type="dxa"/>
                  <w:bottom w:w="113" w:type="dxa"/>
                </w:tcMar>
              </w:tcPr>
              <w:p w14:paraId="0D2DBD7C" w14:textId="77777777" w:rsidR="00FD7DA6" w:rsidRPr="00534758" w:rsidRDefault="00FD7DA6" w:rsidP="00FD7DA6">
                <w:r>
                  <w:t xml:space="preserve">The Surrealists set out to destabilise </w:t>
                </w:r>
                <w:r w:rsidRPr="00534758">
                  <w:t>the Western European paradigm that ‘knowledge’ and ‘truth’ are sight-based and rational</w:t>
                </w:r>
                <w:r>
                  <w:t xml:space="preserve">, and to challenge artistic conventions rooted in that line of thought. </w:t>
                </w:r>
                <w:r w:rsidRPr="00534758">
                  <w:t xml:space="preserve">As an embodied art form, dance enabled the </w:t>
                </w:r>
                <w:r>
                  <w:t>S</w:t>
                </w:r>
                <w:r w:rsidRPr="00534758">
                  <w:t xml:space="preserve">urrealists to work outside these visual arts conventions to produce dynamic and multi-sensory experiences. Dance, then, played an integral role in the </w:t>
                </w:r>
                <w:r>
                  <w:t>S</w:t>
                </w:r>
                <w:r w:rsidRPr="00534758">
                  <w:t>urrealist quest to recover truths suppressed by the development of modern Western culture over t</w:t>
                </w:r>
                <w:r>
                  <w:t xml:space="preserve">he past five-hundred years, and </w:t>
                </w:r>
                <w:r w:rsidRPr="00534758">
                  <w:t xml:space="preserve">art based on linear perspective was one of the </w:t>
                </w:r>
                <w:r>
                  <w:t>S</w:t>
                </w:r>
                <w:r w:rsidRPr="00534758">
                  <w:t>urrealists’ most worthy opponents.</w:t>
                </w:r>
              </w:p>
              <w:p w14:paraId="2ECAFABD" w14:textId="77777777" w:rsidR="00FD7DA6" w:rsidRPr="00534758" w:rsidRDefault="00FD7DA6" w:rsidP="00FD7DA6"/>
              <w:p w14:paraId="3DBC5CB5" w14:textId="1C7B1195" w:rsidR="00E85A05" w:rsidRDefault="00FD7DA6" w:rsidP="00E85A05">
                <w:r w:rsidRPr="00534758">
                  <w:t xml:space="preserve">Photographer Man Ray’s short experimental film </w:t>
                </w:r>
                <w:r>
                  <w:rPr>
                    <w:i/>
                  </w:rPr>
                  <w:t>L</w:t>
                </w:r>
                <w:r w:rsidRPr="00534758">
                  <w:rPr>
                    <w:i/>
                  </w:rPr>
                  <w:t>e</w:t>
                </w:r>
                <w:r w:rsidRPr="00534758">
                  <w:t xml:space="preserve"> </w:t>
                </w:r>
                <w:r w:rsidRPr="00534758">
                  <w:rPr>
                    <w:i/>
                  </w:rPr>
                  <w:t>Retour à la raison</w:t>
                </w:r>
                <w:r w:rsidRPr="00534758">
                  <w:t xml:space="preserve"> (1923) is an early example of </w:t>
                </w:r>
                <w:r>
                  <w:t>the S</w:t>
                </w:r>
                <w:r w:rsidRPr="00534758">
                  <w:t xml:space="preserve">urrealist interest in dance. With the interjection of the word ‘Dancer’ among a montage of </w:t>
                </w:r>
                <w:proofErr w:type="spellStart"/>
                <w:r w:rsidRPr="00534758">
                  <w:t>rayographs</w:t>
                </w:r>
                <w:proofErr w:type="spellEnd"/>
                <w:r w:rsidRPr="00534758">
                  <w:t xml:space="preserve">, still photographs, manipulated stills, and film clips </w:t>
                </w:r>
                <w:r>
                  <w:t>including</w:t>
                </w:r>
                <w:r w:rsidRPr="00534758">
                  <w:t xml:space="preserve"> the twisting torso of Kiki </w:t>
                </w:r>
                <w:r>
                  <w:t>de</w:t>
                </w:r>
                <w:r w:rsidRPr="00534758">
                  <w:t xml:space="preserve"> </w:t>
                </w:r>
                <w:proofErr w:type="gramStart"/>
                <w:r w:rsidRPr="00534758">
                  <w:t>Montparnasse,</w:t>
                </w:r>
                <w:proofErr w:type="gramEnd"/>
                <w:r w:rsidRPr="00534758">
                  <w:t xml:space="preserve"> Man Ray equated the moving properties of film with dance. As a moving montage, the fi</w:t>
                </w:r>
                <w:r>
                  <w:t>lm simultaneously challenged</w:t>
                </w:r>
                <w:r w:rsidRPr="00534758">
                  <w:t xml:space="preserve"> the ‘truth value’ of the photographic medium yoked to the static image of Western perspective. </w:t>
                </w:r>
              </w:p>
            </w:tc>
          </w:sdtContent>
        </w:sdt>
      </w:tr>
      <w:tr w:rsidR="003F0D73" w14:paraId="010DA83B" w14:textId="77777777" w:rsidTr="003F0D73">
        <w:sdt>
          <w:sdtPr>
            <w:alias w:val="Article text"/>
            <w:tag w:val="articleText"/>
            <w:id w:val="634067588"/>
            <w:placeholder>
              <w:docPart w:val="C05F52076DC81C4CAFD1E7554905C856"/>
            </w:placeholder>
          </w:sdtPr>
          <w:sdtEndPr/>
          <w:sdtContent>
            <w:tc>
              <w:tcPr>
                <w:tcW w:w="9016" w:type="dxa"/>
                <w:tcMar>
                  <w:top w:w="113" w:type="dxa"/>
                  <w:bottom w:w="113" w:type="dxa"/>
                </w:tcMar>
              </w:tcPr>
              <w:p w14:paraId="11A669F7" w14:textId="58114825" w:rsidR="00582A67" w:rsidRPr="00534758" w:rsidRDefault="00582A67" w:rsidP="00860AC7">
                <w:r>
                  <w:t xml:space="preserve">The Surrealists set out to </w:t>
                </w:r>
                <w:r w:rsidR="00860AC7">
                  <w:t>destabilis</w:t>
                </w:r>
                <w:r>
                  <w:t xml:space="preserve">e </w:t>
                </w:r>
                <w:r w:rsidRPr="00534758">
                  <w:t>the Western European paradigm that ‘knowledge’ and ‘truth’ are sight-based and rational</w:t>
                </w:r>
                <w:r w:rsidR="00860AC7">
                  <w:t>,</w:t>
                </w:r>
                <w:r>
                  <w:t xml:space="preserve"> and to challenge artistic conventions </w:t>
                </w:r>
                <w:r w:rsidR="004747DA">
                  <w:t xml:space="preserve">rooted in that </w:t>
                </w:r>
                <w:r>
                  <w:t xml:space="preserve">line of thought. </w:t>
                </w:r>
                <w:r w:rsidRPr="00534758">
                  <w:t xml:space="preserve">As an embodied art form, dance enabled the </w:t>
                </w:r>
                <w:r>
                  <w:t>S</w:t>
                </w:r>
                <w:r w:rsidRPr="00534758">
                  <w:t xml:space="preserve">urrealists to work outside these visual arts conventions to produce dynamic and multi-sensory experiences. Dance, then, played an integral role in the </w:t>
                </w:r>
                <w:r>
                  <w:t>S</w:t>
                </w:r>
                <w:r w:rsidRPr="00534758">
                  <w:t>urrealist quest to recover truths suppressed by the development of modern Western culture over t</w:t>
                </w:r>
                <w:r w:rsidR="00994D5F">
                  <w:t xml:space="preserve">he past five-hundred years, and </w:t>
                </w:r>
                <w:r w:rsidRPr="00534758">
                  <w:t xml:space="preserve">art based on linear perspective was one of the </w:t>
                </w:r>
                <w:r>
                  <w:t>S</w:t>
                </w:r>
                <w:r w:rsidRPr="00534758">
                  <w:t>urrealists’ most worthy opponents.</w:t>
                </w:r>
              </w:p>
              <w:p w14:paraId="383BF47C" w14:textId="77777777" w:rsidR="00582A67" w:rsidRPr="00534758" w:rsidRDefault="00582A67" w:rsidP="00860AC7"/>
              <w:p w14:paraId="6F1F0506" w14:textId="18E63872" w:rsidR="00582A67" w:rsidRPr="00534758" w:rsidRDefault="00582A67" w:rsidP="00860AC7">
                <w:r w:rsidRPr="00534758">
                  <w:t xml:space="preserve">Photographer Man Ray’s short experimental film </w:t>
                </w:r>
                <w:r w:rsidR="00B70A82">
                  <w:rPr>
                    <w:i/>
                  </w:rPr>
                  <w:t>L</w:t>
                </w:r>
                <w:r w:rsidRPr="00534758">
                  <w:rPr>
                    <w:i/>
                  </w:rPr>
                  <w:t>e</w:t>
                </w:r>
                <w:r w:rsidRPr="00534758">
                  <w:t xml:space="preserve"> </w:t>
                </w:r>
                <w:r w:rsidRPr="00534758">
                  <w:rPr>
                    <w:i/>
                  </w:rPr>
                  <w:t>Retour à la raison</w:t>
                </w:r>
                <w:r w:rsidRPr="00534758">
                  <w:t xml:space="preserve"> (1923) is an early example of </w:t>
                </w:r>
                <w:r w:rsidR="0020549B">
                  <w:t xml:space="preserve">the </w:t>
                </w:r>
                <w:r>
                  <w:t>S</w:t>
                </w:r>
                <w:r w:rsidRPr="00534758">
                  <w:t xml:space="preserve">urrealist interest in dance. With the interjection of the word ‘Dancer’ among a montage of </w:t>
                </w:r>
                <w:proofErr w:type="spellStart"/>
                <w:r w:rsidRPr="00534758">
                  <w:t>rayographs</w:t>
                </w:r>
                <w:proofErr w:type="spellEnd"/>
                <w:r w:rsidRPr="00534758">
                  <w:t xml:space="preserve">, still photographs, manipulated stills, and film clips </w:t>
                </w:r>
                <w:r w:rsidR="008E0BEE">
                  <w:t>including</w:t>
                </w:r>
                <w:r w:rsidRPr="00534758">
                  <w:t xml:space="preserve"> the twisting torso of Kiki </w:t>
                </w:r>
                <w:r w:rsidR="007C1169">
                  <w:t>de</w:t>
                </w:r>
                <w:r w:rsidRPr="00534758">
                  <w:t xml:space="preserve"> </w:t>
                </w:r>
                <w:proofErr w:type="gramStart"/>
                <w:r w:rsidRPr="00534758">
                  <w:t>Montparnasse,</w:t>
                </w:r>
                <w:proofErr w:type="gramEnd"/>
                <w:r w:rsidRPr="00534758">
                  <w:t xml:space="preserve"> Man Ray equated the moving properties of film with dance. As a moving montage, the fi</w:t>
                </w:r>
                <w:r w:rsidR="00AA6CD1">
                  <w:t>lm simultaneously challenged</w:t>
                </w:r>
                <w:r w:rsidRPr="00534758">
                  <w:t xml:space="preserve"> the ‘truth value’ of the photographic medium yoked to the static image of Western perspective. </w:t>
                </w:r>
              </w:p>
              <w:p w14:paraId="14109811" w14:textId="77777777" w:rsidR="00582A67" w:rsidRPr="00534758" w:rsidRDefault="00582A67" w:rsidP="00860AC7"/>
              <w:p w14:paraId="5BA67268" w14:textId="12815AAE" w:rsidR="00582A67" w:rsidRPr="00534758" w:rsidRDefault="00582A67" w:rsidP="00860AC7">
                <w:r w:rsidRPr="00534758">
                  <w:t xml:space="preserve">The intersection between film and dance offered the </w:t>
                </w:r>
                <w:r>
                  <w:t>S</w:t>
                </w:r>
                <w:r w:rsidRPr="00534758">
                  <w:t xml:space="preserve">urrealists an alternative route into knowledge operating outside the Western visual arts canon. As an embodied art form, dance is connected to the </w:t>
                </w:r>
                <w:r>
                  <w:t>S</w:t>
                </w:r>
                <w:r w:rsidR="00FD7DA6">
                  <w:t>urrealist idea of automatism</w:t>
                </w:r>
                <w:r w:rsidRPr="00534758">
                  <w:t xml:space="preserve"> or involuntary actions operating beyond the realm of conscious control such as a heartbeat or behaviours produced by intoxicants or mental illness. Louis Buñuel a</w:t>
                </w:r>
                <w:r w:rsidR="001B013D">
                  <w:t xml:space="preserve">nd Salvador Dali’s silent film </w:t>
                </w:r>
                <w:r w:rsidRPr="00534758">
                  <w:rPr>
                    <w:i/>
                  </w:rPr>
                  <w:t xml:space="preserve">Un </w:t>
                </w:r>
                <w:proofErr w:type="spellStart"/>
                <w:r w:rsidRPr="00534758">
                  <w:rPr>
                    <w:i/>
                  </w:rPr>
                  <w:t>Chien</w:t>
                </w:r>
                <w:proofErr w:type="spellEnd"/>
                <w:r w:rsidRPr="00534758">
                  <w:rPr>
                    <w:i/>
                  </w:rPr>
                  <w:t xml:space="preserve"> </w:t>
                </w:r>
                <w:proofErr w:type="spellStart"/>
                <w:r w:rsidRPr="00534758">
                  <w:rPr>
                    <w:i/>
                  </w:rPr>
                  <w:t>Andalou</w:t>
                </w:r>
                <w:proofErr w:type="spellEnd"/>
                <w:r w:rsidRPr="00534758">
                  <w:t xml:space="preserve"> (1928) was originally set to the beat </w:t>
                </w:r>
                <w:r w:rsidRPr="00534758">
                  <w:lastRenderedPageBreak/>
                  <w:t xml:space="preserve">of tango music, in an exploration of the erotic as </w:t>
                </w:r>
                <w:r w:rsidR="00FD7DA6">
                  <w:t xml:space="preserve">a </w:t>
                </w:r>
                <w:r w:rsidRPr="00534758">
                  <w:t xml:space="preserve">bodily experience that cannot be entirely controlled. Likewise, Hélène </w:t>
                </w:r>
                <w:proofErr w:type="spellStart"/>
                <w:r w:rsidRPr="00534758">
                  <w:t>Vanel’s</w:t>
                </w:r>
                <w:proofErr w:type="spellEnd"/>
                <w:r w:rsidRPr="00534758">
                  <w:t xml:space="preserve"> gyrating dance-piece</w:t>
                </w:r>
                <w:r w:rsidRPr="00534758">
                  <w:rPr>
                    <w:i/>
                  </w:rPr>
                  <w:t xml:space="preserve"> </w:t>
                </w:r>
                <w:proofErr w:type="spellStart"/>
                <w:r w:rsidRPr="00534758">
                  <w:rPr>
                    <w:i/>
                  </w:rPr>
                  <w:t>l’Acte</w:t>
                </w:r>
                <w:proofErr w:type="spellEnd"/>
                <w:r w:rsidRPr="00534758">
                  <w:t xml:space="preserve"> </w:t>
                </w:r>
                <w:r w:rsidRPr="00534758">
                  <w:rPr>
                    <w:i/>
                  </w:rPr>
                  <w:t>manqué</w:t>
                </w:r>
                <w:r w:rsidRPr="00534758">
                  <w:t xml:space="preserve"> (1938) staged a poignant critique of the customs and constraints of polite bourgeois behaviour by tapping into theories of hysteria as another manifestation of automatism.</w:t>
                </w:r>
              </w:p>
              <w:p w14:paraId="1B7FDC65" w14:textId="77777777" w:rsidR="00582A67" w:rsidRPr="00534758" w:rsidRDefault="00582A67" w:rsidP="00860AC7"/>
              <w:p w14:paraId="1336D5A7" w14:textId="3F59560D" w:rsidR="00582A67" w:rsidRDefault="00582A67" w:rsidP="00860AC7">
                <w:pPr>
                  <w:rPr>
                    <w:color w:val="191919"/>
                  </w:rPr>
                </w:pPr>
                <w:r w:rsidRPr="00534758">
                  <w:t xml:space="preserve">The </w:t>
                </w:r>
                <w:r>
                  <w:t>S</w:t>
                </w:r>
                <w:r w:rsidRPr="00534758">
                  <w:t xml:space="preserve">urrealist engagement with embodiment extended to collaborations with important ballet companies and choreographers. For example, in 1926 Joan </w:t>
                </w:r>
                <w:proofErr w:type="spellStart"/>
                <w:r w:rsidRPr="00534758">
                  <w:t>Miró</w:t>
                </w:r>
                <w:proofErr w:type="spellEnd"/>
                <w:r w:rsidRPr="00534758">
                  <w:t xml:space="preserve"> and Max Ernst </w:t>
                </w:r>
                <w:r w:rsidR="00F32B0E">
                  <w:t>designed and created</w:t>
                </w:r>
                <w:r w:rsidRPr="00534758">
                  <w:t xml:space="preserve"> the costumes and sets for </w:t>
                </w:r>
                <w:r w:rsidR="00F32B0E" w:rsidRPr="00534758">
                  <w:t xml:space="preserve">Serge Diaghilev’s </w:t>
                </w:r>
                <w:r w:rsidRPr="00534758">
                  <w:rPr>
                    <w:i/>
                  </w:rPr>
                  <w:t>Romeo and Juliet</w:t>
                </w:r>
                <w:r w:rsidRPr="00534758">
                  <w:t xml:space="preserve"> </w:t>
                </w:r>
                <w:r w:rsidR="00F32B0E">
                  <w:t>with</w:t>
                </w:r>
                <w:r w:rsidRPr="00534758">
                  <w:t xml:space="preserve"> </w:t>
                </w:r>
                <w:r w:rsidR="001142E8">
                  <w:t xml:space="preserve">the </w:t>
                </w:r>
                <w:r w:rsidRPr="00534758">
                  <w:t xml:space="preserve">Ballets </w:t>
                </w:r>
                <w:proofErr w:type="spellStart"/>
                <w:r w:rsidRPr="00534758">
                  <w:t>Russes</w:t>
                </w:r>
                <w:proofErr w:type="spellEnd"/>
                <w:r w:rsidRPr="00534758">
                  <w:t xml:space="preserve">. </w:t>
                </w:r>
                <w:r w:rsidR="00E45678">
                  <w:rPr>
                    <w:color w:val="191919"/>
                  </w:rPr>
                  <w:t>Similarly,</w:t>
                </w:r>
                <w:r w:rsidRPr="00534758">
                  <w:rPr>
                    <w:color w:val="191919"/>
                  </w:rPr>
                  <w:t xml:space="preserve"> the American-born surrealist Dorothea Tanning created the set and costume designs for George Balanchine’s</w:t>
                </w:r>
                <w:r w:rsidRPr="00534758">
                  <w:t xml:space="preserve"> </w:t>
                </w:r>
                <w:r w:rsidRPr="00534758">
                  <w:rPr>
                    <w:i/>
                    <w:color w:val="191919"/>
                  </w:rPr>
                  <w:t>The Night Shadow</w:t>
                </w:r>
                <w:r w:rsidR="00E45678">
                  <w:rPr>
                    <w:color w:val="191919"/>
                  </w:rPr>
                  <w:t xml:space="preserve"> in 1945.</w:t>
                </w:r>
              </w:p>
              <w:p w14:paraId="2B445ED6" w14:textId="77777777" w:rsidR="00681406" w:rsidRDefault="00681406" w:rsidP="00860AC7">
                <w:pPr>
                  <w:rPr>
                    <w:color w:val="191919"/>
                  </w:rPr>
                </w:pPr>
              </w:p>
              <w:p w14:paraId="13A78ECB" w14:textId="77777777" w:rsidR="00681406" w:rsidRDefault="00681406" w:rsidP="00860AC7">
                <w:pPr>
                  <w:rPr>
                    <w:color w:val="191919"/>
                  </w:rPr>
                </w:pPr>
                <w:r>
                  <w:rPr>
                    <w:color w:val="191919"/>
                  </w:rPr>
                  <w:t>Image: Joan.jpg</w:t>
                </w:r>
              </w:p>
              <w:p w14:paraId="2C559C3C" w14:textId="5492868B" w:rsidR="00681406" w:rsidRPr="00681406" w:rsidRDefault="00681406" w:rsidP="00681406">
                <w:pPr>
                  <w:pStyle w:val="Caption"/>
                  <w:keepNext/>
                </w:pPr>
                <w:r>
                  <w:t xml:space="preserve">Figure </w:t>
                </w:r>
                <w:r w:rsidR="00E30C32">
                  <w:fldChar w:fldCharType="begin"/>
                </w:r>
                <w:r w:rsidR="00E30C32">
                  <w:instrText xml:space="preserve"> SEQ Figure \* ARABIC </w:instrText>
                </w:r>
                <w:r w:rsidR="00E30C32">
                  <w:fldChar w:fldCharType="separate"/>
                </w:r>
                <w:r>
                  <w:rPr>
                    <w:noProof/>
                  </w:rPr>
                  <w:t>1</w:t>
                </w:r>
                <w:r w:rsidR="00E30C32">
                  <w:rPr>
                    <w:noProof/>
                  </w:rPr>
                  <w:fldChar w:fldCharType="end"/>
                </w:r>
                <w:r>
                  <w:t xml:space="preserve"> </w:t>
                </w:r>
                <w:r>
                  <w:rPr>
                    <w:rFonts w:eastAsia="Times New Roman" w:cs="Times New Roman"/>
                  </w:rPr>
                  <w:t xml:space="preserve">Joan </w:t>
                </w:r>
                <w:proofErr w:type="spellStart"/>
                <w:r>
                  <w:rPr>
                    <w:rFonts w:eastAsia="Times New Roman" w:cs="Times New Roman"/>
                  </w:rPr>
                  <w:t>Miró</w:t>
                </w:r>
                <w:proofErr w:type="spellEnd"/>
                <w:r>
                  <w:rPr>
                    <w:rFonts w:eastAsia="Times New Roman" w:cs="Times New Roman"/>
                  </w:rPr>
                  <w:t xml:space="preserve"> (1893-1983). </w:t>
                </w:r>
                <w:proofErr w:type="spellStart"/>
                <w:r>
                  <w:rPr>
                    <w:rFonts w:eastAsia="Times New Roman" w:cs="Times New Roman"/>
                  </w:rPr>
                  <w:t>Roméo</w:t>
                </w:r>
                <w:proofErr w:type="spellEnd"/>
                <w:r>
                  <w:rPr>
                    <w:rFonts w:eastAsia="Times New Roman" w:cs="Times New Roman"/>
                  </w:rPr>
                  <w:t xml:space="preserve"> et Juliette, Costume design for Alice </w:t>
                </w:r>
                <w:proofErr w:type="spellStart"/>
                <w:r>
                  <w:rPr>
                    <w:rFonts w:eastAsia="Times New Roman" w:cs="Times New Roman"/>
                  </w:rPr>
                  <w:t>Nikitina</w:t>
                </w:r>
                <w:proofErr w:type="spellEnd"/>
                <w:r>
                  <w:rPr>
                    <w:rFonts w:eastAsia="Times New Roman" w:cs="Times New Roman"/>
                  </w:rPr>
                  <w:t xml:space="preserve">, ca. 1926. Charcoal crayon and tempera. Howard D. </w:t>
                </w:r>
                <w:proofErr w:type="spellStart"/>
                <w:r>
                  <w:rPr>
                    <w:rFonts w:eastAsia="Times New Roman" w:cs="Times New Roman"/>
                  </w:rPr>
                  <w:t>Rothchild</w:t>
                </w:r>
                <w:proofErr w:type="spellEnd"/>
                <w:r>
                  <w:rPr>
                    <w:rFonts w:eastAsia="Times New Roman" w:cs="Times New Roman"/>
                  </w:rPr>
                  <w:t xml:space="preserve"> Collection. </w:t>
                </w:r>
                <w:proofErr w:type="spellStart"/>
                <w:proofErr w:type="gramStart"/>
                <w:r>
                  <w:rPr>
                    <w:rFonts w:eastAsia="Times New Roman" w:cs="Times New Roman"/>
                  </w:rPr>
                  <w:t>pf</w:t>
                </w:r>
                <w:proofErr w:type="spellEnd"/>
                <w:proofErr w:type="gramEnd"/>
                <w:r>
                  <w:rPr>
                    <w:rFonts w:eastAsia="Times New Roman" w:cs="Times New Roman"/>
                  </w:rPr>
                  <w:t xml:space="preserve"> MS </w:t>
                </w:r>
                <w:proofErr w:type="spellStart"/>
                <w:r>
                  <w:rPr>
                    <w:rFonts w:eastAsia="Times New Roman" w:cs="Times New Roman"/>
                  </w:rPr>
                  <w:t>Thr</w:t>
                </w:r>
                <w:proofErr w:type="spellEnd"/>
                <w:r>
                  <w:rPr>
                    <w:rFonts w:eastAsia="Times New Roman" w:cs="Times New Roman"/>
                  </w:rPr>
                  <w:t xml:space="preserve"> 414.4 (105). Bequest, 1989.</w:t>
                </w:r>
              </w:p>
              <w:p w14:paraId="1E1DC2F0" w14:textId="4E6A6714" w:rsidR="00681406" w:rsidRDefault="00681406" w:rsidP="00860AC7">
                <w:pPr>
                  <w:rPr>
                    <w:color w:val="191919"/>
                  </w:rPr>
                </w:pPr>
                <w:r w:rsidRPr="00681406">
                  <w:rPr>
                    <w:color w:val="191919"/>
                  </w:rPr>
                  <w:t>http://hcl.harvard.edu/images/libraries/houghton/exhibits/diaghilev/original/49_2c.jpg</w:t>
                </w:r>
              </w:p>
              <w:p w14:paraId="39AF1BAB" w14:textId="77777777" w:rsidR="00582A67" w:rsidRPr="00534758" w:rsidRDefault="00582A67" w:rsidP="00860AC7"/>
              <w:p w14:paraId="0DC54B36" w14:textId="49C3A37D" w:rsidR="00582A67" w:rsidRPr="00534758" w:rsidRDefault="00E45678" w:rsidP="00860AC7">
                <w:pPr>
                  <w:rPr>
                    <w:sz w:val="17"/>
                    <w:szCs w:val="17"/>
                  </w:rPr>
                </w:pPr>
                <w:r>
                  <w:t xml:space="preserve">The </w:t>
                </w:r>
                <w:r w:rsidR="00582A67">
                  <w:t xml:space="preserve">Surrealist artist </w:t>
                </w:r>
                <w:r w:rsidR="00582A67" w:rsidRPr="00534758">
                  <w:t xml:space="preserve">Salvador </w:t>
                </w:r>
                <w:proofErr w:type="spellStart"/>
                <w:r w:rsidR="00582A67" w:rsidRPr="00534758">
                  <w:t>Dalí</w:t>
                </w:r>
                <w:proofErr w:type="spellEnd"/>
                <w:r w:rsidR="00582A67" w:rsidRPr="00534758">
                  <w:rPr>
                    <w:sz w:val="17"/>
                    <w:szCs w:val="17"/>
                  </w:rPr>
                  <w:t xml:space="preserve"> </w:t>
                </w:r>
                <w:r w:rsidR="00582A67" w:rsidRPr="00534758">
                  <w:t xml:space="preserve">worked frequently with choreographers. He </w:t>
                </w:r>
                <w:r w:rsidR="00582A67">
                  <w:t>was commissioned</w:t>
                </w:r>
                <w:r w:rsidR="00582A67" w:rsidRPr="00534758">
                  <w:t xml:space="preserve"> to design the sets and costumes for </w:t>
                </w:r>
                <w:proofErr w:type="spellStart"/>
                <w:r w:rsidR="00582A67" w:rsidRPr="00534758">
                  <w:rPr>
                    <w:color w:val="1D1D1D"/>
                  </w:rPr>
                  <w:t>Leonide</w:t>
                </w:r>
                <w:proofErr w:type="spellEnd"/>
                <w:r w:rsidR="00582A67" w:rsidRPr="00534758">
                  <w:rPr>
                    <w:color w:val="1D1D1D"/>
                  </w:rPr>
                  <w:t xml:space="preserve"> Massine’s</w:t>
                </w:r>
                <w:r w:rsidR="00582A67" w:rsidRPr="00534758">
                  <w:t xml:space="preserve"> </w:t>
                </w:r>
                <w:proofErr w:type="spellStart"/>
                <w:r w:rsidR="00582A67" w:rsidRPr="00534758">
                  <w:rPr>
                    <w:i/>
                    <w:iCs/>
                  </w:rPr>
                  <w:t>Bacchanale</w:t>
                </w:r>
                <w:proofErr w:type="spellEnd"/>
                <w:r w:rsidR="00582A67" w:rsidRPr="00534758">
                  <w:t xml:space="preserve"> (1939) for t</w:t>
                </w:r>
                <w:r w:rsidR="00127CBD">
                  <w:t xml:space="preserve">he Ballet </w:t>
                </w:r>
                <w:proofErr w:type="spellStart"/>
                <w:r w:rsidR="00127CBD">
                  <w:t>Russe</w:t>
                </w:r>
                <w:proofErr w:type="spellEnd"/>
                <w:r w:rsidR="00127CBD">
                  <w:t xml:space="preserve"> de Monte Carlo —</w:t>
                </w:r>
                <w:r w:rsidR="00582A67" w:rsidRPr="00534758">
                  <w:t xml:space="preserve"> a production in which the breast of a hug</w:t>
                </w:r>
                <w:r w:rsidR="00582A67">
                  <w:t>e</w:t>
                </w:r>
                <w:r w:rsidR="00582A67" w:rsidRPr="00534758">
                  <w:t xml:space="preserve"> swan was used as a</w:t>
                </w:r>
                <w:r w:rsidR="00582A67">
                  <w:t>n</w:t>
                </w:r>
                <w:r w:rsidR="00582A67" w:rsidRPr="00534758">
                  <w:t xml:space="preserve"> entrance by the dancers. In </w:t>
                </w:r>
                <w:r w:rsidR="00582A67" w:rsidRPr="00534758">
                  <w:rPr>
                    <w:i/>
                  </w:rPr>
                  <w:t>Labyrinth</w:t>
                </w:r>
                <w:r w:rsidR="00582A67" w:rsidRPr="00534758">
                  <w:t xml:space="preserve"> (1941), a</w:t>
                </w:r>
                <w:r w:rsidR="00582A67">
                  <w:t xml:space="preserve">nother choreographic work </w:t>
                </w:r>
                <w:proofErr w:type="spellStart"/>
                <w:r w:rsidR="00582A67" w:rsidRPr="00534758">
                  <w:t>Dalí</w:t>
                </w:r>
                <w:proofErr w:type="spellEnd"/>
                <w:r w:rsidR="00582A67">
                  <w:t xml:space="preserve"> designed for Massine, the </w:t>
                </w:r>
                <w:r w:rsidR="00582A67" w:rsidRPr="00534758">
                  <w:t xml:space="preserve">torso of a gigantic bust of </w:t>
                </w:r>
                <w:r w:rsidR="00582A67">
                  <w:t xml:space="preserve">a </w:t>
                </w:r>
                <w:r w:rsidR="00582A67" w:rsidRPr="00534758">
                  <w:t xml:space="preserve">man served as way for the dancers to enter the stage. </w:t>
                </w:r>
                <w:proofErr w:type="spellStart"/>
                <w:r w:rsidR="00582A67" w:rsidRPr="00534758">
                  <w:t>Dalí</w:t>
                </w:r>
                <w:proofErr w:type="spellEnd"/>
                <w:r w:rsidR="00582A67" w:rsidRPr="00534758">
                  <w:t xml:space="preserve"> created designs for a production of </w:t>
                </w:r>
                <w:r w:rsidR="00582A67" w:rsidRPr="00534758">
                  <w:rPr>
                    <w:i/>
                  </w:rPr>
                  <w:t>Romeo and Juliet</w:t>
                </w:r>
                <w:r w:rsidR="00582A67" w:rsidRPr="00534758">
                  <w:t xml:space="preserve"> (1943), which </w:t>
                </w:r>
                <w:r w:rsidR="0054491F">
                  <w:t xml:space="preserve">choreographer Antony Tudor </w:t>
                </w:r>
                <w:r w:rsidR="00582A67" w:rsidRPr="00534758">
                  <w:t xml:space="preserve">declined to use. Despite this rejection, the </w:t>
                </w:r>
                <w:r w:rsidR="00582A67">
                  <w:t>S</w:t>
                </w:r>
                <w:r w:rsidR="00582A67" w:rsidRPr="00534758">
                  <w:t xml:space="preserve">urrealist artist continued to receive dance commissions. </w:t>
                </w:r>
                <w:r w:rsidR="00582A67">
                  <w:t>I</w:t>
                </w:r>
                <w:r w:rsidR="00582A67" w:rsidRPr="00534758">
                  <w:t xml:space="preserve">n 1944, </w:t>
                </w:r>
                <w:r w:rsidR="00582A67">
                  <w:t xml:space="preserve">for instance, </w:t>
                </w:r>
                <w:r w:rsidR="00582A67" w:rsidRPr="00534758">
                  <w:t xml:space="preserve">he worked on </w:t>
                </w:r>
                <w:r w:rsidR="00582A67" w:rsidRPr="00534758">
                  <w:rPr>
                    <w:i/>
                  </w:rPr>
                  <w:t>Sentimental Colloquy</w:t>
                </w:r>
                <w:r w:rsidR="00582A67" w:rsidRPr="00534758">
                  <w:t xml:space="preserve"> and </w:t>
                </w:r>
                <w:r w:rsidR="00582A67" w:rsidRPr="00534758">
                  <w:rPr>
                    <w:i/>
                  </w:rPr>
                  <w:t xml:space="preserve">Café de </w:t>
                </w:r>
                <w:proofErr w:type="spellStart"/>
                <w:r w:rsidR="00582A67" w:rsidRPr="00534758">
                  <w:rPr>
                    <w:i/>
                  </w:rPr>
                  <w:t>Chinitas</w:t>
                </w:r>
                <w:proofErr w:type="spellEnd"/>
                <w:r w:rsidR="00582A67" w:rsidRPr="00534758">
                  <w:rPr>
                    <w:i/>
                  </w:rPr>
                  <w:t xml:space="preserve"> </w:t>
                </w:r>
                <w:r w:rsidR="00582A67" w:rsidRPr="00534758">
                  <w:t xml:space="preserve">and </w:t>
                </w:r>
                <w:r w:rsidR="00582A67" w:rsidRPr="00534758">
                  <w:rPr>
                    <w:i/>
                  </w:rPr>
                  <w:t>Mad Tristan</w:t>
                </w:r>
                <w:r w:rsidR="00582A67" w:rsidRPr="00534758">
                  <w:t xml:space="preserve">. In this last piece, three horses’ heads loomed over the performers. </w:t>
                </w:r>
                <w:proofErr w:type="spellStart"/>
                <w:r w:rsidR="00582A67" w:rsidRPr="00534758">
                  <w:t>Dalí</w:t>
                </w:r>
                <w:proofErr w:type="spellEnd"/>
                <w:r w:rsidR="00582A67" w:rsidRPr="00534758">
                  <w:t xml:space="preserve"> created the sets and costumes for Ana Maria’s production of </w:t>
                </w:r>
                <w:r w:rsidR="00582A67" w:rsidRPr="00534758">
                  <w:rPr>
                    <w:i/>
                  </w:rPr>
                  <w:t>Three Cornered Hat</w:t>
                </w:r>
                <w:r w:rsidR="00582A67" w:rsidRPr="00534758">
                  <w:t xml:space="preserve">, which Ballet </w:t>
                </w:r>
                <w:proofErr w:type="spellStart"/>
                <w:r w:rsidR="00582A67" w:rsidRPr="00534758">
                  <w:t>Espanõl</w:t>
                </w:r>
                <w:proofErr w:type="spellEnd"/>
                <w:r w:rsidR="00582A67" w:rsidRPr="00534758">
                  <w:t xml:space="preserve"> premiered at the Ziegfeld </w:t>
                </w:r>
                <w:r w:rsidR="00E30C32" w:rsidRPr="00534758">
                  <w:t>Theatre</w:t>
                </w:r>
                <w:r w:rsidR="00582A67" w:rsidRPr="00534758">
                  <w:t xml:space="preserve"> in New York in 1949. </w:t>
                </w:r>
                <w:proofErr w:type="spellStart"/>
                <w:r w:rsidR="00582A67" w:rsidRPr="00534758">
                  <w:t>Dalí</w:t>
                </w:r>
                <w:proofErr w:type="spellEnd"/>
                <w:r w:rsidR="00582A67" w:rsidRPr="00534758">
                  <w:t xml:space="preserve"> was involved in dance as late as 1961, when he worked on Maurice </w:t>
                </w:r>
                <w:proofErr w:type="spellStart"/>
                <w:r w:rsidR="00582A67" w:rsidRPr="00534758">
                  <w:t>Béjart’s</w:t>
                </w:r>
                <w:proofErr w:type="spellEnd"/>
                <w:r w:rsidR="00582A67" w:rsidRPr="00534758">
                  <w:t xml:space="preserve"> </w:t>
                </w:r>
                <w:r w:rsidR="00582A67" w:rsidRPr="00534758">
                  <w:rPr>
                    <w:i/>
                  </w:rPr>
                  <w:t>Gala</w:t>
                </w:r>
                <w:r w:rsidR="00582A67" w:rsidRPr="00534758">
                  <w:t>.</w:t>
                </w:r>
              </w:p>
              <w:p w14:paraId="64E31328" w14:textId="77777777" w:rsidR="00582A67" w:rsidRPr="00534758" w:rsidRDefault="00582A67" w:rsidP="00860AC7">
                <w:pPr>
                  <w:rPr>
                    <w:sz w:val="17"/>
                    <w:szCs w:val="17"/>
                  </w:rPr>
                </w:pPr>
              </w:p>
              <w:p w14:paraId="7662DCBD" w14:textId="77777777" w:rsidR="00582A67" w:rsidRDefault="00582A67" w:rsidP="00860AC7">
                <w:pPr>
                  <w:rPr>
                    <w:i/>
                    <w:iCs/>
                    <w:sz w:val="26"/>
                  </w:rPr>
                </w:pPr>
                <w:r>
                  <w:t>Some of the</w:t>
                </w:r>
                <w:r w:rsidRPr="00534758">
                  <w:t xml:space="preserve"> </w:t>
                </w:r>
                <w:r>
                  <w:t>S</w:t>
                </w:r>
                <w:r w:rsidRPr="00534758">
                  <w:t xml:space="preserve">urrealists were interested in dance beyond Western theatrical expressions. </w:t>
                </w:r>
                <w:r>
                  <w:t>W</w:t>
                </w:r>
                <w:r w:rsidRPr="00534758">
                  <w:t>hile exiled in the United States during the Second World War, Max Ernst and André Breton designed their travel itineraries through the western states with the goal of seeing Hopi and Zuni dances. Each amassed extensive collections of indigenous regalia, especially masks.</w:t>
                </w:r>
                <w:r w:rsidRPr="00534758">
                  <w:rPr>
                    <w:i/>
                    <w:iCs/>
                    <w:sz w:val="26"/>
                  </w:rPr>
                  <w:t xml:space="preserve"> </w:t>
                </w:r>
              </w:p>
              <w:p w14:paraId="49BB3E7D" w14:textId="77777777" w:rsidR="00582A67" w:rsidRPr="00534758" w:rsidRDefault="00582A67" w:rsidP="00860AC7"/>
              <w:p w14:paraId="2F5916C1" w14:textId="76FE53BC" w:rsidR="00582A67" w:rsidRDefault="00582A67" w:rsidP="00860AC7">
                <w:r w:rsidRPr="00534758">
                  <w:t xml:space="preserve">The influence of </w:t>
                </w:r>
                <w:r>
                  <w:t>S</w:t>
                </w:r>
                <w:r w:rsidRPr="00534758">
                  <w:t>urrealism on dance extended to Canada</w:t>
                </w:r>
                <w:r w:rsidR="0006185C">
                  <w:t>,</w:t>
                </w:r>
                <w:r w:rsidRPr="00534758">
                  <w:t xml:space="preserve"> </w:t>
                </w:r>
                <w:r w:rsidR="0006185C">
                  <w:t xml:space="preserve">where </w:t>
                </w:r>
                <w:r w:rsidR="0006185C" w:rsidRPr="00534758">
                  <w:t>Françoise Sullivan and Jeanne Renaud</w:t>
                </w:r>
                <w:r w:rsidR="0006185C">
                  <w:t xml:space="preserve"> of the Automatists (</w:t>
                </w:r>
                <w:r w:rsidRPr="00534758">
                  <w:t xml:space="preserve">a multi-disciplinary group of artists in Montreal initially influenced by the French </w:t>
                </w:r>
                <w:r>
                  <w:t>S</w:t>
                </w:r>
                <w:r w:rsidR="0006185C">
                  <w:t>urrealists)</w:t>
                </w:r>
                <w:r w:rsidRPr="00534758">
                  <w:t xml:space="preserve"> to access the subconscious </w:t>
                </w:r>
                <w:r w:rsidR="0006185C">
                  <w:t>in</w:t>
                </w:r>
                <w:r w:rsidRPr="00534758">
                  <w:t xml:space="preserve"> their early choreography. Sullivan wrote about </w:t>
                </w:r>
                <w:r w:rsidR="00E30C32">
                  <w:t>adapting</w:t>
                </w:r>
                <w:r w:rsidR="00E30C32" w:rsidRPr="00534758">
                  <w:t xml:space="preserve"> the </w:t>
                </w:r>
                <w:r w:rsidR="00E30C32">
                  <w:t>S</w:t>
                </w:r>
                <w:r w:rsidR="00E30C32" w:rsidRPr="00534758">
                  <w:t xml:space="preserve">urrealist ideal of using spontaneity </w:t>
                </w:r>
                <w:r w:rsidRPr="00534758">
                  <w:t>the importance of spontaneity and the subconscious for choreographic experimentation in her essay ‘</w:t>
                </w:r>
                <w:proofErr w:type="spellStart"/>
                <w:r w:rsidRPr="00534758">
                  <w:t>L’danse</w:t>
                </w:r>
                <w:proofErr w:type="spellEnd"/>
                <w:r w:rsidRPr="00534758">
                  <w:t xml:space="preserve"> </w:t>
                </w:r>
                <w:r w:rsidR="00E30C32">
                  <w:t xml:space="preserve">et </w:t>
                </w:r>
                <w:proofErr w:type="spellStart"/>
                <w:r w:rsidR="00E30C32">
                  <w:t>l’espoir</w:t>
                </w:r>
                <w:proofErr w:type="spellEnd"/>
                <w:r w:rsidR="00E30C32">
                  <w:t>’ [‘Dance and Hope’]</w:t>
                </w:r>
                <w:r w:rsidR="0006185C">
                  <w:t xml:space="preserve">, which </w:t>
                </w:r>
                <w:r w:rsidRPr="00534758">
                  <w:t xml:space="preserve">was published in </w:t>
                </w:r>
                <w:r w:rsidR="00E74E42">
                  <w:t>the Automatists’ 1948 manifesto</w:t>
                </w:r>
                <w:r w:rsidRPr="00534758">
                  <w:t xml:space="preserve"> </w:t>
                </w:r>
                <w:proofErr w:type="spellStart"/>
                <w:r w:rsidRPr="00534758">
                  <w:rPr>
                    <w:i/>
                  </w:rPr>
                  <w:t>Refus</w:t>
                </w:r>
                <w:proofErr w:type="spellEnd"/>
                <w:r w:rsidRPr="00534758">
                  <w:rPr>
                    <w:i/>
                  </w:rPr>
                  <w:t xml:space="preserve"> </w:t>
                </w:r>
                <w:r>
                  <w:rPr>
                    <w:i/>
                  </w:rPr>
                  <w:t>g</w:t>
                </w:r>
                <w:r w:rsidRPr="00534758">
                  <w:rPr>
                    <w:i/>
                  </w:rPr>
                  <w:t>lobal</w:t>
                </w:r>
                <w:r w:rsidRPr="00534758">
                  <w:t xml:space="preserve">. </w:t>
                </w:r>
              </w:p>
              <w:p w14:paraId="07CABFAF" w14:textId="77777777" w:rsidR="00582A67" w:rsidRDefault="00582A67" w:rsidP="00860AC7"/>
              <w:p w14:paraId="706580DE" w14:textId="67D73C16" w:rsidR="003F0D73" w:rsidRDefault="00582A67" w:rsidP="00860AC7">
                <w:r>
                  <w:t>T</w:t>
                </w:r>
                <w:r w:rsidRPr="00534758">
                  <w:t xml:space="preserve">he </w:t>
                </w:r>
                <w:r>
                  <w:t>S</w:t>
                </w:r>
                <w:r w:rsidRPr="00534758">
                  <w:t>urrealists</w:t>
                </w:r>
                <w:r>
                  <w:t>’</w:t>
                </w:r>
                <w:r w:rsidRPr="00534758">
                  <w:t xml:space="preserve"> embod</w:t>
                </w:r>
                <w:bookmarkStart w:id="0" w:name="_GoBack"/>
                <w:bookmarkEnd w:id="0"/>
                <w:r w:rsidRPr="00534758">
                  <w:t xml:space="preserve">ied practices of automatism also inspired the Action Paintings of American abstract expressionists such as Jackson Pollock, who blurred the boundaries between painting and dancing </w:t>
                </w:r>
                <w:r w:rsidR="00783AFD">
                  <w:t>(</w:t>
                </w:r>
                <w:r w:rsidRPr="00534758">
                  <w:t xml:space="preserve">as documented by Hans </w:t>
                </w:r>
                <w:proofErr w:type="spellStart"/>
                <w:r w:rsidRPr="00534758">
                  <w:t>Nemuth’s</w:t>
                </w:r>
                <w:proofErr w:type="spellEnd"/>
                <w:r w:rsidRPr="00534758">
                  <w:t xml:space="preserve"> film of Pollock at work on a glass canvas</w:t>
                </w:r>
                <w:r w:rsidR="00783AFD">
                  <w:t>)</w:t>
                </w:r>
                <w:r w:rsidRPr="00534758">
                  <w:t xml:space="preserve">. </w:t>
                </w:r>
                <w:r w:rsidRPr="00534758" w:rsidDel="008213E4">
                  <w:t xml:space="preserve"> </w:t>
                </w:r>
              </w:p>
            </w:tc>
          </w:sdtContent>
        </w:sdt>
      </w:tr>
      <w:tr w:rsidR="003235A7" w14:paraId="6CC37C2D" w14:textId="77777777" w:rsidTr="003235A7">
        <w:tc>
          <w:tcPr>
            <w:tcW w:w="9016" w:type="dxa"/>
          </w:tcPr>
          <w:p w14:paraId="03FBA259" w14:textId="77777777" w:rsidR="003235A7" w:rsidRDefault="003235A7" w:rsidP="008A5B87">
            <w:r w:rsidRPr="0015114C">
              <w:rPr>
                <w:u w:val="single"/>
              </w:rPr>
              <w:lastRenderedPageBreak/>
              <w:t>Further reading</w:t>
            </w:r>
            <w:r>
              <w:t>:</w:t>
            </w:r>
          </w:p>
          <w:p w14:paraId="756945B9" w14:textId="46A70EB3" w:rsidR="00AC57DD" w:rsidRDefault="00E30C32" w:rsidP="008A5B87">
            <w:pPr>
              <w:rPr>
                <w:rFonts w:ascii="Calibri" w:hAnsi="Calibri"/>
              </w:rPr>
            </w:pPr>
            <w:sdt>
              <w:sdtPr>
                <w:rPr>
                  <w:rFonts w:ascii="Calibri" w:hAnsi="Calibri"/>
                </w:rPr>
                <w:id w:val="-1036737641"/>
                <w:citation/>
              </w:sdtPr>
              <w:sdtEndPr/>
              <w:sdtContent>
                <w:r w:rsidR="00AC57DD" w:rsidRPr="00E30C32">
                  <w:rPr>
                    <w:rFonts w:ascii="Calibri" w:hAnsi="Calibri"/>
                  </w:rPr>
                  <w:fldChar w:fldCharType="begin"/>
                </w:r>
                <w:r w:rsidR="00AC57DD" w:rsidRPr="00E30C32">
                  <w:rPr>
                    <w:rFonts w:ascii="Calibri" w:hAnsi="Calibri"/>
                    <w:lang w:val="en-US"/>
                  </w:rPr>
                  <w:instrText xml:space="preserve"> CITATION Daw74 \l 1033 </w:instrText>
                </w:r>
                <w:r w:rsidR="00AC57DD" w:rsidRPr="00E30C32">
                  <w:rPr>
                    <w:rFonts w:ascii="Calibri" w:hAnsi="Calibri"/>
                  </w:rPr>
                  <w:fldChar w:fldCharType="separate"/>
                </w:r>
                <w:r w:rsidR="00AC57DD" w:rsidRPr="00E30C32">
                  <w:rPr>
                    <w:rFonts w:ascii="Calibri" w:hAnsi="Calibri"/>
                    <w:noProof/>
                    <w:lang w:val="en-US"/>
                  </w:rPr>
                  <w:t>(Ades)</w:t>
                </w:r>
                <w:r w:rsidR="00AC57DD" w:rsidRPr="00E30C32">
                  <w:rPr>
                    <w:rFonts w:ascii="Calibri" w:hAnsi="Calibri"/>
                  </w:rPr>
                  <w:fldChar w:fldCharType="end"/>
                </w:r>
              </w:sdtContent>
            </w:sdt>
          </w:p>
          <w:p w14:paraId="6326BCDA" w14:textId="77777777" w:rsidR="00E30C32" w:rsidRDefault="00E30C32" w:rsidP="008A5B87">
            <w:pPr>
              <w:rPr>
                <w:rFonts w:ascii="Calibri" w:hAnsi="Calibri"/>
              </w:rPr>
            </w:pPr>
          </w:p>
          <w:p w14:paraId="3003F6D4" w14:textId="77777777" w:rsidR="00E30C32" w:rsidRPr="00E30C32" w:rsidRDefault="00E30C32" w:rsidP="00E30C32">
            <w:pPr>
              <w:pStyle w:val="Body"/>
              <w:rPr>
                <w:rFonts w:ascii="Calibri" w:hAnsi="Calibri"/>
                <w:sz w:val="22"/>
                <w:szCs w:val="22"/>
              </w:rPr>
            </w:pPr>
            <w:sdt>
              <w:sdtPr>
                <w:rPr>
                  <w:rFonts w:ascii="Calibri" w:hAnsi="Calibri"/>
                  <w:sz w:val="22"/>
                  <w:szCs w:val="22"/>
                </w:rPr>
                <w:id w:val="1112931141"/>
                <w:citation/>
              </w:sdtPr>
              <w:sdtContent>
                <w:r w:rsidRPr="00E30C32">
                  <w:rPr>
                    <w:rFonts w:ascii="Calibri" w:hAnsi="Calibri"/>
                    <w:sz w:val="22"/>
                    <w:szCs w:val="22"/>
                  </w:rPr>
                  <w:fldChar w:fldCharType="begin"/>
                </w:r>
                <w:r w:rsidRPr="00E30C32">
                  <w:rPr>
                    <w:rFonts w:ascii="Calibri" w:hAnsi="Calibri"/>
                    <w:sz w:val="22"/>
                    <w:szCs w:val="22"/>
                  </w:rPr>
                  <w:instrText xml:space="preserve"> CITATION Lou28 \l 1033 </w:instrText>
                </w:r>
                <w:r w:rsidRPr="00E30C32">
                  <w:rPr>
                    <w:rFonts w:ascii="Calibri" w:hAnsi="Calibri"/>
                    <w:sz w:val="22"/>
                    <w:szCs w:val="22"/>
                  </w:rPr>
                  <w:fldChar w:fldCharType="separate"/>
                </w:r>
                <w:r w:rsidRPr="00E30C32">
                  <w:rPr>
                    <w:rFonts w:ascii="Calibri" w:hAnsi="Calibri"/>
                    <w:noProof/>
                    <w:sz w:val="22"/>
                    <w:szCs w:val="22"/>
                  </w:rPr>
                  <w:t>(Buñuel and Dali)</w:t>
                </w:r>
                <w:r w:rsidRPr="00E30C32">
                  <w:rPr>
                    <w:rFonts w:ascii="Calibri" w:hAnsi="Calibri"/>
                    <w:sz w:val="22"/>
                    <w:szCs w:val="22"/>
                  </w:rPr>
                  <w:fldChar w:fldCharType="end"/>
                </w:r>
              </w:sdtContent>
            </w:sdt>
          </w:p>
          <w:p w14:paraId="3994BB7B" w14:textId="77777777" w:rsidR="00E30C32" w:rsidRPr="00E30C32" w:rsidRDefault="00E30C32" w:rsidP="008A5B87">
            <w:pPr>
              <w:rPr>
                <w:rFonts w:ascii="Calibri" w:hAnsi="Calibri"/>
              </w:rPr>
            </w:pPr>
          </w:p>
          <w:p w14:paraId="62A4C3F7" w14:textId="7FB71A6A" w:rsidR="00AC57DD" w:rsidRDefault="00E30C32" w:rsidP="008A5B87">
            <w:pPr>
              <w:rPr>
                <w:rFonts w:ascii="Calibri" w:hAnsi="Calibri"/>
              </w:rPr>
            </w:pPr>
            <w:sdt>
              <w:sdtPr>
                <w:rPr>
                  <w:rFonts w:ascii="Calibri" w:hAnsi="Calibri"/>
                </w:rPr>
                <w:id w:val="2100445429"/>
                <w:citation/>
              </w:sdtPr>
              <w:sdtEndPr/>
              <w:sdtContent>
                <w:r w:rsidR="00AC57DD" w:rsidRPr="00E30C32">
                  <w:rPr>
                    <w:rFonts w:ascii="Calibri" w:hAnsi="Calibri"/>
                  </w:rPr>
                  <w:fldChar w:fldCharType="begin"/>
                </w:r>
                <w:r w:rsidR="00AC57DD" w:rsidRPr="00E30C32">
                  <w:rPr>
                    <w:rFonts w:ascii="Calibri" w:hAnsi="Calibri"/>
                    <w:lang w:val="en-US"/>
                  </w:rPr>
                  <w:instrText xml:space="preserve"> CITATION Cur12 \l 1033 </w:instrText>
                </w:r>
                <w:r w:rsidR="00AC57DD" w:rsidRPr="00E30C32">
                  <w:rPr>
                    <w:rFonts w:ascii="Calibri" w:hAnsi="Calibri"/>
                  </w:rPr>
                  <w:fldChar w:fldCharType="separate"/>
                </w:r>
                <w:r w:rsidR="00AC57DD" w:rsidRPr="00E30C32">
                  <w:rPr>
                    <w:rFonts w:ascii="Calibri" w:hAnsi="Calibri"/>
                    <w:noProof/>
                    <w:lang w:val="en-US"/>
                  </w:rPr>
                  <w:t>(Carter)</w:t>
                </w:r>
                <w:r w:rsidR="00AC57DD" w:rsidRPr="00E30C32">
                  <w:rPr>
                    <w:rFonts w:ascii="Calibri" w:hAnsi="Calibri"/>
                  </w:rPr>
                  <w:fldChar w:fldCharType="end"/>
                </w:r>
              </w:sdtContent>
            </w:sdt>
          </w:p>
          <w:p w14:paraId="06CCB165" w14:textId="77777777" w:rsidR="00E30C32" w:rsidRPr="00E30C32" w:rsidRDefault="00E30C32" w:rsidP="008A5B87">
            <w:pPr>
              <w:rPr>
                <w:rFonts w:ascii="Calibri" w:hAnsi="Calibri"/>
              </w:rPr>
            </w:pPr>
          </w:p>
          <w:sdt>
            <w:sdtPr>
              <w:rPr>
                <w:rFonts w:ascii="Calibri" w:eastAsiaTheme="minorHAnsi" w:hAnsi="Calibri" w:cstheme="minorBidi"/>
                <w:color w:val="auto"/>
                <w:sz w:val="22"/>
                <w:szCs w:val="22"/>
                <w:lang w:val="en-GB"/>
              </w:rPr>
              <w:alias w:val="Further reading"/>
              <w:tag w:val="furtherReading"/>
              <w:id w:val="-1516217107"/>
            </w:sdtPr>
            <w:sdtEndPr>
              <w:rPr>
                <w:rFonts w:asciiTheme="minorHAnsi" w:hAnsiTheme="minorHAnsi"/>
              </w:rPr>
            </w:sdtEndPr>
            <w:sdtContent>
              <w:p w14:paraId="678FEBAD" w14:textId="596E767A" w:rsidR="00582A67" w:rsidRDefault="00E30C32" w:rsidP="00092C33">
                <w:pPr>
                  <w:pStyle w:val="Body"/>
                  <w:rPr>
                    <w:rFonts w:ascii="Calibri" w:hAnsi="Calibri"/>
                    <w:sz w:val="22"/>
                    <w:szCs w:val="22"/>
                  </w:rPr>
                </w:pPr>
                <w:sdt>
                  <w:sdtPr>
                    <w:rPr>
                      <w:rFonts w:ascii="Calibri" w:hAnsi="Calibri"/>
                      <w:sz w:val="22"/>
                      <w:szCs w:val="22"/>
                    </w:rPr>
                    <w:id w:val="-353033402"/>
                    <w:citation/>
                  </w:sdtPr>
                  <w:sdtEndPr/>
                  <w:sdtContent>
                    <w:r w:rsidR="00CE34A3" w:rsidRPr="00E30C32">
                      <w:rPr>
                        <w:rFonts w:ascii="Calibri" w:hAnsi="Calibri"/>
                        <w:sz w:val="22"/>
                        <w:szCs w:val="22"/>
                      </w:rPr>
                      <w:fldChar w:fldCharType="begin"/>
                    </w:r>
                    <w:r w:rsidR="00CE34A3" w:rsidRPr="00E30C32">
                      <w:rPr>
                        <w:rFonts w:ascii="Calibri" w:hAnsi="Calibri"/>
                        <w:sz w:val="22"/>
                        <w:szCs w:val="22"/>
                      </w:rPr>
                      <w:instrText xml:space="preserve"> CITATION Mic05 \l 1033 </w:instrText>
                    </w:r>
                    <w:r w:rsidR="00CE34A3" w:rsidRPr="00E30C32">
                      <w:rPr>
                        <w:rFonts w:ascii="Calibri" w:hAnsi="Calibri"/>
                        <w:sz w:val="22"/>
                        <w:szCs w:val="22"/>
                      </w:rPr>
                      <w:fldChar w:fldCharType="separate"/>
                    </w:r>
                    <w:r w:rsidR="00CE34A3" w:rsidRPr="00E30C32">
                      <w:rPr>
                        <w:rFonts w:ascii="Calibri" w:hAnsi="Calibri"/>
                        <w:sz w:val="22"/>
                        <w:szCs w:val="22"/>
                      </w:rPr>
                      <w:t xml:space="preserve"> (Duncan and Berman)</w:t>
                    </w:r>
                    <w:r w:rsidR="00CE34A3" w:rsidRPr="00E30C32">
                      <w:rPr>
                        <w:rFonts w:ascii="Calibri" w:hAnsi="Calibri"/>
                        <w:sz w:val="22"/>
                        <w:szCs w:val="22"/>
                      </w:rPr>
                      <w:fldChar w:fldCharType="end"/>
                    </w:r>
                  </w:sdtContent>
                </w:sdt>
              </w:p>
              <w:p w14:paraId="30A17339" w14:textId="77777777" w:rsidR="00E30C32" w:rsidRPr="00E30C32" w:rsidRDefault="00E30C32" w:rsidP="00092C33">
                <w:pPr>
                  <w:pStyle w:val="Body"/>
                  <w:rPr>
                    <w:rFonts w:ascii="Calibri" w:hAnsi="Calibri"/>
                    <w:sz w:val="22"/>
                    <w:szCs w:val="22"/>
                  </w:rPr>
                </w:pPr>
              </w:p>
              <w:p w14:paraId="02D0BDBB" w14:textId="1273194A" w:rsidR="00CE34A3" w:rsidRDefault="00E30C32" w:rsidP="00582A67">
                <w:pPr>
                  <w:pStyle w:val="Body"/>
                  <w:rPr>
                    <w:rFonts w:ascii="Calibri" w:hAnsi="Calibri"/>
                    <w:bCs/>
                    <w:color w:val="262626"/>
                    <w:sz w:val="22"/>
                    <w:szCs w:val="22"/>
                  </w:rPr>
                </w:pPr>
                <w:sdt>
                  <w:sdtPr>
                    <w:rPr>
                      <w:rFonts w:ascii="Calibri" w:hAnsi="Calibri"/>
                      <w:bCs/>
                      <w:color w:val="262626"/>
                      <w:sz w:val="22"/>
                      <w:szCs w:val="22"/>
                    </w:rPr>
                    <w:id w:val="-1407686773"/>
                    <w:citation/>
                  </w:sdtPr>
                  <w:sdtEndPr/>
                  <w:sdtContent>
                    <w:r w:rsidR="00CE34A3" w:rsidRPr="00E30C32">
                      <w:rPr>
                        <w:rFonts w:ascii="Calibri" w:hAnsi="Calibri"/>
                        <w:bCs/>
                        <w:color w:val="262626"/>
                        <w:sz w:val="22"/>
                        <w:szCs w:val="22"/>
                      </w:rPr>
                      <w:fldChar w:fldCharType="begin"/>
                    </w:r>
                    <w:r w:rsidR="00CE34A3" w:rsidRPr="00E30C32">
                      <w:rPr>
                        <w:rFonts w:ascii="Calibri" w:hAnsi="Calibri"/>
                        <w:bCs/>
                        <w:color w:val="262626"/>
                        <w:sz w:val="22"/>
                        <w:szCs w:val="22"/>
                      </w:rPr>
                      <w:instrText xml:space="preserve"> CITATION Ann96 \l 1033 </w:instrText>
                    </w:r>
                    <w:r w:rsidR="00CE34A3" w:rsidRPr="00E30C32">
                      <w:rPr>
                        <w:rFonts w:ascii="Calibri" w:hAnsi="Calibri"/>
                        <w:bCs/>
                        <w:color w:val="262626"/>
                        <w:sz w:val="22"/>
                        <w:szCs w:val="22"/>
                      </w:rPr>
                      <w:fldChar w:fldCharType="separate"/>
                    </w:r>
                    <w:r w:rsidR="00CE34A3" w:rsidRPr="00E30C32">
                      <w:rPr>
                        <w:rFonts w:ascii="Calibri" w:hAnsi="Calibri"/>
                        <w:noProof/>
                        <w:color w:val="262626"/>
                        <w:sz w:val="22"/>
                        <w:szCs w:val="22"/>
                      </w:rPr>
                      <w:t>(Fienup-Riordan)</w:t>
                    </w:r>
                    <w:r w:rsidR="00CE34A3" w:rsidRPr="00E30C32">
                      <w:rPr>
                        <w:rFonts w:ascii="Calibri" w:hAnsi="Calibri"/>
                        <w:bCs/>
                        <w:color w:val="262626"/>
                        <w:sz w:val="22"/>
                        <w:szCs w:val="22"/>
                      </w:rPr>
                      <w:fldChar w:fldCharType="end"/>
                    </w:r>
                  </w:sdtContent>
                </w:sdt>
              </w:p>
              <w:p w14:paraId="15DA252A" w14:textId="77777777" w:rsidR="00E30C32" w:rsidRPr="00E30C32" w:rsidRDefault="00E30C32" w:rsidP="00582A67">
                <w:pPr>
                  <w:pStyle w:val="Body"/>
                  <w:rPr>
                    <w:rFonts w:ascii="Calibri" w:hAnsi="Calibri"/>
                    <w:bCs/>
                    <w:color w:val="262626"/>
                    <w:sz w:val="22"/>
                    <w:szCs w:val="22"/>
                  </w:rPr>
                </w:pPr>
              </w:p>
              <w:p w14:paraId="17512BCB" w14:textId="770CC453" w:rsidR="00582A67" w:rsidRDefault="00E30C32" w:rsidP="00582A67">
                <w:pPr>
                  <w:pStyle w:val="Body"/>
                  <w:rPr>
                    <w:rFonts w:ascii="Calibri" w:hAnsi="Calibri"/>
                    <w:b/>
                    <w:sz w:val="22"/>
                    <w:szCs w:val="22"/>
                  </w:rPr>
                </w:pPr>
                <w:sdt>
                  <w:sdtPr>
                    <w:rPr>
                      <w:rFonts w:ascii="Calibri" w:hAnsi="Calibri"/>
                      <w:b/>
                      <w:sz w:val="22"/>
                      <w:szCs w:val="22"/>
                    </w:rPr>
                    <w:id w:val="809215498"/>
                    <w:citation/>
                  </w:sdtPr>
                  <w:sdtEndPr/>
                  <w:sdtContent>
                    <w:r w:rsidR="00980EEC" w:rsidRPr="00E30C32">
                      <w:rPr>
                        <w:rFonts w:ascii="Calibri" w:hAnsi="Calibri"/>
                        <w:b/>
                        <w:sz w:val="22"/>
                        <w:szCs w:val="22"/>
                      </w:rPr>
                      <w:fldChar w:fldCharType="begin"/>
                    </w:r>
                    <w:r w:rsidR="00980EEC" w:rsidRPr="00E30C32">
                      <w:rPr>
                        <w:rFonts w:ascii="Calibri" w:hAnsi="Calibri"/>
                        <w:b/>
                        <w:sz w:val="22"/>
                        <w:szCs w:val="22"/>
                      </w:rPr>
                      <w:instrText xml:space="preserve"> CITATION Lyn05 \l 1033 </w:instrText>
                    </w:r>
                    <w:r w:rsidR="00980EEC" w:rsidRPr="00E30C32">
                      <w:rPr>
                        <w:rFonts w:ascii="Calibri" w:hAnsi="Calibri"/>
                        <w:b/>
                        <w:sz w:val="22"/>
                        <w:szCs w:val="22"/>
                      </w:rPr>
                      <w:fldChar w:fldCharType="separate"/>
                    </w:r>
                    <w:r w:rsidR="00980EEC" w:rsidRPr="00E30C32">
                      <w:rPr>
                        <w:rFonts w:ascii="Calibri" w:hAnsi="Calibri"/>
                        <w:noProof/>
                        <w:sz w:val="22"/>
                        <w:szCs w:val="22"/>
                      </w:rPr>
                      <w:t>(Garafola)</w:t>
                    </w:r>
                    <w:r w:rsidR="00980EEC" w:rsidRPr="00E30C32">
                      <w:rPr>
                        <w:rFonts w:ascii="Calibri" w:hAnsi="Calibri"/>
                        <w:b/>
                        <w:sz w:val="22"/>
                        <w:szCs w:val="22"/>
                      </w:rPr>
                      <w:fldChar w:fldCharType="end"/>
                    </w:r>
                  </w:sdtContent>
                </w:sdt>
              </w:p>
              <w:p w14:paraId="563A2B47" w14:textId="77777777" w:rsidR="00E30C32" w:rsidRPr="00E30C32" w:rsidRDefault="00E30C32" w:rsidP="00582A67">
                <w:pPr>
                  <w:pStyle w:val="Body"/>
                  <w:rPr>
                    <w:rFonts w:ascii="Calibri" w:hAnsi="Calibri"/>
                    <w:b/>
                    <w:sz w:val="22"/>
                    <w:szCs w:val="22"/>
                  </w:rPr>
                </w:pPr>
              </w:p>
              <w:p w14:paraId="3035497E" w14:textId="00C1B3B1" w:rsidR="00582A67" w:rsidRDefault="00E30C32" w:rsidP="00582A67">
                <w:pPr>
                  <w:widowControl w:val="0"/>
                  <w:autoSpaceDE w:val="0"/>
                  <w:autoSpaceDN w:val="0"/>
                  <w:adjustRightInd w:val="0"/>
                  <w:rPr>
                    <w:rFonts w:ascii="Calibri" w:hAnsi="Calibri"/>
                  </w:rPr>
                </w:pPr>
                <w:sdt>
                  <w:sdtPr>
                    <w:rPr>
                      <w:rFonts w:ascii="Calibri" w:hAnsi="Calibri"/>
                    </w:rPr>
                    <w:id w:val="1524669251"/>
                    <w:citation/>
                  </w:sdtPr>
                  <w:sdtEndPr/>
                  <w:sdtContent>
                    <w:r w:rsidR="00980EEC" w:rsidRPr="00E30C32">
                      <w:rPr>
                        <w:rFonts w:ascii="Calibri" w:hAnsi="Calibri"/>
                      </w:rPr>
                      <w:fldChar w:fldCharType="begin"/>
                    </w:r>
                    <w:r w:rsidR="00980EEC" w:rsidRPr="00E30C32">
                      <w:rPr>
                        <w:rFonts w:ascii="Calibri" w:hAnsi="Calibri"/>
                        <w:lang w:val="en-US"/>
                      </w:rPr>
                      <w:instrText xml:space="preserve"> CITATION Don05 \l 1033 </w:instrText>
                    </w:r>
                    <w:r w:rsidR="00980EEC" w:rsidRPr="00E30C32">
                      <w:rPr>
                        <w:rFonts w:ascii="Calibri" w:hAnsi="Calibri"/>
                      </w:rPr>
                      <w:fldChar w:fldCharType="separate"/>
                    </w:r>
                    <w:r w:rsidR="00980EEC" w:rsidRPr="00E30C32">
                      <w:rPr>
                        <w:rFonts w:ascii="Calibri" w:hAnsi="Calibri"/>
                        <w:noProof/>
                        <w:lang w:val="en-US"/>
                      </w:rPr>
                      <w:t>(LaCoss)</w:t>
                    </w:r>
                    <w:r w:rsidR="00980EEC" w:rsidRPr="00E30C32">
                      <w:rPr>
                        <w:rFonts w:ascii="Calibri" w:hAnsi="Calibri"/>
                      </w:rPr>
                      <w:fldChar w:fldCharType="end"/>
                    </w:r>
                  </w:sdtContent>
                </w:sdt>
              </w:p>
              <w:p w14:paraId="65BDE822" w14:textId="77777777" w:rsidR="00E30C32" w:rsidRPr="00E30C32" w:rsidRDefault="00E30C32" w:rsidP="00582A67">
                <w:pPr>
                  <w:widowControl w:val="0"/>
                  <w:autoSpaceDE w:val="0"/>
                  <w:autoSpaceDN w:val="0"/>
                  <w:adjustRightInd w:val="0"/>
                  <w:rPr>
                    <w:rFonts w:ascii="Calibri" w:hAnsi="Calibri"/>
                  </w:rPr>
                </w:pPr>
              </w:p>
              <w:p w14:paraId="52903F8F" w14:textId="518F48DE" w:rsidR="00582A67" w:rsidRDefault="00E30C32" w:rsidP="00582A67">
                <w:pPr>
                  <w:pStyle w:val="Body"/>
                  <w:rPr>
                    <w:rFonts w:ascii="Calibri" w:hAnsi="Calibri"/>
                    <w:bCs/>
                    <w:color w:val="262626"/>
                    <w:sz w:val="22"/>
                    <w:szCs w:val="22"/>
                  </w:rPr>
                </w:pPr>
                <w:sdt>
                  <w:sdtPr>
                    <w:rPr>
                      <w:rFonts w:ascii="Calibri" w:hAnsi="Calibri"/>
                      <w:bCs/>
                      <w:color w:val="262626"/>
                      <w:sz w:val="22"/>
                      <w:szCs w:val="22"/>
                    </w:rPr>
                    <w:id w:val="783610093"/>
                    <w:citation/>
                  </w:sdtPr>
                  <w:sdtEndPr/>
                  <w:sdtContent>
                    <w:r w:rsidR="00504DC7" w:rsidRPr="00E30C32">
                      <w:rPr>
                        <w:rFonts w:ascii="Calibri" w:hAnsi="Calibri"/>
                        <w:bCs/>
                        <w:color w:val="262626"/>
                        <w:sz w:val="22"/>
                        <w:szCs w:val="22"/>
                      </w:rPr>
                      <w:fldChar w:fldCharType="begin"/>
                    </w:r>
                    <w:r w:rsidR="00504DC7" w:rsidRPr="00E30C32">
                      <w:rPr>
                        <w:rFonts w:ascii="Calibri" w:hAnsi="Calibri"/>
                        <w:bCs/>
                        <w:color w:val="262626"/>
                        <w:sz w:val="22"/>
                        <w:szCs w:val="22"/>
                      </w:rPr>
                      <w:instrText xml:space="preserve"> CITATION All03 \l 1033 </w:instrText>
                    </w:r>
                    <w:r w:rsidR="00504DC7" w:rsidRPr="00E30C32">
                      <w:rPr>
                        <w:rFonts w:ascii="Calibri" w:hAnsi="Calibri"/>
                        <w:bCs/>
                        <w:color w:val="262626"/>
                        <w:sz w:val="22"/>
                        <w:szCs w:val="22"/>
                      </w:rPr>
                      <w:fldChar w:fldCharType="separate"/>
                    </w:r>
                    <w:r w:rsidR="00504DC7" w:rsidRPr="00E30C32">
                      <w:rPr>
                        <w:rFonts w:ascii="Calibri" w:hAnsi="Calibri"/>
                        <w:noProof/>
                        <w:color w:val="262626"/>
                        <w:sz w:val="22"/>
                        <w:szCs w:val="22"/>
                      </w:rPr>
                      <w:t>(Lindgren)</w:t>
                    </w:r>
                    <w:r w:rsidR="00504DC7" w:rsidRPr="00E30C32">
                      <w:rPr>
                        <w:rFonts w:ascii="Calibri" w:hAnsi="Calibri"/>
                        <w:bCs/>
                        <w:color w:val="262626"/>
                        <w:sz w:val="22"/>
                        <w:szCs w:val="22"/>
                      </w:rPr>
                      <w:fldChar w:fldCharType="end"/>
                    </w:r>
                  </w:sdtContent>
                </w:sdt>
              </w:p>
              <w:p w14:paraId="016F4A07" w14:textId="77777777" w:rsidR="00E30C32" w:rsidRPr="00E30C32" w:rsidRDefault="00E30C32" w:rsidP="00582A67">
                <w:pPr>
                  <w:pStyle w:val="Body"/>
                  <w:rPr>
                    <w:rFonts w:ascii="Calibri" w:hAnsi="Calibri"/>
                    <w:bCs/>
                    <w:color w:val="262626"/>
                    <w:sz w:val="22"/>
                    <w:szCs w:val="22"/>
                  </w:rPr>
                </w:pPr>
              </w:p>
              <w:p w14:paraId="02E344F1" w14:textId="47EC9C37" w:rsidR="00582A67" w:rsidRDefault="00E30C32" w:rsidP="00582A67">
                <w:pPr>
                  <w:pStyle w:val="Body"/>
                  <w:rPr>
                    <w:rFonts w:ascii="Calibri" w:hAnsi="Calibri"/>
                    <w:bCs/>
                    <w:color w:val="262626"/>
                    <w:sz w:val="22"/>
                    <w:szCs w:val="22"/>
                  </w:rPr>
                </w:pPr>
                <w:sdt>
                  <w:sdtPr>
                    <w:rPr>
                      <w:rFonts w:ascii="Calibri" w:hAnsi="Calibri"/>
                      <w:bCs/>
                      <w:color w:val="262626"/>
                      <w:sz w:val="22"/>
                      <w:szCs w:val="22"/>
                    </w:rPr>
                    <w:id w:val="1015731148"/>
                    <w:citation/>
                  </w:sdtPr>
                  <w:sdtEndPr/>
                  <w:sdtContent>
                    <w:r w:rsidR="00504DC7" w:rsidRPr="00E30C32">
                      <w:rPr>
                        <w:rFonts w:ascii="Calibri" w:hAnsi="Calibri"/>
                        <w:bCs/>
                        <w:color w:val="262626"/>
                        <w:sz w:val="22"/>
                        <w:szCs w:val="22"/>
                      </w:rPr>
                      <w:fldChar w:fldCharType="begin"/>
                    </w:r>
                    <w:r w:rsidR="00504DC7" w:rsidRPr="00E30C32">
                      <w:rPr>
                        <w:rFonts w:ascii="Calibri" w:hAnsi="Calibri"/>
                        <w:bCs/>
                        <w:color w:val="262626"/>
                        <w:sz w:val="22"/>
                        <w:szCs w:val="22"/>
                      </w:rPr>
                      <w:instrText xml:space="preserve">CITATION Mau88 \l 1033 </w:instrText>
                    </w:r>
                    <w:r w:rsidR="00504DC7" w:rsidRPr="00E30C32">
                      <w:rPr>
                        <w:rFonts w:ascii="Calibri" w:hAnsi="Calibri"/>
                        <w:bCs/>
                        <w:color w:val="262626"/>
                        <w:sz w:val="22"/>
                        <w:szCs w:val="22"/>
                      </w:rPr>
                      <w:fldChar w:fldCharType="separate"/>
                    </w:r>
                    <w:r w:rsidR="00504DC7" w:rsidRPr="00E30C32">
                      <w:rPr>
                        <w:rFonts w:ascii="Calibri" w:hAnsi="Calibri"/>
                        <w:noProof/>
                        <w:color w:val="262626"/>
                        <w:sz w:val="22"/>
                        <w:szCs w:val="22"/>
                      </w:rPr>
                      <w:t>(Maurer)</w:t>
                    </w:r>
                    <w:r w:rsidR="00504DC7" w:rsidRPr="00E30C32">
                      <w:rPr>
                        <w:rFonts w:ascii="Calibri" w:hAnsi="Calibri"/>
                        <w:bCs/>
                        <w:color w:val="262626"/>
                        <w:sz w:val="22"/>
                        <w:szCs w:val="22"/>
                      </w:rPr>
                      <w:fldChar w:fldCharType="end"/>
                    </w:r>
                  </w:sdtContent>
                </w:sdt>
              </w:p>
              <w:p w14:paraId="3720B6C6" w14:textId="77777777" w:rsidR="00E30C32" w:rsidRDefault="00E30C32" w:rsidP="00582A67">
                <w:pPr>
                  <w:pStyle w:val="Body"/>
                  <w:rPr>
                    <w:rFonts w:ascii="Calibri" w:hAnsi="Calibri"/>
                    <w:bCs/>
                    <w:color w:val="262626"/>
                    <w:sz w:val="22"/>
                    <w:szCs w:val="22"/>
                  </w:rPr>
                </w:pPr>
              </w:p>
              <w:p w14:paraId="06251573" w14:textId="77777777" w:rsidR="00E30C32" w:rsidRDefault="00E30C32" w:rsidP="00E30C32">
                <w:pPr>
                  <w:pStyle w:val="Body"/>
                  <w:rPr>
                    <w:rFonts w:ascii="Calibri" w:hAnsi="Calibri"/>
                    <w:sz w:val="22"/>
                    <w:szCs w:val="22"/>
                  </w:rPr>
                </w:pPr>
                <w:sdt>
                  <w:sdtPr>
                    <w:rPr>
                      <w:rFonts w:ascii="Calibri" w:hAnsi="Calibri"/>
                      <w:sz w:val="22"/>
                      <w:szCs w:val="22"/>
                    </w:rPr>
                    <w:id w:val="937330741"/>
                    <w:citation/>
                  </w:sdtPr>
                  <w:sdtContent>
                    <w:r w:rsidRPr="00E30C32">
                      <w:rPr>
                        <w:rFonts w:ascii="Calibri" w:hAnsi="Calibri"/>
                        <w:sz w:val="22"/>
                        <w:szCs w:val="22"/>
                      </w:rPr>
                      <w:fldChar w:fldCharType="begin"/>
                    </w:r>
                    <w:r w:rsidRPr="00E30C32">
                      <w:rPr>
                        <w:rFonts w:ascii="Calibri" w:hAnsi="Calibri"/>
                        <w:sz w:val="22"/>
                        <w:szCs w:val="22"/>
                      </w:rPr>
                      <w:instrText xml:space="preserve"> CITATION Man23 \l 1033 </w:instrText>
                    </w:r>
                    <w:r w:rsidRPr="00E30C32">
                      <w:rPr>
                        <w:rFonts w:ascii="Calibri" w:hAnsi="Calibri"/>
                        <w:sz w:val="22"/>
                        <w:szCs w:val="22"/>
                      </w:rPr>
                      <w:fldChar w:fldCharType="separate"/>
                    </w:r>
                    <w:r w:rsidRPr="00E30C32">
                      <w:rPr>
                        <w:rFonts w:ascii="Calibri" w:hAnsi="Calibri"/>
                        <w:noProof/>
                        <w:sz w:val="22"/>
                        <w:szCs w:val="22"/>
                      </w:rPr>
                      <w:t>(Ray)</w:t>
                    </w:r>
                    <w:r w:rsidRPr="00E30C32">
                      <w:rPr>
                        <w:rFonts w:ascii="Calibri" w:hAnsi="Calibri"/>
                        <w:sz w:val="22"/>
                        <w:szCs w:val="22"/>
                      </w:rPr>
                      <w:fldChar w:fldCharType="end"/>
                    </w:r>
                  </w:sdtContent>
                </w:sdt>
              </w:p>
              <w:p w14:paraId="66EC9030" w14:textId="77777777" w:rsidR="00E30C32" w:rsidRPr="00E30C32" w:rsidRDefault="00E30C32" w:rsidP="00582A67">
                <w:pPr>
                  <w:pStyle w:val="Body"/>
                  <w:rPr>
                    <w:rFonts w:ascii="Calibri" w:hAnsi="Calibri"/>
                    <w:bCs/>
                    <w:color w:val="262626"/>
                    <w:sz w:val="22"/>
                    <w:szCs w:val="22"/>
                  </w:rPr>
                </w:pPr>
              </w:p>
              <w:p w14:paraId="75A597F5" w14:textId="0D3471F2" w:rsidR="003235A7" w:rsidRPr="00E30C32" w:rsidRDefault="00E30C32" w:rsidP="00FB11DE">
                <w:pPr>
                  <w:rPr>
                    <w:rFonts w:ascii="Calibri" w:hAnsi="Calibri"/>
                  </w:rPr>
                </w:pPr>
                <w:sdt>
                  <w:sdtPr>
                    <w:rPr>
                      <w:rFonts w:ascii="Calibri" w:hAnsi="Calibri"/>
                    </w:rPr>
                    <w:id w:val="1351302415"/>
                    <w:citation/>
                  </w:sdtPr>
                  <w:sdtEndPr/>
                  <w:sdtContent>
                    <w:r w:rsidR="00066B94" w:rsidRPr="00E30C32">
                      <w:rPr>
                        <w:rFonts w:ascii="Calibri" w:hAnsi="Calibri"/>
                      </w:rPr>
                      <w:fldChar w:fldCharType="begin"/>
                    </w:r>
                    <w:r w:rsidR="00066B94" w:rsidRPr="00E30C32">
                      <w:rPr>
                        <w:rFonts w:ascii="Calibri" w:hAnsi="Calibri"/>
                        <w:lang w:val="en-US"/>
                      </w:rPr>
                      <w:instrText xml:space="preserve"> CITATION Ric06 \l 1033 </w:instrText>
                    </w:r>
                    <w:r w:rsidR="00066B94" w:rsidRPr="00E30C32">
                      <w:rPr>
                        <w:rFonts w:ascii="Calibri" w:hAnsi="Calibri"/>
                      </w:rPr>
                      <w:fldChar w:fldCharType="separate"/>
                    </w:r>
                    <w:r w:rsidR="00066B94" w:rsidRPr="00E30C32">
                      <w:rPr>
                        <w:rFonts w:ascii="Calibri" w:hAnsi="Calibri"/>
                        <w:noProof/>
                        <w:lang w:val="en-US"/>
                      </w:rPr>
                      <w:t>(Richardson)</w:t>
                    </w:r>
                    <w:r w:rsidR="00066B94" w:rsidRPr="00E30C32">
                      <w:rPr>
                        <w:rFonts w:ascii="Calibri" w:hAnsi="Calibri"/>
                      </w:rPr>
                      <w:fldChar w:fldCharType="end"/>
                    </w:r>
                  </w:sdtContent>
                </w:sdt>
              </w:p>
            </w:sdtContent>
          </w:sdt>
        </w:tc>
      </w:tr>
    </w:tbl>
    <w:p w14:paraId="227FB3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2CC49" w14:textId="77777777" w:rsidR="00092C33" w:rsidRDefault="00092C33" w:rsidP="007A0D55">
      <w:pPr>
        <w:spacing w:after="0" w:line="240" w:lineRule="auto"/>
      </w:pPr>
      <w:r>
        <w:separator/>
      </w:r>
    </w:p>
  </w:endnote>
  <w:endnote w:type="continuationSeparator" w:id="0">
    <w:p w14:paraId="6347F445" w14:textId="77777777" w:rsidR="00092C33" w:rsidRDefault="00092C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3BD95" w14:textId="77777777" w:rsidR="00092C33" w:rsidRDefault="00092C33" w:rsidP="007A0D55">
      <w:pPr>
        <w:spacing w:after="0" w:line="240" w:lineRule="auto"/>
      </w:pPr>
      <w:r>
        <w:separator/>
      </w:r>
    </w:p>
  </w:footnote>
  <w:footnote w:type="continuationSeparator" w:id="0">
    <w:p w14:paraId="49CD6293" w14:textId="77777777" w:rsidR="00092C33" w:rsidRDefault="00092C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B0C0C" w14:textId="77777777" w:rsidR="00092C33" w:rsidRDefault="00092C3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E9D637" w14:textId="77777777" w:rsidR="00092C33" w:rsidRDefault="00092C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67"/>
    <w:rsid w:val="00032559"/>
    <w:rsid w:val="00052040"/>
    <w:rsid w:val="0006185C"/>
    <w:rsid w:val="00066B94"/>
    <w:rsid w:val="00092C33"/>
    <w:rsid w:val="000B25AE"/>
    <w:rsid w:val="000B55AB"/>
    <w:rsid w:val="000D24DC"/>
    <w:rsid w:val="00101B2E"/>
    <w:rsid w:val="001142E8"/>
    <w:rsid w:val="00116FA0"/>
    <w:rsid w:val="00127CBD"/>
    <w:rsid w:val="0015114C"/>
    <w:rsid w:val="001A21F3"/>
    <w:rsid w:val="001A2537"/>
    <w:rsid w:val="001A6A06"/>
    <w:rsid w:val="001B013D"/>
    <w:rsid w:val="00203632"/>
    <w:rsid w:val="0020549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47DA"/>
    <w:rsid w:val="00483379"/>
    <w:rsid w:val="00487BC5"/>
    <w:rsid w:val="00496888"/>
    <w:rsid w:val="004A7476"/>
    <w:rsid w:val="004E5896"/>
    <w:rsid w:val="00504DC7"/>
    <w:rsid w:val="00513EE6"/>
    <w:rsid w:val="00534F8F"/>
    <w:rsid w:val="0054491F"/>
    <w:rsid w:val="00582A67"/>
    <w:rsid w:val="00590035"/>
    <w:rsid w:val="005B177E"/>
    <w:rsid w:val="005B3921"/>
    <w:rsid w:val="005F26D7"/>
    <w:rsid w:val="005F5450"/>
    <w:rsid w:val="00681406"/>
    <w:rsid w:val="006B79A0"/>
    <w:rsid w:val="006D0412"/>
    <w:rsid w:val="007411B9"/>
    <w:rsid w:val="00780D95"/>
    <w:rsid w:val="00780DC7"/>
    <w:rsid w:val="00783AFD"/>
    <w:rsid w:val="007A0D55"/>
    <w:rsid w:val="007B3377"/>
    <w:rsid w:val="007C1169"/>
    <w:rsid w:val="007E5F44"/>
    <w:rsid w:val="00821DE3"/>
    <w:rsid w:val="00846CE1"/>
    <w:rsid w:val="00860AC7"/>
    <w:rsid w:val="0088131B"/>
    <w:rsid w:val="008A5B87"/>
    <w:rsid w:val="008E0BEE"/>
    <w:rsid w:val="00922950"/>
    <w:rsid w:val="00980EEC"/>
    <w:rsid w:val="00994D5F"/>
    <w:rsid w:val="009A7264"/>
    <w:rsid w:val="009D1606"/>
    <w:rsid w:val="009E18A1"/>
    <w:rsid w:val="009E73D7"/>
    <w:rsid w:val="00A02F14"/>
    <w:rsid w:val="00A27D2C"/>
    <w:rsid w:val="00A76FD9"/>
    <w:rsid w:val="00AA6CD1"/>
    <w:rsid w:val="00AB436D"/>
    <w:rsid w:val="00AC57DD"/>
    <w:rsid w:val="00AD2F24"/>
    <w:rsid w:val="00AD4844"/>
    <w:rsid w:val="00B219AE"/>
    <w:rsid w:val="00B33145"/>
    <w:rsid w:val="00B574C9"/>
    <w:rsid w:val="00B70A82"/>
    <w:rsid w:val="00BC39C9"/>
    <w:rsid w:val="00BE5BF7"/>
    <w:rsid w:val="00BF40E1"/>
    <w:rsid w:val="00C27FAB"/>
    <w:rsid w:val="00C358D4"/>
    <w:rsid w:val="00C6296B"/>
    <w:rsid w:val="00CC586D"/>
    <w:rsid w:val="00CE34A3"/>
    <w:rsid w:val="00CF1542"/>
    <w:rsid w:val="00CF3EC5"/>
    <w:rsid w:val="00D25307"/>
    <w:rsid w:val="00D656DA"/>
    <w:rsid w:val="00D83300"/>
    <w:rsid w:val="00DC6B48"/>
    <w:rsid w:val="00DF01B0"/>
    <w:rsid w:val="00E30C32"/>
    <w:rsid w:val="00E45678"/>
    <w:rsid w:val="00E74E42"/>
    <w:rsid w:val="00E85A05"/>
    <w:rsid w:val="00E95829"/>
    <w:rsid w:val="00EA606C"/>
    <w:rsid w:val="00EB0C8C"/>
    <w:rsid w:val="00EB51FD"/>
    <w:rsid w:val="00EB77DB"/>
    <w:rsid w:val="00ED139F"/>
    <w:rsid w:val="00EF74F7"/>
    <w:rsid w:val="00F32B0E"/>
    <w:rsid w:val="00F339D5"/>
    <w:rsid w:val="00F36937"/>
    <w:rsid w:val="00F60F53"/>
    <w:rsid w:val="00FA1925"/>
    <w:rsid w:val="00FB11DE"/>
    <w:rsid w:val="00FB589A"/>
    <w:rsid w:val="00FB7317"/>
    <w:rsid w:val="00FD7D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9B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 w:type="paragraph" w:styleId="Caption">
    <w:name w:val="caption"/>
    <w:basedOn w:val="Normal"/>
    <w:next w:val="Normal"/>
    <w:uiPriority w:val="35"/>
    <w:semiHidden/>
    <w:qFormat/>
    <w:rsid w:val="006814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B79A0"/>
    <w:rPr>
      <w:sz w:val="18"/>
      <w:szCs w:val="18"/>
    </w:rPr>
  </w:style>
  <w:style w:type="paragraph" w:styleId="CommentText">
    <w:name w:val="annotation text"/>
    <w:basedOn w:val="Normal"/>
    <w:link w:val="CommentTextChar"/>
    <w:uiPriority w:val="99"/>
    <w:semiHidden/>
    <w:rsid w:val="006B79A0"/>
    <w:pPr>
      <w:spacing w:line="240" w:lineRule="auto"/>
    </w:pPr>
    <w:rPr>
      <w:sz w:val="24"/>
      <w:szCs w:val="24"/>
    </w:rPr>
  </w:style>
  <w:style w:type="character" w:customStyle="1" w:styleId="CommentTextChar">
    <w:name w:val="Comment Text Char"/>
    <w:basedOn w:val="DefaultParagraphFont"/>
    <w:link w:val="CommentText"/>
    <w:uiPriority w:val="99"/>
    <w:semiHidden/>
    <w:rsid w:val="006B79A0"/>
    <w:rPr>
      <w:sz w:val="24"/>
      <w:szCs w:val="24"/>
    </w:rPr>
  </w:style>
  <w:style w:type="paragraph" w:styleId="CommentSubject">
    <w:name w:val="annotation subject"/>
    <w:basedOn w:val="CommentText"/>
    <w:next w:val="CommentText"/>
    <w:link w:val="CommentSubjectChar"/>
    <w:uiPriority w:val="99"/>
    <w:semiHidden/>
    <w:rsid w:val="006B79A0"/>
    <w:rPr>
      <w:b/>
      <w:bCs/>
      <w:sz w:val="20"/>
      <w:szCs w:val="20"/>
    </w:rPr>
  </w:style>
  <w:style w:type="character" w:customStyle="1" w:styleId="CommentSubjectChar">
    <w:name w:val="Comment Subject Char"/>
    <w:basedOn w:val="CommentTextChar"/>
    <w:link w:val="CommentSubject"/>
    <w:uiPriority w:val="99"/>
    <w:semiHidden/>
    <w:rsid w:val="006B79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 w:type="paragraph" w:styleId="Caption">
    <w:name w:val="caption"/>
    <w:basedOn w:val="Normal"/>
    <w:next w:val="Normal"/>
    <w:uiPriority w:val="35"/>
    <w:semiHidden/>
    <w:qFormat/>
    <w:rsid w:val="0068140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B79A0"/>
    <w:rPr>
      <w:sz w:val="18"/>
      <w:szCs w:val="18"/>
    </w:rPr>
  </w:style>
  <w:style w:type="paragraph" w:styleId="CommentText">
    <w:name w:val="annotation text"/>
    <w:basedOn w:val="Normal"/>
    <w:link w:val="CommentTextChar"/>
    <w:uiPriority w:val="99"/>
    <w:semiHidden/>
    <w:rsid w:val="006B79A0"/>
    <w:pPr>
      <w:spacing w:line="240" w:lineRule="auto"/>
    </w:pPr>
    <w:rPr>
      <w:sz w:val="24"/>
      <w:szCs w:val="24"/>
    </w:rPr>
  </w:style>
  <w:style w:type="character" w:customStyle="1" w:styleId="CommentTextChar">
    <w:name w:val="Comment Text Char"/>
    <w:basedOn w:val="DefaultParagraphFont"/>
    <w:link w:val="CommentText"/>
    <w:uiPriority w:val="99"/>
    <w:semiHidden/>
    <w:rsid w:val="006B79A0"/>
    <w:rPr>
      <w:sz w:val="24"/>
      <w:szCs w:val="24"/>
    </w:rPr>
  </w:style>
  <w:style w:type="paragraph" w:styleId="CommentSubject">
    <w:name w:val="annotation subject"/>
    <w:basedOn w:val="CommentText"/>
    <w:next w:val="CommentText"/>
    <w:link w:val="CommentSubjectChar"/>
    <w:uiPriority w:val="99"/>
    <w:semiHidden/>
    <w:rsid w:val="006B79A0"/>
    <w:rPr>
      <w:b/>
      <w:bCs/>
      <w:sz w:val="20"/>
      <w:szCs w:val="20"/>
    </w:rPr>
  </w:style>
  <w:style w:type="character" w:customStyle="1" w:styleId="CommentSubjectChar">
    <w:name w:val="Comment Subject Char"/>
    <w:basedOn w:val="CommentTextChar"/>
    <w:link w:val="CommentSubject"/>
    <w:uiPriority w:val="99"/>
    <w:semiHidden/>
    <w:rsid w:val="006B7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4CB4B37049FF42AAFEC947A3FBB24C"/>
        <w:category>
          <w:name w:val="General"/>
          <w:gallery w:val="placeholder"/>
        </w:category>
        <w:types>
          <w:type w:val="bbPlcHdr"/>
        </w:types>
        <w:behaviors>
          <w:behavior w:val="content"/>
        </w:behaviors>
        <w:guid w:val="{C2DBFB01-0272-8847-90AC-94484EB254D6}"/>
      </w:docPartPr>
      <w:docPartBody>
        <w:p w:rsidR="005E2131" w:rsidRDefault="005E2131">
          <w:pPr>
            <w:pStyle w:val="B54CB4B37049FF42AAFEC947A3FBB24C"/>
          </w:pPr>
          <w:r w:rsidRPr="00CC586D">
            <w:rPr>
              <w:rStyle w:val="PlaceholderText"/>
              <w:b/>
              <w:color w:val="FFFFFF" w:themeColor="background1"/>
            </w:rPr>
            <w:t>[Salutation]</w:t>
          </w:r>
        </w:p>
      </w:docPartBody>
    </w:docPart>
    <w:docPart>
      <w:docPartPr>
        <w:name w:val="BCB38831BAE8884AB58E034545BDD0D8"/>
        <w:category>
          <w:name w:val="General"/>
          <w:gallery w:val="placeholder"/>
        </w:category>
        <w:types>
          <w:type w:val="bbPlcHdr"/>
        </w:types>
        <w:behaviors>
          <w:behavior w:val="content"/>
        </w:behaviors>
        <w:guid w:val="{FA0690BF-19A0-4840-B482-95D5A7D06DAA}"/>
      </w:docPartPr>
      <w:docPartBody>
        <w:p w:rsidR="005E2131" w:rsidRDefault="005E2131">
          <w:pPr>
            <w:pStyle w:val="BCB38831BAE8884AB58E034545BDD0D8"/>
          </w:pPr>
          <w:r>
            <w:rPr>
              <w:rStyle w:val="PlaceholderText"/>
            </w:rPr>
            <w:t>[First name]</w:t>
          </w:r>
        </w:p>
      </w:docPartBody>
    </w:docPart>
    <w:docPart>
      <w:docPartPr>
        <w:name w:val="0466CDC09CC8A747AE77767B2AEED8CE"/>
        <w:category>
          <w:name w:val="General"/>
          <w:gallery w:val="placeholder"/>
        </w:category>
        <w:types>
          <w:type w:val="bbPlcHdr"/>
        </w:types>
        <w:behaviors>
          <w:behavior w:val="content"/>
        </w:behaviors>
        <w:guid w:val="{A36C1FC9-E5C2-5D4B-A4A7-85162A51057C}"/>
      </w:docPartPr>
      <w:docPartBody>
        <w:p w:rsidR="005E2131" w:rsidRDefault="005E2131">
          <w:pPr>
            <w:pStyle w:val="0466CDC09CC8A747AE77767B2AEED8CE"/>
          </w:pPr>
          <w:r>
            <w:rPr>
              <w:rStyle w:val="PlaceholderText"/>
            </w:rPr>
            <w:t>[Middle name]</w:t>
          </w:r>
        </w:p>
      </w:docPartBody>
    </w:docPart>
    <w:docPart>
      <w:docPartPr>
        <w:name w:val="7C708D5DC818F44486B92F7F1F7C9F63"/>
        <w:category>
          <w:name w:val="General"/>
          <w:gallery w:val="placeholder"/>
        </w:category>
        <w:types>
          <w:type w:val="bbPlcHdr"/>
        </w:types>
        <w:behaviors>
          <w:behavior w:val="content"/>
        </w:behaviors>
        <w:guid w:val="{ECBE3646-A451-674F-8D69-7F8045FEA05A}"/>
      </w:docPartPr>
      <w:docPartBody>
        <w:p w:rsidR="005E2131" w:rsidRDefault="005E2131">
          <w:pPr>
            <w:pStyle w:val="7C708D5DC818F44486B92F7F1F7C9F63"/>
          </w:pPr>
          <w:r>
            <w:rPr>
              <w:rStyle w:val="PlaceholderText"/>
            </w:rPr>
            <w:t>[Last name]</w:t>
          </w:r>
        </w:p>
      </w:docPartBody>
    </w:docPart>
    <w:docPart>
      <w:docPartPr>
        <w:name w:val="5511FC91F8E23841B6A5DCD98FE825AA"/>
        <w:category>
          <w:name w:val="General"/>
          <w:gallery w:val="placeholder"/>
        </w:category>
        <w:types>
          <w:type w:val="bbPlcHdr"/>
        </w:types>
        <w:behaviors>
          <w:behavior w:val="content"/>
        </w:behaviors>
        <w:guid w:val="{C0E5B881-CD02-8F47-B05A-8AD23939ED77}"/>
      </w:docPartPr>
      <w:docPartBody>
        <w:p w:rsidR="005E2131" w:rsidRDefault="005E2131">
          <w:pPr>
            <w:pStyle w:val="5511FC91F8E23841B6A5DCD98FE825AA"/>
          </w:pPr>
          <w:r>
            <w:rPr>
              <w:rStyle w:val="PlaceholderText"/>
            </w:rPr>
            <w:t>[Enter your biography]</w:t>
          </w:r>
        </w:p>
      </w:docPartBody>
    </w:docPart>
    <w:docPart>
      <w:docPartPr>
        <w:name w:val="D0C38CF8CA42A7418D0C18ECF5139E32"/>
        <w:category>
          <w:name w:val="General"/>
          <w:gallery w:val="placeholder"/>
        </w:category>
        <w:types>
          <w:type w:val="bbPlcHdr"/>
        </w:types>
        <w:behaviors>
          <w:behavior w:val="content"/>
        </w:behaviors>
        <w:guid w:val="{57EC3401-D822-FD45-9F14-E9E4319E6964}"/>
      </w:docPartPr>
      <w:docPartBody>
        <w:p w:rsidR="005E2131" w:rsidRDefault="005E2131">
          <w:pPr>
            <w:pStyle w:val="D0C38CF8CA42A7418D0C18ECF5139E32"/>
          </w:pPr>
          <w:r>
            <w:rPr>
              <w:rStyle w:val="PlaceholderText"/>
            </w:rPr>
            <w:t>[Enter the institution with which you are affiliated]</w:t>
          </w:r>
        </w:p>
      </w:docPartBody>
    </w:docPart>
    <w:docPart>
      <w:docPartPr>
        <w:name w:val="AC07627349A1264AA447DA428298A9C6"/>
        <w:category>
          <w:name w:val="General"/>
          <w:gallery w:val="placeholder"/>
        </w:category>
        <w:types>
          <w:type w:val="bbPlcHdr"/>
        </w:types>
        <w:behaviors>
          <w:behavior w:val="content"/>
        </w:behaviors>
        <w:guid w:val="{26C4BAA8-4BE1-A346-AF53-802A8956DB87}"/>
      </w:docPartPr>
      <w:docPartBody>
        <w:p w:rsidR="005E2131" w:rsidRDefault="005E2131">
          <w:pPr>
            <w:pStyle w:val="AC07627349A1264AA447DA428298A9C6"/>
          </w:pPr>
          <w:r w:rsidRPr="00EF74F7">
            <w:rPr>
              <w:b/>
              <w:color w:val="808080" w:themeColor="background1" w:themeShade="80"/>
            </w:rPr>
            <w:t>[Enter the headword for your article]</w:t>
          </w:r>
        </w:p>
      </w:docPartBody>
    </w:docPart>
    <w:docPart>
      <w:docPartPr>
        <w:name w:val="98C9E9D4EB25EC4FB4FA68634715BADD"/>
        <w:category>
          <w:name w:val="General"/>
          <w:gallery w:val="placeholder"/>
        </w:category>
        <w:types>
          <w:type w:val="bbPlcHdr"/>
        </w:types>
        <w:behaviors>
          <w:behavior w:val="content"/>
        </w:behaviors>
        <w:guid w:val="{AFB593B3-3E59-B648-B48F-9533C4A1A721}"/>
      </w:docPartPr>
      <w:docPartBody>
        <w:p w:rsidR="005E2131" w:rsidRDefault="005E2131">
          <w:pPr>
            <w:pStyle w:val="98C9E9D4EB25EC4FB4FA68634715B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16FA62DDCCB64C8C098A7A0C2CDDCE"/>
        <w:category>
          <w:name w:val="General"/>
          <w:gallery w:val="placeholder"/>
        </w:category>
        <w:types>
          <w:type w:val="bbPlcHdr"/>
        </w:types>
        <w:behaviors>
          <w:behavior w:val="content"/>
        </w:behaviors>
        <w:guid w:val="{531983F7-A7EC-754C-B5FB-DD28395E2238}"/>
      </w:docPartPr>
      <w:docPartBody>
        <w:p w:rsidR="005E2131" w:rsidRDefault="005E2131">
          <w:pPr>
            <w:pStyle w:val="6C16FA62DDCCB64C8C098A7A0C2CDD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5F52076DC81C4CAFD1E7554905C856"/>
        <w:category>
          <w:name w:val="General"/>
          <w:gallery w:val="placeholder"/>
        </w:category>
        <w:types>
          <w:type w:val="bbPlcHdr"/>
        </w:types>
        <w:behaviors>
          <w:behavior w:val="content"/>
        </w:behaviors>
        <w:guid w:val="{19CB414F-CA7C-794E-80BA-FC2E5268848B}"/>
      </w:docPartPr>
      <w:docPartBody>
        <w:p w:rsidR="005E2131" w:rsidRDefault="005E2131">
          <w:pPr>
            <w:pStyle w:val="C05F52076DC81C4CAFD1E7554905C85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131"/>
    <w:rsid w:val="005E2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Daw74</b:Tag>
    <b:SourceType>Book</b:SourceType>
    <b:Guid>{3FFEA8D9-76A4-AB40-B0AA-07913E0E3318}</b:Guid>
    <b:Author>
      <b:Author>
        <b:NameList>
          <b:Person>
            <b:Last>Ades</b:Last>
            <b:First>Dawn</b:First>
          </b:Person>
        </b:NameList>
      </b:Author>
    </b:Author>
    <b:Title>Dada and Surrealism </b:Title>
    <b:City>London</b:City>
    <b:Publisher>Thames and Hudson</b:Publisher>
    <b:Year>1974</b:Year>
    <b:RefOrder>1</b:RefOrder>
  </b:Source>
  <b:Source>
    <b:Tag>Cur12</b:Tag>
    <b:SourceType>Book</b:SourceType>
    <b:Guid>{81F5CC2C-ACA3-9542-B406-0E3B4F94B844}</b:Guid>
    <b:Author>
      <b:Author>
        <b:NameList>
          <b:Person>
            <b:Last>Carter</b:Last>
            <b:First>Curtis</b:First>
            <b:Middle>L.</b:Middle>
          </b:Person>
        </b:NameList>
      </b:Author>
    </b:Author>
    <b:Title>Salvador Dali: Design for the Three-Cornered Hat Ballet</b:Title>
    <b:City>Milwaukee</b:City>
    <b:Publisher>Marquette University epublications</b:Publisher>
    <b:Year>2012</b:Year>
    <b:RefOrder>3</b:RefOrder>
  </b:Source>
  <b:Source>
    <b:Tag>Mic05</b:Tag>
    <b:SourceType>Book</b:SourceType>
    <b:Guid>{E4EB7772-C98A-7B47-B808-682A0B0278CD}</b:Guid>
    <b:Author>
      <b:Author>
        <b:NameList>
          <b:Person>
            <b:Last>Duncan</b:Last>
            <b:First>Michael</b:First>
          </b:Person>
          <b:Person>
            <b:Last>Berman</b:Last>
            <b:First>Eugene</b:First>
          </b:Person>
        </b:NameList>
      </b:Author>
    </b:Author>
    <b:Title>High Drama: Eugence Berman and the Legacy of the Melancholic Sublime</b:Title>
    <b:City>New York</b:City>
    <b:Publisher>Hudson Hills Press</b:Publisher>
    <b:Year>2005</b:Year>
    <b:RefOrder>4</b:RefOrder>
  </b:Source>
  <b:Source>
    <b:Tag>Ann96</b:Tag>
    <b:SourceType>Book</b:SourceType>
    <b:Guid>{FD01EF27-3637-6E47-89A2-65A90CE7B1AA}</b:Guid>
    <b:Author>
      <b:Author>
        <b:NameList>
          <b:Person>
            <b:Last>Fienup-Riordan</b:Last>
            <b:First>Ann</b:First>
          </b:Person>
        </b:NameList>
      </b:Author>
    </b:Author>
    <b:Title>The Living Tradition of Yup'ik Masks: Agayuliyararput: Our Way of Making Prayer</b:Title>
    <b:City>Seattle</b:City>
    <b:Publisher>Washington UP</b:Publisher>
    <b:Year>1996</b:Year>
    <b:RefOrder>5</b:RefOrder>
  </b:Source>
  <b:Source>
    <b:Tag>Lyn05</b:Tag>
    <b:SourceType>Book</b:SourceType>
    <b:Guid>{FD2B3516-5E39-8F44-9A7B-376B4A1778B1}</b:Guid>
    <b:Author>
      <b:Author>
        <b:NameList>
          <b:Person>
            <b:Last>Garafola</b:Last>
            <b:First>Lynn</b:First>
          </b:Person>
        </b:NameList>
      </b:Author>
    </b:Author>
    <b:Title>Legacies of Twentieth-Century Dance</b:Title>
    <b:City>Middletown</b:City>
    <b:StateProvince>CT</b:StateProvince>
    <b:Publisher>Wesleyan Press</b:Publisher>
    <b:Year>2005</b:Year>
    <b:RefOrder>6</b:RefOrder>
  </b:Source>
  <b:Source>
    <b:Tag>Don05</b:Tag>
    <b:SourceType>JournalArticle</b:SourceType>
    <b:Guid>{D26E8531-6315-AE4C-BEC5-F1C3070ED128}</b:Guid>
    <b:Title>Hysterical Freedom: Surrealist Dance and Hélène Vanel’s Faulty Functions</b:Title>
    <b:Year>2005</b:Year>
    <b:Volume>15</b:Volume>
    <b:Pages>37-62</b:Pages>
    <b:Author>
      <b:Author>
        <b:NameList>
          <b:Person>
            <b:Last>LaCoss</b:Last>
            <b:First>Don</b:First>
          </b:Person>
        </b:NameList>
      </b:Author>
    </b:Author>
    <b:JournalName>Women &amp; Performance: A Journal of Feminist Theory </b:JournalName>
    <b:Issue>2</b:Issue>
    <b:RefOrder>7</b:RefOrder>
  </b:Source>
  <b:Source>
    <b:Tag>All03</b:Tag>
    <b:SourceType>Book</b:SourceType>
    <b:Guid>{B5A8C987-070F-0F47-A3B6-DAE6C92651F3}</b:Guid>
    <b:Title>From Automatism to Modern Dance</b:Title>
    <b:Publisher>Dance Collection Danse Press/es</b:Publisher>
    <b:City>Toronto</b:City>
    <b:Year>2003</b:Year>
    <b:Author>
      <b:Author>
        <b:NameList>
          <b:Person>
            <b:Last>Lindgren</b:Last>
            <b:First>Allana</b:First>
          </b:Person>
        </b:NameList>
      </b:Author>
    </b:Author>
    <b:RefOrder>8</b:RefOrder>
  </b:Source>
  <b:Source>
    <b:Tag>Mau88</b:Tag>
    <b:SourceType>BookSection</b:SourceType>
    <b:Guid>{0855C869-B1FA-FD46-92DD-A1B6DA6CA0A1}</b:Guid>
    <b:Title>Dada and Surrealism</b:Title>
    <b:City>New York</b:City>
    <b:Publisher>Museum of Modern Art</b:Publisher>
    <b:Year>1988</b:Year>
    <b:Pages>535-593</b:Pages>
    <b:Author>
      <b:Author>
        <b:NameList>
          <b:Person>
            <b:Last>Maurer</b:Last>
            <b:First>Evan</b:First>
          </b:Person>
        </b:NameList>
      </b:Author>
      <b:Editor>
        <b:NameList>
          <b:Person>
            <b:Last>Rubin</b:Last>
            <b:First>William</b:First>
            <b:Middle>S</b:Middle>
          </b:Person>
        </b:NameList>
      </b:Editor>
    </b:Author>
    <b:JournalName>'Primitivism' in 20th Century Art: Affinity of the Tribal and the Modern</b:JournalName>
    <b:BookTitle>'Primitivism' in 20th Century Art: Affinity of the Tribal and the Modern</b:BookTitle>
    <b:RefOrder>9</b:RefOrder>
  </b:Source>
  <b:Source>
    <b:Tag>Ric06</b:Tag>
    <b:SourceType>Book</b:SourceType>
    <b:Guid>{E1D8107A-B37F-DA46-868B-1ABAB9364ECF}</b:Guid>
    <b:Author>
      <b:Author>
        <b:NameList>
          <b:Person>
            <b:Last>Richardson</b:Last>
            <b:First>Michael</b:First>
          </b:Person>
        </b:NameList>
      </b:Author>
    </b:Author>
    <b:Title>Surrealism and Cinema</b:Title>
    <b:City>Oxford</b:City>
    <b:Publisher>Berg</b:Publisher>
    <b:Year>2006</b:Year>
    <b:RefOrder>11</b:RefOrder>
  </b:Source>
  <b:Source>
    <b:Tag>Man23</b:Tag>
    <b:SourceType>Film</b:SourceType>
    <b:Guid>{5D59C2C5-0665-4B4A-8150-101B9EF9B5B4}</b:Guid>
    <b:Title>Le Retour à la raison</b:Title>
    <b:Author>
      <b:Director>
        <b:NameList>
          <b:Person>
            <b:Last>Ray</b:Last>
            <b:First>Man</b:First>
          </b:Person>
        </b:NameList>
      </b:Director>
    </b:Author>
    <b:Year>1923</b:Year>
    <b:Comments>http://www.ubu.com/film/ray_retour.html</b:Comments>
    <b:RefOrder>10</b:RefOrder>
  </b:Source>
  <b:Source>
    <b:Tag>Lou28</b:Tag>
    <b:SourceType>Film</b:SourceType>
    <b:Guid>{97CD09B1-97FB-0848-B206-9643D8D80D8B}</b:Guid>
    <b:Title>Un Chien Andalou</b:Title>
    <b:Author>
      <b:Director>
        <b:NameList>
          <b:Person>
            <b:Last>Buñuel</b:Last>
            <b:First>Louis</b:First>
          </b:Person>
          <b:Person>
            <b:Last>Dali</b:Last>
            <b:First>Salvador</b:First>
          </b:Person>
        </b:NameList>
      </b:Director>
    </b:Author>
    <b:Year>1928</b:Year>
    <b:Comments>http://archive.org/details/UnChienAndalou_313 </b:Comments>
    <b:RefOrder>2</b:RefOrder>
  </b:Source>
</b:Sources>
</file>

<file path=customXml/itemProps1.xml><?xml version="1.0" encoding="utf-8"?>
<ds:datastoreItem xmlns:ds="http://schemas.openxmlformats.org/officeDocument/2006/customXml" ds:itemID="{6878788D-1F98-164E-A9AB-7BB149B2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65</TotalTime>
  <Pages>3</Pages>
  <Words>1011</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32</cp:revision>
  <dcterms:created xsi:type="dcterms:W3CDTF">2015-01-26T22:28:00Z</dcterms:created>
  <dcterms:modified xsi:type="dcterms:W3CDTF">2015-02-02T19:28:00Z</dcterms:modified>
</cp:coreProperties>
</file>