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8FC68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C2C4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DDBCC3E6C4D3A488E3D6B0EB17FB7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AFE61B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757DEA4B46A5748A5EE77E841F9ED83"/>
            </w:placeholder>
            <w:text/>
          </w:sdtPr>
          <w:sdtEndPr/>
          <w:sdtContent>
            <w:tc>
              <w:tcPr>
                <w:tcW w:w="2073" w:type="dxa"/>
              </w:tcPr>
              <w:p w14:paraId="0BF8058C" w14:textId="77777777" w:rsidR="00B574C9" w:rsidRDefault="00647361" w:rsidP="00647361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B7A1468FF9A064EB4E2801F59DAAA6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F991C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11B2186517E0742938B46BFABDBBF60"/>
            </w:placeholder>
            <w:text/>
          </w:sdtPr>
          <w:sdtEndPr/>
          <w:sdtContent>
            <w:tc>
              <w:tcPr>
                <w:tcW w:w="2642" w:type="dxa"/>
              </w:tcPr>
              <w:p w14:paraId="3559F81A" w14:textId="77777777" w:rsidR="00B574C9" w:rsidRDefault="00647361" w:rsidP="00647361">
                <w:proofErr w:type="spellStart"/>
                <w:r>
                  <w:t>Siddiqui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66924A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BEFA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4E2CCB02EC2B74E8143737ADD849D8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8FD2A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A8F3B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544FDA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C1EB1F45F07243B3DB15132121ABE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2C3548C" w14:textId="77777777" w:rsidR="00B574C9" w:rsidRPr="00647361" w:rsidRDefault="00647361" w:rsidP="00647361">
                <w:pPr>
                  <w:rPr>
                    <w:b/>
                  </w:rPr>
                </w:pPr>
                <w:r w:rsidRPr="0014084F">
                  <w:rPr>
                    <w:lang w:val="en-US"/>
                  </w:rPr>
                  <w:t>Syracuse University</w:t>
                </w:r>
              </w:p>
            </w:tc>
          </w:sdtContent>
        </w:sdt>
      </w:tr>
    </w:tbl>
    <w:p w14:paraId="13F50E9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BDE0D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B3EAE9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BADA4E8" w14:textId="77777777" w:rsidTr="003F0D73">
        <w:sdt>
          <w:sdtPr>
            <w:alias w:val="Article headword"/>
            <w:tag w:val="articleHeadword"/>
            <w:id w:val="-361440020"/>
            <w:placeholder>
              <w:docPart w:val="9B0A6C71F56C3C4F93F499ECB84B4D2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670168" w14:textId="14EBDD5E" w:rsidR="003F0D73" w:rsidRPr="00647361" w:rsidRDefault="00647361" w:rsidP="00647361">
                <w:pPr>
                  <w:tabs>
                    <w:tab w:val="left" w:pos="2680"/>
                  </w:tabs>
                  <w:rPr>
                    <w:b/>
                  </w:rPr>
                </w:pPr>
                <w:proofErr w:type="spellStart"/>
                <w:r w:rsidRPr="0014084F">
                  <w:t>Ritwik</w:t>
                </w:r>
                <w:proofErr w:type="spellEnd"/>
                <w:r w:rsidRPr="0014084F">
                  <w:t xml:space="preserve"> Kumar </w:t>
                </w:r>
                <w:proofErr w:type="spellStart"/>
                <w:r w:rsidRPr="0014084F">
                  <w:t>Ghatak</w:t>
                </w:r>
                <w:proofErr w:type="spellEnd"/>
                <w:r w:rsidR="0014084F">
                  <w:t xml:space="preserve"> (1925-1976)</w:t>
                </w:r>
                <w:r w:rsidRPr="0014084F">
                  <w:tab/>
                </w:r>
              </w:p>
            </w:tc>
          </w:sdtContent>
        </w:sdt>
      </w:tr>
      <w:tr w:rsidR="00464699" w14:paraId="19355EAA" w14:textId="77777777" w:rsidTr="000E50A2">
        <w:sdt>
          <w:sdtPr>
            <w:alias w:val="Variant headwords"/>
            <w:tag w:val="variantHeadwords"/>
            <w:id w:val="173464402"/>
            <w:placeholder>
              <w:docPart w:val="F58806CAFD388743B61BFD7B6942485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9C45F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8EE73F0" w14:textId="77777777" w:rsidTr="003F0D73">
        <w:sdt>
          <w:sdtPr>
            <w:alias w:val="Abstract"/>
            <w:tag w:val="abstract"/>
            <w:id w:val="-635871867"/>
            <w:placeholder>
              <w:docPart w:val="68AA68698015A346918E7DA735870F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7D673E" w14:textId="725ED799" w:rsidR="00E85A05" w:rsidRPr="00647361" w:rsidRDefault="00647361" w:rsidP="00A550DC">
                <w:proofErr w:type="spellStart"/>
                <w:r w:rsidRPr="00C1597D">
                  <w:t>Ritwik</w:t>
                </w:r>
                <w:proofErr w:type="spellEnd"/>
                <w:r w:rsidRPr="00C1597D">
                  <w:t xml:space="preserve"> </w:t>
                </w:r>
                <w:proofErr w:type="spellStart"/>
                <w:r w:rsidRPr="00C1597D">
                  <w:t>Ghatak</w:t>
                </w:r>
                <w:proofErr w:type="spellEnd"/>
                <w:r w:rsidRPr="00C1597D">
                  <w:t xml:space="preserve"> </w:t>
                </w:r>
                <w:r w:rsidR="0014084F">
                  <w:t>(b. 4 November</w:t>
                </w:r>
                <w:r w:rsidR="003F37E0" w:rsidRPr="003F37E0">
                  <w:t xml:space="preserve"> 1925, Dhaka, Bangladesh; d. 6 February 1976, Kolkata, India)</w:t>
                </w:r>
                <w:r w:rsidR="003F37E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C1597D">
                  <w:t xml:space="preserve">was an Indian Bengali filmmaker known as one of the proponents of </w:t>
                </w:r>
                <w:r w:rsidR="00A7755F">
                  <w:t>Indian parallel cinema (</w:t>
                </w:r>
                <w:r w:rsidRPr="00C1597D">
                  <w:t>also known as the India</w:t>
                </w:r>
                <w:bookmarkStart w:id="0" w:name="_GoBack"/>
                <w:bookmarkEnd w:id="0"/>
                <w:r w:rsidRPr="00C1597D">
                  <w:t>n new-wave</w:t>
                </w:r>
                <w:r w:rsidR="00A7755F">
                  <w:t>)</w:t>
                </w:r>
                <w:r w:rsidRPr="00C1597D">
                  <w:t>. His family migrated to Calcutta from East Bengal during partition</w:t>
                </w:r>
                <w:r w:rsidR="00030FE8">
                  <w:t>,</w:t>
                </w:r>
                <w:r w:rsidRPr="00C1597D">
                  <w:t xml:space="preserve"> and his work bears the imprint of the political and cultural climate of post-inde</w:t>
                </w:r>
                <w:r w:rsidR="006D2EEF">
                  <w:t>pendence, pos</w:t>
                </w:r>
                <w:r w:rsidR="0051120F">
                  <w:t>t-partition Be</w:t>
                </w:r>
                <w:r w:rsidR="007B459E">
                  <w:t>ngal. His films were characteris</w:t>
                </w:r>
                <w:r w:rsidR="0051120F">
                  <w:t xml:space="preserve">ed by </w:t>
                </w:r>
                <w:r w:rsidRPr="00C1597D">
                  <w:t>tone</w:t>
                </w:r>
                <w:r w:rsidR="00AF1F8F">
                  <w:t>s of despair and</w:t>
                </w:r>
                <w:r w:rsidR="00250CC6">
                  <w:t xml:space="preserve"> </w:t>
                </w:r>
                <w:r w:rsidRPr="00C1597D">
                  <w:t xml:space="preserve">angst, and </w:t>
                </w:r>
                <w:r w:rsidR="00AF1F8F">
                  <w:t>frequently</w:t>
                </w:r>
                <w:r w:rsidR="00FE7EDB">
                  <w:t xml:space="preserve"> </w:t>
                </w:r>
                <w:r w:rsidR="000911A8">
                  <w:t xml:space="preserve">critiqued </w:t>
                </w:r>
                <w:r w:rsidRPr="00C1597D">
                  <w:t xml:space="preserve">the nation-state. </w:t>
                </w:r>
                <w:proofErr w:type="spellStart"/>
                <w:r w:rsidRPr="00C1597D">
                  <w:t>Ghatak</w:t>
                </w:r>
                <w:proofErr w:type="spellEnd"/>
                <w:r w:rsidRPr="00C1597D">
                  <w:t xml:space="preserve"> was a member of the Indian People </w:t>
                </w:r>
                <w:r w:rsidR="003356D5" w:rsidRPr="00C1597D">
                  <w:t>Theatre</w:t>
                </w:r>
                <w:r w:rsidRPr="00C1597D">
                  <w:t xml:space="preserve"> Association (IPTA)</w:t>
                </w:r>
                <w:r w:rsidR="0079480B">
                  <w:t>,</w:t>
                </w:r>
                <w:r w:rsidRPr="00C1597D">
                  <w:t xml:space="preserve"> and wrote plays as well as adaptations of works by </w:t>
                </w:r>
                <w:proofErr w:type="spellStart"/>
                <w:r w:rsidRPr="00C1597D">
                  <w:t>Bertolt</w:t>
                </w:r>
                <w:proofErr w:type="spellEnd"/>
                <w:r w:rsidRPr="00C1597D">
                  <w:t xml:space="preserve"> Brecht and Nikolai Gogol before </w:t>
                </w:r>
                <w:r w:rsidR="006D71E2">
                  <w:t xml:space="preserve">writing and directing films. </w:t>
                </w:r>
                <w:r w:rsidR="00385394">
                  <w:t xml:space="preserve">The left-leanings of IPTA and </w:t>
                </w:r>
                <w:r w:rsidRPr="00C1597D">
                  <w:t xml:space="preserve">its promotion of political avant-garde art, the </w:t>
                </w:r>
                <w:r w:rsidR="00A22FF5">
                  <w:t xml:space="preserve">influence of Indian mythologies, the impact of </w:t>
                </w:r>
                <w:r w:rsidRPr="00C1597D">
                  <w:t xml:space="preserve">Russian filmmaker Sergei Eisenstein and modernist playwright Brecht, and </w:t>
                </w:r>
                <w:proofErr w:type="spellStart"/>
                <w:r w:rsidR="003C0365">
                  <w:t>Ghatak’s</w:t>
                </w:r>
                <w:proofErr w:type="spellEnd"/>
                <w:r w:rsidRPr="00C1597D">
                  <w:t xml:space="preserve"> own background</w:t>
                </w:r>
                <w:r w:rsidR="00E00DEE">
                  <w:t xml:space="preserve"> in theatre</w:t>
                </w:r>
                <w:r w:rsidRPr="00C1597D">
                  <w:t xml:space="preserve"> </w:t>
                </w:r>
                <w:r w:rsidR="005E16EE">
                  <w:t xml:space="preserve">all </w:t>
                </w:r>
                <w:r w:rsidR="000408D4">
                  <w:t>lay the foundation for</w:t>
                </w:r>
                <w:r w:rsidRPr="00C1597D">
                  <w:t xml:space="preserve"> </w:t>
                </w:r>
                <w:r w:rsidR="000408D4">
                  <w:t xml:space="preserve">his modernist melodramatic </w:t>
                </w:r>
                <w:r w:rsidRPr="00C1597D">
                  <w:t xml:space="preserve">films. </w:t>
                </w:r>
                <w:proofErr w:type="spellStart"/>
                <w:r w:rsidRPr="00C1597D">
                  <w:t>Ghatak’s</w:t>
                </w:r>
                <w:proofErr w:type="spellEnd"/>
                <w:r w:rsidRPr="00C1597D">
                  <w:t xml:space="preserve"> career as a director </w:t>
                </w:r>
                <w:r w:rsidR="00C44FD6">
                  <w:t>spans</w:t>
                </w:r>
                <w:r w:rsidRPr="00C1597D">
                  <w:t xml:space="preserve"> only eight films</w:t>
                </w:r>
                <w:r w:rsidR="00C44FD6">
                  <w:t xml:space="preserve">, including </w:t>
                </w:r>
                <w:r w:rsidRPr="00C1597D">
                  <w:t xml:space="preserve">the famous </w:t>
                </w:r>
                <w:r w:rsidR="009B3095">
                  <w:t>refugee trilogy</w:t>
                </w:r>
                <w:r w:rsidRPr="00C1597D">
                  <w:t xml:space="preserve">: </w:t>
                </w:r>
                <w:proofErr w:type="spellStart"/>
                <w:r w:rsidRPr="00C1597D">
                  <w:rPr>
                    <w:i/>
                  </w:rPr>
                  <w:t>Meghe</w:t>
                </w:r>
                <w:proofErr w:type="spellEnd"/>
                <w:r w:rsidRPr="00C1597D">
                  <w:rPr>
                    <w:i/>
                  </w:rPr>
                  <w:t xml:space="preserve"> Dhaka Tara</w:t>
                </w:r>
                <w:r w:rsidRPr="00C1597D">
                  <w:t xml:space="preserve"> </w:t>
                </w:r>
                <w:r w:rsidR="006A7106">
                  <w:t>[</w:t>
                </w:r>
                <w:r w:rsidRPr="00C1597D">
                  <w:rPr>
                    <w:i/>
                  </w:rPr>
                  <w:t xml:space="preserve">Cloud Capped </w:t>
                </w:r>
                <w:r w:rsidRPr="0056448B">
                  <w:rPr>
                    <w:i/>
                  </w:rPr>
                  <w:t>Star</w:t>
                </w:r>
                <w:r w:rsidR="0056448B">
                  <w:t>]</w:t>
                </w:r>
                <w:r w:rsidR="0056448B">
                  <w:rPr>
                    <w:i/>
                  </w:rPr>
                  <w:t xml:space="preserve"> </w:t>
                </w:r>
                <w:r w:rsidR="0056448B">
                  <w:t>(</w:t>
                </w:r>
                <w:r w:rsidR="0056448B" w:rsidRPr="0056448B">
                  <w:t>1960</w:t>
                </w:r>
                <w:r w:rsidR="0056448B">
                  <w:t>)</w:t>
                </w:r>
                <w:r w:rsidRPr="00C1597D">
                  <w:t xml:space="preserve">, </w:t>
                </w:r>
                <w:proofErr w:type="spellStart"/>
                <w:r w:rsidRPr="00C1597D">
                  <w:rPr>
                    <w:i/>
                  </w:rPr>
                  <w:t>Komal</w:t>
                </w:r>
                <w:proofErr w:type="spellEnd"/>
                <w:r w:rsidRPr="00C1597D">
                  <w:rPr>
                    <w:i/>
                  </w:rPr>
                  <w:t xml:space="preserve"> </w:t>
                </w:r>
                <w:proofErr w:type="spellStart"/>
                <w:r w:rsidRPr="00C1597D">
                  <w:rPr>
                    <w:i/>
                  </w:rPr>
                  <w:t>Gandhar</w:t>
                </w:r>
                <w:proofErr w:type="spellEnd"/>
                <w:r w:rsidRPr="00C1597D">
                  <w:t xml:space="preserve"> </w:t>
                </w:r>
                <w:r w:rsidR="006A7106">
                  <w:t>[</w:t>
                </w:r>
                <w:r w:rsidRPr="00C1597D">
                  <w:rPr>
                    <w:i/>
                  </w:rPr>
                  <w:t>E-Flat</w:t>
                </w:r>
                <w:r w:rsidR="0056448B">
                  <w:t>] (1961)</w:t>
                </w:r>
                <w:r w:rsidRPr="00C1597D">
                  <w:t xml:space="preserve">, and </w:t>
                </w:r>
                <w:r w:rsidRPr="00C1597D">
                  <w:rPr>
                    <w:i/>
                  </w:rPr>
                  <w:t>Subarnarekha</w:t>
                </w:r>
                <w:r w:rsidRPr="00C1597D">
                  <w:t xml:space="preserve"> </w:t>
                </w:r>
                <w:r w:rsidR="006A7106">
                  <w:t>[</w:t>
                </w:r>
                <w:r w:rsidRPr="00C1597D">
                  <w:rPr>
                    <w:i/>
                  </w:rPr>
                  <w:t>The Golden Thread</w:t>
                </w:r>
                <w:r w:rsidR="0056448B">
                  <w:t>] (</w:t>
                </w:r>
                <w:r w:rsidR="006A7106">
                  <w:t>1965</w:t>
                </w:r>
                <w:r w:rsidR="0056448B">
                  <w:t>)</w:t>
                </w:r>
                <w:r w:rsidRPr="00C1597D">
                  <w:t xml:space="preserve">. Certain themes </w:t>
                </w:r>
                <w:r w:rsidR="00145E37">
                  <w:t>consistent across these</w:t>
                </w:r>
                <w:r w:rsidRPr="00C1597D">
                  <w:t xml:space="preserve"> films </w:t>
                </w:r>
                <w:r w:rsidR="00145E37">
                  <w:t>include</w:t>
                </w:r>
                <w:r w:rsidRPr="00C1597D">
                  <w:t xml:space="preserve"> post-colonial modernity, alienation, displacement, and nostalgia tied </w:t>
                </w:r>
                <w:r w:rsidR="003E439C">
                  <w:t>to the</w:t>
                </w:r>
                <w:r w:rsidRPr="00C1597D">
                  <w:t xml:space="preserve"> refugee experience. His films </w:t>
                </w:r>
                <w:r w:rsidR="00315EBD">
                  <w:t xml:space="preserve">frequently </w:t>
                </w:r>
                <w:r w:rsidRPr="00C1597D">
                  <w:t xml:space="preserve">present </w:t>
                </w:r>
                <w:r w:rsidR="000E50A2">
                  <w:t>the</w:t>
                </w:r>
                <w:r w:rsidRPr="00C1597D">
                  <w:t xml:space="preserve"> crisis of masculinity</w:t>
                </w:r>
                <w:r w:rsidR="000E50A2">
                  <w:t>,</w:t>
                </w:r>
                <w:r w:rsidRPr="00C1597D">
                  <w:t xml:space="preserve"> </w:t>
                </w:r>
                <w:r w:rsidR="00A550DC">
                  <w:t>along with</w:t>
                </w:r>
                <w:r w:rsidRPr="00C1597D">
                  <w:t xml:space="preserve"> exploration</w:t>
                </w:r>
                <w:r w:rsidR="000E50A2">
                  <w:t>s</w:t>
                </w:r>
                <w:r w:rsidRPr="00C1597D">
                  <w:t xml:space="preserve"> of resilient femininity. </w:t>
                </w:r>
              </w:p>
            </w:tc>
          </w:sdtContent>
        </w:sdt>
      </w:tr>
      <w:tr w:rsidR="003F0D73" w14:paraId="7DC7BC3B" w14:textId="77777777" w:rsidTr="003F0D73">
        <w:sdt>
          <w:sdtPr>
            <w:alias w:val="Article text"/>
            <w:tag w:val="articleText"/>
            <w:id w:val="634067588"/>
            <w:placeholder>
              <w:docPart w:val="7B55E75CE6E86744B94A9F7651A03F7E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bstract"/>
                <w:tag w:val="abstract"/>
                <w:id w:val="-1095933092"/>
                <w:placeholder>
                  <w:docPart w:val="B7D786DFEC76B84C959F85A2D9550BD9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-1245870852"/>
                    <w:placeholder>
                      <w:docPart w:val="3D19CFA66C60A548B1DDC61E3FAB1493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1875736276"/>
                        <w:placeholder>
                          <w:docPart w:val="14730508F114DD49A8A477CD28933BCC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sdt>
                            <w:sdtPr>
                              <w:alias w:val="Abstract"/>
                              <w:tag w:val="abstract"/>
                              <w:id w:val="-601105696"/>
                              <w:placeholder>
                                <w:docPart w:val="0A188E19AA564946A81EE7C218A81147"/>
                              </w:placeholder>
                            </w:sdtPr>
                            <w:sdtContent>
                              <w:p w14:paraId="07B261EA" w14:textId="1B673B32" w:rsidR="00647361" w:rsidRDefault="0014084F" w:rsidP="00647361">
                                <w:proofErr w:type="spellStart"/>
                                <w:r w:rsidRPr="00C1597D">
                                  <w:t>Ritwik</w:t>
                                </w:r>
                                <w:proofErr w:type="spellEnd"/>
                                <w:r w:rsidRPr="00C1597D">
                                  <w:t xml:space="preserve"> </w:t>
                                </w:r>
                                <w:proofErr w:type="spellStart"/>
                                <w:r w:rsidRPr="00C1597D">
                                  <w:t>Ghatak</w:t>
                                </w:r>
                                <w:proofErr w:type="spellEnd"/>
                                <w:r w:rsidRPr="00C1597D">
                                  <w:t xml:space="preserve"> </w:t>
                                </w:r>
                                <w:r>
                                  <w:t>(b. 4 November</w:t>
                                </w:r>
                                <w:r w:rsidRPr="003F37E0">
                                  <w:t xml:space="preserve"> 1925, Dhaka, Bangladesh; d. 6 February 1976, Kolkata, India)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C1597D">
                                  <w:t xml:space="preserve">was an Indian Bengali filmmaker known as one of the proponents of </w:t>
                                </w:r>
                                <w:r>
                                  <w:t>Indian parallel cinema (</w:t>
                                </w:r>
                                <w:r w:rsidRPr="00C1597D">
                                  <w:t>also known as the Indian new-wave</w:t>
                                </w:r>
                                <w:r>
                                  <w:t>)</w:t>
                                </w:r>
                                <w:r w:rsidRPr="00C1597D">
                                  <w:t>. His family migrated to Calcutta from East Bengal during partition</w:t>
                                </w:r>
                                <w:r>
                                  <w:t>,</w:t>
                                </w:r>
                                <w:r w:rsidRPr="00C1597D">
                                  <w:t xml:space="preserve"> and his work bears the imprint of the political and cultural climate of post-inde</w:t>
                                </w:r>
                                <w:r>
                                  <w:t xml:space="preserve">pendence, post-partition Bengal. His films were characterised by </w:t>
                                </w:r>
                                <w:r w:rsidRPr="00C1597D">
                                  <w:t>tone</w:t>
                                </w:r>
                                <w:r>
                                  <w:t xml:space="preserve">s of despair and </w:t>
                                </w:r>
                                <w:r w:rsidRPr="00C1597D">
                                  <w:t xml:space="preserve">angst, and </w:t>
                                </w:r>
                                <w:r>
                                  <w:t xml:space="preserve">frequently critiqued </w:t>
                                </w:r>
                                <w:r w:rsidRPr="00C1597D">
                                  <w:t xml:space="preserve">the nation-state. </w:t>
                                </w:r>
                                <w:proofErr w:type="spellStart"/>
                                <w:r w:rsidRPr="00C1597D">
                                  <w:t>Ghatak</w:t>
                                </w:r>
                                <w:proofErr w:type="spellEnd"/>
                                <w:r w:rsidRPr="00C1597D">
                                  <w:t xml:space="preserve"> was a member of the Indian People Theatre Association (IPTA)</w:t>
                                </w:r>
                                <w:r>
                                  <w:t>,</w:t>
                                </w:r>
                                <w:r w:rsidRPr="00C1597D">
                                  <w:t xml:space="preserve"> and wrote plays as well as adaptations of works by </w:t>
                                </w:r>
                                <w:proofErr w:type="spellStart"/>
                                <w:r w:rsidRPr="00C1597D">
                                  <w:t>Bertolt</w:t>
                                </w:r>
                                <w:proofErr w:type="spellEnd"/>
                                <w:r w:rsidRPr="00C1597D">
                                  <w:t xml:space="preserve"> Brecht and Nikolai Gogol before </w:t>
                                </w:r>
                                <w:r>
                                  <w:t xml:space="preserve">writing and directing films. The left-leanings of IPTA and </w:t>
                                </w:r>
                                <w:r w:rsidRPr="00C1597D">
                                  <w:t xml:space="preserve">its promotion of political avant-garde art, the </w:t>
                                </w:r>
                                <w:r>
                                  <w:t xml:space="preserve">influence of Indian mythologies, the impact of </w:t>
                                </w:r>
                                <w:r w:rsidRPr="00C1597D">
                                  <w:t xml:space="preserve">Russian filmmaker Sergei Eisenstein and modernist playwright Brecht, and </w:t>
                                </w:r>
                                <w:proofErr w:type="spellStart"/>
                                <w:r>
                                  <w:t>Ghatak’s</w:t>
                                </w:r>
                                <w:proofErr w:type="spellEnd"/>
                                <w:r w:rsidRPr="00C1597D">
                                  <w:t xml:space="preserve"> own background</w:t>
                                </w:r>
                                <w:r>
                                  <w:t xml:space="preserve"> in theatre</w:t>
                                </w:r>
                                <w:r w:rsidRPr="00C1597D">
                                  <w:t xml:space="preserve"> </w:t>
                                </w:r>
                                <w:r>
                                  <w:t>all lay the foundation for</w:t>
                                </w:r>
                                <w:r w:rsidRPr="00C1597D">
                                  <w:t xml:space="preserve"> </w:t>
                                </w:r>
                                <w:r>
                                  <w:t xml:space="preserve">his modernist melodramatic </w:t>
                                </w:r>
                                <w:r w:rsidRPr="00C1597D">
                                  <w:t xml:space="preserve">films. </w:t>
                                </w:r>
                                <w:proofErr w:type="spellStart"/>
                                <w:r w:rsidRPr="00C1597D">
                                  <w:t>Ghatak’s</w:t>
                                </w:r>
                                <w:proofErr w:type="spellEnd"/>
                                <w:r w:rsidRPr="00C1597D">
                                  <w:t xml:space="preserve"> career as a director </w:t>
                                </w:r>
                                <w:r>
                                  <w:t>spans</w:t>
                                </w:r>
                                <w:r w:rsidRPr="00C1597D">
                                  <w:t xml:space="preserve"> only eight films</w:t>
                                </w:r>
                                <w:r>
                                  <w:t xml:space="preserve">, including </w:t>
                                </w:r>
                                <w:r w:rsidRPr="00C1597D">
                                  <w:t xml:space="preserve">the famous </w:t>
                                </w:r>
                                <w:r>
                                  <w:t>refugee trilogy</w:t>
                                </w:r>
                                <w:r w:rsidRPr="00C1597D">
                                  <w:t xml:space="preserve">: </w:t>
                                </w:r>
                                <w:proofErr w:type="spellStart"/>
                                <w:r w:rsidRPr="00C1597D">
                                  <w:rPr>
                                    <w:i/>
                                  </w:rPr>
                                  <w:t>Meghe</w:t>
                                </w:r>
                                <w:proofErr w:type="spellEnd"/>
                                <w:r w:rsidRPr="00C1597D">
                                  <w:rPr>
                                    <w:i/>
                                  </w:rPr>
                                  <w:t xml:space="preserve"> Dhaka Tara</w:t>
                                </w:r>
                                <w:r w:rsidRPr="00C1597D">
                                  <w:t xml:space="preserve"> </w:t>
                                </w:r>
                                <w:r>
                                  <w:t>[</w:t>
                                </w:r>
                                <w:r w:rsidRPr="00C1597D">
                                  <w:rPr>
                                    <w:i/>
                                  </w:rPr>
                                  <w:t xml:space="preserve">Cloud Capped </w:t>
                                </w:r>
                                <w:r w:rsidRPr="0056448B">
                                  <w:rPr>
                                    <w:i/>
                                  </w:rPr>
                                  <w:t>Star</w:t>
                                </w:r>
                                <w:r>
                                  <w:t>]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>
                                  <w:t>(</w:t>
                                </w:r>
                                <w:r w:rsidRPr="0056448B">
                                  <w:t>1960</w:t>
                                </w:r>
                                <w:r>
                                  <w:t>)</w:t>
                                </w:r>
                                <w:r w:rsidRPr="00C1597D">
                                  <w:t xml:space="preserve">, </w:t>
                                </w:r>
                                <w:proofErr w:type="spellStart"/>
                                <w:r w:rsidRPr="00C1597D">
                                  <w:rPr>
                                    <w:i/>
                                  </w:rPr>
                                  <w:t>Komal</w:t>
                                </w:r>
                                <w:proofErr w:type="spellEnd"/>
                                <w:r w:rsidRPr="00C1597D"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C1597D">
                                  <w:rPr>
                                    <w:i/>
                                  </w:rPr>
                                  <w:t>Gandhar</w:t>
                                </w:r>
                                <w:proofErr w:type="spellEnd"/>
                                <w:r w:rsidRPr="00C1597D">
                                  <w:t xml:space="preserve"> </w:t>
                                </w:r>
                                <w:r>
                                  <w:t>[</w:t>
                                </w:r>
                                <w:r w:rsidRPr="00C1597D">
                                  <w:rPr>
                                    <w:i/>
                                  </w:rPr>
                                  <w:t>E-Flat</w:t>
                                </w:r>
                                <w:r>
                                  <w:t>] (1961)</w:t>
                                </w:r>
                                <w:r w:rsidRPr="00C1597D">
                                  <w:t xml:space="preserve">, and </w:t>
                                </w:r>
                                <w:r w:rsidRPr="00C1597D">
                                  <w:rPr>
                                    <w:i/>
                                  </w:rPr>
                                  <w:t>Subarnarekha</w:t>
                                </w:r>
                                <w:r w:rsidRPr="00C1597D">
                                  <w:t xml:space="preserve"> </w:t>
                                </w:r>
                                <w:r>
                                  <w:t>[</w:t>
                                </w:r>
                                <w:r w:rsidRPr="00C1597D">
                                  <w:rPr>
                                    <w:i/>
                                  </w:rPr>
                                  <w:t>The Golden Thread</w:t>
                                </w:r>
                                <w:r>
                                  <w:t>] (1965)</w:t>
                                </w:r>
                                <w:r w:rsidRPr="00C1597D">
                                  <w:t xml:space="preserve">. Certain themes </w:t>
                                </w:r>
                                <w:r>
                                  <w:t>consistent across these</w:t>
                                </w:r>
                                <w:r w:rsidRPr="00C1597D">
                                  <w:t xml:space="preserve"> films </w:t>
                                </w:r>
                                <w:r>
                                  <w:t>include</w:t>
                                </w:r>
                                <w:r w:rsidRPr="00C1597D">
                                  <w:t xml:space="preserve"> post-colonial modernity, alienation, displacement, and nostalgia tied </w:t>
                                </w:r>
                                <w:r>
                                  <w:t>to the</w:t>
                                </w:r>
                                <w:r w:rsidRPr="00C1597D">
                                  <w:t xml:space="preserve"> refugee experience. His films </w:t>
                                </w:r>
                                <w:r>
                                  <w:t xml:space="preserve">frequently </w:t>
                                </w:r>
                                <w:r w:rsidRPr="00C1597D">
                                  <w:t xml:space="preserve">present </w:t>
                                </w:r>
                                <w:r>
                                  <w:t>the</w:t>
                                </w:r>
                                <w:r w:rsidRPr="00C1597D">
                                  <w:t xml:space="preserve"> crisis of masculinity</w:t>
                                </w:r>
                                <w:r>
                                  <w:t>,</w:t>
                                </w:r>
                                <w:r w:rsidRPr="00C1597D">
                                  <w:t xml:space="preserve"> </w:t>
                                </w:r>
                                <w:r>
                                  <w:t>along with</w:t>
                                </w:r>
                                <w:r w:rsidRPr="00C1597D">
                                  <w:t xml:space="preserve"> exploration</w:t>
                                </w:r>
                                <w:r>
                                  <w:t>s</w:t>
                                </w:r>
                                <w:r w:rsidRPr="00C1597D">
                                  <w:t xml:space="preserve"> of resilient femininity. </w:t>
                                </w:r>
                              </w:p>
                            </w:sdtContent>
                          </w:sdt>
                          <w:p w14:paraId="318400C9" w14:textId="77777777" w:rsidR="0014084F" w:rsidRPr="00C1597D" w:rsidRDefault="0014084F" w:rsidP="00647361"/>
                          <w:p w14:paraId="2947EBD4" w14:textId="3A5398B8" w:rsidR="000B48DF" w:rsidRDefault="006513F1" w:rsidP="00647361">
                            <w:r>
                              <w:t xml:space="preserve">While </w:t>
                            </w:r>
                            <w:proofErr w:type="spellStart"/>
                            <w:r w:rsidR="00A550DC">
                              <w:t>Ghatak</w:t>
                            </w:r>
                            <w:proofErr w:type="spellEnd"/>
                            <w:r w:rsidR="00A550DC">
                              <w:t xml:space="preserve"> used</w:t>
                            </w:r>
                            <w:r w:rsidR="00647361" w:rsidRPr="00C1597D">
                              <w:t xml:space="preserve"> various </w:t>
                            </w:r>
                            <w:r>
                              <w:t xml:space="preserve">filmic </w:t>
                            </w:r>
                            <w:r w:rsidR="00647361" w:rsidRPr="00C1597D">
                              <w:t>elements to represent</w:t>
                            </w:r>
                            <w:r>
                              <w:t xml:space="preserve"> social and political concerns, </w:t>
                            </w:r>
                            <w:r w:rsidR="00647361" w:rsidRPr="00C1597D">
                              <w:t xml:space="preserve">his films </w:t>
                            </w:r>
                            <w:r>
                              <w:lastRenderedPageBreak/>
                              <w:t xml:space="preserve">frequently experiment with </w:t>
                            </w:r>
                            <w:r w:rsidR="00E27640">
                              <w:t>form and aesthetics — f</w:t>
                            </w:r>
                            <w:r w:rsidR="00647361" w:rsidRPr="00C1597D">
                              <w:t xml:space="preserve">orm and content are </w:t>
                            </w:r>
                            <w:r w:rsidR="00E27640">
                              <w:t xml:space="preserve">frequently </w:t>
                            </w:r>
                            <w:r w:rsidR="00647361" w:rsidRPr="00C1597D">
                              <w:t>brought together to create a sense of political urgency</w:t>
                            </w:r>
                            <w:r w:rsidR="00E27640">
                              <w:t xml:space="preserve">, and </w:t>
                            </w:r>
                            <w:r w:rsidR="000B48DF">
                              <w:t>the</w:t>
                            </w:r>
                            <w:r w:rsidR="006E2B16">
                              <w:t xml:space="preserve"> </w:t>
                            </w:r>
                            <w:proofErr w:type="spellStart"/>
                            <w:r w:rsidR="00647361" w:rsidRPr="00C1597D">
                              <w:t>distanciation</w:t>
                            </w:r>
                            <w:proofErr w:type="spellEnd"/>
                            <w:r w:rsidR="006E2B16">
                              <w:t xml:space="preserve"> effect</w:t>
                            </w:r>
                            <w:r w:rsidR="00647361" w:rsidRPr="00C1597D">
                              <w:t xml:space="preserve">. </w:t>
                            </w:r>
                            <w:proofErr w:type="spellStart"/>
                            <w:r w:rsidR="002C6196">
                              <w:t>Ghatak</w:t>
                            </w:r>
                            <w:proofErr w:type="spellEnd"/>
                            <w:r w:rsidR="002C6196">
                              <w:t xml:space="preserve"> frequently worked in the genre of melodrama</w:t>
                            </w:r>
                            <w:r w:rsidR="00647361" w:rsidRPr="00C1597D">
                              <w:t>, conveyed through expressionistic use of camera angles, dramatic lighting, montage, and disjun</w:t>
                            </w:r>
                            <w:r w:rsidR="00674746">
                              <w:t xml:space="preserve">ctive repetitive sound. In </w:t>
                            </w:r>
                            <w:proofErr w:type="spellStart"/>
                            <w:r w:rsidR="00647361" w:rsidRPr="00C1597D">
                              <w:rPr>
                                <w:i/>
                              </w:rPr>
                              <w:t>Meghe</w:t>
                            </w:r>
                            <w:proofErr w:type="spellEnd"/>
                            <w:r w:rsidR="00647361" w:rsidRPr="00C1597D">
                              <w:rPr>
                                <w:i/>
                              </w:rPr>
                              <w:t xml:space="preserve"> Dhaka Tara</w:t>
                            </w:r>
                            <w:r w:rsidR="00647361" w:rsidRPr="00C1597D">
                              <w:t>,</w:t>
                            </w:r>
                            <w:r w:rsidR="00674746">
                              <w:t xml:space="preserve"> for example,</w:t>
                            </w:r>
                            <w:r w:rsidR="00223489">
                              <w:t xml:space="preserve"> </w:t>
                            </w:r>
                            <w:r w:rsidR="00647361" w:rsidRPr="00C1597D">
                              <w:t xml:space="preserve">the </w:t>
                            </w:r>
                            <w:r w:rsidR="00223489">
                              <w:t>sound of a cracking whip randomly throughout</w:t>
                            </w:r>
                            <w:r w:rsidR="00647361" w:rsidRPr="00C1597D">
                              <w:t xml:space="preserve"> the film </w:t>
                            </w:r>
                            <w:r w:rsidR="00223489">
                              <w:t xml:space="preserve">prompts a removed </w:t>
                            </w:r>
                            <w:r w:rsidR="00647361" w:rsidRPr="00C1597D">
                              <w:t>analytical view</w:t>
                            </w:r>
                            <w:r w:rsidR="00223489">
                              <w:t xml:space="preserve"> of the film opposed to total immersion</w:t>
                            </w:r>
                            <w:r w:rsidR="00647361" w:rsidRPr="00C1597D">
                              <w:t xml:space="preserve"> </w:t>
                            </w:r>
                            <w:r w:rsidR="00223489">
                              <w:t xml:space="preserve">into the world of his film — </w:t>
                            </w:r>
                            <w:r w:rsidR="00647361" w:rsidRPr="00C1597D">
                              <w:t xml:space="preserve">a sound that, according to scholar Ravi </w:t>
                            </w:r>
                            <w:proofErr w:type="spellStart"/>
                            <w:r w:rsidR="00647361" w:rsidRPr="00C1597D">
                              <w:t>Vasudevan</w:t>
                            </w:r>
                            <w:proofErr w:type="spellEnd"/>
                            <w:r w:rsidR="00647361" w:rsidRPr="00C1597D">
                              <w:t xml:space="preserve">, conveys the social and historical forces weighing down on </w:t>
                            </w:r>
                            <w:r w:rsidR="003D7FA4">
                              <w:t>the film’s protagonist</w:t>
                            </w:r>
                            <w:r w:rsidR="000B48DF">
                              <w:t xml:space="preserve">. </w:t>
                            </w:r>
                            <w:r w:rsidR="00647361" w:rsidRPr="00C1597D">
                              <w:t xml:space="preserve">In another film, </w:t>
                            </w:r>
                            <w:proofErr w:type="spellStart"/>
                            <w:r w:rsidR="00647361" w:rsidRPr="00C1597D">
                              <w:rPr>
                                <w:i/>
                              </w:rPr>
                              <w:t>Ajantrik</w:t>
                            </w:r>
                            <w:proofErr w:type="spellEnd"/>
                            <w:r w:rsidR="00647361" w:rsidRPr="00C1597D">
                              <w:rPr>
                                <w:i/>
                              </w:rPr>
                              <w:t xml:space="preserve"> </w:t>
                            </w:r>
                            <w:r w:rsidR="003D7FA4">
                              <w:t>[</w:t>
                            </w:r>
                            <w:r w:rsidR="00647361" w:rsidRPr="00C1597D">
                              <w:rPr>
                                <w:i/>
                              </w:rPr>
                              <w:t xml:space="preserve">The </w:t>
                            </w:r>
                            <w:proofErr w:type="spellStart"/>
                            <w:r w:rsidR="00647361" w:rsidRPr="00C1597D">
                              <w:rPr>
                                <w:i/>
                              </w:rPr>
                              <w:t>Unmechanical</w:t>
                            </w:r>
                            <w:proofErr w:type="spellEnd"/>
                            <w:r w:rsidR="00647361" w:rsidRPr="00C1597D">
                              <w:t>/</w:t>
                            </w:r>
                            <w:r w:rsidR="00647361" w:rsidRPr="00C1597D">
                              <w:rPr>
                                <w:i/>
                              </w:rPr>
                              <w:t>Pathetic Fallacy</w:t>
                            </w:r>
                            <w:r w:rsidR="003D7FA4">
                              <w:t>]</w:t>
                            </w:r>
                            <w:r w:rsidR="00647361">
                              <w:t xml:space="preserve"> </w:t>
                            </w:r>
                            <w:r w:rsidR="003D7FA4">
                              <w:t>(</w:t>
                            </w:r>
                            <w:r w:rsidR="00647361" w:rsidRPr="00C1597D">
                              <w:t xml:space="preserve">1958), </w:t>
                            </w:r>
                            <w:proofErr w:type="spellStart"/>
                            <w:r w:rsidR="00647361" w:rsidRPr="00C1597D">
                              <w:t>Ghatak</w:t>
                            </w:r>
                            <w:proofErr w:type="spellEnd"/>
                            <w:r w:rsidR="00647361" w:rsidRPr="00C1597D">
                              <w:t xml:space="preserve"> explores the </w:t>
                            </w:r>
                            <w:r w:rsidR="00F31F91">
                              <w:t>relation</w:t>
                            </w:r>
                            <w:r w:rsidR="004A2347">
                              <w:t xml:space="preserve"> between man and machine through</w:t>
                            </w:r>
                            <w:r w:rsidR="00647361" w:rsidRPr="00C1597D">
                              <w:t xml:space="preserve"> a taxi-driver and</w:t>
                            </w:r>
                            <w:r w:rsidR="00F31F91">
                              <w:t xml:space="preserve"> his Chevrolet named </w:t>
                            </w:r>
                            <w:proofErr w:type="spellStart"/>
                            <w:r w:rsidR="00F31F91">
                              <w:t>Jagaddhal</w:t>
                            </w:r>
                            <w:proofErr w:type="spellEnd"/>
                            <w:r w:rsidR="00F31F91">
                              <w:t>. U</w:t>
                            </w:r>
                            <w:r w:rsidR="00647361" w:rsidRPr="00C1597D">
                              <w:t xml:space="preserve">nlike </w:t>
                            </w:r>
                            <w:r w:rsidR="00F31F91">
                              <w:t>most modernist explorations of man and technology rooted in fear and anxiety</w:t>
                            </w:r>
                            <w:r w:rsidR="00647361" w:rsidRPr="00C1597D">
                              <w:t xml:space="preserve">, </w:t>
                            </w:r>
                            <w:r w:rsidR="00260029">
                              <w:t>the</w:t>
                            </w:r>
                            <w:r w:rsidR="00647361" w:rsidRPr="00C1597D">
                              <w:t xml:space="preserve"> film stages a different relationship with </w:t>
                            </w:r>
                            <w:r w:rsidR="000B48DF">
                              <w:t>mechanisation</w:t>
                            </w:r>
                            <w:r w:rsidR="00F31F91">
                              <w:t xml:space="preserve"> </w:t>
                            </w:r>
                            <w:r w:rsidR="00647361" w:rsidRPr="00C1597D">
                              <w:t>—</w:t>
                            </w:r>
                            <w:r w:rsidR="0014084F">
                              <w:t xml:space="preserve"> </w:t>
                            </w:r>
                            <w:r w:rsidR="00647361" w:rsidRPr="00C1597D">
                              <w:t xml:space="preserve">infused with life and </w:t>
                            </w:r>
                            <w:r w:rsidR="00F31F91">
                              <w:t>emotion</w:t>
                            </w:r>
                            <w:r w:rsidR="00EA5513">
                              <w:t>,</w:t>
                            </w:r>
                            <w:r w:rsidR="00647361" w:rsidRPr="00C1597D">
                              <w:t xml:space="preserve"> </w:t>
                            </w:r>
                            <w:r w:rsidR="000B48DF">
                              <w:t>the taxi</w:t>
                            </w:r>
                            <w:r w:rsidR="00647361" w:rsidRPr="00C1597D">
                              <w:t xml:space="preserve"> breaks down when its driver is attracted to a woman. </w:t>
                            </w:r>
                          </w:p>
                          <w:p w14:paraId="6E102BC9" w14:textId="77777777" w:rsidR="000B48DF" w:rsidRDefault="000B48DF" w:rsidP="00647361"/>
                          <w:p w14:paraId="61630647" w14:textId="377AB7F5" w:rsidR="00647361" w:rsidRDefault="00647361" w:rsidP="00647361">
                            <w:proofErr w:type="spellStart"/>
                            <w:r w:rsidRPr="00C1597D">
                              <w:t>Ritwik</w:t>
                            </w:r>
                            <w:proofErr w:type="spellEnd"/>
                            <w:r w:rsidRPr="00C1597D">
                              <w:t xml:space="preserve"> </w:t>
                            </w:r>
                            <w:proofErr w:type="spellStart"/>
                            <w:r w:rsidRPr="00C1597D">
                              <w:t>Ghatak’s</w:t>
                            </w:r>
                            <w:proofErr w:type="spellEnd"/>
                            <w:r w:rsidRPr="00C1597D">
                              <w:t xml:space="preserve"> influence</w:t>
                            </w:r>
                            <w:r w:rsidR="000B48DF">
                              <w:t xml:space="preserve"> is extensive, and can be found</w:t>
                            </w:r>
                            <w:r w:rsidRPr="00C1597D">
                              <w:t xml:space="preserve"> in the works of his students Mani </w:t>
                            </w:r>
                            <w:proofErr w:type="spellStart"/>
                            <w:r w:rsidRPr="00C1597D">
                              <w:t>Kaul</w:t>
                            </w:r>
                            <w:proofErr w:type="spellEnd"/>
                            <w:r w:rsidRPr="00C1597D">
                              <w:t xml:space="preserve"> and Kumar </w:t>
                            </w:r>
                            <w:proofErr w:type="spellStart"/>
                            <w:r w:rsidRPr="00C1597D">
                              <w:t>Shahani</w:t>
                            </w:r>
                            <w:proofErr w:type="spellEnd"/>
                            <w:r w:rsidRPr="00C1597D">
                              <w:t>.</w:t>
                            </w:r>
                          </w:p>
                          <w:p w14:paraId="538B1A83" w14:textId="77777777" w:rsidR="00046790" w:rsidRDefault="00046790" w:rsidP="00647361"/>
                          <w:p w14:paraId="21F99B1E" w14:textId="1F030AE4" w:rsidR="00046790" w:rsidRDefault="00CC0C7E" w:rsidP="00647361">
                            <w:r>
                              <w:t>[</w:t>
                            </w:r>
                            <w:r w:rsidR="00046790">
                              <w:t>File: Meghe.jpg</w:t>
                            </w:r>
                            <w:r>
                              <w:t>]</w:t>
                            </w:r>
                          </w:p>
                          <w:p w14:paraId="2EF94DE8" w14:textId="21121756" w:rsidR="00046790" w:rsidRDefault="00046790" w:rsidP="00046790">
                            <w:pPr>
                              <w:pStyle w:val="Caption"/>
                              <w:keepNext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Caption: A still from </w:t>
                            </w:r>
                            <w:proofErr w:type="spellStart"/>
                            <w:r w:rsidRPr="00046790">
                              <w:rPr>
                                <w:i/>
                              </w:rPr>
                              <w:t>Meghe</w:t>
                            </w:r>
                            <w:proofErr w:type="spellEnd"/>
                            <w:r w:rsidRPr="00046790">
                              <w:rPr>
                                <w:i/>
                              </w:rPr>
                              <w:t xml:space="preserve"> Dhaka Tara</w:t>
                            </w:r>
                            <w:r>
                              <w:t xml:space="preserve"> (1960)</w:t>
                            </w:r>
                          </w:p>
                          <w:p w14:paraId="384FCF92" w14:textId="455874E2" w:rsidR="00046790" w:rsidRPr="00A550DC" w:rsidRDefault="00A550DC" w:rsidP="00A550DC">
                            <w:hyperlink r:id="rId9" w:history="1">
                              <w:r w:rsidR="00046790" w:rsidRPr="00A550DC">
                                <w:t>http://2.bp.blogspot.com/-wFaN6wNe2jU/TcJx6tpLIuI/AAAAAAAACS0/qqKeVn1r_Do/s1600/cloud-capped-star1.jpg</w:t>
                              </w:r>
                            </w:hyperlink>
                          </w:p>
                          <w:p w14:paraId="01FC1759" w14:textId="77777777" w:rsidR="00A274BF" w:rsidRDefault="00A274BF" w:rsidP="00647361"/>
                          <w:p w14:paraId="79F02745" w14:textId="3416AAFA" w:rsidR="00A274BF" w:rsidRPr="00EC357C" w:rsidRDefault="00A274BF" w:rsidP="00A274BF">
                            <w:pPr>
                              <w:pStyle w:val="Heading1"/>
                              <w:outlineLvl w:val="0"/>
                            </w:pPr>
                            <w:r w:rsidRPr="00EC357C">
                              <w:t>Selected Filmography</w:t>
                            </w:r>
                            <w:r w:rsidR="0014084F">
                              <w:t>:</w:t>
                            </w:r>
                          </w:p>
                          <w:p w14:paraId="0BCA0EEB" w14:textId="38120C38" w:rsidR="00A274BF" w:rsidRDefault="00A274BF" w:rsidP="00A274BF">
                            <w:pPr>
                              <w:pStyle w:val="Heading2"/>
                              <w:ind w:left="0"/>
                              <w:outlineLvl w:val="1"/>
                            </w:pPr>
                            <w:r>
                              <w:t>Director</w:t>
                            </w:r>
                          </w:p>
                          <w:p w14:paraId="61AB0DF5" w14:textId="5E9FCF1A" w:rsidR="00A274BF" w:rsidRPr="00C1597D" w:rsidRDefault="00A274BF" w:rsidP="00015436">
                            <w:proofErr w:type="spellStart"/>
                            <w:r w:rsidRPr="00046790">
                              <w:rPr>
                                <w:i/>
                              </w:rPr>
                              <w:t>Nagarik</w:t>
                            </w:r>
                            <w:proofErr w:type="spellEnd"/>
                            <w:r w:rsidR="001B7D13">
                              <w:t xml:space="preserve"> [</w:t>
                            </w:r>
                            <w:r w:rsidRPr="00046790">
                              <w:rPr>
                                <w:i/>
                              </w:rPr>
                              <w:t>The Citizen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>
                              <w:t>1952)</w:t>
                            </w:r>
                          </w:p>
                          <w:p w14:paraId="7A435FDE" w14:textId="1BABE571" w:rsidR="00A274BF" w:rsidRDefault="00A274BF" w:rsidP="00015436">
                            <w:proofErr w:type="spellStart"/>
                            <w:r w:rsidRPr="00046790">
                              <w:rPr>
                                <w:i/>
                              </w:rPr>
                              <w:t>Ajantrik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B7D13">
                              <w:t>[</w:t>
                            </w:r>
                            <w:r w:rsidRPr="00046790">
                              <w:rPr>
                                <w:i/>
                              </w:rPr>
                              <w:t xml:space="preserve">The </w:t>
                            </w:r>
                            <w:proofErr w:type="spellStart"/>
                            <w:r w:rsidRPr="00046790">
                              <w:rPr>
                                <w:i/>
                              </w:rPr>
                              <w:t>Unmechanical</w:t>
                            </w:r>
                            <w:proofErr w:type="spellEnd"/>
                            <w:r w:rsidRPr="00046790">
                              <w:rPr>
                                <w:i/>
                              </w:rPr>
                              <w:t xml:space="preserve"> / The Pathetic Fallacy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 w:rsidRPr="00C1597D">
                              <w:t>1958)</w:t>
                            </w:r>
                          </w:p>
                          <w:p w14:paraId="05C1CF1F" w14:textId="5643E3EE" w:rsidR="00A274BF" w:rsidRDefault="00A274BF" w:rsidP="00015436">
                            <w:proofErr w:type="spellStart"/>
                            <w:r w:rsidRPr="00046790">
                              <w:rPr>
                                <w:i/>
                              </w:rPr>
                              <w:t>Meghe</w:t>
                            </w:r>
                            <w:proofErr w:type="spellEnd"/>
                            <w:r w:rsidRPr="00046790">
                              <w:rPr>
                                <w:i/>
                              </w:rPr>
                              <w:t xml:space="preserve"> Dhaka Tara</w:t>
                            </w:r>
                            <w:r>
                              <w:t xml:space="preserve"> </w:t>
                            </w:r>
                            <w:r w:rsidR="001B7D13">
                              <w:t>[</w:t>
                            </w:r>
                            <w:r w:rsidRPr="00046790">
                              <w:rPr>
                                <w:i/>
                              </w:rPr>
                              <w:t>The Cloud Capped Star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>
                              <w:t>1960)</w:t>
                            </w:r>
                          </w:p>
                          <w:p w14:paraId="77339B52" w14:textId="0866777D" w:rsidR="00A274BF" w:rsidRDefault="00A274BF" w:rsidP="00015436">
                            <w:proofErr w:type="spellStart"/>
                            <w:r w:rsidRPr="00046790">
                              <w:rPr>
                                <w:i/>
                              </w:rPr>
                              <w:t>Komal</w:t>
                            </w:r>
                            <w:proofErr w:type="spellEnd"/>
                            <w:r w:rsidRPr="00046790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046790">
                              <w:rPr>
                                <w:i/>
                              </w:rPr>
                              <w:t>Gandhar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B7D13">
                              <w:t>[</w:t>
                            </w:r>
                            <w:r w:rsidRPr="00046790">
                              <w:rPr>
                                <w:i/>
                              </w:rPr>
                              <w:t>E-Flat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>
                              <w:t>1961)</w:t>
                            </w:r>
                          </w:p>
                          <w:p w14:paraId="4E4B8614" w14:textId="4CFDEC76" w:rsidR="00A274BF" w:rsidRDefault="00A274BF" w:rsidP="00015436">
                            <w:r w:rsidRPr="00046790">
                              <w:rPr>
                                <w:i/>
                              </w:rPr>
                              <w:t>Subarnarekha</w:t>
                            </w:r>
                            <w:r>
                              <w:t xml:space="preserve"> </w:t>
                            </w:r>
                            <w:r w:rsidR="001B7D13">
                              <w:t>[</w:t>
                            </w:r>
                            <w:r w:rsidRPr="00046790">
                              <w:rPr>
                                <w:i/>
                              </w:rPr>
                              <w:t>The Golden Thread</w:t>
                            </w:r>
                            <w:r w:rsidR="001B7D13">
                              <w:t>]</w:t>
                            </w:r>
                            <w:r>
                              <w:t xml:space="preserve"> </w:t>
                            </w:r>
                            <w:r w:rsidR="001B7D13">
                              <w:t>(</w:t>
                            </w:r>
                            <w:r>
                              <w:t>1962)</w:t>
                            </w:r>
                          </w:p>
                          <w:p w14:paraId="08708680" w14:textId="77777777" w:rsidR="00015436" w:rsidRDefault="00015436" w:rsidP="00015436"/>
                          <w:p w14:paraId="26288836" w14:textId="42638FB9" w:rsidR="00A274BF" w:rsidRPr="00A274BF" w:rsidRDefault="00A274BF" w:rsidP="00A274BF">
                            <w:pPr>
                              <w:pStyle w:val="Heading2"/>
                              <w:spacing w:after="120"/>
                              <w:ind w:left="0"/>
                              <w:outlineLvl w:val="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t>Writer</w:t>
                            </w:r>
                          </w:p>
                          <w:p w14:paraId="7BFE3F87" w14:textId="2499AC97" w:rsidR="00A274BF" w:rsidRDefault="00A274BF" w:rsidP="00015436">
                            <w:proofErr w:type="spellStart"/>
                            <w:r w:rsidRPr="00C1597D">
                              <w:rPr>
                                <w:i/>
                              </w:rPr>
                              <w:t>Musafir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Travel</w:t>
                            </w:r>
                            <w:r w:rsidRPr="00C1597D">
                              <w:rPr>
                                <w:i/>
                              </w:rPr>
                              <w:t>er</w:t>
                            </w:r>
                            <w:proofErr w:type="spellEnd"/>
                            <w:r w:rsidR="0014084F">
                              <w:t>);</w:t>
                            </w:r>
                            <w:r>
                              <w:t xml:space="preserve"> Dir. </w:t>
                            </w:r>
                            <w:proofErr w:type="spellStart"/>
                            <w:r>
                              <w:t>Hrishikesh</w:t>
                            </w:r>
                            <w:proofErr w:type="spellEnd"/>
                            <w:r>
                              <w:t xml:space="preserve"> Mukherjee (1957)</w:t>
                            </w:r>
                          </w:p>
                          <w:p w14:paraId="2EF4BB71" w14:textId="348622C5" w:rsidR="003F0D73" w:rsidRDefault="0014084F" w:rsidP="00C27FAB">
                            <w:proofErr w:type="spellStart"/>
                            <w:r>
                              <w:rPr>
                                <w:i/>
                              </w:rPr>
                              <w:t>Madhumati</w:t>
                            </w:r>
                            <w:proofErr w:type="spellEnd"/>
                            <w:r>
                              <w:t>;</w:t>
                            </w:r>
                            <w:r w:rsidR="00A274BF">
                              <w:rPr>
                                <w:i/>
                              </w:rPr>
                              <w:t xml:space="preserve"> </w:t>
                            </w:r>
                            <w:r w:rsidR="00A274BF">
                              <w:t xml:space="preserve">Dir. </w:t>
                            </w:r>
                            <w:proofErr w:type="spellStart"/>
                            <w:r w:rsidR="00A274BF">
                              <w:t>Bimal</w:t>
                            </w:r>
                            <w:proofErr w:type="spellEnd"/>
                            <w:r w:rsidR="00A274BF">
                              <w:t xml:space="preserve"> Roy (1958)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52F41EE3" w14:textId="77777777" w:rsidTr="003235A7">
        <w:tc>
          <w:tcPr>
            <w:tcW w:w="9016" w:type="dxa"/>
          </w:tcPr>
          <w:p w14:paraId="728D2FF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753CB1F1E0BE64EB464AB9EFED20B71"/>
              </w:placeholder>
            </w:sdtPr>
            <w:sdtEndPr/>
            <w:sdtContent>
              <w:p w14:paraId="1EFDC8F1" w14:textId="77777777" w:rsidR="000E22E2" w:rsidRDefault="0014084F" w:rsidP="002A2BA1">
                <w:sdt>
                  <w:sdtPr>
                    <w:id w:val="252403578"/>
                    <w:citation/>
                  </w:sdtPr>
                  <w:sdtEndPr/>
                  <w:sdtContent>
                    <w:r w:rsidR="000E22E2">
                      <w:fldChar w:fldCharType="begin"/>
                    </w:r>
                    <w:r w:rsidR="000E22E2">
                      <w:rPr>
                        <w:lang w:val="en-US"/>
                      </w:rPr>
                      <w:instrText xml:space="preserve"> CITATION Hai85 \l 1033 </w:instrText>
                    </w:r>
                    <w:r w:rsidR="000E22E2">
                      <w:fldChar w:fldCharType="separate"/>
                    </w:r>
                    <w:r w:rsidR="000E22E2">
                      <w:rPr>
                        <w:noProof/>
                        <w:lang w:val="en-US"/>
                      </w:rPr>
                      <w:t xml:space="preserve"> </w:t>
                    </w:r>
                    <w:r w:rsidR="000E22E2" w:rsidRPr="000E22E2">
                      <w:rPr>
                        <w:noProof/>
                        <w:lang w:val="en-US"/>
                      </w:rPr>
                      <w:t>(Banerjee)</w:t>
                    </w:r>
                    <w:r w:rsidR="000E22E2">
                      <w:fldChar w:fldCharType="end"/>
                    </w:r>
                  </w:sdtContent>
                </w:sdt>
              </w:p>
              <w:p w14:paraId="64AA1461" w14:textId="77777777" w:rsidR="0014084F" w:rsidRPr="0014084F" w:rsidRDefault="0014084F" w:rsidP="0014084F">
                <w:pPr>
                  <w:rPr>
                    <w:rFonts w:ascii="Calibri" w:hAnsi="Calibri"/>
                  </w:rPr>
                </w:pPr>
              </w:p>
              <w:p w14:paraId="72CE164B" w14:textId="77777777" w:rsidR="0014084F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944496887"/>
                    <w:citation/>
                  </w:sdtPr>
                  <w:sdtEndPr/>
                  <w:sdtContent>
                    <w:r w:rsidR="000E22E2" w:rsidRPr="0014084F">
                      <w:rPr>
                        <w:rFonts w:ascii="Calibri" w:hAnsi="Calibri"/>
                      </w:rPr>
                      <w:fldChar w:fldCharType="begin"/>
                    </w:r>
                    <w:r w:rsidR="000E22E2" w:rsidRPr="0014084F">
                      <w:rPr>
                        <w:rFonts w:ascii="Calibri" w:hAnsi="Calibri"/>
                        <w:lang w:val="en-US"/>
                      </w:rPr>
                      <w:instrText xml:space="preserve"> CITATION Sha81 \l 1033 </w:instrText>
                    </w:r>
                    <w:r w:rsidR="000E22E2" w:rsidRPr="0014084F">
                      <w:rPr>
                        <w:rFonts w:ascii="Calibri" w:hAnsi="Calibri"/>
                      </w:rPr>
                      <w:fldChar w:fldCharType="separate"/>
                    </w:r>
                    <w:r w:rsidR="000E22E2" w:rsidRPr="0014084F">
                      <w:rPr>
                        <w:rFonts w:ascii="Calibri" w:hAnsi="Calibri"/>
                        <w:noProof/>
                        <w:lang w:val="en-US"/>
                      </w:rPr>
                      <w:t>(S. Banerjee)</w:t>
                    </w:r>
                    <w:r w:rsidR="000E22E2"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797630A" w14:textId="673A37C6" w:rsidR="000E22E2" w:rsidRPr="0014084F" w:rsidRDefault="000E22E2" w:rsidP="0014084F">
                <w:pPr>
                  <w:rPr>
                    <w:rFonts w:ascii="Calibri" w:hAnsi="Calibri"/>
                  </w:rPr>
                </w:pPr>
                <w:r w:rsidRPr="0014084F">
                  <w:rPr>
                    <w:rFonts w:ascii="Calibri" w:hAnsi="Calibri"/>
                  </w:rPr>
                  <w:tab/>
                </w:r>
              </w:p>
              <w:p w14:paraId="55AE7CAA" w14:textId="5E50529B" w:rsidR="000E22E2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69660127"/>
                    <w:citation/>
                  </w:sdtPr>
                  <w:sdtEndPr/>
                  <w:sdtContent>
                    <w:r w:rsidR="000E22E2" w:rsidRPr="0014084F">
                      <w:rPr>
                        <w:rFonts w:ascii="Calibri" w:hAnsi="Calibri"/>
                      </w:rPr>
                      <w:fldChar w:fldCharType="begin"/>
                    </w:r>
                    <w:r w:rsidR="000E22E2" w:rsidRPr="0014084F">
                      <w:rPr>
                        <w:rFonts w:ascii="Calibri" w:hAnsi="Calibri"/>
                        <w:lang w:val="en-US"/>
                      </w:rPr>
                      <w:instrText xml:space="preserve"> CITATION Bha83 \l 1033 </w:instrText>
                    </w:r>
                    <w:r w:rsidR="000E22E2" w:rsidRPr="0014084F">
                      <w:rPr>
                        <w:rFonts w:ascii="Calibri" w:hAnsi="Calibri"/>
                      </w:rPr>
                      <w:fldChar w:fldCharType="separate"/>
                    </w:r>
                    <w:r w:rsidR="000E22E2" w:rsidRPr="0014084F">
                      <w:rPr>
                        <w:rFonts w:ascii="Calibri" w:hAnsi="Calibri"/>
                        <w:noProof/>
                        <w:lang w:val="en-US"/>
                      </w:rPr>
                      <w:t>(Bhaskar)</w:t>
                    </w:r>
                    <w:r w:rsidR="000E22E2"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F7AA2F0" w14:textId="77777777" w:rsidR="0014084F" w:rsidRPr="0014084F" w:rsidRDefault="0014084F" w:rsidP="0014084F">
                <w:pPr>
                  <w:rPr>
                    <w:rFonts w:ascii="Calibri" w:hAnsi="Calibri"/>
                  </w:rPr>
                </w:pPr>
              </w:p>
              <w:p w14:paraId="0992BF48" w14:textId="77777777" w:rsidR="000E22E2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625344742"/>
                    <w:citation/>
                  </w:sdtPr>
                  <w:sdtEndPr/>
                  <w:sdtContent>
                    <w:r w:rsidR="000E22E2" w:rsidRPr="0014084F">
                      <w:rPr>
                        <w:rFonts w:ascii="Calibri" w:hAnsi="Calibri"/>
                      </w:rPr>
                      <w:fldChar w:fldCharType="begin"/>
                    </w:r>
                    <w:r w:rsidR="000E22E2" w:rsidRPr="0014084F">
                      <w:rPr>
                        <w:rFonts w:ascii="Calibri" w:hAnsi="Calibri"/>
                      </w:rPr>
                      <w:instrText xml:space="preserve"> CITATION Megnd \l 1033 </w:instrText>
                    </w:r>
                    <w:r w:rsidR="000E22E2" w:rsidRPr="0014084F">
                      <w:rPr>
                        <w:rFonts w:ascii="Calibri" w:hAnsi="Calibri"/>
                      </w:rPr>
                      <w:fldChar w:fldCharType="separate"/>
                    </w:r>
                    <w:r w:rsidR="000E22E2" w:rsidRPr="0014084F">
                      <w:rPr>
                        <w:rFonts w:ascii="Calibri" w:hAnsi="Calibri"/>
                        <w:noProof/>
                      </w:rPr>
                      <w:t>(Carrigy)</w:t>
                    </w:r>
                    <w:r w:rsidR="000E22E2"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9A43D1E" w14:textId="77777777" w:rsidR="0014084F" w:rsidRPr="0014084F" w:rsidRDefault="0014084F" w:rsidP="0014084F">
                <w:pPr>
                  <w:rPr>
                    <w:rFonts w:ascii="Calibri" w:hAnsi="Calibri"/>
                  </w:rPr>
                </w:pPr>
              </w:p>
              <w:p w14:paraId="3BE8E631" w14:textId="2C081F00" w:rsidR="000E22E2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895007002"/>
                    <w:citation/>
                  </w:sdtPr>
                  <w:sdtEndPr/>
                  <w:sdtContent>
                    <w:r w:rsidR="000E22E2" w:rsidRPr="0014084F">
                      <w:rPr>
                        <w:rFonts w:ascii="Calibri" w:hAnsi="Calibri"/>
                      </w:rPr>
                      <w:fldChar w:fldCharType="begin"/>
                    </w:r>
                    <w:r w:rsidR="000E22E2" w:rsidRPr="0014084F">
                      <w:rPr>
                        <w:rFonts w:ascii="Calibri" w:hAnsi="Calibri"/>
                      </w:rPr>
                      <w:instrText xml:space="preserve"> CITATION Sib03 \l 1033 </w:instrText>
                    </w:r>
                    <w:r w:rsidR="000E22E2" w:rsidRPr="0014084F">
                      <w:rPr>
                        <w:rFonts w:ascii="Calibri" w:hAnsi="Calibri"/>
                      </w:rPr>
                      <w:fldChar w:fldCharType="separate"/>
                    </w:r>
                    <w:r w:rsidR="000E22E2" w:rsidRPr="0014084F">
                      <w:rPr>
                        <w:rFonts w:ascii="Calibri" w:hAnsi="Calibri"/>
                        <w:noProof/>
                      </w:rPr>
                      <w:t>(Dasgupta and Bhattacharya)</w:t>
                    </w:r>
                    <w:r w:rsidR="000E22E2"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D135279" w14:textId="77777777" w:rsidR="0014084F" w:rsidRPr="0014084F" w:rsidRDefault="0014084F" w:rsidP="0014084F">
                <w:pPr>
                  <w:rPr>
                    <w:rFonts w:ascii="Calibri" w:hAnsi="Calibri"/>
                  </w:rPr>
                </w:pPr>
              </w:p>
              <w:p w14:paraId="2A47F618" w14:textId="4194FCB4" w:rsidR="00B4719B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574049694"/>
                    <w:citation/>
                  </w:sdtPr>
                  <w:sdtEndPr/>
                  <w:sdtContent>
                    <w:r w:rsidR="00B4719B" w:rsidRPr="0014084F">
                      <w:rPr>
                        <w:rFonts w:ascii="Calibri" w:hAnsi="Calibri"/>
                      </w:rPr>
                      <w:fldChar w:fldCharType="begin"/>
                    </w:r>
                    <w:r w:rsidR="00B4719B" w:rsidRPr="0014084F">
                      <w:rPr>
                        <w:rFonts w:ascii="Calibri" w:hAnsi="Calibri"/>
                      </w:rPr>
                      <w:instrText xml:space="preserve"> CITATION Rit87 \l 1033 </w:instrText>
                    </w:r>
                    <w:r w:rsidR="00B4719B" w:rsidRPr="0014084F">
                      <w:rPr>
                        <w:rFonts w:ascii="Calibri" w:hAnsi="Calibri"/>
                      </w:rPr>
                      <w:fldChar w:fldCharType="separate"/>
                    </w:r>
                    <w:r w:rsidR="00B4719B" w:rsidRPr="0014084F">
                      <w:rPr>
                        <w:rFonts w:ascii="Calibri" w:hAnsi="Calibri"/>
                        <w:noProof/>
                      </w:rPr>
                      <w:t>(Ghatak)</w:t>
                    </w:r>
                    <w:r w:rsidR="00B4719B"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745D23C" w14:textId="77777777" w:rsidR="0014084F" w:rsidRPr="0014084F" w:rsidRDefault="0014084F" w:rsidP="0014084F">
                <w:pPr>
                  <w:rPr>
                    <w:rFonts w:ascii="Calibri" w:hAnsi="Calibri"/>
                  </w:rPr>
                </w:pPr>
              </w:p>
              <w:p w14:paraId="7CF15A40" w14:textId="656BFEBF" w:rsidR="00B4719B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954524280"/>
                    <w:citation/>
                  </w:sdtPr>
                  <w:sdtEndPr/>
                  <w:sdtContent>
                    <w:r w:rsidR="00B4719B" w:rsidRPr="0014084F">
                      <w:rPr>
                        <w:rFonts w:ascii="Calibri" w:hAnsi="Calibri"/>
                      </w:rPr>
                      <w:fldChar w:fldCharType="begin"/>
                    </w:r>
                    <w:r w:rsidR="00B4719B" w:rsidRPr="0014084F">
                      <w:rPr>
                        <w:rFonts w:ascii="Calibri" w:hAnsi="Calibri"/>
                      </w:rPr>
                      <w:instrText xml:space="preserve"> CITATION Sha11 \l 1033 </w:instrText>
                    </w:r>
                    <w:r w:rsidR="00B4719B" w:rsidRPr="0014084F">
                      <w:rPr>
                        <w:rFonts w:ascii="Calibri" w:hAnsi="Calibri"/>
                      </w:rPr>
                      <w:fldChar w:fldCharType="separate"/>
                    </w:r>
                    <w:r w:rsidR="00B4719B" w:rsidRPr="0014084F">
                      <w:rPr>
                        <w:rFonts w:ascii="Calibri" w:hAnsi="Calibri"/>
                        <w:noProof/>
                      </w:rPr>
                      <w:t>(Gooptu)</w:t>
                    </w:r>
                    <w:r w:rsidR="00B4719B"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834244D" w14:textId="77777777" w:rsidR="0014084F" w:rsidRDefault="0014084F" w:rsidP="0014084F">
                <w:pPr>
                  <w:rPr>
                    <w:rFonts w:ascii="Calibri" w:hAnsi="Calibri"/>
                  </w:rPr>
                </w:pPr>
              </w:p>
              <w:p w14:paraId="340CFC4C" w14:textId="1F3B94DE" w:rsidR="0014084F" w:rsidRPr="0014084F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946547445"/>
                    <w:citation/>
                  </w:sdtPr>
                  <w:sdtContent>
                    <w:r w:rsidRPr="0014084F">
                      <w:rPr>
                        <w:rFonts w:ascii="Calibri" w:hAnsi="Calibri"/>
                      </w:rPr>
                      <w:fldChar w:fldCharType="begin"/>
                    </w:r>
                    <w:r w:rsidRPr="0014084F">
                      <w:rPr>
                        <w:rFonts w:ascii="Calibri" w:hAnsi="Calibri"/>
                      </w:rPr>
                      <w:instrText xml:space="preserve"> CITATION Nag04 \l 1033 </w:instrText>
                    </w:r>
                    <w:r w:rsidRPr="0014084F">
                      <w:rPr>
                        <w:rFonts w:ascii="Calibri" w:hAnsi="Calibri"/>
                      </w:rPr>
                      <w:fldChar w:fldCharType="separate"/>
                    </w:r>
                    <w:r w:rsidRPr="0014084F">
                      <w:rPr>
                        <w:rFonts w:ascii="Calibri" w:hAnsi="Calibri"/>
                        <w:noProof/>
                      </w:rPr>
                      <w:t>(Nagarik, 1952)</w:t>
                    </w:r>
                    <w:r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F0A05C4" w14:textId="48022245" w:rsidR="00B4719B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717967160"/>
                    <w:citation/>
                  </w:sdtPr>
                  <w:sdtEndPr/>
                  <w:sdtContent>
                    <w:r w:rsidR="00B4719B" w:rsidRPr="0014084F">
                      <w:rPr>
                        <w:rFonts w:ascii="Calibri" w:hAnsi="Calibri"/>
                      </w:rPr>
                      <w:fldChar w:fldCharType="begin"/>
                    </w:r>
                    <w:r w:rsidR="00B4719B" w:rsidRPr="0014084F">
                      <w:rPr>
                        <w:rFonts w:ascii="Calibri" w:hAnsi="Calibri"/>
                      </w:rPr>
                      <w:instrText xml:space="preserve"> CITATION ODo05 \l 1033 </w:instrText>
                    </w:r>
                    <w:r w:rsidR="00B4719B" w:rsidRPr="0014084F">
                      <w:rPr>
                        <w:rFonts w:ascii="Calibri" w:hAnsi="Calibri"/>
                      </w:rPr>
                      <w:fldChar w:fldCharType="separate"/>
                    </w:r>
                    <w:r w:rsidR="00B4719B" w:rsidRPr="0014084F">
                      <w:rPr>
                        <w:rFonts w:ascii="Calibri" w:hAnsi="Calibri"/>
                        <w:noProof/>
                      </w:rPr>
                      <w:t>(O'Donnel)</w:t>
                    </w:r>
                    <w:r w:rsidR="00B4719B"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1E0CCC0" w14:textId="77777777" w:rsidR="0014084F" w:rsidRPr="0014084F" w:rsidRDefault="0014084F" w:rsidP="0014084F">
                <w:pPr>
                  <w:rPr>
                    <w:rFonts w:ascii="Calibri" w:hAnsi="Calibri"/>
                  </w:rPr>
                </w:pPr>
              </w:p>
              <w:p w14:paraId="7326F477" w14:textId="30E86F2E" w:rsidR="00B4719B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693121190"/>
                    <w:citation/>
                  </w:sdtPr>
                  <w:sdtEndPr/>
                  <w:sdtContent>
                    <w:r w:rsidR="00B4719B" w:rsidRPr="0014084F">
                      <w:rPr>
                        <w:rFonts w:ascii="Calibri" w:hAnsi="Calibri"/>
                      </w:rPr>
                      <w:fldChar w:fldCharType="begin"/>
                    </w:r>
                    <w:r w:rsidR="00B4719B" w:rsidRPr="0014084F">
                      <w:rPr>
                        <w:rFonts w:ascii="Calibri" w:hAnsi="Calibri"/>
                      </w:rPr>
                      <w:instrText xml:space="preserve"> CITATION Ash82 \l 1033 </w:instrText>
                    </w:r>
                    <w:r w:rsidR="00B4719B" w:rsidRPr="0014084F">
                      <w:rPr>
                        <w:rFonts w:ascii="Calibri" w:hAnsi="Calibri"/>
                      </w:rPr>
                      <w:fldChar w:fldCharType="separate"/>
                    </w:r>
                    <w:r w:rsidR="00B4719B" w:rsidRPr="0014084F">
                      <w:rPr>
                        <w:rFonts w:ascii="Calibri" w:hAnsi="Calibri"/>
                        <w:noProof/>
                      </w:rPr>
                      <w:t>(Rajadhyaksha)</w:t>
                    </w:r>
                    <w:r w:rsidR="00B4719B"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2021BD8" w14:textId="77777777" w:rsidR="0014084F" w:rsidRPr="0014084F" w:rsidRDefault="0014084F" w:rsidP="0014084F">
                <w:pPr>
                  <w:rPr>
                    <w:rFonts w:ascii="Calibri" w:hAnsi="Calibri"/>
                  </w:rPr>
                </w:pPr>
              </w:p>
              <w:p w14:paraId="2D77408D" w14:textId="0BB43BE2" w:rsidR="003235A7" w:rsidRPr="0014084F" w:rsidRDefault="0014084F" w:rsidP="0014084F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32223333"/>
                    <w:citation/>
                  </w:sdtPr>
                  <w:sdtEndPr/>
                  <w:sdtContent>
                    <w:r w:rsidR="00B4719B" w:rsidRPr="0014084F">
                      <w:rPr>
                        <w:rFonts w:ascii="Calibri" w:hAnsi="Calibri"/>
                      </w:rPr>
                      <w:fldChar w:fldCharType="begin"/>
                    </w:r>
                    <w:r w:rsidR="00B4719B" w:rsidRPr="0014084F">
                      <w:rPr>
                        <w:rFonts w:ascii="Calibri" w:hAnsi="Calibri"/>
                      </w:rPr>
                      <w:instrText xml:space="preserve"> CITATION Sou00 \l 1033 </w:instrText>
                    </w:r>
                    <w:r w:rsidR="00B4719B" w:rsidRPr="0014084F">
                      <w:rPr>
                        <w:rFonts w:ascii="Calibri" w:hAnsi="Calibri"/>
                      </w:rPr>
                      <w:fldChar w:fldCharType="separate"/>
                    </w:r>
                    <w:r w:rsidR="00B4719B" w:rsidRPr="0014084F">
                      <w:rPr>
                        <w:rFonts w:ascii="Calibri" w:hAnsi="Calibri"/>
                        <w:noProof/>
                      </w:rPr>
                      <w:t>(Raychaudhuri)</w:t>
                    </w:r>
                    <w:r w:rsidR="00B4719B" w:rsidRPr="0014084F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A51D71C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BE2EF" w14:textId="77777777" w:rsidR="00A274BF" w:rsidRDefault="00A274BF" w:rsidP="007A0D55">
      <w:pPr>
        <w:spacing w:after="0" w:line="240" w:lineRule="auto"/>
      </w:pPr>
      <w:r>
        <w:separator/>
      </w:r>
    </w:p>
  </w:endnote>
  <w:endnote w:type="continuationSeparator" w:id="0">
    <w:p w14:paraId="23FE2869" w14:textId="77777777" w:rsidR="00A274BF" w:rsidRDefault="00A274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6358C" w14:textId="77777777" w:rsidR="00A274BF" w:rsidRDefault="00A274BF" w:rsidP="007A0D55">
      <w:pPr>
        <w:spacing w:after="0" w:line="240" w:lineRule="auto"/>
      </w:pPr>
      <w:r>
        <w:separator/>
      </w:r>
    </w:p>
  </w:footnote>
  <w:footnote w:type="continuationSeparator" w:id="0">
    <w:p w14:paraId="4B4283E3" w14:textId="77777777" w:rsidR="00A274BF" w:rsidRDefault="00A274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4A703" w14:textId="77777777" w:rsidR="00A274BF" w:rsidRDefault="00A274B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D88032A" w14:textId="77777777" w:rsidR="00A274BF" w:rsidRDefault="00A274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61"/>
    <w:rsid w:val="00015436"/>
    <w:rsid w:val="00030FE8"/>
    <w:rsid w:val="00032559"/>
    <w:rsid w:val="000408D4"/>
    <w:rsid w:val="00046790"/>
    <w:rsid w:val="00052040"/>
    <w:rsid w:val="000911A8"/>
    <w:rsid w:val="000B25AE"/>
    <w:rsid w:val="000B48DF"/>
    <w:rsid w:val="000B55AB"/>
    <w:rsid w:val="000D24DC"/>
    <w:rsid w:val="000E22E2"/>
    <w:rsid w:val="000E50A2"/>
    <w:rsid w:val="00101B2E"/>
    <w:rsid w:val="00116FA0"/>
    <w:rsid w:val="0014084F"/>
    <w:rsid w:val="00145E37"/>
    <w:rsid w:val="0015114C"/>
    <w:rsid w:val="00151193"/>
    <w:rsid w:val="001A21F3"/>
    <w:rsid w:val="001A2537"/>
    <w:rsid w:val="001A6A06"/>
    <w:rsid w:val="001B37F8"/>
    <w:rsid w:val="001B7D13"/>
    <w:rsid w:val="00210C03"/>
    <w:rsid w:val="002162E2"/>
    <w:rsid w:val="00223489"/>
    <w:rsid w:val="00225C5A"/>
    <w:rsid w:val="00230B10"/>
    <w:rsid w:val="00234353"/>
    <w:rsid w:val="00244BB0"/>
    <w:rsid w:val="00250CC6"/>
    <w:rsid w:val="00260029"/>
    <w:rsid w:val="002A0A0D"/>
    <w:rsid w:val="002A2BA1"/>
    <w:rsid w:val="002B0B37"/>
    <w:rsid w:val="002B56D1"/>
    <w:rsid w:val="002C6196"/>
    <w:rsid w:val="0030662D"/>
    <w:rsid w:val="00315EBD"/>
    <w:rsid w:val="003235A7"/>
    <w:rsid w:val="00331976"/>
    <w:rsid w:val="003356D5"/>
    <w:rsid w:val="0036098D"/>
    <w:rsid w:val="003677B6"/>
    <w:rsid w:val="00385394"/>
    <w:rsid w:val="003C0365"/>
    <w:rsid w:val="003D3579"/>
    <w:rsid w:val="003D7FA4"/>
    <w:rsid w:val="003E2795"/>
    <w:rsid w:val="003E439C"/>
    <w:rsid w:val="003F0D73"/>
    <w:rsid w:val="003F37E0"/>
    <w:rsid w:val="00462DBE"/>
    <w:rsid w:val="00464699"/>
    <w:rsid w:val="00483379"/>
    <w:rsid w:val="00487BC5"/>
    <w:rsid w:val="00496888"/>
    <w:rsid w:val="004A2347"/>
    <w:rsid w:val="004A7476"/>
    <w:rsid w:val="004E5896"/>
    <w:rsid w:val="0051120F"/>
    <w:rsid w:val="00513EE6"/>
    <w:rsid w:val="00534F8F"/>
    <w:rsid w:val="0056448B"/>
    <w:rsid w:val="00590035"/>
    <w:rsid w:val="005B177E"/>
    <w:rsid w:val="005B3921"/>
    <w:rsid w:val="005E16EE"/>
    <w:rsid w:val="005F26D7"/>
    <w:rsid w:val="005F5450"/>
    <w:rsid w:val="00647361"/>
    <w:rsid w:val="0065047F"/>
    <w:rsid w:val="006513F1"/>
    <w:rsid w:val="00674746"/>
    <w:rsid w:val="006A7106"/>
    <w:rsid w:val="006D0412"/>
    <w:rsid w:val="006D2EEF"/>
    <w:rsid w:val="006D71E2"/>
    <w:rsid w:val="006E2B16"/>
    <w:rsid w:val="0073465A"/>
    <w:rsid w:val="007411B9"/>
    <w:rsid w:val="00780D95"/>
    <w:rsid w:val="00780DC7"/>
    <w:rsid w:val="0079480B"/>
    <w:rsid w:val="007A0D55"/>
    <w:rsid w:val="007B3377"/>
    <w:rsid w:val="007B459E"/>
    <w:rsid w:val="007E5F44"/>
    <w:rsid w:val="00821DE3"/>
    <w:rsid w:val="00846CE1"/>
    <w:rsid w:val="008A5B87"/>
    <w:rsid w:val="008D46E4"/>
    <w:rsid w:val="00922950"/>
    <w:rsid w:val="009A7264"/>
    <w:rsid w:val="009B3095"/>
    <w:rsid w:val="009D1606"/>
    <w:rsid w:val="009E18A1"/>
    <w:rsid w:val="009E73D7"/>
    <w:rsid w:val="00A22FF5"/>
    <w:rsid w:val="00A274BF"/>
    <w:rsid w:val="00A27D2C"/>
    <w:rsid w:val="00A550DC"/>
    <w:rsid w:val="00A76FD9"/>
    <w:rsid w:val="00A7755F"/>
    <w:rsid w:val="00AB436D"/>
    <w:rsid w:val="00AD2F24"/>
    <w:rsid w:val="00AD4844"/>
    <w:rsid w:val="00AF1F8F"/>
    <w:rsid w:val="00B219AE"/>
    <w:rsid w:val="00B33145"/>
    <w:rsid w:val="00B4719B"/>
    <w:rsid w:val="00B574C9"/>
    <w:rsid w:val="00BC39C9"/>
    <w:rsid w:val="00BE5BF7"/>
    <w:rsid w:val="00BF40E1"/>
    <w:rsid w:val="00C27FAB"/>
    <w:rsid w:val="00C358D4"/>
    <w:rsid w:val="00C44FD6"/>
    <w:rsid w:val="00C6296B"/>
    <w:rsid w:val="00CB5882"/>
    <w:rsid w:val="00CC0C7E"/>
    <w:rsid w:val="00CC586D"/>
    <w:rsid w:val="00CF1542"/>
    <w:rsid w:val="00CF3EC5"/>
    <w:rsid w:val="00D413F7"/>
    <w:rsid w:val="00D656DA"/>
    <w:rsid w:val="00D83300"/>
    <w:rsid w:val="00DB5A8C"/>
    <w:rsid w:val="00DC6B48"/>
    <w:rsid w:val="00DF01B0"/>
    <w:rsid w:val="00E00DEE"/>
    <w:rsid w:val="00E27640"/>
    <w:rsid w:val="00E85A05"/>
    <w:rsid w:val="00E95829"/>
    <w:rsid w:val="00EA5513"/>
    <w:rsid w:val="00EA606C"/>
    <w:rsid w:val="00EB0C8C"/>
    <w:rsid w:val="00EB51FD"/>
    <w:rsid w:val="00EB77DB"/>
    <w:rsid w:val="00ED139F"/>
    <w:rsid w:val="00EF74F7"/>
    <w:rsid w:val="00F31F91"/>
    <w:rsid w:val="00F36937"/>
    <w:rsid w:val="00F60F53"/>
    <w:rsid w:val="00F97B2A"/>
    <w:rsid w:val="00FA1925"/>
    <w:rsid w:val="00FB11DE"/>
    <w:rsid w:val="00FB589A"/>
    <w:rsid w:val="00FB7317"/>
    <w:rsid w:val="00FE7ED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76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73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22E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4679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4679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73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6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22E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4679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4679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2.bp.blogspot.com/-wFaN6wNe2jU/TcJx6tpLIuI/AAAAAAAACS0/qqKeVn1r_Do/s1600/cloud-capped-star1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DBCC3E6C4D3A488E3D6B0EB17FB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D28C3-9458-C34F-9804-3BDA14E2EAD3}"/>
      </w:docPartPr>
      <w:docPartBody>
        <w:p w:rsidR="00BC4F14" w:rsidRDefault="00BC4F14">
          <w:pPr>
            <w:pStyle w:val="0DDBCC3E6C4D3A488E3D6B0EB17FB7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757DEA4B46A5748A5EE77E841F9E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36612-5071-7B4A-9C8A-FD76E38C144F}"/>
      </w:docPartPr>
      <w:docPartBody>
        <w:p w:rsidR="00BC4F14" w:rsidRDefault="00BC4F14">
          <w:pPr>
            <w:pStyle w:val="1757DEA4B46A5748A5EE77E841F9ED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B7A1468FF9A064EB4E2801F59DA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77D7-20FE-1147-885B-0B1401821F48}"/>
      </w:docPartPr>
      <w:docPartBody>
        <w:p w:rsidR="00BC4F14" w:rsidRDefault="00BC4F14">
          <w:pPr>
            <w:pStyle w:val="EB7A1468FF9A064EB4E2801F59DAAA6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11B2186517E0742938B46BFABDBB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4E83-273E-204B-8581-9CF99167D828}"/>
      </w:docPartPr>
      <w:docPartBody>
        <w:p w:rsidR="00BC4F14" w:rsidRDefault="00BC4F14">
          <w:pPr>
            <w:pStyle w:val="911B2186517E0742938B46BFABDBBF6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4E2CCB02EC2B74E8143737ADD849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B9AAC-83BF-354E-9CC2-FDFF80903AF9}"/>
      </w:docPartPr>
      <w:docPartBody>
        <w:p w:rsidR="00BC4F14" w:rsidRDefault="00BC4F14">
          <w:pPr>
            <w:pStyle w:val="D4E2CCB02EC2B74E8143737ADD849D8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C1EB1F45F07243B3DB15132121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7C178-396D-F847-9D16-192F8FE71462}"/>
      </w:docPartPr>
      <w:docPartBody>
        <w:p w:rsidR="00BC4F14" w:rsidRDefault="00BC4F14">
          <w:pPr>
            <w:pStyle w:val="18C1EB1F45F07243B3DB15132121AB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B0A6C71F56C3C4F93F499ECB84B4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0539D-D748-7A42-AD4D-AB9EF74D8638}"/>
      </w:docPartPr>
      <w:docPartBody>
        <w:p w:rsidR="00BC4F14" w:rsidRDefault="00BC4F14">
          <w:pPr>
            <w:pStyle w:val="9B0A6C71F56C3C4F93F499ECB84B4D2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58806CAFD388743B61BFD7B6942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A16F5-1166-0740-BF8E-3D9586310582}"/>
      </w:docPartPr>
      <w:docPartBody>
        <w:p w:rsidR="00BC4F14" w:rsidRDefault="00BC4F14">
          <w:pPr>
            <w:pStyle w:val="F58806CAFD388743B61BFD7B6942485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8AA68698015A346918E7DA735870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D7DF1-AF33-FF45-A620-9677B2DC8648}"/>
      </w:docPartPr>
      <w:docPartBody>
        <w:p w:rsidR="00BC4F14" w:rsidRDefault="00BC4F14">
          <w:pPr>
            <w:pStyle w:val="68AA68698015A346918E7DA735870FB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B55E75CE6E86744B94A9F7651A0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8F160-A58C-464A-B9FF-C4B527026A2C}"/>
      </w:docPartPr>
      <w:docPartBody>
        <w:p w:rsidR="00BC4F14" w:rsidRDefault="00BC4F14">
          <w:pPr>
            <w:pStyle w:val="7B55E75CE6E86744B94A9F7651A03F7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753CB1F1E0BE64EB464AB9EFED20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EB99-6006-9E43-A92F-07D6142C988E}"/>
      </w:docPartPr>
      <w:docPartBody>
        <w:p w:rsidR="00BC4F14" w:rsidRDefault="00BC4F14">
          <w:pPr>
            <w:pStyle w:val="D753CB1F1E0BE64EB464AB9EFED20B7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7D786DFEC76B84C959F85A2D955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78AA9-4ADF-BA4A-88F9-AF9F7CDBD2E5}"/>
      </w:docPartPr>
      <w:docPartBody>
        <w:p w:rsidR="00BC4F14" w:rsidRDefault="00BC4F14" w:rsidP="00BC4F14">
          <w:pPr>
            <w:pStyle w:val="B7D786DFEC76B84C959F85A2D9550BD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19CFA66C60A548B1DDC61E3FAB1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8648-90A5-A94E-9518-AB1280C06A65}"/>
      </w:docPartPr>
      <w:docPartBody>
        <w:p w:rsidR="00911E40" w:rsidRDefault="00BC4F14" w:rsidP="00BC4F14">
          <w:pPr>
            <w:pStyle w:val="3D19CFA66C60A548B1DDC61E3FAB149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730508F114DD49A8A477CD28933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9D9E-ED0F-E542-B733-986DD442C762}"/>
      </w:docPartPr>
      <w:docPartBody>
        <w:p w:rsidR="00B70E3B" w:rsidRDefault="00911E40" w:rsidP="00911E40">
          <w:pPr>
            <w:pStyle w:val="14730508F114DD49A8A477CD28933B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A188E19AA564946A81EE7C218A81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B579A-21BC-0E41-B8EB-05AE26CCE88E}"/>
      </w:docPartPr>
      <w:docPartBody>
        <w:p w:rsidR="00000000" w:rsidRDefault="00B70E3B" w:rsidP="00B70E3B">
          <w:pPr>
            <w:pStyle w:val="0A188E19AA564946A81EE7C218A811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14"/>
    <w:rsid w:val="00911E40"/>
    <w:rsid w:val="00B70E3B"/>
    <w:rsid w:val="00B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E3B"/>
    <w:rPr>
      <w:color w:val="808080"/>
    </w:rPr>
  </w:style>
  <w:style w:type="paragraph" w:customStyle="1" w:styleId="0DDBCC3E6C4D3A488E3D6B0EB17FB766">
    <w:name w:val="0DDBCC3E6C4D3A488E3D6B0EB17FB766"/>
  </w:style>
  <w:style w:type="paragraph" w:customStyle="1" w:styleId="1757DEA4B46A5748A5EE77E841F9ED83">
    <w:name w:val="1757DEA4B46A5748A5EE77E841F9ED83"/>
  </w:style>
  <w:style w:type="paragraph" w:customStyle="1" w:styleId="EB7A1468FF9A064EB4E2801F59DAAA65">
    <w:name w:val="EB7A1468FF9A064EB4E2801F59DAAA65"/>
  </w:style>
  <w:style w:type="paragraph" w:customStyle="1" w:styleId="911B2186517E0742938B46BFABDBBF60">
    <w:name w:val="911B2186517E0742938B46BFABDBBF60"/>
  </w:style>
  <w:style w:type="paragraph" w:customStyle="1" w:styleId="D4E2CCB02EC2B74E8143737ADD849D8C">
    <w:name w:val="D4E2CCB02EC2B74E8143737ADD849D8C"/>
  </w:style>
  <w:style w:type="paragraph" w:customStyle="1" w:styleId="18C1EB1F45F07243B3DB15132121ABEF">
    <w:name w:val="18C1EB1F45F07243B3DB15132121ABEF"/>
  </w:style>
  <w:style w:type="paragraph" w:customStyle="1" w:styleId="9B0A6C71F56C3C4F93F499ECB84B4D2B">
    <w:name w:val="9B0A6C71F56C3C4F93F499ECB84B4D2B"/>
  </w:style>
  <w:style w:type="paragraph" w:customStyle="1" w:styleId="F58806CAFD388743B61BFD7B6942485D">
    <w:name w:val="F58806CAFD388743B61BFD7B6942485D"/>
  </w:style>
  <w:style w:type="paragraph" w:customStyle="1" w:styleId="68AA68698015A346918E7DA735870FB0">
    <w:name w:val="68AA68698015A346918E7DA735870FB0"/>
  </w:style>
  <w:style w:type="paragraph" w:customStyle="1" w:styleId="7B55E75CE6E86744B94A9F7651A03F7E">
    <w:name w:val="7B55E75CE6E86744B94A9F7651A03F7E"/>
  </w:style>
  <w:style w:type="paragraph" w:customStyle="1" w:styleId="D753CB1F1E0BE64EB464AB9EFED20B71">
    <w:name w:val="D753CB1F1E0BE64EB464AB9EFED20B71"/>
  </w:style>
  <w:style w:type="paragraph" w:customStyle="1" w:styleId="B7D786DFEC76B84C959F85A2D9550BD9">
    <w:name w:val="B7D786DFEC76B84C959F85A2D9550BD9"/>
    <w:rsid w:val="00BC4F14"/>
  </w:style>
  <w:style w:type="paragraph" w:customStyle="1" w:styleId="3D19CFA66C60A548B1DDC61E3FAB1493">
    <w:name w:val="3D19CFA66C60A548B1DDC61E3FAB1493"/>
    <w:rsid w:val="00BC4F14"/>
  </w:style>
  <w:style w:type="paragraph" w:customStyle="1" w:styleId="14730508F114DD49A8A477CD28933BCC">
    <w:name w:val="14730508F114DD49A8A477CD28933BCC"/>
    <w:rsid w:val="00911E40"/>
  </w:style>
  <w:style w:type="paragraph" w:customStyle="1" w:styleId="8AD9B8D40AFAC948A085F37F20C06377">
    <w:name w:val="8AD9B8D40AFAC948A085F37F20C06377"/>
    <w:rsid w:val="00B70E3B"/>
    <w:rPr>
      <w:lang w:val="en-CA"/>
    </w:rPr>
  </w:style>
  <w:style w:type="paragraph" w:customStyle="1" w:styleId="C07614FBFE23A743AEC692B0A0767C11">
    <w:name w:val="C07614FBFE23A743AEC692B0A0767C11"/>
    <w:rsid w:val="00B70E3B"/>
    <w:rPr>
      <w:lang w:val="en-CA"/>
    </w:rPr>
  </w:style>
  <w:style w:type="paragraph" w:customStyle="1" w:styleId="0A188E19AA564946A81EE7C218A81147">
    <w:name w:val="0A188E19AA564946A81EE7C218A81147"/>
    <w:rsid w:val="00B70E3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E3B"/>
    <w:rPr>
      <w:color w:val="808080"/>
    </w:rPr>
  </w:style>
  <w:style w:type="paragraph" w:customStyle="1" w:styleId="0DDBCC3E6C4D3A488E3D6B0EB17FB766">
    <w:name w:val="0DDBCC3E6C4D3A488E3D6B0EB17FB766"/>
  </w:style>
  <w:style w:type="paragraph" w:customStyle="1" w:styleId="1757DEA4B46A5748A5EE77E841F9ED83">
    <w:name w:val="1757DEA4B46A5748A5EE77E841F9ED83"/>
  </w:style>
  <w:style w:type="paragraph" w:customStyle="1" w:styleId="EB7A1468FF9A064EB4E2801F59DAAA65">
    <w:name w:val="EB7A1468FF9A064EB4E2801F59DAAA65"/>
  </w:style>
  <w:style w:type="paragraph" w:customStyle="1" w:styleId="911B2186517E0742938B46BFABDBBF60">
    <w:name w:val="911B2186517E0742938B46BFABDBBF60"/>
  </w:style>
  <w:style w:type="paragraph" w:customStyle="1" w:styleId="D4E2CCB02EC2B74E8143737ADD849D8C">
    <w:name w:val="D4E2CCB02EC2B74E8143737ADD849D8C"/>
  </w:style>
  <w:style w:type="paragraph" w:customStyle="1" w:styleId="18C1EB1F45F07243B3DB15132121ABEF">
    <w:name w:val="18C1EB1F45F07243B3DB15132121ABEF"/>
  </w:style>
  <w:style w:type="paragraph" w:customStyle="1" w:styleId="9B0A6C71F56C3C4F93F499ECB84B4D2B">
    <w:name w:val="9B0A6C71F56C3C4F93F499ECB84B4D2B"/>
  </w:style>
  <w:style w:type="paragraph" w:customStyle="1" w:styleId="F58806CAFD388743B61BFD7B6942485D">
    <w:name w:val="F58806CAFD388743B61BFD7B6942485D"/>
  </w:style>
  <w:style w:type="paragraph" w:customStyle="1" w:styleId="68AA68698015A346918E7DA735870FB0">
    <w:name w:val="68AA68698015A346918E7DA735870FB0"/>
  </w:style>
  <w:style w:type="paragraph" w:customStyle="1" w:styleId="7B55E75CE6E86744B94A9F7651A03F7E">
    <w:name w:val="7B55E75CE6E86744B94A9F7651A03F7E"/>
  </w:style>
  <w:style w:type="paragraph" w:customStyle="1" w:styleId="D753CB1F1E0BE64EB464AB9EFED20B71">
    <w:name w:val="D753CB1F1E0BE64EB464AB9EFED20B71"/>
  </w:style>
  <w:style w:type="paragraph" w:customStyle="1" w:styleId="B7D786DFEC76B84C959F85A2D9550BD9">
    <w:name w:val="B7D786DFEC76B84C959F85A2D9550BD9"/>
    <w:rsid w:val="00BC4F14"/>
  </w:style>
  <w:style w:type="paragraph" w:customStyle="1" w:styleId="3D19CFA66C60A548B1DDC61E3FAB1493">
    <w:name w:val="3D19CFA66C60A548B1DDC61E3FAB1493"/>
    <w:rsid w:val="00BC4F14"/>
  </w:style>
  <w:style w:type="paragraph" w:customStyle="1" w:styleId="14730508F114DD49A8A477CD28933BCC">
    <w:name w:val="14730508F114DD49A8A477CD28933BCC"/>
    <w:rsid w:val="00911E40"/>
  </w:style>
  <w:style w:type="paragraph" w:customStyle="1" w:styleId="8AD9B8D40AFAC948A085F37F20C06377">
    <w:name w:val="8AD9B8D40AFAC948A085F37F20C06377"/>
    <w:rsid w:val="00B70E3B"/>
    <w:rPr>
      <w:lang w:val="en-CA"/>
    </w:rPr>
  </w:style>
  <w:style w:type="paragraph" w:customStyle="1" w:styleId="C07614FBFE23A743AEC692B0A0767C11">
    <w:name w:val="C07614FBFE23A743AEC692B0A0767C11"/>
    <w:rsid w:val="00B70E3B"/>
    <w:rPr>
      <w:lang w:val="en-CA"/>
    </w:rPr>
  </w:style>
  <w:style w:type="paragraph" w:customStyle="1" w:styleId="0A188E19AA564946A81EE7C218A81147">
    <w:name w:val="0A188E19AA564946A81EE7C218A81147"/>
    <w:rsid w:val="00B70E3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Hai85</b:Tag>
    <b:SourceType>Book</b:SourceType>
    <b:Guid>{E2EAB5FC-2397-2146-A1CA-279275E9ACBB}</b:Guid>
    <b:Author>
      <b:Author>
        <b:NameList>
          <b:Person>
            <b:Last>Banerjee</b:Last>
            <b:First>Haimanti</b:First>
          </b:Person>
        </b:NameList>
      </b:Author>
    </b:Author>
    <b:Title>Ritwik Kumar Ghatak</b:Title>
    <b:City>Pune</b:City>
    <b:Publisher>National Film Archives of India</b:Publisher>
    <b:Year>1985</b:Year>
    <b:RefOrder>1</b:RefOrder>
  </b:Source>
  <b:Source>
    <b:Tag>Sha81</b:Tag>
    <b:SourceType>Book</b:SourceType>
    <b:Guid>{9311A85C-DD55-EF45-BA1F-AB62139E78DD}</b:Guid>
    <b:Title>Ritwik Ghatak</b:Title>
    <b:City>New Delhi</b:City>
    <b:Publisher>Directorate of Film Festivals of India</b:Publisher>
    <b:Year>1981</b:Year>
    <b:Author>
      <b:Editor>
        <b:NameList>
          <b:Person>
            <b:Last>Banerjee</b:Last>
            <b:First>Shampa</b:First>
          </b:Person>
        </b:NameList>
      </b:Editor>
    </b:Author>
    <b:RefOrder>2</b:RefOrder>
  </b:Source>
  <b:Source>
    <b:Tag>Bha83</b:Tag>
    <b:SourceType>JournalArticle</b:SourceType>
    <b:Guid>{30DA0F15-D399-FA4F-86A2-AD30BF397CA6}</b:Guid>
    <b:Author>
      <b:Author>
        <b:NameList>
          <b:Person>
            <b:Last>Bhaskar</b:Last>
            <b:First>I.</b:First>
          </b:Person>
        </b:NameList>
      </b:Author>
    </b:Author>
    <b:Title>Myth and Ritual: Ghatak's Meghe Dhaka Tara</b:Title>
    <b:Year>1983</b:Year>
    <b:Pages>43-50</b:Pages>
    <b:JournalName>Journal of Arts and Ideas</b:JournalName>
    <b:Month>April-June</b:Month>
    <b:RefOrder>3</b:RefOrder>
  </b:Source>
  <b:Source>
    <b:Tag>Megnd</b:Tag>
    <b:SourceType>JournalArticle</b:SourceType>
    <b:Guid>{C7F5BD4C-F5D8-1B43-A127-43E956E618BA}</b:Guid>
    <b:Author>
      <b:Author>
        <b:NameList>
          <b:Person>
            <b:Last>Carrigy</b:Last>
            <b:First>Megan</b:First>
          </b:Person>
        </b:NameList>
      </b:Author>
    </b:Author>
    <b:Title>Ritwik Ghatak</b:Title>
    <b:JournalName>Senses of Cinema</b:JournalName>
    <b:Year>n.d. </b:Year>
    <b:Comments>http://sensesofcinema.com/2003/great-directors/ghatak/</b:Comments>
    <b:RefOrder>4</b:RefOrder>
  </b:Source>
  <b:Source>
    <b:Tag>Sib03</b:Tag>
    <b:SourceType>Book</b:SourceType>
    <b:Guid>{B267F94C-8A1C-7A47-86A9-E97F95F0F3A4}</b:Guid>
    <b:Title>Ritwik Ghatak: Face to Face: Conversations with the Masters 1962-1977</b:Title>
    <b:Publisher>Cine Central</b:Publisher>
    <b:City>Kolkata</b:City>
    <b:Year>2003</b:Year>
    <b:Author>
      <b:Editor>
        <b:NameList>
          <b:Person>
            <b:Last>Dasgupta</b:Last>
            <b:First>Sibaditya</b:First>
          </b:Person>
          <b:Person>
            <b:Last>Bhattacharya</b:Last>
            <b:First>Sandipan</b:First>
          </b:Person>
        </b:NameList>
      </b:Editor>
      <b:Translator>
        <b:NameList>
          <b:Person>
            <b:Last>Ghosh</b:Last>
            <b:First>Chilka</b:First>
          </b:Person>
        </b:NameList>
      </b:Translator>
    </b:Author>
    <b:RefOrder>5</b:RefOrder>
  </b:Source>
  <b:Source>
    <b:Tag>Rit87</b:Tag>
    <b:SourceType>Book</b:SourceType>
    <b:Guid>{8EC03876-6360-4A42-958B-7A28FC1BDFBD}</b:Guid>
    <b:Author>
      <b:Author>
        <b:NameList>
          <b:Person>
            <b:Last>Ghatak</b:Last>
            <b:First>Ritwik</b:First>
            <b:Middle>Kumar</b:Middle>
          </b:Person>
        </b:NameList>
      </b:Author>
    </b:Author>
    <b:Title>Cinema and I</b:Title>
    <b:City>Calcutta</b:City>
    <b:Publisher>Ritwik Memorial Trust</b:Publisher>
    <b:Year>1987</b:Year>
    <b:RefOrder>6</b:RefOrder>
  </b:Source>
  <b:Source>
    <b:Tag>Sha11</b:Tag>
    <b:SourceType>Book</b:SourceType>
    <b:Guid>{3EF7E834-8B3A-F840-A8B2-8E571D35BA43}</b:Guid>
    <b:Author>
      <b:Author>
        <b:NameList>
          <b:Person>
            <b:Last>Gooptu</b:Last>
            <b:First>Sharmishtha</b:First>
          </b:Person>
        </b:NameList>
      </b:Author>
    </b:Author>
    <b:Title>Bengali Cinema: An Other nation</b:Title>
    <b:City>New York</b:City>
    <b:Publisher>Routledge </b:Publisher>
    <b:Year>2011</b:Year>
    <b:RefOrder>7</b:RefOrder>
  </b:Source>
  <b:Source>
    <b:Tag>ODo05</b:Tag>
    <b:SourceType>JournalArticle</b:SourceType>
    <b:Guid>{07E43BB1-4771-9D48-AA6C-407752E27695}</b:Guid>
    <b:Author>
      <b:Author>
        <b:NameList>
          <b:Person>
            <b:Last>O'Donnel</b:Last>
            <b:First>Erin</b:First>
          </b:Person>
        </b:NameList>
      </b:Author>
    </b:Author>
    <b:Title>'Woman' and 'Homeland' in Ritwik Ghatak's Films: Construction Post-Independence Bengal Cultural Identity</b:Title>
    <b:Year>2005</b:Year>
    <b:Volume>47</b:Volume>
    <b:JournalName>Jump Cut</b:JournalName>
    <b:Issue>Winter</b:Issue>
    <b:RefOrder>9</b:RefOrder>
  </b:Source>
  <b:Source>
    <b:Tag>Ash82</b:Tag>
    <b:SourceType>Book</b:SourceType>
    <b:Guid>{BFD5C48A-36A6-C54A-BD87-2D9E4A0B15D5}</b:Guid>
    <b:Title>Ritwik Ghatak: A Return to the Epic</b:Title>
    <b:Publisher>Screen Unit</b:Publisher>
    <b:City>Bombay</b:City>
    <b:Year>1982</b:Year>
    <b:Author>
      <b:Author>
        <b:NameList>
          <b:Person>
            <b:Last>Rajadhyaksha</b:Last>
            <b:First>Ashish</b:First>
          </b:Person>
        </b:NameList>
      </b:Author>
    </b:Author>
    <b:RefOrder>10</b:RefOrder>
  </b:Source>
  <b:Source>
    <b:Tag>Sou00</b:Tag>
    <b:SourceType>Book</b:SourceType>
    <b:Guid>{403B0CB7-5112-4946-9B71-0C936B53FC4B}</b:Guid>
    <b:Author>
      <b:Author>
        <b:NameList>
          <b:Person>
            <b:Last>Raychaudhuri</b:Last>
            <b:First>Souvik</b:First>
          </b:Person>
        </b:NameList>
      </b:Author>
    </b:Author>
    <b:Title>Partition Trauma, The Oedipal Rupture, Dreaming: The Cinematic Will of Ritwik Kumar Ghatak</b:Title>
    <b:Publisher>Papyrus</b:Publisher>
    <b:Year>2000</b:Year>
    <b:RefOrder>11</b:RefOrder>
  </b:Source>
  <b:Source>
    <b:Tag>Nag04</b:Tag>
    <b:SourceType>InternetSite</b:SourceType>
    <b:Guid>{07D8C40D-4B08-C042-B5AE-BF5EB33D3FDE}</b:Guid>
    <b:Title>Nagarik, 1952</b:Title>
    <b:Year>2004</b:Year>
    <b:InternetSiteTitle>Strictly Film School</b:InternetSiteTitle>
    <b:URL>www.filmref.com/directors/dirpages/ghatak.html</b:URL>
    <b:RefOrder>8</b:RefOrder>
  </b:Source>
</b:Sources>
</file>

<file path=customXml/itemProps1.xml><?xml version="1.0" encoding="utf-8"?>
<ds:datastoreItem xmlns:ds="http://schemas.openxmlformats.org/officeDocument/2006/customXml" ds:itemID="{3B60EF2A-8A8D-B646-AA19-F291F982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79</TotalTime>
  <Pages>3</Pages>
  <Words>834</Words>
  <Characters>4754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242</cp:revision>
  <dcterms:created xsi:type="dcterms:W3CDTF">2014-10-20T23:13:00Z</dcterms:created>
  <dcterms:modified xsi:type="dcterms:W3CDTF">2014-10-24T19:51:00Z</dcterms:modified>
</cp:coreProperties>
</file>