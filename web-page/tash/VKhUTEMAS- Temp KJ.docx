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ACC51D" w14:textId="77777777" w:rsidTr="00216FCF">
        <w:tc>
          <w:tcPr>
            <w:tcW w:w="491" w:type="dxa"/>
            <w:vMerge w:val="restart"/>
            <w:shd w:val="clear" w:color="auto" w:fill="A6A6A6" w:themeFill="background1" w:themeFillShade="A6"/>
            <w:textDirection w:val="btLr"/>
          </w:tcPr>
          <w:p w14:paraId="1F6B4E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4F4A5919E0AB4196B34878ACC55D60"/>
            </w:placeholder>
            <w:showingPlcHdr/>
            <w:dropDownList>
              <w:listItem w:displayText="Dr." w:value="Dr."/>
              <w:listItem w:displayText="Prof." w:value="Prof."/>
            </w:dropDownList>
          </w:sdtPr>
          <w:sdtEndPr/>
          <w:sdtContent>
            <w:tc>
              <w:tcPr>
                <w:tcW w:w="1296" w:type="dxa"/>
              </w:tcPr>
              <w:p w14:paraId="72A1C4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2E802BDF158148B1207DC16817ACF2"/>
            </w:placeholder>
            <w:text/>
          </w:sdtPr>
          <w:sdtEndPr/>
          <w:sdtContent>
            <w:tc>
              <w:tcPr>
                <w:tcW w:w="2073" w:type="dxa"/>
              </w:tcPr>
              <w:p w14:paraId="4304D189" w14:textId="2F23E09B" w:rsidR="00B574C9" w:rsidRDefault="001A19D7" w:rsidP="001A19D7">
                <w:r>
                  <w:t>Alla</w:t>
                </w:r>
              </w:p>
            </w:tc>
          </w:sdtContent>
        </w:sdt>
        <w:sdt>
          <w:sdtPr>
            <w:alias w:val="Middle name"/>
            <w:tag w:val="authorMiddleName"/>
            <w:id w:val="-2076034781"/>
            <w:placeholder>
              <w:docPart w:val="BC18D8BF904097468D4A72259ABEA8FD"/>
            </w:placeholder>
            <w:text/>
          </w:sdtPr>
          <w:sdtEndPr/>
          <w:sdtContent>
            <w:tc>
              <w:tcPr>
                <w:tcW w:w="2551" w:type="dxa"/>
              </w:tcPr>
              <w:p w14:paraId="2AE75701" w14:textId="6D275BB9" w:rsidR="00B574C9" w:rsidRDefault="001A19D7" w:rsidP="001A19D7">
                <w:r>
                  <w:t xml:space="preserve">G. </w:t>
                </w:r>
              </w:p>
            </w:tc>
          </w:sdtContent>
        </w:sdt>
        <w:sdt>
          <w:sdtPr>
            <w:alias w:val="Last name"/>
            <w:tag w:val="authorLastName"/>
            <w:id w:val="-1088529830"/>
            <w:placeholder>
              <w:docPart w:val="CB980FC12F5233498E4FED768890C4A9"/>
            </w:placeholder>
            <w:text/>
          </w:sdtPr>
          <w:sdtEndPr/>
          <w:sdtContent>
            <w:tc>
              <w:tcPr>
                <w:tcW w:w="2642" w:type="dxa"/>
              </w:tcPr>
              <w:p w14:paraId="080179DD" w14:textId="27EC9E80" w:rsidR="00B574C9" w:rsidRDefault="001A19D7" w:rsidP="001A19D7">
                <w:r>
                  <w:t>Vronskaya</w:t>
                </w:r>
              </w:p>
            </w:tc>
          </w:sdtContent>
        </w:sdt>
      </w:tr>
      <w:tr w:rsidR="00B574C9" w14:paraId="29FF9106" w14:textId="77777777" w:rsidTr="00216FCF">
        <w:trPr>
          <w:trHeight w:val="986"/>
        </w:trPr>
        <w:tc>
          <w:tcPr>
            <w:tcW w:w="491" w:type="dxa"/>
            <w:vMerge/>
            <w:shd w:val="clear" w:color="auto" w:fill="A6A6A6" w:themeFill="background1" w:themeFillShade="A6"/>
          </w:tcPr>
          <w:p w14:paraId="6E12BB5B" w14:textId="77777777" w:rsidR="00B574C9" w:rsidRPr="001A6A06" w:rsidRDefault="00B574C9" w:rsidP="00CF1542">
            <w:pPr>
              <w:jc w:val="center"/>
              <w:rPr>
                <w:b/>
                <w:color w:val="FFFFFF" w:themeColor="background1"/>
              </w:rPr>
            </w:pPr>
          </w:p>
        </w:tc>
        <w:sdt>
          <w:sdtPr>
            <w:alias w:val="Biography"/>
            <w:tag w:val="authorBiography"/>
            <w:id w:val="938807824"/>
            <w:placeholder>
              <w:docPart w:val="7AF785DC3F26D64E815EB76E4A60C204"/>
            </w:placeholder>
            <w:showingPlcHdr/>
          </w:sdtPr>
          <w:sdtEndPr/>
          <w:sdtContent>
            <w:tc>
              <w:tcPr>
                <w:tcW w:w="8562" w:type="dxa"/>
                <w:gridSpan w:val="4"/>
              </w:tcPr>
              <w:p w14:paraId="5FAA7962" w14:textId="77777777" w:rsidR="00B574C9" w:rsidRDefault="00B574C9" w:rsidP="00922950">
                <w:r>
                  <w:rPr>
                    <w:rStyle w:val="PlaceholderText"/>
                  </w:rPr>
                  <w:t>[Enter your biography]</w:t>
                </w:r>
              </w:p>
            </w:tc>
          </w:sdtContent>
        </w:sdt>
      </w:tr>
      <w:tr w:rsidR="00B574C9" w14:paraId="7803AE17" w14:textId="77777777" w:rsidTr="00216FCF">
        <w:trPr>
          <w:trHeight w:val="986"/>
        </w:trPr>
        <w:tc>
          <w:tcPr>
            <w:tcW w:w="491" w:type="dxa"/>
            <w:vMerge/>
            <w:shd w:val="clear" w:color="auto" w:fill="A6A6A6" w:themeFill="background1" w:themeFillShade="A6"/>
          </w:tcPr>
          <w:p w14:paraId="4C6B66A6" w14:textId="77777777" w:rsidR="00B574C9" w:rsidRPr="001A6A06" w:rsidRDefault="00B574C9" w:rsidP="00CF1542">
            <w:pPr>
              <w:jc w:val="center"/>
              <w:rPr>
                <w:b/>
                <w:color w:val="FFFFFF" w:themeColor="background1"/>
              </w:rPr>
            </w:pPr>
          </w:p>
        </w:tc>
        <w:sdt>
          <w:sdtPr>
            <w:alias w:val="Affiliation"/>
            <w:tag w:val="affiliation"/>
            <w:id w:val="2012937915"/>
            <w:placeholder>
              <w:docPart w:val="6125CF1526BE6C44A652647F29A891EA"/>
            </w:placeholder>
            <w:text/>
          </w:sdtPr>
          <w:sdtEndPr/>
          <w:sdtContent>
            <w:tc>
              <w:tcPr>
                <w:tcW w:w="8562" w:type="dxa"/>
                <w:gridSpan w:val="4"/>
              </w:tcPr>
              <w:p w14:paraId="4F4DD57B" w14:textId="0CE37288" w:rsidR="00B574C9" w:rsidRDefault="00216FCF" w:rsidP="00B574C9">
                <w:r w:rsidRPr="00216FCF">
                  <w:rPr>
                    <w:rFonts w:ascii="Calibri" w:eastAsia="Times New Roman" w:hAnsi="Calibri" w:cs="Times New Roman"/>
                    <w:lang w:val="en-CA"/>
                  </w:rPr>
                  <w:t>Eidgenössische Technische Hochschule Zürich [Swiss Federal Institute of Technology, Zurich]</w:t>
                </w:r>
              </w:p>
            </w:tc>
          </w:sdtContent>
        </w:sdt>
      </w:tr>
    </w:tbl>
    <w:p w14:paraId="403AA3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543775" w14:textId="77777777" w:rsidTr="00244BB0">
        <w:tc>
          <w:tcPr>
            <w:tcW w:w="9016" w:type="dxa"/>
            <w:shd w:val="clear" w:color="auto" w:fill="A6A6A6" w:themeFill="background1" w:themeFillShade="A6"/>
            <w:tcMar>
              <w:top w:w="113" w:type="dxa"/>
              <w:bottom w:w="113" w:type="dxa"/>
            </w:tcMar>
          </w:tcPr>
          <w:p w14:paraId="249DD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FC8F8E" w14:textId="77777777" w:rsidTr="003F0D73">
        <w:sdt>
          <w:sdtPr>
            <w:alias w:val="Article headword"/>
            <w:tag w:val="articleHeadword"/>
            <w:id w:val="-361440020"/>
            <w:placeholder>
              <w:docPart w:val="89F58A0B41116D48BE5591546DFB8A6D"/>
            </w:placeholder>
            <w:text/>
          </w:sdtPr>
          <w:sdtEndPr/>
          <w:sdtContent>
            <w:tc>
              <w:tcPr>
                <w:tcW w:w="9016" w:type="dxa"/>
                <w:tcMar>
                  <w:top w:w="113" w:type="dxa"/>
                  <w:bottom w:w="113" w:type="dxa"/>
                </w:tcMar>
              </w:tcPr>
              <w:p w14:paraId="1AE05A80" w14:textId="77777777" w:rsidR="003F0D73" w:rsidRPr="00FB589A" w:rsidRDefault="004967E3" w:rsidP="004967E3">
                <w:r w:rsidRPr="00216FCF">
                  <w:rPr>
                    <w:lang w:eastAsia="ja-JP"/>
                  </w:rPr>
                  <w:t>VKhUTEMAS</w:t>
                </w:r>
              </w:p>
            </w:tc>
          </w:sdtContent>
        </w:sdt>
      </w:tr>
      <w:tr w:rsidR="00464699" w14:paraId="37AFE69D" w14:textId="77777777" w:rsidTr="006B1CFF">
        <w:sdt>
          <w:sdtPr>
            <w:alias w:val="Variant headwords"/>
            <w:tag w:val="variantHeadwords"/>
            <w:id w:val="173464402"/>
            <w:placeholder>
              <w:docPart w:val="44D72AD0AF2DDE40A4C7D82530FAFCF3"/>
            </w:placeholder>
          </w:sdtPr>
          <w:sdtEndPr/>
          <w:sdtContent>
            <w:tc>
              <w:tcPr>
                <w:tcW w:w="9016" w:type="dxa"/>
                <w:tcMar>
                  <w:top w:w="113" w:type="dxa"/>
                  <w:bottom w:w="113" w:type="dxa"/>
                </w:tcMar>
              </w:tcPr>
              <w:p w14:paraId="131C1720" w14:textId="5683D09D" w:rsidR="00464699" w:rsidRDefault="004967E3" w:rsidP="004967E3">
                <w:r>
                  <w:t>Vysshie Khudozhestvenno-Tekhnicheskie Masterskie</w:t>
                </w:r>
                <w:r w:rsidR="00216FCF">
                  <w:t xml:space="preserve"> [</w:t>
                </w:r>
                <w:r>
                  <w:t>Higher Art and Technical Studios</w:t>
                </w:r>
                <w:r w:rsidR="00216FCF">
                  <w:t>]</w:t>
                </w:r>
              </w:p>
            </w:tc>
          </w:sdtContent>
        </w:sdt>
      </w:tr>
      <w:tr w:rsidR="00E85A05" w14:paraId="71371FF8" w14:textId="77777777" w:rsidTr="003F0D73">
        <w:sdt>
          <w:sdtPr>
            <w:alias w:val="Abstract"/>
            <w:tag w:val="abstract"/>
            <w:id w:val="-635871867"/>
            <w:placeholder>
              <w:docPart w:val="692910C932683A4890F1B61411276708"/>
            </w:placeholder>
          </w:sdtPr>
          <w:sdtEndPr/>
          <w:sdtContent>
            <w:tc>
              <w:tcPr>
                <w:tcW w:w="9016" w:type="dxa"/>
                <w:tcMar>
                  <w:top w:w="113" w:type="dxa"/>
                  <w:bottom w:w="113" w:type="dxa"/>
                </w:tcMar>
              </w:tcPr>
              <w:p w14:paraId="0E411108" w14:textId="03FD2483" w:rsidR="00E85A05" w:rsidRDefault="006B1CFF" w:rsidP="00216FCF">
                <w:r w:rsidRPr="00216FCF">
                  <w:t>VKhUTEMAS</w:t>
                </w:r>
                <w:r>
                  <w:t xml:space="preserve"> was a school of arts and architecture in Moscow between 1920 and 1927. Similar ‘art and technical studios’ existed in other Soviet cities. VKhUTEMAS was supervised by Narkompros (the ministry of culture), particularly by the commissar (minister) of culture, Anatolii Lunacharskii, and became the centre of developing and propagating modernism in Soviet Russia.</w:t>
                </w:r>
                <w:r w:rsidR="00216FCF">
                  <w:t xml:space="preserve"> </w:t>
                </w:r>
                <w:r>
                  <w:t>VKhUTEMAS emerged as a result of a post-Revolutionary reconstruction of the pre-existing system of art educat</w:t>
                </w:r>
                <w:r w:rsidR="00216FCF">
                  <w:t>ion: it replaced Moscow Svomas (</w:t>
                </w:r>
                <w:r>
                  <w:rPr>
                    <w:i/>
                  </w:rPr>
                  <w:t>Svobodnye gosudarstvennye khudozhestvennye masterskie</w:t>
                </w:r>
                <w:r w:rsidR="00216FCF">
                  <w:rPr>
                    <w:i/>
                  </w:rPr>
                  <w:t xml:space="preserve"> </w:t>
                </w:r>
                <w:r w:rsidR="00216FCF">
                  <w:t>[Independent State Art Studios])</w:t>
                </w:r>
                <w:r>
                  <w:t xml:space="preserve"> which, in turn, was formed in 1918 on the base of the pre-Revolutionary Stroganov Art School (First Free Art Studio) and the Moscow School of Painting, Sculpture and Architecture (Second Free Art Studio). It continued to be restructured and renamed a multitude of times. VKhUTEMAS, and its next reincarnation VKhUTEIN, were headed by painter and sculptor </w:t>
                </w:r>
                <w:r w:rsidRPr="00805C88">
                  <w:t>E</w:t>
                </w:r>
                <w:r>
                  <w:t>fim Ravdel</w:t>
                </w:r>
                <w:r w:rsidR="00792193">
                  <w:t>’</w:t>
                </w:r>
                <w:r>
                  <w:t xml:space="preserve"> (1920-1923), graphic artist Vladimir Favorskii (1923-1926)</w:t>
                </w:r>
                <w:r w:rsidR="00216FCF">
                  <w:t>,</w:t>
                </w:r>
                <w:r>
                  <w:t xml:space="preserve"> and critic Pavel Novitskii (1926-1930). </w:t>
                </w:r>
              </w:p>
            </w:tc>
          </w:sdtContent>
        </w:sdt>
      </w:tr>
      <w:tr w:rsidR="003F0D73" w14:paraId="312DDF47" w14:textId="77777777" w:rsidTr="003F0D73">
        <w:sdt>
          <w:sdtPr>
            <w:alias w:val="Article text"/>
            <w:tag w:val="articleText"/>
            <w:id w:val="634067588"/>
            <w:placeholder>
              <w:docPart w:val="E31FBBB6525C52418CC0FBB51787F370"/>
            </w:placeholder>
          </w:sdtPr>
          <w:sdtEndPr/>
          <w:sdtContent>
            <w:tc>
              <w:tcPr>
                <w:tcW w:w="9016" w:type="dxa"/>
                <w:tcMar>
                  <w:top w:w="113" w:type="dxa"/>
                  <w:bottom w:w="113" w:type="dxa"/>
                </w:tcMar>
              </w:tcPr>
              <w:sdt>
                <w:sdtPr>
                  <w:alias w:val="Abstract"/>
                  <w:tag w:val="abstract"/>
                  <w:id w:val="735666340"/>
                  <w:placeholder>
                    <w:docPart w:val="EAC056AFE436DE4E9E0DF3AEB58FBA61"/>
                  </w:placeholder>
                </w:sdtPr>
                <w:sdtEndPr/>
                <w:sdtContent>
                  <w:p w14:paraId="4F458E65" w14:textId="63485236" w:rsidR="006B1CFF" w:rsidRDefault="00216FCF" w:rsidP="004967E3">
                    <w:r w:rsidRPr="00216FCF">
                      <w:t>VKhUTEMAS</w:t>
                    </w:r>
                    <w:r>
                      <w:t xml:space="preserve"> was a school of arts and architecture in Moscow between 1920 and 1927. Similar ‘art and technical studios’ existed in other Soviet cities. VKhUTEMAS was supervised by Narkompros (the ministry of culture), particularly by the commissar (minister) of culture, Anatolii Lunacharskii, and became the centre of developing and propagating modernism in Soviet Russia. VKhUTEMAS emerged as a result of a post-Revolutionary reconstruction of the pre-existing system of art education: it replaced Moscow Svomas (</w:t>
                    </w:r>
                    <w:r>
                      <w:rPr>
                        <w:i/>
                      </w:rPr>
                      <w:t xml:space="preserve">Svobodnye gosudarstvennye khudozhestvennye masterskie </w:t>
                    </w:r>
                    <w:r>
                      <w:t xml:space="preserve">[Independent State Art Studios]) which, in turn, was formed in 1918 on the base of the pre-Revolutionary Stroganov Art School (First Free Art Studio) and the Moscow School of Painting, Sculpture and Architecture (Second Free Art Studio). It continued to be restructured and renamed a multitude of times. VKhUTEMAS, and its next reincarnation VKhUTEIN, were headed by painter and sculptor </w:t>
                    </w:r>
                    <w:r w:rsidRPr="00805C88">
                      <w:t>E</w:t>
                    </w:r>
                    <w:r>
                      <w:t xml:space="preserve">fim Ravdel’ (1920-1923), graphic artist Vladimir Favorskii (1923-1926), and critic Pavel Novitskii (1926-1930). </w:t>
                    </w:r>
                  </w:p>
                </w:sdtContent>
              </w:sdt>
              <w:p w14:paraId="4E572750" w14:textId="77777777" w:rsidR="00216FCF" w:rsidRDefault="00216FCF" w:rsidP="004967E3"/>
              <w:p w14:paraId="3F5DC666" w14:textId="77777777" w:rsidR="001A19D7" w:rsidRDefault="001A19D7" w:rsidP="004967E3">
                <w:r>
                  <w:t>Fig: bookcover.jpg</w:t>
                </w:r>
              </w:p>
              <w:p w14:paraId="3717FF3C"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Arkhitektura VKhUTEMAS [Architecture [at] VKhUTEMAS]. Book cover by El Lissitzky, 1927.</w:t>
                </w:r>
              </w:p>
              <w:p w14:paraId="29A5F39F" w14:textId="6B816E0C" w:rsidR="001A19D7" w:rsidRPr="001A19D7" w:rsidRDefault="00C122DC" w:rsidP="004967E3">
                <w:pPr>
                  <w:rPr>
                    <w:rFonts w:ascii="Calibri" w:hAnsi="Calibri"/>
                    <w:color w:val="5B9BD5" w:themeColor="accent1"/>
                    <w:sz w:val="20"/>
                    <w:szCs w:val="20"/>
                  </w:rPr>
                </w:pPr>
                <w:hyperlink r:id="rId9" w:history="1">
                  <w:r w:rsidR="001A19D7" w:rsidRPr="001A19D7">
                    <w:rPr>
                      <w:rStyle w:val="Hyperlink"/>
                      <w:rFonts w:ascii="Calibri" w:hAnsi="Calibri"/>
                      <w:color w:val="5B9BD5" w:themeColor="accent1"/>
                      <w:sz w:val="20"/>
                      <w:szCs w:val="20"/>
                    </w:rPr>
                    <w:t>http://en.wikipedia.org/wiki/File:Vkhutemas.jpg</w:t>
                  </w:r>
                </w:hyperlink>
                <w:r w:rsidR="001A19D7">
                  <w:rPr>
                    <w:rFonts w:ascii="Calibri" w:hAnsi="Calibri"/>
                    <w:color w:val="5B9BD5" w:themeColor="accent1"/>
                    <w:sz w:val="20"/>
                    <w:szCs w:val="20"/>
                  </w:rPr>
                  <w:t xml:space="preserve"> </w:t>
                </w:r>
              </w:p>
              <w:p w14:paraId="68E102C7" w14:textId="77777777" w:rsidR="001A19D7" w:rsidRDefault="001A19D7" w:rsidP="004967E3"/>
              <w:p w14:paraId="3A749959" w14:textId="4F6427BB" w:rsidR="004967E3" w:rsidRDefault="004967E3" w:rsidP="004967E3">
                <w:r>
                  <w:t xml:space="preserve">The pedagogical system and the modernist experimentation that took place at VKhUTEMAS made critics compare it with the </w:t>
                </w:r>
                <w:r w:rsidR="006B1CFF">
                  <w:t>Bauhaus</w:t>
                </w:r>
                <w:r w:rsidR="00216FCF">
                  <w:t>. I</w:t>
                </w:r>
                <w:r>
                  <w:t xml:space="preserve">ndeed, the two schools maintained a connection and exchanged exhibitions and delegations (in particular, during the directorship of </w:t>
                </w:r>
                <w:r w:rsidR="006B1CFF">
                  <w:t>Hannes</w:t>
                </w:r>
                <w:r>
                  <w:t xml:space="preserve"> </w:t>
                </w:r>
                <w:r w:rsidR="006B1CFF">
                  <w:t>Meyer</w:t>
                </w:r>
                <w:r>
                  <w:t xml:space="preserve"> at the Bauhaus). However, towards the late 1920s VKhUTEMAS became significantly larger than the Bauhaus (1445 students studied at VKhUTEMAS in 1923); unlike the Bauhaus, it prepared not only </w:t>
                </w:r>
                <w:r>
                  <w:lastRenderedPageBreak/>
                  <w:t>designer</w:t>
                </w:r>
                <w:r w:rsidR="006B1CFF">
                  <w:t>s, but also artists, sculptors</w:t>
                </w:r>
                <w:r w:rsidR="0089107D">
                  <w:t>,</w:t>
                </w:r>
                <w:r>
                  <w:t xml:space="preserve"> and architects. </w:t>
                </w:r>
              </w:p>
              <w:p w14:paraId="262BD150" w14:textId="77777777" w:rsidR="006B1CFF" w:rsidRDefault="006B1CFF" w:rsidP="004967E3"/>
              <w:p w14:paraId="7A09A5B4" w14:textId="50551DBB" w:rsidR="004967E3" w:rsidRDefault="004967E3" w:rsidP="004967E3">
                <w:r>
                  <w:t>VKhUTEMAS consisted of several departments (their number changed from five to eight</w:t>
                </w:r>
                <w:r w:rsidR="00792193">
                  <w:t>), which were subdivided into ‘fine arts’ (Painting, Sculpture</w:t>
                </w:r>
                <w:r w:rsidR="0089107D">
                  <w:t>,</w:t>
                </w:r>
                <w:r w:rsidR="00792193">
                  <w:t xml:space="preserve"> and Architecture) and ‘industrial’</w:t>
                </w:r>
                <w:r>
                  <w:t xml:space="preserve"> (Textile</w:t>
                </w:r>
                <w:r w:rsidR="00792193">
                  <w:t>, Graphics, Metal- and Woodwork and</w:t>
                </w:r>
                <w:r>
                  <w:t xml:space="preserve"> Ceramics)</w:t>
                </w:r>
                <w:r w:rsidR="00792193">
                  <w:t xml:space="preserve"> departments</w:t>
                </w:r>
                <w:r>
                  <w:t xml:space="preserve">. As formulated in the Soviet government decree that proclaimed the creation of VKhUTEMAS, the main task of the institution was </w:t>
                </w:r>
                <w:r w:rsidR="00792193">
                  <w:t>to prepare</w:t>
                </w:r>
                <w:r>
                  <w:t xml:space="preserve"> specialists for Soviet industry (industrial</w:t>
                </w:r>
                <w:r w:rsidR="00792193">
                  <w:t xml:space="preserve"> designers). Th</w:t>
                </w:r>
                <w:r w:rsidR="00216FCF">
                  <w:t>is programme of</w:t>
                </w:r>
                <w:r w:rsidR="00216FCF" w:rsidRPr="00216FCF">
                  <w:t xml:space="preserve"> </w:t>
                </w:r>
                <w:r w:rsidR="00216FCF" w:rsidRPr="00216FCF">
                  <w:rPr>
                    <w:i/>
                  </w:rPr>
                  <w:t>proizvodstvennoe iskusstvo</w:t>
                </w:r>
                <w:r w:rsidR="00216FCF">
                  <w:t xml:space="preserve"> [industrial art] </w:t>
                </w:r>
                <w:r>
                  <w:t xml:space="preserve">was particularly favoured and developed by the first rector </w:t>
                </w:r>
                <w:r w:rsidR="00792193">
                  <w:t>Ravdel’ and by Constructivist artists</w:t>
                </w:r>
                <w:r>
                  <w:t xml:space="preserve"> who insisted on defying the old separation of art from life. In reality, however, most VKhUTEMAS students preferred </w:t>
                </w:r>
                <w:r w:rsidR="00792193">
                  <w:t>studying fine arts and low enro</w:t>
                </w:r>
                <w:r>
                  <w:t xml:space="preserve">lment into industrial departments remained a problem for VKhUTEMAS pedagogues. In spite of their efforts in the field of industrial design, the most significant achievements of VKhUTEMAS </w:t>
                </w:r>
                <w:r w:rsidR="00792193">
                  <w:t xml:space="preserve">were its new approaches to form </w:t>
                </w:r>
                <w:r>
                  <w:t>making, which were connected to preliminary theoretical courses rather than design workshops.</w:t>
                </w:r>
              </w:p>
              <w:p w14:paraId="5F26DAB5" w14:textId="77777777" w:rsidR="00792193" w:rsidRDefault="00792193" w:rsidP="004967E3"/>
              <w:p w14:paraId="70A13661" w14:textId="74441CD4" w:rsidR="004967E3" w:rsidRDefault="004967E3" w:rsidP="004967E3">
                <w:r>
                  <w:t>Similar to the Bauhaus Vorkurs system, at the beginning of their education all students at VKhUTEMAS were required to take several intro</w:t>
                </w:r>
                <w:r w:rsidR="00D1635D">
                  <w:t>ductory, so-called propaedeutic</w:t>
                </w:r>
                <w:r>
                  <w:t xml:space="preserve"> courses, which provided them with formal principles for future work, and which were based on connecting each art discipline with a formal element dominant </w:t>
                </w:r>
                <w:r w:rsidR="00D1635D">
                  <w:t>in it (the so-called ‘objective method’): ‘Colour’</w:t>
                </w:r>
                <w:r>
                  <w:t xml:space="preserve"> (developed by Constructivists L</w:t>
                </w:r>
                <w:r w:rsidR="00D1635D">
                  <w:t>iubov</w:t>
                </w:r>
                <w:r>
                  <w:t>’ P</w:t>
                </w:r>
                <w:r w:rsidR="00D1635D">
                  <w:t>opova</w:t>
                </w:r>
                <w:r>
                  <w:t xml:space="preserve"> and </w:t>
                </w:r>
                <w:r w:rsidR="00D1635D">
                  <w:t>Aleksandr</w:t>
                </w:r>
                <w:r>
                  <w:t xml:space="preserve"> V</w:t>
                </w:r>
                <w:r w:rsidR="00D1635D">
                  <w:t>esnin</w:t>
                </w:r>
                <w:r>
                  <w:t>) served a</w:t>
                </w:r>
                <w:r w:rsidR="00D1635D">
                  <w:t>s an introduction to painting; ‘Volume’</w:t>
                </w:r>
                <w:r>
                  <w:t xml:space="preserve"> (developed by Cubist sculptor Boris Korolev</w:t>
                </w:r>
                <w:r w:rsidR="00D1635D">
                  <w:t>)</w:t>
                </w:r>
                <w:r w:rsidR="00216FCF">
                  <w:t xml:space="preserve"> </w:t>
                </w:r>
                <w:r w:rsidR="00D1635D">
                  <w:t>—</w:t>
                </w:r>
                <w:r w:rsidR="00216FCF">
                  <w:t xml:space="preserve"> </w:t>
                </w:r>
                <w:r w:rsidR="00D1635D">
                  <w:t>to sculpture; ‘Space’</w:t>
                </w:r>
                <w:r>
                  <w:t xml:space="preserve"> (developed by the Rationalist architect </w:t>
                </w:r>
                <w:r w:rsidR="00D1635D">
                  <w:t>Nikolai</w:t>
                </w:r>
                <w:r>
                  <w:t xml:space="preserve"> L</w:t>
                </w:r>
                <w:r w:rsidR="00D1635D">
                  <w:t>adovoskii)</w:t>
                </w:r>
                <w:r w:rsidR="00216FCF">
                  <w:t xml:space="preserve"> </w:t>
                </w:r>
                <w:r w:rsidR="00D1635D">
                  <w:t>—</w:t>
                </w:r>
                <w:r w:rsidR="00216FCF">
                  <w:t xml:space="preserve"> </w:t>
                </w:r>
                <w:r w:rsidR="00D1635D">
                  <w:t>to architecture; and ‘Drawing’</w:t>
                </w:r>
                <w:r>
                  <w:t xml:space="preserve"> (that is, line)</w:t>
                </w:r>
                <w:r w:rsidR="00216FCF">
                  <w:t xml:space="preserve"> </w:t>
                </w:r>
                <w:r>
                  <w:t>—</w:t>
                </w:r>
                <w:r w:rsidR="00216FCF">
                  <w:t xml:space="preserve"> </w:t>
                </w:r>
                <w:r>
                  <w:t>as an introduction to graphic design. The most developed of the introducto</w:t>
                </w:r>
                <w:r w:rsidR="00D1635D">
                  <w:t>ry courses, Ladovskii’s course ‘Space,’ analys</w:t>
                </w:r>
                <w:r>
                  <w:t>ed three-dimension</w:t>
                </w:r>
                <w:r w:rsidR="00D1635D">
                  <w:t>al reality as a combination of ‘elements of sensation</w:t>
                </w:r>
                <w:r w:rsidR="006114DE">
                  <w:t>:</w:t>
                </w:r>
                <w:r w:rsidR="00D1635D">
                  <w:t>’</w:t>
                </w:r>
                <w:r>
                  <w:t xml:space="preserve"> </w:t>
                </w:r>
                <w:r w:rsidR="00D1635D">
                  <w:t>the basic physical, geometrical</w:t>
                </w:r>
                <w:r>
                  <w:t xml:space="preserve"> and spatial properties of form, such as mass, volume, gravity, or dynamics.</w:t>
                </w:r>
              </w:p>
              <w:p w14:paraId="526DEBBD" w14:textId="77777777" w:rsidR="001A19D7" w:rsidRDefault="001A19D7" w:rsidP="004967E3"/>
              <w:p w14:paraId="1110C559" w14:textId="627BE5DE" w:rsidR="001A19D7" w:rsidRDefault="001A19D7" w:rsidP="004967E3">
                <w:r>
                  <w:t>Fig: Colour.jpg</w:t>
                </w:r>
              </w:p>
              <w:p w14:paraId="12E370C3" w14:textId="6BC53E68" w:rsidR="001A19D7" w:rsidRPr="001A19D7" w:rsidRDefault="001A19D7" w:rsidP="004967E3">
                <w:pPr>
                  <w:rPr>
                    <w:rFonts w:ascii="Calibri" w:hAnsi="Calibri"/>
                    <w:color w:val="5B9BD5" w:themeColor="accent1"/>
                    <w:sz w:val="20"/>
                    <w:szCs w:val="20"/>
                  </w:rPr>
                </w:pPr>
                <w:r w:rsidRPr="001A19D7">
                  <w:rPr>
                    <w:rFonts w:ascii="Calibri" w:hAnsi="Calibri"/>
                    <w:color w:val="5B9BD5" w:themeColor="accent1"/>
                    <w:sz w:val="20"/>
                    <w:szCs w:val="20"/>
                  </w:rPr>
                  <w:t>Mikhail Kuznetsov, Color space on a plane. Abstract composition, 1921. “Color” course of Vesnin and Popova. Published in: L. I. Ivanova-Veen (ed.),</w:t>
                </w:r>
                <w:r w:rsidRPr="001A19D7">
                  <w:rPr>
                    <w:rFonts w:ascii="Calibri" w:hAnsi="Calibri"/>
                    <w:i/>
                    <w:color w:val="5B9BD5" w:themeColor="accent1"/>
                    <w:sz w:val="20"/>
                    <w:szCs w:val="20"/>
                  </w:rPr>
                  <w:t>VKhUTEMAS/VKhUTEIN. Uchebnye raboty. 1920-1930. Moskva-Leningrad</w:t>
                </w:r>
                <w:r w:rsidRPr="001A19D7">
                  <w:rPr>
                    <w:rFonts w:ascii="Calibri" w:hAnsi="Calibri"/>
                    <w:color w:val="5B9BD5" w:themeColor="accent1"/>
                    <w:sz w:val="20"/>
                    <w:szCs w:val="20"/>
                  </w:rPr>
                  <w:t>. Moskva: Pechatnyi dom, 19.</w:t>
                </w:r>
              </w:p>
              <w:p w14:paraId="71B50735" w14:textId="77777777" w:rsidR="00D1635D" w:rsidRDefault="00D1635D" w:rsidP="004967E3"/>
              <w:p w14:paraId="08F81611" w14:textId="77777777" w:rsidR="001A19D7" w:rsidRDefault="001A19D7" w:rsidP="004967E3">
                <w:r>
                  <w:t>Fig: Drawing.jpg</w:t>
                </w:r>
              </w:p>
              <w:p w14:paraId="7C74C793"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Nadezhda Kolpakova, Model. Entrance examination drawing for the course “Drawing,” 1926. Published in: L. I. Ivanova-Veen (ed.),</w:t>
                </w:r>
                <w:r w:rsidRPr="001A19D7">
                  <w:rPr>
                    <w:rFonts w:ascii="Calibri" w:hAnsi="Calibri"/>
                    <w:i/>
                    <w:color w:val="5B9BD5" w:themeColor="accent1"/>
                    <w:sz w:val="20"/>
                    <w:szCs w:val="20"/>
                  </w:rPr>
                  <w:t>VKhUTEMAS/VKhUTEIN. Uchebnye raboty. 1920-1930. Moskva-Leningrad</w:t>
                </w:r>
                <w:r w:rsidRPr="001A19D7">
                  <w:rPr>
                    <w:rFonts w:ascii="Calibri" w:hAnsi="Calibri"/>
                    <w:color w:val="5B9BD5" w:themeColor="accent1"/>
                    <w:sz w:val="20"/>
                    <w:szCs w:val="20"/>
                  </w:rPr>
                  <w:t>. Moskva: Pechatnyi dom, 49.</w:t>
                </w:r>
              </w:p>
              <w:p w14:paraId="095447B2" w14:textId="77777777" w:rsidR="001A19D7" w:rsidRDefault="001A19D7" w:rsidP="001A19D7">
                <w:pPr>
                  <w:ind w:firstLine="720"/>
                </w:pPr>
              </w:p>
              <w:p w14:paraId="0E3D0D91" w14:textId="68C2AF1C" w:rsidR="006561EF" w:rsidRDefault="00D1635D" w:rsidP="004967E3">
                <w:r>
                  <w:t>Whereas initially</w:t>
                </w:r>
                <w:r w:rsidR="004967E3">
                  <w:t xml:space="preserve"> Constructivism flourished within the Painting Department, already at the end of 1921 the Constructivist pedagogues of VKhUTEMAS (Rodchencko, Popova, Vesnin</w:t>
                </w:r>
                <w:r w:rsidR="00216FCF">
                  <w:t>,</w:t>
                </w:r>
                <w:r w:rsidR="004967E3">
                  <w:t xml:space="preserve"> and Lavinskii) </w:t>
                </w:r>
                <w:r>
                  <w:t xml:space="preserve">were moving </w:t>
                </w:r>
                <w:r w:rsidR="004967E3">
                  <w:t xml:space="preserve">to the positions of </w:t>
                </w:r>
                <w:r>
                  <w:t>Productivism</w:t>
                </w:r>
                <w:r w:rsidR="004967E3">
                  <w:t xml:space="preserve"> and </w:t>
                </w:r>
                <w:r>
                  <w:t>concentrating their work in the ‘industrial’ (design, as opposed to ‘fine arts’) departments, i</w:t>
                </w:r>
                <w:r w:rsidR="006114DE">
                  <w:t xml:space="preserve">n particular, Metal- </w:t>
                </w:r>
                <w:r w:rsidR="004967E3">
                  <w:t>and Woodwork (</w:t>
                </w:r>
                <w:r>
                  <w:t xml:space="preserve">which </w:t>
                </w:r>
                <w:r w:rsidR="004967E3">
                  <w:t>existed separately until 1926, when they were united</w:t>
                </w:r>
                <w:r>
                  <w:t>).</w:t>
                </w:r>
                <w:r w:rsidR="004967E3">
                  <w:t xml:space="preserve"> </w:t>
                </w:r>
                <w:r>
                  <w:t>Tatlin taught a course on the ‘</w:t>
                </w:r>
                <w:r w:rsidR="006114DE">
                  <w:t>Culture of Material;’</w:t>
                </w:r>
                <w:r w:rsidR="006561EF">
                  <w:t xml:space="preserve"> Rodchenko </w:t>
                </w:r>
                <w:r>
                  <w:t>on the ‘</w:t>
                </w:r>
                <w:r w:rsidR="004967E3">
                  <w:t>Design of Met</w:t>
                </w:r>
                <w:r w:rsidR="006561EF">
                  <w:t>al Equipment and Reinforcement</w:t>
                </w:r>
                <w:r w:rsidR="006114DE">
                  <w:t>;</w:t>
                </w:r>
                <w:r>
                  <w:t>’</w:t>
                </w:r>
                <w:r w:rsidR="006561EF">
                  <w:t xml:space="preserve"> Lissitzky on furniture design</w:t>
                </w:r>
                <w:r w:rsidR="004967E3">
                  <w:t xml:space="preserve">. </w:t>
                </w:r>
              </w:p>
              <w:p w14:paraId="6BC83E47" w14:textId="77777777" w:rsidR="001A19D7" w:rsidRDefault="001A19D7" w:rsidP="001A19D7"/>
              <w:p w14:paraId="7C0A1623" w14:textId="6501B863" w:rsidR="001A19D7" w:rsidRDefault="001A19D7" w:rsidP="001A19D7">
                <w:r>
                  <w:t>Fig: chair</w:t>
                </w:r>
                <w:r w:rsidR="00C122DC">
                  <w:t>.</w:t>
                </w:r>
                <w:bookmarkStart w:id="0" w:name="_GoBack"/>
                <w:bookmarkEnd w:id="0"/>
                <w:r>
                  <w:t>jpg</w:t>
                </w:r>
              </w:p>
              <w:p w14:paraId="0109F0CC" w14:textId="77777777" w:rsidR="001A19D7" w:rsidRPr="001A19D7" w:rsidRDefault="001A19D7" w:rsidP="001A19D7">
                <w:pPr>
                  <w:rPr>
                    <w:rFonts w:ascii="Calibri" w:hAnsi="Calibri"/>
                    <w:color w:val="5B9BD5" w:themeColor="accent1"/>
                    <w:sz w:val="20"/>
                    <w:szCs w:val="20"/>
                  </w:rPr>
                </w:pPr>
                <w:r w:rsidRPr="001A19D7">
                  <w:rPr>
                    <w:rFonts w:ascii="Calibri" w:hAnsi="Calibri"/>
                    <w:color w:val="5B9BD5" w:themeColor="accent1"/>
                    <w:sz w:val="20"/>
                    <w:szCs w:val="20"/>
                  </w:rPr>
                  <w:t>Tubular steel chair designed in Tatlin's atelier at Vkhutein, 1927</w:t>
                </w:r>
              </w:p>
              <w:p w14:paraId="287D157B" w14:textId="6C5D9877" w:rsidR="001A19D7" w:rsidRPr="001A19D7" w:rsidRDefault="00C122DC" w:rsidP="001A19D7">
                <w:pPr>
                  <w:rPr>
                    <w:rFonts w:ascii="Calibri" w:hAnsi="Calibri"/>
                    <w:color w:val="5B9BD5" w:themeColor="accent1"/>
                    <w:sz w:val="20"/>
                    <w:szCs w:val="20"/>
                  </w:rPr>
                </w:pPr>
                <w:hyperlink r:id="rId10" w:history="1">
                  <w:r w:rsidR="001A19D7" w:rsidRPr="001A19D7">
                    <w:rPr>
                      <w:rStyle w:val="Hyperlink"/>
                      <w:rFonts w:ascii="Calibri" w:hAnsi="Calibri"/>
                      <w:color w:val="5B9BD5" w:themeColor="accent1"/>
                      <w:sz w:val="20"/>
                      <w:szCs w:val="20"/>
                    </w:rPr>
                    <w:t>http://en.wikipedia.org/wiki/File:Vkhutein.jpg</w:t>
                  </w:r>
                </w:hyperlink>
                <w:r w:rsidR="001A19D7" w:rsidRPr="001A19D7">
                  <w:rPr>
                    <w:rFonts w:ascii="Calibri" w:hAnsi="Calibri"/>
                    <w:color w:val="5B9BD5" w:themeColor="accent1"/>
                    <w:sz w:val="20"/>
                    <w:szCs w:val="20"/>
                  </w:rPr>
                  <w:t xml:space="preserve"> </w:t>
                </w:r>
              </w:p>
              <w:p w14:paraId="09E06D45" w14:textId="77777777" w:rsidR="006561EF" w:rsidRDefault="006561EF" w:rsidP="004967E3"/>
              <w:p w14:paraId="73B02544" w14:textId="040FEEA2" w:rsidR="004967E3" w:rsidRDefault="004967E3" w:rsidP="004967E3">
                <w:r>
                  <w:t>As a result of the move of the Constructivists to</w:t>
                </w:r>
                <w:r w:rsidR="006561EF">
                  <w:t>ward</w:t>
                </w:r>
                <w:r>
                  <w:t xml:space="preserve"> industrial departments, painting was left to more conservative artists, and indeed, already in 1922-1924 the Department of Painting was </w:t>
                </w:r>
                <w:r>
                  <w:lastRenderedPageBreak/>
                  <w:t xml:space="preserve">taken over by the proponents of easelism. Most of the professors of painting in the mid-1920s </w:t>
                </w:r>
                <w:r w:rsidR="006561EF">
                  <w:t>(Petr Konchalovsky, Aleksandr Kuprin, Il’ia Mashkov, Aleksandr Os’merkin</w:t>
                </w:r>
                <w:r w:rsidR="00216FCF">
                  <w:t>,</w:t>
                </w:r>
                <w:r w:rsidR="006561EF">
                  <w:t xml:space="preserve"> and Robert Fal’k) </w:t>
                </w:r>
                <w:r>
                  <w:t>were previously conne</w:t>
                </w:r>
                <w:r w:rsidR="006561EF">
                  <w:t>cted to the exhibition society ‘The Knave of Diamonds,’</w:t>
                </w:r>
                <w:r>
                  <w:t xml:space="preserve"> which in 1910-1917 p</w:t>
                </w:r>
                <w:r w:rsidR="006561EF">
                  <w:t>romoted Primitivisim, Cezannism</w:t>
                </w:r>
                <w:r w:rsidR="00216FCF">
                  <w:t>,</w:t>
                </w:r>
                <w:r>
                  <w:t xml:space="preserve"> and Neo-Impressionism in Russia.</w:t>
                </w:r>
              </w:p>
              <w:p w14:paraId="295857B6" w14:textId="77777777" w:rsidR="006561EF" w:rsidRDefault="006561EF" w:rsidP="004967E3"/>
              <w:p w14:paraId="47928F9F" w14:textId="7D16305D" w:rsidR="004967E3" w:rsidRDefault="004967E3" w:rsidP="004967E3">
                <w:r>
                  <w:t>The Department of Architecture, although technically belonging to fine arts, in reality occupied a middle position between fine and industrial disciplines. In the early 1920s (at the time when the Constructivists actively taught at the Department of Painting), the Architecture Department was dominated by traditionalists</w:t>
                </w:r>
                <w:r w:rsidR="006561EF">
                  <w:t>; h</w:t>
                </w:r>
                <w:r>
                  <w:t>oweve</w:t>
                </w:r>
                <w:r w:rsidR="00216FCF">
                  <w:t>r, by the mid-1920 it replaced p</w:t>
                </w:r>
                <w:r>
                  <w:t>ainting as the centre of modernist experimentation at VKhUTEMAS. In 192</w:t>
                </w:r>
                <w:r w:rsidR="006561EF">
                  <w:t>0, Ladovskii, Nikolai Dokuchaev</w:t>
                </w:r>
                <w:r w:rsidR="00216FCF">
                  <w:t>,</w:t>
                </w:r>
                <w:r>
                  <w:t xml:space="preserve"> and Vladimir Krinskii opened the first modernist architectural studios (the so-called United Left Stu</w:t>
                </w:r>
                <w:r w:rsidR="006561EF">
                  <w:t>dios, or Obmas). Mel</w:t>
                </w:r>
                <w:r>
                  <w:t>’</w:t>
                </w:r>
                <w:r w:rsidR="006561EF">
                  <w:t>nikov</w:t>
                </w:r>
                <w:r>
                  <w:t xml:space="preserve"> and G</w:t>
                </w:r>
                <w:r w:rsidR="006561EF">
                  <w:t xml:space="preserve">olosov </w:t>
                </w:r>
                <w:r>
                  <w:t>maintained a joint studio from the early 1920s, and Aleksandr Vesnin opened his Constructivist studio in 1924.</w:t>
                </w:r>
              </w:p>
              <w:p w14:paraId="3913182B" w14:textId="77777777" w:rsidR="006561EF" w:rsidRDefault="006561EF" w:rsidP="004967E3"/>
              <w:p w14:paraId="5C9CB295" w14:textId="31981452" w:rsidR="004967E3" w:rsidRDefault="004967E3" w:rsidP="004967E3">
                <w:r>
                  <w:t xml:space="preserve">During his </w:t>
                </w:r>
                <w:r w:rsidR="006561EF">
                  <w:t>di</w:t>
                </w:r>
                <w:r>
                  <w:t>rect</w:t>
                </w:r>
                <w:r w:rsidR="006561EF">
                  <w:t>orship in 1923-1926, Favorskii</w:t>
                </w:r>
                <w:r>
                  <w:t xml:space="preserve"> tried to overcome the split between fine art and industrial departments. Thus, before enrolling into a particular </w:t>
                </w:r>
                <w:r w:rsidR="006561EF">
                  <w:t>department, all students had to</w:t>
                </w:r>
                <w:r>
                  <w:t xml:space="preserve"> pass through a course of education at the</w:t>
                </w:r>
                <w:r w:rsidR="00216FCF">
                  <w:t xml:space="preserve"> </w:t>
                </w:r>
                <w:r w:rsidR="00216FCF">
                  <w:rPr>
                    <w:i/>
                  </w:rPr>
                  <w:t>Osnovnoe otdelenie</w:t>
                </w:r>
                <w:r>
                  <w:t xml:space="preserve"> </w:t>
                </w:r>
                <w:r w:rsidR="00216FCF">
                  <w:t>[</w:t>
                </w:r>
                <w:r>
                  <w:t>Basic Department</w:t>
                </w:r>
                <w:r w:rsidR="00216FCF">
                  <w:t>]</w:t>
                </w:r>
                <w:r>
                  <w:t>, which brought together introductory courses that had previously been taught separately</w:t>
                </w:r>
                <w:r w:rsidR="006561EF">
                  <w:t>, providing</w:t>
                </w:r>
                <w:r>
                  <w:t xml:space="preserve"> formal artistic background for all disciplines.</w:t>
                </w:r>
              </w:p>
              <w:p w14:paraId="1528B2ED" w14:textId="77777777" w:rsidR="006561EF" w:rsidRDefault="006561EF" w:rsidP="004967E3"/>
              <w:p w14:paraId="66499D8C" w14:textId="32504FF4" w:rsidR="003F0D73" w:rsidRPr="006561EF" w:rsidRDefault="004967E3" w:rsidP="00C27FAB">
                <w:pPr>
                  <w:rPr>
                    <w:b/>
                  </w:rPr>
                </w:pPr>
                <w:r>
                  <w:t>The dissolution of VKhUTEIN in 1930 was motivated by an urge to tie art and design education to industry. Thus, the Basic Department was eliminated as non-practical, whereas other departments were transferre</w:t>
                </w:r>
                <w:r w:rsidR="006561EF">
                  <w:t>d to institutions that specialis</w:t>
                </w:r>
                <w:r>
                  <w:t>ed according to types of industrial production, such as the Moscow Architectural Inst</w:t>
                </w:r>
                <w:r w:rsidR="006561EF">
                  <w:t>itute, Moscow Textile Institute</w:t>
                </w:r>
                <w:r w:rsidR="00216FCF">
                  <w:t>,</w:t>
                </w:r>
                <w:r>
                  <w:t xml:space="preserve"> and Moscow Institute of Graphic Design (all of which continue to exist today), while the departments of Painting and Sculpture were relocated to Leningrad.</w:t>
                </w:r>
              </w:p>
            </w:tc>
          </w:sdtContent>
        </w:sdt>
      </w:tr>
      <w:tr w:rsidR="003235A7" w14:paraId="4382F8CA" w14:textId="77777777" w:rsidTr="003235A7">
        <w:tc>
          <w:tcPr>
            <w:tcW w:w="9016" w:type="dxa"/>
          </w:tcPr>
          <w:p w14:paraId="47DB61FC" w14:textId="77777777" w:rsidR="003235A7" w:rsidRDefault="003235A7" w:rsidP="008A5B87">
            <w:r w:rsidRPr="0015114C">
              <w:rPr>
                <w:u w:val="single"/>
              </w:rPr>
              <w:lastRenderedPageBreak/>
              <w:t>Further reading</w:t>
            </w:r>
            <w:r>
              <w:t>:</w:t>
            </w:r>
          </w:p>
          <w:p w14:paraId="6703BC50" w14:textId="19351534" w:rsidR="00435AE2" w:rsidRDefault="00C122DC" w:rsidP="008A5B87">
            <w:sdt>
              <w:sdtPr>
                <w:id w:val="-2095540634"/>
                <w:citation/>
              </w:sdtPr>
              <w:sdtEndPr/>
              <w:sdtContent>
                <w:r w:rsidR="00435AE2">
                  <w:fldChar w:fldCharType="begin"/>
                </w:r>
                <w:r w:rsidR="00435AE2">
                  <w:rPr>
                    <w:lang w:val="en-US"/>
                  </w:rPr>
                  <w:instrText xml:space="preserve"> CITATION Cat95 \l 1033 </w:instrText>
                </w:r>
                <w:r w:rsidR="00435AE2">
                  <w:fldChar w:fldCharType="separate"/>
                </w:r>
                <w:r w:rsidR="00435AE2">
                  <w:rPr>
                    <w:noProof/>
                    <w:lang w:val="en-US"/>
                  </w:rPr>
                  <w:t>(Cooke)</w:t>
                </w:r>
                <w:r w:rsidR="00435AE2">
                  <w:fldChar w:fldCharType="end"/>
                </w:r>
              </w:sdtContent>
            </w:sdt>
          </w:p>
          <w:sdt>
            <w:sdtPr>
              <w:alias w:val="Further reading"/>
              <w:tag w:val="furtherReading"/>
              <w:id w:val="-1516217107"/>
            </w:sdtPr>
            <w:sdtEndPr/>
            <w:sdtContent>
              <w:p w14:paraId="5C4961DA" w14:textId="77777777" w:rsidR="00435AE2" w:rsidRDefault="00435AE2" w:rsidP="00435AE2"/>
              <w:p w14:paraId="5D417ADC" w14:textId="77777777" w:rsidR="00435AE2" w:rsidRDefault="00C122DC" w:rsidP="00435AE2">
                <w:sdt>
                  <w:sdtPr>
                    <w:id w:val="-911088393"/>
                    <w:citation/>
                  </w:sdtPr>
                  <w:sdtEndPr/>
                  <w:sdtContent>
                    <w:r w:rsidR="00435AE2">
                      <w:fldChar w:fldCharType="begin"/>
                    </w:r>
                    <w:r w:rsidR="00435AE2">
                      <w:rPr>
                        <w:lang w:val="en-US"/>
                      </w:rPr>
                      <w:instrText xml:space="preserve"> CITATION LII05 \l 1033 </w:instrText>
                    </w:r>
                    <w:r w:rsidR="00435AE2">
                      <w:fldChar w:fldCharType="separate"/>
                    </w:r>
                    <w:r w:rsidR="00435AE2">
                      <w:rPr>
                        <w:noProof/>
                        <w:lang w:val="en-US"/>
                      </w:rPr>
                      <w:t>(Ivanova-Veen, Ziuskevich and Lysova)</w:t>
                    </w:r>
                    <w:r w:rsidR="00435AE2">
                      <w:fldChar w:fldCharType="end"/>
                    </w:r>
                  </w:sdtContent>
                </w:sdt>
              </w:p>
              <w:p w14:paraId="5E58359D" w14:textId="77777777" w:rsidR="00435AE2" w:rsidRDefault="00435AE2" w:rsidP="00435AE2"/>
              <w:p w14:paraId="10F84234" w14:textId="77777777" w:rsidR="00435AE2" w:rsidRDefault="00C122DC" w:rsidP="00435AE2">
                <w:sdt>
                  <w:sdtPr>
                    <w:id w:val="84425562"/>
                    <w:citation/>
                  </w:sdtPr>
                  <w:sdtEndPr/>
                  <w:sdtContent>
                    <w:r w:rsidR="00435AE2">
                      <w:fldChar w:fldCharType="begin"/>
                    </w:r>
                    <w:r w:rsidR="00435AE2">
                      <w:rPr>
                        <w:lang w:val="en-US"/>
                      </w:rPr>
                      <w:instrText xml:space="preserve"> CITATION Sel90 \l 1033 </w:instrText>
                    </w:r>
                    <w:r w:rsidR="00435AE2">
                      <w:fldChar w:fldCharType="separate"/>
                    </w:r>
                    <w:r w:rsidR="00435AE2">
                      <w:rPr>
                        <w:noProof/>
                        <w:lang w:val="en-US"/>
                      </w:rPr>
                      <w:t>(Khan-Magomedov)</w:t>
                    </w:r>
                    <w:r w:rsidR="00435AE2">
                      <w:fldChar w:fldCharType="end"/>
                    </w:r>
                  </w:sdtContent>
                </w:sdt>
              </w:p>
              <w:p w14:paraId="59C07376" w14:textId="77777777" w:rsidR="00435AE2" w:rsidRDefault="00435AE2" w:rsidP="00435AE2"/>
              <w:p w14:paraId="464AED6B" w14:textId="3BC0D78A" w:rsidR="003235A7" w:rsidRDefault="00C122DC" w:rsidP="00435AE2">
                <w:sdt>
                  <w:sdtPr>
                    <w:id w:val="2016811353"/>
                    <w:citation/>
                  </w:sdtPr>
                  <w:sdtEndPr/>
                  <w:sdtContent>
                    <w:r w:rsidR="00435AE2">
                      <w:fldChar w:fldCharType="begin"/>
                    </w:r>
                    <w:r w:rsidR="00435AE2">
                      <w:rPr>
                        <w:lang w:val="en-US"/>
                      </w:rPr>
                      <w:instrText xml:space="preserve"> CITATION Sel95 \l 1033 </w:instrText>
                    </w:r>
                    <w:r w:rsidR="00435AE2">
                      <w:fldChar w:fldCharType="separate"/>
                    </w:r>
                    <w:r w:rsidR="00435AE2">
                      <w:rPr>
                        <w:noProof/>
                        <w:lang w:val="en-US"/>
                      </w:rPr>
                      <w:t>(Khan-Magomedov, VKhUTEMAS: Vysshie gosudarstvennye khudozhestvennye masterskie. Arkhitektura. Derevo. Metall. Keramika. Grafika. Zhivopis’. Skul’ptura. Tekstil’)</w:t>
                    </w:r>
                    <w:r w:rsidR="00435AE2">
                      <w:fldChar w:fldCharType="end"/>
                    </w:r>
                  </w:sdtContent>
                </w:sdt>
              </w:p>
            </w:sdtContent>
          </w:sdt>
        </w:tc>
      </w:tr>
    </w:tbl>
    <w:p w14:paraId="128F2BD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636FF" w14:textId="77777777" w:rsidR="0089107D" w:rsidRDefault="0089107D" w:rsidP="007A0D55">
      <w:pPr>
        <w:spacing w:after="0" w:line="240" w:lineRule="auto"/>
      </w:pPr>
      <w:r>
        <w:separator/>
      </w:r>
    </w:p>
  </w:endnote>
  <w:endnote w:type="continuationSeparator" w:id="0">
    <w:p w14:paraId="3DEB9FC5" w14:textId="77777777" w:rsidR="0089107D" w:rsidRDefault="008910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16B0A" w14:textId="77777777" w:rsidR="0089107D" w:rsidRDefault="0089107D" w:rsidP="007A0D55">
      <w:pPr>
        <w:spacing w:after="0" w:line="240" w:lineRule="auto"/>
      </w:pPr>
      <w:r>
        <w:separator/>
      </w:r>
    </w:p>
  </w:footnote>
  <w:footnote w:type="continuationSeparator" w:id="0">
    <w:p w14:paraId="50C938E4" w14:textId="77777777" w:rsidR="0089107D" w:rsidRDefault="008910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7BB3E" w14:textId="77777777" w:rsidR="0089107D" w:rsidRDefault="0089107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273349" w14:textId="77777777" w:rsidR="0089107D" w:rsidRDefault="008910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E3"/>
    <w:rsid w:val="00032559"/>
    <w:rsid w:val="00052040"/>
    <w:rsid w:val="000B25AE"/>
    <w:rsid w:val="000B55AB"/>
    <w:rsid w:val="000D24DC"/>
    <w:rsid w:val="00101B2E"/>
    <w:rsid w:val="00116FA0"/>
    <w:rsid w:val="0015114C"/>
    <w:rsid w:val="001A19D7"/>
    <w:rsid w:val="001A21F3"/>
    <w:rsid w:val="001A2537"/>
    <w:rsid w:val="001A6A06"/>
    <w:rsid w:val="00210C03"/>
    <w:rsid w:val="002162E2"/>
    <w:rsid w:val="00216FCF"/>
    <w:rsid w:val="00225C5A"/>
    <w:rsid w:val="00230B10"/>
    <w:rsid w:val="00234353"/>
    <w:rsid w:val="00244BB0"/>
    <w:rsid w:val="002A0A0D"/>
    <w:rsid w:val="002B0B37"/>
    <w:rsid w:val="0030662D"/>
    <w:rsid w:val="003235A7"/>
    <w:rsid w:val="003677B6"/>
    <w:rsid w:val="003D3579"/>
    <w:rsid w:val="003E2795"/>
    <w:rsid w:val="003F0D73"/>
    <w:rsid w:val="00435AE2"/>
    <w:rsid w:val="00462DBE"/>
    <w:rsid w:val="00464699"/>
    <w:rsid w:val="00483379"/>
    <w:rsid w:val="00487BC5"/>
    <w:rsid w:val="004967E3"/>
    <w:rsid w:val="00496888"/>
    <w:rsid w:val="004A7476"/>
    <w:rsid w:val="004E5896"/>
    <w:rsid w:val="00513EE6"/>
    <w:rsid w:val="00534F8F"/>
    <w:rsid w:val="00590035"/>
    <w:rsid w:val="005B177E"/>
    <w:rsid w:val="005B3921"/>
    <w:rsid w:val="005F26D7"/>
    <w:rsid w:val="005F5450"/>
    <w:rsid w:val="006114DE"/>
    <w:rsid w:val="006561EF"/>
    <w:rsid w:val="006B1CFF"/>
    <w:rsid w:val="006D0412"/>
    <w:rsid w:val="007411B9"/>
    <w:rsid w:val="00780D95"/>
    <w:rsid w:val="00780DC7"/>
    <w:rsid w:val="00792193"/>
    <w:rsid w:val="007A0D55"/>
    <w:rsid w:val="007B3377"/>
    <w:rsid w:val="007E5F44"/>
    <w:rsid w:val="00821DE3"/>
    <w:rsid w:val="00846CE1"/>
    <w:rsid w:val="0089107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2DC"/>
    <w:rsid w:val="00C27FAB"/>
    <w:rsid w:val="00C358D4"/>
    <w:rsid w:val="00C6296B"/>
    <w:rsid w:val="00CC586D"/>
    <w:rsid w:val="00CF1542"/>
    <w:rsid w:val="00CF3EC5"/>
    <w:rsid w:val="00D1635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8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7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7E3"/>
    <w:rPr>
      <w:rFonts w:ascii="Lucida Grande" w:hAnsi="Lucida Grande" w:cs="Lucida Grande"/>
      <w:sz w:val="18"/>
      <w:szCs w:val="18"/>
    </w:rPr>
  </w:style>
  <w:style w:type="character" w:styleId="Hyperlink">
    <w:name w:val="Hyperlink"/>
    <w:rsid w:val="001A19D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7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7E3"/>
    <w:rPr>
      <w:rFonts w:ascii="Lucida Grande" w:hAnsi="Lucida Grande" w:cs="Lucida Grande"/>
      <w:sz w:val="18"/>
      <w:szCs w:val="18"/>
    </w:rPr>
  </w:style>
  <w:style w:type="character" w:styleId="Hyperlink">
    <w:name w:val="Hyperlink"/>
    <w:rsid w:val="001A1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Vkhutemas.jpg" TargetMode="External"/><Relationship Id="rId10" Type="http://schemas.openxmlformats.org/officeDocument/2006/relationships/hyperlink" Target="http://en.wikipedia.org/wiki/File:Vkhutei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4F4A5919E0AB4196B34878ACC55D60"/>
        <w:category>
          <w:name w:val="General"/>
          <w:gallery w:val="placeholder"/>
        </w:category>
        <w:types>
          <w:type w:val="bbPlcHdr"/>
        </w:types>
        <w:behaviors>
          <w:behavior w:val="content"/>
        </w:behaviors>
        <w:guid w:val="{20743F5D-F049-D84F-907C-29815479558E}"/>
      </w:docPartPr>
      <w:docPartBody>
        <w:p w:rsidR="00783F61" w:rsidRDefault="00783F61">
          <w:pPr>
            <w:pStyle w:val="614F4A5919E0AB4196B34878ACC55D60"/>
          </w:pPr>
          <w:r w:rsidRPr="00CC586D">
            <w:rPr>
              <w:rStyle w:val="PlaceholderText"/>
              <w:b/>
              <w:color w:val="FFFFFF" w:themeColor="background1"/>
            </w:rPr>
            <w:t>[Salutation]</w:t>
          </w:r>
        </w:p>
      </w:docPartBody>
    </w:docPart>
    <w:docPart>
      <w:docPartPr>
        <w:name w:val="2C2E802BDF158148B1207DC16817ACF2"/>
        <w:category>
          <w:name w:val="General"/>
          <w:gallery w:val="placeholder"/>
        </w:category>
        <w:types>
          <w:type w:val="bbPlcHdr"/>
        </w:types>
        <w:behaviors>
          <w:behavior w:val="content"/>
        </w:behaviors>
        <w:guid w:val="{49D44CB3-A6B2-894B-AAFC-9ECBB9396C12}"/>
      </w:docPartPr>
      <w:docPartBody>
        <w:p w:rsidR="00783F61" w:rsidRDefault="00783F61">
          <w:pPr>
            <w:pStyle w:val="2C2E802BDF158148B1207DC16817ACF2"/>
          </w:pPr>
          <w:r>
            <w:rPr>
              <w:rStyle w:val="PlaceholderText"/>
            </w:rPr>
            <w:t>[First name]</w:t>
          </w:r>
        </w:p>
      </w:docPartBody>
    </w:docPart>
    <w:docPart>
      <w:docPartPr>
        <w:name w:val="BC18D8BF904097468D4A72259ABEA8FD"/>
        <w:category>
          <w:name w:val="General"/>
          <w:gallery w:val="placeholder"/>
        </w:category>
        <w:types>
          <w:type w:val="bbPlcHdr"/>
        </w:types>
        <w:behaviors>
          <w:behavior w:val="content"/>
        </w:behaviors>
        <w:guid w:val="{F0A0D25D-CE73-5049-BBE6-724019D33C8D}"/>
      </w:docPartPr>
      <w:docPartBody>
        <w:p w:rsidR="00783F61" w:rsidRDefault="00783F61">
          <w:pPr>
            <w:pStyle w:val="BC18D8BF904097468D4A72259ABEA8FD"/>
          </w:pPr>
          <w:r>
            <w:rPr>
              <w:rStyle w:val="PlaceholderText"/>
            </w:rPr>
            <w:t>[Middle name]</w:t>
          </w:r>
        </w:p>
      </w:docPartBody>
    </w:docPart>
    <w:docPart>
      <w:docPartPr>
        <w:name w:val="CB980FC12F5233498E4FED768890C4A9"/>
        <w:category>
          <w:name w:val="General"/>
          <w:gallery w:val="placeholder"/>
        </w:category>
        <w:types>
          <w:type w:val="bbPlcHdr"/>
        </w:types>
        <w:behaviors>
          <w:behavior w:val="content"/>
        </w:behaviors>
        <w:guid w:val="{1655D40F-4806-4F49-89D4-8B23A3F9B0E8}"/>
      </w:docPartPr>
      <w:docPartBody>
        <w:p w:rsidR="00783F61" w:rsidRDefault="00783F61">
          <w:pPr>
            <w:pStyle w:val="CB980FC12F5233498E4FED768890C4A9"/>
          </w:pPr>
          <w:r>
            <w:rPr>
              <w:rStyle w:val="PlaceholderText"/>
            </w:rPr>
            <w:t>[Last name]</w:t>
          </w:r>
        </w:p>
      </w:docPartBody>
    </w:docPart>
    <w:docPart>
      <w:docPartPr>
        <w:name w:val="7AF785DC3F26D64E815EB76E4A60C204"/>
        <w:category>
          <w:name w:val="General"/>
          <w:gallery w:val="placeholder"/>
        </w:category>
        <w:types>
          <w:type w:val="bbPlcHdr"/>
        </w:types>
        <w:behaviors>
          <w:behavior w:val="content"/>
        </w:behaviors>
        <w:guid w:val="{D3D1B370-310F-2747-A41E-8605C2B5934C}"/>
      </w:docPartPr>
      <w:docPartBody>
        <w:p w:rsidR="00783F61" w:rsidRDefault="00783F61">
          <w:pPr>
            <w:pStyle w:val="7AF785DC3F26D64E815EB76E4A60C204"/>
          </w:pPr>
          <w:r>
            <w:rPr>
              <w:rStyle w:val="PlaceholderText"/>
            </w:rPr>
            <w:t>[Enter your biography]</w:t>
          </w:r>
        </w:p>
      </w:docPartBody>
    </w:docPart>
    <w:docPart>
      <w:docPartPr>
        <w:name w:val="6125CF1526BE6C44A652647F29A891EA"/>
        <w:category>
          <w:name w:val="General"/>
          <w:gallery w:val="placeholder"/>
        </w:category>
        <w:types>
          <w:type w:val="bbPlcHdr"/>
        </w:types>
        <w:behaviors>
          <w:behavior w:val="content"/>
        </w:behaviors>
        <w:guid w:val="{3DBCD0BB-E685-6047-BC0C-D91C7B7BC5C7}"/>
      </w:docPartPr>
      <w:docPartBody>
        <w:p w:rsidR="00783F61" w:rsidRDefault="00783F61">
          <w:pPr>
            <w:pStyle w:val="6125CF1526BE6C44A652647F29A891EA"/>
          </w:pPr>
          <w:r>
            <w:rPr>
              <w:rStyle w:val="PlaceholderText"/>
            </w:rPr>
            <w:t>[Enter the institution with which you are affiliated]</w:t>
          </w:r>
        </w:p>
      </w:docPartBody>
    </w:docPart>
    <w:docPart>
      <w:docPartPr>
        <w:name w:val="89F58A0B41116D48BE5591546DFB8A6D"/>
        <w:category>
          <w:name w:val="General"/>
          <w:gallery w:val="placeholder"/>
        </w:category>
        <w:types>
          <w:type w:val="bbPlcHdr"/>
        </w:types>
        <w:behaviors>
          <w:behavior w:val="content"/>
        </w:behaviors>
        <w:guid w:val="{83604E77-EBFD-9F49-9114-5F960AC47261}"/>
      </w:docPartPr>
      <w:docPartBody>
        <w:p w:rsidR="00783F61" w:rsidRDefault="00783F61">
          <w:pPr>
            <w:pStyle w:val="89F58A0B41116D48BE5591546DFB8A6D"/>
          </w:pPr>
          <w:r w:rsidRPr="00EF74F7">
            <w:rPr>
              <w:b/>
              <w:color w:val="808080" w:themeColor="background1" w:themeShade="80"/>
            </w:rPr>
            <w:t>[Enter the headword for your article]</w:t>
          </w:r>
        </w:p>
      </w:docPartBody>
    </w:docPart>
    <w:docPart>
      <w:docPartPr>
        <w:name w:val="44D72AD0AF2DDE40A4C7D82530FAFCF3"/>
        <w:category>
          <w:name w:val="General"/>
          <w:gallery w:val="placeholder"/>
        </w:category>
        <w:types>
          <w:type w:val="bbPlcHdr"/>
        </w:types>
        <w:behaviors>
          <w:behavior w:val="content"/>
        </w:behaviors>
        <w:guid w:val="{B36DCB76-5443-694A-99BD-E719BBB27D42}"/>
      </w:docPartPr>
      <w:docPartBody>
        <w:p w:rsidR="00783F61" w:rsidRDefault="00783F61">
          <w:pPr>
            <w:pStyle w:val="44D72AD0AF2DDE40A4C7D82530FAFC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2910C932683A4890F1B61411276708"/>
        <w:category>
          <w:name w:val="General"/>
          <w:gallery w:val="placeholder"/>
        </w:category>
        <w:types>
          <w:type w:val="bbPlcHdr"/>
        </w:types>
        <w:behaviors>
          <w:behavior w:val="content"/>
        </w:behaviors>
        <w:guid w:val="{E770F6EF-04B8-874D-88ED-261B786C658B}"/>
      </w:docPartPr>
      <w:docPartBody>
        <w:p w:rsidR="00783F61" w:rsidRDefault="00783F61">
          <w:pPr>
            <w:pStyle w:val="692910C932683A4890F1B614112767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1FBBB6525C52418CC0FBB51787F370"/>
        <w:category>
          <w:name w:val="General"/>
          <w:gallery w:val="placeholder"/>
        </w:category>
        <w:types>
          <w:type w:val="bbPlcHdr"/>
        </w:types>
        <w:behaviors>
          <w:behavior w:val="content"/>
        </w:behaviors>
        <w:guid w:val="{D5BED073-0BEF-9D4F-B3EB-B0118C9EE3BC}"/>
      </w:docPartPr>
      <w:docPartBody>
        <w:p w:rsidR="00783F61" w:rsidRDefault="00783F61">
          <w:pPr>
            <w:pStyle w:val="E31FBBB6525C52418CC0FBB51787F3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C056AFE436DE4E9E0DF3AEB58FBA61"/>
        <w:category>
          <w:name w:val="General"/>
          <w:gallery w:val="placeholder"/>
        </w:category>
        <w:types>
          <w:type w:val="bbPlcHdr"/>
        </w:types>
        <w:behaviors>
          <w:behavior w:val="content"/>
        </w:behaviors>
        <w:guid w:val="{04A59A37-C069-774B-BE16-86D62BFA6BE2}"/>
      </w:docPartPr>
      <w:docPartBody>
        <w:p w:rsidR="00783F61" w:rsidRDefault="00783F61" w:rsidP="00783F61">
          <w:pPr>
            <w:pStyle w:val="EAC056AFE436DE4E9E0DF3AEB58FBA6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61"/>
    <w:rsid w:val="00783F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F61"/>
    <w:rPr>
      <w:color w:val="808080"/>
    </w:rPr>
  </w:style>
  <w:style w:type="paragraph" w:customStyle="1" w:styleId="614F4A5919E0AB4196B34878ACC55D60">
    <w:name w:val="614F4A5919E0AB4196B34878ACC55D60"/>
  </w:style>
  <w:style w:type="paragraph" w:customStyle="1" w:styleId="2C2E802BDF158148B1207DC16817ACF2">
    <w:name w:val="2C2E802BDF158148B1207DC16817ACF2"/>
  </w:style>
  <w:style w:type="paragraph" w:customStyle="1" w:styleId="BC18D8BF904097468D4A72259ABEA8FD">
    <w:name w:val="BC18D8BF904097468D4A72259ABEA8FD"/>
  </w:style>
  <w:style w:type="paragraph" w:customStyle="1" w:styleId="CB980FC12F5233498E4FED768890C4A9">
    <w:name w:val="CB980FC12F5233498E4FED768890C4A9"/>
  </w:style>
  <w:style w:type="paragraph" w:customStyle="1" w:styleId="7AF785DC3F26D64E815EB76E4A60C204">
    <w:name w:val="7AF785DC3F26D64E815EB76E4A60C204"/>
  </w:style>
  <w:style w:type="paragraph" w:customStyle="1" w:styleId="6125CF1526BE6C44A652647F29A891EA">
    <w:name w:val="6125CF1526BE6C44A652647F29A891EA"/>
  </w:style>
  <w:style w:type="paragraph" w:customStyle="1" w:styleId="89F58A0B41116D48BE5591546DFB8A6D">
    <w:name w:val="89F58A0B41116D48BE5591546DFB8A6D"/>
  </w:style>
  <w:style w:type="paragraph" w:customStyle="1" w:styleId="44D72AD0AF2DDE40A4C7D82530FAFCF3">
    <w:name w:val="44D72AD0AF2DDE40A4C7D82530FAFCF3"/>
  </w:style>
  <w:style w:type="paragraph" w:customStyle="1" w:styleId="692910C932683A4890F1B61411276708">
    <w:name w:val="692910C932683A4890F1B61411276708"/>
  </w:style>
  <w:style w:type="paragraph" w:customStyle="1" w:styleId="E31FBBB6525C52418CC0FBB51787F370">
    <w:name w:val="E31FBBB6525C52418CC0FBB51787F370"/>
  </w:style>
  <w:style w:type="paragraph" w:customStyle="1" w:styleId="3D68CEE30F7D8C4BA1F6CC430272DC9D">
    <w:name w:val="3D68CEE30F7D8C4BA1F6CC430272DC9D"/>
  </w:style>
  <w:style w:type="paragraph" w:customStyle="1" w:styleId="EAC056AFE436DE4E9E0DF3AEB58FBA61">
    <w:name w:val="EAC056AFE436DE4E9E0DF3AEB58FBA61"/>
    <w:rsid w:val="00783F6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F61"/>
    <w:rPr>
      <w:color w:val="808080"/>
    </w:rPr>
  </w:style>
  <w:style w:type="paragraph" w:customStyle="1" w:styleId="614F4A5919E0AB4196B34878ACC55D60">
    <w:name w:val="614F4A5919E0AB4196B34878ACC55D60"/>
  </w:style>
  <w:style w:type="paragraph" w:customStyle="1" w:styleId="2C2E802BDF158148B1207DC16817ACF2">
    <w:name w:val="2C2E802BDF158148B1207DC16817ACF2"/>
  </w:style>
  <w:style w:type="paragraph" w:customStyle="1" w:styleId="BC18D8BF904097468D4A72259ABEA8FD">
    <w:name w:val="BC18D8BF904097468D4A72259ABEA8FD"/>
  </w:style>
  <w:style w:type="paragraph" w:customStyle="1" w:styleId="CB980FC12F5233498E4FED768890C4A9">
    <w:name w:val="CB980FC12F5233498E4FED768890C4A9"/>
  </w:style>
  <w:style w:type="paragraph" w:customStyle="1" w:styleId="7AF785DC3F26D64E815EB76E4A60C204">
    <w:name w:val="7AF785DC3F26D64E815EB76E4A60C204"/>
  </w:style>
  <w:style w:type="paragraph" w:customStyle="1" w:styleId="6125CF1526BE6C44A652647F29A891EA">
    <w:name w:val="6125CF1526BE6C44A652647F29A891EA"/>
  </w:style>
  <w:style w:type="paragraph" w:customStyle="1" w:styleId="89F58A0B41116D48BE5591546DFB8A6D">
    <w:name w:val="89F58A0B41116D48BE5591546DFB8A6D"/>
  </w:style>
  <w:style w:type="paragraph" w:customStyle="1" w:styleId="44D72AD0AF2DDE40A4C7D82530FAFCF3">
    <w:name w:val="44D72AD0AF2DDE40A4C7D82530FAFCF3"/>
  </w:style>
  <w:style w:type="paragraph" w:customStyle="1" w:styleId="692910C932683A4890F1B61411276708">
    <w:name w:val="692910C932683A4890F1B61411276708"/>
  </w:style>
  <w:style w:type="paragraph" w:customStyle="1" w:styleId="E31FBBB6525C52418CC0FBB51787F370">
    <w:name w:val="E31FBBB6525C52418CC0FBB51787F370"/>
  </w:style>
  <w:style w:type="paragraph" w:customStyle="1" w:styleId="3D68CEE30F7D8C4BA1F6CC430272DC9D">
    <w:name w:val="3D68CEE30F7D8C4BA1F6CC430272DC9D"/>
  </w:style>
  <w:style w:type="paragraph" w:customStyle="1" w:styleId="EAC056AFE436DE4E9E0DF3AEB58FBA61">
    <w:name w:val="EAC056AFE436DE4E9E0DF3AEB58FBA61"/>
    <w:rsid w:val="00783F6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LII05</b:Tag>
    <b:SourceType>Book</b:SourceType>
    <b:Guid>{7D217B5C-6D30-2A44-8920-23C453F9E413}</b:Guid>
    <b:Title>Ot VKhUTEMASa K MARKhI, 1920-1936: Arkhitekturnye Proekty Iz Sobraniia Muzeia MARKhI</b:Title>
    <b:Year>2005</b:Year>
    <b:Publisher>A-Fond</b:Publisher>
    <b:City>Moscow</b:City>
    <b:CountryRegion>Russia</b:CountryRegion>
    <b:Author>
      <b:Author>
        <b:NameList>
          <b:Person>
            <b:Last>Ivanova-Veen</b:Last>
            <b:First>L.</b:First>
            <b:Middle>I.</b:Middle>
          </b:Person>
          <b:Person>
            <b:Last>Ziuskevich</b:Last>
            <b:First>O.</b:First>
            <b:Middle>M.</b:Middle>
          </b:Person>
          <b:Person>
            <b:Last>Lysova</b:Last>
            <b:First>T.</b:First>
            <b:Middle>V.</b:Middle>
          </b:Person>
        </b:NameList>
      </b:Author>
    </b:Author>
    <b:RefOrder>2</b:RefOrder>
  </b:Source>
  <b:Source>
    <b:Tag>Sel90</b:Tag>
    <b:SourceType>Book</b:SourceType>
    <b:Guid>{F678ECAE-2C46-FA45-A21E-1C9BDC6D6D1C}</b:Guid>
    <b:Author>
      <b:Author>
        <b:NameList>
          <b:Person>
            <b:Last>Khan-Magomedov</b:Last>
            <b:First>Selim</b:First>
          </b:Person>
        </b:NameList>
      </b:Author>
    </b:Author>
    <b:Title>VHUTEMAS</b:Title>
    <b:City>Paris</b:City>
    <b:CountryRegion>France</b:CountryRegion>
    <b:Publisher>Edition du Regard</b:Publisher>
    <b:Year>1990</b:Year>
    <b:Volume>I-II</b:Volume>
    <b:RefOrder>3</b:RefOrder>
  </b:Source>
  <b:Source>
    <b:Tag>Sel95</b:Tag>
    <b:SourceType>Book</b:SourceType>
    <b:Guid>{B8913320-17DA-E243-98FA-B35F48A53CEF}</b:Guid>
    <b:Author>
      <b:Author>
        <b:NameList>
          <b:Person>
            <b:Last>Khan-Magomedov</b:Last>
            <b:First>Selim</b:First>
          </b:Person>
        </b:NameList>
      </b:Author>
    </b:Author>
    <b:Title>VKhUTEMAS: Vysshie gosudarstvennye khudozhestvennye masterskie. Arkhitektura. Derevo. Metall. Keramika. Grafika. Zhivopis’. Skul’ptura. Tekstil’</b:Title>
    <b:City>Moscow</b:City>
    <b:CountryRegion>Russia</b:CountryRegion>
    <b:Publisher>Lad’ia</b:Publisher>
    <b:Year>1995</b:Year>
    <b:Volume>I-II</b:Volume>
    <b:RefOrder>4</b:RefOrder>
  </b:Source>
  <b:Source>
    <b:Tag>Cat95</b:Tag>
    <b:SourceType>Book</b:SourceType>
    <b:Guid>{992746CF-895B-C947-BBBD-D361043F34FB}</b:Guid>
    <b:Author>
      <b:Author>
        <b:NameList>
          <b:Person>
            <b:Last>Cooke</b:Last>
            <b:First>Catherine</b:First>
          </b:Person>
        </b:NameList>
      </b:Author>
    </b:Author>
    <b:Title>Russian Avant-Garde: Theories of Art, Architecture, and the City</b:Title>
    <b:City>New York</b:City>
    <b:StateProvince>New York</b:StateProvince>
    <b:CountryRegion>USA</b:CountryRegion>
    <b:Publisher>St Martins Press</b:Publisher>
    <b:Year>1995</b:Year>
    <b:RefOrder>1</b:RefOrder>
  </b:Source>
</b:Sources>
</file>

<file path=customXml/itemProps1.xml><?xml version="1.0" encoding="utf-8"?>
<ds:datastoreItem xmlns:ds="http://schemas.openxmlformats.org/officeDocument/2006/customXml" ds:itemID="{0FB4770F-98FF-5F4A-A210-3AA5A37F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49</TotalTime>
  <Pages>3</Pages>
  <Words>1373</Words>
  <Characters>7667</Characters>
  <Application>Microsoft Macintosh Word</Application>
  <DocSecurity>0</DocSecurity>
  <Lines>139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2015-02-25T21:54:00Z</dcterms:created>
  <dcterms:modified xsi:type="dcterms:W3CDTF">2015-04-24T23:52:00Z</dcterms:modified>
</cp:coreProperties>
</file>