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r w:rsidRPr="00A06A31">
                  <w:t>Zenari</w:t>
                </w:r>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text/>
          </w:sdtPr>
          <w:sdtEndPr/>
          <w:sdtContent>
            <w:tc>
              <w:tcPr>
                <w:tcW w:w="8525" w:type="dxa"/>
                <w:gridSpan w:val="4"/>
              </w:tcPr>
              <w:p w14:paraId="18903CA0" w14:textId="1CC81001" w:rsidR="00B574C9" w:rsidRPr="00A06A31" w:rsidRDefault="00262208" w:rsidP="00262208">
                <w:r>
                  <w:t>Athabasca University</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B90CCF">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5ADEBDEC" w:rsidR="00E85A05" w:rsidRPr="00A06A31" w:rsidRDefault="003C1C46" w:rsidP="003C1C46">
                <w:pPr>
                  <w:pStyle w:val="NormalfollowingH2"/>
                  <w:ind w:left="0"/>
                </w:pPr>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r w:rsidRPr="00A06A31">
                  <w:rPr>
                    <w:i/>
                  </w:rPr>
                  <w:t>Gosford Park</w:t>
                </w:r>
                <w:r w:rsidRPr="00A06A31">
                  <w:t xml:space="preserve">. Altman’s films are characterized by satire, social criticism, fragmented storylines, and indefinite endings, which encourage consideration of Altman as a modernist (or postmodernist) auteur. Robert T. Self (2002) argues that Altman was among those American filmmakers who in the 1960s and 1970s applied ‘a modernist sensibility’ to genres such as romance </w:t>
                </w:r>
                <w:r w:rsidRPr="00A06A31">
                  <w:rPr>
                    <w:i/>
                  </w:rPr>
                  <w:t>(A Perfect Couple (1979))</w:t>
                </w:r>
                <w:r w:rsidRPr="00A06A31">
                  <w:t>, westerns (</w:t>
                </w:r>
                <w:r w:rsidRPr="00A06A31">
                  <w:rPr>
                    <w:i/>
                  </w:rPr>
                  <w:t>McCabe &amp; Mrs Miller (1971)),</w:t>
                </w:r>
                <w:r w:rsidRPr="00A06A31">
                  <w:t xml:space="preserve"> and science fiction (</w:t>
                </w:r>
                <w:r w:rsidRPr="00A06A31">
                  <w:rPr>
                    <w:i/>
                  </w:rPr>
                  <w:t>Quintet (1979))</w:t>
                </w:r>
                <w:r w:rsidRPr="00A06A31">
                  <w:t xml:space="preserve">. These films demonstrate modernism’s taste for ambiguity, contradiction, and paradox. They reject the tendency toward resolution and closure typical of genre films. Similarly, </w:t>
                </w:r>
                <w:r w:rsidRPr="00A06A31">
                  <w:rPr>
                    <w:i/>
                  </w:rPr>
                  <w:t>The Long Goodbye (1973)</w:t>
                </w:r>
                <w:r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‘the modernist impulses of irony, experimentation, reflexivity, and social critique’ (Self 2002, 103). </w:t>
                </w:r>
              </w:p>
            </w:tc>
            <w:bookmarkStart w:id="0" w:name="_GoBack" w:displacedByCustomXml="next"/>
            <w:bookmarkEnd w:id="0" w:displacedByCustomXml="next"/>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9A17C2">
                <w:pPr>
                  <w:pStyle w:val="NormalfollowingH2"/>
                  <w:ind w:left="0"/>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r w:rsidR="004E1BEB" w:rsidRPr="00A06A31">
                  <w:rPr>
                    <w:i/>
                  </w:rPr>
                  <w:t>Gosford Park</w:t>
                </w:r>
                <w:r w:rsidR="004E1BEB" w:rsidRPr="00A06A31">
                  <w:t>. Altman’s films are characterized by satire, social criticism, fragmented storyline</w:t>
                </w:r>
                <w:r w:rsidR="003970E9" w:rsidRPr="00A06A31">
                  <w:t>s,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9A17C2">
                <w:pPr>
                  <w:pStyle w:val="NormalfollowingH2"/>
                  <w:ind w:left="0"/>
                </w:pPr>
              </w:p>
              <w:p w14:paraId="46BBDF1F" w14:textId="77777777" w:rsidR="004E1BEB" w:rsidRPr="00A06A31" w:rsidRDefault="004E1BEB" w:rsidP="00B90CCF">
                <w:pPr>
                  <w:pStyle w:val="NormalfollowingH2"/>
                  <w:keepNext/>
                  <w:ind w:left="0"/>
                </w:pPr>
                <w:r w:rsidRPr="00A06A31">
                  <w:t>File: altman1.jpg</w:t>
                </w:r>
              </w:p>
              <w:p w14:paraId="1D18A127" w14:textId="285A0E4C" w:rsidR="00B90CCF" w:rsidRDefault="00B90CCF" w:rsidP="00B90CCF">
                <w:pPr>
                  <w:pStyle w:val="Caption"/>
                </w:pPr>
                <w:r>
                  <w:t xml:space="preserve">Figure </w:t>
                </w:r>
                <w:r w:rsidR="003C1C46">
                  <w:fldChar w:fldCharType="begin"/>
                </w:r>
                <w:r w:rsidR="003C1C46">
                  <w:instrText xml:space="preserve"> SEQ Figure \* ARABIC </w:instrText>
                </w:r>
                <w:r w:rsidR="003C1C46">
                  <w:fldChar w:fldCharType="separate"/>
                </w:r>
                <w:r>
                  <w:rPr>
                    <w:noProof/>
                  </w:rPr>
                  <w:t>1</w:t>
                </w:r>
                <w:r w:rsidR="003C1C46">
                  <w:rPr>
                    <w:noProof/>
                  </w:rPr>
                  <w:fldChar w:fldCharType="end"/>
                </w:r>
                <w:r>
                  <w:t xml:space="preserve"> Original: http://upload.wikimedia.org/wikipedia/commons/8/8f/Robert_Altman_Cannes_%28extract%29.png</w:t>
                </w:r>
              </w:p>
              <w:p w14:paraId="4E78AC3F" w14:textId="77777777" w:rsidR="004E1BEB" w:rsidRPr="00A06A31" w:rsidRDefault="004E1BEB" w:rsidP="00B90CCF">
                <w:pPr>
                  <w:keepNext/>
                </w:pPr>
                <w:r w:rsidRPr="00A06A31">
                  <w:t xml:space="preserve">Link: </w:t>
                </w:r>
                <w:r w:rsidR="00677A17" w:rsidRPr="00A06A31">
                  <w:t>http://www.criterion.com/explore/82-robert-altman</w:t>
                </w:r>
              </w:p>
              <w:p w14:paraId="06A084FF" w14:textId="08A7250A" w:rsidR="00B90CCF" w:rsidRDefault="00B90CCF" w:rsidP="00B90CCF">
                <w:pPr>
                  <w:pStyle w:val="Caption"/>
                </w:pPr>
                <w:r>
                  <w:lastRenderedPageBreak/>
                  <w:t xml:space="preserve">Figure </w:t>
                </w:r>
                <w:r w:rsidR="003C1C46">
                  <w:fldChar w:fldCharType="begin"/>
                </w:r>
                <w:r w:rsidR="003C1C46">
                  <w:instrText xml:space="preserve"> SEQ Figure \* ARABIC </w:instrText>
                </w:r>
                <w:r w:rsidR="003C1C46">
                  <w:fldChar w:fldCharType="separate"/>
                </w:r>
                <w:r>
                  <w:rPr>
                    <w:noProof/>
                  </w:rPr>
                  <w:t>3</w:t>
                </w:r>
                <w:r w:rsidR="003C1C46">
                  <w:rPr>
                    <w:noProof/>
                  </w:rPr>
                  <w:fldChar w:fldCharType="end"/>
                </w:r>
                <w:r>
                  <w:t xml:space="preserve"> Criterion collection Altman page</w:t>
                </w:r>
              </w:p>
              <w:p w14:paraId="79D46DA8" w14:textId="77777777" w:rsidR="00B90CCF" w:rsidRDefault="00677A17" w:rsidP="00B90CCF">
                <w:pPr>
                  <w:keepNext/>
                </w:pPr>
                <w:r w:rsidRPr="00A06A31">
                  <w:t>Link:  http://www.npr.org/templates/story/story.php?storyId=6520822</w:t>
                </w:r>
              </w:p>
              <w:p w14:paraId="657FCC0A" w14:textId="14B79CD7" w:rsidR="00B90CCF" w:rsidRDefault="00B90CCF" w:rsidP="00B90CCF">
                <w:pPr>
                  <w:pStyle w:val="Caption"/>
                </w:pPr>
                <w:r>
                  <w:t xml:space="preserve">Figure </w:t>
                </w:r>
                <w:r w:rsidR="003C1C46">
                  <w:fldChar w:fldCharType="begin"/>
                </w:r>
                <w:r w:rsidR="003C1C46">
                  <w:instrText xml:space="preserve"> SEQ Figure \* ARABIC </w:instrText>
                </w:r>
                <w:r w:rsidR="003C1C46">
                  <w:fldChar w:fldCharType="separate"/>
                </w:r>
                <w:r>
                  <w:rPr>
                    <w:noProof/>
                  </w:rPr>
                  <w:t>4</w:t>
                </w:r>
                <w:r w:rsidR="003C1C46">
                  <w:rPr>
                    <w:noProof/>
                  </w:rPr>
                  <w:fldChar w:fldCharType="end"/>
                </w:r>
                <w:r>
                  <w:t xml:space="preserve"> NPR Obituary of Robert Altman (with audio clip)</w:t>
                </w:r>
              </w:p>
              <w:p w14:paraId="1EB9AC63" w14:textId="77777777" w:rsidR="00677A17" w:rsidRPr="00A06A31" w:rsidRDefault="00677A17" w:rsidP="00B90CCF">
                <w:pPr>
                  <w:keepNext/>
                </w:pPr>
                <w:r w:rsidRPr="00A06A31">
                  <w:t>Link: http://www.youtube.com/watch?v=rcp8xjaFfb8</w:t>
                </w:r>
              </w:p>
              <w:p w14:paraId="723F96FC" w14:textId="73F822BF" w:rsidR="005E021D" w:rsidRPr="00407AFF" w:rsidRDefault="00B90CCF" w:rsidP="00407AFF">
                <w:pPr>
                  <w:pStyle w:val="Caption"/>
                </w:pPr>
                <w:r>
                  <w:t xml:space="preserve">Figure </w:t>
                </w:r>
                <w:r w:rsidR="003C1C46">
                  <w:fldChar w:fldCharType="begin"/>
                </w:r>
                <w:r w:rsidR="003C1C46">
                  <w:instrText xml:space="preserve"> SEQ Figure \* ARABIC </w:instrText>
                </w:r>
                <w:r w:rsidR="003C1C46">
                  <w:fldChar w:fldCharType="separate"/>
                </w:r>
                <w:r>
                  <w:rPr>
                    <w:noProof/>
                  </w:rPr>
                  <w:t>5</w:t>
                </w:r>
                <w:r w:rsidR="003C1C46">
                  <w:rPr>
                    <w:noProof/>
                  </w:rPr>
                  <w:fldChar w:fldCharType="end"/>
                </w:r>
                <w:r>
                  <w:t xml:space="preserve"> Lily Tomlin and Meryl Streep Present Robert Altman's Honorary Academy Award, 2005</w:t>
                </w:r>
              </w:p>
              <w:p w14:paraId="31EE10D0" w14:textId="7FEF07E4" w:rsidR="002256F8" w:rsidRPr="00407AFF" w:rsidRDefault="004E1BEB" w:rsidP="00407AFF">
                <w:pPr>
                  <w:pStyle w:val="Heading1"/>
                  <w:outlineLvl w:val="0"/>
                  <w:rPr>
                    <w:rStyle w:val="Emphasis"/>
                    <w:i w:val="0"/>
                    <w:iCs w:val="0"/>
                  </w:rPr>
                </w:pPr>
                <w:r w:rsidRPr="00A06A31">
                  <w:t>Selected Works</w:t>
                </w:r>
                <w:r w:rsidR="00A06A31">
                  <w:t>:</w:t>
                </w:r>
              </w:p>
              <w:p w14:paraId="11EC7320" w14:textId="200F73A2" w:rsidR="004E1BEB" w:rsidRPr="005E021D" w:rsidRDefault="004E1BEB" w:rsidP="00407AFF">
                <w:pPr>
                  <w:rPr>
                    <w:b/>
                  </w:rPr>
                </w:pPr>
                <w:r w:rsidRPr="005E021D">
                  <w:rPr>
                    <w:rStyle w:val="Emphasis"/>
                  </w:rPr>
                  <w:t xml:space="preserve">Countdown </w:t>
                </w:r>
                <w:r w:rsidRPr="005E021D">
                  <w:t>(1968)</w:t>
                </w:r>
                <w:r w:rsidRPr="005E021D">
                  <w:br/>
                </w:r>
                <w:r w:rsidRPr="005E021D">
                  <w:rPr>
                    <w:rStyle w:val="Emphasis"/>
                  </w:rPr>
                  <w:t xml:space="preserve">That Cold Day in the Park </w:t>
                </w:r>
                <w:r w:rsidRPr="005E021D">
                  <w:t>(1969)</w:t>
                </w:r>
                <w:r w:rsidRPr="005E021D">
                  <w:br/>
                </w:r>
                <w:r w:rsidRPr="005E021D">
                  <w:rPr>
                    <w:rStyle w:val="Emphasis"/>
                  </w:rPr>
                  <w:t xml:space="preserve">MASH </w:t>
                </w:r>
                <w:r w:rsidRPr="005E021D">
                  <w:t>(1970)</w:t>
                </w:r>
                <w:r w:rsidRPr="005E021D">
                  <w:br/>
                </w:r>
                <w:r w:rsidRPr="005E021D">
                  <w:rPr>
                    <w:rStyle w:val="Emphasis"/>
                  </w:rPr>
                  <w:t xml:space="preserve">Brewster McCloud </w:t>
                </w:r>
                <w:r w:rsidRPr="005E021D">
                  <w:t>(1970)</w:t>
                </w:r>
                <w:r w:rsidRPr="005E021D">
                  <w:br/>
                </w:r>
                <w:r w:rsidRPr="005E021D">
                  <w:rPr>
                    <w:rStyle w:val="Emphasis"/>
                  </w:rPr>
                  <w:t xml:space="preserve">McCabe and Mrs. Miller </w:t>
                </w:r>
                <w:r w:rsidRPr="005E021D">
                  <w:t>(1971)</w:t>
                </w:r>
                <w:r w:rsidRPr="005E021D">
                  <w:br/>
                </w:r>
                <w:r w:rsidRPr="005E021D">
                  <w:rPr>
                    <w:rStyle w:val="Emphasis"/>
                  </w:rPr>
                  <w:t xml:space="preserve">Images </w:t>
                </w:r>
                <w:r w:rsidRPr="005E021D">
                  <w:t>(1972)</w:t>
                </w:r>
                <w:r w:rsidRPr="005E021D">
                  <w:br/>
                </w:r>
                <w:r w:rsidRPr="005E021D">
                  <w:rPr>
                    <w:rStyle w:val="Emphasis"/>
                  </w:rPr>
                  <w:t xml:space="preserve">The Long Goodbye </w:t>
                </w:r>
                <w:r w:rsidRPr="005E021D">
                  <w:t>(1973)</w:t>
                </w:r>
                <w:r w:rsidRPr="005E021D">
                  <w:br/>
                </w:r>
                <w:r w:rsidRPr="005E021D">
                  <w:rPr>
                    <w:rStyle w:val="Emphasis"/>
                  </w:rPr>
                  <w:t xml:space="preserve">Thieves Like Us </w:t>
                </w:r>
                <w:r w:rsidRPr="005E021D">
                  <w:t>(1974)</w:t>
                </w:r>
                <w:r w:rsidRPr="005E021D">
                  <w:br/>
                </w:r>
                <w:r w:rsidRPr="005E021D">
                  <w:rPr>
                    <w:rStyle w:val="Emphasis"/>
                  </w:rPr>
                  <w:t xml:space="preserve">California Split </w:t>
                </w:r>
                <w:r w:rsidRPr="005E021D">
                  <w:t>(1974)</w:t>
                </w:r>
                <w:r w:rsidRPr="005E021D">
                  <w:br/>
                </w:r>
                <w:r w:rsidRPr="005E021D">
                  <w:rPr>
                    <w:rStyle w:val="Emphasis"/>
                  </w:rPr>
                  <w:t xml:space="preserve">Nashville </w:t>
                </w:r>
                <w:r w:rsidRPr="005E021D">
                  <w:t>(1975)</w:t>
                </w:r>
                <w:r w:rsidRPr="005E021D">
                  <w:br/>
                </w:r>
                <w:r w:rsidRPr="005E021D">
                  <w:rPr>
                    <w:rStyle w:val="Emphasis"/>
                  </w:rPr>
                  <w:t xml:space="preserve">Buffalo Bill and the Indians, or Sitting Bull’s History Lesson </w:t>
                </w:r>
                <w:r w:rsidRPr="005E021D">
                  <w:t>(1976)</w:t>
                </w:r>
                <w:r w:rsidRPr="005E021D">
                  <w:br/>
                </w:r>
                <w:r w:rsidRPr="005E021D">
                  <w:rPr>
                    <w:rStyle w:val="Emphasis"/>
                  </w:rPr>
                  <w:t xml:space="preserve">3 Women </w:t>
                </w:r>
                <w:r w:rsidRPr="005E021D">
                  <w:t>(1977)</w:t>
                </w:r>
                <w:r w:rsidRPr="005E021D">
                  <w:br/>
                </w:r>
                <w:r w:rsidRPr="005E021D">
                  <w:rPr>
                    <w:rStyle w:val="Emphasis"/>
                  </w:rPr>
                  <w:t xml:space="preserve">A Wedding </w:t>
                </w:r>
                <w:r w:rsidRPr="005E021D">
                  <w:t>(1978)</w:t>
                </w:r>
                <w:r w:rsidRPr="005E021D">
                  <w:br/>
                </w:r>
                <w:r w:rsidRPr="005E021D">
                  <w:rPr>
                    <w:rStyle w:val="Emphasis"/>
                  </w:rPr>
                  <w:t xml:space="preserve">Quintet </w:t>
                </w:r>
                <w:r w:rsidRPr="005E021D">
                  <w:t>(1979)</w:t>
                </w:r>
                <w:r w:rsidRPr="005E021D">
                  <w:br/>
                </w:r>
                <w:r w:rsidRPr="005E021D">
                  <w:rPr>
                    <w:rStyle w:val="Emphasis"/>
                  </w:rPr>
                  <w:t xml:space="preserve">A Perfect Couple </w:t>
                </w:r>
                <w:r w:rsidRPr="005E021D">
                  <w:t>(1979)</w:t>
                </w:r>
                <w:r w:rsidRPr="005E021D">
                  <w:br/>
                </w:r>
                <w:r w:rsidRPr="005E021D">
                  <w:rPr>
                    <w:rStyle w:val="Emphasis"/>
                  </w:rPr>
                  <w:t xml:space="preserve">Health </w:t>
                </w:r>
                <w:r w:rsidRPr="005E021D">
                  <w:t>(1980)</w:t>
                </w:r>
                <w:r w:rsidRPr="005E021D">
                  <w:br/>
                </w:r>
                <w:r w:rsidRPr="005E021D">
                  <w:rPr>
                    <w:rStyle w:val="Emphasis"/>
                  </w:rPr>
                  <w:t xml:space="preserve">Popeye </w:t>
                </w:r>
                <w:r w:rsidRPr="005E021D">
                  <w:t>(1980)</w:t>
                </w:r>
                <w:r w:rsidRPr="005E021D">
                  <w:br/>
                </w:r>
                <w:r w:rsidRPr="005E021D">
                  <w:rPr>
                    <w:rStyle w:val="Emphasis"/>
                  </w:rPr>
                  <w:t xml:space="preserve">Come Back to the Five and Dime, Jimmy Dean, Jimmy Dean </w:t>
                </w:r>
                <w:r w:rsidRPr="005E021D">
                  <w:t>(1982)</w:t>
                </w:r>
                <w:r w:rsidRPr="005E021D">
                  <w:br/>
                </w:r>
                <w:r w:rsidRPr="005E021D">
                  <w:rPr>
                    <w:rStyle w:val="Emphasis"/>
                  </w:rPr>
                  <w:t xml:space="preserve">Streamers </w:t>
                </w:r>
                <w:r w:rsidRPr="005E021D">
                  <w:t>(1983)</w:t>
                </w:r>
                <w:r w:rsidRPr="005E021D">
                  <w:br/>
                </w:r>
                <w:r w:rsidRPr="005E021D">
                  <w:rPr>
                    <w:rStyle w:val="Emphasis"/>
                  </w:rPr>
                  <w:t xml:space="preserve">Secret Honor </w:t>
                </w:r>
                <w:r w:rsidRPr="005E021D">
                  <w:t>(1984)</w:t>
                </w:r>
                <w:r w:rsidRPr="005E021D">
                  <w:br/>
                </w:r>
                <w:r w:rsidRPr="005E021D">
                  <w:rPr>
                    <w:rStyle w:val="Emphasis"/>
                  </w:rPr>
                  <w:t>O.C. &amp; Stiggs</w:t>
                </w:r>
                <w:r w:rsidRPr="005E021D">
                  <w:t xml:space="preserve"> (1985)</w:t>
                </w:r>
                <w:r w:rsidRPr="005E021D">
                  <w:br/>
                </w:r>
                <w:r w:rsidRPr="005E021D">
                  <w:rPr>
                    <w:rStyle w:val="Emphasis"/>
                  </w:rPr>
                  <w:t xml:space="preserve">Fool for Love </w:t>
                </w:r>
                <w:r w:rsidRPr="005E021D">
                  <w:t>(1985)</w:t>
                </w:r>
                <w:r w:rsidRPr="005E021D">
                  <w:br/>
                </w:r>
                <w:r w:rsidRPr="005E021D">
                  <w:rPr>
                    <w:rStyle w:val="Emphasis"/>
                  </w:rPr>
                  <w:t xml:space="preserve">Aria </w:t>
                </w:r>
                <w:r w:rsidRPr="005E021D">
                  <w:t>(1987) (</w:t>
                </w:r>
                <w:r w:rsidR="003970E9" w:rsidRPr="005E021D">
                  <w:t>‘</w:t>
                </w:r>
                <w:r w:rsidRPr="005E021D">
                  <w:t>Les Boréades</w:t>
                </w:r>
                <w:r w:rsidR="003970E9" w:rsidRPr="005E021D">
                  <w:t>’</w:t>
                </w:r>
                <w:r w:rsidRPr="005E021D">
                  <w:t xml:space="preserve"> segment)</w:t>
                </w:r>
                <w:r w:rsidRPr="005E021D">
                  <w:br/>
                </w:r>
                <w:r w:rsidRPr="005E021D">
                  <w:rPr>
                    <w:rStyle w:val="Emphasis"/>
                  </w:rPr>
                  <w:t xml:space="preserve">Beyond Therapy </w:t>
                </w:r>
                <w:r w:rsidRPr="005E021D">
                  <w:t>(1987)</w:t>
                </w:r>
              </w:p>
              <w:p w14:paraId="37094427" w14:textId="77777777" w:rsidR="004E1BEB" w:rsidRPr="00A06A31" w:rsidRDefault="004E1BEB" w:rsidP="00407AFF">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r w:rsidRPr="00A06A31">
                  <w:rPr>
                    <w:rStyle w:val="Emphasis"/>
                  </w:rPr>
                  <w:t xml:space="preserve">Dr. T and the Women </w:t>
                </w:r>
                <w:r w:rsidRPr="00A06A31">
                  <w:t>(2000)</w:t>
                </w:r>
                <w:r w:rsidRPr="00A06A31">
                  <w:br/>
                </w:r>
                <w:r w:rsidRPr="00A06A31">
                  <w:rPr>
                    <w:rStyle w:val="Emphasis"/>
                  </w:rPr>
                  <w:t xml:space="preserve">Gosford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407AFF">
                <w:r w:rsidRPr="00A06A31">
                  <w:t>Tanner on Tanner (2004) (television miniseries)</w:t>
                </w:r>
              </w:p>
              <w:p w14:paraId="011D0823" w14:textId="77777777" w:rsidR="003F0D73" w:rsidRPr="00A06A31" w:rsidRDefault="004E1BEB" w:rsidP="00407AFF">
                <w:r w:rsidRPr="00A06A31">
                  <w:t>A Prairie Home Companion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6F01CEF4" w14:textId="77777777" w:rsidR="00407AFF" w:rsidRDefault="00407AFF" w:rsidP="004E1BEB"/>
              <w:p w14:paraId="3D1A992F" w14:textId="336D4726" w:rsidR="00677A17" w:rsidRPr="00A06A31" w:rsidRDefault="003C1C46"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3C1C46"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3C1C46"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3C1C46"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3C1C46"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3C1C46"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3C1C46"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3C1C46"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6F8"/>
    <w:rsid w:val="00225C5A"/>
    <w:rsid w:val="00230B10"/>
    <w:rsid w:val="00234353"/>
    <w:rsid w:val="00244BB0"/>
    <w:rsid w:val="00262208"/>
    <w:rsid w:val="0026491E"/>
    <w:rsid w:val="002A0A0D"/>
    <w:rsid w:val="002B0B37"/>
    <w:rsid w:val="0030662D"/>
    <w:rsid w:val="003235A7"/>
    <w:rsid w:val="003677B6"/>
    <w:rsid w:val="003970E9"/>
    <w:rsid w:val="003C1C46"/>
    <w:rsid w:val="003D3579"/>
    <w:rsid w:val="003E2795"/>
    <w:rsid w:val="003F0D73"/>
    <w:rsid w:val="00407AFF"/>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17C2"/>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90CCF"/>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3B1578D0-F912-A14A-AF1D-8C5EB27C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2014-07-28T19:15:00Z</dcterms:created>
  <dcterms:modified xsi:type="dcterms:W3CDTF">2014-08-27T02:14:00Z</dcterms:modified>
</cp:coreProperties>
</file>