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51F88685" w:rsidR="00B574C9" w:rsidRDefault="00D20CC0" w:rsidP="00D20CC0">
                <w:r>
                  <w:t>Illinois State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E2A71BA" w:rsidR="003F0D73" w:rsidRPr="0079698F" w:rsidRDefault="00627BFB" w:rsidP="0079698F">
                <w:pPr>
                  <w:rPr>
                    <w:b/>
                  </w:rPr>
                </w:pPr>
                <w:r>
                  <w:t xml:space="preserve">Cordero, </w:t>
                </w:r>
                <w:proofErr w:type="spellStart"/>
                <w:r>
                  <w:t>Roque</w:t>
                </w:r>
                <w:proofErr w:type="spellEnd"/>
                <w:r>
                  <w:t xml:space="preserve"> Jacinto (1917-</w:t>
                </w:r>
                <w:r w:rsidR="008A5028" w:rsidRPr="00D20CC0">
                  <w:t>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645EFF33" w:rsidR="00E85A05" w:rsidRDefault="00D20CC0" w:rsidP="00E85A05">
                <w:r>
                  <w:t xml:space="preserve">Cordero, </w:t>
                </w:r>
                <w:proofErr w:type="spellStart"/>
                <w:r>
                  <w:t>Roque</w:t>
                </w:r>
                <w:proofErr w:type="spellEnd"/>
                <w:r>
                  <w:t xml:space="preserve"> Jacinto (1917-</w:t>
                </w:r>
                <w:r w:rsidR="008A5028" w:rsidRPr="001F5145">
                  <w:t>2008) was a Panamanian composer, conductor, and educator, and the only twentieth-century Panamanian composer to gain international recognition. During the 1940s</w:t>
                </w:r>
                <w:r w:rsidR="007461F5">
                  <w:t>,</w:t>
                </w:r>
                <w:r w:rsidR="008A5028"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008A5028" w:rsidRPr="001F5145">
                  <w:t>subtle Panamanian musical flavo</w:t>
                </w:r>
                <w:r w:rsidR="00B71B3B">
                  <w:t>u</w:t>
                </w:r>
                <w:r w:rsidR="008A5028" w:rsidRPr="001F5145">
                  <w:t>r.</w:t>
                </w:r>
                <w:r w:rsidR="00627BFB">
                  <w:t xml:space="preserve"> </w:t>
                </w:r>
                <w:r w:rsidR="00627BFB" w:rsidRPr="001F5145">
                  <w:t xml:space="preserve">His prizewinning </w:t>
                </w:r>
                <w:r w:rsidR="00627BFB" w:rsidRPr="00932E2F">
                  <w:rPr>
                    <w:i/>
                  </w:rPr>
                  <w:t>Symphony No. 2</w:t>
                </w:r>
                <w:r w:rsidR="00627BFB"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00627BFB"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627BFB">
                  <w:t>u</w:t>
                </w:r>
                <w:r w:rsidR="00627BFB" w:rsidRPr="001F5145">
                  <w:t>rs. Although his output has not been studied in a comprehensive fashion, selected compositions</w:t>
                </w:r>
                <w:r w:rsidR="00627BFB">
                  <w:t xml:space="preserve"> have been analys</w:t>
                </w:r>
                <w:r w:rsidR="00627BFB" w:rsidRPr="001F5145">
                  <w:t>ed in postgraduate theses and dissertations.</w:t>
                </w:r>
              </w:p>
            </w:tc>
          </w:sdtContent>
        </w:sdt>
      </w:tr>
      <w:tr w:rsidR="003F0D73" w14:paraId="63D8B75E" w14:textId="77777777" w:rsidTr="003F0D73">
        <w:tc>
          <w:tcPr>
            <w:tcW w:w="9016" w:type="dxa"/>
            <w:tcMar>
              <w:top w:w="113" w:type="dxa"/>
              <w:bottom w:w="113" w:type="dxa"/>
            </w:tcMar>
          </w:tcPr>
          <w:p w14:paraId="5BDC75DD" w14:textId="3404F793" w:rsidR="00FA7F4B" w:rsidRDefault="00FA7F4B" w:rsidP="0079698F">
            <w:r>
              <w:t xml:space="preserve">File: </w:t>
            </w:r>
            <w:r w:rsidR="008B4699">
              <w:t>Cordero 2.jpg</w:t>
            </w:r>
          </w:p>
          <w:p w14:paraId="33A2772D" w14:textId="7AC2D5A8" w:rsidR="00FA7F4B" w:rsidRDefault="00FA7F4B" w:rsidP="0079698F"/>
          <w:p w14:paraId="108ADA53" w14:textId="59983850" w:rsidR="00FE3358" w:rsidRDefault="00FE3358" w:rsidP="0079698F">
            <w:r w:rsidRPr="001F5145">
              <w:t xml:space="preserve">Cordero, </w:t>
            </w:r>
            <w:proofErr w:type="spellStart"/>
            <w:r w:rsidRPr="001F5145">
              <w:t>Roque</w:t>
            </w:r>
            <w:proofErr w:type="spellEnd"/>
            <w:r w:rsidRPr="001F5145">
              <w:t xml:space="preserve"> Jacinto</w:t>
            </w:r>
            <w:r w:rsidR="00627BFB">
              <w:t xml:space="preserve"> (1917-</w:t>
            </w:r>
            <w:r w:rsidR="001F5145" w:rsidRPr="001F5145">
              <w:t xml:space="preserve">2008)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Pr="001F5145">
              <w:t>subtle Panamanian musical flavo</w:t>
            </w:r>
            <w:r w:rsidR="00B71B3B">
              <w:t>u</w:t>
            </w:r>
            <w:r w:rsidRPr="001F5145">
              <w:t xml:space="preserve">r.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B71B3B">
              <w:t>u</w:t>
            </w:r>
            <w:r w:rsidRPr="001F5145">
              <w:t>rs. Although his output has not been studied in a comprehensive fashion, selected compositions</w:t>
            </w:r>
            <w:r w:rsidR="00B71B3B">
              <w:t xml:space="preserve"> have been analys</w:t>
            </w:r>
            <w:r w:rsidRPr="001F5145">
              <w:t>ed in postgraduate theses and dissertations.</w:t>
            </w:r>
          </w:p>
          <w:p w14:paraId="24E0A6C9" w14:textId="77777777" w:rsidR="000243DE" w:rsidRPr="001F5145" w:rsidRDefault="000243DE" w:rsidP="0079698F"/>
          <w:p w14:paraId="39E656AE" w14:textId="32A6DE8F" w:rsidR="00FE3358" w:rsidRPr="001F5145" w:rsidRDefault="00FE3358" w:rsidP="0079698F">
            <w:r w:rsidRPr="001F5145">
              <w:t xml:space="preserve">Cordero’s interest in music emerged his early teens, when he joined his school orchestra on violin and school band on clarinet. He also joined the municipal Firemen’s Band as </w:t>
            </w:r>
            <w:r w:rsidR="00932E2F">
              <w:t xml:space="preserve">a </w:t>
            </w:r>
            <w:proofErr w:type="spellStart"/>
            <w:r w:rsidRPr="001F5145">
              <w:t>clarinetist</w:t>
            </w:r>
            <w:proofErr w:type="spellEnd"/>
            <w:r w:rsidRPr="001F5145">
              <w:t xml:space="preserve"> and copyist. By his mid-teens</w:t>
            </w:r>
            <w:r w:rsidR="00932E2F">
              <w:t>,</w:t>
            </w:r>
            <w:r w:rsidRPr="001F5145">
              <w:t xml:space="preserve"> he had begun composing pieces for band in a popular style. Though largely self-taught in </w:t>
            </w:r>
            <w:proofErr w:type="spellStart"/>
            <w:r w:rsidRPr="001F5145">
              <w:t>solfège</w:t>
            </w:r>
            <w:proofErr w:type="spellEnd"/>
            <w:r w:rsidRPr="001F5145">
              <w:t xml:space="preserve">, harmony, and instrumentation, he sought additional instruction from Herbert de Castro and Pedro </w:t>
            </w:r>
            <w:proofErr w:type="spellStart"/>
            <w:r w:rsidRPr="001F5145">
              <w:t>Rebolledo</w:t>
            </w:r>
            <w:proofErr w:type="spellEnd"/>
            <w:r w:rsidRPr="001F5145">
              <w:t>. After the success of his band works</w:t>
            </w:r>
            <w:r w:rsidR="00932E2F">
              <w:t>,</w:t>
            </w:r>
            <w:r w:rsidRPr="001F5145">
              <w:t xml:space="preserve"> he became interested in orchestral music and</w:t>
            </w:r>
            <w:r w:rsidR="00932E2F">
              <w:t>,</w:t>
            </w:r>
            <w:r w:rsidRPr="001F5145">
              <w:t xml:space="preserve"> in 1938</w:t>
            </w:r>
            <w:r w:rsidR="00932E2F">
              <w:t>,</w:t>
            </w:r>
            <w:r w:rsidRPr="001F5145">
              <w:t xml:space="preserve"> helped found the orchestra of the Musical Union, </w:t>
            </w:r>
            <w:r w:rsidR="00932E2F">
              <w:t>which later developed into the National S</w:t>
            </w:r>
            <w:r w:rsidRPr="001F5145">
              <w:t>ymphon</w:t>
            </w:r>
            <w:r w:rsidR="00932E2F">
              <w:t>y O</w:t>
            </w:r>
            <w:r w:rsidRPr="001F5145">
              <w:t>rchestra. In 1939</w:t>
            </w:r>
            <w:r w:rsidR="00932E2F">
              <w:t>,</w:t>
            </w:r>
            <w:r w:rsidRPr="001F5145">
              <w:t xml:space="preserve"> he completed his first orchestral work, </w:t>
            </w:r>
            <w:proofErr w:type="spellStart"/>
            <w:r w:rsidRPr="001F5145">
              <w:rPr>
                <w:i/>
              </w:rPr>
              <w:t>Capricho</w:t>
            </w:r>
            <w:proofErr w:type="spellEnd"/>
            <w:r w:rsidRPr="001F5145">
              <w:rPr>
                <w:i/>
              </w:rPr>
              <w:t xml:space="preserve"> </w:t>
            </w:r>
            <w:proofErr w:type="spellStart"/>
            <w:r w:rsidRPr="001F5145">
              <w:rPr>
                <w:i/>
              </w:rPr>
              <w:t>interiorano</w:t>
            </w:r>
            <w:proofErr w:type="spellEnd"/>
            <w:r w:rsidRPr="001F5145">
              <w:rPr>
                <w:i/>
              </w:rPr>
              <w:t xml:space="preserve">. </w:t>
            </w:r>
            <w:r w:rsidRPr="001F5145">
              <w:t>He then began studying the melodic and rhythmic elements of Panamanian folk dances in order to give his future works a national flavo</w:t>
            </w:r>
            <w:r w:rsidR="00B71B3B">
              <w:t>u</w:t>
            </w:r>
            <w:r w:rsidRPr="001F5145">
              <w:t>r without resorting to direct musical qu</w:t>
            </w:r>
            <w:r w:rsidR="00932E2F">
              <w:t>otations</w:t>
            </w:r>
            <w:r w:rsidRPr="001F5145">
              <w:t>.</w:t>
            </w:r>
          </w:p>
          <w:p w14:paraId="596B3480" w14:textId="77777777" w:rsidR="000243DE" w:rsidRDefault="000243DE" w:rsidP="0079698F"/>
          <w:p w14:paraId="035D35F5" w14:textId="054CDBA6" w:rsidR="008B4699" w:rsidRDefault="008B4699" w:rsidP="008B4699">
            <w:r>
              <w:t xml:space="preserve">File: </w:t>
            </w:r>
            <w:r w:rsidRPr="008B4699">
              <w:t xml:space="preserve">01 I. Largo - Allegro </w:t>
            </w:r>
            <w:proofErr w:type="spellStart"/>
            <w:r w:rsidRPr="008B4699">
              <w:t>strepitoso</w:t>
            </w:r>
            <w:proofErr w:type="spellEnd"/>
            <w:r w:rsidRPr="008B4699">
              <w:t xml:space="preserve"> - Allegro moderato, Concerto for Violin and Orchestr</w:t>
            </w:r>
            <w:r>
              <w:t>a.mp3</w:t>
            </w:r>
          </w:p>
          <w:p w14:paraId="29EBA88F" w14:textId="77777777" w:rsidR="008B4699" w:rsidRDefault="008B4699" w:rsidP="0079698F"/>
          <w:p w14:paraId="54981159" w14:textId="3C1F71C0"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w:t>
            </w:r>
            <w:proofErr w:type="spellStart"/>
            <w:r w:rsidRPr="001F5145">
              <w:t>Dimitri</w:t>
            </w:r>
            <w:proofErr w:type="spellEnd"/>
            <w:r w:rsidRPr="001F5145">
              <w:t xml:space="preserve">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 xml:space="preserve">with Cordero’s desire to be a </w:t>
            </w:r>
            <w:r w:rsidR="004D0453">
              <w:t>‘</w:t>
            </w:r>
            <w:r w:rsidR="007B5000">
              <w:t>Panamanian</w:t>
            </w:r>
            <w:r w:rsidR="004D0453">
              <w:t>’</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1D5BB954" w:rsidR="00FE3358" w:rsidRPr="001F5145" w:rsidRDefault="00FE3358" w:rsidP="0079698F">
            <w:r w:rsidRPr="001F5145">
              <w:t>From that point forward</w:t>
            </w:r>
            <w:r w:rsidR="00812D39">
              <w:t>,</w:t>
            </w:r>
            <w:r w:rsidRPr="001F5145">
              <w:t xml:space="preserve"> Cordero employed the twelve-tone method for most of his compositions, though he frequently modified the technique. To suggest the flavo</w:t>
            </w:r>
            <w:r w:rsidR="004D0453">
              <w:t>u</w:t>
            </w:r>
            <w:r w:rsidRPr="001F5145">
              <w:t xml:space="preserve">r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repeating pitches or altering </w:t>
            </w:r>
            <w:r w:rsidRPr="001F5145">
              <w:rPr>
                <w:rFonts w:eastAsia="Cambria"/>
              </w:rPr>
              <w:t xml:space="preserve">their order. He energized his musical textures with persistently repeated short rhythmic figures, meters that changed frequently, and </w:t>
            </w:r>
            <w:r w:rsidRPr="001F5145">
              <w:t>rhythms of Panamanian folk dances</w:t>
            </w:r>
            <w:r w:rsidR="00C90128">
              <w:t>,</w:t>
            </w:r>
            <w:r w:rsidRPr="001F5145">
              <w:t xml:space="preserve">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proofErr w:type="spellStart"/>
            <w:r w:rsidRPr="001F5145">
              <w:rPr>
                <w:i/>
              </w:rPr>
              <w:t>cumbia</w:t>
            </w:r>
            <w:proofErr w:type="spellEnd"/>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03A5DBD9"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xml:space="preserve">, and </w:t>
            </w:r>
            <w:proofErr w:type="spellStart"/>
            <w:r w:rsidRPr="001F5145">
              <w:t>Dimitri</w:t>
            </w:r>
            <w:proofErr w:type="spellEnd"/>
            <w:r w:rsidRPr="001F5145">
              <w:t xml:space="preserve">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w:t>
            </w:r>
            <w:r w:rsidR="007833C1">
              <w:t>,</w:t>
            </w:r>
            <w:r w:rsidRPr="001F5145">
              <w:t xml:space="preserve"> and renamed National Institute of Mu</w:t>
            </w:r>
            <w:r w:rsidR="007833C1">
              <w:t>sic, he was appointed D</w:t>
            </w:r>
            <w:r w:rsidR="004D0453">
              <w:t xml:space="preserve">irector. </w:t>
            </w:r>
            <w:r w:rsidRPr="001F5145">
              <w:t>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1F6C2F44" w14:textId="335A318C" w:rsidR="0052102E" w:rsidRDefault="0052102E" w:rsidP="0079698F">
            <w:r>
              <w:t>File: Cordero 1</w:t>
            </w:r>
            <w:r w:rsidR="002A3DFC">
              <w:t>.jpg</w:t>
            </w:r>
          </w:p>
          <w:p w14:paraId="76752458" w14:textId="77777777" w:rsidR="0052102E" w:rsidRDefault="0052102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28811FBF" w14:textId="00B47A2E" w:rsidR="00FE3358" w:rsidRDefault="00FE3358" w:rsidP="0079698F">
            <w:r w:rsidRPr="001F5145">
              <w:t xml:space="preserve">After his international exposure in Caracas, Cordero began receiving commissions from abroad </w:t>
            </w:r>
            <w:r w:rsidRPr="001F5145">
              <w:lastRenderedPageBreak/>
              <w:t>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as well as</w:t>
            </w:r>
            <w:r w:rsidRPr="001F5145">
              <w:t xml:space="preserve"> Inter-American Music Council</w:t>
            </w:r>
            <w:r w:rsidR="00AA17A9">
              <w:t xml:space="preserve"> meetings</w:t>
            </w:r>
            <w:r w:rsidRPr="001F5145">
              <w:t>.</w:t>
            </w:r>
          </w:p>
          <w:p w14:paraId="082F1B1C" w14:textId="77777777" w:rsidR="000243DE" w:rsidRDefault="000243DE" w:rsidP="0079698F"/>
          <w:p w14:paraId="4797E43E" w14:textId="7B83A8A9" w:rsidR="0094285A" w:rsidRDefault="0094285A" w:rsidP="0094285A">
            <w:r>
              <w:t xml:space="preserve">File: </w:t>
            </w:r>
            <w:r w:rsidRPr="0094285A">
              <w:t>02 II. Lento, Concerto for Violin and Orchestra</w:t>
            </w:r>
            <w:r>
              <w:t>.mp3</w:t>
            </w:r>
          </w:p>
          <w:p w14:paraId="291C0BFF" w14:textId="77777777" w:rsidR="0094285A" w:rsidRPr="001F5145" w:rsidRDefault="0094285A" w:rsidP="0079698F"/>
          <w:p w14:paraId="7CABB721" w14:textId="224DB941" w:rsidR="00FE3358" w:rsidRDefault="00FE3358" w:rsidP="0079698F">
            <w:r w:rsidRPr="001F5145">
              <w:t>In 1964</w:t>
            </w:r>
            <w:r w:rsidR="00AA17A9">
              <w:t>,</w:t>
            </w:r>
            <w:r w:rsidR="004A23C2">
              <w:t xml:space="preserve"> Cordero resigned as D</w:t>
            </w:r>
            <w:r w:rsidRPr="001F5145">
              <w:t>irector of the National Institute of Mu</w:t>
            </w:r>
            <w:r w:rsidR="004A23C2">
              <w:t>sic to become conductor of the National O</w:t>
            </w:r>
            <w:r w:rsidRPr="001F5145">
              <w:t>rches</w:t>
            </w:r>
            <w:r w:rsidR="00A03580">
              <w:t>tra. His plans to professionalis</w:t>
            </w:r>
            <w:r w:rsidRPr="001F5145">
              <w:t>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r w:rsidR="00A03580" w:rsidRPr="001F5145">
              <w:t>Centre</w:t>
            </w:r>
            <w:r w:rsidRPr="001F5145">
              <w:t xml:space="preserve"> at Indiana University.</w:t>
            </w:r>
          </w:p>
          <w:p w14:paraId="122FABCF" w14:textId="77777777" w:rsidR="000243DE" w:rsidRPr="001F5145" w:rsidRDefault="000243DE" w:rsidP="0079698F"/>
          <w:p w14:paraId="629D5789" w14:textId="7EE6C8D7" w:rsidR="00FE3358" w:rsidRDefault="00FE3358" w:rsidP="0079698F">
            <w:pPr>
              <w:rPr>
                <w:b/>
              </w:rPr>
            </w:pPr>
            <w:r w:rsidRPr="001F5145">
              <w:t>Cordero left Indiana University in 1969 and moved to New York to serve as a music editor for Peer 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r w:rsidR="00627BFB" w:rsidRPr="001F5145">
              <w:t>the excellent performers on the teaching staff, for whom he composed many solo and chamber works, stimulated his creativity</w:t>
            </w:r>
            <w:r w:rsidRPr="001F5145">
              <w:t>. During his twenty-eight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w:t>
            </w:r>
            <w:proofErr w:type="spellStart"/>
            <w:r w:rsidRPr="001F5145">
              <w:rPr>
                <w:i/>
              </w:rPr>
              <w:t>para</w:t>
            </w:r>
            <w:proofErr w:type="spellEnd"/>
            <w:r w:rsidRPr="001F5145">
              <w:rPr>
                <w:i/>
              </w:rPr>
              <w:t xml:space="preserve"> la </w:t>
            </w:r>
            <w:proofErr w:type="spellStart"/>
            <w:r w:rsidRPr="001F5145">
              <w:rPr>
                <w:i/>
              </w:rPr>
              <w:t>paz</w:t>
            </w:r>
            <w:proofErr w:type="spellEnd"/>
            <w:r w:rsidRPr="001F5145">
              <w:t xml:space="preserve"> (1979). His accomplishments were rewarded with grants, commissions, and hono</w:t>
            </w:r>
            <w:r w:rsidR="00A03580">
              <w:t>u</w:t>
            </w:r>
            <w:r w:rsidRPr="001F5145">
              <w:t xml:space="preserve">rs including the Koussevitzky International Recording Award (1974) for his violin concerto. </w:t>
            </w:r>
          </w:p>
          <w:p w14:paraId="5475E44F" w14:textId="77777777" w:rsidR="002C0A24" w:rsidRDefault="002C0A24" w:rsidP="0079698F">
            <w:pPr>
              <w:rPr>
                <w:b/>
              </w:rPr>
            </w:pPr>
          </w:p>
          <w:p w14:paraId="49DEE53D" w14:textId="509DD634" w:rsidR="000243DE" w:rsidRPr="001F5145" w:rsidRDefault="002C0A24" w:rsidP="002C0A24">
            <w:r>
              <w:t xml:space="preserve">File: </w:t>
            </w:r>
            <w:r w:rsidRPr="002C0A24">
              <w:t xml:space="preserve">03 III. Allegro </w:t>
            </w:r>
            <w:proofErr w:type="spellStart"/>
            <w:r w:rsidRPr="002C0A24">
              <w:t>vigoroso</w:t>
            </w:r>
            <w:proofErr w:type="spellEnd"/>
            <w:r w:rsidRPr="002C0A24">
              <w:t>, Concerto for Violin and Orchestra.mp3</w:t>
            </w:r>
          </w:p>
          <w:p w14:paraId="49C497B8" w14:textId="77777777" w:rsidR="002C0A24" w:rsidRDefault="002C0A24" w:rsidP="0079698F"/>
          <w:p w14:paraId="6961B2E5" w14:textId="198AA9FE" w:rsidR="0079698F" w:rsidRDefault="00FE3358" w:rsidP="0079698F">
            <w:r w:rsidRPr="001F5145">
              <w:t>Although he retired in 1987 from full-time teaching, Cordero continued to teach part-time at Illinois State University until 2000. He then moved to Dayton, Ohio</w:t>
            </w:r>
            <w:r w:rsidR="00FA7F4B">
              <w:t>,</w:t>
            </w:r>
            <w:r w:rsidRPr="001F5145">
              <w:t xml:space="preserve"> to be near family. In 2008, following a short illness, he passed away at the age of ninety-one. His remains were repatriated and buried in Panama City on his ninety-fifth birthday, </w:t>
            </w:r>
            <w:r w:rsidR="00821AB1">
              <w:t xml:space="preserve">16 August </w:t>
            </w:r>
            <w:r w:rsidRPr="001F5145">
              <w:t>2012.</w:t>
            </w:r>
            <w:r w:rsidRPr="001F5145">
              <w:tab/>
            </w:r>
            <w:r>
              <w:tab/>
            </w:r>
          </w:p>
          <w:p w14:paraId="283E3F3E" w14:textId="77777777" w:rsidR="0079698F" w:rsidRDefault="0079698F" w:rsidP="0079698F"/>
          <w:p w14:paraId="73D0BBB2" w14:textId="3E25087E" w:rsidR="0079698F" w:rsidRPr="00FE3358" w:rsidRDefault="00821AB1" w:rsidP="00821AB1">
            <w:pPr>
              <w:pStyle w:val="Heading1"/>
              <w:outlineLvl w:val="0"/>
            </w:pPr>
            <w:r>
              <w:t>Selected List of Compositions:</w:t>
            </w:r>
          </w:p>
          <w:p w14:paraId="29BD877D" w14:textId="77777777" w:rsidR="0079698F" w:rsidRPr="008A5028" w:rsidRDefault="0079698F" w:rsidP="00821AB1">
            <w:pPr>
              <w:pStyle w:val="Heading2"/>
              <w:outlineLvl w:val="1"/>
            </w:pPr>
            <w:r w:rsidRPr="008A5028">
              <w:t>Piano</w:t>
            </w:r>
          </w:p>
          <w:p w14:paraId="67039635" w14:textId="11597CF4" w:rsidR="0079698F" w:rsidRPr="00FE3358" w:rsidRDefault="00627BFB" w:rsidP="00821AB1">
            <w:pPr>
              <w:pStyle w:val="NormalfollowingH2"/>
            </w:pPr>
            <w:proofErr w:type="spellStart"/>
            <w:r w:rsidRPr="00627BFB">
              <w:rPr>
                <w:i/>
              </w:rPr>
              <w:t>Sonatina</w:t>
            </w:r>
            <w:proofErr w:type="spellEnd"/>
            <w:r w:rsidRPr="00627BFB">
              <w:rPr>
                <w:i/>
              </w:rPr>
              <w:t xml:space="preserve"> </w:t>
            </w:r>
            <w:proofErr w:type="spellStart"/>
            <w:r w:rsidRPr="00627BFB">
              <w:rPr>
                <w:i/>
              </w:rPr>
              <w:t>rítmica</w:t>
            </w:r>
            <w:proofErr w:type="spellEnd"/>
            <w:r w:rsidR="0079698F" w:rsidRPr="00FE3358">
              <w:t xml:space="preserve"> </w:t>
            </w:r>
            <w:r>
              <w:t>(</w:t>
            </w:r>
            <w:r w:rsidR="0079698F" w:rsidRPr="00FE3358">
              <w:t>1943</w:t>
            </w:r>
            <w:r>
              <w:t>)</w:t>
            </w:r>
          </w:p>
          <w:p w14:paraId="0FA65A41" w14:textId="46355E4A" w:rsidR="0079698F" w:rsidRPr="00FE3358" w:rsidRDefault="00627BFB" w:rsidP="00821AB1">
            <w:pPr>
              <w:pStyle w:val="NormalfollowingH2"/>
            </w:pPr>
            <w:r w:rsidRPr="00627BFB">
              <w:rPr>
                <w:i/>
              </w:rPr>
              <w:t>Rhapsody for Two Pianos</w:t>
            </w:r>
            <w:r w:rsidR="0079698F" w:rsidRPr="00FE3358">
              <w:t xml:space="preserve"> </w:t>
            </w:r>
            <w:r>
              <w:t>(</w:t>
            </w:r>
            <w:r w:rsidR="0079698F" w:rsidRPr="00FE3358">
              <w:t>1945</w:t>
            </w:r>
            <w:r>
              <w:t>)</w:t>
            </w:r>
          </w:p>
          <w:p w14:paraId="7BE131C6" w14:textId="41DD36CC" w:rsidR="0079698F" w:rsidRPr="00FE3358" w:rsidRDefault="00627BFB" w:rsidP="00821AB1">
            <w:pPr>
              <w:pStyle w:val="NormalfollowingH2"/>
            </w:pPr>
            <w:r w:rsidRPr="00627BFB">
              <w:rPr>
                <w:i/>
              </w:rPr>
              <w:t>Nine Preludes</w:t>
            </w:r>
            <w:r w:rsidR="0079698F" w:rsidRPr="00FE3358">
              <w:t xml:space="preserve"> </w:t>
            </w:r>
            <w:r>
              <w:t>(</w:t>
            </w:r>
            <w:r w:rsidR="0079698F" w:rsidRPr="00FE3358">
              <w:t>1947</w:t>
            </w:r>
            <w:r>
              <w:t>)</w:t>
            </w:r>
          </w:p>
          <w:p w14:paraId="093F61AF" w14:textId="0B382FD7" w:rsidR="0079698F" w:rsidRPr="00FE3358" w:rsidRDefault="00627BFB" w:rsidP="00821AB1">
            <w:pPr>
              <w:pStyle w:val="NormalfollowingH2"/>
            </w:pPr>
            <w:r w:rsidRPr="00627BFB">
              <w:rPr>
                <w:i/>
              </w:rPr>
              <w:t>Duo 1954</w:t>
            </w:r>
            <w:r w:rsidR="0079698F" w:rsidRPr="00FE3358">
              <w:t xml:space="preserve"> </w:t>
            </w:r>
            <w:r>
              <w:t xml:space="preserve">(1954, </w:t>
            </w:r>
            <w:r w:rsidR="0079698F" w:rsidRPr="00FE3358">
              <w:t>for two pianos)</w:t>
            </w:r>
          </w:p>
          <w:p w14:paraId="5F9327A7" w14:textId="3A77C433" w:rsidR="0079698F" w:rsidRPr="00FE3358" w:rsidRDefault="00627BFB" w:rsidP="00821AB1">
            <w:pPr>
              <w:pStyle w:val="NormalfollowingH2"/>
            </w:pPr>
            <w:r w:rsidRPr="00627BFB">
              <w:rPr>
                <w:i/>
              </w:rPr>
              <w:t xml:space="preserve">Sonata </w:t>
            </w:r>
            <w:proofErr w:type="spellStart"/>
            <w:r w:rsidRPr="00627BFB">
              <w:rPr>
                <w:i/>
              </w:rPr>
              <w:t>breve</w:t>
            </w:r>
            <w:proofErr w:type="spellEnd"/>
            <w:r w:rsidR="0079698F" w:rsidRPr="00FE3358">
              <w:t xml:space="preserve"> </w:t>
            </w:r>
            <w:r>
              <w:t>(</w:t>
            </w:r>
            <w:r w:rsidR="0079698F" w:rsidRPr="00FE3358">
              <w:t>1966</w:t>
            </w:r>
            <w:r>
              <w:t>)</w:t>
            </w:r>
          </w:p>
          <w:p w14:paraId="2B650A89" w14:textId="604D58C8" w:rsidR="0079698F" w:rsidRPr="00FE3358" w:rsidRDefault="00627BFB" w:rsidP="00821AB1">
            <w:pPr>
              <w:pStyle w:val="NormalfollowingH2"/>
            </w:pPr>
            <w:r w:rsidRPr="00627BFB">
              <w:rPr>
                <w:i/>
              </w:rPr>
              <w:t>Five New Preludes</w:t>
            </w:r>
            <w:r w:rsidR="0079698F" w:rsidRPr="00FE3358">
              <w:t xml:space="preserve"> </w:t>
            </w:r>
            <w:r>
              <w:t>(</w:t>
            </w:r>
            <w:r w:rsidR="0079698F" w:rsidRPr="00FE3358">
              <w:t>1983</w:t>
            </w:r>
            <w:r>
              <w:t>)</w:t>
            </w:r>
          </w:p>
          <w:p w14:paraId="5E51ED94" w14:textId="02B06816" w:rsidR="0079698F" w:rsidRPr="00FE3358" w:rsidRDefault="00627BFB" w:rsidP="00821AB1">
            <w:pPr>
              <w:pStyle w:val="NormalfollowingH2"/>
              <w:rPr>
                <w:lang w:val="es-ES"/>
              </w:rPr>
            </w:pPr>
            <w:r w:rsidRPr="00627BFB">
              <w:rPr>
                <w:i/>
                <w:lang w:val="es-ES"/>
              </w:rPr>
              <w:t xml:space="preserve">Sonata </w:t>
            </w:r>
            <w:proofErr w:type="spellStart"/>
            <w:r w:rsidRPr="00627BFB">
              <w:rPr>
                <w:i/>
                <w:lang w:val="es-ES"/>
              </w:rPr>
              <w:t>for</w:t>
            </w:r>
            <w:proofErr w:type="spellEnd"/>
            <w:r w:rsidRPr="00627BFB">
              <w:rPr>
                <w:i/>
                <w:lang w:val="es-ES"/>
              </w:rPr>
              <w:t xml:space="preserve"> Piano</w:t>
            </w:r>
            <w:r w:rsidR="0079698F" w:rsidRPr="00FE3358">
              <w:rPr>
                <w:lang w:val="es-ES"/>
              </w:rPr>
              <w:t xml:space="preserve"> </w:t>
            </w:r>
            <w:r>
              <w:rPr>
                <w:lang w:val="es-ES"/>
              </w:rPr>
              <w:t>(</w:t>
            </w:r>
            <w:r w:rsidR="0079698F" w:rsidRPr="00FE3358">
              <w:rPr>
                <w:lang w:val="es-ES"/>
              </w:rPr>
              <w:t>1985</w:t>
            </w:r>
            <w:r>
              <w:rPr>
                <w:lang w:val="es-ES"/>
              </w:rPr>
              <w:t>)</w:t>
            </w:r>
          </w:p>
          <w:p w14:paraId="08142F5F" w14:textId="503F731F" w:rsidR="0079698F" w:rsidRPr="00FE3358" w:rsidRDefault="00627BFB" w:rsidP="00821AB1">
            <w:pPr>
              <w:pStyle w:val="NormalfollowingH2"/>
              <w:rPr>
                <w:lang w:val="es-ES"/>
              </w:rPr>
            </w:pPr>
            <w:r w:rsidRPr="00627BFB">
              <w:rPr>
                <w:i/>
                <w:lang w:val="es-ES"/>
              </w:rPr>
              <w:t>Tres meditaciones poéticas</w:t>
            </w:r>
            <w:r w:rsidR="0079698F" w:rsidRPr="00FE3358">
              <w:rPr>
                <w:lang w:val="es-ES"/>
              </w:rPr>
              <w:t xml:space="preserve"> </w:t>
            </w:r>
            <w:r>
              <w:rPr>
                <w:lang w:val="es-ES"/>
              </w:rPr>
              <w:t>(</w:t>
            </w:r>
            <w:r w:rsidR="0079698F" w:rsidRPr="00FE3358">
              <w:rPr>
                <w:lang w:val="es-ES"/>
              </w:rPr>
              <w:t>1995</w:t>
            </w:r>
            <w:r>
              <w:rPr>
                <w:lang w:val="es-ES"/>
              </w:rPr>
              <w:t>)</w:t>
            </w:r>
          </w:p>
          <w:p w14:paraId="0969F282" w14:textId="77777777" w:rsidR="0079698F" w:rsidRPr="00FE3358" w:rsidRDefault="0079698F" w:rsidP="0079698F">
            <w:pPr>
              <w:rPr>
                <w:lang w:val="es-ES"/>
              </w:rPr>
            </w:pPr>
          </w:p>
          <w:p w14:paraId="40891209" w14:textId="77777777" w:rsidR="0079698F" w:rsidRPr="008A5028" w:rsidRDefault="0079698F" w:rsidP="00821AB1">
            <w:pPr>
              <w:pStyle w:val="Heading2"/>
              <w:outlineLvl w:val="1"/>
              <w:rPr>
                <w:lang w:val="es-ES"/>
              </w:rPr>
            </w:pPr>
            <w:r w:rsidRPr="008A5028">
              <w:rPr>
                <w:lang w:val="es-ES"/>
              </w:rPr>
              <w:t xml:space="preserve">Solo </w:t>
            </w:r>
            <w:proofErr w:type="spellStart"/>
            <w:r w:rsidRPr="008A5028">
              <w:rPr>
                <w:lang w:val="es-ES"/>
              </w:rPr>
              <w:t>instruments</w:t>
            </w:r>
            <w:proofErr w:type="spellEnd"/>
          </w:p>
          <w:p w14:paraId="6585AE92" w14:textId="44D63AFF" w:rsidR="0079698F" w:rsidRPr="00FE3358" w:rsidRDefault="00627BFB" w:rsidP="00821AB1">
            <w:pPr>
              <w:pStyle w:val="NormalfollowingH2"/>
              <w:rPr>
                <w:lang w:val="es-ES"/>
              </w:rPr>
            </w:pPr>
            <w:r w:rsidRPr="0022436F">
              <w:rPr>
                <w:i/>
                <w:lang w:val="es-ES"/>
              </w:rPr>
              <w:t>Soliloquios No. 1</w:t>
            </w:r>
            <w:r w:rsidR="0079698F" w:rsidRPr="00FE3358">
              <w:rPr>
                <w:lang w:val="es-ES"/>
              </w:rPr>
              <w:t xml:space="preserve"> </w:t>
            </w:r>
            <w:r>
              <w:rPr>
                <w:lang w:val="es-ES"/>
              </w:rPr>
              <w:t>(</w:t>
            </w:r>
            <w:r w:rsidR="0079698F" w:rsidRPr="00FE3358">
              <w:rPr>
                <w:lang w:val="es-ES"/>
              </w:rPr>
              <w:t>1975</w:t>
            </w:r>
            <w:r>
              <w:rPr>
                <w:lang w:val="es-ES"/>
              </w:rPr>
              <w:t xml:space="preserve">, </w:t>
            </w:r>
            <w:proofErr w:type="spellStart"/>
            <w:r w:rsidR="0079698F" w:rsidRPr="00FE3358">
              <w:rPr>
                <w:lang w:val="es-ES"/>
              </w:rPr>
              <w:t>flute</w:t>
            </w:r>
            <w:proofErr w:type="spellEnd"/>
            <w:r w:rsidR="0079698F" w:rsidRPr="00FE3358">
              <w:rPr>
                <w:lang w:val="es-ES"/>
              </w:rPr>
              <w:t>)</w:t>
            </w:r>
          </w:p>
          <w:p w14:paraId="548705EF" w14:textId="37D755F3" w:rsidR="0079698F" w:rsidRPr="00FE3358" w:rsidRDefault="00627BFB" w:rsidP="00821AB1">
            <w:pPr>
              <w:pStyle w:val="NormalfollowingH2"/>
              <w:rPr>
                <w:lang w:val="es-ES"/>
              </w:rPr>
            </w:pPr>
            <w:r w:rsidRPr="0022436F">
              <w:rPr>
                <w:i/>
                <w:lang w:val="es-ES"/>
              </w:rPr>
              <w:t>Soliloquios No. 2</w:t>
            </w:r>
            <w:r w:rsidR="0079698F" w:rsidRPr="00FE3358">
              <w:rPr>
                <w:lang w:val="es-ES"/>
              </w:rPr>
              <w:t xml:space="preserve"> </w:t>
            </w:r>
            <w:r>
              <w:rPr>
                <w:lang w:val="es-ES"/>
              </w:rPr>
              <w:t xml:space="preserve">(1976, </w:t>
            </w:r>
            <w:r w:rsidR="0079698F" w:rsidRPr="00FE3358">
              <w:rPr>
                <w:lang w:val="es-ES"/>
              </w:rPr>
              <w:t xml:space="preserve">alto </w:t>
            </w:r>
            <w:proofErr w:type="spellStart"/>
            <w:r w:rsidR="0079698F" w:rsidRPr="00FE3358">
              <w:rPr>
                <w:lang w:val="es-ES"/>
              </w:rPr>
              <w:t>saxophone</w:t>
            </w:r>
            <w:proofErr w:type="spellEnd"/>
            <w:r w:rsidR="0079698F" w:rsidRPr="00FE3358">
              <w:rPr>
                <w:lang w:val="es-ES"/>
              </w:rPr>
              <w:t>)</w:t>
            </w:r>
          </w:p>
          <w:p w14:paraId="5AFB7511" w14:textId="4C924EB1" w:rsidR="0079698F" w:rsidRPr="00FE3358" w:rsidRDefault="00627BFB" w:rsidP="00821AB1">
            <w:pPr>
              <w:pStyle w:val="NormalfollowingH2"/>
              <w:rPr>
                <w:lang w:val="es-ES"/>
              </w:rPr>
            </w:pPr>
            <w:r w:rsidRPr="0022436F">
              <w:rPr>
                <w:i/>
                <w:lang w:val="es-ES"/>
              </w:rPr>
              <w:t>Soliloquios No. 3</w:t>
            </w:r>
            <w:r w:rsidR="0079698F" w:rsidRPr="00FE3358">
              <w:rPr>
                <w:lang w:val="es-ES"/>
              </w:rPr>
              <w:t xml:space="preserve"> </w:t>
            </w:r>
            <w:r>
              <w:rPr>
                <w:lang w:val="es-ES"/>
              </w:rPr>
              <w:t>(</w:t>
            </w:r>
            <w:r w:rsidR="0079698F" w:rsidRPr="00FE3358">
              <w:rPr>
                <w:lang w:val="es-ES"/>
              </w:rPr>
              <w:t>1976</w:t>
            </w:r>
            <w:r>
              <w:rPr>
                <w:lang w:val="es-ES"/>
              </w:rPr>
              <w:t xml:space="preserve">, </w:t>
            </w:r>
            <w:proofErr w:type="spellStart"/>
            <w:r w:rsidR="0079698F" w:rsidRPr="00FE3358">
              <w:rPr>
                <w:lang w:val="es-ES"/>
              </w:rPr>
              <w:t>clarinet</w:t>
            </w:r>
            <w:proofErr w:type="spellEnd"/>
            <w:r w:rsidR="0079698F" w:rsidRPr="00FE3358">
              <w:rPr>
                <w:lang w:val="es-ES"/>
              </w:rPr>
              <w:t>)</w:t>
            </w:r>
          </w:p>
          <w:p w14:paraId="7BC705CF" w14:textId="1C5B8350" w:rsidR="0079698F" w:rsidRPr="00FE3358" w:rsidRDefault="00627BFB" w:rsidP="00821AB1">
            <w:pPr>
              <w:pStyle w:val="NormalfollowingH2"/>
              <w:rPr>
                <w:lang w:val="es-ES"/>
              </w:rPr>
            </w:pPr>
            <w:r w:rsidRPr="0022436F">
              <w:rPr>
                <w:i/>
                <w:lang w:val="es-ES"/>
              </w:rPr>
              <w:t>Soliloquios No. 4</w:t>
            </w:r>
            <w:r w:rsidR="0079698F" w:rsidRPr="00FE3358">
              <w:rPr>
                <w:lang w:val="es-ES"/>
              </w:rPr>
              <w:t xml:space="preserve"> </w:t>
            </w:r>
            <w:r>
              <w:rPr>
                <w:lang w:val="es-ES"/>
              </w:rPr>
              <w:t xml:space="preserve">(1981, </w:t>
            </w:r>
            <w:proofErr w:type="spellStart"/>
            <w:r w:rsidR="0079698F" w:rsidRPr="00FE3358">
              <w:rPr>
                <w:lang w:val="es-ES"/>
              </w:rPr>
              <w:t>percussion</w:t>
            </w:r>
            <w:proofErr w:type="spellEnd"/>
            <w:r w:rsidR="0079698F" w:rsidRPr="00FE3358">
              <w:rPr>
                <w:lang w:val="es-ES"/>
              </w:rPr>
              <w:t>)</w:t>
            </w:r>
          </w:p>
          <w:p w14:paraId="1D36C0F9" w14:textId="0357BC22" w:rsidR="0079698F" w:rsidRPr="00FE3358" w:rsidRDefault="00627BFB" w:rsidP="00821AB1">
            <w:pPr>
              <w:pStyle w:val="NormalfollowingH2"/>
              <w:rPr>
                <w:lang w:val="es-ES"/>
              </w:rPr>
            </w:pPr>
            <w:r w:rsidRPr="0022436F">
              <w:rPr>
                <w:i/>
                <w:lang w:val="es-ES"/>
              </w:rPr>
              <w:t>Soliloquios No. 5</w:t>
            </w:r>
            <w:r w:rsidR="0079698F" w:rsidRPr="00FE3358">
              <w:rPr>
                <w:lang w:val="es-ES"/>
              </w:rPr>
              <w:t xml:space="preserve"> </w:t>
            </w:r>
            <w:r>
              <w:rPr>
                <w:lang w:val="es-ES"/>
              </w:rPr>
              <w:t xml:space="preserve">(1981, </w:t>
            </w:r>
            <w:proofErr w:type="spellStart"/>
            <w:r w:rsidR="0079698F" w:rsidRPr="00FE3358">
              <w:rPr>
                <w:lang w:val="es-ES"/>
              </w:rPr>
              <w:t>bass</w:t>
            </w:r>
            <w:proofErr w:type="spellEnd"/>
            <w:r w:rsidR="0079698F" w:rsidRPr="00FE3358">
              <w:rPr>
                <w:lang w:val="es-ES"/>
              </w:rPr>
              <w:t>)</w:t>
            </w:r>
          </w:p>
          <w:p w14:paraId="5895E427" w14:textId="2D0AA41A" w:rsidR="0079698F" w:rsidRPr="00FE3358" w:rsidRDefault="0079698F" w:rsidP="00821AB1">
            <w:pPr>
              <w:pStyle w:val="NormalfollowingH2"/>
              <w:rPr>
                <w:lang w:val="es-ES"/>
              </w:rPr>
            </w:pPr>
            <w:r w:rsidRPr="0022436F">
              <w:rPr>
                <w:i/>
                <w:lang w:val="es-ES"/>
              </w:rPr>
              <w:t>Ci</w:t>
            </w:r>
            <w:r w:rsidR="00627BFB" w:rsidRPr="0022436F">
              <w:rPr>
                <w:i/>
                <w:lang w:val="es-ES"/>
              </w:rPr>
              <w:t>nco mensajes para cuatro amigos</w:t>
            </w:r>
            <w:r w:rsidRPr="00FE3358">
              <w:rPr>
                <w:lang w:val="es-ES"/>
              </w:rPr>
              <w:t xml:space="preserve"> </w:t>
            </w:r>
            <w:r w:rsidR="00627BFB">
              <w:rPr>
                <w:lang w:val="es-ES"/>
              </w:rPr>
              <w:t xml:space="preserve">(1983, </w:t>
            </w:r>
            <w:r w:rsidRPr="00FE3358">
              <w:rPr>
                <w:lang w:val="es-ES"/>
              </w:rPr>
              <w:t>guitar)</w:t>
            </w:r>
          </w:p>
          <w:p w14:paraId="095E81E4" w14:textId="5F735260" w:rsidR="0079698F" w:rsidRPr="00FE3358" w:rsidRDefault="00627BFB" w:rsidP="00821AB1">
            <w:pPr>
              <w:pStyle w:val="NormalfollowingH2"/>
              <w:rPr>
                <w:lang w:val="es-ES"/>
              </w:rPr>
            </w:pPr>
            <w:r w:rsidRPr="0022436F">
              <w:rPr>
                <w:i/>
                <w:lang w:val="es-ES"/>
              </w:rPr>
              <w:lastRenderedPageBreak/>
              <w:t>Rapsodia panameña</w:t>
            </w:r>
            <w:r w:rsidR="0079698F" w:rsidRPr="00FE3358">
              <w:rPr>
                <w:lang w:val="es-ES"/>
              </w:rPr>
              <w:t xml:space="preserve"> </w:t>
            </w:r>
            <w:r>
              <w:rPr>
                <w:lang w:val="es-ES"/>
              </w:rPr>
              <w:t xml:space="preserve">(1988, </w:t>
            </w:r>
            <w:proofErr w:type="spellStart"/>
            <w:r w:rsidR="0079698F" w:rsidRPr="00FE3358">
              <w:rPr>
                <w:lang w:val="es-ES"/>
              </w:rPr>
              <w:t>violin</w:t>
            </w:r>
            <w:proofErr w:type="spellEnd"/>
            <w:r w:rsidR="0079698F" w:rsidRPr="00FE3358">
              <w:rPr>
                <w:lang w:val="es-ES"/>
              </w:rPr>
              <w:t>)</w:t>
            </w:r>
          </w:p>
          <w:p w14:paraId="09A9B384" w14:textId="4C6A679E" w:rsidR="0079698F" w:rsidRPr="00FE3358" w:rsidRDefault="00627BFB" w:rsidP="00821AB1">
            <w:pPr>
              <w:pStyle w:val="NormalfollowingH2"/>
              <w:rPr>
                <w:lang w:val="es-ES"/>
              </w:rPr>
            </w:pPr>
            <w:proofErr w:type="spellStart"/>
            <w:r w:rsidRPr="0022436F">
              <w:rPr>
                <w:i/>
                <w:lang w:val="es-ES"/>
              </w:rPr>
              <w:t>Three</w:t>
            </w:r>
            <w:proofErr w:type="spellEnd"/>
            <w:r w:rsidRPr="0022436F">
              <w:rPr>
                <w:i/>
                <w:lang w:val="es-ES"/>
              </w:rPr>
              <w:t xml:space="preserve"> </w:t>
            </w:r>
            <w:proofErr w:type="spellStart"/>
            <w:r w:rsidRPr="0022436F">
              <w:rPr>
                <w:i/>
                <w:lang w:val="es-ES"/>
              </w:rPr>
              <w:t>Preludes</w:t>
            </w:r>
            <w:proofErr w:type="spellEnd"/>
            <w:r w:rsidR="0079698F" w:rsidRPr="00FE3358">
              <w:rPr>
                <w:lang w:val="es-ES"/>
              </w:rPr>
              <w:t xml:space="preserve"> </w:t>
            </w:r>
            <w:r>
              <w:rPr>
                <w:lang w:val="es-ES"/>
              </w:rPr>
              <w:t xml:space="preserve">(1988, </w:t>
            </w:r>
            <w:r w:rsidR="0079698F" w:rsidRPr="00FE3358">
              <w:rPr>
                <w:lang w:val="es-ES"/>
              </w:rPr>
              <w:t>guitar)</w:t>
            </w:r>
          </w:p>
          <w:p w14:paraId="4E587E75" w14:textId="3F20F865" w:rsidR="0079698F" w:rsidRPr="00FE3358" w:rsidRDefault="00627BFB" w:rsidP="00821AB1">
            <w:pPr>
              <w:pStyle w:val="NormalfollowingH2"/>
              <w:rPr>
                <w:lang w:val="es-ES"/>
              </w:rPr>
            </w:pPr>
            <w:r w:rsidRPr="0022436F">
              <w:rPr>
                <w:i/>
                <w:lang w:val="es-ES"/>
              </w:rPr>
              <w:t>Soliloquios No. 6</w:t>
            </w:r>
            <w:r w:rsidR="0079698F" w:rsidRPr="00FE3358">
              <w:rPr>
                <w:lang w:val="es-ES"/>
              </w:rPr>
              <w:t xml:space="preserve"> </w:t>
            </w:r>
            <w:r>
              <w:rPr>
                <w:lang w:val="es-ES"/>
              </w:rPr>
              <w:t xml:space="preserve">(1992, </w:t>
            </w:r>
            <w:r w:rsidR="0079698F" w:rsidRPr="00FE3358">
              <w:rPr>
                <w:lang w:val="es-ES"/>
              </w:rPr>
              <w:t>cello)</w:t>
            </w:r>
          </w:p>
          <w:p w14:paraId="33F82E7D" w14:textId="6C310386" w:rsidR="0079698F" w:rsidRPr="00FE3358" w:rsidRDefault="00627BFB" w:rsidP="00821AB1">
            <w:pPr>
              <w:pStyle w:val="NormalfollowingH2"/>
            </w:pPr>
            <w:proofErr w:type="spellStart"/>
            <w:r w:rsidRPr="0022436F">
              <w:rPr>
                <w:i/>
              </w:rPr>
              <w:t>Tres</w:t>
            </w:r>
            <w:proofErr w:type="spellEnd"/>
            <w:r w:rsidRPr="0022436F">
              <w:rPr>
                <w:i/>
              </w:rPr>
              <w:t xml:space="preserve"> </w:t>
            </w:r>
            <w:proofErr w:type="spellStart"/>
            <w:r w:rsidRPr="0022436F">
              <w:rPr>
                <w:i/>
              </w:rPr>
              <w:t>veces</w:t>
            </w:r>
            <w:proofErr w:type="spellEnd"/>
            <w:r w:rsidRPr="0022436F">
              <w:rPr>
                <w:i/>
              </w:rPr>
              <w:t xml:space="preserve"> 13</w:t>
            </w:r>
            <w:r w:rsidR="0079698F" w:rsidRPr="00FE3358">
              <w:t xml:space="preserve"> </w:t>
            </w:r>
            <w:r>
              <w:t xml:space="preserve">(1997, </w:t>
            </w:r>
            <w:r w:rsidR="0079698F" w:rsidRPr="00FE3358">
              <w:t>harp)</w:t>
            </w:r>
          </w:p>
          <w:p w14:paraId="531C3F09" w14:textId="77777777" w:rsidR="0079698F" w:rsidRPr="00FE3358" w:rsidRDefault="0079698F" w:rsidP="0079698F"/>
          <w:p w14:paraId="7DAB1D00" w14:textId="77777777" w:rsidR="0079698F" w:rsidRPr="008A5028" w:rsidRDefault="0079698F" w:rsidP="00821AB1">
            <w:pPr>
              <w:pStyle w:val="Heading2"/>
              <w:outlineLvl w:val="1"/>
            </w:pPr>
            <w:r w:rsidRPr="008A5028">
              <w:t>Chamber music</w:t>
            </w:r>
          </w:p>
          <w:p w14:paraId="288475F3" w14:textId="7C346316" w:rsidR="0079698F" w:rsidRPr="00FE3358" w:rsidRDefault="0022436F" w:rsidP="00821AB1">
            <w:pPr>
              <w:pStyle w:val="NormalfollowingH2"/>
            </w:pPr>
            <w:r w:rsidRPr="0022436F">
              <w:rPr>
                <w:i/>
              </w:rPr>
              <w:t>Two Short Pieces</w:t>
            </w:r>
            <w:r w:rsidR="0079698F" w:rsidRPr="00FE3358">
              <w:t xml:space="preserve"> </w:t>
            </w:r>
            <w:r>
              <w:t xml:space="preserve">(1945, </w:t>
            </w:r>
            <w:r w:rsidR="0079698F" w:rsidRPr="00FE3358">
              <w:t>violin and piano)</w:t>
            </w:r>
          </w:p>
          <w:p w14:paraId="7CADA2F2" w14:textId="31872453" w:rsidR="0079698F" w:rsidRPr="00FE3358" w:rsidRDefault="0022436F" w:rsidP="00821AB1">
            <w:pPr>
              <w:pStyle w:val="NormalfollowingH2"/>
            </w:pPr>
            <w:proofErr w:type="spellStart"/>
            <w:r w:rsidRPr="0022436F">
              <w:rPr>
                <w:i/>
              </w:rPr>
              <w:t>Sonatina</w:t>
            </w:r>
            <w:proofErr w:type="spellEnd"/>
            <w:r w:rsidRPr="0022436F">
              <w:rPr>
                <w:i/>
              </w:rPr>
              <w:t xml:space="preserve"> for Violin and Piano</w:t>
            </w:r>
            <w:r w:rsidR="0079698F" w:rsidRPr="00FE3358">
              <w:t xml:space="preserve"> </w:t>
            </w:r>
            <w:r>
              <w:t>(</w:t>
            </w:r>
            <w:r w:rsidR="0079698F" w:rsidRPr="00FE3358">
              <w:t>1946</w:t>
            </w:r>
            <w:r>
              <w:t>)</w:t>
            </w:r>
          </w:p>
          <w:p w14:paraId="2C511C8B" w14:textId="6000FB09" w:rsidR="0079698F" w:rsidRPr="00FE3358" w:rsidRDefault="0079698F" w:rsidP="00821AB1">
            <w:pPr>
              <w:pStyle w:val="NormalfollowingH2"/>
            </w:pPr>
            <w:proofErr w:type="spellStart"/>
            <w:r w:rsidRPr="0022436F">
              <w:rPr>
                <w:i/>
              </w:rPr>
              <w:t>Quinteto</w:t>
            </w:r>
            <w:proofErr w:type="spellEnd"/>
            <w:r w:rsidRPr="00FE3358">
              <w:t xml:space="preserve"> </w:t>
            </w:r>
            <w:r w:rsidR="0022436F">
              <w:t xml:space="preserve">(1949, </w:t>
            </w:r>
            <w:r w:rsidRPr="00FE3358">
              <w:t>flute, clarinet, violin, cello, piano)</w:t>
            </w:r>
          </w:p>
          <w:p w14:paraId="3EC0D970" w14:textId="212AF8B5" w:rsidR="0079698F" w:rsidRPr="00FE3358" w:rsidRDefault="0079698F" w:rsidP="00821AB1">
            <w:pPr>
              <w:pStyle w:val="NormalfollowingH2"/>
            </w:pPr>
            <w:r w:rsidRPr="0022436F">
              <w:rPr>
                <w:i/>
              </w:rPr>
              <w:t>String Quartet No. 1</w:t>
            </w:r>
            <w:r w:rsidRPr="00FE3358">
              <w:t xml:space="preserve"> </w:t>
            </w:r>
            <w:r w:rsidR="0022436F">
              <w:t>(</w:t>
            </w:r>
            <w:r w:rsidRPr="00FE3358">
              <w:t>1960</w:t>
            </w:r>
            <w:r w:rsidR="0022436F">
              <w:t>)</w:t>
            </w:r>
          </w:p>
          <w:p w14:paraId="07626878" w14:textId="02484760" w:rsidR="0079698F" w:rsidRPr="00FE3358" w:rsidRDefault="0079698F" w:rsidP="00821AB1">
            <w:pPr>
              <w:pStyle w:val="NormalfollowingH2"/>
              <w:rPr>
                <w:lang w:val="es-ES"/>
              </w:rPr>
            </w:pPr>
            <w:r w:rsidRPr="0022436F">
              <w:rPr>
                <w:i/>
                <w:lang w:val="es-ES"/>
              </w:rPr>
              <w:t xml:space="preserve">Sonata </w:t>
            </w:r>
            <w:proofErr w:type="spellStart"/>
            <w:r w:rsidRPr="0022436F">
              <w:rPr>
                <w:i/>
                <w:lang w:val="es-ES"/>
              </w:rPr>
              <w:t>for</w:t>
            </w:r>
            <w:proofErr w:type="spellEnd"/>
            <w:r w:rsidRPr="0022436F">
              <w:rPr>
                <w:i/>
                <w:lang w:val="es-ES"/>
              </w:rPr>
              <w:t xml:space="preserve"> </w:t>
            </w:r>
            <w:proofErr w:type="spellStart"/>
            <w:r w:rsidRPr="0022436F">
              <w:rPr>
                <w:i/>
                <w:lang w:val="es-ES"/>
              </w:rPr>
              <w:t>Violoncello</w:t>
            </w:r>
            <w:proofErr w:type="spellEnd"/>
            <w:r w:rsidRPr="0022436F">
              <w:rPr>
                <w:i/>
                <w:lang w:val="es-ES"/>
              </w:rPr>
              <w:t xml:space="preserve"> and Piano</w:t>
            </w:r>
            <w:r w:rsidRPr="00FE3358">
              <w:rPr>
                <w:lang w:val="es-ES"/>
              </w:rPr>
              <w:t xml:space="preserve"> </w:t>
            </w:r>
            <w:r w:rsidR="0022436F">
              <w:rPr>
                <w:lang w:val="es-ES"/>
              </w:rPr>
              <w:t>(</w:t>
            </w:r>
            <w:r w:rsidRPr="00FE3358">
              <w:rPr>
                <w:lang w:val="es-ES"/>
              </w:rPr>
              <w:t>1963</w:t>
            </w:r>
            <w:r w:rsidR="0022436F">
              <w:rPr>
                <w:lang w:val="es-ES"/>
              </w:rPr>
              <w:t>)</w:t>
            </w:r>
          </w:p>
          <w:p w14:paraId="654E81B5" w14:textId="4254AEB6" w:rsidR="0079698F" w:rsidRPr="00FE3358" w:rsidRDefault="0079698F" w:rsidP="00821AB1">
            <w:pPr>
              <w:pStyle w:val="NormalfollowingH2"/>
              <w:rPr>
                <w:lang w:val="es-ES"/>
              </w:rPr>
            </w:pPr>
            <w:r w:rsidRPr="00FE3358">
              <w:rPr>
                <w:i/>
                <w:lang w:val="es-ES"/>
              </w:rPr>
              <w:t>Tres mensajes breves</w:t>
            </w:r>
            <w:r w:rsidRPr="00FE3358">
              <w:rPr>
                <w:lang w:val="es-ES"/>
              </w:rPr>
              <w:t xml:space="preserve"> </w:t>
            </w:r>
            <w:r w:rsidR="0022436F">
              <w:rPr>
                <w:lang w:val="es-ES"/>
              </w:rPr>
              <w:t xml:space="preserve">(1966, </w:t>
            </w:r>
            <w:r w:rsidRPr="00FE3358">
              <w:rPr>
                <w:lang w:val="es-ES"/>
              </w:rPr>
              <w:t>viola and piano)</w:t>
            </w:r>
          </w:p>
          <w:p w14:paraId="0FD2ECDA" w14:textId="50472E87" w:rsidR="0079698F" w:rsidRPr="00FE3358" w:rsidRDefault="0079698F" w:rsidP="00821AB1">
            <w:pPr>
              <w:pStyle w:val="NormalfollowingH2"/>
              <w:rPr>
                <w:lang w:val="es-ES"/>
              </w:rPr>
            </w:pPr>
            <w:r w:rsidRPr="00FE3358">
              <w:rPr>
                <w:i/>
                <w:lang w:val="es-ES"/>
              </w:rPr>
              <w:t>Circunvoluciones y móviles</w:t>
            </w:r>
            <w:r w:rsidRPr="00FE3358">
              <w:rPr>
                <w:lang w:val="es-ES"/>
              </w:rPr>
              <w:t xml:space="preserve"> </w:t>
            </w:r>
            <w:r w:rsidR="0022436F">
              <w:rPr>
                <w:lang w:val="es-ES"/>
              </w:rPr>
              <w:t xml:space="preserve">(1967,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10F703A8" w:rsidR="0079698F" w:rsidRPr="00FE3358" w:rsidRDefault="0079698F" w:rsidP="00821AB1">
            <w:pPr>
              <w:pStyle w:val="NormalfollowingH2"/>
            </w:pPr>
            <w:proofErr w:type="spellStart"/>
            <w:r w:rsidRPr="00FE3358">
              <w:rPr>
                <w:i/>
              </w:rPr>
              <w:t>Permutaciones</w:t>
            </w:r>
            <w:proofErr w:type="spellEnd"/>
            <w:r w:rsidRPr="00FE3358">
              <w:rPr>
                <w:i/>
              </w:rPr>
              <w:t xml:space="preserve"> 7</w:t>
            </w:r>
            <w:r w:rsidRPr="00FE3358">
              <w:t xml:space="preserve"> </w:t>
            </w:r>
            <w:r w:rsidR="0022436F">
              <w:t xml:space="preserve">(1967, </w:t>
            </w:r>
            <w:r w:rsidRPr="00FE3358">
              <w:t>clarinet, trumpet, violin, viola, bass, piano, timpani)</w:t>
            </w:r>
          </w:p>
          <w:p w14:paraId="6DE61BBE" w14:textId="7803341F" w:rsidR="0079698F" w:rsidRPr="00FE3358" w:rsidRDefault="0022436F" w:rsidP="00821AB1">
            <w:pPr>
              <w:pStyle w:val="NormalfollowingH2"/>
            </w:pPr>
            <w:r>
              <w:t>String Quartet No. 2</w:t>
            </w:r>
            <w:r w:rsidR="0079698F" w:rsidRPr="00FE3358">
              <w:t xml:space="preserve"> </w:t>
            </w:r>
            <w:r>
              <w:t>(</w:t>
            </w:r>
            <w:r w:rsidR="0079698F" w:rsidRPr="00FE3358">
              <w:t>1968</w:t>
            </w:r>
            <w:r>
              <w:t>)</w:t>
            </w:r>
          </w:p>
          <w:p w14:paraId="2FC338CB" w14:textId="3C25DB91" w:rsidR="0079698F" w:rsidRPr="00FE3358" w:rsidRDefault="0079698F" w:rsidP="00821AB1">
            <w:pPr>
              <w:pStyle w:val="NormalfollowingH2"/>
            </w:pPr>
            <w:r w:rsidRPr="00FE3358">
              <w:rPr>
                <w:i/>
              </w:rPr>
              <w:t xml:space="preserve">Paz, </w:t>
            </w:r>
            <w:proofErr w:type="spellStart"/>
            <w:r w:rsidRPr="00FE3358">
              <w:rPr>
                <w:i/>
              </w:rPr>
              <w:t>Paix</w:t>
            </w:r>
            <w:proofErr w:type="spellEnd"/>
            <w:r w:rsidRPr="00FE3358">
              <w:rPr>
                <w:i/>
              </w:rPr>
              <w:t>, Peace</w:t>
            </w:r>
            <w:r w:rsidRPr="00FE3358">
              <w:t xml:space="preserve"> </w:t>
            </w:r>
            <w:r w:rsidR="0022436F">
              <w:t xml:space="preserve">(1969, </w:t>
            </w:r>
            <w:r w:rsidRPr="00FE3358">
              <w:t>harp and four trios)</w:t>
            </w:r>
          </w:p>
          <w:p w14:paraId="6F668575" w14:textId="35953E86" w:rsidR="0079698F" w:rsidRPr="00FE3358" w:rsidRDefault="0079698F" w:rsidP="00821AB1">
            <w:pPr>
              <w:pStyle w:val="NormalfollowingH2"/>
            </w:pPr>
            <w:proofErr w:type="spellStart"/>
            <w:r w:rsidRPr="00FE3358">
              <w:rPr>
                <w:i/>
              </w:rPr>
              <w:t>Música</w:t>
            </w:r>
            <w:proofErr w:type="spellEnd"/>
            <w:r w:rsidRPr="00FE3358">
              <w:rPr>
                <w:i/>
              </w:rPr>
              <w:t xml:space="preserve"> </w:t>
            </w:r>
            <w:proofErr w:type="spellStart"/>
            <w:r w:rsidRPr="00FE3358">
              <w:rPr>
                <w:i/>
              </w:rPr>
              <w:t>veinte</w:t>
            </w:r>
            <w:proofErr w:type="spellEnd"/>
            <w:r w:rsidRPr="00FE3358">
              <w:t xml:space="preserve"> </w:t>
            </w:r>
            <w:r w:rsidR="0022436F">
              <w:t xml:space="preserve">(1970, </w:t>
            </w:r>
            <w:r w:rsidRPr="00FE3358">
              <w:t>voices and chamber ensemble)</w:t>
            </w:r>
          </w:p>
          <w:p w14:paraId="4B1ABECE" w14:textId="78F53D60" w:rsidR="0079698F" w:rsidRPr="00FE3358" w:rsidRDefault="0079698F" w:rsidP="00821AB1">
            <w:pPr>
              <w:pStyle w:val="NormalfollowingH2"/>
            </w:pPr>
            <w:r w:rsidRPr="00FE3358">
              <w:rPr>
                <w:i/>
              </w:rPr>
              <w:t xml:space="preserve">An mar </w:t>
            </w:r>
            <w:proofErr w:type="spellStart"/>
            <w:r w:rsidRPr="00FE3358">
              <w:rPr>
                <w:i/>
              </w:rPr>
              <w:t>tule</w:t>
            </w:r>
            <w:proofErr w:type="spellEnd"/>
            <w:r w:rsidRPr="00FE3358">
              <w:t xml:space="preserve"> </w:t>
            </w:r>
            <w:r w:rsidR="0022436F">
              <w:t>(1971, film music</w:t>
            </w:r>
            <w:r w:rsidRPr="00FE3358">
              <w:t xml:space="preserve"> for chamber ensemble)</w:t>
            </w:r>
          </w:p>
          <w:p w14:paraId="5C16D4DA" w14:textId="2D2EBE7F" w:rsidR="0079698F" w:rsidRPr="00FE3358" w:rsidRDefault="0079698F" w:rsidP="00821AB1">
            <w:pPr>
              <w:pStyle w:val="NormalfollowingH2"/>
            </w:pPr>
            <w:r w:rsidRPr="0022436F">
              <w:rPr>
                <w:i/>
              </w:rPr>
              <w:t>String Quartet No. 3</w:t>
            </w:r>
            <w:r w:rsidRPr="00FE3358">
              <w:t xml:space="preserve"> </w:t>
            </w:r>
            <w:r w:rsidR="0022436F">
              <w:t>(</w:t>
            </w:r>
            <w:r w:rsidRPr="00FE3358">
              <w:t>1973</w:t>
            </w:r>
            <w:r w:rsidR="0022436F">
              <w:t>)</w:t>
            </w:r>
          </w:p>
          <w:p w14:paraId="72F09E3C" w14:textId="498F6AEA" w:rsidR="0079698F" w:rsidRPr="00FE3358" w:rsidRDefault="0022436F" w:rsidP="00821AB1">
            <w:pPr>
              <w:pStyle w:val="NormalfollowingH2"/>
            </w:pPr>
            <w:r w:rsidRPr="0022436F">
              <w:rPr>
                <w:i/>
              </w:rPr>
              <w:t>Variations and Theme for Five</w:t>
            </w:r>
            <w:r w:rsidR="0079698F" w:rsidRPr="00FE3358">
              <w:t xml:space="preserve"> </w:t>
            </w:r>
            <w:r>
              <w:t xml:space="preserve">(1975, </w:t>
            </w:r>
            <w:r w:rsidR="0079698F" w:rsidRPr="00FE3358">
              <w:t>wind quintet)</w:t>
            </w:r>
          </w:p>
          <w:p w14:paraId="13F36B58" w14:textId="7A43AA58" w:rsidR="0079698F" w:rsidRPr="00FE3358" w:rsidRDefault="0079698F" w:rsidP="00821AB1">
            <w:pPr>
              <w:pStyle w:val="NormalfollowingH2"/>
            </w:pPr>
            <w:r w:rsidRPr="0022436F">
              <w:rPr>
                <w:i/>
              </w:rPr>
              <w:t>Double Concerto without Orchestra</w:t>
            </w:r>
            <w:r w:rsidRPr="00FE3358">
              <w:t xml:space="preserve"> </w:t>
            </w:r>
            <w:r w:rsidR="0022436F">
              <w:t xml:space="preserve">(1978, </w:t>
            </w:r>
            <w:r w:rsidRPr="00FE3358">
              <w:t>violin and piano)</w:t>
            </w:r>
          </w:p>
          <w:p w14:paraId="7C69D912" w14:textId="12D1E075" w:rsidR="0079698F" w:rsidRPr="00FE3358" w:rsidRDefault="0079698F" w:rsidP="00821AB1">
            <w:pPr>
              <w:pStyle w:val="NormalfollowingH2"/>
            </w:pPr>
            <w:r w:rsidRPr="0022436F">
              <w:rPr>
                <w:i/>
              </w:rPr>
              <w:t>Music for Five Brass</w:t>
            </w:r>
            <w:r w:rsidRPr="00FE3358">
              <w:t xml:space="preserve"> </w:t>
            </w:r>
            <w:r w:rsidR="0022436F">
              <w:t xml:space="preserve">(1980, </w:t>
            </w:r>
            <w:r w:rsidRPr="00FE3358">
              <w:t>brass quintet)</w:t>
            </w:r>
          </w:p>
          <w:p w14:paraId="03B97A09" w14:textId="45A79C3D" w:rsidR="0079698F" w:rsidRPr="00FE3358" w:rsidRDefault="0079698F" w:rsidP="00821AB1">
            <w:pPr>
              <w:pStyle w:val="NormalfollowingH2"/>
            </w:pPr>
            <w:r w:rsidRPr="00FE3358">
              <w:rPr>
                <w:i/>
              </w:rPr>
              <w:t>Poetic Nocturne of the Min River</w:t>
            </w:r>
            <w:r w:rsidRPr="00FE3358">
              <w:t xml:space="preserve"> </w:t>
            </w:r>
            <w:r w:rsidR="0022436F">
              <w:t xml:space="preserve">(1981, </w:t>
            </w:r>
            <w:r w:rsidRPr="00FE3358">
              <w:t>flutes, bass clarinet, marimba, percussion)</w:t>
            </w:r>
          </w:p>
          <w:p w14:paraId="7D8B4D5C" w14:textId="089A424E" w:rsidR="0079698F" w:rsidRPr="00FE3358" w:rsidRDefault="0079698F" w:rsidP="00821AB1">
            <w:pPr>
              <w:pStyle w:val="NormalfollowingH2"/>
            </w:pPr>
            <w:r w:rsidRPr="00FE3358">
              <w:rPr>
                <w:i/>
              </w:rPr>
              <w:t>Petite mobiles</w:t>
            </w:r>
            <w:r w:rsidRPr="00FE3358">
              <w:t xml:space="preserve"> </w:t>
            </w:r>
            <w:r w:rsidR="0022436F">
              <w:t xml:space="preserve">(1983, </w:t>
            </w:r>
            <w:r w:rsidRPr="00FE3358">
              <w:t>bassoon and trios)</w:t>
            </w:r>
          </w:p>
          <w:p w14:paraId="6423B50F" w14:textId="1AE87E34" w:rsidR="0079698F" w:rsidRPr="00FE3358" w:rsidRDefault="0079698F" w:rsidP="00821AB1">
            <w:pPr>
              <w:pStyle w:val="NormalfollowingH2"/>
            </w:pPr>
            <w:r w:rsidRPr="0022436F">
              <w:rPr>
                <w:i/>
              </w:rPr>
              <w:t>String Quartet No. 4</w:t>
            </w:r>
            <w:r w:rsidRPr="00FE3358">
              <w:t xml:space="preserve"> </w:t>
            </w:r>
            <w:r w:rsidR="0022436F">
              <w:t>(</w:t>
            </w:r>
            <w:r w:rsidRPr="00FE3358">
              <w:t>1983</w:t>
            </w:r>
            <w:r w:rsidR="0022436F">
              <w:t>)</w:t>
            </w:r>
          </w:p>
          <w:p w14:paraId="48E5FD5B" w14:textId="66B6935A" w:rsidR="0079698F" w:rsidRPr="00FE3358" w:rsidRDefault="0079698F" w:rsidP="00821AB1">
            <w:pPr>
              <w:pStyle w:val="NormalfollowingH2"/>
            </w:pPr>
            <w:r w:rsidRPr="00FE3358">
              <w:rPr>
                <w:i/>
              </w:rPr>
              <w:t>Three Permutations 3</w:t>
            </w:r>
            <w:r w:rsidRPr="00FE3358">
              <w:t xml:space="preserve"> </w:t>
            </w:r>
            <w:r w:rsidR="0022436F">
              <w:t xml:space="preserve">(1984, </w:t>
            </w:r>
            <w:r w:rsidRPr="00FE3358">
              <w:t>violin, cello, bass)</w:t>
            </w:r>
          </w:p>
          <w:p w14:paraId="3A355E08" w14:textId="42CCA088" w:rsidR="0079698F" w:rsidRPr="00FE3358" w:rsidRDefault="0079698F" w:rsidP="00821AB1">
            <w:pPr>
              <w:pStyle w:val="NormalfollowingH2"/>
              <w:rPr>
                <w:lang w:val="es-ES"/>
              </w:rPr>
            </w:pPr>
            <w:r w:rsidRPr="00FE3358">
              <w:rPr>
                <w:i/>
                <w:lang w:val="es-ES"/>
              </w:rPr>
              <w:t>Serenatas</w:t>
            </w:r>
            <w:r w:rsidRPr="00FE3358">
              <w:rPr>
                <w:lang w:val="es-ES"/>
              </w:rPr>
              <w:t xml:space="preserve"> </w:t>
            </w:r>
            <w:r w:rsidR="003F7C7A">
              <w:rPr>
                <w:lang w:val="es-ES"/>
              </w:rPr>
              <w:t xml:space="preserve">(1987,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2C6527CF" w14:textId="6CAF29E1" w:rsidR="0079698F" w:rsidRPr="00FE3358" w:rsidRDefault="0079698F" w:rsidP="00821AB1">
            <w:pPr>
              <w:pStyle w:val="NormalfollowingH2"/>
            </w:pPr>
            <w:r w:rsidRPr="00FE3358">
              <w:rPr>
                <w:i/>
              </w:rPr>
              <w:t>Four Messages for Flutes and Piano</w:t>
            </w:r>
            <w:r w:rsidRPr="00FE3358">
              <w:t xml:space="preserve"> </w:t>
            </w:r>
            <w:r w:rsidR="003F7C7A">
              <w:t>(</w:t>
            </w:r>
            <w:r w:rsidRPr="00FE3358">
              <w:t>1992</w:t>
            </w:r>
            <w:r w:rsidR="003F7C7A">
              <w:t>)</w:t>
            </w:r>
          </w:p>
          <w:p w14:paraId="3FB4EDF1" w14:textId="2FC7C0A2" w:rsidR="0079698F" w:rsidRPr="00FE3358" w:rsidRDefault="0079698F" w:rsidP="00821AB1">
            <w:pPr>
              <w:pStyle w:val="NormalfollowingH2"/>
            </w:pPr>
            <w:proofErr w:type="spellStart"/>
            <w:r w:rsidRPr="00FE3358">
              <w:rPr>
                <w:i/>
              </w:rPr>
              <w:t>Dodecaconcerto</w:t>
            </w:r>
            <w:proofErr w:type="spellEnd"/>
            <w:r w:rsidRPr="00FE3358">
              <w:t xml:space="preserve"> </w:t>
            </w:r>
            <w:r w:rsidR="003F7C7A">
              <w:t xml:space="preserve">(1990, </w:t>
            </w:r>
            <w:r w:rsidRPr="00FE3358">
              <w:t>chamber ensemble)</w:t>
            </w:r>
          </w:p>
          <w:p w14:paraId="1B1903CE" w14:textId="6A70708A" w:rsidR="0079698F" w:rsidRPr="00FE3358" w:rsidRDefault="0079698F" w:rsidP="00821AB1">
            <w:pPr>
              <w:pStyle w:val="NormalfollowingH2"/>
            </w:pPr>
            <w:r w:rsidRPr="003F7C7A">
              <w:rPr>
                <w:i/>
              </w:rPr>
              <w:t>Duos for Oboe and Bassoon</w:t>
            </w:r>
            <w:r w:rsidRPr="00FE3358">
              <w:t xml:space="preserve"> </w:t>
            </w:r>
            <w:r w:rsidR="003F7C7A">
              <w:t>(</w:t>
            </w:r>
            <w:r w:rsidRPr="00FE3358">
              <w:t>1995</w:t>
            </w:r>
            <w:r w:rsidR="003F7C7A">
              <w:t>)</w:t>
            </w:r>
          </w:p>
          <w:p w14:paraId="29B3B3BA" w14:textId="77777777" w:rsidR="0079698F" w:rsidRPr="00FE3358" w:rsidRDefault="0079698F" w:rsidP="0079698F"/>
          <w:p w14:paraId="6E02C1C1" w14:textId="77777777" w:rsidR="0079698F" w:rsidRPr="008A5028" w:rsidRDefault="0079698F" w:rsidP="00821AB1">
            <w:pPr>
              <w:pStyle w:val="Heading2"/>
              <w:outlineLvl w:val="1"/>
            </w:pPr>
            <w:r w:rsidRPr="008A5028">
              <w:t>Concertos</w:t>
            </w:r>
          </w:p>
          <w:p w14:paraId="7AD00B7C" w14:textId="5B96DA3E" w:rsidR="0079698F" w:rsidRPr="00FE3358" w:rsidRDefault="0079698F" w:rsidP="00821AB1">
            <w:pPr>
              <w:pStyle w:val="NormalfollowingH2"/>
            </w:pPr>
            <w:r w:rsidRPr="00CE71C3">
              <w:rPr>
                <w:i/>
              </w:rPr>
              <w:t>Concerto for Piano and Orchestra [No. 1] in E Minor</w:t>
            </w:r>
            <w:r w:rsidRPr="00FE3358">
              <w:t xml:space="preserve"> </w:t>
            </w:r>
            <w:r w:rsidR="00CE71C3">
              <w:t>(</w:t>
            </w:r>
            <w:r w:rsidRPr="00FE3358">
              <w:t>1944</w:t>
            </w:r>
            <w:r w:rsidR="00CE71C3">
              <w:t>)</w:t>
            </w:r>
          </w:p>
          <w:p w14:paraId="1A55965A" w14:textId="31076FD9" w:rsidR="0079698F" w:rsidRPr="00FE3358" w:rsidRDefault="0079698F" w:rsidP="00821AB1">
            <w:pPr>
              <w:pStyle w:val="NormalfollowingH2"/>
            </w:pPr>
            <w:r w:rsidRPr="00CE71C3">
              <w:rPr>
                <w:i/>
              </w:rPr>
              <w:t>Concerto for Violin and Orchestra</w:t>
            </w:r>
            <w:r w:rsidRPr="00FE3358">
              <w:t xml:space="preserve"> </w:t>
            </w:r>
            <w:r w:rsidR="00CE71C3">
              <w:t>(</w:t>
            </w:r>
            <w:r w:rsidRPr="00FE3358">
              <w:t>1962</w:t>
            </w:r>
            <w:r w:rsidR="00CE71C3">
              <w:t>)</w:t>
            </w:r>
          </w:p>
          <w:p w14:paraId="6075A960" w14:textId="5134E28E" w:rsidR="0079698F" w:rsidRPr="00FE3358" w:rsidRDefault="0079698F" w:rsidP="00821AB1">
            <w:pPr>
              <w:pStyle w:val="NormalfollowingH2"/>
            </w:pPr>
            <w:r w:rsidRPr="00CE71C3">
              <w:rPr>
                <w:i/>
              </w:rPr>
              <w:t>Concertino for Viola and String Orchestra</w:t>
            </w:r>
            <w:r w:rsidRPr="00FE3358">
              <w:t xml:space="preserve"> </w:t>
            </w:r>
            <w:r w:rsidR="00CE71C3">
              <w:t>(</w:t>
            </w:r>
            <w:r w:rsidRPr="00FE3358">
              <w:t>1968</w:t>
            </w:r>
            <w:r w:rsidR="00CE71C3">
              <w:t>)</w:t>
            </w:r>
          </w:p>
          <w:p w14:paraId="1CEFA7EF" w14:textId="6E07D9FD" w:rsidR="0079698F" w:rsidRPr="00FE3358" w:rsidRDefault="0079698F" w:rsidP="00821AB1">
            <w:pPr>
              <w:pStyle w:val="NormalfollowingH2"/>
            </w:pPr>
            <w:r w:rsidRPr="00CE71C3">
              <w:rPr>
                <w:i/>
              </w:rPr>
              <w:t>Concerto for Piano and Orchestra No. 2</w:t>
            </w:r>
            <w:r w:rsidRPr="00FE3358">
              <w:t xml:space="preserve"> </w:t>
            </w:r>
            <w:r w:rsidR="00CE71C3">
              <w:t>(</w:t>
            </w:r>
            <w:r w:rsidRPr="00FE3358">
              <w:t>2000</w:t>
            </w:r>
            <w:r w:rsidR="00CE71C3">
              <w:t>)</w:t>
            </w:r>
          </w:p>
          <w:p w14:paraId="310A506B" w14:textId="77777777" w:rsidR="0079698F" w:rsidRPr="00FE3358" w:rsidRDefault="0079698F" w:rsidP="0079698F"/>
          <w:p w14:paraId="73BBF57B" w14:textId="77777777" w:rsidR="0079698F" w:rsidRPr="008A5028" w:rsidRDefault="0079698F" w:rsidP="00821AB1">
            <w:pPr>
              <w:pStyle w:val="Heading2"/>
              <w:outlineLvl w:val="1"/>
            </w:pPr>
            <w:r w:rsidRPr="008A5028">
              <w:t>Orchestra</w:t>
            </w:r>
          </w:p>
          <w:p w14:paraId="0CC55D02" w14:textId="335D24C1" w:rsidR="0079698F" w:rsidRPr="00FE3358" w:rsidRDefault="0079698F" w:rsidP="00821AB1">
            <w:pPr>
              <w:pStyle w:val="NormalfollowingH2"/>
            </w:pPr>
            <w:proofErr w:type="spellStart"/>
            <w:r w:rsidRPr="00CE71C3">
              <w:rPr>
                <w:i/>
              </w:rPr>
              <w:t>Capricho</w:t>
            </w:r>
            <w:proofErr w:type="spellEnd"/>
            <w:r w:rsidRPr="00CE71C3">
              <w:rPr>
                <w:i/>
              </w:rPr>
              <w:t xml:space="preserve"> </w:t>
            </w:r>
            <w:proofErr w:type="spellStart"/>
            <w:r w:rsidRPr="00CE71C3">
              <w:rPr>
                <w:i/>
              </w:rPr>
              <w:t>interiorano</w:t>
            </w:r>
            <w:proofErr w:type="spellEnd"/>
            <w:r w:rsidRPr="00FE3358">
              <w:t xml:space="preserve"> </w:t>
            </w:r>
            <w:r w:rsidR="00CE71C3">
              <w:t>(</w:t>
            </w:r>
            <w:r w:rsidRPr="00FE3358">
              <w:t>1939</w:t>
            </w:r>
            <w:r w:rsidR="00CE71C3">
              <w:t>)</w:t>
            </w:r>
          </w:p>
          <w:p w14:paraId="0A8DC9CE" w14:textId="556792AA" w:rsidR="0079698F" w:rsidRPr="00FE3358" w:rsidRDefault="0079698F" w:rsidP="00821AB1">
            <w:pPr>
              <w:pStyle w:val="NormalfollowingH2"/>
            </w:pPr>
            <w:r w:rsidRPr="00CE71C3">
              <w:rPr>
                <w:i/>
              </w:rPr>
              <w:t>Panamanian Overture No. 2</w:t>
            </w:r>
            <w:r w:rsidRPr="00FE3358">
              <w:t xml:space="preserve"> </w:t>
            </w:r>
            <w:r w:rsidR="00CE71C3">
              <w:t>(</w:t>
            </w:r>
            <w:r w:rsidRPr="00FE3358">
              <w:t>1944</w:t>
            </w:r>
            <w:r w:rsidR="00CE71C3">
              <w:t>)</w:t>
            </w:r>
          </w:p>
          <w:p w14:paraId="7C83A086" w14:textId="2ABCF8A9" w:rsidR="0079698F" w:rsidRPr="00FE3358" w:rsidRDefault="0079698F" w:rsidP="00821AB1">
            <w:pPr>
              <w:pStyle w:val="NormalfollowingH2"/>
            </w:pPr>
            <w:r w:rsidRPr="00CE71C3">
              <w:rPr>
                <w:i/>
              </w:rPr>
              <w:t>Symphony No. 1</w:t>
            </w:r>
            <w:r w:rsidRPr="00FE3358">
              <w:t xml:space="preserve"> </w:t>
            </w:r>
            <w:r w:rsidR="00CE71C3">
              <w:t>(</w:t>
            </w:r>
            <w:r w:rsidRPr="00FE3358">
              <w:t>1945</w:t>
            </w:r>
            <w:r w:rsidR="00CE71C3">
              <w:t>)</w:t>
            </w:r>
          </w:p>
          <w:p w14:paraId="60B239D3" w14:textId="7D6A5BBE" w:rsidR="0079698F" w:rsidRPr="00FE3358" w:rsidRDefault="0079698F" w:rsidP="00821AB1">
            <w:pPr>
              <w:pStyle w:val="NormalfollowingH2"/>
            </w:pPr>
            <w:proofErr w:type="spellStart"/>
            <w:r w:rsidRPr="00CE71C3">
              <w:rPr>
                <w:i/>
              </w:rPr>
              <w:t>Ocho</w:t>
            </w:r>
            <w:proofErr w:type="spellEnd"/>
            <w:r w:rsidRPr="00CE71C3">
              <w:rPr>
                <w:i/>
              </w:rPr>
              <w:t xml:space="preserve"> </w:t>
            </w:r>
            <w:proofErr w:type="spellStart"/>
            <w:r w:rsidRPr="00CE71C3">
              <w:rPr>
                <w:i/>
              </w:rPr>
              <w:t>miniaturas</w:t>
            </w:r>
            <w:proofErr w:type="spellEnd"/>
            <w:r w:rsidRPr="00FE3358">
              <w:t xml:space="preserve"> </w:t>
            </w:r>
            <w:r w:rsidR="00CE71C3">
              <w:t xml:space="preserve">(1948, </w:t>
            </w:r>
            <w:r w:rsidRPr="00FE3358">
              <w:t>for small orchestra)</w:t>
            </w:r>
          </w:p>
          <w:p w14:paraId="30614B50" w14:textId="0188267A" w:rsidR="0079698F" w:rsidRPr="00FE3358" w:rsidRDefault="0079698F" w:rsidP="00821AB1">
            <w:pPr>
              <w:pStyle w:val="NormalfollowingH2"/>
              <w:rPr>
                <w:lang w:val="es-ES"/>
              </w:rPr>
            </w:pPr>
            <w:r w:rsidRPr="00CE71C3">
              <w:rPr>
                <w:i/>
                <w:lang w:val="es-ES"/>
              </w:rPr>
              <w:t>Introducción y Allegro burlesco</w:t>
            </w:r>
            <w:r w:rsidRPr="00FE3358">
              <w:rPr>
                <w:lang w:val="es-ES"/>
              </w:rPr>
              <w:t xml:space="preserve"> </w:t>
            </w:r>
            <w:r w:rsidR="00CE71C3">
              <w:rPr>
                <w:lang w:val="es-ES"/>
              </w:rPr>
              <w:t>(</w:t>
            </w:r>
            <w:r w:rsidRPr="00FE3358">
              <w:rPr>
                <w:lang w:val="es-ES"/>
              </w:rPr>
              <w:t>1950</w:t>
            </w:r>
            <w:r w:rsidR="00CE71C3">
              <w:rPr>
                <w:lang w:val="es-ES"/>
              </w:rPr>
              <w:t>)</w:t>
            </w:r>
          </w:p>
          <w:p w14:paraId="1F9318FA" w14:textId="56F9B027" w:rsidR="0079698F" w:rsidRPr="00FE3358" w:rsidRDefault="0079698F" w:rsidP="00821AB1">
            <w:pPr>
              <w:pStyle w:val="NormalfollowingH2"/>
              <w:rPr>
                <w:lang w:val="es-ES"/>
              </w:rPr>
            </w:pPr>
            <w:r w:rsidRPr="00CE71C3">
              <w:rPr>
                <w:i/>
                <w:lang w:val="es-ES"/>
              </w:rPr>
              <w:t>Rapsodia campesina</w:t>
            </w:r>
            <w:r w:rsidRPr="00FE3358">
              <w:rPr>
                <w:lang w:val="es-ES"/>
              </w:rPr>
              <w:t xml:space="preserve"> </w:t>
            </w:r>
            <w:r w:rsidR="00CE71C3">
              <w:rPr>
                <w:lang w:val="es-ES"/>
              </w:rPr>
              <w:t>(</w:t>
            </w:r>
            <w:r w:rsidRPr="00FE3358">
              <w:rPr>
                <w:lang w:val="es-ES"/>
              </w:rPr>
              <w:t>1953</w:t>
            </w:r>
            <w:r w:rsidR="00CE71C3">
              <w:rPr>
                <w:lang w:val="es-ES"/>
              </w:rPr>
              <w:t>)</w:t>
            </w:r>
          </w:p>
          <w:p w14:paraId="6931EB49" w14:textId="57836491" w:rsidR="0079698F" w:rsidRPr="00FE3358" w:rsidRDefault="0079698F" w:rsidP="00821AB1">
            <w:pPr>
              <w:pStyle w:val="NormalfollowingH2"/>
            </w:pPr>
            <w:proofErr w:type="spellStart"/>
            <w:r w:rsidRPr="00CE71C3">
              <w:rPr>
                <w:i/>
              </w:rPr>
              <w:t>Setetule</w:t>
            </w:r>
            <w:proofErr w:type="spellEnd"/>
            <w:r w:rsidRPr="00FE3358">
              <w:t xml:space="preserve"> </w:t>
            </w:r>
            <w:r w:rsidR="00CE71C3">
              <w:t>(</w:t>
            </w:r>
            <w:r w:rsidRPr="00FE3358">
              <w:t>1956</w:t>
            </w:r>
            <w:r w:rsidR="00CE71C3">
              <w:t xml:space="preserve">, </w:t>
            </w:r>
            <w:r w:rsidRPr="00FE3358">
              <w:t>ballet)</w:t>
            </w:r>
          </w:p>
          <w:p w14:paraId="3B1C3FC3" w14:textId="20A0CE30" w:rsidR="0079698F" w:rsidRPr="00FE3358" w:rsidRDefault="0079698F" w:rsidP="00821AB1">
            <w:pPr>
              <w:pStyle w:val="NormalfollowingH2"/>
            </w:pPr>
            <w:r w:rsidRPr="00CE71C3">
              <w:rPr>
                <w:i/>
              </w:rPr>
              <w:t>Symphony No. 2</w:t>
            </w:r>
            <w:r w:rsidRPr="00FE3358">
              <w:t xml:space="preserve"> </w:t>
            </w:r>
            <w:r w:rsidR="00CE71C3">
              <w:t>(</w:t>
            </w:r>
            <w:r w:rsidRPr="00FE3358">
              <w:t>1956</w:t>
            </w:r>
            <w:r w:rsidR="00CE71C3">
              <w:t>)</w:t>
            </w:r>
          </w:p>
          <w:p w14:paraId="45C6F96D" w14:textId="716FEFED" w:rsidR="0079698F" w:rsidRPr="00FE3358" w:rsidRDefault="0079698F" w:rsidP="00821AB1">
            <w:pPr>
              <w:pStyle w:val="NormalfollowingH2"/>
            </w:pPr>
            <w:proofErr w:type="spellStart"/>
            <w:r w:rsidRPr="00CE71C3">
              <w:rPr>
                <w:i/>
              </w:rPr>
              <w:t>Cinco</w:t>
            </w:r>
            <w:proofErr w:type="spellEnd"/>
            <w:r w:rsidRPr="00CE71C3">
              <w:rPr>
                <w:i/>
              </w:rPr>
              <w:t xml:space="preserve"> </w:t>
            </w:r>
            <w:proofErr w:type="spellStart"/>
            <w:r w:rsidRPr="00CE71C3">
              <w:rPr>
                <w:i/>
              </w:rPr>
              <w:t>mensajes</w:t>
            </w:r>
            <w:proofErr w:type="spellEnd"/>
            <w:r w:rsidRPr="00CE71C3">
              <w:rPr>
                <w:i/>
              </w:rPr>
              <w:t xml:space="preserve"> </w:t>
            </w:r>
            <w:proofErr w:type="spellStart"/>
            <w:r w:rsidRPr="00CE71C3">
              <w:rPr>
                <w:i/>
              </w:rPr>
              <w:t>breves</w:t>
            </w:r>
            <w:proofErr w:type="spellEnd"/>
            <w:r w:rsidRPr="00FE3358">
              <w:t xml:space="preserve"> </w:t>
            </w:r>
            <w:r w:rsidR="00CE71C3">
              <w:t>(</w:t>
            </w:r>
            <w:r w:rsidRPr="00FE3358">
              <w:t>1959</w:t>
            </w:r>
            <w:r w:rsidR="00CE71C3">
              <w:t>)</w:t>
            </w:r>
          </w:p>
          <w:p w14:paraId="7D5B9F6A" w14:textId="0BE55AAC" w:rsidR="0079698F" w:rsidRPr="00FE3358" w:rsidRDefault="0079698F" w:rsidP="00821AB1">
            <w:pPr>
              <w:pStyle w:val="NormalfollowingH2"/>
            </w:pPr>
            <w:r w:rsidRPr="00CE71C3">
              <w:rPr>
                <w:i/>
              </w:rPr>
              <w:t>Symphony with One Theme and Five Variations (Symphony No. 3)</w:t>
            </w:r>
            <w:r w:rsidRPr="00FE3358">
              <w:t xml:space="preserve"> </w:t>
            </w:r>
            <w:r w:rsidR="00CE71C3">
              <w:t>(</w:t>
            </w:r>
            <w:r w:rsidRPr="00FE3358">
              <w:t>1965</w:t>
            </w:r>
            <w:r w:rsidR="00CE71C3">
              <w:t>)</w:t>
            </w:r>
          </w:p>
          <w:p w14:paraId="3EFF9706" w14:textId="11506417" w:rsidR="0079698F" w:rsidRPr="00FE3358" w:rsidRDefault="0079698F" w:rsidP="00821AB1">
            <w:pPr>
              <w:pStyle w:val="NormalfollowingH2"/>
            </w:pPr>
            <w:r w:rsidRPr="00CE71C3">
              <w:rPr>
                <w:i/>
              </w:rPr>
              <w:lastRenderedPageBreak/>
              <w:t xml:space="preserve">Momentum </w:t>
            </w:r>
            <w:proofErr w:type="spellStart"/>
            <w:r w:rsidRPr="00CE71C3">
              <w:rPr>
                <w:i/>
              </w:rPr>
              <w:t>jubilo</w:t>
            </w:r>
            <w:proofErr w:type="spellEnd"/>
            <w:r w:rsidRPr="00FE3358">
              <w:t xml:space="preserve"> </w:t>
            </w:r>
            <w:r w:rsidR="00CE71C3">
              <w:t xml:space="preserve">(1973, </w:t>
            </w:r>
            <w:r w:rsidRPr="00FE3358">
              <w:t>fanfare)</w:t>
            </w:r>
          </w:p>
          <w:p w14:paraId="6E51A236" w14:textId="21D46AF4" w:rsidR="0079698F" w:rsidRPr="00FE3358" w:rsidRDefault="0079698F" w:rsidP="00821AB1">
            <w:pPr>
              <w:pStyle w:val="NormalfollowingH2"/>
            </w:pPr>
            <w:r w:rsidRPr="00CE71C3">
              <w:rPr>
                <w:i/>
              </w:rPr>
              <w:t>Six Mobiles for Orchestra</w:t>
            </w:r>
            <w:r w:rsidRPr="00FE3358">
              <w:t xml:space="preserve"> </w:t>
            </w:r>
            <w:r w:rsidR="00CE71C3">
              <w:t>(</w:t>
            </w:r>
            <w:r w:rsidRPr="00FE3358">
              <w:t>1975</w:t>
            </w:r>
            <w:r w:rsidR="00CE71C3">
              <w:t>)</w:t>
            </w:r>
          </w:p>
          <w:p w14:paraId="4CC8D413" w14:textId="315E03F8" w:rsidR="0079698F" w:rsidRPr="00FE3358" w:rsidRDefault="0079698F" w:rsidP="00821AB1">
            <w:pPr>
              <w:pStyle w:val="NormalfollowingH2"/>
              <w:rPr>
                <w:lang w:val="es-ES"/>
              </w:rPr>
            </w:pPr>
            <w:r w:rsidRPr="00CE71C3">
              <w:rPr>
                <w:i/>
                <w:lang w:val="es-ES"/>
              </w:rPr>
              <w:t>Obertura de salutación</w:t>
            </w:r>
            <w:r w:rsidRPr="00FE3358">
              <w:rPr>
                <w:lang w:val="es-ES"/>
              </w:rPr>
              <w:t xml:space="preserve"> </w:t>
            </w:r>
            <w:r w:rsidR="00CE71C3">
              <w:rPr>
                <w:lang w:val="es-ES"/>
              </w:rPr>
              <w:t>(</w:t>
            </w:r>
            <w:r w:rsidRPr="00FE3358">
              <w:rPr>
                <w:lang w:val="es-ES"/>
              </w:rPr>
              <w:t>1980</w:t>
            </w:r>
            <w:r w:rsidR="00CE71C3">
              <w:rPr>
                <w:lang w:val="es-ES"/>
              </w:rPr>
              <w:t>)</w:t>
            </w:r>
          </w:p>
          <w:p w14:paraId="4F7CAA74" w14:textId="01D3A917" w:rsidR="0079698F" w:rsidRPr="00FE3358" w:rsidRDefault="0079698F" w:rsidP="00821AB1">
            <w:pPr>
              <w:pStyle w:val="NormalfollowingH2"/>
              <w:rPr>
                <w:lang w:val="es-ES"/>
              </w:rPr>
            </w:pPr>
            <w:proofErr w:type="spellStart"/>
            <w:r w:rsidRPr="00CE71C3">
              <w:rPr>
                <w:i/>
                <w:lang w:val="es-ES"/>
              </w:rPr>
              <w:t>Symphony</w:t>
            </w:r>
            <w:proofErr w:type="spellEnd"/>
            <w:r w:rsidRPr="00CE71C3">
              <w:rPr>
                <w:i/>
                <w:lang w:val="es-ES"/>
              </w:rPr>
              <w:t xml:space="preserve"> No. 4, ‘</w:t>
            </w:r>
            <w:proofErr w:type="spellStart"/>
            <w:r w:rsidRPr="00CE71C3">
              <w:rPr>
                <w:i/>
                <w:lang w:val="es-ES"/>
              </w:rPr>
              <w:t>Panamanian</w:t>
            </w:r>
            <w:proofErr w:type="spellEnd"/>
            <w:r w:rsidRPr="00CE71C3">
              <w:rPr>
                <w:i/>
                <w:lang w:val="es-ES"/>
              </w:rPr>
              <w:t>’</w:t>
            </w:r>
            <w:r w:rsidRPr="00FE3358">
              <w:rPr>
                <w:lang w:val="es-ES"/>
              </w:rPr>
              <w:t xml:space="preserve"> </w:t>
            </w:r>
            <w:r w:rsidR="00CE71C3">
              <w:rPr>
                <w:lang w:val="es-ES"/>
              </w:rPr>
              <w:t>(</w:t>
            </w:r>
            <w:r w:rsidRPr="00FE3358">
              <w:rPr>
                <w:lang w:val="es-ES"/>
              </w:rPr>
              <w:t>1986</w:t>
            </w:r>
            <w:r w:rsidR="00CE71C3">
              <w:rPr>
                <w:lang w:val="es-ES"/>
              </w:rPr>
              <w:t>)</w:t>
            </w:r>
          </w:p>
          <w:p w14:paraId="7CA3FDE7" w14:textId="1EA66CCE" w:rsidR="0079698F" w:rsidRPr="00FE3358" w:rsidRDefault="0079698F" w:rsidP="00821AB1">
            <w:pPr>
              <w:pStyle w:val="NormalfollowingH2"/>
            </w:pPr>
            <w:proofErr w:type="spellStart"/>
            <w:r w:rsidRPr="00CE71C3">
              <w:rPr>
                <w:i/>
              </w:rPr>
              <w:t>Fanfarria</w:t>
            </w:r>
            <w:proofErr w:type="spellEnd"/>
            <w:r w:rsidRPr="00CE71C3">
              <w:rPr>
                <w:i/>
              </w:rPr>
              <w:t xml:space="preserve"> </w:t>
            </w:r>
            <w:proofErr w:type="spellStart"/>
            <w:r w:rsidRPr="00CE71C3">
              <w:rPr>
                <w:i/>
              </w:rPr>
              <w:t>jubilosa</w:t>
            </w:r>
            <w:proofErr w:type="spellEnd"/>
            <w:r w:rsidRPr="00FE3358">
              <w:t xml:space="preserve"> </w:t>
            </w:r>
            <w:r w:rsidR="00CE71C3">
              <w:t xml:space="preserve">(1994, </w:t>
            </w:r>
            <w:r w:rsidRPr="00FE3358">
              <w:t>brass, woodwinds, percussion)</w:t>
            </w:r>
          </w:p>
          <w:p w14:paraId="3A5077FC" w14:textId="387EB5AA" w:rsidR="0079698F" w:rsidRPr="00FE3358" w:rsidRDefault="0079698F" w:rsidP="00821AB1">
            <w:pPr>
              <w:pStyle w:val="NormalfollowingH2"/>
              <w:rPr>
                <w:lang w:val="es-ES"/>
              </w:rPr>
            </w:pPr>
            <w:r w:rsidRPr="00CE71C3">
              <w:rPr>
                <w:i/>
                <w:lang w:val="es-ES"/>
              </w:rPr>
              <w:t>Tributo sinfónico a un centenario</w:t>
            </w:r>
            <w:r w:rsidRPr="00FE3358">
              <w:rPr>
                <w:lang w:val="es-ES"/>
              </w:rPr>
              <w:t xml:space="preserve"> </w:t>
            </w:r>
            <w:r w:rsidR="00CE71C3">
              <w:rPr>
                <w:lang w:val="es-ES"/>
              </w:rPr>
              <w:t>(</w:t>
            </w:r>
            <w:r w:rsidRPr="00FE3358">
              <w:rPr>
                <w:lang w:val="es-ES"/>
              </w:rPr>
              <w:t>1997</w:t>
            </w:r>
            <w:r w:rsidR="00CE71C3">
              <w:rPr>
                <w:lang w:val="es-ES"/>
              </w:rPr>
              <w:t>)</w:t>
            </w:r>
          </w:p>
          <w:p w14:paraId="3C17DC22" w14:textId="77777777" w:rsidR="0079698F" w:rsidRPr="00FE3358" w:rsidRDefault="0079698F" w:rsidP="0079698F">
            <w:pPr>
              <w:rPr>
                <w:lang w:val="es-ES"/>
              </w:rPr>
            </w:pPr>
          </w:p>
          <w:p w14:paraId="7A64D92B" w14:textId="77777777" w:rsidR="0079698F" w:rsidRPr="008A5028" w:rsidRDefault="0079698F" w:rsidP="00821AB1">
            <w:pPr>
              <w:pStyle w:val="Heading2"/>
              <w:outlineLvl w:val="1"/>
              <w:rPr>
                <w:lang w:val="es-ES"/>
              </w:rPr>
            </w:pPr>
            <w:proofErr w:type="spellStart"/>
            <w:r w:rsidRPr="008A5028">
              <w:rPr>
                <w:lang w:val="es-ES"/>
              </w:rPr>
              <w:t>String</w:t>
            </w:r>
            <w:proofErr w:type="spellEnd"/>
            <w:r w:rsidRPr="008A5028">
              <w:rPr>
                <w:lang w:val="es-ES"/>
              </w:rPr>
              <w:t xml:space="preserve"> </w:t>
            </w:r>
            <w:proofErr w:type="spellStart"/>
            <w:r w:rsidRPr="008A5028">
              <w:rPr>
                <w:lang w:val="es-ES"/>
              </w:rPr>
              <w:t>orchestra</w:t>
            </w:r>
            <w:proofErr w:type="spellEnd"/>
          </w:p>
          <w:p w14:paraId="09EC3824" w14:textId="1ED5C805" w:rsidR="0079698F" w:rsidRPr="00FE3358" w:rsidRDefault="0079698F" w:rsidP="00821AB1">
            <w:pPr>
              <w:pStyle w:val="NormalfollowingH2"/>
              <w:rPr>
                <w:lang w:val="es-ES"/>
              </w:rPr>
            </w:pPr>
            <w:r w:rsidRPr="002A78DA">
              <w:rPr>
                <w:i/>
                <w:lang w:val="es-ES"/>
              </w:rPr>
              <w:t>Movimiento sinfónico</w:t>
            </w:r>
            <w:r w:rsidRPr="00FE3358">
              <w:rPr>
                <w:lang w:val="es-ES"/>
              </w:rPr>
              <w:t xml:space="preserve"> </w:t>
            </w:r>
            <w:r w:rsidR="002A78DA">
              <w:rPr>
                <w:lang w:val="es-ES"/>
              </w:rPr>
              <w:t>(</w:t>
            </w:r>
            <w:r w:rsidRPr="00FE3358">
              <w:rPr>
                <w:lang w:val="es-ES"/>
              </w:rPr>
              <w:t>1946</w:t>
            </w:r>
            <w:r w:rsidR="002A78DA">
              <w:rPr>
                <w:lang w:val="es-ES"/>
              </w:rPr>
              <w:t>)</w:t>
            </w:r>
          </w:p>
          <w:p w14:paraId="463277BF" w14:textId="5FA84E0D" w:rsidR="0079698F" w:rsidRPr="00FE3358" w:rsidRDefault="0079698F" w:rsidP="00821AB1">
            <w:pPr>
              <w:pStyle w:val="NormalfollowingH2"/>
              <w:rPr>
                <w:lang w:val="es-ES"/>
              </w:rPr>
            </w:pPr>
            <w:r w:rsidRPr="002A78DA">
              <w:rPr>
                <w:i/>
                <w:lang w:val="es-ES"/>
              </w:rPr>
              <w:t>Adagio trágico</w:t>
            </w:r>
            <w:r w:rsidRPr="00FE3358">
              <w:rPr>
                <w:lang w:val="es-ES"/>
              </w:rPr>
              <w:t xml:space="preserve"> </w:t>
            </w:r>
            <w:r w:rsidR="002A78DA">
              <w:rPr>
                <w:lang w:val="es-ES"/>
              </w:rPr>
              <w:t>(</w:t>
            </w:r>
            <w:r w:rsidRPr="00FE3358">
              <w:rPr>
                <w:lang w:val="es-ES"/>
              </w:rPr>
              <w:t>1955</w:t>
            </w:r>
            <w:r w:rsidR="002A78DA">
              <w:rPr>
                <w:lang w:val="es-ES"/>
              </w:rPr>
              <w:t>)</w:t>
            </w:r>
          </w:p>
          <w:p w14:paraId="1928BCD8" w14:textId="52AD184E" w:rsidR="0079698F" w:rsidRPr="00FE3358" w:rsidRDefault="0079698F" w:rsidP="00821AB1">
            <w:pPr>
              <w:pStyle w:val="NormalfollowingH2"/>
              <w:rPr>
                <w:lang w:val="es-ES"/>
              </w:rPr>
            </w:pPr>
            <w:r w:rsidRPr="002A78DA">
              <w:rPr>
                <w:i/>
                <w:lang w:val="es-ES"/>
              </w:rPr>
              <w:t>Danza en forma de fuga</w:t>
            </w:r>
            <w:r w:rsidRPr="00FE3358">
              <w:rPr>
                <w:lang w:val="es-ES"/>
              </w:rPr>
              <w:t xml:space="preserve"> </w:t>
            </w:r>
            <w:r w:rsidR="002A78DA">
              <w:rPr>
                <w:lang w:val="es-ES"/>
              </w:rPr>
              <w:t>(</w:t>
            </w:r>
            <w:r w:rsidRPr="00FE3358">
              <w:rPr>
                <w:lang w:val="es-ES"/>
              </w:rPr>
              <w:t>1958</w:t>
            </w:r>
            <w:r w:rsidR="002A78DA">
              <w:rPr>
                <w:lang w:val="es-ES"/>
              </w:rPr>
              <w:t>)</w:t>
            </w:r>
          </w:p>
          <w:p w14:paraId="4AE177DF" w14:textId="37C009B2" w:rsidR="0079698F" w:rsidRPr="00FE3358" w:rsidRDefault="0079698F" w:rsidP="00821AB1">
            <w:pPr>
              <w:pStyle w:val="NormalfollowingH2"/>
              <w:rPr>
                <w:lang w:val="es-ES"/>
              </w:rPr>
            </w:pPr>
            <w:r w:rsidRPr="002A78DA">
              <w:rPr>
                <w:i/>
                <w:lang w:val="es-ES"/>
              </w:rPr>
              <w:t>Mensaje fúnebre</w:t>
            </w:r>
            <w:r w:rsidRPr="00FE3358">
              <w:rPr>
                <w:lang w:val="es-ES"/>
              </w:rPr>
              <w:t xml:space="preserve"> (I</w:t>
            </w:r>
            <w:r w:rsidR="002A78DA">
              <w:rPr>
                <w:lang w:val="es-ES"/>
              </w:rPr>
              <w:t xml:space="preserve">n memoriam Dimitri </w:t>
            </w:r>
            <w:proofErr w:type="spellStart"/>
            <w:r w:rsidR="002A78DA">
              <w:rPr>
                <w:lang w:val="es-ES"/>
              </w:rPr>
              <w:t>Mitropoulos</w:t>
            </w:r>
            <w:proofErr w:type="spellEnd"/>
            <w:r w:rsidR="002A78DA">
              <w:rPr>
                <w:lang w:val="es-ES"/>
              </w:rPr>
              <w:t>;</w:t>
            </w:r>
            <w:r w:rsidRPr="00FE3358">
              <w:rPr>
                <w:lang w:val="es-ES"/>
              </w:rPr>
              <w:t xml:space="preserve"> 1961</w:t>
            </w:r>
            <w:r w:rsidR="002A78DA">
              <w:rPr>
                <w:lang w:val="es-ES"/>
              </w:rPr>
              <w:t xml:space="preserve">,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3657C7B1" w:rsidR="0079698F" w:rsidRPr="00FE3358" w:rsidRDefault="0079698F" w:rsidP="00821AB1">
            <w:pPr>
              <w:pStyle w:val="NormalfollowingH2"/>
              <w:rPr>
                <w:lang w:val="es-ES"/>
              </w:rPr>
            </w:pPr>
            <w:proofErr w:type="spellStart"/>
            <w:r w:rsidRPr="002A78DA">
              <w:rPr>
                <w:i/>
                <w:lang w:val="es-ES"/>
              </w:rPr>
              <w:t>Elegy</w:t>
            </w:r>
            <w:proofErr w:type="spellEnd"/>
            <w:r w:rsidRPr="00FE3358">
              <w:rPr>
                <w:lang w:val="es-ES"/>
              </w:rPr>
              <w:t xml:space="preserve"> </w:t>
            </w:r>
            <w:r w:rsidR="002A78DA">
              <w:rPr>
                <w:lang w:val="es-ES"/>
              </w:rPr>
              <w:t>(</w:t>
            </w:r>
            <w:r w:rsidRPr="00FE3358">
              <w:rPr>
                <w:lang w:val="es-ES"/>
              </w:rPr>
              <w:t>1973</w:t>
            </w:r>
            <w:r w:rsidR="002A78DA">
              <w:rPr>
                <w:lang w:val="es-ES"/>
              </w:rPr>
              <w:t>)</w:t>
            </w:r>
          </w:p>
          <w:p w14:paraId="5FDC180D" w14:textId="77777777" w:rsidR="0079698F" w:rsidRPr="00FE3358" w:rsidRDefault="0079698F" w:rsidP="0079698F">
            <w:pPr>
              <w:rPr>
                <w:lang w:val="es-ES"/>
              </w:rPr>
            </w:pPr>
          </w:p>
          <w:p w14:paraId="1993877D" w14:textId="77777777" w:rsidR="0079698F" w:rsidRPr="008A5028" w:rsidRDefault="0079698F" w:rsidP="00821AB1">
            <w:pPr>
              <w:pStyle w:val="Heading2"/>
              <w:outlineLvl w:val="1"/>
              <w:rPr>
                <w:lang w:val="es-ES"/>
              </w:rPr>
            </w:pPr>
            <w:r w:rsidRPr="008A5028">
              <w:rPr>
                <w:lang w:val="es-ES"/>
              </w:rPr>
              <w:t>Cantata</w:t>
            </w:r>
            <w:bookmarkStart w:id="0" w:name="_GoBack"/>
            <w:bookmarkEnd w:id="0"/>
          </w:p>
          <w:p w14:paraId="3425B212" w14:textId="77777777" w:rsidR="004E6B43" w:rsidRDefault="0079698F" w:rsidP="00821AB1">
            <w:pPr>
              <w:pStyle w:val="NormalfollowingH2"/>
              <w:rPr>
                <w:lang w:val="es-ES"/>
              </w:rPr>
            </w:pPr>
            <w:r w:rsidRPr="00FE3358">
              <w:rPr>
                <w:i/>
                <w:lang w:val="es-ES"/>
              </w:rPr>
              <w:t>Cantata para la paz</w:t>
            </w:r>
            <w:r w:rsidR="002A78DA">
              <w:rPr>
                <w:lang w:val="es-ES"/>
              </w:rPr>
              <w:t xml:space="preserve"> (1979,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p>
          <w:p w14:paraId="509D8F27" w14:textId="77777777" w:rsidR="004E6B43" w:rsidRDefault="004E6B43" w:rsidP="00821AB1">
            <w:pPr>
              <w:pStyle w:val="NormalfollowingH2"/>
            </w:pPr>
          </w:p>
          <w:p w14:paraId="4789B6D7" w14:textId="7B43BBA7" w:rsidR="004E6B43" w:rsidRPr="00FE3358" w:rsidRDefault="004E6B43" w:rsidP="004E6B43">
            <w:pPr>
              <w:pStyle w:val="Heading1"/>
              <w:outlineLvl w:val="0"/>
            </w:pPr>
            <w:r>
              <w:t xml:space="preserve">Selected List of </w:t>
            </w:r>
            <w:r w:rsidRPr="0079698F">
              <w:t>Writings</w:t>
            </w:r>
            <w:r>
              <w:t xml:space="preserve"> </w:t>
            </w:r>
          </w:p>
          <w:p w14:paraId="0938309F" w14:textId="77777777" w:rsidR="004E6B43" w:rsidRPr="00FE3358" w:rsidRDefault="004E6B43" w:rsidP="004E6B43">
            <w:sdt>
              <w:sdtPr>
                <w:id w:val="634454587"/>
                <w:citation/>
              </w:sdtPr>
              <w:sdtContent>
                <w:r>
                  <w:fldChar w:fldCharType="begin"/>
                </w:r>
                <w:r>
                  <w:rPr>
                    <w:lang w:val="en-US"/>
                  </w:rPr>
                  <w:instrText xml:space="preserve"> CITATION Cor52 \l 1033 </w:instrText>
                </w:r>
                <w:r>
                  <w:fldChar w:fldCharType="separate"/>
                </w:r>
                <w:r>
                  <w:rPr>
                    <w:noProof/>
                    <w:lang w:val="en-US"/>
                  </w:rPr>
                  <w:t>(R. J. Cordero, El folklore en la creación musical panameña)</w:t>
                </w:r>
                <w:r>
                  <w:fldChar w:fldCharType="end"/>
                </w:r>
              </w:sdtContent>
            </w:sdt>
          </w:p>
          <w:p w14:paraId="50104A78" w14:textId="77777777" w:rsidR="004E6B43" w:rsidRDefault="004E6B43" w:rsidP="004E6B43">
            <w:pPr>
              <w:rPr>
                <w:lang w:val="es-VE"/>
              </w:rPr>
            </w:pPr>
          </w:p>
          <w:p w14:paraId="4BAE076C" w14:textId="77777777" w:rsidR="004E6B43" w:rsidRPr="00FE3358" w:rsidRDefault="004E6B43" w:rsidP="004E6B43">
            <w:pPr>
              <w:rPr>
                <w:lang w:val="es-VE"/>
              </w:rPr>
            </w:pPr>
            <w:sdt>
              <w:sdtPr>
                <w:rPr>
                  <w:lang w:val="es-VE"/>
                </w:rPr>
                <w:id w:val="-284898221"/>
                <w:citation/>
              </w:sdtPr>
              <w:sdtContent>
                <w:r>
                  <w:rPr>
                    <w:lang w:val="es-VE"/>
                  </w:rPr>
                  <w:fldChar w:fldCharType="begin"/>
                </w:r>
                <w:r>
                  <w:rPr>
                    <w:lang w:val="en-US"/>
                  </w:rPr>
                  <w:instrText xml:space="preserve"> CITATION Cor75 \l 1033 </w:instrText>
                </w:r>
                <w:r>
                  <w:rPr>
                    <w:lang w:val="es-VE"/>
                  </w:rPr>
                  <w:fldChar w:fldCharType="separate"/>
                </w:r>
                <w:r>
                  <w:rPr>
                    <w:noProof/>
                    <w:lang w:val="en-US"/>
                  </w:rPr>
                  <w:t>(R. J. Cordero, Curso de solfeo)</w:t>
                </w:r>
                <w:r>
                  <w:rPr>
                    <w:lang w:val="es-VE"/>
                  </w:rPr>
                  <w:fldChar w:fldCharType="end"/>
                </w:r>
              </w:sdtContent>
            </w:sdt>
          </w:p>
          <w:p w14:paraId="1C05BE8E" w14:textId="77777777" w:rsidR="004E6B43" w:rsidRDefault="004E6B43" w:rsidP="004E6B43">
            <w:pPr>
              <w:rPr>
                <w:lang w:val="es-VE"/>
              </w:rPr>
            </w:pPr>
          </w:p>
          <w:p w14:paraId="6E5F94E5" w14:textId="77777777" w:rsidR="004E6B43" w:rsidRPr="00FE3358" w:rsidRDefault="004E6B43" w:rsidP="004E6B43">
            <w:pPr>
              <w:rPr>
                <w:lang w:val="es-VE"/>
              </w:rPr>
            </w:pPr>
            <w:sdt>
              <w:sdtPr>
                <w:rPr>
                  <w:lang w:val="es-VE"/>
                </w:rPr>
                <w:id w:val="-1995787954"/>
                <w:citation/>
              </w:sdtPr>
              <w:sdtContent>
                <w:r>
                  <w:rPr>
                    <w:lang w:val="es-VE"/>
                  </w:rPr>
                  <w:fldChar w:fldCharType="begin"/>
                </w:r>
                <w:r>
                  <w:rPr>
                    <w:lang w:val="en-US"/>
                  </w:rPr>
                  <w:instrText xml:space="preserve"> CITATION Cor57 \l 1033 </w:instrText>
                </w:r>
                <w:r>
                  <w:rPr>
                    <w:lang w:val="es-VE"/>
                  </w:rPr>
                  <w:fldChar w:fldCharType="separate"/>
                </w:r>
                <w:r>
                  <w:rPr>
                    <w:noProof/>
                    <w:lang w:val="en-US"/>
                  </w:rPr>
                  <w:t>(R. J. Cordero, ¿Dodecafonismo versus nacionalismo?)</w:t>
                </w:r>
                <w:r>
                  <w:rPr>
                    <w:lang w:val="es-VE"/>
                  </w:rPr>
                  <w:fldChar w:fldCharType="end"/>
                </w:r>
              </w:sdtContent>
            </w:sdt>
          </w:p>
          <w:p w14:paraId="236C02B6" w14:textId="77777777" w:rsidR="004E6B43" w:rsidRDefault="004E6B43" w:rsidP="004E6B43">
            <w:pPr>
              <w:rPr>
                <w:lang w:val="es-VE"/>
              </w:rPr>
            </w:pPr>
          </w:p>
          <w:p w14:paraId="63E00D26" w14:textId="77777777" w:rsidR="004E6B43" w:rsidRPr="00FE3358" w:rsidRDefault="004E6B43" w:rsidP="004E6B43">
            <w:pPr>
              <w:rPr>
                <w:lang w:val="es-VE"/>
              </w:rPr>
            </w:pPr>
            <w:sdt>
              <w:sdtPr>
                <w:rPr>
                  <w:lang w:val="es-VE"/>
                </w:rPr>
                <w:id w:val="826487470"/>
                <w:citation/>
              </w:sdtPr>
              <w:sdtContent>
                <w:r>
                  <w:rPr>
                    <w:lang w:val="es-VE"/>
                  </w:rPr>
                  <w:fldChar w:fldCharType="begin"/>
                </w:r>
                <w:r>
                  <w:rPr>
                    <w:lang w:val="en-US"/>
                  </w:rPr>
                  <w:instrText xml:space="preserve"> CITATION Cor571 \l 1033 </w:instrText>
                </w:r>
                <w:r>
                  <w:rPr>
                    <w:lang w:val="es-VE"/>
                  </w:rPr>
                  <w:fldChar w:fldCharType="separate"/>
                </w:r>
                <w:r>
                  <w:rPr>
                    <w:noProof/>
                    <w:lang w:val="en-US"/>
                  </w:rPr>
                  <w:t>(R. J. Cordero, Actualidad musical de Panamá)</w:t>
                </w:r>
                <w:r>
                  <w:rPr>
                    <w:lang w:val="es-VE"/>
                  </w:rPr>
                  <w:fldChar w:fldCharType="end"/>
                </w:r>
              </w:sdtContent>
            </w:sdt>
          </w:p>
          <w:p w14:paraId="01B0D1A5" w14:textId="77777777" w:rsidR="004E6B43" w:rsidRDefault="004E6B43" w:rsidP="004E6B43"/>
          <w:p w14:paraId="256563AA" w14:textId="77777777" w:rsidR="004E6B43" w:rsidRPr="00FE3358" w:rsidRDefault="004E6B43" w:rsidP="004E6B43">
            <w:sdt>
              <w:sdtPr>
                <w:id w:val="444652263"/>
                <w:citation/>
              </w:sdtPr>
              <w:sdtContent>
                <w:r>
                  <w:fldChar w:fldCharType="begin"/>
                </w:r>
                <w:r>
                  <w:rPr>
                    <w:lang w:val="en-US"/>
                  </w:rPr>
                  <w:instrText xml:space="preserve"> CITATION Cor59 \l 1033 </w:instrText>
                </w:r>
                <w:r>
                  <w:fldChar w:fldCharType="separate"/>
                </w:r>
                <w:r>
                  <w:rPr>
                    <w:noProof/>
                    <w:lang w:val="en-US"/>
                  </w:rPr>
                  <w:t>(R. J. Cordero, ¿Nacionalismo versus dodecafonismo?)</w:t>
                </w:r>
                <w:r>
                  <w:fldChar w:fldCharType="end"/>
                </w:r>
              </w:sdtContent>
            </w:sdt>
          </w:p>
          <w:p w14:paraId="77674C07" w14:textId="77777777" w:rsidR="004E6B43" w:rsidRDefault="004E6B43" w:rsidP="004E6B43">
            <w:pPr>
              <w:rPr>
                <w:lang w:val="es-ES"/>
              </w:rPr>
            </w:pPr>
          </w:p>
          <w:p w14:paraId="3DAD4A13" w14:textId="77777777" w:rsidR="004E6B43" w:rsidRPr="00FE3358" w:rsidRDefault="004E6B43" w:rsidP="004E6B43">
            <w:pPr>
              <w:rPr>
                <w:lang w:val="es-ES"/>
              </w:rPr>
            </w:pPr>
            <w:sdt>
              <w:sdtPr>
                <w:rPr>
                  <w:lang w:val="es-ES"/>
                </w:rPr>
                <w:id w:val="730281423"/>
                <w:citation/>
              </w:sdtPr>
              <w:sdtContent>
                <w:r>
                  <w:rPr>
                    <w:lang w:val="es-ES"/>
                  </w:rPr>
                  <w:fldChar w:fldCharType="begin"/>
                </w:r>
                <w:r>
                  <w:rPr>
                    <w:lang w:val="en-US"/>
                  </w:rPr>
                  <w:instrText xml:space="preserve"> CITATION Cor62 \l 1033 </w:instrText>
                </w:r>
                <w:r>
                  <w:rPr>
                    <w:lang w:val="es-ES"/>
                  </w:rPr>
                  <w:fldChar w:fldCharType="separate"/>
                </w:r>
                <w:r>
                  <w:rPr>
                    <w:noProof/>
                    <w:lang w:val="en-US"/>
                  </w:rPr>
                  <w:t>(R. J. Cordero, La música en Panamá)</w:t>
                </w:r>
                <w:r>
                  <w:rPr>
                    <w:lang w:val="es-ES"/>
                  </w:rPr>
                  <w:fldChar w:fldCharType="end"/>
                </w:r>
              </w:sdtContent>
            </w:sdt>
          </w:p>
          <w:p w14:paraId="50DCA560" w14:textId="77777777" w:rsidR="004E6B43" w:rsidRDefault="004E6B43" w:rsidP="004E6B43">
            <w:pPr>
              <w:rPr>
                <w:lang w:val="es-ES"/>
              </w:rPr>
            </w:pPr>
          </w:p>
          <w:p w14:paraId="3BFF8229" w14:textId="77777777" w:rsidR="004E6B43" w:rsidRPr="00FE3358" w:rsidRDefault="004E6B43" w:rsidP="004E6B43">
            <w:pPr>
              <w:rPr>
                <w:lang w:val="es-ES"/>
              </w:rPr>
            </w:pPr>
            <w:sdt>
              <w:sdtPr>
                <w:rPr>
                  <w:lang w:val="es-ES"/>
                </w:rPr>
                <w:id w:val="607399035"/>
                <w:citation/>
              </w:sdtPr>
              <w:sdtContent>
                <w:r>
                  <w:rPr>
                    <w:lang w:val="es-ES"/>
                  </w:rPr>
                  <w:fldChar w:fldCharType="begin"/>
                </w:r>
                <w:r>
                  <w:rPr>
                    <w:lang w:val="en-US"/>
                  </w:rPr>
                  <w:instrText xml:space="preserve"> CITATION Cor64 \l 1033 </w:instrText>
                </w:r>
                <w:r>
                  <w:rPr>
                    <w:lang w:val="es-ES"/>
                  </w:rPr>
                  <w:fldChar w:fldCharType="separate"/>
                </w:r>
                <w:r>
                  <w:rPr>
                    <w:noProof/>
                    <w:lang w:val="en-US"/>
                  </w:rPr>
                  <w:t>(R. J. Cordero, Relaciones de la educación musical con los conservatorios de música)</w:t>
                </w:r>
                <w:r>
                  <w:rPr>
                    <w:lang w:val="es-ES"/>
                  </w:rPr>
                  <w:fldChar w:fldCharType="end"/>
                </w:r>
              </w:sdtContent>
            </w:sdt>
          </w:p>
          <w:p w14:paraId="3BC135F5" w14:textId="77777777" w:rsidR="004E6B43" w:rsidRDefault="004E6B43" w:rsidP="004E6B43">
            <w:pPr>
              <w:rPr>
                <w:lang w:val="es-ES"/>
              </w:rPr>
            </w:pPr>
          </w:p>
          <w:p w14:paraId="54312EC4" w14:textId="77777777" w:rsidR="004E6B43" w:rsidRDefault="004E6B43" w:rsidP="004E6B43">
            <w:pPr>
              <w:rPr>
                <w:lang w:val="es-ES"/>
              </w:rPr>
            </w:pPr>
            <w:sdt>
              <w:sdtPr>
                <w:rPr>
                  <w:lang w:val="es-ES"/>
                </w:rPr>
                <w:id w:val="1206447295"/>
                <w:citation/>
              </w:sdtPr>
              <w:sdtContent>
                <w:r>
                  <w:rPr>
                    <w:lang w:val="es-ES"/>
                  </w:rPr>
                  <w:fldChar w:fldCharType="begin"/>
                </w:r>
                <w:r>
                  <w:rPr>
                    <w:lang w:val="en-US"/>
                  </w:rPr>
                  <w:instrText xml:space="preserve"> CITATION Cor641 \l 1033 </w:instrText>
                </w:r>
                <w:r>
                  <w:rPr>
                    <w:lang w:val="es-ES"/>
                  </w:rPr>
                  <w:fldChar w:fldCharType="separate"/>
                </w:r>
                <w:r>
                  <w:rPr>
                    <w:noProof/>
                    <w:lang w:val="en-US"/>
                  </w:rPr>
                  <w:t>(R. J. Cordero, Música y educación)</w:t>
                </w:r>
                <w:r>
                  <w:rPr>
                    <w:lang w:val="es-ES"/>
                  </w:rPr>
                  <w:fldChar w:fldCharType="end"/>
                </w:r>
              </w:sdtContent>
            </w:sdt>
          </w:p>
          <w:p w14:paraId="7E3FC8EC" w14:textId="77777777" w:rsidR="004E6B43" w:rsidRDefault="004E6B43" w:rsidP="004E6B43">
            <w:pPr>
              <w:rPr>
                <w:lang w:val="es-ES"/>
              </w:rPr>
            </w:pPr>
          </w:p>
          <w:p w14:paraId="7DDC072A" w14:textId="77777777" w:rsidR="004E6B43" w:rsidRPr="00FE3358" w:rsidRDefault="004E6B43" w:rsidP="004E6B43">
            <w:pPr>
              <w:rPr>
                <w:lang w:val="es-ES"/>
              </w:rPr>
            </w:pPr>
            <w:sdt>
              <w:sdtPr>
                <w:rPr>
                  <w:lang w:val="es-ES"/>
                </w:rPr>
                <w:id w:val="1812291339"/>
                <w:citation/>
              </w:sdtPr>
              <w:sdtContent>
                <w:r>
                  <w:rPr>
                    <w:lang w:val="es-ES"/>
                  </w:rPr>
                  <w:fldChar w:fldCharType="begin"/>
                </w:r>
                <w:r>
                  <w:rPr>
                    <w:lang w:val="en-US"/>
                  </w:rPr>
                  <w:instrText xml:space="preserve"> CITATION Cor66 \l 1033 </w:instrText>
                </w:r>
                <w:r>
                  <w:rPr>
                    <w:lang w:val="es-ES"/>
                  </w:rPr>
                  <w:fldChar w:fldCharType="separate"/>
                </w:r>
                <w:r>
                  <w:rPr>
                    <w:noProof/>
                    <w:lang w:val="en-US"/>
                  </w:rPr>
                  <w:t>(R. J. Cordero, La música en Centroamérica y Panamá )</w:t>
                </w:r>
                <w:r>
                  <w:rPr>
                    <w:lang w:val="es-ES"/>
                  </w:rPr>
                  <w:fldChar w:fldCharType="end"/>
                </w:r>
              </w:sdtContent>
            </w:sdt>
          </w:p>
          <w:p w14:paraId="700C0C87" w14:textId="77777777" w:rsidR="004E6B43" w:rsidRDefault="004E6B43" w:rsidP="004E6B43">
            <w:pPr>
              <w:rPr>
                <w:lang w:val="es-ES"/>
              </w:rPr>
            </w:pPr>
          </w:p>
          <w:p w14:paraId="7D0BE106" w14:textId="77777777" w:rsidR="004E6B43" w:rsidRPr="00FE3358" w:rsidRDefault="004E6B43" w:rsidP="004E6B43">
            <w:pPr>
              <w:rPr>
                <w:lang w:val="es-ES"/>
              </w:rPr>
            </w:pPr>
            <w:sdt>
              <w:sdtPr>
                <w:rPr>
                  <w:lang w:val="es-ES"/>
                </w:rPr>
                <w:id w:val="-474375326"/>
                <w:citation/>
              </w:sdtPr>
              <w:sdtContent>
                <w:r>
                  <w:rPr>
                    <w:lang w:val="es-ES"/>
                  </w:rPr>
                  <w:fldChar w:fldCharType="begin"/>
                </w:r>
                <w:r>
                  <w:rPr>
                    <w:lang w:val="en-US"/>
                  </w:rPr>
                  <w:instrText xml:space="preserve"> CITATION Cor67 \l 1033 </w:instrText>
                </w:r>
                <w:r>
                  <w:rPr>
                    <w:lang w:val="es-ES"/>
                  </w:rPr>
                  <w:fldChar w:fldCharType="separate"/>
                </w:r>
                <w:r>
                  <w:rPr>
                    <w:noProof/>
                    <w:lang w:val="en-US"/>
                  </w:rPr>
                  <w:t>(R. J. Cordero, El público y la música viva)</w:t>
                </w:r>
                <w:r>
                  <w:rPr>
                    <w:lang w:val="es-ES"/>
                  </w:rPr>
                  <w:fldChar w:fldCharType="end"/>
                </w:r>
              </w:sdtContent>
            </w:sdt>
          </w:p>
          <w:p w14:paraId="19498E8E" w14:textId="77777777" w:rsidR="004E6B43" w:rsidRDefault="004E6B43" w:rsidP="004E6B43"/>
          <w:p w14:paraId="4BC48C4E" w14:textId="77777777" w:rsidR="004E6B43" w:rsidRPr="00FE3358" w:rsidRDefault="004E6B43" w:rsidP="004E6B43">
            <w:sdt>
              <w:sdtPr>
                <w:id w:val="1203518031"/>
                <w:citation/>
              </w:sdtPr>
              <w:sdtContent>
                <w:r>
                  <w:fldChar w:fldCharType="begin"/>
                </w:r>
                <w:r>
                  <w:rPr>
                    <w:lang w:val="en-US"/>
                  </w:rPr>
                  <w:instrText xml:space="preserve"> CITATION Cor77 \l 1033 </w:instrText>
                </w:r>
                <w:r>
                  <w:fldChar w:fldCharType="separate"/>
                </w:r>
                <w:r>
                  <w:rPr>
                    <w:noProof/>
                    <w:lang w:val="en-US"/>
                  </w:rPr>
                  <w:t>(R. J. Cordero, Vigencia del músico culto)</w:t>
                </w:r>
                <w:r>
                  <w:fldChar w:fldCharType="end"/>
                </w:r>
              </w:sdtContent>
            </w:sdt>
          </w:p>
          <w:p w14:paraId="35EEACA3" w14:textId="77777777" w:rsidR="004E6B43" w:rsidRDefault="004E6B43" w:rsidP="004E6B43"/>
          <w:p w14:paraId="4E47602E" w14:textId="77777777" w:rsidR="004E6B43" w:rsidRPr="00FE3358" w:rsidRDefault="004E6B43" w:rsidP="004E6B43">
            <w:sdt>
              <w:sdtPr>
                <w:id w:val="-426423572"/>
                <w:citation/>
              </w:sdtPr>
              <w:sdtContent>
                <w:r>
                  <w:fldChar w:fldCharType="begin"/>
                </w:r>
                <w:r>
                  <w:rPr>
                    <w:lang w:val="en-US"/>
                  </w:rPr>
                  <w:instrText xml:space="preserve"> CITATION Cor801 \l 1033 </w:instrText>
                </w:r>
                <w:r>
                  <w:fldChar w:fldCharType="separate"/>
                </w:r>
                <w:r>
                  <w:rPr>
                    <w:noProof/>
                    <w:lang w:val="en-US"/>
                  </w:rPr>
                  <w:t>(R. J. Cordero, Panama)</w:t>
                </w:r>
                <w:r>
                  <w:fldChar w:fldCharType="end"/>
                </w:r>
              </w:sdtContent>
            </w:sdt>
          </w:p>
          <w:p w14:paraId="2061B4E5" w14:textId="77777777" w:rsidR="004E6B43" w:rsidRDefault="004E6B43" w:rsidP="004E6B43"/>
          <w:p w14:paraId="2341A85E" w14:textId="77777777" w:rsidR="004E6B43" w:rsidRDefault="004E6B43" w:rsidP="004E6B43">
            <w:sdt>
              <w:sdtPr>
                <w:id w:val="-605584228"/>
                <w:citation/>
              </w:sdtPr>
              <w:sdtContent>
                <w:r>
                  <w:fldChar w:fldCharType="begin"/>
                </w:r>
                <w:r>
                  <w:rPr>
                    <w:lang w:val="en-US"/>
                  </w:rPr>
                  <w:instrText xml:space="preserve"> CITATION Cor84 \l 1033 </w:instrText>
                </w:r>
                <w:r>
                  <w:fldChar w:fldCharType="separate"/>
                </w:r>
                <w:r>
                  <w:rPr>
                    <w:noProof/>
                    <w:lang w:val="en-US"/>
                  </w:rPr>
                  <w:t>(R. J. Cordero, Music of the Americas: Its Influence on a Multicultural Society)</w:t>
                </w:r>
                <w:r>
                  <w:fldChar w:fldCharType="end"/>
                </w:r>
              </w:sdtContent>
            </w:sdt>
          </w:p>
          <w:p w14:paraId="5F657A33" w14:textId="77777777" w:rsidR="004E6B43" w:rsidRDefault="004E6B43" w:rsidP="004E6B43"/>
          <w:p w14:paraId="28E4E7F4" w14:textId="77777777" w:rsidR="004E6B43" w:rsidRPr="00FE3358" w:rsidRDefault="004E6B43" w:rsidP="004E6B43">
            <w:sdt>
              <w:sdtPr>
                <w:id w:val="-1343850718"/>
                <w:citation/>
              </w:sdtPr>
              <w:sdtContent>
                <w:r>
                  <w:fldChar w:fldCharType="begin"/>
                </w:r>
                <w:r>
                  <w:rPr>
                    <w:lang w:val="en-US"/>
                  </w:rPr>
                  <w:instrText xml:space="preserve"> CITATION Cor86 \l 1033 </w:instrText>
                </w:r>
                <w:r>
                  <w:fldChar w:fldCharType="separate"/>
                </w:r>
                <w:r>
                  <w:rPr>
                    <w:noProof/>
                    <w:lang w:val="en-US"/>
                  </w:rPr>
                  <w:t>(R. J. Cordero, Economic Realities and People)</w:t>
                </w:r>
                <w:r>
                  <w:fldChar w:fldCharType="end"/>
                </w:r>
              </w:sdtContent>
            </w:sdt>
          </w:p>
          <w:p w14:paraId="530DDB88" w14:textId="77777777" w:rsidR="004E6B43" w:rsidRDefault="004E6B43" w:rsidP="004E6B43">
            <w:pPr>
              <w:rPr>
                <w:lang w:val="es-ES"/>
              </w:rPr>
            </w:pPr>
          </w:p>
          <w:p w14:paraId="70A35241" w14:textId="77777777" w:rsidR="004E6B43" w:rsidRPr="00FE3358" w:rsidRDefault="004E6B43" w:rsidP="004E6B43">
            <w:pPr>
              <w:rPr>
                <w:lang w:val="es-ES"/>
              </w:rPr>
            </w:pPr>
            <w:sdt>
              <w:sdtPr>
                <w:rPr>
                  <w:lang w:val="es-ES"/>
                </w:rPr>
                <w:id w:val="599301247"/>
                <w:citation/>
              </w:sdtPr>
              <w:sdtContent>
                <w:r>
                  <w:rPr>
                    <w:lang w:val="es-ES"/>
                  </w:rPr>
                  <w:fldChar w:fldCharType="begin"/>
                </w:r>
                <w:r>
                  <w:rPr>
                    <w:lang w:val="en-US"/>
                  </w:rPr>
                  <w:instrText xml:space="preserve"> CITATION Cor881 \l 1033 </w:instrText>
                </w:r>
                <w:r>
                  <w:rPr>
                    <w:lang w:val="es-ES"/>
                  </w:rPr>
                  <w:fldChar w:fldCharType="separate"/>
                </w:r>
                <w:r>
                  <w:rPr>
                    <w:noProof/>
                    <w:lang w:val="en-US"/>
                  </w:rPr>
                  <w:t>(R. J. Cordero, Roque Cordero: Testimonio de un artista)</w:t>
                </w:r>
                <w:r>
                  <w:rPr>
                    <w:lang w:val="es-ES"/>
                  </w:rPr>
                  <w:fldChar w:fldCharType="end"/>
                </w:r>
              </w:sdtContent>
            </w:sdt>
          </w:p>
          <w:p w14:paraId="55ABC48D" w14:textId="77777777" w:rsidR="004E6B43" w:rsidRDefault="004E6B43" w:rsidP="004E6B43">
            <w:pPr>
              <w:pStyle w:val="NormalfollowingH2"/>
            </w:pPr>
          </w:p>
          <w:p w14:paraId="1ED4C6BB" w14:textId="449786EB" w:rsidR="00000B0D" w:rsidRPr="00821AB1" w:rsidRDefault="004E6B43" w:rsidP="004E6B43">
            <w:pPr>
              <w:pStyle w:val="NormalfollowingH2"/>
              <w:ind w:left="0"/>
              <w:rPr>
                <w:lang w:val="es-ES"/>
              </w:rPr>
            </w:pPr>
            <w:sdt>
              <w:sdtPr>
                <w:id w:val="352782695"/>
                <w:citation/>
              </w:sdtPr>
              <w:sdtContent>
                <w:r>
                  <w:fldChar w:fldCharType="begin"/>
                </w:r>
                <w:r>
                  <w:rPr>
                    <w:lang w:val="en-US"/>
                  </w:rPr>
                  <w:instrText xml:space="preserve"> CITATION Cor01 \l 1033 </w:instrText>
                </w:r>
                <w:r>
                  <w:fldChar w:fldCharType="separate"/>
                </w:r>
                <w:r>
                  <w:rPr>
                    <w:noProof/>
                    <w:lang w:val="en-US"/>
                  </w:rPr>
                  <w:t>(R. J. Cordero)</w:t>
                </w:r>
                <w:r>
                  <w:fldChar w:fldCharType="end"/>
                </w:r>
              </w:sdtContent>
            </w:sdt>
            <w:r w:rsidR="00FE3358">
              <w:tab/>
            </w:r>
            <w:r w:rsidR="00FE3358">
              <w:tab/>
            </w: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627BFB" w:rsidP="0079698F">
            <w:sdt>
              <w:sdtPr>
                <w:id w:val="-437903571"/>
                <w:citation/>
              </w:sdtPr>
              <w:sdtContent>
                <w:r w:rsidR="004974AD">
                  <w:fldChar w:fldCharType="begin"/>
                </w:r>
                <w:r w:rsidR="004974AD">
                  <w:rPr>
                    <w:lang w:val="en-US"/>
                  </w:rPr>
                  <w:instrText xml:space="preserve"> CITATION Cor87 \l 1033 </w:instrText>
                </w:r>
                <w:r w:rsidR="004974AD">
                  <w:fldChar w:fldCharType="separate"/>
                </w:r>
                <w:r w:rsidR="004974AD" w:rsidRPr="004974AD">
                  <w:rPr>
                    <w:noProof/>
                    <w:lang w:val="en-US"/>
                  </w:rPr>
                  <w:t>(Cordero)</w:t>
                </w:r>
                <w:r w:rsidR="004974AD">
                  <w:fldChar w:fldCharType="end"/>
                </w:r>
              </w:sdtContent>
            </w:sdt>
          </w:p>
          <w:p w14:paraId="208EEFD5" w14:textId="77777777" w:rsidR="00821AB1" w:rsidRDefault="00821AB1" w:rsidP="0079698F">
            <w:pPr>
              <w:rPr>
                <w:lang w:val="es-ES"/>
              </w:rPr>
            </w:pPr>
          </w:p>
          <w:p w14:paraId="2EF6C3BC" w14:textId="5ABF5500" w:rsidR="00FE3358" w:rsidRDefault="00627BFB" w:rsidP="0079698F">
            <w:pPr>
              <w:rPr>
                <w:lang w:val="es-ES"/>
              </w:rPr>
            </w:pPr>
            <w:sdt>
              <w:sdtPr>
                <w:rPr>
                  <w:lang w:val="es-ES"/>
                </w:rPr>
                <w:id w:val="1641311161"/>
                <w:citation/>
              </w:sdtPr>
              <w:sdtContent>
                <w:r w:rsidR="00E520FB">
                  <w:rPr>
                    <w:lang w:val="es-ES"/>
                  </w:rPr>
                  <w:fldChar w:fldCharType="begin"/>
                </w:r>
                <w:r w:rsidR="00E520FB">
                  <w:rPr>
                    <w:lang w:val="en-US"/>
                  </w:rPr>
                  <w:instrText xml:space="preserve"> CITATION Cor88 \l 1033 </w:instrText>
                </w:r>
                <w:r w:rsidR="00E520FB">
                  <w:rPr>
                    <w:lang w:val="es-ES"/>
                  </w:rPr>
                  <w:fldChar w:fldCharType="separate"/>
                </w:r>
                <w:r w:rsidR="00E520FB" w:rsidRPr="00E520FB">
                  <w:rPr>
                    <w:noProof/>
                    <w:lang w:val="en-US"/>
                  </w:rPr>
                  <w:t>(Cordero, Roque Cordero: Compositor, director de orquesta y educador panameño)</w:t>
                </w:r>
                <w:r w:rsidR="00E520FB">
                  <w:rPr>
                    <w:lang w:val="es-ES"/>
                  </w:rPr>
                  <w:fldChar w:fldCharType="end"/>
                </w:r>
              </w:sdtContent>
            </w:sdt>
          </w:p>
          <w:p w14:paraId="269394A0" w14:textId="77777777" w:rsidR="00821AB1" w:rsidRDefault="00821AB1" w:rsidP="0079698F">
            <w:pPr>
              <w:rPr>
                <w:lang w:val="es-ES"/>
              </w:rPr>
            </w:pPr>
          </w:p>
          <w:p w14:paraId="7888E893" w14:textId="314ADE7A" w:rsidR="004974AD" w:rsidRPr="00FE3358" w:rsidRDefault="00627BFB" w:rsidP="0079698F">
            <w:pPr>
              <w:rPr>
                <w:lang w:val="es-ES"/>
              </w:rPr>
            </w:pPr>
            <w:sdt>
              <w:sdtPr>
                <w:rPr>
                  <w:lang w:val="es-ES"/>
                </w:rPr>
                <w:id w:val="-621842865"/>
                <w:citation/>
              </w:sdtPr>
              <w:sdtContent>
                <w:r w:rsidR="00E520FB">
                  <w:rPr>
                    <w:lang w:val="es-ES"/>
                  </w:rPr>
                  <w:fldChar w:fldCharType="begin"/>
                </w:r>
                <w:r w:rsidR="00E520FB">
                  <w:rPr>
                    <w:lang w:val="en-US"/>
                  </w:rPr>
                  <w:instrText xml:space="preserve"> CITATION Cor0s \l 1033 </w:instrText>
                </w:r>
                <w:r w:rsidR="00E520FB">
                  <w:rPr>
                    <w:lang w:val="es-ES"/>
                  </w:rPr>
                  <w:fldChar w:fldCharType="separate"/>
                </w:r>
                <w:r w:rsidR="00E520FB" w:rsidRPr="00E520FB">
                  <w:rPr>
                    <w:noProof/>
                    <w:lang w:val="en-US"/>
                  </w:rPr>
                  <w:t>(Cordero, Roque’s Memoirs: transcription of informal oral memoirs dictated during the 1980s and 1990s. )</w:t>
                </w:r>
                <w:r w:rsidR="00E520FB">
                  <w:rPr>
                    <w:lang w:val="es-ES"/>
                  </w:rPr>
                  <w:fldChar w:fldCharType="end"/>
                </w:r>
              </w:sdtContent>
            </w:sdt>
          </w:p>
          <w:p w14:paraId="06B9743A" w14:textId="77777777" w:rsidR="00821AB1" w:rsidRDefault="00821AB1" w:rsidP="0079698F">
            <w:pPr>
              <w:rPr>
                <w:lang w:val="es-ES"/>
              </w:rPr>
            </w:pPr>
          </w:p>
          <w:p w14:paraId="16C2055C" w14:textId="2CFB0B39" w:rsidR="00FE3358" w:rsidRPr="00FE3358" w:rsidRDefault="00627BFB" w:rsidP="0079698F">
            <w:pPr>
              <w:rPr>
                <w:lang w:val="es-ES"/>
              </w:rPr>
            </w:pPr>
            <w:sdt>
              <w:sdtPr>
                <w:rPr>
                  <w:lang w:val="es-ES"/>
                </w:rPr>
                <w:id w:val="-1207864567"/>
                <w:citation/>
              </w:sdtPr>
              <w:sdtContent>
                <w:r w:rsidR="00E520FB">
                  <w:rPr>
                    <w:lang w:val="es-ES"/>
                  </w:rPr>
                  <w:fldChar w:fldCharType="begin"/>
                </w:r>
                <w:r w:rsidR="00E520FB">
                  <w:rPr>
                    <w:lang w:val="en-US"/>
                  </w:rPr>
                  <w:instrText xml:space="preserve"> CITATION Cor951 \l 1033 </w:instrText>
                </w:r>
                <w:r w:rsidR="00E520FB">
                  <w:rPr>
                    <w:lang w:val="es-ES"/>
                  </w:rPr>
                  <w:fldChar w:fldCharType="separate"/>
                </w:r>
                <w:r w:rsidR="00E520FB" w:rsidRPr="00E520FB">
                  <w:rPr>
                    <w:noProof/>
                    <w:lang w:val="en-US"/>
                  </w:rPr>
                  <w:t>(Cordero, El serialismo y el elemento panameño en la obra de Roque Cordero)</w:t>
                </w:r>
                <w:r w:rsidR="00E520FB">
                  <w:rPr>
                    <w:lang w:val="es-ES"/>
                  </w:rPr>
                  <w:fldChar w:fldCharType="end"/>
                </w:r>
              </w:sdtContent>
            </w:sdt>
          </w:p>
          <w:p w14:paraId="13AC8E18" w14:textId="77777777" w:rsidR="00821AB1" w:rsidRDefault="00821AB1" w:rsidP="0079698F"/>
          <w:p w14:paraId="758EA301" w14:textId="1455FBD4" w:rsidR="004974AD" w:rsidRDefault="00627BFB" w:rsidP="0079698F">
            <w:sdt>
              <w:sdtPr>
                <w:id w:val="233523850"/>
                <w:citation/>
              </w:sdtPr>
              <w:sdtContent>
                <w:r w:rsidR="00E520FB">
                  <w:fldChar w:fldCharType="begin"/>
                </w:r>
                <w:r w:rsidR="00E520FB">
                  <w:rPr>
                    <w:lang w:val="en-US"/>
                  </w:rPr>
                  <w:instrText xml:space="preserve"> CITATION Tow99 \l 1033 </w:instrText>
                </w:r>
                <w:r w:rsidR="00E520FB">
                  <w:fldChar w:fldCharType="separate"/>
                </w:r>
                <w:r w:rsidR="00E520FB" w:rsidRPr="00E520FB">
                  <w:rPr>
                    <w:noProof/>
                    <w:lang w:val="en-US"/>
                  </w:rPr>
                  <w:t>(Townsend)</w:t>
                </w:r>
                <w:r w:rsidR="00E520FB">
                  <w:fldChar w:fldCharType="end"/>
                </w:r>
              </w:sdtContent>
            </w:sdt>
          </w:p>
          <w:p w14:paraId="5DD3EAF6" w14:textId="77777777" w:rsidR="00821AB1" w:rsidRDefault="00821AB1" w:rsidP="0079698F"/>
          <w:p w14:paraId="4199747F" w14:textId="716A58E6" w:rsidR="00FE3358" w:rsidRPr="00FE3358" w:rsidRDefault="00627BFB" w:rsidP="0079698F">
            <w:sdt>
              <w:sdtPr>
                <w:id w:val="236061527"/>
                <w:citation/>
              </w:sdtPr>
              <w:sdtContent>
                <w:r w:rsidR="00E520FB">
                  <w:fldChar w:fldCharType="begin"/>
                </w:r>
                <w:r w:rsidR="00E520FB">
                  <w:rPr>
                    <w:lang w:val="en-US"/>
                  </w:rPr>
                  <w:instrText xml:space="preserve"> CITATION Béh791 \l 1033 </w:instrText>
                </w:r>
                <w:r w:rsidR="00E520FB">
                  <w:fldChar w:fldCharType="separate"/>
                </w:r>
                <w:r w:rsidR="00E520FB" w:rsidRPr="00E520FB">
                  <w:rPr>
                    <w:noProof/>
                    <w:lang w:val="en-US"/>
                  </w:rPr>
                  <w:t>(Béhague)</w:t>
                </w:r>
                <w:r w:rsidR="00E520FB">
                  <w:fldChar w:fldCharType="end"/>
                </w:r>
              </w:sdtContent>
            </w:sdt>
          </w:p>
          <w:p w14:paraId="25E9BAB5" w14:textId="77777777" w:rsidR="00821AB1" w:rsidRDefault="00821AB1" w:rsidP="0079698F"/>
          <w:p w14:paraId="3000B5C7" w14:textId="2F6D2C97" w:rsidR="005A10FD" w:rsidRPr="00FE3358" w:rsidRDefault="00627BFB" w:rsidP="0079698F">
            <w:sdt>
              <w:sdtPr>
                <w:id w:val="-958104975"/>
                <w:citation/>
              </w:sdtPr>
              <w:sdtContent>
                <w:r w:rsidR="00E520FB">
                  <w:fldChar w:fldCharType="begin"/>
                </w:r>
                <w:r w:rsidR="00E520FB">
                  <w:rPr>
                    <w:lang w:val="en-US"/>
                  </w:rPr>
                  <w:instrText xml:space="preserve"> CITATION Béh011 \l 1033 </w:instrText>
                </w:r>
                <w:r w:rsidR="00E520FB">
                  <w:fldChar w:fldCharType="separate"/>
                </w:r>
                <w:r w:rsidR="00E520FB" w:rsidRPr="00E520FB">
                  <w:rPr>
                    <w:noProof/>
                    <w:lang w:val="en-US"/>
                  </w:rPr>
                  <w:t>(Béhague, Cordero, Roque )</w:t>
                </w:r>
                <w:r w:rsidR="00E520FB">
                  <w:fldChar w:fldCharType="end"/>
                </w:r>
              </w:sdtContent>
            </w:sdt>
          </w:p>
          <w:p w14:paraId="12AC7558" w14:textId="77777777" w:rsidR="00821AB1" w:rsidRDefault="00821AB1" w:rsidP="0079698F"/>
          <w:p w14:paraId="3A52EFFA" w14:textId="0F1EDA54" w:rsidR="005A10FD" w:rsidRPr="00FE3358" w:rsidRDefault="00627BFB" w:rsidP="0079698F">
            <w:sdt>
              <w:sdtPr>
                <w:id w:val="-1471900118"/>
                <w:citation/>
              </w:sdtPr>
              <w:sdtContent>
                <w:r w:rsidR="00E520FB">
                  <w:fldChar w:fldCharType="begin"/>
                </w:r>
                <w:r w:rsidR="00E520FB">
                  <w:rPr>
                    <w:lang w:val="en-US"/>
                  </w:rPr>
                  <w:instrText xml:space="preserve"> CITATION Cha58 \l 1033 </w:instrText>
                </w:r>
                <w:r w:rsidR="00E520FB">
                  <w:fldChar w:fldCharType="separate"/>
                </w:r>
                <w:r w:rsidR="00E520FB" w:rsidRPr="00E520FB">
                  <w:rPr>
                    <w:noProof/>
                    <w:lang w:val="en-US"/>
                  </w:rPr>
                  <w:t>(Chase)</w:t>
                </w:r>
                <w:r w:rsidR="00E520FB">
                  <w:fldChar w:fldCharType="end"/>
                </w:r>
              </w:sdtContent>
            </w:sdt>
          </w:p>
          <w:p w14:paraId="7D1E5E4C" w14:textId="77777777" w:rsidR="00821AB1" w:rsidRDefault="00821AB1" w:rsidP="0079698F"/>
          <w:p w14:paraId="1ACD186C" w14:textId="67849700" w:rsidR="005A10FD" w:rsidRDefault="00627BFB" w:rsidP="0079698F">
            <w:sdt>
              <w:sdtPr>
                <w:id w:val="-1406298721"/>
                <w:citation/>
              </w:sdtPr>
              <w:sdtContent>
                <w:r w:rsidR="00E520FB">
                  <w:fldChar w:fldCharType="begin"/>
                </w:r>
                <w:r w:rsidR="00E520FB">
                  <w:rPr>
                    <w:lang w:val="en-US"/>
                  </w:rPr>
                  <w:instrText xml:space="preserve"> CITATION Sid67 \l 1033 </w:instrText>
                </w:r>
                <w:r w:rsidR="00E520FB">
                  <w:fldChar w:fldCharType="separate"/>
                </w:r>
                <w:r w:rsidR="00E520FB" w:rsidRPr="00E520FB">
                  <w:rPr>
                    <w:noProof/>
                    <w:lang w:val="en-US"/>
                  </w:rPr>
                  <w:t>(Sider)</w:t>
                </w:r>
                <w:r w:rsidR="00E520FB">
                  <w:fldChar w:fldCharType="end"/>
                </w:r>
              </w:sdtContent>
            </w:sdt>
          </w:p>
          <w:p w14:paraId="111485B2" w14:textId="77777777" w:rsidR="00821AB1" w:rsidRDefault="00821AB1" w:rsidP="0079698F"/>
          <w:p w14:paraId="0FDF2C47" w14:textId="48B8B63B" w:rsidR="00FE3358" w:rsidRPr="00FE3358" w:rsidRDefault="00627BFB" w:rsidP="0079698F">
            <w:sdt>
              <w:sdtPr>
                <w:id w:val="1879041235"/>
                <w:citation/>
              </w:sdtPr>
              <w:sdtContent>
                <w:r w:rsidR="00E520FB">
                  <w:fldChar w:fldCharType="begin"/>
                </w:r>
                <w:r w:rsidR="00E520FB">
                  <w:rPr>
                    <w:lang w:val="en-US"/>
                  </w:rPr>
                  <w:instrText xml:space="preserve"> CITATION Bra85 \l 1033 </w:instrText>
                </w:r>
                <w:r w:rsidR="00E520FB">
                  <w:fldChar w:fldCharType="separate"/>
                </w:r>
                <w:r w:rsidR="00E520FB" w:rsidRPr="00E520FB">
                  <w:rPr>
                    <w:noProof/>
                    <w:lang w:val="en-US"/>
                  </w:rPr>
                  <w:t>(Brawand)</w:t>
                </w:r>
                <w:r w:rsidR="00E520FB">
                  <w:fldChar w:fldCharType="end"/>
                </w:r>
              </w:sdtContent>
            </w:sdt>
          </w:p>
          <w:p w14:paraId="5B59A959" w14:textId="77777777" w:rsidR="00821AB1" w:rsidRDefault="00821AB1" w:rsidP="0079698F"/>
          <w:p w14:paraId="797035DF" w14:textId="3C9BE317" w:rsidR="00FE3358" w:rsidRPr="00FE3358" w:rsidRDefault="00627BFB" w:rsidP="0079698F">
            <w:sdt>
              <w:sdtPr>
                <w:id w:val="-629854019"/>
                <w:citation/>
              </w:sdtPr>
              <w:sdtContent>
                <w:r w:rsidR="00E63195">
                  <w:fldChar w:fldCharType="begin"/>
                </w:r>
                <w:r w:rsidR="00E63195">
                  <w:rPr>
                    <w:lang w:val="en-US"/>
                  </w:rPr>
                  <w:instrText xml:space="preserve"> CITATION Cas06 \l 1033 </w:instrText>
                </w:r>
                <w:r w:rsidR="00E63195">
                  <w:fldChar w:fldCharType="separate"/>
                </w:r>
                <w:r w:rsidR="00E63195" w:rsidRPr="00E63195">
                  <w:rPr>
                    <w:noProof/>
                    <w:lang w:val="en-US"/>
                  </w:rPr>
                  <w:t>(Casal)</w:t>
                </w:r>
                <w:r w:rsidR="00E63195">
                  <w:fldChar w:fldCharType="end"/>
                </w:r>
              </w:sdtContent>
            </w:sdt>
          </w:p>
          <w:p w14:paraId="19C29134" w14:textId="77777777" w:rsidR="00821AB1" w:rsidRDefault="00821AB1" w:rsidP="0079698F">
            <w:pPr>
              <w:rPr>
                <w:lang w:val="es-ES"/>
              </w:rPr>
            </w:pPr>
          </w:p>
          <w:p w14:paraId="019EF77D" w14:textId="3871AA51" w:rsidR="005A10FD" w:rsidRPr="00E63195" w:rsidRDefault="00627BFB" w:rsidP="0079698F">
            <w:pPr>
              <w:rPr>
                <w:lang w:val="es-ES"/>
              </w:rPr>
            </w:pPr>
            <w:sdt>
              <w:sdtPr>
                <w:rPr>
                  <w:lang w:val="es-ES"/>
                </w:rPr>
                <w:id w:val="1927451559"/>
                <w:citation/>
              </w:sdt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E63195" w:rsidRPr="00E63195">
                  <w:rPr>
                    <w:noProof/>
                    <w:lang w:val="en-US"/>
                  </w:rPr>
                  <w:t>(Cruz de Gracia)</w:t>
                </w:r>
                <w:r w:rsidR="00E63195">
                  <w:rPr>
                    <w:lang w:val="es-ES"/>
                  </w:rPr>
                  <w:fldChar w:fldCharType="end"/>
                </w:r>
              </w:sdtContent>
            </w:sdt>
          </w:p>
          <w:p w14:paraId="58493182" w14:textId="77777777" w:rsidR="00821AB1" w:rsidRDefault="00821AB1" w:rsidP="0079698F"/>
          <w:p w14:paraId="4A893952" w14:textId="4A90771D" w:rsidR="005A10FD" w:rsidRDefault="00627BFB" w:rsidP="0079698F">
            <w:sdt>
              <w:sdtPr>
                <w:id w:val="1637371138"/>
                <w:citation/>
              </w:sdtPr>
              <w:sdtContent>
                <w:r w:rsidR="00E63195">
                  <w:fldChar w:fldCharType="begin"/>
                </w:r>
                <w:r w:rsidR="00E63195">
                  <w:rPr>
                    <w:lang w:val="en-US"/>
                  </w:rPr>
                  <w:instrText xml:space="preserve"> CITATION DeD71 \l 1033 </w:instrText>
                </w:r>
                <w:r w:rsidR="00E63195">
                  <w:fldChar w:fldCharType="separate"/>
                </w:r>
                <w:r w:rsidR="00E63195" w:rsidRPr="00E63195">
                  <w:rPr>
                    <w:noProof/>
                    <w:lang w:val="en-US"/>
                  </w:rPr>
                  <w:t>(De Dobay)</w:t>
                </w:r>
                <w:r w:rsidR="00E63195">
                  <w:fldChar w:fldCharType="end"/>
                </w:r>
              </w:sdtContent>
            </w:sdt>
          </w:p>
          <w:p w14:paraId="0AFD3C38" w14:textId="77777777" w:rsidR="00821AB1" w:rsidRDefault="00821AB1" w:rsidP="0079698F"/>
          <w:p w14:paraId="7B9FB2D3" w14:textId="542F810A" w:rsidR="00E63195" w:rsidRDefault="00627BFB" w:rsidP="0079698F">
            <w:sdt>
              <w:sdtPr>
                <w:id w:val="-388417451"/>
                <w:citation/>
              </w:sdtPr>
              <w:sdtContent>
                <w:r w:rsidR="009D48B2">
                  <w:fldChar w:fldCharType="begin"/>
                </w:r>
                <w:r w:rsidR="009D48B2">
                  <w:rPr>
                    <w:lang w:val="en-US"/>
                  </w:rPr>
                  <w:instrText xml:space="preserve"> CITATION Eng69 \l 1033 </w:instrText>
                </w:r>
                <w:r w:rsidR="009D48B2">
                  <w:fldChar w:fldCharType="separate"/>
                </w:r>
                <w:r w:rsidR="009D48B2" w:rsidRPr="009D48B2">
                  <w:rPr>
                    <w:noProof/>
                    <w:lang w:val="en-US"/>
                  </w:rPr>
                  <w:t>(Engle)</w:t>
                </w:r>
                <w:r w:rsidR="009D48B2">
                  <w:fldChar w:fldCharType="end"/>
                </w:r>
              </w:sdtContent>
            </w:sdt>
          </w:p>
          <w:p w14:paraId="2FFBEAB7" w14:textId="77777777" w:rsidR="00821AB1" w:rsidRDefault="00821AB1" w:rsidP="0079698F"/>
          <w:p w14:paraId="2DC3027B" w14:textId="2F4ECCAA" w:rsidR="00FE3358" w:rsidRPr="00FE3358" w:rsidRDefault="00627BFB" w:rsidP="0079698F">
            <w:sdt>
              <w:sdtPr>
                <w:id w:val="2107464192"/>
                <w:citation/>
              </w:sdtPr>
              <w:sdtContent>
                <w:r w:rsidR="009D48B2">
                  <w:fldChar w:fldCharType="begin"/>
                </w:r>
                <w:r w:rsidR="009D48B2">
                  <w:rPr>
                    <w:lang w:val="en-US"/>
                  </w:rPr>
                  <w:instrText xml:space="preserve"> CITATION Enn73 \l 1033 </w:instrText>
                </w:r>
                <w:r w:rsidR="009D48B2">
                  <w:fldChar w:fldCharType="separate"/>
                </w:r>
                <w:r w:rsidR="009D48B2" w:rsidRPr="009D48B2">
                  <w:rPr>
                    <w:noProof/>
                    <w:lang w:val="en-US"/>
                  </w:rPr>
                  <w:t>(Ennett)</w:t>
                </w:r>
                <w:r w:rsidR="009D48B2">
                  <w:fldChar w:fldCharType="end"/>
                </w:r>
              </w:sdtContent>
            </w:sdt>
          </w:p>
          <w:p w14:paraId="6E68350F" w14:textId="77777777" w:rsidR="00821AB1" w:rsidRDefault="00821AB1" w:rsidP="0079698F"/>
          <w:p w14:paraId="46CDBB04" w14:textId="06C782C5" w:rsidR="005A10FD" w:rsidRDefault="00627BFB" w:rsidP="0079698F">
            <w:sdt>
              <w:sdtPr>
                <w:id w:val="1495987897"/>
                <w:citation/>
              </w:sdtPr>
              <w:sdtContent>
                <w:r w:rsidR="009D48B2">
                  <w:fldChar w:fldCharType="begin"/>
                </w:r>
                <w:r w:rsidR="009D48B2">
                  <w:rPr>
                    <w:lang w:val="en-US"/>
                  </w:rPr>
                  <w:instrText xml:space="preserve"> CITATION Fil85 \l 1033 </w:instrText>
                </w:r>
                <w:r w:rsidR="009D48B2">
                  <w:fldChar w:fldCharType="separate"/>
                </w:r>
                <w:r w:rsidR="009D48B2" w:rsidRPr="009D48B2">
                  <w:rPr>
                    <w:noProof/>
                    <w:lang w:val="en-US"/>
                  </w:rPr>
                  <w:t>(Filós Gooch)</w:t>
                </w:r>
                <w:r w:rsidR="009D48B2">
                  <w:fldChar w:fldCharType="end"/>
                </w:r>
              </w:sdtContent>
            </w:sdt>
          </w:p>
          <w:p w14:paraId="2EC884B3" w14:textId="77777777" w:rsidR="00821AB1" w:rsidRDefault="00821AB1" w:rsidP="0079698F"/>
          <w:p w14:paraId="5D8C6D4E" w14:textId="5EE496E3" w:rsidR="005A10FD" w:rsidRDefault="00627BFB" w:rsidP="0079698F">
            <w:sdt>
              <w:sdtPr>
                <w:id w:val="1359629831"/>
                <w:citation/>
              </w:sdtPr>
              <w:sdtContent>
                <w:r w:rsidR="009D48B2">
                  <w:fldChar w:fldCharType="begin"/>
                </w:r>
                <w:r w:rsidR="009D48B2">
                  <w:rPr>
                    <w:lang w:val="en-US"/>
                  </w:rPr>
                  <w:instrText xml:space="preserve"> CITATION Gre77 \l 1033 </w:instrText>
                </w:r>
                <w:r w:rsidR="009D48B2">
                  <w:fldChar w:fldCharType="separate"/>
                </w:r>
                <w:r w:rsidR="009D48B2" w:rsidRPr="009D48B2">
                  <w:rPr>
                    <w:noProof/>
                    <w:lang w:val="en-US"/>
                  </w:rPr>
                  <w:t>(Greaves)</w:t>
                </w:r>
                <w:r w:rsidR="009D48B2">
                  <w:fldChar w:fldCharType="end"/>
                </w:r>
              </w:sdtContent>
            </w:sdt>
          </w:p>
          <w:p w14:paraId="5D97916E" w14:textId="77777777" w:rsidR="00821AB1" w:rsidRDefault="00821AB1" w:rsidP="0079698F"/>
          <w:p w14:paraId="360A9E95" w14:textId="7F256AF3" w:rsidR="009D48B2" w:rsidRDefault="00627BFB" w:rsidP="0079698F">
            <w:sdt>
              <w:sdtPr>
                <w:id w:val="-1917234751"/>
                <w:citation/>
              </w:sdtPr>
              <w:sdtContent>
                <w:r w:rsidR="009D48B2">
                  <w:fldChar w:fldCharType="begin"/>
                </w:r>
                <w:r w:rsidR="009D48B2">
                  <w:rPr>
                    <w:lang w:val="en-US"/>
                  </w:rPr>
                  <w:instrText xml:space="preserve"> CITATION Gue01 \l 1033 </w:instrText>
                </w:r>
                <w:r w:rsidR="009D48B2">
                  <w:fldChar w:fldCharType="separate"/>
                </w:r>
                <w:r w:rsidR="009D48B2" w:rsidRPr="009D48B2">
                  <w:rPr>
                    <w:noProof/>
                    <w:lang w:val="en-US"/>
                  </w:rPr>
                  <w:t>(Guevara)</w:t>
                </w:r>
                <w:r w:rsidR="009D48B2">
                  <w:fldChar w:fldCharType="end"/>
                </w:r>
              </w:sdtContent>
            </w:sdt>
          </w:p>
          <w:p w14:paraId="1AB310F7" w14:textId="77777777" w:rsidR="00821AB1" w:rsidRDefault="00821AB1" w:rsidP="0079698F"/>
          <w:p w14:paraId="6347AE52" w14:textId="5CE48861" w:rsidR="00FE3358" w:rsidRPr="00FE3358" w:rsidRDefault="00627BFB" w:rsidP="0079698F">
            <w:sdt>
              <w:sdtPr>
                <w:id w:val="1883744817"/>
                <w:citation/>
              </w:sdtPr>
              <w:sdtContent>
                <w:r w:rsidR="00040F5A">
                  <w:fldChar w:fldCharType="begin"/>
                </w:r>
                <w:r w:rsidR="00040F5A">
                  <w:rPr>
                    <w:lang w:val="en-US"/>
                  </w:rPr>
                  <w:instrText xml:space="preserve"> CITATION Ker66 \l 1033 </w:instrText>
                </w:r>
                <w:r w:rsidR="00040F5A">
                  <w:fldChar w:fldCharType="separate"/>
                </w:r>
                <w:r w:rsidR="00040F5A" w:rsidRPr="00040F5A">
                  <w:rPr>
                    <w:noProof/>
                    <w:lang w:val="en-US"/>
                  </w:rPr>
                  <w:t>(Kerr)</w:t>
                </w:r>
                <w:r w:rsidR="00040F5A">
                  <w:fldChar w:fldCharType="end"/>
                </w:r>
              </w:sdtContent>
            </w:sdt>
          </w:p>
          <w:p w14:paraId="629E8BB3" w14:textId="77777777" w:rsidR="00821AB1" w:rsidRDefault="00821AB1" w:rsidP="0079698F"/>
          <w:p w14:paraId="63759E06" w14:textId="63CE976B" w:rsidR="003235A7" w:rsidRPr="00853C4A" w:rsidRDefault="00627BFB" w:rsidP="0079698F">
            <w:sdt>
              <w:sdtPr>
                <w:id w:val="-1689912237"/>
                <w:citation/>
              </w:sdtPr>
              <w:sdtContent>
                <w:r w:rsidR="00040F5A">
                  <w:fldChar w:fldCharType="begin"/>
                </w:r>
                <w:r w:rsidR="00040F5A">
                  <w:rPr>
                    <w:lang w:val="en-US"/>
                  </w:rPr>
                  <w:instrText xml:space="preserve"> CITATION Pap79 \l 1033 </w:instrText>
                </w:r>
                <w:r w:rsidR="00040F5A">
                  <w:fldChar w:fldCharType="separate"/>
                </w:r>
                <w:r w:rsidR="00040F5A" w:rsidRPr="00040F5A">
                  <w:rPr>
                    <w:noProof/>
                    <w:lang w:val="en-US"/>
                  </w:rPr>
                  <w:t>(Paputsas)</w:t>
                </w:r>
                <w:r w:rsidR="00040F5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4E6B43" w:rsidRDefault="004E6B43" w:rsidP="007A0D55">
      <w:pPr>
        <w:spacing w:after="0" w:line="240" w:lineRule="auto"/>
      </w:pPr>
      <w:r>
        <w:separator/>
      </w:r>
    </w:p>
  </w:endnote>
  <w:endnote w:type="continuationSeparator" w:id="0">
    <w:p w14:paraId="378E258A" w14:textId="77777777" w:rsidR="004E6B43" w:rsidRDefault="004E6B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4E6B43" w:rsidRDefault="004E6B43" w:rsidP="007A0D55">
      <w:pPr>
        <w:spacing w:after="0" w:line="240" w:lineRule="auto"/>
      </w:pPr>
      <w:r>
        <w:separator/>
      </w:r>
    </w:p>
  </w:footnote>
  <w:footnote w:type="continuationSeparator" w:id="0">
    <w:p w14:paraId="5FEA30A3" w14:textId="77777777" w:rsidR="004E6B43" w:rsidRDefault="004E6B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4E6B43" w:rsidRDefault="004E6B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E6B43" w:rsidRDefault="004E6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43DE"/>
    <w:rsid w:val="00032559"/>
    <w:rsid w:val="00040F5A"/>
    <w:rsid w:val="00052040"/>
    <w:rsid w:val="000B25AE"/>
    <w:rsid w:val="000B55AB"/>
    <w:rsid w:val="000D24DC"/>
    <w:rsid w:val="00101B2E"/>
    <w:rsid w:val="00116FA0"/>
    <w:rsid w:val="0015114C"/>
    <w:rsid w:val="001A21F3"/>
    <w:rsid w:val="001A2537"/>
    <w:rsid w:val="001A6A06"/>
    <w:rsid w:val="001D7469"/>
    <w:rsid w:val="001F5145"/>
    <w:rsid w:val="00210C03"/>
    <w:rsid w:val="002162E2"/>
    <w:rsid w:val="00216D0C"/>
    <w:rsid w:val="0022436F"/>
    <w:rsid w:val="00225C5A"/>
    <w:rsid w:val="00230B10"/>
    <w:rsid w:val="00234353"/>
    <w:rsid w:val="00244BB0"/>
    <w:rsid w:val="002A0A0D"/>
    <w:rsid w:val="002A3DFC"/>
    <w:rsid w:val="002A78DA"/>
    <w:rsid w:val="002B0B37"/>
    <w:rsid w:val="002C0A24"/>
    <w:rsid w:val="003047F5"/>
    <w:rsid w:val="0030662D"/>
    <w:rsid w:val="003235A7"/>
    <w:rsid w:val="003677B6"/>
    <w:rsid w:val="003D3579"/>
    <w:rsid w:val="003E2795"/>
    <w:rsid w:val="003F0D73"/>
    <w:rsid w:val="003F7C7A"/>
    <w:rsid w:val="00462DBE"/>
    <w:rsid w:val="00464699"/>
    <w:rsid w:val="00483379"/>
    <w:rsid w:val="00487BC5"/>
    <w:rsid w:val="00496888"/>
    <w:rsid w:val="004974AD"/>
    <w:rsid w:val="004A23C2"/>
    <w:rsid w:val="004A7476"/>
    <w:rsid w:val="004D0453"/>
    <w:rsid w:val="004E5896"/>
    <w:rsid w:val="004E6B43"/>
    <w:rsid w:val="00513EE6"/>
    <w:rsid w:val="0052102E"/>
    <w:rsid w:val="00534F8F"/>
    <w:rsid w:val="00590035"/>
    <w:rsid w:val="005A10FD"/>
    <w:rsid w:val="005B177E"/>
    <w:rsid w:val="005B3921"/>
    <w:rsid w:val="005F26D7"/>
    <w:rsid w:val="005F5450"/>
    <w:rsid w:val="00602F9F"/>
    <w:rsid w:val="00627BFB"/>
    <w:rsid w:val="00655D71"/>
    <w:rsid w:val="006D0412"/>
    <w:rsid w:val="007411B9"/>
    <w:rsid w:val="007461F5"/>
    <w:rsid w:val="00780D95"/>
    <w:rsid w:val="00780DC7"/>
    <w:rsid w:val="007833C1"/>
    <w:rsid w:val="0079698F"/>
    <w:rsid w:val="007A0D55"/>
    <w:rsid w:val="007B3377"/>
    <w:rsid w:val="007B5000"/>
    <w:rsid w:val="007E5F44"/>
    <w:rsid w:val="00802B84"/>
    <w:rsid w:val="00812D39"/>
    <w:rsid w:val="00821AB1"/>
    <w:rsid w:val="00821DE3"/>
    <w:rsid w:val="00846CE1"/>
    <w:rsid w:val="00853C4A"/>
    <w:rsid w:val="008A3713"/>
    <w:rsid w:val="008A5028"/>
    <w:rsid w:val="008A5B87"/>
    <w:rsid w:val="008B4699"/>
    <w:rsid w:val="00922950"/>
    <w:rsid w:val="00932E2F"/>
    <w:rsid w:val="0094285A"/>
    <w:rsid w:val="009A7264"/>
    <w:rsid w:val="009D1606"/>
    <w:rsid w:val="009D48B2"/>
    <w:rsid w:val="009E18A1"/>
    <w:rsid w:val="009E73D7"/>
    <w:rsid w:val="009F511F"/>
    <w:rsid w:val="00A03580"/>
    <w:rsid w:val="00A27D2C"/>
    <w:rsid w:val="00A76FD9"/>
    <w:rsid w:val="00AA17A9"/>
    <w:rsid w:val="00AB436D"/>
    <w:rsid w:val="00AD2F24"/>
    <w:rsid w:val="00AD4844"/>
    <w:rsid w:val="00B219AE"/>
    <w:rsid w:val="00B33145"/>
    <w:rsid w:val="00B574C9"/>
    <w:rsid w:val="00B71B3B"/>
    <w:rsid w:val="00BC39C9"/>
    <w:rsid w:val="00BE5BF7"/>
    <w:rsid w:val="00BF40E1"/>
    <w:rsid w:val="00C27FAB"/>
    <w:rsid w:val="00C358D4"/>
    <w:rsid w:val="00C6296B"/>
    <w:rsid w:val="00C90128"/>
    <w:rsid w:val="00CC586D"/>
    <w:rsid w:val="00CE71C3"/>
    <w:rsid w:val="00CF1542"/>
    <w:rsid w:val="00CF3EC5"/>
    <w:rsid w:val="00D20CC0"/>
    <w:rsid w:val="00D656DA"/>
    <w:rsid w:val="00D83300"/>
    <w:rsid w:val="00DC6B48"/>
    <w:rsid w:val="00DF01B0"/>
    <w:rsid w:val="00E520FB"/>
    <w:rsid w:val="00E63195"/>
    <w:rsid w:val="00E76A27"/>
    <w:rsid w:val="00E85A05"/>
    <w:rsid w:val="00E95829"/>
    <w:rsid w:val="00EA606C"/>
    <w:rsid w:val="00EB0C8C"/>
    <w:rsid w:val="00EB51FD"/>
    <w:rsid w:val="00EB77DB"/>
    <w:rsid w:val="00ED139F"/>
    <w:rsid w:val="00EF74F7"/>
    <w:rsid w:val="00F36937"/>
    <w:rsid w:val="00F60F53"/>
    <w:rsid w:val="00FA1925"/>
    <w:rsid w:val="00FA7F4B"/>
    <w:rsid w:val="00FB11DE"/>
    <w:rsid w:val="00FB589A"/>
    <w:rsid w:val="00FB7317"/>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603AB7"/>
    <w:rsid w:val="008D7EA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17</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18</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19</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20</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21</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22</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23</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24</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25</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26</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27</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28</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29</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30</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31</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32</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33</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34</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35</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36</b:RefOrder>
  </b:Source>
  <b:Source>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1</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10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11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12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13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14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15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16</b:RefOrder>
  </b:Source>
</b:Sources>
</file>

<file path=customXml/itemProps1.xml><?xml version="1.0" encoding="utf-8"?>
<ds:datastoreItem xmlns:ds="http://schemas.openxmlformats.org/officeDocument/2006/customXml" ds:itemID="{3AFA299B-90AD-B34E-8520-3F4A6471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122</TotalTime>
  <Pages>6</Pages>
  <Words>2100</Words>
  <Characters>11974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34</cp:revision>
  <dcterms:created xsi:type="dcterms:W3CDTF">2014-05-31T04:08:00Z</dcterms:created>
  <dcterms:modified xsi:type="dcterms:W3CDTF">2014-09-10T14:32:00Z</dcterms:modified>
</cp:coreProperties>
</file>