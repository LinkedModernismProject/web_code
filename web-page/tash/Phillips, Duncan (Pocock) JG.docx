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AF0885" w14:textId="77777777" w:rsidTr="00922950">
        <w:tc>
          <w:tcPr>
            <w:tcW w:w="491" w:type="dxa"/>
            <w:vMerge w:val="restart"/>
            <w:shd w:val="clear" w:color="auto" w:fill="A6A6A6" w:themeFill="background1" w:themeFillShade="A6"/>
            <w:textDirection w:val="btLr"/>
          </w:tcPr>
          <w:p w14:paraId="0659291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A98B255BAB418580B6AA3E097084E8"/>
            </w:placeholder>
            <w:showingPlcHdr/>
            <w:dropDownList>
              <w:listItem w:displayText="Dr." w:value="Dr."/>
              <w:listItem w:displayText="Prof." w:value="Prof."/>
            </w:dropDownList>
          </w:sdtPr>
          <w:sdtEndPr/>
          <w:sdtContent>
            <w:tc>
              <w:tcPr>
                <w:tcW w:w="1259" w:type="dxa"/>
              </w:tcPr>
              <w:p w14:paraId="258999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876D5F52074CDD93ADAFFDFC3F5D2F"/>
            </w:placeholder>
            <w:text/>
          </w:sdtPr>
          <w:sdtEndPr/>
          <w:sdtContent>
            <w:tc>
              <w:tcPr>
                <w:tcW w:w="2073" w:type="dxa"/>
              </w:tcPr>
              <w:p w14:paraId="2AE281F2" w14:textId="77777777" w:rsidR="00B574C9" w:rsidRDefault="00951CCF" w:rsidP="00951CCF">
                <w:r w:rsidRPr="00951CCF">
                  <w:t>Antonia</w:t>
                </w:r>
              </w:p>
            </w:tc>
          </w:sdtContent>
        </w:sdt>
        <w:sdt>
          <w:sdtPr>
            <w:alias w:val="Middle name"/>
            <w:tag w:val="authorMiddleName"/>
            <w:id w:val="-2076034781"/>
            <w:placeholder>
              <w:docPart w:val="2D27AF77123B4E67B68BC097D579C548"/>
            </w:placeholder>
            <w:showingPlcHdr/>
            <w:text/>
          </w:sdtPr>
          <w:sdtEndPr/>
          <w:sdtContent>
            <w:tc>
              <w:tcPr>
                <w:tcW w:w="2551" w:type="dxa"/>
              </w:tcPr>
              <w:p w14:paraId="4E9FF5E2" w14:textId="77777777" w:rsidR="00B574C9" w:rsidRDefault="00B574C9" w:rsidP="00922950">
                <w:r>
                  <w:rPr>
                    <w:rStyle w:val="PlaceholderText"/>
                  </w:rPr>
                  <w:t>[Middle name]</w:t>
                </w:r>
              </w:p>
            </w:tc>
          </w:sdtContent>
        </w:sdt>
        <w:sdt>
          <w:sdtPr>
            <w:alias w:val="Last name"/>
            <w:tag w:val="authorLastName"/>
            <w:id w:val="-1088529830"/>
            <w:placeholder>
              <w:docPart w:val="E3C8C2D831DB4C61B5176DDEB5C8C805"/>
            </w:placeholder>
            <w:text/>
          </w:sdtPr>
          <w:sdtEndPr/>
          <w:sdtContent>
            <w:tc>
              <w:tcPr>
                <w:tcW w:w="2642" w:type="dxa"/>
              </w:tcPr>
              <w:p w14:paraId="69A8B830" w14:textId="77777777" w:rsidR="00B574C9" w:rsidRDefault="00951CCF" w:rsidP="00922950">
                <w:proofErr w:type="spellStart"/>
                <w:r w:rsidRPr="00951CCF">
                  <w:t>Pocock</w:t>
                </w:r>
                <w:proofErr w:type="spellEnd"/>
              </w:p>
            </w:tc>
          </w:sdtContent>
        </w:sdt>
      </w:tr>
      <w:tr w:rsidR="00B574C9" w14:paraId="31D3D8C3" w14:textId="77777777" w:rsidTr="001A6A06">
        <w:trPr>
          <w:trHeight w:val="986"/>
        </w:trPr>
        <w:tc>
          <w:tcPr>
            <w:tcW w:w="491" w:type="dxa"/>
            <w:vMerge/>
            <w:shd w:val="clear" w:color="auto" w:fill="A6A6A6" w:themeFill="background1" w:themeFillShade="A6"/>
          </w:tcPr>
          <w:p w14:paraId="3DE68C31" w14:textId="77777777" w:rsidR="00B574C9" w:rsidRPr="001A6A06" w:rsidRDefault="00B574C9" w:rsidP="00CF1542">
            <w:pPr>
              <w:jc w:val="center"/>
              <w:rPr>
                <w:b/>
                <w:color w:val="FFFFFF" w:themeColor="background1"/>
              </w:rPr>
            </w:pPr>
          </w:p>
        </w:tc>
        <w:sdt>
          <w:sdtPr>
            <w:alias w:val="Biography"/>
            <w:tag w:val="authorBiography"/>
            <w:id w:val="938807824"/>
            <w:placeholder>
              <w:docPart w:val="57FC61D7048C4155A84659A7134916BD"/>
            </w:placeholder>
            <w:showingPlcHdr/>
          </w:sdtPr>
          <w:sdtEndPr/>
          <w:sdtContent>
            <w:tc>
              <w:tcPr>
                <w:tcW w:w="8525" w:type="dxa"/>
                <w:gridSpan w:val="4"/>
              </w:tcPr>
              <w:p w14:paraId="509CFE47" w14:textId="77777777" w:rsidR="00B574C9" w:rsidRDefault="00B574C9" w:rsidP="00922950">
                <w:r>
                  <w:rPr>
                    <w:rStyle w:val="PlaceholderText"/>
                  </w:rPr>
                  <w:t>[Enter your biography]</w:t>
                </w:r>
              </w:p>
            </w:tc>
          </w:sdtContent>
        </w:sdt>
      </w:tr>
      <w:tr w:rsidR="00B574C9" w14:paraId="38BCF6F2" w14:textId="77777777" w:rsidTr="001A6A06">
        <w:trPr>
          <w:trHeight w:val="986"/>
        </w:trPr>
        <w:tc>
          <w:tcPr>
            <w:tcW w:w="491" w:type="dxa"/>
            <w:vMerge/>
            <w:shd w:val="clear" w:color="auto" w:fill="A6A6A6" w:themeFill="background1" w:themeFillShade="A6"/>
          </w:tcPr>
          <w:p w14:paraId="272F8B0E" w14:textId="77777777" w:rsidR="00B574C9" w:rsidRPr="001A6A06" w:rsidRDefault="00B574C9" w:rsidP="00CF1542">
            <w:pPr>
              <w:jc w:val="center"/>
              <w:rPr>
                <w:b/>
                <w:color w:val="FFFFFF" w:themeColor="background1"/>
              </w:rPr>
            </w:pPr>
          </w:p>
        </w:tc>
        <w:sdt>
          <w:sdtPr>
            <w:alias w:val="Affiliation"/>
            <w:tag w:val="affiliation"/>
            <w:id w:val="2012937915"/>
            <w:placeholder>
              <w:docPart w:val="76B119BDC8E545AA841EED30E8BD9967"/>
            </w:placeholder>
            <w:text/>
          </w:sdtPr>
          <w:sdtEndPr/>
          <w:sdtContent>
            <w:tc>
              <w:tcPr>
                <w:tcW w:w="8525" w:type="dxa"/>
                <w:gridSpan w:val="4"/>
              </w:tcPr>
              <w:p w14:paraId="65F6663C" w14:textId="77777777" w:rsidR="00B574C9" w:rsidRDefault="00E02164" w:rsidP="00E02164">
                <w:r>
                  <w:t>New York University Institute of Fine Arts</w:t>
                </w:r>
              </w:p>
            </w:tc>
          </w:sdtContent>
        </w:sdt>
      </w:tr>
    </w:tbl>
    <w:p w14:paraId="445A72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7A6E9F" w14:textId="77777777" w:rsidTr="00244BB0">
        <w:tc>
          <w:tcPr>
            <w:tcW w:w="9016" w:type="dxa"/>
            <w:shd w:val="clear" w:color="auto" w:fill="A6A6A6" w:themeFill="background1" w:themeFillShade="A6"/>
            <w:tcMar>
              <w:top w:w="113" w:type="dxa"/>
              <w:bottom w:w="113" w:type="dxa"/>
            </w:tcMar>
          </w:tcPr>
          <w:p w14:paraId="5CD4BD9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F0A04B" w14:textId="77777777" w:rsidTr="003F0D73">
        <w:sdt>
          <w:sdtPr>
            <w:alias w:val="Article headword"/>
            <w:tag w:val="articleHeadword"/>
            <w:id w:val="-361440020"/>
            <w:placeholder>
              <w:docPart w:val="0D9B942AE6444845849DE0EABF002F81"/>
            </w:placeholder>
            <w:text/>
          </w:sdtPr>
          <w:sdtEndPr/>
          <w:sdtContent>
            <w:tc>
              <w:tcPr>
                <w:tcW w:w="9016" w:type="dxa"/>
                <w:tcMar>
                  <w:top w:w="113" w:type="dxa"/>
                  <w:bottom w:w="113" w:type="dxa"/>
                </w:tcMar>
              </w:tcPr>
              <w:p w14:paraId="3BF2B403" w14:textId="3F8CC40A" w:rsidR="003F0D73" w:rsidRPr="00FB589A" w:rsidRDefault="002B5373" w:rsidP="00951CCF">
                <w:r>
                  <w:t>Phillips, Duncan (1886-</w:t>
                </w:r>
                <w:r w:rsidR="00951CCF" w:rsidRPr="00951CCF">
                  <w:t>1966)</w:t>
                </w:r>
              </w:p>
            </w:tc>
          </w:sdtContent>
        </w:sdt>
      </w:tr>
      <w:tr w:rsidR="00464699" w14:paraId="73F15A03" w14:textId="77777777" w:rsidTr="007821B0">
        <w:sdt>
          <w:sdtPr>
            <w:alias w:val="Variant headwords"/>
            <w:tag w:val="variantHeadwords"/>
            <w:id w:val="173464402"/>
            <w:placeholder>
              <w:docPart w:val="5BE8A3C63A0A411BBA30EC7EF211C95A"/>
            </w:placeholder>
            <w:showingPlcHdr/>
          </w:sdtPr>
          <w:sdtEndPr/>
          <w:sdtContent>
            <w:tc>
              <w:tcPr>
                <w:tcW w:w="9016" w:type="dxa"/>
                <w:tcMar>
                  <w:top w:w="113" w:type="dxa"/>
                  <w:bottom w:w="113" w:type="dxa"/>
                </w:tcMar>
              </w:tcPr>
              <w:p w14:paraId="724248D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4C9F08" w14:textId="77777777" w:rsidTr="003F0D73">
        <w:sdt>
          <w:sdtPr>
            <w:alias w:val="Abstract"/>
            <w:tag w:val="abstract"/>
            <w:id w:val="-635871867"/>
            <w:placeholder>
              <w:docPart w:val="D3DAC0720B76406BAB9A11248653D822"/>
            </w:placeholder>
          </w:sdtPr>
          <w:sdtEndPr/>
          <w:sdtContent>
            <w:tc>
              <w:tcPr>
                <w:tcW w:w="9016" w:type="dxa"/>
                <w:tcMar>
                  <w:top w:w="113" w:type="dxa"/>
                  <w:bottom w:w="113" w:type="dxa"/>
                </w:tcMar>
              </w:tcPr>
              <w:p w14:paraId="0D171350" w14:textId="7AAB02EE" w:rsidR="00E85A05" w:rsidRPr="00951CCF" w:rsidRDefault="00951CCF" w:rsidP="00F85BD1">
                <w:r w:rsidRPr="001A389E">
                  <w:t xml:space="preserve">Art collector Duncan Phillips founded one of the first museums in the United States devoted to modern European and American art. Incorporated in 1918 and opened to the public in 1921, the Phillips Collection predated the Museum of Modern Art (established 1929) and the Whitney Museum of American Art (established 1931). It was housed in Phillips’ childhood home, an 1897 Georgian Revival house in the </w:t>
                </w:r>
                <w:proofErr w:type="spellStart"/>
                <w:r w:rsidRPr="001A389E">
                  <w:t>Dupont</w:t>
                </w:r>
                <w:proofErr w:type="spellEnd"/>
                <w:r w:rsidRPr="001A389E">
                  <w:t xml:space="preserve"> Circle neighbo</w:t>
                </w:r>
                <w:r w:rsidR="00F85BD1">
                  <w:t>u</w:t>
                </w:r>
                <w:r w:rsidRPr="001A389E">
                  <w:t xml:space="preserve">rhood of Washington D. C. After graduating from Yale University in 1907, Phillips pursued </w:t>
                </w:r>
                <w:r w:rsidR="00F85BD1">
                  <w:t>his passion for art; for the rest of his life, Phillips collected and wrote about art.</w:t>
                </w:r>
                <w:r w:rsidRPr="001A389E">
                  <w:t xml:space="preserve"> </w:t>
                </w:r>
                <w:r w:rsidR="00F85BD1">
                  <w:t>The sudden death</w:t>
                </w:r>
                <w:r w:rsidRPr="001A389E">
                  <w:t xml:space="preserve"> of his father in 1917 and older brother in 1918 prompted him to found a museum in their memory, originally called the Phillips Memorial Art Gallery. Phillips served as the museum’s director until his death in 1966, when his wife, the artist Marjorie Acker, took his place. When she died in 1972, their son, Laughlin Phillips, assumed directorship. Rather than pursuing comprehensiveness, Phillips </w:t>
                </w:r>
                <w:r w:rsidR="00F85BD1">
                  <w:t>developed in-depth collections of</w:t>
                </w:r>
                <w:r w:rsidRPr="001A389E">
                  <w:t xml:space="preserve"> the works of his favo</w:t>
                </w:r>
                <w:r w:rsidR="00F85BD1">
                  <w:t>u</w:t>
                </w:r>
                <w:r w:rsidRPr="001A389E">
                  <w:t xml:space="preserve">rite artists, including </w:t>
                </w:r>
                <w:proofErr w:type="spellStart"/>
                <w:r w:rsidRPr="001A389E">
                  <w:t>Honoré</w:t>
                </w:r>
                <w:proofErr w:type="spellEnd"/>
                <w:r w:rsidRPr="001A389E">
                  <w:t xml:space="preserve"> Daumier, Pierre Bonnard, George Braque, Karl </w:t>
                </w:r>
                <w:proofErr w:type="spellStart"/>
                <w:r w:rsidRPr="001A389E">
                  <w:t>Knaths</w:t>
                </w:r>
                <w:proofErr w:type="spellEnd"/>
                <w:r w:rsidRPr="001A389E">
                  <w:t xml:space="preserve">, Arthur Dove, John Marin, Oskar Kokoschka, and Paul Klee. </w:t>
                </w:r>
              </w:p>
            </w:tc>
          </w:sdtContent>
        </w:sdt>
      </w:tr>
      <w:tr w:rsidR="003F0D73" w14:paraId="10564600" w14:textId="77777777" w:rsidTr="003F0D73">
        <w:sdt>
          <w:sdtPr>
            <w:rPr>
              <w:b/>
              <w:color w:val="385623" w:themeColor="accent6" w:themeShade="80"/>
            </w:rPr>
            <w:alias w:val="Article text"/>
            <w:tag w:val="articleText"/>
            <w:id w:val="634067588"/>
            <w:placeholder>
              <w:docPart w:val="F69B308AFD4A424BA5E75ABF4F9C7508"/>
            </w:placeholder>
          </w:sdtPr>
          <w:sdtEndPr/>
          <w:sdtContent>
            <w:tc>
              <w:tcPr>
                <w:tcW w:w="9016" w:type="dxa"/>
                <w:tcMar>
                  <w:top w:w="113" w:type="dxa"/>
                  <w:bottom w:w="113" w:type="dxa"/>
                </w:tcMar>
              </w:tcPr>
              <w:sdt>
                <w:sdtPr>
                  <w:alias w:val="Abstract"/>
                  <w:tag w:val="abstract"/>
                  <w:id w:val="189190888"/>
                  <w:placeholder>
                    <w:docPart w:val="1877AF62B4D1D24D9A41D50D4DEC6E1C"/>
                  </w:placeholder>
                </w:sdtPr>
                <w:sdtContent>
                  <w:p w14:paraId="444FC74B" w14:textId="3F314896" w:rsidR="00951CCF" w:rsidRDefault="00F85BD1" w:rsidP="00951CCF">
                    <w:r w:rsidRPr="001A389E">
                      <w:t xml:space="preserve">Art collector Duncan Phillips founded one of the first museums in the United States devoted to modern European and American art. Incorporated in 1918 and opened to the public in 1921, the Phillips Collection predated the Museum of Modern Art (established 1929) and the Whitney Museum of American Art (established 1931). It was housed in Phillips’ childhood home, an 1897 Georgian Revival house in the </w:t>
                    </w:r>
                    <w:proofErr w:type="spellStart"/>
                    <w:r w:rsidRPr="001A389E">
                      <w:t>Dupont</w:t>
                    </w:r>
                    <w:proofErr w:type="spellEnd"/>
                    <w:r w:rsidRPr="001A389E">
                      <w:t xml:space="preserve"> Circle neighbo</w:t>
                    </w:r>
                    <w:r>
                      <w:t>u</w:t>
                    </w:r>
                    <w:r w:rsidRPr="001A389E">
                      <w:t xml:space="preserve">rhood of Washington D. C. After graduating from Yale University in 1907, Phillips pursued </w:t>
                    </w:r>
                    <w:r>
                      <w:t>his passion for art; for the rest of his life, Phillips collected and wrote about art.</w:t>
                    </w:r>
                    <w:r w:rsidRPr="001A389E">
                      <w:t xml:space="preserve"> </w:t>
                    </w:r>
                    <w:r>
                      <w:t>The sudden death</w:t>
                    </w:r>
                    <w:r w:rsidRPr="001A389E">
                      <w:t xml:space="preserve"> of his father in 1917 and older brother in 1918 prompted him to found a museum in their memory, originally called the Phillips Memorial Art Gallery. Phillips served as the museum’s director until his death in 1966, when his wife, the artist Marjorie Acker, took his place. When she died in 1972, their son, Laughlin Phillips, assumed directorship. Rather than pursuing comprehensiveness, Phillips </w:t>
                    </w:r>
                    <w:r>
                      <w:t>developed in-depth collections of</w:t>
                    </w:r>
                    <w:r w:rsidRPr="001A389E">
                      <w:t xml:space="preserve"> the works of his favo</w:t>
                    </w:r>
                    <w:r>
                      <w:t>u</w:t>
                    </w:r>
                    <w:r w:rsidRPr="001A389E">
                      <w:t xml:space="preserve">rite artists, including </w:t>
                    </w:r>
                    <w:proofErr w:type="spellStart"/>
                    <w:r w:rsidRPr="001A389E">
                      <w:t>Honoré</w:t>
                    </w:r>
                    <w:proofErr w:type="spellEnd"/>
                    <w:r w:rsidRPr="001A389E">
                      <w:t xml:space="preserve"> Daumier, Pierre Bonnard, George Braque, Karl </w:t>
                    </w:r>
                    <w:proofErr w:type="spellStart"/>
                    <w:r w:rsidRPr="001A389E">
                      <w:t>Knaths</w:t>
                    </w:r>
                    <w:proofErr w:type="spellEnd"/>
                    <w:r w:rsidRPr="001A389E">
                      <w:t xml:space="preserve">, Arthur Dove, John Marin, Oskar Kokoschka, and Paul Klee. </w:t>
                    </w:r>
                  </w:p>
                </w:sdtContent>
              </w:sdt>
              <w:p w14:paraId="403B879D" w14:textId="77777777" w:rsidR="00F85BD1" w:rsidRPr="001A389E" w:rsidRDefault="00F85BD1" w:rsidP="00951CCF"/>
              <w:p w14:paraId="439D5592" w14:textId="02247AFA" w:rsidR="00951CCF" w:rsidRDefault="00951CCF" w:rsidP="00951CCF">
                <w:r w:rsidRPr="001A389E">
                  <w:t>Motivated by a desire to educate the public about modern art, Phillips wrote and lectured extensively on the topic. Shortly after college, he</w:t>
                </w:r>
                <w:r w:rsidRPr="001A389E">
                  <w:rPr>
                    <w:b/>
                  </w:rPr>
                  <w:t xml:space="preserve"> </w:t>
                </w:r>
                <w:r w:rsidRPr="001A389E">
                  <w:t xml:space="preserve">contributed essays and reviews to </w:t>
                </w:r>
                <w:r w:rsidRPr="001A389E">
                  <w:rPr>
                    <w:i/>
                  </w:rPr>
                  <w:t>Art and Progress,</w:t>
                </w:r>
                <w:r w:rsidRPr="001A389E">
                  <w:t xml:space="preserve"> </w:t>
                </w:r>
                <w:r w:rsidRPr="001A389E">
                  <w:rPr>
                    <w:i/>
                  </w:rPr>
                  <w:t xml:space="preserve">Scribner’s, </w:t>
                </w:r>
                <w:r w:rsidRPr="001A389E">
                  <w:t xml:space="preserve">and the </w:t>
                </w:r>
                <w:r w:rsidRPr="001A389E">
                  <w:rPr>
                    <w:i/>
                  </w:rPr>
                  <w:t>Yale Review</w:t>
                </w:r>
                <w:r w:rsidRPr="001A389E">
                  <w:t xml:space="preserve">. In 1914, he published his first book, </w:t>
                </w:r>
                <w:r w:rsidRPr="001A389E">
                  <w:rPr>
                    <w:i/>
                  </w:rPr>
                  <w:t>The Enchantment of Art,</w:t>
                </w:r>
                <w:r w:rsidRPr="001A389E">
                  <w:t xml:space="preserve"> which he revised in 1927 to account for a marked change in his taste. In 1913, he was among the conservative critics of the </w:t>
                </w:r>
                <w:proofErr w:type="spellStart"/>
                <w:r w:rsidRPr="001A389E">
                  <w:t>Armory</w:t>
                </w:r>
                <w:proofErr w:type="spellEnd"/>
                <w:r w:rsidRPr="001A389E">
                  <w:t xml:space="preserve"> Show, rejecting Post-Impressionism, Fauvism and Cubism. When he began collecting art in 1916 with an allowance from his parents, he acquired works by artists associated with </w:t>
                </w:r>
                <w:proofErr w:type="spellStart"/>
                <w:r w:rsidRPr="001A389E">
                  <w:t>Tonalism</w:t>
                </w:r>
                <w:proofErr w:type="spellEnd"/>
                <w:r w:rsidRPr="001A389E">
                  <w:t xml:space="preserve"> and American Impressionism, including George Inness, John </w:t>
                </w:r>
                <w:r w:rsidRPr="001A389E">
                  <w:lastRenderedPageBreak/>
                  <w:t xml:space="preserve">Henry </w:t>
                </w:r>
                <w:proofErr w:type="spellStart"/>
                <w:r w:rsidRPr="001A389E">
                  <w:t>Twachtman</w:t>
                </w:r>
                <w:proofErr w:type="spellEnd"/>
                <w:r w:rsidRPr="001A389E">
                  <w:t xml:space="preserve">, J. Alden Weir, and Childe Hassam. Between 1918 and 1921, he bought paintings by French Impressionist Claude Monet, French caricaturist </w:t>
                </w:r>
                <w:proofErr w:type="spellStart"/>
                <w:r w:rsidRPr="001A389E">
                  <w:t>Honoré</w:t>
                </w:r>
                <w:proofErr w:type="spellEnd"/>
                <w:r w:rsidRPr="001A389E">
                  <w:t xml:space="preserve"> Daumier, and American </w:t>
                </w:r>
                <w:proofErr w:type="spellStart"/>
                <w:r w:rsidRPr="001A389E">
                  <w:t>Aschan</w:t>
                </w:r>
                <w:proofErr w:type="spellEnd"/>
                <w:r w:rsidRPr="001A389E">
                  <w:t xml:space="preserve"> school painters George Luks and Robert Henri. Over the course of the 1920s, however, he began collecting increasingly abstract works by </w:t>
                </w:r>
                <w:r>
                  <w:t xml:space="preserve">the </w:t>
                </w:r>
                <w:r w:rsidRPr="001A389E">
                  <w:t xml:space="preserve">French and American avant-garde artists he </w:t>
                </w:r>
                <w:r>
                  <w:t xml:space="preserve">had </w:t>
                </w:r>
                <w:r w:rsidRPr="001A389E">
                  <w:t xml:space="preserve">initially rejected, such as Henri Matisse, Pablo Picasso, and Georgia O’Keeffe. By the 1950s, he was actively collecting leading American abstractionists of that decade, </w:t>
                </w:r>
                <w:r>
                  <w:t xml:space="preserve">including </w:t>
                </w:r>
                <w:r w:rsidRPr="001A389E">
                  <w:t xml:space="preserve">Willem de </w:t>
                </w:r>
                <w:proofErr w:type="spellStart"/>
                <w:r w:rsidRPr="001A389E">
                  <w:t>Kooning</w:t>
                </w:r>
                <w:proofErr w:type="spellEnd"/>
                <w:r w:rsidRPr="001A389E">
                  <w:t>, Mark Rothko, Morris Louis, and Kenneth Noland. Phillips embraced a broad definition of modernism, a term he applied to every artist in his collection from Giorgione to Rothko, and understood as an anti-conformist mentality rather than a defined period or style. Accordingly, Phillips</w:t>
                </w:r>
                <w:r>
                  <w:t xml:space="preserve"> did not organis</w:t>
                </w:r>
                <w:r w:rsidRPr="001A389E">
                  <w:t>e works in his museum by period or nation</w:t>
                </w:r>
                <w:r w:rsidR="00F85BD1">
                  <w:t>ality, but preferred to emphasis</w:t>
                </w:r>
                <w:r w:rsidRPr="001A389E">
                  <w:t>e the continuities amidst his diverse collection.</w:t>
                </w:r>
              </w:p>
              <w:p w14:paraId="05E8AD44" w14:textId="77777777" w:rsidR="00951CCF" w:rsidRDefault="00951CCF" w:rsidP="00951CCF"/>
              <w:p w14:paraId="4A4BBA68" w14:textId="77777777" w:rsidR="00951CCF" w:rsidRDefault="00951CCF" w:rsidP="00951CCF">
                <w:pPr>
                  <w:keepNext/>
                </w:pPr>
                <w:r>
                  <w:t>File: phillips1.jpg</w:t>
                </w:r>
              </w:p>
              <w:p w14:paraId="563B042B" w14:textId="77777777" w:rsidR="00951CCF" w:rsidRDefault="00F85BD1" w:rsidP="00951CCF">
                <w:pPr>
                  <w:pStyle w:val="Caption"/>
                </w:pPr>
                <w:r>
                  <w:fldChar w:fldCharType="begin"/>
                </w:r>
                <w:r>
                  <w:instrText xml:space="preserve"> SEQ Figure \* ARABIC </w:instrText>
                </w:r>
                <w:r>
                  <w:fldChar w:fldCharType="separate"/>
                </w:r>
                <w:r w:rsidR="00951CCF">
                  <w:rPr>
                    <w:noProof/>
                  </w:rPr>
                  <w:t>1</w:t>
                </w:r>
                <w:r>
                  <w:rPr>
                    <w:noProof/>
                  </w:rPr>
                  <w:fldChar w:fldCharType="end"/>
                </w:r>
                <w:r w:rsidR="00951CCF">
                  <w:t xml:space="preserve"> </w:t>
                </w:r>
                <w:r w:rsidR="00951CCF" w:rsidRPr="00A43267">
                  <w:t xml:space="preserve">Clara </w:t>
                </w:r>
                <w:proofErr w:type="spellStart"/>
                <w:r w:rsidR="00951CCF" w:rsidRPr="00A43267">
                  <w:t>Sipprel</w:t>
                </w:r>
                <w:proofErr w:type="spellEnd"/>
                <w:r w:rsidR="00951CCF" w:rsidRPr="00A43267">
                  <w:t>, Marjorie and Duncan Phillips in the Main Gallery, c. 1922.</w:t>
                </w:r>
              </w:p>
              <w:p w14:paraId="311BBE0A" w14:textId="77777777" w:rsidR="003F0D73" w:rsidRDefault="00951CCF" w:rsidP="00951CCF">
                <w:pPr>
                  <w:pStyle w:val="Authornote"/>
                </w:pPr>
                <w:r w:rsidRPr="00951CCF">
                  <w:t xml:space="preserve">Photograph scanned from: Ruth W. Spiegel, ed., The Phillips Collection In the Making: 1920–1930 (Washington, D. C.: The Phillips Collection and the Smithsonian Institution, 1979), 8. Copyright page notes that all photographs are reproduced courtesy of the Phillips Collection. For questions regarding rights and reproductions, email: imagerights@phillipscollection.org. For further information on how to obtain permission for reproduction, visit: </w:t>
                </w:r>
                <w:hyperlink r:id="rId9" w:history="1">
                  <w:r w:rsidRPr="00951CCF">
                    <w:t>http://www.phillipscollection.org/collection/rights-and-reproductions/index.aspx</w:t>
                  </w:r>
                </w:hyperlink>
              </w:p>
            </w:tc>
          </w:sdtContent>
        </w:sdt>
      </w:tr>
      <w:tr w:rsidR="003235A7" w14:paraId="668DFBDC" w14:textId="77777777" w:rsidTr="003235A7">
        <w:tc>
          <w:tcPr>
            <w:tcW w:w="9016" w:type="dxa"/>
          </w:tcPr>
          <w:p w14:paraId="58C822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8739396D6EF4AAEB9D49338C32C81B8"/>
              </w:placeholder>
            </w:sdtPr>
            <w:sdtEndPr/>
            <w:sdtContent>
              <w:p w14:paraId="1DD41C06" w14:textId="6A5C75FD" w:rsidR="00832321" w:rsidRDefault="00F85BD1" w:rsidP="00832321">
                <w:sdt>
                  <w:sdtPr>
                    <w:id w:val="1116494593"/>
                    <w:citation/>
                  </w:sdtPr>
                  <w:sdtEndPr/>
                  <w:sdtContent>
                    <w:r w:rsidR="00832321">
                      <w:fldChar w:fldCharType="begin"/>
                    </w:r>
                    <w:r w:rsidR="00832321">
                      <w:rPr>
                        <w:lang w:val="en-US"/>
                      </w:rPr>
                      <w:instrText xml:space="preserve"> CITATION Phi131 \l 1033 </w:instrText>
                    </w:r>
                    <w:r w:rsidR="00832321">
                      <w:fldChar w:fldCharType="separate"/>
                    </w:r>
                    <w:r w:rsidR="00832321">
                      <w:rPr>
                        <w:noProof/>
                        <w:lang w:val="en-US"/>
                      </w:rPr>
                      <w:t>(Phillips)</w:t>
                    </w:r>
                    <w:r w:rsidR="00832321">
                      <w:fldChar w:fldCharType="end"/>
                    </w:r>
                  </w:sdtContent>
                </w:sdt>
              </w:p>
              <w:p w14:paraId="6D43E606" w14:textId="77777777" w:rsidR="00832321" w:rsidRDefault="00832321" w:rsidP="00832321"/>
              <w:p w14:paraId="60DC57D5" w14:textId="77777777" w:rsidR="00832321" w:rsidRDefault="00F85BD1" w:rsidP="00832321">
                <w:sdt>
                  <w:sdtPr>
                    <w:id w:val="-1738468332"/>
                    <w:citation/>
                  </w:sdtPr>
                  <w:sdtEndPr/>
                  <w:sdtContent>
                    <w:r w:rsidR="00832321">
                      <w:fldChar w:fldCharType="begin"/>
                    </w:r>
                    <w:r w:rsidR="00832321">
                      <w:rPr>
                        <w:lang w:val="en-US"/>
                      </w:rPr>
                      <w:instrText xml:space="preserve"> CITATION Phi26 \l 1033 </w:instrText>
                    </w:r>
                    <w:r w:rsidR="00832321">
                      <w:fldChar w:fldCharType="separate"/>
                    </w:r>
                    <w:r w:rsidR="00832321">
                      <w:rPr>
                        <w:noProof/>
                        <w:lang w:val="en-US"/>
                      </w:rPr>
                      <w:t>(Phillips, A Collection in the Making)</w:t>
                    </w:r>
                    <w:r w:rsidR="00832321">
                      <w:fldChar w:fldCharType="end"/>
                    </w:r>
                  </w:sdtContent>
                </w:sdt>
              </w:p>
              <w:p w14:paraId="002276B3" w14:textId="77777777" w:rsidR="00832321" w:rsidRDefault="00832321" w:rsidP="00832321"/>
              <w:p w14:paraId="45306F38" w14:textId="77777777" w:rsidR="00832321" w:rsidRDefault="00F85BD1" w:rsidP="00832321">
                <w:sdt>
                  <w:sdtPr>
                    <w:id w:val="-955948944"/>
                    <w:citation/>
                  </w:sdtPr>
                  <w:sdtEndPr/>
                  <w:sdtContent>
                    <w:r w:rsidR="00832321">
                      <w:fldChar w:fldCharType="begin"/>
                    </w:r>
                    <w:r w:rsidR="00832321">
                      <w:rPr>
                        <w:lang w:val="en-US"/>
                      </w:rPr>
                      <w:instrText xml:space="preserve"> CITATION Tur91 \l 1033 </w:instrText>
                    </w:r>
                    <w:r w:rsidR="00832321">
                      <w:fldChar w:fldCharType="separate"/>
                    </w:r>
                    <w:r w:rsidR="00832321">
                      <w:rPr>
                        <w:noProof/>
                        <w:lang w:val="en-US"/>
                      </w:rPr>
                      <w:t>(Turner)</w:t>
                    </w:r>
                    <w:r w:rsidR="00832321">
                      <w:fldChar w:fldCharType="end"/>
                    </w:r>
                  </w:sdtContent>
                </w:sdt>
              </w:p>
              <w:p w14:paraId="6E27880A" w14:textId="77777777" w:rsidR="00832321" w:rsidRDefault="00832321" w:rsidP="00832321"/>
              <w:p w14:paraId="3ABFAE49" w14:textId="32FBE2D6" w:rsidR="003235A7" w:rsidRDefault="00F85BD1" w:rsidP="00832321">
                <w:sdt>
                  <w:sdtPr>
                    <w:id w:val="-1498495781"/>
                    <w:citation/>
                  </w:sdtPr>
                  <w:sdtEndPr/>
                  <w:sdtContent>
                    <w:r w:rsidR="00832321">
                      <w:fldChar w:fldCharType="begin"/>
                    </w:r>
                    <w:r w:rsidR="00832321">
                      <w:rPr>
                        <w:lang w:val="en-US"/>
                      </w:rPr>
                      <w:instrText xml:space="preserve"> CITATION Pas99 \l 1033 </w:instrText>
                    </w:r>
                    <w:r w:rsidR="00832321">
                      <w:fldChar w:fldCharType="separate"/>
                    </w:r>
                    <w:r w:rsidR="00832321">
                      <w:rPr>
                        <w:noProof/>
                        <w:lang w:val="en-US"/>
                      </w:rPr>
                      <w:t>(Passantino and David)</w:t>
                    </w:r>
                    <w:r w:rsidR="00832321">
                      <w:fldChar w:fldCharType="end"/>
                    </w:r>
                  </w:sdtContent>
                </w:sdt>
              </w:p>
            </w:sdtContent>
          </w:sdt>
        </w:tc>
      </w:tr>
    </w:tbl>
    <w:p w14:paraId="700422D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7182A" w14:textId="77777777" w:rsidR="00E4578C" w:rsidRDefault="00E4578C" w:rsidP="007A0D55">
      <w:pPr>
        <w:spacing w:after="0" w:line="240" w:lineRule="auto"/>
      </w:pPr>
      <w:r>
        <w:separator/>
      </w:r>
    </w:p>
  </w:endnote>
  <w:endnote w:type="continuationSeparator" w:id="0">
    <w:p w14:paraId="14430553" w14:textId="77777777" w:rsidR="00E4578C" w:rsidRDefault="00E457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9EFAB" w14:textId="77777777" w:rsidR="00E4578C" w:rsidRDefault="00E4578C" w:rsidP="007A0D55">
      <w:pPr>
        <w:spacing w:after="0" w:line="240" w:lineRule="auto"/>
      </w:pPr>
      <w:r>
        <w:separator/>
      </w:r>
    </w:p>
  </w:footnote>
  <w:footnote w:type="continuationSeparator" w:id="0">
    <w:p w14:paraId="4838038A" w14:textId="77777777" w:rsidR="00E4578C" w:rsidRDefault="00E457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F952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68CB6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5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5373"/>
    <w:rsid w:val="0030662D"/>
    <w:rsid w:val="003235A7"/>
    <w:rsid w:val="003677B6"/>
    <w:rsid w:val="003D3579"/>
    <w:rsid w:val="003E2795"/>
    <w:rsid w:val="003F0D73"/>
    <w:rsid w:val="00462DBE"/>
    <w:rsid w:val="00464699"/>
    <w:rsid w:val="00483379"/>
    <w:rsid w:val="00487BC5"/>
    <w:rsid w:val="00496888"/>
    <w:rsid w:val="004A7476"/>
    <w:rsid w:val="004E5896"/>
    <w:rsid w:val="004E655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2321"/>
    <w:rsid w:val="00846CE1"/>
    <w:rsid w:val="008A5B87"/>
    <w:rsid w:val="00922950"/>
    <w:rsid w:val="00951CC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47D"/>
    <w:rsid w:val="00C6296B"/>
    <w:rsid w:val="00CC586D"/>
    <w:rsid w:val="00CF1542"/>
    <w:rsid w:val="00CF3EC5"/>
    <w:rsid w:val="00D656DA"/>
    <w:rsid w:val="00D83300"/>
    <w:rsid w:val="00DC6B48"/>
    <w:rsid w:val="00DF01B0"/>
    <w:rsid w:val="00E02164"/>
    <w:rsid w:val="00E4578C"/>
    <w:rsid w:val="00E85A05"/>
    <w:rsid w:val="00E95829"/>
    <w:rsid w:val="00EA606C"/>
    <w:rsid w:val="00EB0C8C"/>
    <w:rsid w:val="00EB51FD"/>
    <w:rsid w:val="00EB77DB"/>
    <w:rsid w:val="00ED139F"/>
    <w:rsid w:val="00EF74F7"/>
    <w:rsid w:val="00F36937"/>
    <w:rsid w:val="00F60F53"/>
    <w:rsid w:val="00F85BD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8F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6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55"/>
    <w:rPr>
      <w:rFonts w:ascii="Tahoma" w:hAnsi="Tahoma" w:cs="Tahoma"/>
      <w:sz w:val="16"/>
      <w:szCs w:val="16"/>
    </w:rPr>
  </w:style>
  <w:style w:type="paragraph" w:styleId="Caption">
    <w:name w:val="caption"/>
    <w:basedOn w:val="Normal"/>
    <w:next w:val="Normal"/>
    <w:uiPriority w:val="35"/>
    <w:semiHidden/>
    <w:qFormat/>
    <w:rsid w:val="00951CCF"/>
    <w:pPr>
      <w:spacing w:after="200" w:line="240" w:lineRule="auto"/>
    </w:pPr>
    <w:rPr>
      <w:b/>
      <w:bCs/>
      <w:color w:val="5B9BD5" w:themeColor="accent1"/>
      <w:sz w:val="18"/>
      <w:szCs w:val="18"/>
    </w:rPr>
  </w:style>
  <w:style w:type="character" w:styleId="Hyperlink">
    <w:name w:val="Hyperlink"/>
    <w:basedOn w:val="DefaultParagraphFont"/>
    <w:rsid w:val="00951CC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6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55"/>
    <w:rPr>
      <w:rFonts w:ascii="Tahoma" w:hAnsi="Tahoma" w:cs="Tahoma"/>
      <w:sz w:val="16"/>
      <w:szCs w:val="16"/>
    </w:rPr>
  </w:style>
  <w:style w:type="paragraph" w:styleId="Caption">
    <w:name w:val="caption"/>
    <w:basedOn w:val="Normal"/>
    <w:next w:val="Normal"/>
    <w:uiPriority w:val="35"/>
    <w:semiHidden/>
    <w:qFormat/>
    <w:rsid w:val="00951CCF"/>
    <w:pPr>
      <w:spacing w:after="200" w:line="240" w:lineRule="auto"/>
    </w:pPr>
    <w:rPr>
      <w:b/>
      <w:bCs/>
      <w:color w:val="5B9BD5" w:themeColor="accent1"/>
      <w:sz w:val="18"/>
      <w:szCs w:val="18"/>
    </w:rPr>
  </w:style>
  <w:style w:type="character" w:styleId="Hyperlink">
    <w:name w:val="Hyperlink"/>
    <w:basedOn w:val="DefaultParagraphFont"/>
    <w:rsid w:val="00951C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illipscollection.org/collection/rights-and-reproductions/index.aspx"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A98B255BAB418580B6AA3E097084E8"/>
        <w:category>
          <w:name w:val="General"/>
          <w:gallery w:val="placeholder"/>
        </w:category>
        <w:types>
          <w:type w:val="bbPlcHdr"/>
        </w:types>
        <w:behaviors>
          <w:behavior w:val="content"/>
        </w:behaviors>
        <w:guid w:val="{F311FF6F-4978-438B-8828-3CBA1D526980}"/>
      </w:docPartPr>
      <w:docPartBody>
        <w:p w:rsidR="00D23D7E" w:rsidRDefault="00275FD7">
          <w:pPr>
            <w:pStyle w:val="3AA98B255BAB418580B6AA3E097084E8"/>
          </w:pPr>
          <w:r w:rsidRPr="00CC586D">
            <w:rPr>
              <w:rStyle w:val="PlaceholderText"/>
              <w:b/>
              <w:color w:val="FFFFFF" w:themeColor="background1"/>
            </w:rPr>
            <w:t>[Salutation]</w:t>
          </w:r>
        </w:p>
      </w:docPartBody>
    </w:docPart>
    <w:docPart>
      <w:docPartPr>
        <w:name w:val="C7876D5F52074CDD93ADAFFDFC3F5D2F"/>
        <w:category>
          <w:name w:val="General"/>
          <w:gallery w:val="placeholder"/>
        </w:category>
        <w:types>
          <w:type w:val="bbPlcHdr"/>
        </w:types>
        <w:behaviors>
          <w:behavior w:val="content"/>
        </w:behaviors>
        <w:guid w:val="{07AB0231-DF7E-4C83-BE06-24B4702130D7}"/>
      </w:docPartPr>
      <w:docPartBody>
        <w:p w:rsidR="00D23D7E" w:rsidRDefault="00275FD7">
          <w:pPr>
            <w:pStyle w:val="C7876D5F52074CDD93ADAFFDFC3F5D2F"/>
          </w:pPr>
          <w:r>
            <w:rPr>
              <w:rStyle w:val="PlaceholderText"/>
            </w:rPr>
            <w:t>[First name]</w:t>
          </w:r>
        </w:p>
      </w:docPartBody>
    </w:docPart>
    <w:docPart>
      <w:docPartPr>
        <w:name w:val="2D27AF77123B4E67B68BC097D579C548"/>
        <w:category>
          <w:name w:val="General"/>
          <w:gallery w:val="placeholder"/>
        </w:category>
        <w:types>
          <w:type w:val="bbPlcHdr"/>
        </w:types>
        <w:behaviors>
          <w:behavior w:val="content"/>
        </w:behaviors>
        <w:guid w:val="{8DE7D959-8A53-4389-8421-769C001FD484}"/>
      </w:docPartPr>
      <w:docPartBody>
        <w:p w:rsidR="00D23D7E" w:rsidRDefault="00275FD7">
          <w:pPr>
            <w:pStyle w:val="2D27AF77123B4E67B68BC097D579C548"/>
          </w:pPr>
          <w:r>
            <w:rPr>
              <w:rStyle w:val="PlaceholderText"/>
            </w:rPr>
            <w:t>[Middle name]</w:t>
          </w:r>
        </w:p>
      </w:docPartBody>
    </w:docPart>
    <w:docPart>
      <w:docPartPr>
        <w:name w:val="E3C8C2D831DB4C61B5176DDEB5C8C805"/>
        <w:category>
          <w:name w:val="General"/>
          <w:gallery w:val="placeholder"/>
        </w:category>
        <w:types>
          <w:type w:val="bbPlcHdr"/>
        </w:types>
        <w:behaviors>
          <w:behavior w:val="content"/>
        </w:behaviors>
        <w:guid w:val="{A87AFD1F-C110-410A-A7BF-5104AD132786}"/>
      </w:docPartPr>
      <w:docPartBody>
        <w:p w:rsidR="00D23D7E" w:rsidRDefault="00275FD7">
          <w:pPr>
            <w:pStyle w:val="E3C8C2D831DB4C61B5176DDEB5C8C805"/>
          </w:pPr>
          <w:r>
            <w:rPr>
              <w:rStyle w:val="PlaceholderText"/>
            </w:rPr>
            <w:t>[Last name]</w:t>
          </w:r>
        </w:p>
      </w:docPartBody>
    </w:docPart>
    <w:docPart>
      <w:docPartPr>
        <w:name w:val="57FC61D7048C4155A84659A7134916BD"/>
        <w:category>
          <w:name w:val="General"/>
          <w:gallery w:val="placeholder"/>
        </w:category>
        <w:types>
          <w:type w:val="bbPlcHdr"/>
        </w:types>
        <w:behaviors>
          <w:behavior w:val="content"/>
        </w:behaviors>
        <w:guid w:val="{5040CB86-7DD2-4415-8F9A-A0A423A4A857}"/>
      </w:docPartPr>
      <w:docPartBody>
        <w:p w:rsidR="00D23D7E" w:rsidRDefault="00275FD7">
          <w:pPr>
            <w:pStyle w:val="57FC61D7048C4155A84659A7134916BD"/>
          </w:pPr>
          <w:r>
            <w:rPr>
              <w:rStyle w:val="PlaceholderText"/>
            </w:rPr>
            <w:t>[Enter your biography]</w:t>
          </w:r>
        </w:p>
      </w:docPartBody>
    </w:docPart>
    <w:docPart>
      <w:docPartPr>
        <w:name w:val="76B119BDC8E545AA841EED30E8BD9967"/>
        <w:category>
          <w:name w:val="General"/>
          <w:gallery w:val="placeholder"/>
        </w:category>
        <w:types>
          <w:type w:val="bbPlcHdr"/>
        </w:types>
        <w:behaviors>
          <w:behavior w:val="content"/>
        </w:behaviors>
        <w:guid w:val="{674925F2-127A-4458-B72B-33A266436A3D}"/>
      </w:docPartPr>
      <w:docPartBody>
        <w:p w:rsidR="00D23D7E" w:rsidRDefault="00275FD7">
          <w:pPr>
            <w:pStyle w:val="76B119BDC8E545AA841EED30E8BD9967"/>
          </w:pPr>
          <w:r>
            <w:rPr>
              <w:rStyle w:val="PlaceholderText"/>
            </w:rPr>
            <w:t>[Enter the institution with which you are affiliated]</w:t>
          </w:r>
        </w:p>
      </w:docPartBody>
    </w:docPart>
    <w:docPart>
      <w:docPartPr>
        <w:name w:val="0D9B942AE6444845849DE0EABF002F81"/>
        <w:category>
          <w:name w:val="General"/>
          <w:gallery w:val="placeholder"/>
        </w:category>
        <w:types>
          <w:type w:val="bbPlcHdr"/>
        </w:types>
        <w:behaviors>
          <w:behavior w:val="content"/>
        </w:behaviors>
        <w:guid w:val="{DA8345A4-40C5-412C-BFD6-6BE264E10D5F}"/>
      </w:docPartPr>
      <w:docPartBody>
        <w:p w:rsidR="00D23D7E" w:rsidRDefault="00275FD7">
          <w:pPr>
            <w:pStyle w:val="0D9B942AE6444845849DE0EABF002F81"/>
          </w:pPr>
          <w:r w:rsidRPr="00EF74F7">
            <w:rPr>
              <w:b/>
              <w:color w:val="808080" w:themeColor="background1" w:themeShade="80"/>
            </w:rPr>
            <w:t>[Enter the headword for your article]</w:t>
          </w:r>
        </w:p>
      </w:docPartBody>
    </w:docPart>
    <w:docPart>
      <w:docPartPr>
        <w:name w:val="5BE8A3C63A0A411BBA30EC7EF211C95A"/>
        <w:category>
          <w:name w:val="General"/>
          <w:gallery w:val="placeholder"/>
        </w:category>
        <w:types>
          <w:type w:val="bbPlcHdr"/>
        </w:types>
        <w:behaviors>
          <w:behavior w:val="content"/>
        </w:behaviors>
        <w:guid w:val="{FAD401B2-739B-4451-ACC1-5905BC878F61}"/>
      </w:docPartPr>
      <w:docPartBody>
        <w:p w:rsidR="00D23D7E" w:rsidRDefault="00275FD7">
          <w:pPr>
            <w:pStyle w:val="5BE8A3C63A0A411BBA30EC7EF211C9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DAC0720B76406BAB9A11248653D822"/>
        <w:category>
          <w:name w:val="General"/>
          <w:gallery w:val="placeholder"/>
        </w:category>
        <w:types>
          <w:type w:val="bbPlcHdr"/>
        </w:types>
        <w:behaviors>
          <w:behavior w:val="content"/>
        </w:behaviors>
        <w:guid w:val="{818929A2-1524-4761-8441-3EC70DA0EC40}"/>
      </w:docPartPr>
      <w:docPartBody>
        <w:p w:rsidR="00D23D7E" w:rsidRDefault="00275FD7">
          <w:pPr>
            <w:pStyle w:val="D3DAC0720B76406BAB9A11248653D8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9B308AFD4A424BA5E75ABF4F9C7508"/>
        <w:category>
          <w:name w:val="General"/>
          <w:gallery w:val="placeholder"/>
        </w:category>
        <w:types>
          <w:type w:val="bbPlcHdr"/>
        </w:types>
        <w:behaviors>
          <w:behavior w:val="content"/>
        </w:behaviors>
        <w:guid w:val="{4ECD7690-399E-45C3-92E2-9CE55AA47FE1}"/>
      </w:docPartPr>
      <w:docPartBody>
        <w:p w:rsidR="00D23D7E" w:rsidRDefault="00275FD7">
          <w:pPr>
            <w:pStyle w:val="F69B308AFD4A424BA5E75ABF4F9C75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739396D6EF4AAEB9D49338C32C81B8"/>
        <w:category>
          <w:name w:val="General"/>
          <w:gallery w:val="placeholder"/>
        </w:category>
        <w:types>
          <w:type w:val="bbPlcHdr"/>
        </w:types>
        <w:behaviors>
          <w:behavior w:val="content"/>
        </w:behaviors>
        <w:guid w:val="{5FACDE84-E89F-49EB-8D3F-808E9DDCBC00}"/>
      </w:docPartPr>
      <w:docPartBody>
        <w:p w:rsidR="00D23D7E" w:rsidRDefault="00275FD7">
          <w:pPr>
            <w:pStyle w:val="E8739396D6EF4AAEB9D49338C32C81B8"/>
          </w:pPr>
          <w:r>
            <w:rPr>
              <w:rStyle w:val="PlaceholderText"/>
            </w:rPr>
            <w:t>[Enter citations for further reading here]</w:t>
          </w:r>
        </w:p>
      </w:docPartBody>
    </w:docPart>
    <w:docPart>
      <w:docPartPr>
        <w:name w:val="1877AF62B4D1D24D9A41D50D4DEC6E1C"/>
        <w:category>
          <w:name w:val="General"/>
          <w:gallery w:val="placeholder"/>
        </w:category>
        <w:types>
          <w:type w:val="bbPlcHdr"/>
        </w:types>
        <w:behaviors>
          <w:behavior w:val="content"/>
        </w:behaviors>
        <w:guid w:val="{57C9338A-CF66-CF46-8157-B013EAEDEE83}"/>
      </w:docPartPr>
      <w:docPartBody>
        <w:p w:rsidR="00000000" w:rsidRDefault="00D23D7E" w:rsidP="00D23D7E">
          <w:pPr>
            <w:pStyle w:val="1877AF62B4D1D24D9A41D50D4DEC6E1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7"/>
    <w:rsid w:val="00275FD7"/>
    <w:rsid w:val="00D23D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D7E"/>
    <w:rPr>
      <w:color w:val="808080"/>
    </w:rPr>
  </w:style>
  <w:style w:type="paragraph" w:customStyle="1" w:styleId="3AA98B255BAB418580B6AA3E097084E8">
    <w:name w:val="3AA98B255BAB418580B6AA3E097084E8"/>
  </w:style>
  <w:style w:type="paragraph" w:customStyle="1" w:styleId="C7876D5F52074CDD93ADAFFDFC3F5D2F">
    <w:name w:val="C7876D5F52074CDD93ADAFFDFC3F5D2F"/>
  </w:style>
  <w:style w:type="paragraph" w:customStyle="1" w:styleId="2D27AF77123B4E67B68BC097D579C548">
    <w:name w:val="2D27AF77123B4E67B68BC097D579C548"/>
  </w:style>
  <w:style w:type="paragraph" w:customStyle="1" w:styleId="E3C8C2D831DB4C61B5176DDEB5C8C805">
    <w:name w:val="E3C8C2D831DB4C61B5176DDEB5C8C805"/>
  </w:style>
  <w:style w:type="paragraph" w:customStyle="1" w:styleId="57FC61D7048C4155A84659A7134916BD">
    <w:name w:val="57FC61D7048C4155A84659A7134916BD"/>
  </w:style>
  <w:style w:type="paragraph" w:customStyle="1" w:styleId="76B119BDC8E545AA841EED30E8BD9967">
    <w:name w:val="76B119BDC8E545AA841EED30E8BD9967"/>
  </w:style>
  <w:style w:type="paragraph" w:customStyle="1" w:styleId="0D9B942AE6444845849DE0EABF002F81">
    <w:name w:val="0D9B942AE6444845849DE0EABF002F81"/>
  </w:style>
  <w:style w:type="paragraph" w:customStyle="1" w:styleId="5BE8A3C63A0A411BBA30EC7EF211C95A">
    <w:name w:val="5BE8A3C63A0A411BBA30EC7EF211C95A"/>
  </w:style>
  <w:style w:type="paragraph" w:customStyle="1" w:styleId="D3DAC0720B76406BAB9A11248653D822">
    <w:name w:val="D3DAC0720B76406BAB9A11248653D822"/>
  </w:style>
  <w:style w:type="paragraph" w:customStyle="1" w:styleId="F69B308AFD4A424BA5E75ABF4F9C7508">
    <w:name w:val="F69B308AFD4A424BA5E75ABF4F9C7508"/>
  </w:style>
  <w:style w:type="paragraph" w:customStyle="1" w:styleId="E8739396D6EF4AAEB9D49338C32C81B8">
    <w:name w:val="E8739396D6EF4AAEB9D49338C32C81B8"/>
  </w:style>
  <w:style w:type="paragraph" w:customStyle="1" w:styleId="1877AF62B4D1D24D9A41D50D4DEC6E1C">
    <w:name w:val="1877AF62B4D1D24D9A41D50D4DEC6E1C"/>
    <w:rsid w:val="00D23D7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D7E"/>
    <w:rPr>
      <w:color w:val="808080"/>
    </w:rPr>
  </w:style>
  <w:style w:type="paragraph" w:customStyle="1" w:styleId="3AA98B255BAB418580B6AA3E097084E8">
    <w:name w:val="3AA98B255BAB418580B6AA3E097084E8"/>
  </w:style>
  <w:style w:type="paragraph" w:customStyle="1" w:styleId="C7876D5F52074CDD93ADAFFDFC3F5D2F">
    <w:name w:val="C7876D5F52074CDD93ADAFFDFC3F5D2F"/>
  </w:style>
  <w:style w:type="paragraph" w:customStyle="1" w:styleId="2D27AF77123B4E67B68BC097D579C548">
    <w:name w:val="2D27AF77123B4E67B68BC097D579C548"/>
  </w:style>
  <w:style w:type="paragraph" w:customStyle="1" w:styleId="E3C8C2D831DB4C61B5176DDEB5C8C805">
    <w:name w:val="E3C8C2D831DB4C61B5176DDEB5C8C805"/>
  </w:style>
  <w:style w:type="paragraph" w:customStyle="1" w:styleId="57FC61D7048C4155A84659A7134916BD">
    <w:name w:val="57FC61D7048C4155A84659A7134916BD"/>
  </w:style>
  <w:style w:type="paragraph" w:customStyle="1" w:styleId="76B119BDC8E545AA841EED30E8BD9967">
    <w:name w:val="76B119BDC8E545AA841EED30E8BD9967"/>
  </w:style>
  <w:style w:type="paragraph" w:customStyle="1" w:styleId="0D9B942AE6444845849DE0EABF002F81">
    <w:name w:val="0D9B942AE6444845849DE0EABF002F81"/>
  </w:style>
  <w:style w:type="paragraph" w:customStyle="1" w:styleId="5BE8A3C63A0A411BBA30EC7EF211C95A">
    <w:name w:val="5BE8A3C63A0A411BBA30EC7EF211C95A"/>
  </w:style>
  <w:style w:type="paragraph" w:customStyle="1" w:styleId="D3DAC0720B76406BAB9A11248653D822">
    <w:name w:val="D3DAC0720B76406BAB9A11248653D822"/>
  </w:style>
  <w:style w:type="paragraph" w:customStyle="1" w:styleId="F69B308AFD4A424BA5E75ABF4F9C7508">
    <w:name w:val="F69B308AFD4A424BA5E75ABF4F9C7508"/>
  </w:style>
  <w:style w:type="paragraph" w:customStyle="1" w:styleId="E8739396D6EF4AAEB9D49338C32C81B8">
    <w:name w:val="E8739396D6EF4AAEB9D49338C32C81B8"/>
  </w:style>
  <w:style w:type="paragraph" w:customStyle="1" w:styleId="1877AF62B4D1D24D9A41D50D4DEC6E1C">
    <w:name w:val="1877AF62B4D1D24D9A41D50D4DEC6E1C"/>
    <w:rsid w:val="00D23D7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Phi131</b:Tag>
    <b:SourceType>JournalArticle</b:SourceType>
    <b:Guid>{FED88AFD-E9D6-4800-8532-DC49C7CEFA42}</b:Guid>
    <b:Author>
      <b:Author>
        <b:NameList>
          <b:Person>
            <b:Last>Phillips</b:Last>
            <b:First>D.</b:First>
          </b:Person>
        </b:NameList>
      </b:Author>
    </b:Author>
    <b:Title>Revolutions and Reactions in Painting</b:Title>
    <b:Year>1913</b:Year>
    <b:JournalName>Phillips, D. (1913) “Revolutions and Reactions in Painting,” International Studio</b:JournalName>
    <b:Pages>123-29</b:Pages>
    <b:Month>December</b:Month>
    <b:Volume>51</b:Volume>
    <b:Comments>A review of the Armory Show.</b:Comments>
    <b:RefOrder>1</b:RefOrder>
  </b:Source>
  <b:Source>
    <b:Tag>Phi26</b:Tag>
    <b:SourceType>Book</b:SourceType>
    <b:Guid>{A2C82776-1F89-4F40-80AA-55CAE93F68E7}</b:Guid>
    <b:Author>
      <b:Author>
        <b:NameList>
          <b:Person>
            <b:Last>Phillips</b:Last>
            <b:First>D.</b:First>
          </b:Person>
        </b:NameList>
      </b:Author>
    </b:Author>
    <b:Title>A Collection in the Making</b:Title>
    <b:Year>1926</b:Year>
    <b:City>Washington</b:City>
    <b:Publisher>Phillips Memorial Gallery</b:Publisher>
    <b:URL>https://archive.org/details/collmaki00phil</b:URL>
    <b:StateProvince>DC</b:StateProvince>
    <b:RefOrder>2</b:RefOrder>
  </b:Source>
  <b:Source>
    <b:Tag>Tur91</b:Tag>
    <b:SourceType>Book</b:SourceType>
    <b:Guid>{A3C10125-9F15-4E52-B1A0-015A2343D9A0}</b:Guid>
    <b:Author>
      <b:Author>
        <b:NameList>
          <b:Person>
            <b:Last>Turner</b:Last>
            <b:First>E.H.</b:First>
          </b:Person>
        </b:NameList>
      </b:Author>
    </b:Author>
    <b:Title>Duncan Phillips Collects: Paris Between the Wars</b:Title>
    <b:Year>1991</b:Year>
    <b:City>Washington</b:City>
    <b:Publisher>The Phillips Collection</b:Publisher>
    <b:StateProvince>D.C.</b:StateProvince>
    <b:RefOrder>3</b:RefOrder>
  </b:Source>
  <b:Source>
    <b:Tag>Pas99</b:Tag>
    <b:SourceType>Book</b:SourceType>
    <b:Guid>{0D0A8DF2-D214-4C4A-983E-7778276B2B08}</b:Guid>
    <b:Title>The Eye of Duncan Phillips: A Collection in the Making</b:Title>
    <b:Year>1999</b:Year>
    <b:City>Washington</b:City>
    <b:Publisher>Phillips Collection in association with Yale UP</b:Publisher>
    <b:StateProvince>D.C.</b:StateProvince>
    <b:Author>
      <b:Editor>
        <b:NameList>
          <b:Person>
            <b:Last>Passantino</b:Last>
            <b:First>D.</b:First>
          </b:Person>
          <b:Person>
            <b:Last>David</b:Last>
            <b:First>W.</b:First>
            <b:Middle>S.</b:Middle>
          </b:Person>
        </b:NameList>
      </b:Editor>
    </b:Author>
    <b:RefOrder>4</b:RefOrder>
  </b:Source>
</b:Sources>
</file>

<file path=customXml/itemProps1.xml><?xml version="1.0" encoding="utf-8"?>
<ds:datastoreItem xmlns:ds="http://schemas.openxmlformats.org/officeDocument/2006/customXml" ds:itemID="{AB0FEE83-4B4F-634E-8E78-BD026B390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2</Pages>
  <Words>745</Words>
  <Characters>4554</Characters>
  <Application>Microsoft Macintosh Word</Application>
  <DocSecurity>0</DocSecurity>
  <Lines>96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2014-10-27T22:14:00Z</dcterms:created>
  <dcterms:modified xsi:type="dcterms:W3CDTF">2014-10-29T21:15:00Z</dcterms:modified>
</cp:coreProperties>
</file>