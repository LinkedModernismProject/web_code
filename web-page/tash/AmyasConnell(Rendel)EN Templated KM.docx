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1F7529" w14:paraId="0C5050F9" w14:textId="77777777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65F09CF5" w14:textId="77777777" w:rsidR="001F7529" w:rsidRPr="00CC586D" w:rsidRDefault="001F7529" w:rsidP="001F7529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D28E4011DC85E44F83E85A155C1F4D77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5AC240E3" w14:textId="77777777" w:rsidR="001F7529" w:rsidRPr="00CC586D" w:rsidRDefault="001F7529" w:rsidP="001F7529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C1302333B604B744A48FC56D9EA3AAAA"/>
            </w:placeholder>
            <w:text/>
          </w:sdtPr>
          <w:sdtEndPr/>
          <w:sdtContent>
            <w:tc>
              <w:tcPr>
                <w:tcW w:w="2073" w:type="dxa"/>
              </w:tcPr>
              <w:p w14:paraId="69403528" w14:textId="77777777" w:rsidR="001F7529" w:rsidRDefault="001F7529" w:rsidP="001F7529">
                <w:r>
                  <w:t>Sally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428A5B2A8AFDD04587E3CC169B4A4933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5F442090" w14:textId="77777777" w:rsidR="001F7529" w:rsidRDefault="001F7529" w:rsidP="001F7529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BB4D71274FCFF04181D3C022AEF77B93"/>
            </w:placeholder>
            <w:text/>
          </w:sdtPr>
          <w:sdtEndPr/>
          <w:sdtContent>
            <w:tc>
              <w:tcPr>
                <w:tcW w:w="2642" w:type="dxa"/>
              </w:tcPr>
              <w:p w14:paraId="53A216C4" w14:textId="77777777" w:rsidR="001F7529" w:rsidRDefault="001F7529" w:rsidP="001F7529">
                <w:proofErr w:type="spellStart"/>
                <w:r>
                  <w:t>Rendel</w:t>
                </w:r>
                <w:proofErr w:type="spellEnd"/>
              </w:p>
            </w:tc>
          </w:sdtContent>
        </w:sdt>
      </w:tr>
      <w:tr w:rsidR="001F7529" w14:paraId="15F44CFA" w14:textId="77777777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03F05ED" w14:textId="77777777" w:rsidR="001F7529" w:rsidRPr="001A6A06" w:rsidRDefault="001F7529" w:rsidP="001F7529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F501C7C1B7930C4F8000440E21D6232E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0CD301AF" w14:textId="77777777" w:rsidR="001F7529" w:rsidRDefault="001F7529" w:rsidP="001F7529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1F7529" w14:paraId="6A2B078D" w14:textId="77777777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839CFBA" w14:textId="77777777" w:rsidR="001F7529" w:rsidRPr="001A6A06" w:rsidRDefault="001F7529" w:rsidP="001F7529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84B1A099FB985F4385C24D2302888840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3CE2F703" w14:textId="77777777" w:rsidR="001F7529" w:rsidRDefault="002D3049" w:rsidP="002D3049">
                <w:r>
                  <w:t>Royal Institute of British Architects</w:t>
                </w:r>
              </w:p>
            </w:tc>
          </w:sdtContent>
        </w:sdt>
      </w:tr>
    </w:tbl>
    <w:p w14:paraId="0FCDA7C8" w14:textId="77777777" w:rsidR="001F7529" w:rsidRDefault="001F752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1F7529" w:rsidRPr="00244BB0" w14:paraId="27E2C23D" w14:textId="77777777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5FAA6B49" w14:textId="77777777" w:rsidR="001F7529" w:rsidRPr="00244BB0" w:rsidRDefault="001F7529" w:rsidP="001F752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1F7529" w14:paraId="28C9C5CF" w14:textId="77777777">
        <w:tc>
          <w:tcPr>
            <w:tcW w:w="9016" w:type="dxa"/>
            <w:tcMar>
              <w:top w:w="113" w:type="dxa"/>
              <w:bottom w:w="113" w:type="dxa"/>
            </w:tcMar>
          </w:tcPr>
          <w:p w14:paraId="41425528" w14:textId="77777777" w:rsidR="001F7529" w:rsidRPr="00FB589A" w:rsidRDefault="002D3049" w:rsidP="002D3049">
            <w:r>
              <w:t xml:space="preserve">Connell, </w:t>
            </w:r>
            <w:proofErr w:type="spellStart"/>
            <w:r>
              <w:t>Amyas</w:t>
            </w:r>
            <w:proofErr w:type="spellEnd"/>
            <w:r>
              <w:t xml:space="preserve"> Douglas (1901-1980)</w:t>
            </w:r>
          </w:p>
        </w:tc>
      </w:tr>
      <w:tr w:rsidR="001F7529" w14:paraId="749BE550" w14:textId="77777777">
        <w:sdt>
          <w:sdtPr>
            <w:alias w:val="Variant headwords"/>
            <w:tag w:val="variantHeadwords"/>
            <w:id w:val="173464402"/>
            <w:placeholder>
              <w:docPart w:val="277C87C6B0B46E45BA232EECDB978355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FB66DB7" w14:textId="77777777" w:rsidR="001F7529" w:rsidRDefault="001F7529" w:rsidP="001F752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1F7529" w14:paraId="3C7FBFF2" w14:textId="77777777">
        <w:sdt>
          <w:sdtPr>
            <w:alias w:val="Abstract"/>
            <w:tag w:val="abstract"/>
            <w:id w:val="-635871867"/>
            <w:placeholder>
              <w:docPart w:val="DD39B03253CD534E935ACA8BC4766238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BB9141E" w14:textId="178284F0" w:rsidR="002D3049" w:rsidRPr="00BD7D98" w:rsidRDefault="002D3049" w:rsidP="002D3049">
                <w:r w:rsidRPr="00BD7D98">
                  <w:t xml:space="preserve">The New Zealand born architect </w:t>
                </w:r>
                <w:proofErr w:type="spellStart"/>
                <w:r w:rsidRPr="00BD7D98">
                  <w:t>Amyas</w:t>
                </w:r>
                <w:proofErr w:type="spellEnd"/>
                <w:r w:rsidRPr="00BD7D98">
                  <w:t xml:space="preserve"> Connell was responsible for a number of strikingly modern buildings, mainly houses, in 1930s England. The first of these was the gleaming white High and Over at Amersham, Buckinghamshire for Sir Bernard </w:t>
                </w:r>
                <w:proofErr w:type="spellStart"/>
                <w:r w:rsidRPr="00BD7D98">
                  <w:t>Ashmole</w:t>
                </w:r>
                <w:proofErr w:type="spellEnd"/>
                <w:r w:rsidRPr="00BD7D98">
                  <w:t xml:space="preserve"> (1894</w:t>
                </w:r>
                <w:r w:rsidR="005A4784">
                  <w:t>-</w:t>
                </w:r>
                <w:r w:rsidRPr="00BD7D98">
                  <w:t>1988), which is</w:t>
                </w:r>
                <w:r>
                  <w:t xml:space="preserve"> recognised as the first major modern m</w:t>
                </w:r>
                <w:r w:rsidRPr="00BD7D98">
                  <w:t>ovement house in England. In practice with Basil Ward (1902</w:t>
                </w:r>
                <w:r w:rsidR="005A4784">
                  <w:softHyphen/>
                  <w:t>-</w:t>
                </w:r>
                <w:r w:rsidRPr="00BD7D98">
                  <w:t>1976), and joined later by C</w:t>
                </w:r>
                <w:r>
                  <w:t>olin</w:t>
                </w:r>
                <w:r w:rsidRPr="00BD7D98">
                  <w:t xml:space="preserve"> L</w:t>
                </w:r>
                <w:r>
                  <w:t>ucas</w:t>
                </w:r>
                <w:r w:rsidRPr="00BD7D98">
                  <w:t xml:space="preserve"> (1906</w:t>
                </w:r>
                <w:r w:rsidR="005A4784">
                  <w:t>-</w:t>
                </w:r>
                <w:r w:rsidRPr="00BD7D98">
                  <w:t xml:space="preserve">1984), he worked mainly on private house projects, experimenting with concrete construction to create clean-lined buildings with generous glazing. In the post-war period he completed a number of fine modern buildings in Africa, including the Aga Khan Memorial Hospital in Nairobi (1962). </w:t>
                </w:r>
              </w:p>
              <w:p w14:paraId="264585A9" w14:textId="77777777" w:rsidR="002D3049" w:rsidRPr="00BD7D98" w:rsidRDefault="002D3049" w:rsidP="002D3049"/>
              <w:p w14:paraId="5425782A" w14:textId="76D975EF" w:rsidR="001F7529" w:rsidRDefault="002D3049" w:rsidP="001F7529">
                <w:proofErr w:type="spellStart"/>
                <w:r w:rsidRPr="00BD7D98">
                  <w:t>Amyas</w:t>
                </w:r>
                <w:proofErr w:type="spellEnd"/>
                <w:r w:rsidRPr="00BD7D98">
                  <w:t xml:space="preserve"> Connell was born on</w:t>
                </w:r>
                <w:r>
                  <w:t xml:space="preserve"> June 23, 1901, </w:t>
                </w:r>
                <w:r w:rsidRPr="00BD7D98">
                  <w:t xml:space="preserve">in </w:t>
                </w:r>
                <w:proofErr w:type="spellStart"/>
                <w:r w:rsidRPr="00BD7D98">
                  <w:t>Eltham</w:t>
                </w:r>
                <w:proofErr w:type="spellEnd"/>
                <w:r w:rsidRPr="00BD7D98">
                  <w:t>, New Zealand. He was the second of six children of Nigel Douglas Connell (1873</w:t>
                </w:r>
                <w:r w:rsidR="005A4784">
                  <w:t>-</w:t>
                </w:r>
                <w:r w:rsidRPr="00BD7D98">
                  <w:t>1951)</w:t>
                </w:r>
                <w:r>
                  <w:t>, who was</w:t>
                </w:r>
                <w:r w:rsidRPr="00BD7D98">
                  <w:t xml:space="preserve"> of Scottish extraction, and his wife</w:t>
                </w:r>
                <w:r>
                  <w:t>,</w:t>
                </w:r>
                <w:r w:rsidRPr="00BD7D98">
                  <w:t xml:space="preserve"> Gertrude, née Weber</w:t>
                </w:r>
                <w:r>
                  <w:t>,</w:t>
                </w:r>
                <w:r w:rsidRPr="00BD7D98">
                  <w:t xml:space="preserve"> (1873</w:t>
                </w:r>
                <w:r w:rsidR="005A4784">
                  <w:t>-</w:t>
                </w:r>
                <w:r w:rsidRPr="00BD7D98">
                  <w:t xml:space="preserve">1950), who was born in Germany. He was educated at Stafford High School until 1916. In 1919 he was articled to Young &amp; </w:t>
                </w:r>
                <w:proofErr w:type="spellStart"/>
                <w:r w:rsidRPr="00BD7D98">
                  <w:t>Fearn</w:t>
                </w:r>
                <w:proofErr w:type="spellEnd"/>
                <w:r w:rsidRPr="00BD7D98">
                  <w:t>, an architectural practice in Wellington</w:t>
                </w:r>
                <w:r>
                  <w:t>.</w:t>
                </w:r>
                <w:r w:rsidRPr="00BD7D98">
                  <w:t xml:space="preserve"> </w:t>
                </w:r>
                <w:r>
                  <w:t>L</w:t>
                </w:r>
                <w:r w:rsidRPr="00BD7D98">
                  <w:t xml:space="preserve">essons through practice were supplemented by the New Zealand Institute of Architects (NZIA) professional course. </w:t>
                </w:r>
              </w:p>
            </w:tc>
          </w:sdtContent>
        </w:sdt>
      </w:tr>
      <w:tr w:rsidR="001F7529" w14:paraId="29B21AED" w14:textId="77777777">
        <w:tc>
          <w:tcPr>
            <w:tcW w:w="9016" w:type="dxa"/>
            <w:tcMar>
              <w:top w:w="113" w:type="dxa"/>
              <w:bottom w:w="113" w:type="dxa"/>
            </w:tcMar>
          </w:tcPr>
          <w:p w14:paraId="0BF374D8" w14:textId="046A9580" w:rsidR="001F7529" w:rsidRPr="00BD7D98" w:rsidRDefault="001F7529" w:rsidP="001F7529">
            <w:r w:rsidRPr="00BD7D98">
              <w:t xml:space="preserve">The New Zealand born architect </w:t>
            </w:r>
            <w:proofErr w:type="spellStart"/>
            <w:r w:rsidRPr="00BD7D98">
              <w:t>Amyas</w:t>
            </w:r>
            <w:proofErr w:type="spellEnd"/>
            <w:r w:rsidRPr="00BD7D98">
              <w:t xml:space="preserve"> Connell was responsible for a number of strikingly modern buildings, mainly houses, in 1930s England. The first of these was the gleaming white High and Over at Amersham, Buckinghamshire for Sir Bernard </w:t>
            </w:r>
            <w:proofErr w:type="spellStart"/>
            <w:r w:rsidRPr="00BD7D98">
              <w:t>Ashmole</w:t>
            </w:r>
            <w:proofErr w:type="spellEnd"/>
            <w:r w:rsidRPr="00BD7D98">
              <w:t xml:space="preserve"> (1894</w:t>
            </w:r>
            <w:r w:rsidR="005A4784">
              <w:t>-</w:t>
            </w:r>
            <w:r w:rsidRPr="00BD7D98">
              <w:t>1988), which is</w:t>
            </w:r>
            <w:r w:rsidR="00EB1BBE">
              <w:t xml:space="preserve"> recognised as the first major modern m</w:t>
            </w:r>
            <w:r w:rsidRPr="00BD7D98">
              <w:t>ovement house in England. In practice with Basil Ward (1902</w:t>
            </w:r>
            <w:r w:rsidR="005A4784">
              <w:softHyphen/>
              <w:t>-</w:t>
            </w:r>
            <w:r w:rsidRPr="00BD7D98">
              <w:t>1976), and joined later by C</w:t>
            </w:r>
            <w:r>
              <w:t>olin</w:t>
            </w:r>
            <w:r w:rsidRPr="00BD7D98">
              <w:t xml:space="preserve"> L</w:t>
            </w:r>
            <w:r>
              <w:t>ucas</w:t>
            </w:r>
            <w:r w:rsidRPr="00BD7D98">
              <w:t xml:space="preserve"> (1906</w:t>
            </w:r>
            <w:r w:rsidR="005A4784">
              <w:t>-</w:t>
            </w:r>
            <w:r w:rsidRPr="00BD7D98">
              <w:t xml:space="preserve">1984), he worked mainly on private house projects, experimenting with concrete construction to create clean-lined buildings with generous glazing. In the post-war period he completed a number of fine modern buildings in Africa, including the Aga Khan Memorial Hospital in Nairobi (1962). </w:t>
            </w:r>
          </w:p>
          <w:p w14:paraId="15D6325A" w14:textId="77777777" w:rsidR="001F7529" w:rsidRPr="00BD7D98" w:rsidRDefault="001F7529" w:rsidP="001F7529"/>
          <w:p w14:paraId="55565CCB" w14:textId="0BBD1653" w:rsidR="001F7529" w:rsidRPr="00BD7D98" w:rsidRDefault="001F7529" w:rsidP="001F7529">
            <w:proofErr w:type="spellStart"/>
            <w:r w:rsidRPr="00BD7D98">
              <w:t>Amyas</w:t>
            </w:r>
            <w:proofErr w:type="spellEnd"/>
            <w:r w:rsidRPr="00BD7D98">
              <w:t xml:space="preserve"> Connell was born on</w:t>
            </w:r>
            <w:r>
              <w:t xml:space="preserve"> June 23, 1901, </w:t>
            </w:r>
            <w:r w:rsidRPr="00BD7D98">
              <w:t xml:space="preserve">in </w:t>
            </w:r>
            <w:proofErr w:type="spellStart"/>
            <w:r w:rsidRPr="00BD7D98">
              <w:t>Eltham</w:t>
            </w:r>
            <w:proofErr w:type="spellEnd"/>
            <w:r w:rsidRPr="00BD7D98">
              <w:t>, New Zealand. He was the second of six children of Nigel Douglas Connell (1873</w:t>
            </w:r>
            <w:r w:rsidR="005A4784">
              <w:t>-</w:t>
            </w:r>
            <w:r w:rsidRPr="00BD7D98">
              <w:t>1951)</w:t>
            </w:r>
            <w:r>
              <w:t>, who was</w:t>
            </w:r>
            <w:r w:rsidRPr="00BD7D98">
              <w:t xml:space="preserve"> of Scottish extraction, and his wife</w:t>
            </w:r>
            <w:r>
              <w:t>,</w:t>
            </w:r>
            <w:r w:rsidRPr="00BD7D98">
              <w:t xml:space="preserve"> Gertrude, née Weber</w:t>
            </w:r>
            <w:r>
              <w:t>,</w:t>
            </w:r>
            <w:r w:rsidRPr="00BD7D98">
              <w:t xml:space="preserve"> (1873</w:t>
            </w:r>
            <w:r w:rsidR="005A4784">
              <w:t>-</w:t>
            </w:r>
            <w:r w:rsidRPr="00BD7D98">
              <w:t xml:space="preserve">1950), who was born in Germany. He was educated at Stafford High School until 1916. In 1919 he was articled to Young &amp; </w:t>
            </w:r>
            <w:proofErr w:type="spellStart"/>
            <w:r w:rsidRPr="00BD7D98">
              <w:t>Fearn</w:t>
            </w:r>
            <w:proofErr w:type="spellEnd"/>
            <w:r w:rsidRPr="00BD7D98">
              <w:t>, an architectural practice in Wellington</w:t>
            </w:r>
            <w:r>
              <w:t>.</w:t>
            </w:r>
            <w:r w:rsidRPr="00BD7D98">
              <w:t xml:space="preserve"> </w:t>
            </w:r>
            <w:r>
              <w:t>L</w:t>
            </w:r>
            <w:r w:rsidRPr="00BD7D98">
              <w:t xml:space="preserve">essons through practice were supplemented by the New Zealand Institute of Architects (NZIA) professional course. </w:t>
            </w:r>
          </w:p>
          <w:p w14:paraId="6D32B721" w14:textId="77777777" w:rsidR="001F7529" w:rsidRPr="00BD7D98" w:rsidRDefault="001F7529" w:rsidP="001F7529"/>
          <w:p w14:paraId="4DA84F98" w14:textId="61720DC6" w:rsidR="001F7529" w:rsidRPr="00BD7D98" w:rsidRDefault="001F7529" w:rsidP="001F7529">
            <w:r w:rsidRPr="00BD7D98">
              <w:t xml:space="preserve">On </w:t>
            </w:r>
            <w:proofErr w:type="spellStart"/>
            <w:r w:rsidRPr="00BD7D98">
              <w:t>Fearn’s</w:t>
            </w:r>
            <w:proofErr w:type="spellEnd"/>
            <w:r w:rsidRPr="00BD7D98">
              <w:t xml:space="preserve"> recommendation</w:t>
            </w:r>
            <w:r>
              <w:t>,</w:t>
            </w:r>
            <w:r w:rsidRPr="00BD7D98">
              <w:t xml:space="preserve"> Connell left for London in 1923. Gaining experience in the offices of various architects, he also became a member of the Architectural Atelier at London University</w:t>
            </w:r>
            <w:r>
              <w:t>,</w:t>
            </w:r>
            <w:r w:rsidRPr="00BD7D98">
              <w:t xml:space="preserve"> where he admired tutor Hector </w:t>
            </w:r>
            <w:proofErr w:type="spellStart"/>
            <w:r w:rsidRPr="00BD7D98">
              <w:t>Corfiato</w:t>
            </w:r>
            <w:proofErr w:type="spellEnd"/>
            <w:r w:rsidRPr="00BD7D98">
              <w:t xml:space="preserve"> (1893</w:t>
            </w:r>
            <w:r w:rsidR="005A4784">
              <w:t>-</w:t>
            </w:r>
            <w:r w:rsidRPr="00BD7D98">
              <w:t xml:space="preserve">1963). In 1926 he won the Rome Prize, starting his </w:t>
            </w:r>
            <w:r w:rsidRPr="00BD7D98">
              <w:lastRenderedPageBreak/>
              <w:t>two-year scholarship in January 1927. Ward, coming second, joined him for the first year</w:t>
            </w:r>
            <w:r>
              <w:t>, in which</w:t>
            </w:r>
            <w:r w:rsidRPr="00BD7D98">
              <w:t xml:space="preserve"> they travelled Europe, exploring </w:t>
            </w:r>
            <w:r>
              <w:t xml:space="preserve">ancient and modern </w:t>
            </w:r>
            <w:r w:rsidRPr="00BD7D98">
              <w:t>buildings. On the brink of a third scholarship year, Connell resigned to take up his first commission High and Over in early 1929. Described as a ‘real thoroughbred of a new kind</w:t>
            </w:r>
            <w:r>
              <w:t>,</w:t>
            </w:r>
            <w:r w:rsidRPr="00BD7D98">
              <w:t>’</w:t>
            </w:r>
            <w:r>
              <w:t xml:space="preserve"> </w:t>
            </w:r>
            <w:sdt>
              <w:sdtPr>
                <w:id w:val="322067287"/>
                <w:citation/>
              </w:sdtPr>
              <w:sdtEndPr/>
              <w:sdtContent>
                <w:r w:rsidR="00BE0605">
                  <w:fldChar w:fldCharType="begin"/>
                </w:r>
                <w:r>
                  <w:rPr>
                    <w:lang w:val="en-US"/>
                  </w:rPr>
                  <w:instrText xml:space="preserve"> CITATION Ash94 \l 1033 </w:instrText>
                </w:r>
                <w:r w:rsidR="00BE0605">
                  <w:fldChar w:fldCharType="separate"/>
                </w:r>
                <w:r w:rsidRPr="001F7529">
                  <w:rPr>
                    <w:noProof/>
                    <w:lang w:val="en-US"/>
                  </w:rPr>
                  <w:t>(Ashmole)</w:t>
                </w:r>
                <w:r w:rsidR="00BE0605">
                  <w:fldChar w:fldCharType="end"/>
                </w:r>
              </w:sdtContent>
            </w:sdt>
            <w:r>
              <w:t xml:space="preserve"> </w:t>
            </w:r>
            <w:r w:rsidRPr="00BD7D98">
              <w:t xml:space="preserve">this house was a gleaming white beacon on a bare hilltop of the Buckinghamshire countryside. With a Y-shaped plan, its three narrow limbs were designed to maximise the sunlight from all angles. The form is quite clearly influenced by Connell’s architectural journey thus far, fusing classical symmetry, </w:t>
            </w:r>
            <w:r>
              <w:t>arts and crafts</w:t>
            </w:r>
            <w:r w:rsidRPr="00BD7D98">
              <w:t xml:space="preserve"> design sensibilities</w:t>
            </w:r>
            <w:r>
              <w:t>,</w:t>
            </w:r>
            <w:r w:rsidRPr="00BD7D98">
              <w:t xml:space="preserve"> and an interest in the clean lines, construction techniques</w:t>
            </w:r>
            <w:r>
              <w:t>,</w:t>
            </w:r>
            <w:r w:rsidRPr="00BD7D98">
              <w:t xml:space="preserve"> and f</w:t>
            </w:r>
            <w:r w:rsidR="00EB1BBE">
              <w:t>enestration of the continental modern m</w:t>
            </w:r>
            <w:r w:rsidRPr="00BD7D98">
              <w:t>ovement.</w:t>
            </w:r>
          </w:p>
          <w:p w14:paraId="4D02558E" w14:textId="77777777" w:rsidR="001F7529" w:rsidRDefault="001F7529" w:rsidP="001F7529"/>
          <w:p w14:paraId="6D991288" w14:textId="77777777" w:rsidR="001F7529" w:rsidRDefault="001F7529" w:rsidP="000556B1">
            <w:pPr>
              <w:keepNext/>
            </w:pPr>
            <w:r>
              <w:t>File: rendel1.jpg</w:t>
            </w:r>
          </w:p>
          <w:p w14:paraId="2468E577" w14:textId="77777777" w:rsidR="000556B1" w:rsidRDefault="000556B1" w:rsidP="000556B1">
            <w:pPr>
              <w:pStyle w:val="Caption"/>
            </w:pPr>
            <w:r>
              <w:t xml:space="preserve">Figure </w:t>
            </w:r>
            <w:fldSimple w:instr=" SEQ Figure \* ARABIC ">
              <w:r>
                <w:rPr>
                  <w:noProof/>
                </w:rPr>
                <w:t>1</w:t>
              </w:r>
            </w:fldSimple>
            <w:r>
              <w:t xml:space="preserve"> High and Over, Amersham, Buckinghamshire, 1929-31. Photo by Steve Cadman</w:t>
            </w:r>
          </w:p>
          <w:p w14:paraId="6737DC05" w14:textId="77777777" w:rsidR="001F7529" w:rsidRPr="00BD7D98" w:rsidRDefault="001F7529" w:rsidP="00EB1BBE">
            <w:pPr>
              <w:pStyle w:val="Caption"/>
            </w:pPr>
            <w:r w:rsidRPr="00BD7D98">
              <w:t xml:space="preserve"> </w:t>
            </w:r>
            <w:hyperlink r:id="rId9" w:history="1">
              <w:r w:rsidRPr="00BD7D98">
                <w:rPr>
                  <w:rStyle w:val="Hyperlink"/>
                  <w:rFonts w:cs="Arial"/>
                  <w:color w:val="000000"/>
                  <w:szCs w:val="20"/>
                </w:rPr>
                <w:t>http://www.voysey.gotik-romanik.de</w:t>
              </w:r>
            </w:hyperlink>
          </w:p>
          <w:p w14:paraId="6500AB31" w14:textId="6EB907A4" w:rsidR="001F7529" w:rsidRPr="00BD7D98" w:rsidRDefault="001F7529" w:rsidP="001F7529">
            <w:r w:rsidRPr="00BD7D98">
              <w:t>In a depressed economic climate he did a number of small fit-out and landscape projects. His second major commission</w:t>
            </w:r>
            <w:r w:rsidR="00EB1BBE">
              <w:t>,</w:t>
            </w:r>
            <w:r w:rsidRPr="00BD7D98">
              <w:t xml:space="preserve"> from Sir Arthur Lowes Dickinson (1859</w:t>
            </w:r>
            <w:r w:rsidR="005A4784">
              <w:t>-</w:t>
            </w:r>
            <w:r w:rsidRPr="00BD7D98">
              <w:t>1935)</w:t>
            </w:r>
            <w:r w:rsidR="00EB1BBE">
              <w:t>,</w:t>
            </w:r>
            <w:r w:rsidRPr="00BD7D98">
              <w:t xml:space="preserve"> for the quirky pink reinforced concrete New Farm at </w:t>
            </w:r>
            <w:proofErr w:type="spellStart"/>
            <w:r w:rsidRPr="00BD7D98">
              <w:t>Grayswood</w:t>
            </w:r>
            <w:proofErr w:type="spellEnd"/>
            <w:r w:rsidRPr="00BD7D98">
              <w:t xml:space="preserve">, Surrey, did not come until 1931. In the same year Ward and Connell set up </w:t>
            </w:r>
            <w:r>
              <w:t>a</w:t>
            </w:r>
            <w:r w:rsidRPr="00BD7D98">
              <w:t xml:space="preserve"> practice</w:t>
            </w:r>
            <w:r>
              <w:t>,</w:t>
            </w:r>
            <w:r w:rsidRPr="00BD7D98">
              <w:t xml:space="preserve"> and there followed a string of private houses</w:t>
            </w:r>
            <w:r w:rsidR="005A4784">
              <w:t xml:space="preserve"> — </w:t>
            </w:r>
            <w:r w:rsidRPr="00BD7D98">
              <w:t xml:space="preserve">two holiday homes on </w:t>
            </w:r>
            <w:proofErr w:type="spellStart"/>
            <w:r w:rsidRPr="00BD7D98">
              <w:t>Hayling</w:t>
            </w:r>
            <w:proofErr w:type="spellEnd"/>
            <w:r w:rsidRPr="00BD7D98">
              <w:t xml:space="preserve"> Island, a bungalow in Surrey, a house and small block of flats in </w:t>
            </w:r>
            <w:proofErr w:type="spellStart"/>
            <w:r w:rsidRPr="00BD7D98">
              <w:t>Redhill</w:t>
            </w:r>
            <w:proofErr w:type="spellEnd"/>
            <w:r>
              <w:t>,</w:t>
            </w:r>
            <w:r w:rsidRPr="00BD7D98">
              <w:t xml:space="preserve"> and the Concrete House in Bristol. There were forays into repetitive speculative housing projects adjacent to High and Over at </w:t>
            </w:r>
            <w:proofErr w:type="spellStart"/>
            <w:r w:rsidRPr="00BD7D98">
              <w:t>Saltdean</w:t>
            </w:r>
            <w:proofErr w:type="spellEnd"/>
            <w:r w:rsidRPr="00BD7D98">
              <w:t xml:space="preserve"> and on </w:t>
            </w:r>
            <w:proofErr w:type="spellStart"/>
            <w:r w:rsidRPr="00BD7D98">
              <w:t>Parkwood</w:t>
            </w:r>
            <w:proofErr w:type="spellEnd"/>
            <w:r w:rsidRPr="00BD7D98">
              <w:t xml:space="preserve"> and </w:t>
            </w:r>
            <w:proofErr w:type="spellStart"/>
            <w:r w:rsidRPr="00BD7D98">
              <w:t>Frinton</w:t>
            </w:r>
            <w:proofErr w:type="spellEnd"/>
            <w:r w:rsidRPr="00BD7D98">
              <w:t xml:space="preserve"> Estates.</w:t>
            </w:r>
          </w:p>
          <w:p w14:paraId="65B46EE9" w14:textId="77777777" w:rsidR="001F7529" w:rsidRPr="00BD7D98" w:rsidRDefault="001F7529" w:rsidP="001F7529"/>
          <w:p w14:paraId="560FC100" w14:textId="77777777" w:rsidR="001F7529" w:rsidRPr="00BD7D98" w:rsidRDefault="001F7529" w:rsidP="001F7529">
            <w:r w:rsidRPr="00BD7D98">
              <w:t>An advocate of Modernism, Connell was amongst the e</w:t>
            </w:r>
            <w:r w:rsidR="00EB1BBE">
              <w:t>arliest members of the M</w:t>
            </w:r>
            <w:r w:rsidRPr="00BD7D98">
              <w:t xml:space="preserve">odern Architecture Research Group (MARS), the English division of </w:t>
            </w:r>
            <w:proofErr w:type="spellStart"/>
            <w:r w:rsidRPr="00BD7D98">
              <w:t>Congrès</w:t>
            </w:r>
            <w:proofErr w:type="spellEnd"/>
            <w:r w:rsidRPr="00BD7D98">
              <w:t xml:space="preserve"> </w:t>
            </w:r>
            <w:proofErr w:type="spellStart"/>
            <w:r w:rsidRPr="00BD7D98">
              <w:t>Internationaux</w:t>
            </w:r>
            <w:proofErr w:type="spellEnd"/>
            <w:r w:rsidRPr="00BD7D98">
              <w:t xml:space="preserve"> </w:t>
            </w:r>
            <w:proofErr w:type="spellStart"/>
            <w:r>
              <w:t>d</w:t>
            </w:r>
            <w:r w:rsidRPr="00BD7D98">
              <w:t>’</w:t>
            </w:r>
            <w:r>
              <w:t>A</w:t>
            </w:r>
            <w:r w:rsidRPr="00BD7D98">
              <w:t>rchitecture</w:t>
            </w:r>
            <w:proofErr w:type="spellEnd"/>
            <w:r w:rsidRPr="00BD7D98">
              <w:t xml:space="preserve"> </w:t>
            </w:r>
            <w:proofErr w:type="spellStart"/>
            <w:r w:rsidRPr="00BD7D98">
              <w:t>Moderne</w:t>
            </w:r>
            <w:proofErr w:type="spellEnd"/>
            <w:r w:rsidRPr="00BD7D98">
              <w:t xml:space="preserve"> (CIAM), and in 1934 he was chosen by the BBC to represent the modern school of architecture in a radio debate against Sir Reginald </w:t>
            </w:r>
            <w:proofErr w:type="spellStart"/>
            <w:r w:rsidRPr="00BD7D98">
              <w:t>Blomfield</w:t>
            </w:r>
            <w:proofErr w:type="spellEnd"/>
            <w:r w:rsidRPr="00BD7D98">
              <w:t>, who stood for tradition. Also in 1934</w:t>
            </w:r>
            <w:r w:rsidR="00EB1BBE">
              <w:t>,</w:t>
            </w:r>
            <w:r w:rsidRPr="00BD7D98">
              <w:t xml:space="preserve"> the English architect Colin Lucas joined the practice, bringing his expertise in modern reinforced concrete construction. Greenside (1937), Moor Park (</w:t>
            </w:r>
            <w:r w:rsidRPr="00BD7D98">
              <w:rPr>
                <w:rStyle w:val="st"/>
                <w:rFonts w:cs="Arial"/>
                <w:color w:val="000000"/>
              </w:rPr>
              <w:t>1937)</w:t>
            </w:r>
            <w:r>
              <w:rPr>
                <w:rStyle w:val="st"/>
                <w:rFonts w:cs="Arial"/>
                <w:color w:val="000000"/>
              </w:rPr>
              <w:t>,</w:t>
            </w:r>
            <w:r w:rsidRPr="00BD7D98">
              <w:rPr>
                <w:rStyle w:val="st"/>
                <w:rFonts w:cs="Arial"/>
                <w:color w:val="000000"/>
              </w:rPr>
              <w:t xml:space="preserve"> </w:t>
            </w:r>
            <w:r w:rsidRPr="00BD7D98">
              <w:t xml:space="preserve">and 66 </w:t>
            </w:r>
            <w:proofErr w:type="spellStart"/>
            <w:r w:rsidRPr="00BD7D98">
              <w:t>Frognal</w:t>
            </w:r>
            <w:proofErr w:type="spellEnd"/>
            <w:r w:rsidRPr="00BD7D98">
              <w:t xml:space="preserve"> (1938) are amongst the better</w:t>
            </w:r>
            <w:r>
              <w:t xml:space="preserve"> </w:t>
            </w:r>
            <w:r w:rsidRPr="00BD7D98">
              <w:t xml:space="preserve">known of their private houses. Kent House, a development of social housing in Chalk Farm, was the only larger scale project the practice completed. </w:t>
            </w:r>
          </w:p>
          <w:p w14:paraId="356C0D78" w14:textId="77777777" w:rsidR="001F7529" w:rsidRPr="00BD7D98" w:rsidRDefault="001F7529" w:rsidP="001F7529"/>
          <w:p w14:paraId="0D4D80B9" w14:textId="77777777" w:rsidR="001F7529" w:rsidRPr="00BD7D98" w:rsidRDefault="001F7529" w:rsidP="001F7529">
            <w:r w:rsidRPr="00BD7D98">
              <w:t>Connell, Ward</w:t>
            </w:r>
            <w:r>
              <w:t>,</w:t>
            </w:r>
            <w:r w:rsidRPr="00BD7D98">
              <w:t xml:space="preserve"> and Lucas disbanded in 1939</w:t>
            </w:r>
            <w:r>
              <w:t>.</w:t>
            </w:r>
            <w:r w:rsidRPr="00BD7D98">
              <w:t xml:space="preserve"> </w:t>
            </w:r>
            <w:r>
              <w:t>W</w:t>
            </w:r>
            <w:r w:rsidRPr="00BD7D98">
              <w:t>hen war started Connell joined the Royal Engineers. From 1943</w:t>
            </w:r>
            <w:r>
              <w:t xml:space="preserve"> to 19</w:t>
            </w:r>
            <w:r w:rsidRPr="00BD7D98">
              <w:t>46 he worked with the Ministry of Works in London as a war damage assessor. In 1947 he moved to Africa where he eventually set up the architecture, engineering</w:t>
            </w:r>
            <w:r>
              <w:t>,</w:t>
            </w:r>
            <w:r w:rsidRPr="00BD7D98">
              <w:t xml:space="preserve"> and </w:t>
            </w:r>
            <w:proofErr w:type="gramStart"/>
            <w:r w:rsidRPr="00BD7D98">
              <w:t>quantity surveying</w:t>
            </w:r>
            <w:proofErr w:type="gramEnd"/>
            <w:r w:rsidRPr="00BD7D98">
              <w:t xml:space="preserve"> group</w:t>
            </w:r>
            <w:r w:rsidR="00EB1BBE">
              <w:t>,</w:t>
            </w:r>
            <w:r w:rsidRPr="00BD7D98">
              <w:t xml:space="preserve"> Triad. </w:t>
            </w:r>
            <w:r>
              <w:t>I</w:t>
            </w:r>
            <w:r w:rsidRPr="00BD7D98">
              <w:t>n Tanganyika</w:t>
            </w:r>
            <w:r w:rsidR="00EB1BBE">
              <w:t>,</w:t>
            </w:r>
            <w:r w:rsidRPr="00BD7D98">
              <w:t xml:space="preserve"> he</w:t>
            </w:r>
            <w:r>
              <w:t xml:space="preserve"> first</w:t>
            </w:r>
            <w:r w:rsidRPr="00BD7D98">
              <w:t xml:space="preserve"> built a sisal farm and small village community at </w:t>
            </w:r>
            <w:proofErr w:type="spellStart"/>
            <w:r w:rsidRPr="00BD7D98">
              <w:t>Kange</w:t>
            </w:r>
            <w:proofErr w:type="spellEnd"/>
            <w:r w:rsidRPr="00BD7D98">
              <w:t xml:space="preserve"> with a fine cinema as well as a number of individual houses, shop and office complexes</w:t>
            </w:r>
            <w:r>
              <w:t>,</w:t>
            </w:r>
            <w:r w:rsidRPr="00BD7D98">
              <w:t xml:space="preserve"> and a church. After moving to Nairobi in the early 1950s</w:t>
            </w:r>
            <w:r>
              <w:t>,</w:t>
            </w:r>
            <w:r w:rsidRPr="00BD7D98">
              <w:t xml:space="preserve"> Connell worked on the legislative assembly buildings, latterly the new Kenyan parliament buildings. He received an RIBA bronze medal for his Aga Khan Jubilee Memorial Hospital in Nairobi. </w:t>
            </w:r>
          </w:p>
          <w:p w14:paraId="715001A9" w14:textId="77777777" w:rsidR="001F7529" w:rsidRPr="00BD7D98" w:rsidRDefault="001F7529" w:rsidP="001F7529"/>
          <w:p w14:paraId="255CA309" w14:textId="77777777" w:rsidR="001F7529" w:rsidRPr="003240FA" w:rsidRDefault="001F7529" w:rsidP="001F7529">
            <w:r w:rsidRPr="003240FA">
              <w:t xml:space="preserve">Connell had </w:t>
            </w:r>
            <w:r>
              <w:t>three</w:t>
            </w:r>
            <w:r w:rsidRPr="003240FA">
              <w:t xml:space="preserve"> children, James, Graham</w:t>
            </w:r>
            <w:r>
              <w:t>,</w:t>
            </w:r>
            <w:r w:rsidRPr="003240FA">
              <w:t xml:space="preserve"> and </w:t>
            </w:r>
            <w:proofErr w:type="spellStart"/>
            <w:r w:rsidRPr="003240FA">
              <w:t>Dione</w:t>
            </w:r>
            <w:proofErr w:type="spellEnd"/>
            <w:r>
              <w:t>,</w:t>
            </w:r>
            <w:r w:rsidRPr="003240FA">
              <w:t xml:space="preserve"> with his first wife Maud </w:t>
            </w:r>
            <w:proofErr w:type="spellStart"/>
            <w:r w:rsidRPr="003240FA">
              <w:t>Hargroves</w:t>
            </w:r>
            <w:proofErr w:type="spellEnd"/>
            <w:r w:rsidRPr="003240FA">
              <w:t>, who he married in 1930. They split up in 1949 and Connell marri</w:t>
            </w:r>
            <w:r w:rsidR="00E01E6A">
              <w:t>ed Margaret Stroud in 1957. T</w:t>
            </w:r>
            <w:r w:rsidRPr="003240FA">
              <w:t xml:space="preserve">hey had a daughter named Katharine. </w:t>
            </w:r>
          </w:p>
          <w:p w14:paraId="6DE766CF" w14:textId="77777777" w:rsidR="001F7529" w:rsidRDefault="001F7529" w:rsidP="001F7529"/>
          <w:p w14:paraId="61600B88" w14:textId="77777777" w:rsidR="001F7529" w:rsidRDefault="001F7529" w:rsidP="000556B1">
            <w:pPr>
              <w:keepNext/>
            </w:pPr>
            <w:r>
              <w:t>File: rendelimage3.jpg</w:t>
            </w:r>
          </w:p>
          <w:p w14:paraId="3CA755D2" w14:textId="77777777" w:rsidR="000556B1" w:rsidRDefault="000556B1" w:rsidP="000556B1">
            <w:pPr>
              <w:pStyle w:val="Caption"/>
            </w:pPr>
            <w:r>
              <w:t xml:space="preserve">Figure </w:t>
            </w:r>
            <w:fldSimple w:instr=" SEQ Figure \* ARABIC ">
              <w:r>
                <w:rPr>
                  <w:noProof/>
                </w:rPr>
                <w:t>2</w:t>
              </w:r>
            </w:fldSimple>
            <w:proofErr w:type="gramStart"/>
            <w:r>
              <w:t xml:space="preserve"> Aga Khan</w:t>
            </w:r>
            <w:proofErr w:type="gramEnd"/>
            <w:r>
              <w:t xml:space="preserve"> Platinum Jubilee Hospital, Nairobi, Kenya (1962).</w:t>
            </w:r>
          </w:p>
          <w:p w14:paraId="5E92E186" w14:textId="670A80F6" w:rsidR="001F7529" w:rsidRDefault="00960FA8" w:rsidP="001F7529">
            <w:hyperlink r:id="rId10" w:history="1">
              <w:r w:rsidR="001F7529" w:rsidRPr="00BD7D98">
                <w:rPr>
                  <w:rStyle w:val="Hyperlink"/>
                  <w:color w:val="000000"/>
                </w:rPr>
                <w:t>http://www.agakhanhospitals.org/nairobi/index.asp</w:t>
              </w:r>
            </w:hyperlink>
          </w:p>
          <w:p w14:paraId="190243B9" w14:textId="77777777" w:rsidR="00F70B7D" w:rsidRPr="00BD7D98" w:rsidRDefault="00F70B7D" w:rsidP="001F7529"/>
          <w:p w14:paraId="3D75EC37" w14:textId="77777777" w:rsidR="00960FA8" w:rsidRDefault="00960FA8" w:rsidP="005A4784">
            <w:pPr>
              <w:pStyle w:val="Heading1"/>
              <w:outlineLvl w:val="0"/>
            </w:pPr>
          </w:p>
          <w:p w14:paraId="6A0BBCCA" w14:textId="6B8B9608" w:rsidR="001F7529" w:rsidRPr="00BD7D98" w:rsidRDefault="001F7529" w:rsidP="005A4784">
            <w:pPr>
              <w:pStyle w:val="Heading1"/>
              <w:outlineLvl w:val="0"/>
            </w:pPr>
            <w:r w:rsidRPr="00BD7D98">
              <w:lastRenderedPageBreak/>
              <w:t>List of Works</w:t>
            </w:r>
            <w:r w:rsidR="005A4784">
              <w:t>:</w:t>
            </w:r>
          </w:p>
          <w:p w14:paraId="124AD0A6" w14:textId="6B958A9B" w:rsidR="001F7529" w:rsidRPr="00BD7D98" w:rsidRDefault="001F7529" w:rsidP="001F7529">
            <w:r w:rsidRPr="00BD7D98">
              <w:t xml:space="preserve">High and </w:t>
            </w:r>
            <w:r w:rsidR="005A4784">
              <w:t>Over, Amersham, Buckinghamshire (1931)</w:t>
            </w:r>
          </w:p>
          <w:p w14:paraId="545ADC8B" w14:textId="62F35E62" w:rsidR="001F7529" w:rsidRPr="00BD7D98" w:rsidRDefault="001F7529" w:rsidP="001F7529">
            <w:r w:rsidRPr="00BD7D98">
              <w:t xml:space="preserve">New Farm or The </w:t>
            </w:r>
            <w:r w:rsidR="005A4784">
              <w:t xml:space="preserve">White House, </w:t>
            </w:r>
            <w:proofErr w:type="spellStart"/>
            <w:r w:rsidR="005A4784">
              <w:t>Haslemere</w:t>
            </w:r>
            <w:proofErr w:type="spellEnd"/>
            <w:r w:rsidR="005A4784">
              <w:t>, Surrey (1933)</w:t>
            </w:r>
          </w:p>
          <w:p w14:paraId="6A00C602" w14:textId="2D78BC08" w:rsidR="001F7529" w:rsidRPr="00BD7D98" w:rsidRDefault="001F7529" w:rsidP="001F7529">
            <w:r w:rsidRPr="00BD7D98">
              <w:t xml:space="preserve">Houses on the </w:t>
            </w:r>
            <w:proofErr w:type="spellStart"/>
            <w:r w:rsidRPr="00BD7D98">
              <w:t>Park</w:t>
            </w:r>
            <w:r w:rsidR="005A4784">
              <w:t>wood</w:t>
            </w:r>
            <w:proofErr w:type="spellEnd"/>
            <w:r w:rsidR="005A4784">
              <w:t xml:space="preserve"> Estate, Ruislip, Middlesex (1935)</w:t>
            </w:r>
          </w:p>
          <w:p w14:paraId="6AB2A0B2" w14:textId="05384088" w:rsidR="001F7529" w:rsidRPr="00BD7D98" w:rsidRDefault="001F7529" w:rsidP="001F7529">
            <w:r w:rsidRPr="00BD7D98">
              <w:t>Kent House, F</w:t>
            </w:r>
            <w:r w:rsidR="005A4784">
              <w:t>erdinand Street, Camden, London (1935)</w:t>
            </w:r>
          </w:p>
          <w:p w14:paraId="6270D2F7" w14:textId="5A1046B8" w:rsidR="001F7529" w:rsidRPr="00BD7D98" w:rsidRDefault="001F7529" w:rsidP="001F7529">
            <w:r w:rsidRPr="00BD7D98">
              <w:t>Shops, administrative offices, mosque and hospital, Kanga</w:t>
            </w:r>
            <w:r w:rsidR="005A4784">
              <w:t xml:space="preserve"> village near </w:t>
            </w:r>
            <w:proofErr w:type="spellStart"/>
            <w:r w:rsidR="005A4784">
              <w:t>Tanga</w:t>
            </w:r>
            <w:proofErr w:type="spellEnd"/>
            <w:r w:rsidR="005A4784">
              <w:t>, Tanganyika (1947)</w:t>
            </w:r>
          </w:p>
          <w:p w14:paraId="1D5A3BBA" w14:textId="0049B618" w:rsidR="001F7529" w:rsidRDefault="001F7529" w:rsidP="000556B1">
            <w:r w:rsidRPr="00BD7D98">
              <w:t>HH Aga Khan Platinum Jubilee Hospital, Nairobi, Kenya</w:t>
            </w:r>
            <w:r w:rsidR="005A4784">
              <w:t xml:space="preserve"> (1962)</w:t>
            </w:r>
          </w:p>
        </w:tc>
      </w:tr>
      <w:tr w:rsidR="001F7529" w14:paraId="44037E0E" w14:textId="77777777">
        <w:tc>
          <w:tcPr>
            <w:tcW w:w="9016" w:type="dxa"/>
          </w:tcPr>
          <w:p w14:paraId="30BFAD19" w14:textId="77777777" w:rsidR="001F7529" w:rsidRDefault="001F7529" w:rsidP="001F7529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</w:sdtPr>
            <w:sdtEndPr/>
            <w:sdtContent>
              <w:bookmarkStart w:id="0" w:name="_GoBack" w:displacedByCustomXml="prev"/>
              <w:bookmarkEnd w:id="0" w:displacedByCustomXml="prev"/>
              <w:p w14:paraId="446057FF" w14:textId="5CEFFCDC" w:rsidR="001F7529" w:rsidRDefault="00960FA8" w:rsidP="001F7529">
                <w:sdt>
                  <w:sdtPr>
                    <w:id w:val="322067292"/>
                    <w:citation/>
                  </w:sdtPr>
                  <w:sdtEndPr/>
                  <w:sdtContent>
                    <w:r w:rsidR="00BE0605">
                      <w:fldChar w:fldCharType="begin"/>
                    </w:r>
                    <w:r w:rsidR="001F7529">
                      <w:rPr>
                        <w:lang w:val="en-US"/>
                      </w:rPr>
                      <w:instrText xml:space="preserve"> CITATION Fin101 \l 1033 </w:instrText>
                    </w:r>
                    <w:r w:rsidR="00BE0605">
                      <w:fldChar w:fldCharType="separate"/>
                    </w:r>
                    <w:r w:rsidR="001F7529">
                      <w:rPr>
                        <w:noProof/>
                        <w:lang w:val="en-US"/>
                      </w:rPr>
                      <w:t xml:space="preserve"> </w:t>
                    </w:r>
                    <w:r w:rsidR="001F7529" w:rsidRPr="001F7529">
                      <w:rPr>
                        <w:noProof/>
                        <w:lang w:val="en-US"/>
                      </w:rPr>
                      <w:t>(Findlay)</w:t>
                    </w:r>
                    <w:r w:rsidR="00BE0605">
                      <w:fldChar w:fldCharType="end"/>
                    </w:r>
                  </w:sdtContent>
                </w:sdt>
              </w:p>
              <w:p w14:paraId="3F1CA927" w14:textId="77777777" w:rsidR="001F7529" w:rsidRDefault="001F7529" w:rsidP="001F7529"/>
              <w:p w14:paraId="49921D00" w14:textId="77777777" w:rsidR="001F7529" w:rsidRDefault="00960FA8" w:rsidP="001F7529">
                <w:sdt>
                  <w:sdtPr>
                    <w:id w:val="322067296"/>
                    <w:citation/>
                  </w:sdtPr>
                  <w:sdtEndPr/>
                  <w:sdtContent>
                    <w:r w:rsidR="00BE0605">
                      <w:fldChar w:fldCharType="begin"/>
                    </w:r>
                    <w:r w:rsidR="001F7529">
                      <w:rPr>
                        <w:lang w:val="en-US"/>
                      </w:rPr>
                      <w:instrText xml:space="preserve"> CITATION Ren081 \l 1033 </w:instrText>
                    </w:r>
                    <w:r w:rsidR="00BE0605">
                      <w:fldChar w:fldCharType="separate"/>
                    </w:r>
                    <w:r w:rsidR="001F7529" w:rsidRPr="001F7529">
                      <w:rPr>
                        <w:noProof/>
                        <w:lang w:val="en-US"/>
                      </w:rPr>
                      <w:t>(Rendel and Sharp)</w:t>
                    </w:r>
                    <w:r w:rsidR="00BE0605">
                      <w:fldChar w:fldCharType="end"/>
                    </w:r>
                  </w:sdtContent>
                </w:sdt>
              </w:p>
              <w:p w14:paraId="056F6F0E" w14:textId="77777777" w:rsidR="001F7529" w:rsidRDefault="001F7529" w:rsidP="001F7529"/>
              <w:p w14:paraId="1F042EB3" w14:textId="77777777" w:rsidR="001F7529" w:rsidRDefault="00960FA8" w:rsidP="001F7529">
                <w:sdt>
                  <w:sdtPr>
                    <w:id w:val="322067302"/>
                    <w:citation/>
                  </w:sdtPr>
                  <w:sdtEndPr/>
                  <w:sdtContent>
                    <w:r w:rsidR="00BE0605">
                      <w:fldChar w:fldCharType="begin"/>
                    </w:r>
                    <w:r w:rsidR="001F7529">
                      <w:rPr>
                        <w:lang w:val="en-US"/>
                      </w:rPr>
                      <w:instrText xml:space="preserve"> CITATION Sha941 \l 1033 </w:instrText>
                    </w:r>
                    <w:r w:rsidR="00BE0605">
                      <w:fldChar w:fldCharType="separate"/>
                    </w:r>
                    <w:r w:rsidR="001F7529" w:rsidRPr="001F7529">
                      <w:rPr>
                        <w:noProof/>
                        <w:lang w:val="en-US"/>
                      </w:rPr>
                      <w:t>(Sharp)</w:t>
                    </w:r>
                    <w:r w:rsidR="00BE0605">
                      <w:fldChar w:fldCharType="end"/>
                    </w:r>
                  </w:sdtContent>
                </w:sdt>
              </w:p>
              <w:p w14:paraId="7E804EDB" w14:textId="77777777" w:rsidR="001F7529" w:rsidRDefault="001F7529" w:rsidP="001F7529"/>
              <w:p w14:paraId="1B5E32DA" w14:textId="77777777" w:rsidR="001F7529" w:rsidRDefault="00960FA8" w:rsidP="001F7529">
                <w:sdt>
                  <w:sdtPr>
                    <w:id w:val="322067310"/>
                    <w:citation/>
                  </w:sdtPr>
                  <w:sdtEndPr/>
                  <w:sdtContent>
                    <w:r w:rsidR="00BE0605">
                      <w:fldChar w:fldCharType="begin"/>
                    </w:r>
                    <w:r w:rsidR="001F7529">
                      <w:rPr>
                        <w:lang w:val="en-US"/>
                      </w:rPr>
                      <w:instrText xml:space="preserve"> CITATION Sha831 \l 1033 </w:instrText>
                    </w:r>
                    <w:r w:rsidR="00BE0605">
                      <w:fldChar w:fldCharType="separate"/>
                    </w:r>
                    <w:r w:rsidR="001F7529" w:rsidRPr="001F7529">
                      <w:rPr>
                        <w:noProof/>
                        <w:lang w:val="en-US"/>
                      </w:rPr>
                      <w:t>(Sharp, The Modern Movement in East Africa: The work of Amyas Connell in Tanganyika and Kenya)</w:t>
                    </w:r>
                    <w:r w:rsidR="00BE0605">
                      <w:fldChar w:fldCharType="end"/>
                    </w:r>
                  </w:sdtContent>
                </w:sdt>
              </w:p>
              <w:p w14:paraId="07D1A273" w14:textId="77777777" w:rsidR="001F7529" w:rsidRDefault="001F7529" w:rsidP="001F7529"/>
              <w:p w14:paraId="1051D3AC" w14:textId="77777777" w:rsidR="000556B1" w:rsidRDefault="00960FA8" w:rsidP="000556B1">
                <w:sdt>
                  <w:sdtPr>
                    <w:id w:val="322067315"/>
                    <w:citation/>
                  </w:sdtPr>
                  <w:sdtEndPr/>
                  <w:sdtContent>
                    <w:r w:rsidR="00BE0605">
                      <w:fldChar w:fldCharType="begin"/>
                    </w:r>
                    <w:r w:rsidR="000556B1">
                      <w:rPr>
                        <w:lang w:val="en-US"/>
                      </w:rPr>
                      <w:instrText xml:space="preserve"> CITATION Ste561 \l 1033  </w:instrText>
                    </w:r>
                    <w:r w:rsidR="00BE0605">
                      <w:fldChar w:fldCharType="separate"/>
                    </w:r>
                    <w:r w:rsidR="000556B1" w:rsidRPr="000556B1">
                      <w:rPr>
                        <w:noProof/>
                        <w:lang w:val="en-US"/>
                      </w:rPr>
                      <w:t>(Stevens)</w:t>
                    </w:r>
                    <w:r w:rsidR="00BE0605">
                      <w:fldChar w:fldCharType="end"/>
                    </w:r>
                  </w:sdtContent>
                </w:sdt>
              </w:p>
              <w:p w14:paraId="2E32224F" w14:textId="77777777" w:rsidR="000556B1" w:rsidRDefault="000556B1" w:rsidP="000556B1"/>
              <w:p w14:paraId="545B0CB6" w14:textId="77777777" w:rsidR="001F7529" w:rsidRDefault="00960FA8" w:rsidP="000556B1">
                <w:sdt>
                  <w:sdtPr>
                    <w:id w:val="322067340"/>
                    <w:citation/>
                  </w:sdtPr>
                  <w:sdtEndPr/>
                  <w:sdtContent>
                    <w:r w:rsidR="00BE0605">
                      <w:fldChar w:fldCharType="begin"/>
                    </w:r>
                    <w:r w:rsidR="000556B1">
                      <w:rPr>
                        <w:lang w:val="en-US"/>
                      </w:rPr>
                      <w:instrText xml:space="preserve"> CITATION Ano761 \l 1033 </w:instrText>
                    </w:r>
                    <w:r w:rsidR="00BE0605">
                      <w:fldChar w:fldCharType="separate"/>
                    </w:r>
                    <w:r w:rsidR="000556B1" w:rsidRPr="000556B1">
                      <w:rPr>
                        <w:noProof/>
                        <w:lang w:val="en-US"/>
                      </w:rPr>
                      <w:t>(Anon)</w:t>
                    </w:r>
                    <w:r w:rsidR="00BE0605">
                      <w:fldChar w:fldCharType="end"/>
                    </w:r>
                  </w:sdtContent>
                </w:sdt>
              </w:p>
            </w:sdtContent>
          </w:sdt>
        </w:tc>
      </w:tr>
    </w:tbl>
    <w:p w14:paraId="5507B40E" w14:textId="77777777" w:rsidR="001F7529" w:rsidRPr="00F36937" w:rsidRDefault="001F7529" w:rsidP="001F7529"/>
    <w:sectPr w:rsidR="001F7529" w:rsidRPr="00F36937" w:rsidSect="001F7529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6F377F" w14:textId="77777777" w:rsidR="00EB1BBE" w:rsidRDefault="00EB1BBE" w:rsidP="001F7529">
      <w:pPr>
        <w:spacing w:after="0" w:line="240" w:lineRule="auto"/>
      </w:pPr>
      <w:r>
        <w:separator/>
      </w:r>
    </w:p>
  </w:endnote>
  <w:endnote w:type="continuationSeparator" w:id="0">
    <w:p w14:paraId="122893D9" w14:textId="77777777" w:rsidR="00EB1BBE" w:rsidRDefault="00EB1BBE" w:rsidP="001F75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93562E" w14:textId="77777777" w:rsidR="00EB1BBE" w:rsidRDefault="00EB1BBE" w:rsidP="001F7529">
      <w:pPr>
        <w:spacing w:after="0" w:line="240" w:lineRule="auto"/>
      </w:pPr>
      <w:r>
        <w:separator/>
      </w:r>
    </w:p>
  </w:footnote>
  <w:footnote w:type="continuationSeparator" w:id="0">
    <w:p w14:paraId="38C3A30D" w14:textId="77777777" w:rsidR="00EB1BBE" w:rsidRDefault="00EB1BBE" w:rsidP="001F75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D34D5F" w14:textId="77777777" w:rsidR="00EB1BBE" w:rsidRDefault="00EB1BBE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434BEB89" w14:textId="77777777" w:rsidR="00EB1BBE" w:rsidRDefault="00EB1BB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attachedTemplate r:id="rId1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F7529"/>
    <w:rsid w:val="000556B1"/>
    <w:rsid w:val="001F7529"/>
    <w:rsid w:val="002D3049"/>
    <w:rsid w:val="00367B0A"/>
    <w:rsid w:val="005A4784"/>
    <w:rsid w:val="007D308A"/>
    <w:rsid w:val="00960FA8"/>
    <w:rsid w:val="00BE0605"/>
    <w:rsid w:val="00E01E6A"/>
    <w:rsid w:val="00EB1BBE"/>
    <w:rsid w:val="00F70B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387EAC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footnote text" w:uiPriority="0"/>
    <w:lsdException w:name="header" w:unhideWhenUsed="1"/>
    <w:lsdException w:name="footer" w:unhideWhenUsed="1"/>
    <w:lsdException w:name="caption" w:uiPriority="35" w:qFormat="1"/>
    <w:lsdException w:name="footnote reference" w:uiPriority="0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FootnoteText">
    <w:name w:val="footnote text"/>
    <w:basedOn w:val="Normal"/>
    <w:link w:val="FootnoteTextChar"/>
    <w:semiHidden/>
    <w:rsid w:val="001F7529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character" w:customStyle="1" w:styleId="FootnoteTextChar">
    <w:name w:val="Footnote Text Char"/>
    <w:basedOn w:val="DefaultParagraphFont"/>
    <w:link w:val="FootnoteText"/>
    <w:semiHidden/>
    <w:rsid w:val="001F7529"/>
    <w:rPr>
      <w:rFonts w:ascii="Arial" w:eastAsia="Times New Roman" w:hAnsi="Arial" w:cs="Times New Roman"/>
      <w:sz w:val="20"/>
      <w:szCs w:val="24"/>
    </w:rPr>
  </w:style>
  <w:style w:type="character" w:styleId="FootnoteReference">
    <w:name w:val="footnote reference"/>
    <w:semiHidden/>
    <w:rsid w:val="001F7529"/>
    <w:rPr>
      <w:vertAlign w:val="superscript"/>
    </w:rPr>
  </w:style>
  <w:style w:type="character" w:styleId="Hyperlink">
    <w:name w:val="Hyperlink"/>
    <w:uiPriority w:val="99"/>
    <w:unhideWhenUsed/>
    <w:rsid w:val="001F7529"/>
    <w:rPr>
      <w:color w:val="0000FF"/>
      <w:u w:val="single"/>
    </w:rPr>
  </w:style>
  <w:style w:type="character" w:customStyle="1" w:styleId="st">
    <w:name w:val="st"/>
    <w:rsid w:val="001F7529"/>
  </w:style>
  <w:style w:type="paragraph" w:styleId="BalloonText">
    <w:name w:val="Balloon Text"/>
    <w:basedOn w:val="Normal"/>
    <w:link w:val="BalloonTextChar"/>
    <w:uiPriority w:val="99"/>
    <w:semiHidden/>
    <w:rsid w:val="001F7529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7529"/>
    <w:rPr>
      <w:rFonts w:ascii="Lucida Grande" w:hAnsi="Lucida Grande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qFormat/>
    <w:rsid w:val="001F7529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rsid w:val="000556B1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voysey.gotik-romanik.de" TargetMode="External"/><Relationship Id="rId10" Type="http://schemas.openxmlformats.org/officeDocument/2006/relationships/hyperlink" Target="http://www.agakhanhospitals.org/nairobi/index.asp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katelynmoores:Desktop:REM:++Templated%20Entries:++KMoores%20Templated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28E4011DC85E44F83E85A155C1F4D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55C472-4791-C247-A93B-A7D3E2FCB702}"/>
      </w:docPartPr>
      <w:docPartBody>
        <w:p w:rsidR="0062760F" w:rsidRDefault="0062760F">
          <w:pPr>
            <w:pStyle w:val="D28E4011DC85E44F83E85A155C1F4D77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C1302333B604B744A48FC56D9EA3A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76617-EF5B-384A-AC27-274CC056712F}"/>
      </w:docPartPr>
      <w:docPartBody>
        <w:p w:rsidR="0062760F" w:rsidRDefault="0062760F">
          <w:pPr>
            <w:pStyle w:val="C1302333B604B744A48FC56D9EA3AAAA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428A5B2A8AFDD04587E3CC169B4A49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0AF9CE-6F19-AB46-9E72-F141B2CB2431}"/>
      </w:docPartPr>
      <w:docPartBody>
        <w:p w:rsidR="0062760F" w:rsidRDefault="0062760F">
          <w:pPr>
            <w:pStyle w:val="428A5B2A8AFDD04587E3CC169B4A4933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BB4D71274FCFF04181D3C022AEF77B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7A4193-FEFB-1949-A02A-4235D8ECFA83}"/>
      </w:docPartPr>
      <w:docPartBody>
        <w:p w:rsidR="0062760F" w:rsidRDefault="0062760F">
          <w:pPr>
            <w:pStyle w:val="BB4D71274FCFF04181D3C022AEF77B93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F501C7C1B7930C4F8000440E21D623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077BAB-5815-ED4C-8D67-4CB7327AD444}"/>
      </w:docPartPr>
      <w:docPartBody>
        <w:p w:rsidR="0062760F" w:rsidRDefault="0062760F">
          <w:pPr>
            <w:pStyle w:val="F501C7C1B7930C4F8000440E21D6232E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84B1A099FB985F4385C24D23028888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81529-CF9B-BB46-B8F1-CF2B629D1C74}"/>
      </w:docPartPr>
      <w:docPartBody>
        <w:p w:rsidR="0062760F" w:rsidRDefault="0062760F">
          <w:pPr>
            <w:pStyle w:val="84B1A099FB985F4385C24D2302888840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277C87C6B0B46E45BA232EECDB9783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D91AC0-0099-564E-B338-B5D166E35531}"/>
      </w:docPartPr>
      <w:docPartBody>
        <w:p w:rsidR="0062760F" w:rsidRDefault="0062760F">
          <w:pPr>
            <w:pStyle w:val="277C87C6B0B46E45BA232EECDB978355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DD39B03253CD534E935ACA8BC47662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0D1652-24E8-4C48-98B5-2C211651B769}"/>
      </w:docPartPr>
      <w:docPartBody>
        <w:p w:rsidR="0062760F" w:rsidRDefault="0062760F">
          <w:pPr>
            <w:pStyle w:val="DD39B03253CD534E935ACA8BC4766238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62760F"/>
    <w:rsid w:val="0062760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76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2760F"/>
    <w:rPr>
      <w:color w:val="808080"/>
    </w:rPr>
  </w:style>
  <w:style w:type="paragraph" w:customStyle="1" w:styleId="D28E4011DC85E44F83E85A155C1F4D77">
    <w:name w:val="D28E4011DC85E44F83E85A155C1F4D77"/>
    <w:rsid w:val="0062760F"/>
  </w:style>
  <w:style w:type="paragraph" w:customStyle="1" w:styleId="C1302333B604B744A48FC56D9EA3AAAA">
    <w:name w:val="C1302333B604B744A48FC56D9EA3AAAA"/>
    <w:rsid w:val="0062760F"/>
  </w:style>
  <w:style w:type="paragraph" w:customStyle="1" w:styleId="428A5B2A8AFDD04587E3CC169B4A4933">
    <w:name w:val="428A5B2A8AFDD04587E3CC169B4A4933"/>
    <w:rsid w:val="0062760F"/>
  </w:style>
  <w:style w:type="paragraph" w:customStyle="1" w:styleId="BB4D71274FCFF04181D3C022AEF77B93">
    <w:name w:val="BB4D71274FCFF04181D3C022AEF77B93"/>
    <w:rsid w:val="0062760F"/>
  </w:style>
  <w:style w:type="paragraph" w:customStyle="1" w:styleId="F501C7C1B7930C4F8000440E21D6232E">
    <w:name w:val="F501C7C1B7930C4F8000440E21D6232E"/>
    <w:rsid w:val="0062760F"/>
  </w:style>
  <w:style w:type="paragraph" w:customStyle="1" w:styleId="84B1A099FB985F4385C24D2302888840">
    <w:name w:val="84B1A099FB985F4385C24D2302888840"/>
    <w:rsid w:val="0062760F"/>
  </w:style>
  <w:style w:type="paragraph" w:customStyle="1" w:styleId="35F1B54085DE854D8DD507FCED06F7B2">
    <w:name w:val="35F1B54085DE854D8DD507FCED06F7B2"/>
    <w:rsid w:val="0062760F"/>
  </w:style>
  <w:style w:type="paragraph" w:customStyle="1" w:styleId="277C87C6B0B46E45BA232EECDB978355">
    <w:name w:val="277C87C6B0B46E45BA232EECDB978355"/>
    <w:rsid w:val="0062760F"/>
  </w:style>
  <w:style w:type="paragraph" w:customStyle="1" w:styleId="DD39B03253CD534E935ACA8BC4766238">
    <w:name w:val="DD39B03253CD534E935ACA8BC4766238"/>
    <w:rsid w:val="0062760F"/>
  </w:style>
  <w:style w:type="paragraph" w:customStyle="1" w:styleId="071EE759105E64409822C142FFCD0122">
    <w:name w:val="071EE759105E64409822C142FFCD0122"/>
    <w:rsid w:val="0062760F"/>
  </w:style>
  <w:style w:type="paragraph" w:customStyle="1" w:styleId="3CA89DA98D274A4187FFBBFD981BC8AC">
    <w:name w:val="3CA89DA98D274A4187FFBBFD981BC8AC"/>
    <w:rsid w:val="0062760F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>
  <b:Source>
    <b:Tag>Ash94</b:Tag>
    <b:SourceType>Book</b:SourceType>
    <b:Guid>{DF25C195-06D8-9E42-9E4A-0380FB6AF361}</b:Guid>
    <b:LCID>uz-Cyrl-UZ</b:LCID>
    <b:Author>
      <b:Author>
        <b:NameList>
          <b:Person>
            <b:Last>Ashmole</b:Last>
            <b:First>Bernard</b:First>
          </b:Person>
        </b:NameList>
      </b:Author>
      <b:Editor>
        <b:NameList>
          <b:Person>
            <b:Last>Kurtz</b:Last>
            <b:First>Donna</b:First>
          </b:Person>
        </b:NameList>
      </b:Editor>
    </b:Author>
    <b:Title>Bernard Ashmole, 1894-1988 An Autobiography</b:Title>
    <b:City>Oxford</b:City>
    <b:CountryRegion>England</b:CountryRegion>
    <b:Publisher>Oxbow Books</b:Publisher>
    <b:Year>1994</b:Year>
    <b:Pages>57</b:Pages>
    <b:RefOrder>1</b:RefOrder>
  </b:Source>
  <b:Source>
    <b:Tag>Fin101</b:Tag>
    <b:SourceType>Misc</b:SourceType>
    <b:Guid>{B9820290-B9A1-A140-B628-358850C7DA27}</b:Guid>
    <b:LCID>uz-Cyrl-UZ</b:LCID>
    <b:Author>
      <b:Author>
        <b:NameList>
          <b:Person>
            <b:Last>Findlay</b:Last>
            <b:First>M.</b:First>
          </b:Person>
        </b:NameList>
      </b:Author>
    </b:Author>
    <b:Title>Amyas Connell, 'High and Over' and the role of New Zealand architects in the British Modern Movement</b:Title>
    <b:Publisher>University of Otago</b:Publisher>
    <b:Year>2010</b:Year>
    <b:Medium>thesis, Master of Applied Science</b:Medium>
    <b:RefOrder>2</b:RefOrder>
  </b:Source>
  <b:Source>
    <b:Tag>Ren081</b:Tag>
    <b:SourceType>Book</b:SourceType>
    <b:Guid>{63C692FB-B163-274E-92E9-5C8E6077085E}</b:Guid>
    <b:LCID>uz-Cyrl-UZ</b:LCID>
    <b:Author>
      <b:Author>
        <b:NameList>
          <b:Person>
            <b:Last>Rendel</b:Last>
            <b:First>S.</b:First>
          </b:Person>
          <b:Person>
            <b:Last>Sharp</b:Last>
            <b:First>D.</b:First>
          </b:Person>
        </b:NameList>
      </b:Author>
    </b:Author>
    <b:Title>Connell, Ward and Lucas</b:Title>
    <b:Year>2008</b:Year>
    <b:City>London</b:City>
    <b:CountryRegion>England</b:CountryRegion>
    <b:Publisher>Francis Lincoln</b:Publisher>
    <b:RefOrder>3</b:RefOrder>
  </b:Source>
  <b:Source>
    <b:Tag>Sha941</b:Tag>
    <b:SourceType>Book</b:SourceType>
    <b:Guid>{3157E47A-187A-5141-9719-B13D5C5652C4}</b:Guid>
    <b:LCID>uz-Cyrl-UZ</b:LCID>
    <b:Author>
      <b:Author>
        <b:NameList>
          <b:Person>
            <b:Last>Sharp</b:Last>
            <b:First>D.</b:First>
          </b:Person>
        </b:NameList>
      </b:Author>
    </b:Author>
    <b:Title>Connell, Ward and Lucas, Modern Movement Architects in England</b:Title>
    <b:City>London</b:City>
    <b:CountryRegion>England</b:CountryRegion>
    <b:Publisher>Book Art</b:Publisher>
    <b:Year>1994</b:Year>
    <b:RefOrder>4</b:RefOrder>
  </b:Source>
  <b:Source>
    <b:Tag>Sha831</b:Tag>
    <b:SourceType>JournalArticle</b:SourceType>
    <b:Guid>{49B7C5D8-E967-A442-A49D-C22B5FF655A6}</b:Guid>
    <b:LCID>uz-Cyrl-UZ</b:LCID>
    <b:Author>
      <b:Author>
        <b:NameList>
          <b:Person>
            <b:Last>Sharp</b:Last>
            <b:First>D.</b:First>
          </b:Person>
        </b:NameList>
      </b:Author>
    </b:Author>
    <b:Title>The Modern Movement in East Africa: The work of Amyas Connell in Tanganyika and Kenya</b:Title>
    <b:Year>1983</b:Year>
    <b:Volume>7</b:Volume>
    <b:Pages>311-326</b:Pages>
    <b:JournalName>Habitat International</b:JournalName>
    <b:Issue>5/6</b:Issue>
    <b:RefOrder>5</b:RefOrder>
  </b:Source>
  <b:Source>
    <b:Tag>Ste561</b:Tag>
    <b:SourceType>JournalArticle</b:SourceType>
    <b:Guid>{311376C0-7840-1A49-BB68-C20F707FD9A4}</b:Guid>
    <b:LCID>uz-Cyrl-UZ</b:LCID>
    <b:Author>
      <b:Author>
        <b:NameList>
          <b:Person>
            <b:Last>Stevens</b:Last>
            <b:First>T.</b:First>
          </b:Person>
        </b:NameList>
      </b:Author>
    </b:Author>
    <b:Title>Connell, Ward and Lucas, 1927-1939</b:Title>
    <b:JournalName>AA Journal</b:JournalName>
    <b:Year>1956</b:Year>
    <b:Pages>112-115</b:Pages>
    <b:RefOrder>6</b:RefOrder>
  </b:Source>
  <b:Source>
    <b:Tag>Ano761</b:Tag>
    <b:SourceType>JournalArticle</b:SourceType>
    <b:Guid>{3A23EFD5-7B55-B94A-B498-C8F30C8174E0}</b:Guid>
    <b:LCID>uz-Cyrl-UZ</b:LCID>
    <b:Author>
      <b:Author>
        <b:NameList>
          <b:Person>
            <b:Last>Anon</b:Last>
          </b:Person>
        </b:NameList>
      </b:Author>
    </b:Author>
    <b:Title>Connell, Ward and Lucas</b:Title>
    <b:JournalName>Architect's Journal</b:JournalName>
    <b:Year>1976</b:Year>
    <b:Pages>467</b:Pages>
    <b:RefOrder>7</b:RefOrder>
  </b:Source>
</b:Sources>
</file>

<file path=customXml/itemProps1.xml><?xml version="1.0" encoding="utf-8"?>
<ds:datastoreItem xmlns:ds="http://schemas.openxmlformats.org/officeDocument/2006/customXml" ds:itemID="{101B1840-4A8C-D540-B832-BB21ED1650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40</TotalTime>
  <Pages>3</Pages>
  <Words>1080</Words>
  <Characters>6159</Characters>
  <Application>Microsoft Macintosh Word</Application>
  <DocSecurity>0</DocSecurity>
  <Lines>51</Lines>
  <Paragraphs>14</Paragraphs>
  <ScaleCrop>false</ScaleCrop>
  <Company/>
  <LinksUpToDate>false</LinksUpToDate>
  <CharactersWithSpaces>7225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Katelyn Moores</dc:creator>
  <cp:keywords/>
  <dc:description/>
  <cp:lastModifiedBy>Laura Dosky</cp:lastModifiedBy>
  <cp:revision>8</cp:revision>
  <dcterms:created xsi:type="dcterms:W3CDTF">2014-03-17T19:16:00Z</dcterms:created>
  <dcterms:modified xsi:type="dcterms:W3CDTF">2014-10-23T13:29:00Z</dcterms:modified>
</cp:coreProperties>
</file>