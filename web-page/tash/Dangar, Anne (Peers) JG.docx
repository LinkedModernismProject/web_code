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4EEF88E" w14:textId="77777777" w:rsidTr="00601B2F">
        <w:tc>
          <w:tcPr>
            <w:tcW w:w="491" w:type="dxa"/>
            <w:vMerge w:val="restart"/>
            <w:shd w:val="clear" w:color="auto" w:fill="A6A6A6" w:themeFill="background1" w:themeFillShade="A6"/>
            <w:textDirection w:val="btLr"/>
          </w:tcPr>
          <w:p w14:paraId="7DEEFED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6CCD41F0BEE4A5B96CABAB550EB6DCA"/>
            </w:placeholder>
            <w:showingPlcHdr/>
            <w:dropDownList>
              <w:listItem w:displayText="Dr." w:value="Dr."/>
              <w:listItem w:displayText="Prof." w:value="Prof."/>
            </w:dropDownList>
          </w:sdtPr>
          <w:sdtEndPr/>
          <w:sdtContent>
            <w:tc>
              <w:tcPr>
                <w:tcW w:w="1296" w:type="dxa"/>
              </w:tcPr>
              <w:p w14:paraId="54B385A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00026AF6DDE4DB690FF65F309C75A1E"/>
            </w:placeholder>
            <w:text/>
          </w:sdtPr>
          <w:sdtEndPr/>
          <w:sdtContent>
            <w:tc>
              <w:tcPr>
                <w:tcW w:w="2073" w:type="dxa"/>
              </w:tcPr>
              <w:p w14:paraId="061B21C7" w14:textId="77777777" w:rsidR="00B574C9" w:rsidRDefault="00B05DA0" w:rsidP="00B05DA0">
                <w:r>
                  <w:t>Juliette</w:t>
                </w:r>
              </w:p>
            </w:tc>
          </w:sdtContent>
        </w:sdt>
        <w:sdt>
          <w:sdtPr>
            <w:alias w:val="Middle name"/>
            <w:tag w:val="authorMiddleName"/>
            <w:id w:val="-2076034781"/>
            <w:placeholder>
              <w:docPart w:val="4115F9F1D5BF4175BD7FCC91C8DD1AAA"/>
            </w:placeholder>
            <w:showingPlcHdr/>
            <w:text/>
          </w:sdtPr>
          <w:sdtEndPr/>
          <w:sdtContent>
            <w:tc>
              <w:tcPr>
                <w:tcW w:w="2551" w:type="dxa"/>
              </w:tcPr>
              <w:p w14:paraId="59EB750E" w14:textId="77777777" w:rsidR="00B574C9" w:rsidRDefault="00B574C9" w:rsidP="00922950">
                <w:r>
                  <w:rPr>
                    <w:rStyle w:val="PlaceholderText"/>
                  </w:rPr>
                  <w:t>[Middle name]</w:t>
                </w:r>
              </w:p>
            </w:tc>
          </w:sdtContent>
        </w:sdt>
        <w:sdt>
          <w:sdtPr>
            <w:alias w:val="Last name"/>
            <w:tag w:val="authorLastName"/>
            <w:id w:val="-1088529830"/>
            <w:placeholder>
              <w:docPart w:val="38006B60A02F471DB2A9803563856FB3"/>
            </w:placeholder>
            <w:text/>
          </w:sdtPr>
          <w:sdtEndPr/>
          <w:sdtContent>
            <w:tc>
              <w:tcPr>
                <w:tcW w:w="2642" w:type="dxa"/>
              </w:tcPr>
              <w:p w14:paraId="38F688E8" w14:textId="77777777" w:rsidR="00B574C9" w:rsidRDefault="00B05DA0" w:rsidP="00B05DA0">
                <w:r>
                  <w:t>Peers</w:t>
                </w:r>
              </w:p>
            </w:tc>
          </w:sdtContent>
        </w:sdt>
      </w:tr>
      <w:tr w:rsidR="00B574C9" w14:paraId="3638DD81" w14:textId="77777777" w:rsidTr="00601B2F">
        <w:trPr>
          <w:trHeight w:val="986"/>
        </w:trPr>
        <w:tc>
          <w:tcPr>
            <w:tcW w:w="491" w:type="dxa"/>
            <w:vMerge/>
            <w:shd w:val="clear" w:color="auto" w:fill="A6A6A6" w:themeFill="background1" w:themeFillShade="A6"/>
          </w:tcPr>
          <w:p w14:paraId="3EC25C58" w14:textId="77777777" w:rsidR="00B574C9" w:rsidRPr="001A6A06" w:rsidRDefault="00B574C9" w:rsidP="00CF1542">
            <w:pPr>
              <w:jc w:val="center"/>
              <w:rPr>
                <w:b/>
                <w:color w:val="FFFFFF" w:themeColor="background1"/>
              </w:rPr>
            </w:pPr>
          </w:p>
        </w:tc>
        <w:sdt>
          <w:sdtPr>
            <w:alias w:val="Biography"/>
            <w:tag w:val="authorBiography"/>
            <w:id w:val="938807824"/>
            <w:placeholder>
              <w:docPart w:val="B90CCAB11E004F7EBF8901F948D82FEA"/>
            </w:placeholder>
            <w:showingPlcHdr/>
          </w:sdtPr>
          <w:sdtEndPr/>
          <w:sdtContent>
            <w:tc>
              <w:tcPr>
                <w:tcW w:w="8562" w:type="dxa"/>
                <w:gridSpan w:val="4"/>
              </w:tcPr>
              <w:p w14:paraId="415D6001" w14:textId="77777777" w:rsidR="00B574C9" w:rsidRDefault="00B574C9" w:rsidP="00922950">
                <w:r>
                  <w:rPr>
                    <w:rStyle w:val="PlaceholderText"/>
                  </w:rPr>
                  <w:t>[Enter your biography]</w:t>
                </w:r>
              </w:p>
            </w:tc>
          </w:sdtContent>
        </w:sdt>
      </w:tr>
      <w:tr w:rsidR="00B574C9" w14:paraId="1892F552" w14:textId="77777777" w:rsidTr="00601B2F">
        <w:trPr>
          <w:trHeight w:val="986"/>
        </w:trPr>
        <w:tc>
          <w:tcPr>
            <w:tcW w:w="491" w:type="dxa"/>
            <w:vMerge/>
            <w:shd w:val="clear" w:color="auto" w:fill="A6A6A6" w:themeFill="background1" w:themeFillShade="A6"/>
          </w:tcPr>
          <w:p w14:paraId="3E968138" w14:textId="77777777" w:rsidR="00B574C9" w:rsidRPr="001A6A06" w:rsidRDefault="00B574C9" w:rsidP="00CF1542">
            <w:pPr>
              <w:jc w:val="center"/>
              <w:rPr>
                <w:b/>
                <w:color w:val="FFFFFF" w:themeColor="background1"/>
              </w:rPr>
            </w:pPr>
          </w:p>
        </w:tc>
        <w:sdt>
          <w:sdtPr>
            <w:rPr>
              <w:rFonts w:ascii="Calibri" w:hAnsi="Calibri"/>
            </w:rPr>
            <w:alias w:val="Affiliation"/>
            <w:tag w:val="affiliation"/>
            <w:id w:val="2012937915"/>
            <w:placeholder>
              <w:docPart w:val="F99AA717EAA842258DA3E42C824F877A"/>
            </w:placeholder>
            <w:text/>
          </w:sdtPr>
          <w:sdtContent>
            <w:tc>
              <w:tcPr>
                <w:tcW w:w="8562" w:type="dxa"/>
                <w:gridSpan w:val="4"/>
              </w:tcPr>
              <w:p w14:paraId="2EE815A4" w14:textId="77777777" w:rsidR="00B574C9" w:rsidRDefault="00601B2F" w:rsidP="00B574C9">
                <w:r w:rsidRPr="00601B2F">
                  <w:rPr>
                    <w:rFonts w:ascii="Calibri" w:eastAsia="Times New Roman" w:hAnsi="Calibri" w:cs="Times New Roman"/>
                    <w:lang w:val="en-CA"/>
                  </w:rPr>
                  <w:t>Royal Melbourne Institute of Technology</w:t>
                </w:r>
              </w:p>
            </w:tc>
          </w:sdtContent>
        </w:sdt>
      </w:tr>
    </w:tbl>
    <w:p w14:paraId="58D9FBD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9A427C3" w14:textId="77777777" w:rsidTr="00244BB0">
        <w:tc>
          <w:tcPr>
            <w:tcW w:w="9016" w:type="dxa"/>
            <w:shd w:val="clear" w:color="auto" w:fill="A6A6A6" w:themeFill="background1" w:themeFillShade="A6"/>
            <w:tcMar>
              <w:top w:w="113" w:type="dxa"/>
              <w:bottom w:w="113" w:type="dxa"/>
            </w:tcMar>
          </w:tcPr>
          <w:p w14:paraId="3DA04C8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5FF5468" w14:textId="77777777" w:rsidTr="003F0D73">
        <w:sdt>
          <w:sdtPr>
            <w:alias w:val="Article headword"/>
            <w:tag w:val="articleHeadword"/>
            <w:id w:val="-361440020"/>
            <w:placeholder>
              <w:docPart w:val="DA1B141493034002AA200D82AD8FC21A"/>
            </w:placeholder>
            <w:text/>
          </w:sdtPr>
          <w:sdtEndPr/>
          <w:sdtContent>
            <w:tc>
              <w:tcPr>
                <w:tcW w:w="9016" w:type="dxa"/>
                <w:tcMar>
                  <w:top w:w="113" w:type="dxa"/>
                  <w:bottom w:w="113" w:type="dxa"/>
                </w:tcMar>
              </w:tcPr>
              <w:p w14:paraId="39964C71" w14:textId="77777777" w:rsidR="003F0D73" w:rsidRPr="00FB589A" w:rsidRDefault="00B05DA0" w:rsidP="003F0D73">
                <w:pPr>
                  <w:rPr>
                    <w:b/>
                  </w:rPr>
                </w:pPr>
                <w:proofErr w:type="spellStart"/>
                <w:r w:rsidRPr="00601B2F">
                  <w:t>Dangar</w:t>
                </w:r>
                <w:proofErr w:type="spellEnd"/>
                <w:r w:rsidRPr="00601B2F">
                  <w:t>, Anne (1885-1951)</w:t>
                </w:r>
              </w:p>
            </w:tc>
          </w:sdtContent>
        </w:sdt>
      </w:tr>
      <w:tr w:rsidR="00464699" w14:paraId="5E7017F1" w14:textId="77777777" w:rsidTr="007821B0">
        <w:sdt>
          <w:sdtPr>
            <w:alias w:val="Variant headwords"/>
            <w:tag w:val="variantHeadwords"/>
            <w:id w:val="173464402"/>
            <w:placeholder>
              <w:docPart w:val="DC1124B23B194B55AB425B5401875ADB"/>
            </w:placeholder>
            <w:showingPlcHdr/>
          </w:sdtPr>
          <w:sdtEndPr/>
          <w:sdtContent>
            <w:tc>
              <w:tcPr>
                <w:tcW w:w="9016" w:type="dxa"/>
                <w:tcMar>
                  <w:top w:w="113" w:type="dxa"/>
                  <w:bottom w:w="113" w:type="dxa"/>
                </w:tcMar>
              </w:tcPr>
              <w:p w14:paraId="3F55ECF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3B453A9" w14:textId="77777777" w:rsidTr="003F0D73">
        <w:sdt>
          <w:sdtPr>
            <w:alias w:val="Abstract"/>
            <w:tag w:val="abstract"/>
            <w:id w:val="-635871867"/>
            <w:placeholder>
              <w:docPart w:val="5FAE64435098490AB2A0B78B30C73705"/>
            </w:placeholder>
          </w:sdtPr>
          <w:sdtEndPr/>
          <w:sdtContent>
            <w:tc>
              <w:tcPr>
                <w:tcW w:w="9016" w:type="dxa"/>
                <w:tcMar>
                  <w:top w:w="113" w:type="dxa"/>
                  <w:bottom w:w="113" w:type="dxa"/>
                </w:tcMar>
              </w:tcPr>
              <w:p w14:paraId="0D536773" w14:textId="77777777" w:rsidR="00E85A05" w:rsidRDefault="006D2158" w:rsidP="00E85A05">
                <w:r>
                  <w:t xml:space="preserve">Anne </w:t>
                </w:r>
                <w:proofErr w:type="spellStart"/>
                <w:r>
                  <w:t>Dangar</w:t>
                </w:r>
                <w:proofErr w:type="spellEnd"/>
                <w:r>
                  <w:t xml:space="preserve"> is a singular figure in the Australian experience of modernism. Forgotten</w:t>
                </w:r>
                <w:r w:rsidRPr="00EC7B3D">
                  <w:t xml:space="preserve"> </w:t>
                </w:r>
                <w:r>
                  <w:t>in her homeland throughout the twentieth century due to her long-term residence in France, she is the only Australian who played a demonstrably productive and expansive role in Cubism. From the 1930s, her synthesis of rural French folk pottery with Cubist-style surface decoration was an idiosyncratic and unexpect</w:t>
                </w:r>
                <w:bookmarkStart w:id="0" w:name="_GoBack"/>
                <w:bookmarkEnd w:id="0"/>
                <w:r>
                  <w:t xml:space="preserve">ed interpretation of modernism. It also tangibly validated the links that Albert </w:t>
                </w:r>
                <w:proofErr w:type="spellStart"/>
                <w:r>
                  <w:t>Gleizes</w:t>
                </w:r>
                <w:proofErr w:type="spellEnd"/>
                <w:r>
                  <w:t xml:space="preserve"> made between past and present, and medieval and modernist, through a practical direct articulation of his somewhat arcane and specialised derivation of Cubism. </w:t>
                </w:r>
                <w:proofErr w:type="spellStart"/>
                <w:r>
                  <w:t>Gleizes</w:t>
                </w:r>
                <w:proofErr w:type="spellEnd"/>
                <w:r>
                  <w:t xml:space="preserve">’ vision of the cultural strength of traditional French rural life and the centrality of Catholicism within his aesthetics increasingly shaped </w:t>
                </w:r>
                <w:proofErr w:type="spellStart"/>
                <w:r>
                  <w:t>Dangar’s</w:t>
                </w:r>
                <w:proofErr w:type="spellEnd"/>
                <w:r>
                  <w:t xml:space="preserve"> art practice by offering spiritual as well as technical support. Her conversion to Catholicism, in contradiction to her conventional Protestant family, was the outcome of her view of herself as disciple to </w:t>
                </w:r>
                <w:proofErr w:type="spellStart"/>
                <w:r>
                  <w:t>Gleizes</w:t>
                </w:r>
                <w:proofErr w:type="spellEnd"/>
                <w:r>
                  <w:t>’ holistic social and sacred mission.</w:t>
                </w:r>
              </w:p>
            </w:tc>
          </w:sdtContent>
        </w:sdt>
      </w:tr>
      <w:tr w:rsidR="003F0D73" w14:paraId="70A2ADD3" w14:textId="77777777" w:rsidTr="003F0D73">
        <w:sdt>
          <w:sdtPr>
            <w:alias w:val="Article text"/>
            <w:tag w:val="articleText"/>
            <w:id w:val="634067588"/>
            <w:placeholder>
              <w:docPart w:val="12DA75B660F34076AB9647913B5822D1"/>
            </w:placeholder>
          </w:sdtPr>
          <w:sdtEndPr>
            <w:rPr>
              <w:b/>
              <w:bCs/>
              <w:color w:val="5B9BD5" w:themeColor="accent1"/>
              <w:sz w:val="18"/>
              <w:szCs w:val="18"/>
            </w:rPr>
          </w:sdtEndPr>
          <w:sdtContent>
            <w:tc>
              <w:tcPr>
                <w:tcW w:w="9016" w:type="dxa"/>
                <w:tcMar>
                  <w:top w:w="113" w:type="dxa"/>
                  <w:bottom w:w="113" w:type="dxa"/>
                </w:tcMar>
              </w:tcPr>
              <w:p w14:paraId="47FA4CAA" w14:textId="77777777" w:rsidR="00B05DA0" w:rsidRDefault="00B05DA0" w:rsidP="00B05DA0">
                <w:r>
                  <w:t xml:space="preserve">Anne </w:t>
                </w:r>
                <w:proofErr w:type="spellStart"/>
                <w:r>
                  <w:t>Dangar</w:t>
                </w:r>
                <w:proofErr w:type="spellEnd"/>
                <w:r>
                  <w:t xml:space="preserve"> is a singular figure in the Australian experience of modernism. Forgotten</w:t>
                </w:r>
                <w:r w:rsidRPr="00EC7B3D">
                  <w:t xml:space="preserve"> </w:t>
                </w:r>
                <w:r>
                  <w:t xml:space="preserve">in her homeland throughout the twentieth century due to her long-term residence in France, she is the only Australian who played a demonstrably productive and expansive role in Cubism. From the 1930s, her synthesis of rural French folk pottery with Cubist-style surface decoration was an idiosyncratic and unexpected interpretation of modernism. It also tangibly validated the links that Albert </w:t>
                </w:r>
                <w:proofErr w:type="spellStart"/>
                <w:r>
                  <w:t>Gleizes</w:t>
                </w:r>
                <w:proofErr w:type="spellEnd"/>
                <w:r>
                  <w:t xml:space="preserve"> made between past and present, and medieval and modernist, through a practical direct articulation of his somewhat arcane and specialised derivation of Cubism. </w:t>
                </w:r>
                <w:proofErr w:type="spellStart"/>
                <w:r>
                  <w:t>Gleizes</w:t>
                </w:r>
                <w:proofErr w:type="spellEnd"/>
                <w:r>
                  <w:t xml:space="preserve">’ vision of the cultural strength of traditional French rural life and the centrality of Catholicism within his aesthetics increasingly shaped </w:t>
                </w:r>
                <w:proofErr w:type="spellStart"/>
                <w:r>
                  <w:t>Dangar’s</w:t>
                </w:r>
                <w:proofErr w:type="spellEnd"/>
                <w:r>
                  <w:t xml:space="preserve"> art practice by offering spiritual as well as technical support. Her conversion to Catholicism, in contradiction to her conventional Protestant family, was the outcome of her view of herself as disciple to </w:t>
                </w:r>
                <w:proofErr w:type="spellStart"/>
                <w:r>
                  <w:t>Gleizes</w:t>
                </w:r>
                <w:proofErr w:type="spellEnd"/>
                <w:r>
                  <w:t>’ holistic social and sacred mission. A detailed</w:t>
                </w:r>
                <w:r w:rsidR="00601B2F">
                  <w:t xml:space="preserve"> and long-term correspondence with</w:t>
                </w:r>
                <w:r>
                  <w:t xml:space="preserve"> Grace Crowley in Sydney from 1930 until </w:t>
                </w:r>
                <w:proofErr w:type="spellStart"/>
                <w:r>
                  <w:t>Dangar’s</w:t>
                </w:r>
                <w:proofErr w:type="spellEnd"/>
                <w:r>
                  <w:t xml:space="preserve"> death in 1951 certainly provided an unusually direct link between Australian artists and the overseas avant-garde. This surviving correspondence is highly important within global art history for its candid documentation of </w:t>
                </w:r>
                <w:proofErr w:type="spellStart"/>
                <w:r>
                  <w:t>Gleizes</w:t>
                </w:r>
                <w:proofErr w:type="spellEnd"/>
                <w:r>
                  <w:t>’ working methods, his theories, and the social and professional interchanges within his circle of associates.</w:t>
                </w:r>
              </w:p>
              <w:p w14:paraId="685C0087" w14:textId="77777777" w:rsidR="00B05DA0" w:rsidRDefault="00B05DA0" w:rsidP="00B05DA0"/>
              <w:p w14:paraId="2C8D3507" w14:textId="77777777" w:rsidR="00B05DA0" w:rsidRDefault="00B05DA0" w:rsidP="00B05DA0">
                <w:proofErr w:type="spellStart"/>
                <w:r>
                  <w:t>Dangar</w:t>
                </w:r>
                <w:proofErr w:type="spellEnd"/>
                <w:r>
                  <w:t xml:space="preserve"> began her studies in 1916 at Julian Ashton’s art school, working with Grace Crowley as an assistant teacher from 1920 onwards. Together with colleagues Crowley, Rah </w:t>
                </w:r>
                <w:proofErr w:type="spellStart"/>
                <w:r>
                  <w:t>Fizelle</w:t>
                </w:r>
                <w:proofErr w:type="spellEnd"/>
                <w:r>
                  <w:t xml:space="preserve"> and </w:t>
                </w:r>
                <w:proofErr w:type="spellStart"/>
                <w:r>
                  <w:t>Dorrit</w:t>
                </w:r>
                <w:proofErr w:type="spellEnd"/>
                <w:r>
                  <w:t xml:space="preserve"> Black, she increasingly questioned the limits of acceptable art in Sydney. She departed Australia with Crowley in 1926, intending to study in Britain, but decided to remain in France. She attended </w:t>
                </w:r>
                <w:proofErr w:type="spellStart"/>
                <w:r>
                  <w:t>Lhote’s</w:t>
                </w:r>
                <w:proofErr w:type="spellEnd"/>
                <w:r>
                  <w:t xml:space="preserve"> academy but had to return to Australia sooner than Crowley. Just before she left, she discovered </w:t>
                </w:r>
                <w:proofErr w:type="spellStart"/>
                <w:r>
                  <w:t>Gleizes</w:t>
                </w:r>
                <w:proofErr w:type="spellEnd"/>
                <w:r>
                  <w:t xml:space="preserve"> and became fascinated with the ideas behind his art, but was unable to meet </w:t>
                </w:r>
                <w:r>
                  <w:lastRenderedPageBreak/>
                  <w:t xml:space="preserve">him before she departed. Crowley did make contact with </w:t>
                </w:r>
                <w:proofErr w:type="spellStart"/>
                <w:r>
                  <w:t>Gleizes</w:t>
                </w:r>
                <w:proofErr w:type="spellEnd"/>
                <w:r>
                  <w:t xml:space="preserve">, and he issued an immediate invitation for </w:t>
                </w:r>
                <w:proofErr w:type="spellStart"/>
                <w:r>
                  <w:t>Dangar</w:t>
                </w:r>
                <w:proofErr w:type="spellEnd"/>
                <w:r>
                  <w:t xml:space="preserve"> to return to France and work at his artists’ colony, Moly-</w:t>
                </w:r>
                <w:proofErr w:type="spellStart"/>
                <w:r>
                  <w:t>Sabata</w:t>
                </w:r>
                <w:proofErr w:type="spellEnd"/>
                <w:r>
                  <w:t xml:space="preserve">, </w:t>
                </w:r>
                <w:proofErr w:type="spellStart"/>
                <w:r>
                  <w:t>Sablons</w:t>
                </w:r>
                <w:proofErr w:type="spellEnd"/>
                <w:r>
                  <w:t xml:space="preserve">. </w:t>
                </w:r>
                <w:proofErr w:type="spellStart"/>
                <w:r>
                  <w:t>Dangar’s</w:t>
                </w:r>
                <w:proofErr w:type="spellEnd"/>
                <w:r>
                  <w:t xml:space="preserve"> newfound modernist theories were disliked in Sydney, and she was overjoyed to receive the invitation.</w:t>
                </w:r>
              </w:p>
              <w:p w14:paraId="40381C4B" w14:textId="77777777" w:rsidR="00B05DA0" w:rsidRDefault="00B05DA0" w:rsidP="00B05DA0"/>
              <w:p w14:paraId="43A23F6A" w14:textId="77777777" w:rsidR="00B05DA0" w:rsidRDefault="00B05DA0" w:rsidP="00B05DA0">
                <w:r>
                  <w:t xml:space="preserve">Spontaneously </w:t>
                </w:r>
                <w:r w:rsidR="00601B2F">
                  <w:t>put forward</w:t>
                </w:r>
                <w:r>
                  <w:t xml:space="preserve"> and accepted, the i</w:t>
                </w:r>
                <w:r w:rsidR="00601B2F">
                  <w:t>nvitation caused difficulties for</w:t>
                </w:r>
                <w:r>
                  <w:t xml:space="preserve"> both parties at first. </w:t>
                </w:r>
                <w:proofErr w:type="spellStart"/>
                <w:r>
                  <w:t>Gleizes</w:t>
                </w:r>
                <w:proofErr w:type="spellEnd"/>
                <w:r>
                  <w:t xml:space="preserve"> was disappointed in </w:t>
                </w:r>
                <w:proofErr w:type="spellStart"/>
                <w:r>
                  <w:t>Dangar’s</w:t>
                </w:r>
                <w:proofErr w:type="spellEnd"/>
                <w:r>
                  <w:t xml:space="preserve"> abilities as a painter and she was mortified to learn that under the quasi-monastic rule of the community, she was expected to undertake physical work</w:t>
                </w:r>
                <w:r w:rsidR="00601B2F">
                  <w:t xml:space="preserve"> in the garden and house. While</w:t>
                </w:r>
                <w:r>
                  <w:t xml:space="preserve"> she accepted heavy labour as betokening the journey towards a grounded artistic expression and more evolved and collective societal relations, she resented fellow residents. She believed that they were essentially trifling with </w:t>
                </w:r>
                <w:proofErr w:type="spellStart"/>
                <w:r>
                  <w:t>Gleizes</w:t>
                </w:r>
                <w:proofErr w:type="spellEnd"/>
                <w:r>
                  <w:t xml:space="preserve">’ theories, as superficial social climbers. </w:t>
                </w:r>
                <w:proofErr w:type="spellStart"/>
                <w:r>
                  <w:t>Gleizes</w:t>
                </w:r>
                <w:proofErr w:type="spellEnd"/>
                <w:r>
                  <w:t xml:space="preserve"> became more convinced about </w:t>
                </w:r>
                <w:proofErr w:type="spellStart"/>
                <w:r>
                  <w:t>Dangar’s</w:t>
                </w:r>
                <w:proofErr w:type="spellEnd"/>
                <w:r>
                  <w:t xml:space="preserve"> potential when she began experimenting in local potteries and became a major ambassador for him and the Moly </w:t>
                </w:r>
                <w:proofErr w:type="spellStart"/>
                <w:r>
                  <w:t>Sabata</w:t>
                </w:r>
                <w:proofErr w:type="spellEnd"/>
                <w:r>
                  <w:t xml:space="preserve"> community via her ceramics. She won medals at the 1937 Paris International exhibition for her pottery and for her teaching of local children’s art classes. Her pottery became very popular and her 1939 appointment as a mentor to revive local potteries in Fez, Morocco indicated her fame.</w:t>
                </w:r>
              </w:p>
              <w:p w14:paraId="42679B00" w14:textId="77777777" w:rsidR="00601B2F" w:rsidRDefault="00601B2F" w:rsidP="00B05DA0"/>
              <w:p w14:paraId="1BB23282" w14:textId="77777777" w:rsidR="00B05DA0" w:rsidRDefault="00601B2F" w:rsidP="00B05DA0">
                <w:proofErr w:type="spellStart"/>
                <w:r>
                  <w:t>Dangar</w:t>
                </w:r>
                <w:proofErr w:type="spellEnd"/>
                <w:r>
                  <w:t xml:space="preserve"> spent World War II</w:t>
                </w:r>
                <w:r w:rsidR="00B05DA0">
                  <w:t xml:space="preserve"> in occupied France. In 1943, due to her nationality, she was sent to a holding camp, but was released without being deported to Germany. She shared the privations of the French villagers as well as the complex and confusing political shifts between left and right within the region. Her wartime presence greatly consolidated her acceptance where once language, culture, and class had alienated her. In 1947, she finally managed to establish a pottery studio at Moly </w:t>
                </w:r>
                <w:proofErr w:type="spellStart"/>
                <w:r w:rsidR="00B05DA0">
                  <w:t>Sabata</w:t>
                </w:r>
                <w:proofErr w:type="spellEnd"/>
                <w:r w:rsidR="00B05DA0">
                  <w:t xml:space="preserve">, rather than working at local potteries. </w:t>
                </w:r>
                <w:proofErr w:type="spellStart"/>
                <w:r w:rsidR="00B05DA0">
                  <w:t>Dangar’s</w:t>
                </w:r>
                <w:proofErr w:type="spellEnd"/>
                <w:r w:rsidR="00B05DA0">
                  <w:t xml:space="preserve"> reputation amongst local residents was enhanced b</w:t>
                </w:r>
                <w:r>
                  <w:t>y her conversion to Catholicism</w:t>
                </w:r>
                <w:r w:rsidR="00B05DA0">
                  <w:t xml:space="preserve"> close to</w:t>
                </w:r>
                <w:r>
                  <w:t xml:space="preserve"> the time of</w:t>
                </w:r>
                <w:r w:rsidR="00B05DA0">
                  <w:t xml:space="preserve"> her de</w:t>
                </w:r>
                <w:r>
                  <w:t>ath</w:t>
                </w:r>
                <w:r w:rsidR="00B05DA0">
                  <w:t xml:space="preserve"> via her interchanges with a local group of monks. This conversion was also regarded as a ratification of </w:t>
                </w:r>
                <w:proofErr w:type="spellStart"/>
                <w:r w:rsidR="00B05DA0">
                  <w:t>Gleizes</w:t>
                </w:r>
                <w:proofErr w:type="spellEnd"/>
                <w:r w:rsidR="00B05DA0">
                  <w:t xml:space="preserve">’ theories. She is remembered equally with </w:t>
                </w:r>
                <w:proofErr w:type="spellStart"/>
                <w:r w:rsidR="00B05DA0">
                  <w:t>Gleizes</w:t>
                </w:r>
                <w:proofErr w:type="spellEnd"/>
                <w:r w:rsidR="00B05DA0">
                  <w:t xml:space="preserve"> at Moly-</w:t>
                </w:r>
                <w:proofErr w:type="spellStart"/>
                <w:r w:rsidR="00B05DA0">
                  <w:t>Sabata</w:t>
                </w:r>
                <w:proofErr w:type="spellEnd"/>
                <w:r w:rsidR="00B05DA0">
                  <w:t xml:space="preserve"> as a founder of the now revitalised artistic community.</w:t>
                </w:r>
              </w:p>
              <w:p w14:paraId="1E486119" w14:textId="77777777" w:rsidR="00B05DA0" w:rsidRDefault="00B05DA0" w:rsidP="00B05DA0"/>
              <w:p w14:paraId="59C1B494" w14:textId="77777777" w:rsidR="00B05DA0" w:rsidRDefault="00B05DA0" w:rsidP="00B05DA0">
                <w:pPr>
                  <w:keepNext/>
                </w:pPr>
                <w:r>
                  <w:t>File: dangar1.jpg</w:t>
                </w:r>
              </w:p>
              <w:p w14:paraId="773969F4" w14:textId="77777777" w:rsidR="003F0D73" w:rsidRDefault="00601B2F" w:rsidP="00601B2F">
                <w:pPr>
                  <w:pStyle w:val="Caption"/>
                </w:pPr>
                <w:r>
                  <w:fldChar w:fldCharType="begin"/>
                </w:r>
                <w:r>
                  <w:instrText xml:space="preserve"> SEQ Figure \* ARABIC </w:instrText>
                </w:r>
                <w:r>
                  <w:fldChar w:fldCharType="separate"/>
                </w:r>
                <w:r w:rsidR="00B05DA0">
                  <w:rPr>
                    <w:noProof/>
                  </w:rPr>
                  <w:t>1</w:t>
                </w:r>
                <w:r>
                  <w:rPr>
                    <w:noProof/>
                  </w:rPr>
                  <w:fldChar w:fldCharType="end"/>
                </w:r>
                <w:r w:rsidR="00B05DA0">
                  <w:t xml:space="preserve"> </w:t>
                </w:r>
                <w:r w:rsidR="00B05DA0" w:rsidRPr="007B4B2A">
                  <w:t xml:space="preserve">Anne </w:t>
                </w:r>
                <w:proofErr w:type="spellStart"/>
                <w:r w:rsidR="00B05DA0" w:rsidRPr="007B4B2A">
                  <w:t>Dangar</w:t>
                </w:r>
                <w:proofErr w:type="spellEnd"/>
                <w:r w:rsidR="00B05DA0" w:rsidRPr="007B4B2A">
                  <w:t xml:space="preserve">, Faïence plate, 1939, </w:t>
                </w:r>
                <w:proofErr w:type="spellStart"/>
                <w:r w:rsidR="00B05DA0" w:rsidRPr="007B4B2A">
                  <w:t>Sèvres</w:t>
                </w:r>
                <w:proofErr w:type="spellEnd"/>
                <w:r w:rsidR="00B05DA0" w:rsidRPr="007B4B2A">
                  <w:t xml:space="preserve"> </w:t>
                </w:r>
                <w:proofErr w:type="spellStart"/>
                <w:r w:rsidR="00B05DA0" w:rsidRPr="007B4B2A">
                  <w:t>Cité</w:t>
                </w:r>
                <w:proofErr w:type="spellEnd"/>
                <w:r w:rsidR="00B05DA0" w:rsidRPr="007B4B2A">
                  <w:t xml:space="preserve"> de la </w:t>
                </w:r>
                <w:proofErr w:type="spellStart"/>
                <w:r w:rsidR="00B05DA0" w:rsidRPr="007B4B2A">
                  <w:t>Céramique</w:t>
                </w:r>
                <w:proofErr w:type="spellEnd"/>
                <w:r w:rsidR="00B05DA0" w:rsidRPr="007B4B2A">
                  <w:t xml:space="preserve">, 2 Place de la Manufacture 92310 </w:t>
                </w:r>
                <w:proofErr w:type="spellStart"/>
                <w:r w:rsidR="00B05DA0" w:rsidRPr="007B4B2A">
                  <w:t>Sèvres</w:t>
                </w:r>
                <w:proofErr w:type="spellEnd"/>
                <w:r w:rsidR="00B05DA0" w:rsidRPr="007B4B2A">
                  <w:t xml:space="preserve"> (France) </w:t>
                </w:r>
                <w:proofErr w:type="spellStart"/>
                <w:r w:rsidR="00B05DA0" w:rsidRPr="007B4B2A">
                  <w:t>Tél</w:t>
                </w:r>
                <w:proofErr w:type="spellEnd"/>
                <w:proofErr w:type="gramStart"/>
                <w:r w:rsidR="00B05DA0" w:rsidRPr="007B4B2A">
                  <w:t>. :</w:t>
                </w:r>
                <w:proofErr w:type="gramEnd"/>
                <w:r w:rsidR="00B05DA0" w:rsidRPr="007B4B2A">
                  <w:t xml:space="preserve"> + 33(0)1 46 29 22 00 </w:t>
                </w:r>
                <w:proofErr w:type="spellStart"/>
                <w:r w:rsidR="00B05DA0" w:rsidRPr="007B4B2A">
                  <w:t>Mél</w:t>
                </w:r>
                <w:proofErr w:type="spellEnd"/>
                <w:r w:rsidR="00B05DA0" w:rsidRPr="007B4B2A">
                  <w:t>. : info@sevresciteceramique.fr</w:t>
                </w:r>
              </w:p>
            </w:tc>
          </w:sdtContent>
        </w:sdt>
      </w:tr>
      <w:tr w:rsidR="003235A7" w14:paraId="0290B31A" w14:textId="77777777" w:rsidTr="003235A7">
        <w:tc>
          <w:tcPr>
            <w:tcW w:w="9016" w:type="dxa"/>
          </w:tcPr>
          <w:p w14:paraId="2BF35EF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556694361A5483CA8F61CB88DE2DAE2"/>
              </w:placeholder>
            </w:sdtPr>
            <w:sdtEndPr/>
            <w:sdtContent>
              <w:p w14:paraId="328F893E" w14:textId="77777777" w:rsidR="00B05DA0" w:rsidRDefault="00601B2F" w:rsidP="00B05DA0">
                <w:sdt>
                  <w:sdtPr>
                    <w:id w:val="-1902822463"/>
                    <w:citation/>
                  </w:sdtPr>
                  <w:sdtEndPr/>
                  <w:sdtContent>
                    <w:r w:rsidR="00B05DA0">
                      <w:fldChar w:fldCharType="begin"/>
                    </w:r>
                    <w:r w:rsidR="00B05DA0">
                      <w:rPr>
                        <w:lang w:val="en-US"/>
                      </w:rPr>
                      <w:instrText xml:space="preserve"> CITATION Ann \l 1033 </w:instrText>
                    </w:r>
                    <w:r w:rsidR="00B05DA0">
                      <w:fldChar w:fldCharType="separate"/>
                    </w:r>
                    <w:r w:rsidR="00B05DA0">
                      <w:rPr>
                        <w:noProof/>
                        <w:lang w:val="en-US"/>
                      </w:rPr>
                      <w:t>(Anne Dangar at Moly-Sabata: Tradition and Innovation)</w:t>
                    </w:r>
                    <w:r w:rsidR="00B05DA0">
                      <w:fldChar w:fldCharType="end"/>
                    </w:r>
                  </w:sdtContent>
                </w:sdt>
              </w:p>
              <w:p w14:paraId="4790E2FE" w14:textId="77777777" w:rsidR="00B05DA0" w:rsidRDefault="00B05DA0" w:rsidP="00B05DA0"/>
              <w:p w14:paraId="1C611174" w14:textId="77777777" w:rsidR="00B05DA0" w:rsidRDefault="00601B2F" w:rsidP="00B05DA0">
                <w:sdt>
                  <w:sdtPr>
                    <w:id w:val="741297641"/>
                    <w:citation/>
                  </w:sdtPr>
                  <w:sdtEndPr/>
                  <w:sdtContent>
                    <w:r w:rsidR="00B05DA0">
                      <w:fldChar w:fldCharType="begin"/>
                    </w:r>
                    <w:r w:rsidR="00BF5F1A">
                      <w:rPr>
                        <w:lang w:val="en-US"/>
                      </w:rPr>
                      <w:instrText xml:space="preserve">CITATION Ada04 \l 1033 </w:instrText>
                    </w:r>
                    <w:r w:rsidR="00B05DA0">
                      <w:fldChar w:fldCharType="separate"/>
                    </w:r>
                    <w:r w:rsidR="00BF5F1A">
                      <w:rPr>
                        <w:noProof/>
                        <w:lang w:val="en-US"/>
                      </w:rPr>
                      <w:t>(Adams)</w:t>
                    </w:r>
                    <w:r w:rsidR="00B05DA0">
                      <w:fldChar w:fldCharType="end"/>
                    </w:r>
                  </w:sdtContent>
                </w:sdt>
              </w:p>
              <w:p w14:paraId="52E74730" w14:textId="77777777" w:rsidR="00B05DA0" w:rsidRDefault="00B05DA0" w:rsidP="00B05DA0"/>
              <w:p w14:paraId="0DA2D12F" w14:textId="77777777" w:rsidR="00B05DA0" w:rsidRDefault="00601B2F" w:rsidP="00B05DA0">
                <w:sdt>
                  <w:sdtPr>
                    <w:id w:val="-344410749"/>
                    <w:citation/>
                  </w:sdtPr>
                  <w:sdtEndPr/>
                  <w:sdtContent>
                    <w:r w:rsidR="00BF5F1A">
                      <w:fldChar w:fldCharType="begin"/>
                    </w:r>
                    <w:r w:rsidR="00BF5F1A">
                      <w:rPr>
                        <w:lang w:val="en-US"/>
                      </w:rPr>
                      <w:instrText xml:space="preserve"> CITATION Bro01 \l 1033 </w:instrText>
                    </w:r>
                    <w:r w:rsidR="00BF5F1A">
                      <w:fldChar w:fldCharType="separate"/>
                    </w:r>
                    <w:r w:rsidR="00BF5F1A">
                      <w:rPr>
                        <w:noProof/>
                        <w:lang w:val="en-US"/>
                      </w:rPr>
                      <w:t>(Brooke)</w:t>
                    </w:r>
                    <w:r w:rsidR="00BF5F1A">
                      <w:fldChar w:fldCharType="end"/>
                    </w:r>
                  </w:sdtContent>
                </w:sdt>
              </w:p>
              <w:p w14:paraId="3A3FBC42" w14:textId="77777777" w:rsidR="00BF5F1A" w:rsidRDefault="00BF5F1A" w:rsidP="00B05DA0"/>
              <w:p w14:paraId="3A26150E" w14:textId="77777777" w:rsidR="00BF5F1A" w:rsidRDefault="00601B2F" w:rsidP="00B05DA0">
                <w:sdt>
                  <w:sdtPr>
                    <w:id w:val="-1001651825"/>
                    <w:citation/>
                  </w:sdtPr>
                  <w:sdtEndPr/>
                  <w:sdtContent>
                    <w:r w:rsidR="00BF5F1A">
                      <w:fldChar w:fldCharType="begin"/>
                    </w:r>
                    <w:r w:rsidR="00BF5F1A">
                      <w:rPr>
                        <w:lang w:val="en-US"/>
                      </w:rPr>
                      <w:instrText xml:space="preserve"> CITATION Fou \l 1033 </w:instrText>
                    </w:r>
                    <w:r w:rsidR="00BF5F1A">
                      <w:fldChar w:fldCharType="separate"/>
                    </w:r>
                    <w:r w:rsidR="00BF5F1A">
                      <w:rPr>
                        <w:noProof/>
                        <w:lang w:val="en-US"/>
                      </w:rPr>
                      <w:t>(Foundation Albert Gleizes)</w:t>
                    </w:r>
                    <w:r w:rsidR="00BF5F1A">
                      <w:fldChar w:fldCharType="end"/>
                    </w:r>
                  </w:sdtContent>
                </w:sdt>
              </w:p>
              <w:p w14:paraId="62029532" w14:textId="77777777" w:rsidR="00BF5F1A" w:rsidRDefault="00BF5F1A" w:rsidP="00B05DA0"/>
              <w:p w14:paraId="18229A93" w14:textId="77777777" w:rsidR="003235A7" w:rsidRDefault="00601B2F" w:rsidP="00B05DA0">
                <w:sdt>
                  <w:sdtPr>
                    <w:id w:val="1025067975"/>
                    <w:citation/>
                  </w:sdtPr>
                  <w:sdtEndPr/>
                  <w:sdtContent>
                    <w:r w:rsidR="00BF5F1A">
                      <w:fldChar w:fldCharType="begin"/>
                    </w:r>
                    <w:r w:rsidR="00BF5F1A">
                      <w:rPr>
                        <w:lang w:val="en-US"/>
                      </w:rPr>
                      <w:instrText xml:space="preserve"> CITATION Top00 \l 1033 </w:instrText>
                    </w:r>
                    <w:r w:rsidR="00BF5F1A">
                      <w:fldChar w:fldCharType="separate"/>
                    </w:r>
                    <w:r w:rsidR="00BF5F1A">
                      <w:rPr>
                        <w:noProof/>
                        <w:lang w:val="en-US"/>
                      </w:rPr>
                      <w:t>(Topliss)</w:t>
                    </w:r>
                    <w:r w:rsidR="00BF5F1A">
                      <w:fldChar w:fldCharType="end"/>
                    </w:r>
                  </w:sdtContent>
                </w:sdt>
              </w:p>
            </w:sdtContent>
          </w:sdt>
        </w:tc>
      </w:tr>
    </w:tbl>
    <w:p w14:paraId="04339AA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CA438D" w14:textId="77777777" w:rsidR="004C3A63" w:rsidRDefault="004C3A63" w:rsidP="007A0D55">
      <w:pPr>
        <w:spacing w:after="0" w:line="240" w:lineRule="auto"/>
      </w:pPr>
      <w:r>
        <w:separator/>
      </w:r>
    </w:p>
  </w:endnote>
  <w:endnote w:type="continuationSeparator" w:id="0">
    <w:p w14:paraId="6355FA72" w14:textId="77777777" w:rsidR="004C3A63" w:rsidRDefault="004C3A6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C1BB76" w14:textId="77777777" w:rsidR="004C3A63" w:rsidRDefault="004C3A63" w:rsidP="007A0D55">
      <w:pPr>
        <w:spacing w:after="0" w:line="240" w:lineRule="auto"/>
      </w:pPr>
      <w:r>
        <w:separator/>
      </w:r>
    </w:p>
  </w:footnote>
  <w:footnote w:type="continuationSeparator" w:id="0">
    <w:p w14:paraId="3C37E94D" w14:textId="77777777" w:rsidR="004C3A63" w:rsidRDefault="004C3A6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21172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581470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DA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3A63"/>
    <w:rsid w:val="004E5896"/>
    <w:rsid w:val="00513EE6"/>
    <w:rsid w:val="00534F8F"/>
    <w:rsid w:val="00590035"/>
    <w:rsid w:val="005B177E"/>
    <w:rsid w:val="005B3921"/>
    <w:rsid w:val="005F26D7"/>
    <w:rsid w:val="005F5450"/>
    <w:rsid w:val="00601B2F"/>
    <w:rsid w:val="006D0412"/>
    <w:rsid w:val="006D2158"/>
    <w:rsid w:val="007411B9"/>
    <w:rsid w:val="00780D95"/>
    <w:rsid w:val="00780DC7"/>
    <w:rsid w:val="007A0D55"/>
    <w:rsid w:val="007B3377"/>
    <w:rsid w:val="007E5F44"/>
    <w:rsid w:val="00821DE3"/>
    <w:rsid w:val="00846CE1"/>
    <w:rsid w:val="00872F79"/>
    <w:rsid w:val="008A5B87"/>
    <w:rsid w:val="00922950"/>
    <w:rsid w:val="009A7264"/>
    <w:rsid w:val="009D1606"/>
    <w:rsid w:val="009E18A1"/>
    <w:rsid w:val="009E73D7"/>
    <w:rsid w:val="00A27D2C"/>
    <w:rsid w:val="00A76FD9"/>
    <w:rsid w:val="00AB436D"/>
    <w:rsid w:val="00AD2F24"/>
    <w:rsid w:val="00AD4844"/>
    <w:rsid w:val="00B05DA0"/>
    <w:rsid w:val="00B219AE"/>
    <w:rsid w:val="00B33145"/>
    <w:rsid w:val="00B574C9"/>
    <w:rsid w:val="00BC39C9"/>
    <w:rsid w:val="00BE5BF7"/>
    <w:rsid w:val="00BF40E1"/>
    <w:rsid w:val="00BF5F1A"/>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0E0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05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DA0"/>
    <w:rPr>
      <w:rFonts w:ascii="Tahoma" w:hAnsi="Tahoma" w:cs="Tahoma"/>
      <w:sz w:val="16"/>
      <w:szCs w:val="16"/>
    </w:rPr>
  </w:style>
  <w:style w:type="paragraph" w:styleId="Caption">
    <w:name w:val="caption"/>
    <w:basedOn w:val="Normal"/>
    <w:next w:val="Normal"/>
    <w:uiPriority w:val="35"/>
    <w:semiHidden/>
    <w:qFormat/>
    <w:rsid w:val="00B05DA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05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DA0"/>
    <w:rPr>
      <w:rFonts w:ascii="Tahoma" w:hAnsi="Tahoma" w:cs="Tahoma"/>
      <w:sz w:val="16"/>
      <w:szCs w:val="16"/>
    </w:rPr>
  </w:style>
  <w:style w:type="paragraph" w:styleId="Caption">
    <w:name w:val="caption"/>
    <w:basedOn w:val="Normal"/>
    <w:next w:val="Normal"/>
    <w:uiPriority w:val="35"/>
    <w:semiHidden/>
    <w:qFormat/>
    <w:rsid w:val="00B05DA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6CCD41F0BEE4A5B96CABAB550EB6DCA"/>
        <w:category>
          <w:name w:val="General"/>
          <w:gallery w:val="placeholder"/>
        </w:category>
        <w:types>
          <w:type w:val="bbPlcHdr"/>
        </w:types>
        <w:behaviors>
          <w:behavior w:val="content"/>
        </w:behaviors>
        <w:guid w:val="{45789B59-F370-4492-941A-FF77505CD7B3}"/>
      </w:docPartPr>
      <w:docPartBody>
        <w:p w:rsidR="001E4B2D" w:rsidRDefault="00173744">
          <w:pPr>
            <w:pStyle w:val="86CCD41F0BEE4A5B96CABAB550EB6DCA"/>
          </w:pPr>
          <w:r w:rsidRPr="00CC586D">
            <w:rPr>
              <w:rStyle w:val="PlaceholderText"/>
              <w:b/>
              <w:color w:val="FFFFFF" w:themeColor="background1"/>
            </w:rPr>
            <w:t>[Salutation]</w:t>
          </w:r>
        </w:p>
      </w:docPartBody>
    </w:docPart>
    <w:docPart>
      <w:docPartPr>
        <w:name w:val="100026AF6DDE4DB690FF65F309C75A1E"/>
        <w:category>
          <w:name w:val="General"/>
          <w:gallery w:val="placeholder"/>
        </w:category>
        <w:types>
          <w:type w:val="bbPlcHdr"/>
        </w:types>
        <w:behaviors>
          <w:behavior w:val="content"/>
        </w:behaviors>
        <w:guid w:val="{BE0745ED-196F-4E7F-91CB-1145D4E977A4}"/>
      </w:docPartPr>
      <w:docPartBody>
        <w:p w:rsidR="001E4B2D" w:rsidRDefault="00173744">
          <w:pPr>
            <w:pStyle w:val="100026AF6DDE4DB690FF65F309C75A1E"/>
          </w:pPr>
          <w:r>
            <w:rPr>
              <w:rStyle w:val="PlaceholderText"/>
            </w:rPr>
            <w:t>[First name]</w:t>
          </w:r>
        </w:p>
      </w:docPartBody>
    </w:docPart>
    <w:docPart>
      <w:docPartPr>
        <w:name w:val="4115F9F1D5BF4175BD7FCC91C8DD1AAA"/>
        <w:category>
          <w:name w:val="General"/>
          <w:gallery w:val="placeholder"/>
        </w:category>
        <w:types>
          <w:type w:val="bbPlcHdr"/>
        </w:types>
        <w:behaviors>
          <w:behavior w:val="content"/>
        </w:behaviors>
        <w:guid w:val="{790159B3-042B-48EE-9B4E-25ADF2D54B73}"/>
      </w:docPartPr>
      <w:docPartBody>
        <w:p w:rsidR="001E4B2D" w:rsidRDefault="00173744">
          <w:pPr>
            <w:pStyle w:val="4115F9F1D5BF4175BD7FCC91C8DD1AAA"/>
          </w:pPr>
          <w:r>
            <w:rPr>
              <w:rStyle w:val="PlaceholderText"/>
            </w:rPr>
            <w:t>[Middle name]</w:t>
          </w:r>
        </w:p>
      </w:docPartBody>
    </w:docPart>
    <w:docPart>
      <w:docPartPr>
        <w:name w:val="38006B60A02F471DB2A9803563856FB3"/>
        <w:category>
          <w:name w:val="General"/>
          <w:gallery w:val="placeholder"/>
        </w:category>
        <w:types>
          <w:type w:val="bbPlcHdr"/>
        </w:types>
        <w:behaviors>
          <w:behavior w:val="content"/>
        </w:behaviors>
        <w:guid w:val="{CA7E85E2-BA09-40FD-A42D-7EFB7B66E47C}"/>
      </w:docPartPr>
      <w:docPartBody>
        <w:p w:rsidR="001E4B2D" w:rsidRDefault="00173744">
          <w:pPr>
            <w:pStyle w:val="38006B60A02F471DB2A9803563856FB3"/>
          </w:pPr>
          <w:r>
            <w:rPr>
              <w:rStyle w:val="PlaceholderText"/>
            </w:rPr>
            <w:t>[Last name]</w:t>
          </w:r>
        </w:p>
      </w:docPartBody>
    </w:docPart>
    <w:docPart>
      <w:docPartPr>
        <w:name w:val="B90CCAB11E004F7EBF8901F948D82FEA"/>
        <w:category>
          <w:name w:val="General"/>
          <w:gallery w:val="placeholder"/>
        </w:category>
        <w:types>
          <w:type w:val="bbPlcHdr"/>
        </w:types>
        <w:behaviors>
          <w:behavior w:val="content"/>
        </w:behaviors>
        <w:guid w:val="{A6F7F29E-1B20-41CD-A155-9D22CD0CB7DF}"/>
      </w:docPartPr>
      <w:docPartBody>
        <w:p w:rsidR="001E4B2D" w:rsidRDefault="00173744">
          <w:pPr>
            <w:pStyle w:val="B90CCAB11E004F7EBF8901F948D82FEA"/>
          </w:pPr>
          <w:r>
            <w:rPr>
              <w:rStyle w:val="PlaceholderText"/>
            </w:rPr>
            <w:t>[Enter your biography]</w:t>
          </w:r>
        </w:p>
      </w:docPartBody>
    </w:docPart>
    <w:docPart>
      <w:docPartPr>
        <w:name w:val="F99AA717EAA842258DA3E42C824F877A"/>
        <w:category>
          <w:name w:val="General"/>
          <w:gallery w:val="placeholder"/>
        </w:category>
        <w:types>
          <w:type w:val="bbPlcHdr"/>
        </w:types>
        <w:behaviors>
          <w:behavior w:val="content"/>
        </w:behaviors>
        <w:guid w:val="{01A6122F-3FBE-4BAD-A328-17B7CB6F2F1A}"/>
      </w:docPartPr>
      <w:docPartBody>
        <w:p w:rsidR="001E4B2D" w:rsidRDefault="00173744">
          <w:pPr>
            <w:pStyle w:val="F99AA717EAA842258DA3E42C824F877A"/>
          </w:pPr>
          <w:r>
            <w:rPr>
              <w:rStyle w:val="PlaceholderText"/>
            </w:rPr>
            <w:t>[Enter the institution with which you are affiliated]</w:t>
          </w:r>
        </w:p>
      </w:docPartBody>
    </w:docPart>
    <w:docPart>
      <w:docPartPr>
        <w:name w:val="DA1B141493034002AA200D82AD8FC21A"/>
        <w:category>
          <w:name w:val="General"/>
          <w:gallery w:val="placeholder"/>
        </w:category>
        <w:types>
          <w:type w:val="bbPlcHdr"/>
        </w:types>
        <w:behaviors>
          <w:behavior w:val="content"/>
        </w:behaviors>
        <w:guid w:val="{E9F076AE-4969-498C-91EF-09D4D6AA156D}"/>
      </w:docPartPr>
      <w:docPartBody>
        <w:p w:rsidR="001E4B2D" w:rsidRDefault="00173744">
          <w:pPr>
            <w:pStyle w:val="DA1B141493034002AA200D82AD8FC21A"/>
          </w:pPr>
          <w:r w:rsidRPr="00EF74F7">
            <w:rPr>
              <w:b/>
              <w:color w:val="808080" w:themeColor="background1" w:themeShade="80"/>
            </w:rPr>
            <w:t>[Enter the headword for your article]</w:t>
          </w:r>
        </w:p>
      </w:docPartBody>
    </w:docPart>
    <w:docPart>
      <w:docPartPr>
        <w:name w:val="DC1124B23B194B55AB425B5401875ADB"/>
        <w:category>
          <w:name w:val="General"/>
          <w:gallery w:val="placeholder"/>
        </w:category>
        <w:types>
          <w:type w:val="bbPlcHdr"/>
        </w:types>
        <w:behaviors>
          <w:behavior w:val="content"/>
        </w:behaviors>
        <w:guid w:val="{4E94B561-B12D-4121-A84A-394361CBA856}"/>
      </w:docPartPr>
      <w:docPartBody>
        <w:p w:rsidR="001E4B2D" w:rsidRDefault="00173744">
          <w:pPr>
            <w:pStyle w:val="DC1124B23B194B55AB425B5401875AD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FAE64435098490AB2A0B78B30C73705"/>
        <w:category>
          <w:name w:val="General"/>
          <w:gallery w:val="placeholder"/>
        </w:category>
        <w:types>
          <w:type w:val="bbPlcHdr"/>
        </w:types>
        <w:behaviors>
          <w:behavior w:val="content"/>
        </w:behaviors>
        <w:guid w:val="{D4E4E6BC-3794-4A46-8A1A-6086D348E653}"/>
      </w:docPartPr>
      <w:docPartBody>
        <w:p w:rsidR="001E4B2D" w:rsidRDefault="00173744">
          <w:pPr>
            <w:pStyle w:val="5FAE64435098490AB2A0B78B30C7370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2DA75B660F34076AB9647913B5822D1"/>
        <w:category>
          <w:name w:val="General"/>
          <w:gallery w:val="placeholder"/>
        </w:category>
        <w:types>
          <w:type w:val="bbPlcHdr"/>
        </w:types>
        <w:behaviors>
          <w:behavior w:val="content"/>
        </w:behaviors>
        <w:guid w:val="{4F80EF69-87EF-43A7-BE8A-A1057929347D}"/>
      </w:docPartPr>
      <w:docPartBody>
        <w:p w:rsidR="001E4B2D" w:rsidRDefault="00173744">
          <w:pPr>
            <w:pStyle w:val="12DA75B660F34076AB9647913B5822D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556694361A5483CA8F61CB88DE2DAE2"/>
        <w:category>
          <w:name w:val="General"/>
          <w:gallery w:val="placeholder"/>
        </w:category>
        <w:types>
          <w:type w:val="bbPlcHdr"/>
        </w:types>
        <w:behaviors>
          <w:behavior w:val="content"/>
        </w:behaviors>
        <w:guid w:val="{03D06891-AD32-4F36-97B7-80FC565A8B7B}"/>
      </w:docPartPr>
      <w:docPartBody>
        <w:p w:rsidR="001E4B2D" w:rsidRDefault="00173744">
          <w:pPr>
            <w:pStyle w:val="3556694361A5483CA8F61CB88DE2DAE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744"/>
    <w:rsid w:val="00173744"/>
    <w:rsid w:val="001E4B2D"/>
    <w:rsid w:val="00C8497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CCD41F0BEE4A5B96CABAB550EB6DCA">
    <w:name w:val="86CCD41F0BEE4A5B96CABAB550EB6DCA"/>
  </w:style>
  <w:style w:type="paragraph" w:customStyle="1" w:styleId="100026AF6DDE4DB690FF65F309C75A1E">
    <w:name w:val="100026AF6DDE4DB690FF65F309C75A1E"/>
  </w:style>
  <w:style w:type="paragraph" w:customStyle="1" w:styleId="4115F9F1D5BF4175BD7FCC91C8DD1AAA">
    <w:name w:val="4115F9F1D5BF4175BD7FCC91C8DD1AAA"/>
  </w:style>
  <w:style w:type="paragraph" w:customStyle="1" w:styleId="38006B60A02F471DB2A9803563856FB3">
    <w:name w:val="38006B60A02F471DB2A9803563856FB3"/>
  </w:style>
  <w:style w:type="paragraph" w:customStyle="1" w:styleId="B90CCAB11E004F7EBF8901F948D82FEA">
    <w:name w:val="B90CCAB11E004F7EBF8901F948D82FEA"/>
  </w:style>
  <w:style w:type="paragraph" w:customStyle="1" w:styleId="F99AA717EAA842258DA3E42C824F877A">
    <w:name w:val="F99AA717EAA842258DA3E42C824F877A"/>
  </w:style>
  <w:style w:type="paragraph" w:customStyle="1" w:styleId="DA1B141493034002AA200D82AD8FC21A">
    <w:name w:val="DA1B141493034002AA200D82AD8FC21A"/>
  </w:style>
  <w:style w:type="paragraph" w:customStyle="1" w:styleId="DC1124B23B194B55AB425B5401875ADB">
    <w:name w:val="DC1124B23B194B55AB425B5401875ADB"/>
  </w:style>
  <w:style w:type="paragraph" w:customStyle="1" w:styleId="5FAE64435098490AB2A0B78B30C73705">
    <w:name w:val="5FAE64435098490AB2A0B78B30C73705"/>
  </w:style>
  <w:style w:type="paragraph" w:customStyle="1" w:styleId="12DA75B660F34076AB9647913B5822D1">
    <w:name w:val="12DA75B660F34076AB9647913B5822D1"/>
  </w:style>
  <w:style w:type="paragraph" w:customStyle="1" w:styleId="3556694361A5483CA8F61CB88DE2DAE2">
    <w:name w:val="3556694361A5483CA8F61CB88DE2DAE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CCD41F0BEE4A5B96CABAB550EB6DCA">
    <w:name w:val="86CCD41F0BEE4A5B96CABAB550EB6DCA"/>
  </w:style>
  <w:style w:type="paragraph" w:customStyle="1" w:styleId="100026AF6DDE4DB690FF65F309C75A1E">
    <w:name w:val="100026AF6DDE4DB690FF65F309C75A1E"/>
  </w:style>
  <w:style w:type="paragraph" w:customStyle="1" w:styleId="4115F9F1D5BF4175BD7FCC91C8DD1AAA">
    <w:name w:val="4115F9F1D5BF4175BD7FCC91C8DD1AAA"/>
  </w:style>
  <w:style w:type="paragraph" w:customStyle="1" w:styleId="38006B60A02F471DB2A9803563856FB3">
    <w:name w:val="38006B60A02F471DB2A9803563856FB3"/>
  </w:style>
  <w:style w:type="paragraph" w:customStyle="1" w:styleId="B90CCAB11E004F7EBF8901F948D82FEA">
    <w:name w:val="B90CCAB11E004F7EBF8901F948D82FEA"/>
  </w:style>
  <w:style w:type="paragraph" w:customStyle="1" w:styleId="F99AA717EAA842258DA3E42C824F877A">
    <w:name w:val="F99AA717EAA842258DA3E42C824F877A"/>
  </w:style>
  <w:style w:type="paragraph" w:customStyle="1" w:styleId="DA1B141493034002AA200D82AD8FC21A">
    <w:name w:val="DA1B141493034002AA200D82AD8FC21A"/>
  </w:style>
  <w:style w:type="paragraph" w:customStyle="1" w:styleId="DC1124B23B194B55AB425B5401875ADB">
    <w:name w:val="DC1124B23B194B55AB425B5401875ADB"/>
  </w:style>
  <w:style w:type="paragraph" w:customStyle="1" w:styleId="5FAE64435098490AB2A0B78B30C73705">
    <w:name w:val="5FAE64435098490AB2A0B78B30C73705"/>
  </w:style>
  <w:style w:type="paragraph" w:customStyle="1" w:styleId="12DA75B660F34076AB9647913B5822D1">
    <w:name w:val="12DA75B660F34076AB9647913B5822D1"/>
  </w:style>
  <w:style w:type="paragraph" w:customStyle="1" w:styleId="3556694361A5483CA8F61CB88DE2DAE2">
    <w:name w:val="3556694361A5483CA8F61CB88DE2DA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Ann</b:Tag>
    <b:SourceType>InternetSite</b:SourceType>
    <b:Guid>{45BE7CF6-4F77-4C53-AAAB-76076BA648E3}</b:Guid>
    <b:Title>Anne Dangar at Moly-Sabata: Tradition and Innovation</b:Title>
    <b:InternetSiteTitle>National Gallery of Australia </b:InternetSiteTitle>
    <b:URL>http://www.nga.gov.au/dangar/index.cfm</b:URL>
    <b:RefOrder>1</b:RefOrder>
  </b:Source>
  <b:Source>
    <b:Tag>Ada04</b:Tag>
    <b:SourceType>Book</b:SourceType>
    <b:Guid>{4983EAB0-DE75-41D1-A8AD-AB8A48E31559}</b:Guid>
    <b:Author>
      <b:Author>
        <b:NameList>
          <b:Person>
            <b:Last>Adams</b:Last>
            <b:First>B.</b:First>
          </b:Person>
        </b:NameList>
      </b:Author>
    </b:Author>
    <b:Title>Rustic Cubism: Anne Dangar and the Art Colony at Moly-Sabata</b:Title>
    <b:Year>2004</b:Year>
    <b:City>Chicago</b:City>
    <b:Publisher>U of Chicago P</b:Publisher>
    <b:Comments>A comprehensive and wide-ranging discussion of both Dangar and Gleize’s work in a clear sighted aesthetic and socio-political context.</b:Comments>
    <b:RefOrder>2</b:RefOrder>
  </b:Source>
  <b:Source>
    <b:Tag>Bro01</b:Tag>
    <b:SourceType>Book</b:SourceType>
    <b:Guid>{0AA9FF7A-096D-4512-A300-C717D98504EB}</b:Guid>
    <b:Author>
      <b:Author>
        <b:NameList>
          <b:Person>
            <b:Last>Brooke</b:Last>
            <b:First>P.</b:First>
          </b:Person>
        </b:NameList>
      </b:Author>
    </b:Author>
    <b:Title>Albert Gleizes – For and Against the Twentieth Century</b:Title>
    <b:Year>2001</b:Year>
    <b:City>New Haven and London</b:City>
    <b:Publisher>Yale UP</b:Publisher>
    <b:Comments>Includes much discussion of Anne Dangar and extensive quotes from her writing.</b:Comments>
    <b:RefOrder>3</b:RefOrder>
  </b:Source>
  <b:Source>
    <b:Tag>Fou</b:Tag>
    <b:SourceType>InternetSite</b:SourceType>
    <b:Guid>{B0E45F6A-EDF3-43AE-AF46-E54A7D26FE66}</b:Guid>
    <b:Title>Foundation Albert Gleizes</b:Title>
    <b:URL>http://www.fondationgleizes.fr/fr/gleize/page/fondation/</b:URL>
    <b:Comments>The Foundation’s web pages (in French) include a substantial documentation of Anne Dangar’s career.</b:Comments>
    <b:RefOrder>4</b:RefOrder>
  </b:Source>
  <b:Source>
    <b:Tag>Top00</b:Tag>
    <b:SourceType>Book</b:SourceType>
    <b:Guid>{1526C088-EF3A-404C-A14B-9155142D2E6E}</b:Guid>
    <b:Title>Earth, Fire, Water, Air: Anne Dangar's Letters to Grace Crowley 1930–1951</b:Title>
    <b:Year>2000</b:Year>
    <b:Author>
      <b:Author>
        <b:NameList>
          <b:Person>
            <b:Last>Topliss</b:Last>
            <b:First>H.</b:First>
          </b:Person>
        </b:NameList>
      </b:Author>
    </b:Author>
    <b:City>Sydney</b:City>
    <b:Publisher>Allen &amp; Unwin</b:Publisher>
    <b:Comments>Detailed annotated compilation of this important primary source interwoven with a narrative about Dangar’s life and work.</b:Comments>
    <b:RefOrder>5</b:RefOrder>
  </b:Source>
</b:Sources>
</file>

<file path=customXml/itemProps1.xml><?xml version="1.0" encoding="utf-8"?>
<ds:datastoreItem xmlns:ds="http://schemas.openxmlformats.org/officeDocument/2006/customXml" ds:itemID="{649EDC4C-9081-5E45-84B8-2B34C5D27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34</TotalTime>
  <Pages>2</Pages>
  <Words>928</Words>
  <Characters>5180</Characters>
  <Application>Microsoft Macintosh Word</Application>
  <DocSecurity>0</DocSecurity>
  <Lines>115</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3</cp:revision>
  <dcterms:created xsi:type="dcterms:W3CDTF">2014-11-15T01:44:00Z</dcterms:created>
  <dcterms:modified xsi:type="dcterms:W3CDTF">2014-11-17T01:59:00Z</dcterms:modified>
</cp:coreProperties>
</file>