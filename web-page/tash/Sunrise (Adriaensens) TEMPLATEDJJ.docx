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75E42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76155E" w14:textId="77777777" w:rsidR="00B574C9" w:rsidRPr="00CC586D" w:rsidRDefault="008D3C16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EC43A6F3E0734D82B97052F49233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1E771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1AB47666D97B429454630F5BC4E4B4"/>
            </w:placeholder>
            <w:text/>
          </w:sdtPr>
          <w:sdtEndPr/>
          <w:sdtContent>
            <w:tc>
              <w:tcPr>
                <w:tcW w:w="2073" w:type="dxa"/>
              </w:tcPr>
              <w:p w14:paraId="78CA7853" w14:textId="77777777" w:rsidR="00B574C9" w:rsidRDefault="008D3C16" w:rsidP="008D3C16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64D89BEF62B714B964CE6F66C7D63B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A770E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555A96FA06234AB5872C7A477AD635"/>
            </w:placeholder>
            <w:text/>
          </w:sdtPr>
          <w:sdtEndPr/>
          <w:sdtContent>
            <w:tc>
              <w:tcPr>
                <w:tcW w:w="2642" w:type="dxa"/>
              </w:tcPr>
              <w:p w14:paraId="146E5276" w14:textId="77777777" w:rsidR="00B574C9" w:rsidRDefault="008D3C16" w:rsidP="008D3C16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14:paraId="672145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27F7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BB281B0B9F71D48A3DA619555C3EA9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4E5BB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6AE4A6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66186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969D43E595F43418497971DBF218A1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C2BBE0" w14:textId="77777777" w:rsidR="00B574C9" w:rsidRDefault="008D3C16" w:rsidP="008D3C16">
                <w:r>
                  <w:t>University of Antwerp</w:t>
                </w:r>
              </w:p>
            </w:tc>
          </w:sdtContent>
        </w:sdt>
      </w:tr>
    </w:tbl>
    <w:p w14:paraId="276953F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EFD8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EC62E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600FEF1" w14:textId="77777777" w:rsidTr="003F0D73">
        <w:sdt>
          <w:sdtPr>
            <w:alias w:val="Article headword"/>
            <w:tag w:val="articleHeadword"/>
            <w:id w:val="-361440020"/>
            <w:placeholder>
              <w:docPart w:val="4B3A77B8BE873848BD164EA7EA0F3B4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4AC1FF" w14:textId="77777777" w:rsidR="003F0D73" w:rsidRPr="006831F6" w:rsidRDefault="008D3C16" w:rsidP="006831F6">
                <w:pPr>
                  <w:rPr>
                    <w:i/>
                  </w:rPr>
                </w:pPr>
                <w:r w:rsidRPr="00BA6E49">
                  <w:t>Sunrise: A Song of Two Humans (1927)</w:t>
                </w:r>
              </w:p>
            </w:tc>
          </w:sdtContent>
        </w:sdt>
      </w:tr>
      <w:tr w:rsidR="00464699" w14:paraId="1A8B8C91" w14:textId="77777777" w:rsidTr="003444A4">
        <w:sdt>
          <w:sdtPr>
            <w:alias w:val="Variant headwords"/>
            <w:tag w:val="variantHeadwords"/>
            <w:id w:val="173464402"/>
            <w:placeholder>
              <w:docPart w:val="4732A7955B1EED47A19A2692DC4C53D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41634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1D1196" w14:textId="77777777" w:rsidTr="003F0D73">
        <w:sdt>
          <w:sdtPr>
            <w:alias w:val="Abstract"/>
            <w:tag w:val="abstract"/>
            <w:id w:val="-635871867"/>
            <w:placeholder>
              <w:docPart w:val="AE9F7720FC07DC4EA081B8CAD6187635"/>
            </w:placeholder>
          </w:sdtPr>
          <w:sdtEndPr/>
          <w:sdtContent>
            <w:sdt>
              <w:sdtPr>
                <w:alias w:val="Article text"/>
                <w:tag w:val="articleText"/>
                <w:id w:val="-120931439"/>
                <w:placeholder>
                  <w:docPart w:val="3C2F9D0D34D82D4CB795F54960B4541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9C595C" w14:textId="6AD8441E" w:rsidR="00E85A05" w:rsidRDefault="00791A81" w:rsidP="00BA6E49">
                    <w:r w:rsidRPr="00FF7A2B">
                      <w:rPr>
                        <w:i/>
                      </w:rPr>
                      <w:t>Sunrise: A Song of Two Humans</w:t>
                    </w:r>
                    <w:r w:rsidRPr="00791A81">
                      <w:t xml:space="preserve"> is an American silent film directed by German director Friedrich Wilhelm </w:t>
                    </w:r>
                    <w:proofErr w:type="spellStart"/>
                    <w:r w:rsidRPr="00791A81">
                      <w:t>Murnau</w:t>
                    </w:r>
                    <w:proofErr w:type="spellEnd"/>
                    <w:r w:rsidRPr="00791A81">
                      <w:t xml:space="preserve">, who was renowned for his Expressionistic films including </w:t>
                    </w:r>
                    <w:proofErr w:type="spellStart"/>
                    <w:r w:rsidRPr="00FF7A2B">
                      <w:rPr>
                        <w:i/>
                      </w:rPr>
                      <w:t>Nosferatu</w:t>
                    </w:r>
                    <w:proofErr w:type="spellEnd"/>
                    <w:r w:rsidRPr="00FF7A2B">
                      <w:rPr>
                        <w:i/>
                      </w:rPr>
                      <w:t xml:space="preserve">, </w:t>
                    </w:r>
                    <w:proofErr w:type="spellStart"/>
                    <w:r w:rsidRPr="00FF7A2B">
                      <w:rPr>
                        <w:i/>
                      </w:rPr>
                      <w:t>eine</w:t>
                    </w:r>
                    <w:proofErr w:type="spellEnd"/>
                    <w:r w:rsidRPr="00FF7A2B">
                      <w:rPr>
                        <w:i/>
                      </w:rPr>
                      <w:t xml:space="preserve"> </w:t>
                    </w:r>
                    <w:proofErr w:type="spellStart"/>
                    <w:r w:rsidRPr="00FF7A2B">
                      <w:rPr>
                        <w:i/>
                      </w:rPr>
                      <w:t>Symphonie</w:t>
                    </w:r>
                    <w:proofErr w:type="spellEnd"/>
                    <w:r w:rsidRPr="00FF7A2B">
                      <w:rPr>
                        <w:i/>
                      </w:rPr>
                      <w:t xml:space="preserve"> des </w:t>
                    </w:r>
                    <w:proofErr w:type="spellStart"/>
                    <w:r w:rsidRPr="00FF7A2B">
                      <w:rPr>
                        <w:i/>
                      </w:rPr>
                      <w:t>Grauens</w:t>
                    </w:r>
                    <w:proofErr w:type="spellEnd"/>
                    <w:r w:rsidRPr="00791A81">
                      <w:t xml:space="preserve"> (1922), </w:t>
                    </w:r>
                    <w:r w:rsidRPr="0035500D">
                      <w:rPr>
                        <w:i/>
                      </w:rPr>
                      <w:t xml:space="preserve">Der </w:t>
                    </w:r>
                    <w:proofErr w:type="spellStart"/>
                    <w:r w:rsidRPr="0035500D">
                      <w:rPr>
                        <w:i/>
                      </w:rPr>
                      <w:t>Letzte</w:t>
                    </w:r>
                    <w:proofErr w:type="spellEnd"/>
                    <w:r w:rsidRPr="0035500D">
                      <w:rPr>
                        <w:i/>
                      </w:rPr>
                      <w:t xml:space="preserve"> Mann</w:t>
                    </w:r>
                    <w:r w:rsidR="00BA6E49">
                      <w:t xml:space="preserve"> [</w:t>
                    </w:r>
                    <w:r w:rsidRPr="00C76B65">
                      <w:rPr>
                        <w:i/>
                      </w:rPr>
                      <w:t>The Last Laugh</w:t>
                    </w:r>
                    <w:r w:rsidR="00BA6E49">
                      <w:t>] (</w:t>
                    </w:r>
                    <w:r w:rsidR="0035500D">
                      <w:t>1</w:t>
                    </w:r>
                    <w:r w:rsidRPr="00791A81">
                      <w:t xml:space="preserve">924), and </w:t>
                    </w:r>
                    <w:r w:rsidRPr="00C76B65">
                      <w:rPr>
                        <w:i/>
                      </w:rPr>
                      <w:t>Faust</w:t>
                    </w:r>
                    <w:r w:rsidRPr="00791A81">
                      <w:t xml:space="preserve"> (1926). </w:t>
                    </w:r>
                    <w:proofErr w:type="spellStart"/>
                    <w:r w:rsidRPr="00791A81">
                      <w:t>Murnau</w:t>
                    </w:r>
                    <w:proofErr w:type="spellEnd"/>
                    <w:r w:rsidRPr="00791A81">
                      <w:t xml:space="preserve"> was part of a wave of successful European directors who were lured to </w:t>
                    </w:r>
                    <w:r w:rsidR="00BD1D30">
                      <w:t>The United States</w:t>
                    </w:r>
                    <w:r w:rsidRPr="00791A81">
                      <w:t xml:space="preserve"> by studio moguls to increase the artistic prestige of American cinema in the 1920s. </w:t>
                    </w:r>
                    <w:r w:rsidRPr="008C2007">
                      <w:rPr>
                        <w:i/>
                      </w:rPr>
                      <w:t>Sunrise</w:t>
                    </w:r>
                    <w:r w:rsidRPr="00791A81">
                      <w:t xml:space="preserve"> was produced by the Fox Film Corporation, and starred George O’Brien as The Man, and Janet Gaynor as The Wife. The Fox </w:t>
                    </w:r>
                    <w:proofErr w:type="spellStart"/>
                    <w:r w:rsidRPr="00791A81">
                      <w:t>Movietone</w:t>
                    </w:r>
                    <w:proofErr w:type="spellEnd"/>
                    <w:r w:rsidRPr="00791A81">
                      <w:t xml:space="preserve"> system made it the first fiction film to be released with an optical soundtrack. Carl Mayer wrote the screenplay for </w:t>
                    </w:r>
                    <w:r w:rsidRPr="00053349">
                      <w:rPr>
                        <w:i/>
                      </w:rPr>
                      <w:t>Sunrise</w:t>
                    </w:r>
                    <w:r w:rsidRPr="00791A81">
                      <w:t xml:space="preserve">, which is based on Hermann </w:t>
                    </w:r>
                    <w:proofErr w:type="spellStart"/>
                    <w:r w:rsidRPr="00791A81">
                      <w:t>Sudermann’s</w:t>
                    </w:r>
                    <w:proofErr w:type="spellEnd"/>
                    <w:r w:rsidRPr="00791A81">
                      <w:t xml:space="preserve"> short story </w:t>
                    </w:r>
                    <w:r w:rsidRPr="00E47E91">
                      <w:rPr>
                        <w:i/>
                      </w:rPr>
                      <w:t xml:space="preserve">Die </w:t>
                    </w:r>
                    <w:proofErr w:type="spellStart"/>
                    <w:r w:rsidRPr="00E47E91">
                      <w:rPr>
                        <w:i/>
                      </w:rPr>
                      <w:t>Reise</w:t>
                    </w:r>
                    <w:proofErr w:type="spellEnd"/>
                    <w:r w:rsidRPr="00E47E91">
                      <w:rPr>
                        <w:i/>
                      </w:rPr>
                      <w:t xml:space="preserve"> </w:t>
                    </w:r>
                    <w:proofErr w:type="spellStart"/>
                    <w:r w:rsidRPr="00E47E91">
                      <w:rPr>
                        <w:i/>
                      </w:rPr>
                      <w:t>nach</w:t>
                    </w:r>
                    <w:proofErr w:type="spellEnd"/>
                    <w:r w:rsidRPr="00E47E91">
                      <w:rPr>
                        <w:i/>
                      </w:rPr>
                      <w:t xml:space="preserve"> </w:t>
                    </w:r>
                    <w:proofErr w:type="spellStart"/>
                    <w:r w:rsidRPr="00E47E91">
                      <w:rPr>
                        <w:i/>
                      </w:rPr>
                      <w:t>Tilsit</w:t>
                    </w:r>
                    <w:proofErr w:type="spellEnd"/>
                    <w:r w:rsidR="00BA6E49">
                      <w:t xml:space="preserve"> [</w:t>
                    </w:r>
                    <w:r w:rsidRPr="00E47E91">
                      <w:rPr>
                        <w:i/>
                      </w:rPr>
                      <w:t xml:space="preserve">The Trip to </w:t>
                    </w:r>
                    <w:proofErr w:type="spellStart"/>
                    <w:r w:rsidRPr="00E47E91">
                      <w:rPr>
                        <w:i/>
                      </w:rPr>
                      <w:t>Tilsit</w:t>
                    </w:r>
                    <w:proofErr w:type="spellEnd"/>
                    <w:r w:rsidR="00BA6E49">
                      <w:t>]</w:t>
                    </w:r>
                    <w:r w:rsidRPr="00791A81">
                      <w:t xml:space="preserve"> published in 1917. The story</w:t>
                    </w:r>
                    <w:r w:rsidR="00BA6E49">
                      <w:t xml:space="preserve"> pits</w:t>
                    </w:r>
                    <w:r w:rsidR="00BA6E49" w:rsidRPr="00791A81">
                      <w:t xml:space="preserve"> the hectic modern excess of the city against the calm of country</w:t>
                    </w:r>
                    <w:r w:rsidR="00BA6E49">
                      <w:t xml:space="preserve"> life</w:t>
                    </w:r>
                    <w:r w:rsidR="00BA6E49">
                      <w:t>: it</w:t>
                    </w:r>
                    <w:r w:rsidRPr="00791A81">
                      <w:t xml:space="preserve"> finds a farmer fall pre</w:t>
                    </w:r>
                    <w:r w:rsidR="00BA6E49">
                      <w:t>y to the charms of a city woman</w:t>
                    </w:r>
                    <w:r w:rsidRPr="00791A81">
                      <w:t xml:space="preserve"> who nearly drives him to</w:t>
                    </w:r>
                    <w:r w:rsidR="00BA6E49">
                      <w:t xml:space="preserve"> kill his beloved wife. The film boasted a stylis</w:t>
                    </w:r>
                    <w:r w:rsidRPr="00791A81">
                      <w:t xml:space="preserve">ed aesthetic that had an enormous artistic and critical impact — its carefully construed montage sequences, haunting double exposures, pictorial lighting and impressive tracking shots injected European modernism into classical American cinema. The film won three </w:t>
                    </w:r>
                    <w:r w:rsidR="00317F7C">
                      <w:t>awards</w:t>
                    </w:r>
                    <w:r w:rsidRPr="00791A81">
                      <w:t xml:space="preserve"> at the first Academy Awards in 1929: Unique and Artistic Production, Best Cinematography, and Best Actress in a Leading Role.</w:t>
                    </w:r>
                  </w:p>
                </w:tc>
              </w:sdtContent>
            </w:sdt>
          </w:sdtContent>
        </w:sdt>
      </w:tr>
      <w:tr w:rsidR="003F0D73" w14:paraId="07F3BB57" w14:textId="77777777" w:rsidTr="003F0D73">
        <w:sdt>
          <w:sdtPr>
            <w:alias w:val="Article text"/>
            <w:tag w:val="articleText"/>
            <w:id w:val="634067588"/>
            <w:placeholder>
              <w:docPart w:val="CD406C2FE250EE41ACB23B1952042F68"/>
            </w:placeholder>
          </w:sdtPr>
          <w:sdtEndPr/>
          <w:sdtContent>
            <w:sdt>
              <w:sdtPr>
                <w:alias w:val="Abstract"/>
                <w:tag w:val="abstract"/>
                <w:id w:val="2057508699"/>
                <w:placeholder>
                  <w:docPart w:val="F7C2F9C68AB883468E8D256DB94A3F80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472949936"/>
                    <w:placeholder>
                      <w:docPart w:val="9698565A2EFB6446814C9B0E9E533270"/>
                    </w:placeholder>
                  </w:sdtPr>
                  <w:sdtEndPr/>
                  <w:sdtContent>
                    <w:sdt>
                      <w:sdtPr>
                        <w:alias w:val="Article text"/>
                        <w:tag w:val="articleText"/>
                        <w:id w:val="1555512446"/>
                        <w:placeholder>
                          <w:docPart w:val="3964D74F4F797E4DB309C1387EA55025"/>
                        </w:placeholder>
                      </w:sdtPr>
                      <w:sdtEndPr/>
                      <w:sdtContent>
                        <w:sdt>
                          <w:sdtPr>
                            <w:alias w:val="Article text"/>
                            <w:tag w:val="articleText"/>
                            <w:id w:val="-582984313"/>
                            <w:placeholder>
                              <w:docPart w:val="BE87E9ACDEBBF241984BECB78F653003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rticle text"/>
                                <w:tag w:val="articleText"/>
                                <w:id w:val="-1901594775"/>
                                <w:placeholder>
                                  <w:docPart w:val="A93AFBD5E78B314C8CC937D4D20E7683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016" w:type="dxa"/>
                                    <w:tcMar>
                                      <w:top w:w="113" w:type="dxa"/>
                                      <w:bottom w:w="113" w:type="dxa"/>
                                    </w:tcMar>
                                  </w:tcPr>
                                  <w:p w14:paraId="50D49F65" w14:textId="781E301A" w:rsidR="003F0D73" w:rsidRPr="0016193A" w:rsidRDefault="00BA6E49" w:rsidP="00C27FAB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F7A2B">
                                      <w:rPr>
                                        <w:i/>
                                      </w:rPr>
                                      <w:t>Sunrise: A Song of Two Humans</w:t>
                                    </w:r>
                                    <w:r w:rsidRPr="00791A81">
                                      <w:t xml:space="preserve"> is an American silent film directed by German director Friedrich Wilhelm </w:t>
                                    </w:r>
                                    <w:proofErr w:type="spellStart"/>
                                    <w:r w:rsidRPr="00791A81">
                                      <w:t>Murnau</w:t>
                                    </w:r>
                                    <w:proofErr w:type="spellEnd"/>
                                    <w:r w:rsidRPr="00791A81">
                                      <w:t xml:space="preserve">, who was renowned for his Expressionistic films including </w:t>
                                    </w:r>
                                    <w:proofErr w:type="spellStart"/>
                                    <w:r w:rsidRPr="00FF7A2B">
                                      <w:rPr>
                                        <w:i/>
                                      </w:rPr>
                                      <w:t>Nosferatu</w:t>
                                    </w:r>
                                    <w:proofErr w:type="spellEnd"/>
                                    <w:r w:rsidRPr="00FF7A2B">
                                      <w:rPr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FF7A2B">
                                      <w:rPr>
                                        <w:i/>
                                      </w:rPr>
                                      <w:t>eine</w:t>
                                    </w:r>
                                    <w:proofErr w:type="spellEnd"/>
                                    <w:r w:rsidRPr="00FF7A2B"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F7A2B">
                                      <w:rPr>
                                        <w:i/>
                                      </w:rPr>
                                      <w:t>Symphonie</w:t>
                                    </w:r>
                                    <w:proofErr w:type="spellEnd"/>
                                    <w:r w:rsidRPr="00FF7A2B">
                                      <w:rPr>
                                        <w:i/>
                                      </w:rPr>
                                      <w:t xml:space="preserve"> des </w:t>
                                    </w:r>
                                    <w:proofErr w:type="spellStart"/>
                                    <w:r w:rsidRPr="00FF7A2B">
                                      <w:rPr>
                                        <w:i/>
                                      </w:rPr>
                                      <w:t>Grauens</w:t>
                                    </w:r>
                                    <w:proofErr w:type="spellEnd"/>
                                    <w:r w:rsidRPr="00791A81">
                                      <w:t xml:space="preserve"> (1922), </w:t>
                                    </w:r>
                                    <w:r w:rsidRPr="0035500D">
                                      <w:rPr>
                                        <w:i/>
                                      </w:rPr>
                                      <w:t xml:space="preserve">Der </w:t>
                                    </w:r>
                                    <w:proofErr w:type="spellStart"/>
                                    <w:r w:rsidRPr="0035500D">
                                      <w:rPr>
                                        <w:i/>
                                      </w:rPr>
                                      <w:t>Letzte</w:t>
                                    </w:r>
                                    <w:proofErr w:type="spellEnd"/>
                                    <w:r w:rsidRPr="0035500D">
                                      <w:rPr>
                                        <w:i/>
                                      </w:rPr>
                                      <w:t xml:space="preserve"> Mann</w:t>
                                    </w:r>
                                    <w:r>
                                      <w:t xml:space="preserve"> [</w:t>
                                    </w:r>
                                    <w:r w:rsidRPr="00C76B65">
                                      <w:rPr>
                                        <w:i/>
                                      </w:rPr>
                                      <w:t>The Last Laugh</w:t>
                                    </w:r>
                                    <w:r>
                                      <w:t>] (1</w:t>
                                    </w:r>
                                    <w:r w:rsidRPr="00791A81">
                                      <w:t xml:space="preserve">924), and </w:t>
                                    </w:r>
                                    <w:r w:rsidRPr="00C76B65">
                                      <w:rPr>
                                        <w:i/>
                                      </w:rPr>
                                      <w:t>Faust</w:t>
                                    </w:r>
                                    <w:r w:rsidRPr="00791A81">
                                      <w:t xml:space="preserve"> (1926). </w:t>
                                    </w:r>
                                    <w:proofErr w:type="spellStart"/>
                                    <w:r w:rsidRPr="00791A81">
                                      <w:t>Murnau</w:t>
                                    </w:r>
                                    <w:proofErr w:type="spellEnd"/>
                                    <w:r w:rsidRPr="00791A81">
                                      <w:t xml:space="preserve"> was part of a wave of successful European directors who were lured to </w:t>
                                    </w:r>
                                    <w:r>
                                      <w:t>The United States</w:t>
                                    </w:r>
                                    <w:r w:rsidRPr="00791A81">
                                      <w:t xml:space="preserve"> by studio moguls to increase the artistic prestige of American cinema in the 1920s. </w:t>
                                    </w:r>
                                    <w:r w:rsidRPr="008C2007">
                                      <w:rPr>
                                        <w:i/>
                                      </w:rPr>
                                      <w:t>Sunrise</w:t>
                                    </w:r>
                                    <w:r w:rsidRPr="00791A81">
                                      <w:t xml:space="preserve"> was produced by the Fox Film Corporation, and starred George O’Brien as The Man, and Janet Gaynor as The Wife. The Fox </w:t>
                                    </w:r>
                                    <w:proofErr w:type="spellStart"/>
                                    <w:r w:rsidRPr="00791A81">
                                      <w:t>Movietone</w:t>
                                    </w:r>
                                    <w:proofErr w:type="spellEnd"/>
                                    <w:r w:rsidRPr="00791A81">
                                      <w:t xml:space="preserve"> system made it the first fiction film to be released with an optical soundtrack. Carl Mayer wrote the screenplay for </w:t>
                                    </w:r>
                                    <w:r w:rsidRPr="00053349">
                                      <w:rPr>
                                        <w:i/>
                                      </w:rPr>
                                      <w:t>Sunrise</w:t>
                                    </w:r>
                                    <w:r w:rsidRPr="00791A81">
                                      <w:t xml:space="preserve">, which is based on Hermann </w:t>
                                    </w:r>
                                    <w:proofErr w:type="spellStart"/>
                                    <w:r w:rsidRPr="00791A81">
                                      <w:t>Sudermann’s</w:t>
                                    </w:r>
                                    <w:proofErr w:type="spellEnd"/>
                                    <w:r w:rsidRPr="00791A81">
                                      <w:t xml:space="preserve"> short story </w:t>
                                    </w:r>
                                    <w:r w:rsidRPr="00E47E91">
                                      <w:rPr>
                                        <w:i/>
                                      </w:rPr>
                                      <w:t xml:space="preserve">Die </w:t>
                                    </w:r>
                                    <w:proofErr w:type="spellStart"/>
                                    <w:r w:rsidRPr="00E47E91">
                                      <w:rPr>
                                        <w:i/>
                                      </w:rPr>
                                      <w:t>Reise</w:t>
                                    </w:r>
                                    <w:proofErr w:type="spellEnd"/>
                                    <w:r w:rsidRPr="00E47E91"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7E91">
                                      <w:rPr>
                                        <w:i/>
                                      </w:rPr>
                                      <w:t>nach</w:t>
                                    </w:r>
                                    <w:proofErr w:type="spellEnd"/>
                                    <w:r w:rsidRPr="00E47E91"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47E91">
                                      <w:rPr>
                                        <w:i/>
                                      </w:rPr>
                                      <w:t>Tilsit</w:t>
                                    </w:r>
                                    <w:proofErr w:type="spellEnd"/>
                                    <w:r>
                                      <w:t xml:space="preserve"> [</w:t>
                                    </w:r>
                                    <w:r w:rsidRPr="00E47E91">
                                      <w:rPr>
                                        <w:i/>
                                      </w:rPr>
                                      <w:t xml:space="preserve">The Trip to </w:t>
                                    </w:r>
                                    <w:proofErr w:type="spellStart"/>
                                    <w:r w:rsidRPr="00E47E91">
                                      <w:rPr>
                                        <w:i/>
                                      </w:rPr>
                                      <w:t>Tilsit</w:t>
                                    </w:r>
                                    <w:proofErr w:type="spellEnd"/>
                                    <w:r>
                                      <w:t>]</w:t>
                                    </w:r>
                                    <w:r w:rsidRPr="00791A81">
                                      <w:t xml:space="preserve"> published in 1917. The story</w:t>
                                    </w:r>
                                    <w:r>
                                      <w:t xml:space="preserve"> pits</w:t>
                                    </w:r>
                                    <w:r w:rsidRPr="00791A81">
                                      <w:t xml:space="preserve"> the hectic modern excess of the city against the calm of country</w:t>
                                    </w:r>
                                    <w:r>
                                      <w:t xml:space="preserve"> life: it</w:t>
                                    </w:r>
                                    <w:r w:rsidRPr="00791A81">
                                      <w:t xml:space="preserve"> finds a farmer fall pre</w:t>
                                    </w:r>
                                    <w:r>
                                      <w:t>y to the charms of a city woman</w:t>
                                    </w:r>
                                    <w:r w:rsidRPr="00791A81">
                                      <w:t xml:space="preserve"> who nearly drives him to</w:t>
                                    </w:r>
                                    <w:r>
                                      <w:t xml:space="preserve"> kill his beloved wife. The film boasted a stylis</w:t>
                                    </w:r>
                                    <w:r w:rsidRPr="00791A81">
                                      <w:t xml:space="preserve">ed aesthetic that had an enormous artistic and critical impact — its carefully construed montage sequences, haunting double exposures, pictorial lighting and impressive tracking shots injected European modernism into classical American cinema. The film won three </w:t>
                                    </w:r>
                                    <w:r>
                                      <w:t>awards</w:t>
                                    </w:r>
                                    <w:r w:rsidRPr="00791A81">
                                      <w:t xml:space="preserve"> at the first Academy Awards in 1929: Unique and Artistic Production, Best Cinematography, and Best Actress in a Leading Role.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0B6D609A" w14:textId="77777777" w:rsidTr="003235A7">
        <w:tc>
          <w:tcPr>
            <w:tcW w:w="9016" w:type="dxa"/>
          </w:tcPr>
          <w:p w14:paraId="2C669D5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B18D4CC" w14:textId="2FA0097A" w:rsidR="00F31375" w:rsidRDefault="00BA6E49" w:rsidP="008A5B87">
            <w:sdt>
              <w:sdtPr>
                <w:id w:val="2082177197"/>
                <w:citation/>
              </w:sdtPr>
              <w:sdtEndPr/>
              <w:sdtContent>
                <w:r w:rsidR="00F31375">
                  <w:fldChar w:fldCharType="begin"/>
                </w:r>
                <w:r w:rsidR="00F31375">
                  <w:rPr>
                    <w:lang w:val="en-US"/>
                  </w:rPr>
                  <w:instrText xml:space="preserve"> CITATION Luc98 \l 1033 </w:instrText>
                </w:r>
                <w:r w:rsidR="00F31375">
                  <w:fldChar w:fldCharType="separate"/>
                </w:r>
                <w:r w:rsidR="00F31375" w:rsidRPr="00F31375">
                  <w:rPr>
                    <w:noProof/>
                    <w:lang w:val="en-US"/>
                  </w:rPr>
                  <w:t>(Fischer)</w:t>
                </w:r>
                <w:r w:rsidR="00F31375">
                  <w:fldChar w:fldCharType="end"/>
                </w:r>
              </w:sdtContent>
            </w:sdt>
          </w:p>
          <w:p w14:paraId="42A8665C" w14:textId="77777777" w:rsidR="00F31375" w:rsidRPr="00BA6E49" w:rsidRDefault="00F31375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77AE2CC6" w14:textId="130339E2" w:rsidR="008D3C16" w:rsidRPr="00BA6E49" w:rsidRDefault="00BA6E49" w:rsidP="008D3C16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/>
                    </w:rPr>
                    <w:id w:val="1016196021"/>
                    <w:citation/>
                  </w:sdtPr>
                  <w:sdtEndPr/>
                  <w:sdtContent>
                    <w:r w:rsidR="00F31375" w:rsidRPr="00BA6E49">
                      <w:rPr>
                        <w:rFonts w:ascii="Calibri" w:hAnsi="Calibri"/>
                      </w:rPr>
                      <w:fldChar w:fldCharType="begin"/>
                    </w:r>
                    <w:r w:rsidR="00F31375" w:rsidRPr="00BA6E49">
                      <w:rPr>
                        <w:rFonts w:ascii="Calibri" w:hAnsi="Calibri"/>
                        <w:lang w:val="en-US"/>
                      </w:rPr>
                      <w:instrText xml:space="preserve"> CITATION Lot73 \l 1033 </w:instrText>
                    </w:r>
                    <w:r w:rsidR="00F31375" w:rsidRPr="00BA6E49">
                      <w:rPr>
                        <w:rFonts w:ascii="Calibri" w:hAnsi="Calibri"/>
                      </w:rPr>
                      <w:fldChar w:fldCharType="separate"/>
                    </w:r>
                    <w:r w:rsidR="00F31375" w:rsidRPr="00BA6E49">
                      <w:rPr>
                        <w:rFonts w:ascii="Calibri" w:hAnsi="Calibri"/>
                        <w:noProof/>
                        <w:lang w:val="en-US"/>
                      </w:rPr>
                      <w:t xml:space="preserve"> (Eisner)</w:t>
                    </w:r>
                    <w:r w:rsidR="00F31375" w:rsidRPr="00BA6E49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FF8ADE6" w14:textId="77777777" w:rsidR="008D3C16" w:rsidRPr="00BA6E49" w:rsidRDefault="008D3C16" w:rsidP="008D3C16">
                <w:pPr>
                  <w:rPr>
                    <w:rFonts w:ascii="Calibri" w:hAnsi="Calibri" w:cs="Times New Roman"/>
                  </w:rPr>
                </w:pPr>
              </w:p>
              <w:p w14:paraId="1ABD833A" w14:textId="2D3F7829" w:rsidR="008D3C16" w:rsidRPr="00BA6E49" w:rsidRDefault="00BA6E49" w:rsidP="008D3C16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524519270"/>
                    <w:citation/>
                  </w:sdtPr>
                  <w:sdtEndPr/>
                  <w:sdtContent>
                    <w:r w:rsidR="00F31375" w:rsidRPr="00BA6E49">
                      <w:rPr>
                        <w:rFonts w:ascii="Calibri" w:hAnsi="Calibri" w:cs="Times New Roman"/>
                      </w:rPr>
                      <w:fldChar w:fldCharType="begin"/>
                    </w:r>
                    <w:r w:rsidR="00F31375" w:rsidRPr="00BA6E49">
                      <w:rPr>
                        <w:rFonts w:ascii="Calibri" w:hAnsi="Calibri" w:cs="Times New Roman"/>
                        <w:lang w:val="en-US"/>
                      </w:rPr>
                      <w:instrText xml:space="preserve"> CITATION Wil98 \l 1033 </w:instrText>
                    </w:r>
                    <w:r w:rsidR="00F31375" w:rsidRPr="00BA6E49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F31375" w:rsidRPr="00BA6E49">
                      <w:rPr>
                        <w:rFonts w:ascii="Calibri" w:hAnsi="Calibri" w:cs="Times New Roman"/>
                        <w:noProof/>
                        <w:lang w:val="en-US"/>
                      </w:rPr>
                      <w:t>(Everson)</w:t>
                    </w:r>
                    <w:r w:rsidR="00F31375" w:rsidRPr="00BA6E49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47E271C2" w14:textId="77777777" w:rsidR="008D3C16" w:rsidRPr="00BA6E49" w:rsidRDefault="008D3C16" w:rsidP="008D3C16">
                <w:pPr>
                  <w:rPr>
                    <w:rFonts w:ascii="Calibri" w:hAnsi="Calibri" w:cs="Times New Roman"/>
                  </w:rPr>
                </w:pPr>
                <w:bookmarkStart w:id="0" w:name="_GoBack"/>
                <w:bookmarkEnd w:id="0"/>
              </w:p>
              <w:p w14:paraId="1BF01D28" w14:textId="2025B342" w:rsidR="00F31375" w:rsidRPr="00BA6E49" w:rsidRDefault="00BA6E49" w:rsidP="008D3C16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144042336"/>
                    <w:citation/>
                  </w:sdtPr>
                  <w:sdtEndPr/>
                  <w:sdtContent>
                    <w:r w:rsidR="00F31375" w:rsidRPr="00BA6E49">
                      <w:rPr>
                        <w:rFonts w:ascii="Calibri" w:hAnsi="Calibri" w:cs="Times New Roman"/>
                      </w:rPr>
                      <w:fldChar w:fldCharType="begin"/>
                    </w:r>
                    <w:r w:rsidR="00F31375" w:rsidRPr="00BA6E49">
                      <w:rPr>
                        <w:rFonts w:ascii="Calibri" w:hAnsi="Calibri" w:cs="Times New Roman"/>
                        <w:lang w:val="en-US"/>
                      </w:rPr>
                      <w:instrText xml:space="preserve"> CITATION Ric90 \l 1033 </w:instrText>
                    </w:r>
                    <w:r w:rsidR="00F31375" w:rsidRPr="00BA6E49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F31375" w:rsidRPr="00BA6E49">
                      <w:rPr>
                        <w:rFonts w:ascii="Calibri" w:hAnsi="Calibri" w:cs="Times New Roman"/>
                        <w:noProof/>
                        <w:lang w:val="en-US"/>
                      </w:rPr>
                      <w:t>(Koszarski)</w:t>
                    </w:r>
                    <w:r w:rsidR="00F31375" w:rsidRPr="00BA6E49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721D31D0" w14:textId="77777777" w:rsidR="00F31375" w:rsidRPr="00BA6E49" w:rsidRDefault="00F31375" w:rsidP="008D3C16">
                <w:pPr>
                  <w:rPr>
                    <w:rFonts w:ascii="Calibri" w:hAnsi="Calibri" w:cs="Times New Roman"/>
                  </w:rPr>
                </w:pPr>
              </w:p>
              <w:p w14:paraId="129C2613" w14:textId="22724839" w:rsidR="003235A7" w:rsidRPr="008D3C16" w:rsidRDefault="00BA6E49" w:rsidP="000D352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369653456"/>
                    <w:citation/>
                  </w:sdtPr>
                  <w:sdtEndPr/>
                  <w:sdtContent>
                    <w:r w:rsidR="00F31375" w:rsidRPr="00BA6E49">
                      <w:rPr>
                        <w:rFonts w:ascii="Calibri" w:hAnsi="Calibri" w:cs="Times New Roman"/>
                      </w:rPr>
                      <w:fldChar w:fldCharType="begin"/>
                    </w:r>
                    <w:r w:rsidR="00F31375" w:rsidRPr="00BA6E49">
                      <w:rPr>
                        <w:rFonts w:ascii="Calibri" w:hAnsi="Calibri" w:cs="Times New Roman"/>
                        <w:lang w:val="en-US"/>
                      </w:rPr>
                      <w:instrText xml:space="preserve"> CITATION Fis06 \l 1033 </w:instrText>
                    </w:r>
                    <w:r w:rsidR="00F31375" w:rsidRPr="00BA6E49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F31375" w:rsidRPr="00BA6E49">
                      <w:rPr>
                        <w:rFonts w:ascii="Calibri" w:hAnsi="Calibri" w:cs="Times New Roman"/>
                        <w:noProof/>
                        <w:lang w:val="en-US"/>
                      </w:rPr>
                      <w:t>(Fischer, The Shock of the New: Electrification, Illumination, Urbanization, and the Cinema)</w:t>
                    </w:r>
                    <w:r w:rsidR="00F31375" w:rsidRPr="00BA6E49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E1FA22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EF88A" w14:textId="77777777" w:rsidR="003444A4" w:rsidRDefault="003444A4" w:rsidP="007A0D55">
      <w:pPr>
        <w:spacing w:after="0" w:line="240" w:lineRule="auto"/>
      </w:pPr>
      <w:r>
        <w:separator/>
      </w:r>
    </w:p>
  </w:endnote>
  <w:endnote w:type="continuationSeparator" w:id="0">
    <w:p w14:paraId="72E9F4A5" w14:textId="77777777" w:rsidR="003444A4" w:rsidRDefault="003444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D74F6" w14:textId="77777777" w:rsidR="003444A4" w:rsidRDefault="003444A4" w:rsidP="007A0D55">
      <w:pPr>
        <w:spacing w:after="0" w:line="240" w:lineRule="auto"/>
      </w:pPr>
      <w:r>
        <w:separator/>
      </w:r>
    </w:p>
  </w:footnote>
  <w:footnote w:type="continuationSeparator" w:id="0">
    <w:p w14:paraId="2EBDF284" w14:textId="77777777" w:rsidR="003444A4" w:rsidRDefault="003444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54B36" w14:textId="77777777" w:rsidR="003444A4" w:rsidRDefault="003444A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A30394" w14:textId="77777777" w:rsidR="003444A4" w:rsidRDefault="003444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16"/>
    <w:rsid w:val="00032559"/>
    <w:rsid w:val="00052040"/>
    <w:rsid w:val="00053349"/>
    <w:rsid w:val="000A60A6"/>
    <w:rsid w:val="000B25AE"/>
    <w:rsid w:val="000B55AB"/>
    <w:rsid w:val="000D24DC"/>
    <w:rsid w:val="000D3524"/>
    <w:rsid w:val="0010032A"/>
    <w:rsid w:val="00101B2E"/>
    <w:rsid w:val="00116FA0"/>
    <w:rsid w:val="0015114C"/>
    <w:rsid w:val="0016193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7F7C"/>
    <w:rsid w:val="003218C4"/>
    <w:rsid w:val="003235A7"/>
    <w:rsid w:val="003444A4"/>
    <w:rsid w:val="0035500D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2798"/>
    <w:rsid w:val="00580CEE"/>
    <w:rsid w:val="00590035"/>
    <w:rsid w:val="005B177E"/>
    <w:rsid w:val="005B3921"/>
    <w:rsid w:val="005F26D7"/>
    <w:rsid w:val="005F5450"/>
    <w:rsid w:val="006831F6"/>
    <w:rsid w:val="006D0412"/>
    <w:rsid w:val="007411B9"/>
    <w:rsid w:val="00780D95"/>
    <w:rsid w:val="00780DC7"/>
    <w:rsid w:val="00783F91"/>
    <w:rsid w:val="00791A81"/>
    <w:rsid w:val="007A0D55"/>
    <w:rsid w:val="007B3377"/>
    <w:rsid w:val="007E5F44"/>
    <w:rsid w:val="00821DE3"/>
    <w:rsid w:val="00846CE1"/>
    <w:rsid w:val="008A5B87"/>
    <w:rsid w:val="008C2007"/>
    <w:rsid w:val="008D3C16"/>
    <w:rsid w:val="00921A8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33D4"/>
    <w:rsid w:val="00BA6E49"/>
    <w:rsid w:val="00BB1B2C"/>
    <w:rsid w:val="00BC39C9"/>
    <w:rsid w:val="00BD1D30"/>
    <w:rsid w:val="00BE5BF7"/>
    <w:rsid w:val="00BF40E1"/>
    <w:rsid w:val="00C27FAB"/>
    <w:rsid w:val="00C358D4"/>
    <w:rsid w:val="00C60BFE"/>
    <w:rsid w:val="00C6296B"/>
    <w:rsid w:val="00C76B65"/>
    <w:rsid w:val="00CC586D"/>
    <w:rsid w:val="00CF1542"/>
    <w:rsid w:val="00CF3EC5"/>
    <w:rsid w:val="00D01099"/>
    <w:rsid w:val="00D656DA"/>
    <w:rsid w:val="00D83300"/>
    <w:rsid w:val="00DA370D"/>
    <w:rsid w:val="00DC6B48"/>
    <w:rsid w:val="00DF01B0"/>
    <w:rsid w:val="00E47E91"/>
    <w:rsid w:val="00E85A05"/>
    <w:rsid w:val="00E95829"/>
    <w:rsid w:val="00EA606C"/>
    <w:rsid w:val="00EB0C8C"/>
    <w:rsid w:val="00EB51FD"/>
    <w:rsid w:val="00EB77DB"/>
    <w:rsid w:val="00ED139F"/>
    <w:rsid w:val="00EF74F7"/>
    <w:rsid w:val="00F31375"/>
    <w:rsid w:val="00F36937"/>
    <w:rsid w:val="00F60F53"/>
    <w:rsid w:val="00FA1925"/>
    <w:rsid w:val="00FB11DE"/>
    <w:rsid w:val="00FB589A"/>
    <w:rsid w:val="00FB7317"/>
    <w:rsid w:val="00FC0E1A"/>
    <w:rsid w:val="00FF75B9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D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3C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D3C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EC43A6F3E0734D82B97052F492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8765-39C2-1D45-B84E-8D089B3CDE38}"/>
      </w:docPartPr>
      <w:docPartBody>
        <w:p w:rsidR="00BF3C89" w:rsidRDefault="00BF3C89">
          <w:pPr>
            <w:pStyle w:val="75EC43A6F3E0734D82B97052F49233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1AB47666D97B429454630F5BC4E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B2927-6C50-7943-8191-20B095BF3134}"/>
      </w:docPartPr>
      <w:docPartBody>
        <w:p w:rsidR="00BF3C89" w:rsidRDefault="00BF3C89">
          <w:pPr>
            <w:pStyle w:val="C61AB47666D97B429454630F5BC4E4B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64D89BEF62B714B964CE6F66C7D6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C9F9-4497-C94B-B4FF-99E6616A2D64}"/>
      </w:docPartPr>
      <w:docPartBody>
        <w:p w:rsidR="00BF3C89" w:rsidRDefault="00BF3C89">
          <w:pPr>
            <w:pStyle w:val="D64D89BEF62B714B964CE6F66C7D63B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555A96FA06234AB5872C7A477AD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1B2AE-6345-344D-B4DE-2AE57F5E3086}"/>
      </w:docPartPr>
      <w:docPartBody>
        <w:p w:rsidR="00BF3C89" w:rsidRDefault="00BF3C89">
          <w:pPr>
            <w:pStyle w:val="26555A96FA06234AB5872C7A477AD6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BB281B0B9F71D48A3DA619555C3E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10696-EAA9-6341-8C93-E12813A55F79}"/>
      </w:docPartPr>
      <w:docPartBody>
        <w:p w:rsidR="00BF3C89" w:rsidRDefault="00BF3C89">
          <w:pPr>
            <w:pStyle w:val="8BB281B0B9F71D48A3DA619555C3EA9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69D43E595F43418497971DBF218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5890A-DB16-324C-BAD8-C9CB316429F1}"/>
      </w:docPartPr>
      <w:docPartBody>
        <w:p w:rsidR="00BF3C89" w:rsidRDefault="00BF3C89">
          <w:pPr>
            <w:pStyle w:val="6969D43E595F43418497971DBF218A1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B3A77B8BE873848BD164EA7EA0F3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B7F10-8E8E-0245-B2C9-7C9475488278}"/>
      </w:docPartPr>
      <w:docPartBody>
        <w:p w:rsidR="00BF3C89" w:rsidRDefault="00BF3C89">
          <w:pPr>
            <w:pStyle w:val="4B3A77B8BE873848BD164EA7EA0F3B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32A7955B1EED47A19A2692DC4C5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85ED8-DC7E-2641-B3A8-BDC239A2F509}"/>
      </w:docPartPr>
      <w:docPartBody>
        <w:p w:rsidR="00BF3C89" w:rsidRDefault="00BF3C89">
          <w:pPr>
            <w:pStyle w:val="4732A7955B1EED47A19A2692DC4C53D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9F7720FC07DC4EA081B8CAD6187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6639-D334-4D47-A00A-574A2ADF06E4}"/>
      </w:docPartPr>
      <w:docPartBody>
        <w:p w:rsidR="00BF3C89" w:rsidRDefault="00BF3C89">
          <w:pPr>
            <w:pStyle w:val="AE9F7720FC07DC4EA081B8CAD61876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D406C2FE250EE41ACB23B1952042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22541-AD7B-9347-8545-F3A5D313DDB2}"/>
      </w:docPartPr>
      <w:docPartBody>
        <w:p w:rsidR="00BF3C89" w:rsidRDefault="00BF3C89">
          <w:pPr>
            <w:pStyle w:val="CD406C2FE250EE41ACB23B1952042F6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C2F9D0D34D82D4CB795F54960B45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BB08-5153-AB4C-8073-E789662822B5}"/>
      </w:docPartPr>
      <w:docPartBody>
        <w:p w:rsidR="0003238C" w:rsidRDefault="00C35A1F" w:rsidP="00C35A1F">
          <w:pPr>
            <w:pStyle w:val="3C2F9D0D34D82D4CB795F54960B454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7C2F9C68AB883468E8D256DB94A3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5CCF-2112-FD46-8867-2E96702228B0}"/>
      </w:docPartPr>
      <w:docPartBody>
        <w:p w:rsidR="0003238C" w:rsidRDefault="00C35A1F" w:rsidP="00C35A1F">
          <w:pPr>
            <w:pStyle w:val="F7C2F9C68AB883468E8D256DB94A3F8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8565A2EFB6446814C9B0E9E533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073B-D2EA-0F4E-8473-7DD22542EFA7}"/>
      </w:docPartPr>
      <w:docPartBody>
        <w:p w:rsidR="0003238C" w:rsidRDefault="00C35A1F" w:rsidP="00C35A1F">
          <w:pPr>
            <w:pStyle w:val="9698565A2EFB6446814C9B0E9E5332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964D74F4F797E4DB309C1387EA55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9EC6D-62D5-FE4D-83F7-9F778C05C8A6}"/>
      </w:docPartPr>
      <w:docPartBody>
        <w:p w:rsidR="0003238C" w:rsidRDefault="00C35A1F" w:rsidP="00C35A1F">
          <w:pPr>
            <w:pStyle w:val="3964D74F4F797E4DB309C1387EA550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87E9ACDEBBF241984BECB78F653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A1D3D-290E-7945-A082-BF6DE94A1CE0}"/>
      </w:docPartPr>
      <w:docPartBody>
        <w:p w:rsidR="00000000" w:rsidRDefault="0003238C" w:rsidP="0003238C">
          <w:pPr>
            <w:pStyle w:val="BE87E9ACDEBBF241984BECB78F6530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93AFBD5E78B314C8CC937D4D20E7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2762-35AA-6242-A184-29A4169B628B}"/>
      </w:docPartPr>
      <w:docPartBody>
        <w:p w:rsidR="00000000" w:rsidRDefault="0003238C" w:rsidP="0003238C">
          <w:pPr>
            <w:pStyle w:val="A93AFBD5E78B314C8CC937D4D20E768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89"/>
    <w:rsid w:val="0003238C"/>
    <w:rsid w:val="00BF3C89"/>
    <w:rsid w:val="00C3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38C"/>
    <w:rPr>
      <w:color w:val="808080"/>
    </w:rPr>
  </w:style>
  <w:style w:type="paragraph" w:customStyle="1" w:styleId="75EC43A6F3E0734D82B97052F49233C6">
    <w:name w:val="75EC43A6F3E0734D82B97052F49233C6"/>
  </w:style>
  <w:style w:type="paragraph" w:customStyle="1" w:styleId="C61AB47666D97B429454630F5BC4E4B4">
    <w:name w:val="C61AB47666D97B429454630F5BC4E4B4"/>
  </w:style>
  <w:style w:type="paragraph" w:customStyle="1" w:styleId="D64D89BEF62B714B964CE6F66C7D63B1">
    <w:name w:val="D64D89BEF62B714B964CE6F66C7D63B1"/>
  </w:style>
  <w:style w:type="paragraph" w:customStyle="1" w:styleId="26555A96FA06234AB5872C7A477AD635">
    <w:name w:val="26555A96FA06234AB5872C7A477AD635"/>
  </w:style>
  <w:style w:type="paragraph" w:customStyle="1" w:styleId="8BB281B0B9F71D48A3DA619555C3EA9D">
    <w:name w:val="8BB281B0B9F71D48A3DA619555C3EA9D"/>
  </w:style>
  <w:style w:type="paragraph" w:customStyle="1" w:styleId="6969D43E595F43418497971DBF218A1A">
    <w:name w:val="6969D43E595F43418497971DBF218A1A"/>
  </w:style>
  <w:style w:type="paragraph" w:customStyle="1" w:styleId="4B3A77B8BE873848BD164EA7EA0F3B4B">
    <w:name w:val="4B3A77B8BE873848BD164EA7EA0F3B4B"/>
  </w:style>
  <w:style w:type="paragraph" w:customStyle="1" w:styleId="4732A7955B1EED47A19A2692DC4C53D2">
    <w:name w:val="4732A7955B1EED47A19A2692DC4C53D2"/>
  </w:style>
  <w:style w:type="paragraph" w:customStyle="1" w:styleId="AE9F7720FC07DC4EA081B8CAD6187635">
    <w:name w:val="AE9F7720FC07DC4EA081B8CAD6187635"/>
  </w:style>
  <w:style w:type="paragraph" w:customStyle="1" w:styleId="CD406C2FE250EE41ACB23B1952042F68">
    <w:name w:val="CD406C2FE250EE41ACB23B1952042F68"/>
  </w:style>
  <w:style w:type="paragraph" w:customStyle="1" w:styleId="AAB14074B8729C4BAB5F1E323F84D6EA">
    <w:name w:val="AAB14074B8729C4BAB5F1E323F84D6EA"/>
  </w:style>
  <w:style w:type="paragraph" w:customStyle="1" w:styleId="3C2F9D0D34D82D4CB795F54960B45410">
    <w:name w:val="3C2F9D0D34D82D4CB795F54960B45410"/>
    <w:rsid w:val="00C35A1F"/>
    <w:rPr>
      <w:lang w:val="en-CA"/>
    </w:rPr>
  </w:style>
  <w:style w:type="paragraph" w:customStyle="1" w:styleId="F7C2F9C68AB883468E8D256DB94A3F80">
    <w:name w:val="F7C2F9C68AB883468E8D256DB94A3F80"/>
    <w:rsid w:val="00C35A1F"/>
    <w:rPr>
      <w:lang w:val="en-CA"/>
    </w:rPr>
  </w:style>
  <w:style w:type="paragraph" w:customStyle="1" w:styleId="9698565A2EFB6446814C9B0E9E533270">
    <w:name w:val="9698565A2EFB6446814C9B0E9E533270"/>
    <w:rsid w:val="00C35A1F"/>
    <w:rPr>
      <w:lang w:val="en-CA"/>
    </w:rPr>
  </w:style>
  <w:style w:type="paragraph" w:customStyle="1" w:styleId="3964D74F4F797E4DB309C1387EA55025">
    <w:name w:val="3964D74F4F797E4DB309C1387EA55025"/>
    <w:rsid w:val="00C35A1F"/>
    <w:rPr>
      <w:lang w:val="en-CA"/>
    </w:rPr>
  </w:style>
  <w:style w:type="paragraph" w:customStyle="1" w:styleId="BE87E9ACDEBBF241984BECB78F653003">
    <w:name w:val="BE87E9ACDEBBF241984BECB78F653003"/>
    <w:rsid w:val="0003238C"/>
    <w:rPr>
      <w:lang w:val="en-CA"/>
    </w:rPr>
  </w:style>
  <w:style w:type="paragraph" w:customStyle="1" w:styleId="A93AFBD5E78B314C8CC937D4D20E7683">
    <w:name w:val="A93AFBD5E78B314C8CC937D4D20E7683"/>
    <w:rsid w:val="0003238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38C"/>
    <w:rPr>
      <w:color w:val="808080"/>
    </w:rPr>
  </w:style>
  <w:style w:type="paragraph" w:customStyle="1" w:styleId="75EC43A6F3E0734D82B97052F49233C6">
    <w:name w:val="75EC43A6F3E0734D82B97052F49233C6"/>
  </w:style>
  <w:style w:type="paragraph" w:customStyle="1" w:styleId="C61AB47666D97B429454630F5BC4E4B4">
    <w:name w:val="C61AB47666D97B429454630F5BC4E4B4"/>
  </w:style>
  <w:style w:type="paragraph" w:customStyle="1" w:styleId="D64D89BEF62B714B964CE6F66C7D63B1">
    <w:name w:val="D64D89BEF62B714B964CE6F66C7D63B1"/>
  </w:style>
  <w:style w:type="paragraph" w:customStyle="1" w:styleId="26555A96FA06234AB5872C7A477AD635">
    <w:name w:val="26555A96FA06234AB5872C7A477AD635"/>
  </w:style>
  <w:style w:type="paragraph" w:customStyle="1" w:styleId="8BB281B0B9F71D48A3DA619555C3EA9D">
    <w:name w:val="8BB281B0B9F71D48A3DA619555C3EA9D"/>
  </w:style>
  <w:style w:type="paragraph" w:customStyle="1" w:styleId="6969D43E595F43418497971DBF218A1A">
    <w:name w:val="6969D43E595F43418497971DBF218A1A"/>
  </w:style>
  <w:style w:type="paragraph" w:customStyle="1" w:styleId="4B3A77B8BE873848BD164EA7EA0F3B4B">
    <w:name w:val="4B3A77B8BE873848BD164EA7EA0F3B4B"/>
  </w:style>
  <w:style w:type="paragraph" w:customStyle="1" w:styleId="4732A7955B1EED47A19A2692DC4C53D2">
    <w:name w:val="4732A7955B1EED47A19A2692DC4C53D2"/>
  </w:style>
  <w:style w:type="paragraph" w:customStyle="1" w:styleId="AE9F7720FC07DC4EA081B8CAD6187635">
    <w:name w:val="AE9F7720FC07DC4EA081B8CAD6187635"/>
  </w:style>
  <w:style w:type="paragraph" w:customStyle="1" w:styleId="CD406C2FE250EE41ACB23B1952042F68">
    <w:name w:val="CD406C2FE250EE41ACB23B1952042F68"/>
  </w:style>
  <w:style w:type="paragraph" w:customStyle="1" w:styleId="AAB14074B8729C4BAB5F1E323F84D6EA">
    <w:name w:val="AAB14074B8729C4BAB5F1E323F84D6EA"/>
  </w:style>
  <w:style w:type="paragraph" w:customStyle="1" w:styleId="3C2F9D0D34D82D4CB795F54960B45410">
    <w:name w:val="3C2F9D0D34D82D4CB795F54960B45410"/>
    <w:rsid w:val="00C35A1F"/>
    <w:rPr>
      <w:lang w:val="en-CA"/>
    </w:rPr>
  </w:style>
  <w:style w:type="paragraph" w:customStyle="1" w:styleId="F7C2F9C68AB883468E8D256DB94A3F80">
    <w:name w:val="F7C2F9C68AB883468E8D256DB94A3F80"/>
    <w:rsid w:val="00C35A1F"/>
    <w:rPr>
      <w:lang w:val="en-CA"/>
    </w:rPr>
  </w:style>
  <w:style w:type="paragraph" w:customStyle="1" w:styleId="9698565A2EFB6446814C9B0E9E533270">
    <w:name w:val="9698565A2EFB6446814C9B0E9E533270"/>
    <w:rsid w:val="00C35A1F"/>
    <w:rPr>
      <w:lang w:val="en-CA"/>
    </w:rPr>
  </w:style>
  <w:style w:type="paragraph" w:customStyle="1" w:styleId="3964D74F4F797E4DB309C1387EA55025">
    <w:name w:val="3964D74F4F797E4DB309C1387EA55025"/>
    <w:rsid w:val="00C35A1F"/>
    <w:rPr>
      <w:lang w:val="en-CA"/>
    </w:rPr>
  </w:style>
  <w:style w:type="paragraph" w:customStyle="1" w:styleId="BE87E9ACDEBBF241984BECB78F653003">
    <w:name w:val="BE87E9ACDEBBF241984BECB78F653003"/>
    <w:rsid w:val="0003238C"/>
    <w:rPr>
      <w:lang w:val="en-CA"/>
    </w:rPr>
  </w:style>
  <w:style w:type="paragraph" w:customStyle="1" w:styleId="A93AFBD5E78B314C8CC937D4D20E7683">
    <w:name w:val="A93AFBD5E78B314C8CC937D4D20E7683"/>
    <w:rsid w:val="0003238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Luc98</b:Tag>
    <b:SourceType>Book</b:SourceType>
    <b:Guid>{8B09A508-E0CB-854E-9D42-96B57BC3E0D5}</b:Guid>
    <b:Author>
      <b:Author>
        <b:NameList>
          <b:Person>
            <b:Last>Fischer</b:Last>
            <b:First>Lucy</b:First>
          </b:Person>
        </b:NameList>
      </b:Author>
    </b:Author>
    <b:Title>Sunrise: a Song of Two Humans</b:Title>
    <b:City>London</b:City>
    <b:Publisher>British Film Institute</b:Publisher>
    <b:Year>1998</b:Year>
    <b:RefOrder>1</b:RefOrder>
  </b:Source>
  <b:Source>
    <b:Tag>Lot73</b:Tag>
    <b:SourceType>Book</b:SourceType>
    <b:Guid>{4670CC26-01C1-7940-82D6-BC0E8D7C400B}</b:Guid>
    <b:Author>
      <b:Author>
        <b:NameList>
          <b:Person>
            <b:Last>Eisner</b:Last>
            <b:First>Lotte</b:First>
          </b:Person>
        </b:NameList>
      </b:Author>
    </b:Author>
    <b:Title>Murnau</b:Title>
    <b:City>London</b:City>
    <b:Publisher>Martin Secker &amp; Warburg</b:Publisher>
    <b:Year>1973</b:Year>
    <b:RefOrder>2</b:RefOrder>
  </b:Source>
  <b:Source>
    <b:Tag>Wil98</b:Tag>
    <b:SourceType>Book</b:SourceType>
    <b:Guid>{8A7AD3C0-40B3-E54D-8397-1B00CAC4CD1A}</b:Guid>
    <b:Author>
      <b:Author>
        <b:NameList>
          <b:Person>
            <b:Last>Everson</b:Last>
            <b:First>William</b:First>
            <b:Middle>K</b:Middle>
          </b:Person>
        </b:NameList>
      </b:Author>
    </b:Author>
    <b:Title>American Silent FIlm</b:Title>
    <b:City>New York</b:City>
    <b:Publisher>Da Capo Press</b:Publisher>
    <b:Year>1998</b:Year>
    <b:RefOrder>3</b:RefOrder>
  </b:Source>
  <b:Source>
    <b:Tag>Ric90</b:Tag>
    <b:SourceType>Book</b:SourceType>
    <b:Guid>{F469E1C5-2136-D54D-A133-3A2C3661D47F}</b:Guid>
    <b:Author>
      <b:Author>
        <b:NameList>
          <b:Person>
            <b:Last>Koszarski</b:Last>
            <b:First>Richard</b:First>
          </b:Person>
        </b:NameList>
      </b:Author>
    </b:Author>
    <b:Title>An Evening's Entertainment: the Age of the Silent Feature Picture, 1915-1928</b:Title>
    <b:City>Berkeley &amp; London</b:City>
    <b:Publisher>California UP</b:Publisher>
    <b:Year>1990</b:Year>
    <b:RefOrder>4</b:RefOrder>
  </b:Source>
  <b:Source>
    <b:Tag>Fis06</b:Tag>
    <b:SourceType>BookSection</b:SourceType>
    <b:Guid>{FB76FBE1-D7B8-6343-A258-DD8217DC8C95}</b:Guid>
    <b:Author>
      <b:Author>
        <b:NameList>
          <b:Person>
            <b:Last>Fischer</b:Last>
            <b:First>Lucy</b:First>
          </b:Person>
        </b:NameList>
      </b:Author>
      <b:Editor>
        <b:NameList>
          <b:Person>
            <b:Last>Pomerance</b:Last>
            <b:First>Murray</b:First>
          </b:Person>
        </b:NameList>
      </b:Editor>
    </b:Author>
    <b:Title>The Shock of the New: Electrification, Illumination, Urbanization, and the Cinema</b:Title>
    <b:City>New Brunswich &amp; London</b:City>
    <b:Publisher>Rutgers UP</b:Publisher>
    <b:Year>2006</b:Year>
    <b:Pages>19-37</b:Pages>
    <b:BookTitle>Cinema and Modernity</b:BookTitle>
    <b:RefOrder>5</b:RefOrder>
  </b:Source>
</b:Sources>
</file>

<file path=customXml/itemProps1.xml><?xml version="1.0" encoding="utf-8"?>
<ds:datastoreItem xmlns:ds="http://schemas.openxmlformats.org/officeDocument/2006/customXml" ds:itemID="{ADFA9E6F-7936-9F4D-AC25-D3153BC0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481</Words>
  <Characters>2942</Characters>
  <Application>Microsoft Macintosh Word</Application>
  <DocSecurity>0</DocSecurity>
  <Lines>62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32</cp:revision>
  <dcterms:created xsi:type="dcterms:W3CDTF">2014-09-22T19:29:00Z</dcterms:created>
  <dcterms:modified xsi:type="dcterms:W3CDTF">2014-11-03T02:16:00Z</dcterms:modified>
</cp:coreProperties>
</file>