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EDC8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A9A7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30A555DCE44CD083CF8F778577EBD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81899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4837AA94E94D218BC64604D11460D2"/>
            </w:placeholder>
            <w:text/>
          </w:sdtPr>
          <w:sdtEndPr/>
          <w:sdtContent>
            <w:tc>
              <w:tcPr>
                <w:tcW w:w="2073" w:type="dxa"/>
              </w:tcPr>
              <w:p w14:paraId="4E88CCDC" w14:textId="77777777" w:rsidR="00B574C9" w:rsidRDefault="00B66EAC" w:rsidP="00B66EAC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642A39DFAC4672B3FA08B4BA432BE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27ED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C5C2FFA83A46B8B2604E99561063DF"/>
            </w:placeholder>
            <w:text/>
          </w:sdtPr>
          <w:sdtEndPr/>
          <w:sdtContent>
            <w:tc>
              <w:tcPr>
                <w:tcW w:w="2642" w:type="dxa"/>
              </w:tcPr>
              <w:p w14:paraId="23D643A5" w14:textId="77777777" w:rsidR="00B574C9" w:rsidRDefault="00B66EAC" w:rsidP="00B66EAC">
                <w:r>
                  <w:t>Guilford</w:t>
                </w:r>
              </w:p>
            </w:tc>
          </w:sdtContent>
        </w:sdt>
      </w:tr>
      <w:tr w:rsidR="00B574C9" w14:paraId="4A5E53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24C8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873A0B4C8B487D81BF8956DAE5D25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C1C726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46AE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C2C7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51BF740A164B20991AE0FDDFC5D70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E6C7163" w14:textId="77777777" w:rsidR="00B574C9" w:rsidRDefault="00B66EAC" w:rsidP="00B66EAC">
                <w:r>
                  <w:t>Brown University</w:t>
                </w:r>
              </w:p>
            </w:tc>
          </w:sdtContent>
        </w:sdt>
      </w:tr>
    </w:tbl>
    <w:p w14:paraId="3F9E15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CA374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EA575C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6A7A17" w14:textId="77777777" w:rsidTr="003F0D73">
        <w:sdt>
          <w:sdtPr>
            <w:alias w:val="Article headword"/>
            <w:tag w:val="articleHeadword"/>
            <w:id w:val="-361440020"/>
            <w:placeholder>
              <w:docPart w:val="32ADBB95BC9B449380B270E3E40CDE1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B6A1D0" w14:textId="77777777" w:rsidR="003F0D73" w:rsidRPr="00FB589A" w:rsidRDefault="00B66EAC" w:rsidP="00B66EAC">
                <w:pPr>
                  <w:rPr>
                    <w:b/>
                  </w:rPr>
                </w:pPr>
                <w:r w:rsidRPr="001213C0">
                  <w:t>The Flower Thief (1960)</w:t>
                </w:r>
              </w:p>
            </w:tc>
          </w:sdtContent>
        </w:sdt>
      </w:tr>
      <w:tr w:rsidR="00464699" w14:paraId="230C10E2" w14:textId="77777777" w:rsidTr="007821B0">
        <w:sdt>
          <w:sdtPr>
            <w:alias w:val="Variant headwords"/>
            <w:tag w:val="variantHeadwords"/>
            <w:id w:val="173464402"/>
            <w:placeholder>
              <w:docPart w:val="33C42073044742E0934671CA2BF3EBA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DA697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62D3D4" w14:textId="77777777" w:rsidTr="003F0D73">
        <w:sdt>
          <w:sdtPr>
            <w:alias w:val="Abstract"/>
            <w:tag w:val="abstract"/>
            <w:id w:val="-635871867"/>
            <w:placeholder>
              <w:docPart w:val="C58612FF73F44C518E10699582A6A09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F0791B" w14:textId="77777777" w:rsidR="00E85A05" w:rsidRPr="00B66EAC" w:rsidRDefault="00B66EAC" w:rsidP="00B66EAC">
                <w:r>
                  <w:rPr>
                    <w:i/>
                  </w:rPr>
                  <w:t xml:space="preserve">The Flower Thief </w:t>
                </w:r>
                <w:r w:rsidRPr="00A2250A">
                  <w:t xml:space="preserve">is a feature-length experimental film </w:t>
                </w:r>
                <w:r>
                  <w:t>produced by the American artist Ron Rice</w:t>
                </w:r>
                <w:r w:rsidRPr="00A2250A">
                  <w:t xml:space="preserve"> in the North Beach section of Sa</w:t>
                </w:r>
                <w:bookmarkStart w:id="0" w:name="_GoBack"/>
                <w:bookmarkEnd w:id="0"/>
                <w:r w:rsidRPr="00A2250A">
                  <w:t>n Francisco amidst the dwindling of that</w:t>
                </w:r>
                <w:r>
                  <w:t xml:space="preserve"> region’s once-vibrant Beat </w:t>
                </w:r>
                <w:r w:rsidR="001213C0">
                  <w:t xml:space="preserve">culture. </w:t>
                </w:r>
                <w:r w:rsidRPr="00A2250A">
                  <w:t>The film fo</w:t>
                </w:r>
                <w:r w:rsidR="001213C0">
                  <w:t xml:space="preserve">llows its titular protagonist — </w:t>
                </w:r>
                <w:r w:rsidRPr="00A2250A">
                  <w:t>portrayed by Taylor Mead</w:t>
                </w:r>
                <w:r w:rsidR="001213C0">
                  <w:t xml:space="preserve"> — </w:t>
                </w:r>
                <w:r>
                  <w:t xml:space="preserve">as he meanders about the city. </w:t>
                </w:r>
                <w:r w:rsidRPr="00544C0C">
                  <w:rPr>
                    <w:i/>
                  </w:rPr>
                  <w:t>The Flower Thief</w:t>
                </w:r>
                <w:r>
                  <w:t xml:space="preserve"> depicts</w:t>
                </w:r>
                <w:r w:rsidRPr="00A2250A">
                  <w:t xml:space="preserve"> his encounters with various beatniks and authority figure</w:t>
                </w:r>
                <w:r>
                  <w:t xml:space="preserve">s in a loose, episodic structure, and touching on prevalent themes of the budding ‘60s counterculture such as social disengagement, drugs, spontaneity, and queerness.  Valuing improvisation over scripted narrative and flaunting various technical imperfections, </w:t>
                </w:r>
                <w:r>
                  <w:rPr>
                    <w:i/>
                  </w:rPr>
                  <w:t xml:space="preserve">The Flower Thief </w:t>
                </w:r>
                <w:r>
                  <w:t xml:space="preserve">was heralded upon its New York release as a major work of the New American Cinema movement, and has subsequently been referred to as </w:t>
                </w:r>
                <w:r w:rsidR="001213C0">
                  <w:t>‘</w:t>
                </w:r>
                <w:r>
                  <w:t>the purest expression of the Beat sensibility in cinema</w:t>
                </w:r>
                <w:r w:rsidR="001213C0">
                  <w:t>’</w:t>
                </w:r>
                <w:r>
                  <w:t xml:space="preserve"> (</w:t>
                </w:r>
                <w:proofErr w:type="spellStart"/>
                <w:r>
                  <w:t>Sitney</w:t>
                </w:r>
                <w:proofErr w:type="spellEnd"/>
                <w:r>
                  <w:t xml:space="preserve"> 300). It </w:t>
                </w:r>
                <w:r w:rsidRPr="00A2250A">
                  <w:t xml:space="preserve">was produced on a shoestring budget </w:t>
                </w:r>
                <w:r>
                  <w:t xml:space="preserve">and was </w:t>
                </w:r>
                <w:r w:rsidRPr="00A2250A">
                  <w:t>shot with outdated black and white 16m</w:t>
                </w:r>
                <w:r>
                  <w:t>m film stock that gives the image a washed-o</w:t>
                </w:r>
                <w:r w:rsidR="001213C0">
                  <w:t xml:space="preserve">ut luminosity. The soundtrack — </w:t>
                </w:r>
                <w:r>
                  <w:t>a haphazard sonic collage that Rice assembled</w:t>
                </w:r>
                <w:r w:rsidRPr="00A2250A">
                  <w:t xml:space="preserve"> with a quarter-inch tape recorder</w:t>
                </w:r>
                <w:r w:rsidR="001213C0">
                  <w:t xml:space="preserve"> — </w:t>
                </w:r>
                <w:r w:rsidRPr="00A2250A">
                  <w:t xml:space="preserve">shifts disjunctively between musical sequences, poetic interludes, and excerpts from </w:t>
                </w:r>
                <w:r>
                  <w:t xml:space="preserve">movie soundtracks and </w:t>
                </w:r>
                <w:r w:rsidR="001213C0">
                  <w:t>lectures on mental illness.</w:t>
                </w:r>
                <w:r w:rsidRPr="00A2250A">
                  <w:t xml:space="preserve"> </w:t>
                </w:r>
                <w:r>
                  <w:t xml:space="preserve">In addition to securing Rice’s position within the ‘60s avant-garde, </w:t>
                </w:r>
                <w:r>
                  <w:rPr>
                    <w:i/>
                  </w:rPr>
                  <w:t>The Flower Thief</w:t>
                </w:r>
                <w:r>
                  <w:t xml:space="preserve"> also launched Mead’s career as an underground film star. </w:t>
                </w:r>
              </w:p>
            </w:tc>
          </w:sdtContent>
        </w:sdt>
      </w:tr>
      <w:tr w:rsidR="003F0D73" w14:paraId="4BEC8033" w14:textId="77777777" w:rsidTr="003F0D73">
        <w:sdt>
          <w:sdtPr>
            <w:alias w:val="Article text"/>
            <w:tag w:val="articleText"/>
            <w:id w:val="634067588"/>
            <w:placeholder>
              <w:docPart w:val="69EF59D4C84147BC851DFE2535DAAF65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654FBF" w14:textId="77777777" w:rsidR="00D9484C" w:rsidRDefault="001213C0" w:rsidP="00D9484C">
                <w:sdt>
                  <w:sdtPr>
                    <w:alias w:val="Abstract"/>
                    <w:tag w:val="abstract"/>
                    <w:id w:val="-1472122732"/>
                    <w:placeholder>
                      <w:docPart w:val="B9936D5606533F45AEAC6054DEA2483D"/>
                    </w:placeholder>
                  </w:sdtPr>
                  <w:sdtContent>
                    <w:r>
                      <w:rPr>
                        <w:i/>
                      </w:rPr>
                      <w:t xml:space="preserve">The Flower Thief </w:t>
                    </w:r>
                    <w:r w:rsidRPr="00A2250A">
                      <w:t xml:space="preserve">is a feature-length experimental film </w:t>
                    </w:r>
                    <w:r>
                      <w:t>produced by the American artist Ron Rice</w:t>
                    </w:r>
                    <w:r w:rsidRPr="00A2250A">
                      <w:t xml:space="preserve"> in the North Beach section of San Francisco amidst the dwindling of that</w:t>
                    </w:r>
                    <w:r>
                      <w:t xml:space="preserve"> region’s once-vibrant Beat culture. </w:t>
                    </w:r>
                    <w:r w:rsidRPr="00A2250A">
                      <w:t>The film fo</w:t>
                    </w:r>
                    <w:r>
                      <w:t xml:space="preserve">llows its titular protagonist — </w:t>
                    </w:r>
                    <w:r w:rsidRPr="00A2250A">
                      <w:t>portrayed by Taylor Mead</w:t>
                    </w:r>
                    <w:r>
                      <w:t xml:space="preserve"> — as he meanders about the city. </w:t>
                    </w:r>
                    <w:r w:rsidRPr="00544C0C">
                      <w:rPr>
                        <w:i/>
                      </w:rPr>
                      <w:t>The Flower Thief</w:t>
                    </w:r>
                    <w:r>
                      <w:t xml:space="preserve"> depicts</w:t>
                    </w:r>
                    <w:r w:rsidRPr="00A2250A">
                      <w:t xml:space="preserve"> his encounters with various beatniks and authority figure</w:t>
                    </w:r>
                    <w:r>
                      <w:t xml:space="preserve">s in a loose, episodic structure, and touching on prevalent themes of the budding ‘60s counterculture such as social disengagement, drugs, spontaneity, and queerness.  Valuing improvisation over scripted narrative and flaunting various technical imperfections, </w:t>
                    </w:r>
                    <w:r>
                      <w:rPr>
                        <w:i/>
                      </w:rPr>
                      <w:t xml:space="preserve">The Flower Thief </w:t>
                    </w:r>
                    <w:r>
                      <w:t>was heralded upon its New York release as a major work of the New American Cinema movement, and has subsequently been referred to as ‘the purest expression of the Beat sensibility in cinema’ (</w:t>
                    </w:r>
                    <w:proofErr w:type="spellStart"/>
                    <w:r>
                      <w:t>Sitney</w:t>
                    </w:r>
                    <w:proofErr w:type="spellEnd"/>
                    <w:r>
                      <w:t xml:space="preserve"> 300). It </w:t>
                    </w:r>
                    <w:r w:rsidRPr="00A2250A">
                      <w:t xml:space="preserve">was produced on a shoestring budget </w:t>
                    </w:r>
                    <w:r>
                      <w:t xml:space="preserve">and was </w:t>
                    </w:r>
                    <w:r w:rsidRPr="00A2250A">
                      <w:t xml:space="preserve">shot with </w:t>
                    </w:r>
                    <w:proofErr w:type="spellStart"/>
                    <w:r w:rsidRPr="00A2250A">
                      <w:t>outdated</w:t>
                    </w:r>
                    <w:proofErr w:type="spellEnd"/>
                    <w:r w:rsidRPr="00A2250A">
                      <w:t xml:space="preserve"> black and white 16m</w:t>
                    </w:r>
                    <w:r>
                      <w:t>m film stock that gives the image a washed-out luminosity. The soundtrack — a haphazard sonic collage that Rice assembled</w:t>
                    </w:r>
                    <w:r w:rsidRPr="00A2250A">
                      <w:t xml:space="preserve"> with a quarter-inch tape recorder</w:t>
                    </w:r>
                    <w:r>
                      <w:t xml:space="preserve"> — </w:t>
                    </w:r>
                    <w:r w:rsidRPr="00A2250A">
                      <w:t xml:space="preserve">shifts disjunctively between musical sequences, poetic interludes, and excerpts from </w:t>
                    </w:r>
                    <w:r>
                      <w:t>movie soundtracks and lectures on mental illness.</w:t>
                    </w:r>
                    <w:r w:rsidRPr="00A2250A">
                      <w:t xml:space="preserve"> </w:t>
                    </w:r>
                    <w:r>
                      <w:t xml:space="preserve">In addition to securing Rice’s position within the ‘60s avant-garde, </w:t>
                    </w:r>
                    <w:r>
                      <w:rPr>
                        <w:i/>
                      </w:rPr>
                      <w:t>The Flower Thief</w:t>
                    </w:r>
                    <w:r>
                      <w:t xml:space="preserve"> also launched Mead’s career as an underground film star. </w:t>
                    </w:r>
                  </w:sdtContent>
                </w:sdt>
              </w:p>
              <w:p w14:paraId="2FB12329" w14:textId="77777777" w:rsidR="001213C0" w:rsidRDefault="001213C0" w:rsidP="00D9484C"/>
              <w:p w14:paraId="399EAE64" w14:textId="77777777" w:rsidR="00D9484C" w:rsidRDefault="00D9484C" w:rsidP="00D9484C">
                <w:pPr>
                  <w:keepNext/>
                </w:pPr>
                <w:r>
                  <w:t>Link</w:t>
                </w:r>
                <w:r w:rsidRPr="00D9484C">
                  <w:t>: http://anthologyfilmarchives.org/collections/reference-library/stills/624</w:t>
                </w:r>
              </w:p>
              <w:p w14:paraId="17950BA5" w14:textId="77777777" w:rsidR="003F0D73" w:rsidRPr="00B66EAC" w:rsidRDefault="001213C0" w:rsidP="001213C0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796A1D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D9484C">
                  <w:t xml:space="preserve"> </w:t>
                </w:r>
                <w:r w:rsidR="00D9484C" w:rsidRPr="005F06A5">
                  <w:t xml:space="preserve">Stills from </w:t>
                </w:r>
                <w:r w:rsidR="00D9484C" w:rsidRPr="00796A1D">
                  <w:rPr>
                    <w:i/>
                  </w:rPr>
                  <w:t xml:space="preserve">The Flower Thief </w:t>
                </w:r>
                <w:r w:rsidR="00D9484C" w:rsidRPr="005F06A5">
                  <w:t>available for viewin</w:t>
                </w:r>
                <w:r w:rsidR="00D9484C">
                  <w:t>g on the Anthology Film Archives</w:t>
                </w:r>
              </w:p>
            </w:tc>
          </w:sdtContent>
        </w:sdt>
      </w:tr>
      <w:tr w:rsidR="003235A7" w14:paraId="7BCD246A" w14:textId="77777777" w:rsidTr="003235A7">
        <w:tc>
          <w:tcPr>
            <w:tcW w:w="9016" w:type="dxa"/>
          </w:tcPr>
          <w:p w14:paraId="4AFEF46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C338821EAD64EFE93590F612E66CC88"/>
              </w:placeholder>
            </w:sdtPr>
            <w:sdtEndPr/>
            <w:sdtContent>
              <w:p w14:paraId="31F2DF06" w14:textId="77777777" w:rsidR="00224853" w:rsidRDefault="001213C0" w:rsidP="00224853">
                <w:sdt>
                  <w:sdtPr>
                    <w:id w:val="-934899603"/>
                    <w:citation/>
                  </w:sdtPr>
                  <w:sdtEndPr/>
                  <w:sdtContent>
                    <w:r w:rsidR="00224853">
                      <w:fldChar w:fldCharType="begin"/>
                    </w:r>
                    <w:r w:rsidR="00224853">
                      <w:rPr>
                        <w:lang w:val="en-US"/>
                      </w:rPr>
                      <w:instrText xml:space="preserve"> CITATION Arc62 \l 1033 </w:instrText>
                    </w:r>
                    <w:r w:rsidR="00224853">
                      <w:fldChar w:fldCharType="separate"/>
                    </w:r>
                    <w:r w:rsidR="00224853">
                      <w:rPr>
                        <w:noProof/>
                        <w:lang w:val="en-US"/>
                      </w:rPr>
                      <w:t>(Archer)</w:t>
                    </w:r>
                    <w:r w:rsidR="00224853">
                      <w:fldChar w:fldCharType="end"/>
                    </w:r>
                  </w:sdtContent>
                </w:sdt>
              </w:p>
              <w:p w14:paraId="4D62A738" w14:textId="77777777" w:rsidR="00224853" w:rsidRDefault="00224853" w:rsidP="00224853"/>
              <w:p w14:paraId="5CB5F877" w14:textId="77777777" w:rsidR="00224853" w:rsidRDefault="001213C0" w:rsidP="00224853">
                <w:sdt>
                  <w:sdtPr>
                    <w:id w:val="1503937598"/>
                    <w:citation/>
                  </w:sdtPr>
                  <w:sdtEndPr/>
                  <w:sdtContent>
                    <w:r w:rsidR="00224853">
                      <w:fldChar w:fldCharType="begin"/>
                    </w:r>
                    <w:r w:rsidR="00224853">
                      <w:rPr>
                        <w:lang w:val="en-US"/>
                      </w:rPr>
                      <w:instrText xml:space="preserve"> CITATION Bat62 \l 1033 </w:instrText>
                    </w:r>
                    <w:r w:rsidR="00224853">
                      <w:fldChar w:fldCharType="separate"/>
                    </w:r>
                    <w:r w:rsidR="00224853">
                      <w:rPr>
                        <w:noProof/>
                        <w:lang w:val="en-US"/>
                      </w:rPr>
                      <w:t>(Batten)</w:t>
                    </w:r>
                    <w:r w:rsidR="00224853">
                      <w:fldChar w:fldCharType="end"/>
                    </w:r>
                  </w:sdtContent>
                </w:sdt>
              </w:p>
              <w:p w14:paraId="4C09E75D" w14:textId="77777777" w:rsidR="00224853" w:rsidRDefault="00224853" w:rsidP="00224853"/>
              <w:p w14:paraId="32FDB779" w14:textId="77777777" w:rsidR="00224853" w:rsidRDefault="001213C0" w:rsidP="00224853">
                <w:sdt>
                  <w:sdtPr>
                    <w:id w:val="1490058092"/>
                    <w:citation/>
                  </w:sdtPr>
                  <w:sdtEndPr/>
                  <w:sdtContent>
                    <w:r w:rsidR="00224853">
                      <w:fldChar w:fldCharType="begin"/>
                    </w:r>
                    <w:r w:rsidR="00224853">
                      <w:rPr>
                        <w:lang w:val="en-US"/>
                      </w:rPr>
                      <w:instrText xml:space="preserve"> CITATION Car65 \l 1033 </w:instrText>
                    </w:r>
                    <w:r w:rsidR="00224853">
                      <w:fldChar w:fldCharType="separate"/>
                    </w:r>
                    <w:r w:rsidR="00224853">
                      <w:rPr>
                        <w:noProof/>
                        <w:lang w:val="en-US"/>
                      </w:rPr>
                      <w:t>(Carmines)</w:t>
                    </w:r>
                    <w:r w:rsidR="00224853">
                      <w:fldChar w:fldCharType="end"/>
                    </w:r>
                  </w:sdtContent>
                </w:sdt>
              </w:p>
              <w:p w14:paraId="4A746AE2" w14:textId="77777777" w:rsidR="00224853" w:rsidRDefault="00224853" w:rsidP="00224853"/>
              <w:p w14:paraId="6F353657" w14:textId="77777777" w:rsidR="00224853" w:rsidRDefault="001213C0" w:rsidP="00224853">
                <w:sdt>
                  <w:sdtPr>
                    <w:id w:val="900247309"/>
                    <w:citation/>
                  </w:sdtPr>
                  <w:sdtEndPr/>
                  <w:sdtContent>
                    <w:r w:rsidR="00224853">
                      <w:fldChar w:fldCharType="begin"/>
                    </w:r>
                    <w:r w:rsidR="00224853">
                      <w:rPr>
                        <w:lang w:val="en-US"/>
                      </w:rPr>
                      <w:instrText xml:space="preserve"> CITATION Mek72 \l 1033 </w:instrText>
                    </w:r>
                    <w:r w:rsidR="00224853">
                      <w:fldChar w:fldCharType="separate"/>
                    </w:r>
                    <w:r w:rsidR="00224853">
                      <w:rPr>
                        <w:noProof/>
                        <w:lang w:val="en-US"/>
                      </w:rPr>
                      <w:t>(Mekas)</w:t>
                    </w:r>
                    <w:r w:rsidR="00224853">
                      <w:fldChar w:fldCharType="end"/>
                    </w:r>
                  </w:sdtContent>
                </w:sdt>
              </w:p>
              <w:p w14:paraId="6772AA6E" w14:textId="77777777" w:rsidR="00876BD0" w:rsidRDefault="00876BD0" w:rsidP="00224853"/>
              <w:p w14:paraId="35011D7F" w14:textId="77777777" w:rsidR="00876BD0" w:rsidRDefault="001213C0" w:rsidP="00224853">
                <w:sdt>
                  <w:sdtPr>
                    <w:id w:val="1487820686"/>
                    <w:citation/>
                  </w:sdtPr>
                  <w:sdtEndPr/>
                  <w:sdtContent>
                    <w:r w:rsidR="00876BD0">
                      <w:fldChar w:fldCharType="begin"/>
                    </w:r>
                    <w:r w:rsidR="00876BD0">
                      <w:rPr>
                        <w:lang w:val="en-US"/>
                      </w:rPr>
                      <w:instrText xml:space="preserve"> CITATION Ric62 \l 1033 </w:instrText>
                    </w:r>
                    <w:r w:rsidR="00876BD0">
                      <w:fldChar w:fldCharType="separate"/>
                    </w:r>
                    <w:r w:rsidR="00876BD0">
                      <w:rPr>
                        <w:noProof/>
                        <w:lang w:val="en-US"/>
                      </w:rPr>
                      <w:t>(Rice)</w:t>
                    </w:r>
                    <w:r w:rsidR="00876BD0">
                      <w:fldChar w:fldCharType="end"/>
                    </w:r>
                  </w:sdtContent>
                </w:sdt>
              </w:p>
              <w:p w14:paraId="06D55B52" w14:textId="77777777" w:rsidR="00876BD0" w:rsidRDefault="00876BD0" w:rsidP="00224853"/>
              <w:p w14:paraId="421D0585" w14:textId="77777777" w:rsidR="00876BD0" w:rsidRDefault="001213C0" w:rsidP="00224853">
                <w:sdt>
                  <w:sdtPr>
                    <w:id w:val="-1239094054"/>
                    <w:citation/>
                  </w:sdtPr>
                  <w:sdtEndPr/>
                  <w:sdtContent>
                    <w:r w:rsidR="00876BD0">
                      <w:fldChar w:fldCharType="begin"/>
                    </w:r>
                    <w:r w:rsidR="00876BD0">
                      <w:rPr>
                        <w:lang w:val="en-US"/>
                      </w:rPr>
                      <w:instrText xml:space="preserve"> CITATION Ric \l 1033 </w:instrText>
                    </w:r>
                    <w:r w:rsidR="00876BD0">
                      <w:fldChar w:fldCharType="separate"/>
                    </w:r>
                    <w:r w:rsidR="00876BD0">
                      <w:rPr>
                        <w:noProof/>
                        <w:lang w:val="en-US"/>
                      </w:rPr>
                      <w:t>(Rice, A Statement)</w:t>
                    </w:r>
                    <w:r w:rsidR="00876BD0">
                      <w:fldChar w:fldCharType="end"/>
                    </w:r>
                  </w:sdtContent>
                </w:sdt>
              </w:p>
              <w:p w14:paraId="6E69AA03" w14:textId="77777777" w:rsidR="00876BD0" w:rsidRDefault="00876BD0" w:rsidP="00224853"/>
              <w:p w14:paraId="66AC281A" w14:textId="77777777" w:rsidR="00876BD0" w:rsidRDefault="001213C0" w:rsidP="00224853">
                <w:sdt>
                  <w:sdtPr>
                    <w:id w:val="-389191082"/>
                    <w:citation/>
                  </w:sdtPr>
                  <w:sdtEndPr/>
                  <w:sdtContent>
                    <w:r w:rsidR="00876BD0">
                      <w:fldChar w:fldCharType="begin"/>
                    </w:r>
                    <w:r w:rsidR="00876BD0">
                      <w:rPr>
                        <w:lang w:val="en-US"/>
                      </w:rPr>
                      <w:instrText xml:space="preserve"> CITATION Sar971 \l 1033 </w:instrText>
                    </w:r>
                    <w:r w:rsidR="00876BD0">
                      <w:fldChar w:fldCharType="separate"/>
                    </w:r>
                    <w:r w:rsidR="00876BD0">
                      <w:rPr>
                        <w:noProof/>
                        <w:lang w:val="en-US"/>
                      </w:rPr>
                      <w:t>(Sargeant)</w:t>
                    </w:r>
                    <w:r w:rsidR="00876BD0">
                      <w:fldChar w:fldCharType="end"/>
                    </w:r>
                  </w:sdtContent>
                </w:sdt>
              </w:p>
              <w:p w14:paraId="758B66C0" w14:textId="77777777" w:rsidR="00876BD0" w:rsidRDefault="00876BD0" w:rsidP="00224853"/>
              <w:p w14:paraId="7FF1D6DF" w14:textId="77777777" w:rsidR="003235A7" w:rsidRDefault="001213C0" w:rsidP="00224853">
                <w:sdt>
                  <w:sdtPr>
                    <w:id w:val="-315338801"/>
                    <w:citation/>
                  </w:sdtPr>
                  <w:sdtEndPr/>
                  <w:sdtContent>
                    <w:r w:rsidR="00876BD0">
                      <w:fldChar w:fldCharType="begin"/>
                    </w:r>
                    <w:r w:rsidR="00876BD0">
                      <w:rPr>
                        <w:lang w:val="en-US"/>
                      </w:rPr>
                      <w:instrText xml:space="preserve"> CITATION Sit021 \l 1033 </w:instrText>
                    </w:r>
                    <w:r w:rsidR="00876BD0">
                      <w:fldChar w:fldCharType="separate"/>
                    </w:r>
                    <w:r w:rsidR="00876BD0">
                      <w:rPr>
                        <w:noProof/>
                        <w:lang w:val="en-US"/>
                      </w:rPr>
                      <w:t>(Sitney)</w:t>
                    </w:r>
                    <w:r w:rsidR="00876BD0">
                      <w:fldChar w:fldCharType="end"/>
                    </w:r>
                  </w:sdtContent>
                </w:sdt>
              </w:p>
            </w:sdtContent>
          </w:sdt>
        </w:tc>
      </w:tr>
    </w:tbl>
    <w:p w14:paraId="07FAFD0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2CF02" w14:textId="77777777" w:rsidR="00AF28D9" w:rsidRDefault="00AF28D9" w:rsidP="007A0D55">
      <w:pPr>
        <w:spacing w:after="0" w:line="240" w:lineRule="auto"/>
      </w:pPr>
      <w:r>
        <w:separator/>
      </w:r>
    </w:p>
  </w:endnote>
  <w:endnote w:type="continuationSeparator" w:id="0">
    <w:p w14:paraId="10E21209" w14:textId="77777777" w:rsidR="00AF28D9" w:rsidRDefault="00AF28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8EB00" w14:textId="77777777" w:rsidR="00AF28D9" w:rsidRDefault="00AF28D9" w:rsidP="007A0D55">
      <w:pPr>
        <w:spacing w:after="0" w:line="240" w:lineRule="auto"/>
      </w:pPr>
      <w:r>
        <w:separator/>
      </w:r>
    </w:p>
  </w:footnote>
  <w:footnote w:type="continuationSeparator" w:id="0">
    <w:p w14:paraId="7224F813" w14:textId="77777777" w:rsidR="00AF28D9" w:rsidRDefault="00AF28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2D94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863E7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AC"/>
    <w:rsid w:val="00032559"/>
    <w:rsid w:val="00052040"/>
    <w:rsid w:val="000B25AE"/>
    <w:rsid w:val="000B55AB"/>
    <w:rsid w:val="000D24DC"/>
    <w:rsid w:val="00101B2E"/>
    <w:rsid w:val="00116FA0"/>
    <w:rsid w:val="001213C0"/>
    <w:rsid w:val="0015114C"/>
    <w:rsid w:val="001A21F3"/>
    <w:rsid w:val="001A2537"/>
    <w:rsid w:val="001A6A06"/>
    <w:rsid w:val="00210C03"/>
    <w:rsid w:val="002162E2"/>
    <w:rsid w:val="00224853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6A1D"/>
    <w:rsid w:val="007A0D55"/>
    <w:rsid w:val="007B3377"/>
    <w:rsid w:val="007E5F44"/>
    <w:rsid w:val="00821DE3"/>
    <w:rsid w:val="00846CE1"/>
    <w:rsid w:val="00876BD0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28D9"/>
    <w:rsid w:val="00B219AE"/>
    <w:rsid w:val="00B33145"/>
    <w:rsid w:val="00B574C9"/>
    <w:rsid w:val="00B66EA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484C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C10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948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484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948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9484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30A555DCE44CD083CF8F778577E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B514-B267-446D-88AF-BEE0D2FADEBF}"/>
      </w:docPartPr>
      <w:docPartBody>
        <w:p w:rsidR="002F446A" w:rsidRDefault="00BC3078">
          <w:pPr>
            <w:pStyle w:val="E830A555DCE44CD083CF8F778577EBD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4837AA94E94D218BC64604D1146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A2B68-F981-4160-A54A-723D2A370030}"/>
      </w:docPartPr>
      <w:docPartBody>
        <w:p w:rsidR="002F446A" w:rsidRDefault="00BC3078">
          <w:pPr>
            <w:pStyle w:val="B14837AA94E94D218BC64604D11460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642A39DFAC4672B3FA08B4BA432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F56C9-DCBC-4BFC-80DA-6E7B70A2A3BA}"/>
      </w:docPartPr>
      <w:docPartBody>
        <w:p w:rsidR="002F446A" w:rsidRDefault="00BC3078">
          <w:pPr>
            <w:pStyle w:val="B1642A39DFAC4672B3FA08B4BA432BE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C5C2FFA83A46B8B2604E9956106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53934-0814-4FD7-81D1-E12D58A9CED7}"/>
      </w:docPartPr>
      <w:docPartBody>
        <w:p w:rsidR="002F446A" w:rsidRDefault="00BC3078">
          <w:pPr>
            <w:pStyle w:val="18C5C2FFA83A46B8B2604E99561063D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873A0B4C8B487D81BF8956DAE5D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FF7B-1534-4E9F-92C3-ECB6C258E48F}"/>
      </w:docPartPr>
      <w:docPartBody>
        <w:p w:rsidR="002F446A" w:rsidRDefault="00BC3078">
          <w:pPr>
            <w:pStyle w:val="9A873A0B4C8B487D81BF8956DAE5D25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51BF740A164B20991AE0FDDFC5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3C06-B2D2-4D44-9102-C5C11739E0EF}"/>
      </w:docPartPr>
      <w:docPartBody>
        <w:p w:rsidR="002F446A" w:rsidRDefault="00BC3078">
          <w:pPr>
            <w:pStyle w:val="5E51BF740A164B20991AE0FDDFC5D7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2ADBB95BC9B449380B270E3E40CD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BA84-AE59-4C28-9EA7-2AAB8166AC76}"/>
      </w:docPartPr>
      <w:docPartBody>
        <w:p w:rsidR="002F446A" w:rsidRDefault="00BC3078">
          <w:pPr>
            <w:pStyle w:val="32ADBB95BC9B449380B270E3E40CDE1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C42073044742E0934671CA2BF3E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C17AD-19A6-44EE-AF0F-F29E1FEF85FA}"/>
      </w:docPartPr>
      <w:docPartBody>
        <w:p w:rsidR="002F446A" w:rsidRDefault="00BC3078">
          <w:pPr>
            <w:pStyle w:val="33C42073044742E0934671CA2BF3EB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8612FF73F44C518E10699582A6A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4136-D277-4605-BF26-557340262059}"/>
      </w:docPartPr>
      <w:docPartBody>
        <w:p w:rsidR="002F446A" w:rsidRDefault="00BC3078">
          <w:pPr>
            <w:pStyle w:val="C58612FF73F44C518E10699582A6A0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EF59D4C84147BC851DFE2535DA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4A87F-209D-4761-89DB-C31497E9A7C6}"/>
      </w:docPartPr>
      <w:docPartBody>
        <w:p w:rsidR="002F446A" w:rsidRDefault="00BC3078">
          <w:pPr>
            <w:pStyle w:val="69EF59D4C84147BC851DFE2535DAAF6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C338821EAD64EFE93590F612E66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40389-D70A-4ECB-AF0E-1B7AD311AAF1}"/>
      </w:docPartPr>
      <w:docPartBody>
        <w:p w:rsidR="002F446A" w:rsidRDefault="00BC3078">
          <w:pPr>
            <w:pStyle w:val="CC338821EAD64EFE93590F612E66CC8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9936D5606533F45AEAC6054DEA2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8526-494C-2741-8353-1D9D829B574D}"/>
      </w:docPartPr>
      <w:docPartBody>
        <w:p w:rsidR="00000000" w:rsidRDefault="002F446A" w:rsidP="002F446A">
          <w:pPr>
            <w:pStyle w:val="B9936D5606533F45AEAC6054DEA2483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78"/>
    <w:rsid w:val="002F446A"/>
    <w:rsid w:val="00B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46A"/>
    <w:rPr>
      <w:color w:val="808080"/>
    </w:rPr>
  </w:style>
  <w:style w:type="paragraph" w:customStyle="1" w:styleId="E830A555DCE44CD083CF8F778577EBDD">
    <w:name w:val="E830A555DCE44CD083CF8F778577EBDD"/>
  </w:style>
  <w:style w:type="paragraph" w:customStyle="1" w:styleId="B14837AA94E94D218BC64604D11460D2">
    <w:name w:val="B14837AA94E94D218BC64604D11460D2"/>
  </w:style>
  <w:style w:type="paragraph" w:customStyle="1" w:styleId="B1642A39DFAC4672B3FA08B4BA432BE8">
    <w:name w:val="B1642A39DFAC4672B3FA08B4BA432BE8"/>
  </w:style>
  <w:style w:type="paragraph" w:customStyle="1" w:styleId="18C5C2FFA83A46B8B2604E99561063DF">
    <w:name w:val="18C5C2FFA83A46B8B2604E99561063DF"/>
  </w:style>
  <w:style w:type="paragraph" w:customStyle="1" w:styleId="9A873A0B4C8B487D81BF8956DAE5D251">
    <w:name w:val="9A873A0B4C8B487D81BF8956DAE5D251"/>
  </w:style>
  <w:style w:type="paragraph" w:customStyle="1" w:styleId="5E51BF740A164B20991AE0FDDFC5D709">
    <w:name w:val="5E51BF740A164B20991AE0FDDFC5D709"/>
  </w:style>
  <w:style w:type="paragraph" w:customStyle="1" w:styleId="32ADBB95BC9B449380B270E3E40CDE10">
    <w:name w:val="32ADBB95BC9B449380B270E3E40CDE10"/>
  </w:style>
  <w:style w:type="paragraph" w:customStyle="1" w:styleId="33C42073044742E0934671CA2BF3EBA0">
    <w:name w:val="33C42073044742E0934671CA2BF3EBA0"/>
  </w:style>
  <w:style w:type="paragraph" w:customStyle="1" w:styleId="C58612FF73F44C518E10699582A6A095">
    <w:name w:val="C58612FF73F44C518E10699582A6A095"/>
  </w:style>
  <w:style w:type="paragraph" w:customStyle="1" w:styleId="69EF59D4C84147BC851DFE2535DAAF65">
    <w:name w:val="69EF59D4C84147BC851DFE2535DAAF65"/>
  </w:style>
  <w:style w:type="paragraph" w:customStyle="1" w:styleId="CC338821EAD64EFE93590F612E66CC88">
    <w:name w:val="CC338821EAD64EFE93590F612E66CC88"/>
  </w:style>
  <w:style w:type="paragraph" w:customStyle="1" w:styleId="B9936D5606533F45AEAC6054DEA2483D">
    <w:name w:val="B9936D5606533F45AEAC6054DEA2483D"/>
    <w:rsid w:val="002F446A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46A"/>
    <w:rPr>
      <w:color w:val="808080"/>
    </w:rPr>
  </w:style>
  <w:style w:type="paragraph" w:customStyle="1" w:styleId="E830A555DCE44CD083CF8F778577EBDD">
    <w:name w:val="E830A555DCE44CD083CF8F778577EBDD"/>
  </w:style>
  <w:style w:type="paragraph" w:customStyle="1" w:styleId="B14837AA94E94D218BC64604D11460D2">
    <w:name w:val="B14837AA94E94D218BC64604D11460D2"/>
  </w:style>
  <w:style w:type="paragraph" w:customStyle="1" w:styleId="B1642A39DFAC4672B3FA08B4BA432BE8">
    <w:name w:val="B1642A39DFAC4672B3FA08B4BA432BE8"/>
  </w:style>
  <w:style w:type="paragraph" w:customStyle="1" w:styleId="18C5C2FFA83A46B8B2604E99561063DF">
    <w:name w:val="18C5C2FFA83A46B8B2604E99561063DF"/>
  </w:style>
  <w:style w:type="paragraph" w:customStyle="1" w:styleId="9A873A0B4C8B487D81BF8956DAE5D251">
    <w:name w:val="9A873A0B4C8B487D81BF8956DAE5D251"/>
  </w:style>
  <w:style w:type="paragraph" w:customStyle="1" w:styleId="5E51BF740A164B20991AE0FDDFC5D709">
    <w:name w:val="5E51BF740A164B20991AE0FDDFC5D709"/>
  </w:style>
  <w:style w:type="paragraph" w:customStyle="1" w:styleId="32ADBB95BC9B449380B270E3E40CDE10">
    <w:name w:val="32ADBB95BC9B449380B270E3E40CDE10"/>
  </w:style>
  <w:style w:type="paragraph" w:customStyle="1" w:styleId="33C42073044742E0934671CA2BF3EBA0">
    <w:name w:val="33C42073044742E0934671CA2BF3EBA0"/>
  </w:style>
  <w:style w:type="paragraph" w:customStyle="1" w:styleId="C58612FF73F44C518E10699582A6A095">
    <w:name w:val="C58612FF73F44C518E10699582A6A095"/>
  </w:style>
  <w:style w:type="paragraph" w:customStyle="1" w:styleId="69EF59D4C84147BC851DFE2535DAAF65">
    <w:name w:val="69EF59D4C84147BC851DFE2535DAAF65"/>
  </w:style>
  <w:style w:type="paragraph" w:customStyle="1" w:styleId="CC338821EAD64EFE93590F612E66CC88">
    <w:name w:val="CC338821EAD64EFE93590F612E66CC88"/>
  </w:style>
  <w:style w:type="paragraph" w:customStyle="1" w:styleId="B9936D5606533F45AEAC6054DEA2483D">
    <w:name w:val="B9936D5606533F45AEAC6054DEA2483D"/>
    <w:rsid w:val="002F446A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Arc62</b:Tag>
    <b:SourceType>ArticleInAPeriodical</b:SourceType>
    <b:Guid>{25F474EB-EBAF-46E1-976D-717B0B815B32}</b:Guid>
    <b:Author>
      <b:Author>
        <b:NameList>
          <b:Person>
            <b:Last>Archer</b:Last>
            <b:First>E.</b:First>
          </b:Person>
        </b:NameList>
      </b:Author>
    </b:Author>
    <b:Title>Screen: Flower Thief</b:Title>
    <b:Year>1962</b:Year>
    <b:JournalName>New York Times</b:JournalName>
    <b:Pages>11</b:Pages>
    <b:PeriodicalTitle>New York Times</b:PeriodicalTitle>
    <b:Month>July</b:Month>
    <b:Day>14</b:Day>
    <b:RefOrder>1</b:RefOrder>
  </b:Source>
  <b:Source>
    <b:Tag>Bat62</b:Tag>
    <b:SourceType>JournalArticle</b:SourceType>
    <b:Guid>{7A952EDB-227E-4BEB-B2B7-B0355B177B7B}</b:Guid>
    <b:Author>
      <b:Author>
        <b:NameList>
          <b:Person>
            <b:Last>Batten</b:Last>
            <b:First>M.</b:First>
          </b:Person>
        </b:NameList>
      </b:Author>
    </b:Author>
    <b:Title>Ron Rice and His Work</b:Title>
    <b:Year>1962</b:Year>
    <b:Pages>30-35</b:Pages>
    <b:JournalName>Film Comment</b:JournalName>
    <b:Volume>1</b:Volume>
    <b:Issue>3</b:Issue>
    <b:RefOrder>2</b:RefOrder>
  </b:Source>
  <b:Source>
    <b:Tag>Car65</b:Tag>
    <b:SourceType>JournalArticle</b:SourceType>
    <b:Guid>{2828D47E-B45A-4290-9974-C8E74945D14F}</b:Guid>
    <b:Author>
      <b:Author>
        <b:NameList>
          <b:Person>
            <b:Last>Carmines</b:Last>
            <b:First>A.</b:First>
          </b:Person>
        </b:NameList>
      </b:Author>
    </b:Author>
    <b:Title>Saint Francis and The Flower Thief</b:Title>
    <b:JournalName>Film Culture</b:JournalName>
    <b:Year>1965</b:Year>
    <b:Pages>124-25</b:Pages>
    <b:Issue>39</b:Issue>
    <b:RefOrder>3</b:RefOrder>
  </b:Source>
  <b:Source>
    <b:Tag>Mek72</b:Tag>
    <b:SourceType>Book</b:SourceType>
    <b:Guid>{E4A91152-A8B6-421E-BA5E-CFAA5FF1FFE3}</b:Guid>
    <b:Author>
      <b:Author>
        <b:NameList>
          <b:Person>
            <b:Last>Mekas</b:Last>
            <b:First>J.</b:First>
          </b:Person>
        </b:NameList>
      </b:Author>
    </b:Author>
    <b:Title>Movie Journal: The Rise of the New American Cinema, 1959-1971</b:Title>
    <b:Year>1972</b:Year>
    <b:Pages>63-65</b:Pages>
    <b:City>New York</b:City>
    <b:Publisher>Macmillan</b:Publisher>
    <b:RefOrder>4</b:RefOrder>
  </b:Source>
  <b:Source>
    <b:Tag>Ric62</b:Tag>
    <b:SourceType>JournalArticle</b:SourceType>
    <b:Guid>{4FBE476D-94BF-4F82-9EAB-8B74E519DE6C}</b:Guid>
    <b:Author>
      <b:Author>
        <b:NameList>
          <b:Person>
            <b:Last>Rice</b:Last>
            <b:First>R.</b:First>
          </b:Person>
        </b:NameList>
      </b:Author>
    </b:Author>
    <b:Title>Foundation for the Invention and Creation of Absurd Movies</b:Title>
    <b:Year>1962</b:Year>
    <b:JournalName>Film Culture</b:JournalName>
    <b:Pages>19</b:Pages>
    <b:Issue>24</b:Issue>
    <b:RefOrder>5</b:RefOrder>
  </b:Source>
  <b:Source>
    <b:Tag>Ric</b:Tag>
    <b:SourceType>JournalArticle</b:SourceType>
    <b:Guid>{EDDD804F-C208-4155-83C5-7824D48AF32A}</b:Guid>
    <b:Author>
      <b:Author>
        <b:NameList>
          <b:Person>
            <b:Last>Rice</b:Last>
            <b:First>R.</b:First>
          </b:Person>
        </b:NameList>
      </b:Author>
    </b:Author>
    <b:Title>A Statement</b:Title>
    <b:JournalName>Film Culture</b:JournalName>
    <b:Pages>71</b:Pages>
    <b:Issue>25</b:Issue>
    <b:RefOrder>6</b:RefOrder>
  </b:Source>
  <b:Source>
    <b:Tag>Sar971</b:Tag>
    <b:SourceType>BookSection</b:SourceType>
    <b:Guid>{B5D9EEEC-DAF6-4B65-AA60-CAFF1B74898A}</b:Guid>
    <b:Author>
      <b:Author>
        <b:NameList>
          <b:Person>
            <b:Last>Sargeant</b:Last>
            <b:First>J.</b:First>
          </b:Person>
        </b:NameList>
      </b:Author>
    </b:Author>
    <b:Title>Wild Men and Outcast Visionaries</b:Title>
    <b:Year>1997</b:Year>
    <b:Pages>69-90</b:Pages>
    <b:BookTitle>Naked Lens: Beat Cinema</b:BookTitle>
    <b:City>London</b:City>
    <b:Publisher>Creation</b:Publisher>
    <b:RefOrder>7</b:RefOrder>
  </b:Source>
  <b:Source>
    <b:Tag>Sit021</b:Tag>
    <b:SourceType>Book</b:SourceType>
    <b:Guid>{E772312A-7E4F-4A1E-9745-904DF188911F}</b:Guid>
    <b:Author>
      <b:Author>
        <b:NameList>
          <b:Person>
            <b:Last>Sitney</b:Last>
            <b:First>P.</b:First>
          </b:Person>
        </b:NameList>
      </b:Author>
    </b:Author>
    <b:Title>Visionary Film: The American Avant-Garde, 1943-2000</b:Title>
    <b:Year>2002</b:Year>
    <b:Pages>293-314, 315-346</b:Pages>
    <b:City>New York</b:City>
    <b:Publisher>Oxford UP</b:Publisher>
    <b:Edition>3rd</b:Edition>
    <b:RefOrder>8</b:RefOrder>
  </b:Source>
</b:Sources>
</file>

<file path=customXml/itemProps1.xml><?xml version="1.0" encoding="utf-8"?>
<ds:datastoreItem xmlns:ds="http://schemas.openxmlformats.org/officeDocument/2006/customXml" ds:itemID="{2753DEDF-189B-9C46-91BB-992ED3B2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19</TotalTime>
  <Pages>2</Pages>
  <Words>527</Words>
  <Characters>3008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2014-08-05T01:20:00Z</dcterms:created>
  <dcterms:modified xsi:type="dcterms:W3CDTF">2014-09-14T20:05:00Z</dcterms:modified>
</cp:coreProperties>
</file>