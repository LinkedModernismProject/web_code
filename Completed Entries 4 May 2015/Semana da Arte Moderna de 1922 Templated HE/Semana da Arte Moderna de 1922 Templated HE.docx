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2B4E93" w14:textId="77777777" w:rsidTr="00922950">
        <w:tc>
          <w:tcPr>
            <w:tcW w:w="491" w:type="dxa"/>
            <w:vMerge w:val="restart"/>
            <w:shd w:val="clear" w:color="auto" w:fill="A6A6A6" w:themeFill="background1" w:themeFillShade="A6"/>
            <w:textDirection w:val="btLr"/>
          </w:tcPr>
          <w:p w14:paraId="560D9D2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809CCA68CCE644909D19F163EB5EFD"/>
            </w:placeholder>
            <w:showingPlcHdr/>
            <w:dropDownList>
              <w:listItem w:displayText="Dr." w:value="Dr."/>
              <w:listItem w:displayText="Prof." w:value="Prof."/>
            </w:dropDownList>
          </w:sdtPr>
          <w:sdtEndPr/>
          <w:sdtContent>
            <w:tc>
              <w:tcPr>
                <w:tcW w:w="1259" w:type="dxa"/>
              </w:tcPr>
              <w:p w14:paraId="6351C1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A02B4EAB7FA74E959527E82E2C530E"/>
            </w:placeholder>
            <w:text/>
          </w:sdtPr>
          <w:sdtEndPr/>
          <w:sdtContent>
            <w:tc>
              <w:tcPr>
                <w:tcW w:w="2073" w:type="dxa"/>
              </w:tcPr>
              <w:p w14:paraId="5278FC0E" w14:textId="77777777" w:rsidR="00B574C9" w:rsidRDefault="005855CC" w:rsidP="005855CC">
                <w:r>
                  <w:t>Sarah</w:t>
                </w:r>
              </w:p>
            </w:tc>
          </w:sdtContent>
        </w:sdt>
        <w:sdt>
          <w:sdtPr>
            <w:alias w:val="Middle name"/>
            <w:tag w:val="authorMiddleName"/>
            <w:id w:val="-2076034781"/>
            <w:placeholder>
              <w:docPart w:val="0B2C4F4B6001B545B4B9105BC69CDC6A"/>
            </w:placeholder>
            <w:showingPlcHdr/>
            <w:text/>
          </w:sdtPr>
          <w:sdtEndPr/>
          <w:sdtContent>
            <w:tc>
              <w:tcPr>
                <w:tcW w:w="2551" w:type="dxa"/>
              </w:tcPr>
              <w:p w14:paraId="066A738A" w14:textId="77777777" w:rsidR="00B574C9" w:rsidRDefault="00B574C9" w:rsidP="00922950">
                <w:r>
                  <w:rPr>
                    <w:rStyle w:val="PlaceholderText"/>
                  </w:rPr>
                  <w:t>[Middle name]</w:t>
                </w:r>
              </w:p>
            </w:tc>
          </w:sdtContent>
        </w:sdt>
        <w:sdt>
          <w:sdtPr>
            <w:alias w:val="Last name"/>
            <w:tag w:val="authorLastName"/>
            <w:id w:val="-1088529830"/>
            <w:placeholder>
              <w:docPart w:val="7D2C83DB0940A04297F2B7F7FEF945FD"/>
            </w:placeholder>
            <w:text/>
          </w:sdtPr>
          <w:sdtEndPr/>
          <w:sdtContent>
            <w:tc>
              <w:tcPr>
                <w:tcW w:w="2642" w:type="dxa"/>
              </w:tcPr>
              <w:p w14:paraId="3CDF2F6D" w14:textId="77777777" w:rsidR="00B574C9" w:rsidRDefault="005855CC" w:rsidP="005855CC">
                <w:r>
                  <w:t>Wells</w:t>
                </w:r>
              </w:p>
            </w:tc>
          </w:sdtContent>
        </w:sdt>
      </w:tr>
      <w:tr w:rsidR="00B574C9" w14:paraId="7887C8B5" w14:textId="77777777" w:rsidTr="001A6A06">
        <w:trPr>
          <w:trHeight w:val="986"/>
        </w:trPr>
        <w:tc>
          <w:tcPr>
            <w:tcW w:w="491" w:type="dxa"/>
            <w:vMerge/>
            <w:shd w:val="clear" w:color="auto" w:fill="A6A6A6" w:themeFill="background1" w:themeFillShade="A6"/>
          </w:tcPr>
          <w:p w14:paraId="6D723F68" w14:textId="77777777" w:rsidR="00B574C9" w:rsidRPr="001A6A06" w:rsidRDefault="00B574C9" w:rsidP="00CF1542">
            <w:pPr>
              <w:jc w:val="center"/>
              <w:rPr>
                <w:b/>
                <w:color w:val="FFFFFF" w:themeColor="background1"/>
              </w:rPr>
            </w:pPr>
          </w:p>
        </w:tc>
        <w:sdt>
          <w:sdtPr>
            <w:alias w:val="Biography"/>
            <w:tag w:val="authorBiography"/>
            <w:id w:val="938807824"/>
            <w:placeholder>
              <w:docPart w:val="B1CA02CADC263F499713958CDF49E291"/>
            </w:placeholder>
            <w:showingPlcHdr/>
          </w:sdtPr>
          <w:sdtEndPr/>
          <w:sdtContent>
            <w:tc>
              <w:tcPr>
                <w:tcW w:w="8525" w:type="dxa"/>
                <w:gridSpan w:val="4"/>
              </w:tcPr>
              <w:p w14:paraId="52F76919" w14:textId="77777777" w:rsidR="00B574C9" w:rsidRDefault="00B574C9" w:rsidP="00922950">
                <w:r>
                  <w:rPr>
                    <w:rStyle w:val="PlaceholderText"/>
                  </w:rPr>
                  <w:t>[Enter your biography]</w:t>
                </w:r>
              </w:p>
            </w:tc>
          </w:sdtContent>
        </w:sdt>
      </w:tr>
      <w:tr w:rsidR="00B574C9" w14:paraId="31AB2E27" w14:textId="77777777" w:rsidTr="001A6A06">
        <w:trPr>
          <w:trHeight w:val="986"/>
        </w:trPr>
        <w:tc>
          <w:tcPr>
            <w:tcW w:w="491" w:type="dxa"/>
            <w:vMerge/>
            <w:shd w:val="clear" w:color="auto" w:fill="A6A6A6" w:themeFill="background1" w:themeFillShade="A6"/>
          </w:tcPr>
          <w:p w14:paraId="0C2BC5C9" w14:textId="77777777" w:rsidR="00B574C9" w:rsidRPr="001A6A06" w:rsidRDefault="00B574C9" w:rsidP="00CF1542">
            <w:pPr>
              <w:jc w:val="center"/>
              <w:rPr>
                <w:b/>
                <w:color w:val="FFFFFF" w:themeColor="background1"/>
              </w:rPr>
            </w:pPr>
          </w:p>
        </w:tc>
        <w:sdt>
          <w:sdtPr>
            <w:alias w:val="Affiliation"/>
            <w:tag w:val="affiliation"/>
            <w:id w:val="2012937915"/>
            <w:placeholder>
              <w:docPart w:val="BCBDFF4B410BB34587C75B3A245616DB"/>
            </w:placeholder>
            <w:text/>
          </w:sdtPr>
          <w:sdtEndPr/>
          <w:sdtContent>
            <w:tc>
              <w:tcPr>
                <w:tcW w:w="8525" w:type="dxa"/>
                <w:gridSpan w:val="4"/>
              </w:tcPr>
              <w:p w14:paraId="064F7794" w14:textId="3E385F6F" w:rsidR="00B574C9" w:rsidRDefault="00A65A94" w:rsidP="00A65A94">
                <w:r>
                  <w:t>University of Notre Dame</w:t>
                </w:r>
              </w:p>
            </w:tc>
          </w:sdtContent>
        </w:sdt>
      </w:tr>
    </w:tbl>
    <w:p w14:paraId="0F1649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EE1946" w14:textId="77777777" w:rsidTr="00244BB0">
        <w:tc>
          <w:tcPr>
            <w:tcW w:w="9016" w:type="dxa"/>
            <w:shd w:val="clear" w:color="auto" w:fill="A6A6A6" w:themeFill="background1" w:themeFillShade="A6"/>
            <w:tcMar>
              <w:top w:w="113" w:type="dxa"/>
              <w:bottom w:w="113" w:type="dxa"/>
            </w:tcMar>
          </w:tcPr>
          <w:p w14:paraId="65065B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1F190C" w14:textId="77777777" w:rsidTr="003F0D73">
        <w:sdt>
          <w:sdtPr>
            <w:alias w:val="Article headword"/>
            <w:tag w:val="articleHeadword"/>
            <w:id w:val="-361440020"/>
            <w:placeholder>
              <w:docPart w:val="912093481C9FDC4D9E38974CED630B1B"/>
            </w:placeholder>
            <w:text/>
          </w:sdtPr>
          <w:sdtEndPr/>
          <w:sdtContent>
            <w:tc>
              <w:tcPr>
                <w:tcW w:w="9016" w:type="dxa"/>
                <w:tcMar>
                  <w:top w:w="113" w:type="dxa"/>
                  <w:bottom w:w="113" w:type="dxa"/>
                </w:tcMar>
              </w:tcPr>
              <w:p w14:paraId="2C4C6082" w14:textId="77777777" w:rsidR="003F0D73" w:rsidRPr="00A65A94" w:rsidRDefault="005855CC" w:rsidP="003F0D73">
                <w:proofErr w:type="spellStart"/>
                <w:r w:rsidRPr="00A65A94">
                  <w:rPr>
                    <w:lang w:val="en-US"/>
                  </w:rPr>
                  <w:t>Semana</w:t>
                </w:r>
                <w:proofErr w:type="spellEnd"/>
                <w:r w:rsidRPr="00A65A94">
                  <w:rPr>
                    <w:lang w:val="en-US"/>
                  </w:rPr>
                  <w:t xml:space="preserve"> da Arte </w:t>
                </w:r>
                <w:proofErr w:type="spellStart"/>
                <w:r w:rsidRPr="00A65A94">
                  <w:rPr>
                    <w:lang w:val="en-US"/>
                  </w:rPr>
                  <w:t>Moderna</w:t>
                </w:r>
                <w:proofErr w:type="spellEnd"/>
                <w:r w:rsidRPr="00A65A94">
                  <w:rPr>
                    <w:lang w:val="en-US"/>
                  </w:rPr>
                  <w:t xml:space="preserve"> de 1922 [Modern Art Week, São Paulo 1922]</w:t>
                </w:r>
              </w:p>
            </w:tc>
          </w:sdtContent>
        </w:sdt>
      </w:tr>
      <w:tr w:rsidR="00464699" w14:paraId="5B53111D" w14:textId="77777777" w:rsidTr="00715C5D">
        <w:sdt>
          <w:sdtPr>
            <w:alias w:val="Variant headwords"/>
            <w:tag w:val="variantHeadwords"/>
            <w:id w:val="173464402"/>
            <w:placeholder>
              <w:docPart w:val="F32B4A2600D52145BC0309146B22D380"/>
            </w:placeholder>
            <w:showingPlcHdr/>
          </w:sdtPr>
          <w:sdtEndPr/>
          <w:sdtContent>
            <w:tc>
              <w:tcPr>
                <w:tcW w:w="9016" w:type="dxa"/>
                <w:tcMar>
                  <w:top w:w="113" w:type="dxa"/>
                  <w:bottom w:w="113" w:type="dxa"/>
                </w:tcMar>
              </w:tcPr>
              <w:p w14:paraId="09108F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DD493" w14:textId="77777777" w:rsidTr="003F0D73">
        <w:sdt>
          <w:sdtPr>
            <w:alias w:val="Abstract"/>
            <w:tag w:val="abstract"/>
            <w:id w:val="-635871867"/>
            <w:placeholder>
              <w:docPart w:val="8B0E393E7EB67846A1E35545D0CF1F40"/>
            </w:placeholder>
          </w:sdtPr>
          <w:sdtEndPr/>
          <w:sdtContent>
            <w:tc>
              <w:tcPr>
                <w:tcW w:w="9016" w:type="dxa"/>
                <w:tcMar>
                  <w:top w:w="113" w:type="dxa"/>
                  <w:bottom w:w="113" w:type="dxa"/>
                </w:tcMar>
              </w:tcPr>
              <w:p w14:paraId="1CC4611A" w14:textId="5B1FCA12" w:rsidR="00E85A05" w:rsidRPr="00A65A94" w:rsidRDefault="00A65A94" w:rsidP="00E85A05">
                <w:pPr>
                  <w:rPr>
                    <w:b/>
                  </w:rPr>
                </w:pPr>
                <w:r w:rsidRPr="00715C5D">
                  <w:t>Arguably the single most influential event of the historical avant-gardes in Latin America, Brazil’s Modern Art Week (São Paulo, 1922)</w:t>
                </w:r>
                <w:r w:rsidRPr="00715C5D">
                  <w:rPr>
                    <w:b/>
                  </w:rPr>
                  <w:t xml:space="preserve"> </w:t>
                </w:r>
                <w:r w:rsidRPr="00715C5D">
                  <w:t>put forth a vision for new art that would prove influential throughout the twentieth century. A three-day event held at São Paulo’s Municipal Theatre, the Modern Art Week provided a point of connection for different artists and also displayed a new phenomenon to Brazil’s bourgeois public:</w:t>
                </w:r>
                <w:r>
                  <w:t xml:space="preserve"> the heady mix of ‘isms’</w:t>
                </w:r>
                <w:r w:rsidRPr="00715C5D">
                  <w:t xml:space="preserve"> which were circulating in cosmopolitan European circles, including Expressionism, Surrealism, and others. Up until then, this vision had only been articulated in Brazil in piecemeal fashion. The Modern Art Week incorporated dance, music, theatre, literature, visual arts, and architecture, and featured artists and writers </w:t>
                </w:r>
                <w:bookmarkStart w:id="0" w:name="_GoBack"/>
                <w:bookmarkEnd w:id="0"/>
                <w:r w:rsidRPr="00715C5D">
                  <w:t xml:space="preserve">who would become some of the most influential in the boom of Brazilian modernism that was to follow, among them </w:t>
                </w:r>
                <w:proofErr w:type="spellStart"/>
                <w:r w:rsidRPr="00715C5D">
                  <w:t>Mário</w:t>
                </w:r>
                <w:proofErr w:type="spellEnd"/>
                <w:r w:rsidRPr="00715C5D">
                  <w:t xml:space="preserve"> de Andrade, Oswald de Andrade, Manuel </w:t>
                </w:r>
                <w:proofErr w:type="spellStart"/>
                <w:r w:rsidRPr="00715C5D">
                  <w:t>Bandeira</w:t>
                </w:r>
                <w:proofErr w:type="spellEnd"/>
                <w:r>
                  <w:t xml:space="preserve">, Anita </w:t>
                </w:r>
                <w:proofErr w:type="spellStart"/>
                <w:r>
                  <w:t>Malfatti</w:t>
                </w:r>
                <w:proofErr w:type="spellEnd"/>
                <w:r>
                  <w:t xml:space="preserve">, and </w:t>
                </w:r>
                <w:proofErr w:type="spellStart"/>
                <w:r>
                  <w:t>Tarsila</w:t>
                </w:r>
                <w:proofErr w:type="spellEnd"/>
                <w:r>
                  <w:t xml:space="preserve"> do</w:t>
                </w:r>
                <w:r w:rsidRPr="00715C5D">
                  <w:t xml:space="preserve"> </w:t>
                </w:r>
                <w:proofErr w:type="spellStart"/>
                <w:r w:rsidRPr="00715C5D">
                  <w:t>Amaral</w:t>
                </w:r>
                <w:proofErr w:type="spellEnd"/>
                <w:r w:rsidRPr="00715C5D">
                  <w:t>. Influenced by Brazil’s rapid industrialisation and modernisation, the event featured a heterogeneous group that, together, displayed the ambivalent modernisation process that characterises Brazilian modernism more broadly.</w:t>
                </w:r>
                <w:r w:rsidRPr="00715C5D">
                  <w:rPr>
                    <w:u w:color="FF0000"/>
                  </w:rPr>
                  <w:t xml:space="preserve"> Unlike many of their avant-garde contemporaries i</w:t>
                </w:r>
                <w:r>
                  <w:rPr>
                    <w:u w:color="FF0000"/>
                  </w:rPr>
                  <w:t>n Latin America and abroad, wome</w:t>
                </w:r>
                <w:r w:rsidRPr="00715C5D">
                  <w:rPr>
                    <w:u w:color="FF0000"/>
                  </w:rPr>
                  <w:t>n artists played key roles in the Modern Art Week and in Brazilian modernist art more generally, especially in visual culture and dance.</w:t>
                </w:r>
              </w:p>
            </w:tc>
          </w:sdtContent>
        </w:sdt>
      </w:tr>
      <w:tr w:rsidR="003F0D73" w14:paraId="38814D24" w14:textId="77777777" w:rsidTr="003F0D73">
        <w:sdt>
          <w:sdtPr>
            <w:alias w:val="Article text"/>
            <w:tag w:val="articleText"/>
            <w:id w:val="634067588"/>
            <w:placeholder>
              <w:docPart w:val="C9C478253D63E941872E810A9CA0BABB"/>
            </w:placeholder>
          </w:sdtPr>
          <w:sdtEndPr/>
          <w:sdtContent>
            <w:tc>
              <w:tcPr>
                <w:tcW w:w="9016" w:type="dxa"/>
                <w:tcMar>
                  <w:top w:w="113" w:type="dxa"/>
                  <w:bottom w:w="113" w:type="dxa"/>
                </w:tcMar>
              </w:tcPr>
              <w:p w14:paraId="5190F97C" w14:textId="6F15718C" w:rsidR="00F172DF" w:rsidRPr="00715C5D" w:rsidRDefault="00F172DF" w:rsidP="00F172DF">
                <w:pPr>
                  <w:rPr>
                    <w:b/>
                  </w:rPr>
                </w:pPr>
                <w:r w:rsidRPr="00715C5D">
                  <w:t>Arguably the single most influential event of the historical avant-gardes in Latin America, Brazil’s Modern Art Week (São Paulo, 1922)</w:t>
                </w:r>
                <w:r w:rsidRPr="00715C5D">
                  <w:rPr>
                    <w:b/>
                  </w:rPr>
                  <w:t xml:space="preserve"> </w:t>
                </w:r>
                <w:r w:rsidRPr="00715C5D">
                  <w:t>put forth a vision for new art that would prove influential throughout the twentieth century. A three-day event held at São Paulo’s Municipal Theatre, the Modern Art Week provided a point of connection for different artists and also displayed a new phenomenon to Brazil’s bourgeois public:</w:t>
                </w:r>
                <w:r w:rsidR="00C35158">
                  <w:t xml:space="preserve"> the heady mix of ‘isms’</w:t>
                </w:r>
                <w:r w:rsidRPr="00715C5D">
                  <w:t xml:space="preserve"> which were circulating in cosmopolitan European circles, including Expressionism, Surrealism, and others. Up until then, this vision had only been articulated in Brazil in piecemeal fashion. The Modern Art Week incorporated dance, music, theatre, literature, visual arts, and architecture, and featured artists and writers who would become some of the most influential in the boom of Brazilian modernism that was to follow, among them </w:t>
                </w:r>
                <w:proofErr w:type="spellStart"/>
                <w:r w:rsidRPr="00715C5D">
                  <w:t>Mário</w:t>
                </w:r>
                <w:proofErr w:type="spellEnd"/>
                <w:r w:rsidRPr="00715C5D">
                  <w:t xml:space="preserve"> de Andrade, Oswald de Andrade, Manuel </w:t>
                </w:r>
                <w:proofErr w:type="spellStart"/>
                <w:r w:rsidRPr="00715C5D">
                  <w:t>Bandeira</w:t>
                </w:r>
                <w:proofErr w:type="spellEnd"/>
                <w:r w:rsidR="00536038">
                  <w:t xml:space="preserve">, Anita </w:t>
                </w:r>
                <w:proofErr w:type="spellStart"/>
                <w:r w:rsidR="00536038">
                  <w:t>Malfatti</w:t>
                </w:r>
                <w:proofErr w:type="spellEnd"/>
                <w:r w:rsidR="00536038">
                  <w:t xml:space="preserve">, and </w:t>
                </w:r>
                <w:proofErr w:type="spellStart"/>
                <w:r w:rsidR="00536038">
                  <w:t>Tarsila</w:t>
                </w:r>
                <w:proofErr w:type="spellEnd"/>
                <w:r w:rsidR="00536038">
                  <w:t xml:space="preserve"> do</w:t>
                </w:r>
                <w:r w:rsidRPr="00715C5D">
                  <w:t xml:space="preserve"> </w:t>
                </w:r>
                <w:proofErr w:type="spellStart"/>
                <w:r w:rsidRPr="00715C5D">
                  <w:t>Amaral</w:t>
                </w:r>
                <w:proofErr w:type="spellEnd"/>
                <w:r w:rsidRPr="00715C5D">
                  <w:t>. Influenced by Brazil’s rapid industrialisation and modernisation, the event featured a heterogeneous group that, together, displayed the ambivalent modernisation process that characterises Brazilian modernism more broadly.</w:t>
                </w:r>
                <w:r w:rsidRPr="00715C5D">
                  <w:rPr>
                    <w:u w:color="FF0000"/>
                  </w:rPr>
                  <w:t xml:space="preserve"> Unlike many of their avant-garde contemporaries i</w:t>
                </w:r>
                <w:r w:rsidR="00A65A94">
                  <w:rPr>
                    <w:u w:color="FF0000"/>
                  </w:rPr>
                  <w:t>n Latin America and abroad, wome</w:t>
                </w:r>
                <w:r w:rsidRPr="00715C5D">
                  <w:rPr>
                    <w:u w:color="FF0000"/>
                  </w:rPr>
                  <w:t>n artists played key roles in the Modern Art Week and in Brazilian modernist art more generally, especially in visual culture and dance.</w:t>
                </w:r>
              </w:p>
              <w:p w14:paraId="41BFFA5D" w14:textId="77777777" w:rsidR="00F172DF" w:rsidRPr="00715C5D" w:rsidRDefault="00F172DF" w:rsidP="00F172DF">
                <w:pPr>
                  <w:rPr>
                    <w:u w:val="single" w:color="FF0000"/>
                  </w:rPr>
                </w:pPr>
              </w:p>
              <w:p w14:paraId="3BA040AF" w14:textId="706F82DF" w:rsidR="00DC5BCA" w:rsidRPr="00715C5D" w:rsidRDefault="00A65A94" w:rsidP="00B721A7">
                <w:pPr>
                  <w:rPr>
                    <w:u w:color="FF0000"/>
                  </w:rPr>
                </w:pPr>
                <w:r>
                  <w:rPr>
                    <w:u w:color="FF0000"/>
                  </w:rPr>
                  <w:t xml:space="preserve">The year </w:t>
                </w:r>
                <w:r w:rsidR="00F172DF" w:rsidRPr="00715C5D">
                  <w:rPr>
                    <w:u w:color="FF0000"/>
                  </w:rPr>
                  <w:t xml:space="preserve">1922 was a watershed </w:t>
                </w:r>
                <w:r>
                  <w:rPr>
                    <w:u w:color="FF0000"/>
                  </w:rPr>
                  <w:t>time</w:t>
                </w:r>
                <w:r w:rsidR="00F172DF" w:rsidRPr="00715C5D">
                  <w:rPr>
                    <w:u w:color="FF0000"/>
                  </w:rPr>
                  <w:t xml:space="preserve"> for Euro-American modernism, and in this respect the </w:t>
                </w:r>
                <w:r w:rsidR="00F172DF" w:rsidRPr="00715C5D">
                  <w:rPr>
                    <w:u w:color="FF0000"/>
                  </w:rPr>
                  <w:lastRenderedPageBreak/>
                  <w:t>Modern Art Week joined company with the publication of T.</w:t>
                </w:r>
                <w:r>
                  <w:rPr>
                    <w:u w:color="FF0000"/>
                  </w:rPr>
                  <w:t xml:space="preserve"> </w:t>
                </w:r>
                <w:r w:rsidR="00F172DF" w:rsidRPr="00715C5D">
                  <w:rPr>
                    <w:u w:color="FF0000"/>
                  </w:rPr>
                  <w:t xml:space="preserve">S. Eliot’s </w:t>
                </w:r>
                <w:r w:rsidR="00F172DF" w:rsidRPr="00715C5D">
                  <w:rPr>
                    <w:i/>
                    <w:u w:color="FF0000"/>
                  </w:rPr>
                  <w:t xml:space="preserve">The Wasteland, </w:t>
                </w:r>
                <w:r w:rsidR="00F172DF" w:rsidRPr="00715C5D">
                  <w:rPr>
                    <w:u w:color="FF0000"/>
                  </w:rPr>
                  <w:t xml:space="preserve">James Joyce’s </w:t>
                </w:r>
                <w:r w:rsidR="00ED0212" w:rsidRPr="00ED0212">
                  <w:rPr>
                    <w:i/>
                    <w:u w:color="FF0000"/>
                  </w:rPr>
                  <w:t>Ulysses</w:t>
                </w:r>
                <w:r w:rsidR="00F172DF" w:rsidRPr="00715C5D">
                  <w:rPr>
                    <w:i/>
                    <w:u w:color="FF0000"/>
                  </w:rPr>
                  <w:t xml:space="preserve">, </w:t>
                </w:r>
                <w:r w:rsidR="00F172DF" w:rsidRPr="00715C5D">
                  <w:rPr>
                    <w:u w:color="FF0000"/>
                  </w:rPr>
                  <w:t xml:space="preserve">and César Vallejo’s </w:t>
                </w:r>
                <w:proofErr w:type="spellStart"/>
                <w:r w:rsidR="00F172DF" w:rsidRPr="00715C5D">
                  <w:rPr>
                    <w:i/>
                    <w:u w:color="FF0000"/>
                  </w:rPr>
                  <w:t>Trilce</w:t>
                </w:r>
                <w:proofErr w:type="spellEnd"/>
                <w:r w:rsidR="00F172DF" w:rsidRPr="00715C5D">
                  <w:rPr>
                    <w:i/>
                    <w:u w:color="FF0000"/>
                  </w:rPr>
                  <w:t xml:space="preserve">. </w:t>
                </w:r>
                <w:r w:rsidR="00F172DF" w:rsidRPr="00715C5D">
                  <w:rPr>
                    <w:u w:color="FF0000"/>
                  </w:rPr>
                  <w:t xml:space="preserve">Analogous to the </w:t>
                </w:r>
                <w:proofErr w:type="spellStart"/>
                <w:r w:rsidR="00F172DF" w:rsidRPr="00715C5D">
                  <w:rPr>
                    <w:u w:color="FF0000"/>
                  </w:rPr>
                  <w:t>Armory</w:t>
                </w:r>
                <w:proofErr w:type="spellEnd"/>
                <w:r w:rsidR="00F172DF" w:rsidRPr="00715C5D">
                  <w:rPr>
                    <w:u w:color="FF0000"/>
                  </w:rPr>
                  <w:t xml:space="preserve"> Show of 1913 in the United States, the Modern Art Week in São Paulo was the first moment in which modernism was systematically articulated in Brazil. Previous to that, the manifestations had been </w:t>
                </w:r>
                <w:r w:rsidR="00ED0212">
                  <w:rPr>
                    <w:u w:color="FF0000"/>
                  </w:rPr>
                  <w:t>spread out</w:t>
                </w:r>
                <w:r w:rsidR="00F172DF" w:rsidRPr="00715C5D">
                  <w:rPr>
                    <w:u w:color="FF0000"/>
                  </w:rPr>
                  <w:t xml:space="preserve">: in 1912, the writer Oswald de Andrade returned to São Paulo from Paris, and news of the Continental avant-gardes, including Marinetti’s Futurism, began to circulate in Brazil. The following year, the painter </w:t>
                </w:r>
                <w:proofErr w:type="spellStart"/>
                <w:r w:rsidR="00F172DF" w:rsidRPr="00715C5D">
                  <w:rPr>
                    <w:u w:color="FF0000"/>
                  </w:rPr>
                  <w:t>Lasar</w:t>
                </w:r>
                <w:proofErr w:type="spellEnd"/>
                <w:r w:rsidR="00F172DF" w:rsidRPr="00715C5D">
                  <w:rPr>
                    <w:u w:color="FF0000"/>
                  </w:rPr>
                  <w:t xml:space="preserve"> </w:t>
                </w:r>
                <w:proofErr w:type="spellStart"/>
                <w:r w:rsidR="00F172DF" w:rsidRPr="00715C5D">
                  <w:rPr>
                    <w:u w:color="FF0000"/>
                  </w:rPr>
                  <w:t>Segall</w:t>
                </w:r>
                <w:proofErr w:type="spellEnd"/>
                <w:r w:rsidR="00F172DF" w:rsidRPr="00715C5D">
                  <w:rPr>
                    <w:u w:color="FF0000"/>
                  </w:rPr>
                  <w:t xml:space="preserve"> had his first show in the </w:t>
                </w:r>
                <w:r w:rsidR="00ED0212">
                  <w:rPr>
                    <w:u w:color="FF0000"/>
                  </w:rPr>
                  <w:t xml:space="preserve">city. In 1916, Anita </w:t>
                </w:r>
                <w:proofErr w:type="spellStart"/>
                <w:r w:rsidR="00ED0212">
                  <w:rPr>
                    <w:u w:color="FF0000"/>
                  </w:rPr>
                  <w:t>Malfatti</w:t>
                </w:r>
                <w:proofErr w:type="spellEnd"/>
                <w:r w:rsidR="00ED0212">
                  <w:rPr>
                    <w:u w:color="FF0000"/>
                  </w:rPr>
                  <w:t xml:space="preserve">, </w:t>
                </w:r>
                <w:r w:rsidR="00F172DF" w:rsidRPr="00715C5D">
                  <w:rPr>
                    <w:u w:color="FF0000"/>
                  </w:rPr>
                  <w:t>recently</w:t>
                </w:r>
                <w:r w:rsidR="00ED0212">
                  <w:rPr>
                    <w:u w:color="FF0000"/>
                  </w:rPr>
                  <w:t xml:space="preserve"> returned</w:t>
                </w:r>
                <w:r w:rsidR="00F172DF" w:rsidRPr="00715C5D">
                  <w:rPr>
                    <w:u w:color="FF0000"/>
                  </w:rPr>
                  <w:t xml:space="preserve"> from Berlin and New York, inaugurated a show </w:t>
                </w:r>
                <w:r w:rsidR="00B721A7">
                  <w:rPr>
                    <w:u w:color="FF0000"/>
                  </w:rPr>
                  <w:t>of her work</w:t>
                </w:r>
                <w:r>
                  <w:rPr>
                    <w:u w:color="FF0000"/>
                  </w:rPr>
                  <w:t>,</w:t>
                </w:r>
                <w:r w:rsidR="00B721A7">
                  <w:rPr>
                    <w:u w:color="FF0000"/>
                  </w:rPr>
                  <w:t xml:space="preserve"> </w:t>
                </w:r>
                <w:r w:rsidR="00536038">
                  <w:rPr>
                    <w:u w:color="FF0000"/>
                  </w:rPr>
                  <w:t>which became</w:t>
                </w:r>
                <w:r w:rsidR="00B721A7" w:rsidRPr="00715C5D">
                  <w:rPr>
                    <w:u w:color="FF0000"/>
                  </w:rPr>
                  <w:t xml:space="preserve"> the single most important precursor to the Modern Art Week</w:t>
                </w:r>
                <w:r w:rsidR="00B721A7">
                  <w:rPr>
                    <w:u w:color="FF0000"/>
                  </w:rPr>
                  <w:t xml:space="preserve">. </w:t>
                </w:r>
                <w:r w:rsidR="008D3BA0">
                  <w:rPr>
                    <w:u w:color="FF0000"/>
                  </w:rPr>
                  <w:t>Her</w:t>
                </w:r>
                <w:r w:rsidR="00B721A7">
                  <w:rPr>
                    <w:u w:color="FF0000"/>
                  </w:rPr>
                  <w:t xml:space="preserve"> </w:t>
                </w:r>
                <w:r w:rsidR="00F172DF" w:rsidRPr="00715C5D">
                  <w:rPr>
                    <w:u w:color="FF0000"/>
                  </w:rPr>
                  <w:t>exhibition</w:t>
                </w:r>
                <w:r w:rsidR="00B721A7">
                  <w:rPr>
                    <w:u w:color="FF0000"/>
                  </w:rPr>
                  <w:t xml:space="preserve"> displayed</w:t>
                </w:r>
                <w:r w:rsidR="00B721A7" w:rsidRPr="00715C5D">
                  <w:rPr>
                    <w:u w:color="FF0000"/>
                  </w:rPr>
                  <w:t xml:space="preserve"> strong influences of Expressionism</w:t>
                </w:r>
                <w:r w:rsidR="00B721A7" w:rsidRPr="00715C5D">
                  <w:rPr>
                    <w:b/>
                    <w:u w:color="FF0000"/>
                  </w:rPr>
                  <w:t xml:space="preserve"> </w:t>
                </w:r>
                <w:r w:rsidR="00B721A7" w:rsidRPr="00715C5D">
                  <w:rPr>
                    <w:u w:color="FF0000"/>
                  </w:rPr>
                  <w:t>and Cubism</w:t>
                </w:r>
                <w:r w:rsidR="00B721A7">
                  <w:rPr>
                    <w:u w:color="FF0000"/>
                  </w:rPr>
                  <w:t xml:space="preserve">, </w:t>
                </w:r>
                <w:r w:rsidR="008D3BA0">
                  <w:rPr>
                    <w:u w:color="FF0000"/>
                  </w:rPr>
                  <w:t xml:space="preserve">and </w:t>
                </w:r>
                <w:proofErr w:type="gramStart"/>
                <w:r w:rsidR="00B721A7">
                  <w:rPr>
                    <w:u w:color="FF0000"/>
                  </w:rPr>
                  <w:t>it was</w:t>
                </w:r>
                <w:r w:rsidR="00F172DF" w:rsidRPr="00715C5D">
                  <w:rPr>
                    <w:u w:color="FF0000"/>
                  </w:rPr>
                  <w:t xml:space="preserve"> </w:t>
                </w:r>
                <w:r w:rsidR="00B721A7">
                  <w:rPr>
                    <w:u w:color="FF0000"/>
                  </w:rPr>
                  <w:t xml:space="preserve">attacked by </w:t>
                </w:r>
                <w:r w:rsidR="00B721A7" w:rsidRPr="00715C5D">
                  <w:rPr>
                    <w:u w:color="FF0000"/>
                  </w:rPr>
                  <w:t xml:space="preserve">traditionalists </w:t>
                </w:r>
                <w:r w:rsidR="002A079B">
                  <w:rPr>
                    <w:u w:color="FF0000"/>
                  </w:rPr>
                  <w:t>such as</w:t>
                </w:r>
                <w:r w:rsidR="00B721A7" w:rsidRPr="00715C5D">
                  <w:rPr>
                    <w:u w:color="FF0000"/>
                  </w:rPr>
                  <w:t xml:space="preserve"> </w:t>
                </w:r>
                <w:proofErr w:type="spellStart"/>
                <w:r w:rsidR="00B721A7" w:rsidRPr="00715C5D">
                  <w:rPr>
                    <w:u w:color="FF0000"/>
                  </w:rPr>
                  <w:t>Monteiro</w:t>
                </w:r>
                <w:proofErr w:type="spellEnd"/>
                <w:r w:rsidR="00B721A7" w:rsidRPr="00715C5D">
                  <w:rPr>
                    <w:u w:color="FF0000"/>
                  </w:rPr>
                  <w:t xml:space="preserve"> </w:t>
                </w:r>
                <w:proofErr w:type="spellStart"/>
                <w:r w:rsidR="00B721A7" w:rsidRPr="00715C5D">
                  <w:rPr>
                    <w:u w:color="FF0000"/>
                  </w:rPr>
                  <w:t>Lobato</w:t>
                </w:r>
                <w:proofErr w:type="spellEnd"/>
                <w:proofErr w:type="gramEnd"/>
                <w:r w:rsidR="00B721A7">
                  <w:rPr>
                    <w:u w:color="FF0000"/>
                  </w:rPr>
                  <w:t xml:space="preserve">. </w:t>
                </w:r>
                <w:proofErr w:type="spellStart"/>
                <w:r w:rsidR="00B721A7" w:rsidRPr="00715C5D">
                  <w:rPr>
                    <w:u w:color="FF0000"/>
                  </w:rPr>
                  <w:t>Mário</w:t>
                </w:r>
                <w:proofErr w:type="spellEnd"/>
                <w:r w:rsidR="00B721A7" w:rsidRPr="00715C5D">
                  <w:rPr>
                    <w:u w:color="FF0000"/>
                  </w:rPr>
                  <w:t xml:space="preserve"> de Andrade and Oswald de Andrade</w:t>
                </w:r>
                <w:r>
                  <w:rPr>
                    <w:u w:color="FF0000"/>
                  </w:rPr>
                  <w:t xml:space="preserve"> — </w:t>
                </w:r>
                <w:r w:rsidR="00B721A7" w:rsidRPr="00715C5D">
                  <w:rPr>
                    <w:u w:color="FF0000"/>
                  </w:rPr>
                  <w:t>two writers who would become Brazil’s most influential literary modernists</w:t>
                </w:r>
                <w:r>
                  <w:rPr>
                    <w:u w:color="FF0000"/>
                  </w:rPr>
                  <w:t xml:space="preserve"> — </w:t>
                </w:r>
                <w:r w:rsidR="00B721A7">
                  <w:rPr>
                    <w:u w:color="FF0000"/>
                  </w:rPr>
                  <w:t xml:space="preserve">defended </w:t>
                </w:r>
                <w:proofErr w:type="spellStart"/>
                <w:r w:rsidR="00B721A7">
                  <w:rPr>
                    <w:u w:color="FF0000"/>
                  </w:rPr>
                  <w:t>Malfatti’s</w:t>
                </w:r>
                <w:proofErr w:type="spellEnd"/>
                <w:r w:rsidR="00B721A7">
                  <w:rPr>
                    <w:u w:color="FF0000"/>
                  </w:rPr>
                  <w:t xml:space="preserve"> show.</w:t>
                </w:r>
                <w:r w:rsidR="00B721A7" w:rsidRPr="00715C5D">
                  <w:rPr>
                    <w:u w:color="FF0000"/>
                  </w:rPr>
                  <w:t xml:space="preserve"> </w:t>
                </w:r>
                <w:r w:rsidR="00125114" w:rsidRPr="00715C5D">
                  <w:rPr>
                    <w:u w:color="FF0000"/>
                  </w:rPr>
                  <w:t xml:space="preserve">Debates on modernist art in mainstream publications such as the </w:t>
                </w:r>
                <w:proofErr w:type="spellStart"/>
                <w:r w:rsidR="00125114" w:rsidRPr="00715C5D">
                  <w:rPr>
                    <w:i/>
                    <w:u w:color="FF0000"/>
                  </w:rPr>
                  <w:t>Jornal</w:t>
                </w:r>
                <w:proofErr w:type="spellEnd"/>
                <w:r w:rsidR="00125114" w:rsidRPr="00715C5D">
                  <w:rPr>
                    <w:i/>
                    <w:u w:color="FF0000"/>
                  </w:rPr>
                  <w:t xml:space="preserve"> do </w:t>
                </w:r>
                <w:proofErr w:type="spellStart"/>
                <w:r w:rsidR="00125114" w:rsidRPr="00715C5D">
                  <w:rPr>
                    <w:i/>
                    <w:u w:color="FF0000"/>
                  </w:rPr>
                  <w:t>Comércio</w:t>
                </w:r>
                <w:proofErr w:type="spellEnd"/>
                <w:r w:rsidR="00125114" w:rsidRPr="00715C5D">
                  <w:rPr>
                    <w:i/>
                    <w:u w:color="FF0000"/>
                  </w:rPr>
                  <w:t xml:space="preserve"> </w:t>
                </w:r>
                <w:r w:rsidR="00125114" w:rsidRPr="00715C5D">
                  <w:rPr>
                    <w:u w:color="FF0000"/>
                  </w:rPr>
                  <w:t xml:space="preserve">and </w:t>
                </w:r>
                <w:proofErr w:type="spellStart"/>
                <w:r w:rsidR="00125114" w:rsidRPr="00715C5D">
                  <w:rPr>
                    <w:i/>
                    <w:u w:color="FF0000"/>
                  </w:rPr>
                  <w:t>Correio</w:t>
                </w:r>
                <w:proofErr w:type="spellEnd"/>
                <w:r w:rsidR="00125114" w:rsidRPr="00715C5D">
                  <w:rPr>
                    <w:i/>
                    <w:u w:color="FF0000"/>
                  </w:rPr>
                  <w:t xml:space="preserve"> </w:t>
                </w:r>
                <w:proofErr w:type="spellStart"/>
                <w:r w:rsidR="00125114" w:rsidRPr="00715C5D">
                  <w:rPr>
                    <w:i/>
                    <w:u w:color="FF0000"/>
                  </w:rPr>
                  <w:t>Paulistano</w:t>
                </w:r>
                <w:proofErr w:type="spellEnd"/>
                <w:r w:rsidR="00125114" w:rsidRPr="00715C5D">
                  <w:rPr>
                    <w:u w:color="FF0000"/>
                  </w:rPr>
                  <w:t xml:space="preserve"> began to appear at the same time, even though the previous five years had in some ways presaged these new aesthetics. </w:t>
                </w:r>
                <w:r w:rsidR="00DC5BCA">
                  <w:rPr>
                    <w:u w:color="FF0000"/>
                  </w:rPr>
                  <w:br/>
                </w:r>
                <w:r w:rsidR="00DC5BCA">
                  <w:rPr>
                    <w:u w:color="FF0000"/>
                  </w:rPr>
                  <w:br/>
                  <w:t xml:space="preserve">File: </w:t>
                </w:r>
                <w:r w:rsidR="00DC5BCA" w:rsidRPr="001C1C0A">
                  <w:rPr>
                    <w:u w:color="FF0000"/>
                  </w:rPr>
                  <w:t>Malfatti_Yellow_Man_1916.jpg</w:t>
                </w:r>
              </w:p>
              <w:p w14:paraId="0DDE3FB6" w14:textId="77777777" w:rsidR="00DC5BCA" w:rsidRDefault="00DC5BCA" w:rsidP="00DC5BCA">
                <w:pPr>
                  <w:pStyle w:val="Caption"/>
                </w:pPr>
                <w:r>
                  <w:t xml:space="preserve">Figure </w:t>
                </w:r>
                <w:fldSimple w:instr=" SEQ Figure \* ARABIC ">
                  <w:r>
                    <w:rPr>
                      <w:noProof/>
                    </w:rPr>
                    <w:t>1</w:t>
                  </w:r>
                </w:fldSimple>
                <w:r>
                  <w:t xml:space="preserve">: Anita </w:t>
                </w:r>
                <w:proofErr w:type="spellStart"/>
                <w:r>
                  <w:t>Malfatti</w:t>
                </w:r>
                <w:proofErr w:type="spellEnd"/>
                <w:r>
                  <w:t xml:space="preserve">, </w:t>
                </w:r>
                <w:r w:rsidRPr="001C1C0A">
                  <w:rPr>
                    <w:i/>
                  </w:rPr>
                  <w:t>Yellow Man</w:t>
                </w:r>
                <w:r>
                  <w:t xml:space="preserve"> (1916).</w:t>
                </w:r>
              </w:p>
              <w:p w14:paraId="1450699A" w14:textId="23754027" w:rsidR="00715C5D" w:rsidRDefault="00715C5D" w:rsidP="00715C5D">
                <w:pPr>
                  <w:rPr>
                    <w:u w:color="FF0000"/>
                  </w:rPr>
                </w:pPr>
                <w:r>
                  <w:rPr>
                    <w:u w:color="FF0000"/>
                  </w:rPr>
                  <w:t xml:space="preserve">Held </w:t>
                </w:r>
                <w:r w:rsidR="00125114" w:rsidRPr="00715C5D">
                  <w:rPr>
                    <w:u w:color="FF0000"/>
                  </w:rPr>
                  <w:t xml:space="preserve">at the </w:t>
                </w:r>
                <w:proofErr w:type="spellStart"/>
                <w:r w:rsidR="00125114" w:rsidRPr="00715C5D">
                  <w:rPr>
                    <w:u w:color="FF0000"/>
                  </w:rPr>
                  <w:t>T</w:t>
                </w:r>
                <w:r>
                  <w:rPr>
                    <w:u w:color="FF0000"/>
                  </w:rPr>
                  <w:t>h</w:t>
                </w:r>
                <w:r w:rsidR="00125114" w:rsidRPr="00715C5D">
                  <w:rPr>
                    <w:u w:color="FF0000"/>
                  </w:rPr>
                  <w:t>eatro</w:t>
                </w:r>
                <w:proofErr w:type="spellEnd"/>
                <w:r w:rsidR="00125114" w:rsidRPr="00715C5D">
                  <w:rPr>
                    <w:u w:color="FF0000"/>
                  </w:rPr>
                  <w:t xml:space="preserve"> Municipal</w:t>
                </w:r>
                <w:r w:rsidR="00D8053F">
                  <w:rPr>
                    <w:u w:color="FF0000"/>
                  </w:rPr>
                  <w:t xml:space="preserve"> [</w:t>
                </w:r>
                <w:r w:rsidR="00D8053F" w:rsidRPr="00715C5D">
                  <w:t>Municipal Theatre</w:t>
                </w:r>
                <w:r w:rsidR="00D8053F">
                  <w:t>]</w:t>
                </w:r>
                <w:r>
                  <w:rPr>
                    <w:u w:color="FF0000"/>
                  </w:rPr>
                  <w:t xml:space="preserve"> </w:t>
                </w:r>
                <w:r w:rsidR="00125114" w:rsidRPr="00715C5D">
                  <w:rPr>
                    <w:u w:color="FF0000"/>
                  </w:rPr>
                  <w:t>on the nights of February 13, 15, an</w:t>
                </w:r>
                <w:r w:rsidR="00D8053F">
                  <w:rPr>
                    <w:u w:color="FF0000"/>
                  </w:rPr>
                  <w:t>d 17</w:t>
                </w:r>
                <w:r w:rsidR="00125114" w:rsidRPr="00715C5D">
                  <w:rPr>
                    <w:u w:color="FF0000"/>
                  </w:rPr>
                  <w:t xml:space="preserve">, the Modern Art Week was organised by a group of intellectuals primarily from Rio de Janeiro and São Paulo (although a few foreigners also joined in), including </w:t>
                </w:r>
                <w:proofErr w:type="spellStart"/>
                <w:r w:rsidR="00125114" w:rsidRPr="00715C5D">
                  <w:rPr>
                    <w:u w:color="FF0000"/>
                  </w:rPr>
                  <w:t>Emiliano</w:t>
                </w:r>
                <w:proofErr w:type="spellEnd"/>
                <w:r w:rsidR="00125114" w:rsidRPr="00715C5D">
                  <w:rPr>
                    <w:u w:color="FF0000"/>
                  </w:rPr>
                  <w:t xml:space="preserve"> Di </w:t>
                </w:r>
                <w:proofErr w:type="spellStart"/>
                <w:r w:rsidR="00125114" w:rsidRPr="00715C5D">
                  <w:rPr>
                    <w:u w:color="FF0000"/>
                  </w:rPr>
                  <w:t>Cavalcanti</w:t>
                </w:r>
                <w:proofErr w:type="spellEnd"/>
                <w:r w:rsidR="00125114" w:rsidRPr="00715C5D">
                  <w:rPr>
                    <w:u w:color="FF0000"/>
                  </w:rPr>
                  <w:t xml:space="preserve">, Menotti del </w:t>
                </w:r>
                <w:proofErr w:type="spellStart"/>
                <w:r w:rsidR="00125114" w:rsidRPr="00715C5D">
                  <w:rPr>
                    <w:u w:color="FF0000"/>
                  </w:rPr>
                  <w:t>Picchia</w:t>
                </w:r>
                <w:proofErr w:type="spellEnd"/>
                <w:r w:rsidR="00125114" w:rsidRPr="00715C5D">
                  <w:rPr>
                    <w:u w:color="FF0000"/>
                  </w:rPr>
                  <w:t xml:space="preserve">, and Oswald de Andrade. </w:t>
                </w:r>
                <w:r w:rsidRPr="00715C5D">
                  <w:rPr>
                    <w:u w:color="FF0000"/>
                  </w:rPr>
                  <w:t xml:space="preserve">The event was given crucial support by </w:t>
                </w:r>
                <w:proofErr w:type="spellStart"/>
                <w:r w:rsidRPr="00715C5D">
                  <w:rPr>
                    <w:u w:color="FF0000"/>
                  </w:rPr>
                  <w:t>Graça</w:t>
                </w:r>
                <w:proofErr w:type="spellEnd"/>
                <w:r w:rsidRPr="00715C5D">
                  <w:rPr>
                    <w:u w:color="FF0000"/>
                  </w:rPr>
                  <w:t xml:space="preserve"> </w:t>
                </w:r>
                <w:proofErr w:type="spellStart"/>
                <w:r w:rsidRPr="00715C5D">
                  <w:rPr>
                    <w:u w:color="FF0000"/>
                  </w:rPr>
                  <w:t>Aranha</w:t>
                </w:r>
                <w:proofErr w:type="spellEnd"/>
                <w:r w:rsidRPr="00715C5D">
                  <w:rPr>
                    <w:u w:color="FF0000"/>
                  </w:rPr>
                  <w:t>, an intellectual of the old guard who placed his wager on the next genera</w:t>
                </w:r>
                <w:r>
                  <w:rPr>
                    <w:u w:color="FF0000"/>
                  </w:rPr>
                  <w:t xml:space="preserve">tion </w:t>
                </w:r>
                <w:r w:rsidR="00D8053F">
                  <w:rPr>
                    <w:u w:color="FF0000"/>
                  </w:rPr>
                  <w:t>(</w:t>
                </w:r>
                <w:r>
                  <w:rPr>
                    <w:u w:color="FF0000"/>
                  </w:rPr>
                  <w:t>but would later be criticis</w:t>
                </w:r>
                <w:r w:rsidRPr="00715C5D">
                  <w:rPr>
                    <w:u w:color="FF0000"/>
                  </w:rPr>
                  <w:t>ed by them for not being sufficiently innovative or collaborative in his approach</w:t>
                </w:r>
                <w:r w:rsidR="00D8053F">
                  <w:rPr>
                    <w:u w:color="FF0000"/>
                  </w:rPr>
                  <w:t>)</w:t>
                </w:r>
                <w:r w:rsidRPr="00715C5D">
                  <w:rPr>
                    <w:u w:color="FF0000"/>
                  </w:rPr>
                  <w:t xml:space="preserve">. In addition to Oswald de Andrade, del </w:t>
                </w:r>
                <w:proofErr w:type="spellStart"/>
                <w:r w:rsidRPr="00715C5D">
                  <w:rPr>
                    <w:u w:color="FF0000"/>
                  </w:rPr>
                  <w:t>Picchia</w:t>
                </w:r>
                <w:proofErr w:type="spellEnd"/>
                <w:r w:rsidRPr="00715C5D">
                  <w:rPr>
                    <w:u w:color="FF0000"/>
                  </w:rPr>
                  <w:t xml:space="preserve">, and Di </w:t>
                </w:r>
                <w:proofErr w:type="spellStart"/>
                <w:r w:rsidRPr="00715C5D">
                  <w:rPr>
                    <w:u w:color="FF0000"/>
                  </w:rPr>
                  <w:t>Cavalcanti</w:t>
                </w:r>
                <w:proofErr w:type="spellEnd"/>
                <w:r w:rsidRPr="00715C5D">
                  <w:rPr>
                    <w:u w:color="FF0000"/>
                  </w:rPr>
                  <w:t>, performances, readings</w:t>
                </w:r>
                <w:r>
                  <w:rPr>
                    <w:u w:color="FF0000"/>
                  </w:rPr>
                  <w:t>,</w:t>
                </w:r>
                <w:r w:rsidRPr="00715C5D">
                  <w:rPr>
                    <w:u w:color="FF0000"/>
                  </w:rPr>
                  <w:t xml:space="preserve"> and talks were given by those who would become key modernist figures, many of them later divided by political and aesthetic differences, including </w:t>
                </w:r>
                <w:proofErr w:type="spellStart"/>
                <w:r w:rsidRPr="00715C5D">
                  <w:rPr>
                    <w:u w:color="FF0000"/>
                  </w:rPr>
                  <w:t>Mário</w:t>
                </w:r>
                <w:proofErr w:type="spellEnd"/>
                <w:r w:rsidRPr="00715C5D">
                  <w:rPr>
                    <w:u w:color="FF0000"/>
                  </w:rPr>
                  <w:t xml:space="preserve"> de Andrade, Raul Bopp, Ronald de </w:t>
                </w:r>
                <w:proofErr w:type="spellStart"/>
                <w:r w:rsidRPr="00715C5D">
                  <w:rPr>
                    <w:u w:color="FF0000"/>
                  </w:rPr>
                  <w:t>Carvalho</w:t>
                </w:r>
                <w:proofErr w:type="spellEnd"/>
                <w:r w:rsidRPr="00715C5D">
                  <w:rPr>
                    <w:u w:color="FF0000"/>
                  </w:rPr>
                  <w:t xml:space="preserve">, </w:t>
                </w:r>
                <w:proofErr w:type="spellStart"/>
                <w:r w:rsidRPr="00715C5D">
                  <w:rPr>
                    <w:u w:color="FF0000"/>
                  </w:rPr>
                  <w:t>Guilherme</w:t>
                </w:r>
                <w:proofErr w:type="spellEnd"/>
                <w:r w:rsidRPr="00715C5D">
                  <w:rPr>
                    <w:u w:color="FF0000"/>
                  </w:rPr>
                  <w:t xml:space="preserve"> de Almeida, </w:t>
                </w:r>
                <w:proofErr w:type="spellStart"/>
                <w:r w:rsidRPr="00715C5D">
                  <w:rPr>
                    <w:u w:color="FF0000"/>
                  </w:rPr>
                  <w:t>Elísio</w:t>
                </w:r>
                <w:proofErr w:type="spellEnd"/>
                <w:r w:rsidRPr="00715C5D">
                  <w:rPr>
                    <w:u w:color="FF0000"/>
                  </w:rPr>
                  <w:t xml:space="preserve"> de </w:t>
                </w:r>
                <w:proofErr w:type="spellStart"/>
                <w:r w:rsidRPr="00715C5D">
                  <w:rPr>
                    <w:u w:color="FF0000"/>
                  </w:rPr>
                  <w:t>Carvalho</w:t>
                </w:r>
                <w:proofErr w:type="spellEnd"/>
                <w:r w:rsidRPr="00715C5D">
                  <w:rPr>
                    <w:u w:color="FF0000"/>
                  </w:rPr>
                  <w:t xml:space="preserve">, </w:t>
                </w:r>
                <w:proofErr w:type="spellStart"/>
                <w:r w:rsidRPr="00715C5D">
                  <w:rPr>
                    <w:u w:color="FF0000"/>
                  </w:rPr>
                  <w:t>Luís</w:t>
                </w:r>
                <w:proofErr w:type="spellEnd"/>
                <w:r w:rsidRPr="00715C5D">
                  <w:rPr>
                    <w:u w:color="FF0000"/>
                  </w:rPr>
                  <w:t xml:space="preserve"> </w:t>
                </w:r>
                <w:proofErr w:type="spellStart"/>
                <w:r w:rsidRPr="00715C5D">
                  <w:rPr>
                    <w:u w:color="FF0000"/>
                  </w:rPr>
                  <w:t>Aranha</w:t>
                </w:r>
                <w:proofErr w:type="spellEnd"/>
                <w:r w:rsidRPr="00715C5D">
                  <w:rPr>
                    <w:u w:color="FF0000"/>
                  </w:rPr>
                  <w:t xml:space="preserve">, </w:t>
                </w:r>
                <w:proofErr w:type="spellStart"/>
                <w:r w:rsidRPr="00715C5D">
                  <w:rPr>
                    <w:u w:color="FF0000"/>
                  </w:rPr>
                  <w:t>Ribeiro</w:t>
                </w:r>
                <w:proofErr w:type="spellEnd"/>
                <w:r w:rsidRPr="00715C5D">
                  <w:rPr>
                    <w:u w:color="FF0000"/>
                  </w:rPr>
                  <w:t xml:space="preserve"> </w:t>
                </w:r>
                <w:proofErr w:type="spellStart"/>
                <w:r w:rsidRPr="00715C5D">
                  <w:rPr>
                    <w:u w:color="FF0000"/>
                  </w:rPr>
                  <w:t>Cuoto</w:t>
                </w:r>
                <w:proofErr w:type="spellEnd"/>
                <w:r w:rsidRPr="00715C5D">
                  <w:rPr>
                    <w:u w:color="FF0000"/>
                  </w:rPr>
                  <w:t xml:space="preserve">, </w:t>
                </w:r>
                <w:proofErr w:type="spellStart"/>
                <w:r w:rsidRPr="00715C5D">
                  <w:rPr>
                    <w:u w:color="FF0000"/>
                  </w:rPr>
                  <w:t>Sérgio</w:t>
                </w:r>
                <w:proofErr w:type="spellEnd"/>
                <w:r w:rsidRPr="00715C5D">
                  <w:rPr>
                    <w:u w:color="FF0000"/>
                  </w:rPr>
                  <w:t xml:space="preserve"> </w:t>
                </w:r>
                <w:proofErr w:type="spellStart"/>
                <w:r w:rsidRPr="00715C5D">
                  <w:rPr>
                    <w:u w:color="FF0000"/>
                  </w:rPr>
                  <w:t>Milliet</w:t>
                </w:r>
                <w:proofErr w:type="spellEnd"/>
                <w:r w:rsidRPr="00715C5D">
                  <w:rPr>
                    <w:u w:color="FF0000"/>
                  </w:rPr>
                  <w:t xml:space="preserve">, </w:t>
                </w:r>
                <w:proofErr w:type="spellStart"/>
                <w:r w:rsidRPr="00715C5D">
                  <w:rPr>
                    <w:u w:color="FF0000"/>
                  </w:rPr>
                  <w:t>Cândido</w:t>
                </w:r>
                <w:proofErr w:type="spellEnd"/>
                <w:r w:rsidRPr="00715C5D">
                  <w:rPr>
                    <w:u w:color="FF0000"/>
                  </w:rPr>
                  <w:t xml:space="preserve"> </w:t>
                </w:r>
                <w:proofErr w:type="spellStart"/>
                <w:r w:rsidRPr="00715C5D">
                  <w:rPr>
                    <w:u w:color="FF0000"/>
                  </w:rPr>
                  <w:t>Mota</w:t>
                </w:r>
                <w:proofErr w:type="spellEnd"/>
                <w:r w:rsidRPr="00715C5D">
                  <w:rPr>
                    <w:u w:color="FF0000"/>
                  </w:rPr>
                  <w:t xml:space="preserve"> </w:t>
                </w:r>
                <w:proofErr w:type="spellStart"/>
                <w:r w:rsidRPr="00715C5D">
                  <w:rPr>
                    <w:u w:color="FF0000"/>
                  </w:rPr>
                  <w:t>Filho</w:t>
                </w:r>
                <w:proofErr w:type="spellEnd"/>
                <w:r w:rsidRPr="00715C5D">
                  <w:rPr>
                    <w:u w:color="FF0000"/>
                  </w:rPr>
                  <w:t xml:space="preserve">, </w:t>
                </w:r>
                <w:proofErr w:type="spellStart"/>
                <w:r w:rsidRPr="00715C5D">
                  <w:rPr>
                    <w:u w:color="FF0000"/>
                  </w:rPr>
                  <w:t>Plínio</w:t>
                </w:r>
                <w:proofErr w:type="spellEnd"/>
                <w:r w:rsidRPr="00715C5D">
                  <w:rPr>
                    <w:u w:color="FF0000"/>
                  </w:rPr>
                  <w:t xml:space="preserve"> Salgado, and Manuel </w:t>
                </w:r>
                <w:proofErr w:type="spellStart"/>
                <w:r w:rsidRPr="00715C5D">
                  <w:rPr>
                    <w:u w:color="FF0000"/>
                  </w:rPr>
                  <w:t>Bandeira</w:t>
                </w:r>
                <w:proofErr w:type="spellEnd"/>
                <w:r w:rsidRPr="00715C5D">
                  <w:rPr>
                    <w:u w:color="FF0000"/>
                  </w:rPr>
                  <w:t xml:space="preserve">. </w:t>
                </w:r>
                <w:proofErr w:type="spellStart"/>
                <w:r w:rsidRPr="00715C5D">
                  <w:rPr>
                    <w:u w:color="FF0000"/>
                  </w:rPr>
                  <w:t>M</w:t>
                </w:r>
                <w:r>
                  <w:rPr>
                    <w:u w:color="FF0000"/>
                  </w:rPr>
                  <w:t>ário</w:t>
                </w:r>
                <w:proofErr w:type="spellEnd"/>
                <w:r>
                  <w:rPr>
                    <w:u w:color="FF0000"/>
                  </w:rPr>
                  <w:t xml:space="preserve"> de Andrade read aloud his ‘Ode to a Bourgeois Gentleman’</w:t>
                </w:r>
                <w:r w:rsidRPr="00715C5D">
                  <w:rPr>
                    <w:u w:color="FF0000"/>
                  </w:rPr>
                  <w:t xml:space="preserve"> from his book of poems </w:t>
                </w:r>
                <w:r w:rsidRPr="00715C5D">
                  <w:rPr>
                    <w:i/>
                    <w:u w:color="FF0000"/>
                  </w:rPr>
                  <w:t xml:space="preserve">Hallucinated City </w:t>
                </w:r>
                <w:r w:rsidRPr="00715C5D">
                  <w:rPr>
                    <w:u w:color="FF0000"/>
                  </w:rPr>
                  <w:t>(written prior to, but published after, the Modern Art Week), apparently to hisses, boos, and other expressions of shock and disgust at his poetic audacity. Lectures</w:t>
                </w:r>
                <w:r w:rsidR="00A65A94">
                  <w:rPr>
                    <w:u w:color="FF0000"/>
                  </w:rPr>
                  <w:t xml:space="preserve"> — f</w:t>
                </w:r>
                <w:r w:rsidRPr="00715C5D">
                  <w:rPr>
                    <w:u w:color="FF0000"/>
                  </w:rPr>
                  <w:t>or exampl</w:t>
                </w:r>
                <w:r>
                  <w:rPr>
                    <w:u w:color="FF0000"/>
                  </w:rPr>
                  <w:t xml:space="preserve">e, </w:t>
                </w:r>
                <w:proofErr w:type="spellStart"/>
                <w:r>
                  <w:rPr>
                    <w:u w:color="FF0000"/>
                  </w:rPr>
                  <w:t>Aranha’s</w:t>
                </w:r>
                <w:proofErr w:type="spellEnd"/>
                <w:r>
                  <w:rPr>
                    <w:u w:color="FF0000"/>
                  </w:rPr>
                  <w:t xml:space="preserve"> inaugural address, ‘</w:t>
                </w:r>
                <w:r w:rsidR="002928ED">
                  <w:rPr>
                    <w:u w:color="FF0000"/>
                  </w:rPr>
                  <w:t>The Aesthetic</w:t>
                </w:r>
                <w:r w:rsidRPr="00715C5D">
                  <w:rPr>
                    <w:u w:color="FF0000"/>
                  </w:rPr>
                  <w:t xml:space="preserve"> Emotion in Modern A</w:t>
                </w:r>
                <w:r>
                  <w:rPr>
                    <w:u w:color="FF0000"/>
                  </w:rPr>
                  <w:t>rt’</w:t>
                </w:r>
                <w:r w:rsidR="00A65A94">
                  <w:rPr>
                    <w:u w:color="FF0000"/>
                  </w:rPr>
                  <w:t xml:space="preserve"> — </w:t>
                </w:r>
                <w:r w:rsidRPr="00715C5D">
                  <w:rPr>
                    <w:u w:color="FF0000"/>
                  </w:rPr>
                  <w:t>were accompanied by music and poetry; the poet Ron</w:t>
                </w:r>
                <w:r w:rsidR="002928ED">
                  <w:rPr>
                    <w:u w:color="FF0000"/>
                  </w:rPr>
                  <w:t xml:space="preserve">ald de </w:t>
                </w:r>
                <w:proofErr w:type="spellStart"/>
                <w:r w:rsidR="002928ED">
                  <w:rPr>
                    <w:u w:color="FF0000"/>
                  </w:rPr>
                  <w:t>Carvalho</w:t>
                </w:r>
                <w:proofErr w:type="spellEnd"/>
                <w:r w:rsidR="002928ED">
                  <w:rPr>
                    <w:u w:color="FF0000"/>
                  </w:rPr>
                  <w:t xml:space="preserve"> gave a talk on ‘</w:t>
                </w:r>
                <w:r w:rsidRPr="00715C5D">
                  <w:rPr>
                    <w:u w:color="FF0000"/>
                  </w:rPr>
                  <w:t>Modern Pa</w:t>
                </w:r>
                <w:r w:rsidR="002928ED">
                  <w:rPr>
                    <w:u w:color="FF0000"/>
                  </w:rPr>
                  <w:t>inting and Sculpture in Brazil,’</w:t>
                </w:r>
                <w:r w:rsidRPr="00715C5D">
                  <w:rPr>
                    <w:u w:color="FF0000"/>
                  </w:rPr>
                  <w:t xml:space="preserve"> also accompanied by music. The modernist composer </w:t>
                </w:r>
                <w:proofErr w:type="spellStart"/>
                <w:r w:rsidRPr="00715C5D">
                  <w:rPr>
                    <w:u w:color="FF0000"/>
                  </w:rPr>
                  <w:t>Heitor</w:t>
                </w:r>
                <w:proofErr w:type="spellEnd"/>
                <w:r w:rsidRPr="00715C5D">
                  <w:rPr>
                    <w:u w:color="FF0000"/>
                  </w:rPr>
                  <w:t xml:space="preserve"> Villa-Lobos performed; </w:t>
                </w:r>
                <w:proofErr w:type="spellStart"/>
                <w:r w:rsidRPr="00715C5D">
                  <w:rPr>
                    <w:u w:color="FF0000"/>
                  </w:rPr>
                  <w:t>Mário</w:t>
                </w:r>
                <w:proofErr w:type="spellEnd"/>
                <w:r w:rsidRPr="00715C5D">
                  <w:rPr>
                    <w:u w:color="FF0000"/>
                  </w:rPr>
                  <w:t xml:space="preserve"> de Andrade gave a talk on modern visual art, and Yvonne </w:t>
                </w:r>
                <w:proofErr w:type="spellStart"/>
                <w:r w:rsidRPr="00715C5D">
                  <w:rPr>
                    <w:u w:color="FF0000"/>
                  </w:rPr>
                  <w:t>Daumerie</w:t>
                </w:r>
                <w:proofErr w:type="spellEnd"/>
                <w:r w:rsidRPr="00715C5D">
                  <w:rPr>
                    <w:u w:color="FF0000"/>
                  </w:rPr>
                  <w:t xml:space="preserve"> perfo</w:t>
                </w:r>
                <w:r w:rsidR="00441E61">
                  <w:rPr>
                    <w:u w:color="FF0000"/>
                  </w:rPr>
                  <w:t>rmed</w:t>
                </w:r>
                <w:r w:rsidRPr="00715C5D">
                  <w:rPr>
                    <w:u w:color="FF0000"/>
                  </w:rPr>
                  <w:t xml:space="preserve"> a dance piece. The Modern Art Week was also a showcase for Brazilian modernist painters, including </w:t>
                </w:r>
                <w:proofErr w:type="spellStart"/>
                <w:r w:rsidRPr="00715C5D">
                  <w:rPr>
                    <w:u w:color="FF0000"/>
                  </w:rPr>
                  <w:t>Malfatti</w:t>
                </w:r>
                <w:proofErr w:type="spellEnd"/>
                <w:r w:rsidRPr="00715C5D">
                  <w:rPr>
                    <w:u w:color="FF0000"/>
                  </w:rPr>
                  <w:t xml:space="preserve"> and Di </w:t>
                </w:r>
                <w:proofErr w:type="spellStart"/>
                <w:r w:rsidRPr="00715C5D">
                  <w:rPr>
                    <w:u w:color="FF0000"/>
                  </w:rPr>
                  <w:t>Caval</w:t>
                </w:r>
                <w:r w:rsidR="00441E61">
                  <w:rPr>
                    <w:u w:color="FF0000"/>
                  </w:rPr>
                  <w:t>canti</w:t>
                </w:r>
                <w:proofErr w:type="spellEnd"/>
                <w:r w:rsidR="00441E61">
                  <w:rPr>
                    <w:u w:color="FF0000"/>
                  </w:rPr>
                  <w:t xml:space="preserve">, </w:t>
                </w:r>
                <w:proofErr w:type="spellStart"/>
                <w:r w:rsidR="00441E61">
                  <w:rPr>
                    <w:u w:color="FF0000"/>
                  </w:rPr>
                  <w:t>Zina</w:t>
                </w:r>
                <w:proofErr w:type="spellEnd"/>
                <w:r w:rsidR="00441E61">
                  <w:rPr>
                    <w:u w:color="FF0000"/>
                  </w:rPr>
                  <w:t xml:space="preserve"> </w:t>
                </w:r>
                <w:proofErr w:type="spellStart"/>
                <w:r w:rsidR="00441E61">
                  <w:rPr>
                    <w:u w:color="FF0000"/>
                  </w:rPr>
                  <w:t>Aita</w:t>
                </w:r>
                <w:proofErr w:type="spellEnd"/>
                <w:r w:rsidR="00441E61">
                  <w:rPr>
                    <w:u w:color="FF0000"/>
                  </w:rPr>
                  <w:t xml:space="preserve">, and </w:t>
                </w:r>
                <w:proofErr w:type="spellStart"/>
                <w:r w:rsidR="00441E61">
                  <w:rPr>
                    <w:u w:color="FF0000"/>
                  </w:rPr>
                  <w:t>Tarsila</w:t>
                </w:r>
                <w:proofErr w:type="spellEnd"/>
                <w:r w:rsidR="00441E61">
                  <w:rPr>
                    <w:u w:color="FF0000"/>
                  </w:rPr>
                  <w:t xml:space="preserve"> do</w:t>
                </w:r>
                <w:r w:rsidRPr="00715C5D">
                  <w:rPr>
                    <w:u w:color="FF0000"/>
                  </w:rPr>
                  <w:t xml:space="preserve"> </w:t>
                </w:r>
                <w:proofErr w:type="spellStart"/>
                <w:r w:rsidRPr="00715C5D">
                  <w:rPr>
                    <w:u w:color="FF0000"/>
                  </w:rPr>
                  <w:t>Amaral</w:t>
                </w:r>
                <w:proofErr w:type="spellEnd"/>
                <w:r w:rsidR="00A65A94">
                  <w:rPr>
                    <w:u w:color="FF0000"/>
                  </w:rPr>
                  <w:t xml:space="preserve"> — </w:t>
                </w:r>
                <w:r w:rsidRPr="00715C5D">
                  <w:rPr>
                    <w:u w:color="FF0000"/>
                  </w:rPr>
                  <w:t xml:space="preserve">the latter </w:t>
                </w:r>
                <w:proofErr w:type="gramStart"/>
                <w:r w:rsidRPr="00715C5D">
                  <w:rPr>
                    <w:u w:color="FF0000"/>
                  </w:rPr>
                  <w:t>who</w:t>
                </w:r>
                <w:proofErr w:type="gramEnd"/>
                <w:r w:rsidRPr="00715C5D">
                  <w:rPr>
                    <w:u w:color="FF0000"/>
                  </w:rPr>
                  <w:t xml:space="preserve"> would become the principal visual artist of the Brazilian movements of the 1920s. </w:t>
                </w:r>
              </w:p>
              <w:p w14:paraId="61E28F41" w14:textId="77777777" w:rsidR="000C313E" w:rsidRDefault="000C313E" w:rsidP="00715C5D">
                <w:pPr>
                  <w:rPr>
                    <w:u w:color="FF0000"/>
                  </w:rPr>
                </w:pPr>
              </w:p>
              <w:p w14:paraId="3CB60ECA" w14:textId="2D4F5C6E" w:rsidR="000C313E" w:rsidRPr="00715C5D" w:rsidRDefault="000C313E" w:rsidP="000C313E">
                <w:pPr>
                  <w:keepNext/>
                  <w:rPr>
                    <w:u w:color="FF0000"/>
                  </w:rPr>
                </w:pPr>
                <w:r>
                  <w:rPr>
                    <w:u w:color="FF0000"/>
                  </w:rPr>
                  <w:t xml:space="preserve">File: </w:t>
                </w:r>
                <w:r w:rsidRPr="000C313E">
                  <w:rPr>
                    <w:u w:color="FF0000"/>
                  </w:rPr>
                  <w:t>Cover_catalogue_Modern_Art_Week.jpg</w:t>
                </w:r>
              </w:p>
              <w:p w14:paraId="23CF6E68" w14:textId="5D76BBFC" w:rsidR="000C313E" w:rsidRDefault="000C313E" w:rsidP="000C313E">
                <w:pPr>
                  <w:pStyle w:val="Caption"/>
                </w:pPr>
                <w:r>
                  <w:t xml:space="preserve">Figure </w:t>
                </w:r>
                <w:fldSimple w:instr=" SEQ Figure \* ARABIC ">
                  <w:r>
                    <w:rPr>
                      <w:noProof/>
                    </w:rPr>
                    <w:t>2</w:t>
                  </w:r>
                </w:fldSimple>
                <w:r>
                  <w:t>: Cover of the Modern Art Week catalogue</w:t>
                </w:r>
                <w:r w:rsidR="00DE5EF3">
                  <w:t>.</w:t>
                </w:r>
              </w:p>
              <w:p w14:paraId="72195131" w14:textId="15542BB6" w:rsidR="00715C5D" w:rsidRPr="00715C5D" w:rsidRDefault="00715C5D" w:rsidP="00715C5D">
                <w:pPr>
                  <w:rPr>
                    <w:u w:color="FF0000"/>
                  </w:rPr>
                </w:pPr>
                <w:r w:rsidRPr="00715C5D">
                  <w:rPr>
                    <w:u w:color="FF0000"/>
                  </w:rPr>
                  <w:t>It would be imposs</w:t>
                </w:r>
                <w:r w:rsidR="00441E61">
                  <w:rPr>
                    <w:u w:color="FF0000"/>
                  </w:rPr>
                  <w:t>ible to discuss the Modern Art W</w:t>
                </w:r>
                <w:r w:rsidRPr="00715C5D">
                  <w:rPr>
                    <w:u w:color="FF0000"/>
                  </w:rPr>
                  <w:t>eek without noting São Paulo’s centrality in Br</w:t>
                </w:r>
                <w:r w:rsidR="00C35158">
                  <w:rPr>
                    <w:u w:color="FF0000"/>
                  </w:rPr>
                  <w:t>azil’s rapid industrialisation and modernis</w:t>
                </w:r>
                <w:r w:rsidRPr="00715C5D">
                  <w:rPr>
                    <w:u w:color="FF0000"/>
                  </w:rPr>
                  <w:t>ation. Like Milan</w:t>
                </w:r>
                <w:r w:rsidR="00A65A94">
                  <w:rPr>
                    <w:u w:color="FF0000"/>
                  </w:rPr>
                  <w:t xml:space="preserve"> — </w:t>
                </w:r>
                <w:r w:rsidR="00C35158">
                  <w:rPr>
                    <w:u w:color="FF0000"/>
                  </w:rPr>
                  <w:t>the cradle of F</w:t>
                </w:r>
                <w:r w:rsidRPr="00715C5D">
                  <w:rPr>
                    <w:u w:color="FF0000"/>
                  </w:rPr>
                  <w:t>uturism</w:t>
                </w:r>
                <w:r w:rsidR="00A65A94">
                  <w:rPr>
                    <w:u w:color="FF0000"/>
                  </w:rPr>
                  <w:t xml:space="preserve"> — </w:t>
                </w:r>
                <w:r w:rsidR="00C35158">
                  <w:rPr>
                    <w:u w:color="FF0000"/>
                  </w:rPr>
                  <w:t xml:space="preserve">São Paulo </w:t>
                </w:r>
                <w:r w:rsidRPr="00715C5D">
                  <w:rPr>
                    <w:u w:color="FF0000"/>
                  </w:rPr>
                  <w:t xml:space="preserve">produced the most euphoric and radical celebrations of modernity. Like </w:t>
                </w:r>
                <w:r w:rsidRPr="00C35158">
                  <w:rPr>
                    <w:i/>
                    <w:u w:color="FF0000"/>
                  </w:rPr>
                  <w:t>Klaxon</w:t>
                </w:r>
                <w:r w:rsidRPr="00715C5D">
                  <w:rPr>
                    <w:i/>
                    <w:u w:color="FF0000"/>
                  </w:rPr>
                  <w:t xml:space="preserve">, </w:t>
                </w:r>
                <w:r w:rsidR="00441E61">
                  <w:rPr>
                    <w:u w:color="FF0000"/>
                  </w:rPr>
                  <w:t>the little magazine to which the Modern Art Week was</w:t>
                </w:r>
                <w:r w:rsidRPr="00715C5D">
                  <w:rPr>
                    <w:u w:color="FF0000"/>
                  </w:rPr>
                  <w:t xml:space="preserve"> linked, </w:t>
                </w:r>
                <w:proofErr w:type="gramStart"/>
                <w:r w:rsidRPr="00715C5D">
                  <w:rPr>
                    <w:u w:color="FF0000"/>
                  </w:rPr>
                  <w:t xml:space="preserve">the </w:t>
                </w:r>
                <w:r w:rsidR="00441E61">
                  <w:rPr>
                    <w:u w:color="FF0000"/>
                  </w:rPr>
                  <w:t>event</w:t>
                </w:r>
                <w:r w:rsidRPr="00715C5D">
                  <w:rPr>
                    <w:u w:color="FF0000"/>
                  </w:rPr>
                  <w:t xml:space="preserve"> was funded by São Paulo’s industrial families</w:t>
                </w:r>
                <w:proofErr w:type="gramEnd"/>
                <w:r w:rsidRPr="00715C5D">
                  <w:rPr>
                    <w:u w:color="FF0000"/>
                  </w:rPr>
                  <w:t xml:space="preserve">. </w:t>
                </w:r>
              </w:p>
              <w:p w14:paraId="504CB8B7" w14:textId="77777777" w:rsidR="00715C5D" w:rsidRPr="00715C5D" w:rsidRDefault="00715C5D" w:rsidP="00715C5D">
                <w:pPr>
                  <w:rPr>
                    <w:b/>
                    <w:u w:color="FF0000"/>
                  </w:rPr>
                </w:pPr>
              </w:p>
              <w:p w14:paraId="5760D2BC" w14:textId="5108FBE3" w:rsidR="003F0D73" w:rsidRPr="001C4265" w:rsidRDefault="00715C5D" w:rsidP="00C27FAB">
                <w:pPr>
                  <w:rPr>
                    <w:u w:color="FF0000"/>
                  </w:rPr>
                </w:pPr>
                <w:r w:rsidRPr="00715C5D">
                  <w:rPr>
                    <w:u w:color="FF0000"/>
                  </w:rPr>
                  <w:t>The Modern Art Week was unique in Latin American history not only for its daring stance</w:t>
                </w:r>
                <w:r w:rsidR="00C35158">
                  <w:rPr>
                    <w:u w:color="FF0000"/>
                  </w:rPr>
                  <w:t>,</w:t>
                </w:r>
                <w:r w:rsidRPr="00715C5D">
                  <w:rPr>
                    <w:u w:color="FF0000"/>
                  </w:rPr>
                  <w:t xml:space="preserve"> but also</w:t>
                </w:r>
                <w:r w:rsidR="00C35158">
                  <w:rPr>
                    <w:u w:color="FF0000"/>
                  </w:rPr>
                  <w:t xml:space="preserve"> </w:t>
                </w:r>
                <w:r w:rsidR="00C35158">
                  <w:rPr>
                    <w:u w:color="FF0000"/>
                  </w:rPr>
                  <w:lastRenderedPageBreak/>
                  <w:t>because it coincided with the c</w:t>
                </w:r>
                <w:r w:rsidRPr="00715C5D">
                  <w:rPr>
                    <w:u w:color="FF0000"/>
                  </w:rPr>
                  <w:t>entenary of Brazilian independence. In this way, it was consecrated as both a showcase for the most avant-garde techniques (many of them imported from Europe)</w:t>
                </w:r>
                <w:r w:rsidR="001C4265">
                  <w:rPr>
                    <w:u w:color="FF0000"/>
                  </w:rPr>
                  <w:t>,</w:t>
                </w:r>
                <w:r w:rsidRPr="00715C5D">
                  <w:rPr>
                    <w:u w:color="FF0000"/>
                  </w:rPr>
                  <w:t xml:space="preserve"> and as a national project of celebrating Brazil’s cultural specificity, anticipating the nationalist turn of later modernist production in the country. While critics often emp</w:t>
                </w:r>
                <w:r w:rsidR="001C4265">
                  <w:rPr>
                    <w:u w:color="FF0000"/>
                  </w:rPr>
                  <w:t>hasis</w:t>
                </w:r>
                <w:r w:rsidRPr="00715C5D">
                  <w:rPr>
                    <w:u w:color="FF0000"/>
                  </w:rPr>
                  <w:t>e its polemic, nearly belligerent quality, perhaps taking its contemporaneous and retrospective accounts a bit literall</w:t>
                </w:r>
                <w:r w:rsidR="001C4265">
                  <w:rPr>
                    <w:u w:color="FF0000"/>
                  </w:rPr>
                  <w:t>y, it is more apt to characteris</w:t>
                </w:r>
                <w:r w:rsidRPr="00715C5D">
                  <w:rPr>
                    <w:u w:color="FF0000"/>
                  </w:rPr>
                  <w:t>e the Modern Art Week as a</w:t>
                </w:r>
                <w:r w:rsidR="001C4265">
                  <w:rPr>
                    <w:u w:color="FF0000"/>
                  </w:rPr>
                  <w:t>n inflection point or crystallis</w:t>
                </w:r>
                <w:r w:rsidRPr="00715C5D">
                  <w:rPr>
                    <w:u w:color="FF0000"/>
                  </w:rPr>
                  <w:t>ation of a growing frustration with the academicism of Brazil’s traditional artistic circles</w:t>
                </w:r>
                <w:r w:rsidR="001C4265">
                  <w:rPr>
                    <w:u w:color="FF0000"/>
                  </w:rPr>
                  <w:t>,</w:t>
                </w:r>
                <w:r w:rsidRPr="00715C5D">
                  <w:rPr>
                    <w:u w:color="FF0000"/>
                  </w:rPr>
                  <w:t xml:space="preserve"> </w:t>
                </w:r>
                <w:r w:rsidR="001C4265">
                  <w:rPr>
                    <w:u w:color="FF0000"/>
                  </w:rPr>
                  <w:t>as well as</w:t>
                </w:r>
                <w:r w:rsidRPr="00715C5D">
                  <w:rPr>
                    <w:u w:color="FF0000"/>
                  </w:rPr>
                  <w:t xml:space="preserve"> a desire to explore a variety of tendencies that had been circulating </w:t>
                </w:r>
                <w:proofErr w:type="spellStart"/>
                <w:r w:rsidRPr="00715C5D">
                  <w:rPr>
                    <w:u w:color="FF0000"/>
                  </w:rPr>
                  <w:t>transatlantically</w:t>
                </w:r>
                <w:proofErr w:type="spellEnd"/>
                <w:r w:rsidRPr="00715C5D">
                  <w:rPr>
                    <w:u w:color="FF0000"/>
                  </w:rPr>
                  <w:t xml:space="preserve"> during the late </w:t>
                </w:r>
                <w:r w:rsidR="001C4265">
                  <w:rPr>
                    <w:u w:color="FF0000"/>
                  </w:rPr>
                  <w:t>1910s</w:t>
                </w:r>
                <w:r w:rsidRPr="00715C5D">
                  <w:rPr>
                    <w:u w:color="FF0000"/>
                  </w:rPr>
                  <w:t xml:space="preserve"> and early 1920s. It was both controversial and enthusiastically embraced by mainstream periodicals and the upper-classes, although some major periodicals didn’t even take</w:t>
                </w:r>
                <w:r w:rsidR="001C4265">
                  <w:rPr>
                    <w:u w:color="FF0000"/>
                  </w:rPr>
                  <w:t xml:space="preserve"> note of the event until after m</w:t>
                </w:r>
                <w:r w:rsidRPr="00715C5D">
                  <w:rPr>
                    <w:u w:color="FF0000"/>
                  </w:rPr>
                  <w:t>odernism’s consecration later on in the decade. The event remains one</w:t>
                </w:r>
                <w:r w:rsidR="001C4265">
                  <w:rPr>
                    <w:u w:color="FF0000"/>
                  </w:rPr>
                  <w:t xml:space="preserve"> of the markers of the rise of m</w:t>
                </w:r>
                <w:r w:rsidRPr="00715C5D">
                  <w:rPr>
                    <w:u w:color="FF0000"/>
                  </w:rPr>
                  <w:t>odernism in the region.</w:t>
                </w:r>
              </w:p>
            </w:tc>
          </w:sdtContent>
        </w:sdt>
      </w:tr>
      <w:tr w:rsidR="003235A7" w14:paraId="243B9C2D" w14:textId="77777777" w:rsidTr="003235A7">
        <w:tc>
          <w:tcPr>
            <w:tcW w:w="9016" w:type="dxa"/>
          </w:tcPr>
          <w:p w14:paraId="69DD152B" w14:textId="60B40330" w:rsidR="000C313E" w:rsidRDefault="003235A7" w:rsidP="008A5B87">
            <w:r w:rsidRPr="0015114C">
              <w:rPr>
                <w:u w:val="single"/>
              </w:rPr>
              <w:lastRenderedPageBreak/>
              <w:t>Further reading</w:t>
            </w:r>
            <w:r>
              <w:t>:</w:t>
            </w:r>
          </w:p>
          <w:sdt>
            <w:sdtPr>
              <w:alias w:val="Further reading"/>
              <w:tag w:val="furtherReading"/>
              <w:id w:val="-1516217107"/>
              <w:placeholder>
                <w:docPart w:val="954B4F470E078141BB58CAFABFF1ABD1"/>
              </w:placeholder>
            </w:sdtPr>
            <w:sdtEndPr/>
            <w:sdtContent>
              <w:p w14:paraId="6181F5E6" w14:textId="77777777" w:rsidR="000C313E" w:rsidRDefault="00A65A94" w:rsidP="000C313E">
                <w:sdt>
                  <w:sdtPr>
                    <w:id w:val="549963001"/>
                    <w:citation/>
                  </w:sdtPr>
                  <w:sdtEndPr/>
                  <w:sdtContent>
                    <w:r w:rsidR="000C313E">
                      <w:fldChar w:fldCharType="begin"/>
                    </w:r>
                    <w:r w:rsidR="000C313E">
                      <w:rPr>
                        <w:lang w:val="en-US"/>
                      </w:rPr>
                      <w:instrText xml:space="preserve"> CITATION Bos94 \l 1033 </w:instrText>
                    </w:r>
                    <w:r w:rsidR="000C313E">
                      <w:fldChar w:fldCharType="separate"/>
                    </w:r>
                    <w:r w:rsidR="000C313E">
                      <w:rPr>
                        <w:noProof/>
                        <w:lang w:val="en-US"/>
                      </w:rPr>
                      <w:t xml:space="preserve"> </w:t>
                    </w:r>
                    <w:r w:rsidR="000C313E" w:rsidRPr="000C313E">
                      <w:rPr>
                        <w:noProof/>
                        <w:lang w:val="en-US"/>
                      </w:rPr>
                      <w:t>(Bosi)</w:t>
                    </w:r>
                    <w:r w:rsidR="000C313E">
                      <w:fldChar w:fldCharType="end"/>
                    </w:r>
                  </w:sdtContent>
                </w:sdt>
              </w:p>
              <w:p w14:paraId="4B448374" w14:textId="77777777" w:rsidR="000C313E" w:rsidRDefault="000C313E" w:rsidP="000C313E"/>
              <w:p w14:paraId="49631003" w14:textId="77777777" w:rsidR="00692324" w:rsidRDefault="00A65A94" w:rsidP="000C313E">
                <w:sdt>
                  <w:sdtPr>
                    <w:id w:val="1686476616"/>
                    <w:citation/>
                  </w:sdtPr>
                  <w:sdtEndPr/>
                  <w:sdtContent>
                    <w:r w:rsidR="000C313E">
                      <w:fldChar w:fldCharType="begin"/>
                    </w:r>
                    <w:r w:rsidR="000C313E">
                      <w:rPr>
                        <w:lang w:val="en-US"/>
                      </w:rPr>
                      <w:instrText xml:space="preserve"> CITATION Bri76 \l 1033 </w:instrText>
                    </w:r>
                    <w:r w:rsidR="000C313E">
                      <w:fldChar w:fldCharType="separate"/>
                    </w:r>
                    <w:r w:rsidR="000C313E" w:rsidRPr="000C313E">
                      <w:rPr>
                        <w:noProof/>
                        <w:lang w:val="en-US"/>
                      </w:rPr>
                      <w:t>(Brito)</w:t>
                    </w:r>
                    <w:r w:rsidR="000C313E">
                      <w:fldChar w:fldCharType="end"/>
                    </w:r>
                  </w:sdtContent>
                </w:sdt>
              </w:p>
              <w:p w14:paraId="188BB7A8" w14:textId="77777777" w:rsidR="00692324" w:rsidRDefault="00692324" w:rsidP="000C313E"/>
              <w:p w14:paraId="3D2AC524" w14:textId="77777777" w:rsidR="00692324" w:rsidRDefault="00A65A94" w:rsidP="000C313E">
                <w:sdt>
                  <w:sdtPr>
                    <w:id w:val="1678464199"/>
                    <w:citation/>
                  </w:sdtPr>
                  <w:sdtEndPr/>
                  <w:sdtContent>
                    <w:r w:rsidR="00692324">
                      <w:fldChar w:fldCharType="begin"/>
                    </w:r>
                    <w:r w:rsidR="00692324">
                      <w:rPr>
                        <w:lang w:val="en-US"/>
                      </w:rPr>
                      <w:instrText xml:space="preserve"> CITATION Cam02 \l 1033 </w:instrText>
                    </w:r>
                    <w:r w:rsidR="00692324">
                      <w:fldChar w:fldCharType="separate"/>
                    </w:r>
                    <w:r w:rsidR="00692324" w:rsidRPr="00692324">
                      <w:rPr>
                        <w:noProof/>
                        <w:lang w:val="en-US"/>
                      </w:rPr>
                      <w:t>(Camargos)</w:t>
                    </w:r>
                    <w:r w:rsidR="00692324">
                      <w:fldChar w:fldCharType="end"/>
                    </w:r>
                  </w:sdtContent>
                </w:sdt>
              </w:p>
              <w:p w14:paraId="02DB9958" w14:textId="77777777" w:rsidR="00692324" w:rsidRDefault="00692324" w:rsidP="000C313E"/>
              <w:p w14:paraId="375B7A46" w14:textId="5ED27262" w:rsidR="00692324" w:rsidRDefault="00A65A94" w:rsidP="000C313E">
                <w:sdt>
                  <w:sdtPr>
                    <w:id w:val="-923790866"/>
                    <w:citation/>
                  </w:sdtPr>
                  <w:sdtEndPr/>
                  <w:sdtContent>
                    <w:r w:rsidR="00757057">
                      <w:fldChar w:fldCharType="begin"/>
                    </w:r>
                    <w:r w:rsidR="00757057">
                      <w:rPr>
                        <w:lang w:val="en-US"/>
                      </w:rPr>
                      <w:instrText xml:space="preserve"> CITATION Fos11 \l 1033 </w:instrText>
                    </w:r>
                    <w:r w:rsidR="00757057">
                      <w:fldChar w:fldCharType="separate"/>
                    </w:r>
                    <w:r w:rsidR="00757057" w:rsidRPr="00757057">
                      <w:rPr>
                        <w:noProof/>
                        <w:lang w:val="en-US"/>
                      </w:rPr>
                      <w:t>(Foster)</w:t>
                    </w:r>
                    <w:r w:rsidR="00757057">
                      <w:fldChar w:fldCharType="end"/>
                    </w:r>
                  </w:sdtContent>
                </w:sdt>
              </w:p>
              <w:p w14:paraId="59091468" w14:textId="77777777" w:rsidR="00CD27F7" w:rsidRDefault="00CD27F7" w:rsidP="000C313E"/>
              <w:p w14:paraId="14A99944" w14:textId="7DE6301D" w:rsidR="00CD27F7" w:rsidRDefault="00A65A94" w:rsidP="000C313E">
                <w:sdt>
                  <w:sdtPr>
                    <w:id w:val="704841773"/>
                    <w:citation/>
                  </w:sdtPr>
                  <w:sdtEndPr/>
                  <w:sdtContent>
                    <w:r w:rsidR="00757057">
                      <w:fldChar w:fldCharType="begin"/>
                    </w:r>
                    <w:r w:rsidR="00757057">
                      <w:rPr>
                        <w:lang w:val="en-US"/>
                      </w:rPr>
                      <w:instrText xml:space="preserve"> CITATION Ham51 \l 1033 </w:instrText>
                    </w:r>
                    <w:r w:rsidR="00757057">
                      <w:fldChar w:fldCharType="separate"/>
                    </w:r>
                    <w:r w:rsidR="00757057" w:rsidRPr="00757057">
                      <w:rPr>
                        <w:noProof/>
                        <w:lang w:val="en-US"/>
                      </w:rPr>
                      <w:t>(Hamilton)</w:t>
                    </w:r>
                    <w:r w:rsidR="00757057">
                      <w:fldChar w:fldCharType="end"/>
                    </w:r>
                  </w:sdtContent>
                </w:sdt>
              </w:p>
              <w:p w14:paraId="3B749742" w14:textId="52400AAB" w:rsidR="00692324" w:rsidRDefault="00692324" w:rsidP="000C313E"/>
              <w:p w14:paraId="73A64A4E" w14:textId="77777777" w:rsidR="00CD27F7" w:rsidRDefault="00A65A94" w:rsidP="000C313E">
                <w:sdt>
                  <w:sdtPr>
                    <w:id w:val="-1942522627"/>
                    <w:citation/>
                  </w:sdtPr>
                  <w:sdtEndPr/>
                  <w:sdtContent>
                    <w:r w:rsidR="00CD27F7">
                      <w:fldChar w:fldCharType="begin"/>
                    </w:r>
                    <w:r w:rsidR="00CD27F7">
                      <w:rPr>
                        <w:lang w:val="en-US"/>
                      </w:rPr>
                      <w:instrText xml:space="preserve"> CITATION Mar60 \l 1033 </w:instrText>
                    </w:r>
                    <w:r w:rsidR="00CD27F7">
                      <w:fldChar w:fldCharType="separate"/>
                    </w:r>
                    <w:r w:rsidR="00CD27F7" w:rsidRPr="00CD27F7">
                      <w:rPr>
                        <w:noProof/>
                        <w:lang w:val="en-US"/>
                      </w:rPr>
                      <w:t>(Martins)</w:t>
                    </w:r>
                    <w:r w:rsidR="00CD27F7">
                      <w:fldChar w:fldCharType="end"/>
                    </w:r>
                  </w:sdtContent>
                </w:sdt>
              </w:p>
              <w:p w14:paraId="64C1F16F" w14:textId="77777777" w:rsidR="00CD27F7" w:rsidRDefault="00CD27F7" w:rsidP="000C313E"/>
              <w:p w14:paraId="6F317BCE" w14:textId="77777777" w:rsidR="00CD27F7" w:rsidRDefault="00A65A94" w:rsidP="000C313E">
                <w:sdt>
                  <w:sdtPr>
                    <w:id w:val="1583714841"/>
                    <w:citation/>
                  </w:sdtPr>
                  <w:sdtEndPr/>
                  <w:sdtContent>
                    <w:r w:rsidR="00CD27F7">
                      <w:fldChar w:fldCharType="begin"/>
                    </w:r>
                    <w:r w:rsidR="00CD27F7">
                      <w:rPr>
                        <w:lang w:val="en-US"/>
                      </w:rPr>
                      <w:instrText xml:space="preserve"> CITATION Men87 \l 1033 </w:instrText>
                    </w:r>
                    <w:r w:rsidR="00CD27F7">
                      <w:fldChar w:fldCharType="separate"/>
                    </w:r>
                    <w:r w:rsidR="00CD27F7" w:rsidRPr="00CD27F7">
                      <w:rPr>
                        <w:noProof/>
                        <w:lang w:val="en-US"/>
                      </w:rPr>
                      <w:t>(Mendonça Teles)</w:t>
                    </w:r>
                    <w:r w:rsidR="00CD27F7">
                      <w:fldChar w:fldCharType="end"/>
                    </w:r>
                  </w:sdtContent>
                </w:sdt>
              </w:p>
              <w:p w14:paraId="14964BDA" w14:textId="77777777" w:rsidR="00CD27F7" w:rsidRDefault="00CD27F7" w:rsidP="000C313E"/>
              <w:p w14:paraId="7914D540" w14:textId="77777777" w:rsidR="00757057" w:rsidRDefault="00A65A94" w:rsidP="000C313E">
                <w:sdt>
                  <w:sdtPr>
                    <w:id w:val="1169756970"/>
                    <w:citation/>
                  </w:sdtPr>
                  <w:sdtEndPr/>
                  <w:sdtContent>
                    <w:r w:rsidR="00CD27F7">
                      <w:fldChar w:fldCharType="begin"/>
                    </w:r>
                    <w:r w:rsidR="00CD27F7">
                      <w:rPr>
                        <w:lang w:val="en-US"/>
                      </w:rPr>
                      <w:instrText xml:space="preserve"> CITATION Sch021 \l 1033 </w:instrText>
                    </w:r>
                    <w:r w:rsidR="00CD27F7">
                      <w:fldChar w:fldCharType="separate"/>
                    </w:r>
                    <w:r w:rsidR="00CD27F7" w:rsidRPr="00CD27F7">
                      <w:rPr>
                        <w:noProof/>
                        <w:lang w:val="en-US"/>
                      </w:rPr>
                      <w:t>(Schwarz)</w:t>
                    </w:r>
                    <w:r w:rsidR="00CD27F7">
                      <w:fldChar w:fldCharType="end"/>
                    </w:r>
                  </w:sdtContent>
                </w:sdt>
              </w:p>
              <w:p w14:paraId="267C7861" w14:textId="77777777" w:rsidR="00757057" w:rsidRDefault="00757057" w:rsidP="000C313E"/>
              <w:p w14:paraId="69A2C3BA" w14:textId="4B01ACE7" w:rsidR="003235A7" w:rsidRDefault="00A65A94" w:rsidP="000C313E">
                <w:sdt>
                  <w:sdtPr>
                    <w:id w:val="-2104097622"/>
                    <w:citation/>
                  </w:sdtPr>
                  <w:sdtEndPr/>
                  <w:sdtContent>
                    <w:r w:rsidR="00757057">
                      <w:fldChar w:fldCharType="begin"/>
                    </w:r>
                    <w:r w:rsidR="00757057">
                      <w:rPr>
                        <w:lang w:val="en-US"/>
                      </w:rPr>
                      <w:instrText xml:space="preserve"> CITATION Unr94 \l 1033 </w:instrText>
                    </w:r>
                    <w:r w:rsidR="00757057">
                      <w:fldChar w:fldCharType="separate"/>
                    </w:r>
                    <w:r w:rsidR="00757057" w:rsidRPr="00757057">
                      <w:rPr>
                        <w:noProof/>
                        <w:lang w:val="en-US"/>
                      </w:rPr>
                      <w:t>(Unruh)</w:t>
                    </w:r>
                    <w:r w:rsidR="00757057">
                      <w:fldChar w:fldCharType="end"/>
                    </w:r>
                  </w:sdtContent>
                </w:sdt>
              </w:p>
            </w:sdtContent>
          </w:sdt>
        </w:tc>
      </w:tr>
    </w:tbl>
    <w:p w14:paraId="1DE329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4AC0" w14:textId="77777777" w:rsidR="008D3BA0" w:rsidRDefault="008D3BA0" w:rsidP="007A0D55">
      <w:pPr>
        <w:spacing w:after="0" w:line="240" w:lineRule="auto"/>
      </w:pPr>
      <w:r>
        <w:separator/>
      </w:r>
    </w:p>
  </w:endnote>
  <w:endnote w:type="continuationSeparator" w:id="0">
    <w:p w14:paraId="55D31CB8" w14:textId="77777777" w:rsidR="008D3BA0" w:rsidRDefault="008D3B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C6527" w14:textId="77777777" w:rsidR="008D3BA0" w:rsidRDefault="008D3BA0" w:rsidP="007A0D55">
      <w:pPr>
        <w:spacing w:after="0" w:line="240" w:lineRule="auto"/>
      </w:pPr>
      <w:r>
        <w:separator/>
      </w:r>
    </w:p>
  </w:footnote>
  <w:footnote w:type="continuationSeparator" w:id="0">
    <w:p w14:paraId="5653885A" w14:textId="77777777" w:rsidR="008D3BA0" w:rsidRDefault="008D3B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C6DF" w14:textId="77777777" w:rsidR="008D3BA0" w:rsidRDefault="008D3B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AC0C57" w14:textId="77777777" w:rsidR="008D3BA0" w:rsidRDefault="008D3B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A8"/>
    <w:rsid w:val="00032559"/>
    <w:rsid w:val="00052040"/>
    <w:rsid w:val="000B25AE"/>
    <w:rsid w:val="000B55AB"/>
    <w:rsid w:val="000C313E"/>
    <w:rsid w:val="000D24DC"/>
    <w:rsid w:val="00101B2E"/>
    <w:rsid w:val="00116FA0"/>
    <w:rsid w:val="00125114"/>
    <w:rsid w:val="0015114C"/>
    <w:rsid w:val="001A21F3"/>
    <w:rsid w:val="001A2537"/>
    <w:rsid w:val="001A6A06"/>
    <w:rsid w:val="001C1C0A"/>
    <w:rsid w:val="001C4265"/>
    <w:rsid w:val="00210C03"/>
    <w:rsid w:val="002162E2"/>
    <w:rsid w:val="00225C5A"/>
    <w:rsid w:val="00230B10"/>
    <w:rsid w:val="00234353"/>
    <w:rsid w:val="00244BB0"/>
    <w:rsid w:val="002928ED"/>
    <w:rsid w:val="002A079B"/>
    <w:rsid w:val="002A0A0D"/>
    <w:rsid w:val="002B0B37"/>
    <w:rsid w:val="0030662D"/>
    <w:rsid w:val="003235A7"/>
    <w:rsid w:val="003677B6"/>
    <w:rsid w:val="003D3579"/>
    <w:rsid w:val="003E2795"/>
    <w:rsid w:val="003F0D73"/>
    <w:rsid w:val="00441E61"/>
    <w:rsid w:val="00462DBE"/>
    <w:rsid w:val="00464699"/>
    <w:rsid w:val="00483379"/>
    <w:rsid w:val="00487BC5"/>
    <w:rsid w:val="00496888"/>
    <w:rsid w:val="004A7476"/>
    <w:rsid w:val="004E5896"/>
    <w:rsid w:val="00513EE6"/>
    <w:rsid w:val="00534F8F"/>
    <w:rsid w:val="00536038"/>
    <w:rsid w:val="005855CC"/>
    <w:rsid w:val="00590035"/>
    <w:rsid w:val="00592BA8"/>
    <w:rsid w:val="005B177E"/>
    <w:rsid w:val="005B3921"/>
    <w:rsid w:val="005F26D7"/>
    <w:rsid w:val="005F5450"/>
    <w:rsid w:val="00692324"/>
    <w:rsid w:val="006D0412"/>
    <w:rsid w:val="00715C5D"/>
    <w:rsid w:val="007411B9"/>
    <w:rsid w:val="00757057"/>
    <w:rsid w:val="00780D95"/>
    <w:rsid w:val="00780DC7"/>
    <w:rsid w:val="007A0D55"/>
    <w:rsid w:val="007B3377"/>
    <w:rsid w:val="007E5F44"/>
    <w:rsid w:val="00821DE3"/>
    <w:rsid w:val="00846CE1"/>
    <w:rsid w:val="008A5B87"/>
    <w:rsid w:val="008D3BA0"/>
    <w:rsid w:val="00922950"/>
    <w:rsid w:val="009A7264"/>
    <w:rsid w:val="009D1606"/>
    <w:rsid w:val="009E18A1"/>
    <w:rsid w:val="009E73D7"/>
    <w:rsid w:val="00A27D2C"/>
    <w:rsid w:val="00A65A94"/>
    <w:rsid w:val="00A76FD9"/>
    <w:rsid w:val="00AB436D"/>
    <w:rsid w:val="00AD2F24"/>
    <w:rsid w:val="00AD4844"/>
    <w:rsid w:val="00B219AE"/>
    <w:rsid w:val="00B33145"/>
    <w:rsid w:val="00B574C9"/>
    <w:rsid w:val="00B721A7"/>
    <w:rsid w:val="00BC39C9"/>
    <w:rsid w:val="00BE5BF7"/>
    <w:rsid w:val="00BF40E1"/>
    <w:rsid w:val="00C27FAB"/>
    <w:rsid w:val="00C35158"/>
    <w:rsid w:val="00C358D4"/>
    <w:rsid w:val="00C6296B"/>
    <w:rsid w:val="00CC586D"/>
    <w:rsid w:val="00CD27F7"/>
    <w:rsid w:val="00CF1542"/>
    <w:rsid w:val="00CF3EC5"/>
    <w:rsid w:val="00D656DA"/>
    <w:rsid w:val="00D8053F"/>
    <w:rsid w:val="00D83300"/>
    <w:rsid w:val="00DC5BCA"/>
    <w:rsid w:val="00DC6B48"/>
    <w:rsid w:val="00DE5EF3"/>
    <w:rsid w:val="00DF01B0"/>
    <w:rsid w:val="00E07453"/>
    <w:rsid w:val="00E85A05"/>
    <w:rsid w:val="00E95829"/>
    <w:rsid w:val="00EA606C"/>
    <w:rsid w:val="00EB0C8C"/>
    <w:rsid w:val="00EB51FD"/>
    <w:rsid w:val="00EB77DB"/>
    <w:rsid w:val="00ED0212"/>
    <w:rsid w:val="00ED139F"/>
    <w:rsid w:val="00EF74F7"/>
    <w:rsid w:val="00F172D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F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8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809CCA68CCE644909D19F163EB5EFD"/>
        <w:category>
          <w:name w:val="General"/>
          <w:gallery w:val="placeholder"/>
        </w:category>
        <w:types>
          <w:type w:val="bbPlcHdr"/>
        </w:types>
        <w:behaviors>
          <w:behavior w:val="content"/>
        </w:behaviors>
        <w:guid w:val="{6F8DF8A0-FF4F-6F45-9110-FDB3E21E6791}"/>
      </w:docPartPr>
      <w:docPartBody>
        <w:p w:rsidR="00C045FE" w:rsidRDefault="00C045FE">
          <w:pPr>
            <w:pStyle w:val="7D809CCA68CCE644909D19F163EB5EFD"/>
          </w:pPr>
          <w:r w:rsidRPr="00CC586D">
            <w:rPr>
              <w:rStyle w:val="PlaceholderText"/>
              <w:b/>
              <w:color w:val="FFFFFF" w:themeColor="background1"/>
            </w:rPr>
            <w:t>[Salutation]</w:t>
          </w:r>
        </w:p>
      </w:docPartBody>
    </w:docPart>
    <w:docPart>
      <w:docPartPr>
        <w:name w:val="D5A02B4EAB7FA74E959527E82E2C530E"/>
        <w:category>
          <w:name w:val="General"/>
          <w:gallery w:val="placeholder"/>
        </w:category>
        <w:types>
          <w:type w:val="bbPlcHdr"/>
        </w:types>
        <w:behaviors>
          <w:behavior w:val="content"/>
        </w:behaviors>
        <w:guid w:val="{6F95D7BF-9B1B-FB40-B737-5CA30AFBC980}"/>
      </w:docPartPr>
      <w:docPartBody>
        <w:p w:rsidR="00C045FE" w:rsidRDefault="00C045FE">
          <w:pPr>
            <w:pStyle w:val="D5A02B4EAB7FA74E959527E82E2C530E"/>
          </w:pPr>
          <w:r>
            <w:rPr>
              <w:rStyle w:val="PlaceholderText"/>
            </w:rPr>
            <w:t>[First name]</w:t>
          </w:r>
        </w:p>
      </w:docPartBody>
    </w:docPart>
    <w:docPart>
      <w:docPartPr>
        <w:name w:val="0B2C4F4B6001B545B4B9105BC69CDC6A"/>
        <w:category>
          <w:name w:val="General"/>
          <w:gallery w:val="placeholder"/>
        </w:category>
        <w:types>
          <w:type w:val="bbPlcHdr"/>
        </w:types>
        <w:behaviors>
          <w:behavior w:val="content"/>
        </w:behaviors>
        <w:guid w:val="{54D7E4BB-AFF8-6A4E-800A-3ECB4E16E752}"/>
      </w:docPartPr>
      <w:docPartBody>
        <w:p w:rsidR="00C045FE" w:rsidRDefault="00C045FE">
          <w:pPr>
            <w:pStyle w:val="0B2C4F4B6001B545B4B9105BC69CDC6A"/>
          </w:pPr>
          <w:r>
            <w:rPr>
              <w:rStyle w:val="PlaceholderText"/>
            </w:rPr>
            <w:t>[Middle name]</w:t>
          </w:r>
        </w:p>
      </w:docPartBody>
    </w:docPart>
    <w:docPart>
      <w:docPartPr>
        <w:name w:val="7D2C83DB0940A04297F2B7F7FEF945FD"/>
        <w:category>
          <w:name w:val="General"/>
          <w:gallery w:val="placeholder"/>
        </w:category>
        <w:types>
          <w:type w:val="bbPlcHdr"/>
        </w:types>
        <w:behaviors>
          <w:behavior w:val="content"/>
        </w:behaviors>
        <w:guid w:val="{E34D079F-A339-3D4F-A405-F22BBF0B1194}"/>
      </w:docPartPr>
      <w:docPartBody>
        <w:p w:rsidR="00C045FE" w:rsidRDefault="00C045FE">
          <w:pPr>
            <w:pStyle w:val="7D2C83DB0940A04297F2B7F7FEF945FD"/>
          </w:pPr>
          <w:r>
            <w:rPr>
              <w:rStyle w:val="PlaceholderText"/>
            </w:rPr>
            <w:t>[Last name]</w:t>
          </w:r>
        </w:p>
      </w:docPartBody>
    </w:docPart>
    <w:docPart>
      <w:docPartPr>
        <w:name w:val="B1CA02CADC263F499713958CDF49E291"/>
        <w:category>
          <w:name w:val="General"/>
          <w:gallery w:val="placeholder"/>
        </w:category>
        <w:types>
          <w:type w:val="bbPlcHdr"/>
        </w:types>
        <w:behaviors>
          <w:behavior w:val="content"/>
        </w:behaviors>
        <w:guid w:val="{DB7AF032-B2CB-D941-B223-F97D4873E5D3}"/>
      </w:docPartPr>
      <w:docPartBody>
        <w:p w:rsidR="00C045FE" w:rsidRDefault="00C045FE">
          <w:pPr>
            <w:pStyle w:val="B1CA02CADC263F499713958CDF49E291"/>
          </w:pPr>
          <w:r>
            <w:rPr>
              <w:rStyle w:val="PlaceholderText"/>
            </w:rPr>
            <w:t>[Enter your biography]</w:t>
          </w:r>
        </w:p>
      </w:docPartBody>
    </w:docPart>
    <w:docPart>
      <w:docPartPr>
        <w:name w:val="BCBDFF4B410BB34587C75B3A245616DB"/>
        <w:category>
          <w:name w:val="General"/>
          <w:gallery w:val="placeholder"/>
        </w:category>
        <w:types>
          <w:type w:val="bbPlcHdr"/>
        </w:types>
        <w:behaviors>
          <w:behavior w:val="content"/>
        </w:behaviors>
        <w:guid w:val="{DFCE1021-53DC-2448-B146-01A661E32346}"/>
      </w:docPartPr>
      <w:docPartBody>
        <w:p w:rsidR="00C045FE" w:rsidRDefault="00C045FE">
          <w:pPr>
            <w:pStyle w:val="BCBDFF4B410BB34587C75B3A245616DB"/>
          </w:pPr>
          <w:r>
            <w:rPr>
              <w:rStyle w:val="PlaceholderText"/>
            </w:rPr>
            <w:t>[Enter the institution with which you are affiliated]</w:t>
          </w:r>
        </w:p>
      </w:docPartBody>
    </w:docPart>
    <w:docPart>
      <w:docPartPr>
        <w:name w:val="912093481C9FDC4D9E38974CED630B1B"/>
        <w:category>
          <w:name w:val="General"/>
          <w:gallery w:val="placeholder"/>
        </w:category>
        <w:types>
          <w:type w:val="bbPlcHdr"/>
        </w:types>
        <w:behaviors>
          <w:behavior w:val="content"/>
        </w:behaviors>
        <w:guid w:val="{3E02F586-FB2D-794B-9C8A-86EF7E2C3EEC}"/>
      </w:docPartPr>
      <w:docPartBody>
        <w:p w:rsidR="00C045FE" w:rsidRDefault="00C045FE">
          <w:pPr>
            <w:pStyle w:val="912093481C9FDC4D9E38974CED630B1B"/>
          </w:pPr>
          <w:r w:rsidRPr="00EF74F7">
            <w:rPr>
              <w:b/>
              <w:color w:val="808080" w:themeColor="background1" w:themeShade="80"/>
            </w:rPr>
            <w:t>[Enter the headword for your article]</w:t>
          </w:r>
        </w:p>
      </w:docPartBody>
    </w:docPart>
    <w:docPart>
      <w:docPartPr>
        <w:name w:val="F32B4A2600D52145BC0309146B22D380"/>
        <w:category>
          <w:name w:val="General"/>
          <w:gallery w:val="placeholder"/>
        </w:category>
        <w:types>
          <w:type w:val="bbPlcHdr"/>
        </w:types>
        <w:behaviors>
          <w:behavior w:val="content"/>
        </w:behaviors>
        <w:guid w:val="{85B81D82-DB09-F143-A384-73ECC5EC9BD7}"/>
      </w:docPartPr>
      <w:docPartBody>
        <w:p w:rsidR="00C045FE" w:rsidRDefault="00C045FE">
          <w:pPr>
            <w:pStyle w:val="F32B4A2600D52145BC0309146B22D3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0E393E7EB67846A1E35545D0CF1F40"/>
        <w:category>
          <w:name w:val="General"/>
          <w:gallery w:val="placeholder"/>
        </w:category>
        <w:types>
          <w:type w:val="bbPlcHdr"/>
        </w:types>
        <w:behaviors>
          <w:behavior w:val="content"/>
        </w:behaviors>
        <w:guid w:val="{B9848AD3-C581-C841-B5E1-9A9599301E7D}"/>
      </w:docPartPr>
      <w:docPartBody>
        <w:p w:rsidR="00C045FE" w:rsidRDefault="00C045FE">
          <w:pPr>
            <w:pStyle w:val="8B0E393E7EB67846A1E35545D0CF1F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C478253D63E941872E810A9CA0BABB"/>
        <w:category>
          <w:name w:val="General"/>
          <w:gallery w:val="placeholder"/>
        </w:category>
        <w:types>
          <w:type w:val="bbPlcHdr"/>
        </w:types>
        <w:behaviors>
          <w:behavior w:val="content"/>
        </w:behaviors>
        <w:guid w:val="{B485F887-FB0C-F04A-87A7-68D1D0CE2F72}"/>
      </w:docPartPr>
      <w:docPartBody>
        <w:p w:rsidR="00C045FE" w:rsidRDefault="00C045FE">
          <w:pPr>
            <w:pStyle w:val="C9C478253D63E941872E810A9CA0B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4B4F470E078141BB58CAFABFF1ABD1"/>
        <w:category>
          <w:name w:val="General"/>
          <w:gallery w:val="placeholder"/>
        </w:category>
        <w:types>
          <w:type w:val="bbPlcHdr"/>
        </w:types>
        <w:behaviors>
          <w:behavior w:val="content"/>
        </w:behaviors>
        <w:guid w:val="{8D6E6090-1047-6740-AC64-B9797755A8F8}"/>
      </w:docPartPr>
      <w:docPartBody>
        <w:p w:rsidR="00C045FE" w:rsidRDefault="00C045FE">
          <w:pPr>
            <w:pStyle w:val="954B4F470E078141BB58CAFABFF1AB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FE"/>
    <w:rsid w:val="004A0E4A"/>
    <w:rsid w:val="00C04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Bos94</b:Tag>
    <b:SourceType>Book</b:SourceType>
    <b:Guid>{EC5C1B17-9502-E24E-969B-E1E4D6611E0D}</b:Guid>
    <b:Title>Historia concisa da literatura brasileira</b:Title>
    <b:Publisher>Editora Cultrix</b:Publisher>
    <b:City>São Paulo</b:City>
    <b:Year>1994</b:Year>
    <b:Comments>In Portuguese.</b:Comments>
    <b:Author>
      <b:Author>
        <b:NameList>
          <b:Person>
            <b:Last>Bosi</b:Last>
            <b:First>Alfredo</b:First>
          </b:Person>
        </b:NameList>
      </b:Author>
    </b:Author>
    <b:RefOrder>1</b:RefOrder>
  </b:Source>
  <b:Source>
    <b:Tag>Bri76</b:Tag>
    <b:SourceType>Book</b:SourceType>
    <b:Guid>{F1852E00-7461-5049-874F-832913F2E141}</b:Guid>
    <b:Author>
      <b:Author>
        <b:NameList>
          <b:Person>
            <b:Last>Brito</b:Last>
            <b:First>Mário</b:First>
            <b:Middle>da Silva</b:Middle>
          </b:Person>
        </b:NameList>
      </b:Author>
    </b:Author>
    <b:Title>O Alegre Combate de Klaxon</b:Title>
    <b:City>São Paulo</b:City>
    <b:Publisher>Martins; Secretaria da Cultura, Ciência e Tecnologia do Estado de São Paulo</b:Publisher>
    <b:Year>1976</b:Year>
    <b:Comments>Fascimile edition of Klaxon – Mensário de Arte Moderna. In Portuguese.</b:Comments>
    <b:RefOrder>2</b:RefOrder>
  </b:Source>
  <b:Source>
    <b:Tag>Cam02</b:Tag>
    <b:SourceType>Book</b:SourceType>
    <b:Guid>{2D76C614-D1BE-9142-BE3F-58877DF5A9D5}</b:Guid>
    <b:Author>
      <b:Author>
        <b:NameList>
          <b:Person>
            <b:Last>Camargos</b:Last>
            <b:First>Marcia</b:First>
          </b:Person>
        </b:NameList>
      </b:Author>
    </b:Author>
    <b:Title>Semana de 22: entre vaias e aplausos</b:Title>
    <b:City>São Paulo</b:City>
    <b:Publisher>Boitempo Editorial</b:Publisher>
    <b:Year>2002</b:Year>
    <b:Comments>In Portuguese.</b:Comments>
    <b:RefOrder>3</b:RefOrder>
  </b:Source>
  <b:Source>
    <b:Tag>Ham51</b:Tag>
    <b:SourceType>JournalArticle</b:SourceType>
    <b:Guid>{A41831E7-25DD-BD43-90C7-4C7472D2A220}</b:Guid>
    <b:Author>
      <b:Author>
        <b:NameList>
          <b:Person>
            <b:Last>Hamilton</b:Last>
            <b:First>D.</b:First>
            <b:Middle>Lee</b:Middle>
          </b:Person>
        </b:NameList>
      </b:Author>
    </b:Author>
    <b:Title>The Semana de Arte Moderna and Brazilian Modernism</b:Title>
    <b:Year>1951</b:Year>
    <b:Volume>5</b:Volume>
    <b:Pages>187-197</b:Pages>
    <b:Comments>In English.</b:Comments>
    <b:JournalName>Symposium</b:JournalName>
    <b:Issue>2</b:Issue>
    <b:RefOrder>5</b:RefOrder>
  </b:Source>
  <b:Source>
    <b:Tag>Fos11</b:Tag>
    <b:SourceType>Book</b:SourceType>
    <b:Guid>{2EE9C77A-56D8-7344-93C5-9C44E00D0910}</b:Guid>
    <b:Author>
      <b:Author>
        <b:NameList>
          <b:Person>
            <b:Last>Foster</b:Last>
            <b:First>David</b:First>
            <b:Middle>William</b:Middle>
          </b:Person>
        </b:NameList>
      </b:Author>
    </b:Author>
    <b:Title>São Paulo: Perspectives on the City and Cultural Production</b:Title>
    <b:Publisher>University Press of Florida</b:Publisher>
    <b:City>Gainsville</b:City>
    <b:Year>2011</b:Year>
    <b:Comments>In English.</b:Comments>
    <b:RefOrder>4</b:RefOrder>
  </b:Source>
  <b:Source>
    <b:Tag>Mar60</b:Tag>
    <b:SourceType>BookSection</b:SourceType>
    <b:Guid>{E9432AD7-16A6-F546-B21E-B678B3155C4E}</b:Guid>
    <b:Author>
      <b:Author>
        <b:NameList>
          <b:Person>
            <b:Last>Martins</b:Last>
            <b:First>Wilson</b:First>
          </b:Person>
        </b:NameList>
      </b:Author>
    </b:Author>
    <b:Title>Os Sete Dias que abalaram a literatura</b:Title>
    <b:City>São Paulo</b:City>
    <b:Publisher>Editora Cultriz Ltda</b:Publisher>
    <b:Year>1960</b:Year>
    <b:Pages>53-61</b:Pages>
    <b:Edition>3rd edition </b:Edition>
    <b:Comments>In Portuguese.</b:Comments>
    <b:BookTitle>O Modernismo</b:BookTitle>
    <b:RefOrder>6</b:RefOrder>
  </b:Source>
  <b:Source>
    <b:Tag>Men87</b:Tag>
    <b:SourceType>BookSection</b:SourceType>
    <b:Guid>{FFE6EC36-2C56-7B43-8B74-C4446A62ACE9}</b:Guid>
    <b:Author>
      <b:Author>
        <b:NameList>
          <b:Person>
            <b:Last>Mendonça Teles</b:Last>
            <b:First>Gilberto</b:First>
          </b:Person>
        </b:NameList>
      </b:Author>
    </b:Author>
    <b:Title>Vanguarda europea e modernismo brasileiro</b:Title>
    <b:City>Rio de Janeiro</b:City>
    <b:Publisher>Editorial Record</b:Publisher>
    <b:Year>1987</b:Year>
    <b:Pages>280-293</b:Pages>
    <b:Comments>In Portuguese.</b:Comments>
    <b:RefOrder>7</b:RefOrder>
  </b:Source>
  <b:Source>
    <b:Tag>Sch021</b:Tag>
    <b:SourceType>BookSection</b:SourceType>
    <b:Guid>{992F43DD-2CF2-DF41-AC7A-F60E979C057F}</b:Guid>
    <b:Author>
      <b:Author>
        <b:NameList>
          <b:Person>
            <b:Last>Schwarz</b:Last>
            <b:First>Jorge</b:First>
          </b:Person>
        </b:NameList>
      </b:Author>
    </b:Author>
    <b:Title>Las vanguardias latinoamericanas. Textos programáticos y críticos</b:Title>
    <b:City>Mexico</b:City>
    <b:Publisher>Fondo de Cultura Económica</b:Publisher>
    <b:Year>2002</b:Year>
    <b:Pages>260-264</b:Pages>
    <b:Comments>In Spanish.</b:Comments>
    <b:RefOrder>8</b:RefOrder>
  </b:Source>
  <b:Source>
    <b:Tag>Unr94</b:Tag>
    <b:SourceType>BookSection</b:SourceType>
    <b:Guid>{83775D3A-45FF-C74E-A296-76FD1D1A8E4A}</b:Guid>
    <b:Author>
      <b:Author>
        <b:NameList>
          <b:Person>
            <b:Last>Unruh</b:Last>
            <b:First>Vicky</b:First>
          </b:Person>
        </b:NameList>
      </b:Author>
    </b:Author>
    <b:Title>Latin American Vanguards: The Art of Contentious Encounters</b:Title>
    <b:City>Berkeley</b:City>
    <b:Publisher>U of California P</b:Publisher>
    <b:Year>1994</b:Year>
    <b:Comments>In English.</b:Comments>
    <b:RefOrder>9</b:RefOrder>
  </b:Source>
</b:Sources>
</file>

<file path=customXml/itemProps1.xml><?xml version="1.0" encoding="utf-8"?>
<ds:datastoreItem xmlns:ds="http://schemas.openxmlformats.org/officeDocument/2006/customXml" ds:itemID="{1E912461-310D-E548-AB5D-91A56C90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3</Pages>
  <Words>1282</Words>
  <Characters>7312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17</cp:revision>
  <dcterms:created xsi:type="dcterms:W3CDTF">2015-01-09T05:12:00Z</dcterms:created>
  <dcterms:modified xsi:type="dcterms:W3CDTF">2015-01-18T20:40:00Z</dcterms:modified>
</cp:coreProperties>
</file>