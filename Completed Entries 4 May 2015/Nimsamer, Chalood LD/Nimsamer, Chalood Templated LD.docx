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B8CA26" w14:textId="77777777" w:rsidTr="00427C69">
        <w:tc>
          <w:tcPr>
            <w:tcW w:w="491" w:type="dxa"/>
            <w:vMerge w:val="restart"/>
            <w:shd w:val="clear" w:color="auto" w:fill="A6A6A6" w:themeFill="background1" w:themeFillShade="A6"/>
            <w:textDirection w:val="btLr"/>
          </w:tcPr>
          <w:p w14:paraId="54AA17E3" w14:textId="77777777" w:rsidR="00B574C9" w:rsidRPr="00CC586D" w:rsidRDefault="00B574C9" w:rsidP="00FB3EF6">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45E17918B8460D856299D27E187179"/>
            </w:placeholder>
            <w:showingPlcHdr/>
            <w:dropDownList>
              <w:listItem w:displayText="Dr." w:value="Dr."/>
              <w:listItem w:displayText="Prof." w:value="Prof."/>
            </w:dropDownList>
          </w:sdtPr>
          <w:sdtEndPr/>
          <w:sdtContent>
            <w:tc>
              <w:tcPr>
                <w:tcW w:w="1296" w:type="dxa"/>
              </w:tcPr>
              <w:p w14:paraId="1C632FB7" w14:textId="77777777" w:rsidR="00B574C9" w:rsidRPr="00CC586D" w:rsidRDefault="00B574C9" w:rsidP="00FB3EF6">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D1F9E490B5400FA54DF0730335A7CF"/>
            </w:placeholder>
            <w:text/>
          </w:sdtPr>
          <w:sdtEndPr/>
          <w:sdtContent>
            <w:tc>
              <w:tcPr>
                <w:tcW w:w="2073" w:type="dxa"/>
              </w:tcPr>
              <w:p w14:paraId="242A4790" w14:textId="77777777" w:rsidR="00B574C9" w:rsidRDefault="00630D7F" w:rsidP="00FB3EF6">
                <w:proofErr w:type="spellStart"/>
                <w:r>
                  <w:t>Vichaya</w:t>
                </w:r>
                <w:proofErr w:type="spellEnd"/>
              </w:p>
            </w:tc>
          </w:sdtContent>
        </w:sdt>
        <w:sdt>
          <w:sdtPr>
            <w:alias w:val="Middle name"/>
            <w:tag w:val="authorMiddleName"/>
            <w:id w:val="-2076034781"/>
            <w:placeholder>
              <w:docPart w:val="02EAD88F1F6B4DEBAC46E6B85B459DA2"/>
            </w:placeholder>
            <w:showingPlcHdr/>
            <w:text/>
          </w:sdtPr>
          <w:sdtEndPr/>
          <w:sdtContent>
            <w:tc>
              <w:tcPr>
                <w:tcW w:w="2551" w:type="dxa"/>
              </w:tcPr>
              <w:p w14:paraId="05082F1D" w14:textId="77777777" w:rsidR="00B574C9" w:rsidRDefault="00B574C9" w:rsidP="00FB3EF6">
                <w:r>
                  <w:rPr>
                    <w:rStyle w:val="PlaceholderText"/>
                  </w:rPr>
                  <w:t>[Middle name]</w:t>
                </w:r>
              </w:p>
            </w:tc>
          </w:sdtContent>
        </w:sdt>
        <w:sdt>
          <w:sdtPr>
            <w:alias w:val="Last name"/>
            <w:tag w:val="authorLastName"/>
            <w:id w:val="-1088529830"/>
            <w:placeholder>
              <w:docPart w:val="1932FA116E13455C919A3BBBC2DC2A19"/>
            </w:placeholder>
            <w:text/>
          </w:sdtPr>
          <w:sdtEndPr/>
          <w:sdtContent>
            <w:tc>
              <w:tcPr>
                <w:tcW w:w="2642" w:type="dxa"/>
              </w:tcPr>
              <w:p w14:paraId="2604302C" w14:textId="77777777" w:rsidR="00B574C9" w:rsidRDefault="00630D7F" w:rsidP="00FB3EF6">
                <w:proofErr w:type="spellStart"/>
                <w:r>
                  <w:t>Mukdamanee</w:t>
                </w:r>
                <w:proofErr w:type="spellEnd"/>
              </w:p>
            </w:tc>
          </w:sdtContent>
        </w:sdt>
      </w:tr>
      <w:tr w:rsidR="00B574C9" w14:paraId="69EC7CA5" w14:textId="77777777" w:rsidTr="00427C69">
        <w:trPr>
          <w:trHeight w:val="986"/>
        </w:trPr>
        <w:tc>
          <w:tcPr>
            <w:tcW w:w="491" w:type="dxa"/>
            <w:vMerge/>
            <w:shd w:val="clear" w:color="auto" w:fill="A6A6A6" w:themeFill="background1" w:themeFillShade="A6"/>
          </w:tcPr>
          <w:p w14:paraId="112FD632" w14:textId="77777777" w:rsidR="00B574C9" w:rsidRPr="001A6A06" w:rsidRDefault="00B574C9" w:rsidP="00FB3EF6">
            <w:pPr>
              <w:rPr>
                <w:b/>
                <w:color w:val="FFFFFF" w:themeColor="background1"/>
              </w:rPr>
            </w:pPr>
          </w:p>
        </w:tc>
        <w:sdt>
          <w:sdtPr>
            <w:alias w:val="Biography"/>
            <w:tag w:val="authorBiography"/>
            <w:id w:val="938807824"/>
            <w:placeholder>
              <w:docPart w:val="52908861737144BF96F6051D93666AE1"/>
            </w:placeholder>
            <w:showingPlcHdr/>
          </w:sdtPr>
          <w:sdtEndPr/>
          <w:sdtContent>
            <w:tc>
              <w:tcPr>
                <w:tcW w:w="8562" w:type="dxa"/>
                <w:gridSpan w:val="4"/>
              </w:tcPr>
              <w:p w14:paraId="7338ED17" w14:textId="77777777" w:rsidR="00B574C9" w:rsidRDefault="00B574C9" w:rsidP="00FB3EF6">
                <w:r>
                  <w:rPr>
                    <w:rStyle w:val="PlaceholderText"/>
                  </w:rPr>
                  <w:t>[Enter your biography]</w:t>
                </w:r>
              </w:p>
            </w:tc>
          </w:sdtContent>
        </w:sdt>
      </w:tr>
      <w:tr w:rsidR="00B574C9" w14:paraId="5F5E550A" w14:textId="77777777" w:rsidTr="00427C69">
        <w:trPr>
          <w:trHeight w:val="986"/>
        </w:trPr>
        <w:tc>
          <w:tcPr>
            <w:tcW w:w="491" w:type="dxa"/>
            <w:vMerge/>
            <w:shd w:val="clear" w:color="auto" w:fill="A6A6A6" w:themeFill="background1" w:themeFillShade="A6"/>
          </w:tcPr>
          <w:p w14:paraId="3076B85C" w14:textId="77777777" w:rsidR="00B574C9" w:rsidRPr="001A6A06" w:rsidRDefault="00B574C9" w:rsidP="00FB3EF6">
            <w:pPr>
              <w:rPr>
                <w:b/>
                <w:color w:val="FFFFFF" w:themeColor="background1"/>
              </w:rPr>
            </w:pPr>
          </w:p>
        </w:tc>
        <w:sdt>
          <w:sdtPr>
            <w:rPr>
              <w:rFonts w:ascii="Calibri" w:hAnsi="Calibri"/>
            </w:rPr>
            <w:alias w:val="Affiliation"/>
            <w:tag w:val="affiliation"/>
            <w:id w:val="2012937915"/>
            <w:placeholder>
              <w:docPart w:val="CF269131D7EF4A459AC2051D15D8F8D8"/>
            </w:placeholder>
            <w:text/>
          </w:sdtPr>
          <w:sdtContent>
            <w:tc>
              <w:tcPr>
                <w:tcW w:w="8562" w:type="dxa"/>
                <w:gridSpan w:val="4"/>
              </w:tcPr>
              <w:p w14:paraId="558B62E9" w14:textId="619A9A85" w:rsidR="00B574C9" w:rsidRDefault="004413D2" w:rsidP="00FB3EF6">
                <w:proofErr w:type="spellStart"/>
                <w:r w:rsidRPr="004413D2">
                  <w:rPr>
                    <w:rFonts w:ascii="Microsoft Sans Serif" w:eastAsia="Times New Roman" w:hAnsi="Microsoft Sans Serif" w:cs="Microsoft Sans Serif"/>
                    <w:color w:val="252525"/>
                    <w:shd w:val="clear" w:color="auto" w:fill="FFFFFF"/>
                    <w:lang w:val="en-CA"/>
                  </w:rPr>
                  <w:t>มหาวิทยาลัยศิลปากร</w:t>
                </w:r>
                <w:proofErr w:type="spellEnd"/>
                <w:r w:rsidRPr="004413D2">
                  <w:rPr>
                    <w:rFonts w:ascii="Calibri" w:eastAsia="Times New Roman" w:hAnsi="Calibri" w:cs="Microsoft Sans Serif"/>
                    <w:color w:val="252525"/>
                    <w:shd w:val="clear" w:color="auto" w:fill="FFFFFF"/>
                    <w:lang w:val="en-CA"/>
                  </w:rPr>
                  <w:t xml:space="preserve"> [</w:t>
                </w:r>
                <w:proofErr w:type="spellStart"/>
                <w:r w:rsidRPr="004413D2">
                  <w:rPr>
                    <w:rFonts w:ascii="Calibri" w:eastAsia="Times New Roman" w:hAnsi="Calibri" w:cs="Times New Roman"/>
                    <w:lang w:val="en-CA"/>
                  </w:rPr>
                  <w:t>Silpakorn</w:t>
                </w:r>
                <w:proofErr w:type="spellEnd"/>
                <w:r w:rsidRPr="004413D2">
                  <w:rPr>
                    <w:rFonts w:ascii="Calibri" w:eastAsia="Times New Roman" w:hAnsi="Calibri" w:cs="Times New Roman"/>
                    <w:lang w:val="en-CA"/>
                  </w:rPr>
                  <w:t xml:space="preserve"> University</w:t>
                </w:r>
                <w:r w:rsidRPr="004413D2">
                  <w:rPr>
                    <w:rFonts w:ascii="Calibri" w:eastAsia="Times New Roman" w:hAnsi="Calibri" w:cs="Times New Roman"/>
                    <w:lang w:val="en-CA"/>
                  </w:rPr>
                  <w:t>]</w:t>
                </w:r>
                <w:r w:rsidRPr="004413D2">
                  <w:rPr>
                    <w:rFonts w:ascii="Calibri" w:eastAsia="Times New Roman" w:hAnsi="Calibri" w:cs="Times New Roman"/>
                    <w:lang w:val="en-CA"/>
                  </w:rPr>
                  <w:t xml:space="preserve"> | Ruskin School of Fine Art | University of Oxford</w:t>
                </w:r>
              </w:p>
            </w:tc>
          </w:sdtContent>
        </w:sdt>
      </w:tr>
    </w:tbl>
    <w:p w14:paraId="40F15D04" w14:textId="77777777" w:rsidR="003D3579" w:rsidRDefault="003D3579" w:rsidP="00FB3EF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7A7A78" w14:textId="77777777" w:rsidTr="00244BB0">
        <w:tc>
          <w:tcPr>
            <w:tcW w:w="9016" w:type="dxa"/>
            <w:shd w:val="clear" w:color="auto" w:fill="A6A6A6" w:themeFill="background1" w:themeFillShade="A6"/>
            <w:tcMar>
              <w:top w:w="113" w:type="dxa"/>
              <w:bottom w:w="113" w:type="dxa"/>
            </w:tcMar>
          </w:tcPr>
          <w:p w14:paraId="068A2A03" w14:textId="77777777" w:rsidR="00244BB0" w:rsidRPr="00244BB0" w:rsidRDefault="00244BB0" w:rsidP="00FB3EF6">
            <w:pPr>
              <w:rPr>
                <w:b/>
                <w:color w:val="FFFFFF" w:themeColor="background1"/>
              </w:rPr>
            </w:pPr>
            <w:r>
              <w:rPr>
                <w:b/>
                <w:color w:val="FFFFFF" w:themeColor="background1"/>
              </w:rPr>
              <w:t>Your article</w:t>
            </w:r>
          </w:p>
        </w:tc>
      </w:tr>
      <w:tr w:rsidR="003F0D73" w14:paraId="070F8FAB" w14:textId="77777777" w:rsidTr="003F0D73">
        <w:sdt>
          <w:sdtPr>
            <w:alias w:val="Article headword"/>
            <w:tag w:val="articleHeadword"/>
            <w:id w:val="-361440020"/>
            <w:placeholder>
              <w:docPart w:val="F0CDB7120B414FF3AD758AB13715EB82"/>
            </w:placeholder>
            <w:text/>
          </w:sdtPr>
          <w:sdtEndPr/>
          <w:sdtContent>
            <w:tc>
              <w:tcPr>
                <w:tcW w:w="9016" w:type="dxa"/>
                <w:tcMar>
                  <w:top w:w="113" w:type="dxa"/>
                  <w:bottom w:w="113" w:type="dxa"/>
                </w:tcMar>
              </w:tcPr>
              <w:p w14:paraId="5EB95570" w14:textId="77777777" w:rsidR="003F0D73" w:rsidRPr="00FB589A" w:rsidRDefault="00630D7F" w:rsidP="00FB3EF6">
                <w:pPr>
                  <w:rPr>
                    <w:b/>
                  </w:rPr>
                </w:pPr>
                <w:proofErr w:type="spellStart"/>
                <w:r w:rsidRPr="00CC13EA">
                  <w:t>Nimsamer</w:t>
                </w:r>
                <w:proofErr w:type="spellEnd"/>
                <w:r w:rsidRPr="00CC13EA">
                  <w:t xml:space="preserve">, </w:t>
                </w:r>
                <w:proofErr w:type="spellStart"/>
                <w:r w:rsidRPr="00CC13EA">
                  <w:t>Chalood</w:t>
                </w:r>
                <w:proofErr w:type="spellEnd"/>
                <w:r w:rsidR="00687DB3" w:rsidRPr="00CC13EA">
                  <w:t xml:space="preserve"> (1929--</w:t>
                </w:r>
                <w:r w:rsidRPr="00CC13EA">
                  <w:t>)</w:t>
                </w:r>
              </w:p>
            </w:tc>
          </w:sdtContent>
        </w:sdt>
      </w:tr>
      <w:tr w:rsidR="00464699" w14:paraId="62657F28" w14:textId="77777777" w:rsidTr="007821B0">
        <w:sdt>
          <w:sdtPr>
            <w:alias w:val="Variant headwords"/>
            <w:tag w:val="variantHeadwords"/>
            <w:id w:val="173464402"/>
            <w:placeholder>
              <w:docPart w:val="9CE5B5F89C5A4438938B7FBDA5650E6C"/>
            </w:placeholder>
            <w:showingPlcHdr/>
          </w:sdtPr>
          <w:sdtEndPr/>
          <w:sdtContent>
            <w:tc>
              <w:tcPr>
                <w:tcW w:w="9016" w:type="dxa"/>
                <w:tcMar>
                  <w:top w:w="113" w:type="dxa"/>
                  <w:bottom w:w="113" w:type="dxa"/>
                </w:tcMar>
              </w:tcPr>
              <w:p w14:paraId="7B074EC3" w14:textId="77777777" w:rsidR="00464699" w:rsidRDefault="00464699" w:rsidP="00FB3EF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52A90" w14:textId="77777777" w:rsidTr="003F0D73">
        <w:sdt>
          <w:sdtPr>
            <w:alias w:val="Abstract"/>
            <w:tag w:val="abstract"/>
            <w:id w:val="-635871867"/>
            <w:placeholder>
              <w:docPart w:val="A7A99587EE204988AEF8ED67BA6E973B"/>
            </w:placeholder>
          </w:sdtPr>
          <w:sdtEndPr/>
          <w:sdtContent>
            <w:tc>
              <w:tcPr>
                <w:tcW w:w="9016" w:type="dxa"/>
                <w:tcMar>
                  <w:top w:w="113" w:type="dxa"/>
                  <w:bottom w:w="113" w:type="dxa"/>
                </w:tcMar>
              </w:tcPr>
              <w:p w14:paraId="6ACC0628" w14:textId="1B435E20" w:rsidR="00E85A05" w:rsidRDefault="00CC13EA" w:rsidP="00FB3EF6">
                <w:r>
                  <w:t xml:space="preserve">Beginning his career in the 1950s, </w:t>
                </w:r>
                <w:proofErr w:type="spellStart"/>
                <w:r w:rsidRPr="009C44E9">
                  <w:t>Chalood</w:t>
                </w:r>
                <w:proofErr w:type="spellEnd"/>
                <w:r w:rsidRPr="009C44E9">
                  <w:t xml:space="preserve"> </w:t>
                </w:r>
                <w:proofErr w:type="spellStart"/>
                <w:r w:rsidRPr="009C44E9">
                  <w:t>Nimsamer</w:t>
                </w:r>
                <w:proofErr w:type="spellEnd"/>
                <w:r>
                  <w:t xml:space="preserve"> became </w:t>
                </w:r>
                <w:r w:rsidRPr="009C44E9">
                  <w:t>one of the</w:t>
                </w:r>
                <w:r>
                  <w:t xml:space="preserve"> </w:t>
                </w:r>
                <w:r w:rsidRPr="009C44E9">
                  <w:t xml:space="preserve">most influential contemporary </w:t>
                </w:r>
                <w:r>
                  <w:t xml:space="preserve">Thai </w:t>
                </w:r>
                <w:r w:rsidRPr="009C44E9">
                  <w:t>artists</w:t>
                </w:r>
                <w:r>
                  <w:t xml:space="preserve">. Recognized as a Thai national artist in 1998, </w:t>
                </w:r>
                <w:proofErr w:type="spellStart"/>
                <w:r>
                  <w:t>Chalood</w:t>
                </w:r>
                <w:proofErr w:type="spellEnd"/>
                <w:r>
                  <w:t xml:space="preserve"> is also a distinguished senior professor who helped develop Thai traditional art in the context of Modernism. Most of his work portrays the relationship between local Thai culture and the traditional spirit of Thai people.</w:t>
                </w:r>
                <w:r w:rsidRPr="009131EE">
                  <w:t xml:space="preserve"> </w:t>
                </w:r>
                <w:r>
                  <w:t xml:space="preserve">The variety of his artistic forms, including drawing, painting, printmaking, mixed media, and installation, represent simplicity and calmness, which the artist claims is a unique characteristic of Eastern culture. His fine, delicate drawing lines and gentle colours reflect the love and generosity of rural society. </w:t>
                </w:r>
                <w:proofErr w:type="spellStart"/>
                <w:r>
                  <w:t>Chalood</w:t>
                </w:r>
                <w:proofErr w:type="spellEnd"/>
                <w:r>
                  <w:t xml:space="preserve"> first gained recognition in the Thai art scene with his early series of tempera paintings, oil paintings, and wood cuts, in which he was inspired by the images of rural women in their daily life. The artist used techniques found in traditional Thai art — organic shapes, vivid colours, and gold leaf — to portray the simple life of Thai people. As a result of these works, including </w:t>
                </w:r>
                <w:r w:rsidRPr="00D87F0A">
                  <w:rPr>
                    <w:i/>
                  </w:rPr>
                  <w:t>Thai Farmers</w:t>
                </w:r>
                <w:r>
                  <w:t xml:space="preserve"> (1955) and </w:t>
                </w:r>
                <w:proofErr w:type="spellStart"/>
                <w:r w:rsidRPr="00D87F0A">
                  <w:rPr>
                    <w:i/>
                  </w:rPr>
                  <w:t>Songkran</w:t>
                </w:r>
                <w:proofErr w:type="spellEnd"/>
                <w:r>
                  <w:t xml:space="preserve"> (1956), </w:t>
                </w:r>
                <w:proofErr w:type="spellStart"/>
                <w:r>
                  <w:t>Chalood</w:t>
                </w:r>
                <w:proofErr w:type="spellEnd"/>
                <w:r>
                  <w:t xml:space="preserve"> received many awards from the National Art Competition and eventually gained the title of an artist of distinction (in the field of painting) in 1959. </w:t>
                </w:r>
              </w:p>
            </w:tc>
          </w:sdtContent>
        </w:sdt>
      </w:tr>
      <w:tr w:rsidR="003F0D73" w14:paraId="083F0A6D" w14:textId="77777777" w:rsidTr="003F0D73">
        <w:sdt>
          <w:sdtPr>
            <w:alias w:val="Article text"/>
            <w:tag w:val="articleText"/>
            <w:id w:val="634067588"/>
            <w:placeholder>
              <w:docPart w:val="54807473FD6F4F3EA6C324E01FBD1433"/>
            </w:placeholder>
          </w:sdtPr>
          <w:sdtEndPr/>
          <w:sdtContent>
            <w:tc>
              <w:tcPr>
                <w:tcW w:w="9016" w:type="dxa"/>
                <w:tcMar>
                  <w:top w:w="113" w:type="dxa"/>
                  <w:bottom w:w="113" w:type="dxa"/>
                </w:tcMar>
              </w:tcPr>
              <w:p w14:paraId="370E9DDF" w14:textId="173C5D47" w:rsidR="00630D7F" w:rsidRDefault="00BD52C9" w:rsidP="00FB3EF6">
                <w:r>
                  <w:t>B</w:t>
                </w:r>
                <w:r w:rsidR="00630D7F">
                  <w:t xml:space="preserve">eginning his career in the 1950s, </w:t>
                </w:r>
                <w:proofErr w:type="spellStart"/>
                <w:r w:rsidR="00630D7F" w:rsidRPr="009C44E9">
                  <w:t>Chalood</w:t>
                </w:r>
                <w:proofErr w:type="spellEnd"/>
                <w:r w:rsidR="00630D7F" w:rsidRPr="009C44E9">
                  <w:t xml:space="preserve"> </w:t>
                </w:r>
                <w:proofErr w:type="spellStart"/>
                <w:r w:rsidR="00630D7F" w:rsidRPr="009C44E9">
                  <w:t>Nimsamer</w:t>
                </w:r>
                <w:proofErr w:type="spellEnd"/>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xml:space="preserve">. Recognized as a Thai national artist in 1998, </w:t>
                </w:r>
                <w:proofErr w:type="spellStart"/>
                <w:r w:rsidR="00630D7F">
                  <w:t>Chalood</w:t>
                </w:r>
                <w:proofErr w:type="spellEnd"/>
                <w:r w:rsidR="00630D7F">
                  <w:t xml:space="preserve"> is also a distinguished senior professor who helped develop Th</w:t>
                </w:r>
                <w:r w:rsidR="00FB3EF6">
                  <w:t>ai traditional art in the contex</w:t>
                </w:r>
                <w:r w:rsidR="00630D7F">
                  <w:t xml:space="preserve">t of </w:t>
                </w:r>
                <w:r>
                  <w:t>M</w:t>
                </w:r>
                <w:r w:rsidR="00630D7F">
                  <w:t>odernism. Most of his work po</w:t>
                </w:r>
                <w:r w:rsidR="00590907">
                  <w:t>rtrays the relationship between</w:t>
                </w:r>
                <w:r w:rsidR="00630D7F">
                  <w:t xml:space="preserve"> local Thai culture and the traditional spirit of Thai people.</w:t>
                </w:r>
                <w:r w:rsidR="00630D7F" w:rsidRPr="009131EE">
                  <w:t xml:space="preserve"> </w:t>
                </w:r>
                <w:r w:rsidR="00630D7F">
                  <w:t>The variety of his artistic forms, including drawing, painting, printmaking, mixed media</w:t>
                </w:r>
                <w:r>
                  <w:t>,</w:t>
                </w:r>
                <w:r w:rsidR="00630D7F">
                  <w:t xml:space="preserve"> and installation, represent simplicity and calmness, which the artist claims </w:t>
                </w:r>
                <w:r>
                  <w:t>is a</w:t>
                </w:r>
                <w:r w:rsidR="00630D7F">
                  <w:t xml:space="preserve"> unique character</w:t>
                </w:r>
                <w:r>
                  <w:t>istic</w:t>
                </w:r>
                <w:r w:rsidR="00630D7F">
                  <w:t xml:space="preserve"> of Eastern culture. </w:t>
                </w:r>
                <w:r w:rsidR="000866E9">
                  <w:t xml:space="preserve">His fine, </w:t>
                </w:r>
                <w:r w:rsidR="00630D7F">
                  <w:t xml:space="preserve">delicate drawing lines and gentle colours reflect the love and generosity of rural society. </w:t>
                </w:r>
                <w:proofErr w:type="spellStart"/>
                <w:r w:rsidR="00630D7F">
                  <w:t>Chalood</w:t>
                </w:r>
                <w:proofErr w:type="spellEnd"/>
                <w:r w:rsidR="00630D7F">
                  <w:t xml:space="preserve"> first gained recognition in the Thai art scene with his early series of tempera paintings, oil paintings, and wood cuts, in which he was inspired by the images of rural women in their daily life. The artist used techniques found in traditional Thai art</w:t>
                </w:r>
                <w:r w:rsidR="00FB3EF6">
                  <w:t xml:space="preserve"> — o</w:t>
                </w:r>
                <w:r w:rsidR="00630D7F">
                  <w:t>rganic shapes, vivid colours, and gold leaf</w:t>
                </w:r>
                <w:r w:rsidR="00FB3EF6">
                  <w:t xml:space="preserve"> — </w:t>
                </w:r>
                <w:r w:rsidR="00630D7F">
                  <w:t xml:space="preserve">to portray the simple life of Thai people. As a result of these works, including </w:t>
                </w:r>
                <w:r w:rsidR="00630D7F" w:rsidRPr="00D87F0A">
                  <w:rPr>
                    <w:i/>
                  </w:rPr>
                  <w:t>Thai Farmers</w:t>
                </w:r>
                <w:r w:rsidR="00630D7F">
                  <w:t xml:space="preserve"> (1955) and </w:t>
                </w:r>
                <w:proofErr w:type="spellStart"/>
                <w:r w:rsidR="00630D7F" w:rsidRPr="00D87F0A">
                  <w:rPr>
                    <w:i/>
                  </w:rPr>
                  <w:t>Songkran</w:t>
                </w:r>
                <w:proofErr w:type="spellEnd"/>
                <w:r w:rsidR="00630D7F">
                  <w:t xml:space="preserve"> (1956), </w:t>
                </w:r>
                <w:proofErr w:type="spellStart"/>
                <w:r w:rsidR="00630D7F">
                  <w:t>Chalood</w:t>
                </w:r>
                <w:proofErr w:type="spellEnd"/>
                <w:r w:rsidR="00630D7F">
                  <w:t xml:space="preserve"> received many awards from the National Art Competition and eventually gained the title of an artist of distinction (in the field of painting) in 1959. </w:t>
                </w:r>
              </w:p>
              <w:p w14:paraId="46CB3965" w14:textId="77777777" w:rsidR="00630D7F" w:rsidRDefault="00630D7F" w:rsidP="00FB3EF6"/>
              <w:p w14:paraId="7D65B92B" w14:textId="77777777" w:rsidR="00630D7F" w:rsidRDefault="00630D7F" w:rsidP="00FB3EF6"/>
              <w:p w14:paraId="427DB2E3" w14:textId="77777777" w:rsidR="00630D7F" w:rsidRPr="00370575" w:rsidRDefault="00630D7F" w:rsidP="00FB3EF6">
                <w:pPr>
                  <w:keepNext/>
                  <w:rPr>
                    <w:i/>
                  </w:rPr>
                </w:pPr>
                <w:r w:rsidRPr="00370575">
                  <w:rPr>
                    <w:i/>
                  </w:rPr>
                  <w:t>File: Nimsamer1.jpg</w:t>
                </w:r>
              </w:p>
              <w:p w14:paraId="6B448980" w14:textId="77777777" w:rsidR="00630D7F" w:rsidRDefault="00630D7F" w:rsidP="00FB3EF6">
                <w:pPr>
                  <w:pStyle w:val="Caption"/>
                </w:pPr>
                <w:r>
                  <w:fldChar w:fldCharType="begin"/>
                </w:r>
                <w:r>
                  <w:instrText xml:space="preserve"> SEQ Figure \* ARABIC </w:instrText>
                </w:r>
                <w:r>
                  <w:fldChar w:fldCharType="separate"/>
                </w:r>
                <w:r>
                  <w:rPr>
                    <w:noProof/>
                  </w:rPr>
                  <w:t>1</w:t>
                </w:r>
                <w:r>
                  <w:fldChar w:fldCharType="end"/>
                </w:r>
                <w:r>
                  <w:t xml:space="preserve"> </w:t>
                </w:r>
                <w:proofErr w:type="spellStart"/>
                <w:r>
                  <w:t>Chalood</w:t>
                </w:r>
                <w:proofErr w:type="spellEnd"/>
                <w:r>
                  <w:t xml:space="preserve"> </w:t>
                </w:r>
                <w:proofErr w:type="spellStart"/>
                <w:r>
                  <w:t>Nimsamer</w:t>
                </w:r>
                <w:proofErr w:type="spellEnd"/>
                <w:r>
                  <w:t xml:space="preserve">, </w:t>
                </w:r>
                <w:proofErr w:type="spellStart"/>
                <w:r>
                  <w:rPr>
                    <w:i/>
                  </w:rPr>
                  <w:t>Songkran</w:t>
                </w:r>
                <w:proofErr w:type="spellEnd"/>
                <w:r>
                  <w:rPr>
                    <w:i/>
                  </w:rPr>
                  <w:t xml:space="preserve"> Festival, </w:t>
                </w:r>
                <w:r>
                  <w:t xml:space="preserve">1956, tempera, 76.5 x 52.5cm, Collection of </w:t>
                </w:r>
                <w:proofErr w:type="spellStart"/>
                <w:r>
                  <w:t>Misiem's</w:t>
                </w:r>
                <w:proofErr w:type="spellEnd"/>
                <w:r>
                  <w:t xml:space="preserve"> Sculpture Garden.</w:t>
                </w:r>
              </w:p>
              <w:p w14:paraId="3F5BE7F0" w14:textId="77777777" w:rsidR="00630D7F" w:rsidRPr="0025269B" w:rsidRDefault="00630D7F" w:rsidP="00FB3EF6">
                <w:pPr>
                  <w:rPr>
                    <w:rFonts w:ascii="Times" w:hAnsi="Times"/>
                    <w:sz w:val="20"/>
                    <w:szCs w:val="20"/>
                    <w:lang w:val="en-AU"/>
                  </w:rPr>
                </w:pPr>
              </w:p>
              <w:p w14:paraId="43DDC684" w14:textId="6C18E930" w:rsidR="00630D7F" w:rsidRDefault="00630D7F" w:rsidP="00FB3EF6">
                <w:r>
                  <w:lastRenderedPageBreak/>
                  <w:t xml:space="preserve">During the 1980s and early 90s, </w:t>
                </w:r>
                <w:proofErr w:type="spellStart"/>
                <w:r>
                  <w:t>Chalood</w:t>
                </w:r>
                <w:proofErr w:type="spellEnd"/>
                <w:r>
                  <w:t xml:space="preserve"> installed</w:t>
                </w:r>
                <w:r w:rsidR="00675875">
                  <w:t xml:space="preserve"> many</w:t>
                </w:r>
                <w:r w:rsidR="00793982">
                  <w:t xml:space="preserve"> of his</w:t>
                </w:r>
                <w:r w:rsidR="00675875">
                  <w:t xml:space="preserve"> sculptures</w:t>
                </w:r>
                <w:r>
                  <w:t xml:space="preserve"> in public spaces around Bangkok. Most of these sculptures were inspired by Thai culture and Buddhism, such as the shape of Buddhist pagoda and the shape of ‘Pod-Duong,’ or ‘Bullet Money,’ which was the currency used in the old kingdom of Thailand. In 1982, </w:t>
                </w:r>
                <w:proofErr w:type="spellStart"/>
                <w:r>
                  <w:t>Chalood</w:t>
                </w:r>
                <w:proofErr w:type="spellEnd"/>
                <w:r>
                  <w:t xml:space="preserve"> introduced the possibility of using local materials to create artworks with his series of performances and installations entitled </w:t>
                </w:r>
                <w:r w:rsidRPr="00D87F0A">
                  <w:rPr>
                    <w:i/>
                  </w:rPr>
                  <w:t>Rural Sculpture</w:t>
                </w:r>
                <w:r>
                  <w:t xml:space="preserve">. </w:t>
                </w:r>
              </w:p>
              <w:p w14:paraId="2E15981C" w14:textId="77777777" w:rsidR="00630D7F" w:rsidRDefault="00630D7F" w:rsidP="00FB3EF6"/>
              <w:p w14:paraId="0D794211" w14:textId="77777777" w:rsidR="00630D7F" w:rsidRDefault="00630D7F" w:rsidP="00FB3EF6">
                <w:proofErr w:type="spellStart"/>
                <w:r>
                  <w:t>Chalood</w:t>
                </w:r>
                <w:proofErr w:type="spellEnd"/>
                <w:r>
                  <w:t xml:space="preserve"> </w:t>
                </w:r>
                <w:proofErr w:type="spellStart"/>
                <w:r>
                  <w:t>Nimsamer</w:t>
                </w:r>
                <w:proofErr w:type="spellEnd"/>
                <w:r>
                  <w:t xml:space="preserve"> was born in 1929 in </w:t>
                </w:r>
                <w:proofErr w:type="spellStart"/>
                <w:r>
                  <w:t>Thonburi</w:t>
                </w:r>
                <w:proofErr w:type="spellEnd"/>
                <w:r>
                  <w:t xml:space="preserve"> Province, now part Bangkok. He is among the first generation of Thai artists to study directly under Professor </w:t>
                </w:r>
                <w:proofErr w:type="spellStart"/>
                <w:r>
                  <w:t>Silpa</w:t>
                </w:r>
                <w:proofErr w:type="spellEnd"/>
                <w:r>
                  <w:t xml:space="preserve"> </w:t>
                </w:r>
                <w:proofErr w:type="spellStart"/>
                <w:r>
                  <w:t>Bhirasri</w:t>
                </w:r>
                <w:proofErr w:type="spellEnd"/>
                <w:r>
                  <w:t xml:space="preserve"> (</w:t>
                </w:r>
                <w:proofErr w:type="spellStart"/>
                <w:r>
                  <w:t>Corrado</w:t>
                </w:r>
                <w:proofErr w:type="spellEnd"/>
                <w:r>
                  <w:t xml:space="preserve"> </w:t>
                </w:r>
                <w:proofErr w:type="spellStart"/>
                <w:r>
                  <w:t>Feloci</w:t>
                </w:r>
                <w:proofErr w:type="spellEnd"/>
                <w:r>
                  <w:t xml:space="preserve">). Professor </w:t>
                </w:r>
                <w:proofErr w:type="spellStart"/>
                <w:r>
                  <w:t>Bhirasri</w:t>
                </w:r>
                <w:proofErr w:type="spellEnd"/>
                <w:r>
                  <w:t xml:space="preserve"> later helped the Thai government to establish </w:t>
                </w:r>
                <w:proofErr w:type="spellStart"/>
                <w:r>
                  <w:t>Silpakorn</w:t>
                </w:r>
                <w:proofErr w:type="spellEnd"/>
                <w:r>
                  <w:t xml:space="preserve"> University, where </w:t>
                </w:r>
                <w:proofErr w:type="spellStart"/>
                <w:r>
                  <w:t>Chalood</w:t>
                </w:r>
                <w:proofErr w:type="spellEnd"/>
                <w:r>
                  <w:t xml:space="preserve"> became a student</w:t>
                </w:r>
                <w:r w:rsidR="005D7738">
                  <w:t>, majoring in sculpture,</w:t>
                </w:r>
                <w:r>
                  <w:t xml:space="preserve"> and graduated with </w:t>
                </w:r>
                <w:r w:rsidRPr="00084F63">
                  <w:t>first class hono</w:t>
                </w:r>
                <w:r>
                  <w:t>u</w:t>
                </w:r>
                <w:r w:rsidRPr="00084F63">
                  <w:t>r</w:t>
                </w:r>
                <w:r>
                  <w:t>s</w:t>
                </w:r>
                <w:r w:rsidR="005D7738">
                  <w:t>.</w:t>
                </w:r>
                <w:r w:rsidRPr="00084F63">
                  <w:t xml:space="preserve"> </w:t>
                </w:r>
                <w:proofErr w:type="spellStart"/>
                <w:r w:rsidRPr="00084F63">
                  <w:t>Chalood</w:t>
                </w:r>
                <w:proofErr w:type="spellEnd"/>
                <w:r w:rsidRPr="00084F63">
                  <w:t xml:space="preserve"> received a scholarship from the Italian government to study at </w:t>
                </w:r>
                <w:proofErr w:type="spellStart"/>
                <w:r w:rsidRPr="00084F63">
                  <w:rPr>
                    <w:rFonts w:cs="Arial"/>
                  </w:rPr>
                  <w:t>Accademia</w:t>
                </w:r>
                <w:proofErr w:type="spellEnd"/>
                <w:r w:rsidRPr="00084F63">
                  <w:rPr>
                    <w:rFonts w:cs="Arial"/>
                  </w:rPr>
                  <w:t xml:space="preserve"> di Belle </w:t>
                </w:r>
                <w:proofErr w:type="spellStart"/>
                <w:r w:rsidRPr="00084F63">
                  <w:rPr>
                    <w:rFonts w:cs="Arial"/>
                  </w:rPr>
                  <w:t>Arti</w:t>
                </w:r>
                <w:proofErr w:type="spellEnd"/>
                <w:r w:rsidRPr="00084F63">
                  <w:rPr>
                    <w:rFonts w:cs="Arial"/>
                  </w:rPr>
                  <w:t xml:space="preserve"> in Rome</w:t>
                </w:r>
                <w:r w:rsidRPr="00084F63">
                  <w:t xml:space="preserve"> an</w:t>
                </w:r>
                <w:r>
                  <w:t xml:space="preserve">d another scholarship to study printmaking at Pratt Graphic </w:t>
                </w:r>
                <w:proofErr w:type="spellStart"/>
                <w:r w:rsidR="00590907">
                  <w:t>Center</w:t>
                </w:r>
                <w:proofErr w:type="spellEnd"/>
                <w:r>
                  <w:t xml:space="preserve"> in New York City. </w:t>
                </w:r>
              </w:p>
              <w:p w14:paraId="7FE83C1F" w14:textId="77777777" w:rsidR="00630D7F" w:rsidRDefault="00630D7F" w:rsidP="00FB3EF6"/>
              <w:p w14:paraId="3366C276" w14:textId="63C3766D" w:rsidR="003F0D73" w:rsidRDefault="00630D7F" w:rsidP="00FB3EF6">
                <w:r>
                  <w:t xml:space="preserve">In 1963, </w:t>
                </w:r>
                <w:proofErr w:type="spellStart"/>
                <w:r>
                  <w:t>Chalood</w:t>
                </w:r>
                <w:proofErr w:type="spellEnd"/>
                <w:r>
                  <w:t xml:space="preserve"> returned to teach at </w:t>
                </w:r>
                <w:proofErr w:type="spellStart"/>
                <w:r>
                  <w:t>Silpakorn</w:t>
                </w:r>
                <w:proofErr w:type="spellEnd"/>
                <w:r>
                  <w:t xml:space="preserve"> University. His major role of establishing the Department of Printmaking influenced a lot of young Thai artists to create work using this technique, especially in an abstract style. This, in part, led to the successful development of abstract art in Thailand in the 1970s and 80s. Working as an artist and art professor for more than sixty years, </w:t>
                </w:r>
                <w:proofErr w:type="spellStart"/>
                <w:r>
                  <w:t>Chalood’s</w:t>
                </w:r>
                <w:proofErr w:type="spellEnd"/>
                <w:r>
                  <w:t xml:space="preserve"> artwork connects two generations of Thai modern and contemporary art, both the early period that was strongly influenced by W</w:t>
                </w:r>
                <w:r w:rsidR="005D7738">
                  <w:t>estern M</w:t>
                </w:r>
                <w:r>
                  <w:t>odernism and the later generation of Thai Neo-Traditionalism.</w:t>
                </w:r>
              </w:p>
            </w:tc>
          </w:sdtContent>
        </w:sdt>
      </w:tr>
      <w:tr w:rsidR="003235A7" w14:paraId="558FABD4" w14:textId="77777777" w:rsidTr="003235A7">
        <w:tc>
          <w:tcPr>
            <w:tcW w:w="9016" w:type="dxa"/>
          </w:tcPr>
          <w:p w14:paraId="757FBE1A" w14:textId="77777777" w:rsidR="003235A7" w:rsidRDefault="003235A7" w:rsidP="00FB3EF6">
            <w:r w:rsidRPr="0015114C">
              <w:rPr>
                <w:u w:val="single"/>
              </w:rPr>
              <w:lastRenderedPageBreak/>
              <w:t>Further reading</w:t>
            </w:r>
            <w:r>
              <w:t>:</w:t>
            </w:r>
          </w:p>
          <w:sdt>
            <w:sdtPr>
              <w:alias w:val="Further reading"/>
              <w:tag w:val="furtherReading"/>
              <w:id w:val="-1516217107"/>
              <w:placeholder>
                <w:docPart w:val="44D3973969164D348495BE2DD07BA7F9"/>
              </w:placeholder>
            </w:sdtPr>
            <w:sdtEndPr/>
            <w:sdtContent>
              <w:p w14:paraId="40ACE8BA" w14:textId="1A84B9C2" w:rsidR="00590907" w:rsidRDefault="004413D2" w:rsidP="00FB3EF6">
                <w:sdt>
                  <w:sdtPr>
                    <w:id w:val="-1276402245"/>
                    <w:citation/>
                  </w:sdtPr>
                  <w:sdtEndPr/>
                  <w:sdtContent>
                    <w:r w:rsidR="00590907">
                      <w:fldChar w:fldCharType="begin"/>
                    </w:r>
                    <w:r w:rsidR="00A67790">
                      <w:rPr>
                        <w:lang w:val="en-CA"/>
                      </w:rPr>
                      <w:instrText xml:space="preserve">CITATION Ban12 \l 4105 </w:instrText>
                    </w:r>
                    <w:r w:rsidR="00590907">
                      <w:fldChar w:fldCharType="separate"/>
                    </w:r>
                    <w:r w:rsidR="00A67790">
                      <w:rPr>
                        <w:noProof/>
                        <w:lang w:val="en-CA"/>
                      </w:rPr>
                      <w:t xml:space="preserve"> </w:t>
                    </w:r>
                    <w:r w:rsidR="00A67790" w:rsidRPr="00A67790">
                      <w:rPr>
                        <w:noProof/>
                        <w:lang w:val="en-CA"/>
                      </w:rPr>
                      <w:t>(Centre)</w:t>
                    </w:r>
                    <w:r w:rsidR="00590907">
                      <w:fldChar w:fldCharType="end"/>
                    </w:r>
                  </w:sdtContent>
                </w:sdt>
              </w:p>
              <w:p w14:paraId="66A6F26B" w14:textId="77777777" w:rsidR="00A67790" w:rsidRDefault="00A67790" w:rsidP="00FB3EF6"/>
              <w:p w14:paraId="4468F605" w14:textId="77777777" w:rsidR="00590907" w:rsidRDefault="004413D2" w:rsidP="00FB3EF6">
                <w:sdt>
                  <w:sdtPr>
                    <w:id w:val="1784452548"/>
                    <w:citation/>
                  </w:sdtPr>
                  <w:sdtEndPr/>
                  <w:sdtContent>
                    <w:r w:rsidR="00590907">
                      <w:fldChar w:fldCharType="begin"/>
                    </w:r>
                    <w:r w:rsidR="00590907">
                      <w:rPr>
                        <w:lang w:val="en-CA"/>
                      </w:rPr>
                      <w:instrText xml:space="preserve"> CITATION Nim10 \l 4105 </w:instrText>
                    </w:r>
                    <w:r w:rsidR="00590907">
                      <w:fldChar w:fldCharType="separate"/>
                    </w:r>
                    <w:r w:rsidR="00A67790" w:rsidRPr="00A67790">
                      <w:rPr>
                        <w:noProof/>
                        <w:lang w:val="en-CA"/>
                      </w:rPr>
                      <w:t>(Nimsamer)</w:t>
                    </w:r>
                    <w:r w:rsidR="00590907">
                      <w:fldChar w:fldCharType="end"/>
                    </w:r>
                  </w:sdtContent>
                </w:sdt>
              </w:p>
              <w:p w14:paraId="2DAEE01E" w14:textId="77777777" w:rsidR="00A67790" w:rsidRDefault="00A67790" w:rsidP="00FB3EF6"/>
              <w:p w14:paraId="32D94DF0" w14:textId="6C9D4680" w:rsidR="003235A7" w:rsidRDefault="004413D2" w:rsidP="00FB3EF6">
                <w:sdt>
                  <w:sdtPr>
                    <w:id w:val="-131792389"/>
                    <w:citation/>
                  </w:sdtPr>
                  <w:sdtEndPr/>
                  <w:sdtContent>
                    <w:r w:rsidR="00590907">
                      <w:fldChar w:fldCharType="begin"/>
                    </w:r>
                    <w:r w:rsidR="00590907">
                      <w:rPr>
                        <w:lang w:val="en-CA"/>
                      </w:rPr>
                      <w:instrText xml:space="preserve"> CITATION Muk02 \l 4105 </w:instrText>
                    </w:r>
                    <w:r w:rsidR="00590907">
                      <w:fldChar w:fldCharType="separate"/>
                    </w:r>
                    <w:r w:rsidR="00A67790" w:rsidRPr="00A67790">
                      <w:rPr>
                        <w:noProof/>
                        <w:lang w:val="en-CA"/>
                      </w:rPr>
                      <w:t>(Mukdamanee)</w:t>
                    </w:r>
                    <w:r w:rsidR="00590907">
                      <w:fldChar w:fldCharType="end"/>
                    </w:r>
                  </w:sdtContent>
                </w:sdt>
              </w:p>
            </w:sdtContent>
          </w:sdt>
        </w:tc>
      </w:tr>
    </w:tbl>
    <w:p w14:paraId="03BFD456" w14:textId="77777777" w:rsidR="00C27FAB" w:rsidRPr="00F36937" w:rsidRDefault="00C27FAB" w:rsidP="00FB3EF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53E73" w14:textId="77777777" w:rsidR="006C25D4" w:rsidRDefault="006C25D4" w:rsidP="007A0D55">
      <w:pPr>
        <w:spacing w:after="0" w:line="240" w:lineRule="auto"/>
      </w:pPr>
      <w:r>
        <w:separator/>
      </w:r>
    </w:p>
  </w:endnote>
  <w:endnote w:type="continuationSeparator" w:id="0">
    <w:p w14:paraId="550D21DF" w14:textId="77777777" w:rsidR="006C25D4" w:rsidRDefault="006C25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A56E" w14:textId="77777777" w:rsidR="006C25D4" w:rsidRDefault="006C25D4" w:rsidP="007A0D55">
      <w:pPr>
        <w:spacing w:after="0" w:line="240" w:lineRule="auto"/>
      </w:pPr>
      <w:r>
        <w:separator/>
      </w:r>
    </w:p>
  </w:footnote>
  <w:footnote w:type="continuationSeparator" w:id="0">
    <w:p w14:paraId="522E05C8" w14:textId="77777777" w:rsidR="006C25D4" w:rsidRDefault="006C25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B2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D7C59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DC"/>
    <w:rsid w:val="00032559"/>
    <w:rsid w:val="00052040"/>
    <w:rsid w:val="000866E9"/>
    <w:rsid w:val="000B25AE"/>
    <w:rsid w:val="000B55AB"/>
    <w:rsid w:val="000D24DC"/>
    <w:rsid w:val="00101B2E"/>
    <w:rsid w:val="00116FA0"/>
    <w:rsid w:val="00146FD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C69"/>
    <w:rsid w:val="004413D2"/>
    <w:rsid w:val="00462DBE"/>
    <w:rsid w:val="00464699"/>
    <w:rsid w:val="00483379"/>
    <w:rsid w:val="00487BC5"/>
    <w:rsid w:val="00496888"/>
    <w:rsid w:val="004A7476"/>
    <w:rsid w:val="004E5896"/>
    <w:rsid w:val="00513EE6"/>
    <w:rsid w:val="00534F8F"/>
    <w:rsid w:val="00590035"/>
    <w:rsid w:val="00590907"/>
    <w:rsid w:val="005B177E"/>
    <w:rsid w:val="005B3921"/>
    <w:rsid w:val="005D7738"/>
    <w:rsid w:val="005F26D7"/>
    <w:rsid w:val="005F5450"/>
    <w:rsid w:val="00630D7F"/>
    <w:rsid w:val="00675875"/>
    <w:rsid w:val="00687DB3"/>
    <w:rsid w:val="006C25D4"/>
    <w:rsid w:val="006D0412"/>
    <w:rsid w:val="007411B9"/>
    <w:rsid w:val="00780D95"/>
    <w:rsid w:val="00780DC7"/>
    <w:rsid w:val="00793982"/>
    <w:rsid w:val="007A0D55"/>
    <w:rsid w:val="007B3377"/>
    <w:rsid w:val="007E5F44"/>
    <w:rsid w:val="00821DE3"/>
    <w:rsid w:val="00846CE1"/>
    <w:rsid w:val="008A5B87"/>
    <w:rsid w:val="00922950"/>
    <w:rsid w:val="009A7264"/>
    <w:rsid w:val="009D1606"/>
    <w:rsid w:val="009E18A1"/>
    <w:rsid w:val="009E73D7"/>
    <w:rsid w:val="00A27D2C"/>
    <w:rsid w:val="00A67790"/>
    <w:rsid w:val="00A76FD9"/>
    <w:rsid w:val="00AB436D"/>
    <w:rsid w:val="00AD2F24"/>
    <w:rsid w:val="00AD4844"/>
    <w:rsid w:val="00B219AE"/>
    <w:rsid w:val="00B33145"/>
    <w:rsid w:val="00B574C9"/>
    <w:rsid w:val="00BC39C9"/>
    <w:rsid w:val="00BD52C9"/>
    <w:rsid w:val="00BE5BF7"/>
    <w:rsid w:val="00BF40E1"/>
    <w:rsid w:val="00C27FAB"/>
    <w:rsid w:val="00C358D4"/>
    <w:rsid w:val="00C6296B"/>
    <w:rsid w:val="00CC13EA"/>
    <w:rsid w:val="00CC586D"/>
    <w:rsid w:val="00CF1542"/>
    <w:rsid w:val="00CF3EC5"/>
    <w:rsid w:val="00D656DA"/>
    <w:rsid w:val="00D83300"/>
    <w:rsid w:val="00DC6B48"/>
    <w:rsid w:val="00DD6E77"/>
    <w:rsid w:val="00DF01B0"/>
    <w:rsid w:val="00E5789E"/>
    <w:rsid w:val="00E85A05"/>
    <w:rsid w:val="00E95829"/>
    <w:rsid w:val="00EA606C"/>
    <w:rsid w:val="00EB0C8C"/>
    <w:rsid w:val="00EB51FD"/>
    <w:rsid w:val="00EB77DB"/>
    <w:rsid w:val="00ED139F"/>
    <w:rsid w:val="00EF74F7"/>
    <w:rsid w:val="00F36937"/>
    <w:rsid w:val="00F60F53"/>
    <w:rsid w:val="00FA1925"/>
    <w:rsid w:val="00FB11DE"/>
    <w:rsid w:val="00FB3EF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7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45E17918B8460D856299D27E187179"/>
        <w:category>
          <w:name w:val="General"/>
          <w:gallery w:val="placeholder"/>
        </w:category>
        <w:types>
          <w:type w:val="bbPlcHdr"/>
        </w:types>
        <w:behaviors>
          <w:behavior w:val="content"/>
        </w:behaviors>
        <w:guid w:val="{C3118497-D558-484C-89BB-C54BC71277B8}"/>
      </w:docPartPr>
      <w:docPartBody>
        <w:p w:rsidR="000B309C" w:rsidRDefault="00F47938">
          <w:pPr>
            <w:pStyle w:val="3745E17918B8460D856299D27E187179"/>
          </w:pPr>
          <w:r w:rsidRPr="00CC586D">
            <w:rPr>
              <w:rStyle w:val="PlaceholderText"/>
              <w:b/>
              <w:color w:val="FFFFFF" w:themeColor="background1"/>
            </w:rPr>
            <w:t>[Salutation]</w:t>
          </w:r>
        </w:p>
      </w:docPartBody>
    </w:docPart>
    <w:docPart>
      <w:docPartPr>
        <w:name w:val="85D1F9E490B5400FA54DF0730335A7CF"/>
        <w:category>
          <w:name w:val="General"/>
          <w:gallery w:val="placeholder"/>
        </w:category>
        <w:types>
          <w:type w:val="bbPlcHdr"/>
        </w:types>
        <w:behaviors>
          <w:behavior w:val="content"/>
        </w:behaviors>
        <w:guid w:val="{30F3D973-E09B-4767-8110-5E76905F3F73}"/>
      </w:docPartPr>
      <w:docPartBody>
        <w:p w:rsidR="000B309C" w:rsidRDefault="00F47938">
          <w:pPr>
            <w:pStyle w:val="85D1F9E490B5400FA54DF0730335A7CF"/>
          </w:pPr>
          <w:r>
            <w:rPr>
              <w:rStyle w:val="PlaceholderText"/>
            </w:rPr>
            <w:t>[First name]</w:t>
          </w:r>
        </w:p>
      </w:docPartBody>
    </w:docPart>
    <w:docPart>
      <w:docPartPr>
        <w:name w:val="02EAD88F1F6B4DEBAC46E6B85B459DA2"/>
        <w:category>
          <w:name w:val="General"/>
          <w:gallery w:val="placeholder"/>
        </w:category>
        <w:types>
          <w:type w:val="bbPlcHdr"/>
        </w:types>
        <w:behaviors>
          <w:behavior w:val="content"/>
        </w:behaviors>
        <w:guid w:val="{3B6CAF52-0E80-40A4-82DF-BD8117DB8BA6}"/>
      </w:docPartPr>
      <w:docPartBody>
        <w:p w:rsidR="000B309C" w:rsidRDefault="00F47938">
          <w:pPr>
            <w:pStyle w:val="02EAD88F1F6B4DEBAC46E6B85B459DA2"/>
          </w:pPr>
          <w:r>
            <w:rPr>
              <w:rStyle w:val="PlaceholderText"/>
            </w:rPr>
            <w:t>[Middle name]</w:t>
          </w:r>
        </w:p>
      </w:docPartBody>
    </w:docPart>
    <w:docPart>
      <w:docPartPr>
        <w:name w:val="1932FA116E13455C919A3BBBC2DC2A19"/>
        <w:category>
          <w:name w:val="General"/>
          <w:gallery w:val="placeholder"/>
        </w:category>
        <w:types>
          <w:type w:val="bbPlcHdr"/>
        </w:types>
        <w:behaviors>
          <w:behavior w:val="content"/>
        </w:behaviors>
        <w:guid w:val="{DA4AFC86-1FE7-4EF2-A110-F42C7ECFFE86}"/>
      </w:docPartPr>
      <w:docPartBody>
        <w:p w:rsidR="000B309C" w:rsidRDefault="00F47938">
          <w:pPr>
            <w:pStyle w:val="1932FA116E13455C919A3BBBC2DC2A19"/>
          </w:pPr>
          <w:r>
            <w:rPr>
              <w:rStyle w:val="PlaceholderText"/>
            </w:rPr>
            <w:t>[Last name]</w:t>
          </w:r>
        </w:p>
      </w:docPartBody>
    </w:docPart>
    <w:docPart>
      <w:docPartPr>
        <w:name w:val="52908861737144BF96F6051D93666AE1"/>
        <w:category>
          <w:name w:val="General"/>
          <w:gallery w:val="placeholder"/>
        </w:category>
        <w:types>
          <w:type w:val="bbPlcHdr"/>
        </w:types>
        <w:behaviors>
          <w:behavior w:val="content"/>
        </w:behaviors>
        <w:guid w:val="{EA01415C-88BF-42BD-84B1-8EEFDF900926}"/>
      </w:docPartPr>
      <w:docPartBody>
        <w:p w:rsidR="000B309C" w:rsidRDefault="00F47938">
          <w:pPr>
            <w:pStyle w:val="52908861737144BF96F6051D93666AE1"/>
          </w:pPr>
          <w:r>
            <w:rPr>
              <w:rStyle w:val="PlaceholderText"/>
            </w:rPr>
            <w:t>[Enter your biography]</w:t>
          </w:r>
        </w:p>
      </w:docPartBody>
    </w:docPart>
    <w:docPart>
      <w:docPartPr>
        <w:name w:val="CF269131D7EF4A459AC2051D15D8F8D8"/>
        <w:category>
          <w:name w:val="General"/>
          <w:gallery w:val="placeholder"/>
        </w:category>
        <w:types>
          <w:type w:val="bbPlcHdr"/>
        </w:types>
        <w:behaviors>
          <w:behavior w:val="content"/>
        </w:behaviors>
        <w:guid w:val="{D23CF20C-6C2F-4251-8190-A949F269F13C}"/>
      </w:docPartPr>
      <w:docPartBody>
        <w:p w:rsidR="000B309C" w:rsidRDefault="00F47938">
          <w:pPr>
            <w:pStyle w:val="CF269131D7EF4A459AC2051D15D8F8D8"/>
          </w:pPr>
          <w:r>
            <w:rPr>
              <w:rStyle w:val="PlaceholderText"/>
            </w:rPr>
            <w:t>[Enter the institution with which you are affiliated]</w:t>
          </w:r>
        </w:p>
      </w:docPartBody>
    </w:docPart>
    <w:docPart>
      <w:docPartPr>
        <w:name w:val="F0CDB7120B414FF3AD758AB13715EB82"/>
        <w:category>
          <w:name w:val="General"/>
          <w:gallery w:val="placeholder"/>
        </w:category>
        <w:types>
          <w:type w:val="bbPlcHdr"/>
        </w:types>
        <w:behaviors>
          <w:behavior w:val="content"/>
        </w:behaviors>
        <w:guid w:val="{5C9402C1-8733-409E-98FE-09706F5EE59F}"/>
      </w:docPartPr>
      <w:docPartBody>
        <w:p w:rsidR="000B309C" w:rsidRDefault="00F47938">
          <w:pPr>
            <w:pStyle w:val="F0CDB7120B414FF3AD758AB13715EB82"/>
          </w:pPr>
          <w:r w:rsidRPr="00EF74F7">
            <w:rPr>
              <w:b/>
              <w:color w:val="808080" w:themeColor="background1" w:themeShade="80"/>
            </w:rPr>
            <w:t>[Enter the headword for your article]</w:t>
          </w:r>
        </w:p>
      </w:docPartBody>
    </w:docPart>
    <w:docPart>
      <w:docPartPr>
        <w:name w:val="9CE5B5F89C5A4438938B7FBDA5650E6C"/>
        <w:category>
          <w:name w:val="General"/>
          <w:gallery w:val="placeholder"/>
        </w:category>
        <w:types>
          <w:type w:val="bbPlcHdr"/>
        </w:types>
        <w:behaviors>
          <w:behavior w:val="content"/>
        </w:behaviors>
        <w:guid w:val="{18AF4261-A215-454D-B5EC-C73785A814EF}"/>
      </w:docPartPr>
      <w:docPartBody>
        <w:p w:rsidR="000B309C" w:rsidRDefault="00F47938">
          <w:pPr>
            <w:pStyle w:val="9CE5B5F89C5A4438938B7FBDA5650E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99587EE204988AEF8ED67BA6E973B"/>
        <w:category>
          <w:name w:val="General"/>
          <w:gallery w:val="placeholder"/>
        </w:category>
        <w:types>
          <w:type w:val="bbPlcHdr"/>
        </w:types>
        <w:behaviors>
          <w:behavior w:val="content"/>
        </w:behaviors>
        <w:guid w:val="{800E5BF2-CB68-499E-A628-1E6F8AD9B3DC}"/>
      </w:docPartPr>
      <w:docPartBody>
        <w:p w:rsidR="000B309C" w:rsidRDefault="00F47938">
          <w:pPr>
            <w:pStyle w:val="A7A99587EE204988AEF8ED67BA6E9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07473FD6F4F3EA6C324E01FBD1433"/>
        <w:category>
          <w:name w:val="General"/>
          <w:gallery w:val="placeholder"/>
        </w:category>
        <w:types>
          <w:type w:val="bbPlcHdr"/>
        </w:types>
        <w:behaviors>
          <w:behavior w:val="content"/>
        </w:behaviors>
        <w:guid w:val="{0FF9A41F-AF8A-450E-9863-F4BED94C2D17}"/>
      </w:docPartPr>
      <w:docPartBody>
        <w:p w:rsidR="000B309C" w:rsidRDefault="00F47938">
          <w:pPr>
            <w:pStyle w:val="54807473FD6F4F3EA6C324E01FBD14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D3973969164D348495BE2DD07BA7F9"/>
        <w:category>
          <w:name w:val="General"/>
          <w:gallery w:val="placeholder"/>
        </w:category>
        <w:types>
          <w:type w:val="bbPlcHdr"/>
        </w:types>
        <w:behaviors>
          <w:behavior w:val="content"/>
        </w:behaviors>
        <w:guid w:val="{DF967D92-56E9-4474-83F8-B3A6B0343A97}"/>
      </w:docPartPr>
      <w:docPartBody>
        <w:p w:rsidR="000B309C" w:rsidRDefault="00F47938">
          <w:pPr>
            <w:pStyle w:val="44D3973969164D348495BE2DD07BA7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38"/>
    <w:rsid w:val="000B309C"/>
    <w:rsid w:val="00D84015"/>
    <w:rsid w:val="00F479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Nim10</b:Tag>
    <b:SourceType>Book</b:SourceType>
    <b:Guid>{41C61CA9-7BAF-4461-9EF7-27F66CF53502}</b:Guid>
    <b:Author>
      <b:Author>
        <b:NameList>
          <b:Person>
            <b:Last>Nimsamer</b:Last>
            <b:First>Chalood</b:First>
          </b:Person>
        </b:NameList>
      </b:Author>
    </b:Author>
    <b:Title>Exhibition Catalogue of Steam of Life: Drawing by Chalood Nimsamer</b:Title>
    <b:Year>2010</b:Year>
    <b:City>Bangkock</b:City>
    <b:Publisher>Faculty of Painting Sculpture and Graphic Arts, Silpakorn University</b:Publisher>
    <b:RefOrder>2</b:RefOrder>
  </b:Source>
  <b:Source>
    <b:Tag>Muk02</b:Tag>
    <b:SourceType>Book</b:SourceType>
    <b:Guid>{5270C63E-E488-4935-8A54-7E5D55CCDA3A}</b:Guid>
    <b:Author>
      <b:Author>
        <b:NameList>
          <b:Person>
            <b:Last>Mukdamanee</b:Last>
            <b:First>Vichoke</b:First>
          </b:Person>
        </b:NameList>
      </b:Author>
    </b:Author>
    <b:Title>Mix Media and Installation Art in Thailand</b:Title>
    <b:Year>2002</b:Year>
    <b:City>Bangkok</b:City>
    <b:Publisher>Silpakorn University Art Centre</b:Publisher>
    <b:RefOrder>3</b:RefOrder>
  </b:Source>
  <b:Source>
    <b:Tag>Ban12</b:Tag>
    <b:SourceType>Book</b:SourceType>
    <b:Guid>{97657C38-238F-9647-9651-64CFBC01A365}</b:Guid>
    <b:Author>
      <b:Author>
        <b:NameList>
          <b:Person>
            <b:Last>Centre</b:Last>
            <b:First>Bangkok</b:First>
            <b:Middle>Art and Cultural</b:Middle>
          </b:Person>
        </b:NameList>
      </b:Author>
    </b:Author>
    <b:Title>Exhibition Catalogue of Chalood's Mural Painting – Retrospective</b:Title>
    <b:Year>2012</b:Year>
    <b:City>Bangkok</b:City>
    <b:Publisher>Bangkok Art and Cultural Centre</b:Publisher>
    <b:RefOrder>1</b:RefOrder>
  </b:Source>
</b:Sources>
</file>

<file path=customXml/itemProps1.xml><?xml version="1.0" encoding="utf-8"?>
<ds:datastoreItem xmlns:ds="http://schemas.openxmlformats.org/officeDocument/2006/customXml" ds:itemID="{BC667050-F2A9-8942-A5E1-258A9623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28</TotalTime>
  <Pages>2</Pages>
  <Words>723</Words>
  <Characters>4124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15</cp:revision>
  <dcterms:created xsi:type="dcterms:W3CDTF">2014-08-11T06:43:00Z</dcterms:created>
  <dcterms:modified xsi:type="dcterms:W3CDTF">2014-10-24T03:16:00Z</dcterms:modified>
</cp:coreProperties>
</file>