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5881CC" w14:textId="77777777" w:rsidTr="00922950">
        <w:tc>
          <w:tcPr>
            <w:tcW w:w="491" w:type="dxa"/>
            <w:vMerge w:val="restart"/>
            <w:shd w:val="clear" w:color="auto" w:fill="A6A6A6" w:themeFill="background1" w:themeFillShade="A6"/>
            <w:textDirection w:val="btLr"/>
          </w:tcPr>
          <w:p w14:paraId="52C556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D5762AB0DF01498D31D3E1620E63B2"/>
            </w:placeholder>
            <w:showingPlcHdr/>
            <w:dropDownList>
              <w:listItem w:displayText="Dr." w:value="Dr."/>
              <w:listItem w:displayText="Prof." w:value="Prof."/>
            </w:dropDownList>
          </w:sdtPr>
          <w:sdtEndPr/>
          <w:sdtContent>
            <w:tc>
              <w:tcPr>
                <w:tcW w:w="1259" w:type="dxa"/>
              </w:tcPr>
              <w:p w14:paraId="779C943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79B47CFF3BB4595F52E76DC059A2A"/>
            </w:placeholder>
            <w:text/>
          </w:sdtPr>
          <w:sdtEndPr/>
          <w:sdtContent>
            <w:tc>
              <w:tcPr>
                <w:tcW w:w="2073" w:type="dxa"/>
              </w:tcPr>
              <w:p w14:paraId="4CEE740B" w14:textId="47731CA4" w:rsidR="00B574C9" w:rsidRDefault="00D85EEF" w:rsidP="00D85EEF">
                <w:r>
                  <w:t>Nada</w:t>
                </w:r>
              </w:p>
            </w:tc>
          </w:sdtContent>
        </w:sdt>
        <w:sdt>
          <w:sdtPr>
            <w:alias w:val="Middle name"/>
            <w:tag w:val="authorMiddleName"/>
            <w:id w:val="-2076034781"/>
            <w:placeholder>
              <w:docPart w:val="4AFD166074956A4F987BA69DA88F0F77"/>
            </w:placeholder>
            <w:showingPlcHdr/>
            <w:text/>
          </w:sdtPr>
          <w:sdtEndPr/>
          <w:sdtContent>
            <w:tc>
              <w:tcPr>
                <w:tcW w:w="2551" w:type="dxa"/>
              </w:tcPr>
              <w:p w14:paraId="72E6AC39" w14:textId="77777777" w:rsidR="00B574C9" w:rsidRDefault="00B574C9" w:rsidP="00922950">
                <w:r>
                  <w:rPr>
                    <w:rStyle w:val="PlaceholderText"/>
                  </w:rPr>
                  <w:t>[Middle name]</w:t>
                </w:r>
              </w:p>
            </w:tc>
          </w:sdtContent>
        </w:sdt>
        <w:sdt>
          <w:sdtPr>
            <w:alias w:val="Last name"/>
            <w:tag w:val="authorLastName"/>
            <w:id w:val="-1088529830"/>
            <w:placeholder>
              <w:docPart w:val="D74B1C04FE1CC24FB8BC8C518D79ED0D"/>
            </w:placeholder>
            <w:text/>
          </w:sdtPr>
          <w:sdtEndPr/>
          <w:sdtContent>
            <w:tc>
              <w:tcPr>
                <w:tcW w:w="2642" w:type="dxa"/>
              </w:tcPr>
              <w:p w14:paraId="166A0BEF" w14:textId="00ADFB80" w:rsidR="00B574C9" w:rsidRDefault="00D85EEF" w:rsidP="00D85EEF">
                <w:proofErr w:type="spellStart"/>
                <w:r>
                  <w:t>Shabout</w:t>
                </w:r>
                <w:proofErr w:type="spellEnd"/>
              </w:p>
            </w:tc>
          </w:sdtContent>
        </w:sdt>
      </w:tr>
      <w:tr w:rsidR="00B574C9" w14:paraId="02026FCB" w14:textId="77777777" w:rsidTr="001A6A06">
        <w:trPr>
          <w:trHeight w:val="986"/>
        </w:trPr>
        <w:tc>
          <w:tcPr>
            <w:tcW w:w="491" w:type="dxa"/>
            <w:vMerge/>
            <w:shd w:val="clear" w:color="auto" w:fill="A6A6A6" w:themeFill="background1" w:themeFillShade="A6"/>
          </w:tcPr>
          <w:p w14:paraId="4778753B" w14:textId="77777777" w:rsidR="00B574C9" w:rsidRPr="001A6A06" w:rsidRDefault="00B574C9" w:rsidP="00CF1542">
            <w:pPr>
              <w:jc w:val="center"/>
              <w:rPr>
                <w:b/>
                <w:color w:val="FFFFFF" w:themeColor="background1"/>
              </w:rPr>
            </w:pPr>
          </w:p>
        </w:tc>
        <w:sdt>
          <w:sdtPr>
            <w:alias w:val="Biography"/>
            <w:tag w:val="authorBiography"/>
            <w:id w:val="938807824"/>
            <w:placeholder>
              <w:docPart w:val="1AF7E966655A014989A6913E154972B6"/>
            </w:placeholder>
            <w:showingPlcHdr/>
          </w:sdtPr>
          <w:sdtEndPr/>
          <w:sdtContent>
            <w:tc>
              <w:tcPr>
                <w:tcW w:w="8525" w:type="dxa"/>
                <w:gridSpan w:val="4"/>
              </w:tcPr>
              <w:p w14:paraId="733637AA" w14:textId="77777777" w:rsidR="00B574C9" w:rsidRDefault="00B574C9" w:rsidP="00922950">
                <w:r>
                  <w:rPr>
                    <w:rStyle w:val="PlaceholderText"/>
                  </w:rPr>
                  <w:t>[Enter your biography]</w:t>
                </w:r>
              </w:p>
            </w:tc>
          </w:sdtContent>
        </w:sdt>
      </w:tr>
      <w:tr w:rsidR="00B574C9" w14:paraId="33570133" w14:textId="77777777" w:rsidTr="001A6A06">
        <w:trPr>
          <w:trHeight w:val="986"/>
        </w:trPr>
        <w:tc>
          <w:tcPr>
            <w:tcW w:w="491" w:type="dxa"/>
            <w:vMerge/>
            <w:shd w:val="clear" w:color="auto" w:fill="A6A6A6" w:themeFill="background1" w:themeFillShade="A6"/>
          </w:tcPr>
          <w:p w14:paraId="32877C1D" w14:textId="77777777" w:rsidR="00B574C9" w:rsidRPr="001A6A06" w:rsidRDefault="00B574C9" w:rsidP="00CF1542">
            <w:pPr>
              <w:jc w:val="center"/>
              <w:rPr>
                <w:b/>
                <w:color w:val="FFFFFF" w:themeColor="background1"/>
              </w:rPr>
            </w:pPr>
          </w:p>
        </w:tc>
        <w:sdt>
          <w:sdtPr>
            <w:alias w:val="Affiliation"/>
            <w:tag w:val="affiliation"/>
            <w:id w:val="2012937915"/>
            <w:placeholder>
              <w:docPart w:val="0736A60931C68D4EBC734A3F6BC6E3FC"/>
            </w:placeholder>
            <w:text/>
          </w:sdtPr>
          <w:sdtEndPr/>
          <w:sdtContent>
            <w:tc>
              <w:tcPr>
                <w:tcW w:w="8525" w:type="dxa"/>
                <w:gridSpan w:val="4"/>
              </w:tcPr>
              <w:p w14:paraId="12B13550" w14:textId="7307621E" w:rsidR="00B574C9" w:rsidRDefault="00D85EEF" w:rsidP="00D85EEF">
                <w:r>
                  <w:t>University of North Texas</w:t>
                </w:r>
              </w:p>
            </w:tc>
          </w:sdtContent>
        </w:sdt>
      </w:tr>
    </w:tbl>
    <w:p w14:paraId="2BD5D1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9F3DAE" w14:textId="77777777" w:rsidTr="00244BB0">
        <w:tc>
          <w:tcPr>
            <w:tcW w:w="9016" w:type="dxa"/>
            <w:shd w:val="clear" w:color="auto" w:fill="A6A6A6" w:themeFill="background1" w:themeFillShade="A6"/>
            <w:tcMar>
              <w:top w:w="113" w:type="dxa"/>
              <w:bottom w:w="113" w:type="dxa"/>
            </w:tcMar>
          </w:tcPr>
          <w:p w14:paraId="44DD87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838937" w14:textId="77777777" w:rsidTr="003F0D73">
        <w:sdt>
          <w:sdtPr>
            <w:alias w:val="Article headword"/>
            <w:tag w:val="articleHeadword"/>
            <w:id w:val="-361440020"/>
            <w:placeholder>
              <w:docPart w:val="4875B60FA06CC8409F0954BB0F859A71"/>
            </w:placeholder>
            <w:text/>
          </w:sdtPr>
          <w:sdtEndPr/>
          <w:sdtContent>
            <w:tc>
              <w:tcPr>
                <w:tcW w:w="9016" w:type="dxa"/>
                <w:tcMar>
                  <w:top w:w="113" w:type="dxa"/>
                  <w:bottom w:w="113" w:type="dxa"/>
                </w:tcMar>
              </w:tcPr>
              <w:p w14:paraId="550DDA7B" w14:textId="31C3EC63" w:rsidR="003F0D73" w:rsidRPr="00FB589A" w:rsidRDefault="00D85EEF" w:rsidP="003F0D73">
                <w:pPr>
                  <w:rPr>
                    <w:b/>
                  </w:rPr>
                </w:pPr>
                <w:proofErr w:type="spellStart"/>
                <w:r w:rsidRPr="00F76DCD">
                  <w:rPr>
                    <w:lang w:val="en-US"/>
                  </w:rPr>
                  <w:t>Haidar</w:t>
                </w:r>
                <w:proofErr w:type="spellEnd"/>
                <w:r w:rsidRPr="00F76DCD">
                  <w:rPr>
                    <w:lang w:val="en-US"/>
                  </w:rPr>
                  <w:t xml:space="preserve">, </w:t>
                </w:r>
                <w:proofErr w:type="spellStart"/>
                <w:r w:rsidRPr="00F76DCD">
                  <w:rPr>
                    <w:lang w:val="en-US"/>
                  </w:rPr>
                  <w:t>Kadhim</w:t>
                </w:r>
                <w:proofErr w:type="spellEnd"/>
                <w:r w:rsidRPr="00F76DCD">
                  <w:rPr>
                    <w:lang w:val="en-US"/>
                  </w:rPr>
                  <w:t xml:space="preserve"> (1932-1985)</w:t>
                </w:r>
              </w:p>
            </w:tc>
          </w:sdtContent>
        </w:sdt>
      </w:tr>
      <w:tr w:rsidR="00464699" w14:paraId="0D1F8CDF" w14:textId="77777777" w:rsidTr="002668DE">
        <w:sdt>
          <w:sdtPr>
            <w:alias w:val="Variant headwords"/>
            <w:tag w:val="variantHeadwords"/>
            <w:id w:val="173464402"/>
            <w:placeholder>
              <w:docPart w:val="7850D68292B2CA42B1C14490B0C332A7"/>
            </w:placeholder>
            <w:showingPlcHdr/>
          </w:sdtPr>
          <w:sdtEndPr/>
          <w:sdtContent>
            <w:tc>
              <w:tcPr>
                <w:tcW w:w="9016" w:type="dxa"/>
                <w:tcMar>
                  <w:top w:w="113" w:type="dxa"/>
                  <w:bottom w:w="113" w:type="dxa"/>
                </w:tcMar>
              </w:tcPr>
              <w:p w14:paraId="4433AA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781371" w14:textId="77777777" w:rsidTr="003F0D73">
        <w:sdt>
          <w:sdtPr>
            <w:alias w:val="Abstract"/>
            <w:tag w:val="abstract"/>
            <w:id w:val="-635871867"/>
            <w:placeholder>
              <w:docPart w:val="9AD4A92EDA52DA4FB2B0B2EF5F62CF7C"/>
            </w:placeholder>
          </w:sdtPr>
          <w:sdtEndPr/>
          <w:sdtContent>
            <w:sdt>
              <w:sdtPr>
                <w:alias w:val="Article text"/>
                <w:tag w:val="articleText"/>
                <w:id w:val="-1740552618"/>
                <w:placeholder>
                  <w:docPart w:val="AE011B1E411121438F0AB96ED8F466A1"/>
                </w:placeholder>
              </w:sdtPr>
              <w:sdtEndPr/>
              <w:sdtContent>
                <w:tc>
                  <w:tcPr>
                    <w:tcW w:w="9016" w:type="dxa"/>
                    <w:tcMar>
                      <w:top w:w="113" w:type="dxa"/>
                      <w:bottom w:w="113" w:type="dxa"/>
                    </w:tcMar>
                  </w:tcPr>
                  <w:p w14:paraId="4B6E2F4F" w14:textId="77777777" w:rsidR="00F76DCD" w:rsidRDefault="00F76DCD" w:rsidP="00F76DCD">
                    <w:r w:rsidRPr="00047A55">
                      <w:t xml:space="preserve">Born in Baghdad, Iraq, </w:t>
                    </w:r>
                    <w:proofErr w:type="spellStart"/>
                    <w:r w:rsidRPr="00047A55">
                      <w:t>Kadhim</w:t>
                    </w:r>
                    <w:proofErr w:type="spellEnd"/>
                    <w:r w:rsidRPr="00047A55">
                      <w:t xml:space="preserve"> </w:t>
                    </w:r>
                    <w:proofErr w:type="spellStart"/>
                    <w:r w:rsidRPr="00047A55">
                      <w:t>Haidar</w:t>
                    </w:r>
                    <w:proofErr w:type="spellEnd"/>
                    <w:r w:rsidRPr="00047A55">
                      <w:t xml:space="preserve"> studied art at the Institute of Fine Arts in Baghdad after receiving a degree in Arabic Studies from the Higher Institute for Teachers in 1953. Later, in 1961 and 1962, he pursed a BA in theatre design and graphics at the Royal School of Art and Graphics in London. After his return from London, he taught at the Institute of Fine Arts in 1962 and the Academy of Fine Arts in Baghdad in 1968. He founded the Design Department at the Academy of Fine Arts in Baghdad in 1974 and chaired the Visual Arts Department there in 1981 and 1982. He was a contributing writer and a poet for various publications including </w:t>
                    </w:r>
                    <w:r w:rsidRPr="00047A55">
                      <w:rPr>
                        <w:i/>
                      </w:rPr>
                      <w:t>Al-</w:t>
                    </w:r>
                    <w:proofErr w:type="spellStart"/>
                    <w:r w:rsidRPr="00047A55">
                      <w:rPr>
                        <w:i/>
                      </w:rPr>
                      <w:t>Takhtit</w:t>
                    </w:r>
                    <w:proofErr w:type="spellEnd"/>
                    <w:r w:rsidRPr="00047A55">
                      <w:rPr>
                        <w:i/>
                      </w:rPr>
                      <w:t xml:space="preserve"> </w:t>
                    </w:r>
                    <w:proofErr w:type="spellStart"/>
                    <w:r w:rsidRPr="00047A55">
                      <w:rPr>
                        <w:i/>
                      </w:rPr>
                      <w:t>wal</w:t>
                    </w:r>
                    <w:proofErr w:type="spellEnd"/>
                    <w:r w:rsidRPr="00047A55">
                      <w:rPr>
                        <w:i/>
                      </w:rPr>
                      <w:t xml:space="preserve"> </w:t>
                    </w:r>
                    <w:proofErr w:type="spellStart"/>
                    <w:r w:rsidRPr="00047A55">
                      <w:rPr>
                        <w:i/>
                      </w:rPr>
                      <w:t>Elwan</w:t>
                    </w:r>
                    <w:proofErr w:type="spellEnd"/>
                    <w:r>
                      <w:t xml:space="preserve"> [</w:t>
                    </w:r>
                    <w:r w:rsidRPr="00047A55">
                      <w:rPr>
                        <w:i/>
                      </w:rPr>
                      <w:t xml:space="preserve">Sketching and </w:t>
                    </w:r>
                    <w:proofErr w:type="spellStart"/>
                    <w:r w:rsidRPr="00047A55">
                      <w:rPr>
                        <w:i/>
                      </w:rPr>
                      <w:t>Colors</w:t>
                    </w:r>
                    <w:proofErr w:type="spellEnd"/>
                    <w:r>
                      <w:t>]</w:t>
                    </w:r>
                    <w:r w:rsidRPr="00047A55">
                      <w:t xml:space="preserve">, which became a standard textbook at the Academy. </w:t>
                    </w:r>
                  </w:p>
                  <w:p w14:paraId="5D19D79E" w14:textId="77777777" w:rsidR="00F76DCD" w:rsidRDefault="00F76DCD" w:rsidP="00F76DCD"/>
                  <w:p w14:paraId="0E6C013C" w14:textId="5DC3A931" w:rsidR="00E85A05" w:rsidRDefault="00F76DCD" w:rsidP="00F76DCD">
                    <w:proofErr w:type="spellStart"/>
                    <w:r w:rsidRPr="00047A55">
                      <w:t>Haidar’s</w:t>
                    </w:r>
                    <w:proofErr w:type="spellEnd"/>
                    <w:r w:rsidRPr="00047A55">
                      <w:t xml:space="preserve"> work explored key political shifts in Iraq during the 1950s and 1960s through a re-imagination</w:t>
                    </w:r>
                    <w:r>
                      <w:t xml:space="preserve"> of popular religious symbolism, which </w:t>
                    </w:r>
                    <w:r w:rsidRPr="00047A55">
                      <w:t xml:space="preserve">was seen in opposition to the new secular modern thought favoured by his generation of artists, and thus had been absent from the work of modern Iraqi artists. His most noted series of work is </w:t>
                    </w:r>
                    <w:proofErr w:type="spellStart"/>
                    <w:r w:rsidRPr="00047A55">
                      <w:rPr>
                        <w:i/>
                      </w:rPr>
                      <w:t>Melhamet</w:t>
                    </w:r>
                    <w:proofErr w:type="spellEnd"/>
                    <w:r w:rsidRPr="00047A55">
                      <w:rPr>
                        <w:i/>
                      </w:rPr>
                      <w:t xml:space="preserve"> al-</w:t>
                    </w:r>
                    <w:proofErr w:type="spellStart"/>
                    <w:r w:rsidRPr="00047A55">
                      <w:rPr>
                        <w:i/>
                      </w:rPr>
                      <w:t>Shahid</w:t>
                    </w:r>
                    <w:proofErr w:type="spellEnd"/>
                    <w:r w:rsidRPr="00047A55">
                      <w:t xml:space="preserve"> </w:t>
                    </w:r>
                    <w:r>
                      <w:t>[</w:t>
                    </w:r>
                    <w:r w:rsidRPr="00047A55">
                      <w:rPr>
                        <w:i/>
                      </w:rPr>
                      <w:t>The Martyr’s Epic</w:t>
                    </w:r>
                    <w:r>
                      <w:t>]</w:t>
                    </w:r>
                    <w:r w:rsidRPr="00047A55">
                      <w:t xml:space="preserve">, which is based on a poem he wrote in Baghdad in 1965. Through his negotiation of the martyrdom of </w:t>
                    </w:r>
                    <w:r>
                      <w:t>the Prophet Mohammed’s grandson, al-</w:t>
                    </w:r>
                    <w:proofErr w:type="spellStart"/>
                    <w:r>
                      <w:t>Hussayn</w:t>
                    </w:r>
                    <w:proofErr w:type="spellEnd"/>
                    <w:r>
                      <w:t>,</w:t>
                    </w:r>
                    <w:r w:rsidRPr="00047A55">
                      <w:t xml:space="preserve"> at the battle of Karbala</w:t>
                    </w:r>
                    <w:r>
                      <w:t xml:space="preserve">, </w:t>
                    </w:r>
                    <w:proofErr w:type="spellStart"/>
                    <w:r>
                      <w:t>Haidar’s</w:t>
                    </w:r>
                    <w:proofErr w:type="spellEnd"/>
                    <w:r>
                      <w:t xml:space="preserve"> work</w:t>
                    </w:r>
                    <w:r w:rsidRPr="00047A55">
                      <w:t xml:space="preserve"> gained added significance for contemporary Iraqis within the turbulent political years of coup d’états and unsettled affairs. </w:t>
                    </w:r>
                  </w:p>
                </w:tc>
              </w:sdtContent>
            </w:sdt>
          </w:sdtContent>
        </w:sdt>
      </w:tr>
      <w:tr w:rsidR="003F0D73" w14:paraId="30B05015" w14:textId="77777777" w:rsidTr="003F0D73">
        <w:sdt>
          <w:sdtPr>
            <w:alias w:val="Article text"/>
            <w:tag w:val="articleText"/>
            <w:id w:val="634067588"/>
            <w:placeholder>
              <w:docPart w:val="510A3461E534034688B2D7674B3755C1"/>
            </w:placeholder>
          </w:sdtPr>
          <w:sdtEndPr/>
          <w:sdtContent>
            <w:tc>
              <w:tcPr>
                <w:tcW w:w="9016" w:type="dxa"/>
                <w:tcMar>
                  <w:top w:w="113" w:type="dxa"/>
                  <w:bottom w:w="113" w:type="dxa"/>
                </w:tcMar>
              </w:tcPr>
              <w:p w14:paraId="798EBC2D" w14:textId="77777777" w:rsidR="00047A55" w:rsidRDefault="00047A55" w:rsidP="00047A55">
                <w:r w:rsidRPr="00047A55">
                  <w:t xml:space="preserve">Born in Baghdad, Iraq, </w:t>
                </w:r>
                <w:proofErr w:type="spellStart"/>
                <w:r w:rsidRPr="00047A55">
                  <w:t>Kadhim</w:t>
                </w:r>
                <w:proofErr w:type="spellEnd"/>
                <w:r w:rsidRPr="00047A55">
                  <w:t xml:space="preserve"> </w:t>
                </w:r>
                <w:proofErr w:type="spellStart"/>
                <w:r w:rsidRPr="00047A55">
                  <w:t>Haidar</w:t>
                </w:r>
                <w:proofErr w:type="spellEnd"/>
                <w:r w:rsidRPr="00047A55">
                  <w:t xml:space="preserve"> studied art at the Institute of Fine Arts in Baghdad after receiving a degree in Arabic Studies from the Higher Institute for Teachers in 1953. Later, in 1961 and 1962, he pursed a BA in theatre design and graphics at the Royal School of Art and Graphics in London. After his return from London, he taught at the Institute of Fine Arts in 1962 and the Academy of Fine Arts in Baghdad in 1968. He founded the Design Department at the Academy of Fine Arts in Baghdad in 1974 and chaired the Visual Arts Department there in 1981 and 1982. He was a contributing writer and a poet for various publications including </w:t>
                </w:r>
                <w:r w:rsidRPr="00047A55">
                  <w:rPr>
                    <w:i/>
                  </w:rPr>
                  <w:t>Al-</w:t>
                </w:r>
                <w:proofErr w:type="spellStart"/>
                <w:r w:rsidRPr="00047A55">
                  <w:rPr>
                    <w:i/>
                  </w:rPr>
                  <w:t>Takhtit</w:t>
                </w:r>
                <w:proofErr w:type="spellEnd"/>
                <w:r w:rsidRPr="00047A55">
                  <w:rPr>
                    <w:i/>
                  </w:rPr>
                  <w:t xml:space="preserve"> </w:t>
                </w:r>
                <w:proofErr w:type="spellStart"/>
                <w:r w:rsidRPr="00047A55">
                  <w:rPr>
                    <w:i/>
                  </w:rPr>
                  <w:t>wal</w:t>
                </w:r>
                <w:proofErr w:type="spellEnd"/>
                <w:r w:rsidRPr="00047A55">
                  <w:rPr>
                    <w:i/>
                  </w:rPr>
                  <w:t xml:space="preserve"> </w:t>
                </w:r>
                <w:proofErr w:type="spellStart"/>
                <w:r w:rsidRPr="00047A55">
                  <w:rPr>
                    <w:i/>
                  </w:rPr>
                  <w:t>Elwan</w:t>
                </w:r>
                <w:proofErr w:type="spellEnd"/>
                <w:r>
                  <w:t xml:space="preserve"> [</w:t>
                </w:r>
                <w:r w:rsidRPr="00047A55">
                  <w:rPr>
                    <w:i/>
                  </w:rPr>
                  <w:t xml:space="preserve">Sketching and </w:t>
                </w:r>
                <w:proofErr w:type="spellStart"/>
                <w:r w:rsidRPr="00047A55">
                  <w:rPr>
                    <w:i/>
                  </w:rPr>
                  <w:t>Colors</w:t>
                </w:r>
                <w:proofErr w:type="spellEnd"/>
                <w:r>
                  <w:t>]</w:t>
                </w:r>
                <w:r w:rsidRPr="00047A55">
                  <w:t xml:space="preserve">, which became a standard textbook at the Academy. </w:t>
                </w:r>
              </w:p>
              <w:p w14:paraId="73D5FA4A" w14:textId="77777777" w:rsidR="00047A55" w:rsidRDefault="00047A55" w:rsidP="00047A55"/>
              <w:p w14:paraId="7535EC1F" w14:textId="54406B3F" w:rsidR="003F0D73" w:rsidRDefault="00047A55" w:rsidP="00C27FAB">
                <w:proofErr w:type="spellStart"/>
                <w:r w:rsidRPr="00047A55">
                  <w:t>Haidar’s</w:t>
                </w:r>
                <w:proofErr w:type="spellEnd"/>
                <w:r w:rsidRPr="00047A55">
                  <w:t xml:space="preserve"> work explored key political shifts in Iraq during the 1950s and 1960s through a re-imagination</w:t>
                </w:r>
                <w:r>
                  <w:t xml:space="preserve"> of popular religious symbolism, which </w:t>
                </w:r>
                <w:r w:rsidRPr="00047A55">
                  <w:t xml:space="preserve">was seen in opposition to the new secular modern thought favoured by his generation of artists, and thus had been absent from the work of modern Iraqi artists. His most noted series of work is </w:t>
                </w:r>
                <w:proofErr w:type="spellStart"/>
                <w:r w:rsidRPr="00047A55">
                  <w:rPr>
                    <w:i/>
                  </w:rPr>
                  <w:t>Melhamet</w:t>
                </w:r>
                <w:proofErr w:type="spellEnd"/>
                <w:r w:rsidRPr="00047A55">
                  <w:rPr>
                    <w:i/>
                  </w:rPr>
                  <w:t xml:space="preserve"> al-</w:t>
                </w:r>
                <w:proofErr w:type="spellStart"/>
                <w:r w:rsidRPr="00047A55">
                  <w:rPr>
                    <w:i/>
                  </w:rPr>
                  <w:t>Shahid</w:t>
                </w:r>
                <w:proofErr w:type="spellEnd"/>
                <w:r w:rsidRPr="00047A55">
                  <w:t xml:space="preserve"> </w:t>
                </w:r>
                <w:r>
                  <w:t>[</w:t>
                </w:r>
                <w:r w:rsidRPr="00047A55">
                  <w:rPr>
                    <w:i/>
                  </w:rPr>
                  <w:t>The Martyr’s Epic</w:t>
                </w:r>
                <w:r>
                  <w:t>]</w:t>
                </w:r>
                <w:r w:rsidRPr="00047A55">
                  <w:t xml:space="preserve">, which is based on a poem he wrote in Baghdad in 1965. Through his negotiation of the martyrdom of </w:t>
                </w:r>
                <w:r w:rsidR="00EC7E43">
                  <w:t>the Prophet Mohammed’s grandson, al-</w:t>
                </w:r>
                <w:proofErr w:type="spellStart"/>
                <w:r w:rsidR="00EC7E43">
                  <w:t>Hussayn</w:t>
                </w:r>
                <w:proofErr w:type="spellEnd"/>
                <w:r w:rsidR="00EC7E43">
                  <w:t>,</w:t>
                </w:r>
                <w:r w:rsidRPr="00047A55">
                  <w:t xml:space="preserve"> at the battle of Karbala</w:t>
                </w:r>
                <w:r w:rsidR="00874F9D">
                  <w:t xml:space="preserve">, </w:t>
                </w:r>
                <w:proofErr w:type="spellStart"/>
                <w:r w:rsidR="00874F9D">
                  <w:t>Haidar’s</w:t>
                </w:r>
                <w:proofErr w:type="spellEnd"/>
                <w:r w:rsidR="00874F9D">
                  <w:t xml:space="preserve"> work</w:t>
                </w:r>
                <w:r w:rsidRPr="00047A55">
                  <w:t xml:space="preserve"> gained added significance for contemporary Iraqis within the turbulent political years of coup d’états and unsettled affairs. </w:t>
                </w:r>
              </w:p>
            </w:tc>
          </w:sdtContent>
        </w:sdt>
      </w:tr>
      <w:tr w:rsidR="003235A7" w14:paraId="6FF6D5EC" w14:textId="77777777" w:rsidTr="003235A7">
        <w:tc>
          <w:tcPr>
            <w:tcW w:w="9016" w:type="dxa"/>
          </w:tcPr>
          <w:p w14:paraId="2F8DB7EF" w14:textId="363EA88C" w:rsidR="009F2FD8" w:rsidRDefault="003235A7" w:rsidP="008A5B87">
            <w:r w:rsidRPr="0015114C">
              <w:rPr>
                <w:u w:val="single"/>
              </w:rPr>
              <w:lastRenderedPageBreak/>
              <w:t>Further reading</w:t>
            </w:r>
            <w:r>
              <w:t>:</w:t>
            </w:r>
          </w:p>
          <w:sdt>
            <w:sdtPr>
              <w:alias w:val="Further reading"/>
              <w:tag w:val="furtherReading"/>
              <w:id w:val="-1516217107"/>
              <w:placeholder>
                <w:docPart w:val="D6ADADD5EF619A46A5506FC6B3C8EEE0"/>
              </w:placeholder>
            </w:sdtPr>
            <w:sdtEndPr/>
            <w:sdtContent>
              <w:p w14:paraId="447E95A8" w14:textId="77777777" w:rsidR="00214CA9" w:rsidRDefault="00F76DCD" w:rsidP="00D85EEF">
                <w:sdt>
                  <w:sdtPr>
                    <w:id w:val="-541358504"/>
                    <w:citation/>
                  </w:sdtPr>
                  <w:sdtEndPr/>
                  <w:sdtContent>
                    <w:r w:rsidR="00D85EEF">
                      <w:fldChar w:fldCharType="begin"/>
                    </w:r>
                    <w:r w:rsidR="00D85EEF">
                      <w:rPr>
                        <w:lang w:val="en-US"/>
                      </w:rPr>
                      <w:instrText xml:space="preserve"> CITATION Far65 \l 1033 </w:instrText>
                    </w:r>
                    <w:r w:rsidR="00D85EEF">
                      <w:fldChar w:fldCharType="separate"/>
                    </w:r>
                    <w:r w:rsidR="00D85EEF">
                      <w:rPr>
                        <w:noProof/>
                        <w:lang w:val="en-US"/>
                      </w:rPr>
                      <w:t xml:space="preserve"> </w:t>
                    </w:r>
                    <w:r w:rsidR="00D85EEF" w:rsidRPr="00D85EEF">
                      <w:rPr>
                        <w:noProof/>
                        <w:lang w:val="en-US"/>
                      </w:rPr>
                      <w:t>(Faris)</w:t>
                    </w:r>
                    <w:r w:rsidR="00D85EEF">
                      <w:fldChar w:fldCharType="end"/>
                    </w:r>
                  </w:sdtContent>
                </w:sdt>
              </w:p>
              <w:p w14:paraId="020D15C9" w14:textId="77777777" w:rsidR="00214CA9" w:rsidRDefault="00214CA9" w:rsidP="00D85EEF"/>
              <w:p w14:paraId="3D589701" w14:textId="77777777" w:rsidR="00214CA9" w:rsidRDefault="00F76DCD" w:rsidP="00D85EEF">
                <w:sdt>
                  <w:sdtPr>
                    <w:id w:val="-792515670"/>
                    <w:citation/>
                  </w:sdtPr>
                  <w:sdtEndPr/>
                  <w:sdtContent>
                    <w:r w:rsidR="00214CA9">
                      <w:fldChar w:fldCharType="begin"/>
                    </w:r>
                    <w:r w:rsidR="00214CA9">
                      <w:rPr>
                        <w:lang w:val="en-US"/>
                      </w:rPr>
                      <w:instrText xml:space="preserve"> CITATION Jab832 \l 1033 </w:instrText>
                    </w:r>
                    <w:r w:rsidR="00214CA9">
                      <w:fldChar w:fldCharType="separate"/>
                    </w:r>
                    <w:r w:rsidR="00214CA9" w:rsidRPr="00214CA9">
                      <w:rPr>
                        <w:noProof/>
                        <w:lang w:val="en-US"/>
                      </w:rPr>
                      <w:t>(Jabra)</w:t>
                    </w:r>
                    <w:r w:rsidR="00214CA9">
                      <w:fldChar w:fldCharType="end"/>
                    </w:r>
                  </w:sdtContent>
                </w:sdt>
              </w:p>
              <w:p w14:paraId="15E8C1CF" w14:textId="77777777" w:rsidR="00214CA9" w:rsidRDefault="00214CA9" w:rsidP="00D85EEF"/>
              <w:p w14:paraId="034140BE" w14:textId="2CBBEB6B" w:rsidR="00214CA9" w:rsidRDefault="00F76DCD" w:rsidP="00D85EEF">
                <w:sdt>
                  <w:sdtPr>
                    <w:id w:val="2105305589"/>
                    <w:citation/>
                  </w:sdtPr>
                  <w:sdtEndPr/>
                  <w:sdtContent>
                    <w:r w:rsidR="00214CA9">
                      <w:fldChar w:fldCharType="begin"/>
                    </w:r>
                    <w:r w:rsidR="00214CA9">
                      <w:rPr>
                        <w:lang w:val="en-US"/>
                      </w:rPr>
                      <w:instrText xml:space="preserve"> CITATION Mud89 \l 1033 </w:instrText>
                    </w:r>
                    <w:r w:rsidR="00214CA9">
                      <w:fldChar w:fldCharType="separate"/>
                    </w:r>
                    <w:r w:rsidR="00214CA9" w:rsidRPr="00214CA9">
                      <w:rPr>
                        <w:noProof/>
                        <w:lang w:val="en-US"/>
                      </w:rPr>
                      <w:t>(Mudaffar)</w:t>
                    </w:r>
                    <w:r w:rsidR="00214CA9">
                      <w:fldChar w:fldCharType="end"/>
                    </w:r>
                  </w:sdtContent>
                </w:sdt>
              </w:p>
              <w:p w14:paraId="4A1BFC36" w14:textId="77777777" w:rsidR="00214CA9" w:rsidRDefault="00214CA9" w:rsidP="00D85EEF"/>
              <w:p w14:paraId="6341D78B" w14:textId="4EB257C7" w:rsidR="003235A7" w:rsidRDefault="00F76DCD" w:rsidP="00D85EEF">
                <w:sdt>
                  <w:sdtPr>
                    <w:id w:val="-886951788"/>
                    <w:citation/>
                  </w:sdtPr>
                  <w:sdtEndPr/>
                  <w:sdtContent>
                    <w:r w:rsidR="00214CA9">
                      <w:fldChar w:fldCharType="begin"/>
                    </w:r>
                    <w:r w:rsidR="00214CA9">
                      <w:rPr>
                        <w:lang w:val="en-US"/>
                      </w:rPr>
                      <w:instrText xml:space="preserve"> CITATION Saa081 \l 1033 </w:instrText>
                    </w:r>
                    <w:r w:rsidR="00214CA9">
                      <w:fldChar w:fldCharType="separate"/>
                    </w:r>
                    <w:r w:rsidR="00214CA9" w:rsidRPr="00214CA9">
                      <w:rPr>
                        <w:noProof/>
                        <w:lang w:val="en-US"/>
                      </w:rPr>
                      <w:t>(Saad)</w:t>
                    </w:r>
                    <w:r w:rsidR="00214CA9">
                      <w:fldChar w:fldCharType="end"/>
                    </w:r>
                  </w:sdtContent>
                </w:sdt>
              </w:p>
            </w:sdtContent>
          </w:sdt>
        </w:tc>
      </w:tr>
    </w:tbl>
    <w:p w14:paraId="6B79A42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26A5A" w14:textId="77777777" w:rsidR="00214CA9" w:rsidRDefault="00214CA9" w:rsidP="007A0D55">
      <w:pPr>
        <w:spacing w:after="0" w:line="240" w:lineRule="auto"/>
      </w:pPr>
      <w:r>
        <w:separator/>
      </w:r>
    </w:p>
  </w:endnote>
  <w:endnote w:type="continuationSeparator" w:id="0">
    <w:p w14:paraId="2B6B8F0F" w14:textId="77777777" w:rsidR="00214CA9" w:rsidRDefault="00214C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C9D2E" w14:textId="77777777" w:rsidR="00214CA9" w:rsidRDefault="00214CA9" w:rsidP="007A0D55">
      <w:pPr>
        <w:spacing w:after="0" w:line="240" w:lineRule="auto"/>
      </w:pPr>
      <w:r>
        <w:separator/>
      </w:r>
    </w:p>
  </w:footnote>
  <w:footnote w:type="continuationSeparator" w:id="0">
    <w:p w14:paraId="6FAD518D" w14:textId="77777777" w:rsidR="00214CA9" w:rsidRDefault="00214C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BFD7" w14:textId="77777777" w:rsidR="00214CA9" w:rsidRDefault="00214C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598E0B" w14:textId="77777777" w:rsidR="00214CA9" w:rsidRDefault="00214C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DE"/>
    <w:rsid w:val="00032559"/>
    <w:rsid w:val="00047A55"/>
    <w:rsid w:val="00052040"/>
    <w:rsid w:val="000B25AE"/>
    <w:rsid w:val="000B55AB"/>
    <w:rsid w:val="000D24DC"/>
    <w:rsid w:val="00101B2E"/>
    <w:rsid w:val="00116FA0"/>
    <w:rsid w:val="0015114C"/>
    <w:rsid w:val="001A21F3"/>
    <w:rsid w:val="001A2537"/>
    <w:rsid w:val="001A6A06"/>
    <w:rsid w:val="00210C03"/>
    <w:rsid w:val="00214CA9"/>
    <w:rsid w:val="002162E2"/>
    <w:rsid w:val="00225C5A"/>
    <w:rsid w:val="00230B10"/>
    <w:rsid w:val="00234353"/>
    <w:rsid w:val="00244BB0"/>
    <w:rsid w:val="002668DE"/>
    <w:rsid w:val="002A0A0D"/>
    <w:rsid w:val="002B0B37"/>
    <w:rsid w:val="0030662D"/>
    <w:rsid w:val="003235A7"/>
    <w:rsid w:val="003677B6"/>
    <w:rsid w:val="003D3579"/>
    <w:rsid w:val="003E2795"/>
    <w:rsid w:val="003F0D73"/>
    <w:rsid w:val="00453C4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4F9D"/>
    <w:rsid w:val="008A5B87"/>
    <w:rsid w:val="00922950"/>
    <w:rsid w:val="009A7264"/>
    <w:rsid w:val="009D1606"/>
    <w:rsid w:val="009E18A1"/>
    <w:rsid w:val="009E73D7"/>
    <w:rsid w:val="009F2FD8"/>
    <w:rsid w:val="00A27D2C"/>
    <w:rsid w:val="00A76FD9"/>
    <w:rsid w:val="00AB436D"/>
    <w:rsid w:val="00AD2F24"/>
    <w:rsid w:val="00AD4844"/>
    <w:rsid w:val="00B219AE"/>
    <w:rsid w:val="00B33145"/>
    <w:rsid w:val="00B574C9"/>
    <w:rsid w:val="00BC39C9"/>
    <w:rsid w:val="00BE5BF7"/>
    <w:rsid w:val="00BF40E1"/>
    <w:rsid w:val="00C1318D"/>
    <w:rsid w:val="00C27FAB"/>
    <w:rsid w:val="00C358D4"/>
    <w:rsid w:val="00C6296B"/>
    <w:rsid w:val="00CC586D"/>
    <w:rsid w:val="00CF1542"/>
    <w:rsid w:val="00CF3EC5"/>
    <w:rsid w:val="00D656DA"/>
    <w:rsid w:val="00D83300"/>
    <w:rsid w:val="00D85EEF"/>
    <w:rsid w:val="00DC6B48"/>
    <w:rsid w:val="00DF01B0"/>
    <w:rsid w:val="00E85A05"/>
    <w:rsid w:val="00E95829"/>
    <w:rsid w:val="00EA606C"/>
    <w:rsid w:val="00EB0C8C"/>
    <w:rsid w:val="00EB51FD"/>
    <w:rsid w:val="00EB77DB"/>
    <w:rsid w:val="00EC7787"/>
    <w:rsid w:val="00EC7E43"/>
    <w:rsid w:val="00ED139F"/>
    <w:rsid w:val="00EF74F7"/>
    <w:rsid w:val="00F36937"/>
    <w:rsid w:val="00F60F53"/>
    <w:rsid w:val="00F76DC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3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8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8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8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8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5762AB0DF01498D31D3E1620E63B2"/>
        <w:category>
          <w:name w:val="General"/>
          <w:gallery w:val="placeholder"/>
        </w:category>
        <w:types>
          <w:type w:val="bbPlcHdr"/>
        </w:types>
        <w:behaviors>
          <w:behavior w:val="content"/>
        </w:behaviors>
        <w:guid w:val="{F86BE4F7-94A6-0540-BC65-F4844F3181CB}"/>
      </w:docPartPr>
      <w:docPartBody>
        <w:p w:rsidR="00B03E5F" w:rsidRDefault="00B03E5F">
          <w:pPr>
            <w:pStyle w:val="D7D5762AB0DF01498D31D3E1620E63B2"/>
          </w:pPr>
          <w:r w:rsidRPr="00CC586D">
            <w:rPr>
              <w:rStyle w:val="PlaceholderText"/>
              <w:b/>
              <w:color w:val="FFFFFF" w:themeColor="background1"/>
            </w:rPr>
            <w:t>[Salutation]</w:t>
          </w:r>
        </w:p>
      </w:docPartBody>
    </w:docPart>
    <w:docPart>
      <w:docPartPr>
        <w:name w:val="46179B47CFF3BB4595F52E76DC059A2A"/>
        <w:category>
          <w:name w:val="General"/>
          <w:gallery w:val="placeholder"/>
        </w:category>
        <w:types>
          <w:type w:val="bbPlcHdr"/>
        </w:types>
        <w:behaviors>
          <w:behavior w:val="content"/>
        </w:behaviors>
        <w:guid w:val="{E92D2854-046C-BF42-B025-FA19CE39A5CC}"/>
      </w:docPartPr>
      <w:docPartBody>
        <w:p w:rsidR="00B03E5F" w:rsidRDefault="00B03E5F">
          <w:pPr>
            <w:pStyle w:val="46179B47CFF3BB4595F52E76DC059A2A"/>
          </w:pPr>
          <w:r>
            <w:rPr>
              <w:rStyle w:val="PlaceholderText"/>
            </w:rPr>
            <w:t>[First name]</w:t>
          </w:r>
        </w:p>
      </w:docPartBody>
    </w:docPart>
    <w:docPart>
      <w:docPartPr>
        <w:name w:val="4AFD166074956A4F987BA69DA88F0F77"/>
        <w:category>
          <w:name w:val="General"/>
          <w:gallery w:val="placeholder"/>
        </w:category>
        <w:types>
          <w:type w:val="bbPlcHdr"/>
        </w:types>
        <w:behaviors>
          <w:behavior w:val="content"/>
        </w:behaviors>
        <w:guid w:val="{5F7209F3-478A-1145-876A-11EEB8179EF7}"/>
      </w:docPartPr>
      <w:docPartBody>
        <w:p w:rsidR="00B03E5F" w:rsidRDefault="00B03E5F">
          <w:pPr>
            <w:pStyle w:val="4AFD166074956A4F987BA69DA88F0F77"/>
          </w:pPr>
          <w:r>
            <w:rPr>
              <w:rStyle w:val="PlaceholderText"/>
            </w:rPr>
            <w:t>[Middle name]</w:t>
          </w:r>
        </w:p>
      </w:docPartBody>
    </w:docPart>
    <w:docPart>
      <w:docPartPr>
        <w:name w:val="D74B1C04FE1CC24FB8BC8C518D79ED0D"/>
        <w:category>
          <w:name w:val="General"/>
          <w:gallery w:val="placeholder"/>
        </w:category>
        <w:types>
          <w:type w:val="bbPlcHdr"/>
        </w:types>
        <w:behaviors>
          <w:behavior w:val="content"/>
        </w:behaviors>
        <w:guid w:val="{DE698C41-ACD6-A44A-9E86-CB10A2845AA2}"/>
      </w:docPartPr>
      <w:docPartBody>
        <w:p w:rsidR="00B03E5F" w:rsidRDefault="00B03E5F">
          <w:pPr>
            <w:pStyle w:val="D74B1C04FE1CC24FB8BC8C518D79ED0D"/>
          </w:pPr>
          <w:r>
            <w:rPr>
              <w:rStyle w:val="PlaceholderText"/>
            </w:rPr>
            <w:t>[Last name]</w:t>
          </w:r>
        </w:p>
      </w:docPartBody>
    </w:docPart>
    <w:docPart>
      <w:docPartPr>
        <w:name w:val="1AF7E966655A014989A6913E154972B6"/>
        <w:category>
          <w:name w:val="General"/>
          <w:gallery w:val="placeholder"/>
        </w:category>
        <w:types>
          <w:type w:val="bbPlcHdr"/>
        </w:types>
        <w:behaviors>
          <w:behavior w:val="content"/>
        </w:behaviors>
        <w:guid w:val="{D2FDEFAD-4874-9A40-967A-424DB5764D44}"/>
      </w:docPartPr>
      <w:docPartBody>
        <w:p w:rsidR="00B03E5F" w:rsidRDefault="00B03E5F">
          <w:pPr>
            <w:pStyle w:val="1AF7E966655A014989A6913E154972B6"/>
          </w:pPr>
          <w:r>
            <w:rPr>
              <w:rStyle w:val="PlaceholderText"/>
            </w:rPr>
            <w:t>[Enter your biography]</w:t>
          </w:r>
        </w:p>
      </w:docPartBody>
    </w:docPart>
    <w:docPart>
      <w:docPartPr>
        <w:name w:val="0736A60931C68D4EBC734A3F6BC6E3FC"/>
        <w:category>
          <w:name w:val="General"/>
          <w:gallery w:val="placeholder"/>
        </w:category>
        <w:types>
          <w:type w:val="bbPlcHdr"/>
        </w:types>
        <w:behaviors>
          <w:behavior w:val="content"/>
        </w:behaviors>
        <w:guid w:val="{B18D1AB7-3BE6-F54A-9646-648FEBEC5E22}"/>
      </w:docPartPr>
      <w:docPartBody>
        <w:p w:rsidR="00B03E5F" w:rsidRDefault="00B03E5F">
          <w:pPr>
            <w:pStyle w:val="0736A60931C68D4EBC734A3F6BC6E3FC"/>
          </w:pPr>
          <w:r>
            <w:rPr>
              <w:rStyle w:val="PlaceholderText"/>
            </w:rPr>
            <w:t>[Enter the institution with which you are affiliated]</w:t>
          </w:r>
        </w:p>
      </w:docPartBody>
    </w:docPart>
    <w:docPart>
      <w:docPartPr>
        <w:name w:val="4875B60FA06CC8409F0954BB0F859A71"/>
        <w:category>
          <w:name w:val="General"/>
          <w:gallery w:val="placeholder"/>
        </w:category>
        <w:types>
          <w:type w:val="bbPlcHdr"/>
        </w:types>
        <w:behaviors>
          <w:behavior w:val="content"/>
        </w:behaviors>
        <w:guid w:val="{81C6E040-C39E-984C-84F9-488C5D7689B1}"/>
      </w:docPartPr>
      <w:docPartBody>
        <w:p w:rsidR="00B03E5F" w:rsidRDefault="00B03E5F">
          <w:pPr>
            <w:pStyle w:val="4875B60FA06CC8409F0954BB0F859A71"/>
          </w:pPr>
          <w:r w:rsidRPr="00EF74F7">
            <w:rPr>
              <w:b/>
              <w:color w:val="808080" w:themeColor="background1" w:themeShade="80"/>
            </w:rPr>
            <w:t>[Enter the headword for your article]</w:t>
          </w:r>
        </w:p>
      </w:docPartBody>
    </w:docPart>
    <w:docPart>
      <w:docPartPr>
        <w:name w:val="7850D68292B2CA42B1C14490B0C332A7"/>
        <w:category>
          <w:name w:val="General"/>
          <w:gallery w:val="placeholder"/>
        </w:category>
        <w:types>
          <w:type w:val="bbPlcHdr"/>
        </w:types>
        <w:behaviors>
          <w:behavior w:val="content"/>
        </w:behaviors>
        <w:guid w:val="{F412C628-020F-E54B-8985-4DDF044BC3A9}"/>
      </w:docPartPr>
      <w:docPartBody>
        <w:p w:rsidR="00B03E5F" w:rsidRDefault="00B03E5F">
          <w:pPr>
            <w:pStyle w:val="7850D68292B2CA42B1C14490B0C332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D4A92EDA52DA4FB2B0B2EF5F62CF7C"/>
        <w:category>
          <w:name w:val="General"/>
          <w:gallery w:val="placeholder"/>
        </w:category>
        <w:types>
          <w:type w:val="bbPlcHdr"/>
        </w:types>
        <w:behaviors>
          <w:behavior w:val="content"/>
        </w:behaviors>
        <w:guid w:val="{819FDCB1-C08C-7645-ABE2-065B4A9E17A4}"/>
      </w:docPartPr>
      <w:docPartBody>
        <w:p w:rsidR="00B03E5F" w:rsidRDefault="00B03E5F">
          <w:pPr>
            <w:pStyle w:val="9AD4A92EDA52DA4FB2B0B2EF5F62CF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0A3461E534034688B2D7674B3755C1"/>
        <w:category>
          <w:name w:val="General"/>
          <w:gallery w:val="placeholder"/>
        </w:category>
        <w:types>
          <w:type w:val="bbPlcHdr"/>
        </w:types>
        <w:behaviors>
          <w:behavior w:val="content"/>
        </w:behaviors>
        <w:guid w:val="{D24E4425-7E21-6E44-87B8-945559B41D01}"/>
      </w:docPartPr>
      <w:docPartBody>
        <w:p w:rsidR="00B03E5F" w:rsidRDefault="00B03E5F">
          <w:pPr>
            <w:pStyle w:val="510A3461E534034688B2D7674B3755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ADADD5EF619A46A5506FC6B3C8EEE0"/>
        <w:category>
          <w:name w:val="General"/>
          <w:gallery w:val="placeholder"/>
        </w:category>
        <w:types>
          <w:type w:val="bbPlcHdr"/>
        </w:types>
        <w:behaviors>
          <w:behavior w:val="content"/>
        </w:behaviors>
        <w:guid w:val="{F30834AB-2EB2-414F-9439-AFEBD6C54B6D}"/>
      </w:docPartPr>
      <w:docPartBody>
        <w:p w:rsidR="00B03E5F" w:rsidRDefault="00B03E5F">
          <w:pPr>
            <w:pStyle w:val="D6ADADD5EF619A46A5506FC6B3C8EEE0"/>
          </w:pPr>
          <w:r>
            <w:rPr>
              <w:rStyle w:val="PlaceholderText"/>
            </w:rPr>
            <w:t>[Enter citations for further reading here]</w:t>
          </w:r>
        </w:p>
      </w:docPartBody>
    </w:docPart>
    <w:docPart>
      <w:docPartPr>
        <w:name w:val="AE011B1E411121438F0AB96ED8F466A1"/>
        <w:category>
          <w:name w:val="General"/>
          <w:gallery w:val="placeholder"/>
        </w:category>
        <w:types>
          <w:type w:val="bbPlcHdr"/>
        </w:types>
        <w:behaviors>
          <w:behavior w:val="content"/>
        </w:behaviors>
        <w:guid w:val="{F899A8E3-C5A2-CE49-A27F-F6B26A0D6719}"/>
      </w:docPartPr>
      <w:docPartBody>
        <w:p w:rsidR="00000000" w:rsidRDefault="00744254" w:rsidP="00744254">
          <w:pPr>
            <w:pStyle w:val="AE011B1E411121438F0AB96ED8F466A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E5F"/>
    <w:rsid w:val="00744254"/>
    <w:rsid w:val="00B03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254"/>
    <w:rPr>
      <w:color w:val="808080"/>
    </w:rPr>
  </w:style>
  <w:style w:type="paragraph" w:customStyle="1" w:styleId="D7D5762AB0DF01498D31D3E1620E63B2">
    <w:name w:val="D7D5762AB0DF01498D31D3E1620E63B2"/>
  </w:style>
  <w:style w:type="paragraph" w:customStyle="1" w:styleId="46179B47CFF3BB4595F52E76DC059A2A">
    <w:name w:val="46179B47CFF3BB4595F52E76DC059A2A"/>
  </w:style>
  <w:style w:type="paragraph" w:customStyle="1" w:styleId="4AFD166074956A4F987BA69DA88F0F77">
    <w:name w:val="4AFD166074956A4F987BA69DA88F0F77"/>
  </w:style>
  <w:style w:type="paragraph" w:customStyle="1" w:styleId="D74B1C04FE1CC24FB8BC8C518D79ED0D">
    <w:name w:val="D74B1C04FE1CC24FB8BC8C518D79ED0D"/>
  </w:style>
  <w:style w:type="paragraph" w:customStyle="1" w:styleId="1AF7E966655A014989A6913E154972B6">
    <w:name w:val="1AF7E966655A014989A6913E154972B6"/>
  </w:style>
  <w:style w:type="paragraph" w:customStyle="1" w:styleId="0736A60931C68D4EBC734A3F6BC6E3FC">
    <w:name w:val="0736A60931C68D4EBC734A3F6BC6E3FC"/>
  </w:style>
  <w:style w:type="paragraph" w:customStyle="1" w:styleId="4875B60FA06CC8409F0954BB0F859A71">
    <w:name w:val="4875B60FA06CC8409F0954BB0F859A71"/>
  </w:style>
  <w:style w:type="paragraph" w:customStyle="1" w:styleId="7850D68292B2CA42B1C14490B0C332A7">
    <w:name w:val="7850D68292B2CA42B1C14490B0C332A7"/>
  </w:style>
  <w:style w:type="paragraph" w:customStyle="1" w:styleId="9AD4A92EDA52DA4FB2B0B2EF5F62CF7C">
    <w:name w:val="9AD4A92EDA52DA4FB2B0B2EF5F62CF7C"/>
  </w:style>
  <w:style w:type="paragraph" w:customStyle="1" w:styleId="510A3461E534034688B2D7674B3755C1">
    <w:name w:val="510A3461E534034688B2D7674B3755C1"/>
  </w:style>
  <w:style w:type="paragraph" w:customStyle="1" w:styleId="D6ADADD5EF619A46A5506FC6B3C8EEE0">
    <w:name w:val="D6ADADD5EF619A46A5506FC6B3C8EEE0"/>
  </w:style>
  <w:style w:type="paragraph" w:customStyle="1" w:styleId="AE011B1E411121438F0AB96ED8F466A1">
    <w:name w:val="AE011B1E411121438F0AB96ED8F466A1"/>
    <w:rsid w:val="0074425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254"/>
    <w:rPr>
      <w:color w:val="808080"/>
    </w:rPr>
  </w:style>
  <w:style w:type="paragraph" w:customStyle="1" w:styleId="D7D5762AB0DF01498D31D3E1620E63B2">
    <w:name w:val="D7D5762AB0DF01498D31D3E1620E63B2"/>
  </w:style>
  <w:style w:type="paragraph" w:customStyle="1" w:styleId="46179B47CFF3BB4595F52E76DC059A2A">
    <w:name w:val="46179B47CFF3BB4595F52E76DC059A2A"/>
  </w:style>
  <w:style w:type="paragraph" w:customStyle="1" w:styleId="4AFD166074956A4F987BA69DA88F0F77">
    <w:name w:val="4AFD166074956A4F987BA69DA88F0F77"/>
  </w:style>
  <w:style w:type="paragraph" w:customStyle="1" w:styleId="D74B1C04FE1CC24FB8BC8C518D79ED0D">
    <w:name w:val="D74B1C04FE1CC24FB8BC8C518D79ED0D"/>
  </w:style>
  <w:style w:type="paragraph" w:customStyle="1" w:styleId="1AF7E966655A014989A6913E154972B6">
    <w:name w:val="1AF7E966655A014989A6913E154972B6"/>
  </w:style>
  <w:style w:type="paragraph" w:customStyle="1" w:styleId="0736A60931C68D4EBC734A3F6BC6E3FC">
    <w:name w:val="0736A60931C68D4EBC734A3F6BC6E3FC"/>
  </w:style>
  <w:style w:type="paragraph" w:customStyle="1" w:styleId="4875B60FA06CC8409F0954BB0F859A71">
    <w:name w:val="4875B60FA06CC8409F0954BB0F859A71"/>
  </w:style>
  <w:style w:type="paragraph" w:customStyle="1" w:styleId="7850D68292B2CA42B1C14490B0C332A7">
    <w:name w:val="7850D68292B2CA42B1C14490B0C332A7"/>
  </w:style>
  <w:style w:type="paragraph" w:customStyle="1" w:styleId="9AD4A92EDA52DA4FB2B0B2EF5F62CF7C">
    <w:name w:val="9AD4A92EDA52DA4FB2B0B2EF5F62CF7C"/>
  </w:style>
  <w:style w:type="paragraph" w:customStyle="1" w:styleId="510A3461E534034688B2D7674B3755C1">
    <w:name w:val="510A3461E534034688B2D7674B3755C1"/>
  </w:style>
  <w:style w:type="paragraph" w:customStyle="1" w:styleId="D6ADADD5EF619A46A5506FC6B3C8EEE0">
    <w:name w:val="D6ADADD5EF619A46A5506FC6B3C8EEE0"/>
  </w:style>
  <w:style w:type="paragraph" w:customStyle="1" w:styleId="AE011B1E411121438F0AB96ED8F466A1">
    <w:name w:val="AE011B1E411121438F0AB96ED8F466A1"/>
    <w:rsid w:val="0074425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Far65</b:Tag>
    <b:SourceType>DocumentFromInternetSite</b:SourceType>
    <b:Guid>{B7903CDD-E458-B241-97AB-4E96BC81A70C}</b:Guid>
    <b:Title>Kadhim, Haidar</b:Title>
    <b:Year>1965</b:Year>
    <b:Author>
      <b:Author>
        <b:NameList>
          <b:Person>
            <b:Last>Faris</b:Last>
            <b:First>Widah</b:First>
          </b:Person>
        </b:NameList>
      </b:Author>
    </b:Author>
    <b:InternetSiteTitle>Modern Art Iraq Archive</b:InternetSiteTitle>
    <b:URL>http://artiraq.org/maia/archive/files/1965-hiwar-vol3-no3-mar-apr-kadhim-haydar-by-widah-faris_5e72ffedeb.pdf.  </b:URL>
    <b:RefOrder>1</b:RefOrder>
  </b:Source>
  <b:Source>
    <b:Tag>Jab832</b:Tag>
    <b:SourceType>Book</b:SourceType>
    <b:Guid>{59E7BE93-7847-B54E-8F4A-802BE5ED0076}</b:Guid>
    <b:Title>The Grass Roots of Iraqi Art</b:Title>
    <b:Year>1983</b:Year>
    <b:Author>
      <b:Author>
        <b:NameList>
          <b:Person>
            <b:Last>Jabra</b:Last>
            <b:First>Jabra</b:First>
            <b:Middle>I.</b:Middle>
          </b:Person>
        </b:NameList>
      </b:Author>
    </b:Author>
    <b:City>Jersey</b:City>
    <b:Publisher>Wasit Graphic and Publishing Limited</b:Publisher>
    <b:RefOrder>2</b:RefOrder>
  </b:Source>
  <b:Source>
    <b:Tag>Mud89</b:Tag>
    <b:SourceType>BookSection</b:SourceType>
    <b:Guid>{9C1760EE-9F27-A345-B5D6-C328A17AD789}</b:Guid>
    <b:Author>
      <b:Author>
        <b:NameList>
          <b:Person>
            <b:Last>Mudaffar</b:Last>
            <b:First>May</b:First>
          </b:Person>
        </b:NameList>
      </b:Author>
      <b:Editor>
        <b:NameList>
          <b:Person>
            <b:Last>Ali</b:Last>
            <b:First>Wijdan</b:First>
          </b:Person>
        </b:NameList>
      </b:Editor>
    </b:Author>
    <b:Title>Iraq</b:Title>
    <b:BookTitle>Contemporary Art from the Islamic World</b:BookTitle>
    <b:City>London</b:City>
    <b:CountryRegion>England</b:CountryRegion>
    <b:Publisher>Scorpion Publishing</b:Publisher>
    <b:Year>1989</b:Year>
    <b:Pages>159-174</b:Pages>
    <b:Comments>Published on behalf of The Royal Society of Fine Arts, Amman.</b:Comments>
    <b:RefOrder>3</b:RefOrder>
  </b:Source>
  <b:Source>
    <b:Tag>Saa081</b:Tag>
    <b:SourceType>JournalArticle</b:SourceType>
    <b:Guid>{87687139-75F1-F14E-A3F4-D3245A9C5C18}</b:Guid>
    <b:Title>Contemporary Iraqi Art: Origins and Development</b:Title>
    <b:Year>2008</b:Year>
    <b:Volume>3</b:Volume>
    <b:Pages>50-54</b:Pages>
    <b:Author>
      <b:Author>
        <b:NameList>
          <b:Person>
            <b:Last>Saad</b:Last>
            <b:First>Qassim</b:First>
          </b:Person>
        </b:NameList>
      </b:Author>
    </b:Author>
    <b:JournalName>Scope: Contemporary Research Topics (Art &amp; Design)</b:JournalName>
    <b:RefOrder>4</b:RefOrder>
  </b:Source>
</b:Sources>
</file>

<file path=customXml/itemProps1.xml><?xml version="1.0" encoding="utf-8"?>
<ds:datastoreItem xmlns:ds="http://schemas.openxmlformats.org/officeDocument/2006/customXml" ds:itemID="{31D76B90-EC3E-4A44-9E6C-8FAB3935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486</Words>
  <Characters>2775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2014-12-07T06:11:00Z</dcterms:created>
  <dcterms:modified xsi:type="dcterms:W3CDTF">2014-12-22T02:01:00Z</dcterms:modified>
</cp:coreProperties>
</file>