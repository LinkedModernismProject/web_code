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CC8798" w14:textId="77777777" w:rsidTr="00922950">
        <w:tc>
          <w:tcPr>
            <w:tcW w:w="491" w:type="dxa"/>
            <w:vMerge w:val="restart"/>
            <w:shd w:val="clear" w:color="auto" w:fill="A6A6A6" w:themeFill="background1" w:themeFillShade="A6"/>
            <w:textDirection w:val="btLr"/>
          </w:tcPr>
          <w:p w14:paraId="177DDC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5C79DC1ACA49BD992000D881368B39"/>
            </w:placeholder>
            <w:showingPlcHdr/>
            <w:dropDownList>
              <w:listItem w:displayText="Dr." w:value="Dr."/>
              <w:listItem w:displayText="Prof." w:value="Prof."/>
            </w:dropDownList>
          </w:sdtPr>
          <w:sdtEndPr/>
          <w:sdtContent>
            <w:tc>
              <w:tcPr>
                <w:tcW w:w="1259" w:type="dxa"/>
              </w:tcPr>
              <w:p w14:paraId="528E28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9DA0E837B7481EB10FB1482BF96F94"/>
            </w:placeholder>
            <w:text/>
          </w:sdtPr>
          <w:sdtEndPr/>
          <w:sdtContent>
            <w:tc>
              <w:tcPr>
                <w:tcW w:w="2073" w:type="dxa"/>
              </w:tcPr>
              <w:p w14:paraId="32BA74DF" w14:textId="77777777" w:rsidR="00B574C9" w:rsidRDefault="008F0E4A" w:rsidP="008F0E4A">
                <w:r>
                  <w:t>Isobel</w:t>
                </w:r>
              </w:p>
            </w:tc>
          </w:sdtContent>
        </w:sdt>
        <w:sdt>
          <w:sdtPr>
            <w:alias w:val="Middle name"/>
            <w:tag w:val="authorMiddleName"/>
            <w:id w:val="-2076034781"/>
            <w:placeholder>
              <w:docPart w:val="D8DF7D69E2F64AF898B736A7B467B5FF"/>
            </w:placeholder>
            <w:showingPlcHdr/>
            <w:text/>
          </w:sdtPr>
          <w:sdtEndPr/>
          <w:sdtContent>
            <w:tc>
              <w:tcPr>
                <w:tcW w:w="2551" w:type="dxa"/>
              </w:tcPr>
              <w:p w14:paraId="36225F90" w14:textId="77777777" w:rsidR="00B574C9" w:rsidRDefault="00B574C9" w:rsidP="00922950">
                <w:r>
                  <w:rPr>
                    <w:rStyle w:val="PlaceholderText"/>
                  </w:rPr>
                  <w:t>[Middle name]</w:t>
                </w:r>
              </w:p>
            </w:tc>
          </w:sdtContent>
        </w:sdt>
        <w:sdt>
          <w:sdtPr>
            <w:alias w:val="Last name"/>
            <w:tag w:val="authorLastName"/>
            <w:id w:val="-1088529830"/>
            <w:placeholder>
              <w:docPart w:val="466D5128854E4A56A770A399095CB25D"/>
            </w:placeholder>
            <w:text/>
          </w:sdtPr>
          <w:sdtEndPr/>
          <w:sdtContent>
            <w:tc>
              <w:tcPr>
                <w:tcW w:w="2642" w:type="dxa"/>
              </w:tcPr>
              <w:p w14:paraId="5FB8D4E7" w14:textId="77777777" w:rsidR="00B574C9" w:rsidRDefault="008F0E4A" w:rsidP="008F0E4A">
                <w:r>
                  <w:t>Palmer</w:t>
                </w:r>
              </w:p>
            </w:tc>
          </w:sdtContent>
        </w:sdt>
      </w:tr>
      <w:tr w:rsidR="00B574C9" w14:paraId="4CDAB66D" w14:textId="77777777" w:rsidTr="001A6A06">
        <w:trPr>
          <w:trHeight w:val="986"/>
        </w:trPr>
        <w:tc>
          <w:tcPr>
            <w:tcW w:w="491" w:type="dxa"/>
            <w:vMerge/>
            <w:shd w:val="clear" w:color="auto" w:fill="A6A6A6" w:themeFill="background1" w:themeFillShade="A6"/>
          </w:tcPr>
          <w:p w14:paraId="517ABEB7" w14:textId="77777777" w:rsidR="00B574C9" w:rsidRPr="001A6A06" w:rsidRDefault="00B574C9" w:rsidP="00CF1542">
            <w:pPr>
              <w:jc w:val="center"/>
              <w:rPr>
                <w:b/>
                <w:color w:val="FFFFFF" w:themeColor="background1"/>
              </w:rPr>
            </w:pPr>
          </w:p>
        </w:tc>
        <w:sdt>
          <w:sdtPr>
            <w:alias w:val="Biography"/>
            <w:tag w:val="authorBiography"/>
            <w:id w:val="938807824"/>
            <w:placeholder>
              <w:docPart w:val="05A644AFDC84461BAC1A8B26E023E885"/>
            </w:placeholder>
            <w:showingPlcHdr/>
          </w:sdtPr>
          <w:sdtEndPr/>
          <w:sdtContent>
            <w:tc>
              <w:tcPr>
                <w:tcW w:w="8525" w:type="dxa"/>
                <w:gridSpan w:val="4"/>
              </w:tcPr>
              <w:p w14:paraId="6CF34CEB" w14:textId="77777777" w:rsidR="00B574C9" w:rsidRDefault="00B574C9" w:rsidP="00922950">
                <w:r>
                  <w:rPr>
                    <w:rStyle w:val="PlaceholderText"/>
                  </w:rPr>
                  <w:t>[Enter your biography]</w:t>
                </w:r>
              </w:p>
            </w:tc>
          </w:sdtContent>
        </w:sdt>
      </w:tr>
      <w:tr w:rsidR="00B574C9" w14:paraId="6B7E2A86" w14:textId="77777777" w:rsidTr="001A6A06">
        <w:trPr>
          <w:trHeight w:val="986"/>
        </w:trPr>
        <w:tc>
          <w:tcPr>
            <w:tcW w:w="491" w:type="dxa"/>
            <w:vMerge/>
            <w:shd w:val="clear" w:color="auto" w:fill="A6A6A6" w:themeFill="background1" w:themeFillShade="A6"/>
          </w:tcPr>
          <w:p w14:paraId="7D955287" w14:textId="77777777" w:rsidR="00B574C9" w:rsidRPr="001A6A06" w:rsidRDefault="00B574C9" w:rsidP="00CF1542">
            <w:pPr>
              <w:jc w:val="center"/>
              <w:rPr>
                <w:b/>
                <w:color w:val="FFFFFF" w:themeColor="background1"/>
              </w:rPr>
            </w:pPr>
          </w:p>
        </w:tc>
        <w:sdt>
          <w:sdtPr>
            <w:alias w:val="Affiliation"/>
            <w:tag w:val="affiliation"/>
            <w:id w:val="2012937915"/>
            <w:placeholder>
              <w:docPart w:val="8D9ED82338934ECF91867E525FD5C0DA"/>
            </w:placeholder>
            <w:text/>
          </w:sdtPr>
          <w:sdtEndPr/>
          <w:sdtContent>
            <w:tc>
              <w:tcPr>
                <w:tcW w:w="8525" w:type="dxa"/>
                <w:gridSpan w:val="4"/>
              </w:tcPr>
              <w:p w14:paraId="648C0A90" w14:textId="77777777" w:rsidR="00B574C9" w:rsidRDefault="00DA5ED6" w:rsidP="00DA5ED6">
                <w:r w:rsidRPr="00DA5ED6">
                  <w:t>University of California, Berkeley</w:t>
                </w:r>
              </w:p>
            </w:tc>
          </w:sdtContent>
        </w:sdt>
      </w:tr>
    </w:tbl>
    <w:p w14:paraId="62324C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5B0B7B" w14:textId="77777777" w:rsidTr="00244BB0">
        <w:tc>
          <w:tcPr>
            <w:tcW w:w="9016" w:type="dxa"/>
            <w:shd w:val="clear" w:color="auto" w:fill="A6A6A6" w:themeFill="background1" w:themeFillShade="A6"/>
            <w:tcMar>
              <w:top w:w="113" w:type="dxa"/>
              <w:bottom w:w="113" w:type="dxa"/>
            </w:tcMar>
          </w:tcPr>
          <w:p w14:paraId="3EA6A0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A42C95" w14:textId="77777777" w:rsidTr="003F0D73">
        <w:sdt>
          <w:sdtPr>
            <w:rPr>
              <w:b/>
            </w:rPr>
            <w:alias w:val="Article headword"/>
            <w:tag w:val="articleHeadword"/>
            <w:id w:val="-361440020"/>
            <w:placeholder>
              <w:docPart w:val="A06BD0296A6E47E1BBF8DEEB1CDF2799"/>
            </w:placeholder>
            <w:text/>
          </w:sdtPr>
          <w:sdtEndPr/>
          <w:sdtContent>
            <w:tc>
              <w:tcPr>
                <w:tcW w:w="9016" w:type="dxa"/>
                <w:tcMar>
                  <w:top w:w="113" w:type="dxa"/>
                  <w:bottom w:w="113" w:type="dxa"/>
                </w:tcMar>
              </w:tcPr>
              <w:p w14:paraId="54D42534" w14:textId="77777777" w:rsidR="003F0D73" w:rsidRPr="00FB589A" w:rsidRDefault="004E4DB2" w:rsidP="008F0E4A">
                <w:proofErr w:type="spellStart"/>
                <w:r>
                  <w:rPr>
                    <w:b/>
                  </w:rPr>
                  <w:t>Berberova</w:t>
                </w:r>
                <w:proofErr w:type="spellEnd"/>
                <w:r w:rsidR="008F0E4A" w:rsidRPr="004E4DB2">
                  <w:rPr>
                    <w:b/>
                  </w:rPr>
                  <w:t xml:space="preserve">, Nina </w:t>
                </w:r>
                <w:proofErr w:type="spellStart"/>
                <w:r w:rsidR="008F0E4A" w:rsidRPr="004E4DB2">
                  <w:rPr>
                    <w:b/>
                  </w:rPr>
                  <w:t>Nikolaevna</w:t>
                </w:r>
                <w:proofErr w:type="spellEnd"/>
                <w:r w:rsidR="008F0E4A" w:rsidRPr="004E4DB2">
                  <w:rPr>
                    <w:b/>
                  </w:rPr>
                  <w:t xml:space="preserve"> (БЕРБЕРОВА, НИНА НИКОЛАЕВНА) (1901-1993)</w:t>
                </w:r>
              </w:p>
            </w:tc>
          </w:sdtContent>
        </w:sdt>
      </w:tr>
      <w:tr w:rsidR="00464699" w14:paraId="2B1DD45A" w14:textId="77777777" w:rsidTr="007821B0">
        <w:sdt>
          <w:sdtPr>
            <w:alias w:val="Variant headwords"/>
            <w:tag w:val="variantHeadwords"/>
            <w:id w:val="173464402"/>
            <w:placeholder>
              <w:docPart w:val="FF7FAD591E8B4B4CA7676420E487BB5B"/>
            </w:placeholder>
            <w:showingPlcHdr/>
          </w:sdtPr>
          <w:sdtEndPr/>
          <w:sdtContent>
            <w:tc>
              <w:tcPr>
                <w:tcW w:w="9016" w:type="dxa"/>
                <w:tcMar>
                  <w:top w:w="113" w:type="dxa"/>
                  <w:bottom w:w="113" w:type="dxa"/>
                </w:tcMar>
              </w:tcPr>
              <w:p w14:paraId="5A4F31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88E0E8" w14:textId="77777777" w:rsidTr="003F0D73">
        <w:sdt>
          <w:sdtPr>
            <w:alias w:val="Abstract"/>
            <w:tag w:val="abstract"/>
            <w:id w:val="-635871867"/>
            <w:placeholder>
              <w:docPart w:val="64CAFAFA5327400FAD7CA155CEF2DEAE"/>
            </w:placeholder>
          </w:sdtPr>
          <w:sdtEndPr/>
          <w:sdtContent>
            <w:tc>
              <w:tcPr>
                <w:tcW w:w="9016" w:type="dxa"/>
                <w:tcMar>
                  <w:top w:w="113" w:type="dxa"/>
                  <w:bottom w:w="113" w:type="dxa"/>
                </w:tcMar>
              </w:tcPr>
              <w:p w14:paraId="32684E19" w14:textId="1B56C404" w:rsidR="00E85A05" w:rsidRDefault="00DA5ED6" w:rsidP="007C3898">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 xml:space="preserve">of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007C3898">
                  <w:t>in Munich in 1971).</w:t>
                </w:r>
                <w:r w:rsidRPr="009C6CA7">
                  <w:t xml:space="preserve"> A source of controversy in the émigré community due to their candour, and accused of fabrication, t</w:t>
                </w:r>
                <w:r w:rsidR="007C3898">
                  <w:t xml:space="preserve">he memoirs provide a </w:t>
                </w:r>
                <w:r w:rsidRPr="009C6CA7">
                  <w:t>vivid record of her generation, its leading figures, and their post-revolutionary fate.</w:t>
                </w:r>
              </w:p>
            </w:tc>
          </w:sdtContent>
        </w:sdt>
      </w:tr>
      <w:tr w:rsidR="003F0D73" w14:paraId="590271A3" w14:textId="77777777" w:rsidTr="003F0D73">
        <w:sdt>
          <w:sdtPr>
            <w:alias w:val="Article text"/>
            <w:tag w:val="articleText"/>
            <w:id w:val="634067588"/>
            <w:placeholder>
              <w:docPart w:val="BB4BC3E201BA4373BD97D17618DFDA63"/>
            </w:placeholder>
          </w:sdtPr>
          <w:sdtEndPr/>
          <w:sdtContent>
            <w:tc>
              <w:tcPr>
                <w:tcW w:w="9016" w:type="dxa"/>
                <w:tcMar>
                  <w:top w:w="113" w:type="dxa"/>
                  <w:bottom w:w="113" w:type="dxa"/>
                </w:tcMar>
              </w:tcPr>
              <w:p w14:paraId="2C291D97" w14:textId="3AD63F53" w:rsidR="00DA5ED6" w:rsidRDefault="00DA5ED6" w:rsidP="00DA5ED6">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 xml:space="preserve">of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007C3898">
                  <w:t>in Muni</w:t>
                </w:r>
                <w:bookmarkStart w:id="0" w:name="_GoBack"/>
                <w:bookmarkEnd w:id="0"/>
                <w:r w:rsidR="007C3898">
                  <w:t>ch in 1971).</w:t>
                </w:r>
                <w:r w:rsidRPr="009C6CA7">
                  <w:t xml:space="preserve"> A source of controversy in the émigré community due to their candour, and accused of fabrication, t</w:t>
                </w:r>
                <w:r w:rsidR="007C3898">
                  <w:t>he memoirs provide a</w:t>
                </w:r>
                <w:r w:rsidRPr="009C6CA7">
                  <w:t xml:space="preserve"> vivid record of her generation, its leading figures, and their post-revolutionary fate.</w:t>
                </w:r>
              </w:p>
              <w:p w14:paraId="4061069E" w14:textId="77777777" w:rsidR="0059724E" w:rsidRDefault="0059724E" w:rsidP="00DA5ED6"/>
              <w:p w14:paraId="6547B04A" w14:textId="77777777" w:rsidR="0059724E" w:rsidRDefault="0059724E" w:rsidP="0059724E">
                <w:pPr>
                  <w:keepNext/>
                </w:pPr>
                <w:r>
                  <w:t>File: berberova1.jpg</w:t>
                </w:r>
              </w:p>
              <w:p w14:paraId="0A42FF5F" w14:textId="77777777" w:rsidR="00DA5ED6" w:rsidRDefault="004E4DB2" w:rsidP="0059724E">
                <w:pPr>
                  <w:pStyle w:val="Caption"/>
                </w:pPr>
                <w:fldSimple w:instr=" SEQ Figure \* ARABIC ">
                  <w:r w:rsidR="0059724E">
                    <w:rPr>
                      <w:noProof/>
                    </w:rPr>
                    <w:t>1</w:t>
                  </w:r>
                </w:fldSimple>
                <w:r w:rsidR="0059724E">
                  <w:t xml:space="preserve"> </w:t>
                </w:r>
                <w:r w:rsidR="0059724E" w:rsidRPr="00C02B8A">
                  <w:t xml:space="preserve">With </w:t>
                </w:r>
                <w:proofErr w:type="spellStart"/>
                <w:r w:rsidR="0059724E" w:rsidRPr="00C02B8A">
                  <w:t>Khodasevich</w:t>
                </w:r>
                <w:proofErr w:type="spellEnd"/>
                <w:r w:rsidR="0059724E" w:rsidRPr="00C02B8A">
                  <w:t xml:space="preserve"> in Sorrento, 1925.</w:t>
                </w:r>
                <w:r w:rsidR="0059724E">
                  <w:t xml:space="preserve"> </w:t>
                </w:r>
                <w:r w:rsidR="0059724E" w:rsidRPr="0059724E">
                  <w:t>http://old.russ.ru/netcult/pict/2002/hodas.jpg</w:t>
                </w:r>
              </w:p>
              <w:p w14:paraId="474B95FC" w14:textId="77777777" w:rsidR="00DA5ED6" w:rsidRPr="00401EBC" w:rsidRDefault="00DA5ED6" w:rsidP="00401EBC">
                <w:pPr>
                  <w:pStyle w:val="Heading1"/>
                  <w:outlineLvl w:val="0"/>
                </w:pPr>
                <w:r>
                  <w:t>Major Works</w:t>
                </w:r>
              </w:p>
              <w:p w14:paraId="39C5C069" w14:textId="77777777" w:rsidR="00401EBC" w:rsidRDefault="00401EBC" w:rsidP="00401EBC">
                <w:pPr>
                  <w:pStyle w:val="Heading2"/>
                  <w:outlineLvl w:val="1"/>
                </w:pPr>
                <w:r>
                  <w:t>Collected editions</w:t>
                </w:r>
              </w:p>
              <w:p w14:paraId="72734A24" w14:textId="77777777" w:rsidR="00DA5ED6" w:rsidRPr="009C6CA7" w:rsidRDefault="00DA5ED6" w:rsidP="00401EBC">
                <w:pPr>
                  <w:pStyle w:val="NormalfollowingH2"/>
                </w:pPr>
                <w:proofErr w:type="spellStart"/>
                <w:r w:rsidRPr="00401EBC">
                  <w:rPr>
                    <w:i/>
                  </w:rPr>
                  <w:t>Oblegchenie</w:t>
                </w:r>
                <w:proofErr w:type="spellEnd"/>
                <w:r w:rsidRPr="00401EBC">
                  <w:rPr>
                    <w:i/>
                  </w:rPr>
                  <w:t xml:space="preserve"> </w:t>
                </w:r>
                <w:proofErr w:type="spellStart"/>
                <w:r w:rsidRPr="00401EBC">
                  <w:rPr>
                    <w:i/>
                  </w:rPr>
                  <w:t>uchasti</w:t>
                </w:r>
                <w:proofErr w:type="spellEnd"/>
                <w:r w:rsidRPr="00401EBC">
                  <w:rPr>
                    <w:i/>
                  </w:rPr>
                  <w:t xml:space="preserve">: </w:t>
                </w:r>
                <w:proofErr w:type="spellStart"/>
                <w:r w:rsidRPr="00401EBC">
                  <w:rPr>
                    <w:i/>
                  </w:rPr>
                  <w:t>shest</w:t>
                </w:r>
                <w:proofErr w:type="spellEnd"/>
                <w:r w:rsidRPr="00401EBC">
                  <w:rPr>
                    <w:i/>
                  </w:rPr>
                  <w:t xml:space="preserve">’ </w:t>
                </w:r>
                <w:proofErr w:type="spellStart"/>
                <w:r w:rsidRPr="00401EBC">
                  <w:rPr>
                    <w:i/>
                  </w:rPr>
                  <w:t>povestei</w:t>
                </w:r>
                <w:proofErr w:type="spellEnd"/>
                <w:r w:rsidRPr="009C6CA7">
                  <w:t xml:space="preserve"> </w:t>
                </w:r>
                <w:r>
                  <w:t>(</w:t>
                </w:r>
                <w:r w:rsidRPr="009C6CA7">
                  <w:t xml:space="preserve">Paris, 1949. Reprinted as </w:t>
                </w:r>
                <w:proofErr w:type="spellStart"/>
                <w:r w:rsidRPr="00401EBC">
                  <w:rPr>
                    <w:i/>
                  </w:rPr>
                  <w:t>Povesti</w:t>
                </w:r>
                <w:proofErr w:type="spellEnd"/>
                <w:r w:rsidRPr="009C6CA7">
                  <w:t xml:space="preserve">, Moscow, </w:t>
                </w:r>
                <w:r w:rsidR="00401EBC">
                  <w:t>1992)</w:t>
                </w:r>
              </w:p>
              <w:p w14:paraId="4BF04AA7" w14:textId="77777777" w:rsidR="00DA5ED6" w:rsidRPr="009C6CA7" w:rsidRDefault="00DA5ED6" w:rsidP="00401EBC">
                <w:pPr>
                  <w:pStyle w:val="NormalfollowingH2"/>
                </w:pPr>
                <w:proofErr w:type="spellStart"/>
                <w:r w:rsidRPr="00401EBC">
                  <w:rPr>
                    <w:i/>
                  </w:rPr>
                  <w:t>Biankurskie</w:t>
                </w:r>
                <w:proofErr w:type="spellEnd"/>
                <w:r w:rsidRPr="00401EBC">
                  <w:rPr>
                    <w:i/>
                  </w:rPr>
                  <w:t xml:space="preserve"> </w:t>
                </w:r>
                <w:proofErr w:type="spellStart"/>
                <w:r w:rsidRPr="00401EBC">
                  <w:rPr>
                    <w:i/>
                  </w:rPr>
                  <w:t>prazdniki</w:t>
                </w:r>
                <w:proofErr w:type="spellEnd"/>
                <w:r w:rsidRPr="009C6CA7">
                  <w:t xml:space="preserve"> [</w:t>
                </w:r>
                <w:proofErr w:type="spellStart"/>
                <w:r w:rsidRPr="00401EBC">
                  <w:rPr>
                    <w:i/>
                  </w:rPr>
                  <w:t>Biancourt</w:t>
                </w:r>
                <w:proofErr w:type="spellEnd"/>
                <w:r w:rsidRPr="00401EBC">
                  <w:rPr>
                    <w:i/>
                  </w:rPr>
                  <w:t xml:space="preserve"> Festivals</w:t>
                </w:r>
                <w:r w:rsidR="00401EBC">
                  <w:t>]</w:t>
                </w:r>
                <w:r w:rsidRPr="009C6CA7">
                  <w:t xml:space="preserve"> </w:t>
                </w:r>
                <w:r>
                  <w:t>(</w:t>
                </w:r>
                <w:r w:rsidRPr="009C6CA7">
                  <w:t>Pa</w:t>
                </w:r>
                <w:r>
                  <w:t>ris: YMCA-Press, 1950).</w:t>
                </w:r>
              </w:p>
              <w:p w14:paraId="5C6CC102" w14:textId="77777777" w:rsidR="00DA5ED6" w:rsidRPr="009C6CA7" w:rsidRDefault="00401EBC" w:rsidP="00401EBC">
                <w:pPr>
                  <w:pStyle w:val="NormalfollowingH2"/>
                </w:pPr>
                <w:proofErr w:type="spellStart"/>
                <w:r w:rsidRPr="00401EBC">
                  <w:rPr>
                    <w:i/>
                  </w:rPr>
                  <w:t>Izbrannaia</w:t>
                </w:r>
                <w:proofErr w:type="spellEnd"/>
                <w:r w:rsidRPr="00401EBC">
                  <w:rPr>
                    <w:i/>
                  </w:rPr>
                  <w:t xml:space="preserve"> </w:t>
                </w:r>
                <w:proofErr w:type="spellStart"/>
                <w:r w:rsidRPr="00401EBC">
                  <w:rPr>
                    <w:i/>
                  </w:rPr>
                  <w:t>proza</w:t>
                </w:r>
                <w:proofErr w:type="spellEnd"/>
                <w:r w:rsidR="00DA5ED6" w:rsidRPr="009C6CA7">
                  <w:t xml:space="preserve"> </w:t>
                </w:r>
                <w:r w:rsidR="00DA5ED6">
                  <w:t xml:space="preserve">(New York: </w:t>
                </w:r>
                <w:proofErr w:type="spellStart"/>
                <w:r w:rsidR="00DA5ED6" w:rsidRPr="009C6CA7">
                  <w:t>Russica</w:t>
                </w:r>
                <w:proofErr w:type="spellEnd"/>
                <w:r w:rsidR="00DA5ED6" w:rsidRPr="009C6CA7">
                  <w:t>, 1982</w:t>
                </w:r>
                <w:r w:rsidR="00DA5ED6">
                  <w:t>)</w:t>
                </w:r>
                <w:r w:rsidR="00DA5ED6" w:rsidRPr="009C6CA7">
                  <w:t xml:space="preserve"> </w:t>
                </w:r>
              </w:p>
              <w:p w14:paraId="5335497C" w14:textId="77777777" w:rsidR="00DA5ED6" w:rsidRPr="009C6CA7" w:rsidRDefault="00DA5ED6" w:rsidP="00401EBC">
                <w:pPr>
                  <w:pStyle w:val="NormalfollowingH2"/>
                </w:pPr>
                <w:proofErr w:type="spellStart"/>
                <w:r w:rsidRPr="00401EBC">
                  <w:rPr>
                    <w:i/>
                  </w:rPr>
                  <w:t>Stikhi</w:t>
                </w:r>
                <w:proofErr w:type="spellEnd"/>
                <w:r w:rsidR="00401EBC">
                  <w:t>, 1921-1983</w:t>
                </w:r>
                <w:r w:rsidRPr="009C6CA7">
                  <w:t xml:space="preserve"> </w:t>
                </w:r>
                <w:r>
                  <w:t>(New York:</w:t>
                </w:r>
                <w:r w:rsidRPr="009C6CA7">
                  <w:t xml:space="preserve"> </w:t>
                </w:r>
                <w:proofErr w:type="spellStart"/>
                <w:r w:rsidRPr="009C6CA7">
                  <w:t>Russica</w:t>
                </w:r>
                <w:proofErr w:type="spellEnd"/>
                <w:r w:rsidRPr="009C6CA7">
                  <w:t>, 1984</w:t>
                </w:r>
                <w:r>
                  <w:t>)</w:t>
                </w:r>
              </w:p>
              <w:p w14:paraId="3E50F922" w14:textId="77777777" w:rsidR="00401EBC" w:rsidRPr="009C6CA7" w:rsidRDefault="00401EBC" w:rsidP="00DA5ED6">
                <w:pPr>
                  <w:rPr>
                    <w:rFonts w:ascii="Times New Roman" w:hAnsi="Times New Roman" w:cs="Times New Roman"/>
                    <w:b/>
                  </w:rPr>
                </w:pPr>
              </w:p>
              <w:p w14:paraId="43725416" w14:textId="77777777" w:rsidR="00DA5ED6" w:rsidRPr="009C6CA7" w:rsidRDefault="00401EBC" w:rsidP="00401EBC">
                <w:pPr>
                  <w:pStyle w:val="Heading2"/>
                  <w:outlineLvl w:val="1"/>
                </w:pPr>
                <w:r>
                  <w:t>Novels</w:t>
                </w:r>
              </w:p>
              <w:p w14:paraId="14109574" w14:textId="77777777" w:rsidR="00DA5ED6" w:rsidRPr="009C6CA7" w:rsidRDefault="00DA5ED6" w:rsidP="00401EBC">
                <w:pPr>
                  <w:pStyle w:val="NormalfollowingH2"/>
                </w:pPr>
                <w:proofErr w:type="spellStart"/>
                <w:r w:rsidRPr="009C6CA7">
                  <w:rPr>
                    <w:i/>
                  </w:rPr>
                  <w:t>Poslednye</w:t>
                </w:r>
                <w:proofErr w:type="spellEnd"/>
                <w:r w:rsidRPr="009C6CA7">
                  <w:rPr>
                    <w:i/>
                  </w:rPr>
                  <w:t xml:space="preserve"> </w:t>
                </w:r>
                <w:proofErr w:type="spellStart"/>
                <w:r w:rsidRPr="009C6CA7">
                  <w:rPr>
                    <w:i/>
                  </w:rPr>
                  <w:t>i</w:t>
                </w:r>
                <w:proofErr w:type="spellEnd"/>
                <w:r w:rsidRPr="009C6CA7">
                  <w:rPr>
                    <w:i/>
                  </w:rPr>
                  <w:t xml:space="preserve"> </w:t>
                </w:r>
                <w:proofErr w:type="spellStart"/>
                <w:r w:rsidRPr="009C6CA7">
                  <w:rPr>
                    <w:i/>
                  </w:rPr>
                  <w:t>pervye</w:t>
                </w:r>
                <w:proofErr w:type="spellEnd"/>
                <w:r w:rsidRPr="009C6CA7">
                  <w:rPr>
                    <w:i/>
                  </w:rPr>
                  <w:t xml:space="preserve"> </w:t>
                </w:r>
                <w:r w:rsidRPr="009C6CA7">
                  <w:t>[</w:t>
                </w:r>
                <w:r w:rsidRPr="00401EBC">
                  <w:rPr>
                    <w:i/>
                  </w:rPr>
                  <w:t>Last and First</w:t>
                </w:r>
                <w:r w:rsidRPr="009C6CA7">
                  <w:t>] (</w:t>
                </w:r>
                <w:r>
                  <w:t xml:space="preserve">Paris, </w:t>
                </w:r>
                <w:r w:rsidRPr="009C6CA7">
                  <w:t>1930)</w:t>
                </w:r>
              </w:p>
              <w:p w14:paraId="5B42453A" w14:textId="77777777" w:rsidR="00DA5ED6" w:rsidRPr="009C6CA7" w:rsidRDefault="00DA5ED6" w:rsidP="00401EBC">
                <w:pPr>
                  <w:pStyle w:val="NormalfollowingH2"/>
                  <w:rPr>
                    <w:lang w:val="ru-RU"/>
                  </w:rPr>
                </w:pPr>
                <w:proofErr w:type="spellStart"/>
                <w:r w:rsidRPr="009C6CA7">
                  <w:rPr>
                    <w:i/>
                  </w:rPr>
                  <w:t>Akkompaniatorsha</w:t>
                </w:r>
                <w:proofErr w:type="spellEnd"/>
                <w:r w:rsidRPr="009C6CA7">
                  <w:rPr>
                    <w:i/>
                  </w:rPr>
                  <w:t xml:space="preserve"> </w:t>
                </w:r>
                <w:r w:rsidRPr="009C6CA7">
                  <w:t>[</w:t>
                </w:r>
                <w:r w:rsidRPr="00401EBC">
                  <w:rPr>
                    <w:i/>
                  </w:rPr>
                  <w:t>The Accompanist</w:t>
                </w:r>
                <w:r w:rsidRPr="009C6CA7">
                  <w:t>] (</w:t>
                </w:r>
                <w:proofErr w:type="spellStart"/>
                <w:r>
                  <w:rPr>
                    <w:i/>
                  </w:rPr>
                  <w:t>Sovremennye</w:t>
                </w:r>
                <w:proofErr w:type="spellEnd"/>
                <w:r>
                  <w:rPr>
                    <w:i/>
                  </w:rPr>
                  <w:t xml:space="preserve"> </w:t>
                </w:r>
                <w:proofErr w:type="spellStart"/>
                <w:r>
                  <w:rPr>
                    <w:i/>
                  </w:rPr>
                  <w:t>zapiski</w:t>
                </w:r>
                <w:proofErr w:type="spellEnd"/>
                <w:r>
                  <w:rPr>
                    <w:i/>
                  </w:rPr>
                  <w:t xml:space="preserve">, 58, </w:t>
                </w:r>
                <w:r w:rsidRPr="009C6CA7">
                  <w:t>1935)</w:t>
                </w:r>
              </w:p>
              <w:p w14:paraId="1866A3DB" w14:textId="77777777" w:rsidR="00DA5ED6" w:rsidRPr="009C6CA7" w:rsidRDefault="00DA5ED6" w:rsidP="00401EBC">
                <w:pPr>
                  <w:pStyle w:val="NormalfollowingH2"/>
                </w:pPr>
                <w:r w:rsidRPr="009C6CA7">
                  <w:rPr>
                    <w:i/>
                  </w:rPr>
                  <w:t xml:space="preserve">Bez </w:t>
                </w:r>
                <w:proofErr w:type="spellStart"/>
                <w:r w:rsidRPr="009C6CA7">
                  <w:rPr>
                    <w:i/>
                  </w:rPr>
                  <w:t>zakata</w:t>
                </w:r>
                <w:proofErr w:type="spellEnd"/>
                <w:r w:rsidRPr="009C6CA7">
                  <w:rPr>
                    <w:i/>
                  </w:rPr>
                  <w:t xml:space="preserve"> </w:t>
                </w:r>
                <w:r w:rsidRPr="009C6CA7">
                  <w:t>[</w:t>
                </w:r>
                <w:r w:rsidRPr="00401EBC">
                  <w:rPr>
                    <w:i/>
                  </w:rPr>
                  <w:t>No Sunset</w:t>
                </w:r>
                <w:r w:rsidRPr="009C6CA7">
                  <w:t>] (</w:t>
                </w:r>
                <w:r>
                  <w:t xml:space="preserve">Paris: Dom </w:t>
                </w:r>
                <w:proofErr w:type="spellStart"/>
                <w:r>
                  <w:t>Knigi</w:t>
                </w:r>
                <w:proofErr w:type="spellEnd"/>
                <w:r>
                  <w:t xml:space="preserve">, </w:t>
                </w:r>
                <w:r w:rsidRPr="009C6CA7">
                  <w:t>1938)</w:t>
                </w:r>
              </w:p>
              <w:p w14:paraId="34A8BD9C" w14:textId="77777777" w:rsidR="00DA5ED6" w:rsidRPr="009C6CA7" w:rsidRDefault="00DA5ED6" w:rsidP="00DA5ED6">
                <w:pPr>
                  <w:rPr>
                    <w:rFonts w:ascii="Times New Roman" w:hAnsi="Times New Roman" w:cs="Times New Roman"/>
                    <w:b/>
                  </w:rPr>
                </w:pPr>
              </w:p>
              <w:p w14:paraId="487ED43A" w14:textId="77777777" w:rsidR="00401EBC" w:rsidRPr="00401EBC" w:rsidRDefault="00DA5ED6" w:rsidP="00401EBC">
                <w:pPr>
                  <w:pStyle w:val="Heading2"/>
                  <w:outlineLvl w:val="1"/>
                </w:pPr>
                <w:r w:rsidRPr="009C6CA7">
                  <w:t>Biograph</w:t>
                </w:r>
                <w:r w:rsidR="00401EBC">
                  <w:t>ical and Autobiographical Works</w:t>
                </w:r>
              </w:p>
              <w:p w14:paraId="44A084A5" w14:textId="77777777" w:rsidR="00DA5ED6" w:rsidRPr="009C6CA7" w:rsidRDefault="00DA5ED6" w:rsidP="00401EBC">
                <w:pPr>
                  <w:pStyle w:val="NormalfollowingH2"/>
                </w:pPr>
                <w:proofErr w:type="spellStart"/>
                <w:r w:rsidRPr="009C6CA7">
                  <w:rPr>
                    <w:i/>
                  </w:rPr>
                  <w:t>Chaikovskii</w:t>
                </w:r>
                <w:proofErr w:type="spellEnd"/>
                <w:r w:rsidRPr="009C6CA7">
                  <w:rPr>
                    <w:i/>
                  </w:rPr>
                  <w:t xml:space="preserve">: </w:t>
                </w:r>
                <w:proofErr w:type="spellStart"/>
                <w:r w:rsidRPr="009C6CA7">
                  <w:rPr>
                    <w:i/>
                  </w:rPr>
                  <w:t>Istoriia</w:t>
                </w:r>
                <w:proofErr w:type="spellEnd"/>
                <w:r w:rsidRPr="009C6CA7">
                  <w:rPr>
                    <w:i/>
                  </w:rPr>
                  <w:t xml:space="preserve"> </w:t>
                </w:r>
                <w:proofErr w:type="spellStart"/>
                <w:r w:rsidRPr="009C6CA7">
                  <w:rPr>
                    <w:i/>
                  </w:rPr>
                  <w:t>odinokoi</w:t>
                </w:r>
                <w:proofErr w:type="spellEnd"/>
                <w:r w:rsidRPr="009C6CA7">
                  <w:rPr>
                    <w:i/>
                  </w:rPr>
                  <w:t xml:space="preserve"> </w:t>
                </w:r>
                <w:proofErr w:type="spellStart"/>
                <w:r w:rsidRPr="009C6CA7">
                  <w:rPr>
                    <w:i/>
                  </w:rPr>
                  <w:t>zhizni</w:t>
                </w:r>
                <w:proofErr w:type="spellEnd"/>
                <w:r w:rsidRPr="009C6CA7">
                  <w:rPr>
                    <w:i/>
                  </w:rPr>
                  <w:t xml:space="preserve"> </w:t>
                </w:r>
                <w:r w:rsidRPr="009C6CA7">
                  <w:t>[</w:t>
                </w:r>
                <w:proofErr w:type="spellStart"/>
                <w:r w:rsidRPr="00401EBC">
                  <w:rPr>
                    <w:i/>
                  </w:rPr>
                  <w:t>Chaikovsky</w:t>
                </w:r>
                <w:proofErr w:type="spellEnd"/>
                <w:r w:rsidRPr="00401EBC">
                  <w:rPr>
                    <w:i/>
                  </w:rPr>
                  <w:t>: The Story of a Solitary Life</w:t>
                </w:r>
                <w:r w:rsidRPr="009C6CA7">
                  <w:t>] (</w:t>
                </w:r>
                <w:r>
                  <w:t xml:space="preserve">Paris and Berlin: Petropolis, </w:t>
                </w:r>
                <w:r w:rsidRPr="009C6CA7">
                  <w:t>1936)</w:t>
                </w:r>
              </w:p>
              <w:p w14:paraId="5D0D8408" w14:textId="77777777" w:rsidR="00DA5ED6" w:rsidRPr="009C6CA7" w:rsidRDefault="00DA5ED6" w:rsidP="00401EBC">
                <w:pPr>
                  <w:pStyle w:val="NormalfollowingH2"/>
                </w:pPr>
                <w:r w:rsidRPr="009C6CA7">
                  <w:rPr>
                    <w:i/>
                  </w:rPr>
                  <w:t>Alexandre Blok et son temps</w:t>
                </w:r>
                <w:r w:rsidRPr="009C6CA7">
                  <w:t xml:space="preserve"> [translated as </w:t>
                </w:r>
                <w:proofErr w:type="spellStart"/>
                <w:r w:rsidRPr="009C6CA7">
                  <w:rPr>
                    <w:i/>
                  </w:rPr>
                  <w:t>Aleksandr</w:t>
                </w:r>
                <w:proofErr w:type="spellEnd"/>
                <w:r w:rsidRPr="009C6CA7">
                  <w:rPr>
                    <w:i/>
                  </w:rPr>
                  <w:t xml:space="preserve"> Blok: A Life, </w:t>
                </w:r>
                <w:r w:rsidRPr="009C6CA7">
                  <w:t xml:space="preserve">Robyn </w:t>
                </w:r>
                <w:proofErr w:type="spellStart"/>
                <w:r w:rsidRPr="009C6CA7">
                  <w:t>Marsack</w:t>
                </w:r>
                <w:proofErr w:type="spellEnd"/>
                <w:r w:rsidRPr="009C6CA7">
                  <w:t>, 1996] (</w:t>
                </w:r>
                <w:r>
                  <w:t xml:space="preserve">Paris: Editions du </w:t>
                </w:r>
                <w:proofErr w:type="spellStart"/>
                <w:r>
                  <w:t>Chêne</w:t>
                </w:r>
                <w:proofErr w:type="spellEnd"/>
                <w:r>
                  <w:t xml:space="preserve">, </w:t>
                </w:r>
                <w:r w:rsidRPr="009C6CA7">
                  <w:t>1948)</w:t>
                </w:r>
                <w:r w:rsidRPr="00B7355C">
                  <w:t xml:space="preserve"> </w:t>
                </w:r>
              </w:p>
              <w:p w14:paraId="6A8F1BCB" w14:textId="77777777" w:rsidR="00DA5ED6" w:rsidRPr="009C6CA7" w:rsidRDefault="00DA5ED6" w:rsidP="00401EBC">
                <w:pPr>
                  <w:pStyle w:val="NormalfollowingH2"/>
                </w:pPr>
                <w:r w:rsidRPr="009C6CA7">
                  <w:rPr>
                    <w:i/>
                  </w:rPr>
                  <w:t xml:space="preserve">Borodin </w:t>
                </w:r>
                <w:r w:rsidRPr="009C6CA7">
                  <w:t>(</w:t>
                </w:r>
                <w:r>
                  <w:t xml:space="preserve">Paris and Berlin: Petropolis, </w:t>
                </w:r>
                <w:r w:rsidRPr="009C6CA7">
                  <w:t>1938)</w:t>
                </w:r>
              </w:p>
              <w:p w14:paraId="0F2A2260" w14:textId="77777777" w:rsidR="00DA5ED6" w:rsidRPr="009C6CA7" w:rsidRDefault="00DA5ED6" w:rsidP="00401EBC">
                <w:pPr>
                  <w:pStyle w:val="NormalfollowingH2"/>
                </w:pPr>
                <w:r w:rsidRPr="009C6CA7">
                  <w:rPr>
                    <w:i/>
                  </w:rPr>
                  <w:t xml:space="preserve">The Italics Are Mine </w:t>
                </w:r>
                <w:r w:rsidRPr="009C6CA7">
                  <w:t>(</w:t>
                </w:r>
                <w:r>
                  <w:t xml:space="preserve">trans. Phillip Radley. New York: Harcourt, Brace, and World, Inc., </w:t>
                </w:r>
                <w:r w:rsidRPr="009C6CA7">
                  <w:t xml:space="preserve">1969)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proofErr w:type="spellStart"/>
                <w:r w:rsidRPr="009C6CA7">
                  <w:rPr>
                    <w:i/>
                  </w:rPr>
                  <w:t>avtobiografiia</w:t>
                </w:r>
                <w:proofErr w:type="spellEnd"/>
                <w:r w:rsidRPr="009C6CA7">
                  <w:rPr>
                    <w:i/>
                  </w:rPr>
                  <w:t xml:space="preserve">, </w:t>
                </w:r>
                <w:r w:rsidRPr="009C6CA7">
                  <w:t>Munich</w:t>
                </w:r>
                <w:r>
                  <w:t>:</w:t>
                </w:r>
                <w:r w:rsidRPr="009C6CA7">
                  <w:t xml:space="preserve"> Fink, 1972]</w:t>
                </w:r>
              </w:p>
              <w:p w14:paraId="5E75785E" w14:textId="77777777" w:rsidR="00DA5ED6" w:rsidRPr="009C6CA7" w:rsidRDefault="00DA5ED6" w:rsidP="00401EBC">
                <w:pPr>
                  <w:pStyle w:val="NormalfollowingH2"/>
                  <w:rPr>
                    <w:lang w:val="ru-RU"/>
                  </w:rPr>
                </w:pPr>
                <w:proofErr w:type="spellStart"/>
                <w:r w:rsidRPr="009C6CA7">
                  <w:rPr>
                    <w:i/>
                  </w:rPr>
                  <w:t>Zheleznaia</w:t>
                </w:r>
                <w:proofErr w:type="spellEnd"/>
                <w:r w:rsidRPr="009C6CA7">
                  <w:rPr>
                    <w:i/>
                  </w:rPr>
                  <w:t xml:space="preserve"> </w:t>
                </w:r>
                <w:proofErr w:type="spellStart"/>
                <w:r w:rsidRPr="009C6CA7">
                  <w:rPr>
                    <w:i/>
                  </w:rPr>
                  <w:t>zhenshchina</w:t>
                </w:r>
                <w:proofErr w:type="spellEnd"/>
                <w:r w:rsidRPr="009C6CA7">
                  <w:rPr>
                    <w:i/>
                  </w:rPr>
                  <w:t xml:space="preserve">: </w:t>
                </w:r>
                <w:proofErr w:type="spellStart"/>
                <w:r w:rsidRPr="009C6CA7">
                  <w:rPr>
                    <w:i/>
                  </w:rPr>
                  <w:t>rasskaz</w:t>
                </w:r>
                <w:proofErr w:type="spellEnd"/>
                <w:r w:rsidRPr="009C6CA7">
                  <w:rPr>
                    <w:i/>
                  </w:rPr>
                  <w:t xml:space="preserve"> o </w:t>
                </w:r>
                <w:proofErr w:type="spellStart"/>
                <w:r w:rsidRPr="009C6CA7">
                  <w:rPr>
                    <w:i/>
                  </w:rPr>
                  <w:t>zhizni</w:t>
                </w:r>
                <w:proofErr w:type="spellEnd"/>
                <w:r w:rsidRPr="009C6CA7">
                  <w:rPr>
                    <w:i/>
                  </w:rPr>
                  <w:t xml:space="preserve"> M.I. </w:t>
                </w:r>
                <w:proofErr w:type="spellStart"/>
                <w:r w:rsidRPr="009C6CA7">
                  <w:rPr>
                    <w:i/>
                  </w:rPr>
                  <w:t>Zakrevskoi-Benkendorf-Budberg</w:t>
                </w:r>
                <w:proofErr w:type="spellEnd"/>
                <w:r w:rsidRPr="009C6CA7">
                  <w:rPr>
                    <w:i/>
                  </w:rPr>
                  <w:t xml:space="preserve">, o </w:t>
                </w:r>
                <w:proofErr w:type="spellStart"/>
                <w:r w:rsidRPr="009C6CA7">
                  <w:rPr>
                    <w:i/>
                  </w:rPr>
                  <w:t>nei</w:t>
                </w:r>
                <w:proofErr w:type="spellEnd"/>
                <w:r w:rsidRPr="009C6CA7">
                  <w:rPr>
                    <w:i/>
                  </w:rPr>
                  <w:t xml:space="preserve"> </w:t>
                </w:r>
                <w:proofErr w:type="spellStart"/>
                <w:r w:rsidRPr="009C6CA7">
                  <w:rPr>
                    <w:i/>
                  </w:rPr>
                  <w:t>samoi</w:t>
                </w:r>
                <w:proofErr w:type="spellEnd"/>
                <w:r w:rsidRPr="009C6CA7">
                  <w:rPr>
                    <w:i/>
                  </w:rPr>
                  <w:t xml:space="preserve"> </w:t>
                </w:r>
                <w:proofErr w:type="spellStart"/>
                <w:r w:rsidRPr="009C6CA7">
                  <w:rPr>
                    <w:i/>
                  </w:rPr>
                  <w:t>i</w:t>
                </w:r>
                <w:proofErr w:type="spellEnd"/>
                <w:r w:rsidRPr="009C6CA7">
                  <w:rPr>
                    <w:i/>
                  </w:rPr>
                  <w:t xml:space="preserve"> o nee </w:t>
                </w:r>
                <w:proofErr w:type="spellStart"/>
                <w:r w:rsidRPr="009C6CA7">
                  <w:rPr>
                    <w:i/>
                  </w:rPr>
                  <w:t>druz’iakh</w:t>
                </w:r>
                <w:proofErr w:type="spellEnd"/>
                <w:r w:rsidRPr="009C6CA7">
                  <w:rPr>
                    <w:i/>
                  </w:rPr>
                  <w:t xml:space="preserve"> </w:t>
                </w:r>
                <w:r w:rsidRPr="009C6CA7">
                  <w:t>[</w:t>
                </w:r>
                <w:r w:rsidRPr="009C0026">
                  <w:rPr>
                    <w:i/>
                  </w:rPr>
                  <w:t xml:space="preserve">The Iron Lady: A Story about the Life of M.I. </w:t>
                </w:r>
                <w:proofErr w:type="spellStart"/>
                <w:r w:rsidRPr="009C0026">
                  <w:rPr>
                    <w:i/>
                  </w:rPr>
                  <w:t>Zakrevskaia-Benkendorf-Budberg</w:t>
                </w:r>
                <w:proofErr w:type="spellEnd"/>
                <w:r w:rsidRPr="009C0026">
                  <w:rPr>
                    <w:i/>
                  </w:rPr>
                  <w:t>, about Her and about Her Friends</w:t>
                </w:r>
                <w:r w:rsidRPr="009C6CA7">
                  <w:t>] (</w:t>
                </w:r>
                <w:r>
                  <w:t xml:space="preserve">New York: </w:t>
                </w:r>
                <w:proofErr w:type="spellStart"/>
                <w:r>
                  <w:t>Russica</w:t>
                </w:r>
                <w:proofErr w:type="spellEnd"/>
                <w:r>
                  <w:t xml:space="preserve">, </w:t>
                </w:r>
                <w:r w:rsidRPr="009C6CA7">
                  <w:t xml:space="preserve">1982) </w:t>
                </w:r>
              </w:p>
              <w:p w14:paraId="5B979087" w14:textId="77777777" w:rsidR="00DA5ED6" w:rsidRPr="009C6CA7" w:rsidRDefault="00DA5ED6" w:rsidP="00DA5ED6">
                <w:pPr>
                  <w:rPr>
                    <w:rFonts w:ascii="Times New Roman" w:hAnsi="Times New Roman" w:cs="Times New Roman"/>
                    <w:i/>
                  </w:rPr>
                </w:pPr>
              </w:p>
              <w:p w14:paraId="609077D6" w14:textId="77777777" w:rsidR="00DA5ED6" w:rsidRPr="009C6CA7" w:rsidRDefault="009C0026" w:rsidP="009C0026">
                <w:pPr>
                  <w:pStyle w:val="Heading2"/>
                  <w:outlineLvl w:val="1"/>
                </w:pPr>
                <w:r>
                  <w:t>Critical Essays</w:t>
                </w:r>
              </w:p>
              <w:p w14:paraId="2152430E" w14:textId="77777777" w:rsidR="00DA5ED6" w:rsidRPr="009C6CA7" w:rsidRDefault="00DA5ED6" w:rsidP="009C0026">
                <w:pPr>
                  <w:pStyle w:val="NormalfollowingH2"/>
                </w:pPr>
                <w:r w:rsidRPr="009C6CA7">
                  <w:t xml:space="preserve">“25 let </w:t>
                </w:r>
                <w:proofErr w:type="spellStart"/>
                <w:r w:rsidRPr="009C6CA7">
                  <w:t>posle</w:t>
                </w:r>
                <w:proofErr w:type="spellEnd"/>
                <w:r w:rsidRPr="009C6CA7">
                  <w:t xml:space="preserve"> </w:t>
                </w:r>
                <w:proofErr w:type="spellStart"/>
                <w:r w:rsidRPr="009C6CA7">
                  <w:t>smerti</w:t>
                </w:r>
                <w:proofErr w:type="spellEnd"/>
                <w:r w:rsidRPr="009C6CA7">
                  <w:t xml:space="preserve"> A. </w:t>
                </w:r>
                <w:proofErr w:type="spellStart"/>
                <w:r w:rsidRPr="009C6CA7">
                  <w:t>Bloka</w:t>
                </w:r>
                <w:proofErr w:type="spellEnd"/>
                <w:r w:rsidRPr="009C6CA7">
                  <w:t xml:space="preserve">” [“25 years after the death of A. Blok”], </w:t>
                </w:r>
                <w:r w:rsidRPr="009C6CA7">
                  <w:rPr>
                    <w:i/>
                  </w:rPr>
                  <w:t xml:space="preserve">Orion, </w:t>
                </w:r>
                <w:r w:rsidRPr="009C6CA7">
                  <w:t>1947</w:t>
                </w:r>
              </w:p>
              <w:p w14:paraId="6BE342A8" w14:textId="77777777" w:rsidR="0059724E" w:rsidRDefault="00DA5ED6" w:rsidP="009C0026">
                <w:pPr>
                  <w:pStyle w:val="NormalfollowingH2"/>
                </w:pPr>
                <w:r w:rsidRPr="009C6CA7">
                  <w:t>“</w:t>
                </w:r>
                <w:proofErr w:type="spellStart"/>
                <w:r w:rsidRPr="009C6CA7">
                  <w:t>Vladislav</w:t>
                </w:r>
                <w:proofErr w:type="spellEnd"/>
                <w:r w:rsidRPr="009C6CA7">
                  <w:t xml:space="preserve"> </w:t>
                </w:r>
                <w:proofErr w:type="spellStart"/>
                <w:r w:rsidRPr="009C6CA7">
                  <w:t>Khodasevich</w:t>
                </w:r>
                <w:proofErr w:type="spellEnd"/>
                <w:r w:rsidRPr="009C6CA7">
                  <w:t xml:space="preserve">, </w:t>
                </w:r>
                <w:proofErr w:type="spellStart"/>
                <w:r w:rsidRPr="009C6CA7">
                  <w:t>russkii</w:t>
                </w:r>
                <w:proofErr w:type="spellEnd"/>
                <w:r w:rsidRPr="009C6CA7">
                  <w:t xml:space="preserve"> poet 1886-1939”</w:t>
                </w:r>
                <w:r>
                  <w:t xml:space="preserve"> [“</w:t>
                </w:r>
                <w:proofErr w:type="spellStart"/>
                <w:r>
                  <w:t>Vladislav</w:t>
                </w:r>
                <w:proofErr w:type="spellEnd"/>
                <w:r>
                  <w:t xml:space="preserve"> </w:t>
                </w:r>
                <w:proofErr w:type="spellStart"/>
                <w:r>
                  <w:t>Khodasevich</w:t>
                </w:r>
                <w:proofErr w:type="spellEnd"/>
                <w:r>
                  <w:t>, A Russian Poet 1886-1939”]</w:t>
                </w:r>
                <w:r w:rsidRPr="009C6CA7">
                  <w:t xml:space="preserve">, </w:t>
                </w:r>
                <w:proofErr w:type="spellStart"/>
                <w:r w:rsidRPr="009C6CA7">
                  <w:rPr>
                    <w:i/>
                  </w:rPr>
                  <w:t>Grani</w:t>
                </w:r>
                <w:proofErr w:type="spellEnd"/>
                <w:r w:rsidRPr="009C6CA7">
                  <w:rPr>
                    <w:i/>
                  </w:rPr>
                  <w:t xml:space="preserve">, </w:t>
                </w:r>
                <w:r w:rsidRPr="009C6CA7">
                  <w:t>12, 1951</w:t>
                </w:r>
              </w:p>
              <w:p w14:paraId="08810751" w14:textId="77777777" w:rsidR="003F0D73" w:rsidRDefault="003F0D73" w:rsidP="009C0026">
                <w:pPr>
                  <w:pStyle w:val="NormalfollowingH2"/>
                </w:pPr>
              </w:p>
            </w:tc>
          </w:sdtContent>
        </w:sdt>
      </w:tr>
      <w:tr w:rsidR="003235A7" w14:paraId="08FCA42C" w14:textId="77777777" w:rsidTr="003235A7">
        <w:tc>
          <w:tcPr>
            <w:tcW w:w="9016" w:type="dxa"/>
          </w:tcPr>
          <w:p w14:paraId="4DCE5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2B6E364F8454E58AC8E3A88BF5B7DD3"/>
              </w:placeholder>
            </w:sdtPr>
            <w:sdtEndPr/>
            <w:sdtContent>
              <w:p w14:paraId="7F16D348" w14:textId="77777777" w:rsidR="002B4DB6" w:rsidRDefault="002B4DB6" w:rsidP="002B4DB6"/>
              <w:p w14:paraId="29B467B2" w14:textId="77777777" w:rsidR="002B4DB6" w:rsidRDefault="008B499D" w:rsidP="002B4DB6">
                <w:sdt>
                  <w:sdtPr>
                    <w:id w:val="1627114793"/>
                    <w:citation/>
                  </w:sdtPr>
                  <w:sdtEndPr/>
                  <w:sdtContent>
                    <w:r w:rsidR="002B4DB6">
                      <w:fldChar w:fldCharType="begin"/>
                    </w:r>
                    <w:r w:rsidR="002B4DB6">
                      <w:rPr>
                        <w:lang w:val="en-US"/>
                      </w:rPr>
                      <w:instrText xml:space="preserve"> CITATION Bar90 \l 1033 </w:instrText>
                    </w:r>
                    <w:r w:rsidR="002B4DB6">
                      <w:fldChar w:fldCharType="separate"/>
                    </w:r>
                    <w:r w:rsidR="002B4DB6">
                      <w:rPr>
                        <w:noProof/>
                        <w:lang w:val="en-US"/>
                      </w:rPr>
                      <w:t>(Barker)</w:t>
                    </w:r>
                    <w:r w:rsidR="002B4DB6">
                      <w:fldChar w:fldCharType="end"/>
                    </w:r>
                  </w:sdtContent>
                </w:sdt>
              </w:p>
              <w:p w14:paraId="08FAD8EE" w14:textId="77777777" w:rsidR="002B4DB6" w:rsidRDefault="002B4DB6" w:rsidP="002B4DB6"/>
              <w:p w14:paraId="1A60DDF5" w14:textId="77777777" w:rsidR="002B4DB6" w:rsidRDefault="008B499D" w:rsidP="002B4DB6">
                <w:sdt>
                  <w:sdtPr>
                    <w:id w:val="340515436"/>
                    <w:citation/>
                  </w:sdtPr>
                  <w:sdtEndPr/>
                  <w:sdtContent>
                    <w:r w:rsidR="002B4DB6">
                      <w:fldChar w:fldCharType="begin"/>
                    </w:r>
                    <w:r w:rsidR="002B4DB6">
                      <w:rPr>
                        <w:lang w:val="en-US"/>
                      </w:rPr>
                      <w:instrText xml:space="preserve"> CITATION Bar89 \l 1033 </w:instrText>
                    </w:r>
                    <w:r w:rsidR="002B4DB6">
                      <w:fldChar w:fldCharType="separate"/>
                    </w:r>
                    <w:r w:rsidR="002B4DB6">
                      <w:rPr>
                        <w:noProof/>
                        <w:lang w:val="en-US"/>
                      </w:rPr>
                      <w:t>(Barker, The Short Prose of Nina Berberova)</w:t>
                    </w:r>
                    <w:r w:rsidR="002B4DB6">
                      <w:fldChar w:fldCharType="end"/>
                    </w:r>
                  </w:sdtContent>
                </w:sdt>
              </w:p>
              <w:p w14:paraId="112FBC06" w14:textId="77777777" w:rsidR="002B4DB6" w:rsidRDefault="002B4DB6" w:rsidP="002B4DB6"/>
              <w:p w14:paraId="6F4CF89C" w14:textId="77777777" w:rsidR="002B4DB6" w:rsidRDefault="008B499D" w:rsidP="002B4DB6">
                <w:sdt>
                  <w:sdtPr>
                    <w:id w:val="1619327582"/>
                    <w:citation/>
                  </w:sdtPr>
                  <w:sdtEndPr/>
                  <w:sdtContent>
                    <w:r w:rsidR="002B4DB6">
                      <w:fldChar w:fldCharType="begin"/>
                    </w:r>
                    <w:r w:rsidR="002B4DB6">
                      <w:rPr>
                        <w:lang w:val="en-US"/>
                      </w:rPr>
                      <w:instrText xml:space="preserve">CITATION Cha \l 1033 </w:instrText>
                    </w:r>
                    <w:r w:rsidR="002B4DB6">
                      <w:fldChar w:fldCharType="separate"/>
                    </w:r>
                    <w:r w:rsidR="002B4DB6">
                      <w:rPr>
                        <w:noProof/>
                        <w:lang w:val="en-US"/>
                      </w:rPr>
                      <w:t>(Chances)</w:t>
                    </w:r>
                    <w:r w:rsidR="002B4DB6">
                      <w:fldChar w:fldCharType="end"/>
                    </w:r>
                  </w:sdtContent>
                </w:sdt>
              </w:p>
              <w:p w14:paraId="76EA6EFB" w14:textId="77777777" w:rsidR="002B4DB6" w:rsidRDefault="002B4DB6" w:rsidP="002B4DB6"/>
              <w:p w14:paraId="1AB08C32" w14:textId="77777777" w:rsidR="002B4DB6" w:rsidRDefault="008B499D" w:rsidP="002B4DB6">
                <w:sdt>
                  <w:sdtPr>
                    <w:id w:val="-1360505689"/>
                    <w:citation/>
                  </w:sdtPr>
                  <w:sdtEndPr/>
                  <w:sdtContent>
                    <w:r w:rsidR="00113062">
                      <w:fldChar w:fldCharType="begin"/>
                    </w:r>
                    <w:r w:rsidR="00113062">
                      <w:rPr>
                        <w:lang w:val="en-US"/>
                      </w:rPr>
                      <w:instrText xml:space="preserve">CITATION Gul70 \l 1033 </w:instrText>
                    </w:r>
                    <w:r w:rsidR="00113062">
                      <w:fldChar w:fldCharType="separate"/>
                    </w:r>
                    <w:r w:rsidR="00113062">
                      <w:rPr>
                        <w:noProof/>
                        <w:lang w:val="en-US"/>
                      </w:rPr>
                      <w:t>(Gul')</w:t>
                    </w:r>
                    <w:r w:rsidR="00113062">
                      <w:fldChar w:fldCharType="end"/>
                    </w:r>
                  </w:sdtContent>
                </w:sdt>
              </w:p>
              <w:p w14:paraId="01FF1B22" w14:textId="77777777" w:rsidR="00DF195F" w:rsidRDefault="00DF195F" w:rsidP="002B4DB6"/>
              <w:p w14:paraId="32C086F9" w14:textId="77777777" w:rsidR="00DF195F" w:rsidRDefault="008B499D" w:rsidP="002B4DB6">
                <w:sdt>
                  <w:sdtPr>
                    <w:id w:val="164290804"/>
                    <w:citation/>
                  </w:sdtPr>
                  <w:sdtEndPr/>
                  <w:sdtContent>
                    <w:r w:rsidR="00DF195F">
                      <w:fldChar w:fldCharType="begin"/>
                    </w:r>
                    <w:r w:rsidR="00DF195F">
                      <w:rPr>
                        <w:lang w:val="en-US"/>
                      </w:rPr>
                      <w:instrText xml:space="preserve">CITATION Kos91 \l 1033 </w:instrText>
                    </w:r>
                    <w:r w:rsidR="00DF195F">
                      <w:fldChar w:fldCharType="separate"/>
                    </w:r>
                    <w:r w:rsidR="00DF195F">
                      <w:rPr>
                        <w:noProof/>
                        <w:lang w:val="en-US"/>
                      </w:rPr>
                      <w:t>(Kostyrko)</w:t>
                    </w:r>
                    <w:r w:rsidR="00DF195F">
                      <w:fldChar w:fldCharType="end"/>
                    </w:r>
                  </w:sdtContent>
                </w:sdt>
              </w:p>
              <w:p w14:paraId="1F06CAF7" w14:textId="77777777" w:rsidR="00DF195F" w:rsidRDefault="00DF195F" w:rsidP="002B4DB6"/>
              <w:p w14:paraId="62A51B4D" w14:textId="77777777" w:rsidR="00DF195F" w:rsidRDefault="008B499D" w:rsidP="002B4DB6">
                <w:sdt>
                  <w:sdtPr>
                    <w:id w:val="235667200"/>
                    <w:citation/>
                  </w:sdtPr>
                  <w:sdtEndPr/>
                  <w:sdtContent>
                    <w:r w:rsidR="00DF195F">
                      <w:fldChar w:fldCharType="begin"/>
                    </w:r>
                    <w:r w:rsidR="00DF195F">
                      <w:rPr>
                        <w:lang w:val="en-US"/>
                      </w:rPr>
                      <w:instrText xml:space="preserve">CITATION Pet01 \l 1033 </w:instrText>
                    </w:r>
                    <w:r w:rsidR="00DF195F">
                      <w:fldChar w:fldCharType="separate"/>
                    </w:r>
                    <w:r w:rsidR="00DF195F">
                      <w:rPr>
                        <w:noProof/>
                        <w:lang w:val="en-US"/>
                      </w:rPr>
                      <w:t>(Peterson)</w:t>
                    </w:r>
                    <w:r w:rsidR="00DF195F">
                      <w:fldChar w:fldCharType="end"/>
                    </w:r>
                  </w:sdtContent>
                </w:sdt>
              </w:p>
              <w:p w14:paraId="7315544D" w14:textId="77777777" w:rsidR="00DF195F" w:rsidRDefault="00DF195F" w:rsidP="002B4DB6"/>
              <w:p w14:paraId="14500D6E" w14:textId="77777777" w:rsidR="00DF195F" w:rsidRDefault="008B499D" w:rsidP="002B4DB6">
                <w:sdt>
                  <w:sdtPr>
                    <w:id w:val="701366090"/>
                    <w:citation/>
                  </w:sdtPr>
                  <w:sdtEndPr/>
                  <w:sdtContent>
                    <w:r w:rsidR="00DF195F">
                      <w:fldChar w:fldCharType="begin"/>
                    </w:r>
                    <w:r w:rsidR="00DF195F">
                      <w:rPr>
                        <w:lang w:val="en-US"/>
                      </w:rPr>
                      <w:instrText xml:space="preserve"> CITATION Str56 \l 1033 </w:instrText>
                    </w:r>
                    <w:r w:rsidR="00DF195F">
                      <w:fldChar w:fldCharType="separate"/>
                    </w:r>
                    <w:r w:rsidR="00DF195F">
                      <w:rPr>
                        <w:noProof/>
                        <w:lang w:val="en-US"/>
                      </w:rPr>
                      <w:t>(Struve)</w:t>
                    </w:r>
                    <w:r w:rsidR="00DF195F">
                      <w:fldChar w:fldCharType="end"/>
                    </w:r>
                  </w:sdtContent>
                </w:sdt>
              </w:p>
              <w:p w14:paraId="5E1FE763" w14:textId="77777777" w:rsidR="003235A7" w:rsidRDefault="008B499D" w:rsidP="002B4DB6"/>
            </w:sdtContent>
          </w:sdt>
        </w:tc>
      </w:tr>
    </w:tbl>
    <w:p w14:paraId="5F32F2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D59AB" w14:textId="77777777" w:rsidR="00825A14" w:rsidRDefault="00825A14" w:rsidP="007A0D55">
      <w:pPr>
        <w:spacing w:after="0" w:line="240" w:lineRule="auto"/>
      </w:pPr>
      <w:r>
        <w:separator/>
      </w:r>
    </w:p>
  </w:endnote>
  <w:endnote w:type="continuationSeparator" w:id="0">
    <w:p w14:paraId="608024C8" w14:textId="77777777" w:rsidR="00825A14" w:rsidRDefault="00825A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7E2F3" w14:textId="77777777" w:rsidR="00825A14" w:rsidRDefault="00825A14" w:rsidP="007A0D55">
      <w:pPr>
        <w:spacing w:after="0" w:line="240" w:lineRule="auto"/>
      </w:pPr>
      <w:r>
        <w:separator/>
      </w:r>
    </w:p>
  </w:footnote>
  <w:footnote w:type="continuationSeparator" w:id="0">
    <w:p w14:paraId="6620BC00" w14:textId="77777777" w:rsidR="00825A14" w:rsidRDefault="00825A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932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5E1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A"/>
    <w:rsid w:val="00032559"/>
    <w:rsid w:val="00052040"/>
    <w:rsid w:val="000B25AE"/>
    <w:rsid w:val="000B55AB"/>
    <w:rsid w:val="000D24DC"/>
    <w:rsid w:val="00101B2E"/>
    <w:rsid w:val="00113062"/>
    <w:rsid w:val="00116FA0"/>
    <w:rsid w:val="0015114C"/>
    <w:rsid w:val="001A21F3"/>
    <w:rsid w:val="001A2537"/>
    <w:rsid w:val="001A6A06"/>
    <w:rsid w:val="00210C03"/>
    <w:rsid w:val="002162E2"/>
    <w:rsid w:val="00225C5A"/>
    <w:rsid w:val="00230B10"/>
    <w:rsid w:val="00234353"/>
    <w:rsid w:val="00244BB0"/>
    <w:rsid w:val="002A0A0D"/>
    <w:rsid w:val="002B0B37"/>
    <w:rsid w:val="002B4DB6"/>
    <w:rsid w:val="0030662D"/>
    <w:rsid w:val="003235A7"/>
    <w:rsid w:val="003677B6"/>
    <w:rsid w:val="003D3579"/>
    <w:rsid w:val="003E2795"/>
    <w:rsid w:val="003F0D73"/>
    <w:rsid w:val="00401EBC"/>
    <w:rsid w:val="00462DBE"/>
    <w:rsid w:val="00464699"/>
    <w:rsid w:val="00483379"/>
    <w:rsid w:val="00487BC5"/>
    <w:rsid w:val="00496888"/>
    <w:rsid w:val="004A7476"/>
    <w:rsid w:val="004E4DB2"/>
    <w:rsid w:val="004E5896"/>
    <w:rsid w:val="00513EE6"/>
    <w:rsid w:val="00534F8F"/>
    <w:rsid w:val="00590035"/>
    <w:rsid w:val="0059724E"/>
    <w:rsid w:val="005B177E"/>
    <w:rsid w:val="005B3921"/>
    <w:rsid w:val="005F26D7"/>
    <w:rsid w:val="005F5450"/>
    <w:rsid w:val="006D0412"/>
    <w:rsid w:val="007411B9"/>
    <w:rsid w:val="00780D95"/>
    <w:rsid w:val="00780DC7"/>
    <w:rsid w:val="007A0D55"/>
    <w:rsid w:val="007B3377"/>
    <w:rsid w:val="007C3898"/>
    <w:rsid w:val="007E5F44"/>
    <w:rsid w:val="00821DE3"/>
    <w:rsid w:val="00825A14"/>
    <w:rsid w:val="00846CE1"/>
    <w:rsid w:val="008A5B87"/>
    <w:rsid w:val="008B499D"/>
    <w:rsid w:val="008F0E4A"/>
    <w:rsid w:val="00922950"/>
    <w:rsid w:val="009A7264"/>
    <w:rsid w:val="009C0026"/>
    <w:rsid w:val="009D1606"/>
    <w:rsid w:val="009E18A1"/>
    <w:rsid w:val="009E73D7"/>
    <w:rsid w:val="00A27D2C"/>
    <w:rsid w:val="00A76FD9"/>
    <w:rsid w:val="00AB436D"/>
    <w:rsid w:val="00AD2F24"/>
    <w:rsid w:val="00AD4844"/>
    <w:rsid w:val="00B219AE"/>
    <w:rsid w:val="00B33145"/>
    <w:rsid w:val="00B574C9"/>
    <w:rsid w:val="00B937A6"/>
    <w:rsid w:val="00BC39C9"/>
    <w:rsid w:val="00BE5BF7"/>
    <w:rsid w:val="00BF40E1"/>
    <w:rsid w:val="00C27FAB"/>
    <w:rsid w:val="00C358D4"/>
    <w:rsid w:val="00C6296B"/>
    <w:rsid w:val="00CC586D"/>
    <w:rsid w:val="00CF1542"/>
    <w:rsid w:val="00CF3EC5"/>
    <w:rsid w:val="00D656DA"/>
    <w:rsid w:val="00D83300"/>
    <w:rsid w:val="00DA5ED6"/>
    <w:rsid w:val="00DC6B48"/>
    <w:rsid w:val="00DF01B0"/>
    <w:rsid w:val="00DF19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F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C79DC1ACA49BD992000D881368B39"/>
        <w:category>
          <w:name w:val="General"/>
          <w:gallery w:val="placeholder"/>
        </w:category>
        <w:types>
          <w:type w:val="bbPlcHdr"/>
        </w:types>
        <w:behaviors>
          <w:behavior w:val="content"/>
        </w:behaviors>
        <w:guid w:val="{D35AA147-FCBC-4979-A7EF-D0D54218728D}"/>
      </w:docPartPr>
      <w:docPartBody>
        <w:p w:rsidR="00091F12" w:rsidRDefault="00AA4155">
          <w:pPr>
            <w:pStyle w:val="685C79DC1ACA49BD992000D881368B39"/>
          </w:pPr>
          <w:r w:rsidRPr="00CC586D">
            <w:rPr>
              <w:rStyle w:val="PlaceholderText"/>
              <w:b/>
              <w:color w:val="FFFFFF" w:themeColor="background1"/>
            </w:rPr>
            <w:t>[Salutation]</w:t>
          </w:r>
        </w:p>
      </w:docPartBody>
    </w:docPart>
    <w:docPart>
      <w:docPartPr>
        <w:name w:val="269DA0E837B7481EB10FB1482BF96F94"/>
        <w:category>
          <w:name w:val="General"/>
          <w:gallery w:val="placeholder"/>
        </w:category>
        <w:types>
          <w:type w:val="bbPlcHdr"/>
        </w:types>
        <w:behaviors>
          <w:behavior w:val="content"/>
        </w:behaviors>
        <w:guid w:val="{405CFB29-4365-4AB9-9B3D-14EE764B0946}"/>
      </w:docPartPr>
      <w:docPartBody>
        <w:p w:rsidR="00091F12" w:rsidRDefault="00AA4155">
          <w:pPr>
            <w:pStyle w:val="269DA0E837B7481EB10FB1482BF96F94"/>
          </w:pPr>
          <w:r>
            <w:rPr>
              <w:rStyle w:val="PlaceholderText"/>
            </w:rPr>
            <w:t>[First name]</w:t>
          </w:r>
        </w:p>
      </w:docPartBody>
    </w:docPart>
    <w:docPart>
      <w:docPartPr>
        <w:name w:val="D8DF7D69E2F64AF898B736A7B467B5FF"/>
        <w:category>
          <w:name w:val="General"/>
          <w:gallery w:val="placeholder"/>
        </w:category>
        <w:types>
          <w:type w:val="bbPlcHdr"/>
        </w:types>
        <w:behaviors>
          <w:behavior w:val="content"/>
        </w:behaviors>
        <w:guid w:val="{15945F1B-6A76-40A4-AF84-8263324ADE6D}"/>
      </w:docPartPr>
      <w:docPartBody>
        <w:p w:rsidR="00091F12" w:rsidRDefault="00AA4155">
          <w:pPr>
            <w:pStyle w:val="D8DF7D69E2F64AF898B736A7B467B5FF"/>
          </w:pPr>
          <w:r>
            <w:rPr>
              <w:rStyle w:val="PlaceholderText"/>
            </w:rPr>
            <w:t>[Middle name]</w:t>
          </w:r>
        </w:p>
      </w:docPartBody>
    </w:docPart>
    <w:docPart>
      <w:docPartPr>
        <w:name w:val="466D5128854E4A56A770A399095CB25D"/>
        <w:category>
          <w:name w:val="General"/>
          <w:gallery w:val="placeholder"/>
        </w:category>
        <w:types>
          <w:type w:val="bbPlcHdr"/>
        </w:types>
        <w:behaviors>
          <w:behavior w:val="content"/>
        </w:behaviors>
        <w:guid w:val="{6BF33FD0-4236-4F3A-BE74-A2432EACA54C}"/>
      </w:docPartPr>
      <w:docPartBody>
        <w:p w:rsidR="00091F12" w:rsidRDefault="00AA4155">
          <w:pPr>
            <w:pStyle w:val="466D5128854E4A56A770A399095CB25D"/>
          </w:pPr>
          <w:r>
            <w:rPr>
              <w:rStyle w:val="PlaceholderText"/>
            </w:rPr>
            <w:t>[Last name]</w:t>
          </w:r>
        </w:p>
      </w:docPartBody>
    </w:docPart>
    <w:docPart>
      <w:docPartPr>
        <w:name w:val="05A644AFDC84461BAC1A8B26E023E885"/>
        <w:category>
          <w:name w:val="General"/>
          <w:gallery w:val="placeholder"/>
        </w:category>
        <w:types>
          <w:type w:val="bbPlcHdr"/>
        </w:types>
        <w:behaviors>
          <w:behavior w:val="content"/>
        </w:behaviors>
        <w:guid w:val="{29A0988F-E0E5-4732-AD38-0673E1521568}"/>
      </w:docPartPr>
      <w:docPartBody>
        <w:p w:rsidR="00091F12" w:rsidRDefault="00AA4155">
          <w:pPr>
            <w:pStyle w:val="05A644AFDC84461BAC1A8B26E023E885"/>
          </w:pPr>
          <w:r>
            <w:rPr>
              <w:rStyle w:val="PlaceholderText"/>
            </w:rPr>
            <w:t>[Enter your biography]</w:t>
          </w:r>
        </w:p>
      </w:docPartBody>
    </w:docPart>
    <w:docPart>
      <w:docPartPr>
        <w:name w:val="8D9ED82338934ECF91867E525FD5C0DA"/>
        <w:category>
          <w:name w:val="General"/>
          <w:gallery w:val="placeholder"/>
        </w:category>
        <w:types>
          <w:type w:val="bbPlcHdr"/>
        </w:types>
        <w:behaviors>
          <w:behavior w:val="content"/>
        </w:behaviors>
        <w:guid w:val="{089E2635-60A7-4CC2-AB0D-E1BDE8F13665}"/>
      </w:docPartPr>
      <w:docPartBody>
        <w:p w:rsidR="00091F12" w:rsidRDefault="00AA4155">
          <w:pPr>
            <w:pStyle w:val="8D9ED82338934ECF91867E525FD5C0DA"/>
          </w:pPr>
          <w:r>
            <w:rPr>
              <w:rStyle w:val="PlaceholderText"/>
            </w:rPr>
            <w:t>[Enter the institution with which you are affiliated]</w:t>
          </w:r>
        </w:p>
      </w:docPartBody>
    </w:docPart>
    <w:docPart>
      <w:docPartPr>
        <w:name w:val="A06BD0296A6E47E1BBF8DEEB1CDF2799"/>
        <w:category>
          <w:name w:val="General"/>
          <w:gallery w:val="placeholder"/>
        </w:category>
        <w:types>
          <w:type w:val="bbPlcHdr"/>
        </w:types>
        <w:behaviors>
          <w:behavior w:val="content"/>
        </w:behaviors>
        <w:guid w:val="{912734E3-447B-4FF5-99A1-E3FC6859DC50}"/>
      </w:docPartPr>
      <w:docPartBody>
        <w:p w:rsidR="00091F12" w:rsidRDefault="00AA4155">
          <w:pPr>
            <w:pStyle w:val="A06BD0296A6E47E1BBF8DEEB1CDF2799"/>
          </w:pPr>
          <w:r w:rsidRPr="00EF74F7">
            <w:rPr>
              <w:b/>
              <w:color w:val="808080" w:themeColor="background1" w:themeShade="80"/>
            </w:rPr>
            <w:t>[Enter the headword for your article]</w:t>
          </w:r>
        </w:p>
      </w:docPartBody>
    </w:docPart>
    <w:docPart>
      <w:docPartPr>
        <w:name w:val="FF7FAD591E8B4B4CA7676420E487BB5B"/>
        <w:category>
          <w:name w:val="General"/>
          <w:gallery w:val="placeholder"/>
        </w:category>
        <w:types>
          <w:type w:val="bbPlcHdr"/>
        </w:types>
        <w:behaviors>
          <w:behavior w:val="content"/>
        </w:behaviors>
        <w:guid w:val="{DF6B458C-EF53-4897-854E-1D80C382363E}"/>
      </w:docPartPr>
      <w:docPartBody>
        <w:p w:rsidR="00091F12" w:rsidRDefault="00AA4155">
          <w:pPr>
            <w:pStyle w:val="FF7FAD591E8B4B4CA7676420E487BB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AFAFA5327400FAD7CA155CEF2DEAE"/>
        <w:category>
          <w:name w:val="General"/>
          <w:gallery w:val="placeholder"/>
        </w:category>
        <w:types>
          <w:type w:val="bbPlcHdr"/>
        </w:types>
        <w:behaviors>
          <w:behavior w:val="content"/>
        </w:behaviors>
        <w:guid w:val="{567D3C60-3804-4CB7-B4A6-B5FC35A83BFB}"/>
      </w:docPartPr>
      <w:docPartBody>
        <w:p w:rsidR="00091F12" w:rsidRDefault="00AA4155">
          <w:pPr>
            <w:pStyle w:val="64CAFAFA5327400FAD7CA155CEF2DE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4BC3E201BA4373BD97D17618DFDA63"/>
        <w:category>
          <w:name w:val="General"/>
          <w:gallery w:val="placeholder"/>
        </w:category>
        <w:types>
          <w:type w:val="bbPlcHdr"/>
        </w:types>
        <w:behaviors>
          <w:behavior w:val="content"/>
        </w:behaviors>
        <w:guid w:val="{595D00FB-8704-419C-A31B-5255A4FFA124}"/>
      </w:docPartPr>
      <w:docPartBody>
        <w:p w:rsidR="00091F12" w:rsidRDefault="00AA4155">
          <w:pPr>
            <w:pStyle w:val="BB4BC3E201BA4373BD97D17618DFD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B6E364F8454E58AC8E3A88BF5B7DD3"/>
        <w:category>
          <w:name w:val="General"/>
          <w:gallery w:val="placeholder"/>
        </w:category>
        <w:types>
          <w:type w:val="bbPlcHdr"/>
        </w:types>
        <w:behaviors>
          <w:behavior w:val="content"/>
        </w:behaviors>
        <w:guid w:val="{709AA118-F00C-4E4D-ACF0-511A3330469F}"/>
      </w:docPartPr>
      <w:docPartBody>
        <w:p w:rsidR="00091F12" w:rsidRDefault="00AA4155">
          <w:pPr>
            <w:pStyle w:val="32B6E364F8454E58AC8E3A88BF5B7DD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55"/>
    <w:rsid w:val="00091F12"/>
    <w:rsid w:val="00AA41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Bar90</b:Tag>
    <b:SourceType>JournalArticle</b:SourceType>
    <b:Guid>{B2AA5FF2-E56A-4F6E-A6A8-E98088D93CAA}</b:Guid>
    <b:Author>
      <b:Author>
        <b:NameList>
          <b:Person>
            <b:Last>Barker</b:Last>
            <b:First>Murl</b:First>
          </b:Person>
        </b:NameList>
      </b:Author>
    </b:Author>
    <b:Title>Nina Berberova on Surviving</b:Title>
    <b:Year>1990</b:Year>
    <b:Pages>69-72</b:Pages>
    <b:JournalName>Selected Journal of the Pacific Northwest Council on Foreign Languages</b:JournalName>
    <b:Issue>11</b:Issue>
    <b:Comments>Barker was one of Berberova’s graduate students at Yale, lending this piece an invaluable personal perspective. </b:Comments>
    <b:RefOrder>1</b:RefOrder>
  </b:Source>
  <b:Source>
    <b:Tag>Bar89</b:Tag>
    <b:SourceType>JournalArticle</b:SourceType>
    <b:Guid>{FECABDA0-F022-4C34-949C-8492F7E752A9}</b:Guid>
    <b:Author>
      <b:Author>
        <b:NameList>
          <b:Person>
            <b:Last>Barker</b:Last>
            <b:First>Murl</b:First>
          </b:Person>
        </b:NameList>
      </b:Author>
    </b:Author>
    <b:Title>The Short Prose of Nina Berberova</b:Title>
    <b:JournalName>Russian Literary Triquarterly</b:JournalName>
    <b:Year>1989</b:Year>
    <b:Pages>239-54</b:Pages>
    <b:Issue>22</b:Issue>
    <b:Comments>Introduction to the author’s short stories and their main themes</b:Comments>
    <b:RefOrder>2</b:RefOrder>
  </b:Source>
  <b:Source>
    <b:Tag>Cha</b:Tag>
    <b:SourceType>BookSection</b:SourceType>
    <b:Guid>{7291676D-336C-499C-94A3-67958BC84BAE}</b:Guid>
    <b:Author>
      <b:Author>
        <b:NameList>
          <b:Person>
            <b:Last>Chances</b:Last>
            <b:First>Ellen</b:First>
          </b:Person>
        </b:NameList>
      </b:Author>
      <b:Editor>
        <b:NameList>
          <b:Person>
            <b:Last>Ledovsky</b:Last>
            <b:First>Marina</b:First>
          </b:Person>
          <b:Person>
            <b:Last>Rosenthal</b:Last>
            <b:First>Charlotte</b:First>
          </b:Person>
          <b:Person>
            <b:Last>Zirin</b:Last>
            <b:First>Mary</b:First>
          </b:Person>
        </b:NameList>
      </b:Editor>
    </b:Author>
    <b:Title>Nina Berberova</b:Title>
    <b:Pages>77-79</b:Pages>
    <b:BookTitle>Dictionary of Russian Women Writers</b:BookTitle>
    <b:City>Greenwood</b:City>
    <b:Publisher>Greenwood Publishing Group, Inc.</b:Publisher>
    <b:StateProvince>CT</b:StateProvince>
    <b:Comments>Brief but thorough overview of Berberova’s life and work. Includes short discussion of her poetry. Includes a comprehensive bibliography of the author’s own work, as well as critical studies of it.</b:Comments>
    <b:RefOrder>3</b:RefOrder>
  </b:Source>
  <b:Source>
    <b:Tag>Gul70</b:Tag>
    <b:SourceType>JournalArticle</b:SourceType>
    <b:Guid>{95C0A9D1-A16C-495B-817B-332E27900BF2}</b:Guid>
    <b:Author>
      <b:Author>
        <b:NameList>
          <b:Person>
            <b:Last>Gul'</b:Last>
            <b:First>R.</b:First>
          </b:Person>
        </b:NameList>
      </b:Author>
    </b:Author>
    <b:Title>V nikh tri ingredienta…</b:Title>
    <b:Year>1970</b:Year>
    <b:Issue>99</b:Issue>
    <b:Comments>Contemporary review of Kursiv moi. Exemplary of the outrage caused by Berberova’s memoirs in the émigré community and the negative reviews she received; Gul’ and Berberova had formerly been good friends.</b:Comments>
    <b:RefOrder>4</b:RefOrder>
  </b:Source>
  <b:Source>
    <b:Tag>Pet01</b:Tag>
    <b:SourceType>JournalArticle</b:SourceType>
    <b:Guid>{D19A9545-3F25-46A6-AED3-66F2A57C0B1E}</b:Guid>
    <b:Author>
      <b:Author>
        <b:NameList>
          <b:Person>
            <b:Last>Peterson</b:Last>
            <b:First>Nadya</b:First>
            <b:Middle>L.</b:Middle>
          </b:Person>
        </b:NameList>
      </b:Author>
    </b:Author>
    <b:Title>The Private 'I' in the Works of Nina Berberova</b:Title>
    <b:JournalName>Slavic Review</b:JournalName>
    <b:Year>2001</b:Year>
    <b:Pages>491-512</b:Pages>
    <b:Month>Autumn</b:Month>
    <b:Volume>60</b:Volume>
    <b:Issue>3</b:Issue>
    <b:Comments>Analysis of the interaction of the fictional and the autobiographical in Berberova’s narratives, discussed in terms of the author’s gender as well as her experience of emigration.</b:Comments>
    <b:RefOrder>6</b:RefOrder>
  </b:Source>
  <b:Source>
    <b:Tag>Str56</b:Tag>
    <b:SourceType>JournalArticle</b:SourceType>
    <b:Guid>{CB5D00B6-C270-4ADD-A480-B9C5ECF83C00}</b:Guid>
    <b:Author>
      <b:Author>
        <b:NameList>
          <b:Person>
            <b:Last>Struve</b:Last>
            <b:First>Gleb</b:First>
          </b:Person>
        </b:NameList>
      </b:Author>
    </b:Author>
    <b:Title>Russkaia Literatura v izgnanii</b:Title>
    <b:JournalName>Izdatel’stvo Chekhova</b:JournalName>
    <b:Year>1956</b:Year>
    <b:Pages>292-94</b:Pages>
    <b:City>New York</b:City>
    <b:Publisher>Brief discussion of Berberova’s position in relation to literature of the emigration</b:Publisher>
    <b:RefOrder>7</b:RefOrder>
  </b:Source>
  <b:Source>
    <b:Tag>Kos91</b:Tag>
    <b:SourceType>JournalArticle</b:SourceType>
    <b:Guid>{00FFC204-E292-4F62-A997-7EB065851916}</b:Guid>
    <b:Author>
      <b:Author>
        <b:NameList>
          <b:Person>
            <b:Last>Kostyrko</b:Last>
            <b:First>Sergei</b:First>
          </b:Person>
        </b:NameList>
      </b:Author>
    </b:Author>
    <b:Title>Vyzhit’, shtoby zhit’</b:Title>
    <b:JournalName>Novyi mir</b:JournalName>
    <b:Year>1991</b:Year>
    <b:Pages>6-21</b:Pages>
    <b:Issue>9</b:Issue>
    <b:Publisher>Russian language review of Berberova’s The Iron Lady, The Italics Are Mine, and The Accompanist</b:Publisher>
    <b:RefOrder>5</b:RefOrder>
  </b:Source>
</b:Sources>
</file>

<file path=customXml/itemProps1.xml><?xml version="1.0" encoding="utf-8"?>
<ds:datastoreItem xmlns:ds="http://schemas.openxmlformats.org/officeDocument/2006/customXml" ds:itemID="{95303E1D-B555-3446-8FFF-1B0975F7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1093</TotalTime>
  <Pages>3</Pages>
  <Words>799</Words>
  <Characters>4428</Characters>
  <Application>Microsoft Macintosh Word</Application>
  <DocSecurity>0</DocSecurity>
  <Lines>75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2014-08-02T03:00:00Z</dcterms:created>
  <dcterms:modified xsi:type="dcterms:W3CDTF">2014-09-02T16:10:00Z</dcterms:modified>
</cp:coreProperties>
</file>