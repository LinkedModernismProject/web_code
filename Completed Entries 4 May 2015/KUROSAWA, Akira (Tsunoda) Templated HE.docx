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321CEB" w14:textId="77777777" w:rsidTr="00922950">
        <w:tc>
          <w:tcPr>
            <w:tcW w:w="491" w:type="dxa"/>
            <w:vMerge w:val="restart"/>
            <w:shd w:val="clear" w:color="auto" w:fill="A6A6A6" w:themeFill="background1" w:themeFillShade="A6"/>
            <w:textDirection w:val="btLr"/>
          </w:tcPr>
          <w:p w14:paraId="0913F64C" w14:textId="6BF7E24A" w:rsidR="00B574C9" w:rsidRPr="00CC586D" w:rsidRDefault="00933F24" w:rsidP="00CC586D">
            <w:pPr>
              <w:jc w:val="center"/>
              <w:rPr>
                <w:b/>
                <w:color w:val="FFFFFF" w:themeColor="background1"/>
              </w:rPr>
            </w:pPr>
            <w:proofErr w:type="spellStart"/>
            <w:proofErr w:type="gramStart"/>
            <w:r>
              <w:rPr>
                <w:b/>
                <w:color w:val="FFFFFF" w:themeColor="background1"/>
              </w:rPr>
              <w:t>saw</w:t>
            </w:r>
            <w:r w:rsidR="00B574C9" w:rsidRPr="00CC586D">
              <w:rPr>
                <w:b/>
                <w:color w:val="FFFFFF" w:themeColor="background1"/>
              </w:rPr>
              <w:t>About</w:t>
            </w:r>
            <w:proofErr w:type="spellEnd"/>
            <w:proofErr w:type="gramEnd"/>
            <w:r w:rsidR="00B574C9" w:rsidRPr="00CC586D">
              <w:rPr>
                <w:b/>
                <w:color w:val="FFFFFF" w:themeColor="background1"/>
              </w:rPr>
              <w:t xml:space="preserve"> you</w:t>
            </w:r>
          </w:p>
        </w:tc>
        <w:sdt>
          <w:sdtPr>
            <w:rPr>
              <w:b/>
              <w:color w:val="FFFFFF" w:themeColor="background1"/>
            </w:rPr>
            <w:alias w:val="Salutation"/>
            <w:tag w:val="salutation"/>
            <w:id w:val="-1659997262"/>
            <w:placeholder>
              <w:docPart w:val="97E2DE3FC7848845A7ADF76797836601"/>
            </w:placeholder>
            <w:showingPlcHdr/>
            <w:dropDownList>
              <w:listItem w:displayText="Dr." w:value="Dr."/>
              <w:listItem w:displayText="Prof." w:value="Prof."/>
            </w:dropDownList>
          </w:sdtPr>
          <w:sdtEndPr/>
          <w:sdtContent>
            <w:tc>
              <w:tcPr>
                <w:tcW w:w="1259" w:type="dxa"/>
              </w:tcPr>
              <w:p w14:paraId="5DDC69F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3D47CB1EBD1A0419462565EE0F1E025"/>
            </w:placeholder>
            <w:text/>
          </w:sdtPr>
          <w:sdtEndPr/>
          <w:sdtContent>
            <w:tc>
              <w:tcPr>
                <w:tcW w:w="2073" w:type="dxa"/>
              </w:tcPr>
              <w:p w14:paraId="6BDB31CD" w14:textId="77777777" w:rsidR="00B574C9" w:rsidRDefault="0083331D" w:rsidP="0083331D">
                <w:r>
                  <w:t>Takuya</w:t>
                </w:r>
              </w:p>
            </w:tc>
          </w:sdtContent>
        </w:sdt>
        <w:sdt>
          <w:sdtPr>
            <w:alias w:val="Middle name"/>
            <w:tag w:val="authorMiddleName"/>
            <w:id w:val="-2076034781"/>
            <w:placeholder>
              <w:docPart w:val="15166A68DBCAD54E96CDC5CE780BC0D3"/>
            </w:placeholder>
            <w:showingPlcHdr/>
            <w:text/>
          </w:sdtPr>
          <w:sdtEndPr/>
          <w:sdtContent>
            <w:tc>
              <w:tcPr>
                <w:tcW w:w="2551" w:type="dxa"/>
              </w:tcPr>
              <w:p w14:paraId="53128154" w14:textId="77777777" w:rsidR="00B574C9" w:rsidRDefault="00B574C9" w:rsidP="00922950">
                <w:r>
                  <w:rPr>
                    <w:rStyle w:val="PlaceholderText"/>
                  </w:rPr>
                  <w:t>[Middle name]</w:t>
                </w:r>
              </w:p>
            </w:tc>
          </w:sdtContent>
        </w:sdt>
        <w:sdt>
          <w:sdtPr>
            <w:alias w:val="Last name"/>
            <w:tag w:val="authorLastName"/>
            <w:id w:val="-1088529830"/>
            <w:placeholder>
              <w:docPart w:val="7B2FE121AE153F4E8AA49EBE35448D57"/>
            </w:placeholder>
            <w:text/>
          </w:sdtPr>
          <w:sdtEndPr/>
          <w:sdtContent>
            <w:tc>
              <w:tcPr>
                <w:tcW w:w="2642" w:type="dxa"/>
              </w:tcPr>
              <w:p w14:paraId="07F85719" w14:textId="77777777" w:rsidR="00B574C9" w:rsidRDefault="0083331D" w:rsidP="0083331D">
                <w:proofErr w:type="spellStart"/>
                <w:r>
                  <w:t>Tsunoda</w:t>
                </w:r>
                <w:proofErr w:type="spellEnd"/>
              </w:p>
            </w:tc>
          </w:sdtContent>
        </w:sdt>
      </w:tr>
      <w:tr w:rsidR="00B574C9" w14:paraId="47B870F6" w14:textId="77777777" w:rsidTr="001A6A06">
        <w:trPr>
          <w:trHeight w:val="986"/>
        </w:trPr>
        <w:tc>
          <w:tcPr>
            <w:tcW w:w="491" w:type="dxa"/>
            <w:vMerge/>
            <w:shd w:val="clear" w:color="auto" w:fill="A6A6A6" w:themeFill="background1" w:themeFillShade="A6"/>
          </w:tcPr>
          <w:p w14:paraId="668C3E1B" w14:textId="77777777" w:rsidR="00B574C9" w:rsidRPr="001A6A06" w:rsidRDefault="00B574C9" w:rsidP="00CF1542">
            <w:pPr>
              <w:jc w:val="center"/>
              <w:rPr>
                <w:b/>
                <w:color w:val="FFFFFF" w:themeColor="background1"/>
              </w:rPr>
            </w:pPr>
          </w:p>
        </w:tc>
        <w:sdt>
          <w:sdtPr>
            <w:alias w:val="Biography"/>
            <w:tag w:val="authorBiography"/>
            <w:id w:val="938807824"/>
            <w:placeholder>
              <w:docPart w:val="578644E69D8C054B8371D8BEBF1EE5F6"/>
            </w:placeholder>
            <w:showingPlcHdr/>
          </w:sdtPr>
          <w:sdtEndPr/>
          <w:sdtContent>
            <w:tc>
              <w:tcPr>
                <w:tcW w:w="8525" w:type="dxa"/>
                <w:gridSpan w:val="4"/>
              </w:tcPr>
              <w:p w14:paraId="2D3790BD" w14:textId="77777777" w:rsidR="00B574C9" w:rsidRDefault="00B574C9" w:rsidP="00922950">
                <w:r>
                  <w:rPr>
                    <w:rStyle w:val="PlaceholderText"/>
                  </w:rPr>
                  <w:t>[Enter your biography]</w:t>
                </w:r>
              </w:p>
            </w:tc>
          </w:sdtContent>
        </w:sdt>
      </w:tr>
      <w:tr w:rsidR="00B574C9" w14:paraId="7FA36ADF" w14:textId="77777777" w:rsidTr="001A6A06">
        <w:trPr>
          <w:trHeight w:val="986"/>
        </w:trPr>
        <w:tc>
          <w:tcPr>
            <w:tcW w:w="491" w:type="dxa"/>
            <w:vMerge/>
            <w:shd w:val="clear" w:color="auto" w:fill="A6A6A6" w:themeFill="background1" w:themeFillShade="A6"/>
          </w:tcPr>
          <w:p w14:paraId="09D26017" w14:textId="77777777" w:rsidR="00B574C9" w:rsidRPr="001A6A06" w:rsidRDefault="00B574C9" w:rsidP="00CF1542">
            <w:pPr>
              <w:jc w:val="center"/>
              <w:rPr>
                <w:b/>
                <w:color w:val="FFFFFF" w:themeColor="background1"/>
              </w:rPr>
            </w:pPr>
          </w:p>
        </w:tc>
        <w:sdt>
          <w:sdtPr>
            <w:alias w:val="Affiliation"/>
            <w:tag w:val="affiliation"/>
            <w:id w:val="2012937915"/>
            <w:placeholder>
              <w:docPart w:val="C4231C62828FEC4DBC71D6CCE964BADF"/>
            </w:placeholder>
            <w:text/>
          </w:sdtPr>
          <w:sdtEndPr/>
          <w:sdtContent>
            <w:tc>
              <w:tcPr>
                <w:tcW w:w="8525" w:type="dxa"/>
                <w:gridSpan w:val="4"/>
              </w:tcPr>
              <w:p w14:paraId="66BD1A36" w14:textId="77777777" w:rsidR="00B574C9" w:rsidRDefault="0083331D" w:rsidP="0083331D">
                <w:r>
                  <w:t xml:space="preserve">Yale University </w:t>
                </w:r>
              </w:p>
            </w:tc>
          </w:sdtContent>
        </w:sdt>
      </w:tr>
    </w:tbl>
    <w:p w14:paraId="3B47E46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0678D5" w14:textId="77777777" w:rsidTr="00244BB0">
        <w:tc>
          <w:tcPr>
            <w:tcW w:w="9016" w:type="dxa"/>
            <w:shd w:val="clear" w:color="auto" w:fill="A6A6A6" w:themeFill="background1" w:themeFillShade="A6"/>
            <w:tcMar>
              <w:top w:w="113" w:type="dxa"/>
              <w:bottom w:w="113" w:type="dxa"/>
            </w:tcMar>
          </w:tcPr>
          <w:p w14:paraId="5010F7F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6072443" w14:textId="77777777" w:rsidTr="003F0D73">
        <w:sdt>
          <w:sdtPr>
            <w:alias w:val="Article headword"/>
            <w:tag w:val="articleHeadword"/>
            <w:id w:val="-361440020"/>
            <w:placeholder>
              <w:docPart w:val="158EB98E87350F47B533112401FFD3D2"/>
            </w:placeholder>
            <w:text/>
          </w:sdtPr>
          <w:sdtEndPr/>
          <w:sdtContent>
            <w:tc>
              <w:tcPr>
                <w:tcW w:w="9016" w:type="dxa"/>
                <w:tcMar>
                  <w:top w:w="113" w:type="dxa"/>
                  <w:bottom w:w="113" w:type="dxa"/>
                </w:tcMar>
              </w:tcPr>
              <w:p w14:paraId="315647A4" w14:textId="3AB26AB9" w:rsidR="003F0D73" w:rsidRPr="00FB589A" w:rsidRDefault="00AA7EA7" w:rsidP="0083331D">
                <w:pPr>
                  <w:rPr>
                    <w:b/>
                  </w:rPr>
                </w:pPr>
                <w:r w:rsidRPr="006474D7">
                  <w:t>Kurosawa, Akira (1910</w:t>
                </w:r>
                <w:r w:rsidR="00190E8D" w:rsidRPr="006474D7">
                  <w:t>-</w:t>
                </w:r>
                <w:r w:rsidRPr="006474D7">
                  <w:t>1998)</w:t>
                </w:r>
              </w:p>
            </w:tc>
          </w:sdtContent>
        </w:sdt>
      </w:tr>
      <w:tr w:rsidR="00464699" w14:paraId="04FE934D" w14:textId="77777777" w:rsidTr="00D96F61">
        <w:sdt>
          <w:sdtPr>
            <w:alias w:val="Variant headwords"/>
            <w:tag w:val="variantHeadwords"/>
            <w:id w:val="173464402"/>
            <w:placeholder>
              <w:docPart w:val="2F0D09B73E82794B92945571838C6FB9"/>
            </w:placeholder>
            <w:showingPlcHdr/>
          </w:sdtPr>
          <w:sdtEndPr/>
          <w:sdtContent>
            <w:tc>
              <w:tcPr>
                <w:tcW w:w="9016" w:type="dxa"/>
                <w:tcMar>
                  <w:top w:w="113" w:type="dxa"/>
                  <w:bottom w:w="113" w:type="dxa"/>
                </w:tcMar>
              </w:tcPr>
              <w:p w14:paraId="6B06F55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7CA1CCC" w14:textId="77777777" w:rsidTr="003F0D73">
        <w:sdt>
          <w:sdtPr>
            <w:alias w:val="Abstract"/>
            <w:tag w:val="abstract"/>
            <w:id w:val="-635871867"/>
            <w:placeholder>
              <w:docPart w:val="DEBD039599D9F443A5857C09FCA4E0FE"/>
            </w:placeholder>
          </w:sdtPr>
          <w:sdtEndPr/>
          <w:sdtContent>
            <w:tc>
              <w:tcPr>
                <w:tcW w:w="9016" w:type="dxa"/>
                <w:tcMar>
                  <w:top w:w="113" w:type="dxa"/>
                  <w:bottom w:w="113" w:type="dxa"/>
                </w:tcMar>
              </w:tcPr>
              <w:p w14:paraId="3565A726" w14:textId="4F00D064" w:rsidR="00E85A05" w:rsidRDefault="00933F24" w:rsidP="00E85A05">
                <w:r>
                  <w:t xml:space="preserve">The Japanese director Kurosawa Akira </w:t>
                </w:r>
                <w:r w:rsidRPr="00190E8D">
                  <w:t>(</w:t>
                </w:r>
                <w:r>
                  <w:t xml:space="preserve">23 March </w:t>
                </w:r>
                <w:r w:rsidRPr="00190E8D">
                  <w:t>1910</w:t>
                </w:r>
                <w:r>
                  <w:t xml:space="preserve">-6 </w:t>
                </w:r>
                <w:r>
                  <w:rPr>
                    <w:rFonts w:eastAsiaTheme="minorEastAsia"/>
                    <w:lang w:val="en-US" w:eastAsia="ja-JP"/>
                  </w:rPr>
                  <w:t xml:space="preserve">September </w:t>
                </w:r>
                <w:r w:rsidRPr="00190E8D">
                  <w:t>1998)</w:t>
                </w:r>
                <w:r>
                  <w:t xml:space="preserve"> has been internationally celebrated as one of the most important filmmakers in the history of cinema. One of his highly acclaimed works is </w:t>
                </w:r>
                <w:proofErr w:type="spellStart"/>
                <w:r>
                  <w:rPr>
                    <w:i/>
                  </w:rPr>
                  <w:t>Rashomon</w:t>
                </w:r>
                <w:proofErr w:type="spellEnd"/>
                <w:r>
                  <w:rPr>
                    <w:i/>
                  </w:rPr>
                  <w:t xml:space="preserve"> </w:t>
                </w:r>
                <w:r>
                  <w:t xml:space="preserve">(1950), the </w:t>
                </w:r>
                <w:proofErr w:type="spellStart"/>
                <w:r w:rsidRPr="00603C60">
                  <w:rPr>
                    <w:i/>
                  </w:rPr>
                  <w:t>jidaigeki</w:t>
                </w:r>
                <w:proofErr w:type="spellEnd"/>
                <w:r>
                  <w:rPr>
                    <w:i/>
                  </w:rPr>
                  <w:t xml:space="preserve"> </w:t>
                </w:r>
                <w:r>
                  <w:t xml:space="preserve">[period drama] film best known for the complex portrayal of several characters recounting contradictory interpretations of the same event. The film won an unanticipated Grand Prix at the Venice Film Festival in 1951. For the West, its encounter with Japanese cinema started with this discovery of </w:t>
                </w:r>
                <w:proofErr w:type="spellStart"/>
                <w:r>
                  <w:rPr>
                    <w:i/>
                  </w:rPr>
                  <w:t>Rashomon</w:t>
                </w:r>
                <w:proofErr w:type="spellEnd"/>
                <w:r>
                  <w:t xml:space="preserve">, and for Japan, the sensational triumph of the film abroad opened the door to the West for its cinema. At the same time, </w:t>
                </w:r>
                <w:proofErr w:type="spellStart"/>
                <w:r>
                  <w:rPr>
                    <w:i/>
                  </w:rPr>
                  <w:t>Rashomon</w:t>
                </w:r>
                <w:r>
                  <w:t>’s</w:t>
                </w:r>
                <w:proofErr w:type="spellEnd"/>
                <w:r>
                  <w:t xml:space="preserve"> worldwide success gave Japan </w:t>
                </w:r>
                <w:proofErr w:type="gramStart"/>
                <w:r>
                  <w:t>an ‘opportunity</w:t>
                </w:r>
                <w:proofErr w:type="gramEnd"/>
                <w:r>
                  <w:t xml:space="preserve"> to rearticulate consciously what constituted the national and cultural specificity of Japanese cinema,’ as Yoshimoto Mitsuhiro argues (1).  Kurosawa’s international fame and popularity have always gone side by side with Japan’s self-image toward the West and the West’s use of Japan as a geo-political/geo-cultural imaginary site.</w:t>
                </w:r>
              </w:p>
            </w:tc>
          </w:sdtContent>
        </w:sdt>
      </w:tr>
      <w:tr w:rsidR="003F0D73" w14:paraId="2F279126" w14:textId="77777777" w:rsidTr="003F0D73">
        <w:sdt>
          <w:sdtPr>
            <w:alias w:val="Article text"/>
            <w:tag w:val="articleText"/>
            <w:id w:val="634067588"/>
            <w:placeholder>
              <w:docPart w:val="B40858059108044990BB8A03188C6C91"/>
            </w:placeholder>
          </w:sdtPr>
          <w:sdtEndPr/>
          <w:sdtContent>
            <w:tc>
              <w:tcPr>
                <w:tcW w:w="9016" w:type="dxa"/>
                <w:tcMar>
                  <w:top w:w="113" w:type="dxa"/>
                  <w:bottom w:w="113" w:type="dxa"/>
                </w:tcMar>
              </w:tcPr>
              <w:p w14:paraId="240BC1FF" w14:textId="43876155" w:rsidR="00D96F61" w:rsidRDefault="00D96F61" w:rsidP="00D96F61">
                <w:r>
                  <w:t>The Japanese director Kurosawa Akira</w:t>
                </w:r>
                <w:r w:rsidR="00190E8D">
                  <w:t xml:space="preserve"> </w:t>
                </w:r>
                <w:r w:rsidR="00190E8D" w:rsidRPr="00190E8D">
                  <w:t>(</w:t>
                </w:r>
                <w:r w:rsidR="00190E8D">
                  <w:t xml:space="preserve">23 March </w:t>
                </w:r>
                <w:r w:rsidR="00190E8D" w:rsidRPr="00190E8D">
                  <w:t>1910</w:t>
                </w:r>
                <w:r w:rsidR="00190E8D">
                  <w:t xml:space="preserve">-6 </w:t>
                </w:r>
                <w:r w:rsidR="00190E8D">
                  <w:rPr>
                    <w:rFonts w:eastAsiaTheme="minorEastAsia"/>
                    <w:lang w:val="en-US" w:eastAsia="ja-JP"/>
                  </w:rPr>
                  <w:t xml:space="preserve">September </w:t>
                </w:r>
                <w:r w:rsidR="00190E8D" w:rsidRPr="00190E8D">
                  <w:t>1998)</w:t>
                </w:r>
                <w:r>
                  <w:t xml:space="preserve"> has been internationally celebrated as one of the most important filmmakers in the history of cinema. One of his highly acclaimed works is </w:t>
                </w:r>
                <w:proofErr w:type="spellStart"/>
                <w:r>
                  <w:rPr>
                    <w:i/>
                  </w:rPr>
                  <w:t>Rashomon</w:t>
                </w:r>
                <w:proofErr w:type="spellEnd"/>
                <w:r>
                  <w:rPr>
                    <w:i/>
                  </w:rPr>
                  <w:t xml:space="preserve"> </w:t>
                </w:r>
                <w:r>
                  <w:t xml:space="preserve">(1950), the </w:t>
                </w:r>
                <w:proofErr w:type="spellStart"/>
                <w:r w:rsidRPr="00603C60">
                  <w:rPr>
                    <w:i/>
                  </w:rPr>
                  <w:t>jidaigeki</w:t>
                </w:r>
                <w:proofErr w:type="spellEnd"/>
                <w:r>
                  <w:rPr>
                    <w:i/>
                  </w:rPr>
                  <w:t xml:space="preserve"> </w:t>
                </w:r>
                <w:r w:rsidR="00190E8D">
                  <w:t>[period drama]</w:t>
                </w:r>
                <w:r>
                  <w:t xml:space="preserve"> film best known for the complex portrayal of several characters recounting contradictory interpretations of the same event. The film won an unanticipated Grand Prix at the Venice Film Festival in 1951. For the West, its encounter with Jap</w:t>
                </w:r>
                <w:r w:rsidR="00D607AA">
                  <w:t>anese cinema started with this discovery</w:t>
                </w:r>
                <w:r>
                  <w:t xml:space="preserve"> of </w:t>
                </w:r>
                <w:proofErr w:type="spellStart"/>
                <w:r>
                  <w:rPr>
                    <w:i/>
                  </w:rPr>
                  <w:t>Rashomon</w:t>
                </w:r>
                <w:proofErr w:type="spellEnd"/>
                <w:r>
                  <w:t xml:space="preserve">, and for Japan, the sensational triumph of the film abroad opened the door to the West for its cinema. At the same time, </w:t>
                </w:r>
                <w:proofErr w:type="spellStart"/>
                <w:r>
                  <w:rPr>
                    <w:i/>
                  </w:rPr>
                  <w:t>Rashomon</w:t>
                </w:r>
                <w:r>
                  <w:t>’s</w:t>
                </w:r>
                <w:proofErr w:type="spellEnd"/>
                <w:r>
                  <w:t xml:space="preserve"> worldwide success gave Japan </w:t>
                </w:r>
                <w:proofErr w:type="gramStart"/>
                <w:r>
                  <w:t xml:space="preserve">an </w:t>
                </w:r>
                <w:r w:rsidR="00190E8D">
                  <w:t>‘</w:t>
                </w:r>
                <w:r>
                  <w:t>opportunity</w:t>
                </w:r>
                <w:proofErr w:type="gramEnd"/>
                <w:r>
                  <w:t xml:space="preserve"> to rearticulate consciously what constitute</w:t>
                </w:r>
                <w:r w:rsidR="0089070D">
                  <w:t>d</w:t>
                </w:r>
                <w:r>
                  <w:t xml:space="preserve"> the national and cultural specificity of Japanese cinema,</w:t>
                </w:r>
                <w:r w:rsidR="00190E8D">
                  <w:t>’</w:t>
                </w:r>
                <w:r>
                  <w:t xml:space="preserve"> as Yoshimoto Mitsuhiro argues (1).  Kurosawa’s international fame and popularity have always gone side by side with Japan’s self-image toward the West and the West’s use of Japan as a geo-political/geo-cultural imaginary site.</w:t>
                </w:r>
              </w:p>
              <w:p w14:paraId="65ACE569" w14:textId="77777777" w:rsidR="00AC6247" w:rsidRDefault="00C55DBA" w:rsidP="00AC6247">
                <w:pPr>
                  <w:keepNext/>
                </w:pPr>
                <w:r>
                  <w:br/>
                </w:r>
                <w:hyperlink r:id="rId9" w:history="1">
                  <w:r>
                    <w:rPr>
                      <w:rStyle w:val="Hyperlink"/>
                    </w:rPr>
                    <w:t xml:space="preserve">Trailer: </w:t>
                  </w:r>
                  <w:proofErr w:type="spellStart"/>
                  <w:r w:rsidRPr="00C55DBA">
                    <w:rPr>
                      <w:rStyle w:val="Hyperlink"/>
                      <w:i/>
                    </w:rPr>
                    <w:t>Rashomon</w:t>
                  </w:r>
                  <w:proofErr w:type="spellEnd"/>
                  <w:r>
                    <w:rPr>
                      <w:rStyle w:val="Hyperlink"/>
                    </w:rPr>
                    <w:t xml:space="preserve"> (1950). The Criterion Collection.</w:t>
                  </w:r>
                </w:hyperlink>
              </w:p>
              <w:p w14:paraId="673E927F" w14:textId="7E6CCD8F" w:rsidR="00AC6247" w:rsidRDefault="00AC6247" w:rsidP="00AC6247">
                <w:pPr>
                  <w:pStyle w:val="Caption"/>
                </w:pPr>
                <w:r>
                  <w:t xml:space="preserve">Figure </w:t>
                </w:r>
                <w:r w:rsidR="00933F24">
                  <w:fldChar w:fldCharType="begin"/>
                </w:r>
                <w:r w:rsidR="00933F24">
                  <w:instrText xml:space="preserve"> SEQ Figure \* ARABIC </w:instrText>
                </w:r>
                <w:r w:rsidR="00933F24">
                  <w:fldChar w:fldCharType="separate"/>
                </w:r>
                <w:r w:rsidR="00A0102F">
                  <w:rPr>
                    <w:noProof/>
                  </w:rPr>
                  <w:t>1</w:t>
                </w:r>
                <w:r w:rsidR="00933F24">
                  <w:rPr>
                    <w:noProof/>
                  </w:rPr>
                  <w:fldChar w:fldCharType="end"/>
                </w:r>
                <w:r>
                  <w:t>: Permissions still need to be obtained for the use of this video.</w:t>
                </w:r>
              </w:p>
              <w:p w14:paraId="7691D6EF" w14:textId="4D55021C" w:rsidR="00A0102F" w:rsidRDefault="00D96F61" w:rsidP="00A0102F">
                <w:pPr>
                  <w:keepNext/>
                </w:pPr>
                <w:r>
                  <w:t xml:space="preserve">Born in Tokyo, Kurosawa spent his youth devouring foreign literature (especially Dostoyevsky and Tolstoy) and also attempting to train himself as a painter, although he never made it his vocation. His career as a filmmaker started when he joined the Photo Chemical Laboratories (P.C.L., which later became the Toho studio) in 1936 and worked under Yamamoto </w:t>
                </w:r>
                <w:proofErr w:type="spellStart"/>
                <w:r>
                  <w:t>Kajiro</w:t>
                </w:r>
                <w:proofErr w:type="spellEnd"/>
                <w:r>
                  <w:t xml:space="preserve"> among other senior directors. Kurosawa’s theatrical debut, </w:t>
                </w:r>
                <w:proofErr w:type="spellStart"/>
                <w:r>
                  <w:rPr>
                    <w:i/>
                  </w:rPr>
                  <w:t>Sugata</w:t>
                </w:r>
                <w:proofErr w:type="spellEnd"/>
                <w:r>
                  <w:rPr>
                    <w:i/>
                  </w:rPr>
                  <w:t xml:space="preserve"> </w:t>
                </w:r>
                <w:proofErr w:type="spellStart"/>
                <w:r>
                  <w:rPr>
                    <w:i/>
                  </w:rPr>
                  <w:t>Sanshiro</w:t>
                </w:r>
                <w:proofErr w:type="spellEnd"/>
                <w:r>
                  <w:rPr>
                    <w:i/>
                  </w:rPr>
                  <w:t xml:space="preserve"> </w:t>
                </w:r>
                <w:r w:rsidR="00190E8D">
                  <w:t>[</w:t>
                </w:r>
                <w:proofErr w:type="spellStart"/>
                <w:r>
                  <w:rPr>
                    <w:i/>
                  </w:rPr>
                  <w:t>Sanshiro</w:t>
                </w:r>
                <w:proofErr w:type="spellEnd"/>
                <w:r>
                  <w:rPr>
                    <w:i/>
                  </w:rPr>
                  <w:t xml:space="preserve"> </w:t>
                </w:r>
                <w:proofErr w:type="spellStart"/>
                <w:r w:rsidRPr="007E5C51">
                  <w:rPr>
                    <w:i/>
                  </w:rPr>
                  <w:t>Sugata</w:t>
                </w:r>
                <w:proofErr w:type="spellEnd"/>
                <w:r w:rsidR="00190E8D">
                  <w:t>]</w:t>
                </w:r>
                <w:r w:rsidR="00CF167A">
                  <w:t xml:space="preserve"> </w:t>
                </w:r>
                <w:r w:rsidR="00190E8D">
                  <w:t>(</w:t>
                </w:r>
                <w:r w:rsidR="00CF167A">
                  <w:t>1943), offered action-</w:t>
                </w:r>
                <w:r>
                  <w:t xml:space="preserve">packed spectacles featuring a stubborn yet honest youth disciplining himself through </w:t>
                </w:r>
                <w:r w:rsidRPr="00E64B36">
                  <w:t>Judo</w:t>
                </w:r>
                <w:r>
                  <w:t xml:space="preserve">. While </w:t>
                </w:r>
                <w:r>
                  <w:lastRenderedPageBreak/>
                  <w:t xml:space="preserve">the narrative is quite conventional, following the popular swordfight genre formula, the film exhibits Kurosawa’s signature filmic forms </w:t>
                </w:r>
                <w:r w:rsidR="001F7F62">
                  <w:t>and techniques, including stylis</w:t>
                </w:r>
                <w:r>
                  <w:t xml:space="preserve">ed frame composition and the use of the wipe. The on-going war greatly affected his production as well, and his following feature, </w:t>
                </w:r>
                <w:r>
                  <w:rPr>
                    <w:i/>
                  </w:rPr>
                  <w:t xml:space="preserve">Ichiban </w:t>
                </w:r>
                <w:proofErr w:type="spellStart"/>
                <w:r>
                  <w:rPr>
                    <w:i/>
                  </w:rPr>
                  <w:t>Utsukushiku</w:t>
                </w:r>
                <w:proofErr w:type="spellEnd"/>
                <w:r>
                  <w:rPr>
                    <w:i/>
                  </w:rPr>
                  <w:t xml:space="preserve"> </w:t>
                </w:r>
                <w:r w:rsidR="00190E8D">
                  <w:t>[</w:t>
                </w:r>
                <w:r>
                  <w:rPr>
                    <w:i/>
                  </w:rPr>
                  <w:t>The Most Beautiful</w:t>
                </w:r>
                <w:r w:rsidR="00190E8D">
                  <w:t>]</w:t>
                </w:r>
                <w:r>
                  <w:t xml:space="preserve"> </w:t>
                </w:r>
                <w:r w:rsidR="00190E8D">
                  <w:t>(</w:t>
                </w:r>
                <w:r>
                  <w:t>1944), was a national propaganda film stressing the war effort by the Japanese. In contrast, his first post</w:t>
                </w:r>
                <w:r w:rsidR="00BA7954">
                  <w:t>-</w:t>
                </w:r>
                <w:r>
                  <w:t xml:space="preserve">war film, </w:t>
                </w:r>
                <w:proofErr w:type="spellStart"/>
                <w:r>
                  <w:rPr>
                    <w:i/>
                  </w:rPr>
                  <w:t>Waga</w:t>
                </w:r>
                <w:proofErr w:type="spellEnd"/>
                <w:r>
                  <w:rPr>
                    <w:i/>
                  </w:rPr>
                  <w:t xml:space="preserve"> </w:t>
                </w:r>
                <w:proofErr w:type="spellStart"/>
                <w:r>
                  <w:rPr>
                    <w:i/>
                  </w:rPr>
                  <w:t>seishun</w:t>
                </w:r>
                <w:proofErr w:type="spellEnd"/>
                <w:r>
                  <w:rPr>
                    <w:i/>
                  </w:rPr>
                  <w:t xml:space="preserve"> </w:t>
                </w:r>
                <w:proofErr w:type="spellStart"/>
                <w:r>
                  <w:rPr>
                    <w:i/>
                  </w:rPr>
                  <w:t>ni</w:t>
                </w:r>
                <w:proofErr w:type="spellEnd"/>
                <w:r>
                  <w:rPr>
                    <w:i/>
                  </w:rPr>
                  <w:t xml:space="preserve"> </w:t>
                </w:r>
                <w:proofErr w:type="spellStart"/>
                <w:r>
                  <w:rPr>
                    <w:i/>
                  </w:rPr>
                  <w:t>kuinashi</w:t>
                </w:r>
                <w:proofErr w:type="spellEnd"/>
                <w:r>
                  <w:rPr>
                    <w:i/>
                  </w:rPr>
                  <w:t xml:space="preserve"> </w:t>
                </w:r>
                <w:r w:rsidR="00190E8D">
                  <w:t>[</w:t>
                </w:r>
                <w:r>
                  <w:rPr>
                    <w:i/>
                  </w:rPr>
                  <w:t>No Regrets for Our Youth</w:t>
                </w:r>
                <w:r w:rsidR="00190E8D">
                  <w:t>]</w:t>
                </w:r>
                <w:r>
                  <w:t xml:space="preserve"> </w:t>
                </w:r>
                <w:r w:rsidR="00190E8D">
                  <w:t>(</w:t>
                </w:r>
                <w:r>
                  <w:t xml:space="preserve">1946), was developed out of an actual wartime incident as an explicitly political anti-militarist work promoting </w:t>
                </w:r>
                <w:r w:rsidR="0025123E">
                  <w:t xml:space="preserve">a </w:t>
                </w:r>
                <w:r>
                  <w:t xml:space="preserve">democratic ethos. </w:t>
                </w:r>
                <w:r w:rsidR="00576FB0">
                  <w:br/>
                </w:r>
                <w:r w:rsidR="00576FB0">
                  <w:br/>
                  <w:t xml:space="preserve">Kurosawa has been often labelled as a director of </w:t>
                </w:r>
                <w:proofErr w:type="spellStart"/>
                <w:r w:rsidR="00576FB0" w:rsidRPr="00603C60">
                  <w:rPr>
                    <w:i/>
                  </w:rPr>
                  <w:t>jidaigeki</w:t>
                </w:r>
                <w:proofErr w:type="spellEnd"/>
                <w:r w:rsidR="00576FB0">
                  <w:t xml:space="preserve"> in large part due to the legacy of </w:t>
                </w:r>
                <w:proofErr w:type="spellStart"/>
                <w:r w:rsidR="00576FB0">
                  <w:rPr>
                    <w:i/>
                  </w:rPr>
                  <w:t>Rashomon</w:t>
                </w:r>
                <w:proofErr w:type="spellEnd"/>
                <w:r w:rsidR="00BF459D">
                  <w:t xml:space="preserve"> and his other trademark samurai</w:t>
                </w:r>
                <w:r w:rsidR="00576FB0">
                  <w:t xml:space="preserve"> films, notably </w:t>
                </w:r>
                <w:proofErr w:type="spellStart"/>
                <w:r w:rsidR="00E4499F">
                  <w:rPr>
                    <w:i/>
                  </w:rPr>
                  <w:t>Shichinin</w:t>
                </w:r>
                <w:proofErr w:type="spellEnd"/>
                <w:r w:rsidR="00E4499F">
                  <w:rPr>
                    <w:i/>
                  </w:rPr>
                  <w:t xml:space="preserve"> no s</w:t>
                </w:r>
                <w:r w:rsidR="00576FB0">
                  <w:rPr>
                    <w:i/>
                  </w:rPr>
                  <w:t xml:space="preserve">amurai </w:t>
                </w:r>
                <w:r w:rsidR="00190E8D">
                  <w:t>[</w:t>
                </w:r>
                <w:r w:rsidR="00576FB0">
                  <w:rPr>
                    <w:i/>
                  </w:rPr>
                  <w:t>Seven Samurai</w:t>
                </w:r>
                <w:r w:rsidR="00190E8D">
                  <w:t>]</w:t>
                </w:r>
                <w:r w:rsidR="00576FB0">
                  <w:t xml:space="preserve"> </w:t>
                </w:r>
                <w:r w:rsidR="00190E8D">
                  <w:t xml:space="preserve">(1954) — </w:t>
                </w:r>
                <w:r w:rsidR="00576FB0">
                  <w:t>arguably the most popu</w:t>
                </w:r>
                <w:r w:rsidR="00190E8D">
                  <w:t xml:space="preserve">lar Japanese film of all time — </w:t>
                </w:r>
                <w:r w:rsidR="00576FB0">
                  <w:t xml:space="preserve">as well as the smash hits </w:t>
                </w:r>
                <w:proofErr w:type="spellStart"/>
                <w:r w:rsidR="00576FB0">
                  <w:rPr>
                    <w:i/>
                  </w:rPr>
                  <w:t>Yojinbo</w:t>
                </w:r>
                <w:proofErr w:type="spellEnd"/>
                <w:r w:rsidR="00576FB0">
                  <w:rPr>
                    <w:i/>
                  </w:rPr>
                  <w:t xml:space="preserve"> </w:t>
                </w:r>
                <w:r w:rsidR="00190E8D">
                  <w:t>[</w:t>
                </w:r>
                <w:proofErr w:type="spellStart"/>
                <w:r w:rsidR="00576FB0">
                  <w:rPr>
                    <w:i/>
                  </w:rPr>
                  <w:t>Yojimbo</w:t>
                </w:r>
                <w:proofErr w:type="spellEnd"/>
                <w:r w:rsidR="00190E8D">
                  <w:t>]</w:t>
                </w:r>
                <w:r w:rsidR="00576FB0">
                  <w:t xml:space="preserve"> </w:t>
                </w:r>
                <w:r w:rsidR="00190E8D">
                  <w:t>(</w:t>
                </w:r>
                <w:r w:rsidR="00576FB0">
                  <w:t xml:space="preserve">1961) and </w:t>
                </w:r>
                <w:proofErr w:type="spellStart"/>
                <w:r w:rsidR="00576FB0">
                  <w:rPr>
                    <w:i/>
                  </w:rPr>
                  <w:t>Tsubaki</w:t>
                </w:r>
                <w:proofErr w:type="spellEnd"/>
                <w:r w:rsidR="00576FB0">
                  <w:rPr>
                    <w:i/>
                  </w:rPr>
                  <w:t xml:space="preserve"> </w:t>
                </w:r>
                <w:proofErr w:type="spellStart"/>
                <w:r w:rsidR="00576FB0">
                  <w:rPr>
                    <w:i/>
                  </w:rPr>
                  <w:t>Sanjuro</w:t>
                </w:r>
                <w:proofErr w:type="spellEnd"/>
                <w:r w:rsidR="00576FB0">
                  <w:rPr>
                    <w:i/>
                  </w:rPr>
                  <w:t xml:space="preserve"> </w:t>
                </w:r>
                <w:r w:rsidR="00190E8D">
                  <w:t>[</w:t>
                </w:r>
                <w:proofErr w:type="spellStart"/>
                <w:r w:rsidR="00576FB0">
                  <w:rPr>
                    <w:i/>
                  </w:rPr>
                  <w:t>Sanjuro</w:t>
                </w:r>
                <w:proofErr w:type="spellEnd"/>
                <w:r w:rsidR="00190E8D">
                  <w:t>]</w:t>
                </w:r>
                <w:r w:rsidR="00576FB0">
                  <w:t xml:space="preserve"> </w:t>
                </w:r>
                <w:r w:rsidR="00190E8D">
                  <w:t>(</w:t>
                </w:r>
                <w:r w:rsidR="00576FB0">
                  <w:t xml:space="preserve">1962). However, he also directed a number of </w:t>
                </w:r>
                <w:proofErr w:type="spellStart"/>
                <w:r w:rsidR="00576FB0">
                  <w:rPr>
                    <w:i/>
                  </w:rPr>
                  <w:t>gendaigeki</w:t>
                </w:r>
                <w:proofErr w:type="spellEnd"/>
                <w:r w:rsidR="00576FB0">
                  <w:rPr>
                    <w:i/>
                  </w:rPr>
                  <w:t xml:space="preserve"> </w:t>
                </w:r>
                <w:r w:rsidR="001F7F62">
                  <w:t>[contemporary drama]</w:t>
                </w:r>
                <w:r w:rsidR="00576FB0">
                  <w:t xml:space="preserve"> films that are concerned with the predicaments of immediate post</w:t>
                </w:r>
                <w:r w:rsidR="00E4499F">
                  <w:t>-</w:t>
                </w:r>
                <w:r w:rsidR="00576FB0">
                  <w:t xml:space="preserve">war Japan, especially in </w:t>
                </w:r>
                <w:proofErr w:type="spellStart"/>
                <w:r w:rsidR="00576FB0">
                  <w:rPr>
                    <w:i/>
                  </w:rPr>
                  <w:t>Subarashiki</w:t>
                </w:r>
                <w:proofErr w:type="spellEnd"/>
                <w:r w:rsidR="00576FB0">
                  <w:rPr>
                    <w:i/>
                  </w:rPr>
                  <w:t xml:space="preserve"> </w:t>
                </w:r>
                <w:proofErr w:type="spellStart"/>
                <w:r w:rsidR="00576FB0">
                  <w:rPr>
                    <w:i/>
                  </w:rPr>
                  <w:t>nichiyobi</w:t>
                </w:r>
                <w:proofErr w:type="spellEnd"/>
                <w:r w:rsidR="00576FB0">
                  <w:rPr>
                    <w:i/>
                  </w:rPr>
                  <w:t xml:space="preserve"> </w:t>
                </w:r>
                <w:r w:rsidR="00190E8D">
                  <w:t>[</w:t>
                </w:r>
                <w:r w:rsidR="00576FB0">
                  <w:rPr>
                    <w:i/>
                  </w:rPr>
                  <w:t>One Wonderful Sunday</w:t>
                </w:r>
                <w:r w:rsidR="00190E8D">
                  <w:t>]</w:t>
                </w:r>
                <w:r w:rsidR="00576FB0">
                  <w:t xml:space="preserve"> </w:t>
                </w:r>
                <w:r w:rsidR="00190E8D">
                  <w:t>(</w:t>
                </w:r>
                <w:r w:rsidR="00576FB0">
                  <w:t xml:space="preserve">1947), </w:t>
                </w:r>
                <w:proofErr w:type="spellStart"/>
                <w:r w:rsidR="00576FB0">
                  <w:rPr>
                    <w:i/>
                  </w:rPr>
                  <w:t>Yoidore</w:t>
                </w:r>
                <w:proofErr w:type="spellEnd"/>
                <w:r w:rsidR="00576FB0">
                  <w:rPr>
                    <w:i/>
                  </w:rPr>
                  <w:t xml:space="preserve"> </w:t>
                </w:r>
                <w:proofErr w:type="spellStart"/>
                <w:r w:rsidR="00576FB0">
                  <w:rPr>
                    <w:i/>
                  </w:rPr>
                  <w:t>tenshi</w:t>
                </w:r>
                <w:proofErr w:type="spellEnd"/>
                <w:r w:rsidR="00576FB0">
                  <w:rPr>
                    <w:i/>
                  </w:rPr>
                  <w:t xml:space="preserve"> </w:t>
                </w:r>
                <w:r w:rsidR="00190E8D">
                  <w:t>[</w:t>
                </w:r>
                <w:r w:rsidR="00576FB0">
                  <w:rPr>
                    <w:i/>
                  </w:rPr>
                  <w:t>Drunken Angel</w:t>
                </w:r>
                <w:r w:rsidR="00190E8D">
                  <w:t>]</w:t>
                </w:r>
                <w:r w:rsidR="00576FB0">
                  <w:t xml:space="preserve"> </w:t>
                </w:r>
                <w:r w:rsidR="00190E8D">
                  <w:t>(</w:t>
                </w:r>
                <w:r w:rsidR="00576FB0">
                  <w:t xml:space="preserve">1948), </w:t>
                </w:r>
                <w:proofErr w:type="spellStart"/>
                <w:r w:rsidR="00576FB0">
                  <w:rPr>
                    <w:i/>
                  </w:rPr>
                  <w:t>Shizukanaru</w:t>
                </w:r>
                <w:proofErr w:type="spellEnd"/>
                <w:r w:rsidR="00576FB0">
                  <w:rPr>
                    <w:i/>
                  </w:rPr>
                  <w:t xml:space="preserve"> </w:t>
                </w:r>
                <w:proofErr w:type="spellStart"/>
                <w:r w:rsidR="00576FB0">
                  <w:rPr>
                    <w:i/>
                  </w:rPr>
                  <w:t>ketto</w:t>
                </w:r>
                <w:proofErr w:type="spellEnd"/>
                <w:r w:rsidR="00576FB0">
                  <w:rPr>
                    <w:i/>
                  </w:rPr>
                  <w:t xml:space="preserve"> </w:t>
                </w:r>
                <w:r w:rsidR="00190E8D">
                  <w:t>[</w:t>
                </w:r>
                <w:r w:rsidR="00576FB0">
                  <w:rPr>
                    <w:i/>
                  </w:rPr>
                  <w:t>Quiet Duel</w:t>
                </w:r>
                <w:r w:rsidR="00190E8D">
                  <w:t>]</w:t>
                </w:r>
                <w:r w:rsidR="00576FB0">
                  <w:t xml:space="preserve"> </w:t>
                </w:r>
                <w:r w:rsidR="00190E8D">
                  <w:t>(</w:t>
                </w:r>
                <w:r w:rsidR="00576FB0">
                  <w:t>1949)</w:t>
                </w:r>
                <w:r w:rsidR="004D31C9">
                  <w:t>,</w:t>
                </w:r>
                <w:r w:rsidR="00576FB0">
                  <w:t xml:space="preserve"> and </w:t>
                </w:r>
                <w:proofErr w:type="spellStart"/>
                <w:r w:rsidR="00576FB0">
                  <w:rPr>
                    <w:i/>
                  </w:rPr>
                  <w:t>Ikiru</w:t>
                </w:r>
                <w:proofErr w:type="spellEnd"/>
                <w:r w:rsidR="00576FB0">
                  <w:rPr>
                    <w:i/>
                  </w:rPr>
                  <w:t xml:space="preserve"> </w:t>
                </w:r>
                <w:r w:rsidR="00190E8D">
                  <w:t>[</w:t>
                </w:r>
                <w:proofErr w:type="spellStart"/>
                <w:r w:rsidR="00576FB0">
                  <w:rPr>
                    <w:i/>
                  </w:rPr>
                  <w:t>Ikiru</w:t>
                </w:r>
                <w:proofErr w:type="spellEnd"/>
                <w:r w:rsidR="00190E8D">
                  <w:t>]</w:t>
                </w:r>
                <w:r w:rsidR="00576FB0">
                  <w:t xml:space="preserve"> </w:t>
                </w:r>
                <w:r w:rsidR="00190E8D">
                  <w:t>(</w:t>
                </w:r>
                <w:r w:rsidR="00576FB0">
                  <w:t>1952), which brought him another prize at the Berlin International Film Festival in 1954. Aesthetically, the filmic form and tech</w:t>
                </w:r>
                <w:r w:rsidR="00E4499F">
                  <w:t xml:space="preserve">nique in these films is highly modern, </w:t>
                </w:r>
                <w:r w:rsidR="00576FB0">
                  <w:t>styl</w:t>
                </w:r>
                <w:r w:rsidR="001F7F62">
                  <w:t>is</w:t>
                </w:r>
                <w:r w:rsidR="00E4499F">
                  <w:t xml:space="preserve">ed with </w:t>
                </w:r>
                <w:r w:rsidR="00576FB0">
                  <w:t>the use of conflict montage and contrapuntal insertion of music. Thematically, underscore</w:t>
                </w:r>
                <w:bookmarkStart w:id="0" w:name="_GoBack"/>
                <w:bookmarkEnd w:id="0"/>
                <w:r w:rsidR="00576FB0">
                  <w:t xml:space="preserve">d in those films is a universally appealing humanist sensibility that is sympathetic toward struggling individuals, one </w:t>
                </w:r>
                <w:r w:rsidR="00E4499F">
                  <w:t>that</w:t>
                </w:r>
                <w:r w:rsidR="00576FB0">
                  <w:t xml:space="preserve"> echoes Italian Neorealism, a contemporaneous movement that cinematically evoked the plight and frailty of the human condition in post</w:t>
                </w:r>
                <w:r w:rsidR="00E4499F">
                  <w:t>-</w:t>
                </w:r>
                <w:r w:rsidR="00576FB0">
                  <w:t xml:space="preserve">war Italy. </w:t>
                </w:r>
                <w:r w:rsidR="00C55DBA">
                  <w:br/>
                </w:r>
                <w:r w:rsidR="00C55DBA">
                  <w:br/>
                </w:r>
                <w:hyperlink r:id="rId10" w:history="1">
                  <w:r w:rsidR="00C55DBA" w:rsidRPr="00C55DBA">
                    <w:rPr>
                      <w:rStyle w:val="Hyperlink"/>
                    </w:rPr>
                    <w:t xml:space="preserve">Trailer: </w:t>
                  </w:r>
                  <w:r w:rsidR="00C55DBA" w:rsidRPr="00C55DBA">
                    <w:rPr>
                      <w:rStyle w:val="Hyperlink"/>
                      <w:i/>
                    </w:rPr>
                    <w:t>Seven Samurai</w:t>
                  </w:r>
                  <w:r w:rsidR="00C55DBA" w:rsidRPr="00C55DBA">
                    <w:rPr>
                      <w:rStyle w:val="Hyperlink"/>
                    </w:rPr>
                    <w:t xml:space="preserve"> (1954). The Criterion Collection.</w:t>
                  </w:r>
                </w:hyperlink>
              </w:p>
              <w:p w14:paraId="53EF83B6" w14:textId="05FB1298" w:rsidR="00A0102F" w:rsidRDefault="00A0102F" w:rsidP="00A0102F">
                <w:pPr>
                  <w:pStyle w:val="Caption"/>
                </w:pPr>
                <w:r>
                  <w:t xml:space="preserve">Figure </w:t>
                </w:r>
                <w:r w:rsidR="00933F24">
                  <w:fldChar w:fldCharType="begin"/>
                </w:r>
                <w:r w:rsidR="00933F24">
                  <w:instrText xml:space="preserve"> SEQ Figure \* ARABIC </w:instrText>
                </w:r>
                <w:r w:rsidR="00933F24">
                  <w:fldChar w:fldCharType="separate"/>
                </w:r>
                <w:r>
                  <w:rPr>
                    <w:noProof/>
                  </w:rPr>
                  <w:t>2</w:t>
                </w:r>
                <w:r w:rsidR="00933F24">
                  <w:rPr>
                    <w:noProof/>
                  </w:rPr>
                  <w:fldChar w:fldCharType="end"/>
                </w:r>
                <w:r>
                  <w:t>: Permissions still need to be obtained for the use of this video.</w:t>
                </w:r>
              </w:p>
              <w:p w14:paraId="1F0DAE1B" w14:textId="16091513" w:rsidR="00DE04C8" w:rsidRDefault="00576FB0" w:rsidP="00DE04C8">
                <w:r>
                  <w:t xml:space="preserve">In his later years, Kurosawa remained extremely influential and uncompromising with such ambitious international projects as </w:t>
                </w:r>
                <w:proofErr w:type="spellStart"/>
                <w:r>
                  <w:rPr>
                    <w:i/>
                  </w:rPr>
                  <w:t>Kagemusha</w:t>
                </w:r>
                <w:proofErr w:type="spellEnd"/>
                <w:r>
                  <w:rPr>
                    <w:i/>
                  </w:rPr>
                  <w:t xml:space="preserve"> </w:t>
                </w:r>
                <w:r w:rsidR="00190E8D">
                  <w:t>[</w:t>
                </w:r>
                <w:proofErr w:type="spellStart"/>
                <w:r>
                  <w:rPr>
                    <w:i/>
                  </w:rPr>
                  <w:t>Kagemusha</w:t>
                </w:r>
                <w:proofErr w:type="spellEnd"/>
                <w:r w:rsidR="00190E8D">
                  <w:t>]</w:t>
                </w:r>
                <w:r>
                  <w:t xml:space="preserve"> </w:t>
                </w:r>
                <w:r w:rsidR="00190E8D">
                  <w:t>(</w:t>
                </w:r>
                <w:r>
                  <w:t>1980), a historical epic film that claimed the Palm</w:t>
                </w:r>
                <w:r w:rsidR="00E4499F">
                  <w:t>e</w:t>
                </w:r>
                <w:r>
                  <w:t xml:space="preserve"> d’Or at Cannes, and </w:t>
                </w:r>
                <w:r>
                  <w:rPr>
                    <w:i/>
                  </w:rPr>
                  <w:t>Ran</w:t>
                </w:r>
                <w:r w:rsidR="00190E8D">
                  <w:t xml:space="preserve"> [</w:t>
                </w:r>
                <w:r>
                  <w:rPr>
                    <w:i/>
                  </w:rPr>
                  <w:t>Ran</w:t>
                </w:r>
                <w:r w:rsidR="00190E8D">
                  <w:t>]</w:t>
                </w:r>
                <w:r>
                  <w:t xml:space="preserve"> </w:t>
                </w:r>
                <w:r w:rsidR="00190E8D">
                  <w:t>(</w:t>
                </w:r>
                <w:r>
                  <w:t xml:space="preserve">1985), another grand epic revolving around </w:t>
                </w:r>
                <w:r w:rsidR="0025123E">
                  <w:t>a</w:t>
                </w:r>
                <w:r>
                  <w:t xml:space="preserve"> warlord character roughly developed out of Shakespeare’s </w:t>
                </w:r>
                <w:r>
                  <w:rPr>
                    <w:i/>
                  </w:rPr>
                  <w:t>King Lear</w:t>
                </w:r>
                <w:r>
                  <w:t>. In 1990, he received a lifetime achievement Oscar at the Academy Awards.</w:t>
                </w:r>
                <w:r w:rsidR="00DE04C8">
                  <w:br/>
                </w:r>
                <w:r w:rsidR="00DE04C8">
                  <w:br/>
                </w:r>
                <w:r w:rsidR="00DE04C8" w:rsidRPr="00DE04C8">
                  <w:rPr>
                    <w:rStyle w:val="Heading1Char"/>
                  </w:rPr>
                  <w:t>List of Works</w:t>
                </w:r>
                <w:r w:rsidR="00A0102F">
                  <w:rPr>
                    <w:rStyle w:val="Heading1Char"/>
                  </w:rPr>
                  <w:t>:</w:t>
                </w:r>
                <w:r w:rsidR="00DE04C8">
                  <w:br/>
                </w:r>
                <w:r w:rsidR="00DE04C8">
                  <w:br/>
                </w:r>
                <w:proofErr w:type="spellStart"/>
                <w:r w:rsidR="00DE04C8">
                  <w:rPr>
                    <w:i/>
                  </w:rPr>
                  <w:t>Sugata</w:t>
                </w:r>
                <w:proofErr w:type="spellEnd"/>
                <w:r w:rsidR="00DE04C8">
                  <w:rPr>
                    <w:i/>
                  </w:rPr>
                  <w:t xml:space="preserve"> </w:t>
                </w:r>
                <w:proofErr w:type="spellStart"/>
                <w:r w:rsidR="00DE04C8">
                  <w:rPr>
                    <w:i/>
                  </w:rPr>
                  <w:t>Sanshiro</w:t>
                </w:r>
                <w:proofErr w:type="spellEnd"/>
                <w:r w:rsidR="00DE04C8">
                  <w:rPr>
                    <w:i/>
                  </w:rPr>
                  <w:t xml:space="preserve"> </w:t>
                </w:r>
                <w:r w:rsidR="007C02B8">
                  <w:t>[</w:t>
                </w:r>
                <w:proofErr w:type="spellStart"/>
                <w:r w:rsidR="00DE04C8">
                  <w:rPr>
                    <w:i/>
                  </w:rPr>
                  <w:t>Sanshiro</w:t>
                </w:r>
                <w:proofErr w:type="spellEnd"/>
                <w:r w:rsidR="00DE04C8">
                  <w:rPr>
                    <w:i/>
                  </w:rPr>
                  <w:t xml:space="preserve"> </w:t>
                </w:r>
                <w:proofErr w:type="spellStart"/>
                <w:r w:rsidR="00DE04C8" w:rsidRPr="007E5C51">
                  <w:rPr>
                    <w:i/>
                  </w:rPr>
                  <w:t>Sugata</w:t>
                </w:r>
                <w:proofErr w:type="spellEnd"/>
                <w:r w:rsidR="007C02B8">
                  <w:t>]</w:t>
                </w:r>
                <w:r w:rsidR="00DE04C8">
                  <w:t xml:space="preserve"> </w:t>
                </w:r>
                <w:r w:rsidR="007C02B8">
                  <w:t>[1943]</w:t>
                </w:r>
              </w:p>
              <w:p w14:paraId="6ADCFA74" w14:textId="33B79A70" w:rsidR="00DE04C8" w:rsidRDefault="00DE04C8" w:rsidP="00DE04C8">
                <w:r>
                  <w:rPr>
                    <w:i/>
                  </w:rPr>
                  <w:t xml:space="preserve">Ichiban </w:t>
                </w:r>
                <w:proofErr w:type="spellStart"/>
                <w:r>
                  <w:rPr>
                    <w:i/>
                  </w:rPr>
                  <w:t>Utsukushiku</w:t>
                </w:r>
                <w:proofErr w:type="spellEnd"/>
                <w:r>
                  <w:rPr>
                    <w:i/>
                  </w:rPr>
                  <w:t xml:space="preserve"> </w:t>
                </w:r>
                <w:r w:rsidR="007C02B8">
                  <w:t>[</w:t>
                </w:r>
                <w:r>
                  <w:rPr>
                    <w:i/>
                  </w:rPr>
                  <w:t>The Most Beautiful</w:t>
                </w:r>
                <w:r w:rsidR="007C02B8">
                  <w:t>]</w:t>
                </w:r>
                <w:r>
                  <w:t xml:space="preserve"> </w:t>
                </w:r>
                <w:r w:rsidR="007C02B8">
                  <w:t>(</w:t>
                </w:r>
                <w:r>
                  <w:t>1944)</w:t>
                </w:r>
              </w:p>
              <w:p w14:paraId="3A811A45" w14:textId="113FBF80" w:rsidR="00DE04C8" w:rsidRDefault="00DE04C8" w:rsidP="00DE04C8">
                <w:proofErr w:type="spellStart"/>
                <w:r>
                  <w:rPr>
                    <w:i/>
                  </w:rPr>
                  <w:t>Waga</w:t>
                </w:r>
                <w:proofErr w:type="spellEnd"/>
                <w:r>
                  <w:rPr>
                    <w:i/>
                  </w:rPr>
                  <w:t xml:space="preserve"> </w:t>
                </w:r>
                <w:proofErr w:type="spellStart"/>
                <w:r>
                  <w:rPr>
                    <w:i/>
                  </w:rPr>
                  <w:t>seishun</w:t>
                </w:r>
                <w:proofErr w:type="spellEnd"/>
                <w:r>
                  <w:rPr>
                    <w:i/>
                  </w:rPr>
                  <w:t xml:space="preserve"> </w:t>
                </w:r>
                <w:proofErr w:type="spellStart"/>
                <w:r>
                  <w:rPr>
                    <w:i/>
                  </w:rPr>
                  <w:t>ni</w:t>
                </w:r>
                <w:proofErr w:type="spellEnd"/>
                <w:r>
                  <w:rPr>
                    <w:i/>
                  </w:rPr>
                  <w:t xml:space="preserve"> </w:t>
                </w:r>
                <w:proofErr w:type="spellStart"/>
                <w:r>
                  <w:rPr>
                    <w:i/>
                  </w:rPr>
                  <w:t>kuinashi</w:t>
                </w:r>
                <w:proofErr w:type="spellEnd"/>
                <w:r>
                  <w:rPr>
                    <w:i/>
                  </w:rPr>
                  <w:t xml:space="preserve"> </w:t>
                </w:r>
                <w:r w:rsidR="007C02B8">
                  <w:t>[</w:t>
                </w:r>
                <w:r>
                  <w:rPr>
                    <w:i/>
                  </w:rPr>
                  <w:t>No Regrets for Our Youth</w:t>
                </w:r>
                <w:r w:rsidR="007C02B8">
                  <w:t>]</w:t>
                </w:r>
                <w:r>
                  <w:t xml:space="preserve"> </w:t>
                </w:r>
                <w:r w:rsidR="007C02B8">
                  <w:t>(</w:t>
                </w:r>
                <w:r>
                  <w:t>1946)</w:t>
                </w:r>
              </w:p>
              <w:p w14:paraId="05D992BA" w14:textId="2E6812C9" w:rsidR="00DE04C8" w:rsidRDefault="00DE04C8" w:rsidP="00DE04C8">
                <w:proofErr w:type="spellStart"/>
                <w:r>
                  <w:rPr>
                    <w:i/>
                  </w:rPr>
                  <w:t>Subarashiki</w:t>
                </w:r>
                <w:proofErr w:type="spellEnd"/>
                <w:r>
                  <w:rPr>
                    <w:i/>
                  </w:rPr>
                  <w:t xml:space="preserve"> </w:t>
                </w:r>
                <w:proofErr w:type="spellStart"/>
                <w:r>
                  <w:rPr>
                    <w:i/>
                  </w:rPr>
                  <w:t>nichiyobi</w:t>
                </w:r>
                <w:proofErr w:type="spellEnd"/>
                <w:r>
                  <w:rPr>
                    <w:i/>
                  </w:rPr>
                  <w:t xml:space="preserve"> </w:t>
                </w:r>
                <w:r w:rsidR="007C02B8">
                  <w:t>[</w:t>
                </w:r>
                <w:r>
                  <w:rPr>
                    <w:i/>
                  </w:rPr>
                  <w:t>One Wonderful Sunday</w:t>
                </w:r>
                <w:r w:rsidR="007C02B8">
                  <w:t>]</w:t>
                </w:r>
                <w:r>
                  <w:t xml:space="preserve"> </w:t>
                </w:r>
                <w:r w:rsidR="007C02B8">
                  <w:t>(</w:t>
                </w:r>
                <w:r>
                  <w:t>1947)</w:t>
                </w:r>
              </w:p>
              <w:p w14:paraId="06DE8BE4" w14:textId="1D12E4D0" w:rsidR="00DE04C8" w:rsidRDefault="00DE04C8" w:rsidP="00DE04C8">
                <w:proofErr w:type="spellStart"/>
                <w:r>
                  <w:rPr>
                    <w:i/>
                  </w:rPr>
                  <w:t>Yoidore</w:t>
                </w:r>
                <w:proofErr w:type="spellEnd"/>
                <w:r>
                  <w:rPr>
                    <w:i/>
                  </w:rPr>
                  <w:t xml:space="preserve"> </w:t>
                </w:r>
                <w:proofErr w:type="spellStart"/>
                <w:r>
                  <w:rPr>
                    <w:i/>
                  </w:rPr>
                  <w:t>tenshi</w:t>
                </w:r>
                <w:proofErr w:type="spellEnd"/>
                <w:r>
                  <w:rPr>
                    <w:i/>
                  </w:rPr>
                  <w:t xml:space="preserve"> </w:t>
                </w:r>
                <w:r w:rsidR="007C02B8">
                  <w:t>[</w:t>
                </w:r>
                <w:r>
                  <w:rPr>
                    <w:i/>
                  </w:rPr>
                  <w:t>Drunken Angel</w:t>
                </w:r>
                <w:r w:rsidR="007C02B8">
                  <w:t>]</w:t>
                </w:r>
                <w:r>
                  <w:t xml:space="preserve"> </w:t>
                </w:r>
                <w:r w:rsidR="007C02B8">
                  <w:t>(</w:t>
                </w:r>
                <w:r>
                  <w:t>1948)</w:t>
                </w:r>
              </w:p>
              <w:p w14:paraId="22A964A6" w14:textId="2811248F" w:rsidR="00DE04C8" w:rsidRDefault="00DE04C8" w:rsidP="00DE04C8">
                <w:proofErr w:type="spellStart"/>
                <w:r>
                  <w:rPr>
                    <w:i/>
                  </w:rPr>
                  <w:t>Shizukanaru</w:t>
                </w:r>
                <w:proofErr w:type="spellEnd"/>
                <w:r>
                  <w:rPr>
                    <w:i/>
                  </w:rPr>
                  <w:t xml:space="preserve"> </w:t>
                </w:r>
                <w:proofErr w:type="spellStart"/>
                <w:r>
                  <w:rPr>
                    <w:i/>
                  </w:rPr>
                  <w:t>ketto</w:t>
                </w:r>
                <w:proofErr w:type="spellEnd"/>
                <w:r>
                  <w:rPr>
                    <w:i/>
                  </w:rPr>
                  <w:t xml:space="preserve"> </w:t>
                </w:r>
                <w:r w:rsidR="007C02B8">
                  <w:t>[</w:t>
                </w:r>
                <w:r>
                  <w:rPr>
                    <w:i/>
                  </w:rPr>
                  <w:t>Quiet Duel</w:t>
                </w:r>
                <w:r w:rsidR="007C02B8">
                  <w:t>]</w:t>
                </w:r>
                <w:r>
                  <w:t xml:space="preserve"> </w:t>
                </w:r>
                <w:r w:rsidR="007C02B8">
                  <w:t>(</w:t>
                </w:r>
                <w:r>
                  <w:t xml:space="preserve">1949) </w:t>
                </w:r>
              </w:p>
              <w:p w14:paraId="5786FE55" w14:textId="77777777" w:rsidR="00DE04C8" w:rsidRDefault="00DE04C8" w:rsidP="00DE04C8">
                <w:proofErr w:type="spellStart"/>
                <w:r>
                  <w:rPr>
                    <w:i/>
                  </w:rPr>
                  <w:t>Rashomon</w:t>
                </w:r>
                <w:proofErr w:type="spellEnd"/>
                <w:r>
                  <w:rPr>
                    <w:i/>
                  </w:rPr>
                  <w:t xml:space="preserve"> </w:t>
                </w:r>
                <w:r>
                  <w:t>(1950)</w:t>
                </w:r>
              </w:p>
              <w:p w14:paraId="70D7EE66" w14:textId="6F6DBC5A" w:rsidR="00DE04C8" w:rsidRDefault="00DE04C8" w:rsidP="00DE04C8">
                <w:proofErr w:type="spellStart"/>
                <w:r>
                  <w:rPr>
                    <w:i/>
                  </w:rPr>
                  <w:t>Ikiru</w:t>
                </w:r>
                <w:proofErr w:type="spellEnd"/>
                <w:r>
                  <w:rPr>
                    <w:i/>
                  </w:rPr>
                  <w:t xml:space="preserve"> </w:t>
                </w:r>
                <w:r w:rsidR="007C02B8">
                  <w:t>[</w:t>
                </w:r>
                <w:proofErr w:type="spellStart"/>
                <w:r>
                  <w:rPr>
                    <w:i/>
                  </w:rPr>
                  <w:t>Ikiru</w:t>
                </w:r>
                <w:proofErr w:type="spellEnd"/>
                <w:r w:rsidR="007C02B8">
                  <w:t>]</w:t>
                </w:r>
                <w:r>
                  <w:t xml:space="preserve"> </w:t>
                </w:r>
                <w:r w:rsidR="007C02B8">
                  <w:t>(</w:t>
                </w:r>
                <w:r>
                  <w:t>1952)</w:t>
                </w:r>
              </w:p>
              <w:p w14:paraId="26E1B1FF" w14:textId="0F004399" w:rsidR="00DE04C8" w:rsidRDefault="00DE04C8" w:rsidP="00DE04C8">
                <w:pPr>
                  <w:tabs>
                    <w:tab w:val="left" w:pos="3100"/>
                  </w:tabs>
                </w:pPr>
                <w:proofErr w:type="spellStart"/>
                <w:r>
                  <w:rPr>
                    <w:i/>
                  </w:rPr>
                  <w:t>Shichinin</w:t>
                </w:r>
                <w:proofErr w:type="spellEnd"/>
                <w:r>
                  <w:rPr>
                    <w:i/>
                  </w:rPr>
                  <w:t xml:space="preserve"> no samurai </w:t>
                </w:r>
                <w:r w:rsidR="007C02B8">
                  <w:t>[</w:t>
                </w:r>
                <w:r>
                  <w:rPr>
                    <w:i/>
                  </w:rPr>
                  <w:t>Seven Samurai</w:t>
                </w:r>
                <w:r w:rsidR="007C02B8">
                  <w:t>]</w:t>
                </w:r>
                <w:r>
                  <w:t xml:space="preserve"> </w:t>
                </w:r>
                <w:r w:rsidR="007C02B8">
                  <w:t>(</w:t>
                </w:r>
                <w:r>
                  <w:t>1954)</w:t>
                </w:r>
                <w:r>
                  <w:tab/>
                </w:r>
              </w:p>
              <w:p w14:paraId="3B764FB1" w14:textId="2A9601B4" w:rsidR="00DE04C8" w:rsidRDefault="00DE04C8" w:rsidP="00DE04C8">
                <w:proofErr w:type="spellStart"/>
                <w:r>
                  <w:rPr>
                    <w:i/>
                  </w:rPr>
                  <w:t>Yojinbo</w:t>
                </w:r>
                <w:proofErr w:type="spellEnd"/>
                <w:r>
                  <w:rPr>
                    <w:i/>
                  </w:rPr>
                  <w:t xml:space="preserve"> </w:t>
                </w:r>
                <w:r w:rsidR="007C02B8">
                  <w:t>[</w:t>
                </w:r>
                <w:proofErr w:type="spellStart"/>
                <w:r>
                  <w:rPr>
                    <w:i/>
                  </w:rPr>
                  <w:t>Yojimbo</w:t>
                </w:r>
                <w:proofErr w:type="spellEnd"/>
                <w:r w:rsidR="007C02B8">
                  <w:t>]</w:t>
                </w:r>
                <w:r>
                  <w:t xml:space="preserve"> </w:t>
                </w:r>
                <w:r w:rsidR="007C02B8">
                  <w:t>(</w:t>
                </w:r>
                <w:r>
                  <w:t>1961)</w:t>
                </w:r>
              </w:p>
              <w:p w14:paraId="44DBFACA" w14:textId="7D056334" w:rsidR="00DE04C8" w:rsidRDefault="00DE04C8" w:rsidP="00DE04C8">
                <w:proofErr w:type="spellStart"/>
                <w:r>
                  <w:rPr>
                    <w:i/>
                  </w:rPr>
                  <w:t>Tsubaki</w:t>
                </w:r>
                <w:proofErr w:type="spellEnd"/>
                <w:r>
                  <w:rPr>
                    <w:i/>
                  </w:rPr>
                  <w:t xml:space="preserve"> </w:t>
                </w:r>
                <w:proofErr w:type="spellStart"/>
                <w:r>
                  <w:rPr>
                    <w:i/>
                  </w:rPr>
                  <w:t>Sanjuro</w:t>
                </w:r>
                <w:proofErr w:type="spellEnd"/>
                <w:r>
                  <w:rPr>
                    <w:i/>
                  </w:rPr>
                  <w:t xml:space="preserve"> </w:t>
                </w:r>
                <w:r w:rsidR="007C02B8">
                  <w:t>[</w:t>
                </w:r>
                <w:proofErr w:type="spellStart"/>
                <w:r>
                  <w:rPr>
                    <w:i/>
                  </w:rPr>
                  <w:t>Sanjuro</w:t>
                </w:r>
                <w:proofErr w:type="spellEnd"/>
                <w:r w:rsidR="007C02B8">
                  <w:t>]</w:t>
                </w:r>
                <w:r>
                  <w:t xml:space="preserve"> </w:t>
                </w:r>
                <w:r w:rsidR="007C02B8">
                  <w:t>(</w:t>
                </w:r>
                <w:r>
                  <w:t>1962)</w:t>
                </w:r>
              </w:p>
              <w:p w14:paraId="4630E7C8" w14:textId="287C07A3" w:rsidR="00DE04C8" w:rsidRDefault="00DE04C8" w:rsidP="00DE04C8">
                <w:proofErr w:type="spellStart"/>
                <w:r>
                  <w:rPr>
                    <w:i/>
                  </w:rPr>
                  <w:t>Kagemusha</w:t>
                </w:r>
                <w:proofErr w:type="spellEnd"/>
                <w:r>
                  <w:rPr>
                    <w:i/>
                  </w:rPr>
                  <w:t xml:space="preserve"> </w:t>
                </w:r>
                <w:r w:rsidR="007C02B8">
                  <w:t>[</w:t>
                </w:r>
                <w:proofErr w:type="spellStart"/>
                <w:r>
                  <w:rPr>
                    <w:i/>
                  </w:rPr>
                  <w:t>Kagemusha</w:t>
                </w:r>
                <w:proofErr w:type="spellEnd"/>
                <w:r w:rsidR="007C02B8">
                  <w:t>]</w:t>
                </w:r>
                <w:r>
                  <w:t xml:space="preserve"> </w:t>
                </w:r>
                <w:r w:rsidR="007C02B8">
                  <w:t>(</w:t>
                </w:r>
                <w:r>
                  <w:t>1980)</w:t>
                </w:r>
              </w:p>
              <w:p w14:paraId="5D38B9AC" w14:textId="4DBA2164" w:rsidR="00DE04C8" w:rsidRDefault="00DE04C8" w:rsidP="00DE04C8">
                <w:r>
                  <w:rPr>
                    <w:i/>
                  </w:rPr>
                  <w:t>Ran</w:t>
                </w:r>
                <w:r w:rsidR="007C02B8">
                  <w:t xml:space="preserve"> [</w:t>
                </w:r>
                <w:r>
                  <w:rPr>
                    <w:i/>
                  </w:rPr>
                  <w:t>Ran</w:t>
                </w:r>
                <w:r w:rsidR="007C02B8">
                  <w:t>]</w:t>
                </w:r>
                <w:r>
                  <w:t xml:space="preserve"> </w:t>
                </w:r>
                <w:r w:rsidR="007C02B8">
                  <w:t>(</w:t>
                </w:r>
                <w:r>
                  <w:t>1985)</w:t>
                </w:r>
              </w:p>
              <w:p w14:paraId="6437E967" w14:textId="77777777" w:rsidR="00DE04C8" w:rsidRDefault="00DE04C8" w:rsidP="00DE04C8">
                <w:r>
                  <w:t>-----------</w:t>
                </w:r>
              </w:p>
              <w:p w14:paraId="5002002A" w14:textId="4C96A4CA" w:rsidR="00DE04C8" w:rsidRDefault="00DE04C8" w:rsidP="00DE04C8">
                <w:proofErr w:type="spellStart"/>
                <w:r>
                  <w:rPr>
                    <w:i/>
                  </w:rPr>
                  <w:t>Zoku</w:t>
                </w:r>
                <w:proofErr w:type="spellEnd"/>
                <w:r>
                  <w:rPr>
                    <w:i/>
                  </w:rPr>
                  <w:t xml:space="preserve"> </w:t>
                </w:r>
                <w:proofErr w:type="spellStart"/>
                <w:r>
                  <w:rPr>
                    <w:i/>
                  </w:rPr>
                  <w:t>Sanshiro</w:t>
                </w:r>
                <w:proofErr w:type="spellEnd"/>
                <w:r>
                  <w:rPr>
                    <w:i/>
                  </w:rPr>
                  <w:t xml:space="preserve"> </w:t>
                </w:r>
                <w:proofErr w:type="spellStart"/>
                <w:r>
                  <w:rPr>
                    <w:i/>
                  </w:rPr>
                  <w:t>Sugata</w:t>
                </w:r>
                <w:proofErr w:type="spellEnd"/>
                <w:r>
                  <w:rPr>
                    <w:i/>
                  </w:rPr>
                  <w:t xml:space="preserve"> </w:t>
                </w:r>
                <w:r w:rsidR="007C02B8">
                  <w:t>[</w:t>
                </w:r>
                <w:proofErr w:type="spellStart"/>
                <w:r>
                  <w:rPr>
                    <w:i/>
                  </w:rPr>
                  <w:t>Sanshiro</w:t>
                </w:r>
                <w:proofErr w:type="spellEnd"/>
                <w:r>
                  <w:rPr>
                    <w:i/>
                  </w:rPr>
                  <w:t xml:space="preserve"> </w:t>
                </w:r>
                <w:proofErr w:type="spellStart"/>
                <w:r>
                  <w:rPr>
                    <w:i/>
                  </w:rPr>
                  <w:t>Sugata</w:t>
                </w:r>
                <w:proofErr w:type="spellEnd"/>
                <w:r>
                  <w:rPr>
                    <w:i/>
                  </w:rPr>
                  <w:t xml:space="preserve"> Part II</w:t>
                </w:r>
                <w:r w:rsidR="007C02B8">
                  <w:t>]</w:t>
                </w:r>
                <w:r>
                  <w:t xml:space="preserve"> </w:t>
                </w:r>
                <w:r w:rsidR="007C02B8">
                  <w:t>(</w:t>
                </w:r>
                <w:r>
                  <w:t>1945)</w:t>
                </w:r>
              </w:p>
              <w:p w14:paraId="77CD2CBD" w14:textId="0CC28A09" w:rsidR="00DE04C8" w:rsidRDefault="00DE04C8" w:rsidP="00DE04C8">
                <w:proofErr w:type="spellStart"/>
                <w:r>
                  <w:rPr>
                    <w:i/>
                  </w:rPr>
                  <w:t>Tora</w:t>
                </w:r>
                <w:proofErr w:type="spellEnd"/>
                <w:r>
                  <w:rPr>
                    <w:i/>
                  </w:rPr>
                  <w:t xml:space="preserve"> no o </w:t>
                </w:r>
                <w:proofErr w:type="spellStart"/>
                <w:r>
                  <w:rPr>
                    <w:i/>
                  </w:rPr>
                  <w:t>wo</w:t>
                </w:r>
                <w:proofErr w:type="spellEnd"/>
                <w:r>
                  <w:rPr>
                    <w:i/>
                  </w:rPr>
                  <w:t xml:space="preserve"> </w:t>
                </w:r>
                <w:proofErr w:type="spellStart"/>
                <w:r>
                  <w:rPr>
                    <w:i/>
                  </w:rPr>
                  <w:t>fumu</w:t>
                </w:r>
                <w:proofErr w:type="spellEnd"/>
                <w:r>
                  <w:rPr>
                    <w:i/>
                  </w:rPr>
                  <w:t xml:space="preserve"> </w:t>
                </w:r>
                <w:proofErr w:type="spellStart"/>
                <w:r>
                  <w:rPr>
                    <w:i/>
                  </w:rPr>
                  <w:t>otokotachi</w:t>
                </w:r>
                <w:proofErr w:type="spellEnd"/>
                <w:r>
                  <w:rPr>
                    <w:i/>
                  </w:rPr>
                  <w:t xml:space="preserve"> </w:t>
                </w:r>
                <w:r w:rsidR="007C02B8">
                  <w:t>[</w:t>
                </w:r>
                <w:r>
                  <w:rPr>
                    <w:i/>
                  </w:rPr>
                  <w:t>The Man Who Tread on the Tiger’s Tail</w:t>
                </w:r>
                <w:r w:rsidR="007C02B8">
                  <w:t>]</w:t>
                </w:r>
                <w:r>
                  <w:t xml:space="preserve"> </w:t>
                </w:r>
                <w:r w:rsidR="007C02B8">
                  <w:t>(</w:t>
                </w:r>
                <w:r>
                  <w:t>1945)</w:t>
                </w:r>
              </w:p>
              <w:p w14:paraId="153A3491" w14:textId="36252615" w:rsidR="00DE04C8" w:rsidRDefault="00DE04C8" w:rsidP="00DE04C8">
                <w:r>
                  <w:rPr>
                    <w:i/>
                  </w:rPr>
                  <w:t xml:space="preserve">Nora </w:t>
                </w:r>
                <w:proofErr w:type="spellStart"/>
                <w:r>
                  <w:rPr>
                    <w:i/>
                  </w:rPr>
                  <w:t>inu</w:t>
                </w:r>
                <w:proofErr w:type="spellEnd"/>
                <w:r>
                  <w:rPr>
                    <w:i/>
                  </w:rPr>
                  <w:t xml:space="preserve"> </w:t>
                </w:r>
                <w:r w:rsidR="007C02B8">
                  <w:t>[</w:t>
                </w:r>
                <w:r w:rsidR="007C02B8">
                  <w:rPr>
                    <w:i/>
                  </w:rPr>
                  <w:t>Stray Dog</w:t>
                </w:r>
                <w:r w:rsidR="007C02B8">
                  <w:t>]</w:t>
                </w:r>
                <w:r>
                  <w:rPr>
                    <w:i/>
                  </w:rPr>
                  <w:t xml:space="preserve"> </w:t>
                </w:r>
                <w:r w:rsidR="007C02B8">
                  <w:t>(</w:t>
                </w:r>
                <w:r>
                  <w:t>1949)</w:t>
                </w:r>
              </w:p>
              <w:p w14:paraId="74FF5359" w14:textId="409910C3" w:rsidR="00DE04C8" w:rsidRDefault="00DE04C8" w:rsidP="00DE04C8">
                <w:proofErr w:type="spellStart"/>
                <w:r>
                  <w:rPr>
                    <w:i/>
                  </w:rPr>
                  <w:t>Skyandaru</w:t>
                </w:r>
                <w:proofErr w:type="spellEnd"/>
                <w:r>
                  <w:rPr>
                    <w:i/>
                  </w:rPr>
                  <w:t xml:space="preserve"> </w:t>
                </w:r>
                <w:r w:rsidR="007C02B8">
                  <w:t>[</w:t>
                </w:r>
                <w:r>
                  <w:rPr>
                    <w:i/>
                  </w:rPr>
                  <w:t>Scandal</w:t>
                </w:r>
                <w:r w:rsidR="007C02B8">
                  <w:t>]</w:t>
                </w:r>
                <w:r>
                  <w:t xml:space="preserve"> </w:t>
                </w:r>
                <w:r w:rsidR="007C02B8">
                  <w:t>(</w:t>
                </w:r>
                <w:r>
                  <w:t>1950)</w:t>
                </w:r>
              </w:p>
              <w:p w14:paraId="022D71C6" w14:textId="2F4B1B03" w:rsidR="00DE04C8" w:rsidRDefault="00DE04C8" w:rsidP="00DE04C8">
                <w:proofErr w:type="spellStart"/>
                <w:r>
                  <w:rPr>
                    <w:i/>
                  </w:rPr>
                  <w:lastRenderedPageBreak/>
                  <w:t>Hakuchi</w:t>
                </w:r>
                <w:proofErr w:type="spellEnd"/>
                <w:r>
                  <w:rPr>
                    <w:i/>
                  </w:rPr>
                  <w:t xml:space="preserve"> </w:t>
                </w:r>
                <w:r w:rsidR="007C02B8">
                  <w:t>[</w:t>
                </w:r>
                <w:r>
                  <w:rPr>
                    <w:i/>
                  </w:rPr>
                  <w:t xml:space="preserve">The </w:t>
                </w:r>
                <w:r w:rsidRPr="007C02B8">
                  <w:t>Idiot</w:t>
                </w:r>
                <w:r w:rsidR="007C02B8">
                  <w:t>] (</w:t>
                </w:r>
                <w:r w:rsidRPr="007C02B8">
                  <w:t>1951</w:t>
                </w:r>
                <w:r>
                  <w:t>)</w:t>
                </w:r>
              </w:p>
              <w:p w14:paraId="247276E6" w14:textId="61A29D41" w:rsidR="00DE04C8" w:rsidRPr="00346473" w:rsidRDefault="00DE04C8" w:rsidP="00DE04C8">
                <w:proofErr w:type="spellStart"/>
                <w:r w:rsidRPr="00346473">
                  <w:rPr>
                    <w:rFonts w:hint="eastAsia"/>
                    <w:i/>
                  </w:rPr>
                  <w:t>Ikimono</w:t>
                </w:r>
                <w:proofErr w:type="spellEnd"/>
                <w:r w:rsidRPr="00346473">
                  <w:rPr>
                    <w:rFonts w:hint="eastAsia"/>
                    <w:i/>
                  </w:rPr>
                  <w:t xml:space="preserve"> no </w:t>
                </w:r>
                <w:proofErr w:type="spellStart"/>
                <w:r w:rsidRPr="00346473">
                  <w:rPr>
                    <w:rFonts w:hint="eastAsia"/>
                    <w:i/>
                  </w:rPr>
                  <w:t>kiroku</w:t>
                </w:r>
                <w:proofErr w:type="spellEnd"/>
                <w:r>
                  <w:rPr>
                    <w:i/>
                  </w:rPr>
                  <w:t xml:space="preserve"> </w:t>
                </w:r>
                <w:r w:rsidR="007C02B8">
                  <w:t>[</w:t>
                </w:r>
                <w:r w:rsidRPr="00346473">
                  <w:rPr>
                    <w:rFonts w:hint="eastAsia"/>
                    <w:i/>
                  </w:rPr>
                  <w:t>Record of a Living Being</w:t>
                </w:r>
                <w:r w:rsidR="007C02B8">
                  <w:t>]</w:t>
                </w:r>
                <w:r>
                  <w:rPr>
                    <w:i/>
                  </w:rPr>
                  <w:t xml:space="preserve"> </w:t>
                </w:r>
                <w:r w:rsidR="007C02B8">
                  <w:t>(</w:t>
                </w:r>
                <w:r>
                  <w:t>1995)</w:t>
                </w:r>
              </w:p>
              <w:p w14:paraId="56481159" w14:textId="01814EC9" w:rsidR="00DE04C8" w:rsidRPr="00346473" w:rsidRDefault="00DE04C8" w:rsidP="00DE04C8">
                <w:pPr>
                  <w:rPr>
                    <w:i/>
                  </w:rPr>
                </w:pPr>
                <w:proofErr w:type="spellStart"/>
                <w:r>
                  <w:rPr>
                    <w:i/>
                  </w:rPr>
                  <w:t>Kumonosu-jo</w:t>
                </w:r>
                <w:proofErr w:type="spellEnd"/>
                <w:r>
                  <w:rPr>
                    <w:i/>
                  </w:rPr>
                  <w:t xml:space="preserve"> </w:t>
                </w:r>
                <w:r w:rsidR="007C02B8">
                  <w:t>[</w:t>
                </w:r>
                <w:r w:rsidRPr="00346473">
                  <w:rPr>
                    <w:i/>
                  </w:rPr>
                  <w:t>Thr</w:t>
                </w:r>
                <w:r w:rsidR="007C02B8">
                  <w:rPr>
                    <w:i/>
                  </w:rPr>
                  <w:t>one of Blood</w:t>
                </w:r>
                <w:r w:rsidR="007C02B8">
                  <w:t>]</w:t>
                </w:r>
                <w:r>
                  <w:rPr>
                    <w:i/>
                  </w:rPr>
                  <w:t xml:space="preserve"> </w:t>
                </w:r>
                <w:r w:rsidR="007C02B8">
                  <w:t>(</w:t>
                </w:r>
                <w:r>
                  <w:t>1957)</w:t>
                </w:r>
              </w:p>
              <w:p w14:paraId="25CE723A" w14:textId="632B0DEC" w:rsidR="00DE04C8" w:rsidRPr="00346473" w:rsidRDefault="00DE04C8" w:rsidP="00DE04C8">
                <w:proofErr w:type="spellStart"/>
                <w:r>
                  <w:rPr>
                    <w:i/>
                  </w:rPr>
                  <w:t>Donzoko</w:t>
                </w:r>
                <w:proofErr w:type="spellEnd"/>
                <w:r>
                  <w:rPr>
                    <w:i/>
                  </w:rPr>
                  <w:t xml:space="preserve"> </w:t>
                </w:r>
                <w:r w:rsidR="007C02B8">
                  <w:t>[</w:t>
                </w:r>
                <w:r w:rsidRPr="00346473">
                  <w:rPr>
                    <w:rFonts w:hint="eastAsia"/>
                    <w:i/>
                  </w:rPr>
                  <w:t>The Lower Depths</w:t>
                </w:r>
                <w:r w:rsidR="007C02B8">
                  <w:t>]</w:t>
                </w:r>
                <w:r>
                  <w:rPr>
                    <w:i/>
                  </w:rPr>
                  <w:t xml:space="preserve"> </w:t>
                </w:r>
                <w:r w:rsidR="007C02B8">
                  <w:t>(</w:t>
                </w:r>
                <w:r>
                  <w:t>1957)</w:t>
                </w:r>
              </w:p>
              <w:p w14:paraId="7C00EE50" w14:textId="0A46E5AA" w:rsidR="00DE04C8" w:rsidRPr="00346473" w:rsidRDefault="00DE04C8" w:rsidP="00DE04C8">
                <w:pPr>
                  <w:rPr>
                    <w:i/>
                  </w:rPr>
                </w:pPr>
                <w:proofErr w:type="spellStart"/>
                <w:r w:rsidRPr="00346473">
                  <w:rPr>
                    <w:rFonts w:hint="eastAsia"/>
                    <w:i/>
                  </w:rPr>
                  <w:t>Kakushi</w:t>
                </w:r>
                <w:proofErr w:type="spellEnd"/>
                <w:r w:rsidRPr="00346473">
                  <w:rPr>
                    <w:rFonts w:hint="eastAsia"/>
                    <w:i/>
                  </w:rPr>
                  <w:t xml:space="preserve"> </w:t>
                </w:r>
                <w:proofErr w:type="spellStart"/>
                <w:r w:rsidRPr="00346473">
                  <w:rPr>
                    <w:rFonts w:hint="eastAsia"/>
                    <w:i/>
                  </w:rPr>
                  <w:t>toride</w:t>
                </w:r>
                <w:proofErr w:type="spellEnd"/>
                <w:r w:rsidRPr="00346473">
                  <w:rPr>
                    <w:rFonts w:hint="eastAsia"/>
                    <w:i/>
                  </w:rPr>
                  <w:t xml:space="preserve"> no san </w:t>
                </w:r>
                <w:proofErr w:type="spellStart"/>
                <w:r w:rsidRPr="00346473">
                  <w:rPr>
                    <w:rFonts w:hint="eastAsia"/>
                    <w:i/>
                  </w:rPr>
                  <w:t>akunin</w:t>
                </w:r>
                <w:proofErr w:type="spellEnd"/>
                <w:r w:rsidR="007C02B8">
                  <w:t xml:space="preserve"> [</w:t>
                </w:r>
                <w:r w:rsidRPr="00346473">
                  <w:rPr>
                    <w:rFonts w:hint="eastAsia"/>
                    <w:i/>
                  </w:rPr>
                  <w:t>The Hidden Fortress</w:t>
                </w:r>
                <w:r w:rsidR="007C02B8">
                  <w:t>]</w:t>
                </w:r>
                <w:r>
                  <w:rPr>
                    <w:i/>
                  </w:rPr>
                  <w:t xml:space="preserve"> </w:t>
                </w:r>
                <w:r w:rsidR="007C02B8">
                  <w:t>(</w:t>
                </w:r>
                <w:r>
                  <w:t>1958)</w:t>
                </w:r>
              </w:p>
              <w:p w14:paraId="4AC36BB2" w14:textId="351B50AB" w:rsidR="00DE04C8" w:rsidRDefault="00DE04C8" w:rsidP="00DE04C8">
                <w:pPr>
                  <w:rPr>
                    <w:i/>
                  </w:rPr>
                </w:pPr>
                <w:proofErr w:type="spellStart"/>
                <w:r w:rsidRPr="00346473">
                  <w:rPr>
                    <w:rFonts w:hint="eastAsia"/>
                    <w:i/>
                  </w:rPr>
                  <w:t>Warui</w:t>
                </w:r>
                <w:proofErr w:type="spellEnd"/>
                <w:r w:rsidRPr="00346473">
                  <w:rPr>
                    <w:rFonts w:hint="eastAsia"/>
                    <w:i/>
                  </w:rPr>
                  <w:t xml:space="preserve"> </w:t>
                </w:r>
                <w:proofErr w:type="spellStart"/>
                <w:r w:rsidRPr="00346473">
                  <w:rPr>
                    <w:rFonts w:hint="eastAsia"/>
                    <w:i/>
                  </w:rPr>
                  <w:t>yatsu</w:t>
                </w:r>
                <w:proofErr w:type="spellEnd"/>
                <w:r w:rsidRPr="00346473">
                  <w:rPr>
                    <w:rFonts w:hint="eastAsia"/>
                    <w:i/>
                  </w:rPr>
                  <w:t xml:space="preserve"> </w:t>
                </w:r>
                <w:proofErr w:type="spellStart"/>
                <w:r w:rsidRPr="00346473">
                  <w:rPr>
                    <w:rFonts w:hint="eastAsia"/>
                    <w:i/>
                  </w:rPr>
                  <w:t>hodo</w:t>
                </w:r>
                <w:proofErr w:type="spellEnd"/>
                <w:r w:rsidRPr="00346473">
                  <w:rPr>
                    <w:rFonts w:hint="eastAsia"/>
                    <w:i/>
                  </w:rPr>
                  <w:t xml:space="preserve"> </w:t>
                </w:r>
                <w:proofErr w:type="spellStart"/>
                <w:r w:rsidRPr="00346473">
                  <w:rPr>
                    <w:rFonts w:hint="eastAsia"/>
                    <w:i/>
                  </w:rPr>
                  <w:t>yoku</w:t>
                </w:r>
                <w:proofErr w:type="spellEnd"/>
                <w:r w:rsidRPr="00346473">
                  <w:rPr>
                    <w:rFonts w:hint="eastAsia"/>
                    <w:i/>
                  </w:rPr>
                  <w:t xml:space="preserve"> </w:t>
                </w:r>
                <w:proofErr w:type="spellStart"/>
                <w:r w:rsidRPr="00346473">
                  <w:rPr>
                    <w:rFonts w:hint="eastAsia"/>
                    <w:i/>
                  </w:rPr>
                  <w:t>nemuru</w:t>
                </w:r>
                <w:proofErr w:type="spellEnd"/>
                <w:r>
                  <w:rPr>
                    <w:i/>
                  </w:rPr>
                  <w:t xml:space="preserve"> </w:t>
                </w:r>
                <w:r w:rsidR="007C02B8">
                  <w:t>[</w:t>
                </w:r>
                <w:r w:rsidRPr="00346473">
                  <w:rPr>
                    <w:rFonts w:hint="eastAsia"/>
                    <w:i/>
                  </w:rPr>
                  <w:t>The Bad Sleep Well</w:t>
                </w:r>
                <w:r w:rsidR="007C02B8">
                  <w:t>]</w:t>
                </w:r>
                <w:r>
                  <w:rPr>
                    <w:i/>
                  </w:rPr>
                  <w:t xml:space="preserve"> </w:t>
                </w:r>
                <w:r w:rsidR="007C02B8">
                  <w:t>(</w:t>
                </w:r>
                <w:r>
                  <w:t>1960)</w:t>
                </w:r>
                <w:r w:rsidRPr="00346473">
                  <w:rPr>
                    <w:rFonts w:hint="eastAsia"/>
                    <w:i/>
                  </w:rPr>
                  <w:tab/>
                </w:r>
              </w:p>
              <w:p w14:paraId="46077696" w14:textId="35DD0963" w:rsidR="00DE04C8" w:rsidRPr="00346473" w:rsidRDefault="00DE04C8" w:rsidP="00DE04C8">
                <w:pPr>
                  <w:rPr>
                    <w:i/>
                  </w:rPr>
                </w:pPr>
                <w:proofErr w:type="spellStart"/>
                <w:r w:rsidRPr="00346473">
                  <w:rPr>
                    <w:rFonts w:hint="eastAsia"/>
                    <w:i/>
                  </w:rPr>
                  <w:t>Tengoku</w:t>
                </w:r>
                <w:proofErr w:type="spellEnd"/>
                <w:r w:rsidRPr="00346473">
                  <w:rPr>
                    <w:rFonts w:hint="eastAsia"/>
                    <w:i/>
                  </w:rPr>
                  <w:t xml:space="preserve"> to </w:t>
                </w:r>
                <w:proofErr w:type="spellStart"/>
                <w:r w:rsidRPr="00346473">
                  <w:rPr>
                    <w:rFonts w:hint="eastAsia"/>
                    <w:i/>
                  </w:rPr>
                  <w:t>jigoku</w:t>
                </w:r>
                <w:proofErr w:type="spellEnd"/>
                <w:r>
                  <w:rPr>
                    <w:rFonts w:hint="eastAsia"/>
                    <w:i/>
                  </w:rPr>
                  <w:t xml:space="preserve"> </w:t>
                </w:r>
                <w:r w:rsidR="007C02B8">
                  <w:t>[</w:t>
                </w:r>
                <w:r w:rsidR="007C02B8">
                  <w:rPr>
                    <w:rFonts w:hint="eastAsia"/>
                    <w:i/>
                  </w:rPr>
                  <w:t>High and Low</w:t>
                </w:r>
                <w:r w:rsidR="007C02B8">
                  <w:rPr>
                    <w:lang w:val="en-US"/>
                  </w:rPr>
                  <w:t>]</w:t>
                </w:r>
                <w:r>
                  <w:rPr>
                    <w:rFonts w:hint="eastAsia"/>
                    <w:i/>
                  </w:rPr>
                  <w:t xml:space="preserve"> </w:t>
                </w:r>
                <w:r w:rsidR="007C02B8">
                  <w:rPr>
                    <w:lang w:val="en-US"/>
                  </w:rPr>
                  <w:t>(</w:t>
                </w:r>
                <w:r>
                  <w:t>1963)</w:t>
                </w:r>
              </w:p>
              <w:p w14:paraId="275D3A0D" w14:textId="51153CBD" w:rsidR="00DE04C8" w:rsidRPr="00346473" w:rsidRDefault="00DE04C8" w:rsidP="00DE04C8">
                <w:pPr>
                  <w:rPr>
                    <w:i/>
                  </w:rPr>
                </w:pPr>
                <w:proofErr w:type="spellStart"/>
                <w:r>
                  <w:rPr>
                    <w:i/>
                  </w:rPr>
                  <w:t>Akahige</w:t>
                </w:r>
                <w:proofErr w:type="spellEnd"/>
                <w:r>
                  <w:rPr>
                    <w:i/>
                  </w:rPr>
                  <w:t xml:space="preserve"> </w:t>
                </w:r>
                <w:r w:rsidR="007C02B8">
                  <w:t>[</w:t>
                </w:r>
                <w:r w:rsidRPr="00346473">
                  <w:rPr>
                    <w:rFonts w:hint="eastAsia"/>
                    <w:i/>
                  </w:rPr>
                  <w:t>Red Beard</w:t>
                </w:r>
                <w:r w:rsidR="007C02B8">
                  <w:t>]</w:t>
                </w:r>
                <w:r>
                  <w:rPr>
                    <w:i/>
                  </w:rPr>
                  <w:t xml:space="preserve"> </w:t>
                </w:r>
                <w:r w:rsidR="007C02B8">
                  <w:t>(</w:t>
                </w:r>
                <w:r>
                  <w:t>1965)</w:t>
                </w:r>
              </w:p>
              <w:p w14:paraId="3E88CB3B" w14:textId="662A6519" w:rsidR="00DE04C8" w:rsidRPr="00346473" w:rsidRDefault="00DE04C8" w:rsidP="00DE04C8">
                <w:pPr>
                  <w:rPr>
                    <w:i/>
                  </w:rPr>
                </w:pPr>
                <w:proofErr w:type="spellStart"/>
                <w:r>
                  <w:rPr>
                    <w:rFonts w:hint="eastAsia"/>
                    <w:i/>
                  </w:rPr>
                  <w:t>Dodesukaden</w:t>
                </w:r>
                <w:proofErr w:type="spellEnd"/>
                <w:r>
                  <w:rPr>
                    <w:rFonts w:hint="eastAsia"/>
                    <w:i/>
                  </w:rPr>
                  <w:t xml:space="preserve"> </w:t>
                </w:r>
                <w:r w:rsidR="007C02B8">
                  <w:t>[</w:t>
                </w:r>
                <w:proofErr w:type="spellStart"/>
                <w:r w:rsidR="007C02B8">
                  <w:rPr>
                    <w:rFonts w:hint="eastAsia"/>
                    <w:i/>
                  </w:rPr>
                  <w:t>Dodesukaden</w:t>
                </w:r>
                <w:proofErr w:type="spellEnd"/>
                <w:r w:rsidR="007C02B8">
                  <w:rPr>
                    <w:lang w:val="en-US"/>
                  </w:rPr>
                  <w:t>]</w:t>
                </w:r>
                <w:r>
                  <w:rPr>
                    <w:rFonts w:hint="eastAsia"/>
                    <w:i/>
                  </w:rPr>
                  <w:t xml:space="preserve"> </w:t>
                </w:r>
                <w:r w:rsidR="007C02B8">
                  <w:rPr>
                    <w:lang w:val="en-US"/>
                  </w:rPr>
                  <w:t>(</w:t>
                </w:r>
                <w:r>
                  <w:t>1970)</w:t>
                </w:r>
              </w:p>
              <w:p w14:paraId="20E96D5A" w14:textId="57D5D1C4" w:rsidR="00DE04C8" w:rsidRPr="00346473" w:rsidRDefault="00DE04C8" w:rsidP="00DE04C8">
                <w:pPr>
                  <w:rPr>
                    <w:i/>
                  </w:rPr>
                </w:pPr>
                <w:proofErr w:type="spellStart"/>
                <w:r>
                  <w:rPr>
                    <w:i/>
                  </w:rPr>
                  <w:t>Derusu</w:t>
                </w:r>
                <w:proofErr w:type="spellEnd"/>
                <w:r>
                  <w:rPr>
                    <w:i/>
                  </w:rPr>
                  <w:t xml:space="preserve"> </w:t>
                </w:r>
                <w:proofErr w:type="spellStart"/>
                <w:r>
                  <w:rPr>
                    <w:i/>
                  </w:rPr>
                  <w:t>Uzara</w:t>
                </w:r>
                <w:proofErr w:type="spellEnd"/>
                <w:r>
                  <w:rPr>
                    <w:i/>
                  </w:rPr>
                  <w:t xml:space="preserve"> </w:t>
                </w:r>
                <w:r w:rsidR="007C02B8">
                  <w:t>[</w:t>
                </w:r>
                <w:proofErr w:type="spellStart"/>
                <w:r w:rsidRPr="00346473">
                  <w:rPr>
                    <w:i/>
                  </w:rPr>
                  <w:t>Dersu</w:t>
                </w:r>
                <w:proofErr w:type="spellEnd"/>
                <w:r w:rsidRPr="00346473">
                  <w:rPr>
                    <w:i/>
                  </w:rPr>
                  <w:t xml:space="preserve"> </w:t>
                </w:r>
                <w:proofErr w:type="spellStart"/>
                <w:r w:rsidRPr="00346473">
                  <w:rPr>
                    <w:i/>
                  </w:rPr>
                  <w:t>Uzala</w:t>
                </w:r>
                <w:proofErr w:type="spellEnd"/>
                <w:r w:rsidR="007C02B8">
                  <w:t>]</w:t>
                </w:r>
                <w:r>
                  <w:rPr>
                    <w:i/>
                  </w:rPr>
                  <w:t xml:space="preserve"> </w:t>
                </w:r>
                <w:r w:rsidR="007C02B8">
                  <w:t>(</w:t>
                </w:r>
                <w:r>
                  <w:t>1975)</w:t>
                </w:r>
              </w:p>
              <w:p w14:paraId="3614E425" w14:textId="36D1A7F6" w:rsidR="00DE04C8" w:rsidRPr="00346473" w:rsidRDefault="00DE04C8" w:rsidP="00DE04C8">
                <w:pPr>
                  <w:rPr>
                    <w:i/>
                  </w:rPr>
                </w:pPr>
                <w:r>
                  <w:rPr>
                    <w:i/>
                  </w:rPr>
                  <w:t xml:space="preserve">Yume </w:t>
                </w:r>
                <w:r w:rsidR="007C02B8">
                  <w:t>[</w:t>
                </w:r>
                <w:r w:rsidRPr="00346473">
                  <w:rPr>
                    <w:rFonts w:hint="eastAsia"/>
                    <w:i/>
                  </w:rPr>
                  <w:t>Dreams</w:t>
                </w:r>
                <w:r w:rsidR="007C02B8">
                  <w:t>]</w:t>
                </w:r>
                <w:r>
                  <w:rPr>
                    <w:i/>
                  </w:rPr>
                  <w:t xml:space="preserve"> </w:t>
                </w:r>
                <w:r w:rsidR="007C02B8">
                  <w:t>(</w:t>
                </w:r>
                <w:r>
                  <w:t>1990)</w:t>
                </w:r>
              </w:p>
              <w:p w14:paraId="5A814019" w14:textId="7CEB8FCB" w:rsidR="00DE04C8" w:rsidRPr="00346473" w:rsidRDefault="00DE04C8" w:rsidP="00DE04C8">
                <w:pPr>
                  <w:rPr>
                    <w:i/>
                  </w:rPr>
                </w:pPr>
                <w:proofErr w:type="spellStart"/>
                <w:r>
                  <w:rPr>
                    <w:i/>
                  </w:rPr>
                  <w:t>Hachigatsu</w:t>
                </w:r>
                <w:proofErr w:type="spellEnd"/>
                <w:r>
                  <w:rPr>
                    <w:i/>
                  </w:rPr>
                  <w:t xml:space="preserve"> no </w:t>
                </w:r>
                <w:proofErr w:type="spellStart"/>
                <w:r>
                  <w:rPr>
                    <w:i/>
                  </w:rPr>
                  <w:t>rapusodi</w:t>
                </w:r>
                <w:proofErr w:type="spellEnd"/>
                <w:r>
                  <w:rPr>
                    <w:i/>
                  </w:rPr>
                  <w:t xml:space="preserve"> </w:t>
                </w:r>
                <w:r w:rsidR="007C02B8">
                  <w:t>[</w:t>
                </w:r>
                <w:r w:rsidRPr="00346473">
                  <w:rPr>
                    <w:i/>
                  </w:rPr>
                  <w:t>Rhapsody in August</w:t>
                </w:r>
                <w:r w:rsidR="007C02B8">
                  <w:t>]</w:t>
                </w:r>
                <w:r>
                  <w:rPr>
                    <w:i/>
                  </w:rPr>
                  <w:t xml:space="preserve"> </w:t>
                </w:r>
                <w:r w:rsidR="007C02B8">
                  <w:t>(</w:t>
                </w:r>
                <w:r>
                  <w:t>1991)</w:t>
                </w:r>
              </w:p>
              <w:p w14:paraId="3FBF763B" w14:textId="3DF51122" w:rsidR="003F0D73" w:rsidRDefault="00DE04C8" w:rsidP="00C27FAB">
                <w:proofErr w:type="spellStart"/>
                <w:r w:rsidRPr="00346473">
                  <w:rPr>
                    <w:i/>
                  </w:rPr>
                  <w:t>Mādadayo</w:t>
                </w:r>
                <w:proofErr w:type="spellEnd"/>
                <w:r>
                  <w:rPr>
                    <w:i/>
                  </w:rPr>
                  <w:t xml:space="preserve"> </w:t>
                </w:r>
                <w:r w:rsidR="007C02B8">
                  <w:t>[</w:t>
                </w:r>
                <w:proofErr w:type="spellStart"/>
                <w:r w:rsidRPr="00346473">
                  <w:rPr>
                    <w:i/>
                  </w:rPr>
                  <w:t>Madadayo</w:t>
                </w:r>
                <w:proofErr w:type="spellEnd"/>
                <w:r w:rsidR="007C02B8">
                  <w:t>]</w:t>
                </w:r>
                <w:r>
                  <w:rPr>
                    <w:i/>
                  </w:rPr>
                  <w:t xml:space="preserve"> </w:t>
                </w:r>
                <w:r w:rsidR="007C02B8">
                  <w:t>(</w:t>
                </w:r>
                <w:r>
                  <w:t>1993)</w:t>
                </w:r>
              </w:p>
            </w:tc>
          </w:sdtContent>
        </w:sdt>
      </w:tr>
      <w:tr w:rsidR="003235A7" w14:paraId="5B078D09" w14:textId="77777777" w:rsidTr="003235A7">
        <w:tc>
          <w:tcPr>
            <w:tcW w:w="9016" w:type="dxa"/>
          </w:tcPr>
          <w:p w14:paraId="1BF81ED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FF005DAC897D84DB48B0634D323A83D"/>
              </w:placeholder>
            </w:sdtPr>
            <w:sdtEndPr/>
            <w:sdtContent>
              <w:p w14:paraId="1F930FE2" w14:textId="102836DD" w:rsidR="008937A4" w:rsidRDefault="00933F24" w:rsidP="008937A4">
                <w:sdt>
                  <w:sdtPr>
                    <w:id w:val="998705419"/>
                    <w:citation/>
                  </w:sdtPr>
                  <w:sdtEndPr/>
                  <w:sdtContent>
                    <w:r w:rsidR="008937A4">
                      <w:fldChar w:fldCharType="begin"/>
                    </w:r>
                    <w:r w:rsidR="00C96D5B">
                      <w:rPr>
                        <w:lang w:val="en-US"/>
                      </w:rPr>
                      <w:instrText xml:space="preserve">CITATION Pri99 \l 1033 </w:instrText>
                    </w:r>
                    <w:r w:rsidR="008937A4">
                      <w:fldChar w:fldCharType="separate"/>
                    </w:r>
                    <w:r w:rsidR="00C96D5B">
                      <w:rPr>
                        <w:noProof/>
                        <w:lang w:val="en-US"/>
                      </w:rPr>
                      <w:t xml:space="preserve"> </w:t>
                    </w:r>
                    <w:r w:rsidR="00C96D5B" w:rsidRPr="00C96D5B">
                      <w:rPr>
                        <w:noProof/>
                        <w:lang w:val="en-US"/>
                      </w:rPr>
                      <w:t>(Prince)</w:t>
                    </w:r>
                    <w:r w:rsidR="008937A4">
                      <w:fldChar w:fldCharType="end"/>
                    </w:r>
                  </w:sdtContent>
                </w:sdt>
                <w:r w:rsidR="008937A4">
                  <w:br/>
                </w:r>
                <w:r w:rsidR="008937A4">
                  <w:br/>
                </w:r>
                <w:sdt>
                  <w:sdtPr>
                    <w:id w:val="-862123567"/>
                    <w:citation/>
                  </w:sdtPr>
                  <w:sdtEndPr/>
                  <w:sdtContent>
                    <w:r w:rsidR="008937A4">
                      <w:fldChar w:fldCharType="begin"/>
                    </w:r>
                    <w:r w:rsidR="00C96D5B">
                      <w:rPr>
                        <w:lang w:val="en-US"/>
                      </w:rPr>
                      <w:instrText xml:space="preserve">CITATION Ric96 \l 1033 </w:instrText>
                    </w:r>
                    <w:r w:rsidR="008937A4">
                      <w:fldChar w:fldCharType="separate"/>
                    </w:r>
                    <w:r w:rsidR="00C96D5B" w:rsidRPr="00C96D5B">
                      <w:rPr>
                        <w:noProof/>
                        <w:lang w:val="en-US"/>
                      </w:rPr>
                      <w:t>(Richie)</w:t>
                    </w:r>
                    <w:r w:rsidR="008937A4">
                      <w:fldChar w:fldCharType="end"/>
                    </w:r>
                  </w:sdtContent>
                </w:sdt>
              </w:p>
              <w:p w14:paraId="76985FD5" w14:textId="77777777" w:rsidR="008937A4" w:rsidRDefault="008937A4" w:rsidP="008937A4"/>
              <w:p w14:paraId="18C5101B" w14:textId="45E0D33D" w:rsidR="003235A7" w:rsidRDefault="00933F24" w:rsidP="008937A4">
                <w:sdt>
                  <w:sdtPr>
                    <w:id w:val="-432363119"/>
                    <w:citation/>
                  </w:sdtPr>
                  <w:sdtEndPr/>
                  <w:sdtContent>
                    <w:r w:rsidR="008937A4">
                      <w:fldChar w:fldCharType="begin"/>
                    </w:r>
                    <w:r w:rsidR="00C96D5B">
                      <w:rPr>
                        <w:lang w:val="en-US"/>
                      </w:rPr>
                      <w:instrText xml:space="preserve">CITATION Yos00 \l 1033 </w:instrText>
                    </w:r>
                    <w:r w:rsidR="008937A4">
                      <w:fldChar w:fldCharType="separate"/>
                    </w:r>
                    <w:r w:rsidR="00C96D5B" w:rsidRPr="00C96D5B">
                      <w:rPr>
                        <w:noProof/>
                        <w:lang w:val="en-US"/>
                      </w:rPr>
                      <w:t>(Yoshimoto)</w:t>
                    </w:r>
                    <w:r w:rsidR="008937A4">
                      <w:fldChar w:fldCharType="end"/>
                    </w:r>
                  </w:sdtContent>
                </w:sdt>
              </w:p>
            </w:sdtContent>
          </w:sdt>
        </w:tc>
      </w:tr>
    </w:tbl>
    <w:p w14:paraId="4BBA791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79D1BD" w14:textId="77777777" w:rsidR="006474D7" w:rsidRDefault="006474D7" w:rsidP="007A0D55">
      <w:pPr>
        <w:spacing w:after="0" w:line="240" w:lineRule="auto"/>
      </w:pPr>
      <w:r>
        <w:separator/>
      </w:r>
    </w:p>
  </w:endnote>
  <w:endnote w:type="continuationSeparator" w:id="0">
    <w:p w14:paraId="5B2F8B66" w14:textId="77777777" w:rsidR="006474D7" w:rsidRDefault="006474D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38978" w14:textId="77777777" w:rsidR="006474D7" w:rsidRDefault="006474D7" w:rsidP="007A0D55">
      <w:pPr>
        <w:spacing w:after="0" w:line="240" w:lineRule="auto"/>
      </w:pPr>
      <w:r>
        <w:separator/>
      </w:r>
    </w:p>
  </w:footnote>
  <w:footnote w:type="continuationSeparator" w:id="0">
    <w:p w14:paraId="1AED6B3A" w14:textId="77777777" w:rsidR="006474D7" w:rsidRDefault="006474D7"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12EC99" w14:textId="77777777" w:rsidR="006474D7" w:rsidRDefault="006474D7">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0B5C63" w14:textId="77777777" w:rsidR="006474D7" w:rsidRDefault="006474D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D71"/>
    <w:rsid w:val="00032559"/>
    <w:rsid w:val="00052040"/>
    <w:rsid w:val="000B25AE"/>
    <w:rsid w:val="000B55AB"/>
    <w:rsid w:val="000D24DC"/>
    <w:rsid w:val="00101B2E"/>
    <w:rsid w:val="00116FA0"/>
    <w:rsid w:val="0015114C"/>
    <w:rsid w:val="00190E8D"/>
    <w:rsid w:val="001A21F3"/>
    <w:rsid w:val="001A2537"/>
    <w:rsid w:val="001A6A06"/>
    <w:rsid w:val="001F7F62"/>
    <w:rsid w:val="00210C03"/>
    <w:rsid w:val="002162E2"/>
    <w:rsid w:val="00225C5A"/>
    <w:rsid w:val="00230B10"/>
    <w:rsid w:val="00234353"/>
    <w:rsid w:val="00240EDC"/>
    <w:rsid w:val="00244BB0"/>
    <w:rsid w:val="0025123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31C9"/>
    <w:rsid w:val="004E5896"/>
    <w:rsid w:val="00513EE6"/>
    <w:rsid w:val="00534F8F"/>
    <w:rsid w:val="00576FB0"/>
    <w:rsid w:val="00590035"/>
    <w:rsid w:val="005B0649"/>
    <w:rsid w:val="005B177E"/>
    <w:rsid w:val="005B3921"/>
    <w:rsid w:val="005F26D7"/>
    <w:rsid w:val="005F5450"/>
    <w:rsid w:val="006474D7"/>
    <w:rsid w:val="006B607F"/>
    <w:rsid w:val="006D0412"/>
    <w:rsid w:val="007411B9"/>
    <w:rsid w:val="00780D95"/>
    <w:rsid w:val="00780DC7"/>
    <w:rsid w:val="007A0D55"/>
    <w:rsid w:val="007B3377"/>
    <w:rsid w:val="007C02B8"/>
    <w:rsid w:val="007E5F44"/>
    <w:rsid w:val="00821DE3"/>
    <w:rsid w:val="0083331D"/>
    <w:rsid w:val="00846CE1"/>
    <w:rsid w:val="0089070D"/>
    <w:rsid w:val="008937A4"/>
    <w:rsid w:val="008A5B87"/>
    <w:rsid w:val="00922950"/>
    <w:rsid w:val="00925084"/>
    <w:rsid w:val="00933D3C"/>
    <w:rsid w:val="00933F24"/>
    <w:rsid w:val="00992B89"/>
    <w:rsid w:val="009A7264"/>
    <w:rsid w:val="009D1606"/>
    <w:rsid w:val="009E18A1"/>
    <w:rsid w:val="009E73D7"/>
    <w:rsid w:val="00A0102F"/>
    <w:rsid w:val="00A2774B"/>
    <w:rsid w:val="00A27D2C"/>
    <w:rsid w:val="00A76FD9"/>
    <w:rsid w:val="00AA7EA7"/>
    <w:rsid w:val="00AB436D"/>
    <w:rsid w:val="00AB6D71"/>
    <w:rsid w:val="00AC6247"/>
    <w:rsid w:val="00AD2F24"/>
    <w:rsid w:val="00AD4844"/>
    <w:rsid w:val="00B219AE"/>
    <w:rsid w:val="00B33145"/>
    <w:rsid w:val="00B574C9"/>
    <w:rsid w:val="00BA7954"/>
    <w:rsid w:val="00BC39C9"/>
    <w:rsid w:val="00BD32F5"/>
    <w:rsid w:val="00BE5BF7"/>
    <w:rsid w:val="00BF40E1"/>
    <w:rsid w:val="00BF459D"/>
    <w:rsid w:val="00C27FAB"/>
    <w:rsid w:val="00C358D4"/>
    <w:rsid w:val="00C55DBA"/>
    <w:rsid w:val="00C6296B"/>
    <w:rsid w:val="00C96D5B"/>
    <w:rsid w:val="00CC586D"/>
    <w:rsid w:val="00CF1542"/>
    <w:rsid w:val="00CF167A"/>
    <w:rsid w:val="00CF3EC5"/>
    <w:rsid w:val="00D607AA"/>
    <w:rsid w:val="00D656DA"/>
    <w:rsid w:val="00D83300"/>
    <w:rsid w:val="00D96F61"/>
    <w:rsid w:val="00DC6B48"/>
    <w:rsid w:val="00DE04C8"/>
    <w:rsid w:val="00DF01B0"/>
    <w:rsid w:val="00E4499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C4B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 w:type="paragraph" w:styleId="Caption">
    <w:name w:val="caption"/>
    <w:basedOn w:val="Normal"/>
    <w:next w:val="Normal"/>
    <w:uiPriority w:val="35"/>
    <w:semiHidden/>
    <w:qFormat/>
    <w:rsid w:val="00AC6247"/>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B6D7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6D71"/>
    <w:rPr>
      <w:rFonts w:ascii="Lucida Grande" w:hAnsi="Lucida Grande" w:cs="Lucida Grande"/>
      <w:sz w:val="18"/>
      <w:szCs w:val="18"/>
    </w:rPr>
  </w:style>
  <w:style w:type="character" w:styleId="Hyperlink">
    <w:name w:val="Hyperlink"/>
    <w:basedOn w:val="DefaultParagraphFont"/>
    <w:uiPriority w:val="99"/>
    <w:unhideWhenUsed/>
    <w:rsid w:val="00C55DBA"/>
    <w:rPr>
      <w:color w:val="0563C1" w:themeColor="hyperlink"/>
      <w:u w:val="single"/>
    </w:rPr>
  </w:style>
  <w:style w:type="character" w:styleId="FollowedHyperlink">
    <w:name w:val="FollowedHyperlink"/>
    <w:basedOn w:val="DefaultParagraphFont"/>
    <w:uiPriority w:val="99"/>
    <w:semiHidden/>
    <w:rsid w:val="00C55DBA"/>
    <w:rPr>
      <w:color w:val="954F72" w:themeColor="followedHyperlink"/>
      <w:u w:val="single"/>
    </w:rPr>
  </w:style>
  <w:style w:type="character" w:styleId="CommentReference">
    <w:name w:val="annotation reference"/>
    <w:basedOn w:val="DefaultParagraphFont"/>
    <w:uiPriority w:val="99"/>
    <w:semiHidden/>
    <w:rsid w:val="00933D3C"/>
    <w:rPr>
      <w:sz w:val="18"/>
      <w:szCs w:val="18"/>
    </w:rPr>
  </w:style>
  <w:style w:type="paragraph" w:styleId="CommentText">
    <w:name w:val="annotation text"/>
    <w:basedOn w:val="Normal"/>
    <w:link w:val="CommentTextChar"/>
    <w:uiPriority w:val="99"/>
    <w:semiHidden/>
    <w:rsid w:val="00933D3C"/>
    <w:pPr>
      <w:spacing w:line="240" w:lineRule="auto"/>
    </w:pPr>
    <w:rPr>
      <w:sz w:val="24"/>
      <w:szCs w:val="24"/>
    </w:rPr>
  </w:style>
  <w:style w:type="character" w:customStyle="1" w:styleId="CommentTextChar">
    <w:name w:val="Comment Text Char"/>
    <w:basedOn w:val="DefaultParagraphFont"/>
    <w:link w:val="CommentText"/>
    <w:uiPriority w:val="99"/>
    <w:semiHidden/>
    <w:rsid w:val="00933D3C"/>
    <w:rPr>
      <w:sz w:val="24"/>
      <w:szCs w:val="24"/>
    </w:rPr>
  </w:style>
  <w:style w:type="paragraph" w:styleId="CommentSubject">
    <w:name w:val="annotation subject"/>
    <w:basedOn w:val="CommentText"/>
    <w:next w:val="CommentText"/>
    <w:link w:val="CommentSubjectChar"/>
    <w:uiPriority w:val="99"/>
    <w:semiHidden/>
    <w:rsid w:val="00933D3C"/>
    <w:rPr>
      <w:b/>
      <w:bCs/>
      <w:sz w:val="20"/>
      <w:szCs w:val="20"/>
    </w:rPr>
  </w:style>
  <w:style w:type="character" w:customStyle="1" w:styleId="CommentSubjectChar">
    <w:name w:val="Comment Subject Char"/>
    <w:basedOn w:val="CommentTextChar"/>
    <w:link w:val="CommentSubject"/>
    <w:uiPriority w:val="99"/>
    <w:semiHidden/>
    <w:rsid w:val="00933D3C"/>
    <w:rPr>
      <w:b/>
      <w:bCs/>
      <w:sz w:val="20"/>
      <w:szCs w:val="20"/>
    </w:rPr>
  </w:style>
  <w:style w:type="paragraph" w:styleId="Caption">
    <w:name w:val="caption"/>
    <w:basedOn w:val="Normal"/>
    <w:next w:val="Normal"/>
    <w:uiPriority w:val="35"/>
    <w:semiHidden/>
    <w:qFormat/>
    <w:rsid w:val="00AC6247"/>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riterion.com/films/307-rashomon" TargetMode="External"/><Relationship Id="rId10" Type="http://schemas.openxmlformats.org/officeDocument/2006/relationships/hyperlink" Target="http://www.criterion.com/films/165-seven-samura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le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7E2DE3FC7848845A7ADF76797836601"/>
        <w:category>
          <w:name w:val="General"/>
          <w:gallery w:val="placeholder"/>
        </w:category>
        <w:types>
          <w:type w:val="bbPlcHdr"/>
        </w:types>
        <w:behaviors>
          <w:behavior w:val="content"/>
        </w:behaviors>
        <w:guid w:val="{87F73754-960E-254F-B378-41D9C2B511E2}"/>
      </w:docPartPr>
      <w:docPartBody>
        <w:p w:rsidR="000C5C4B" w:rsidRDefault="000C5C4B">
          <w:pPr>
            <w:pStyle w:val="97E2DE3FC7848845A7ADF76797836601"/>
          </w:pPr>
          <w:r w:rsidRPr="00CC586D">
            <w:rPr>
              <w:rStyle w:val="PlaceholderText"/>
              <w:b/>
              <w:color w:val="FFFFFF" w:themeColor="background1"/>
            </w:rPr>
            <w:t>[Salutation]</w:t>
          </w:r>
        </w:p>
      </w:docPartBody>
    </w:docPart>
    <w:docPart>
      <w:docPartPr>
        <w:name w:val="D3D47CB1EBD1A0419462565EE0F1E025"/>
        <w:category>
          <w:name w:val="General"/>
          <w:gallery w:val="placeholder"/>
        </w:category>
        <w:types>
          <w:type w:val="bbPlcHdr"/>
        </w:types>
        <w:behaviors>
          <w:behavior w:val="content"/>
        </w:behaviors>
        <w:guid w:val="{5C6316DF-73CD-D44E-AFC4-C068C6F32E88}"/>
      </w:docPartPr>
      <w:docPartBody>
        <w:p w:rsidR="000C5C4B" w:rsidRDefault="000C5C4B">
          <w:pPr>
            <w:pStyle w:val="D3D47CB1EBD1A0419462565EE0F1E025"/>
          </w:pPr>
          <w:r>
            <w:rPr>
              <w:rStyle w:val="PlaceholderText"/>
            </w:rPr>
            <w:t>[First name]</w:t>
          </w:r>
        </w:p>
      </w:docPartBody>
    </w:docPart>
    <w:docPart>
      <w:docPartPr>
        <w:name w:val="15166A68DBCAD54E96CDC5CE780BC0D3"/>
        <w:category>
          <w:name w:val="General"/>
          <w:gallery w:val="placeholder"/>
        </w:category>
        <w:types>
          <w:type w:val="bbPlcHdr"/>
        </w:types>
        <w:behaviors>
          <w:behavior w:val="content"/>
        </w:behaviors>
        <w:guid w:val="{0E7B42BC-D1D6-1645-A293-0F3C38A31F5E}"/>
      </w:docPartPr>
      <w:docPartBody>
        <w:p w:rsidR="000C5C4B" w:rsidRDefault="000C5C4B">
          <w:pPr>
            <w:pStyle w:val="15166A68DBCAD54E96CDC5CE780BC0D3"/>
          </w:pPr>
          <w:r>
            <w:rPr>
              <w:rStyle w:val="PlaceholderText"/>
            </w:rPr>
            <w:t>[Middle name]</w:t>
          </w:r>
        </w:p>
      </w:docPartBody>
    </w:docPart>
    <w:docPart>
      <w:docPartPr>
        <w:name w:val="7B2FE121AE153F4E8AA49EBE35448D57"/>
        <w:category>
          <w:name w:val="General"/>
          <w:gallery w:val="placeholder"/>
        </w:category>
        <w:types>
          <w:type w:val="bbPlcHdr"/>
        </w:types>
        <w:behaviors>
          <w:behavior w:val="content"/>
        </w:behaviors>
        <w:guid w:val="{696AEF79-A411-BE4E-808A-1FF26DD72751}"/>
      </w:docPartPr>
      <w:docPartBody>
        <w:p w:rsidR="000C5C4B" w:rsidRDefault="000C5C4B">
          <w:pPr>
            <w:pStyle w:val="7B2FE121AE153F4E8AA49EBE35448D57"/>
          </w:pPr>
          <w:r>
            <w:rPr>
              <w:rStyle w:val="PlaceholderText"/>
            </w:rPr>
            <w:t>[Last name]</w:t>
          </w:r>
        </w:p>
      </w:docPartBody>
    </w:docPart>
    <w:docPart>
      <w:docPartPr>
        <w:name w:val="578644E69D8C054B8371D8BEBF1EE5F6"/>
        <w:category>
          <w:name w:val="General"/>
          <w:gallery w:val="placeholder"/>
        </w:category>
        <w:types>
          <w:type w:val="bbPlcHdr"/>
        </w:types>
        <w:behaviors>
          <w:behavior w:val="content"/>
        </w:behaviors>
        <w:guid w:val="{A619828C-7879-AD45-ABCA-F85F965F2969}"/>
      </w:docPartPr>
      <w:docPartBody>
        <w:p w:rsidR="000C5C4B" w:rsidRDefault="000C5C4B">
          <w:pPr>
            <w:pStyle w:val="578644E69D8C054B8371D8BEBF1EE5F6"/>
          </w:pPr>
          <w:r>
            <w:rPr>
              <w:rStyle w:val="PlaceholderText"/>
            </w:rPr>
            <w:t>[Enter your biography]</w:t>
          </w:r>
        </w:p>
      </w:docPartBody>
    </w:docPart>
    <w:docPart>
      <w:docPartPr>
        <w:name w:val="C4231C62828FEC4DBC71D6CCE964BADF"/>
        <w:category>
          <w:name w:val="General"/>
          <w:gallery w:val="placeholder"/>
        </w:category>
        <w:types>
          <w:type w:val="bbPlcHdr"/>
        </w:types>
        <w:behaviors>
          <w:behavior w:val="content"/>
        </w:behaviors>
        <w:guid w:val="{C2961EB3-027E-924E-98AA-AD6D994AC253}"/>
      </w:docPartPr>
      <w:docPartBody>
        <w:p w:rsidR="000C5C4B" w:rsidRDefault="000C5C4B">
          <w:pPr>
            <w:pStyle w:val="C4231C62828FEC4DBC71D6CCE964BADF"/>
          </w:pPr>
          <w:r>
            <w:rPr>
              <w:rStyle w:val="PlaceholderText"/>
            </w:rPr>
            <w:t>[Enter the institution with which you are affiliated]</w:t>
          </w:r>
        </w:p>
      </w:docPartBody>
    </w:docPart>
    <w:docPart>
      <w:docPartPr>
        <w:name w:val="158EB98E87350F47B533112401FFD3D2"/>
        <w:category>
          <w:name w:val="General"/>
          <w:gallery w:val="placeholder"/>
        </w:category>
        <w:types>
          <w:type w:val="bbPlcHdr"/>
        </w:types>
        <w:behaviors>
          <w:behavior w:val="content"/>
        </w:behaviors>
        <w:guid w:val="{D8A69ACE-A662-144B-90DF-EE28AE9B72FD}"/>
      </w:docPartPr>
      <w:docPartBody>
        <w:p w:rsidR="000C5C4B" w:rsidRDefault="000C5C4B">
          <w:pPr>
            <w:pStyle w:val="158EB98E87350F47B533112401FFD3D2"/>
          </w:pPr>
          <w:r w:rsidRPr="00EF74F7">
            <w:rPr>
              <w:b/>
              <w:color w:val="808080" w:themeColor="background1" w:themeShade="80"/>
            </w:rPr>
            <w:t>[Enter the headword for your article]</w:t>
          </w:r>
        </w:p>
      </w:docPartBody>
    </w:docPart>
    <w:docPart>
      <w:docPartPr>
        <w:name w:val="2F0D09B73E82794B92945571838C6FB9"/>
        <w:category>
          <w:name w:val="General"/>
          <w:gallery w:val="placeholder"/>
        </w:category>
        <w:types>
          <w:type w:val="bbPlcHdr"/>
        </w:types>
        <w:behaviors>
          <w:behavior w:val="content"/>
        </w:behaviors>
        <w:guid w:val="{E9252D14-5891-B24C-9B61-A21743A4B5E7}"/>
      </w:docPartPr>
      <w:docPartBody>
        <w:p w:rsidR="000C5C4B" w:rsidRDefault="000C5C4B">
          <w:pPr>
            <w:pStyle w:val="2F0D09B73E82794B92945571838C6F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EBD039599D9F443A5857C09FCA4E0FE"/>
        <w:category>
          <w:name w:val="General"/>
          <w:gallery w:val="placeholder"/>
        </w:category>
        <w:types>
          <w:type w:val="bbPlcHdr"/>
        </w:types>
        <w:behaviors>
          <w:behavior w:val="content"/>
        </w:behaviors>
        <w:guid w:val="{F98BFA1F-C630-9641-BE83-3EFF4EBD83D2}"/>
      </w:docPartPr>
      <w:docPartBody>
        <w:p w:rsidR="000C5C4B" w:rsidRDefault="000C5C4B">
          <w:pPr>
            <w:pStyle w:val="DEBD039599D9F443A5857C09FCA4E0F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40858059108044990BB8A03188C6C91"/>
        <w:category>
          <w:name w:val="General"/>
          <w:gallery w:val="placeholder"/>
        </w:category>
        <w:types>
          <w:type w:val="bbPlcHdr"/>
        </w:types>
        <w:behaviors>
          <w:behavior w:val="content"/>
        </w:behaviors>
        <w:guid w:val="{EAF86FED-9E7E-AE4E-B991-A0D351EC52D7}"/>
      </w:docPartPr>
      <w:docPartBody>
        <w:p w:rsidR="000C5C4B" w:rsidRDefault="000C5C4B">
          <w:pPr>
            <w:pStyle w:val="B40858059108044990BB8A03188C6C9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FF005DAC897D84DB48B0634D323A83D"/>
        <w:category>
          <w:name w:val="General"/>
          <w:gallery w:val="placeholder"/>
        </w:category>
        <w:types>
          <w:type w:val="bbPlcHdr"/>
        </w:types>
        <w:behaviors>
          <w:behavior w:val="content"/>
        </w:behaviors>
        <w:guid w:val="{3E459625-7E40-0C4E-B617-A9F88B7930A6}"/>
      </w:docPartPr>
      <w:docPartBody>
        <w:p w:rsidR="000C5C4B" w:rsidRDefault="000C5C4B">
          <w:pPr>
            <w:pStyle w:val="AFF005DAC897D84DB48B0634D323A8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C4B"/>
    <w:rsid w:val="000C5C4B"/>
    <w:rsid w:val="00607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7E2DE3FC7848845A7ADF76797836601">
    <w:name w:val="97E2DE3FC7848845A7ADF76797836601"/>
  </w:style>
  <w:style w:type="paragraph" w:customStyle="1" w:styleId="D3D47CB1EBD1A0419462565EE0F1E025">
    <w:name w:val="D3D47CB1EBD1A0419462565EE0F1E025"/>
  </w:style>
  <w:style w:type="paragraph" w:customStyle="1" w:styleId="15166A68DBCAD54E96CDC5CE780BC0D3">
    <w:name w:val="15166A68DBCAD54E96CDC5CE780BC0D3"/>
  </w:style>
  <w:style w:type="paragraph" w:customStyle="1" w:styleId="7B2FE121AE153F4E8AA49EBE35448D57">
    <w:name w:val="7B2FE121AE153F4E8AA49EBE35448D57"/>
  </w:style>
  <w:style w:type="paragraph" w:customStyle="1" w:styleId="578644E69D8C054B8371D8BEBF1EE5F6">
    <w:name w:val="578644E69D8C054B8371D8BEBF1EE5F6"/>
  </w:style>
  <w:style w:type="paragraph" w:customStyle="1" w:styleId="C4231C62828FEC4DBC71D6CCE964BADF">
    <w:name w:val="C4231C62828FEC4DBC71D6CCE964BADF"/>
  </w:style>
  <w:style w:type="paragraph" w:customStyle="1" w:styleId="158EB98E87350F47B533112401FFD3D2">
    <w:name w:val="158EB98E87350F47B533112401FFD3D2"/>
  </w:style>
  <w:style w:type="paragraph" w:customStyle="1" w:styleId="2F0D09B73E82794B92945571838C6FB9">
    <w:name w:val="2F0D09B73E82794B92945571838C6FB9"/>
  </w:style>
  <w:style w:type="paragraph" w:customStyle="1" w:styleId="DEBD039599D9F443A5857C09FCA4E0FE">
    <w:name w:val="DEBD039599D9F443A5857C09FCA4E0FE"/>
  </w:style>
  <w:style w:type="paragraph" w:customStyle="1" w:styleId="B40858059108044990BB8A03188C6C91">
    <w:name w:val="B40858059108044990BB8A03188C6C91"/>
  </w:style>
  <w:style w:type="paragraph" w:customStyle="1" w:styleId="AFF005DAC897D84DB48B0634D323A83D">
    <w:name w:val="AFF005DAC897D84DB48B0634D323A8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Pri99</b:Tag>
    <b:SourceType>Book</b:SourceType>
    <b:Guid>{4D65336A-42C4-5841-9A6F-17841D157D06}</b:Guid>
    <b:Author>
      <b:Author>
        <b:NameList>
          <b:Person>
            <b:Last>Prince</b:Last>
            <b:First>Stephen</b:First>
          </b:Person>
        </b:NameList>
      </b:Author>
    </b:Author>
    <b:Title>The Warrior's Camera: The Cinema of Akira Kurosawa</b:Title>
    <b:City>Princeton</b:City>
    <b:Publisher>Princeton UP</b:Publisher>
    <b:Year>1999</b:Year>
    <b:RefOrder>1</b:RefOrder>
  </b:Source>
  <b:Source>
    <b:Tag>Ric96</b:Tag>
    <b:SourceType>Book</b:SourceType>
    <b:Guid>{4D9C20F7-F5EE-0045-8548-4ED8AC6B6E16}</b:Guid>
    <b:Author>
      <b:Author>
        <b:NameList>
          <b:Person>
            <b:Last>Richie</b:Last>
            <b:First>Donald</b:First>
          </b:Person>
        </b:NameList>
      </b:Author>
    </b:Author>
    <b:Title>The Films of Akira Kurosawa</b:Title>
    <b:City>Berkeley</b:City>
    <b:Publisher>U of California P</b:Publisher>
    <b:Year>1996</b:Year>
    <b:RefOrder>2</b:RefOrder>
  </b:Source>
  <b:Source>
    <b:Tag>Yos00</b:Tag>
    <b:SourceType>Book</b:SourceType>
    <b:Guid>{C12D0F44-1F0E-D245-BF8D-BFBCB606E1A1}</b:Guid>
    <b:Author>
      <b:Author>
        <b:NameList>
          <b:Person>
            <b:Last>Yoshimoto</b:Last>
            <b:First>Mitsuhiro</b:First>
          </b:Person>
        </b:NameList>
      </b:Author>
    </b:Author>
    <b:Title>Kurosawa: Film Studies and Japanese Cinema</b:Title>
    <b:City>Durham</b:City>
    <b:Publisher>Duke UP</b:Publisher>
    <b:Year>2000</b:Year>
    <b:RefOrder>3</b:RefOrder>
  </b:Source>
</b:Sources>
</file>

<file path=customXml/itemProps1.xml><?xml version="1.0" encoding="utf-8"?>
<ds:datastoreItem xmlns:ds="http://schemas.openxmlformats.org/officeDocument/2006/customXml" ds:itemID="{79909CB4-CC1B-FA44-A2E4-DB5482156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67</TotalTime>
  <Pages>3</Pages>
  <Words>1062</Words>
  <Characters>5852</Characters>
  <Application>Microsoft Macintosh Word</Application>
  <DocSecurity>0</DocSecurity>
  <Lines>117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24</cp:revision>
  <dcterms:created xsi:type="dcterms:W3CDTF">2014-07-17T17:06:00Z</dcterms:created>
  <dcterms:modified xsi:type="dcterms:W3CDTF">2015-04-16T21:25:00Z</dcterms:modified>
</cp:coreProperties>
</file>