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CFD92C" w14:textId="77777777" w:rsidTr="00922950">
        <w:tc>
          <w:tcPr>
            <w:tcW w:w="491" w:type="dxa"/>
            <w:vMerge w:val="restart"/>
            <w:shd w:val="clear" w:color="auto" w:fill="A6A6A6" w:themeFill="background1" w:themeFillShade="A6"/>
            <w:textDirection w:val="btLr"/>
          </w:tcPr>
          <w:p w14:paraId="1484723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9391FD15642A94AA05FE3C333E258CC"/>
            </w:placeholder>
            <w:showingPlcHdr/>
            <w:dropDownList>
              <w:listItem w:displayText="Dr." w:value="Dr."/>
              <w:listItem w:displayText="Prof." w:value="Prof."/>
            </w:dropDownList>
          </w:sdtPr>
          <w:sdtEndPr/>
          <w:sdtContent>
            <w:tc>
              <w:tcPr>
                <w:tcW w:w="1259" w:type="dxa"/>
              </w:tcPr>
              <w:p w14:paraId="381E288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1EC3D8C26D644598FC5405733A631F"/>
            </w:placeholder>
            <w:text/>
          </w:sdtPr>
          <w:sdtEndPr/>
          <w:sdtContent>
            <w:tc>
              <w:tcPr>
                <w:tcW w:w="2073" w:type="dxa"/>
              </w:tcPr>
              <w:p w14:paraId="7804C11D" w14:textId="77777777" w:rsidR="00B574C9" w:rsidRDefault="00123D70" w:rsidP="00123D70">
                <w:r>
                  <w:t>Tiffany</w:t>
                </w:r>
              </w:p>
            </w:tc>
          </w:sdtContent>
        </w:sdt>
        <w:sdt>
          <w:sdtPr>
            <w:alias w:val="Middle name"/>
            <w:tag w:val="authorMiddleName"/>
            <w:id w:val="-2076034781"/>
            <w:placeholder>
              <w:docPart w:val="C3819EF495286C4CAEE6501B1D985824"/>
            </w:placeholder>
            <w:showingPlcHdr/>
            <w:text/>
          </w:sdtPr>
          <w:sdtEndPr/>
          <w:sdtContent>
            <w:tc>
              <w:tcPr>
                <w:tcW w:w="2551" w:type="dxa"/>
              </w:tcPr>
              <w:p w14:paraId="69717715" w14:textId="77777777" w:rsidR="00B574C9" w:rsidRDefault="00B574C9" w:rsidP="00922950">
                <w:r>
                  <w:rPr>
                    <w:rStyle w:val="PlaceholderText"/>
                  </w:rPr>
                  <w:t>[Middle name]</w:t>
                </w:r>
              </w:p>
            </w:tc>
          </w:sdtContent>
        </w:sdt>
        <w:sdt>
          <w:sdtPr>
            <w:alias w:val="Last name"/>
            <w:tag w:val="authorLastName"/>
            <w:id w:val="-1088529830"/>
            <w:placeholder>
              <w:docPart w:val="5EBF3A0E1EE994408A3711ECC0AB0968"/>
            </w:placeholder>
            <w:text/>
          </w:sdtPr>
          <w:sdtEndPr/>
          <w:sdtContent>
            <w:tc>
              <w:tcPr>
                <w:tcW w:w="2642" w:type="dxa"/>
              </w:tcPr>
              <w:p w14:paraId="40F26314" w14:textId="77777777" w:rsidR="00B574C9" w:rsidRDefault="00123D70" w:rsidP="00123D70">
                <w:r>
                  <w:t>Floyd</w:t>
                </w:r>
              </w:p>
            </w:tc>
          </w:sdtContent>
        </w:sdt>
      </w:tr>
      <w:tr w:rsidR="00B574C9" w14:paraId="6F244CA9" w14:textId="77777777" w:rsidTr="001A6A06">
        <w:trPr>
          <w:trHeight w:val="986"/>
        </w:trPr>
        <w:tc>
          <w:tcPr>
            <w:tcW w:w="491" w:type="dxa"/>
            <w:vMerge/>
            <w:shd w:val="clear" w:color="auto" w:fill="A6A6A6" w:themeFill="background1" w:themeFillShade="A6"/>
          </w:tcPr>
          <w:p w14:paraId="19CB3DD6" w14:textId="77777777" w:rsidR="00B574C9" w:rsidRPr="001A6A06" w:rsidRDefault="00B574C9" w:rsidP="00CF1542">
            <w:pPr>
              <w:jc w:val="center"/>
              <w:rPr>
                <w:b/>
                <w:color w:val="FFFFFF" w:themeColor="background1"/>
              </w:rPr>
            </w:pPr>
          </w:p>
        </w:tc>
        <w:sdt>
          <w:sdtPr>
            <w:alias w:val="Biography"/>
            <w:tag w:val="authorBiography"/>
            <w:id w:val="938807824"/>
            <w:placeholder>
              <w:docPart w:val="080FF8C22FE74149B0BB8C1560115D32"/>
            </w:placeholder>
            <w:showingPlcHdr/>
          </w:sdtPr>
          <w:sdtEndPr/>
          <w:sdtContent>
            <w:tc>
              <w:tcPr>
                <w:tcW w:w="8525" w:type="dxa"/>
                <w:gridSpan w:val="4"/>
              </w:tcPr>
              <w:p w14:paraId="250FEDD8" w14:textId="77777777" w:rsidR="00B574C9" w:rsidRDefault="00B574C9" w:rsidP="00922950">
                <w:r>
                  <w:rPr>
                    <w:rStyle w:val="PlaceholderText"/>
                  </w:rPr>
                  <w:t>[Enter your biography]</w:t>
                </w:r>
              </w:p>
            </w:tc>
          </w:sdtContent>
        </w:sdt>
      </w:tr>
      <w:tr w:rsidR="00B574C9" w14:paraId="4D0A1D92" w14:textId="77777777" w:rsidTr="001A6A06">
        <w:trPr>
          <w:trHeight w:val="986"/>
        </w:trPr>
        <w:tc>
          <w:tcPr>
            <w:tcW w:w="491" w:type="dxa"/>
            <w:vMerge/>
            <w:shd w:val="clear" w:color="auto" w:fill="A6A6A6" w:themeFill="background1" w:themeFillShade="A6"/>
          </w:tcPr>
          <w:p w14:paraId="5E9DDD63" w14:textId="77777777" w:rsidR="00B574C9" w:rsidRPr="001A6A06" w:rsidRDefault="00B574C9" w:rsidP="00CF1542">
            <w:pPr>
              <w:jc w:val="center"/>
              <w:rPr>
                <w:b/>
                <w:color w:val="FFFFFF" w:themeColor="background1"/>
              </w:rPr>
            </w:pPr>
          </w:p>
        </w:tc>
        <w:sdt>
          <w:sdtPr>
            <w:alias w:val="Affiliation"/>
            <w:tag w:val="affiliation"/>
            <w:id w:val="2012937915"/>
            <w:placeholder>
              <w:docPart w:val="D821708A5661F04286133B8FCD933905"/>
            </w:placeholder>
            <w:text/>
          </w:sdtPr>
          <w:sdtEndPr/>
          <w:sdtContent>
            <w:tc>
              <w:tcPr>
                <w:tcW w:w="8525" w:type="dxa"/>
                <w:gridSpan w:val="4"/>
              </w:tcPr>
              <w:p w14:paraId="694311AE" w14:textId="336F5600" w:rsidR="00B574C9" w:rsidRDefault="009F1055" w:rsidP="009F1055">
                <w:r>
                  <w:t>University of North Texas</w:t>
                </w:r>
              </w:p>
            </w:tc>
          </w:sdtContent>
        </w:sdt>
      </w:tr>
    </w:tbl>
    <w:p w14:paraId="181D50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739F62" w14:textId="77777777" w:rsidTr="00244BB0">
        <w:tc>
          <w:tcPr>
            <w:tcW w:w="9016" w:type="dxa"/>
            <w:shd w:val="clear" w:color="auto" w:fill="A6A6A6" w:themeFill="background1" w:themeFillShade="A6"/>
            <w:tcMar>
              <w:top w:w="113" w:type="dxa"/>
              <w:bottom w:w="113" w:type="dxa"/>
            </w:tcMar>
          </w:tcPr>
          <w:p w14:paraId="379F0A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73E7CA" w14:textId="77777777" w:rsidTr="003F0D73">
        <w:sdt>
          <w:sdtPr>
            <w:alias w:val="Article headword"/>
            <w:tag w:val="articleHeadword"/>
            <w:id w:val="-361440020"/>
            <w:placeholder>
              <w:docPart w:val="5A217D3199198F45B7364B52A9D47489"/>
            </w:placeholder>
            <w:text/>
          </w:sdtPr>
          <w:sdtEndPr/>
          <w:sdtContent>
            <w:tc>
              <w:tcPr>
                <w:tcW w:w="9016" w:type="dxa"/>
                <w:tcMar>
                  <w:top w:w="113" w:type="dxa"/>
                  <w:bottom w:w="113" w:type="dxa"/>
                </w:tcMar>
              </w:tcPr>
              <w:p w14:paraId="4DB658A7" w14:textId="77777777" w:rsidR="003F0D73" w:rsidRPr="00FB589A" w:rsidRDefault="00123D70" w:rsidP="003F0D73">
                <w:pPr>
                  <w:rPr>
                    <w:b/>
                  </w:rPr>
                </w:pPr>
                <w:r w:rsidRPr="009F1055">
                  <w:t>Jader, Khalid al- (1922-1988)</w:t>
                </w:r>
              </w:p>
            </w:tc>
          </w:sdtContent>
        </w:sdt>
      </w:tr>
      <w:tr w:rsidR="00464699" w14:paraId="09BBE6A5" w14:textId="77777777" w:rsidTr="00123D70">
        <w:sdt>
          <w:sdtPr>
            <w:alias w:val="Variant headwords"/>
            <w:tag w:val="variantHeadwords"/>
            <w:id w:val="173464402"/>
            <w:placeholder>
              <w:docPart w:val="38818B398C708241A9341D521D9E10B3"/>
            </w:placeholder>
            <w:showingPlcHdr/>
          </w:sdtPr>
          <w:sdtEndPr/>
          <w:sdtContent>
            <w:tc>
              <w:tcPr>
                <w:tcW w:w="9016" w:type="dxa"/>
                <w:tcMar>
                  <w:top w:w="113" w:type="dxa"/>
                  <w:bottom w:w="113" w:type="dxa"/>
                </w:tcMar>
              </w:tcPr>
              <w:p w14:paraId="64902A8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6FFE1A" w14:textId="77777777" w:rsidTr="003F0D73">
        <w:sdt>
          <w:sdtPr>
            <w:alias w:val="Abstract"/>
            <w:tag w:val="abstract"/>
            <w:id w:val="-635871867"/>
            <w:placeholder>
              <w:docPart w:val="E8D36A45B32923498ABC82380F5F3354"/>
            </w:placeholder>
          </w:sdtPr>
          <w:sdtEndPr/>
          <w:sdtContent>
            <w:sdt>
              <w:sdtPr>
                <w:alias w:val="Article text"/>
                <w:tag w:val="articleText"/>
                <w:id w:val="-1146664699"/>
                <w:placeholder>
                  <w:docPart w:val="789706B470AE7849BF37F810BD420ED8"/>
                </w:placeholder>
              </w:sdtPr>
              <w:sdtEndPr/>
              <w:sdtContent>
                <w:tc>
                  <w:tcPr>
                    <w:tcW w:w="9016" w:type="dxa"/>
                    <w:tcMar>
                      <w:top w:w="113" w:type="dxa"/>
                      <w:bottom w:w="113" w:type="dxa"/>
                    </w:tcMar>
                  </w:tcPr>
                  <w:p w14:paraId="51EAB0E7" w14:textId="77777777" w:rsidR="00944669" w:rsidRPr="000E77DC" w:rsidRDefault="00944669" w:rsidP="00944669">
                    <w:r w:rsidRPr="000E77DC">
                      <w:t xml:space="preserve">Dr. Khalid al-Jader </w:t>
                    </w:r>
                    <w:r>
                      <w:t xml:space="preserve">was born in Baghdad, Iraq. He </w:t>
                    </w:r>
                    <w:r w:rsidRPr="000E77DC">
                      <w:t>had a distinguished career as an Iraqi artist, scholar, and administrator throughout the mid-twentieth century. He gained degrees in both law and art by studying at the Institute of Fine Arts and the College of Law in Baghdad simultaneously. He then travelled to Paris in 1954 where he subsequently received a PhD in Islamic Art from the Sorbonne and joined the Salon de Paris. After returning to Baghdad, al-Jader held several prominent institutional positions, including Deanship at the Institute of Fine Arts and the Academy of Fine Arts, which he helped to found. He was also the chair of the National Committ</w:t>
                    </w:r>
                    <w:r>
                      <w:t>ee for Plastic Art with UNESCO. As an</w:t>
                    </w:r>
                    <w:r w:rsidRPr="000E77DC">
                      <w:t xml:space="preserve"> administrator</w:t>
                    </w:r>
                    <w:r>
                      <w:t>, he</w:t>
                    </w:r>
                    <w:r w:rsidRPr="000E77DC">
                      <w:t xml:space="preserve"> was known to hold his students and employees to a high standard and was meticulous in his responsibilities. </w:t>
                    </w:r>
                  </w:p>
                  <w:p w14:paraId="33917EE9" w14:textId="77777777" w:rsidR="00944669" w:rsidRPr="000E77DC" w:rsidRDefault="00944669" w:rsidP="00944669"/>
                  <w:p w14:paraId="088BEF82" w14:textId="6FBE872F" w:rsidR="00E85A05" w:rsidRDefault="00944669" w:rsidP="00944669">
                    <w:r w:rsidRPr="000E77DC">
                      <w:t xml:space="preserve">Adding to this impressive resume, al-Jader was also an active participant in several art groups, such as the Pioneers, the Impressionists, and the Society of Iraqi Plastic Artists. </w:t>
                    </w:r>
                    <w:r>
                      <w:t>Palestinian writer Jabra Ibrahim Jabra described al-Jader’s artistic production</w:t>
                    </w:r>
                    <w:r w:rsidRPr="000E77DC">
                      <w:t xml:space="preserve"> as having a distinct Iraqi </w:t>
                    </w:r>
                    <w:r>
                      <w:t>nature; i</w:t>
                    </w:r>
                    <w:r w:rsidRPr="000E77DC">
                      <w:t xml:space="preserve">ndeed, his canvases are focused on the urban inlets of Baghdad, as well as the crannies of Iraqi village life. </w:t>
                    </w:r>
                    <w:r>
                      <w:t>He interprets these scenes</w:t>
                    </w:r>
                    <w:r w:rsidRPr="000E77DC">
                      <w:t xml:space="preserve"> through sweeping brushstrokes, as well as quick, concentrated strokes of colo</w:t>
                    </w:r>
                    <w:r>
                      <w:t>u</w:t>
                    </w:r>
                    <w:r w:rsidRPr="000E77DC">
                      <w:t xml:space="preserve">r. </w:t>
                    </w:r>
                    <w:r>
                      <w:t>A</w:t>
                    </w:r>
                    <w:r w:rsidRPr="000E77DC">
                      <w:t xml:space="preserve">l-Jader exhibited his own work extensively both locally and internationally. His works have been displayed in France, Germany, Saudi Arabia, Poland, Russia, Poland, and Denmark.  </w:t>
                    </w:r>
                  </w:p>
                </w:tc>
              </w:sdtContent>
            </w:sdt>
          </w:sdtContent>
        </w:sdt>
      </w:tr>
      <w:tr w:rsidR="003F0D73" w14:paraId="3511CD9E" w14:textId="77777777" w:rsidTr="003F0D73">
        <w:sdt>
          <w:sdtPr>
            <w:alias w:val="Article text"/>
            <w:tag w:val="articleText"/>
            <w:id w:val="634067588"/>
            <w:placeholder>
              <w:docPart w:val="6DC1E24E6151484FBA26D750EA7AABEB"/>
            </w:placeholder>
          </w:sdtPr>
          <w:sdtEndPr/>
          <w:sdtContent>
            <w:tc>
              <w:tcPr>
                <w:tcW w:w="9016" w:type="dxa"/>
                <w:tcMar>
                  <w:top w:w="113" w:type="dxa"/>
                  <w:bottom w:w="113" w:type="dxa"/>
                </w:tcMar>
              </w:tcPr>
              <w:p w14:paraId="12742E46" w14:textId="2716270D" w:rsidR="00123D70" w:rsidRPr="000E77DC" w:rsidRDefault="00123D70" w:rsidP="00123D70">
                <w:r w:rsidRPr="000E77DC">
                  <w:t xml:space="preserve">Dr. Khalid al-Jader </w:t>
                </w:r>
                <w:r>
                  <w:t xml:space="preserve">was born in Baghdad, Iraq. He </w:t>
                </w:r>
                <w:r w:rsidRPr="000E77DC">
                  <w:t>had a distinguished career as an Iraqi artist, scholar, and administrator throughout the mid-twentieth century. He gained degrees in both law and art by studying at the Institute of Fine Arts and the College of Law in Baghdad simultaneously. He then travelled to Paris in 1954 where he subsequently received a PhD in Islamic Art from the Sorbonne and joined the Salon de Paris. After returning to Baghdad, al-Jader held several prominent institutional positions, including Deanship at the Institute of Fine Arts and the Academy of Fine Arts, which he helped to found. He was also the chair of the National Committ</w:t>
                </w:r>
                <w:r>
                  <w:t>ee for Plastic Art with UNESCO. As an</w:t>
                </w:r>
                <w:r w:rsidRPr="000E77DC">
                  <w:t xml:space="preserve"> administrator</w:t>
                </w:r>
                <w:r>
                  <w:t>, he</w:t>
                </w:r>
                <w:r w:rsidRPr="000E77DC">
                  <w:t xml:space="preserve"> was known to hold his students and employees to a high standard and was meticulous in his responsibilities. </w:t>
                </w:r>
              </w:p>
              <w:p w14:paraId="0E1FEC9A" w14:textId="77777777" w:rsidR="00123D70" w:rsidRPr="000E77DC" w:rsidRDefault="00123D70" w:rsidP="00123D70"/>
              <w:p w14:paraId="065990B9" w14:textId="31866F5E" w:rsidR="003F0D73" w:rsidRDefault="00123D70" w:rsidP="00C27FAB">
                <w:r w:rsidRPr="000E77DC">
                  <w:t xml:space="preserve">Adding to this impressive resume, al-Jader was also an active participant in several art groups, such as the Pioneers, the Impressionists, and the Society of Iraqi Plastic Artists. </w:t>
                </w:r>
                <w:r>
                  <w:t>Palestinian writer Jabra Ibrahim Jabra described al-Jader’s artistic production</w:t>
                </w:r>
                <w:r w:rsidRPr="000E77DC">
                  <w:t xml:space="preserve"> as having a distinct Iraqi </w:t>
                </w:r>
                <w:r>
                  <w:t>nature; i</w:t>
                </w:r>
                <w:r w:rsidRPr="000E77DC">
                  <w:t xml:space="preserve">ndeed, his canvases are focused on the urban inlets of Baghdad, as well as the crannies of Iraqi village life. </w:t>
                </w:r>
                <w:r w:rsidR="00944669">
                  <w:t>He interprets these scenes</w:t>
                </w:r>
                <w:r w:rsidRPr="000E77DC">
                  <w:t xml:space="preserve"> through sweeping brushstrokes, as well as quick, concentrated strokes of colo</w:t>
                </w:r>
                <w:r>
                  <w:t>u</w:t>
                </w:r>
                <w:r w:rsidRPr="000E77DC">
                  <w:t xml:space="preserve">r. </w:t>
                </w:r>
                <w:r>
                  <w:t>A</w:t>
                </w:r>
                <w:r w:rsidRPr="000E77DC">
                  <w:t xml:space="preserve">l-Jader exhibited his own work extensively both locally and </w:t>
                </w:r>
                <w:r w:rsidRPr="000E77DC">
                  <w:lastRenderedPageBreak/>
                  <w:t xml:space="preserve">internationally. His works have been displayed in France, Germany, Saudi Arabia, Poland, Russia, Poland, and Denmark.  </w:t>
                </w:r>
              </w:p>
            </w:tc>
          </w:sdtContent>
        </w:sdt>
      </w:tr>
      <w:tr w:rsidR="003235A7" w14:paraId="7E8175D5" w14:textId="77777777" w:rsidTr="003235A7">
        <w:tc>
          <w:tcPr>
            <w:tcW w:w="9016" w:type="dxa"/>
          </w:tcPr>
          <w:p w14:paraId="0709FA0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9D89E9C1FD070418ED3B2D2E002280B"/>
              </w:placeholder>
            </w:sdtPr>
            <w:sdtEndPr/>
            <w:sdtContent>
              <w:p w14:paraId="24C96091" w14:textId="77777777" w:rsidR="00326AF0" w:rsidRDefault="00944669" w:rsidP="00123D70">
                <w:sdt>
                  <w:sdtPr>
                    <w:id w:val="-996497739"/>
                    <w:citation/>
                  </w:sdtPr>
                  <w:sdtEndPr/>
                  <w:sdtContent>
                    <w:r w:rsidR="00123D70">
                      <w:fldChar w:fldCharType="begin"/>
                    </w:r>
                    <w:r w:rsidR="00326AF0">
                      <w:rPr>
                        <w:lang w:val="en-US"/>
                      </w:rPr>
                      <w:instrText xml:space="preserve">CITATION Far \l 1033 </w:instrText>
                    </w:r>
                    <w:r w:rsidR="00123D70">
                      <w:fldChar w:fldCharType="separate"/>
                    </w:r>
                    <w:r w:rsidR="00326AF0">
                      <w:rPr>
                        <w:noProof/>
                        <w:lang w:val="en-US"/>
                      </w:rPr>
                      <w:t xml:space="preserve"> </w:t>
                    </w:r>
                    <w:r w:rsidR="00326AF0" w:rsidRPr="00326AF0">
                      <w:rPr>
                        <w:noProof/>
                        <w:lang w:val="en-US"/>
                      </w:rPr>
                      <w:t>(Faraj)</w:t>
                    </w:r>
                    <w:r w:rsidR="00123D70">
                      <w:fldChar w:fldCharType="end"/>
                    </w:r>
                  </w:sdtContent>
                </w:sdt>
              </w:p>
              <w:p w14:paraId="5C8A70D8" w14:textId="77777777" w:rsidR="00326AF0" w:rsidRDefault="00326AF0" w:rsidP="00123D70"/>
              <w:p w14:paraId="4617E3F6" w14:textId="77777777" w:rsidR="00326AF0" w:rsidRDefault="00944669" w:rsidP="00123D70">
                <w:sdt>
                  <w:sdtPr>
                    <w:id w:val="512267780"/>
                    <w:citation/>
                  </w:sdtPr>
                  <w:sdtEndPr/>
                  <w:sdtContent>
                    <w:r w:rsidR="00326AF0">
                      <w:fldChar w:fldCharType="begin"/>
                    </w:r>
                    <w:r w:rsidR="00326AF0">
                      <w:rPr>
                        <w:lang w:val="en-US"/>
                      </w:rPr>
                      <w:instrText xml:space="preserve"> CITATION Ina03 \l 1033 </w:instrText>
                    </w:r>
                    <w:r w:rsidR="00326AF0">
                      <w:fldChar w:fldCharType="separate"/>
                    </w:r>
                    <w:r w:rsidR="00326AF0" w:rsidRPr="00326AF0">
                      <w:rPr>
                        <w:noProof/>
                        <w:lang w:val="en-US"/>
                      </w:rPr>
                      <w:t>(Inati)</w:t>
                    </w:r>
                    <w:r w:rsidR="00326AF0">
                      <w:fldChar w:fldCharType="end"/>
                    </w:r>
                  </w:sdtContent>
                </w:sdt>
              </w:p>
              <w:p w14:paraId="1D9137E0" w14:textId="77777777" w:rsidR="00326AF0" w:rsidRDefault="00326AF0" w:rsidP="00123D70"/>
              <w:p w14:paraId="6719483E" w14:textId="77777777" w:rsidR="00326AF0" w:rsidRDefault="00944669" w:rsidP="00123D70">
                <w:sdt>
                  <w:sdtPr>
                    <w:id w:val="-1673021138"/>
                    <w:citation/>
                  </w:sdtPr>
                  <w:sdtEndPr/>
                  <w:sdtContent>
                    <w:r w:rsidR="00326AF0">
                      <w:fldChar w:fldCharType="begin"/>
                    </w:r>
                    <w:r w:rsidR="00326AF0">
                      <w:rPr>
                        <w:lang w:val="en-US"/>
                      </w:rPr>
                      <w:instrText xml:space="preserve"> CITATION Jab83 \l 1033 </w:instrText>
                    </w:r>
                    <w:r w:rsidR="00326AF0">
                      <w:fldChar w:fldCharType="separate"/>
                    </w:r>
                    <w:r w:rsidR="00326AF0" w:rsidRPr="00326AF0">
                      <w:rPr>
                        <w:noProof/>
                        <w:lang w:val="en-US"/>
                      </w:rPr>
                      <w:t>(Jabra)</w:t>
                    </w:r>
                    <w:r w:rsidR="00326AF0">
                      <w:fldChar w:fldCharType="end"/>
                    </w:r>
                  </w:sdtContent>
                </w:sdt>
              </w:p>
              <w:p w14:paraId="4FF55162" w14:textId="77777777" w:rsidR="00326AF0" w:rsidRDefault="00326AF0" w:rsidP="00123D70"/>
              <w:p w14:paraId="113FF4CC" w14:textId="77777777" w:rsidR="00326AF0" w:rsidRDefault="00944669" w:rsidP="00123D70">
                <w:sdt>
                  <w:sdtPr>
                    <w:id w:val="-178190265"/>
                    <w:citation/>
                  </w:sdtPr>
                  <w:sdtEndPr/>
                  <w:sdtContent>
                    <w:r w:rsidR="00326AF0">
                      <w:fldChar w:fldCharType="begin"/>
                    </w:r>
                    <w:r w:rsidR="00326AF0">
                      <w:rPr>
                        <w:lang w:val="en-US"/>
                      </w:rPr>
                      <w:instrText xml:space="preserve"> CITATION Mer13 \l 1033 </w:instrText>
                    </w:r>
                    <w:r w:rsidR="00326AF0">
                      <w:fldChar w:fldCharType="separate"/>
                    </w:r>
                    <w:r w:rsidR="00326AF0" w:rsidRPr="00326AF0">
                      <w:rPr>
                        <w:noProof/>
                        <w:lang w:val="en-US"/>
                      </w:rPr>
                      <w:t>(Merzaban)</w:t>
                    </w:r>
                    <w:r w:rsidR="00326AF0">
                      <w:fldChar w:fldCharType="end"/>
                    </w:r>
                  </w:sdtContent>
                </w:sdt>
              </w:p>
              <w:p w14:paraId="5D9EE191" w14:textId="77777777" w:rsidR="00326AF0" w:rsidRDefault="00326AF0" w:rsidP="00123D70"/>
              <w:p w14:paraId="47896F59" w14:textId="67CFDA30" w:rsidR="003235A7" w:rsidRDefault="00944669" w:rsidP="00123D70">
                <w:sdt>
                  <w:sdtPr>
                    <w:id w:val="855782197"/>
                    <w:citation/>
                  </w:sdtPr>
                  <w:sdtEndPr/>
                  <w:sdtContent>
                    <w:r w:rsidR="00326AF0">
                      <w:fldChar w:fldCharType="begin"/>
                    </w:r>
                    <w:r w:rsidR="00326AF0">
                      <w:rPr>
                        <w:lang w:val="en-US"/>
                      </w:rPr>
                      <w:instrText xml:space="preserve"> CITATION Poc13 \l 1033 </w:instrText>
                    </w:r>
                    <w:r w:rsidR="00326AF0">
                      <w:fldChar w:fldCharType="separate"/>
                    </w:r>
                    <w:r w:rsidR="00326AF0" w:rsidRPr="00326AF0">
                      <w:rPr>
                        <w:noProof/>
                        <w:lang w:val="en-US"/>
                      </w:rPr>
                      <w:t>(Pocock)</w:t>
                    </w:r>
                    <w:r w:rsidR="00326AF0">
                      <w:fldChar w:fldCharType="end"/>
                    </w:r>
                  </w:sdtContent>
                </w:sdt>
              </w:p>
            </w:sdtContent>
          </w:sdt>
        </w:tc>
      </w:tr>
    </w:tbl>
    <w:p w14:paraId="479257A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AFC0C" w14:textId="77777777" w:rsidR="00326AF0" w:rsidRDefault="00326AF0" w:rsidP="007A0D55">
      <w:pPr>
        <w:spacing w:after="0" w:line="240" w:lineRule="auto"/>
      </w:pPr>
      <w:r>
        <w:separator/>
      </w:r>
    </w:p>
  </w:endnote>
  <w:endnote w:type="continuationSeparator" w:id="0">
    <w:p w14:paraId="41DF9B15" w14:textId="77777777" w:rsidR="00326AF0" w:rsidRDefault="00326A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A65E2" w14:textId="77777777" w:rsidR="00326AF0" w:rsidRDefault="00326AF0" w:rsidP="007A0D55">
      <w:pPr>
        <w:spacing w:after="0" w:line="240" w:lineRule="auto"/>
      </w:pPr>
      <w:r>
        <w:separator/>
      </w:r>
    </w:p>
  </w:footnote>
  <w:footnote w:type="continuationSeparator" w:id="0">
    <w:p w14:paraId="038159F1" w14:textId="77777777" w:rsidR="00326AF0" w:rsidRDefault="00326A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0F8CA" w14:textId="77777777" w:rsidR="00326AF0" w:rsidRDefault="00326AF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745423C" w14:textId="77777777" w:rsidR="00326AF0" w:rsidRDefault="00326A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25D"/>
    <w:rsid w:val="00032559"/>
    <w:rsid w:val="00052040"/>
    <w:rsid w:val="000B25AE"/>
    <w:rsid w:val="000B55AB"/>
    <w:rsid w:val="000D24DC"/>
    <w:rsid w:val="00101B2E"/>
    <w:rsid w:val="00116FA0"/>
    <w:rsid w:val="00123D7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6AF0"/>
    <w:rsid w:val="003677B6"/>
    <w:rsid w:val="003D3579"/>
    <w:rsid w:val="003E2795"/>
    <w:rsid w:val="003F0D73"/>
    <w:rsid w:val="00462DBE"/>
    <w:rsid w:val="00464699"/>
    <w:rsid w:val="00483379"/>
    <w:rsid w:val="00487BC5"/>
    <w:rsid w:val="00496888"/>
    <w:rsid w:val="004A7476"/>
    <w:rsid w:val="004E5896"/>
    <w:rsid w:val="004F425D"/>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45F4"/>
    <w:rsid w:val="00944669"/>
    <w:rsid w:val="009A7264"/>
    <w:rsid w:val="009D1606"/>
    <w:rsid w:val="009E18A1"/>
    <w:rsid w:val="009E73D7"/>
    <w:rsid w:val="009F1055"/>
    <w:rsid w:val="00A27D2C"/>
    <w:rsid w:val="00A51792"/>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50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42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25D"/>
    <w:rPr>
      <w:rFonts w:ascii="Lucida Grande" w:hAnsi="Lucida Grande" w:cs="Lucida Grande"/>
      <w:sz w:val="18"/>
      <w:szCs w:val="18"/>
    </w:rPr>
  </w:style>
  <w:style w:type="paragraph" w:styleId="NormalWeb">
    <w:name w:val="Normal (Web)"/>
    <w:basedOn w:val="Normal"/>
    <w:uiPriority w:val="99"/>
    <w:semiHidden/>
    <w:unhideWhenUsed/>
    <w:rsid w:val="00123D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42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25D"/>
    <w:rPr>
      <w:rFonts w:ascii="Lucida Grande" w:hAnsi="Lucida Grande" w:cs="Lucida Grande"/>
      <w:sz w:val="18"/>
      <w:szCs w:val="18"/>
    </w:rPr>
  </w:style>
  <w:style w:type="paragraph" w:styleId="NormalWeb">
    <w:name w:val="Normal (Web)"/>
    <w:basedOn w:val="Normal"/>
    <w:uiPriority w:val="99"/>
    <w:semiHidden/>
    <w:unhideWhenUsed/>
    <w:rsid w:val="00123D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91FD15642A94AA05FE3C333E258CC"/>
        <w:category>
          <w:name w:val="General"/>
          <w:gallery w:val="placeholder"/>
        </w:category>
        <w:types>
          <w:type w:val="bbPlcHdr"/>
        </w:types>
        <w:behaviors>
          <w:behavior w:val="content"/>
        </w:behaviors>
        <w:guid w:val="{8249CEF9-E43C-C34F-8CB2-26ACFF27E505}"/>
      </w:docPartPr>
      <w:docPartBody>
        <w:p w:rsidR="00406A5C" w:rsidRDefault="00406A5C">
          <w:pPr>
            <w:pStyle w:val="69391FD15642A94AA05FE3C333E258CC"/>
          </w:pPr>
          <w:r w:rsidRPr="00CC586D">
            <w:rPr>
              <w:rStyle w:val="PlaceholderText"/>
              <w:b/>
              <w:color w:val="FFFFFF" w:themeColor="background1"/>
            </w:rPr>
            <w:t>[Salutation]</w:t>
          </w:r>
        </w:p>
      </w:docPartBody>
    </w:docPart>
    <w:docPart>
      <w:docPartPr>
        <w:name w:val="6A1EC3D8C26D644598FC5405733A631F"/>
        <w:category>
          <w:name w:val="General"/>
          <w:gallery w:val="placeholder"/>
        </w:category>
        <w:types>
          <w:type w:val="bbPlcHdr"/>
        </w:types>
        <w:behaviors>
          <w:behavior w:val="content"/>
        </w:behaviors>
        <w:guid w:val="{40F5DB9B-C581-AE40-8EC9-25BC3146AA2E}"/>
      </w:docPartPr>
      <w:docPartBody>
        <w:p w:rsidR="00406A5C" w:rsidRDefault="00406A5C">
          <w:pPr>
            <w:pStyle w:val="6A1EC3D8C26D644598FC5405733A631F"/>
          </w:pPr>
          <w:r>
            <w:rPr>
              <w:rStyle w:val="PlaceholderText"/>
            </w:rPr>
            <w:t>[First name]</w:t>
          </w:r>
        </w:p>
      </w:docPartBody>
    </w:docPart>
    <w:docPart>
      <w:docPartPr>
        <w:name w:val="C3819EF495286C4CAEE6501B1D985824"/>
        <w:category>
          <w:name w:val="General"/>
          <w:gallery w:val="placeholder"/>
        </w:category>
        <w:types>
          <w:type w:val="bbPlcHdr"/>
        </w:types>
        <w:behaviors>
          <w:behavior w:val="content"/>
        </w:behaviors>
        <w:guid w:val="{240F753B-D0AF-FB42-A3E2-F8EDD7B29460}"/>
      </w:docPartPr>
      <w:docPartBody>
        <w:p w:rsidR="00406A5C" w:rsidRDefault="00406A5C">
          <w:pPr>
            <w:pStyle w:val="C3819EF495286C4CAEE6501B1D985824"/>
          </w:pPr>
          <w:r>
            <w:rPr>
              <w:rStyle w:val="PlaceholderText"/>
            </w:rPr>
            <w:t>[Middle name]</w:t>
          </w:r>
        </w:p>
      </w:docPartBody>
    </w:docPart>
    <w:docPart>
      <w:docPartPr>
        <w:name w:val="5EBF3A0E1EE994408A3711ECC0AB0968"/>
        <w:category>
          <w:name w:val="General"/>
          <w:gallery w:val="placeholder"/>
        </w:category>
        <w:types>
          <w:type w:val="bbPlcHdr"/>
        </w:types>
        <w:behaviors>
          <w:behavior w:val="content"/>
        </w:behaviors>
        <w:guid w:val="{529424C9-C4D8-9A47-832B-2E2CE7CF3206}"/>
      </w:docPartPr>
      <w:docPartBody>
        <w:p w:rsidR="00406A5C" w:rsidRDefault="00406A5C">
          <w:pPr>
            <w:pStyle w:val="5EBF3A0E1EE994408A3711ECC0AB0968"/>
          </w:pPr>
          <w:r>
            <w:rPr>
              <w:rStyle w:val="PlaceholderText"/>
            </w:rPr>
            <w:t>[Last name]</w:t>
          </w:r>
        </w:p>
      </w:docPartBody>
    </w:docPart>
    <w:docPart>
      <w:docPartPr>
        <w:name w:val="080FF8C22FE74149B0BB8C1560115D32"/>
        <w:category>
          <w:name w:val="General"/>
          <w:gallery w:val="placeholder"/>
        </w:category>
        <w:types>
          <w:type w:val="bbPlcHdr"/>
        </w:types>
        <w:behaviors>
          <w:behavior w:val="content"/>
        </w:behaviors>
        <w:guid w:val="{7279958D-10FB-E34D-B3E5-59B6BCFEE8B7}"/>
      </w:docPartPr>
      <w:docPartBody>
        <w:p w:rsidR="00406A5C" w:rsidRDefault="00406A5C">
          <w:pPr>
            <w:pStyle w:val="080FF8C22FE74149B0BB8C1560115D32"/>
          </w:pPr>
          <w:r>
            <w:rPr>
              <w:rStyle w:val="PlaceholderText"/>
            </w:rPr>
            <w:t>[Enter your biography]</w:t>
          </w:r>
        </w:p>
      </w:docPartBody>
    </w:docPart>
    <w:docPart>
      <w:docPartPr>
        <w:name w:val="D821708A5661F04286133B8FCD933905"/>
        <w:category>
          <w:name w:val="General"/>
          <w:gallery w:val="placeholder"/>
        </w:category>
        <w:types>
          <w:type w:val="bbPlcHdr"/>
        </w:types>
        <w:behaviors>
          <w:behavior w:val="content"/>
        </w:behaviors>
        <w:guid w:val="{0E6B0577-BA3C-9344-8FA9-541C30558D19}"/>
      </w:docPartPr>
      <w:docPartBody>
        <w:p w:rsidR="00406A5C" w:rsidRDefault="00406A5C">
          <w:pPr>
            <w:pStyle w:val="D821708A5661F04286133B8FCD933905"/>
          </w:pPr>
          <w:r>
            <w:rPr>
              <w:rStyle w:val="PlaceholderText"/>
            </w:rPr>
            <w:t>[Enter the institution with which you are affiliated]</w:t>
          </w:r>
        </w:p>
      </w:docPartBody>
    </w:docPart>
    <w:docPart>
      <w:docPartPr>
        <w:name w:val="5A217D3199198F45B7364B52A9D47489"/>
        <w:category>
          <w:name w:val="General"/>
          <w:gallery w:val="placeholder"/>
        </w:category>
        <w:types>
          <w:type w:val="bbPlcHdr"/>
        </w:types>
        <w:behaviors>
          <w:behavior w:val="content"/>
        </w:behaviors>
        <w:guid w:val="{7854D95A-BB81-3C48-903C-371C66988246}"/>
      </w:docPartPr>
      <w:docPartBody>
        <w:p w:rsidR="00406A5C" w:rsidRDefault="00406A5C">
          <w:pPr>
            <w:pStyle w:val="5A217D3199198F45B7364B52A9D47489"/>
          </w:pPr>
          <w:r w:rsidRPr="00EF74F7">
            <w:rPr>
              <w:b/>
              <w:color w:val="808080" w:themeColor="background1" w:themeShade="80"/>
            </w:rPr>
            <w:t>[Enter the headword for your article]</w:t>
          </w:r>
        </w:p>
      </w:docPartBody>
    </w:docPart>
    <w:docPart>
      <w:docPartPr>
        <w:name w:val="38818B398C708241A9341D521D9E10B3"/>
        <w:category>
          <w:name w:val="General"/>
          <w:gallery w:val="placeholder"/>
        </w:category>
        <w:types>
          <w:type w:val="bbPlcHdr"/>
        </w:types>
        <w:behaviors>
          <w:behavior w:val="content"/>
        </w:behaviors>
        <w:guid w:val="{1B0D46A2-36A5-DE47-BC29-6C13C42DFBCB}"/>
      </w:docPartPr>
      <w:docPartBody>
        <w:p w:rsidR="00406A5C" w:rsidRDefault="00406A5C">
          <w:pPr>
            <w:pStyle w:val="38818B398C708241A9341D521D9E10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D36A45B32923498ABC82380F5F3354"/>
        <w:category>
          <w:name w:val="General"/>
          <w:gallery w:val="placeholder"/>
        </w:category>
        <w:types>
          <w:type w:val="bbPlcHdr"/>
        </w:types>
        <w:behaviors>
          <w:behavior w:val="content"/>
        </w:behaviors>
        <w:guid w:val="{3EE58214-7792-E54D-82EA-357D2A3F99BD}"/>
      </w:docPartPr>
      <w:docPartBody>
        <w:p w:rsidR="00406A5C" w:rsidRDefault="00406A5C">
          <w:pPr>
            <w:pStyle w:val="E8D36A45B32923498ABC82380F5F33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C1E24E6151484FBA26D750EA7AABEB"/>
        <w:category>
          <w:name w:val="General"/>
          <w:gallery w:val="placeholder"/>
        </w:category>
        <w:types>
          <w:type w:val="bbPlcHdr"/>
        </w:types>
        <w:behaviors>
          <w:behavior w:val="content"/>
        </w:behaviors>
        <w:guid w:val="{0C402165-5A80-A04F-BB7C-F8386F795752}"/>
      </w:docPartPr>
      <w:docPartBody>
        <w:p w:rsidR="00406A5C" w:rsidRDefault="00406A5C">
          <w:pPr>
            <w:pStyle w:val="6DC1E24E6151484FBA26D750EA7AAB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D89E9C1FD070418ED3B2D2E002280B"/>
        <w:category>
          <w:name w:val="General"/>
          <w:gallery w:val="placeholder"/>
        </w:category>
        <w:types>
          <w:type w:val="bbPlcHdr"/>
        </w:types>
        <w:behaviors>
          <w:behavior w:val="content"/>
        </w:behaviors>
        <w:guid w:val="{6B1436A8-5CC3-2947-A9E5-1F0D3494BACE}"/>
      </w:docPartPr>
      <w:docPartBody>
        <w:p w:rsidR="00406A5C" w:rsidRDefault="00406A5C">
          <w:pPr>
            <w:pStyle w:val="C9D89E9C1FD070418ED3B2D2E002280B"/>
          </w:pPr>
          <w:r>
            <w:rPr>
              <w:rStyle w:val="PlaceholderText"/>
            </w:rPr>
            <w:t>[Enter citations for further reading here]</w:t>
          </w:r>
        </w:p>
      </w:docPartBody>
    </w:docPart>
    <w:docPart>
      <w:docPartPr>
        <w:name w:val="789706B470AE7849BF37F810BD420ED8"/>
        <w:category>
          <w:name w:val="General"/>
          <w:gallery w:val="placeholder"/>
        </w:category>
        <w:types>
          <w:type w:val="bbPlcHdr"/>
        </w:types>
        <w:behaviors>
          <w:behavior w:val="content"/>
        </w:behaviors>
        <w:guid w:val="{8ACABC26-7200-C44B-ACD1-5F3277A0AD05}"/>
      </w:docPartPr>
      <w:docPartBody>
        <w:p w:rsidR="00000000" w:rsidRDefault="00406A5C" w:rsidP="00406A5C">
          <w:pPr>
            <w:pStyle w:val="789706B470AE7849BF37F810BD420ED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A5C"/>
    <w:rsid w:val="00406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6A5C"/>
    <w:rPr>
      <w:color w:val="808080"/>
    </w:rPr>
  </w:style>
  <w:style w:type="paragraph" w:customStyle="1" w:styleId="69391FD15642A94AA05FE3C333E258CC">
    <w:name w:val="69391FD15642A94AA05FE3C333E258CC"/>
  </w:style>
  <w:style w:type="paragraph" w:customStyle="1" w:styleId="6A1EC3D8C26D644598FC5405733A631F">
    <w:name w:val="6A1EC3D8C26D644598FC5405733A631F"/>
  </w:style>
  <w:style w:type="paragraph" w:customStyle="1" w:styleId="C3819EF495286C4CAEE6501B1D985824">
    <w:name w:val="C3819EF495286C4CAEE6501B1D985824"/>
  </w:style>
  <w:style w:type="paragraph" w:customStyle="1" w:styleId="5EBF3A0E1EE994408A3711ECC0AB0968">
    <w:name w:val="5EBF3A0E1EE994408A3711ECC0AB0968"/>
  </w:style>
  <w:style w:type="paragraph" w:customStyle="1" w:styleId="080FF8C22FE74149B0BB8C1560115D32">
    <w:name w:val="080FF8C22FE74149B0BB8C1560115D32"/>
  </w:style>
  <w:style w:type="paragraph" w:customStyle="1" w:styleId="D821708A5661F04286133B8FCD933905">
    <w:name w:val="D821708A5661F04286133B8FCD933905"/>
  </w:style>
  <w:style w:type="paragraph" w:customStyle="1" w:styleId="5A217D3199198F45B7364B52A9D47489">
    <w:name w:val="5A217D3199198F45B7364B52A9D47489"/>
  </w:style>
  <w:style w:type="paragraph" w:customStyle="1" w:styleId="38818B398C708241A9341D521D9E10B3">
    <w:name w:val="38818B398C708241A9341D521D9E10B3"/>
  </w:style>
  <w:style w:type="paragraph" w:customStyle="1" w:styleId="E8D36A45B32923498ABC82380F5F3354">
    <w:name w:val="E8D36A45B32923498ABC82380F5F3354"/>
  </w:style>
  <w:style w:type="paragraph" w:customStyle="1" w:styleId="6DC1E24E6151484FBA26D750EA7AABEB">
    <w:name w:val="6DC1E24E6151484FBA26D750EA7AABEB"/>
  </w:style>
  <w:style w:type="paragraph" w:customStyle="1" w:styleId="C9D89E9C1FD070418ED3B2D2E002280B">
    <w:name w:val="C9D89E9C1FD070418ED3B2D2E002280B"/>
  </w:style>
  <w:style w:type="paragraph" w:customStyle="1" w:styleId="789706B470AE7849BF37F810BD420ED8">
    <w:name w:val="789706B470AE7849BF37F810BD420ED8"/>
    <w:rsid w:val="00406A5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6A5C"/>
    <w:rPr>
      <w:color w:val="808080"/>
    </w:rPr>
  </w:style>
  <w:style w:type="paragraph" w:customStyle="1" w:styleId="69391FD15642A94AA05FE3C333E258CC">
    <w:name w:val="69391FD15642A94AA05FE3C333E258CC"/>
  </w:style>
  <w:style w:type="paragraph" w:customStyle="1" w:styleId="6A1EC3D8C26D644598FC5405733A631F">
    <w:name w:val="6A1EC3D8C26D644598FC5405733A631F"/>
  </w:style>
  <w:style w:type="paragraph" w:customStyle="1" w:styleId="C3819EF495286C4CAEE6501B1D985824">
    <w:name w:val="C3819EF495286C4CAEE6501B1D985824"/>
  </w:style>
  <w:style w:type="paragraph" w:customStyle="1" w:styleId="5EBF3A0E1EE994408A3711ECC0AB0968">
    <w:name w:val="5EBF3A0E1EE994408A3711ECC0AB0968"/>
  </w:style>
  <w:style w:type="paragraph" w:customStyle="1" w:styleId="080FF8C22FE74149B0BB8C1560115D32">
    <w:name w:val="080FF8C22FE74149B0BB8C1560115D32"/>
  </w:style>
  <w:style w:type="paragraph" w:customStyle="1" w:styleId="D821708A5661F04286133B8FCD933905">
    <w:name w:val="D821708A5661F04286133B8FCD933905"/>
  </w:style>
  <w:style w:type="paragraph" w:customStyle="1" w:styleId="5A217D3199198F45B7364B52A9D47489">
    <w:name w:val="5A217D3199198F45B7364B52A9D47489"/>
  </w:style>
  <w:style w:type="paragraph" w:customStyle="1" w:styleId="38818B398C708241A9341D521D9E10B3">
    <w:name w:val="38818B398C708241A9341D521D9E10B3"/>
  </w:style>
  <w:style w:type="paragraph" w:customStyle="1" w:styleId="E8D36A45B32923498ABC82380F5F3354">
    <w:name w:val="E8D36A45B32923498ABC82380F5F3354"/>
  </w:style>
  <w:style w:type="paragraph" w:customStyle="1" w:styleId="6DC1E24E6151484FBA26D750EA7AABEB">
    <w:name w:val="6DC1E24E6151484FBA26D750EA7AABEB"/>
  </w:style>
  <w:style w:type="paragraph" w:customStyle="1" w:styleId="C9D89E9C1FD070418ED3B2D2E002280B">
    <w:name w:val="C9D89E9C1FD070418ED3B2D2E002280B"/>
  </w:style>
  <w:style w:type="paragraph" w:customStyle="1" w:styleId="789706B470AE7849BF37F810BD420ED8">
    <w:name w:val="789706B470AE7849BF37F810BD420ED8"/>
    <w:rsid w:val="00406A5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Far</b:Tag>
    <b:SourceType>Book</b:SourceType>
    <b:Guid>{8107B529-5C9E-D943-BE58-8428FCB2E9BD}</b:Guid>
    <b:Title>Strokes of Genuis: Contemporary Iraqi Art</b:Title>
    <b:City>London</b:City>
    <b:Publisher>Saqi Books</b:Publisher>
    <b:Author>
      <b:Editor>
        <b:NameList>
          <b:Person>
            <b:Last>Faraj</b:Last>
            <b:First>Maysaloun</b:First>
          </b:Person>
        </b:NameList>
      </b:Editor>
    </b:Author>
    <b:Year>2001</b:Year>
    <b:RefOrder>1</b:RefOrder>
  </b:Source>
  <b:Source>
    <b:Tag>Ina03</b:Tag>
    <b:SourceType>Book</b:SourceType>
    <b:Guid>{F86C582A-BDAF-C340-9751-41FD04E76142}</b:Guid>
    <b:Title>Iraq: Its History, People, and Politics</b:Title>
    <b:City>Amherst</b:City>
    <b:StateProvince>NY</b:StateProvince>
    <b:Publisher>Humanity Books</b:Publisher>
    <b:Year>2003</b:Year>
    <b:Author>
      <b:Editor>
        <b:NameList>
          <b:Person>
            <b:Last>Inati</b:Last>
            <b:First>Shams</b:First>
            <b:Middle>Constantine</b:Middle>
          </b:Person>
        </b:NameList>
      </b:Editor>
    </b:Author>
    <b:RefOrder>2</b:RefOrder>
  </b:Source>
  <b:Source>
    <b:Tag>Jab83</b:Tag>
    <b:SourceType>Book</b:SourceType>
    <b:Guid>{9540B47A-358D-A843-B6B8-4694378B2A76}</b:Guid>
    <b:Author>
      <b:Author>
        <b:NameList>
          <b:Person>
            <b:Last>Jabra</b:Last>
            <b:First>Jabra</b:First>
            <b:Middle>Ibrahim</b:Middle>
          </b:Person>
        </b:NameList>
      </b:Author>
    </b:Author>
    <b:Title>The Grass Roots of Iraqi Art</b:Title>
    <b:City>St. Helier </b:City>
    <b:CountryRegion>Jersey</b:CountryRegion>
    <b:Publisher>Wasit Graphic and Publishing</b:Publisher>
    <b:Year>1983</b:Year>
    <b:RefOrder>3</b:RefOrder>
  </b:Source>
  <b:Source>
    <b:Tag>Mer13</b:Tag>
    <b:SourceType>Book</b:SourceType>
    <b:Guid>{017B7F9C-096E-3C4D-989D-803FC8B2C4AC}</b:Guid>
    <b:Title>Re:Orient: Investigating Modernism in the Arab World, 1950s-70s</b:Title>
    <b:CountryRegion>United Arab Emirates</b:CountryRegion>
    <b:Publisher>Barjeel Art Foundation</b:Publisher>
    <b:Year>2013</b:Year>
    <b:Author>
      <b:Editor>
        <b:NameList>
          <b:Person>
            <b:Last>Merzaban</b:Last>
            <b:First>Daliah</b:First>
          </b:Person>
        </b:NameList>
      </b:Editor>
    </b:Author>
    <b:RefOrder>4</b:RefOrder>
  </b:Source>
  <b:Source>
    <b:Tag>Poc13</b:Tag>
    <b:SourceType>Book</b:SourceType>
    <b:Guid>{916C0209-FA25-E94D-8D9A-A5A2377D6FC5}</b:Guid>
    <b:Author>
      <b:Author>
        <b:NameList>
          <b:Person>
            <b:Last>Pocock</b:Last>
            <b:First>Charles</b:First>
          </b:Person>
        </b:NameList>
      </b:Author>
    </b:Author>
    <b:Title>Modern Iraqi Art: A Collection</b:Title>
    <b:City>Dubai</b:City>
    <b:Publisher>Meem Gallery</b:Publisher>
    <b:Year>2013</b:Year>
    <b:RefOrder>5</b:RefOrder>
  </b:Source>
</b:Sources>
</file>

<file path=customXml/itemProps1.xml><?xml version="1.0" encoding="utf-8"?>
<ds:datastoreItem xmlns:ds="http://schemas.openxmlformats.org/officeDocument/2006/customXml" ds:itemID="{2CE964DE-A220-E24B-98D8-0188E82A0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521</Words>
  <Characters>2973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5</cp:revision>
  <dcterms:created xsi:type="dcterms:W3CDTF">2014-09-28T17:11:00Z</dcterms:created>
  <dcterms:modified xsi:type="dcterms:W3CDTF">2014-10-06T16:07:00Z</dcterms:modified>
</cp:coreProperties>
</file>