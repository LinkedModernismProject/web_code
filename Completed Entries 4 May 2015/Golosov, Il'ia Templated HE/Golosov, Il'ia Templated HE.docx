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C0C8F9" w14:textId="77777777" w:rsidTr="00B1279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A9A0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EDF147D24E34241AE2BB300C0BDFC8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470F86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7E4D067B8E224CAA50F8F0564E5276"/>
            </w:placeholder>
            <w:text/>
          </w:sdtPr>
          <w:sdtEndPr/>
          <w:sdtContent>
            <w:tc>
              <w:tcPr>
                <w:tcW w:w="2073" w:type="dxa"/>
              </w:tcPr>
              <w:p w14:paraId="5CF6E009" w14:textId="77777777" w:rsidR="00B574C9" w:rsidRDefault="000123B8" w:rsidP="000123B8">
                <w:proofErr w:type="spellStart"/>
                <w:r>
                  <w:t>Alla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68F75A0A5042345BC5869918DD9F8F9"/>
            </w:placeholder>
            <w:text/>
          </w:sdtPr>
          <w:sdtEndPr/>
          <w:sdtContent>
            <w:tc>
              <w:tcPr>
                <w:tcW w:w="2551" w:type="dxa"/>
              </w:tcPr>
              <w:p w14:paraId="05FD97D5" w14:textId="77777777" w:rsidR="00B574C9" w:rsidRDefault="000123B8" w:rsidP="000123B8">
                <w:r>
                  <w:t>G.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33A9CCC365C84CB976F9DE99514435"/>
            </w:placeholder>
            <w:text/>
          </w:sdtPr>
          <w:sdtEndPr/>
          <w:sdtContent>
            <w:tc>
              <w:tcPr>
                <w:tcW w:w="2642" w:type="dxa"/>
              </w:tcPr>
              <w:p w14:paraId="6CB682B2" w14:textId="77777777" w:rsidR="00B574C9" w:rsidRDefault="000123B8" w:rsidP="000123B8">
                <w:proofErr w:type="spellStart"/>
                <w:r w:rsidRPr="000123B8">
                  <w:rPr>
                    <w:lang w:val="en-US" w:eastAsia="ja-JP"/>
                  </w:rPr>
                  <w:t>Vronskaya</w:t>
                </w:r>
                <w:proofErr w:type="spellEnd"/>
              </w:p>
            </w:tc>
          </w:sdtContent>
        </w:sdt>
      </w:tr>
      <w:tr w:rsidR="00B574C9" w14:paraId="0B582D30" w14:textId="77777777" w:rsidTr="00B1279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EAB7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E7120EAC2B4C4AB2604E8ECEB0FCF8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D9EACC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DD4CA09" w14:textId="77777777" w:rsidTr="00B1279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CA2F7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C976A447EC3449B4A91C004A47FF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778B44A3" w14:textId="6FCFB0C8" w:rsidR="00B12795" w:rsidRPr="00B12795" w:rsidRDefault="00B12795" w:rsidP="002412B9">
                <w:pPr>
                  <w:rPr>
                    <w:rFonts w:eastAsia="Calibri" w:cs="Times New Roman"/>
                    <w:iCs/>
                    <w:lang w:val="en-US" w:eastAsia="ar-SA"/>
                  </w:rPr>
                </w:pPr>
                <w:proofErr w:type="spellStart"/>
                <w:r w:rsidRPr="00B12795">
                  <w:rPr>
                    <w:rFonts w:ascii="Calibri" w:eastAsia="Times New Roman" w:hAnsi="Calibri" w:cs="Times New Roman"/>
                    <w:lang w:val="en-CA"/>
                  </w:rPr>
                  <w:t>Eidgenössische</w:t>
                </w:r>
                <w:proofErr w:type="spellEnd"/>
                <w:r w:rsidRPr="00B12795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B12795">
                  <w:rPr>
                    <w:rFonts w:ascii="Calibri" w:eastAsia="Times New Roman" w:hAnsi="Calibri" w:cs="Times New Roman"/>
                    <w:lang w:val="en-CA"/>
                  </w:rPr>
                  <w:t>Technische</w:t>
                </w:r>
                <w:proofErr w:type="spellEnd"/>
                <w:r w:rsidRPr="00B12795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B12795">
                  <w:rPr>
                    <w:rFonts w:ascii="Calibri" w:eastAsia="Times New Roman" w:hAnsi="Calibri" w:cs="Times New Roman"/>
                    <w:lang w:val="en-CA"/>
                  </w:rPr>
                  <w:t>Hochschule</w:t>
                </w:r>
                <w:proofErr w:type="spellEnd"/>
                <w:r w:rsidRPr="00B12795">
                  <w:rPr>
                    <w:rFonts w:ascii="Calibri" w:eastAsia="Times New Roman" w:hAnsi="Calibri" w:cs="Times New Roman"/>
                    <w:lang w:val="en-CA"/>
                  </w:rPr>
                  <w:t xml:space="preserve"> Zürich [Swiss Federal Institute of Technology, Zurich]</w:t>
                </w:r>
              </w:p>
              <w:p w14:paraId="34D516B4" w14:textId="77777777" w:rsidR="00B574C9" w:rsidRPr="000123B8" w:rsidRDefault="00B574C9" w:rsidP="000123B8"/>
            </w:tc>
          </w:sdtContent>
        </w:sdt>
      </w:tr>
    </w:tbl>
    <w:p w14:paraId="1757A28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D4160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02ADD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628603" w14:textId="77777777" w:rsidTr="003F0D73">
        <w:sdt>
          <w:sdtPr>
            <w:alias w:val="Article headword"/>
            <w:tag w:val="articleHeadword"/>
            <w:id w:val="-361440020"/>
            <w:placeholder>
              <w:docPart w:val="6C82ABB2496F654BAED3E102D1B66D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5DED3A" w14:textId="77777777" w:rsidR="003F0D73" w:rsidRPr="00FB589A" w:rsidRDefault="000123B8" w:rsidP="003F0D73">
                <w:pPr>
                  <w:rPr>
                    <w:b/>
                  </w:rPr>
                </w:pPr>
                <w:proofErr w:type="spellStart"/>
                <w:r w:rsidRPr="002412B9">
                  <w:rPr>
                    <w:lang w:val="en-US" w:eastAsia="ar-SA"/>
                  </w:rPr>
                  <w:t>Il’ia</w:t>
                </w:r>
                <w:proofErr w:type="spellEnd"/>
                <w:r w:rsidRPr="002412B9">
                  <w:rPr>
                    <w:lang w:val="en-US" w:eastAsia="ar-SA"/>
                  </w:rPr>
                  <w:t xml:space="preserve"> Golosov (1883-1945)</w:t>
                </w:r>
              </w:p>
            </w:tc>
          </w:sdtContent>
        </w:sdt>
      </w:tr>
      <w:tr w:rsidR="00464699" w14:paraId="04623972" w14:textId="77777777" w:rsidTr="000123B8">
        <w:sdt>
          <w:sdtPr>
            <w:alias w:val="Variant headwords"/>
            <w:tag w:val="variantHeadwords"/>
            <w:id w:val="173464402"/>
            <w:placeholder>
              <w:docPart w:val="EA116FCFE1E1D846AC5341E7AE1DC20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BC06E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C4F26E" w14:textId="77777777" w:rsidTr="003F0D73">
        <w:sdt>
          <w:sdtPr>
            <w:alias w:val="Abstract"/>
            <w:tag w:val="abstract"/>
            <w:id w:val="-635871867"/>
            <w:placeholder>
              <w:docPart w:val="D79E296E44F3F346B40FD89341FC547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7D2ED8" w14:textId="77777777" w:rsidR="002412B9" w:rsidRDefault="002412B9" w:rsidP="002412B9">
                <w:proofErr w:type="spellStart"/>
                <w:r>
                  <w:t>Il’ia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Aleksandrovich</w:t>
                </w:r>
                <w:proofErr w:type="spellEnd"/>
                <w:r>
                  <w:t xml:space="preserve"> </w:t>
                </w:r>
                <w:proofErr w:type="spellStart"/>
                <w:r>
                  <w:t>Golosov</w:t>
                </w:r>
                <w:proofErr w:type="spellEnd"/>
                <w:r>
                  <w:t xml:space="preserve"> was one of the leading Soviet modernist architects of the 1920s. He was born in Moscow into a priest’s family and was the brother of architect </w:t>
                </w:r>
                <w:proofErr w:type="spellStart"/>
                <w:r>
                  <w:t>Panteleimon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Aleksandrovich</w:t>
                </w:r>
                <w:proofErr w:type="spellEnd"/>
                <w:r>
                  <w:t xml:space="preserve"> </w:t>
                </w:r>
                <w:proofErr w:type="spellStart"/>
                <w:r>
                  <w:t>Golosov</w:t>
                </w:r>
                <w:proofErr w:type="spellEnd"/>
                <w:r>
                  <w:t xml:space="preserve"> (1882-1945). Alongside his brother, </w:t>
                </w:r>
                <w:proofErr w:type="spellStart"/>
                <w:r>
                  <w:t>Il’ia</w:t>
                </w:r>
                <w:proofErr w:type="spellEnd"/>
                <w:r>
                  <w:t xml:space="preserve"> </w:t>
                </w:r>
                <w:proofErr w:type="spellStart"/>
                <w:r>
                  <w:t>Golosov</w:t>
                </w:r>
                <w:proofErr w:type="spellEnd"/>
                <w:r>
                  <w:t xml:space="preserve"> graduated with a degree in architecture from Moscow </w:t>
                </w:r>
                <w:proofErr w:type="spellStart"/>
                <w:r>
                  <w:t>Stroganov</w:t>
                </w:r>
                <w:proofErr w:type="spellEnd"/>
                <w:r>
                  <w:t xml:space="preserve"> Art and Industry School in 1907 and from the Moscow School of Painting, Sculpture, and Architecture in 1912. His first projects were private villas in various historical styles.</w:t>
                </w:r>
              </w:p>
              <w:p w14:paraId="47F93937" w14:textId="77777777" w:rsidR="002412B9" w:rsidRDefault="002412B9" w:rsidP="00E85A05"/>
              <w:p w14:paraId="47427666" w14:textId="2DD28E06" w:rsidR="00E85A05" w:rsidRDefault="002412B9" w:rsidP="00E85A05">
                <w:r>
                  <w:t xml:space="preserve">In 1919, </w:t>
                </w:r>
                <w:proofErr w:type="spellStart"/>
                <w:r>
                  <w:t>Golosov</w:t>
                </w:r>
                <w:proofErr w:type="spellEnd"/>
                <w:r>
                  <w:t xml:space="preserve"> became close to the members of the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-Futurist group </w:t>
                </w:r>
                <w:proofErr w:type="spellStart"/>
                <w:r>
                  <w:t>Zhivskul’ptrarkh</w:t>
                </w:r>
                <w:proofErr w:type="spellEnd"/>
                <w:r>
                  <w:t xml:space="preserve"> (an agglutination referring to Painting, Sculpture, Architecture), in particular architect Nikolai </w:t>
                </w:r>
                <w:proofErr w:type="spellStart"/>
                <w:r>
                  <w:t>Ladovskii</w:t>
                </w:r>
                <w:proofErr w:type="spellEnd"/>
                <w:r>
                  <w:t xml:space="preserve">, sculptor Boris </w:t>
                </w:r>
                <w:proofErr w:type="spellStart"/>
                <w:r>
                  <w:t>Korolev</w:t>
                </w:r>
                <w:proofErr w:type="spellEnd"/>
                <w:r>
                  <w:t xml:space="preserve">, and painter Nikolai </w:t>
                </w:r>
                <w:proofErr w:type="spellStart"/>
                <w:r>
                  <w:t>Istselenov</w:t>
                </w:r>
                <w:proofErr w:type="spellEnd"/>
                <w:r>
                  <w:t xml:space="preserve">. Together with </w:t>
                </w:r>
                <w:proofErr w:type="spellStart"/>
                <w:r>
                  <w:t>Golosov</w:t>
                </w:r>
                <w:proofErr w:type="spellEnd"/>
                <w:r>
                  <w:t xml:space="preserve">, these artists became members of the Sculpture </w:t>
                </w:r>
                <w:proofErr w:type="spellStart"/>
                <w:r>
                  <w:t>Artel</w:t>
                </w:r>
                <w:proofErr w:type="spellEnd"/>
                <w:r>
                  <w:t xml:space="preserve"> (Co-operative) of the Second Independent State Art Studios (soon to become famous as </w:t>
                </w:r>
                <w:proofErr w:type="spellStart"/>
                <w:r>
                  <w:t>VKhUTEMAS</w:t>
                </w:r>
                <w:proofErr w:type="spellEnd"/>
                <w:r>
                  <w:t xml:space="preserve">) under the leadership of </w:t>
                </w:r>
                <w:proofErr w:type="spellStart"/>
                <w:r>
                  <w:t>Korolev</w:t>
                </w:r>
                <w:proofErr w:type="spellEnd"/>
                <w:r>
                  <w:t xml:space="preserve">. </w:t>
                </w:r>
                <w:proofErr w:type="spellStart"/>
                <w:r>
                  <w:t>Golosov’s</w:t>
                </w:r>
                <w:proofErr w:type="spellEnd"/>
                <w:r>
                  <w:t xml:space="preserve"> early connection with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-Futurism and sculpture had predicated his design principles and his formal vision of architecture. This sculptural attitude to architecture was manifested, in particular, in </w:t>
                </w:r>
                <w:proofErr w:type="spellStart"/>
                <w:r>
                  <w:t>Golosov’s</w:t>
                </w:r>
                <w:proofErr w:type="spellEnd"/>
                <w:r>
                  <w:t xml:space="preserve"> ‘theory of design of architectural organisms’: he interpreted architecture as a ‘mass’ (according to formalist aesthetics, a quintessentially sculptural property), or, in other words, as a large-scale form.</w:t>
                </w:r>
              </w:p>
            </w:tc>
          </w:sdtContent>
        </w:sdt>
      </w:tr>
      <w:tr w:rsidR="003F0D73" w14:paraId="0AAA62A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362A52577CA7F4DAC72D35E72D986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C39F46" w14:textId="1664898D" w:rsidR="00137D22" w:rsidRDefault="00D263F1" w:rsidP="000123B8">
                <w:proofErr w:type="spellStart"/>
                <w:r>
                  <w:t>Il’ia</w:t>
                </w:r>
                <w:proofErr w:type="spellEnd"/>
                <w:r>
                  <w:t xml:space="preserve"> </w:t>
                </w:r>
                <w:proofErr w:type="spellStart"/>
                <w:r>
                  <w:t>Aleksandrovich</w:t>
                </w:r>
                <w:proofErr w:type="spellEnd"/>
                <w:r>
                  <w:t xml:space="preserve"> Golosov was </w:t>
                </w:r>
                <w:r w:rsidR="000123B8">
                  <w:t>one of the leading Soviet mo</w:t>
                </w:r>
                <w:r>
                  <w:t>dernist architects of the 1920s. He</w:t>
                </w:r>
                <w:r w:rsidR="000123B8">
                  <w:t xml:space="preserve"> was born in Moscow into </w:t>
                </w:r>
                <w:r w:rsidR="005A1BA5">
                  <w:t>a priest’s</w:t>
                </w:r>
                <w:r w:rsidR="000123B8">
                  <w:t xml:space="preserve"> family and was the brother of architect </w:t>
                </w:r>
                <w:proofErr w:type="spellStart"/>
                <w:r w:rsidR="000123B8">
                  <w:t>Panteleimon</w:t>
                </w:r>
                <w:proofErr w:type="spellEnd"/>
                <w:r w:rsidR="000123B8">
                  <w:t xml:space="preserve"> </w:t>
                </w:r>
                <w:proofErr w:type="spellStart"/>
                <w:r w:rsidR="000123B8">
                  <w:t>Aleksandrovich</w:t>
                </w:r>
                <w:proofErr w:type="spellEnd"/>
                <w:r w:rsidR="000123B8">
                  <w:t xml:space="preserve"> Golosov (1882-1945). Alongside his brother, </w:t>
                </w:r>
                <w:proofErr w:type="spellStart"/>
                <w:r w:rsidR="000123B8">
                  <w:t>Il’ia</w:t>
                </w:r>
                <w:proofErr w:type="spellEnd"/>
                <w:r w:rsidR="000123B8">
                  <w:t xml:space="preserve"> Golosov graduated</w:t>
                </w:r>
                <w:r w:rsidR="0041213A">
                  <w:t xml:space="preserve"> with a degree in architecture</w:t>
                </w:r>
                <w:r w:rsidR="000123B8">
                  <w:t xml:space="preserve"> from Moscow </w:t>
                </w:r>
                <w:proofErr w:type="spellStart"/>
                <w:r w:rsidR="000123B8">
                  <w:t>Stroganov</w:t>
                </w:r>
                <w:proofErr w:type="spellEnd"/>
                <w:r w:rsidR="000123B8">
                  <w:t xml:space="preserve"> Art and Industry School in 1907 and from the Moscow School of Painting, Sculpture</w:t>
                </w:r>
                <w:r>
                  <w:t>,</w:t>
                </w:r>
                <w:r w:rsidR="0041213A">
                  <w:t xml:space="preserve"> and Architecture in 1912</w:t>
                </w:r>
                <w:r w:rsidR="000123B8">
                  <w:t>. His first projects were private villas in various historical styles.</w:t>
                </w:r>
              </w:p>
              <w:p w14:paraId="7D3DB3E5" w14:textId="77777777" w:rsidR="00137D22" w:rsidRDefault="00137D22" w:rsidP="000123B8"/>
              <w:p w14:paraId="2D955BD3" w14:textId="199DC651" w:rsidR="000123B8" w:rsidRDefault="003C7773" w:rsidP="00137D22">
                <w:pPr>
                  <w:keepNext/>
                  <w:tabs>
                    <w:tab w:val="left" w:pos="2300"/>
                  </w:tabs>
                </w:pPr>
                <w:r>
                  <w:t>File:</w:t>
                </w:r>
                <w:r w:rsidR="00137D22">
                  <w:t xml:space="preserve"> </w:t>
                </w:r>
                <w:r w:rsidR="00137D22" w:rsidRPr="00137D22">
                  <w:t>Ilia_Golosov.jpg</w:t>
                </w:r>
              </w:p>
              <w:p w14:paraId="55F07CC7" w14:textId="3143C11D" w:rsidR="000123B8" w:rsidRDefault="00137D22" w:rsidP="00AF1BE2">
                <w:pPr>
                  <w:pStyle w:val="Caption"/>
                </w:pPr>
                <w:r>
                  <w:t xml:space="preserve">Figure </w:t>
                </w:r>
                <w:r w:rsidR="00B12795">
                  <w:fldChar w:fldCharType="begin"/>
                </w:r>
                <w:r w:rsidR="00B12795">
                  <w:instrText xml:space="preserve"> SEQ Figure \* ARABIC </w:instrText>
                </w:r>
                <w:r w:rsidR="00B12795">
                  <w:fldChar w:fldCharType="separate"/>
                </w:r>
                <w:r w:rsidR="003C6706">
                  <w:rPr>
                    <w:noProof/>
                  </w:rPr>
                  <w:t>1</w:t>
                </w:r>
                <w:r w:rsidR="00B12795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Il'ia</w:t>
                </w:r>
                <w:proofErr w:type="spellEnd"/>
                <w:r>
                  <w:t xml:space="preserve"> Golosov. Source URL: http://www.alyoshin.ru/Files/publika/khan_magomedov/khan_golosov_02.html</w:t>
                </w:r>
              </w:p>
              <w:p w14:paraId="05EFB0F1" w14:textId="79B41A6D" w:rsidR="000123B8" w:rsidRDefault="000123B8" w:rsidP="000123B8">
                <w:r>
                  <w:t>In 1919, Golosov became close to the members of</w:t>
                </w:r>
                <w:r w:rsidR="005A1BA5">
                  <w:t xml:space="preserve"> the</w:t>
                </w:r>
                <w:r>
                  <w:t xml:space="preserve">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-Futurist group </w:t>
                </w:r>
                <w:proofErr w:type="spellStart"/>
                <w:r>
                  <w:t>Zhivskul’ptrarkh</w:t>
                </w:r>
                <w:proofErr w:type="spellEnd"/>
                <w:r>
                  <w:t xml:space="preserve"> (an agglutination referring to Painting, Sculpture, Architectur</w:t>
                </w:r>
                <w:r w:rsidR="0041213A">
                  <w:t xml:space="preserve">e), in particular architect Nikolai </w:t>
                </w:r>
                <w:proofErr w:type="spellStart"/>
                <w:r w:rsidR="0041213A">
                  <w:t>Ladovskii</w:t>
                </w:r>
                <w:proofErr w:type="spellEnd"/>
                <w:r>
                  <w:t>, sculptor</w:t>
                </w:r>
                <w:r w:rsidR="0041213A">
                  <w:t xml:space="preserve"> Boris </w:t>
                </w:r>
                <w:proofErr w:type="spellStart"/>
                <w:r w:rsidR="0041213A">
                  <w:t>Korolev</w:t>
                </w:r>
                <w:proofErr w:type="spellEnd"/>
                <w:r>
                  <w:t>,</w:t>
                </w:r>
                <w:r w:rsidR="005A1BA5">
                  <w:t xml:space="preserve"> and painter Nikolai </w:t>
                </w:r>
                <w:proofErr w:type="spellStart"/>
                <w:r w:rsidR="005A1BA5">
                  <w:t>Istselenov</w:t>
                </w:r>
                <w:proofErr w:type="spellEnd"/>
                <w:r w:rsidR="005A1BA5">
                  <w:t>. T</w:t>
                </w:r>
                <w:r>
                  <w:t>ogether with Golosov</w:t>
                </w:r>
                <w:r w:rsidR="005A1BA5">
                  <w:t>, these artists</w:t>
                </w:r>
                <w:r>
                  <w:t xml:space="preserve"> became members of the Sculpture </w:t>
                </w:r>
                <w:proofErr w:type="spellStart"/>
                <w:r>
                  <w:t>Artel</w:t>
                </w:r>
                <w:proofErr w:type="spellEnd"/>
                <w:r>
                  <w:t xml:space="preserve"> (Co-operative) of the Second Independent State Art Studios (soon to become famous as </w:t>
                </w:r>
                <w:proofErr w:type="spellStart"/>
                <w:r>
                  <w:t>VKhUTEMAS</w:t>
                </w:r>
                <w:proofErr w:type="spellEnd"/>
                <w:r>
                  <w:t xml:space="preserve">) under the leadership of </w:t>
                </w:r>
                <w:proofErr w:type="spellStart"/>
                <w:r>
                  <w:t>Korolev</w:t>
                </w:r>
                <w:proofErr w:type="spellEnd"/>
                <w:r>
                  <w:t xml:space="preserve">. Golosov’s early connection with </w:t>
                </w:r>
                <w:proofErr w:type="spellStart"/>
                <w:r>
                  <w:t>Cubo</w:t>
                </w:r>
                <w:proofErr w:type="spellEnd"/>
                <w:r>
                  <w:t xml:space="preserve">-Futurism and sculpture had predicated his design principles and his formal vision of architecture. This sculptural attitude to architecture was manifested, in particular, </w:t>
                </w:r>
                <w:r>
                  <w:lastRenderedPageBreak/>
                  <w:t>in Golosov’s ‘theory of design of architectural organisms’: he interpreted architecture as a ‘mass’ (according to formalist aesthetics, a quintessentially sculptural property), or, in other words, as a large-scale form.</w:t>
                </w:r>
              </w:p>
              <w:p w14:paraId="5763CE70" w14:textId="77777777" w:rsidR="000123B8" w:rsidRDefault="000123B8" w:rsidP="000123B8"/>
              <w:p w14:paraId="2AF38411" w14:textId="77777777" w:rsidR="000123B8" w:rsidRDefault="000123B8" w:rsidP="000123B8">
                <w:r>
                  <w:t xml:space="preserve">Golosov developed his architectural theory in the early 1920s, during </w:t>
                </w:r>
                <w:r w:rsidR="00DD1C9B">
                  <w:t>a</w:t>
                </w:r>
                <w:r>
                  <w:t xml:space="preserve"> period of active pedagogical work at </w:t>
                </w:r>
                <w:proofErr w:type="spellStart"/>
                <w:r>
                  <w:t>VKhUTEMAS</w:t>
                </w:r>
                <w:proofErr w:type="spellEnd"/>
                <w:r>
                  <w:t>, were he co-chaired a</w:t>
                </w:r>
                <w:r w:rsidR="00DD1C9B">
                  <w:t xml:space="preserve">n architecture workshop with Konstantin </w:t>
                </w:r>
                <w:proofErr w:type="spellStart"/>
                <w:r w:rsidR="00DD1C9B">
                  <w:t>Mel’nikov</w:t>
                </w:r>
                <w:proofErr w:type="spellEnd"/>
                <w:r>
                  <w:t>. The wor</w:t>
                </w:r>
                <w:r w:rsidR="00DD1C9B">
                  <w:t xml:space="preserve">kshop was conceived as a middle </w:t>
                </w:r>
                <w:r>
                  <w:t xml:space="preserve">ground between the ultra-left workshop of </w:t>
                </w:r>
                <w:proofErr w:type="spellStart"/>
                <w:r>
                  <w:t>Ladovskii</w:t>
                </w:r>
                <w:proofErr w:type="spellEnd"/>
                <w:r>
                  <w:t xml:space="preserve"> and the workshops of architects-Classicists; the students of Golosov and </w:t>
                </w:r>
                <w:proofErr w:type="spellStart"/>
                <w:r>
                  <w:t>Mel’nikov</w:t>
                </w:r>
                <w:proofErr w:type="spellEnd"/>
                <w:r>
                  <w:t xml:space="preserve"> were encouraged to study the architecture of the past, but only in order to apprehend its ‘essence’</w:t>
                </w:r>
                <w:r w:rsidR="00DD1C9B">
                  <w:t xml:space="preserve"> </w:t>
                </w:r>
                <w:r>
                  <w:t>—the principles of mass and form. Unlike his more left-wing colleagues, Golosov insisted on a subjectivity of architectural method and saw architecture as a creative art that requires genius and inspiration.</w:t>
                </w:r>
              </w:p>
              <w:p w14:paraId="47165991" w14:textId="77777777" w:rsidR="003C6706" w:rsidRDefault="003C6706" w:rsidP="000123B8"/>
              <w:p w14:paraId="2A2EC309" w14:textId="77777777" w:rsidR="003C6706" w:rsidRPr="002412B9" w:rsidRDefault="003C6706" w:rsidP="002412B9">
                <w:pPr>
                  <w:keepNext/>
                </w:pPr>
                <w:r w:rsidRPr="002412B9">
                  <w:t>File: Zuyev_Workers_Club_1927-29.jpg</w:t>
                </w:r>
              </w:p>
              <w:p w14:paraId="5EFCFFD8" w14:textId="77777777" w:rsidR="003C6706" w:rsidRPr="002412B9" w:rsidRDefault="003C6706" w:rsidP="002412B9">
                <w:pPr>
                  <w:pStyle w:val="Caption"/>
                  <w:spacing w:after="0"/>
                </w:pPr>
                <w:r w:rsidRPr="002412B9">
                  <w:t xml:space="preserve">Figure </w:t>
                </w:r>
                <w:r w:rsidR="00B12795">
                  <w:fldChar w:fldCharType="begin"/>
                </w:r>
                <w:r w:rsidR="00B12795">
                  <w:instrText xml:space="preserve"> SEQ Figure \* ARABIC </w:instrText>
                </w:r>
                <w:r w:rsidR="00B12795">
                  <w:fldChar w:fldCharType="separate"/>
                </w:r>
                <w:r w:rsidRPr="002412B9">
                  <w:rPr>
                    <w:noProof/>
                  </w:rPr>
                  <w:t>2</w:t>
                </w:r>
                <w:r w:rsidR="00B12795">
                  <w:rPr>
                    <w:noProof/>
                  </w:rPr>
                  <w:fldChar w:fldCharType="end"/>
                </w:r>
                <w:r w:rsidRPr="002412B9">
                  <w:t xml:space="preserve">: </w:t>
                </w:r>
                <w:proofErr w:type="spellStart"/>
                <w:r w:rsidRPr="002412B9">
                  <w:t>Zuyev</w:t>
                </w:r>
                <w:proofErr w:type="spellEnd"/>
                <w:r w:rsidRPr="002412B9">
                  <w:t xml:space="preserve"> Workers' Club, Moscow (1927-1929). Source URL: http://en.wikipedia.org/wiki/File</w:t>
                </w:r>
                <w:proofErr w:type="gramStart"/>
                <w:r w:rsidRPr="002412B9">
                  <w:t>:Zuev.jpg</w:t>
                </w:r>
                <w:proofErr w:type="gramEnd"/>
              </w:p>
              <w:p w14:paraId="5B1E50CC" w14:textId="77777777" w:rsidR="000123B8" w:rsidRDefault="000123B8" w:rsidP="000123B8"/>
              <w:p w14:paraId="350E8D08" w14:textId="360CB023" w:rsidR="000123B8" w:rsidRDefault="000123B8" w:rsidP="000123B8">
                <w:r>
                  <w:t xml:space="preserve">Although in the early 1920s Golosov worked in a </w:t>
                </w:r>
                <w:proofErr w:type="spellStart"/>
                <w:r>
                  <w:t>Zhivskul’ptarkh</w:t>
                </w:r>
                <w:proofErr w:type="spellEnd"/>
                <w:r>
                  <w:t>-influenced style of the so-called Symbolic Romanticism, in 1925-</w:t>
                </w:r>
                <w:r w:rsidR="00DD1C9B">
                  <w:t>19</w:t>
                </w:r>
                <w:r>
                  <w:t xml:space="preserve">28, </w:t>
                </w:r>
                <w:r w:rsidR="00DD1C9B">
                  <w:t xml:space="preserve">during the </w:t>
                </w:r>
                <w:r>
                  <w:t>extreme popularity of C</w:t>
                </w:r>
                <w:r w:rsidR="00DD1C9B">
                  <w:t>onstructivism</w:t>
                </w:r>
                <w:r>
                  <w:t xml:space="preserve">, he accepted Constructivism’s formal language (without ever becoming its theoretician or officially joining the Constructivist group OSA) and quickly gained the reputation of one of the leading Constructivist architects. The most </w:t>
                </w:r>
                <w:r w:rsidR="00F32228">
                  <w:t>famous of Golosov’s buildings, T</w:t>
                </w:r>
                <w:r>
                  <w:t xml:space="preserve">he </w:t>
                </w:r>
                <w:proofErr w:type="spellStart"/>
                <w:r>
                  <w:t>Zuyev</w:t>
                </w:r>
                <w:proofErr w:type="spellEnd"/>
                <w:r>
                  <w:t xml:space="preserve"> Workers’ Club in Moscow (1927-</w:t>
                </w:r>
                <w:r w:rsidR="00DD1C9B">
                  <w:t>19</w:t>
                </w:r>
                <w:r>
                  <w:t>29), is a sculpture-like play of interpenetrating volumes that recalls Golosov’s earlier theoretical principles. In the late 1920s and early 1930s</w:t>
                </w:r>
                <w:r w:rsidR="005A1BA5">
                  <w:t>,</w:t>
                </w:r>
                <w:r>
                  <w:t xml:space="preserve"> Golosov was engaged in the design and planning of experimental</w:t>
                </w:r>
                <w:r w:rsidR="005A1BA5">
                  <w:t>,</w:t>
                </w:r>
                <w:r>
                  <w:t xml:space="preserve"> urban and social projects (houses, communes</w:t>
                </w:r>
                <w:r w:rsidR="00F32228">
                  <w:t>,</w:t>
                </w:r>
                <w:r>
                  <w:t xml:space="preserve"> and residential complexes), most notably, the residential complex in the First Workers’ Village in Ivanovo-</w:t>
                </w:r>
                <w:proofErr w:type="spellStart"/>
                <w:r>
                  <w:t>Voznesensk</w:t>
                </w:r>
                <w:proofErr w:type="spellEnd"/>
                <w:r>
                  <w:t xml:space="preserve"> (1930-</w:t>
                </w:r>
                <w:r w:rsidR="00F32228">
                  <w:t>19</w:t>
                </w:r>
                <w:r>
                  <w:t xml:space="preserve">32). </w:t>
                </w:r>
              </w:p>
              <w:p w14:paraId="0D2A627C" w14:textId="77777777" w:rsidR="003C6706" w:rsidRDefault="003C6706" w:rsidP="000123B8"/>
              <w:p w14:paraId="72D1A2CC" w14:textId="6796EA13" w:rsidR="003C6706" w:rsidRDefault="003C6706" w:rsidP="003C6706">
                <w:pPr>
                  <w:keepNext/>
                </w:pPr>
                <w:r>
                  <w:t xml:space="preserve">File: </w:t>
                </w:r>
                <w:r w:rsidRPr="003C6706">
                  <w:t>Golosov_Residential_Block_1930-32.jpg</w:t>
                </w:r>
              </w:p>
              <w:p w14:paraId="406AD04E" w14:textId="01379BFF" w:rsidR="003C6706" w:rsidRDefault="003C6706" w:rsidP="003C6706">
                <w:pPr>
                  <w:pStyle w:val="Caption"/>
                </w:pPr>
                <w:r>
                  <w:t xml:space="preserve">Figure </w:t>
                </w:r>
                <w:r w:rsidR="00B12795">
                  <w:fldChar w:fldCharType="begin"/>
                </w:r>
                <w:r w:rsidR="00B12795">
                  <w:instrText xml:space="preserve"> SEQ Figure \* ARABIC </w:instrText>
                </w:r>
                <w:r w:rsidR="00B12795">
                  <w:fldChar w:fldCharType="separate"/>
                </w:r>
                <w:r>
                  <w:rPr>
                    <w:noProof/>
                  </w:rPr>
                  <w:t>3</w:t>
                </w:r>
                <w:r w:rsidR="00B12795">
                  <w:rPr>
                    <w:noProof/>
                  </w:rPr>
                  <w:fldChar w:fldCharType="end"/>
                </w:r>
                <w:r w:rsidR="00AF1BE2">
                  <w:t>: Residential Block in the First Workers’ Village, Ivanovo-</w:t>
                </w:r>
                <w:proofErr w:type="spellStart"/>
                <w:r w:rsidR="00AF1BE2">
                  <w:t>Voznesensk</w:t>
                </w:r>
                <w:proofErr w:type="spellEnd"/>
                <w:r w:rsidR="00AF1BE2">
                  <w:t>. Realized version (1930-1932). Source URL: http://archigrafo.livejournal.com/196062.html?thread=3392734</w:t>
                </w:r>
              </w:p>
              <w:p w14:paraId="334A9F09" w14:textId="3B79638F" w:rsidR="003C6706" w:rsidRDefault="003C6706" w:rsidP="003C6706">
                <w:pPr>
                  <w:keepNext/>
                </w:pPr>
                <w:r>
                  <w:t xml:space="preserve">File: </w:t>
                </w:r>
                <w:r w:rsidRPr="003C6706">
                  <w:t>Golosov_Residential_Complex_Moscow.jpg</w:t>
                </w:r>
              </w:p>
              <w:p w14:paraId="58727E52" w14:textId="7581FA09" w:rsidR="003C6706" w:rsidRDefault="003C6706" w:rsidP="005A1BA5">
                <w:pPr>
                  <w:pStyle w:val="Caption"/>
                </w:pPr>
                <w:r>
                  <w:t xml:space="preserve">Figure </w:t>
                </w:r>
                <w:r w:rsidR="00B12795">
                  <w:fldChar w:fldCharType="begin"/>
                </w:r>
                <w:r w:rsidR="00B12795">
                  <w:instrText xml:space="preserve"> SEQ Figure \* ARABIC </w:instrText>
                </w:r>
                <w:r w:rsidR="00B12795">
                  <w:fldChar w:fldCharType="separate"/>
                </w:r>
                <w:r>
                  <w:rPr>
                    <w:noProof/>
                  </w:rPr>
                  <w:t>4</w:t>
                </w:r>
                <w:r w:rsidR="00B12795">
                  <w:rPr>
                    <w:noProof/>
                  </w:rPr>
                  <w:fldChar w:fldCharType="end"/>
                </w:r>
                <w:r>
                  <w:t xml:space="preserve">: Residential Complex on </w:t>
                </w:r>
                <w:proofErr w:type="spellStart"/>
                <w:r>
                  <w:t>Iauzskii</w:t>
                </w:r>
                <w:proofErr w:type="spellEnd"/>
                <w:r>
                  <w:t xml:space="preserve"> Boulevard, Moscow (1933-1935). Source URL: </w:t>
                </w:r>
                <w:r w:rsidRPr="00AF1BE2">
                  <w:t>http://commons.wikimedia.org/wiki/File</w:t>
                </w:r>
                <w:proofErr w:type="gramStart"/>
                <w:r w:rsidRPr="00AF1BE2">
                  <w:t>:Moscow</w:t>
                </w:r>
                <w:proofErr w:type="gramEnd"/>
                <w:r w:rsidRPr="00AF1BE2">
                  <w:t>_golosov.jpg?uselang=ru</w:t>
                </w:r>
              </w:p>
              <w:p w14:paraId="1FB994BE" w14:textId="16621B84" w:rsidR="000123B8" w:rsidRDefault="000123B8" w:rsidP="000123B8">
                <w:pPr>
                  <w:rPr>
                    <w:b/>
                  </w:rPr>
                </w:pPr>
                <w:r>
                  <w:t xml:space="preserve">When modernist architecture was suppressed by the state in the early 1930s, Golosov returned to Classicism with apparent ease. Alongside other </w:t>
                </w:r>
                <w:r w:rsidR="00F32228">
                  <w:t xml:space="preserve">architectural leaders, </w:t>
                </w:r>
                <w:r>
                  <w:t>in 1933 he received his own architectural office (Moscow Soviet Workshop #4), which designed monumental buildings (mostly large residential complexes) as expressive</w:t>
                </w:r>
                <w:r w:rsidR="005A1BA5">
                  <w:t>,</w:t>
                </w:r>
                <w:r>
                  <w:t xml:space="preserve"> volumetric compositions.</w:t>
                </w:r>
              </w:p>
              <w:p w14:paraId="2D8BED94" w14:textId="77777777" w:rsidR="00F32228" w:rsidRDefault="00F32228" w:rsidP="00C27FAB"/>
              <w:p w14:paraId="6C261537" w14:textId="77777777" w:rsidR="00F32228" w:rsidRDefault="00F32228" w:rsidP="00F32228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46ACB658" w14:textId="3E55755D" w:rsidR="00F32228" w:rsidRDefault="00F32228" w:rsidP="00F32228">
                <w:r>
                  <w:t>Crematorium in Moscow (competition entry) (1919)</w:t>
                </w:r>
              </w:p>
              <w:p w14:paraId="18803DF0" w14:textId="39142060" w:rsidR="00F32228" w:rsidRDefault="00F32228" w:rsidP="00F32228">
                <w:r>
                  <w:t>Radio Station; Observatory (unrealized projects) (1921)</w:t>
                </w:r>
              </w:p>
              <w:p w14:paraId="23839E84" w14:textId="49A6E851" w:rsidR="00F32228" w:rsidRDefault="00F32228" w:rsidP="00F32228">
                <w:r>
                  <w:t>Pavilion of the Far East at the All-Russian Agricultural Exposition, Moscow (1923)</w:t>
                </w:r>
              </w:p>
              <w:p w14:paraId="3AB86D26" w14:textId="49C6B2E1" w:rsidR="00F32228" w:rsidRDefault="00F32228" w:rsidP="00F32228">
                <w:r>
                  <w:t>House of Textiles, Moscow (competition entry) (1925)</w:t>
                </w:r>
              </w:p>
              <w:p w14:paraId="44E500FB" w14:textId="7415990D" w:rsidR="00F32228" w:rsidRDefault="00F32228" w:rsidP="00F32228">
                <w:proofErr w:type="spellStart"/>
                <w:r>
                  <w:t>Zuyev</w:t>
                </w:r>
                <w:proofErr w:type="spellEnd"/>
                <w:r>
                  <w:t xml:space="preserve"> Workers’ Club, Moscow (1927-1929)</w:t>
                </w:r>
              </w:p>
              <w:p w14:paraId="21250683" w14:textId="3B452DCC" w:rsidR="00F32228" w:rsidRDefault="00F32228" w:rsidP="00F32228">
                <w:r>
                  <w:t>The House of the Soviets, Khabarovsk (1928-1930)</w:t>
                </w:r>
              </w:p>
              <w:p w14:paraId="19BD9FE6" w14:textId="700EF9B2" w:rsidR="00F32228" w:rsidRDefault="00F32228" w:rsidP="00F32228">
                <w:r>
                  <w:t xml:space="preserve">Government Building, </w:t>
                </w:r>
                <w:proofErr w:type="spellStart"/>
                <w:r>
                  <w:t>Elista</w:t>
                </w:r>
                <w:proofErr w:type="spellEnd"/>
                <w:r>
                  <w:t xml:space="preserve"> (1928-1932)</w:t>
                </w:r>
              </w:p>
              <w:p w14:paraId="5435D3C8" w14:textId="186E23BE" w:rsidR="00F32228" w:rsidRDefault="002412B9" w:rsidP="00F32228">
                <w:r>
                  <w:t>Resi</w:t>
                </w:r>
                <w:r w:rsidR="00F32228">
                  <w:t>dential Block (‘The House of the Collective’) in the First Workers’ Village, Ivanovo-</w:t>
                </w:r>
                <w:proofErr w:type="spellStart"/>
                <w:r w:rsidR="00F32228">
                  <w:t>Voznesensk</w:t>
                </w:r>
                <w:proofErr w:type="spellEnd"/>
                <w:r w:rsidR="00F32228">
                  <w:t xml:space="preserve"> (1930-1932)</w:t>
                </w:r>
              </w:p>
              <w:p w14:paraId="1B851E97" w14:textId="2F96C151" w:rsidR="00F32228" w:rsidRDefault="00F32228" w:rsidP="00F32228">
                <w:r>
                  <w:t xml:space="preserve">Residential Complex on </w:t>
                </w:r>
                <w:proofErr w:type="spellStart"/>
                <w:r>
                  <w:t>Iauzskii</w:t>
                </w:r>
                <w:proofErr w:type="spellEnd"/>
                <w:r>
                  <w:t xml:space="preserve"> Boulevard, Moscow (1933-1935)</w:t>
                </w:r>
              </w:p>
              <w:p w14:paraId="7A9B9A57" w14:textId="567DF61B" w:rsidR="00F32228" w:rsidRDefault="00F32228" w:rsidP="00F32228">
                <w:r>
                  <w:lastRenderedPageBreak/>
                  <w:t>Residential Building of the Car Factory, Gorky (1936)</w:t>
                </w:r>
              </w:p>
              <w:p w14:paraId="155BBBC7" w14:textId="77777777" w:rsidR="003C6706" w:rsidRDefault="00F32228" w:rsidP="003C6706">
                <w:pPr>
                  <w:keepNext/>
                </w:pPr>
                <w:r>
                  <w:t>Higher Trade Union School, Moscow (1938)</w:t>
                </w:r>
                <w:r w:rsidR="003C6706">
                  <w:br/>
                </w:r>
                <w:r w:rsidR="003C6706">
                  <w:br/>
                  <w:t xml:space="preserve">File: </w:t>
                </w:r>
                <w:r w:rsidR="003C6706" w:rsidRPr="003C6706">
                  <w:t>Golosov_Observatory_1921.jpg</w:t>
                </w:r>
              </w:p>
              <w:p w14:paraId="5ADDD111" w14:textId="37826456" w:rsidR="003F0D73" w:rsidRPr="003C6706" w:rsidRDefault="003C6706" w:rsidP="003C6706">
                <w:pPr>
                  <w:pStyle w:val="Caption"/>
                  <w:rPr>
                    <w:b w:val="0"/>
                    <w:bCs w:val="0"/>
                  </w:rPr>
                </w:pPr>
                <w:r>
                  <w:t xml:space="preserve">Figure </w:t>
                </w:r>
                <w:r w:rsidR="00B12795">
                  <w:fldChar w:fldCharType="begin"/>
                </w:r>
                <w:r w:rsidR="00B12795">
                  <w:instrText xml:space="preserve"> SEQ Figure \* ARABIC </w:instrText>
                </w:r>
                <w:r w:rsidR="00B12795">
                  <w:fldChar w:fldCharType="separate"/>
                </w:r>
                <w:r>
                  <w:rPr>
                    <w:noProof/>
                  </w:rPr>
                  <w:t>5</w:t>
                </w:r>
                <w:r w:rsidR="00B12795">
                  <w:rPr>
                    <w:noProof/>
                  </w:rPr>
                  <w:fldChar w:fldCharType="end"/>
                </w:r>
                <w:r>
                  <w:t xml:space="preserve">: Observatory (1921). Source URL: </w:t>
                </w:r>
                <w:r w:rsidRPr="00AF1BE2">
                  <w:t>http://www.alyoshin.ru/Files_ph/publika/khan_1/39.html</w:t>
                </w:r>
              </w:p>
            </w:tc>
          </w:sdtContent>
        </w:sdt>
      </w:tr>
      <w:tr w:rsidR="003235A7" w14:paraId="69F5750E" w14:textId="77777777" w:rsidTr="003235A7">
        <w:tc>
          <w:tcPr>
            <w:tcW w:w="9016" w:type="dxa"/>
          </w:tcPr>
          <w:p w14:paraId="4598571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A3FE58FA4F324990EC3CCD03A57D17"/>
              </w:placeholder>
            </w:sdtPr>
            <w:sdtEndPr/>
            <w:sdtContent>
              <w:p w14:paraId="5B5D9BA4" w14:textId="62EC4A3A" w:rsidR="00AF1BE2" w:rsidRDefault="00B12795" w:rsidP="003C6706">
                <w:sdt>
                  <w:sdtPr>
                    <w:id w:val="1636530204"/>
                    <w:citation/>
                  </w:sdtPr>
                  <w:sdtEndPr/>
                  <w:sdtContent>
                    <w:r w:rsidR="003C6706">
                      <w:fldChar w:fldCharType="begin"/>
                    </w:r>
                    <w:r w:rsidR="002412B9">
                      <w:rPr>
                        <w:lang w:val="en-US"/>
                      </w:rPr>
                      <w:instrText xml:space="preserve">CITATION Kha07 \l 1033 </w:instrText>
                    </w:r>
                    <w:r w:rsidR="003C6706">
                      <w:fldChar w:fldCharType="separate"/>
                    </w:r>
                    <w:r w:rsidR="002412B9">
                      <w:rPr>
                        <w:noProof/>
                        <w:lang w:val="en-US"/>
                      </w:rPr>
                      <w:t xml:space="preserve"> (S. O. Khan-Magomedov)</w:t>
                    </w:r>
                    <w:r w:rsidR="003C6706">
                      <w:fldChar w:fldCharType="end"/>
                    </w:r>
                  </w:sdtContent>
                </w:sdt>
              </w:p>
              <w:p w14:paraId="031BE32F" w14:textId="77777777" w:rsidR="00AF1BE2" w:rsidRDefault="00AF1BE2" w:rsidP="003C6706"/>
              <w:p w14:paraId="0052222B" w14:textId="2F4A84B5" w:rsidR="003235A7" w:rsidRDefault="00B12795" w:rsidP="003C6706">
                <w:sdt>
                  <w:sdtPr>
                    <w:id w:val="-1640557006"/>
                    <w:citation/>
                  </w:sdtPr>
                  <w:sdtEndPr/>
                  <w:sdtContent>
                    <w:r w:rsidR="00AF1BE2">
                      <w:fldChar w:fldCharType="begin"/>
                    </w:r>
                    <w:r w:rsidR="00AF1BE2">
                      <w:rPr>
                        <w:lang w:val="en-US"/>
                      </w:rPr>
                      <w:instrText xml:space="preserve"> CITATION Kha87 \l 1033 </w:instrText>
                    </w:r>
                    <w:r w:rsidR="00AF1BE2">
                      <w:fldChar w:fldCharType="separate"/>
                    </w:r>
                    <w:r w:rsidR="00AF1BE2" w:rsidRPr="00AF1BE2">
                      <w:rPr>
                        <w:noProof/>
                        <w:lang w:val="en-US"/>
                      </w:rPr>
                      <w:t>(S. O. Khan-Magomedov)</w:t>
                    </w:r>
                    <w:r w:rsidR="00AF1BE2">
                      <w:fldChar w:fldCharType="end"/>
                    </w:r>
                  </w:sdtContent>
                </w:sdt>
              </w:p>
            </w:sdtContent>
          </w:sdt>
        </w:tc>
      </w:tr>
    </w:tbl>
    <w:p w14:paraId="089885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2B3D5" w14:textId="77777777" w:rsidR="002412B9" w:rsidRDefault="002412B9" w:rsidP="007A0D55">
      <w:pPr>
        <w:spacing w:after="0" w:line="240" w:lineRule="auto"/>
      </w:pPr>
      <w:r>
        <w:separator/>
      </w:r>
    </w:p>
  </w:endnote>
  <w:endnote w:type="continuationSeparator" w:id="0">
    <w:p w14:paraId="7A4DA00A" w14:textId="77777777" w:rsidR="002412B9" w:rsidRDefault="002412B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66D8A" w14:textId="77777777" w:rsidR="002412B9" w:rsidRDefault="002412B9" w:rsidP="007A0D55">
      <w:pPr>
        <w:spacing w:after="0" w:line="240" w:lineRule="auto"/>
      </w:pPr>
      <w:r>
        <w:separator/>
      </w:r>
    </w:p>
  </w:footnote>
  <w:footnote w:type="continuationSeparator" w:id="0">
    <w:p w14:paraId="6C22D0AB" w14:textId="77777777" w:rsidR="002412B9" w:rsidRDefault="002412B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9BD62" w14:textId="77777777" w:rsidR="002412B9" w:rsidRDefault="002412B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55327E0" w14:textId="77777777" w:rsidR="002412B9" w:rsidRDefault="002412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43"/>
    <w:rsid w:val="000123B8"/>
    <w:rsid w:val="00032559"/>
    <w:rsid w:val="00052040"/>
    <w:rsid w:val="000B25AE"/>
    <w:rsid w:val="000B55AB"/>
    <w:rsid w:val="000D24DC"/>
    <w:rsid w:val="00101B2E"/>
    <w:rsid w:val="00116FA0"/>
    <w:rsid w:val="00137D22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12B9"/>
    <w:rsid w:val="00244BB0"/>
    <w:rsid w:val="002A0A0D"/>
    <w:rsid w:val="002B0B37"/>
    <w:rsid w:val="0030662D"/>
    <w:rsid w:val="003235A7"/>
    <w:rsid w:val="003677B6"/>
    <w:rsid w:val="003C6706"/>
    <w:rsid w:val="003C7773"/>
    <w:rsid w:val="003D3579"/>
    <w:rsid w:val="003E2795"/>
    <w:rsid w:val="003F0D73"/>
    <w:rsid w:val="0041213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1BA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104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1BE2"/>
    <w:rsid w:val="00B1279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63F1"/>
    <w:rsid w:val="00D656DA"/>
    <w:rsid w:val="00D83300"/>
    <w:rsid w:val="00DC6B48"/>
    <w:rsid w:val="00DD1C9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2228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55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10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37D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37D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D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37D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D2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37D2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67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10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37D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37D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D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37D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D2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137D2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DF147D24E34241AE2BB300C0BD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6180-2172-6543-AA76-AA9E5F9E6DD5}"/>
      </w:docPartPr>
      <w:docPartBody>
        <w:p w:rsidR="00E95024" w:rsidRDefault="00E95024">
          <w:pPr>
            <w:pStyle w:val="3EDF147D24E34241AE2BB300C0BDFC8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7E4D067B8E224CAA50F8F0564E5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9831-DAC2-C14C-863A-C8F80616C2B1}"/>
      </w:docPartPr>
      <w:docPartBody>
        <w:p w:rsidR="00E95024" w:rsidRDefault="00E95024">
          <w:pPr>
            <w:pStyle w:val="527E4D067B8E224CAA50F8F0564E52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68F75A0A5042345BC5869918DD9F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4BB9-5D83-B745-901A-C9D9D125F31B}"/>
      </w:docPartPr>
      <w:docPartBody>
        <w:p w:rsidR="00E95024" w:rsidRDefault="00E95024">
          <w:pPr>
            <w:pStyle w:val="A68F75A0A5042345BC5869918DD9F8F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33A9CCC365C84CB976F9DE99514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EDDAF-E20C-4647-8153-A987F3AAEA9B}"/>
      </w:docPartPr>
      <w:docPartBody>
        <w:p w:rsidR="00E95024" w:rsidRDefault="00E95024">
          <w:pPr>
            <w:pStyle w:val="5633A9CCC365C84CB976F9DE995144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E7120EAC2B4C4AB2604E8ECEB0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2292-D97D-254E-BBB1-893245DE7EBE}"/>
      </w:docPartPr>
      <w:docPartBody>
        <w:p w:rsidR="00E95024" w:rsidRDefault="00E95024">
          <w:pPr>
            <w:pStyle w:val="0AE7120EAC2B4C4AB2604E8ECEB0FC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C976A447EC3449B4A91C004A47F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1803-92CF-DF40-AF2F-E6FCF34CE800}"/>
      </w:docPartPr>
      <w:docPartBody>
        <w:p w:rsidR="00E95024" w:rsidRDefault="00E95024">
          <w:pPr>
            <w:pStyle w:val="48C976A447EC3449B4A91C004A47FF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C82ABB2496F654BAED3E102D1B6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C61F-099B-1745-B5B7-0B4BE9708750}"/>
      </w:docPartPr>
      <w:docPartBody>
        <w:p w:rsidR="00E95024" w:rsidRDefault="00E95024">
          <w:pPr>
            <w:pStyle w:val="6C82ABB2496F654BAED3E102D1B66D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116FCFE1E1D846AC5341E7AE1DC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7B7C-700E-B14C-B6FE-743FDA066091}"/>
      </w:docPartPr>
      <w:docPartBody>
        <w:p w:rsidR="00E95024" w:rsidRDefault="00E95024">
          <w:pPr>
            <w:pStyle w:val="EA116FCFE1E1D846AC5341E7AE1DC2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9E296E44F3F346B40FD89341FC5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4BB18-6275-2847-8DDE-C4E8B1707303}"/>
      </w:docPartPr>
      <w:docPartBody>
        <w:p w:rsidR="00E95024" w:rsidRDefault="00E95024">
          <w:pPr>
            <w:pStyle w:val="D79E296E44F3F346B40FD89341FC547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362A52577CA7F4DAC72D35E72D98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BE41-2F46-5645-9713-18C99B64E377}"/>
      </w:docPartPr>
      <w:docPartBody>
        <w:p w:rsidR="00E95024" w:rsidRDefault="00E95024">
          <w:pPr>
            <w:pStyle w:val="9362A52577CA7F4DAC72D35E72D986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A3FE58FA4F324990EC3CCD03A5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BEA01-0201-524B-B6BB-2EE8A6EC18EC}"/>
      </w:docPartPr>
      <w:docPartBody>
        <w:p w:rsidR="00E95024" w:rsidRDefault="00E95024">
          <w:pPr>
            <w:pStyle w:val="CDA3FE58FA4F324990EC3CCD03A57D1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24"/>
    <w:rsid w:val="00E95024"/>
    <w:rsid w:val="00F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DF147D24E34241AE2BB300C0BDFC84">
    <w:name w:val="3EDF147D24E34241AE2BB300C0BDFC84"/>
  </w:style>
  <w:style w:type="paragraph" w:customStyle="1" w:styleId="527E4D067B8E224CAA50F8F0564E5276">
    <w:name w:val="527E4D067B8E224CAA50F8F0564E5276"/>
  </w:style>
  <w:style w:type="paragraph" w:customStyle="1" w:styleId="A68F75A0A5042345BC5869918DD9F8F9">
    <w:name w:val="A68F75A0A5042345BC5869918DD9F8F9"/>
  </w:style>
  <w:style w:type="paragraph" w:customStyle="1" w:styleId="5633A9CCC365C84CB976F9DE99514435">
    <w:name w:val="5633A9CCC365C84CB976F9DE99514435"/>
  </w:style>
  <w:style w:type="paragraph" w:customStyle="1" w:styleId="0AE7120EAC2B4C4AB2604E8ECEB0FCF8">
    <w:name w:val="0AE7120EAC2B4C4AB2604E8ECEB0FCF8"/>
  </w:style>
  <w:style w:type="paragraph" w:customStyle="1" w:styleId="48C976A447EC3449B4A91C004A47FFBE">
    <w:name w:val="48C976A447EC3449B4A91C004A47FFBE"/>
  </w:style>
  <w:style w:type="paragraph" w:customStyle="1" w:styleId="6C82ABB2496F654BAED3E102D1B66DB2">
    <w:name w:val="6C82ABB2496F654BAED3E102D1B66DB2"/>
  </w:style>
  <w:style w:type="paragraph" w:customStyle="1" w:styleId="EA116FCFE1E1D846AC5341E7AE1DC20B">
    <w:name w:val="EA116FCFE1E1D846AC5341E7AE1DC20B"/>
  </w:style>
  <w:style w:type="paragraph" w:customStyle="1" w:styleId="D79E296E44F3F346B40FD89341FC5470">
    <w:name w:val="D79E296E44F3F346B40FD89341FC5470"/>
  </w:style>
  <w:style w:type="paragraph" w:customStyle="1" w:styleId="9362A52577CA7F4DAC72D35E72D986AF">
    <w:name w:val="9362A52577CA7F4DAC72D35E72D986AF"/>
  </w:style>
  <w:style w:type="paragraph" w:customStyle="1" w:styleId="CDA3FE58FA4F324990EC3CCD03A57D17">
    <w:name w:val="CDA3FE58FA4F324990EC3CCD03A57D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DF147D24E34241AE2BB300C0BDFC84">
    <w:name w:val="3EDF147D24E34241AE2BB300C0BDFC84"/>
  </w:style>
  <w:style w:type="paragraph" w:customStyle="1" w:styleId="527E4D067B8E224CAA50F8F0564E5276">
    <w:name w:val="527E4D067B8E224CAA50F8F0564E5276"/>
  </w:style>
  <w:style w:type="paragraph" w:customStyle="1" w:styleId="A68F75A0A5042345BC5869918DD9F8F9">
    <w:name w:val="A68F75A0A5042345BC5869918DD9F8F9"/>
  </w:style>
  <w:style w:type="paragraph" w:customStyle="1" w:styleId="5633A9CCC365C84CB976F9DE99514435">
    <w:name w:val="5633A9CCC365C84CB976F9DE99514435"/>
  </w:style>
  <w:style w:type="paragraph" w:customStyle="1" w:styleId="0AE7120EAC2B4C4AB2604E8ECEB0FCF8">
    <w:name w:val="0AE7120EAC2B4C4AB2604E8ECEB0FCF8"/>
  </w:style>
  <w:style w:type="paragraph" w:customStyle="1" w:styleId="48C976A447EC3449B4A91C004A47FFBE">
    <w:name w:val="48C976A447EC3449B4A91C004A47FFBE"/>
  </w:style>
  <w:style w:type="paragraph" w:customStyle="1" w:styleId="6C82ABB2496F654BAED3E102D1B66DB2">
    <w:name w:val="6C82ABB2496F654BAED3E102D1B66DB2"/>
  </w:style>
  <w:style w:type="paragraph" w:customStyle="1" w:styleId="EA116FCFE1E1D846AC5341E7AE1DC20B">
    <w:name w:val="EA116FCFE1E1D846AC5341E7AE1DC20B"/>
  </w:style>
  <w:style w:type="paragraph" w:customStyle="1" w:styleId="D79E296E44F3F346B40FD89341FC5470">
    <w:name w:val="D79E296E44F3F346B40FD89341FC5470"/>
  </w:style>
  <w:style w:type="paragraph" w:customStyle="1" w:styleId="9362A52577CA7F4DAC72D35E72D986AF">
    <w:name w:val="9362A52577CA7F4DAC72D35E72D986AF"/>
  </w:style>
  <w:style w:type="paragraph" w:customStyle="1" w:styleId="CDA3FE58FA4F324990EC3CCD03A57D17">
    <w:name w:val="CDA3FE58FA4F324990EC3CCD03A57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Kha87</b:Tag>
    <b:SourceType>Book</b:SourceType>
    <b:Guid>{76FA02E8-BC42-B142-A9AD-20E6AFA01E5D}</b:Guid>
    <b:Author>
      <b:Author>
        <b:NameList>
          <b:Person>
            <b:Last>Khan-Magomedov</b:Last>
            <b:First>S.</b:First>
            <b:Middle>O</b:Middle>
          </b:Person>
        </b:NameList>
      </b:Author>
    </b:Author>
    <b:Title>Pioneers of Soviet Architecture</b:Title>
    <b:City>New York</b:City>
    <b:Publisher>Rizzoli</b:Publisher>
    <b:Year>1987</b:Year>
    <b:RefOrder>2</b:RefOrder>
  </b:Source>
  <b:Source>
    <b:Tag>Kha07</b:Tag>
    <b:SourceType>Book</b:SourceType>
    <b:Guid>{0EEA06A3-D72F-774A-BE58-8EC735822188}</b:Guid>
    <b:Author>
      <b:Author>
        <b:NameList>
          <b:Person>
            <b:Last>Khan-Magomedov</b:Last>
            <b:First>S.</b:First>
            <b:Middle>O.</b:Middle>
          </b:Person>
        </b:NameList>
      </b:Author>
    </b:Author>
    <b:Title>Il’ia Golosov</b:Title>
    <b:City>Moscow</b:City>
    <b:Publisher>Stroiizdat</b:Publisher>
    <b:Year>1988</b:Year>
    <b:Edition>2nd Edition</b:Edition>
    <b:Comments>2nd edition published in Moscow by Arkhitektura-S in 2007.</b:Comments>
    <b:RefOrder>1</b:RefOrder>
  </b:Source>
</b:Sources>
</file>

<file path=customXml/itemProps1.xml><?xml version="1.0" encoding="utf-8"?>
<ds:datastoreItem xmlns:ds="http://schemas.openxmlformats.org/officeDocument/2006/customXml" ds:itemID="{AC12C16D-702F-754F-9AD4-CD690178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3</Pages>
  <Words>999</Words>
  <Characters>5700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2014-12-22T16:41:00Z</dcterms:created>
  <dcterms:modified xsi:type="dcterms:W3CDTF">2015-03-20T00:58:00Z</dcterms:modified>
</cp:coreProperties>
</file>