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F76991" w14:textId="77777777" w:rsidTr="00922950">
        <w:tc>
          <w:tcPr>
            <w:tcW w:w="491" w:type="dxa"/>
            <w:vMerge w:val="restart"/>
            <w:shd w:val="clear" w:color="auto" w:fill="A6A6A6" w:themeFill="background1" w:themeFillShade="A6"/>
            <w:textDirection w:val="btLr"/>
          </w:tcPr>
          <w:p w14:paraId="029997E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797A7B72AD3C345883638229563DE07"/>
            </w:placeholder>
            <w:showingPlcHdr/>
            <w:dropDownList>
              <w:listItem w:displayText="Dr." w:value="Dr."/>
              <w:listItem w:displayText="Prof." w:value="Prof."/>
            </w:dropDownList>
          </w:sdtPr>
          <w:sdtContent>
            <w:tc>
              <w:tcPr>
                <w:tcW w:w="1259" w:type="dxa"/>
              </w:tcPr>
              <w:p w14:paraId="59643C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685554E154954DBD736AC8C547E8ED"/>
            </w:placeholder>
            <w:text/>
          </w:sdtPr>
          <w:sdtContent>
            <w:tc>
              <w:tcPr>
                <w:tcW w:w="2073" w:type="dxa"/>
              </w:tcPr>
              <w:p w14:paraId="756DEE98" w14:textId="77777777" w:rsidR="00B574C9" w:rsidRDefault="00936C49" w:rsidP="00936C49">
                <w:r>
                  <w:t>Allison</w:t>
                </w:r>
              </w:p>
            </w:tc>
          </w:sdtContent>
        </w:sdt>
        <w:sdt>
          <w:sdtPr>
            <w:alias w:val="Middle name"/>
            <w:tag w:val="authorMiddleName"/>
            <w:id w:val="-2076034781"/>
            <w:placeholder>
              <w:docPart w:val="AEDD1CFEE6BCE047992B3D65F22D1AF4"/>
            </w:placeholder>
            <w:showingPlcHdr/>
            <w:text/>
          </w:sdtPr>
          <w:sdtContent>
            <w:tc>
              <w:tcPr>
                <w:tcW w:w="2551" w:type="dxa"/>
              </w:tcPr>
              <w:p w14:paraId="15673063" w14:textId="77777777" w:rsidR="00B574C9" w:rsidRDefault="00B574C9" w:rsidP="00922950">
                <w:r>
                  <w:rPr>
                    <w:rStyle w:val="PlaceholderText"/>
                  </w:rPr>
                  <w:t>[Middle name]</w:t>
                </w:r>
              </w:p>
            </w:tc>
          </w:sdtContent>
        </w:sdt>
        <w:sdt>
          <w:sdtPr>
            <w:alias w:val="Last name"/>
            <w:tag w:val="authorLastName"/>
            <w:id w:val="-1088529830"/>
            <w:placeholder>
              <w:docPart w:val="484948FC8B6E894D8C9C480BF91B0D8C"/>
            </w:placeholder>
            <w:text/>
          </w:sdtPr>
          <w:sdtContent>
            <w:tc>
              <w:tcPr>
                <w:tcW w:w="2642" w:type="dxa"/>
              </w:tcPr>
              <w:p w14:paraId="32B8007C" w14:textId="77777777" w:rsidR="00B574C9" w:rsidRDefault="00936C49" w:rsidP="00936C49">
                <w:proofErr w:type="gramStart"/>
                <w:r>
                  <w:t>de</w:t>
                </w:r>
                <w:proofErr w:type="gramEnd"/>
                <w:r>
                  <w:t xml:space="preserve"> </w:t>
                </w:r>
                <w:proofErr w:type="spellStart"/>
                <w:r>
                  <w:t>Fren</w:t>
                </w:r>
                <w:proofErr w:type="spellEnd"/>
              </w:p>
            </w:tc>
          </w:sdtContent>
        </w:sdt>
      </w:tr>
      <w:tr w:rsidR="00B574C9" w14:paraId="7B927FA2" w14:textId="77777777" w:rsidTr="001A6A06">
        <w:trPr>
          <w:trHeight w:val="986"/>
        </w:trPr>
        <w:tc>
          <w:tcPr>
            <w:tcW w:w="491" w:type="dxa"/>
            <w:vMerge/>
            <w:shd w:val="clear" w:color="auto" w:fill="A6A6A6" w:themeFill="background1" w:themeFillShade="A6"/>
          </w:tcPr>
          <w:p w14:paraId="4999B552" w14:textId="77777777" w:rsidR="00B574C9" w:rsidRPr="001A6A06" w:rsidRDefault="00B574C9" w:rsidP="00CF1542">
            <w:pPr>
              <w:jc w:val="center"/>
              <w:rPr>
                <w:b/>
                <w:color w:val="FFFFFF" w:themeColor="background1"/>
              </w:rPr>
            </w:pPr>
          </w:p>
        </w:tc>
        <w:sdt>
          <w:sdtPr>
            <w:alias w:val="Biography"/>
            <w:tag w:val="authorBiography"/>
            <w:id w:val="938807824"/>
            <w:placeholder>
              <w:docPart w:val="B4846DBA40187A4192C2B6488F064CE0"/>
            </w:placeholder>
            <w:showingPlcHdr/>
          </w:sdtPr>
          <w:sdtContent>
            <w:tc>
              <w:tcPr>
                <w:tcW w:w="8525" w:type="dxa"/>
                <w:gridSpan w:val="4"/>
              </w:tcPr>
              <w:p w14:paraId="28CDD5DE" w14:textId="77777777" w:rsidR="00B574C9" w:rsidRDefault="00B574C9" w:rsidP="00922950">
                <w:r>
                  <w:rPr>
                    <w:rStyle w:val="PlaceholderText"/>
                  </w:rPr>
                  <w:t>[Enter your biography]</w:t>
                </w:r>
              </w:p>
            </w:tc>
          </w:sdtContent>
        </w:sdt>
      </w:tr>
      <w:tr w:rsidR="00B574C9" w14:paraId="2A430173" w14:textId="77777777" w:rsidTr="001A6A06">
        <w:trPr>
          <w:trHeight w:val="986"/>
        </w:trPr>
        <w:tc>
          <w:tcPr>
            <w:tcW w:w="491" w:type="dxa"/>
            <w:vMerge/>
            <w:shd w:val="clear" w:color="auto" w:fill="A6A6A6" w:themeFill="background1" w:themeFillShade="A6"/>
          </w:tcPr>
          <w:p w14:paraId="3E376FD3" w14:textId="77777777" w:rsidR="00B574C9" w:rsidRPr="001A6A06" w:rsidRDefault="00B574C9" w:rsidP="00CF1542">
            <w:pPr>
              <w:jc w:val="center"/>
              <w:rPr>
                <w:b/>
                <w:color w:val="FFFFFF" w:themeColor="background1"/>
              </w:rPr>
            </w:pPr>
          </w:p>
        </w:tc>
        <w:sdt>
          <w:sdtPr>
            <w:alias w:val="Affiliation"/>
            <w:tag w:val="affiliation"/>
            <w:id w:val="2012937915"/>
            <w:placeholder>
              <w:docPart w:val="C8E79808CFE4AE4597283387865CD443"/>
            </w:placeholder>
            <w:text/>
          </w:sdtPr>
          <w:sdtContent>
            <w:tc>
              <w:tcPr>
                <w:tcW w:w="8525" w:type="dxa"/>
                <w:gridSpan w:val="4"/>
              </w:tcPr>
              <w:p w14:paraId="6FC9C2CC" w14:textId="09641C86" w:rsidR="00B574C9" w:rsidRDefault="006778C9" w:rsidP="006778C9">
                <w:r>
                  <w:t>Occidental College</w:t>
                </w:r>
              </w:p>
            </w:tc>
          </w:sdtContent>
        </w:sdt>
      </w:tr>
    </w:tbl>
    <w:p w14:paraId="679B5DA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5E5F8A" w14:textId="77777777" w:rsidTr="00244BB0">
        <w:tc>
          <w:tcPr>
            <w:tcW w:w="9016" w:type="dxa"/>
            <w:shd w:val="clear" w:color="auto" w:fill="A6A6A6" w:themeFill="background1" w:themeFillShade="A6"/>
            <w:tcMar>
              <w:top w:w="113" w:type="dxa"/>
              <w:bottom w:w="113" w:type="dxa"/>
            </w:tcMar>
          </w:tcPr>
          <w:p w14:paraId="4E640D4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2EE45E" w14:textId="77777777" w:rsidTr="003F0D73">
        <w:tc>
          <w:tcPr>
            <w:tcW w:w="9016" w:type="dxa"/>
            <w:tcMar>
              <w:top w:w="113" w:type="dxa"/>
              <w:bottom w:w="113" w:type="dxa"/>
            </w:tcMar>
          </w:tcPr>
          <w:p w14:paraId="12842FEA" w14:textId="66CD3037" w:rsidR="003F0D73" w:rsidRPr="00936C49" w:rsidRDefault="00936C49" w:rsidP="00467FB3">
            <w:r>
              <w:t>Metropolis (1927)</w:t>
            </w:r>
            <w:r w:rsidR="00C67FA0">
              <w:tab/>
            </w:r>
            <w:r w:rsidR="00467FB3">
              <w:tab/>
            </w:r>
          </w:p>
        </w:tc>
      </w:tr>
      <w:tr w:rsidR="00464699" w14:paraId="6C856E93" w14:textId="77777777" w:rsidTr="00642420">
        <w:sdt>
          <w:sdtPr>
            <w:alias w:val="Variant headwords"/>
            <w:tag w:val="variantHeadwords"/>
            <w:id w:val="173464402"/>
            <w:placeholder>
              <w:docPart w:val="A9ED5D391FA4F24E893130236E9539FA"/>
            </w:placeholder>
            <w:showingPlcHdr/>
          </w:sdtPr>
          <w:sdtContent>
            <w:tc>
              <w:tcPr>
                <w:tcW w:w="9016" w:type="dxa"/>
                <w:tcMar>
                  <w:top w:w="113" w:type="dxa"/>
                  <w:bottom w:w="113" w:type="dxa"/>
                </w:tcMar>
              </w:tcPr>
              <w:p w14:paraId="45FBEB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62A654" w14:textId="77777777" w:rsidTr="003F0D73">
        <w:sdt>
          <w:sdtPr>
            <w:alias w:val="Abstract"/>
            <w:tag w:val="abstract"/>
            <w:id w:val="-635871867"/>
            <w:placeholder>
              <w:docPart w:val="73CACE2460A4AF44876B7F67F04B0844"/>
            </w:placeholder>
          </w:sdtPr>
          <w:sdtContent>
            <w:tc>
              <w:tcPr>
                <w:tcW w:w="9016" w:type="dxa"/>
                <w:tcMar>
                  <w:top w:w="113" w:type="dxa"/>
                  <w:bottom w:w="113" w:type="dxa"/>
                </w:tcMar>
              </w:tcPr>
              <w:p w14:paraId="55EFF3A3" w14:textId="7AEE4F49" w:rsidR="00E85A05" w:rsidRDefault="00C67FA0" w:rsidP="00E85A05">
                <w:r w:rsidRPr="0055627F">
                  <w:rPr>
                    <w:i/>
                  </w:rPr>
                  <w:t>Metropolis</w:t>
                </w:r>
                <w:r w:rsidRPr="0055627F">
                  <w:t xml:space="preserve"> is a black-and-white silent German film directed by </w:t>
                </w:r>
                <w:r>
                  <w:t>E</w:t>
                </w:r>
                <w:r w:rsidRPr="0055627F">
                  <w:t xml:space="preserve">xpressionist filmmaker Fritz Lang and co-written with his then wife, </w:t>
                </w:r>
                <w:proofErr w:type="spellStart"/>
                <w:r w:rsidRPr="0055627F">
                  <w:t>Thea</w:t>
                </w:r>
                <w:proofErr w:type="spellEnd"/>
                <w:r w:rsidRPr="0055627F">
                  <w:t xml:space="preserve"> von </w:t>
                </w:r>
                <w:proofErr w:type="spellStart"/>
                <w:r w:rsidRPr="0055627F">
                  <w:t>Harbou</w:t>
                </w:r>
                <w:proofErr w:type="spellEnd"/>
                <w:r w:rsidRPr="0055627F">
                  <w:t xml:space="preserve">. </w:t>
                </w:r>
                <w:r>
                  <w:t xml:space="preserve">Set </w:t>
                </w:r>
                <w:r w:rsidRPr="0055627F">
                  <w:t>in the year 2026 in a</w:t>
                </w:r>
                <w:r>
                  <w:t>n</w:t>
                </w:r>
                <w:r w:rsidRPr="0055627F">
                  <w:t xml:space="preserve"> urban dystopia where the rich inhabit towering skyscrapers while faceless workers </w:t>
                </w:r>
                <w:r>
                  <w:t xml:space="preserve">live and </w:t>
                </w:r>
                <w:r w:rsidRPr="0055627F">
                  <w:t xml:space="preserve">toil </w:t>
                </w:r>
                <w:r>
                  <w:t>among</w:t>
                </w:r>
                <w:r w:rsidRPr="0055627F">
                  <w:t xml:space="preserve"> subterranean </w:t>
                </w:r>
                <w:r>
                  <w:t>machines</w:t>
                </w:r>
                <w:r w:rsidRPr="0055627F">
                  <w:t xml:space="preserve"> that keep the city running</w:t>
                </w:r>
                <w:r>
                  <w:t xml:space="preserve">, it </w:t>
                </w:r>
                <w:r w:rsidRPr="0055627F">
                  <w:t>helped</w:t>
                </w:r>
                <w:r>
                  <w:t xml:space="preserve"> to further</w:t>
                </w:r>
                <w:r w:rsidRPr="0055627F">
                  <w:t xml:space="preserve"> establish the science fiction genre within cinema</w:t>
                </w:r>
                <w:r>
                  <w:t xml:space="preserve">. The film notably took a contradictory stance towards industrial modernity: while its narrative conveyed Expressionist fears of technology by focusing on the machine rhythms and dehumanizing conditions of the modern factory system, it visually celebrated the Machine Age through Art Deco styling, particularly evident in the design of the </w:t>
                </w:r>
                <w:proofErr w:type="spellStart"/>
                <w:r>
                  <w:rPr>
                    <w:rStyle w:val="Emphasis"/>
                  </w:rPr>
                  <w:t>Maschinenmensch</w:t>
                </w:r>
                <w:proofErr w:type="spellEnd"/>
                <w:r>
                  <w:rPr>
                    <w:rStyle w:val="Emphasis"/>
                  </w:rPr>
                  <w:t xml:space="preserve"> </w:t>
                </w:r>
                <w:r w:rsidR="00A67E38">
                  <w:rPr>
                    <w:rStyle w:val="Emphasis"/>
                    <w:i w:val="0"/>
                  </w:rPr>
                  <w:t>[‘</w:t>
                </w:r>
                <w:r w:rsidR="00A67E38">
                  <w:t>machine-human’]</w:t>
                </w:r>
                <w:r>
                  <w:t>, and the utilization of new</w:t>
                </w:r>
                <w:r w:rsidRPr="00CD2E7C">
                  <w:t xml:space="preserve"> cinematographic techniques like the </w:t>
                </w:r>
                <w:proofErr w:type="spellStart"/>
                <w:r w:rsidRPr="00CD2E7C">
                  <w:t>Schüfftan</w:t>
                </w:r>
                <w:proofErr w:type="spellEnd"/>
                <w:r w:rsidRPr="00CD2E7C">
                  <w:t xml:space="preserve"> process</w:t>
                </w:r>
                <w:r>
                  <w:t xml:space="preserve">, </w:t>
                </w:r>
                <w:r w:rsidRPr="0055627F">
                  <w:t xml:space="preserve">by which mirrors </w:t>
                </w:r>
                <w:r>
                  <w:t>were</w:t>
                </w:r>
                <w:r w:rsidRPr="0055627F">
                  <w:t xml:space="preserve"> used to project actors onto </w:t>
                </w:r>
                <w:r>
                  <w:t>miniature futuristic</w:t>
                </w:r>
                <w:r w:rsidRPr="0055627F">
                  <w:t xml:space="preserve"> sets</w:t>
                </w:r>
                <w:r>
                  <w:t xml:space="preserve">. </w:t>
                </w:r>
                <w:r w:rsidRPr="0055627F">
                  <w:rPr>
                    <w:i/>
                  </w:rPr>
                  <w:t>Metropolis</w:t>
                </w:r>
                <w:r w:rsidRPr="0055627F">
                  <w:t xml:space="preserve"> received mixed reviews at its 1927 Berlin premiere. While some praised its technical achievements, others critiqued its </w:t>
                </w:r>
                <w:r>
                  <w:t xml:space="preserve">thematic contradictions, </w:t>
                </w:r>
                <w:r w:rsidRPr="0055627F">
                  <w:t>religious iconography, simplistic social message, and epic length. It was severely edited</w:t>
                </w:r>
                <w:r w:rsidR="00D66DE6">
                  <w:t>,</w:t>
                </w:r>
                <w:r w:rsidRPr="0055627F">
                  <w:t xml:space="preserve"> and the original cut </w:t>
                </w:r>
                <w:r>
                  <w:t xml:space="preserve">was </w:t>
                </w:r>
                <w:r w:rsidRPr="0055627F">
                  <w:t>lost for over eighty years until the 2008 discovery of a print in the archives of a film museum in Buenos Aires. Twenty-seven lost minutes were recovered and, after a lengthy restoration process, the most complete version of the film was released in 2010.</w:t>
                </w:r>
              </w:p>
            </w:tc>
          </w:sdtContent>
        </w:sdt>
      </w:tr>
      <w:tr w:rsidR="003F0D73" w14:paraId="1519FFD3" w14:textId="77777777" w:rsidTr="003F0D73">
        <w:sdt>
          <w:sdtPr>
            <w:alias w:val="Article text"/>
            <w:tag w:val="articleText"/>
            <w:id w:val="634067588"/>
            <w:placeholder>
              <w:docPart w:val="12EF98AF2B5B094DAA503B43A3E0936C"/>
            </w:placeholder>
          </w:sdtPr>
          <w:sdtContent>
            <w:sdt>
              <w:sdtPr>
                <w:alias w:val="Abstract"/>
                <w:tag w:val="abstract"/>
                <w:id w:val="1420909906"/>
                <w:placeholder>
                  <w:docPart w:val="ADF62568BD63DA46B8B30676A4514CB7"/>
                </w:placeholder>
              </w:sdtPr>
              <w:sdtContent>
                <w:tc>
                  <w:tcPr>
                    <w:tcW w:w="9016" w:type="dxa"/>
                    <w:tcMar>
                      <w:top w:w="113" w:type="dxa"/>
                      <w:bottom w:w="113" w:type="dxa"/>
                    </w:tcMar>
                  </w:tcPr>
                  <w:sdt>
                    <w:sdtPr>
                      <w:alias w:val="Abstract"/>
                      <w:tag w:val="abstract"/>
                      <w:id w:val="-76130296"/>
                      <w:placeholder>
                        <w:docPart w:val="528525E136C94349BA34D31A4D9EE641"/>
                      </w:placeholder>
                    </w:sdtPr>
                    <w:sdtContent>
                      <w:p w14:paraId="68BFA018" w14:textId="3FECEC42" w:rsidR="00467FB3" w:rsidRDefault="00A67E38" w:rsidP="00C67FA0">
                        <w:r w:rsidRPr="0055627F">
                          <w:rPr>
                            <w:i/>
                          </w:rPr>
                          <w:t>Metropolis</w:t>
                        </w:r>
                        <w:r w:rsidRPr="0055627F">
                          <w:t xml:space="preserve"> is a black-and-white silent German film directed by </w:t>
                        </w:r>
                        <w:r>
                          <w:t>E</w:t>
                        </w:r>
                        <w:r w:rsidRPr="0055627F">
                          <w:t xml:space="preserve">xpressionist filmmaker Fritz Lang and co-written with his then wife, </w:t>
                        </w:r>
                        <w:proofErr w:type="spellStart"/>
                        <w:r w:rsidRPr="0055627F">
                          <w:t>Thea</w:t>
                        </w:r>
                        <w:proofErr w:type="spellEnd"/>
                        <w:r w:rsidRPr="0055627F">
                          <w:t xml:space="preserve"> von </w:t>
                        </w:r>
                        <w:proofErr w:type="spellStart"/>
                        <w:r w:rsidRPr="0055627F">
                          <w:t>Harbou</w:t>
                        </w:r>
                        <w:proofErr w:type="spellEnd"/>
                        <w:r w:rsidRPr="0055627F">
                          <w:t xml:space="preserve">. </w:t>
                        </w:r>
                        <w:r>
                          <w:t xml:space="preserve">Set </w:t>
                        </w:r>
                        <w:r w:rsidRPr="0055627F">
                          <w:t>in the year 2026 in a</w:t>
                        </w:r>
                        <w:r>
                          <w:t>n</w:t>
                        </w:r>
                        <w:r w:rsidRPr="0055627F">
                          <w:t xml:space="preserve"> urban dystopia where the rich inhabit towering skyscrapers while faceless workers </w:t>
                        </w:r>
                        <w:r>
                          <w:t xml:space="preserve">live and </w:t>
                        </w:r>
                        <w:r w:rsidRPr="0055627F">
                          <w:t xml:space="preserve">toil </w:t>
                        </w:r>
                        <w:r>
                          <w:t>among</w:t>
                        </w:r>
                        <w:r w:rsidRPr="0055627F">
                          <w:t xml:space="preserve"> subterranean </w:t>
                        </w:r>
                        <w:r>
                          <w:t>machines</w:t>
                        </w:r>
                        <w:r w:rsidRPr="0055627F">
                          <w:t xml:space="preserve"> that keep the city running</w:t>
                        </w:r>
                        <w:r>
                          <w:t xml:space="preserve">, it </w:t>
                        </w:r>
                        <w:r w:rsidRPr="0055627F">
                          <w:t>helped</w:t>
                        </w:r>
                        <w:r>
                          <w:t xml:space="preserve"> to further</w:t>
                        </w:r>
                        <w:r w:rsidRPr="0055627F">
                          <w:t xml:space="preserve"> establish the science fiction genre within cinema</w:t>
                        </w:r>
                        <w:r>
                          <w:t xml:space="preserve">. The film notably took a contradictory stance towards industrial modernity: while its narrative conveyed Expressionist fears of technology by focusing on the machine rhythms and dehumanizing conditions of the modern factory system, it visually celebrated the Machine Age through Art Deco styling, particularly evident in the design of the </w:t>
                        </w:r>
                        <w:proofErr w:type="spellStart"/>
                        <w:r>
                          <w:rPr>
                            <w:rStyle w:val="Emphasis"/>
                          </w:rPr>
                          <w:t>Maschinenmensch</w:t>
                        </w:r>
                        <w:proofErr w:type="spellEnd"/>
                        <w:r>
                          <w:rPr>
                            <w:rStyle w:val="Emphasis"/>
                          </w:rPr>
                          <w:t xml:space="preserve"> </w:t>
                        </w:r>
                        <w:r>
                          <w:rPr>
                            <w:rStyle w:val="Emphasis"/>
                            <w:i w:val="0"/>
                          </w:rPr>
                          <w:t>[‘</w:t>
                        </w:r>
                        <w:r>
                          <w:t>machine-human’], and the utilization of new</w:t>
                        </w:r>
                        <w:r w:rsidRPr="00CD2E7C">
                          <w:t xml:space="preserve"> cinematographic techniques like the </w:t>
                        </w:r>
                        <w:proofErr w:type="spellStart"/>
                        <w:r w:rsidRPr="00CD2E7C">
                          <w:t>Schüfftan</w:t>
                        </w:r>
                        <w:proofErr w:type="spellEnd"/>
                        <w:r w:rsidRPr="00CD2E7C">
                          <w:t xml:space="preserve"> process</w:t>
                        </w:r>
                        <w:r>
                          <w:t xml:space="preserve">, </w:t>
                        </w:r>
                        <w:r w:rsidRPr="0055627F">
                          <w:t xml:space="preserve">by which mirrors </w:t>
                        </w:r>
                        <w:r>
                          <w:t>were</w:t>
                        </w:r>
                        <w:r w:rsidRPr="0055627F">
                          <w:t xml:space="preserve"> used to project actors onto </w:t>
                        </w:r>
                        <w:r>
                          <w:t>miniature futuristic</w:t>
                        </w:r>
                        <w:r w:rsidRPr="0055627F">
                          <w:t xml:space="preserve"> sets</w:t>
                        </w:r>
                        <w:r>
                          <w:t xml:space="preserve">. </w:t>
                        </w:r>
                        <w:r w:rsidRPr="0055627F">
                          <w:rPr>
                            <w:i/>
                          </w:rPr>
                          <w:t>Metropolis</w:t>
                        </w:r>
                        <w:r w:rsidRPr="0055627F">
                          <w:t xml:space="preserve"> received mixed reviews at its 1927 Berlin premiere. While some praised its technical achievements, others critiqued its </w:t>
                        </w:r>
                        <w:r>
                          <w:t xml:space="preserve">thematic contradictions, </w:t>
                        </w:r>
                        <w:r w:rsidRPr="0055627F">
                          <w:t>religious iconography, simplistic social message, and epic length. It was severely edited</w:t>
                        </w:r>
                        <w:r>
                          <w:t>,</w:t>
                        </w:r>
                        <w:r w:rsidRPr="0055627F">
                          <w:t xml:space="preserve"> and the original cut </w:t>
                        </w:r>
                        <w:r>
                          <w:t xml:space="preserve">was </w:t>
                        </w:r>
                        <w:r w:rsidRPr="0055627F">
                          <w:t>lost for over eighty years until the 2008 discovery of a print in the archives of a film museum in Buenos Aires. Twenty-seven lost minutes were recovered and, after a lengthy restoration process, the most complete version of the film was released in 2010.</w:t>
                        </w:r>
                      </w:p>
                    </w:sdtContent>
                  </w:sdt>
                  <w:p w14:paraId="1E6F0005" w14:textId="77777777" w:rsidR="00A67E38" w:rsidRDefault="00A67E38" w:rsidP="00C67FA0">
                    <w:pPr>
                      <w:rPr>
                        <w:i/>
                      </w:rPr>
                    </w:pPr>
                  </w:p>
                  <w:p w14:paraId="763A3362" w14:textId="77777777" w:rsidR="00B326FE" w:rsidRPr="00B326FE" w:rsidRDefault="00B326FE" w:rsidP="00C67FA0">
                    <w:pPr>
                      <w:rPr>
                        <w:i/>
                      </w:rPr>
                    </w:pPr>
                    <w:r w:rsidRPr="00B326FE">
                      <w:rPr>
                        <w:i/>
                      </w:rPr>
                      <w:t xml:space="preserve">File: Metropolis city (Allison de </w:t>
                    </w:r>
                    <w:proofErr w:type="spellStart"/>
                    <w:r w:rsidRPr="00B326FE">
                      <w:rPr>
                        <w:i/>
                      </w:rPr>
                      <w:t>Fren</w:t>
                    </w:r>
                    <w:proofErr w:type="spellEnd"/>
                    <w:r w:rsidRPr="00B326FE">
                      <w:rPr>
                        <w:i/>
                      </w:rPr>
                      <w:t>)</w:t>
                    </w:r>
                    <w:proofErr w:type="gramStart"/>
                    <w:r w:rsidRPr="00B326FE">
                      <w:rPr>
                        <w:i/>
                      </w:rPr>
                      <w:t>.jpg</w:t>
                    </w:r>
                    <w:proofErr w:type="gramEnd"/>
                  </w:p>
                  <w:p w14:paraId="31D23169" w14:textId="77777777" w:rsidR="00B326FE" w:rsidRDefault="00B326FE" w:rsidP="00C67FA0">
                    <w:pPr>
                      <w:rPr>
                        <w:i/>
                      </w:rPr>
                    </w:pPr>
                    <w:r>
                      <w:rPr>
                        <w:i/>
                      </w:rPr>
                      <w:lastRenderedPageBreak/>
                      <w:t>No caption provided</w:t>
                    </w:r>
                  </w:p>
                  <w:p w14:paraId="2C11E35B" w14:textId="110980A6" w:rsidR="00467FB3" w:rsidRDefault="00A67E38" w:rsidP="00C67FA0">
                    <w:pPr>
                      <w:rPr>
                        <w:i/>
                      </w:rPr>
                    </w:pPr>
                    <w:r>
                      <w:t xml:space="preserve">Source: </w:t>
                    </w:r>
                    <w:r w:rsidR="00467FB3" w:rsidRPr="00467FB3">
                      <w:rPr>
                        <w:i/>
                      </w:rPr>
                      <w:t>http://www.freeinfosociety.com/media/images/1424.jpg</w:t>
                    </w:r>
                  </w:p>
                  <w:p w14:paraId="2B2842B3" w14:textId="77777777" w:rsidR="00467FB3" w:rsidRDefault="00467FB3" w:rsidP="00C67FA0">
                    <w:pPr>
                      <w:rPr>
                        <w:i/>
                      </w:rPr>
                    </w:pPr>
                  </w:p>
                  <w:p w14:paraId="67BE57E4" w14:textId="77777777" w:rsidR="00B326FE" w:rsidRDefault="00B326FE" w:rsidP="00C67FA0">
                    <w:pPr>
                      <w:rPr>
                        <w:i/>
                      </w:rPr>
                    </w:pPr>
                  </w:p>
                  <w:p w14:paraId="0C3EC25D" w14:textId="77777777" w:rsidR="00B326FE" w:rsidRDefault="00B326FE" w:rsidP="00C67FA0">
                    <w:pPr>
                      <w:rPr>
                        <w:i/>
                      </w:rPr>
                    </w:pPr>
                    <w:r>
                      <w:rPr>
                        <w:i/>
                      </w:rPr>
                      <w:t xml:space="preserve">File: </w:t>
                    </w:r>
                    <w:r w:rsidRPr="00B326FE">
                      <w:rPr>
                        <w:i/>
                      </w:rPr>
                      <w:t xml:space="preserve">Metropolis </w:t>
                    </w:r>
                    <w:proofErr w:type="spellStart"/>
                    <w:r w:rsidRPr="00B326FE">
                      <w:rPr>
                        <w:i/>
                      </w:rPr>
                      <w:t>shufftian</w:t>
                    </w:r>
                    <w:proofErr w:type="spellEnd"/>
                    <w:r w:rsidRPr="00B326FE">
                      <w:rPr>
                        <w:i/>
                      </w:rPr>
                      <w:t xml:space="preserve"> (Allison de </w:t>
                    </w:r>
                    <w:proofErr w:type="spellStart"/>
                    <w:r w:rsidRPr="00B326FE">
                      <w:rPr>
                        <w:i/>
                      </w:rPr>
                      <w:t>Fren</w:t>
                    </w:r>
                    <w:proofErr w:type="spellEnd"/>
                    <w:r w:rsidRPr="00B326FE">
                      <w:rPr>
                        <w:i/>
                      </w:rPr>
                      <w:t>)</w:t>
                    </w:r>
                    <w:proofErr w:type="gramStart"/>
                    <w:r w:rsidRPr="00B326FE">
                      <w:rPr>
                        <w:i/>
                      </w:rPr>
                      <w:t>.jpg</w:t>
                    </w:r>
                    <w:proofErr w:type="gramEnd"/>
                  </w:p>
                  <w:p w14:paraId="5EB318EA" w14:textId="77777777" w:rsidR="00B326FE" w:rsidRDefault="00B326FE" w:rsidP="00C67FA0">
                    <w:pPr>
                      <w:rPr>
                        <w:i/>
                      </w:rPr>
                    </w:pPr>
                    <w:r>
                      <w:rPr>
                        <w:i/>
                      </w:rPr>
                      <w:t>No caption provided</w:t>
                    </w:r>
                  </w:p>
                  <w:p w14:paraId="45AB0E17" w14:textId="3499252A" w:rsidR="00467FB3" w:rsidRPr="00B326FE" w:rsidRDefault="00A67E38" w:rsidP="00C67FA0">
                    <w:pPr>
                      <w:rPr>
                        <w:i/>
                      </w:rPr>
                    </w:pPr>
                    <w:r>
                      <w:t xml:space="preserve">Source: </w:t>
                    </w:r>
                    <w:r w:rsidR="00467FB3" w:rsidRPr="00467FB3">
                      <w:rPr>
                        <w:i/>
                      </w:rPr>
                      <w:t>http://brooklynvisualeffects.files.wordpress.com/2012/12/metropolis1.png</w:t>
                    </w:r>
                  </w:p>
                  <w:p w14:paraId="17CFAC84" w14:textId="77777777" w:rsidR="003F0D73" w:rsidRDefault="003F0D73" w:rsidP="00C27FAB"/>
                </w:tc>
              </w:sdtContent>
            </w:sdt>
          </w:sdtContent>
        </w:sdt>
      </w:tr>
      <w:tr w:rsidR="003235A7" w14:paraId="6A02662D" w14:textId="77777777" w:rsidTr="003235A7">
        <w:tc>
          <w:tcPr>
            <w:tcW w:w="9016" w:type="dxa"/>
          </w:tcPr>
          <w:p w14:paraId="2177FA27" w14:textId="77777777" w:rsidR="003235A7" w:rsidRDefault="003235A7" w:rsidP="008A5B87">
            <w:r w:rsidRPr="0015114C">
              <w:rPr>
                <w:u w:val="single"/>
              </w:rPr>
              <w:lastRenderedPageBreak/>
              <w:t>Further reading</w:t>
            </w:r>
            <w:r>
              <w:t>:</w:t>
            </w:r>
          </w:p>
          <w:p w14:paraId="4BE7E407" w14:textId="383DF61A" w:rsidR="006C77CA" w:rsidRDefault="006778C9" w:rsidP="008A5B87">
            <w:sdt>
              <w:sdtPr>
                <w:id w:val="664823744"/>
                <w:citation/>
              </w:sdtPr>
              <w:sdtContent>
                <w:r w:rsidR="006C77CA">
                  <w:fldChar w:fldCharType="begin"/>
                </w:r>
                <w:r w:rsidR="006C77CA">
                  <w:rPr>
                    <w:lang w:val="en-US"/>
                  </w:rPr>
                  <w:instrText xml:space="preserve"> CITATION Tho08 \l 1033 </w:instrText>
                </w:r>
                <w:r w:rsidR="006C77CA">
                  <w:fldChar w:fldCharType="separate"/>
                </w:r>
                <w:r w:rsidR="006C77CA" w:rsidRPr="006C77CA">
                  <w:rPr>
                    <w:noProof/>
                    <w:lang w:val="en-US"/>
                  </w:rPr>
                  <w:t>(Elsaesser)</w:t>
                </w:r>
                <w:r w:rsidR="006C77CA">
                  <w:fldChar w:fldCharType="end"/>
                </w:r>
              </w:sdtContent>
            </w:sdt>
          </w:p>
          <w:p w14:paraId="1A23AC73" w14:textId="77777777" w:rsidR="006C77CA" w:rsidRDefault="006C77CA" w:rsidP="008A5B87"/>
          <w:sdt>
            <w:sdtPr>
              <w:alias w:val="Further reading"/>
              <w:tag w:val="furtherReading"/>
              <w:id w:val="-1516217107"/>
            </w:sdtPr>
            <w:sdtContent>
              <w:p w14:paraId="12C45C00" w14:textId="5A782850" w:rsidR="00936C49" w:rsidRPr="0055627F" w:rsidRDefault="006778C9" w:rsidP="00936C49">
                <w:pPr>
                  <w:rPr>
                    <w:rFonts w:ascii="Times" w:hAnsi="Times"/>
                  </w:rPr>
                </w:pPr>
                <w:sdt>
                  <w:sdtPr>
                    <w:id w:val="1173145875"/>
                    <w:citation/>
                  </w:sdtPr>
                  <w:sdtContent>
                    <w:r w:rsidR="006C77CA">
                      <w:fldChar w:fldCharType="begin"/>
                    </w:r>
                    <w:r w:rsidR="006C77CA">
                      <w:rPr>
                        <w:lang w:val="en-US"/>
                      </w:rPr>
                      <w:instrText xml:space="preserve"> CITATION Tom \l 1033 </w:instrText>
                    </w:r>
                    <w:r w:rsidR="006C77CA">
                      <w:fldChar w:fldCharType="separate"/>
                    </w:r>
                    <w:r w:rsidR="006C77CA">
                      <w:rPr>
                        <w:noProof/>
                        <w:lang w:val="en-US"/>
                      </w:rPr>
                      <w:t xml:space="preserve"> </w:t>
                    </w:r>
                    <w:r w:rsidR="006C77CA" w:rsidRPr="006C77CA">
                      <w:rPr>
                        <w:noProof/>
                        <w:lang w:val="en-US"/>
                      </w:rPr>
                      <w:t>(Gunning)</w:t>
                    </w:r>
                    <w:r w:rsidR="006C77CA">
                      <w:fldChar w:fldCharType="end"/>
                    </w:r>
                  </w:sdtContent>
                </w:sdt>
                <w:r w:rsidR="00642420">
                  <w:rPr>
                    <w:rStyle w:val="citationbook"/>
                    <w:rFonts w:ascii="Times" w:hAnsi="Times"/>
                  </w:rPr>
                  <w:t xml:space="preserve"> </w:t>
                </w:r>
              </w:p>
              <w:p w14:paraId="120A1776" w14:textId="77777777" w:rsidR="00936C49" w:rsidRPr="0055627F" w:rsidRDefault="00936C49" w:rsidP="00936C49">
                <w:pPr>
                  <w:rPr>
                    <w:rFonts w:ascii="Times" w:hAnsi="Times"/>
                  </w:rPr>
                </w:pPr>
              </w:p>
              <w:p w14:paraId="3F9C135D" w14:textId="1F6035A8" w:rsidR="00936C49" w:rsidRPr="0055627F" w:rsidRDefault="006778C9" w:rsidP="00936C49">
                <w:pPr>
                  <w:rPr>
                    <w:rStyle w:val="citationbook"/>
                    <w:rFonts w:ascii="Times" w:hAnsi="Times"/>
                  </w:rPr>
                </w:pPr>
                <w:sdt>
                  <w:sdtPr>
                    <w:rPr>
                      <w:rStyle w:val="citationbook"/>
                      <w:rFonts w:ascii="Times" w:hAnsi="Times"/>
                    </w:rPr>
                    <w:id w:val="1848599210"/>
                    <w:citation/>
                  </w:sdtPr>
                  <w:sdtContent>
                    <w:r w:rsidR="006C77CA">
                      <w:rPr>
                        <w:rStyle w:val="citationbook"/>
                        <w:rFonts w:ascii="Times" w:hAnsi="Times"/>
                      </w:rPr>
                      <w:fldChar w:fldCharType="begin"/>
                    </w:r>
                    <w:r w:rsidR="006C77CA">
                      <w:rPr>
                        <w:lang w:val="en-US"/>
                      </w:rPr>
                      <w:instrText xml:space="preserve"> CITATION Huy68 \l 1033 </w:instrText>
                    </w:r>
                    <w:r w:rsidR="006C77CA">
                      <w:rPr>
                        <w:rStyle w:val="citationbook"/>
                        <w:rFonts w:ascii="Times" w:hAnsi="Times"/>
                      </w:rPr>
                      <w:fldChar w:fldCharType="separate"/>
                    </w:r>
                    <w:r w:rsidR="006C77CA" w:rsidRPr="006C77CA">
                      <w:rPr>
                        <w:noProof/>
                        <w:lang w:val="en-US"/>
                      </w:rPr>
                      <w:t>(Huyssen)</w:t>
                    </w:r>
                    <w:r w:rsidR="006C77CA">
                      <w:rPr>
                        <w:rStyle w:val="citationbook"/>
                        <w:rFonts w:ascii="Times" w:hAnsi="Times"/>
                      </w:rPr>
                      <w:fldChar w:fldCharType="end"/>
                    </w:r>
                  </w:sdtContent>
                </w:sdt>
              </w:p>
              <w:p w14:paraId="1C06B9F7" w14:textId="5834C003" w:rsidR="00936C49" w:rsidRDefault="00936C49" w:rsidP="00936C49">
                <w:pPr>
                  <w:rPr>
                    <w:rStyle w:val="citationbook"/>
                    <w:rFonts w:ascii="Times" w:hAnsi="Times"/>
                  </w:rPr>
                </w:pPr>
              </w:p>
              <w:p w14:paraId="7AB71312" w14:textId="5C80062E" w:rsidR="006C77CA" w:rsidRPr="00A67E38" w:rsidRDefault="006778C9" w:rsidP="00936C49">
                <w:pPr>
                  <w:rPr>
                    <w:rStyle w:val="citationbook"/>
                    <w:rFonts w:ascii="Calibri" w:hAnsi="Calibri"/>
                  </w:rPr>
                </w:pPr>
                <w:sdt>
                  <w:sdtPr>
                    <w:rPr>
                      <w:rStyle w:val="citationbook"/>
                      <w:rFonts w:ascii="Calibri" w:hAnsi="Calibri"/>
                    </w:rPr>
                    <w:id w:val="-1464652931"/>
                    <w:citation/>
                  </w:sdtPr>
                  <w:sdtContent>
                    <w:r w:rsidR="006C77CA" w:rsidRPr="00A67E38">
                      <w:rPr>
                        <w:rStyle w:val="citationbook"/>
                        <w:rFonts w:ascii="Calibri" w:hAnsi="Calibri"/>
                      </w:rPr>
                      <w:fldChar w:fldCharType="begin"/>
                    </w:r>
                    <w:r w:rsidR="006C77CA" w:rsidRPr="00A67E38">
                      <w:rPr>
                        <w:rStyle w:val="citationbook"/>
                        <w:rFonts w:ascii="Calibri" w:hAnsi="Calibri"/>
                        <w:lang w:val="en-US"/>
                      </w:rPr>
                      <w:instrText xml:space="preserve"> CITATION Ant09 \l 1033 </w:instrText>
                    </w:r>
                    <w:r w:rsidR="006C77CA" w:rsidRPr="00A67E38">
                      <w:rPr>
                        <w:rStyle w:val="citationbook"/>
                        <w:rFonts w:ascii="Calibri" w:hAnsi="Calibri"/>
                      </w:rPr>
                      <w:fldChar w:fldCharType="separate"/>
                    </w:r>
                    <w:r w:rsidR="006C77CA" w:rsidRPr="00A67E38">
                      <w:rPr>
                        <w:rFonts w:ascii="Calibri" w:hAnsi="Calibri"/>
                        <w:noProof/>
                        <w:lang w:val="en-US"/>
                      </w:rPr>
                      <w:t>(Kaes)</w:t>
                    </w:r>
                    <w:r w:rsidR="006C77CA" w:rsidRPr="00A67E38">
                      <w:rPr>
                        <w:rStyle w:val="citationbook"/>
                        <w:rFonts w:ascii="Calibri" w:hAnsi="Calibri"/>
                      </w:rPr>
                      <w:fldChar w:fldCharType="end"/>
                    </w:r>
                  </w:sdtContent>
                </w:sdt>
              </w:p>
              <w:p w14:paraId="5BEE21A4" w14:textId="77777777" w:rsidR="00936C49" w:rsidRPr="00A67E38" w:rsidRDefault="00936C49" w:rsidP="00936C49">
                <w:pPr>
                  <w:rPr>
                    <w:rStyle w:val="citationbook"/>
                    <w:rFonts w:ascii="Calibri" w:hAnsi="Calibri"/>
                  </w:rPr>
                </w:pPr>
              </w:p>
              <w:p w14:paraId="6C11F281" w14:textId="73D723A3" w:rsidR="006C77CA" w:rsidRPr="00A67E38" w:rsidRDefault="006778C9" w:rsidP="00936C49">
                <w:pPr>
                  <w:rPr>
                    <w:rFonts w:ascii="Calibri" w:hAnsi="Calibri"/>
                  </w:rPr>
                </w:pPr>
                <w:sdt>
                  <w:sdtPr>
                    <w:rPr>
                      <w:rFonts w:ascii="Calibri" w:hAnsi="Calibri"/>
                    </w:rPr>
                    <w:id w:val="1226874987"/>
                    <w:citation/>
                  </w:sdtPr>
                  <w:sdtContent>
                    <w:r w:rsidR="006C77CA" w:rsidRPr="00A67E38">
                      <w:rPr>
                        <w:rFonts w:ascii="Calibri" w:hAnsi="Calibri"/>
                      </w:rPr>
                      <w:fldChar w:fldCharType="begin"/>
                    </w:r>
                    <w:r w:rsidR="006C77CA" w:rsidRPr="00A67E38">
                      <w:rPr>
                        <w:rStyle w:val="citationbook"/>
                        <w:rFonts w:ascii="Calibri" w:hAnsi="Calibri"/>
                        <w:lang w:val="en-US"/>
                      </w:rPr>
                      <w:instrText xml:space="preserve"> CITATION Sie47 \l 1033 </w:instrText>
                    </w:r>
                    <w:r w:rsidR="006C77CA" w:rsidRPr="00A67E38">
                      <w:rPr>
                        <w:rFonts w:ascii="Calibri" w:hAnsi="Calibri"/>
                      </w:rPr>
                      <w:fldChar w:fldCharType="separate"/>
                    </w:r>
                    <w:r w:rsidR="006C77CA" w:rsidRPr="00A67E38">
                      <w:rPr>
                        <w:rFonts w:ascii="Calibri" w:hAnsi="Calibri"/>
                        <w:noProof/>
                        <w:lang w:val="en-US"/>
                      </w:rPr>
                      <w:t>(Kracauer)</w:t>
                    </w:r>
                    <w:r w:rsidR="006C77CA" w:rsidRPr="00A67E38">
                      <w:rPr>
                        <w:rFonts w:ascii="Calibri" w:hAnsi="Calibri"/>
                      </w:rPr>
                      <w:fldChar w:fldCharType="end"/>
                    </w:r>
                  </w:sdtContent>
                </w:sdt>
              </w:p>
              <w:p w14:paraId="229FAC61" w14:textId="77777777" w:rsidR="00936C49" w:rsidRPr="00A67E38" w:rsidRDefault="00936C49" w:rsidP="00936C49">
                <w:pPr>
                  <w:rPr>
                    <w:rFonts w:ascii="Calibri" w:hAnsi="Calibri"/>
                  </w:rPr>
                </w:pPr>
                <w:bookmarkStart w:id="0" w:name="_GoBack"/>
                <w:bookmarkEnd w:id="0"/>
              </w:p>
              <w:p w14:paraId="67881109" w14:textId="755362CB" w:rsidR="003235A7" w:rsidRPr="006C77CA" w:rsidRDefault="006778C9" w:rsidP="00FB11DE">
                <w:pPr>
                  <w:rPr>
                    <w:rFonts w:ascii="Times" w:hAnsi="Times"/>
                  </w:rPr>
                </w:pPr>
                <w:sdt>
                  <w:sdtPr>
                    <w:rPr>
                      <w:rFonts w:ascii="Calibri" w:hAnsi="Calibri"/>
                    </w:rPr>
                    <w:id w:val="796645965"/>
                    <w:citation/>
                  </w:sdtPr>
                  <w:sdtContent>
                    <w:r w:rsidR="006C77CA" w:rsidRPr="00A67E38">
                      <w:rPr>
                        <w:rFonts w:ascii="Calibri" w:hAnsi="Calibri"/>
                      </w:rPr>
                      <w:fldChar w:fldCharType="begin"/>
                    </w:r>
                    <w:r w:rsidR="006C77CA" w:rsidRPr="00A67E38">
                      <w:rPr>
                        <w:rFonts w:ascii="Calibri" w:hAnsi="Calibri"/>
                        <w:lang w:val="en-US"/>
                      </w:rPr>
                      <w:instrText xml:space="preserve"> CITATION Mic02 \l 1033 </w:instrText>
                    </w:r>
                    <w:r w:rsidR="006C77CA" w:rsidRPr="00A67E38">
                      <w:rPr>
                        <w:rFonts w:ascii="Calibri" w:hAnsi="Calibri"/>
                      </w:rPr>
                      <w:fldChar w:fldCharType="separate"/>
                    </w:r>
                    <w:r w:rsidR="006C77CA" w:rsidRPr="00A67E38">
                      <w:rPr>
                        <w:rFonts w:ascii="Calibri" w:hAnsi="Calibri"/>
                        <w:noProof/>
                        <w:lang w:val="en-US"/>
                      </w:rPr>
                      <w:t>(Minden and Bachmann)</w:t>
                    </w:r>
                    <w:r w:rsidR="006C77CA" w:rsidRPr="00A67E38">
                      <w:rPr>
                        <w:rFonts w:ascii="Calibri" w:hAnsi="Calibri"/>
                      </w:rPr>
                      <w:fldChar w:fldCharType="end"/>
                    </w:r>
                  </w:sdtContent>
                </w:sdt>
              </w:p>
            </w:sdtContent>
          </w:sdt>
        </w:tc>
      </w:tr>
    </w:tbl>
    <w:p w14:paraId="7916B95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101F1" w14:textId="77777777" w:rsidR="006778C9" w:rsidRDefault="006778C9" w:rsidP="007A0D55">
      <w:pPr>
        <w:spacing w:after="0" w:line="240" w:lineRule="auto"/>
      </w:pPr>
      <w:r>
        <w:separator/>
      </w:r>
    </w:p>
  </w:endnote>
  <w:endnote w:type="continuationSeparator" w:id="0">
    <w:p w14:paraId="11BE9C7F" w14:textId="77777777" w:rsidR="006778C9" w:rsidRDefault="006778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23000" w14:textId="77777777" w:rsidR="006778C9" w:rsidRDefault="006778C9" w:rsidP="007A0D55">
      <w:pPr>
        <w:spacing w:after="0" w:line="240" w:lineRule="auto"/>
      </w:pPr>
      <w:r>
        <w:separator/>
      </w:r>
    </w:p>
  </w:footnote>
  <w:footnote w:type="continuationSeparator" w:id="0">
    <w:p w14:paraId="6B59EE43" w14:textId="77777777" w:rsidR="006778C9" w:rsidRDefault="006778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88CC3" w14:textId="77777777" w:rsidR="006778C9" w:rsidRDefault="006778C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BCDBCC" w14:textId="77777777" w:rsidR="006778C9" w:rsidRDefault="006778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49"/>
    <w:rsid w:val="00032559"/>
    <w:rsid w:val="00052040"/>
    <w:rsid w:val="000B25AE"/>
    <w:rsid w:val="000B55AB"/>
    <w:rsid w:val="000D24DC"/>
    <w:rsid w:val="000E44DA"/>
    <w:rsid w:val="00101B2E"/>
    <w:rsid w:val="00116FA0"/>
    <w:rsid w:val="0015114C"/>
    <w:rsid w:val="001A21F3"/>
    <w:rsid w:val="001A2537"/>
    <w:rsid w:val="001A6A06"/>
    <w:rsid w:val="00210C03"/>
    <w:rsid w:val="002162E2"/>
    <w:rsid w:val="00225C5A"/>
    <w:rsid w:val="00230B10"/>
    <w:rsid w:val="00234353"/>
    <w:rsid w:val="00244BB0"/>
    <w:rsid w:val="002960D8"/>
    <w:rsid w:val="002A0A0D"/>
    <w:rsid w:val="002B0B37"/>
    <w:rsid w:val="002D065B"/>
    <w:rsid w:val="0030662D"/>
    <w:rsid w:val="003235A7"/>
    <w:rsid w:val="003677B6"/>
    <w:rsid w:val="003D3579"/>
    <w:rsid w:val="003E2795"/>
    <w:rsid w:val="003F0D73"/>
    <w:rsid w:val="00462DBE"/>
    <w:rsid w:val="00464699"/>
    <w:rsid w:val="00467FB3"/>
    <w:rsid w:val="00483379"/>
    <w:rsid w:val="00487BC5"/>
    <w:rsid w:val="00496888"/>
    <w:rsid w:val="004A7476"/>
    <w:rsid w:val="004E5896"/>
    <w:rsid w:val="00513EE6"/>
    <w:rsid w:val="00534F8F"/>
    <w:rsid w:val="00590035"/>
    <w:rsid w:val="005B177E"/>
    <w:rsid w:val="005B3921"/>
    <w:rsid w:val="005F26D7"/>
    <w:rsid w:val="005F5450"/>
    <w:rsid w:val="00642420"/>
    <w:rsid w:val="006778C9"/>
    <w:rsid w:val="006C77CA"/>
    <w:rsid w:val="006D0412"/>
    <w:rsid w:val="007411B9"/>
    <w:rsid w:val="00780D95"/>
    <w:rsid w:val="00780DC7"/>
    <w:rsid w:val="007A0D55"/>
    <w:rsid w:val="007B3377"/>
    <w:rsid w:val="007E5F44"/>
    <w:rsid w:val="00821DE3"/>
    <w:rsid w:val="00846CE1"/>
    <w:rsid w:val="008A5B87"/>
    <w:rsid w:val="00922950"/>
    <w:rsid w:val="00936C49"/>
    <w:rsid w:val="009A7264"/>
    <w:rsid w:val="009D1606"/>
    <w:rsid w:val="009E18A1"/>
    <w:rsid w:val="009E73D7"/>
    <w:rsid w:val="00A27D2C"/>
    <w:rsid w:val="00A67E38"/>
    <w:rsid w:val="00A76FD9"/>
    <w:rsid w:val="00AB436D"/>
    <w:rsid w:val="00AD2F24"/>
    <w:rsid w:val="00AD4844"/>
    <w:rsid w:val="00B219AE"/>
    <w:rsid w:val="00B326FE"/>
    <w:rsid w:val="00B33145"/>
    <w:rsid w:val="00B574C9"/>
    <w:rsid w:val="00BC39C9"/>
    <w:rsid w:val="00BE5BF7"/>
    <w:rsid w:val="00BF40E1"/>
    <w:rsid w:val="00C27FAB"/>
    <w:rsid w:val="00C358D4"/>
    <w:rsid w:val="00C6296B"/>
    <w:rsid w:val="00C67FA0"/>
    <w:rsid w:val="00CC586D"/>
    <w:rsid w:val="00CF1542"/>
    <w:rsid w:val="00CF3EC5"/>
    <w:rsid w:val="00D656DA"/>
    <w:rsid w:val="00D66DE6"/>
    <w:rsid w:val="00D83300"/>
    <w:rsid w:val="00DC6B48"/>
    <w:rsid w:val="00DF01B0"/>
    <w:rsid w:val="00DF044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7A4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A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6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C49"/>
    <w:rPr>
      <w:rFonts w:ascii="Lucida Grande" w:hAnsi="Lucida Grande" w:cs="Lucida Grande"/>
      <w:sz w:val="18"/>
      <w:szCs w:val="18"/>
    </w:rPr>
  </w:style>
  <w:style w:type="character" w:styleId="Emphasis">
    <w:name w:val="Emphasis"/>
    <w:uiPriority w:val="20"/>
    <w:rsid w:val="00936C49"/>
    <w:rPr>
      <w:i/>
    </w:rPr>
  </w:style>
  <w:style w:type="character" w:customStyle="1" w:styleId="citationbook">
    <w:name w:val="citation book"/>
    <w:basedOn w:val="DefaultParagraphFont"/>
    <w:rsid w:val="00936C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6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C49"/>
    <w:rPr>
      <w:rFonts w:ascii="Lucida Grande" w:hAnsi="Lucida Grande" w:cs="Lucida Grande"/>
      <w:sz w:val="18"/>
      <w:szCs w:val="18"/>
    </w:rPr>
  </w:style>
  <w:style w:type="character" w:styleId="Emphasis">
    <w:name w:val="Emphasis"/>
    <w:uiPriority w:val="20"/>
    <w:rsid w:val="00936C49"/>
    <w:rPr>
      <w:i/>
    </w:rPr>
  </w:style>
  <w:style w:type="character" w:customStyle="1" w:styleId="citationbook">
    <w:name w:val="citation book"/>
    <w:basedOn w:val="DefaultParagraphFont"/>
    <w:rsid w:val="00936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97A7B72AD3C345883638229563DE07"/>
        <w:category>
          <w:name w:val="General"/>
          <w:gallery w:val="placeholder"/>
        </w:category>
        <w:types>
          <w:type w:val="bbPlcHdr"/>
        </w:types>
        <w:behaviors>
          <w:behavior w:val="content"/>
        </w:behaviors>
        <w:guid w:val="{F3AB2672-6C36-214D-97A5-D88BEDFBFDDC}"/>
      </w:docPartPr>
      <w:docPartBody>
        <w:p w:rsidR="00565FB3" w:rsidRDefault="00565FB3">
          <w:pPr>
            <w:pStyle w:val="2797A7B72AD3C345883638229563DE07"/>
          </w:pPr>
          <w:r w:rsidRPr="00CC586D">
            <w:rPr>
              <w:rStyle w:val="PlaceholderText"/>
              <w:b/>
              <w:color w:val="FFFFFF" w:themeColor="background1"/>
            </w:rPr>
            <w:t>[Salutation]</w:t>
          </w:r>
        </w:p>
      </w:docPartBody>
    </w:docPart>
    <w:docPart>
      <w:docPartPr>
        <w:name w:val="2A685554E154954DBD736AC8C547E8ED"/>
        <w:category>
          <w:name w:val="General"/>
          <w:gallery w:val="placeholder"/>
        </w:category>
        <w:types>
          <w:type w:val="bbPlcHdr"/>
        </w:types>
        <w:behaviors>
          <w:behavior w:val="content"/>
        </w:behaviors>
        <w:guid w:val="{E8541BA9-9A8A-AB4A-A4AD-1EA376038F6F}"/>
      </w:docPartPr>
      <w:docPartBody>
        <w:p w:rsidR="00565FB3" w:rsidRDefault="00565FB3">
          <w:pPr>
            <w:pStyle w:val="2A685554E154954DBD736AC8C547E8ED"/>
          </w:pPr>
          <w:r>
            <w:rPr>
              <w:rStyle w:val="PlaceholderText"/>
            </w:rPr>
            <w:t>[First name]</w:t>
          </w:r>
        </w:p>
      </w:docPartBody>
    </w:docPart>
    <w:docPart>
      <w:docPartPr>
        <w:name w:val="AEDD1CFEE6BCE047992B3D65F22D1AF4"/>
        <w:category>
          <w:name w:val="General"/>
          <w:gallery w:val="placeholder"/>
        </w:category>
        <w:types>
          <w:type w:val="bbPlcHdr"/>
        </w:types>
        <w:behaviors>
          <w:behavior w:val="content"/>
        </w:behaviors>
        <w:guid w:val="{9A792657-D80F-6E4F-AEE1-768A430ACE96}"/>
      </w:docPartPr>
      <w:docPartBody>
        <w:p w:rsidR="00565FB3" w:rsidRDefault="00565FB3">
          <w:pPr>
            <w:pStyle w:val="AEDD1CFEE6BCE047992B3D65F22D1AF4"/>
          </w:pPr>
          <w:r>
            <w:rPr>
              <w:rStyle w:val="PlaceholderText"/>
            </w:rPr>
            <w:t>[Middle name]</w:t>
          </w:r>
        </w:p>
      </w:docPartBody>
    </w:docPart>
    <w:docPart>
      <w:docPartPr>
        <w:name w:val="484948FC8B6E894D8C9C480BF91B0D8C"/>
        <w:category>
          <w:name w:val="General"/>
          <w:gallery w:val="placeholder"/>
        </w:category>
        <w:types>
          <w:type w:val="bbPlcHdr"/>
        </w:types>
        <w:behaviors>
          <w:behavior w:val="content"/>
        </w:behaviors>
        <w:guid w:val="{B00E44CD-1959-9146-BE25-C17D5C1FD8B3}"/>
      </w:docPartPr>
      <w:docPartBody>
        <w:p w:rsidR="00565FB3" w:rsidRDefault="00565FB3">
          <w:pPr>
            <w:pStyle w:val="484948FC8B6E894D8C9C480BF91B0D8C"/>
          </w:pPr>
          <w:r>
            <w:rPr>
              <w:rStyle w:val="PlaceholderText"/>
            </w:rPr>
            <w:t>[Last name]</w:t>
          </w:r>
        </w:p>
      </w:docPartBody>
    </w:docPart>
    <w:docPart>
      <w:docPartPr>
        <w:name w:val="B4846DBA40187A4192C2B6488F064CE0"/>
        <w:category>
          <w:name w:val="General"/>
          <w:gallery w:val="placeholder"/>
        </w:category>
        <w:types>
          <w:type w:val="bbPlcHdr"/>
        </w:types>
        <w:behaviors>
          <w:behavior w:val="content"/>
        </w:behaviors>
        <w:guid w:val="{B642F34B-F7E5-0C45-8303-78AB1B720AFD}"/>
      </w:docPartPr>
      <w:docPartBody>
        <w:p w:rsidR="00565FB3" w:rsidRDefault="00565FB3">
          <w:pPr>
            <w:pStyle w:val="B4846DBA40187A4192C2B6488F064CE0"/>
          </w:pPr>
          <w:r>
            <w:rPr>
              <w:rStyle w:val="PlaceholderText"/>
            </w:rPr>
            <w:t>[Enter your biography]</w:t>
          </w:r>
        </w:p>
      </w:docPartBody>
    </w:docPart>
    <w:docPart>
      <w:docPartPr>
        <w:name w:val="C8E79808CFE4AE4597283387865CD443"/>
        <w:category>
          <w:name w:val="General"/>
          <w:gallery w:val="placeholder"/>
        </w:category>
        <w:types>
          <w:type w:val="bbPlcHdr"/>
        </w:types>
        <w:behaviors>
          <w:behavior w:val="content"/>
        </w:behaviors>
        <w:guid w:val="{32990214-ED73-C448-9997-6EB72A1FCCB2}"/>
      </w:docPartPr>
      <w:docPartBody>
        <w:p w:rsidR="00565FB3" w:rsidRDefault="00565FB3">
          <w:pPr>
            <w:pStyle w:val="C8E79808CFE4AE4597283387865CD443"/>
          </w:pPr>
          <w:r>
            <w:rPr>
              <w:rStyle w:val="PlaceholderText"/>
            </w:rPr>
            <w:t>[Enter the institution with which you are affiliated]</w:t>
          </w:r>
        </w:p>
      </w:docPartBody>
    </w:docPart>
    <w:docPart>
      <w:docPartPr>
        <w:name w:val="A9ED5D391FA4F24E893130236E9539FA"/>
        <w:category>
          <w:name w:val="General"/>
          <w:gallery w:val="placeholder"/>
        </w:category>
        <w:types>
          <w:type w:val="bbPlcHdr"/>
        </w:types>
        <w:behaviors>
          <w:behavior w:val="content"/>
        </w:behaviors>
        <w:guid w:val="{673B57FE-4172-A643-B626-37DB4580BFD7}"/>
      </w:docPartPr>
      <w:docPartBody>
        <w:p w:rsidR="00565FB3" w:rsidRDefault="00565FB3">
          <w:pPr>
            <w:pStyle w:val="A9ED5D391FA4F24E893130236E9539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3CACE2460A4AF44876B7F67F04B0844"/>
        <w:category>
          <w:name w:val="General"/>
          <w:gallery w:val="placeholder"/>
        </w:category>
        <w:types>
          <w:type w:val="bbPlcHdr"/>
        </w:types>
        <w:behaviors>
          <w:behavior w:val="content"/>
        </w:behaviors>
        <w:guid w:val="{41FEBCF5-D88D-744D-8C82-79F93A0EE02D}"/>
      </w:docPartPr>
      <w:docPartBody>
        <w:p w:rsidR="00565FB3" w:rsidRDefault="00565FB3">
          <w:pPr>
            <w:pStyle w:val="73CACE2460A4AF44876B7F67F04B08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EF98AF2B5B094DAA503B43A3E0936C"/>
        <w:category>
          <w:name w:val="General"/>
          <w:gallery w:val="placeholder"/>
        </w:category>
        <w:types>
          <w:type w:val="bbPlcHdr"/>
        </w:types>
        <w:behaviors>
          <w:behavior w:val="content"/>
        </w:behaviors>
        <w:guid w:val="{BF8DA5A9-8339-1147-A193-262DD5AA450E}"/>
      </w:docPartPr>
      <w:docPartBody>
        <w:p w:rsidR="00565FB3" w:rsidRDefault="00565FB3">
          <w:pPr>
            <w:pStyle w:val="12EF98AF2B5B094DAA503B43A3E0936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F62568BD63DA46B8B30676A4514CB7"/>
        <w:category>
          <w:name w:val="General"/>
          <w:gallery w:val="placeholder"/>
        </w:category>
        <w:types>
          <w:type w:val="bbPlcHdr"/>
        </w:types>
        <w:behaviors>
          <w:behavior w:val="content"/>
        </w:behaviors>
        <w:guid w:val="{E7246543-99F3-734A-A4E9-D27097684426}"/>
      </w:docPartPr>
      <w:docPartBody>
        <w:p w:rsidR="007C3355" w:rsidRDefault="005F71DB" w:rsidP="005F71DB">
          <w:pPr>
            <w:pStyle w:val="ADF62568BD63DA46B8B30676A4514C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28525E136C94349BA34D31A4D9EE641"/>
        <w:category>
          <w:name w:val="General"/>
          <w:gallery w:val="placeholder"/>
        </w:category>
        <w:types>
          <w:type w:val="bbPlcHdr"/>
        </w:types>
        <w:behaviors>
          <w:behavior w:val="content"/>
        </w:behaviors>
        <w:guid w:val="{55D81F3C-858A-5347-AE08-F2A1A7B4B864}"/>
      </w:docPartPr>
      <w:docPartBody>
        <w:p w:rsidR="00000000" w:rsidRDefault="007C3355" w:rsidP="007C3355">
          <w:pPr>
            <w:pStyle w:val="528525E136C94349BA34D31A4D9EE64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FB3"/>
    <w:rsid w:val="00565FB3"/>
    <w:rsid w:val="005F71DB"/>
    <w:rsid w:val="007C3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3355"/>
    <w:rPr>
      <w:color w:val="808080"/>
    </w:rPr>
  </w:style>
  <w:style w:type="paragraph" w:customStyle="1" w:styleId="2797A7B72AD3C345883638229563DE07">
    <w:name w:val="2797A7B72AD3C345883638229563DE07"/>
  </w:style>
  <w:style w:type="paragraph" w:customStyle="1" w:styleId="2A685554E154954DBD736AC8C547E8ED">
    <w:name w:val="2A685554E154954DBD736AC8C547E8ED"/>
  </w:style>
  <w:style w:type="paragraph" w:customStyle="1" w:styleId="AEDD1CFEE6BCE047992B3D65F22D1AF4">
    <w:name w:val="AEDD1CFEE6BCE047992B3D65F22D1AF4"/>
  </w:style>
  <w:style w:type="paragraph" w:customStyle="1" w:styleId="484948FC8B6E894D8C9C480BF91B0D8C">
    <w:name w:val="484948FC8B6E894D8C9C480BF91B0D8C"/>
  </w:style>
  <w:style w:type="paragraph" w:customStyle="1" w:styleId="B4846DBA40187A4192C2B6488F064CE0">
    <w:name w:val="B4846DBA40187A4192C2B6488F064CE0"/>
  </w:style>
  <w:style w:type="paragraph" w:customStyle="1" w:styleId="C8E79808CFE4AE4597283387865CD443">
    <w:name w:val="C8E79808CFE4AE4597283387865CD443"/>
  </w:style>
  <w:style w:type="paragraph" w:customStyle="1" w:styleId="2CBB0AF975EE9F4AA2B69767EEEB497B">
    <w:name w:val="2CBB0AF975EE9F4AA2B69767EEEB497B"/>
  </w:style>
  <w:style w:type="paragraph" w:customStyle="1" w:styleId="A9ED5D391FA4F24E893130236E9539FA">
    <w:name w:val="A9ED5D391FA4F24E893130236E9539FA"/>
  </w:style>
  <w:style w:type="paragraph" w:customStyle="1" w:styleId="73CACE2460A4AF44876B7F67F04B0844">
    <w:name w:val="73CACE2460A4AF44876B7F67F04B0844"/>
  </w:style>
  <w:style w:type="paragraph" w:customStyle="1" w:styleId="12EF98AF2B5B094DAA503B43A3E0936C">
    <w:name w:val="12EF98AF2B5B094DAA503B43A3E0936C"/>
  </w:style>
  <w:style w:type="paragraph" w:customStyle="1" w:styleId="36790B002707EC4DA04A6542726A1BDA">
    <w:name w:val="36790B002707EC4DA04A6542726A1BDA"/>
  </w:style>
  <w:style w:type="paragraph" w:customStyle="1" w:styleId="ADF62568BD63DA46B8B30676A4514CB7">
    <w:name w:val="ADF62568BD63DA46B8B30676A4514CB7"/>
    <w:rsid w:val="005F71DB"/>
    <w:rPr>
      <w:lang w:val="en-CA"/>
    </w:rPr>
  </w:style>
  <w:style w:type="paragraph" w:customStyle="1" w:styleId="528525E136C94349BA34D31A4D9EE641">
    <w:name w:val="528525E136C94349BA34D31A4D9EE641"/>
    <w:rsid w:val="007C3355"/>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3355"/>
    <w:rPr>
      <w:color w:val="808080"/>
    </w:rPr>
  </w:style>
  <w:style w:type="paragraph" w:customStyle="1" w:styleId="2797A7B72AD3C345883638229563DE07">
    <w:name w:val="2797A7B72AD3C345883638229563DE07"/>
  </w:style>
  <w:style w:type="paragraph" w:customStyle="1" w:styleId="2A685554E154954DBD736AC8C547E8ED">
    <w:name w:val="2A685554E154954DBD736AC8C547E8ED"/>
  </w:style>
  <w:style w:type="paragraph" w:customStyle="1" w:styleId="AEDD1CFEE6BCE047992B3D65F22D1AF4">
    <w:name w:val="AEDD1CFEE6BCE047992B3D65F22D1AF4"/>
  </w:style>
  <w:style w:type="paragraph" w:customStyle="1" w:styleId="484948FC8B6E894D8C9C480BF91B0D8C">
    <w:name w:val="484948FC8B6E894D8C9C480BF91B0D8C"/>
  </w:style>
  <w:style w:type="paragraph" w:customStyle="1" w:styleId="B4846DBA40187A4192C2B6488F064CE0">
    <w:name w:val="B4846DBA40187A4192C2B6488F064CE0"/>
  </w:style>
  <w:style w:type="paragraph" w:customStyle="1" w:styleId="C8E79808CFE4AE4597283387865CD443">
    <w:name w:val="C8E79808CFE4AE4597283387865CD443"/>
  </w:style>
  <w:style w:type="paragraph" w:customStyle="1" w:styleId="2CBB0AF975EE9F4AA2B69767EEEB497B">
    <w:name w:val="2CBB0AF975EE9F4AA2B69767EEEB497B"/>
  </w:style>
  <w:style w:type="paragraph" w:customStyle="1" w:styleId="A9ED5D391FA4F24E893130236E9539FA">
    <w:name w:val="A9ED5D391FA4F24E893130236E9539FA"/>
  </w:style>
  <w:style w:type="paragraph" w:customStyle="1" w:styleId="73CACE2460A4AF44876B7F67F04B0844">
    <w:name w:val="73CACE2460A4AF44876B7F67F04B0844"/>
  </w:style>
  <w:style w:type="paragraph" w:customStyle="1" w:styleId="12EF98AF2B5B094DAA503B43A3E0936C">
    <w:name w:val="12EF98AF2B5B094DAA503B43A3E0936C"/>
  </w:style>
  <w:style w:type="paragraph" w:customStyle="1" w:styleId="36790B002707EC4DA04A6542726A1BDA">
    <w:name w:val="36790B002707EC4DA04A6542726A1BDA"/>
  </w:style>
  <w:style w:type="paragraph" w:customStyle="1" w:styleId="ADF62568BD63DA46B8B30676A4514CB7">
    <w:name w:val="ADF62568BD63DA46B8B30676A4514CB7"/>
    <w:rsid w:val="005F71DB"/>
    <w:rPr>
      <w:lang w:val="en-CA"/>
    </w:rPr>
  </w:style>
  <w:style w:type="paragraph" w:customStyle="1" w:styleId="528525E136C94349BA34D31A4D9EE641">
    <w:name w:val="528525E136C94349BA34D31A4D9EE641"/>
    <w:rsid w:val="007C3355"/>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Tho08</b:Tag>
    <b:SourceType>Book</b:SourceType>
    <b:Guid>{23015D47-1D5C-A54C-AF41-37CD41DE97CE}</b:Guid>
    <b:Author>
      <b:Author>
        <b:NameList>
          <b:Person>
            <b:Last>Elsaesser</b:Last>
            <b:First>Thomas</b:First>
          </b:Person>
        </b:NameList>
      </b:Author>
    </b:Author>
    <b:Title>Metropolis</b:Title>
    <b:City>London</b:City>
    <b:Publisher>British Film Institute</b:Publisher>
    <b:Year>2008</b:Year>
    <b:RefOrder>1</b:RefOrder>
  </b:Source>
  <b:Source>
    <b:Tag>Tom</b:Tag>
    <b:SourceType>Book</b:SourceType>
    <b:Guid>{2327FD37-E907-8C4D-99FA-595D2D16FF79}</b:Guid>
    <b:Author>
      <b:Author>
        <b:NameList>
          <b:Person>
            <b:Last>Gunning</b:Last>
            <b:First>Tom</b:First>
          </b:Person>
        </b:NameList>
      </b:Author>
    </b:Author>
    <b:Title>The Films of Fritz Lang: Allegories of Vision and Modernity </b:Title>
    <b:City>London</b:City>
    <b:Publisher>British Film Institute</b:Publisher>
    <b:RefOrder>2</b:RefOrder>
  </b:Source>
  <b:Source>
    <b:Tag>Huy68</b:Tag>
    <b:SourceType>BookSection</b:SourceType>
    <b:Guid>{3664C561-BEFA-E34E-822B-3065F8EB3E9C}</b:Guid>
    <b:Author>
      <b:Author>
        <b:NameList>
          <b:Person>
            <b:Last>Huyssen</b:Last>
            <b:First>Andreas</b:First>
          </b:Person>
        </b:NameList>
      </b:Author>
    </b:Author>
    <b:Title>The Vamp and the Machine: Fritz Lang's Metropolis </b:Title>
    <b:City>Bloomington</b:City>
    <b:Publisher>Indiana UP</b:Publisher>
    <b:Year>1968</b:Year>
    <b:BookTitle>After the Great Divide: Modernism, Mass Culture, Postmodernism</b:BookTitle>
    <b:RefOrder>3</b:RefOrder>
  </b:Source>
  <b:Source>
    <b:Tag>Ant09</b:Tag>
    <b:SourceType>BookSection</b:SourceType>
    <b:Guid>{CD75E14B-5801-B949-B53E-3F239D864E04}</b:Guid>
    <b:Author>
      <b:Author>
        <b:NameList>
          <b:Person>
            <b:Last>Kaes</b:Last>
            <b:First>Anthony</b:First>
          </b:Person>
        </b:NameList>
      </b:Author>
      <b:Editor>
        <b:NameList>
          <b:Person>
            <b:Last>Isenberg</b:Last>
            <b:First>N.W.</b:First>
          </b:Person>
        </b:NameList>
      </b:Editor>
    </b:Author>
    <b:Title>City, Cinema, and Modernity. </b:Title>
    <b:BookTitle>Weimar Cinema: An Essential Guide to Classic Films of the Era</b:BookTitle>
    <b:City>New York</b:City>
    <b:Publisher>Columbia UP</b:Publisher>
    <b:Year>2009</b:Year>
    <b:RefOrder>4</b:RefOrder>
  </b:Source>
  <b:Source>
    <b:Tag>Sie47</b:Tag>
    <b:SourceType>Book</b:SourceType>
    <b:Guid>{35353C59-113A-244D-8F25-6D31BC5FD85C}</b:Guid>
    <b:Title>From Caligari to Hitler: A Psychological History of the German Film </b:Title>
    <b:City>New York</b:City>
    <b:Publisher>North Rivers</b:Publisher>
    <b:Year>1947</b:Year>
    <b:Author>
      <b:Author>
        <b:NameList>
          <b:Person>
            <b:Last>Kracauer</b:Last>
            <b:First>Siegfried</b:First>
          </b:Person>
        </b:NameList>
      </b:Author>
    </b:Author>
    <b:RefOrder>5</b:RefOrder>
  </b:Source>
  <b:Source>
    <b:Tag>Mic02</b:Tag>
    <b:SourceType>Book</b:SourceType>
    <b:Guid>{021C2FBD-03A7-334E-9603-B098BF3981E3}</b:Guid>
    <b:Author>
      <b:Author>
        <b:NameList>
          <b:Person>
            <b:Last>Minden</b:Last>
            <b:First>Michael</b:First>
          </b:Person>
          <b:Person>
            <b:Last>Bachmann</b:Last>
            <b:First>Holger</b:First>
          </b:Person>
        </b:NameList>
      </b:Author>
    </b:Author>
    <b:Title>Fritz Lang's Metropolis: Cinematic Visions of Technology and Fear</b:Title>
    <b:City>New York</b:City>
    <b:Publisher>Camden House</b:Publisher>
    <b:Year>2002</b:Year>
    <b:RefOrder>6</b:RefOrder>
  </b:Source>
</b:Sources>
</file>

<file path=customXml/itemProps1.xml><?xml version="1.0" encoding="utf-8"?>
<ds:datastoreItem xmlns:ds="http://schemas.openxmlformats.org/officeDocument/2006/customXml" ds:itemID="{FFE8DBE2-5A12-B949-BE12-748B691A1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550</Words>
  <Characters>3138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11</cp:revision>
  <dcterms:created xsi:type="dcterms:W3CDTF">2014-05-26T15:35:00Z</dcterms:created>
  <dcterms:modified xsi:type="dcterms:W3CDTF">2014-10-15T23:30:00Z</dcterms:modified>
</cp:coreProperties>
</file>