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322C48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F38AB67" w14:textId="77777777" w:rsidR="00B574C9" w:rsidRPr="00CC586D" w:rsidRDefault="000D63EC" w:rsidP="001E7D03">
            <w:r>
              <w:t>Un</w:t>
            </w:r>
          </w:p>
        </w:tc>
        <w:sdt>
          <w:sdtPr>
            <w:alias w:val="Salutation"/>
            <w:tag w:val="salutation"/>
            <w:id w:val="-1659997262"/>
            <w:placeholder>
              <w:docPart w:val="3408EEED5C9FBF4B92C497F022599D0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C145047" w14:textId="77777777" w:rsidR="00B574C9" w:rsidRPr="00CC586D" w:rsidRDefault="00B574C9" w:rsidP="001E7D03"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B0F63153EB6C24CADD8EEB771350333"/>
            </w:placeholder>
            <w:text/>
          </w:sdtPr>
          <w:sdtEndPr/>
          <w:sdtContent>
            <w:tc>
              <w:tcPr>
                <w:tcW w:w="2073" w:type="dxa"/>
              </w:tcPr>
              <w:p w14:paraId="1258A709" w14:textId="77777777" w:rsidR="00B574C9" w:rsidRDefault="000D63EC" w:rsidP="001E7D03">
                <w:r>
                  <w:t>Lorenzo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A2B25F755B86046A2B5749BD69E44C4"/>
            </w:placeholder>
            <w:text/>
          </w:sdtPr>
          <w:sdtEndPr/>
          <w:sdtContent>
            <w:tc>
              <w:tcPr>
                <w:tcW w:w="2551" w:type="dxa"/>
              </w:tcPr>
              <w:p w14:paraId="6E0CC5AE" w14:textId="77777777" w:rsidR="00B574C9" w:rsidRDefault="000D63EC" w:rsidP="001E7D03">
                <w:r>
                  <w:t>J.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B8DE1122CE49B458E6D17E944D7FD21"/>
            </w:placeholder>
            <w:text/>
          </w:sdtPr>
          <w:sdtEndPr/>
          <w:sdtContent>
            <w:tc>
              <w:tcPr>
                <w:tcW w:w="2642" w:type="dxa"/>
              </w:tcPr>
              <w:p w14:paraId="7B089400" w14:textId="77777777" w:rsidR="00B574C9" w:rsidRDefault="000D63EC" w:rsidP="001E7D03">
                <w:r>
                  <w:t xml:space="preserve">Torres </w:t>
                </w:r>
                <w:proofErr w:type="spellStart"/>
                <w:r>
                  <w:t>Hortelano</w:t>
                </w:r>
                <w:proofErr w:type="spellEnd"/>
              </w:p>
            </w:tc>
          </w:sdtContent>
        </w:sdt>
      </w:tr>
      <w:tr w:rsidR="00B574C9" w14:paraId="01775B5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7D9501F" w14:textId="77777777" w:rsidR="00B574C9" w:rsidRPr="001A6A06" w:rsidRDefault="00B574C9" w:rsidP="001E7D03"/>
        </w:tc>
        <w:sdt>
          <w:sdtPr>
            <w:alias w:val="Biography"/>
            <w:tag w:val="authorBiography"/>
            <w:id w:val="938807824"/>
            <w:placeholder>
              <w:docPart w:val="CD7C422DD4436647BBBF777E7BF9974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6E38523" w14:textId="77777777" w:rsidR="00B574C9" w:rsidRDefault="00B574C9" w:rsidP="001E7D03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D5FC04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F716D4" w14:textId="77777777" w:rsidR="00B574C9" w:rsidRPr="001A6A06" w:rsidRDefault="00B574C9" w:rsidP="001E7D03"/>
        </w:tc>
        <w:sdt>
          <w:sdtPr>
            <w:alias w:val="Affiliation"/>
            <w:tag w:val="affiliation"/>
            <w:id w:val="2012937915"/>
            <w:placeholder>
              <w:docPart w:val="92483F8B4C941F4E931834B3BED6BF5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433AC24" w14:textId="20782821" w:rsidR="00B574C9" w:rsidRDefault="000D63EC" w:rsidP="001E7D03">
                <w:r>
                  <w:t>Universidad</w:t>
                </w:r>
                <w:r w:rsidR="002C74E3">
                  <w:t xml:space="preserve"> Rey Juan Carlos</w:t>
                </w:r>
              </w:p>
            </w:tc>
          </w:sdtContent>
        </w:sdt>
      </w:tr>
    </w:tbl>
    <w:p w14:paraId="3D6191BB" w14:textId="77777777" w:rsidR="003D3579" w:rsidRDefault="003D3579" w:rsidP="001E7D03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43B08C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3209683" w14:textId="77777777" w:rsidR="00244BB0" w:rsidRPr="00244BB0" w:rsidRDefault="00244BB0" w:rsidP="001E7D03">
            <w:r>
              <w:t>Your article</w:t>
            </w:r>
          </w:p>
        </w:tc>
      </w:tr>
      <w:tr w:rsidR="003F0D73" w14:paraId="2FBD65E7" w14:textId="77777777" w:rsidTr="003F0D73">
        <w:sdt>
          <w:sdtPr>
            <w:alias w:val="Article headword"/>
            <w:tag w:val="articleHeadword"/>
            <w:id w:val="-361440020"/>
            <w:placeholder>
              <w:docPart w:val="16E4F234C8F1A14891173E905E20910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CD0820" w14:textId="77777777" w:rsidR="003F0D73" w:rsidRPr="00FB589A" w:rsidRDefault="000D63EC" w:rsidP="002F431F">
                <w:proofErr w:type="spellStart"/>
                <w:r w:rsidRPr="00C26E6D">
                  <w:rPr>
                    <w:lang w:val="en-US"/>
                  </w:rPr>
                  <w:t>L'Herbier</w:t>
                </w:r>
                <w:proofErr w:type="spellEnd"/>
                <w:r w:rsidRPr="00C26E6D">
                  <w:rPr>
                    <w:lang w:val="en-US"/>
                  </w:rPr>
                  <w:t>, Marcel (1888</w:t>
                </w:r>
                <w:r>
                  <w:rPr>
                    <w:lang w:val="en-US"/>
                  </w:rPr>
                  <w:t>-1979</w:t>
                </w:r>
                <w:r w:rsidRPr="00C26E6D">
                  <w:rPr>
                    <w:lang w:val="en-US"/>
                  </w:rPr>
                  <w:t>)</w:t>
                </w:r>
              </w:p>
            </w:tc>
          </w:sdtContent>
        </w:sdt>
      </w:tr>
      <w:tr w:rsidR="00464699" w14:paraId="30A8140A" w14:textId="77777777" w:rsidTr="00A81DAA">
        <w:sdt>
          <w:sdtPr>
            <w:alias w:val="Variant headwords"/>
            <w:tag w:val="variantHeadwords"/>
            <w:id w:val="173464402"/>
            <w:placeholder>
              <w:docPart w:val="21909B92D2520743AACE9EC989C2ADE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FB2431" w14:textId="77777777" w:rsidR="00464699" w:rsidRDefault="00464699" w:rsidP="001E7D03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4A37B05" w14:textId="77777777" w:rsidTr="003F0D73">
        <w:sdt>
          <w:sdtPr>
            <w:alias w:val="Abstract"/>
            <w:tag w:val="abstract"/>
            <w:id w:val="-635871867"/>
            <w:placeholder>
              <w:docPart w:val="2D219A4A9453B24E826B4CD327AE68F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158BDD" w14:textId="30771157" w:rsidR="00E85A05" w:rsidRDefault="00445CF3" w:rsidP="001E7D03">
                <w:r w:rsidRPr="002F431F">
                  <w:t xml:space="preserve">Marcel </w:t>
                </w:r>
                <w:proofErr w:type="spellStart"/>
                <w:r w:rsidRPr="002F431F">
                  <w:t>L’Herbier</w:t>
                </w:r>
                <w:proofErr w:type="spellEnd"/>
                <w:r w:rsidRPr="002F431F">
                  <w:t xml:space="preserve"> was a French pioneer avant-garde (impressionist) filmmaker and theorist who made more than forty f</w:t>
                </w:r>
                <w:r>
                  <w:t>ilms from the 1920s to 1950s. During</w:t>
                </w:r>
                <w:r w:rsidRPr="002F431F">
                  <w:t xml:space="preserve"> World War I, he learned the basics of filmmaking</w:t>
                </w:r>
                <w:r w:rsidRPr="002F431F" w:rsidDel="0071347B">
                  <w:t xml:space="preserve"> </w:t>
                </w:r>
                <w:r w:rsidRPr="002F431F">
                  <w:t xml:space="preserve">in the Army Cinematographic Service. He wrote a seminal text, </w:t>
                </w:r>
                <w:proofErr w:type="spellStart"/>
                <w:r>
                  <w:rPr>
                    <w:i/>
                  </w:rPr>
                  <w:t>Hermès</w:t>
                </w:r>
                <w:proofErr w:type="spellEnd"/>
                <w:r>
                  <w:rPr>
                    <w:i/>
                  </w:rPr>
                  <w:t xml:space="preserve"> et le S</w:t>
                </w:r>
                <w:r w:rsidRPr="002F431F">
                  <w:rPr>
                    <w:i/>
                  </w:rPr>
                  <w:t>ilence</w:t>
                </w:r>
                <w:r w:rsidRPr="002F431F">
                  <w:t xml:space="preserve"> (1918), where he stated that cinema is not an art but a new language which calls into question the traditional notion of art. One of his best attempts to put into practice his theories was the poetic </w:t>
                </w:r>
                <w:r w:rsidRPr="002F431F">
                  <w:rPr>
                    <w:i/>
                  </w:rPr>
                  <w:t>Rose-France</w:t>
                </w:r>
                <w:r w:rsidRPr="002F431F">
                  <w:t xml:space="preserve"> (1919). In 1921 he filmed one of his masterworks, </w:t>
                </w:r>
                <w:r w:rsidRPr="002F431F">
                  <w:rPr>
                    <w:i/>
                  </w:rPr>
                  <w:t xml:space="preserve">El </w:t>
                </w:r>
                <w:proofErr w:type="spellStart"/>
                <w:r w:rsidRPr="002F431F">
                  <w:rPr>
                    <w:i/>
                  </w:rPr>
                  <w:t>Dorado</w:t>
                </w:r>
                <w:proofErr w:type="spellEnd"/>
                <w:r w:rsidRPr="002F431F">
                  <w:t xml:space="preserve">, mainly in Granada (Andalusia, Spain), which anticipated the German </w:t>
                </w:r>
                <w:proofErr w:type="spellStart"/>
                <w:r w:rsidRPr="002F431F">
                  <w:rPr>
                    <w:i/>
                  </w:rPr>
                  <w:t>kammerspiel</w:t>
                </w:r>
                <w:proofErr w:type="spellEnd"/>
                <w:r w:rsidRPr="002F431F">
                  <w:t>. He used a range of cinematographic means</w:t>
                </w:r>
                <w:r>
                  <w:t xml:space="preserve"> –</w:t>
                </w:r>
                <w:r w:rsidRPr="002F431F">
                  <w:t xml:space="preserve"> including colour tinting of the image</w:t>
                </w:r>
                <w:r>
                  <w:t xml:space="preserve"> –</w:t>
                </w:r>
                <w:r w:rsidRPr="002F431F">
                  <w:t xml:space="preserve"> to determine character psychology and the moral atmosphere of the space, defining</w:t>
                </w:r>
                <w:r>
                  <w:t xml:space="preserve"> a kind of ‘cinematic melodrama’</w:t>
                </w:r>
                <w:r w:rsidRPr="002F431F">
                  <w:t xml:space="preserve"> and creating</w:t>
                </w:r>
                <w:r>
                  <w:t xml:space="preserve"> a visual music</w:t>
                </w:r>
                <w:r w:rsidRPr="002F431F">
                  <w:t xml:space="preserve">. Other similar films from his silent period </w:t>
                </w:r>
                <w:r>
                  <w:t>include</w:t>
                </w:r>
                <w:r w:rsidRPr="002F431F">
                  <w:t xml:space="preserve"> </w:t>
                </w:r>
                <w:proofErr w:type="spellStart"/>
                <w:r w:rsidRPr="002F431F">
                  <w:rPr>
                    <w:i/>
                  </w:rPr>
                  <w:t>L’inhumaine</w:t>
                </w:r>
                <w:proofErr w:type="spellEnd"/>
                <w:r w:rsidRPr="002F431F">
                  <w:t xml:space="preserve"> [The Inhuman </w:t>
                </w:r>
                <w:proofErr w:type="gramStart"/>
                <w:r w:rsidRPr="002F431F">
                  <w:t>Woman]</w:t>
                </w:r>
                <w:r>
                  <w:t>n</w:t>
                </w:r>
                <w:proofErr w:type="gramEnd"/>
                <w:r>
                  <w:t>(1924)</w:t>
                </w:r>
                <w:r w:rsidRPr="002F431F">
                  <w:t xml:space="preserve">, a science-fiction drama, and </w:t>
                </w:r>
                <w:hyperlink r:id="rId9" w:history="1">
                  <w:proofErr w:type="spellStart"/>
                  <w:r w:rsidRPr="002F431F">
                    <w:rPr>
                      <w:i/>
                    </w:rPr>
                    <w:t>L’Argent</w:t>
                  </w:r>
                  <w:proofErr w:type="spellEnd"/>
                </w:hyperlink>
                <w:r w:rsidRPr="002F431F">
                  <w:t xml:space="preserve"> (1928), adapted from Emile Zola’s novel. In the silent </w:t>
                </w:r>
                <w:proofErr w:type="spellStart"/>
                <w:r w:rsidRPr="002F431F">
                  <w:rPr>
                    <w:i/>
                  </w:rPr>
                  <w:t>L’Argent</w:t>
                </w:r>
                <w:proofErr w:type="spellEnd"/>
                <w:r w:rsidRPr="002F431F">
                  <w:t xml:space="preserve">, </w:t>
                </w:r>
                <w:proofErr w:type="spellStart"/>
                <w:r w:rsidRPr="002F431F">
                  <w:t>L’Herbier</w:t>
                </w:r>
                <w:proofErr w:type="spellEnd"/>
                <w:r w:rsidRPr="002F431F">
                  <w:t xml:space="preserve"> used sound in an original way, recording real sound effects, which were played back in some theatres. When talkies arrived, he renounced the avant-garde, </w:t>
                </w:r>
                <w:r>
                  <w:t>but still made</w:t>
                </w:r>
                <w:r w:rsidRPr="002F431F">
                  <w:t xml:space="preserve"> noteworthy</w:t>
                </w:r>
                <w:r>
                  <w:t xml:space="preserve"> films including</w:t>
                </w:r>
                <w:r w:rsidRPr="002F431F">
                  <w:t xml:space="preserve"> </w:t>
                </w:r>
                <w:r>
                  <w:rPr>
                    <w:i/>
                  </w:rPr>
                  <w:t xml:space="preserve">Le </w:t>
                </w:r>
                <w:proofErr w:type="spellStart"/>
                <w:r>
                  <w:rPr>
                    <w:i/>
                  </w:rPr>
                  <w:t>Mystère</w:t>
                </w:r>
                <w:proofErr w:type="spellEnd"/>
                <w:r>
                  <w:rPr>
                    <w:i/>
                  </w:rPr>
                  <w:t xml:space="preserve"> de la </w:t>
                </w:r>
                <w:proofErr w:type="spellStart"/>
                <w:r>
                  <w:rPr>
                    <w:i/>
                  </w:rPr>
                  <w:t>Chambre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J</w:t>
                </w:r>
                <w:r w:rsidRPr="002F431F">
                  <w:rPr>
                    <w:i/>
                  </w:rPr>
                  <w:t>aune</w:t>
                </w:r>
                <w:proofErr w:type="spellEnd"/>
                <w:r w:rsidRPr="002F431F">
                  <w:t xml:space="preserve"> [The Mystery of the Yellow Room]</w:t>
                </w:r>
                <w:r>
                  <w:t xml:space="preserve"> (1930)</w:t>
                </w:r>
                <w:r w:rsidRPr="002F431F">
                  <w:t xml:space="preserve"> based on Gaston </w:t>
                </w:r>
                <w:proofErr w:type="spellStart"/>
                <w:r w:rsidRPr="002F431F">
                  <w:t>Leroux’s</w:t>
                </w:r>
                <w:proofErr w:type="spellEnd"/>
                <w:r w:rsidRPr="002F431F">
                  <w:t xml:space="preserve"> novel, and </w:t>
                </w:r>
                <w:r>
                  <w:rPr>
                    <w:i/>
                  </w:rPr>
                  <w:t xml:space="preserve">La </w:t>
                </w:r>
                <w:proofErr w:type="spellStart"/>
                <w:r>
                  <w:rPr>
                    <w:i/>
                  </w:rPr>
                  <w:t>Nuit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F</w:t>
                </w:r>
                <w:r w:rsidRPr="002F431F">
                  <w:rPr>
                    <w:i/>
                  </w:rPr>
                  <w:t>antastique</w:t>
                </w:r>
                <w:proofErr w:type="spellEnd"/>
                <w:r w:rsidRPr="002F431F">
                  <w:t xml:space="preserve"> [The Fantastic Night]</w:t>
                </w:r>
                <w:r>
                  <w:t>(1942)</w:t>
                </w:r>
                <w:r w:rsidRPr="002F431F">
                  <w:t xml:space="preserve">. </w:t>
                </w:r>
                <w:proofErr w:type="spellStart"/>
                <w:r w:rsidRPr="002F431F">
                  <w:t>L’Herbier</w:t>
                </w:r>
                <w:proofErr w:type="spellEnd"/>
                <w:r w:rsidRPr="002F431F">
                  <w:t xml:space="preserve"> was also the founder</w:t>
                </w:r>
                <w:r>
                  <w:t>,</w:t>
                </w:r>
                <w:r w:rsidRPr="002F431F">
                  <w:t xml:space="preserve"> in 1944</w:t>
                </w:r>
                <w:r>
                  <w:t>,</w:t>
                </w:r>
                <w:r w:rsidRPr="002F431F">
                  <w:t xml:space="preserve"> of the </w:t>
                </w:r>
                <w:proofErr w:type="spellStart"/>
                <w:r w:rsidRPr="002F431F">
                  <w:rPr>
                    <w:i/>
                  </w:rPr>
                  <w:t>Institut</w:t>
                </w:r>
                <w:proofErr w:type="spellEnd"/>
                <w:r w:rsidRPr="002F431F">
                  <w:rPr>
                    <w:i/>
                  </w:rPr>
                  <w:t xml:space="preserve"> des </w:t>
                </w:r>
                <w:proofErr w:type="spellStart"/>
                <w:r w:rsidRPr="002F431F">
                  <w:rPr>
                    <w:i/>
                  </w:rPr>
                  <w:t>Hautes</w:t>
                </w:r>
                <w:proofErr w:type="spellEnd"/>
                <w:r w:rsidRPr="002F431F">
                  <w:rPr>
                    <w:i/>
                  </w:rPr>
                  <w:t xml:space="preserve"> </w:t>
                </w:r>
                <w:proofErr w:type="spellStart"/>
                <w:r w:rsidRPr="002F431F">
                  <w:rPr>
                    <w:i/>
                  </w:rPr>
                  <w:t>Études</w:t>
                </w:r>
                <w:proofErr w:type="spellEnd"/>
                <w:r w:rsidRPr="002F431F">
                  <w:rPr>
                    <w:i/>
                  </w:rPr>
                  <w:t xml:space="preserve"> </w:t>
                </w:r>
                <w:proofErr w:type="spellStart"/>
                <w:r w:rsidRPr="002F431F">
                  <w:rPr>
                    <w:i/>
                  </w:rPr>
                  <w:t>Cinématographiques</w:t>
                </w:r>
                <w:proofErr w:type="spellEnd"/>
                <w:r w:rsidRPr="002F431F">
                  <w:t>. In the post-war period he poured his energy into television productions.</w:t>
                </w:r>
              </w:p>
            </w:tc>
          </w:sdtContent>
        </w:sdt>
      </w:tr>
      <w:tr w:rsidR="003F0D73" w14:paraId="50959C4C" w14:textId="77777777" w:rsidTr="003F0D73">
        <w:sdt>
          <w:sdtPr>
            <w:alias w:val="Article text"/>
            <w:tag w:val="articleText"/>
            <w:id w:val="634067588"/>
            <w:placeholder>
              <w:docPart w:val="0717A9C6D066FF499F5CB5FD816B62C7"/>
            </w:placeholder>
          </w:sdtPr>
          <w:sdtEndPr>
            <w:rPr>
              <w:b/>
              <w:color w:val="385623" w:themeColor="accent6" w:themeShade="80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B35192" w14:textId="14B3B157" w:rsidR="000D63EC" w:rsidRPr="002F431F" w:rsidRDefault="000D63EC" w:rsidP="001E7D03">
                <w:r w:rsidRPr="002F431F">
                  <w:t xml:space="preserve">Marcel </w:t>
                </w:r>
                <w:proofErr w:type="spellStart"/>
                <w:r w:rsidRPr="002F431F">
                  <w:t>L’Herbier</w:t>
                </w:r>
                <w:proofErr w:type="spellEnd"/>
                <w:r w:rsidRPr="002F431F">
                  <w:t xml:space="preserve"> was a French pioneer avant-garde (impressionist) filmmaker and theorist who made more than forty f</w:t>
                </w:r>
                <w:r w:rsidR="002F431F">
                  <w:t>ilms from the 1920s to 1950s. During</w:t>
                </w:r>
                <w:r w:rsidRPr="002F431F">
                  <w:t xml:space="preserve"> World War I, he learned the basics of filmmaking</w:t>
                </w:r>
                <w:r w:rsidRPr="002F431F" w:rsidDel="0071347B">
                  <w:t xml:space="preserve"> </w:t>
                </w:r>
                <w:r w:rsidRPr="002F431F">
                  <w:t xml:space="preserve">in the Army Cinematographic Service. He wrote a seminal text, </w:t>
                </w:r>
                <w:proofErr w:type="spellStart"/>
                <w:r w:rsidR="002F431F">
                  <w:rPr>
                    <w:i/>
                  </w:rPr>
                  <w:t>Hermès</w:t>
                </w:r>
                <w:proofErr w:type="spellEnd"/>
                <w:r w:rsidR="002F431F">
                  <w:rPr>
                    <w:i/>
                  </w:rPr>
                  <w:t xml:space="preserve"> et le S</w:t>
                </w:r>
                <w:r w:rsidRPr="002F431F">
                  <w:rPr>
                    <w:i/>
                  </w:rPr>
                  <w:t>ilence</w:t>
                </w:r>
                <w:r w:rsidRPr="002F431F">
                  <w:t xml:space="preserve"> (1918), where he stated that cinema is not an art but a new language which calls into question the traditional notion of art. One of his best attempts to put into practice his theories was the poetic </w:t>
                </w:r>
                <w:r w:rsidRPr="002F431F">
                  <w:rPr>
                    <w:i/>
                  </w:rPr>
                  <w:t>Rose-France</w:t>
                </w:r>
                <w:r w:rsidRPr="002F431F">
                  <w:t xml:space="preserve"> (1919). In 1921 he filmed one of his masterworks, </w:t>
                </w:r>
                <w:r w:rsidRPr="002F431F">
                  <w:rPr>
                    <w:i/>
                  </w:rPr>
                  <w:t xml:space="preserve">El </w:t>
                </w:r>
                <w:proofErr w:type="spellStart"/>
                <w:r w:rsidRPr="002F431F">
                  <w:rPr>
                    <w:i/>
                  </w:rPr>
                  <w:t>Dorado</w:t>
                </w:r>
                <w:proofErr w:type="spellEnd"/>
                <w:r w:rsidRPr="002F431F">
                  <w:t xml:space="preserve">, mainly in Granada (Andalusia, Spain), which anticipated the German </w:t>
                </w:r>
                <w:proofErr w:type="spellStart"/>
                <w:r w:rsidRPr="002F431F">
                  <w:rPr>
                    <w:i/>
                  </w:rPr>
                  <w:t>kammerspiel</w:t>
                </w:r>
                <w:proofErr w:type="spellEnd"/>
                <w:r w:rsidRPr="002F431F">
                  <w:t>. He used a range of cinematographic means</w:t>
                </w:r>
                <w:r w:rsidR="002F431F">
                  <w:t xml:space="preserve"> –</w:t>
                </w:r>
                <w:r w:rsidRPr="002F431F">
                  <w:t xml:space="preserve"> including colour tinting of the image</w:t>
                </w:r>
                <w:r w:rsidR="002F431F">
                  <w:t xml:space="preserve"> –</w:t>
                </w:r>
                <w:r w:rsidRPr="002F431F">
                  <w:t xml:space="preserve"> to determine character psychology and the moral atmosphere of the space, defining</w:t>
                </w:r>
                <w:r w:rsidR="002F431F">
                  <w:t xml:space="preserve"> a kind of ‘cinematic melodrama’</w:t>
                </w:r>
                <w:r w:rsidRPr="002F431F">
                  <w:t xml:space="preserve"> and creating</w:t>
                </w:r>
                <w:r w:rsidR="002F431F">
                  <w:t xml:space="preserve"> a visual music</w:t>
                </w:r>
                <w:r w:rsidRPr="002F431F">
                  <w:t xml:space="preserve">. Other similar films from his silent period </w:t>
                </w:r>
                <w:r w:rsidR="002F431F">
                  <w:t>include</w:t>
                </w:r>
                <w:r w:rsidRPr="002F431F">
                  <w:t xml:space="preserve"> </w:t>
                </w:r>
                <w:proofErr w:type="spellStart"/>
                <w:r w:rsidRPr="002F431F">
                  <w:rPr>
                    <w:i/>
                  </w:rPr>
                  <w:t>L’inhumaine</w:t>
                </w:r>
                <w:proofErr w:type="spellEnd"/>
                <w:r w:rsidRPr="002F431F">
                  <w:t xml:space="preserve"> [The Inhuman </w:t>
                </w:r>
                <w:proofErr w:type="gramStart"/>
                <w:r w:rsidRPr="002F431F">
                  <w:t>Woman]</w:t>
                </w:r>
                <w:r w:rsidR="002F431F">
                  <w:t>n</w:t>
                </w:r>
                <w:proofErr w:type="gramEnd"/>
                <w:r w:rsidR="002F431F">
                  <w:t>(1924)</w:t>
                </w:r>
                <w:r w:rsidRPr="002F431F">
                  <w:t xml:space="preserve">, a science-fiction drama, and </w:t>
                </w:r>
                <w:hyperlink r:id="rId10" w:history="1">
                  <w:proofErr w:type="spellStart"/>
                  <w:r w:rsidRPr="002F431F">
                    <w:rPr>
                      <w:i/>
                    </w:rPr>
                    <w:t>L’Argent</w:t>
                  </w:r>
                  <w:proofErr w:type="spellEnd"/>
                </w:hyperlink>
                <w:r w:rsidRPr="002F431F">
                  <w:t xml:space="preserve"> (1928), adapted from Emile Zola’s novel. In the silent </w:t>
                </w:r>
                <w:proofErr w:type="spellStart"/>
                <w:r w:rsidRPr="002F431F">
                  <w:rPr>
                    <w:i/>
                  </w:rPr>
                  <w:t>L’Argent</w:t>
                </w:r>
                <w:proofErr w:type="spellEnd"/>
                <w:r w:rsidRPr="002F431F">
                  <w:t xml:space="preserve">, </w:t>
                </w:r>
                <w:proofErr w:type="spellStart"/>
                <w:r w:rsidRPr="002F431F">
                  <w:t>L’Herbier</w:t>
                </w:r>
                <w:proofErr w:type="spellEnd"/>
                <w:r w:rsidRPr="002F431F">
                  <w:t xml:space="preserve"> used sound in an original way, recording real sound </w:t>
                </w:r>
                <w:r w:rsidR="002F431F" w:rsidRPr="002F431F">
                  <w:t>effects, which</w:t>
                </w:r>
                <w:r w:rsidRPr="002F431F">
                  <w:t xml:space="preserve"> were played back in some theatres. When talkies arrived, he renounced the avant-garde, </w:t>
                </w:r>
                <w:r w:rsidR="002F431F">
                  <w:t>but still made</w:t>
                </w:r>
                <w:r w:rsidRPr="002F431F">
                  <w:t xml:space="preserve"> </w:t>
                </w:r>
                <w:r w:rsidR="002F431F" w:rsidRPr="002F431F">
                  <w:t>noteworthy</w:t>
                </w:r>
                <w:r w:rsidR="002F431F">
                  <w:t xml:space="preserve"> films including</w:t>
                </w:r>
                <w:r w:rsidRPr="002F431F">
                  <w:t xml:space="preserve"> </w:t>
                </w:r>
                <w:r w:rsidR="002F431F">
                  <w:rPr>
                    <w:i/>
                  </w:rPr>
                  <w:t xml:space="preserve">Le </w:t>
                </w:r>
                <w:proofErr w:type="spellStart"/>
                <w:r w:rsidR="002F431F">
                  <w:rPr>
                    <w:i/>
                  </w:rPr>
                  <w:t>Mystère</w:t>
                </w:r>
                <w:proofErr w:type="spellEnd"/>
                <w:r w:rsidR="002F431F">
                  <w:rPr>
                    <w:i/>
                  </w:rPr>
                  <w:t xml:space="preserve"> de la </w:t>
                </w:r>
                <w:proofErr w:type="spellStart"/>
                <w:r w:rsidR="002F431F">
                  <w:rPr>
                    <w:i/>
                  </w:rPr>
                  <w:t>Chambre</w:t>
                </w:r>
                <w:proofErr w:type="spellEnd"/>
                <w:r w:rsidR="002F431F">
                  <w:rPr>
                    <w:i/>
                  </w:rPr>
                  <w:t xml:space="preserve"> </w:t>
                </w:r>
                <w:proofErr w:type="spellStart"/>
                <w:r w:rsidR="002F431F">
                  <w:rPr>
                    <w:i/>
                  </w:rPr>
                  <w:t>J</w:t>
                </w:r>
                <w:r w:rsidRPr="002F431F">
                  <w:rPr>
                    <w:i/>
                  </w:rPr>
                  <w:t>aune</w:t>
                </w:r>
                <w:proofErr w:type="spellEnd"/>
                <w:r w:rsidRPr="002F431F">
                  <w:t xml:space="preserve"> [The Mystery of the Yellow Room]</w:t>
                </w:r>
                <w:r w:rsidR="002F431F">
                  <w:t xml:space="preserve"> (1930)</w:t>
                </w:r>
                <w:r w:rsidRPr="002F431F">
                  <w:t xml:space="preserve"> based on Gaston </w:t>
                </w:r>
                <w:proofErr w:type="spellStart"/>
                <w:r w:rsidRPr="002F431F">
                  <w:t>Leroux’s</w:t>
                </w:r>
                <w:proofErr w:type="spellEnd"/>
                <w:r w:rsidRPr="002F431F">
                  <w:t xml:space="preserve"> novel, and </w:t>
                </w:r>
                <w:r w:rsidR="002F431F">
                  <w:rPr>
                    <w:i/>
                  </w:rPr>
                  <w:t xml:space="preserve">La </w:t>
                </w:r>
                <w:proofErr w:type="spellStart"/>
                <w:r w:rsidR="002F431F">
                  <w:rPr>
                    <w:i/>
                  </w:rPr>
                  <w:t>Nuit</w:t>
                </w:r>
                <w:proofErr w:type="spellEnd"/>
                <w:r w:rsidR="002F431F">
                  <w:rPr>
                    <w:i/>
                  </w:rPr>
                  <w:t xml:space="preserve"> </w:t>
                </w:r>
                <w:proofErr w:type="spellStart"/>
                <w:r w:rsidR="002F431F">
                  <w:rPr>
                    <w:i/>
                  </w:rPr>
                  <w:t>F</w:t>
                </w:r>
                <w:r w:rsidRPr="002F431F">
                  <w:rPr>
                    <w:i/>
                  </w:rPr>
                  <w:t>antastique</w:t>
                </w:r>
                <w:proofErr w:type="spellEnd"/>
                <w:r w:rsidRPr="002F431F">
                  <w:t xml:space="preserve"> [The Fantastic Night]</w:t>
                </w:r>
                <w:r w:rsidR="00445CF3">
                  <w:t xml:space="preserve"> </w:t>
                </w:r>
                <w:r w:rsidR="002F431F">
                  <w:t>(1942)</w:t>
                </w:r>
                <w:r w:rsidRPr="002F431F">
                  <w:t xml:space="preserve">. </w:t>
                </w:r>
                <w:proofErr w:type="spellStart"/>
                <w:r w:rsidRPr="002F431F">
                  <w:t>L’Herbier</w:t>
                </w:r>
                <w:proofErr w:type="spellEnd"/>
                <w:r w:rsidRPr="002F431F">
                  <w:t xml:space="preserve"> was also the founder</w:t>
                </w:r>
                <w:r w:rsidR="002F431F">
                  <w:t>,</w:t>
                </w:r>
                <w:r w:rsidRPr="002F431F">
                  <w:t xml:space="preserve"> in 1944</w:t>
                </w:r>
                <w:r w:rsidR="002F431F">
                  <w:t>,</w:t>
                </w:r>
                <w:r w:rsidRPr="002F431F">
                  <w:t xml:space="preserve"> of the </w:t>
                </w:r>
                <w:proofErr w:type="spellStart"/>
                <w:r w:rsidRPr="002F431F">
                  <w:rPr>
                    <w:i/>
                  </w:rPr>
                  <w:t>Institut</w:t>
                </w:r>
                <w:proofErr w:type="spellEnd"/>
                <w:r w:rsidRPr="002F431F">
                  <w:rPr>
                    <w:i/>
                  </w:rPr>
                  <w:t xml:space="preserve"> des </w:t>
                </w:r>
                <w:proofErr w:type="spellStart"/>
                <w:r w:rsidRPr="002F431F">
                  <w:rPr>
                    <w:i/>
                  </w:rPr>
                  <w:t>Hautes</w:t>
                </w:r>
                <w:proofErr w:type="spellEnd"/>
                <w:r w:rsidRPr="002F431F">
                  <w:rPr>
                    <w:i/>
                  </w:rPr>
                  <w:t xml:space="preserve"> </w:t>
                </w:r>
                <w:proofErr w:type="spellStart"/>
                <w:r w:rsidRPr="002F431F">
                  <w:rPr>
                    <w:i/>
                  </w:rPr>
                  <w:t>Études</w:t>
                </w:r>
                <w:proofErr w:type="spellEnd"/>
                <w:r w:rsidRPr="002F431F">
                  <w:rPr>
                    <w:i/>
                  </w:rPr>
                  <w:t xml:space="preserve"> </w:t>
                </w:r>
                <w:proofErr w:type="spellStart"/>
                <w:r w:rsidRPr="002F431F">
                  <w:rPr>
                    <w:i/>
                  </w:rPr>
                  <w:t>Cinématographiques</w:t>
                </w:r>
                <w:proofErr w:type="spellEnd"/>
                <w:r w:rsidRPr="002F431F">
                  <w:t>. In the post-war period he poured his energy into television productions.</w:t>
                </w:r>
              </w:p>
              <w:p w14:paraId="504D3750" w14:textId="77777777" w:rsidR="000D63EC" w:rsidRDefault="000D63EC" w:rsidP="001E7D03"/>
              <w:p w14:paraId="3D4FD9C5" w14:textId="62E10E58" w:rsidR="000D63EC" w:rsidRPr="00CB0291" w:rsidRDefault="000D63EC" w:rsidP="002F431F">
                <w:pPr>
                  <w:pStyle w:val="Heading1"/>
                  <w:outlineLvl w:val="0"/>
                </w:pPr>
                <w:r w:rsidRPr="00CB0291">
                  <w:t>Filmography</w:t>
                </w:r>
                <w:r w:rsidR="002C74E3">
                  <w:t>:</w:t>
                </w:r>
              </w:p>
              <w:p w14:paraId="3B622F03" w14:textId="77777777" w:rsidR="000D63EC" w:rsidRPr="00CB0291" w:rsidRDefault="000D63EC" w:rsidP="00445CF3">
                <w:r w:rsidRPr="00445CF3">
                  <w:rPr>
                    <w:i/>
                  </w:rPr>
                  <w:t>Rose-France</w:t>
                </w:r>
                <w:r w:rsidRPr="00CB0291">
                  <w:t xml:space="preserve"> (1919)</w:t>
                </w:r>
              </w:p>
              <w:p w14:paraId="40B254C4" w14:textId="77777777" w:rsidR="000D63EC" w:rsidRPr="00CB0291" w:rsidRDefault="000D63EC" w:rsidP="00445CF3">
                <w:r w:rsidRPr="00445CF3">
                  <w:rPr>
                    <w:i/>
                  </w:rPr>
                  <w:t xml:space="preserve">El </w:t>
                </w:r>
                <w:proofErr w:type="spellStart"/>
                <w:r w:rsidRPr="00445CF3">
                  <w:rPr>
                    <w:i/>
                  </w:rPr>
                  <w:t>Dorado</w:t>
                </w:r>
                <w:proofErr w:type="spellEnd"/>
                <w:r w:rsidRPr="00CB0291">
                  <w:t xml:space="preserve"> (1921)</w:t>
                </w:r>
              </w:p>
              <w:p w14:paraId="146AB268" w14:textId="77777777" w:rsidR="000D63EC" w:rsidRPr="00E42210" w:rsidRDefault="000D63EC" w:rsidP="00445CF3">
                <w:pPr>
                  <w:rPr>
                    <w:lang w:val="en-US"/>
                  </w:rPr>
                </w:pPr>
                <w:proofErr w:type="spellStart"/>
                <w:r w:rsidRPr="00445CF3">
                  <w:rPr>
                    <w:i/>
                    <w:lang w:val="en-US"/>
                  </w:rPr>
                  <w:t>Résurrection</w:t>
                </w:r>
                <w:proofErr w:type="spellEnd"/>
                <w:r w:rsidRPr="00E42210">
                  <w:rPr>
                    <w:lang w:val="en-US"/>
                  </w:rPr>
                  <w:t xml:space="preserve"> (1923)</w:t>
                </w:r>
              </w:p>
              <w:p w14:paraId="5C4AF308" w14:textId="77777777" w:rsidR="000D63EC" w:rsidRDefault="000D63EC" w:rsidP="00445CF3">
                <w:pPr>
                  <w:rPr>
                    <w:lang w:val="en-US"/>
                  </w:rPr>
                </w:pPr>
                <w:proofErr w:type="spellStart"/>
                <w:r w:rsidRPr="00445CF3">
                  <w:rPr>
                    <w:i/>
                    <w:lang w:val="en-US"/>
                  </w:rPr>
                  <w:t>L’inhumaine</w:t>
                </w:r>
                <w:proofErr w:type="spellEnd"/>
                <w:r w:rsidRPr="00445CF3">
                  <w:rPr>
                    <w:i/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[</w:t>
                </w:r>
                <w:r w:rsidRPr="00445CF3">
                  <w:rPr>
                    <w:i/>
                    <w:lang w:val="en-US"/>
                  </w:rPr>
                  <w:t>The Inhuman Woman</w:t>
                </w:r>
                <w:r w:rsidR="002F431F">
                  <w:rPr>
                    <w:lang w:val="en-US"/>
                  </w:rPr>
                  <w:t>] (1924)</w:t>
                </w:r>
              </w:p>
              <w:p w14:paraId="425A5D09" w14:textId="77777777" w:rsidR="000D63EC" w:rsidRPr="00E42210" w:rsidRDefault="000D63EC" w:rsidP="00445CF3">
                <w:proofErr w:type="spellStart"/>
                <w:r w:rsidRPr="00445CF3">
                  <w:rPr>
                    <w:i/>
                  </w:rPr>
                  <w:t>Feu</w:t>
                </w:r>
                <w:proofErr w:type="spellEnd"/>
                <w:r w:rsidRPr="00445CF3">
                  <w:rPr>
                    <w:i/>
                  </w:rPr>
                  <w:t xml:space="preserve"> Mathias Pascal</w:t>
                </w:r>
                <w:r w:rsidRPr="00E42210">
                  <w:t xml:space="preserve"> (1926)</w:t>
                </w:r>
              </w:p>
              <w:p w14:paraId="1FB00806" w14:textId="77777777" w:rsidR="000D63EC" w:rsidRPr="00E42210" w:rsidRDefault="000D63EC" w:rsidP="00445CF3">
                <w:r w:rsidRPr="00445CF3">
                  <w:rPr>
                    <w:i/>
                  </w:rPr>
                  <w:t xml:space="preserve">Le </w:t>
                </w:r>
                <w:proofErr w:type="spellStart"/>
                <w:r w:rsidRPr="00445CF3">
                  <w:rPr>
                    <w:i/>
                  </w:rPr>
                  <w:t>Vertige</w:t>
                </w:r>
                <w:proofErr w:type="spellEnd"/>
                <w:r w:rsidRPr="00E42210">
                  <w:t xml:space="preserve"> (1926)</w:t>
                </w:r>
              </w:p>
              <w:p w14:paraId="3F309B48" w14:textId="77777777" w:rsidR="000D63EC" w:rsidRDefault="002C74E3" w:rsidP="00445CF3">
                <w:pPr>
                  <w:rPr>
                    <w:lang w:val="en-US"/>
                  </w:rPr>
                </w:pPr>
                <w:hyperlink r:id="rId11" w:history="1">
                  <w:proofErr w:type="spellStart"/>
                  <w:r w:rsidR="000D63EC" w:rsidRPr="00445CF3">
                    <w:rPr>
                      <w:i/>
                    </w:rPr>
                    <w:t>L’Argent</w:t>
                  </w:r>
                  <w:proofErr w:type="spellEnd"/>
                </w:hyperlink>
                <w:r w:rsidR="000D63EC" w:rsidRPr="00445CF3">
                  <w:rPr>
                    <w:i/>
                    <w:lang w:val="en-US"/>
                  </w:rPr>
                  <w:t xml:space="preserve"> </w:t>
                </w:r>
                <w:r w:rsidR="000D63EC">
                  <w:rPr>
                    <w:lang w:val="en-US"/>
                  </w:rPr>
                  <w:t>(1928)</w:t>
                </w:r>
              </w:p>
              <w:p w14:paraId="46C1EF79" w14:textId="77777777" w:rsidR="000D63EC" w:rsidRPr="00660A32" w:rsidRDefault="000D63EC" w:rsidP="00445CF3">
                <w:pPr>
                  <w:rPr>
                    <w:lang w:val="en-US"/>
                  </w:rPr>
                </w:pPr>
                <w:r w:rsidRPr="00445CF3">
                  <w:rPr>
                    <w:i/>
                    <w:lang w:val="en-US"/>
                  </w:rPr>
                  <w:t xml:space="preserve">Le </w:t>
                </w:r>
                <w:proofErr w:type="spellStart"/>
                <w:r w:rsidRPr="00445CF3">
                  <w:rPr>
                    <w:i/>
                    <w:lang w:val="en-US"/>
                  </w:rPr>
                  <w:t>Diable</w:t>
                </w:r>
                <w:proofErr w:type="spellEnd"/>
                <w:r w:rsidRPr="00445CF3">
                  <w:rPr>
                    <w:i/>
                    <w:lang w:val="en-US"/>
                  </w:rPr>
                  <w:t xml:space="preserve"> au Coeur</w:t>
                </w:r>
                <w:r>
                  <w:rPr>
                    <w:lang w:val="en-US"/>
                  </w:rPr>
                  <w:t xml:space="preserve"> [</w:t>
                </w:r>
                <w:r w:rsidRPr="00445CF3">
                  <w:rPr>
                    <w:i/>
                    <w:lang w:val="en-US"/>
                  </w:rPr>
                  <w:t>The Devil in the Heart</w:t>
                </w:r>
                <w:r>
                  <w:rPr>
                    <w:lang w:val="en-US"/>
                  </w:rPr>
                  <w:t>]</w:t>
                </w:r>
                <w:r w:rsidR="002F431F">
                  <w:rPr>
                    <w:lang w:val="en-US"/>
                  </w:rPr>
                  <w:t xml:space="preserve"> (1928)</w:t>
                </w:r>
              </w:p>
              <w:p w14:paraId="190CD864" w14:textId="77777777" w:rsidR="000D63EC" w:rsidRDefault="000D63EC" w:rsidP="00445CF3">
                <w:pPr>
                  <w:rPr>
                    <w:lang w:val="en-US"/>
                  </w:rPr>
                </w:pPr>
                <w:r w:rsidRPr="00445CF3">
                  <w:rPr>
                    <w:i/>
                    <w:lang w:val="en-US"/>
                  </w:rPr>
                  <w:t xml:space="preserve">Le </w:t>
                </w:r>
                <w:proofErr w:type="spellStart"/>
                <w:r w:rsidRPr="00445CF3">
                  <w:rPr>
                    <w:i/>
                    <w:lang w:val="en-US"/>
                  </w:rPr>
                  <w:t>Mystère</w:t>
                </w:r>
                <w:proofErr w:type="spellEnd"/>
                <w:r w:rsidRPr="00445CF3">
                  <w:rPr>
                    <w:i/>
                    <w:lang w:val="en-US"/>
                  </w:rPr>
                  <w:t xml:space="preserve"> de la </w:t>
                </w:r>
                <w:proofErr w:type="spellStart"/>
                <w:r w:rsidRPr="00445CF3">
                  <w:rPr>
                    <w:i/>
                    <w:lang w:val="en-US"/>
                  </w:rPr>
                  <w:t>chambre</w:t>
                </w:r>
                <w:proofErr w:type="spellEnd"/>
                <w:r w:rsidRPr="00445CF3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445CF3">
                  <w:rPr>
                    <w:i/>
                    <w:lang w:val="en-US"/>
                  </w:rPr>
                  <w:t>jaune</w:t>
                </w:r>
                <w:proofErr w:type="spellEnd"/>
                <w:r>
                  <w:rPr>
                    <w:lang w:val="en-US"/>
                  </w:rPr>
                  <w:t xml:space="preserve"> [</w:t>
                </w:r>
                <w:r w:rsidRPr="00445CF3">
                  <w:rPr>
                    <w:i/>
                    <w:lang w:val="en-US"/>
                  </w:rPr>
                  <w:t>The Mystery of the Yellow Room</w:t>
                </w:r>
                <w:r>
                  <w:rPr>
                    <w:lang w:val="en-US"/>
                  </w:rPr>
                  <w:t>]</w:t>
                </w:r>
                <w:r w:rsidR="002F431F">
                  <w:rPr>
                    <w:lang w:val="en-US"/>
                  </w:rPr>
                  <w:t xml:space="preserve"> (1930)</w:t>
                </w:r>
              </w:p>
              <w:p w14:paraId="1CD6293B" w14:textId="77777777" w:rsidR="000D63EC" w:rsidRPr="00CB0291" w:rsidRDefault="000D63EC" w:rsidP="00445CF3">
                <w:r w:rsidRPr="00445CF3">
                  <w:rPr>
                    <w:i/>
                  </w:rPr>
                  <w:t>Le Bonheur</w:t>
                </w:r>
                <w:r w:rsidRPr="00CB0291">
                  <w:t xml:space="preserve"> (1935)</w:t>
                </w:r>
              </w:p>
              <w:p w14:paraId="5EF8790D" w14:textId="77777777" w:rsidR="000D63EC" w:rsidRPr="00CB0291" w:rsidRDefault="000D63EC" w:rsidP="00445CF3">
                <w:r w:rsidRPr="00445CF3">
                  <w:rPr>
                    <w:i/>
                  </w:rPr>
                  <w:t xml:space="preserve">La </w:t>
                </w:r>
                <w:proofErr w:type="spellStart"/>
                <w:r w:rsidRPr="00445CF3">
                  <w:rPr>
                    <w:i/>
                  </w:rPr>
                  <w:t>Tragédie</w:t>
                </w:r>
                <w:proofErr w:type="spellEnd"/>
                <w:r w:rsidRPr="00445CF3">
                  <w:rPr>
                    <w:i/>
                  </w:rPr>
                  <w:t xml:space="preserve"> </w:t>
                </w:r>
                <w:proofErr w:type="spellStart"/>
                <w:r w:rsidRPr="00445CF3">
                  <w:rPr>
                    <w:i/>
                  </w:rPr>
                  <w:t>impériale</w:t>
                </w:r>
                <w:proofErr w:type="spellEnd"/>
                <w:r w:rsidRPr="00CB0291">
                  <w:t xml:space="preserve"> (1938)</w:t>
                </w:r>
              </w:p>
              <w:p w14:paraId="7D48BF89" w14:textId="77777777" w:rsidR="000D63EC" w:rsidRDefault="000D63EC" w:rsidP="00445CF3">
                <w:pPr>
                  <w:rPr>
                    <w:lang w:val="en-US"/>
                  </w:rPr>
                </w:pPr>
                <w:r w:rsidRPr="00445CF3">
                  <w:rPr>
                    <w:i/>
                    <w:lang w:val="en-US"/>
                  </w:rPr>
                  <w:t xml:space="preserve">La </w:t>
                </w:r>
                <w:proofErr w:type="spellStart"/>
                <w:r w:rsidRPr="00445CF3">
                  <w:rPr>
                    <w:i/>
                    <w:lang w:val="en-US"/>
                  </w:rPr>
                  <w:t>Nuit</w:t>
                </w:r>
                <w:proofErr w:type="spellEnd"/>
                <w:r w:rsidRPr="00445CF3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445CF3">
                  <w:rPr>
                    <w:i/>
                    <w:lang w:val="en-US"/>
                  </w:rPr>
                  <w:t>fantastique</w:t>
                </w:r>
                <w:proofErr w:type="spellEnd"/>
                <w:r>
                  <w:rPr>
                    <w:lang w:val="en-US"/>
                  </w:rPr>
                  <w:t xml:space="preserve"> [</w:t>
                </w:r>
                <w:r w:rsidRPr="00445CF3">
                  <w:rPr>
                    <w:i/>
                    <w:lang w:val="en-US"/>
                  </w:rPr>
                  <w:t>The Fantastic Night</w:t>
                </w:r>
                <w:r>
                  <w:rPr>
                    <w:lang w:val="en-US"/>
                  </w:rPr>
                  <w:t>]</w:t>
                </w:r>
                <w:r w:rsidR="002F431F">
                  <w:rPr>
                    <w:lang w:val="en-US"/>
                  </w:rPr>
                  <w:t xml:space="preserve"> (1942)</w:t>
                </w:r>
              </w:p>
              <w:p w14:paraId="6AE8E679" w14:textId="77777777" w:rsidR="000D63EC" w:rsidRPr="00D1673A" w:rsidRDefault="000D63EC" w:rsidP="00445CF3">
                <w:pPr>
                  <w:rPr>
                    <w:lang w:val="en-US"/>
                  </w:rPr>
                </w:pPr>
                <w:r w:rsidRPr="00445CF3">
                  <w:rPr>
                    <w:i/>
                    <w:lang w:val="en-US"/>
                  </w:rPr>
                  <w:t>Au petit Bonheur</w:t>
                </w:r>
                <w:r>
                  <w:rPr>
                    <w:lang w:val="en-US"/>
                  </w:rPr>
                  <w:t xml:space="preserve"> [</w:t>
                </w:r>
                <w:r w:rsidRPr="00445CF3">
                  <w:rPr>
                    <w:i/>
                    <w:lang w:val="en-US"/>
                  </w:rPr>
                  <w:t>Queen’s Necklace</w:t>
                </w:r>
                <w:r>
                  <w:rPr>
                    <w:lang w:val="en-US"/>
                  </w:rPr>
                  <w:t>]</w:t>
                </w:r>
                <w:r w:rsidR="002F431F">
                  <w:rPr>
                    <w:lang w:val="en-US"/>
                  </w:rPr>
                  <w:t xml:space="preserve"> (1946)</w:t>
                </w:r>
              </w:p>
              <w:p w14:paraId="03DEABF8" w14:textId="77777777" w:rsidR="000D63EC" w:rsidRPr="00CB0291" w:rsidRDefault="000D63EC" w:rsidP="00445CF3">
                <w:r w:rsidRPr="00445CF3">
                  <w:rPr>
                    <w:i/>
                  </w:rPr>
                  <w:t xml:space="preserve">Le </w:t>
                </w:r>
                <w:proofErr w:type="spellStart"/>
                <w:r w:rsidRPr="00445CF3">
                  <w:rPr>
                    <w:i/>
                  </w:rPr>
                  <w:t>Père</w:t>
                </w:r>
                <w:proofErr w:type="spellEnd"/>
                <w:r w:rsidRPr="00445CF3">
                  <w:rPr>
                    <w:i/>
                  </w:rPr>
                  <w:t xml:space="preserve"> de mademoiselle</w:t>
                </w:r>
                <w:r w:rsidRPr="00CB0291">
                  <w:t xml:space="preserve"> (1953)</w:t>
                </w:r>
              </w:p>
              <w:p w14:paraId="1077EDE3" w14:textId="77777777" w:rsidR="000D63EC" w:rsidRPr="00D1673A" w:rsidRDefault="000D63EC" w:rsidP="00445CF3">
                <w:r w:rsidRPr="00445CF3">
                  <w:rPr>
                    <w:i/>
                  </w:rPr>
                  <w:t xml:space="preserve">Le </w:t>
                </w:r>
                <w:proofErr w:type="spellStart"/>
                <w:r w:rsidRPr="00445CF3">
                  <w:rPr>
                    <w:i/>
                  </w:rPr>
                  <w:t>Cinéma</w:t>
                </w:r>
                <w:proofErr w:type="spellEnd"/>
                <w:r w:rsidRPr="00445CF3">
                  <w:rPr>
                    <w:i/>
                  </w:rPr>
                  <w:t xml:space="preserve"> du </w:t>
                </w:r>
                <w:proofErr w:type="spellStart"/>
                <w:r w:rsidRPr="00445CF3">
                  <w:rPr>
                    <w:i/>
                  </w:rPr>
                  <w:t>Diable</w:t>
                </w:r>
                <w:proofErr w:type="spellEnd"/>
                <w:r>
                  <w:t xml:space="preserve"> (1967) (doc.)</w:t>
                </w:r>
              </w:p>
              <w:p w14:paraId="63EDD80F" w14:textId="77777777" w:rsidR="000D63EC" w:rsidRDefault="000D63EC" w:rsidP="00445CF3">
                <w:r w:rsidRPr="00445CF3">
                  <w:rPr>
                    <w:i/>
                  </w:rPr>
                  <w:t xml:space="preserve">La </w:t>
                </w:r>
                <w:proofErr w:type="spellStart"/>
                <w:r w:rsidRPr="00445CF3">
                  <w:rPr>
                    <w:i/>
                  </w:rPr>
                  <w:t>féerie</w:t>
                </w:r>
                <w:proofErr w:type="spellEnd"/>
                <w:r w:rsidRPr="00445CF3">
                  <w:rPr>
                    <w:i/>
                  </w:rPr>
                  <w:t xml:space="preserve"> des </w:t>
                </w:r>
                <w:proofErr w:type="spellStart"/>
                <w:r w:rsidRPr="00445CF3">
                  <w:rPr>
                    <w:i/>
                  </w:rPr>
                  <w:t>fantasmes</w:t>
                </w:r>
                <w:proofErr w:type="spellEnd"/>
                <w:r w:rsidRPr="006C2523">
                  <w:t xml:space="preserve"> (1975)</w:t>
                </w:r>
                <w:r>
                  <w:t xml:space="preserve"> (doc.)</w:t>
                </w:r>
              </w:p>
              <w:p w14:paraId="1D5D83F5" w14:textId="77777777" w:rsidR="002C74E3" w:rsidRPr="006C2523" w:rsidRDefault="002C74E3" w:rsidP="00445CF3"/>
              <w:p w14:paraId="1A67A1B7" w14:textId="3F154673" w:rsidR="002C74E3" w:rsidRPr="00E42210" w:rsidRDefault="002C74E3" w:rsidP="002C74E3">
                <w:pPr>
                  <w:pStyle w:val="Heading1"/>
                  <w:rPr>
                    <w:lang w:val="en-US"/>
                  </w:rPr>
                </w:pPr>
                <w:r>
                  <w:rPr>
                    <w:lang w:val="en-US"/>
                  </w:rPr>
                  <w:t>Useful Links:</w:t>
                </w:r>
              </w:p>
              <w:p w14:paraId="63BFD2B5" w14:textId="67C7BEFD" w:rsidR="000D63EC" w:rsidRPr="002C74E3" w:rsidRDefault="002C74E3" w:rsidP="001E7D03">
                <w:pPr>
                  <w:rPr>
                    <w:rFonts w:cs="Times New Roman"/>
                    <w:lang w:val="en-US"/>
                  </w:rPr>
                </w:pPr>
                <w:r>
                  <w:rPr>
                    <w:rFonts w:cs="Times New Roman"/>
                    <w:lang w:val="en-US"/>
                  </w:rPr>
                  <w:t>‘</w:t>
                </w:r>
                <w:proofErr w:type="spellStart"/>
                <w:r w:rsidR="000D63EC" w:rsidRPr="002C74E3">
                  <w:rPr>
                    <w:rFonts w:cs="Times New Roman"/>
                    <w:lang w:val="en-US"/>
                  </w:rPr>
                  <w:t>L'Herbier</w:t>
                </w:r>
                <w:proofErr w:type="spellEnd"/>
                <w:r w:rsidR="000D63EC" w:rsidRPr="002C74E3">
                  <w:rPr>
                    <w:rFonts w:cs="Times New Roman"/>
                    <w:lang w:val="en-US"/>
                  </w:rPr>
                  <w:t>, Marcel</w:t>
                </w:r>
                <w:r>
                  <w:rPr>
                    <w:rFonts w:cs="Times New Roman"/>
                    <w:lang w:val="en-US"/>
                  </w:rPr>
                  <w:t>’</w:t>
                </w:r>
                <w:r w:rsidR="000D63EC" w:rsidRPr="002C74E3">
                  <w:rPr>
                    <w:rFonts w:cs="Times New Roman"/>
                    <w:lang w:val="en-US"/>
                  </w:rPr>
                  <w:t xml:space="preserve"> in </w:t>
                </w:r>
                <w:r w:rsidR="000D63EC" w:rsidRPr="002C74E3">
                  <w:rPr>
                    <w:rFonts w:cs="Times New Roman"/>
                    <w:i/>
                    <w:lang w:val="en-US"/>
                  </w:rPr>
                  <w:t>International Dictionary of Films and Filmmakers,</w:t>
                </w:r>
                <w:r w:rsidR="000D63EC" w:rsidRPr="002C74E3">
                  <w:rPr>
                    <w:rFonts w:cs="Times New Roman"/>
                    <w:lang w:val="en-US"/>
                  </w:rPr>
                  <w:t xml:space="preserve"> 2001. Encyclopedia.com, &lt;http://www.encyclopedia.com&gt;.</w:t>
                </w:r>
              </w:p>
              <w:p w14:paraId="51035B92" w14:textId="77777777" w:rsidR="000D63EC" w:rsidRPr="002C74E3" w:rsidRDefault="000D63EC" w:rsidP="001E7D03">
                <w:pPr>
                  <w:rPr>
                    <w:rFonts w:cs="Times New Roman"/>
                    <w:lang w:val="en-US"/>
                  </w:rPr>
                </w:pPr>
              </w:p>
              <w:p w14:paraId="18B8343C" w14:textId="18B2C5DE" w:rsidR="000D63EC" w:rsidRPr="002C74E3" w:rsidRDefault="002C74E3" w:rsidP="001E7D03">
                <w:pPr>
                  <w:rPr>
                    <w:rFonts w:cs="Times New Roman"/>
                    <w:color w:val="0563C1" w:themeColor="hyperlink"/>
                    <w:u w:val="single"/>
                    <w:lang w:val="en-US"/>
                  </w:rPr>
                </w:pPr>
                <w:hyperlink r:id="rId12" w:history="1">
                  <w:r w:rsidR="000D63EC" w:rsidRPr="002C74E3">
                    <w:rPr>
                      <w:rStyle w:val="Hyperlink"/>
                      <w:rFonts w:cs="Times New Roman"/>
                      <w:lang w:val="en-US"/>
                    </w:rPr>
                    <w:t>http://www.fashioninfilm.com/festival/marcel-lherbier-fabricating-dreams/</w:t>
                  </w:r>
                </w:hyperlink>
              </w:p>
              <w:p w14:paraId="6DB88E74" w14:textId="77777777" w:rsidR="000D63EC" w:rsidRPr="002C74E3" w:rsidRDefault="000D63EC" w:rsidP="002C74E3">
                <w:pPr>
                  <w:pStyle w:val="Authornote"/>
                  <w:rPr>
                    <w:lang w:val="en-US"/>
                  </w:rPr>
                </w:pPr>
                <w:r w:rsidRPr="002C74E3">
                  <w:rPr>
                    <w:lang w:val="en-US"/>
                  </w:rPr>
                  <w:t xml:space="preserve">Marcel </w:t>
                </w:r>
                <w:proofErr w:type="spellStart"/>
                <w:r w:rsidRPr="002C74E3">
                  <w:rPr>
                    <w:lang w:val="en-US"/>
                  </w:rPr>
                  <w:t>L’Herbier</w:t>
                </w:r>
                <w:proofErr w:type="spellEnd"/>
                <w:r w:rsidRPr="002C74E3">
                  <w:rPr>
                    <w:lang w:val="en-US"/>
                  </w:rPr>
                  <w:t>: Fabricating Dreams. The 4</w:t>
                </w:r>
                <w:r w:rsidRPr="002C74E3">
                  <w:rPr>
                    <w:vertAlign w:val="superscript"/>
                    <w:lang w:val="en-US"/>
                  </w:rPr>
                  <w:t>th</w:t>
                </w:r>
                <w:r w:rsidRPr="002C74E3">
                  <w:rPr>
                    <w:lang w:val="en-US"/>
                  </w:rPr>
                  <w:t xml:space="preserve"> Fashion in Film Festival (2013)</w:t>
                </w:r>
              </w:p>
              <w:p w14:paraId="5C3DDBDE" w14:textId="77777777" w:rsidR="000D63EC" w:rsidRPr="002C74E3" w:rsidRDefault="000D63EC" w:rsidP="001E7D03">
                <w:pPr>
                  <w:rPr>
                    <w:rFonts w:cs="Times New Roman"/>
                    <w:lang w:val="en-US"/>
                  </w:rPr>
                </w:pPr>
              </w:p>
              <w:p w14:paraId="4C28CADC" w14:textId="77777777" w:rsidR="000D63EC" w:rsidRPr="002C74E3" w:rsidRDefault="002C74E3" w:rsidP="001E7D03">
                <w:pPr>
                  <w:rPr>
                    <w:rFonts w:cs="Times New Roman"/>
                    <w:lang w:val="en-US"/>
                  </w:rPr>
                </w:pPr>
                <w:hyperlink r:id="rId13" w:history="1">
                  <w:r w:rsidR="000D63EC" w:rsidRPr="002C74E3">
                    <w:rPr>
                      <w:rStyle w:val="Hyperlink"/>
                      <w:rFonts w:cs="Times New Roman"/>
                      <w:lang w:val="en-US"/>
                    </w:rPr>
                    <w:t>http://filmhistoryinthemaking.com/2014/02/16/a-note-on-early-film-historiography-in-paris-and-marcel-lherbiers-lhomme-du-large-1920/</w:t>
                  </w:r>
                </w:hyperlink>
              </w:p>
              <w:p w14:paraId="53FB3363" w14:textId="77777777" w:rsidR="000D63EC" w:rsidRPr="002C74E3" w:rsidRDefault="000D63EC" w:rsidP="002C74E3">
                <w:pPr>
                  <w:pStyle w:val="Authornote"/>
                  <w:rPr>
                    <w:lang w:val="en-US"/>
                  </w:rPr>
                </w:pPr>
                <w:r w:rsidRPr="002C74E3">
                  <w:rPr>
                    <w:lang w:val="en-US"/>
                  </w:rPr>
                  <w:t xml:space="preserve">A note on 1920s film historiography in Paris and </w:t>
                </w:r>
                <w:proofErr w:type="spellStart"/>
                <w:r w:rsidRPr="002C74E3">
                  <w:rPr>
                    <w:lang w:val="en-US"/>
                  </w:rPr>
                  <w:t>L’Herbier’s</w:t>
                </w:r>
                <w:proofErr w:type="spellEnd"/>
                <w:r w:rsidRPr="002C74E3">
                  <w:rPr>
                    <w:lang w:val="en-US"/>
                  </w:rPr>
                  <w:t xml:space="preserve"> </w:t>
                </w:r>
                <w:proofErr w:type="spellStart"/>
                <w:r w:rsidRPr="002C74E3">
                  <w:rPr>
                    <w:i/>
                    <w:lang w:val="en-US"/>
                  </w:rPr>
                  <w:t>L’Homme</w:t>
                </w:r>
                <w:proofErr w:type="spellEnd"/>
                <w:r w:rsidRPr="002C74E3">
                  <w:rPr>
                    <w:i/>
                    <w:lang w:val="en-US"/>
                  </w:rPr>
                  <w:t xml:space="preserve"> du large</w:t>
                </w:r>
                <w:r w:rsidRPr="002C74E3">
                  <w:rPr>
                    <w:lang w:val="en-US"/>
                  </w:rPr>
                  <w:t xml:space="preserve"> (1920) (2014)</w:t>
                </w:r>
              </w:p>
              <w:p w14:paraId="66EF3228" w14:textId="77777777" w:rsidR="000D63EC" w:rsidRPr="002C74E3" w:rsidRDefault="000D63EC" w:rsidP="002C74E3">
                <w:pPr>
                  <w:pStyle w:val="Authornote"/>
                  <w:rPr>
                    <w:lang w:val="en-US"/>
                  </w:rPr>
                </w:pPr>
              </w:p>
              <w:p w14:paraId="01641688" w14:textId="77777777" w:rsidR="000D63EC" w:rsidRPr="002C74E3" w:rsidRDefault="002C74E3" w:rsidP="001E7D03">
                <w:pPr>
                  <w:rPr>
                    <w:rFonts w:cs="Times New Roman"/>
                    <w:lang w:val="en-US"/>
                  </w:rPr>
                </w:pPr>
                <w:hyperlink r:id="rId14" w:history="1">
                  <w:r w:rsidR="000D63EC" w:rsidRPr="002C74E3">
                    <w:rPr>
                      <w:rStyle w:val="Hyperlink"/>
                      <w:rFonts w:cs="Times New Roman"/>
                      <w:lang w:val="en-US"/>
                    </w:rPr>
                    <w:t>http://www.jonathanrosenbaum.net/2008/06/meet-marcel-lherbier/</w:t>
                  </w:r>
                </w:hyperlink>
              </w:p>
              <w:p w14:paraId="3E11EBF3" w14:textId="216B8F42" w:rsidR="003F0D73" w:rsidRPr="002C74E3" w:rsidRDefault="000D63EC" w:rsidP="002C74E3">
                <w:pPr>
                  <w:pStyle w:val="Authornote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2C74E3">
                  <w:rPr>
                    <w:lang w:val="en-US"/>
                  </w:rPr>
                  <w:t>A Website by Jonathan Rosenbaum with good photos.</w:t>
                </w:r>
              </w:p>
            </w:tc>
          </w:sdtContent>
        </w:sdt>
      </w:tr>
      <w:tr w:rsidR="003235A7" w14:paraId="421E18D1" w14:textId="77777777" w:rsidTr="003235A7">
        <w:tc>
          <w:tcPr>
            <w:tcW w:w="9016" w:type="dxa"/>
          </w:tcPr>
          <w:p w14:paraId="1699F357" w14:textId="77777777" w:rsidR="003235A7" w:rsidRDefault="003235A7" w:rsidP="001E7D03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FE4E6613ECA3842A217F52AEC4B9DDE"/>
              </w:placeholder>
            </w:sdtPr>
            <w:sdtEndPr/>
            <w:sdtContent>
              <w:p w14:paraId="2B192161" w14:textId="77777777" w:rsidR="001E7D03" w:rsidRDefault="002C74E3" w:rsidP="001E7D03">
                <w:sdt>
                  <w:sdtPr>
                    <w:id w:val="760332318"/>
                    <w:citation/>
                  </w:sdtPr>
                  <w:sdtEndPr/>
                  <w:sdtContent>
                    <w:r w:rsidR="001E7D03">
                      <w:fldChar w:fldCharType="begin"/>
                    </w:r>
                    <w:r w:rsidR="001E7D03">
                      <w:rPr>
                        <w:lang w:val="en-US"/>
                      </w:rPr>
                      <w:instrText xml:space="preserve"> CITATION Blu70 \l 1033 </w:instrText>
                    </w:r>
                    <w:r w:rsidR="001E7D03">
                      <w:fldChar w:fldCharType="separate"/>
                    </w:r>
                    <w:r w:rsidR="001E7D03">
                      <w:rPr>
                        <w:noProof/>
                        <w:lang w:val="en-US"/>
                      </w:rPr>
                      <w:t xml:space="preserve"> </w:t>
                    </w:r>
                    <w:r w:rsidR="001E7D03" w:rsidRPr="001E7D03">
                      <w:rPr>
                        <w:noProof/>
                        <w:lang w:val="en-US"/>
                      </w:rPr>
                      <w:t>(Blumer)</w:t>
                    </w:r>
                    <w:r w:rsidR="001E7D03">
                      <w:fldChar w:fldCharType="end"/>
                    </w:r>
                  </w:sdtContent>
                </w:sdt>
              </w:p>
              <w:p w14:paraId="74F6CBD8" w14:textId="77777777" w:rsidR="002C74E3" w:rsidRDefault="002C74E3" w:rsidP="001E7D03"/>
              <w:p w14:paraId="7E2258BB" w14:textId="77777777" w:rsidR="001E7D03" w:rsidRDefault="002C74E3" w:rsidP="001E7D0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464396274"/>
                    <w:citation/>
                  </w:sdtPr>
                  <w:sdtEndPr/>
                  <w:sdtContent>
                    <w:r w:rsidR="001E7D03">
                      <w:rPr>
                        <w:lang w:val="en-US"/>
                      </w:rPr>
                      <w:fldChar w:fldCharType="begin"/>
                    </w:r>
                    <w:r w:rsidR="001E7D03">
                      <w:rPr>
                        <w:lang w:val="en-US"/>
                      </w:rPr>
                      <w:instrText xml:space="preserve"> CITATION Bur91 \l 1033 </w:instrText>
                    </w:r>
                    <w:r w:rsidR="001E7D03">
                      <w:rPr>
                        <w:lang w:val="en-US"/>
                      </w:rPr>
                      <w:fldChar w:fldCharType="separate"/>
                    </w:r>
                    <w:r w:rsidR="001E7D03">
                      <w:rPr>
                        <w:noProof/>
                        <w:lang w:val="en-US"/>
                      </w:rPr>
                      <w:t>(Burch, Marcel L'Herbier)</w:t>
                    </w:r>
                    <w:r w:rsidR="001E7D0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171FA690" w14:textId="77777777" w:rsidR="002C74E3" w:rsidRDefault="002C74E3" w:rsidP="001E7D03">
                <w:pPr>
                  <w:rPr>
                    <w:lang w:val="en-US"/>
                  </w:rPr>
                </w:pPr>
                <w:bookmarkStart w:id="0" w:name="_GoBack"/>
                <w:bookmarkEnd w:id="0"/>
              </w:p>
              <w:p w14:paraId="06B2FD9D" w14:textId="77777777" w:rsidR="001E7D03" w:rsidRDefault="002C74E3" w:rsidP="001E7D0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757434327"/>
                    <w:citation/>
                  </w:sdtPr>
                  <w:sdtEndPr/>
                  <w:sdtContent>
                    <w:r w:rsidR="001E7D03">
                      <w:rPr>
                        <w:lang w:val="en-US"/>
                      </w:rPr>
                      <w:fldChar w:fldCharType="begin"/>
                    </w:r>
                    <w:r w:rsidR="001E7D03">
                      <w:rPr>
                        <w:lang w:val="en-US"/>
                      </w:rPr>
                      <w:instrText xml:space="preserve"> CITATION Bur80 \l 1033 </w:instrText>
                    </w:r>
                    <w:r w:rsidR="001E7D03">
                      <w:rPr>
                        <w:lang w:val="en-US"/>
                      </w:rPr>
                      <w:fldChar w:fldCharType="separate"/>
                    </w:r>
                    <w:r w:rsidR="001E7D03" w:rsidRPr="001E7D03">
                      <w:rPr>
                        <w:noProof/>
                        <w:lang w:val="en-US"/>
                      </w:rPr>
                      <w:t>(Burch, Marcel L'Herbier)</w:t>
                    </w:r>
                    <w:r w:rsidR="001E7D0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7B63BB51" w14:textId="77777777" w:rsidR="002C74E3" w:rsidRDefault="002C74E3" w:rsidP="001E7D03">
                <w:pPr>
                  <w:rPr>
                    <w:lang w:val="en-US"/>
                  </w:rPr>
                </w:pPr>
              </w:p>
              <w:p w14:paraId="1BB8374B" w14:textId="045C2BB2" w:rsidR="001E7D03" w:rsidRDefault="002C74E3" w:rsidP="001E7D0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651945521"/>
                    <w:citation/>
                  </w:sdtPr>
                  <w:sdtEndPr/>
                  <w:sdtContent>
                    <w:r w:rsidR="001E7D03"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Bur73 \l 1033 </w:instrText>
                    </w:r>
                    <w:r w:rsidR="001E7D03"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(Burch, Marcel L'Herbier)</w:t>
                    </w:r>
                    <w:r w:rsidR="001E7D0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74513EA9" w14:textId="77777777" w:rsidR="002C74E3" w:rsidRDefault="002C74E3" w:rsidP="001E7D03">
                <w:pPr>
                  <w:rPr>
                    <w:lang w:val="en-US"/>
                  </w:rPr>
                </w:pPr>
              </w:p>
              <w:p w14:paraId="052E0820" w14:textId="77777777" w:rsidR="001E7D03" w:rsidRDefault="002C74E3" w:rsidP="001E7D0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149210168"/>
                    <w:citation/>
                  </w:sdtPr>
                  <w:sdtEndPr/>
                  <w:sdtContent>
                    <w:r w:rsidR="001E7D03">
                      <w:rPr>
                        <w:lang w:val="en-US"/>
                      </w:rPr>
                      <w:fldChar w:fldCharType="begin"/>
                    </w:r>
                    <w:r w:rsidR="001E7D03">
                      <w:rPr>
                        <w:lang w:val="en-US"/>
                      </w:rPr>
                      <w:instrText xml:space="preserve"> CITATION Cou84 \l 1033 </w:instrText>
                    </w:r>
                    <w:r w:rsidR="001E7D03">
                      <w:rPr>
                        <w:lang w:val="en-US"/>
                      </w:rPr>
                      <w:fldChar w:fldCharType="separate"/>
                    </w:r>
                    <w:r w:rsidR="001E7D03" w:rsidRPr="001E7D03">
                      <w:rPr>
                        <w:noProof/>
                        <w:lang w:val="en-US"/>
                      </w:rPr>
                      <w:t>(Cousins)</w:t>
                    </w:r>
                    <w:r w:rsidR="001E7D0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3C6B9DD2" w14:textId="77777777" w:rsidR="002C74E3" w:rsidRDefault="002C74E3" w:rsidP="001E7D03">
                <w:pPr>
                  <w:rPr>
                    <w:lang w:val="en-US"/>
                  </w:rPr>
                </w:pPr>
              </w:p>
              <w:p w14:paraId="51FA58DD" w14:textId="77777777" w:rsidR="001E7D03" w:rsidRDefault="002C74E3" w:rsidP="001E7D0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7568700"/>
                    <w:citation/>
                  </w:sdtPr>
                  <w:sdtEndPr/>
                  <w:sdtContent>
                    <w:r w:rsidR="001E7D03">
                      <w:rPr>
                        <w:lang w:val="en-US"/>
                      </w:rPr>
                      <w:fldChar w:fldCharType="begin"/>
                    </w:r>
                    <w:r w:rsidR="001E7D03">
                      <w:rPr>
                        <w:lang w:val="en-US"/>
                      </w:rPr>
                      <w:instrText xml:space="preserve"> CITATION Fie68 \l 1033 </w:instrText>
                    </w:r>
                    <w:r w:rsidR="001E7D03">
                      <w:rPr>
                        <w:lang w:val="en-US"/>
                      </w:rPr>
                      <w:fldChar w:fldCharType="separate"/>
                    </w:r>
                    <w:r w:rsidR="001E7D03" w:rsidRPr="001E7D03">
                      <w:rPr>
                        <w:noProof/>
                        <w:lang w:val="en-US"/>
                      </w:rPr>
                      <w:t>(Fieschi and Siclier)</w:t>
                    </w:r>
                    <w:r w:rsidR="001E7D0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79AD565E" w14:textId="77777777" w:rsidR="002C74E3" w:rsidRDefault="002C74E3" w:rsidP="001E7D03">
                <w:pPr>
                  <w:rPr>
                    <w:lang w:val="en-US"/>
                  </w:rPr>
                </w:pPr>
              </w:p>
              <w:p w14:paraId="0C2FFAB1" w14:textId="77777777" w:rsidR="001E7D03" w:rsidRDefault="002C74E3" w:rsidP="001E7D0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551528765"/>
                    <w:citation/>
                  </w:sdtPr>
                  <w:sdtEndPr/>
                  <w:sdtContent>
                    <w:r w:rsidR="001E7D03">
                      <w:rPr>
                        <w:lang w:val="en-US"/>
                      </w:rPr>
                      <w:fldChar w:fldCharType="begin"/>
                    </w:r>
                    <w:r w:rsidR="001E7D03">
                      <w:rPr>
                        <w:lang w:val="en-US"/>
                      </w:rPr>
                      <w:instrText xml:space="preserve"> CITATION LHe21 \l 1033 </w:instrText>
                    </w:r>
                    <w:r w:rsidR="001E7D03">
                      <w:rPr>
                        <w:lang w:val="en-US"/>
                      </w:rPr>
                      <w:fldChar w:fldCharType="separate"/>
                    </w:r>
                    <w:r w:rsidR="001E7D03" w:rsidRPr="001E7D03">
                      <w:rPr>
                        <w:noProof/>
                        <w:lang w:val="en-US"/>
                      </w:rPr>
                      <w:t>(L'Herbier, El Dorado: Mélodrame Cinématographique)</w:t>
                    </w:r>
                    <w:r w:rsidR="001E7D0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6105B22B" w14:textId="77777777" w:rsidR="002C74E3" w:rsidRDefault="002C74E3" w:rsidP="001E7D03">
                <w:pPr>
                  <w:rPr>
                    <w:lang w:val="en-US"/>
                  </w:rPr>
                </w:pPr>
              </w:p>
              <w:p w14:paraId="27B11B10" w14:textId="77777777" w:rsidR="001E7D03" w:rsidRDefault="002C74E3" w:rsidP="001E7D0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715706794"/>
                    <w:citation/>
                  </w:sdtPr>
                  <w:sdtEndPr/>
                  <w:sdtContent>
                    <w:r w:rsidR="001E7D03">
                      <w:rPr>
                        <w:lang w:val="en-US"/>
                      </w:rPr>
                      <w:fldChar w:fldCharType="begin"/>
                    </w:r>
                    <w:r w:rsidR="001E7D03">
                      <w:rPr>
                        <w:lang w:val="en-US"/>
                      </w:rPr>
                      <w:instrText xml:space="preserve"> CITATION LHe46 \l 1033 </w:instrText>
                    </w:r>
                    <w:r w:rsidR="001E7D03">
                      <w:rPr>
                        <w:lang w:val="en-US"/>
                      </w:rPr>
                      <w:fldChar w:fldCharType="separate"/>
                    </w:r>
                    <w:r w:rsidR="001E7D03" w:rsidRPr="001E7D03">
                      <w:rPr>
                        <w:noProof/>
                        <w:lang w:val="en-US"/>
                      </w:rPr>
                      <w:t>(L'Herbier, Intelligence Du Cinématographe)</w:t>
                    </w:r>
                    <w:r w:rsidR="001E7D0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1C624DD9" w14:textId="77777777" w:rsidR="002C74E3" w:rsidRDefault="002C74E3" w:rsidP="001E7D03">
                <w:pPr>
                  <w:rPr>
                    <w:lang w:val="en-US"/>
                  </w:rPr>
                </w:pPr>
              </w:p>
              <w:p w14:paraId="50680895" w14:textId="77777777" w:rsidR="003235A7" w:rsidRPr="001E7D03" w:rsidRDefault="002C74E3" w:rsidP="001E7D0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974210139"/>
                    <w:citation/>
                  </w:sdtPr>
                  <w:sdtEndPr/>
                  <w:sdtContent>
                    <w:r w:rsidR="001E7D03">
                      <w:rPr>
                        <w:lang w:val="en-US"/>
                      </w:rPr>
                      <w:fldChar w:fldCharType="begin"/>
                    </w:r>
                    <w:r w:rsidR="001E7D03">
                      <w:rPr>
                        <w:lang w:val="en-US"/>
                      </w:rPr>
                      <w:instrText xml:space="preserve"> CITATION Règ10 \l 1033 </w:instrText>
                    </w:r>
                    <w:r w:rsidR="001E7D03">
                      <w:rPr>
                        <w:lang w:val="en-US"/>
                      </w:rPr>
                      <w:fldChar w:fldCharType="separate"/>
                    </w:r>
                    <w:r w:rsidR="001E7D03" w:rsidRPr="001E7D03">
                      <w:rPr>
                        <w:noProof/>
                        <w:lang w:val="en-US"/>
                      </w:rPr>
                      <w:t>(L'Herbier, Marcel)</w:t>
                    </w:r>
                    <w:r w:rsidR="001E7D0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17AAD7DB" w14:textId="77777777" w:rsidR="00C27FAB" w:rsidRPr="00F36937" w:rsidRDefault="00C27FAB" w:rsidP="00B33145"/>
    <w:sectPr w:rsidR="00C27FAB" w:rsidRPr="00F36937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893355" w14:textId="77777777" w:rsidR="00A43FB7" w:rsidRDefault="00A43FB7" w:rsidP="007A0D55">
      <w:pPr>
        <w:spacing w:after="0" w:line="240" w:lineRule="auto"/>
      </w:pPr>
      <w:r>
        <w:separator/>
      </w:r>
    </w:p>
  </w:endnote>
  <w:endnote w:type="continuationSeparator" w:id="0">
    <w:p w14:paraId="2E81F1B6" w14:textId="77777777" w:rsidR="00A43FB7" w:rsidRDefault="00A43FB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279C71" w14:textId="77777777" w:rsidR="00A43FB7" w:rsidRDefault="00A43FB7" w:rsidP="007A0D55">
      <w:pPr>
        <w:spacing w:after="0" w:line="240" w:lineRule="auto"/>
      </w:pPr>
      <w:r>
        <w:separator/>
      </w:r>
    </w:p>
  </w:footnote>
  <w:footnote w:type="continuationSeparator" w:id="0">
    <w:p w14:paraId="2C9AFE31" w14:textId="77777777" w:rsidR="00A43FB7" w:rsidRDefault="00A43FB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B3EBCA" w14:textId="77777777" w:rsidR="00A43FB7" w:rsidRDefault="00A43FB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7697A40" w14:textId="77777777" w:rsidR="00A43FB7" w:rsidRDefault="00A43FB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3EC"/>
    <w:rsid w:val="00032559"/>
    <w:rsid w:val="00052040"/>
    <w:rsid w:val="000B25AE"/>
    <w:rsid w:val="000B55AB"/>
    <w:rsid w:val="000D24DC"/>
    <w:rsid w:val="000D63EC"/>
    <w:rsid w:val="00101B2E"/>
    <w:rsid w:val="00116FA0"/>
    <w:rsid w:val="0015114C"/>
    <w:rsid w:val="001A21F3"/>
    <w:rsid w:val="001A2537"/>
    <w:rsid w:val="001A6A06"/>
    <w:rsid w:val="001E7D03"/>
    <w:rsid w:val="00210C03"/>
    <w:rsid w:val="002162E2"/>
    <w:rsid w:val="00225C5A"/>
    <w:rsid w:val="00230B10"/>
    <w:rsid w:val="00234353"/>
    <w:rsid w:val="00244BB0"/>
    <w:rsid w:val="002A0A0D"/>
    <w:rsid w:val="002B0B37"/>
    <w:rsid w:val="002C74E3"/>
    <w:rsid w:val="002F431F"/>
    <w:rsid w:val="0030662D"/>
    <w:rsid w:val="003235A7"/>
    <w:rsid w:val="003677B6"/>
    <w:rsid w:val="003D3579"/>
    <w:rsid w:val="003E2795"/>
    <w:rsid w:val="003F0D73"/>
    <w:rsid w:val="00445CF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72E38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43FB7"/>
    <w:rsid w:val="00A76FD9"/>
    <w:rsid w:val="00A81DAA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90B3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D63E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3E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63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2C74E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D63E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3E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63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2C74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ne_tcxgwNr0" TargetMode="External"/><Relationship Id="rId12" Type="http://schemas.openxmlformats.org/officeDocument/2006/relationships/hyperlink" Target="http://www.fashioninfilm.com/festival/marcel-lherbier-fabricating-dreams/" TargetMode="External"/><Relationship Id="rId13" Type="http://schemas.openxmlformats.org/officeDocument/2006/relationships/hyperlink" Target="http://filmhistoryinthemaking.com/2014/02/16/a-note-on-early-film-historiography-in-paris-and-marcel-lherbiers-lhomme-du-large-1920/" TargetMode="External"/><Relationship Id="rId14" Type="http://schemas.openxmlformats.org/officeDocument/2006/relationships/hyperlink" Target="http://www.jonathanrosenbaum.net/2008/06/meet-marcel-lherbier/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youtube.com/watch?v=ne_tcxgwNr0" TargetMode="External"/><Relationship Id="rId10" Type="http://schemas.openxmlformats.org/officeDocument/2006/relationships/hyperlink" Target="https://www.youtube.com/watch?v=ne_tcxgwNr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08EEED5C9FBF4B92C497F022599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B9426-EB30-F04D-A0B9-495CDE23EB0F}"/>
      </w:docPartPr>
      <w:docPartBody>
        <w:p w:rsidR="00484A7C" w:rsidRDefault="00484A7C">
          <w:pPr>
            <w:pStyle w:val="3408EEED5C9FBF4B92C497F022599D0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B0F63153EB6C24CADD8EEB771350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AE90C-7EAF-5D4E-A006-BCDEC5CB9636}"/>
      </w:docPartPr>
      <w:docPartBody>
        <w:p w:rsidR="00484A7C" w:rsidRDefault="00484A7C">
          <w:pPr>
            <w:pStyle w:val="DB0F63153EB6C24CADD8EEB77135033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A2B25F755B86046A2B5749BD69E4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92FAE-AEAB-4942-9794-DC8352692ABF}"/>
      </w:docPartPr>
      <w:docPartBody>
        <w:p w:rsidR="00484A7C" w:rsidRDefault="00484A7C">
          <w:pPr>
            <w:pStyle w:val="2A2B25F755B86046A2B5749BD69E44C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B8DE1122CE49B458E6D17E944D7F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1101A-BB22-1F42-BF9A-0A227BDDB3E0}"/>
      </w:docPartPr>
      <w:docPartBody>
        <w:p w:rsidR="00484A7C" w:rsidRDefault="00484A7C">
          <w:pPr>
            <w:pStyle w:val="5B8DE1122CE49B458E6D17E944D7FD2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D7C422DD4436647BBBF777E7BF99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287B7-EF36-4F45-AAF4-CC4EF9BED188}"/>
      </w:docPartPr>
      <w:docPartBody>
        <w:p w:rsidR="00484A7C" w:rsidRDefault="00484A7C">
          <w:pPr>
            <w:pStyle w:val="CD7C422DD4436647BBBF777E7BF9974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2483F8B4C941F4E931834B3BED6B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DDC02-98C4-164B-BE1C-ECA1BE25F7F7}"/>
      </w:docPartPr>
      <w:docPartBody>
        <w:p w:rsidR="00484A7C" w:rsidRDefault="00484A7C">
          <w:pPr>
            <w:pStyle w:val="92483F8B4C941F4E931834B3BED6BF5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6E4F234C8F1A14891173E905E209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84047-2D6E-6D47-A387-FEFC15F924B4}"/>
      </w:docPartPr>
      <w:docPartBody>
        <w:p w:rsidR="00484A7C" w:rsidRDefault="00484A7C">
          <w:pPr>
            <w:pStyle w:val="16E4F234C8F1A14891173E905E20910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1909B92D2520743AACE9EC989C2A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E7064-DF47-A946-9DB8-FD09CEE549C6}"/>
      </w:docPartPr>
      <w:docPartBody>
        <w:p w:rsidR="00484A7C" w:rsidRDefault="00484A7C">
          <w:pPr>
            <w:pStyle w:val="21909B92D2520743AACE9EC989C2ADE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D219A4A9453B24E826B4CD327AE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00C0D-D598-EB46-B2D2-76A799311504}"/>
      </w:docPartPr>
      <w:docPartBody>
        <w:p w:rsidR="00484A7C" w:rsidRDefault="00484A7C">
          <w:pPr>
            <w:pStyle w:val="2D219A4A9453B24E826B4CD327AE68F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717A9C6D066FF499F5CB5FD816B6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00A28-92EE-DA45-97AD-98B7C06316A0}"/>
      </w:docPartPr>
      <w:docPartBody>
        <w:p w:rsidR="00484A7C" w:rsidRDefault="00484A7C">
          <w:pPr>
            <w:pStyle w:val="0717A9C6D066FF499F5CB5FD816B62C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FE4E6613ECA3842A217F52AEC4B9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2FA02-CF87-E64C-8F8D-70CA0558A927}"/>
      </w:docPartPr>
      <w:docPartBody>
        <w:p w:rsidR="00484A7C" w:rsidRDefault="00484A7C">
          <w:pPr>
            <w:pStyle w:val="AFE4E6613ECA3842A217F52AEC4B9DD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A7C"/>
    <w:rsid w:val="0048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408EEED5C9FBF4B92C497F022599D0C">
    <w:name w:val="3408EEED5C9FBF4B92C497F022599D0C"/>
  </w:style>
  <w:style w:type="paragraph" w:customStyle="1" w:styleId="DB0F63153EB6C24CADD8EEB771350333">
    <w:name w:val="DB0F63153EB6C24CADD8EEB771350333"/>
  </w:style>
  <w:style w:type="paragraph" w:customStyle="1" w:styleId="2A2B25F755B86046A2B5749BD69E44C4">
    <w:name w:val="2A2B25F755B86046A2B5749BD69E44C4"/>
  </w:style>
  <w:style w:type="paragraph" w:customStyle="1" w:styleId="5B8DE1122CE49B458E6D17E944D7FD21">
    <w:name w:val="5B8DE1122CE49B458E6D17E944D7FD21"/>
  </w:style>
  <w:style w:type="paragraph" w:customStyle="1" w:styleId="CD7C422DD4436647BBBF777E7BF99745">
    <w:name w:val="CD7C422DD4436647BBBF777E7BF99745"/>
  </w:style>
  <w:style w:type="paragraph" w:customStyle="1" w:styleId="92483F8B4C941F4E931834B3BED6BF5A">
    <w:name w:val="92483F8B4C941F4E931834B3BED6BF5A"/>
  </w:style>
  <w:style w:type="paragraph" w:customStyle="1" w:styleId="16E4F234C8F1A14891173E905E20910B">
    <w:name w:val="16E4F234C8F1A14891173E905E20910B"/>
  </w:style>
  <w:style w:type="paragraph" w:customStyle="1" w:styleId="21909B92D2520743AACE9EC989C2ADE6">
    <w:name w:val="21909B92D2520743AACE9EC989C2ADE6"/>
  </w:style>
  <w:style w:type="paragraph" w:customStyle="1" w:styleId="2D219A4A9453B24E826B4CD327AE68FA">
    <w:name w:val="2D219A4A9453B24E826B4CD327AE68FA"/>
  </w:style>
  <w:style w:type="paragraph" w:customStyle="1" w:styleId="0717A9C6D066FF499F5CB5FD816B62C7">
    <w:name w:val="0717A9C6D066FF499F5CB5FD816B62C7"/>
  </w:style>
  <w:style w:type="paragraph" w:customStyle="1" w:styleId="AFE4E6613ECA3842A217F52AEC4B9DDE">
    <w:name w:val="AFE4E6613ECA3842A217F52AEC4B9DD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408EEED5C9FBF4B92C497F022599D0C">
    <w:name w:val="3408EEED5C9FBF4B92C497F022599D0C"/>
  </w:style>
  <w:style w:type="paragraph" w:customStyle="1" w:styleId="DB0F63153EB6C24CADD8EEB771350333">
    <w:name w:val="DB0F63153EB6C24CADD8EEB771350333"/>
  </w:style>
  <w:style w:type="paragraph" w:customStyle="1" w:styleId="2A2B25F755B86046A2B5749BD69E44C4">
    <w:name w:val="2A2B25F755B86046A2B5749BD69E44C4"/>
  </w:style>
  <w:style w:type="paragraph" w:customStyle="1" w:styleId="5B8DE1122CE49B458E6D17E944D7FD21">
    <w:name w:val="5B8DE1122CE49B458E6D17E944D7FD21"/>
  </w:style>
  <w:style w:type="paragraph" w:customStyle="1" w:styleId="CD7C422DD4436647BBBF777E7BF99745">
    <w:name w:val="CD7C422DD4436647BBBF777E7BF99745"/>
  </w:style>
  <w:style w:type="paragraph" w:customStyle="1" w:styleId="92483F8B4C941F4E931834B3BED6BF5A">
    <w:name w:val="92483F8B4C941F4E931834B3BED6BF5A"/>
  </w:style>
  <w:style w:type="paragraph" w:customStyle="1" w:styleId="16E4F234C8F1A14891173E905E20910B">
    <w:name w:val="16E4F234C8F1A14891173E905E20910B"/>
  </w:style>
  <w:style w:type="paragraph" w:customStyle="1" w:styleId="21909B92D2520743AACE9EC989C2ADE6">
    <w:name w:val="21909B92D2520743AACE9EC989C2ADE6"/>
  </w:style>
  <w:style w:type="paragraph" w:customStyle="1" w:styleId="2D219A4A9453B24E826B4CD327AE68FA">
    <w:name w:val="2D219A4A9453B24E826B4CD327AE68FA"/>
  </w:style>
  <w:style w:type="paragraph" w:customStyle="1" w:styleId="0717A9C6D066FF499F5CB5FD816B62C7">
    <w:name w:val="0717A9C6D066FF499F5CB5FD816B62C7"/>
  </w:style>
  <w:style w:type="paragraph" w:customStyle="1" w:styleId="AFE4E6613ECA3842A217F52AEC4B9DDE">
    <w:name w:val="AFE4E6613ECA3842A217F52AEC4B9D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Blu70</b:Tag>
    <b:SourceType>JournalArticle</b:SourceType>
    <b:Guid>{2EE0064B-BA8E-4840-B7D0-AC4119CA2194}</b:Guid>
    <b:Title>The Camera as Snowball: France 1918-1927</b:Title>
    <b:Year>1970</b:Year>
    <b:Pages>31-39</b:Pages>
    <b:Volume>9</b:Volume>
    <b:Issue>2</b:Issue>
    <b:JournalName>Cinema Journal</b:JournalName>
    <b:Author>
      <b:Author>
        <b:NameList>
          <b:Person>
            <b:Last>Blumer</b:Last>
            <b:Middle>H</b:Middle>
            <b:First>Ronald</b:First>
          </b:Person>
        </b:NameList>
      </b:Author>
    </b:Author>
    <b:RefOrder>1</b:RefOrder>
  </b:Source>
  <b:Source>
    <b:Tag>Bur80</b:Tag>
    <b:SourceType>BookSection</b:SourceType>
    <b:Guid>{FEAFC6F1-2ACE-FF45-B508-2054D67A7897}</b:Guid>
    <b:Title>Marcel L'Herbier</b:Title>
    <b:City>New York</b:City>
    <b:Publisher>Viking Press</b:Publisher>
    <b:Year>1980</b:Year>
    <b:Volume>2</b:Volume>
    <b:Author>
      <b:Author>
        <b:NameList>
          <b:Person>
            <b:Last>Burch</b:Last>
            <b:First>Noël</b:First>
          </b:Person>
        </b:NameList>
      </b:Author>
      <b:Editor>
        <b:NameList>
          <b:Person>
            <b:Last>Roud</b:Last>
            <b:First>Richard</b:First>
          </b:Person>
        </b:NameList>
      </b:Editor>
    </b:Author>
    <b:BookTitle>Cinema: A Critical Dictionary: The Major Film-Makers</b:BookTitle>
    <b:RefOrder>3</b:RefOrder>
  </b:Source>
  <b:Source>
    <b:Tag>Bur91</b:Tag>
    <b:SourceType>BookSection</b:SourceType>
    <b:Guid>{9CC5CCB5-3F96-0C42-A9A5-C361A3D60D67}</b:Guid>
    <b:Title>Marcel L'Herbier</b:Title>
    <b:BookTitle>In and Out of Synch : the Awakening of a Cine-Dreamer</b:BookTitle>
    <b:City>Aldershot</b:City>
    <b:Publisher>Scolar Press</b:Publisher>
    <b:Year>1991</b:Year>
    <b:Pages>32</b:Pages>
    <b:Author>
      <b:Author>
        <b:NameList>
          <b:Person>
            <b:Last>Burch</b:Last>
            <b:First>Noël </b:First>
          </b:Person>
        </b:NameList>
      </b:Author>
    </b:Author>
    <b:RefOrder>2</b:RefOrder>
  </b:Source>
  <b:Source>
    <b:Tag>Cou84</b:Tag>
    <b:SourceType>JournalArticle</b:SourceType>
    <b:Guid>{CDE63DAE-96AF-964D-B658-2FA5073473EB}</b:Guid>
    <b:Title>Adapting ZOla for the Silent Cinema: THe Example of Marcel L'Herbier</b:Title>
    <b:Year>1984</b:Year>
    <b:Volume>12</b:Volume>
    <b:Pages>42-49</b:Pages>
    <b:JournalName>Literature/Film Quarterly</b:JournalName>
    <b:Issue>1</b:Issue>
    <b:Author>
      <b:Author>
        <b:NameList>
          <b:Person>
            <b:Last>Cousins</b:Last>
            <b:First>R.F.</b:First>
          </b:Person>
        </b:NameList>
      </b:Author>
    </b:Author>
    <b:RefOrder>5</b:RefOrder>
  </b:Source>
  <b:Source>
    <b:Tag>Fie68</b:Tag>
    <b:SourceType>JournalArticle</b:SourceType>
    <b:Guid>{230353F9-4A5E-4C4B-AA38-EE2518B052F2}</b:Guid>
    <b:Title>Autour du Cinématographe: Entretien avec Marcel L'Herbier</b:Title>
    <b:JournalName>Cahiers du Cinéma</b:JournalName>
    <b:Year>1968</b:Year>
    <b:Volume>202</b:Volume>
    <b:Pages>26-42</b:Pages>
    <b:Author>
      <b:Author>
        <b:NameList>
          <b:Person>
            <b:Last>Fieschi</b:Last>
            <b:First>Jean-André</b:First>
          </b:Person>
          <b:Person>
            <b:Last>Siclier</b:Last>
            <b:First>Jacques</b:First>
          </b:Person>
        </b:NameList>
      </b:Author>
    </b:Author>
    <b:BookTitle>Cahiers du Cinéma</b:BookTitle>
    <b:RefOrder>6</b:RefOrder>
  </b:Source>
  <b:Source>
    <b:Tag>LHe21</b:Tag>
    <b:SourceType>Book</b:SourceType>
    <b:Guid>{CF5C3110-7D44-2144-BA8A-55A2698E1DF9}</b:Guid>
    <b:Title>El Dorado: Mélodrame Cinématographique</b:Title>
    <b:Publisher>Éditions de La Lampe Merveillouse</b:Publisher>
    <b:City>Paris</b:City>
    <b:Year>1921</b:Year>
    <b:Author>
      <b:Author>
        <b:NameList>
          <b:Person>
            <b:Last>L'Herbier</b:Last>
            <b:First>Marcel</b:First>
          </b:Person>
        </b:NameList>
      </b:Author>
    </b:Author>
    <b:RefOrder>7</b:RefOrder>
  </b:Source>
  <b:Source>
    <b:Tag>LHe46</b:Tag>
    <b:SourceType>Book</b:SourceType>
    <b:Guid>{C2BDB80F-EA05-C641-9136-1C62F4701DF2}</b:Guid>
    <b:Title>Intelligence Du Cinématographe</b:Title>
    <b:City>Paris</b:City>
    <b:Publisher>Éditions Corrêa</b:Publisher>
    <b:Year>1946</b:Year>
    <b:Author>
      <b:Author>
        <b:NameList>
          <b:Person>
            <b:Last>L'Herbier</b:Last>
            <b:First>Marcel</b:First>
          </b:Person>
        </b:NameList>
      </b:Author>
    </b:Author>
    <b:RefOrder>8</b:RefOrder>
  </b:Source>
  <b:Source>
    <b:Tag>Règ10</b:Tag>
    <b:SourceType>BookSection</b:SourceType>
    <b:Guid>{79DABBC4-42A7-4A4A-8A83-710F12478DB6}</b:Guid>
    <b:Title>L'Herbier, Marcel</b:Title>
    <b:City>Lanham</b:City>
    <b:Publisher>Scarecrow Press</b:Publisher>
    <b:Year>2010</b:Year>
    <b:Pages>638-639</b:Pages>
    <b:BookTitle>Encyclopedia of French Film Directors</b:BookTitle>
    <b:Author>
      <b:Editor>
        <b:NameList>
          <b:Person>
            <b:Last>Rège</b:Last>
            <b:First>Philippe</b:First>
          </b:Person>
        </b:NameList>
      </b:Editor>
    </b:Author>
    <b:RefOrder>9</b:RefOrder>
  </b:Source>
  <b:Source>
    <b:Tag>Bur73</b:Tag>
    <b:SourceType>Book</b:SourceType>
    <b:Guid>{53EEC3EE-C542-E443-94D4-917C380FD61F}</b:Guid>
    <b:Title>Marcel L'Herbier</b:Title>
    <b:Publisher>Seghers</b:Publisher>
    <b:City>Paris</b:City>
    <b:Year>1973</b:Year>
    <b:Author>
      <b:Author>
        <b:NameList>
          <b:Person>
            <b:Last>Burch</b:Last>
            <b:First>Noël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C3F79043-2F38-E648-A2A0-9289B8778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13</TotalTime>
  <Pages>3</Pages>
  <Words>834</Words>
  <Characters>4756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5</cp:revision>
  <dcterms:created xsi:type="dcterms:W3CDTF">2015-02-16T21:29:00Z</dcterms:created>
  <dcterms:modified xsi:type="dcterms:W3CDTF">2015-03-15T16:13:00Z</dcterms:modified>
</cp:coreProperties>
</file>