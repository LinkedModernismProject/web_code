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A86147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7E4965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D70C2AAD134384DB9C908847AEF5D2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767715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06BB820E5278D499D775039EFE51ADE"/>
            </w:placeholder>
            <w:text/>
          </w:sdtPr>
          <w:sdtEndPr/>
          <w:sdtContent>
            <w:tc>
              <w:tcPr>
                <w:tcW w:w="2073" w:type="dxa"/>
              </w:tcPr>
              <w:p w14:paraId="56754272" w14:textId="77777777" w:rsidR="00B574C9" w:rsidRDefault="009F2FC2" w:rsidP="009F2FC2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23A875C2A32EA428D6E03A48895B16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B82EFD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7F4430415C5D746BEDD59CD9046C8A4"/>
            </w:placeholder>
            <w:text/>
          </w:sdtPr>
          <w:sdtEndPr/>
          <w:sdtContent>
            <w:tc>
              <w:tcPr>
                <w:tcW w:w="2642" w:type="dxa"/>
              </w:tcPr>
              <w:p w14:paraId="193828E8" w14:textId="77777777" w:rsidR="00B574C9" w:rsidRDefault="009F2FC2" w:rsidP="009F2FC2">
                <w:proofErr w:type="spellStart"/>
                <w:r>
                  <w:t>Amit</w:t>
                </w:r>
                <w:proofErr w:type="spellEnd"/>
              </w:p>
            </w:tc>
          </w:sdtContent>
        </w:sdt>
      </w:tr>
      <w:tr w:rsidR="00B574C9" w14:paraId="7DC7425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4CAE37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7E6DDBAB400204B97ABC7D7B4E1A71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684C00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CE2ACB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495BE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111A0095241F4E85BF6D59B315FD3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95855DB" w14:textId="77777777" w:rsidR="00B574C9" w:rsidRDefault="009F2FC2" w:rsidP="009F2FC2">
                <w:r>
                  <w:t>Yale University</w:t>
                </w:r>
              </w:p>
            </w:tc>
          </w:sdtContent>
        </w:sdt>
      </w:tr>
    </w:tbl>
    <w:p w14:paraId="2F07DF2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E6384C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081D9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EF32ADA" w14:textId="77777777" w:rsidTr="003F0D73">
        <w:sdt>
          <w:sdtPr>
            <w:alias w:val="Article headword"/>
            <w:tag w:val="articleHeadword"/>
            <w:id w:val="-361440020"/>
            <w:placeholder>
              <w:docPart w:val="94495B2FD357D541A2675AE965F586C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E9306B" w14:textId="4825E46A" w:rsidR="003F0D73" w:rsidRPr="009F2FC2" w:rsidRDefault="00B35222" w:rsidP="009F2FC2">
                <w:pPr>
                  <w:rPr>
                    <w:b/>
                  </w:rPr>
                </w:pPr>
                <w:r w:rsidRPr="00762065">
                  <w:t>Imamura, Taihei (1911-</w:t>
                </w:r>
                <w:r w:rsidR="009F2FC2" w:rsidRPr="00762065">
                  <w:t>1986)</w:t>
                </w:r>
              </w:p>
            </w:tc>
          </w:sdtContent>
        </w:sdt>
      </w:tr>
      <w:tr w:rsidR="00464699" w14:paraId="7066CDF0" w14:textId="77777777" w:rsidTr="009F2FC2">
        <w:sdt>
          <w:sdtPr>
            <w:alias w:val="Variant headwords"/>
            <w:tag w:val="variantHeadwords"/>
            <w:id w:val="173464402"/>
            <w:placeholder>
              <w:docPart w:val="99E11493AC19A94DB38C281C5F828EB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BFA69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5B41D9" w14:paraId="56C27EFA" w14:textId="77777777" w:rsidTr="003F0D73">
        <w:sdt>
          <w:sdtPr>
            <w:alias w:val="Article text"/>
            <w:tag w:val="articleText"/>
            <w:id w:val="-651292118"/>
            <w:placeholder>
              <w:docPart w:val="930C9573B4ED8C45AB2D962AC53D8546"/>
            </w:placeholder>
          </w:sdtPr>
          <w:sdtEndPr/>
          <w:sdtContent>
            <w:sdt>
              <w:sdtPr>
                <w:alias w:val="Article text"/>
                <w:tag w:val="articleText"/>
                <w:id w:val="-292685463"/>
                <w:placeholder>
                  <w:docPart w:val="3EECFC4B4ACD4C498DA48BE769ADBF1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2F75D49" w14:textId="48456485" w:rsidR="005B41D9" w:rsidRDefault="00787837" w:rsidP="00762065">
                    <w:r w:rsidRPr="009F2FC2">
                      <w:t xml:space="preserve">Imamura Taihei was one of Japan’s most influential film critics and theorists. His work is far-reaching and encompasses critical theories of documentary film, war cinema, art cinema, film theory, Japanese national cinema, and a </w:t>
                    </w:r>
                    <w:proofErr w:type="gramStart"/>
                    <w:r w:rsidRPr="009F2FC2">
                      <w:t>ground</w:t>
                    </w:r>
                    <w:r>
                      <w:t>-</w:t>
                    </w:r>
                    <w:r w:rsidRPr="009F2FC2">
                      <w:t>breaking</w:t>
                    </w:r>
                    <w:proofErr w:type="gramEnd"/>
                    <w:r w:rsidRPr="009F2FC2">
                      <w:t xml:space="preserve"> theory of animation. While the zenith of his career </w:t>
                    </w:r>
                    <w:r>
                      <w:t>occurred</w:t>
                    </w:r>
                    <w:r w:rsidRPr="009F2FC2">
                      <w:t xml:space="preserve"> during the Pacific War (1941-45), Imamura remained exceptionally prolific even after the war</w:t>
                    </w:r>
                    <w:r>
                      <w:t>.</w:t>
                    </w:r>
                    <w:r w:rsidRPr="009F2FC2">
                      <w:t xml:space="preserve"> </w:t>
                    </w:r>
                    <w:r>
                      <w:t>He not only</w:t>
                    </w:r>
                    <w:r w:rsidRPr="009F2FC2">
                      <w:t xml:space="preserve"> published monographs on Japanese and other national </w:t>
                    </w:r>
                    <w:r>
                      <w:t>films,</w:t>
                    </w:r>
                    <w:r w:rsidRPr="009F2FC2">
                      <w:t xml:space="preserve"> such as the cinema of Italy</w:t>
                    </w:r>
                    <w:r>
                      <w:t xml:space="preserve">, </w:t>
                    </w:r>
                    <w:r w:rsidRPr="009F2FC2">
                      <w:t>but also on literature, most notably on Japanese n</w:t>
                    </w:r>
                    <w:r>
                      <w:t xml:space="preserve">ovelist Shiga </w:t>
                    </w:r>
                    <w:proofErr w:type="spellStart"/>
                    <w:r>
                      <w:t>Naoya</w:t>
                    </w:r>
                    <w:proofErr w:type="spellEnd"/>
                    <w:r>
                      <w:t xml:space="preserve"> (1883-1971)</w:t>
                    </w:r>
                    <w:r w:rsidRPr="009F2FC2">
                      <w:t xml:space="preserve">. In addition, </w:t>
                    </w:r>
                    <w:r>
                      <w:t>Imamura</w:t>
                    </w:r>
                    <w:r w:rsidRPr="009F2FC2">
                      <w:t xml:space="preserve"> continued to publish articles on various topics, and even served as an editor of several journals. Although he was a member of the Japanese Communist Party </w:t>
                    </w:r>
                    <w:r>
                      <w:t>prior to the</w:t>
                    </w:r>
                    <w:r w:rsidRPr="009F2FC2">
                      <w:t xml:space="preserve"> war, he was forced to leave after a series of debates with several other party members led by</w:t>
                    </w:r>
                    <w:r>
                      <w:t xml:space="preserve"> film critic</w:t>
                    </w:r>
                    <w:r w:rsidRPr="009F2FC2">
                      <w:t xml:space="preserve"> Iwasaki Akira</w:t>
                    </w:r>
                    <w:r>
                      <w:t xml:space="preserve">. </w:t>
                    </w:r>
                    <w:r w:rsidRPr="009F2FC2">
                      <w:t xml:space="preserve">The most heated of these debates was over the idea of realism in film. </w:t>
                    </w:r>
                    <w:r>
                      <w:t xml:space="preserve">Similar to </w:t>
                    </w:r>
                    <w:r w:rsidRPr="009F2FC2">
                      <w:t xml:space="preserve">French film </w:t>
                    </w:r>
                    <w:r>
                      <w:t>theorist</w:t>
                    </w:r>
                    <w:r w:rsidRPr="009F2FC2">
                      <w:t xml:space="preserve"> André </w:t>
                    </w:r>
                    <w:proofErr w:type="spellStart"/>
                    <w:r w:rsidRPr="009F2FC2">
                      <w:t>Bazin</w:t>
                    </w:r>
                    <w:proofErr w:type="spellEnd"/>
                    <w:r w:rsidRPr="009F2FC2">
                      <w:t>,</w:t>
                    </w:r>
                    <w:r>
                      <w:t xml:space="preserve"> Imamura</w:t>
                    </w:r>
                    <w:r w:rsidRPr="009F2FC2">
                      <w:t xml:space="preserve"> expressed faith in the true value of recorded moving images. He believed in the camera’s capability to ca</w:t>
                    </w:r>
                    <w:r>
                      <w:t>pture glimpses of life as it is, and the</w:t>
                    </w:r>
                    <w:r w:rsidRPr="009F2FC2">
                      <w:t xml:space="preserve"> powerful effect</w:t>
                    </w:r>
                    <w:r>
                      <w:t xml:space="preserve"> this produces for the</w:t>
                    </w:r>
                    <w:r w:rsidRPr="009F2FC2">
                      <w:t xml:space="preserve"> viewers.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 xml:space="preserve">      </w:t>
                    </w:r>
                  </w:p>
                </w:tc>
              </w:sdtContent>
            </w:sdt>
          </w:sdtContent>
        </w:sdt>
      </w:tr>
      <w:tr w:rsidR="005B41D9" w14:paraId="2E38A9D9" w14:textId="77777777" w:rsidTr="003F0D73">
        <w:sdt>
          <w:sdtPr>
            <w:alias w:val="Article text"/>
            <w:tag w:val="articleText"/>
            <w:id w:val="634067588"/>
            <w:placeholder>
              <w:docPart w:val="5E94605A4E15A94C9D433E216B2B79A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8E2544" w14:textId="343E0956" w:rsidR="005B41D9" w:rsidRDefault="005B41D9" w:rsidP="008760AB">
                <w:r w:rsidRPr="009F2FC2">
                  <w:t xml:space="preserve">Imamura Taihei was one of Japan’s most influential film critics and theorists. His work is far-reaching and encompasses critical theories of documentary film, war cinema, art cinema, film theory, Japanese national cinema, and a </w:t>
                </w:r>
                <w:proofErr w:type="gramStart"/>
                <w:r w:rsidRPr="009F2FC2">
                  <w:t>ground</w:t>
                </w:r>
                <w:r>
                  <w:t>-</w:t>
                </w:r>
                <w:r w:rsidRPr="009F2FC2">
                  <w:t>breaking</w:t>
                </w:r>
                <w:proofErr w:type="gramEnd"/>
                <w:r w:rsidRPr="009F2FC2">
                  <w:t xml:space="preserve"> theory of animation. While the zenith of his career </w:t>
                </w:r>
                <w:r>
                  <w:t>occurred</w:t>
                </w:r>
                <w:r w:rsidRPr="009F2FC2">
                  <w:t xml:space="preserve"> during the Pacific War (1941-45), Imamura remained exceptionally prolific even after the war</w:t>
                </w:r>
                <w:r>
                  <w:t>.</w:t>
                </w:r>
                <w:r w:rsidRPr="009F2FC2">
                  <w:t xml:space="preserve"> </w:t>
                </w:r>
                <w:r>
                  <w:t>He not only</w:t>
                </w:r>
                <w:r w:rsidRPr="009F2FC2">
                  <w:t xml:space="preserve"> published monographs on Japanese and other national </w:t>
                </w:r>
                <w:r>
                  <w:t>films,</w:t>
                </w:r>
                <w:r w:rsidRPr="009F2FC2">
                  <w:t xml:space="preserve"> such as the cinema of Italy</w:t>
                </w:r>
                <w:r>
                  <w:t xml:space="preserve">, </w:t>
                </w:r>
                <w:r w:rsidRPr="009F2FC2">
                  <w:t>but also on literature, most notably on Japanese n</w:t>
                </w:r>
                <w:r>
                  <w:t xml:space="preserve">ovelist Shiga </w:t>
                </w:r>
                <w:proofErr w:type="spellStart"/>
                <w:r>
                  <w:t>Naoya</w:t>
                </w:r>
                <w:proofErr w:type="spellEnd"/>
                <w:r>
                  <w:t xml:space="preserve"> (1883-1971)</w:t>
                </w:r>
                <w:r w:rsidRPr="009F2FC2">
                  <w:t xml:space="preserve">. In addition, </w:t>
                </w:r>
                <w:r>
                  <w:t>Imamura</w:t>
                </w:r>
                <w:r w:rsidRPr="009F2FC2">
                  <w:t xml:space="preserve"> continued to publish articles on various topics, and even served as an editor of several journals. Although he was a member of the Japanese Communist Party </w:t>
                </w:r>
                <w:r>
                  <w:t>prior to the</w:t>
                </w:r>
                <w:r w:rsidRPr="009F2FC2">
                  <w:t xml:space="preserve"> war, he was forced to leave after a series of debates with several other party members led by</w:t>
                </w:r>
                <w:r>
                  <w:t xml:space="preserve"> film critic</w:t>
                </w:r>
                <w:r w:rsidRPr="009F2FC2">
                  <w:t xml:space="preserve"> Iwasaki Akira</w:t>
                </w:r>
                <w:r>
                  <w:t xml:space="preserve">. </w:t>
                </w:r>
                <w:r w:rsidRPr="009F2FC2">
                  <w:t xml:space="preserve">The most heated of these debates was over the idea of realism in film. </w:t>
                </w:r>
                <w:r>
                  <w:t xml:space="preserve">Similar to </w:t>
                </w:r>
                <w:r w:rsidRPr="009F2FC2">
                  <w:t xml:space="preserve">French film </w:t>
                </w:r>
                <w:r>
                  <w:t>theorist</w:t>
                </w:r>
                <w:r w:rsidRPr="009F2FC2">
                  <w:t xml:space="preserve"> André </w:t>
                </w:r>
                <w:proofErr w:type="spellStart"/>
                <w:r w:rsidRPr="009F2FC2">
                  <w:t>Bazin</w:t>
                </w:r>
                <w:proofErr w:type="spellEnd"/>
                <w:r w:rsidRPr="009F2FC2">
                  <w:t>,</w:t>
                </w:r>
                <w:r>
                  <w:t xml:space="preserve"> Imamura</w:t>
                </w:r>
                <w:r w:rsidRPr="009F2FC2">
                  <w:t xml:space="preserve"> expressed faith in the true value of recorded moving images. He believed in the camera’s capability to ca</w:t>
                </w:r>
                <w:r>
                  <w:t>pture glimpses of life as it is, and the</w:t>
                </w:r>
                <w:r w:rsidRPr="009F2FC2">
                  <w:t xml:space="preserve"> powerful effect</w:t>
                </w:r>
                <w:r>
                  <w:t xml:space="preserve"> this produces for the</w:t>
                </w:r>
                <w:r w:rsidRPr="009F2FC2">
                  <w:t xml:space="preserve"> viewers.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     </w:t>
                </w:r>
              </w:p>
            </w:tc>
          </w:sdtContent>
        </w:sdt>
      </w:tr>
      <w:tr w:rsidR="005B41D9" w14:paraId="19DD4485" w14:textId="77777777" w:rsidTr="003235A7">
        <w:tc>
          <w:tcPr>
            <w:tcW w:w="9016" w:type="dxa"/>
          </w:tcPr>
          <w:p w14:paraId="4ED8C552" w14:textId="77777777" w:rsidR="005B41D9" w:rsidRDefault="005B41D9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A0C42E61CD83B49AED9058172BD2149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6D16AC4F" w14:textId="5E5CCFD7" w:rsidR="005B41D9" w:rsidRDefault="00E944E6" w:rsidP="006D763D">
                <w:sdt>
                  <w:sdtPr>
                    <w:id w:val="-1268611953"/>
                    <w:citation/>
                  </w:sdtPr>
                  <w:sdtEndPr/>
                  <w:sdtContent>
                    <w:r w:rsidR="005B41D9">
                      <w:fldChar w:fldCharType="begin"/>
                    </w:r>
                    <w:r w:rsidR="005B41D9">
                      <w:rPr>
                        <w:lang w:val="en-US"/>
                      </w:rPr>
                      <w:instrText xml:space="preserve"> CITATION Ger10 \l 1033 </w:instrText>
                    </w:r>
                    <w:r w:rsidR="005B41D9">
                      <w:fldChar w:fldCharType="separate"/>
                    </w:r>
                    <w:r w:rsidR="005B41D9">
                      <w:rPr>
                        <w:noProof/>
                        <w:lang w:val="en-US"/>
                      </w:rPr>
                      <w:t xml:space="preserve"> (Decentering Theory: Reconsidering the History of Japanese Film Theory)</w:t>
                    </w:r>
                    <w:r w:rsidR="005B41D9">
                      <w:fldChar w:fldCharType="end"/>
                    </w:r>
                  </w:sdtContent>
                </w:sdt>
              </w:p>
            </w:sdtContent>
          </w:sdt>
        </w:tc>
      </w:tr>
    </w:tbl>
    <w:p w14:paraId="589A527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4F60F" w14:textId="77777777" w:rsidR="008760AB" w:rsidRDefault="008760AB" w:rsidP="007A0D55">
      <w:pPr>
        <w:spacing w:after="0" w:line="240" w:lineRule="auto"/>
      </w:pPr>
      <w:r>
        <w:separator/>
      </w:r>
    </w:p>
  </w:endnote>
  <w:endnote w:type="continuationSeparator" w:id="0">
    <w:p w14:paraId="40E12371" w14:textId="77777777" w:rsidR="008760AB" w:rsidRDefault="008760A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5BA41C" w14:textId="77777777" w:rsidR="008760AB" w:rsidRDefault="008760AB" w:rsidP="007A0D55">
      <w:pPr>
        <w:spacing w:after="0" w:line="240" w:lineRule="auto"/>
      </w:pPr>
      <w:r>
        <w:separator/>
      </w:r>
    </w:p>
  </w:footnote>
  <w:footnote w:type="continuationSeparator" w:id="0">
    <w:p w14:paraId="4D6AB7A5" w14:textId="77777777" w:rsidR="008760AB" w:rsidRDefault="008760A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C9BE1" w14:textId="77777777" w:rsidR="008760AB" w:rsidRDefault="008760A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414DFD5" w14:textId="77777777" w:rsidR="008760AB" w:rsidRDefault="008760A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A3F"/>
    <w:rsid w:val="00032559"/>
    <w:rsid w:val="00052040"/>
    <w:rsid w:val="000B25AE"/>
    <w:rsid w:val="000B55AB"/>
    <w:rsid w:val="000D24DC"/>
    <w:rsid w:val="00101B2E"/>
    <w:rsid w:val="00107995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6945"/>
    <w:rsid w:val="002A0A0D"/>
    <w:rsid w:val="002B0B37"/>
    <w:rsid w:val="0030662D"/>
    <w:rsid w:val="003235A7"/>
    <w:rsid w:val="003677B6"/>
    <w:rsid w:val="003D3579"/>
    <w:rsid w:val="003E2795"/>
    <w:rsid w:val="003F0D73"/>
    <w:rsid w:val="0040510A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0A3F"/>
    <w:rsid w:val="00590035"/>
    <w:rsid w:val="005B177E"/>
    <w:rsid w:val="005B3921"/>
    <w:rsid w:val="005B41D9"/>
    <w:rsid w:val="005F26D7"/>
    <w:rsid w:val="005F5450"/>
    <w:rsid w:val="006D0412"/>
    <w:rsid w:val="006D763D"/>
    <w:rsid w:val="007411B9"/>
    <w:rsid w:val="00762065"/>
    <w:rsid w:val="00780D95"/>
    <w:rsid w:val="00780DC7"/>
    <w:rsid w:val="00787837"/>
    <w:rsid w:val="007A0D55"/>
    <w:rsid w:val="007B3377"/>
    <w:rsid w:val="007E5F44"/>
    <w:rsid w:val="00821DE3"/>
    <w:rsid w:val="00846CE1"/>
    <w:rsid w:val="008760AB"/>
    <w:rsid w:val="008A5B87"/>
    <w:rsid w:val="00922950"/>
    <w:rsid w:val="009A7264"/>
    <w:rsid w:val="009D1606"/>
    <w:rsid w:val="009E18A1"/>
    <w:rsid w:val="009E73D7"/>
    <w:rsid w:val="009F2FC2"/>
    <w:rsid w:val="00A27D2C"/>
    <w:rsid w:val="00A76FD9"/>
    <w:rsid w:val="00AB436D"/>
    <w:rsid w:val="00AD2F24"/>
    <w:rsid w:val="00AD4844"/>
    <w:rsid w:val="00B219AE"/>
    <w:rsid w:val="00B33145"/>
    <w:rsid w:val="00B35222"/>
    <w:rsid w:val="00B574C9"/>
    <w:rsid w:val="00BA530B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44E6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5581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2C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0A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3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0A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70C2AAD134384DB9C908847AEF5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B4B44-6BDF-E440-AB43-6748F2DAA6B6}"/>
      </w:docPartPr>
      <w:docPartBody>
        <w:p w:rsidR="00527F28" w:rsidRDefault="00527F28">
          <w:pPr>
            <w:pStyle w:val="7D70C2AAD134384DB9C908847AEF5D2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06BB820E5278D499D775039EFE5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C72E7-7705-FC4D-89FF-40DCEA3C1737}"/>
      </w:docPartPr>
      <w:docPartBody>
        <w:p w:rsidR="00527F28" w:rsidRDefault="00527F28">
          <w:pPr>
            <w:pStyle w:val="306BB820E5278D499D775039EFE51AD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23A875C2A32EA428D6E03A48895B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52AB1-FE60-5D4C-AB60-DE2F65F0616C}"/>
      </w:docPartPr>
      <w:docPartBody>
        <w:p w:rsidR="00527F28" w:rsidRDefault="00527F28">
          <w:pPr>
            <w:pStyle w:val="823A875C2A32EA428D6E03A48895B16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7F4430415C5D746BEDD59CD9046C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ABA8B-CFB5-214A-A9A2-A091D43E96ED}"/>
      </w:docPartPr>
      <w:docPartBody>
        <w:p w:rsidR="00527F28" w:rsidRDefault="00527F28">
          <w:pPr>
            <w:pStyle w:val="37F4430415C5D746BEDD59CD9046C8A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7E6DDBAB400204B97ABC7D7B4E1A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65AC6-FC23-BF47-A2C1-701851226A30}"/>
      </w:docPartPr>
      <w:docPartBody>
        <w:p w:rsidR="00527F28" w:rsidRDefault="00527F28">
          <w:pPr>
            <w:pStyle w:val="C7E6DDBAB400204B97ABC7D7B4E1A71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111A0095241F4E85BF6D59B315F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0E308-4185-DE4B-9C45-79AB5719FD1C}"/>
      </w:docPartPr>
      <w:docPartBody>
        <w:p w:rsidR="00527F28" w:rsidRDefault="00527F28">
          <w:pPr>
            <w:pStyle w:val="D3111A0095241F4E85BF6D59B315FD3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4495B2FD357D541A2675AE965F58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0454E-B40E-C24B-BBBC-CBBAC7E119C3}"/>
      </w:docPartPr>
      <w:docPartBody>
        <w:p w:rsidR="00527F28" w:rsidRDefault="00527F28">
          <w:pPr>
            <w:pStyle w:val="94495B2FD357D541A2675AE965F586C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9E11493AC19A94DB38C281C5F828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EFEAE-0D8D-8D44-9623-A5E647E05A95}"/>
      </w:docPartPr>
      <w:docPartBody>
        <w:p w:rsidR="00527F28" w:rsidRDefault="00527F28">
          <w:pPr>
            <w:pStyle w:val="99E11493AC19A94DB38C281C5F828E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30C9573B4ED8C45AB2D962AC53D8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7ED07-B272-DA49-8FD9-0000C78E0E72}"/>
      </w:docPartPr>
      <w:docPartBody>
        <w:p w:rsidR="00BE4298" w:rsidRDefault="0024485B" w:rsidP="0024485B">
          <w:pPr>
            <w:pStyle w:val="930C9573B4ED8C45AB2D962AC53D854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E94605A4E15A94C9D433E216B2B7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144F6-9DD6-3940-A0F0-B75A25E99658}"/>
      </w:docPartPr>
      <w:docPartBody>
        <w:p w:rsidR="00BE4298" w:rsidRDefault="0024485B" w:rsidP="0024485B">
          <w:pPr>
            <w:pStyle w:val="5E94605A4E15A94C9D433E216B2B79A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A0C42E61CD83B49AED9058172BD2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CB91E-C9E0-A547-A2B2-D9875E5826E4}"/>
      </w:docPartPr>
      <w:docPartBody>
        <w:p w:rsidR="00BE4298" w:rsidRDefault="0024485B" w:rsidP="0024485B">
          <w:pPr>
            <w:pStyle w:val="AA0C42E61CD83B49AED9058172BD214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EECFC4B4ACD4C498DA48BE769ADB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8A19C-884B-D047-811F-8B38451F6957}"/>
      </w:docPartPr>
      <w:docPartBody>
        <w:p w:rsidR="001C6224" w:rsidRDefault="00A419AE" w:rsidP="00A419AE">
          <w:pPr>
            <w:pStyle w:val="3EECFC4B4ACD4C498DA48BE769ADBF1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F28"/>
    <w:rsid w:val="001C6224"/>
    <w:rsid w:val="0024485B"/>
    <w:rsid w:val="00527F28"/>
    <w:rsid w:val="00A419AE"/>
    <w:rsid w:val="00BE4298"/>
    <w:rsid w:val="00F9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19AE"/>
    <w:rPr>
      <w:color w:val="808080"/>
    </w:rPr>
  </w:style>
  <w:style w:type="paragraph" w:customStyle="1" w:styleId="7D70C2AAD134384DB9C908847AEF5D29">
    <w:name w:val="7D70C2AAD134384DB9C908847AEF5D29"/>
  </w:style>
  <w:style w:type="paragraph" w:customStyle="1" w:styleId="306BB820E5278D499D775039EFE51ADE">
    <w:name w:val="306BB820E5278D499D775039EFE51ADE"/>
  </w:style>
  <w:style w:type="paragraph" w:customStyle="1" w:styleId="823A875C2A32EA428D6E03A48895B163">
    <w:name w:val="823A875C2A32EA428D6E03A48895B163"/>
  </w:style>
  <w:style w:type="paragraph" w:customStyle="1" w:styleId="37F4430415C5D746BEDD59CD9046C8A4">
    <w:name w:val="37F4430415C5D746BEDD59CD9046C8A4"/>
  </w:style>
  <w:style w:type="paragraph" w:customStyle="1" w:styleId="C7E6DDBAB400204B97ABC7D7B4E1A71D">
    <w:name w:val="C7E6DDBAB400204B97ABC7D7B4E1A71D"/>
  </w:style>
  <w:style w:type="paragraph" w:customStyle="1" w:styleId="D3111A0095241F4E85BF6D59B315FD3D">
    <w:name w:val="D3111A0095241F4E85BF6D59B315FD3D"/>
  </w:style>
  <w:style w:type="paragraph" w:customStyle="1" w:styleId="94495B2FD357D541A2675AE965F586CB">
    <w:name w:val="94495B2FD357D541A2675AE965F586CB"/>
  </w:style>
  <w:style w:type="paragraph" w:customStyle="1" w:styleId="99E11493AC19A94DB38C281C5F828EB4">
    <w:name w:val="99E11493AC19A94DB38C281C5F828EB4"/>
  </w:style>
  <w:style w:type="paragraph" w:customStyle="1" w:styleId="BB0AC2BF7D54DA4C9B59BD61AE79A4CE">
    <w:name w:val="BB0AC2BF7D54DA4C9B59BD61AE79A4CE"/>
  </w:style>
  <w:style w:type="paragraph" w:customStyle="1" w:styleId="C540FEF5A734944594F41816C464AF1E">
    <w:name w:val="C540FEF5A734944594F41816C464AF1E"/>
  </w:style>
  <w:style w:type="paragraph" w:customStyle="1" w:styleId="2E54776A2EA03642896AD39F85A9FF06">
    <w:name w:val="2E54776A2EA03642896AD39F85A9FF06"/>
  </w:style>
  <w:style w:type="paragraph" w:customStyle="1" w:styleId="930C9573B4ED8C45AB2D962AC53D8546">
    <w:name w:val="930C9573B4ED8C45AB2D962AC53D8546"/>
    <w:rsid w:val="0024485B"/>
    <w:rPr>
      <w:lang w:val="en-CA"/>
    </w:rPr>
  </w:style>
  <w:style w:type="paragraph" w:customStyle="1" w:styleId="5E94605A4E15A94C9D433E216B2B79AF">
    <w:name w:val="5E94605A4E15A94C9D433E216B2B79AF"/>
    <w:rsid w:val="0024485B"/>
    <w:rPr>
      <w:lang w:val="en-CA"/>
    </w:rPr>
  </w:style>
  <w:style w:type="paragraph" w:customStyle="1" w:styleId="AA0C42E61CD83B49AED9058172BD2149">
    <w:name w:val="AA0C42E61CD83B49AED9058172BD2149"/>
    <w:rsid w:val="0024485B"/>
    <w:rPr>
      <w:lang w:val="en-CA"/>
    </w:rPr>
  </w:style>
  <w:style w:type="paragraph" w:customStyle="1" w:styleId="3EECFC4B4ACD4C498DA48BE769ADBF14">
    <w:name w:val="3EECFC4B4ACD4C498DA48BE769ADBF14"/>
    <w:rsid w:val="00A419AE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19AE"/>
    <w:rPr>
      <w:color w:val="808080"/>
    </w:rPr>
  </w:style>
  <w:style w:type="paragraph" w:customStyle="1" w:styleId="7D70C2AAD134384DB9C908847AEF5D29">
    <w:name w:val="7D70C2AAD134384DB9C908847AEF5D29"/>
  </w:style>
  <w:style w:type="paragraph" w:customStyle="1" w:styleId="306BB820E5278D499D775039EFE51ADE">
    <w:name w:val="306BB820E5278D499D775039EFE51ADE"/>
  </w:style>
  <w:style w:type="paragraph" w:customStyle="1" w:styleId="823A875C2A32EA428D6E03A48895B163">
    <w:name w:val="823A875C2A32EA428D6E03A48895B163"/>
  </w:style>
  <w:style w:type="paragraph" w:customStyle="1" w:styleId="37F4430415C5D746BEDD59CD9046C8A4">
    <w:name w:val="37F4430415C5D746BEDD59CD9046C8A4"/>
  </w:style>
  <w:style w:type="paragraph" w:customStyle="1" w:styleId="C7E6DDBAB400204B97ABC7D7B4E1A71D">
    <w:name w:val="C7E6DDBAB400204B97ABC7D7B4E1A71D"/>
  </w:style>
  <w:style w:type="paragraph" w:customStyle="1" w:styleId="D3111A0095241F4E85BF6D59B315FD3D">
    <w:name w:val="D3111A0095241F4E85BF6D59B315FD3D"/>
  </w:style>
  <w:style w:type="paragraph" w:customStyle="1" w:styleId="94495B2FD357D541A2675AE965F586CB">
    <w:name w:val="94495B2FD357D541A2675AE965F586CB"/>
  </w:style>
  <w:style w:type="paragraph" w:customStyle="1" w:styleId="99E11493AC19A94DB38C281C5F828EB4">
    <w:name w:val="99E11493AC19A94DB38C281C5F828EB4"/>
  </w:style>
  <w:style w:type="paragraph" w:customStyle="1" w:styleId="BB0AC2BF7D54DA4C9B59BD61AE79A4CE">
    <w:name w:val="BB0AC2BF7D54DA4C9B59BD61AE79A4CE"/>
  </w:style>
  <w:style w:type="paragraph" w:customStyle="1" w:styleId="C540FEF5A734944594F41816C464AF1E">
    <w:name w:val="C540FEF5A734944594F41816C464AF1E"/>
  </w:style>
  <w:style w:type="paragraph" w:customStyle="1" w:styleId="2E54776A2EA03642896AD39F85A9FF06">
    <w:name w:val="2E54776A2EA03642896AD39F85A9FF06"/>
  </w:style>
  <w:style w:type="paragraph" w:customStyle="1" w:styleId="930C9573B4ED8C45AB2D962AC53D8546">
    <w:name w:val="930C9573B4ED8C45AB2D962AC53D8546"/>
    <w:rsid w:val="0024485B"/>
    <w:rPr>
      <w:lang w:val="en-CA"/>
    </w:rPr>
  </w:style>
  <w:style w:type="paragraph" w:customStyle="1" w:styleId="5E94605A4E15A94C9D433E216B2B79AF">
    <w:name w:val="5E94605A4E15A94C9D433E216B2B79AF"/>
    <w:rsid w:val="0024485B"/>
    <w:rPr>
      <w:lang w:val="en-CA"/>
    </w:rPr>
  </w:style>
  <w:style w:type="paragraph" w:customStyle="1" w:styleId="AA0C42E61CD83B49AED9058172BD2149">
    <w:name w:val="AA0C42E61CD83B49AED9058172BD2149"/>
    <w:rsid w:val="0024485B"/>
    <w:rPr>
      <w:lang w:val="en-CA"/>
    </w:rPr>
  </w:style>
  <w:style w:type="paragraph" w:customStyle="1" w:styleId="3EECFC4B4ACD4C498DA48BE769ADBF14">
    <w:name w:val="3EECFC4B4ACD4C498DA48BE769ADBF14"/>
    <w:rsid w:val="00A419AE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Ger10</b:Tag>
    <b:SourceType>JournalArticle</b:SourceType>
    <b:Guid>{D96CBDC9-4042-5B46-A048-DA156D2236A7}</b:Guid>
    <b:Title>Decentering Theory: Reconsidering the History of Japanese Film Theory</b:Title>
    <b:Year>2010</b:Year>
    <b:City>Saitama-ken Sakado-shi</b:City>
    <b:Publisher>Josai University</b:Publisher>
    <b:Volume>22</b:Volume>
    <b:Author>
      <b:Editor>
        <b:NameList>
          <b:Person>
            <b:Last>Gerow</b:Last>
            <b:First>Aaron</b:First>
          </b:Person>
        </b:NameList>
      </b:Editor>
    </b:Author>
    <b:JournalName>Review of Japanese Culture and Society</b:JournalName>
    <b:RefOrder>1</b:RefOrder>
  </b:Source>
</b:Sources>
</file>

<file path=customXml/itemProps1.xml><?xml version="1.0" encoding="utf-8"?>
<ds:datastoreItem xmlns:ds="http://schemas.openxmlformats.org/officeDocument/2006/customXml" ds:itemID="{724998AC-1868-9745-953B-C706AE297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21</TotalTime>
  <Pages>1</Pages>
  <Words>425</Words>
  <Characters>2343</Characters>
  <Application>Microsoft Macintosh Word</Application>
  <DocSecurity>0</DocSecurity>
  <Lines>46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11</cp:revision>
  <dcterms:created xsi:type="dcterms:W3CDTF">2014-07-26T00:11:00Z</dcterms:created>
  <dcterms:modified xsi:type="dcterms:W3CDTF">2015-04-16T20:35:00Z</dcterms:modified>
</cp:coreProperties>
</file>