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CF7D42" w14:paraId="6C16D41D" w14:textId="77777777" w:rsidTr="00922950">
        <w:tc>
          <w:tcPr>
            <w:tcW w:w="491" w:type="dxa"/>
            <w:vMerge w:val="restart"/>
            <w:shd w:val="clear" w:color="auto" w:fill="A6A6A6" w:themeFill="background1" w:themeFillShade="A6"/>
            <w:textDirection w:val="btLr"/>
          </w:tcPr>
          <w:p w14:paraId="6517EE6E" w14:textId="77777777" w:rsidR="00B574C9" w:rsidRPr="00CF7D42" w:rsidRDefault="00B574C9" w:rsidP="00CC586D">
            <w:pPr>
              <w:jc w:val="center"/>
              <w:rPr>
                <w:b/>
                <w:color w:val="FFFFFF" w:themeColor="background1"/>
              </w:rPr>
            </w:pPr>
            <w:r w:rsidRPr="00CF7D42">
              <w:rPr>
                <w:b/>
                <w:color w:val="FFFFFF" w:themeColor="background1"/>
              </w:rPr>
              <w:t>About you</w:t>
            </w:r>
          </w:p>
        </w:tc>
        <w:sdt>
          <w:sdtPr>
            <w:rPr>
              <w:b/>
              <w:color w:val="FFFFFF" w:themeColor="background1"/>
            </w:rPr>
            <w:alias w:val="Salutation"/>
            <w:tag w:val="salutation"/>
            <w:id w:val="-1659997262"/>
            <w:placeholder>
              <w:docPart w:val="B70236930B474D5DB11C1F3650C856BC"/>
            </w:placeholder>
            <w:showingPlcHdr/>
            <w:dropDownList>
              <w:listItem w:displayText="Dr." w:value="Dr."/>
              <w:listItem w:displayText="Prof." w:value="Prof."/>
            </w:dropDownList>
          </w:sdtPr>
          <w:sdtEndPr/>
          <w:sdtContent>
            <w:tc>
              <w:tcPr>
                <w:tcW w:w="1259" w:type="dxa"/>
              </w:tcPr>
              <w:p w14:paraId="6222D90F" w14:textId="77777777" w:rsidR="00B574C9" w:rsidRPr="00CF7D42" w:rsidRDefault="00B574C9" w:rsidP="00CC586D">
                <w:pPr>
                  <w:jc w:val="center"/>
                  <w:rPr>
                    <w:b/>
                    <w:color w:val="FFFFFF" w:themeColor="background1"/>
                  </w:rPr>
                </w:pPr>
                <w:r w:rsidRPr="00CF7D42">
                  <w:rPr>
                    <w:rStyle w:val="PlaceholderText"/>
                    <w:b/>
                    <w:color w:val="FFFFFF" w:themeColor="background1"/>
                  </w:rPr>
                  <w:t>[Salutation]</w:t>
                </w:r>
              </w:p>
            </w:tc>
          </w:sdtContent>
        </w:sdt>
        <w:sdt>
          <w:sdtPr>
            <w:alias w:val="First name"/>
            <w:tag w:val="authorFirstName"/>
            <w:id w:val="581645879"/>
            <w:placeholder>
              <w:docPart w:val="5A257C27847F4B6886DEF0F97E579451"/>
            </w:placeholder>
            <w:text/>
          </w:sdtPr>
          <w:sdtEndPr/>
          <w:sdtContent>
            <w:tc>
              <w:tcPr>
                <w:tcW w:w="2073" w:type="dxa"/>
              </w:tcPr>
              <w:p w14:paraId="6DEE1240" w14:textId="77777777" w:rsidR="00B574C9" w:rsidRPr="00CF7D42" w:rsidRDefault="00D814A9" w:rsidP="00D814A9">
                <w:r w:rsidRPr="00CF7D42">
                  <w:t>Elizabeth</w:t>
                </w:r>
              </w:p>
            </w:tc>
          </w:sdtContent>
        </w:sdt>
        <w:sdt>
          <w:sdtPr>
            <w:alias w:val="Middle name"/>
            <w:tag w:val="authorMiddleName"/>
            <w:id w:val="-2076034781"/>
            <w:placeholder>
              <w:docPart w:val="ED9690C9C54E4DD8B6AF6DC3577F96A1"/>
            </w:placeholder>
            <w:showingPlcHdr/>
            <w:text/>
          </w:sdtPr>
          <w:sdtEndPr/>
          <w:sdtContent>
            <w:tc>
              <w:tcPr>
                <w:tcW w:w="2551" w:type="dxa"/>
              </w:tcPr>
              <w:p w14:paraId="613F207A" w14:textId="77777777" w:rsidR="00B574C9" w:rsidRPr="00CF7D42" w:rsidRDefault="00B574C9" w:rsidP="00922950">
                <w:r w:rsidRPr="00CF7D42">
                  <w:rPr>
                    <w:rStyle w:val="PlaceholderText"/>
                  </w:rPr>
                  <w:t>[Middle name]</w:t>
                </w:r>
              </w:p>
            </w:tc>
          </w:sdtContent>
        </w:sdt>
        <w:sdt>
          <w:sdtPr>
            <w:alias w:val="Last name"/>
            <w:tag w:val="authorLastName"/>
            <w:id w:val="-1088529830"/>
            <w:placeholder>
              <w:docPart w:val="5D31DB74B2BE40ECB51F99597678EF7A"/>
            </w:placeholder>
            <w:text/>
          </w:sdtPr>
          <w:sdtEndPr/>
          <w:sdtContent>
            <w:tc>
              <w:tcPr>
                <w:tcW w:w="2642" w:type="dxa"/>
              </w:tcPr>
              <w:p w14:paraId="4DCDD2A5" w14:textId="77777777" w:rsidR="00B574C9" w:rsidRPr="00CF7D42" w:rsidRDefault="00D814A9" w:rsidP="00D814A9">
                <w:r w:rsidRPr="00CF7D42">
                  <w:t>Otto</w:t>
                </w:r>
              </w:p>
            </w:tc>
          </w:sdtContent>
        </w:sdt>
      </w:tr>
      <w:tr w:rsidR="00B574C9" w:rsidRPr="00CF7D42" w14:paraId="524A4638" w14:textId="77777777" w:rsidTr="001A6A06">
        <w:trPr>
          <w:trHeight w:val="986"/>
        </w:trPr>
        <w:tc>
          <w:tcPr>
            <w:tcW w:w="491" w:type="dxa"/>
            <w:vMerge/>
            <w:shd w:val="clear" w:color="auto" w:fill="A6A6A6" w:themeFill="background1" w:themeFillShade="A6"/>
          </w:tcPr>
          <w:p w14:paraId="42D44403" w14:textId="77777777" w:rsidR="00B574C9" w:rsidRPr="00CF7D42" w:rsidRDefault="00B574C9" w:rsidP="00CF1542">
            <w:pPr>
              <w:jc w:val="center"/>
              <w:rPr>
                <w:b/>
                <w:color w:val="FFFFFF" w:themeColor="background1"/>
              </w:rPr>
            </w:pPr>
          </w:p>
        </w:tc>
        <w:sdt>
          <w:sdtPr>
            <w:alias w:val="Biography"/>
            <w:tag w:val="authorBiography"/>
            <w:id w:val="938807824"/>
            <w:placeholder>
              <w:docPart w:val="AE6643A6FADB47BA867EEE7FC389D996"/>
            </w:placeholder>
            <w:showingPlcHdr/>
          </w:sdtPr>
          <w:sdtEndPr/>
          <w:sdtContent>
            <w:tc>
              <w:tcPr>
                <w:tcW w:w="8525" w:type="dxa"/>
                <w:gridSpan w:val="4"/>
              </w:tcPr>
              <w:p w14:paraId="6441FB15" w14:textId="77777777" w:rsidR="00B574C9" w:rsidRPr="00CF7D42" w:rsidRDefault="00B574C9" w:rsidP="00922950">
                <w:r w:rsidRPr="00CF7D42">
                  <w:rPr>
                    <w:rStyle w:val="PlaceholderText"/>
                  </w:rPr>
                  <w:t>[Enter your biography]</w:t>
                </w:r>
              </w:p>
            </w:tc>
          </w:sdtContent>
        </w:sdt>
      </w:tr>
      <w:tr w:rsidR="00B574C9" w:rsidRPr="00CF7D42" w14:paraId="68553438" w14:textId="77777777" w:rsidTr="001A6A06">
        <w:trPr>
          <w:trHeight w:val="986"/>
        </w:trPr>
        <w:tc>
          <w:tcPr>
            <w:tcW w:w="491" w:type="dxa"/>
            <w:vMerge/>
            <w:shd w:val="clear" w:color="auto" w:fill="A6A6A6" w:themeFill="background1" w:themeFillShade="A6"/>
          </w:tcPr>
          <w:p w14:paraId="0674BA46" w14:textId="77777777" w:rsidR="00B574C9" w:rsidRPr="00CF7D42" w:rsidRDefault="00B574C9" w:rsidP="00CF1542">
            <w:pPr>
              <w:jc w:val="center"/>
              <w:rPr>
                <w:b/>
                <w:color w:val="FFFFFF" w:themeColor="background1"/>
              </w:rPr>
            </w:pPr>
          </w:p>
        </w:tc>
        <w:sdt>
          <w:sdtPr>
            <w:alias w:val="Affiliation"/>
            <w:tag w:val="affiliation"/>
            <w:id w:val="2012937915"/>
            <w:placeholder>
              <w:docPart w:val="A46F2B5054704C01AB23496933480FA4"/>
            </w:placeholder>
            <w:text/>
          </w:sdtPr>
          <w:sdtEndPr/>
          <w:sdtContent>
            <w:tc>
              <w:tcPr>
                <w:tcW w:w="8525" w:type="dxa"/>
                <w:gridSpan w:val="4"/>
              </w:tcPr>
              <w:p w14:paraId="471AC06F" w14:textId="0FD34884" w:rsidR="00B574C9" w:rsidRPr="00CF7D42" w:rsidRDefault="00CF7D42" w:rsidP="00CF7D42">
                <w:r>
                  <w:t>University at Buffalo</w:t>
                </w:r>
                <w:r w:rsidR="006D7A5A">
                  <w:t>, The State University of New York</w:t>
                </w:r>
              </w:p>
            </w:tc>
          </w:sdtContent>
        </w:sdt>
      </w:tr>
    </w:tbl>
    <w:p w14:paraId="27C136A4" w14:textId="77777777" w:rsidR="003D3579" w:rsidRPr="00CF7D42"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CF7D42" w14:paraId="27DD02EE" w14:textId="77777777" w:rsidTr="00244BB0">
        <w:tc>
          <w:tcPr>
            <w:tcW w:w="9016" w:type="dxa"/>
            <w:shd w:val="clear" w:color="auto" w:fill="A6A6A6" w:themeFill="background1" w:themeFillShade="A6"/>
            <w:tcMar>
              <w:top w:w="113" w:type="dxa"/>
              <w:bottom w:w="113" w:type="dxa"/>
            </w:tcMar>
          </w:tcPr>
          <w:p w14:paraId="3A59F371" w14:textId="77777777" w:rsidR="00244BB0" w:rsidRPr="00CF7D42" w:rsidRDefault="00244BB0" w:rsidP="00244BB0">
            <w:pPr>
              <w:jc w:val="center"/>
              <w:rPr>
                <w:b/>
                <w:color w:val="FFFFFF" w:themeColor="background1"/>
              </w:rPr>
            </w:pPr>
            <w:r w:rsidRPr="00CF7D42">
              <w:rPr>
                <w:b/>
                <w:color w:val="FFFFFF" w:themeColor="background1"/>
              </w:rPr>
              <w:t>Your article</w:t>
            </w:r>
          </w:p>
        </w:tc>
      </w:tr>
      <w:tr w:rsidR="003F0D73" w:rsidRPr="00CF7D42" w14:paraId="20A7CBCF" w14:textId="77777777" w:rsidTr="003F0D73">
        <w:sdt>
          <w:sdtPr>
            <w:alias w:val="Article headword"/>
            <w:tag w:val="articleHeadword"/>
            <w:id w:val="-361440020"/>
            <w:placeholder>
              <w:docPart w:val="B9AE4B27B0BA40479EAA67015F82923F"/>
            </w:placeholder>
            <w:text/>
          </w:sdtPr>
          <w:sdtEndPr/>
          <w:sdtContent>
            <w:tc>
              <w:tcPr>
                <w:tcW w:w="9016" w:type="dxa"/>
                <w:tcMar>
                  <w:top w:w="113" w:type="dxa"/>
                  <w:bottom w:w="113" w:type="dxa"/>
                </w:tcMar>
              </w:tcPr>
              <w:p w14:paraId="64C625DF" w14:textId="022CDA54" w:rsidR="003F0D73" w:rsidRPr="00CF7D42" w:rsidRDefault="00C038D9" w:rsidP="003F0D73">
                <w:pPr>
                  <w:rPr>
                    <w:b/>
                  </w:rPr>
                </w:pPr>
                <w:r w:rsidRPr="00C038D9">
                  <w:t>Brandt, Marianne (1893-</w:t>
                </w:r>
                <w:r w:rsidR="00D814A9" w:rsidRPr="00C038D9">
                  <w:t>1983)</w:t>
                </w:r>
              </w:p>
            </w:tc>
          </w:sdtContent>
        </w:sdt>
      </w:tr>
      <w:tr w:rsidR="00464699" w:rsidRPr="00CF7D42" w14:paraId="71017900" w14:textId="77777777" w:rsidTr="007821B0">
        <w:sdt>
          <w:sdtPr>
            <w:alias w:val="Variant headwords"/>
            <w:tag w:val="variantHeadwords"/>
            <w:id w:val="173464402"/>
            <w:placeholder>
              <w:docPart w:val="4E3FF53E2E274A6385A07C7EF49EB6A1"/>
            </w:placeholder>
            <w:showingPlcHdr/>
          </w:sdtPr>
          <w:sdtEndPr/>
          <w:sdtContent>
            <w:tc>
              <w:tcPr>
                <w:tcW w:w="9016" w:type="dxa"/>
                <w:tcMar>
                  <w:top w:w="113" w:type="dxa"/>
                  <w:bottom w:w="113" w:type="dxa"/>
                </w:tcMar>
              </w:tcPr>
              <w:p w14:paraId="604277F9" w14:textId="77777777" w:rsidR="00464699" w:rsidRPr="00CF7D42" w:rsidRDefault="00464699" w:rsidP="00464699">
                <w:r w:rsidRPr="00CF7D42">
                  <w:rPr>
                    <w:rStyle w:val="PlaceholderText"/>
                    <w:b/>
                  </w:rPr>
                  <w:t xml:space="preserve">[Enter any </w:t>
                </w:r>
                <w:r w:rsidRPr="00CF7D42">
                  <w:rPr>
                    <w:rStyle w:val="PlaceholderText"/>
                    <w:b/>
                    <w:i/>
                  </w:rPr>
                  <w:t>variant forms</w:t>
                </w:r>
                <w:r w:rsidRPr="00CF7D42">
                  <w:rPr>
                    <w:rStyle w:val="PlaceholderText"/>
                    <w:b/>
                  </w:rPr>
                  <w:t xml:space="preserve"> of your headword – OPTIONAL]</w:t>
                </w:r>
              </w:p>
            </w:tc>
          </w:sdtContent>
        </w:sdt>
      </w:tr>
      <w:tr w:rsidR="00E85A05" w:rsidRPr="00CF7D42" w14:paraId="1364DB49" w14:textId="77777777" w:rsidTr="003F0D73">
        <w:sdt>
          <w:sdtPr>
            <w:alias w:val="Abstract"/>
            <w:tag w:val="abstract"/>
            <w:id w:val="-635871867"/>
            <w:placeholder>
              <w:docPart w:val="43747BFE6B1146868512CD9844A4973C"/>
            </w:placeholder>
          </w:sdtPr>
          <w:sdtEndPr/>
          <w:sdtContent>
            <w:tc>
              <w:tcPr>
                <w:tcW w:w="9016" w:type="dxa"/>
                <w:tcMar>
                  <w:top w:w="113" w:type="dxa"/>
                  <w:bottom w:w="113" w:type="dxa"/>
                </w:tcMar>
              </w:tcPr>
              <w:p w14:paraId="274E9306" w14:textId="77777777" w:rsidR="009A00F3" w:rsidRDefault="00D814A9" w:rsidP="00D814A9">
                <w:r w:rsidRPr="00CF7D42">
                  <w:t>Best remembered for her metal designs, Marianne Brandt created the small tea extract pot that set a record in 2007 for the highest sum ever paid for a Bauhaus object. While her work in metal has become iconic, other aspects of Brandt’s diverse œuvre and her influence on the Bauhaus still remain little studied.</w:t>
                </w:r>
                <w:r w:rsidR="00C038D9">
                  <w:t xml:space="preserve"> </w:t>
                </w:r>
              </w:p>
              <w:p w14:paraId="0485AAD9" w14:textId="77777777" w:rsidR="009A00F3" w:rsidRDefault="009A00F3" w:rsidP="00D814A9"/>
              <w:p w14:paraId="71C0FADD" w14:textId="16F7F6F0" w:rsidR="00E85A05" w:rsidRPr="00CF7D42" w:rsidRDefault="00C038D9" w:rsidP="009A00F3">
                <w:r w:rsidRPr="00CF7D42">
                  <w:t>Born Marianne Liebe to an upper-middle class family in the industrial city of Chemnitz, she received her diploma as a painter in 1918 from Weimar’s Grand D</w:t>
                </w:r>
                <w:r>
                  <w:t>ucal Saxon College of Fine Art [</w:t>
                </w:r>
                <w:r w:rsidRPr="00CF7D42">
                  <w:rPr>
                    <w:i/>
                    <w:lang w:val="de-DE"/>
                  </w:rPr>
                  <w:t>Grossherzogliche-Sächsische Hochschule für Bildende Kunst</w:t>
                </w:r>
                <w:r>
                  <w:t>]</w:t>
                </w:r>
                <w:r w:rsidRPr="00CF7D42">
                  <w:t>. She married the Norwegian artist Erik Brandt, and they spent the next two years in Norway and France. Brandt had begun a new course of study in sculpture at the College of Fine Arts</w:t>
                </w:r>
                <w:r w:rsidRPr="00CF7D42">
                  <w:rPr>
                    <w:i/>
                  </w:rPr>
                  <w:t xml:space="preserve"> </w:t>
                </w:r>
                <w:r w:rsidRPr="00CF7D42">
                  <w:t>in Weimar in 1923 when she saw the State Bau</w:t>
                </w:r>
                <w:r>
                  <w:t>haus Exhibition [</w:t>
                </w:r>
                <w:r w:rsidRPr="00CF7D42">
                  <w:rPr>
                    <w:i/>
                  </w:rPr>
                  <w:t>Staatliches Bauhaus Ausstellung</w:t>
                </w:r>
                <w:r>
                  <w:t>]</w:t>
                </w:r>
                <w:r w:rsidRPr="00CF7D42">
                  <w:t xml:space="preserve"> and was inspired to begin her studies anew at the Bauhaus. Brandt co</w:t>
                </w:r>
                <w:r>
                  <w:t>mpleted the Preliminary Course [</w:t>
                </w:r>
                <w:r w:rsidRPr="00CF7D42">
                  <w:rPr>
                    <w:i/>
                  </w:rPr>
                  <w:t>Vorkurs</w:t>
                </w:r>
                <w:r>
                  <w:t>]</w:t>
                </w:r>
                <w:r w:rsidRPr="00CF7D42">
                  <w:t xml:space="preserve"> under the direction of Josef Albers and László Moholy-Nagy. At the latter’s suggestion she apprenticed at the Metal Workshop, one of the most male-dominated divisions of the school. Brandt experienced some hazing but also had immediate success with the sleek designs and pure forms of her metal tea services and other household items. </w:t>
                </w:r>
              </w:p>
            </w:tc>
          </w:sdtContent>
        </w:sdt>
      </w:tr>
      <w:tr w:rsidR="003F0D73" w:rsidRPr="00CF7D42" w14:paraId="3AD1B2B3" w14:textId="77777777" w:rsidTr="003F0D73">
        <w:sdt>
          <w:sdtPr>
            <w:alias w:val="Article text"/>
            <w:tag w:val="articleText"/>
            <w:id w:val="634067588"/>
            <w:placeholder>
              <w:docPart w:val="319661C44BEF4DC1A3E81CE80BD5284D"/>
            </w:placeholder>
          </w:sdtPr>
          <w:sdtEndPr/>
          <w:sdtContent>
            <w:tc>
              <w:tcPr>
                <w:tcW w:w="9016" w:type="dxa"/>
                <w:tcMar>
                  <w:top w:w="113" w:type="dxa"/>
                  <w:bottom w:w="113" w:type="dxa"/>
                </w:tcMar>
              </w:tcPr>
              <w:p w14:paraId="1F3D41AF" w14:textId="77777777" w:rsidR="00D814A9" w:rsidRPr="00CF7D42" w:rsidRDefault="00D814A9" w:rsidP="00D814A9">
                <w:r w:rsidRPr="00CF7D42">
                  <w:t>Best remembered for her metal designs, Marianne Brandt created the small tea extract pot that set a record in 2007 for the highest sum ever paid for a Bauhaus object. While her work in metal has become iconic, other aspects of Brandt’s diverse œuvre and her influence on the Bauhaus still remain little studied.</w:t>
                </w:r>
              </w:p>
              <w:p w14:paraId="4DC287E6" w14:textId="77777777" w:rsidR="00605BDE" w:rsidRDefault="00605BDE" w:rsidP="00605BDE"/>
              <w:p w14:paraId="0C0D98F7" w14:textId="0CAC0433" w:rsidR="00D814A9" w:rsidRPr="00CF7D42" w:rsidRDefault="00D814A9" w:rsidP="00605BDE">
                <w:r w:rsidRPr="00CF7D42">
                  <w:t>Born Marianne Liebe to an upper-middle class family in the industrial city of Chemnitz, she received her diploma as a painter in 1918 from Weimar’s Grand D</w:t>
                </w:r>
                <w:r w:rsidR="00605BDE">
                  <w:t>ucal Saxon College of Fine Art [</w:t>
                </w:r>
                <w:r w:rsidRPr="00CF7D42">
                  <w:rPr>
                    <w:i/>
                    <w:lang w:val="de-DE"/>
                  </w:rPr>
                  <w:t>Grossherzogliche-Sächsische Hochschule für Bildende Kunst</w:t>
                </w:r>
                <w:r w:rsidR="00605BDE">
                  <w:t>]</w:t>
                </w:r>
                <w:r w:rsidRPr="00CF7D42">
                  <w:t>. She married the Norwegian artist Erik Brandt, and they spent the next two years in Norway and France. Brandt had begun a new course of study in sculpture at the College of Fine Arts</w:t>
                </w:r>
                <w:r w:rsidRPr="00CF7D42">
                  <w:rPr>
                    <w:i/>
                  </w:rPr>
                  <w:t xml:space="preserve"> </w:t>
                </w:r>
                <w:r w:rsidRPr="00CF7D42">
                  <w:t>in Weimar in 1923 when she saw the State Bau</w:t>
                </w:r>
                <w:r w:rsidR="00605BDE">
                  <w:t>haus Exhibition [</w:t>
                </w:r>
                <w:r w:rsidRPr="00CF7D42">
                  <w:rPr>
                    <w:i/>
                  </w:rPr>
                  <w:t>Staatliches Bauhaus Ausstellung</w:t>
                </w:r>
                <w:r w:rsidR="00605BDE">
                  <w:t>]</w:t>
                </w:r>
                <w:r w:rsidRPr="00CF7D42">
                  <w:t xml:space="preserve"> and was inspired to begin her studies anew at the Bauhaus. Brandt co</w:t>
                </w:r>
                <w:r w:rsidR="00605BDE">
                  <w:t>mpleted the Preliminary Course [</w:t>
                </w:r>
                <w:r w:rsidRPr="00CF7D42">
                  <w:rPr>
                    <w:i/>
                  </w:rPr>
                  <w:t>Vorkurs</w:t>
                </w:r>
                <w:r w:rsidR="00605BDE">
                  <w:t>]</w:t>
                </w:r>
                <w:r w:rsidRPr="00CF7D42">
                  <w:t xml:space="preserve"> under the direction of Josef Albers and László Moholy-Nagy. At the latter’s suggestion she apprenticed at the Metal Workshop, one of the most male-dominated divisions of the school. Brandt experienced some hazing but also had immediate success with the sleek designs and pure forms of her metal tea services and other household items. These epitomized the school’s turn away from craft to a spirit of </w:t>
                </w:r>
                <w:r w:rsidR="00605BDE">
                  <w:t>‘</w:t>
                </w:r>
                <w:r w:rsidRPr="00CF7D42">
                  <w:t>Art and Technology, a New Unity,</w:t>
                </w:r>
                <w:r w:rsidR="00605BDE">
                  <w:t>’</w:t>
                </w:r>
                <w:r w:rsidRPr="00CF7D42">
                  <w:t xml:space="preserve"> in Walter Gropius’s words. The esteem in which Gropius held Brandt’s work is evidenced by the selection of her lighting fixtures in much of the school’s </w:t>
                </w:r>
                <w:r w:rsidRPr="00CF7D42">
                  <w:lastRenderedPageBreak/>
                  <w:t>second home, the Gropius-designed Bauhaus Dessau, to which it moved in 1926.</w:t>
                </w:r>
              </w:p>
              <w:p w14:paraId="55BD1024" w14:textId="77777777" w:rsidR="00605BDE" w:rsidRDefault="00605BDE" w:rsidP="00605BDE"/>
              <w:p w14:paraId="00B1ECAA" w14:textId="3BDB61AE" w:rsidR="00D814A9" w:rsidRPr="00CF7D42" w:rsidRDefault="00D814A9" w:rsidP="00605BDE">
                <w:r w:rsidRPr="00CF7D42">
                  <w:t xml:space="preserve">The melding of art and technology is evident in other aspects of Brandt’s work as well, particularly her photographs in experimental, New Vision modes. She also made at least forty-five complex and culturally critical photomontages during her Bauhaus years. She worked particularly intensely in this medium while on a </w:t>
                </w:r>
                <w:r w:rsidR="00605BDE" w:rsidRPr="00CF7D42">
                  <w:t>yearlong</w:t>
                </w:r>
                <w:r w:rsidRPr="00CF7D42">
                  <w:t xml:space="preserve"> sabbatica</w:t>
                </w:r>
                <w:r w:rsidR="00605BDE">
                  <w:t>l from the Bauhaus in Paris between</w:t>
                </w:r>
                <w:r w:rsidRPr="00CF7D42">
                  <w:t xml:space="preserve"> 1926</w:t>
                </w:r>
                <w:r w:rsidRPr="00CF7D42">
                  <w:rPr>
                    <w:rStyle w:val="st"/>
                    <w:rFonts w:cs="Arial"/>
                    <w:color w:val="222222"/>
                  </w:rPr>
                  <w:t>–</w:t>
                </w:r>
                <w:r w:rsidRPr="00CF7D42">
                  <w:t>27.</w:t>
                </w:r>
              </w:p>
              <w:p w14:paraId="0C0D9CF4" w14:textId="77777777" w:rsidR="00605BDE" w:rsidRDefault="00605BDE" w:rsidP="00605BDE"/>
              <w:p w14:paraId="44D0DA53" w14:textId="7C56D1D6" w:rsidR="00D814A9" w:rsidRPr="00CF7D42" w:rsidRDefault="00D814A9" w:rsidP="00605BDE">
                <w:r w:rsidRPr="00CF7D42">
                  <w:t>Over the span of her association with the Metal Workshop, Brandt rose quickly through its ranks. S</w:t>
                </w:r>
                <w:r w:rsidR="00605BDE">
                  <w:t>he became the shop’s assistant [</w:t>
                </w:r>
                <w:r w:rsidRPr="00CF7D42">
                  <w:rPr>
                    <w:i/>
                  </w:rPr>
                  <w:t>Mitarbeiter</w:t>
                </w:r>
                <w:r w:rsidR="00605BDE">
                  <w:t>]</w:t>
                </w:r>
                <w:r w:rsidRPr="00CF7D42">
                  <w:t xml:space="preserve"> in 1927, and, when Moholy-Nagy left the Bauhaus in 1928, Brandt became acting director. She negotiated numerous contracts for the production of her and others’ lamp designs with the Berlin firm of Schwinzer &amp; Gräff and Leipzig’s Körting &amp; Mathiesen. Brandt was the only woman to receive her diploma from the Metal Workshop, which she did upon leaving the Bauhaus in the summer of 1929.</w:t>
                </w:r>
              </w:p>
              <w:p w14:paraId="2B0D70BF" w14:textId="77777777" w:rsidR="0041201A" w:rsidRDefault="0041201A" w:rsidP="0041201A"/>
              <w:p w14:paraId="1B546E35" w14:textId="77777777" w:rsidR="00D814A9" w:rsidRPr="00CF7D42" w:rsidRDefault="00D814A9" w:rsidP="0041201A">
                <w:r w:rsidRPr="00CF7D42">
                  <w:t>After half a year working in Gropius’s Berlin office, Brandt became head of design for the division of household goods at the Ruppelwerk in Gotha. She overhauled their entire product line, yet she would later express frustration at how little creative freedom she had in this work. Ruppel’s fortunes worsened through the ongoing financial crisis, and Brandt lost her position late in 1932. After her initial attempts to secure work in Hamburg or Oslo proved fruitless, she returned home to Chemnitz at her family’s request in 1933. Brandt was unable to obtain steady work during the National Socialist period, but she did continue to paint and photograph. When an Allied bomb raid in World War II severely damaged her family home, Brandt spent the next years redesigning and rebuilding it. Multitalented Bauhäusler that she was, she completed much of the construction herself.</w:t>
                </w:r>
              </w:p>
              <w:p w14:paraId="789A28D8" w14:textId="77777777" w:rsidR="0041201A" w:rsidRDefault="0041201A" w:rsidP="0041201A"/>
              <w:p w14:paraId="18922CE9" w14:textId="6982706C" w:rsidR="003F0D73" w:rsidRPr="00CF7D42" w:rsidRDefault="00D814A9" w:rsidP="00C27FAB">
                <w:r w:rsidRPr="00CF7D42">
                  <w:t xml:space="preserve">As in the Nazi period, Brandt’s life in East Germany was not easy, but through her teaching she was an important conduit of </w:t>
                </w:r>
                <w:r w:rsidR="0041201A">
                  <w:t>Bauhaus ideas and philosophy. From</w:t>
                </w:r>
                <w:r w:rsidRPr="00CF7D42">
                  <w:t xml:space="preserve"> 1949</w:t>
                </w:r>
                <w:r w:rsidRPr="00CF7D42">
                  <w:rPr>
                    <w:rStyle w:val="st"/>
                    <w:rFonts w:cs="Arial"/>
                    <w:color w:val="222222"/>
                  </w:rPr>
                  <w:t>–</w:t>
                </w:r>
                <w:r w:rsidRPr="00CF7D42">
                  <w:t>51, she taught at the Dresden College of Arts and Craft</w:t>
                </w:r>
                <w:r w:rsidR="00011161">
                  <w:t>s</w:t>
                </w:r>
                <w:r w:rsidRPr="00CF7D42">
                  <w:t xml:space="preserve"> (</w:t>
                </w:r>
                <w:r w:rsidRPr="00CF7D42">
                  <w:rPr>
                    <w:i/>
                  </w:rPr>
                  <w:t>Hochschule für Werkkunst</w:t>
                </w:r>
                <w:r w:rsidRPr="00CF7D42">
                  <w:t>) under the direction of Mart Stam, and spent the next three years in Berlin-Weißensee as an industrial designer at the College for Applied Arts (</w:t>
                </w:r>
                <w:r w:rsidRPr="00CF7D42">
                  <w:rPr>
                    <w:i/>
                  </w:rPr>
                  <w:t>Hochschule für angewandte Kunst</w:t>
                </w:r>
                <w:r w:rsidRPr="00CF7D42">
                  <w:t xml:space="preserve">). She </w:t>
                </w:r>
                <w:r w:rsidR="00011161" w:rsidRPr="00CF7D42">
                  <w:t>travelled</w:t>
                </w:r>
                <w:r w:rsidRPr="00CF7D42">
                  <w:t xml:space="preserve"> to Beijing and Shanghai with her exhibition </w:t>
                </w:r>
                <w:r w:rsidR="00605BDE">
                  <w:t>‘</w:t>
                </w:r>
                <w:r w:rsidRPr="00CF7D42">
                  <w:t>German Applied Arts of the GDR</w:t>
                </w:r>
                <w:r w:rsidR="00605BDE">
                  <w:t>’</w:t>
                </w:r>
                <w:r w:rsidRPr="00CF7D42">
                  <w:t xml:space="preserve"> in 1954. Brandt lived the rest of her life in or near Chemnitz (then Karl-Marx Stadt). As the East German regime slowly began to recognize the significance of the Bauhaus, Brandt’s work likewise began to be a source of interest and the subject of a few group exhibitions. Today, a number of </w:t>
                </w:r>
                <w:r w:rsidR="00011161">
                  <w:t>Brandt’s metal designs are</w:t>
                </w:r>
                <w:r w:rsidRPr="00CF7D42">
                  <w:t xml:space="preserve"> in production</w:t>
                </w:r>
                <w:r w:rsidR="00011161">
                  <w:t xml:space="preserve"> once again</w:t>
                </w:r>
                <w:r w:rsidRPr="00CF7D42">
                  <w:t>, and her original designs and photomontages are prized possessions in</w:t>
                </w:r>
                <w:r w:rsidR="00011161">
                  <w:t xml:space="preserve"> many</w:t>
                </w:r>
                <w:r w:rsidRPr="00CF7D42">
                  <w:t xml:space="preserve"> major collections of modern art.</w:t>
                </w:r>
              </w:p>
            </w:tc>
          </w:sdtContent>
        </w:sdt>
      </w:tr>
      <w:tr w:rsidR="003235A7" w:rsidRPr="00CF7D42" w14:paraId="720138B6" w14:textId="77777777" w:rsidTr="003235A7">
        <w:tc>
          <w:tcPr>
            <w:tcW w:w="9016" w:type="dxa"/>
          </w:tcPr>
          <w:p w14:paraId="19C13E84" w14:textId="77777777" w:rsidR="003235A7" w:rsidRPr="00CF7D42" w:rsidRDefault="003235A7" w:rsidP="008A5B87">
            <w:r w:rsidRPr="00CF7D42">
              <w:rPr>
                <w:u w:val="single"/>
              </w:rPr>
              <w:lastRenderedPageBreak/>
              <w:t>Further reading</w:t>
            </w:r>
            <w:r w:rsidRPr="00CF7D42">
              <w:t>:</w:t>
            </w:r>
          </w:p>
          <w:sdt>
            <w:sdtPr>
              <w:alias w:val="Further reading"/>
              <w:tag w:val="furtherReading"/>
              <w:id w:val="-1516217107"/>
            </w:sdtPr>
            <w:sdtEndPr/>
            <w:sdtContent>
              <w:bookmarkStart w:id="0" w:name="_GoBack" w:displacedByCustomXml="prev"/>
              <w:bookmarkEnd w:id="0" w:displacedByCustomXml="prev"/>
              <w:p w14:paraId="2858DCB1" w14:textId="2E50B1AC" w:rsidR="00504264" w:rsidRPr="00CF7D42" w:rsidRDefault="00A23E59" w:rsidP="00504264">
                <w:sdt>
                  <w:sdtPr>
                    <w:id w:val="-896358371"/>
                    <w:citation/>
                  </w:sdtPr>
                  <w:sdtEndPr/>
                  <w:sdtContent>
                    <w:r w:rsidR="00504264" w:rsidRPr="00CF7D42">
                      <w:fldChar w:fldCharType="begin"/>
                    </w:r>
                    <w:r w:rsidR="00504264" w:rsidRPr="00CF7D42">
                      <w:rPr>
                        <w:lang w:val="en-CA"/>
                      </w:rPr>
                      <w:instrText xml:space="preserve"> CITATION Mar92 \l 4105 </w:instrText>
                    </w:r>
                    <w:r w:rsidR="00504264" w:rsidRPr="00CF7D42">
                      <w:fldChar w:fldCharType="separate"/>
                    </w:r>
                    <w:r w:rsidR="00504264">
                      <w:rPr>
                        <w:noProof/>
                        <w:lang w:val="en-CA"/>
                      </w:rPr>
                      <w:t xml:space="preserve"> </w:t>
                    </w:r>
                    <w:r w:rsidR="00504264" w:rsidRPr="00504264">
                      <w:rPr>
                        <w:noProof/>
                        <w:lang w:val="en-CA"/>
                      </w:rPr>
                      <w:t>(Brandt)</w:t>
                    </w:r>
                    <w:r w:rsidR="00504264" w:rsidRPr="00CF7D42">
                      <w:fldChar w:fldCharType="end"/>
                    </w:r>
                  </w:sdtContent>
                </w:sdt>
              </w:p>
              <w:p w14:paraId="4C1FC07E" w14:textId="77777777" w:rsidR="00504264" w:rsidRDefault="00504264" w:rsidP="00504264">
                <w:pPr>
                  <w:ind w:left="720" w:hanging="720"/>
                </w:pPr>
              </w:p>
              <w:p w14:paraId="74174C96" w14:textId="77777777" w:rsidR="00504264" w:rsidRPr="00CF7D42" w:rsidRDefault="00A23E59" w:rsidP="00504264">
                <w:pPr>
                  <w:ind w:left="720" w:hanging="720"/>
                </w:pPr>
                <w:sdt>
                  <w:sdtPr>
                    <w:id w:val="-1695214332"/>
                    <w:citation/>
                  </w:sdtPr>
                  <w:sdtEndPr/>
                  <w:sdtContent>
                    <w:r w:rsidR="00504264" w:rsidRPr="00CF7D42">
                      <w:fldChar w:fldCharType="begin"/>
                    </w:r>
                    <w:r w:rsidR="00504264" w:rsidRPr="00CF7D42">
                      <w:rPr>
                        <w:lang w:val="en-CA"/>
                      </w:rPr>
                      <w:instrText xml:space="preserve"> CITATION Dro09 \l 4105 </w:instrText>
                    </w:r>
                    <w:r w:rsidR="00504264" w:rsidRPr="00CF7D42">
                      <w:fldChar w:fldCharType="separate"/>
                    </w:r>
                    <w:r w:rsidR="00504264" w:rsidRPr="00504264">
                      <w:rPr>
                        <w:noProof/>
                        <w:lang w:val="en-CA"/>
                      </w:rPr>
                      <w:t>(Droste)</w:t>
                    </w:r>
                    <w:r w:rsidR="00504264" w:rsidRPr="00CF7D42">
                      <w:fldChar w:fldCharType="end"/>
                    </w:r>
                  </w:sdtContent>
                </w:sdt>
              </w:p>
              <w:p w14:paraId="792872C5" w14:textId="77777777" w:rsidR="00504264" w:rsidRDefault="00504264" w:rsidP="00504264"/>
              <w:p w14:paraId="3CE211F9" w14:textId="77777777" w:rsidR="00504264" w:rsidRPr="00CF7D42" w:rsidRDefault="00A23E59" w:rsidP="00504264">
                <w:sdt>
                  <w:sdtPr>
                    <w:id w:val="1528362256"/>
                    <w:citation/>
                  </w:sdtPr>
                  <w:sdtEndPr/>
                  <w:sdtContent>
                    <w:r w:rsidR="00504264" w:rsidRPr="00CF7D42">
                      <w:fldChar w:fldCharType="begin"/>
                    </w:r>
                    <w:r w:rsidR="00504264" w:rsidRPr="00CF7D42">
                      <w:rPr>
                        <w:lang w:val="en-CA"/>
                      </w:rPr>
                      <w:instrText xml:space="preserve"> CITATION Mül09 \l 4105 </w:instrText>
                    </w:r>
                    <w:r w:rsidR="00504264" w:rsidRPr="00CF7D42">
                      <w:fldChar w:fldCharType="separate"/>
                    </w:r>
                    <w:r w:rsidR="00504264" w:rsidRPr="00504264">
                      <w:rPr>
                        <w:noProof/>
                        <w:lang w:val="en-CA"/>
                      </w:rPr>
                      <w:t>(Müller)</w:t>
                    </w:r>
                    <w:r w:rsidR="00504264" w:rsidRPr="00CF7D42">
                      <w:fldChar w:fldCharType="end"/>
                    </w:r>
                  </w:sdtContent>
                </w:sdt>
              </w:p>
              <w:p w14:paraId="1FC7D6F8" w14:textId="77777777" w:rsidR="00504264" w:rsidRDefault="00504264" w:rsidP="00504264"/>
              <w:p w14:paraId="47D8647C" w14:textId="77777777" w:rsidR="00504264" w:rsidRPr="00CF7D42" w:rsidRDefault="00A23E59" w:rsidP="00504264">
                <w:sdt>
                  <w:sdtPr>
                    <w:id w:val="-1597713231"/>
                    <w:citation/>
                  </w:sdtPr>
                  <w:sdtEndPr/>
                  <w:sdtContent>
                    <w:r w:rsidR="00504264" w:rsidRPr="00CF7D42">
                      <w:fldChar w:fldCharType="begin"/>
                    </w:r>
                    <w:r w:rsidR="00504264" w:rsidRPr="00CF7D42">
                      <w:rPr>
                        <w:lang w:val="en-CA"/>
                      </w:rPr>
                      <w:instrText xml:space="preserve"> CITATION Eli05 \l 4105 </w:instrText>
                    </w:r>
                    <w:r w:rsidR="00504264" w:rsidRPr="00CF7D42">
                      <w:fldChar w:fldCharType="separate"/>
                    </w:r>
                    <w:r w:rsidR="00504264" w:rsidRPr="00504264">
                      <w:rPr>
                        <w:noProof/>
                        <w:lang w:val="en-CA"/>
                      </w:rPr>
                      <w:t>(Otto, Tempo, Tempo! The Bauhaus Photomontages of Marianne Brandt)</w:t>
                    </w:r>
                    <w:r w:rsidR="00504264" w:rsidRPr="00CF7D42">
                      <w:fldChar w:fldCharType="end"/>
                    </w:r>
                  </w:sdtContent>
                </w:sdt>
              </w:p>
              <w:p w14:paraId="508EB50B" w14:textId="77777777" w:rsidR="00504264" w:rsidRDefault="00504264" w:rsidP="00504264"/>
              <w:p w14:paraId="5393B985" w14:textId="77777777" w:rsidR="00504264" w:rsidRPr="00CF7D42" w:rsidRDefault="00A23E59" w:rsidP="00504264">
                <w:sdt>
                  <w:sdtPr>
                    <w:id w:val="-1841995490"/>
                    <w:citation/>
                  </w:sdtPr>
                  <w:sdtEndPr/>
                  <w:sdtContent>
                    <w:r w:rsidR="00504264" w:rsidRPr="00CF7D42">
                      <w:fldChar w:fldCharType="begin"/>
                    </w:r>
                    <w:r w:rsidR="00504264" w:rsidRPr="00CF7D42">
                      <w:rPr>
                        <w:lang w:val="en-CA"/>
                      </w:rPr>
                      <w:instrText xml:space="preserve"> CITATION Eli09 \l 4105 </w:instrText>
                    </w:r>
                    <w:r w:rsidR="00504264" w:rsidRPr="00CF7D42">
                      <w:fldChar w:fldCharType="separate"/>
                    </w:r>
                    <w:r w:rsidR="00504264" w:rsidRPr="00504264">
                      <w:rPr>
                        <w:noProof/>
                        <w:lang w:val="en-CA"/>
                      </w:rPr>
                      <w:t>(Otto, ’A Schooling of the Senses’: Post Dada Visual Experiments in the Bauhaus Photomontages of László Moholy-Nagy and Marianne Brandt)</w:t>
                    </w:r>
                    <w:r w:rsidR="00504264" w:rsidRPr="00CF7D42">
                      <w:fldChar w:fldCharType="end"/>
                    </w:r>
                  </w:sdtContent>
                </w:sdt>
              </w:p>
              <w:p w14:paraId="0DC455BE" w14:textId="77777777" w:rsidR="00504264" w:rsidRDefault="00504264" w:rsidP="00504264"/>
              <w:p w14:paraId="6541004D" w14:textId="77777777" w:rsidR="00504264" w:rsidRPr="00CF7D42" w:rsidRDefault="00A23E59" w:rsidP="00504264">
                <w:sdt>
                  <w:sdtPr>
                    <w:id w:val="650723160"/>
                    <w:citation/>
                  </w:sdtPr>
                  <w:sdtEndPr/>
                  <w:sdtContent>
                    <w:r w:rsidR="00504264" w:rsidRPr="00CF7D42">
                      <w:fldChar w:fldCharType="begin"/>
                    </w:r>
                    <w:r w:rsidR="00504264" w:rsidRPr="00CF7D42">
                      <w:rPr>
                        <w:lang w:val="en-CA"/>
                      </w:rPr>
                      <w:instrText xml:space="preserve"> CITATION Kla92 \l 4105 </w:instrText>
                    </w:r>
                    <w:r w:rsidR="00504264" w:rsidRPr="00CF7D42">
                      <w:fldChar w:fldCharType="separate"/>
                    </w:r>
                    <w:r w:rsidR="00504264" w:rsidRPr="00504264">
                      <w:rPr>
                        <w:noProof/>
                        <w:lang w:val="en-CA"/>
                      </w:rPr>
                      <w:t>(Weber)</w:t>
                    </w:r>
                    <w:r w:rsidR="00504264" w:rsidRPr="00CF7D42">
                      <w:fldChar w:fldCharType="end"/>
                    </w:r>
                  </w:sdtContent>
                </w:sdt>
              </w:p>
              <w:p w14:paraId="401A1F55" w14:textId="77777777" w:rsidR="00504264" w:rsidRDefault="00504264" w:rsidP="00504264"/>
              <w:p w14:paraId="09B573C6" w14:textId="77777777" w:rsidR="00504264" w:rsidRPr="00CF7D42" w:rsidRDefault="00A23E59" w:rsidP="00504264">
                <w:sdt>
                  <w:sdtPr>
                    <w:id w:val="-723677093"/>
                    <w:citation/>
                  </w:sdtPr>
                  <w:sdtEndPr/>
                  <w:sdtContent>
                    <w:r w:rsidR="00504264" w:rsidRPr="00CF7D42">
                      <w:fldChar w:fldCharType="begin"/>
                    </w:r>
                    <w:r w:rsidR="00504264" w:rsidRPr="00CF7D42">
                      <w:rPr>
                        <w:lang w:val="en-CA"/>
                      </w:rPr>
                      <w:instrText xml:space="preserve"> CITATION Wei95 \l 4105 </w:instrText>
                    </w:r>
                    <w:r w:rsidR="00504264" w:rsidRPr="00CF7D42">
                      <w:fldChar w:fldCharType="separate"/>
                    </w:r>
                    <w:r w:rsidR="00504264" w:rsidRPr="00504264">
                      <w:rPr>
                        <w:noProof/>
                        <w:lang w:val="en-CA"/>
                      </w:rPr>
                      <w:t>(Weise)</w:t>
                    </w:r>
                    <w:r w:rsidR="00504264" w:rsidRPr="00CF7D42">
                      <w:fldChar w:fldCharType="end"/>
                    </w:r>
                  </w:sdtContent>
                </w:sdt>
              </w:p>
              <w:p w14:paraId="4530DA64" w14:textId="77777777" w:rsidR="00504264" w:rsidRDefault="00504264" w:rsidP="00504264"/>
              <w:p w14:paraId="112738B1" w14:textId="77777777" w:rsidR="00504264" w:rsidRPr="00CF7D42" w:rsidRDefault="00A23E59" w:rsidP="00504264">
                <w:sdt>
                  <w:sdtPr>
                    <w:id w:val="-809245830"/>
                    <w:citation/>
                  </w:sdtPr>
                  <w:sdtEndPr/>
                  <w:sdtContent>
                    <w:r w:rsidR="00504264" w:rsidRPr="00CF7D42">
                      <w:fldChar w:fldCharType="begin"/>
                    </w:r>
                    <w:r w:rsidR="00504264" w:rsidRPr="00CF7D42">
                      <w:rPr>
                        <w:lang w:val="en-CA"/>
                      </w:rPr>
                      <w:instrText xml:space="preserve"> CITATION Wit09 \l 4105 </w:instrText>
                    </w:r>
                    <w:r w:rsidR="00504264" w:rsidRPr="00CF7D42">
                      <w:fldChar w:fldCharType="separate"/>
                    </w:r>
                    <w:r w:rsidR="00504264" w:rsidRPr="00504264">
                      <w:rPr>
                        <w:noProof/>
                        <w:lang w:val="en-CA"/>
                      </w:rPr>
                      <w:t>(Witkovsky)</w:t>
                    </w:r>
                    <w:r w:rsidR="00504264" w:rsidRPr="00CF7D42">
                      <w:fldChar w:fldCharType="end"/>
                    </w:r>
                  </w:sdtContent>
                </w:sdt>
              </w:p>
              <w:p w14:paraId="7E371859" w14:textId="77777777" w:rsidR="00504264" w:rsidRDefault="00504264" w:rsidP="00504264"/>
              <w:p w14:paraId="25881E5A" w14:textId="22CDEC09" w:rsidR="003235A7" w:rsidRPr="00CF7D42" w:rsidRDefault="00A23E59" w:rsidP="00FB11DE">
                <w:sdt>
                  <w:sdtPr>
                    <w:id w:val="966391871"/>
                    <w:citation/>
                  </w:sdtPr>
                  <w:sdtEndPr/>
                  <w:sdtContent>
                    <w:r w:rsidR="00504264" w:rsidRPr="00CF7D42">
                      <w:fldChar w:fldCharType="begin"/>
                    </w:r>
                    <w:r w:rsidR="00504264" w:rsidRPr="00CF7D42">
                      <w:rPr>
                        <w:lang w:val="en-CA"/>
                      </w:rPr>
                      <w:instrText xml:space="preserve"> CITATION Eli03 \l 4105 </w:instrText>
                    </w:r>
                    <w:r w:rsidR="00504264" w:rsidRPr="00CF7D42">
                      <w:fldChar w:fldCharType="separate"/>
                    </w:r>
                    <w:r w:rsidR="00504264" w:rsidRPr="00504264">
                      <w:rPr>
                        <w:noProof/>
                        <w:lang w:val="en-CA"/>
                      </w:rPr>
                      <w:t>(Wynhoff)</w:t>
                    </w:r>
                    <w:r w:rsidR="00504264" w:rsidRPr="00CF7D42">
                      <w:fldChar w:fldCharType="end"/>
                    </w:r>
                  </w:sdtContent>
                </w:sdt>
              </w:p>
            </w:sdtContent>
          </w:sdt>
        </w:tc>
      </w:tr>
    </w:tbl>
    <w:p w14:paraId="33E98C0A" w14:textId="77777777" w:rsidR="00C27FAB" w:rsidRPr="00CF7D42" w:rsidRDefault="00C27FAB" w:rsidP="00B33145"/>
    <w:sectPr w:rsidR="00C27FAB" w:rsidRPr="00CF7D4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CCD11D" w14:textId="77777777" w:rsidR="00AB0302" w:rsidRDefault="00AB0302" w:rsidP="007A0D55">
      <w:pPr>
        <w:spacing w:after="0" w:line="240" w:lineRule="auto"/>
      </w:pPr>
      <w:r>
        <w:separator/>
      </w:r>
    </w:p>
  </w:endnote>
  <w:endnote w:type="continuationSeparator" w:id="0">
    <w:p w14:paraId="6F196732" w14:textId="77777777" w:rsidR="00AB0302" w:rsidRDefault="00AB030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AE2118" w14:textId="77777777" w:rsidR="00AB0302" w:rsidRDefault="00AB0302" w:rsidP="007A0D55">
      <w:pPr>
        <w:spacing w:after="0" w:line="240" w:lineRule="auto"/>
      </w:pPr>
      <w:r>
        <w:separator/>
      </w:r>
    </w:p>
  </w:footnote>
  <w:footnote w:type="continuationSeparator" w:id="0">
    <w:p w14:paraId="7C8D5B9D" w14:textId="77777777" w:rsidR="00AB0302" w:rsidRDefault="00AB030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A22871"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4F6679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2B3"/>
    <w:rsid w:val="0001116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62B3"/>
    <w:rsid w:val="002A0A0D"/>
    <w:rsid w:val="002B0B37"/>
    <w:rsid w:val="0030662D"/>
    <w:rsid w:val="003235A7"/>
    <w:rsid w:val="003677B6"/>
    <w:rsid w:val="003D3579"/>
    <w:rsid w:val="003E2795"/>
    <w:rsid w:val="003F0D73"/>
    <w:rsid w:val="0041201A"/>
    <w:rsid w:val="00462DBE"/>
    <w:rsid w:val="00464699"/>
    <w:rsid w:val="00483379"/>
    <w:rsid w:val="00487BC5"/>
    <w:rsid w:val="00496888"/>
    <w:rsid w:val="004A7476"/>
    <w:rsid w:val="004E5896"/>
    <w:rsid w:val="00504264"/>
    <w:rsid w:val="00513EE6"/>
    <w:rsid w:val="00534F8F"/>
    <w:rsid w:val="00590035"/>
    <w:rsid w:val="005B177E"/>
    <w:rsid w:val="005B3921"/>
    <w:rsid w:val="005F26D7"/>
    <w:rsid w:val="005F5450"/>
    <w:rsid w:val="00605BDE"/>
    <w:rsid w:val="006D0412"/>
    <w:rsid w:val="006D7A5A"/>
    <w:rsid w:val="007411B9"/>
    <w:rsid w:val="00780D95"/>
    <w:rsid w:val="00780DC7"/>
    <w:rsid w:val="007A0D55"/>
    <w:rsid w:val="007B3377"/>
    <w:rsid w:val="007E5F44"/>
    <w:rsid w:val="00821DE3"/>
    <w:rsid w:val="00846CE1"/>
    <w:rsid w:val="008A5B87"/>
    <w:rsid w:val="00922950"/>
    <w:rsid w:val="00990287"/>
    <w:rsid w:val="009A00F3"/>
    <w:rsid w:val="009A7264"/>
    <w:rsid w:val="009D1606"/>
    <w:rsid w:val="009E18A1"/>
    <w:rsid w:val="009E73D7"/>
    <w:rsid w:val="00A23E59"/>
    <w:rsid w:val="00A27D2C"/>
    <w:rsid w:val="00A76FD9"/>
    <w:rsid w:val="00AB0302"/>
    <w:rsid w:val="00AB436D"/>
    <w:rsid w:val="00AD2F24"/>
    <w:rsid w:val="00AD4844"/>
    <w:rsid w:val="00B219AE"/>
    <w:rsid w:val="00B33145"/>
    <w:rsid w:val="00B574C9"/>
    <w:rsid w:val="00BC39C9"/>
    <w:rsid w:val="00BE5BF7"/>
    <w:rsid w:val="00BF40E1"/>
    <w:rsid w:val="00C038D9"/>
    <w:rsid w:val="00C27FAB"/>
    <w:rsid w:val="00C358D4"/>
    <w:rsid w:val="00C6296B"/>
    <w:rsid w:val="00CC586D"/>
    <w:rsid w:val="00CF1542"/>
    <w:rsid w:val="00CF3EC5"/>
    <w:rsid w:val="00CF7D42"/>
    <w:rsid w:val="00D656DA"/>
    <w:rsid w:val="00D814A9"/>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D6F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6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2B3"/>
    <w:rPr>
      <w:rFonts w:ascii="Tahoma" w:hAnsi="Tahoma" w:cs="Tahoma"/>
      <w:sz w:val="16"/>
      <w:szCs w:val="16"/>
    </w:rPr>
  </w:style>
  <w:style w:type="character" w:customStyle="1" w:styleId="st">
    <w:name w:val="st"/>
    <w:rsid w:val="00D814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96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2B3"/>
    <w:rPr>
      <w:rFonts w:ascii="Tahoma" w:hAnsi="Tahoma" w:cs="Tahoma"/>
      <w:sz w:val="16"/>
      <w:szCs w:val="16"/>
    </w:rPr>
  </w:style>
  <w:style w:type="character" w:customStyle="1" w:styleId="st">
    <w:name w:val="st"/>
    <w:rsid w:val="00D81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0236930B474D5DB11C1F3650C856BC"/>
        <w:category>
          <w:name w:val="General"/>
          <w:gallery w:val="placeholder"/>
        </w:category>
        <w:types>
          <w:type w:val="bbPlcHdr"/>
        </w:types>
        <w:behaviors>
          <w:behavior w:val="content"/>
        </w:behaviors>
        <w:guid w:val="{DD7474F2-99F9-41C5-94D7-F93C641A07B6}"/>
      </w:docPartPr>
      <w:docPartBody>
        <w:p w:rsidR="00B67FC9" w:rsidRDefault="0067483F">
          <w:pPr>
            <w:pStyle w:val="B70236930B474D5DB11C1F3650C856BC"/>
          </w:pPr>
          <w:r w:rsidRPr="00CC586D">
            <w:rPr>
              <w:rStyle w:val="PlaceholderText"/>
              <w:b/>
              <w:color w:val="FFFFFF" w:themeColor="background1"/>
            </w:rPr>
            <w:t>[Salutation]</w:t>
          </w:r>
        </w:p>
      </w:docPartBody>
    </w:docPart>
    <w:docPart>
      <w:docPartPr>
        <w:name w:val="5A257C27847F4B6886DEF0F97E579451"/>
        <w:category>
          <w:name w:val="General"/>
          <w:gallery w:val="placeholder"/>
        </w:category>
        <w:types>
          <w:type w:val="bbPlcHdr"/>
        </w:types>
        <w:behaviors>
          <w:behavior w:val="content"/>
        </w:behaviors>
        <w:guid w:val="{24DBE9C4-078C-49DD-942F-DEC8E13D7507}"/>
      </w:docPartPr>
      <w:docPartBody>
        <w:p w:rsidR="00B67FC9" w:rsidRDefault="0067483F">
          <w:pPr>
            <w:pStyle w:val="5A257C27847F4B6886DEF0F97E579451"/>
          </w:pPr>
          <w:r>
            <w:rPr>
              <w:rStyle w:val="PlaceholderText"/>
            </w:rPr>
            <w:t>[First name]</w:t>
          </w:r>
        </w:p>
      </w:docPartBody>
    </w:docPart>
    <w:docPart>
      <w:docPartPr>
        <w:name w:val="ED9690C9C54E4DD8B6AF6DC3577F96A1"/>
        <w:category>
          <w:name w:val="General"/>
          <w:gallery w:val="placeholder"/>
        </w:category>
        <w:types>
          <w:type w:val="bbPlcHdr"/>
        </w:types>
        <w:behaviors>
          <w:behavior w:val="content"/>
        </w:behaviors>
        <w:guid w:val="{F4EA4423-6D0C-4CCF-BF59-1FC55C377219}"/>
      </w:docPartPr>
      <w:docPartBody>
        <w:p w:rsidR="00B67FC9" w:rsidRDefault="0067483F">
          <w:pPr>
            <w:pStyle w:val="ED9690C9C54E4DD8B6AF6DC3577F96A1"/>
          </w:pPr>
          <w:r>
            <w:rPr>
              <w:rStyle w:val="PlaceholderText"/>
            </w:rPr>
            <w:t>[Middle name]</w:t>
          </w:r>
        </w:p>
      </w:docPartBody>
    </w:docPart>
    <w:docPart>
      <w:docPartPr>
        <w:name w:val="5D31DB74B2BE40ECB51F99597678EF7A"/>
        <w:category>
          <w:name w:val="General"/>
          <w:gallery w:val="placeholder"/>
        </w:category>
        <w:types>
          <w:type w:val="bbPlcHdr"/>
        </w:types>
        <w:behaviors>
          <w:behavior w:val="content"/>
        </w:behaviors>
        <w:guid w:val="{3176BFFA-A77E-4ED9-9003-7945A3DD7506}"/>
      </w:docPartPr>
      <w:docPartBody>
        <w:p w:rsidR="00B67FC9" w:rsidRDefault="0067483F">
          <w:pPr>
            <w:pStyle w:val="5D31DB74B2BE40ECB51F99597678EF7A"/>
          </w:pPr>
          <w:r>
            <w:rPr>
              <w:rStyle w:val="PlaceholderText"/>
            </w:rPr>
            <w:t>[Last name]</w:t>
          </w:r>
        </w:p>
      </w:docPartBody>
    </w:docPart>
    <w:docPart>
      <w:docPartPr>
        <w:name w:val="AE6643A6FADB47BA867EEE7FC389D996"/>
        <w:category>
          <w:name w:val="General"/>
          <w:gallery w:val="placeholder"/>
        </w:category>
        <w:types>
          <w:type w:val="bbPlcHdr"/>
        </w:types>
        <w:behaviors>
          <w:behavior w:val="content"/>
        </w:behaviors>
        <w:guid w:val="{E573C4E9-AFBB-4019-82C4-E4F790B6E92D}"/>
      </w:docPartPr>
      <w:docPartBody>
        <w:p w:rsidR="00B67FC9" w:rsidRDefault="0067483F">
          <w:pPr>
            <w:pStyle w:val="AE6643A6FADB47BA867EEE7FC389D996"/>
          </w:pPr>
          <w:r>
            <w:rPr>
              <w:rStyle w:val="PlaceholderText"/>
            </w:rPr>
            <w:t>[Enter your biography]</w:t>
          </w:r>
        </w:p>
      </w:docPartBody>
    </w:docPart>
    <w:docPart>
      <w:docPartPr>
        <w:name w:val="A46F2B5054704C01AB23496933480FA4"/>
        <w:category>
          <w:name w:val="General"/>
          <w:gallery w:val="placeholder"/>
        </w:category>
        <w:types>
          <w:type w:val="bbPlcHdr"/>
        </w:types>
        <w:behaviors>
          <w:behavior w:val="content"/>
        </w:behaviors>
        <w:guid w:val="{4C44B2C2-89FD-4B53-8BD3-56D80635776D}"/>
      </w:docPartPr>
      <w:docPartBody>
        <w:p w:rsidR="00B67FC9" w:rsidRDefault="0067483F">
          <w:pPr>
            <w:pStyle w:val="A46F2B5054704C01AB23496933480FA4"/>
          </w:pPr>
          <w:r>
            <w:rPr>
              <w:rStyle w:val="PlaceholderText"/>
            </w:rPr>
            <w:t>[Enter the institution with which you are affiliated]</w:t>
          </w:r>
        </w:p>
      </w:docPartBody>
    </w:docPart>
    <w:docPart>
      <w:docPartPr>
        <w:name w:val="B9AE4B27B0BA40479EAA67015F82923F"/>
        <w:category>
          <w:name w:val="General"/>
          <w:gallery w:val="placeholder"/>
        </w:category>
        <w:types>
          <w:type w:val="bbPlcHdr"/>
        </w:types>
        <w:behaviors>
          <w:behavior w:val="content"/>
        </w:behaviors>
        <w:guid w:val="{6149E3F0-B491-4944-A695-7DBDF1CE42D5}"/>
      </w:docPartPr>
      <w:docPartBody>
        <w:p w:rsidR="00B67FC9" w:rsidRDefault="0067483F">
          <w:pPr>
            <w:pStyle w:val="B9AE4B27B0BA40479EAA67015F82923F"/>
          </w:pPr>
          <w:r w:rsidRPr="00EF74F7">
            <w:rPr>
              <w:b/>
              <w:color w:val="808080" w:themeColor="background1" w:themeShade="80"/>
            </w:rPr>
            <w:t>[Enter the headword for your article]</w:t>
          </w:r>
        </w:p>
      </w:docPartBody>
    </w:docPart>
    <w:docPart>
      <w:docPartPr>
        <w:name w:val="4E3FF53E2E274A6385A07C7EF49EB6A1"/>
        <w:category>
          <w:name w:val="General"/>
          <w:gallery w:val="placeholder"/>
        </w:category>
        <w:types>
          <w:type w:val="bbPlcHdr"/>
        </w:types>
        <w:behaviors>
          <w:behavior w:val="content"/>
        </w:behaviors>
        <w:guid w:val="{B28E8E5A-8A12-4704-B64E-755079BDD3D0}"/>
      </w:docPartPr>
      <w:docPartBody>
        <w:p w:rsidR="00B67FC9" w:rsidRDefault="0067483F">
          <w:pPr>
            <w:pStyle w:val="4E3FF53E2E274A6385A07C7EF49EB6A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3747BFE6B1146868512CD9844A4973C"/>
        <w:category>
          <w:name w:val="General"/>
          <w:gallery w:val="placeholder"/>
        </w:category>
        <w:types>
          <w:type w:val="bbPlcHdr"/>
        </w:types>
        <w:behaviors>
          <w:behavior w:val="content"/>
        </w:behaviors>
        <w:guid w:val="{973FA2C2-BDCB-40A3-B514-9E1F1C13F056}"/>
      </w:docPartPr>
      <w:docPartBody>
        <w:p w:rsidR="00B67FC9" w:rsidRDefault="0067483F">
          <w:pPr>
            <w:pStyle w:val="43747BFE6B1146868512CD9844A4973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19661C44BEF4DC1A3E81CE80BD5284D"/>
        <w:category>
          <w:name w:val="General"/>
          <w:gallery w:val="placeholder"/>
        </w:category>
        <w:types>
          <w:type w:val="bbPlcHdr"/>
        </w:types>
        <w:behaviors>
          <w:behavior w:val="content"/>
        </w:behaviors>
        <w:guid w:val="{4324FA25-070A-4B68-AE52-725B799C4266}"/>
      </w:docPartPr>
      <w:docPartBody>
        <w:p w:rsidR="00B67FC9" w:rsidRDefault="0067483F">
          <w:pPr>
            <w:pStyle w:val="319661C44BEF4DC1A3E81CE80BD5284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83F"/>
    <w:rsid w:val="0067483F"/>
    <w:rsid w:val="00B67FC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70236930B474D5DB11C1F3650C856BC">
    <w:name w:val="B70236930B474D5DB11C1F3650C856BC"/>
  </w:style>
  <w:style w:type="paragraph" w:customStyle="1" w:styleId="5A257C27847F4B6886DEF0F97E579451">
    <w:name w:val="5A257C27847F4B6886DEF0F97E579451"/>
  </w:style>
  <w:style w:type="paragraph" w:customStyle="1" w:styleId="ED9690C9C54E4DD8B6AF6DC3577F96A1">
    <w:name w:val="ED9690C9C54E4DD8B6AF6DC3577F96A1"/>
  </w:style>
  <w:style w:type="paragraph" w:customStyle="1" w:styleId="5D31DB74B2BE40ECB51F99597678EF7A">
    <w:name w:val="5D31DB74B2BE40ECB51F99597678EF7A"/>
  </w:style>
  <w:style w:type="paragraph" w:customStyle="1" w:styleId="AE6643A6FADB47BA867EEE7FC389D996">
    <w:name w:val="AE6643A6FADB47BA867EEE7FC389D996"/>
  </w:style>
  <w:style w:type="paragraph" w:customStyle="1" w:styleId="A46F2B5054704C01AB23496933480FA4">
    <w:name w:val="A46F2B5054704C01AB23496933480FA4"/>
  </w:style>
  <w:style w:type="paragraph" w:customStyle="1" w:styleId="B9AE4B27B0BA40479EAA67015F82923F">
    <w:name w:val="B9AE4B27B0BA40479EAA67015F82923F"/>
  </w:style>
  <w:style w:type="paragraph" w:customStyle="1" w:styleId="4E3FF53E2E274A6385A07C7EF49EB6A1">
    <w:name w:val="4E3FF53E2E274A6385A07C7EF49EB6A1"/>
  </w:style>
  <w:style w:type="paragraph" w:customStyle="1" w:styleId="43747BFE6B1146868512CD9844A4973C">
    <w:name w:val="43747BFE6B1146868512CD9844A4973C"/>
  </w:style>
  <w:style w:type="paragraph" w:customStyle="1" w:styleId="319661C44BEF4DC1A3E81CE80BD5284D">
    <w:name w:val="319661C44BEF4DC1A3E81CE80BD5284D"/>
  </w:style>
  <w:style w:type="paragraph" w:customStyle="1" w:styleId="FAC0419F8FB147DEBB31BE331FE69BB0">
    <w:name w:val="FAC0419F8FB147DEBB31BE331FE69BB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70236930B474D5DB11C1F3650C856BC">
    <w:name w:val="B70236930B474D5DB11C1F3650C856BC"/>
  </w:style>
  <w:style w:type="paragraph" w:customStyle="1" w:styleId="5A257C27847F4B6886DEF0F97E579451">
    <w:name w:val="5A257C27847F4B6886DEF0F97E579451"/>
  </w:style>
  <w:style w:type="paragraph" w:customStyle="1" w:styleId="ED9690C9C54E4DD8B6AF6DC3577F96A1">
    <w:name w:val="ED9690C9C54E4DD8B6AF6DC3577F96A1"/>
  </w:style>
  <w:style w:type="paragraph" w:customStyle="1" w:styleId="5D31DB74B2BE40ECB51F99597678EF7A">
    <w:name w:val="5D31DB74B2BE40ECB51F99597678EF7A"/>
  </w:style>
  <w:style w:type="paragraph" w:customStyle="1" w:styleId="AE6643A6FADB47BA867EEE7FC389D996">
    <w:name w:val="AE6643A6FADB47BA867EEE7FC389D996"/>
  </w:style>
  <w:style w:type="paragraph" w:customStyle="1" w:styleId="A46F2B5054704C01AB23496933480FA4">
    <w:name w:val="A46F2B5054704C01AB23496933480FA4"/>
  </w:style>
  <w:style w:type="paragraph" w:customStyle="1" w:styleId="B9AE4B27B0BA40479EAA67015F82923F">
    <w:name w:val="B9AE4B27B0BA40479EAA67015F82923F"/>
  </w:style>
  <w:style w:type="paragraph" w:customStyle="1" w:styleId="4E3FF53E2E274A6385A07C7EF49EB6A1">
    <w:name w:val="4E3FF53E2E274A6385A07C7EF49EB6A1"/>
  </w:style>
  <w:style w:type="paragraph" w:customStyle="1" w:styleId="43747BFE6B1146868512CD9844A4973C">
    <w:name w:val="43747BFE6B1146868512CD9844A4973C"/>
  </w:style>
  <w:style w:type="paragraph" w:customStyle="1" w:styleId="319661C44BEF4DC1A3E81CE80BD5284D">
    <w:name w:val="319661C44BEF4DC1A3E81CE80BD5284D"/>
  </w:style>
  <w:style w:type="paragraph" w:customStyle="1" w:styleId="FAC0419F8FB147DEBB31BE331FE69BB0">
    <w:name w:val="FAC0419F8FB147DEBB31BE331FE69B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Mar92</b:Tag>
    <b:SourceType>BookSection</b:SourceType>
    <b:Guid>{781F3B1B-7925-42C0-A798-0741286B53A5}</b:Guid>
    <b:Title>Letter to the Younger Generation</b:Title>
    <b:Year>1992</b:Year>
    <b:City>New York</b:City>
    <b:Publisher>Van Nostrand Reinhold</b:Publisher>
    <b:Medium>Print</b:Medium>
    <b:BookTitle>Bauhaus and Bauhaus People</b:BookTitle>
    <b:Pages>97–101</b:Pages>
    <b:Author>
      <b:Author>
        <b:NameList>
          <b:Person>
            <b:Last>Brandt</b:Last>
            <b:First>Marianne</b:First>
          </b:Person>
        </b:NameList>
      </b:Author>
      <b:Editor>
        <b:NameList>
          <b:Person>
            <b:Last>Neumann</b:Last>
            <b:First>Eckhard</b:First>
          </b:Person>
        </b:NameList>
      </b:Editor>
    </b:Author>
    <b:RefOrder>1</b:RefOrder>
  </b:Source>
  <b:Source>
    <b:Tag>Dro09</b:Tag>
    <b:SourceType>BookSection</b:SourceType>
    <b:Guid>{0CAEC471-F0E9-4C9F-A9E2-8F9309CFF516}</b:Guid>
    <b:Author>
      <b:Author>
        <b:NameList>
          <b:Person>
            <b:Last>Droste</b:Last>
            <b:First>Magdelene</b:First>
          </b:Person>
        </b:NameList>
      </b:Author>
      <b:Editor>
        <b:NameList>
          <b:Person>
            <b:Last>Saletnik</b:Last>
            <b:First>Jeffrey</b:First>
          </b:Person>
          <b:Person>
            <b:Last>Schuldenfrei</b:Last>
            <b:First>Robin</b:First>
          </b:Person>
        </b:NameList>
      </b:Editor>
    </b:Author>
    <b:Title>The Bauhaus Object between Authorship and Anonymity</b:Title>
    <b:BookTitle>Bauhaus Construct: Fashioning Identity, Discourse, and Modernism</b:BookTitle>
    <b:Year>2009</b:Year>
    <b:Pages>215–221</b:Pages>
    <b:City>New York</b:City>
    <b:Publisher>Routledge</b:Publisher>
    <b:Medium>Print</b:Medium>
    <b:RefOrder>2</b:RefOrder>
  </b:Source>
  <b:Source>
    <b:Tag>Mül09</b:Tag>
    <b:SourceType>BookSection</b:SourceType>
    <b:Guid>{E9DF7BD8-F10B-42C1-BFE9-6E6E911067B0}</b:Guid>
    <b:Author>
      <b:Author>
        <b:NameList>
          <b:Person>
            <b:Last>Müller</b:Last>
            <b:First>Ulrike</b:First>
          </b:Person>
        </b:NameList>
      </b:Author>
      <b:Editor>
        <b:NameList>
          <b:Person>
            <b:Last>Müller</b:Last>
            <b:First>Ulrike</b:First>
          </b:Person>
        </b:NameList>
      </b:Editor>
    </b:Author>
    <b:Title>Marianne Brandt</b:Title>
    <b:BookTitle>Bauhaus Women: Art, Handicraft, Design</b:BookTitle>
    <b:Year>2009</b:Year>
    <b:Pages>118–125</b:Pages>
    <b:City>Paris</b:City>
    <b:Publisher>Flammarion</b:Publisher>
    <b:Medium>Print</b:Medium>
    <b:RefOrder>3</b:RefOrder>
  </b:Source>
  <b:Source>
    <b:Tag>Eli05</b:Tag>
    <b:SourceType>Book</b:SourceType>
    <b:Guid>{7F5EC5A4-ACA5-4443-B360-73E95070C0F2}</b:Guid>
    <b:Title>Tempo, Tempo! The Bauhaus Photomontages of Marianne Brandt</b:Title>
    <b:Year>2005</b:Year>
    <b:City>Berlin</b:City>
    <b:Publisher>Bauhaus-Archiv and Jovis Verlag</b:Publisher>
    <b:Medium>Print</b:Medium>
    <b:Author>
      <b:Author>
        <b:NameList>
          <b:Person>
            <b:Last>Otto</b:Last>
            <b:First>Elizabeth</b:First>
          </b:Person>
        </b:NameList>
      </b:Author>
    </b:Author>
    <b:RefOrder>4</b:RefOrder>
  </b:Source>
  <b:Source>
    <b:Tag>Eli09</b:Tag>
    <b:SourceType>JournalArticle</b:SourceType>
    <b:Guid>{E4ED38B4-1E70-47F0-937A-440F5C4BD37D}</b:Guid>
    <b:Title>’A Schooling of the Senses’: Post Dada Visual Experiments in the Bauhaus Photomontages of László Moholy-Nagy and Marianne Brandt</b:Title>
    <b:JournalName>New German Critique 107</b:JournalName>
    <b:Year>Summer 2009</b:Year>
    <b:Pages>89–131</b:Pages>
    <b:Author>
      <b:Author>
        <b:NameList>
          <b:Person>
            <b:Last>Otto</b:Last>
            <b:First>Elizabeth</b:First>
          </b:Person>
        </b:NameList>
      </b:Author>
    </b:Author>
    <b:Volume>36</b:Volume>
    <b:Issue>2</b:Issue>
    <b:RefOrder>5</b:RefOrder>
  </b:Source>
  <b:Source>
    <b:Tag>Kla92</b:Tag>
    <b:SourceType>Book</b:SourceType>
    <b:Guid>{00DDA82E-AD43-4250-9F08-C87B9F0EF638}</b:Guid>
    <b:Title>Die Metallwerkstatt am Bauhaus</b:Title>
    <b:Year>1992</b:Year>
    <b:Medium>Print</b:Medium>
    <b:City>Berlin</b:City>
    <b:Publisher>Bauhaus Archiv</b:Publisher>
    <b:Author>
      <b:Editor>
        <b:NameList>
          <b:Person>
            <b:Last>Weber</b:Last>
            <b:First>Klaus</b:First>
          </b:Person>
        </b:NameList>
      </b:Editor>
    </b:Author>
    <b:RefOrder>6</b:RefOrder>
  </b:Source>
  <b:Source>
    <b:Tag>Wei95</b:Tag>
    <b:SourceType>Misc</b:SourceType>
    <b:Guid>{46935FBD-A2F2-45B7-AFD0-78D62795BA17}</b:Guid>
    <b:Title>Leben und Werk von Marianne Brandt</b:Title>
    <b:Year>1995</b:Year>
    <b:City>Berlin</b:City>
    <b:Medium>Print</b:Medium>
    <b:Author>
      <b:Author>
        <b:NameList>
          <b:Person>
            <b:Last>Weise</b:Last>
            <b:First>Anne-Kathrin</b:First>
          </b:Person>
        </b:NameList>
      </b:Author>
    </b:Author>
    <b:RefOrder>7</b:RefOrder>
  </b:Source>
  <b:Source>
    <b:Tag>Wit09</b:Tag>
    <b:SourceType>BookSection</b:SourceType>
    <b:Guid>{C7EF4B9F-8912-48AE-8DB9-237919AF4435}</b:Guid>
    <b:Title>Marianne Brandt: Our Unnerving City, 1926</b:Title>
    <b:Year>2009</b:Year>
    <b:City>New York</b:City>
    <b:Publisher>Museum of Modern Art</b:Publisher>
    <b:BookTitle>Bauhaus 1919-1933: Workshops for Modernity</b:BookTitle>
    <b:Pages>248–255</b:Pages>
    <b:Author>
      <b:Author>
        <b:NameList>
          <b:Person>
            <b:Last>Witkovsky</b:Last>
            <b:First>Matthew</b:First>
          </b:Person>
        </b:NameList>
      </b:Author>
      <b:Editor>
        <b:NameList>
          <b:Person>
            <b:Last>Bergdoll</b:Last>
            <b:First>Barry</b:First>
          </b:Person>
          <b:Person>
            <b:Last>Dickerman</b:Last>
            <b:First>Leah</b:First>
          </b:Person>
        </b:NameList>
      </b:Editor>
    </b:Author>
    <b:RefOrder>8</b:RefOrder>
  </b:Source>
  <b:Source>
    <b:Tag>Eli03</b:Tag>
    <b:SourceType>Book</b:SourceType>
    <b:Guid>{BAA205E4-C255-4638-A196-DF5706D600EB}</b:Guid>
    <b:Title>Marianne Brandt: Fotografieren am Bauhaus</b:Title>
    <b:Year>2003</b:Year>
    <b:City>Ostfildem</b:City>
    <b:Publisher>Hatje Cantz</b:Publisher>
    <b:Author>
      <b:Editor>
        <b:NameList>
          <b:Person>
            <b:Last>Wynhoff</b:Last>
            <b:First>Elizabeth</b:First>
          </b:Person>
        </b:NameList>
      </b:Editor>
    </b:Author>
    <b:RefOrder>9</b:RefOrder>
  </b:Source>
</b:Sources>
</file>

<file path=customXml/itemProps1.xml><?xml version="1.0" encoding="utf-8"?>
<ds:datastoreItem xmlns:ds="http://schemas.openxmlformats.org/officeDocument/2006/customXml" ds:itemID="{6ADD9945-7764-AF47-AF96-2E71C47BA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37</TotalTime>
  <Pages>3</Pages>
  <Words>965</Words>
  <Characters>5505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11</cp:revision>
  <dcterms:created xsi:type="dcterms:W3CDTF">2014-05-02T18:51:00Z</dcterms:created>
  <dcterms:modified xsi:type="dcterms:W3CDTF">2015-04-22T01:04:00Z</dcterms:modified>
</cp:coreProperties>
</file>