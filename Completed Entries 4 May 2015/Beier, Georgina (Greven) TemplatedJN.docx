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11695" w:rsidRPr="00211695" w14:paraId="057804D1" w14:textId="77777777" w:rsidTr="00A47B5E">
        <w:tc>
          <w:tcPr>
            <w:tcW w:w="491" w:type="dxa"/>
            <w:vMerge w:val="restart"/>
            <w:shd w:val="clear" w:color="auto" w:fill="A6A6A6"/>
            <w:textDirection w:val="btLr"/>
          </w:tcPr>
          <w:p w14:paraId="44EE3820" w14:textId="77777777" w:rsidR="00B574C9" w:rsidRPr="00211695" w:rsidRDefault="00B574C9" w:rsidP="00A47B5E">
            <w:pPr>
              <w:spacing w:after="0" w:line="240" w:lineRule="auto"/>
              <w:jc w:val="center"/>
              <w:rPr>
                <w:b/>
                <w:color w:val="FFFFFF"/>
              </w:rPr>
            </w:pPr>
            <w:r w:rsidRPr="00211695">
              <w:rPr>
                <w:b/>
                <w:color w:val="FFFFFF"/>
              </w:rPr>
              <w:t>About you</w:t>
            </w:r>
          </w:p>
        </w:tc>
        <w:tc>
          <w:tcPr>
            <w:tcW w:w="1259" w:type="dxa"/>
            <w:shd w:val="clear" w:color="auto" w:fill="auto"/>
          </w:tcPr>
          <w:p w14:paraId="01EC0FAD" w14:textId="77777777" w:rsidR="00B574C9" w:rsidRPr="00211695" w:rsidRDefault="00B574C9" w:rsidP="00A47B5E">
            <w:pPr>
              <w:spacing w:after="0" w:line="240" w:lineRule="auto"/>
              <w:jc w:val="center"/>
              <w:rPr>
                <w:b/>
                <w:color w:val="FFFFFF"/>
              </w:rPr>
            </w:pPr>
            <w:r w:rsidRPr="00211695">
              <w:rPr>
                <w:rStyle w:val="PlaceholderText"/>
                <w:b/>
                <w:color w:val="FFFFFF"/>
              </w:rPr>
              <w:t>[Salutation]</w:t>
            </w:r>
          </w:p>
        </w:tc>
        <w:tc>
          <w:tcPr>
            <w:tcW w:w="2073" w:type="dxa"/>
            <w:shd w:val="clear" w:color="auto" w:fill="auto"/>
          </w:tcPr>
          <w:p w14:paraId="5822107A" w14:textId="77777777" w:rsidR="00B574C9" w:rsidRPr="00211695" w:rsidRDefault="00B91295" w:rsidP="00A47B5E">
            <w:pPr>
              <w:spacing w:after="0" w:line="240" w:lineRule="auto"/>
            </w:pPr>
            <w:r w:rsidRPr="00211695">
              <w:t>Katharina</w:t>
            </w:r>
          </w:p>
        </w:tc>
        <w:tc>
          <w:tcPr>
            <w:tcW w:w="2551" w:type="dxa"/>
            <w:shd w:val="clear" w:color="auto" w:fill="auto"/>
          </w:tcPr>
          <w:p w14:paraId="2DDEEDBE" w14:textId="77777777" w:rsidR="00B574C9" w:rsidRPr="00211695" w:rsidRDefault="00B574C9" w:rsidP="00A47B5E">
            <w:pPr>
              <w:spacing w:after="0" w:line="240" w:lineRule="auto"/>
            </w:pPr>
            <w:r w:rsidRPr="00211695">
              <w:rPr>
                <w:rStyle w:val="PlaceholderText"/>
              </w:rPr>
              <w:t>[Middle name]</w:t>
            </w:r>
          </w:p>
        </w:tc>
        <w:tc>
          <w:tcPr>
            <w:tcW w:w="2642" w:type="dxa"/>
            <w:shd w:val="clear" w:color="auto" w:fill="auto"/>
          </w:tcPr>
          <w:p w14:paraId="5C535F33" w14:textId="77777777" w:rsidR="00B574C9" w:rsidRPr="00211695" w:rsidRDefault="00B91295" w:rsidP="00A47B5E">
            <w:pPr>
              <w:spacing w:after="0" w:line="240" w:lineRule="auto"/>
            </w:pPr>
            <w:proofErr w:type="spellStart"/>
            <w:r w:rsidRPr="00211695">
              <w:t>Greven</w:t>
            </w:r>
            <w:proofErr w:type="spellEnd"/>
          </w:p>
        </w:tc>
      </w:tr>
      <w:tr w:rsidR="00211695" w:rsidRPr="00211695" w14:paraId="52C71BC3" w14:textId="77777777" w:rsidTr="00A47B5E">
        <w:trPr>
          <w:trHeight w:val="986"/>
        </w:trPr>
        <w:tc>
          <w:tcPr>
            <w:tcW w:w="491" w:type="dxa"/>
            <w:vMerge/>
            <w:shd w:val="clear" w:color="auto" w:fill="A6A6A6"/>
          </w:tcPr>
          <w:p w14:paraId="685D7EDF" w14:textId="77777777" w:rsidR="00B574C9" w:rsidRPr="00211695" w:rsidRDefault="00B574C9" w:rsidP="00A47B5E">
            <w:pPr>
              <w:spacing w:after="0" w:line="240" w:lineRule="auto"/>
              <w:jc w:val="center"/>
              <w:rPr>
                <w:b/>
                <w:color w:val="FFFFFF"/>
              </w:rPr>
            </w:pPr>
          </w:p>
        </w:tc>
        <w:tc>
          <w:tcPr>
            <w:tcW w:w="8525" w:type="dxa"/>
            <w:gridSpan w:val="4"/>
            <w:shd w:val="clear" w:color="auto" w:fill="auto"/>
          </w:tcPr>
          <w:p w14:paraId="65D90CA6" w14:textId="77777777" w:rsidR="00B574C9" w:rsidRPr="00211695" w:rsidRDefault="00B574C9" w:rsidP="00A47B5E">
            <w:pPr>
              <w:spacing w:after="0" w:line="240" w:lineRule="auto"/>
            </w:pPr>
            <w:r w:rsidRPr="00211695">
              <w:rPr>
                <w:rStyle w:val="PlaceholderText"/>
              </w:rPr>
              <w:t>[Enter your biography]</w:t>
            </w:r>
          </w:p>
        </w:tc>
      </w:tr>
      <w:tr w:rsidR="00211695" w:rsidRPr="00211695" w14:paraId="71381187" w14:textId="77777777" w:rsidTr="00A47B5E">
        <w:trPr>
          <w:trHeight w:val="986"/>
        </w:trPr>
        <w:tc>
          <w:tcPr>
            <w:tcW w:w="491" w:type="dxa"/>
            <w:vMerge/>
            <w:shd w:val="clear" w:color="auto" w:fill="A6A6A6"/>
          </w:tcPr>
          <w:p w14:paraId="3B80F16A" w14:textId="77777777" w:rsidR="00B574C9" w:rsidRPr="00211695" w:rsidRDefault="00B574C9" w:rsidP="00A47B5E">
            <w:pPr>
              <w:spacing w:after="0" w:line="240" w:lineRule="auto"/>
              <w:jc w:val="center"/>
              <w:rPr>
                <w:b/>
                <w:color w:val="FFFFFF"/>
              </w:rPr>
            </w:pPr>
          </w:p>
        </w:tc>
        <w:tc>
          <w:tcPr>
            <w:tcW w:w="8525" w:type="dxa"/>
            <w:gridSpan w:val="4"/>
            <w:shd w:val="clear" w:color="auto" w:fill="auto"/>
          </w:tcPr>
          <w:p w14:paraId="5CBA46B9" w14:textId="77777777" w:rsidR="00B574C9" w:rsidRPr="00211695" w:rsidRDefault="004E7878" w:rsidP="00A47B5E">
            <w:pPr>
              <w:spacing w:after="0" w:line="240" w:lineRule="auto"/>
            </w:pPr>
            <w:proofErr w:type="spellStart"/>
            <w:r w:rsidRPr="00B35A8C">
              <w:rPr>
                <w:color w:val="000000"/>
              </w:rPr>
              <w:t>Iwalewahaus</w:t>
            </w:r>
            <w:proofErr w:type="spellEnd"/>
            <w:r w:rsidRPr="00B35A8C">
              <w:rPr>
                <w:color w:val="000000"/>
              </w:rPr>
              <w:t>, University Bayreu</w:t>
            </w:r>
            <w:bookmarkStart w:id="0" w:name="_GoBack"/>
            <w:bookmarkEnd w:id="0"/>
            <w:r w:rsidRPr="00B35A8C">
              <w:rPr>
                <w:color w:val="000000"/>
              </w:rPr>
              <w:t>th | International Graduate School of African Studies (BIGSAS)</w:t>
            </w:r>
          </w:p>
        </w:tc>
      </w:tr>
    </w:tbl>
    <w:p w14:paraId="0F055E95" w14:textId="77777777" w:rsidR="003D3579" w:rsidRPr="00211695"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11695" w14:paraId="0F954D30" w14:textId="77777777" w:rsidTr="00A47B5E">
        <w:tc>
          <w:tcPr>
            <w:tcW w:w="9016" w:type="dxa"/>
            <w:shd w:val="clear" w:color="auto" w:fill="A6A6A6"/>
            <w:tcMar>
              <w:top w:w="113" w:type="dxa"/>
              <w:bottom w:w="113" w:type="dxa"/>
            </w:tcMar>
          </w:tcPr>
          <w:p w14:paraId="5C0A3B64" w14:textId="77777777" w:rsidR="00244BB0" w:rsidRPr="00211695" w:rsidRDefault="00244BB0" w:rsidP="00A47B5E">
            <w:pPr>
              <w:spacing w:after="0" w:line="240" w:lineRule="auto"/>
              <w:jc w:val="center"/>
              <w:rPr>
                <w:b/>
                <w:color w:val="FFFFFF"/>
              </w:rPr>
            </w:pPr>
            <w:r w:rsidRPr="00211695">
              <w:rPr>
                <w:b/>
                <w:color w:val="FFFFFF"/>
              </w:rPr>
              <w:t>Your article</w:t>
            </w:r>
          </w:p>
        </w:tc>
      </w:tr>
      <w:tr w:rsidR="003F0D73" w:rsidRPr="00211695" w14:paraId="4F9BDCF0" w14:textId="77777777" w:rsidTr="00A47B5E">
        <w:tc>
          <w:tcPr>
            <w:tcW w:w="9016" w:type="dxa"/>
            <w:shd w:val="clear" w:color="auto" w:fill="auto"/>
            <w:tcMar>
              <w:top w:w="113" w:type="dxa"/>
              <w:bottom w:w="113" w:type="dxa"/>
            </w:tcMar>
          </w:tcPr>
          <w:p w14:paraId="6DBEE674" w14:textId="77777777" w:rsidR="003F0D73" w:rsidRPr="00211695" w:rsidRDefault="00B91295" w:rsidP="00A47B5E">
            <w:pPr>
              <w:spacing w:after="0" w:line="240" w:lineRule="auto"/>
            </w:pPr>
            <w:proofErr w:type="spellStart"/>
            <w:r w:rsidRPr="00211695">
              <w:rPr>
                <w:lang w:eastAsia="de-DE" w:bidi="de-DE"/>
              </w:rPr>
              <w:t>Beier</w:t>
            </w:r>
            <w:proofErr w:type="spellEnd"/>
            <w:r w:rsidRPr="00211695">
              <w:rPr>
                <w:lang w:eastAsia="de-DE" w:bidi="de-DE"/>
              </w:rPr>
              <w:t>, Georgina (</w:t>
            </w:r>
            <w:r w:rsidR="00447AF8" w:rsidRPr="00211695">
              <w:rPr>
                <w:lang w:eastAsia="de-DE" w:bidi="de-DE"/>
              </w:rPr>
              <w:t>1938--</w:t>
            </w:r>
            <w:r w:rsidRPr="00211695">
              <w:rPr>
                <w:lang w:eastAsia="de-DE" w:bidi="de-DE"/>
              </w:rPr>
              <w:t>)</w:t>
            </w:r>
          </w:p>
        </w:tc>
      </w:tr>
      <w:tr w:rsidR="00464699" w:rsidRPr="00211695" w14:paraId="70201849" w14:textId="77777777" w:rsidTr="00A47B5E">
        <w:tc>
          <w:tcPr>
            <w:tcW w:w="9016" w:type="dxa"/>
            <w:shd w:val="clear" w:color="auto" w:fill="auto"/>
            <w:tcMar>
              <w:top w:w="113" w:type="dxa"/>
              <w:bottom w:w="113" w:type="dxa"/>
            </w:tcMar>
          </w:tcPr>
          <w:p w14:paraId="2977B323" w14:textId="77777777" w:rsidR="00464699" w:rsidRPr="00211695" w:rsidRDefault="00464699" w:rsidP="00A47B5E">
            <w:pPr>
              <w:spacing w:after="0" w:line="240" w:lineRule="auto"/>
            </w:pPr>
            <w:r w:rsidRPr="00211695">
              <w:rPr>
                <w:rStyle w:val="PlaceholderText"/>
                <w:b/>
              </w:rPr>
              <w:t xml:space="preserve">[Enter any </w:t>
            </w:r>
            <w:r w:rsidRPr="00211695">
              <w:rPr>
                <w:rStyle w:val="PlaceholderText"/>
                <w:b/>
                <w:i/>
              </w:rPr>
              <w:t>variant forms</w:t>
            </w:r>
            <w:r w:rsidRPr="00211695">
              <w:rPr>
                <w:rStyle w:val="PlaceholderText"/>
                <w:b/>
              </w:rPr>
              <w:t xml:space="preserve"> of your headword – OPTIONAL]</w:t>
            </w:r>
          </w:p>
        </w:tc>
      </w:tr>
      <w:tr w:rsidR="00E85A05" w:rsidRPr="00211695" w14:paraId="29238580" w14:textId="77777777" w:rsidTr="00A47B5E">
        <w:tc>
          <w:tcPr>
            <w:tcW w:w="9016" w:type="dxa"/>
            <w:shd w:val="clear" w:color="auto" w:fill="auto"/>
            <w:tcMar>
              <w:top w:w="113" w:type="dxa"/>
              <w:bottom w:w="113" w:type="dxa"/>
            </w:tcMar>
          </w:tcPr>
          <w:p w14:paraId="1A5088CE" w14:textId="77777777" w:rsidR="00211695" w:rsidRPr="004E7878" w:rsidRDefault="00211695" w:rsidP="00211695">
            <w:pPr>
              <w:spacing w:after="0" w:line="240" w:lineRule="auto"/>
              <w:rPr>
                <w:rFonts w:eastAsia="Times New Roman"/>
                <w:sz w:val="20"/>
                <w:szCs w:val="20"/>
              </w:rPr>
            </w:pPr>
            <w:r w:rsidRPr="004E7878">
              <w:t xml:space="preserve">Georgina </w:t>
            </w:r>
            <w:proofErr w:type="spellStart"/>
            <w:r w:rsidRPr="004E7878">
              <w:t>Beier</w:t>
            </w:r>
            <w:proofErr w:type="spellEnd"/>
            <w:r w:rsidRPr="004E7878">
              <w:t xml:space="preserve">, </w:t>
            </w:r>
            <w:r w:rsidRPr="004E7878">
              <w:rPr>
                <w:rFonts w:eastAsia="Times New Roman"/>
                <w:iCs/>
                <w:color w:val="252525"/>
                <w:shd w:val="clear" w:color="auto" w:fill="FFFFFF"/>
              </w:rPr>
              <w:t>née</w:t>
            </w:r>
            <w:r w:rsidRPr="004E7878">
              <w:t xml:space="preserve"> Betts, was born in London in 1938. At age sixteen she enro</w:t>
            </w:r>
            <w:r w:rsidR="004E7878">
              <w:t>lled in the Kingston Art School;</w:t>
            </w:r>
            <w:r w:rsidRPr="004E7878">
              <w:t xml:space="preserve"> however, </w:t>
            </w:r>
            <w:r w:rsidR="0004443B" w:rsidRPr="004E7878">
              <w:t xml:space="preserve">she dropped out </w:t>
            </w:r>
            <w:r w:rsidRPr="004E7878">
              <w:t xml:space="preserve">after fifteen months, later claiming </w:t>
            </w:r>
            <w:r w:rsidR="00B71776" w:rsidRPr="004E7878">
              <w:t>that</w:t>
            </w:r>
            <w:r w:rsidR="004E7878">
              <w:t xml:space="preserve"> the</w:t>
            </w:r>
            <w:r w:rsidR="00B71776" w:rsidRPr="004E7878">
              <w:t xml:space="preserve"> academic atmosphere risked impeding her personal development</w:t>
            </w:r>
            <w:r w:rsidRPr="004E7878">
              <w:t>. In 1959 she moved to Nigeria</w:t>
            </w:r>
            <w:r w:rsidR="0004443B" w:rsidRPr="004E7878">
              <w:t xml:space="preserve"> where</w:t>
            </w:r>
            <w:r w:rsidRPr="004E7878">
              <w:t xml:space="preserve"> she met</w:t>
            </w:r>
            <w:r w:rsidR="00B71776" w:rsidRPr="004E7878">
              <w:t xml:space="preserve"> and married</w:t>
            </w:r>
            <w:r w:rsidRPr="004E7878">
              <w:t xml:space="preserve"> </w:t>
            </w:r>
            <w:proofErr w:type="spellStart"/>
            <w:r w:rsidRPr="004E7878">
              <w:t>Ulli</w:t>
            </w:r>
            <w:proofErr w:type="spellEnd"/>
            <w:r w:rsidRPr="004E7878">
              <w:t xml:space="preserve"> </w:t>
            </w:r>
            <w:proofErr w:type="spellStart"/>
            <w:r w:rsidRPr="004E7878">
              <w:t>Beier</w:t>
            </w:r>
            <w:proofErr w:type="spellEnd"/>
            <w:r w:rsidRPr="004E7878">
              <w:t xml:space="preserve">, becoming his second wife. </w:t>
            </w:r>
          </w:p>
          <w:p w14:paraId="1E9D0A0D" w14:textId="77777777" w:rsidR="00211695" w:rsidRPr="004E7878" w:rsidRDefault="00211695" w:rsidP="00211695">
            <w:pPr>
              <w:spacing w:after="0" w:line="240" w:lineRule="auto"/>
            </w:pPr>
          </w:p>
          <w:p w14:paraId="09974594" w14:textId="77777777" w:rsidR="00211695" w:rsidRPr="004E7878" w:rsidRDefault="00211695" w:rsidP="00211695">
            <w:pPr>
              <w:spacing w:after="0" w:line="240" w:lineRule="auto"/>
            </w:pPr>
            <w:r w:rsidRPr="004E7878">
              <w:t xml:space="preserve">In 1964 </w:t>
            </w:r>
            <w:proofErr w:type="spellStart"/>
            <w:r w:rsidRPr="004E7878">
              <w:t>Beier</w:t>
            </w:r>
            <w:proofErr w:type="spellEnd"/>
            <w:r w:rsidRPr="004E7878">
              <w:t xml:space="preserve"> began conducting annual art workshops at the </w:t>
            </w:r>
            <w:proofErr w:type="spellStart"/>
            <w:r w:rsidRPr="004E7878">
              <w:t>Mbar</w:t>
            </w:r>
            <w:r w:rsidR="0004443B" w:rsidRPr="004E7878">
              <w:t>i</w:t>
            </w:r>
            <w:proofErr w:type="spellEnd"/>
            <w:r w:rsidR="0004443B" w:rsidRPr="004E7878">
              <w:t xml:space="preserve"> </w:t>
            </w:r>
            <w:proofErr w:type="spellStart"/>
            <w:r w:rsidR="0004443B" w:rsidRPr="004E7878">
              <w:t>Mbayo</w:t>
            </w:r>
            <w:proofErr w:type="spellEnd"/>
            <w:r w:rsidR="0004443B" w:rsidRPr="004E7878">
              <w:t xml:space="preserve"> Club (</w:t>
            </w:r>
            <w:proofErr w:type="spellStart"/>
            <w:r w:rsidR="0004443B" w:rsidRPr="004E7878">
              <w:t>Osogbo</w:t>
            </w:r>
            <w:proofErr w:type="spellEnd"/>
            <w:r w:rsidR="0004443B" w:rsidRPr="004E7878">
              <w:t>, Nigeria)</w:t>
            </w:r>
            <w:r w:rsidR="00B71776" w:rsidRPr="004E7878">
              <w:t>,</w:t>
            </w:r>
            <w:r w:rsidR="0004443B" w:rsidRPr="004E7878">
              <w:t xml:space="preserve"> </w:t>
            </w:r>
            <w:r w:rsidR="00B71776" w:rsidRPr="004E7878">
              <w:t xml:space="preserve">where she </w:t>
            </w:r>
            <w:r w:rsidRPr="004E7878">
              <w:t xml:space="preserve">encouraged her students to be authentic, rather than becoming preoccupied with academic constraints. Famous artists who emerged from these workshops, such as Twins Seven </w:t>
            </w:r>
            <w:proofErr w:type="spellStart"/>
            <w:r w:rsidRPr="004E7878">
              <w:t>Seven</w:t>
            </w:r>
            <w:proofErr w:type="spellEnd"/>
            <w:r w:rsidRPr="004E7878">
              <w:t xml:space="preserve">, </w:t>
            </w:r>
            <w:proofErr w:type="spellStart"/>
            <w:r w:rsidRPr="004E7878">
              <w:t>Muraina</w:t>
            </w:r>
            <w:proofErr w:type="spellEnd"/>
            <w:r w:rsidRPr="004E7878">
              <w:t xml:space="preserve"> </w:t>
            </w:r>
            <w:proofErr w:type="spellStart"/>
            <w:r w:rsidRPr="004E7878">
              <w:t>Oyelami</w:t>
            </w:r>
            <w:proofErr w:type="spellEnd"/>
            <w:r w:rsidRPr="004E7878">
              <w:t xml:space="preserve">, and Rufus </w:t>
            </w:r>
            <w:proofErr w:type="spellStart"/>
            <w:r w:rsidRPr="004E7878">
              <w:t>Ogundele</w:t>
            </w:r>
            <w:proofErr w:type="spellEnd"/>
            <w:r w:rsidRPr="004E7878">
              <w:t xml:space="preserve">, were, like </w:t>
            </w:r>
            <w:proofErr w:type="spellStart"/>
            <w:r w:rsidRPr="004E7878">
              <w:t>Beier</w:t>
            </w:r>
            <w:proofErr w:type="spellEnd"/>
            <w:r w:rsidRPr="004E7878">
              <w:t>,</w:t>
            </w:r>
            <w:r w:rsidR="00B71776" w:rsidRPr="004E7878">
              <w:t xml:space="preserve"> </w:t>
            </w:r>
            <w:r w:rsidRPr="004E7878">
              <w:t xml:space="preserve">never academically trained. </w:t>
            </w:r>
            <w:proofErr w:type="spellStart"/>
            <w:r w:rsidRPr="004E7878">
              <w:t>Beier</w:t>
            </w:r>
            <w:proofErr w:type="spellEnd"/>
            <w:r w:rsidRPr="004E7878">
              <w:t xml:space="preserve"> also participated in the theatre company of the </w:t>
            </w:r>
            <w:proofErr w:type="spellStart"/>
            <w:r w:rsidRPr="004E7878">
              <w:t>Mbari</w:t>
            </w:r>
            <w:proofErr w:type="spellEnd"/>
            <w:r w:rsidRPr="004E7878">
              <w:t xml:space="preserve"> </w:t>
            </w:r>
            <w:proofErr w:type="spellStart"/>
            <w:r w:rsidRPr="004E7878">
              <w:t>Mbayo</w:t>
            </w:r>
            <w:proofErr w:type="spellEnd"/>
            <w:r w:rsidRPr="004E7878">
              <w:t xml:space="preserve"> Club, painting backdrops and designing costumes for plays and religious ceremonies. </w:t>
            </w:r>
          </w:p>
          <w:p w14:paraId="0B5502BB" w14:textId="77777777" w:rsidR="00211695" w:rsidRPr="004E7878" w:rsidRDefault="00211695" w:rsidP="00211695">
            <w:pPr>
              <w:spacing w:after="0" w:line="240" w:lineRule="auto"/>
            </w:pPr>
          </w:p>
          <w:p w14:paraId="575669BE" w14:textId="77777777" w:rsidR="00E85A05" w:rsidRPr="00211695" w:rsidRDefault="00211695" w:rsidP="00B71776">
            <w:pPr>
              <w:spacing w:after="0" w:line="240" w:lineRule="auto"/>
            </w:pPr>
            <w:proofErr w:type="spellStart"/>
            <w:r w:rsidRPr="004E7878">
              <w:t>Beier</w:t>
            </w:r>
            <w:proofErr w:type="spellEnd"/>
            <w:r w:rsidRPr="004E7878">
              <w:t xml:space="preserve"> relocated with her husband to several different countries, including Papua New Guinea, Australia, India, and Germany. Despite </w:t>
            </w:r>
            <w:r w:rsidR="00B71776" w:rsidRPr="004E7878">
              <w:t>these relocations,</w:t>
            </w:r>
            <w:r w:rsidRPr="004E7878">
              <w:t xml:space="preserve">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4E7878">
              <w:t>Ulli</w:t>
            </w:r>
            <w:proofErr w:type="spellEnd"/>
            <w:r w:rsidRPr="004E7878">
              <w:t xml:space="preserve"> </w:t>
            </w:r>
            <w:proofErr w:type="spellStart"/>
            <w:r w:rsidRPr="004E7878">
              <w:t>Beier</w:t>
            </w:r>
            <w:proofErr w:type="spellEnd"/>
            <w:r w:rsidRPr="004E7878">
              <w:t>.</w:t>
            </w:r>
          </w:p>
        </w:tc>
      </w:tr>
      <w:tr w:rsidR="003F0D73" w:rsidRPr="00211695" w14:paraId="40CBBCB8" w14:textId="77777777" w:rsidTr="00A47B5E">
        <w:tc>
          <w:tcPr>
            <w:tcW w:w="9016" w:type="dxa"/>
            <w:shd w:val="clear" w:color="auto" w:fill="auto"/>
            <w:tcMar>
              <w:top w:w="113" w:type="dxa"/>
              <w:bottom w:w="113" w:type="dxa"/>
            </w:tcMar>
          </w:tcPr>
          <w:p w14:paraId="52C5536B" w14:textId="77777777" w:rsidR="004E7878" w:rsidRPr="004E7878" w:rsidRDefault="004E7878" w:rsidP="004E7878">
            <w:pPr>
              <w:spacing w:after="0" w:line="240" w:lineRule="auto"/>
              <w:rPr>
                <w:rFonts w:eastAsia="Times New Roman"/>
                <w:sz w:val="20"/>
                <w:szCs w:val="20"/>
              </w:rPr>
            </w:pPr>
            <w:r w:rsidRPr="004E7878">
              <w:t xml:space="preserve">Georgina </w:t>
            </w:r>
            <w:proofErr w:type="spellStart"/>
            <w:r w:rsidRPr="004E7878">
              <w:t>Beier</w:t>
            </w:r>
            <w:proofErr w:type="spellEnd"/>
            <w:r w:rsidRPr="004E7878">
              <w:t xml:space="preserve">, </w:t>
            </w:r>
            <w:r w:rsidRPr="004E7878">
              <w:rPr>
                <w:rFonts w:eastAsia="Times New Roman"/>
                <w:iCs/>
                <w:color w:val="252525"/>
                <w:shd w:val="clear" w:color="auto" w:fill="FFFFFF"/>
              </w:rPr>
              <w:t>née</w:t>
            </w:r>
            <w:r w:rsidRPr="004E7878">
              <w:t xml:space="preserve"> Betts, was born in London in 1938. At age sixteen she enro</w:t>
            </w:r>
            <w:r>
              <w:t>lled in the Kingston Art School;</w:t>
            </w:r>
            <w:r w:rsidRPr="004E7878">
              <w:t xml:space="preserve"> however, she dropped out after fifteen months, later claiming that</w:t>
            </w:r>
            <w:r>
              <w:t xml:space="preserve"> the</w:t>
            </w:r>
            <w:r w:rsidRPr="004E7878">
              <w:t xml:space="preserve"> academic atmosphere risked impeding her personal development. In 1959 she moved to Nigeria where she met and married </w:t>
            </w:r>
            <w:proofErr w:type="spellStart"/>
            <w:r w:rsidRPr="004E7878">
              <w:t>Ulli</w:t>
            </w:r>
            <w:proofErr w:type="spellEnd"/>
            <w:r w:rsidRPr="004E7878">
              <w:t xml:space="preserve"> </w:t>
            </w:r>
            <w:proofErr w:type="spellStart"/>
            <w:r w:rsidRPr="004E7878">
              <w:t>Beier</w:t>
            </w:r>
            <w:proofErr w:type="spellEnd"/>
            <w:r w:rsidRPr="004E7878">
              <w:t xml:space="preserve">, becoming his second wife. </w:t>
            </w:r>
          </w:p>
          <w:p w14:paraId="771E1A7E" w14:textId="77777777" w:rsidR="004E7878" w:rsidRPr="004E7878" w:rsidRDefault="004E7878" w:rsidP="004E7878">
            <w:pPr>
              <w:spacing w:after="0" w:line="240" w:lineRule="auto"/>
            </w:pPr>
          </w:p>
          <w:p w14:paraId="58EB3FD2" w14:textId="77777777" w:rsidR="004E7878" w:rsidRPr="004E7878" w:rsidRDefault="004E7878" w:rsidP="004E7878">
            <w:pPr>
              <w:spacing w:after="0" w:line="240" w:lineRule="auto"/>
            </w:pPr>
            <w:r w:rsidRPr="004E7878">
              <w:t xml:space="preserve">In 1964 </w:t>
            </w:r>
            <w:proofErr w:type="spellStart"/>
            <w:r w:rsidRPr="004E7878">
              <w:t>Beier</w:t>
            </w:r>
            <w:proofErr w:type="spellEnd"/>
            <w:r w:rsidRPr="004E7878">
              <w:t xml:space="preserve"> began conducting annual art workshops at the </w:t>
            </w:r>
            <w:proofErr w:type="spellStart"/>
            <w:r w:rsidRPr="004E7878">
              <w:t>Mbari</w:t>
            </w:r>
            <w:proofErr w:type="spellEnd"/>
            <w:r w:rsidRPr="004E7878">
              <w:t xml:space="preserve"> </w:t>
            </w:r>
            <w:proofErr w:type="spellStart"/>
            <w:r w:rsidRPr="004E7878">
              <w:t>Mbayo</w:t>
            </w:r>
            <w:proofErr w:type="spellEnd"/>
            <w:r w:rsidRPr="004E7878">
              <w:t xml:space="preserve"> Club (</w:t>
            </w:r>
            <w:proofErr w:type="spellStart"/>
            <w:r w:rsidRPr="004E7878">
              <w:t>Osogbo</w:t>
            </w:r>
            <w:proofErr w:type="spellEnd"/>
            <w:r w:rsidRPr="004E7878">
              <w:t xml:space="preserve">, Nigeria), where she encouraged her students to be authentic, rather than becoming preoccupied with academic constraints. Famous artists who emerged from these workshops, such as Twins Seven </w:t>
            </w:r>
            <w:proofErr w:type="spellStart"/>
            <w:r w:rsidRPr="004E7878">
              <w:t>Seven</w:t>
            </w:r>
            <w:proofErr w:type="spellEnd"/>
            <w:r w:rsidRPr="004E7878">
              <w:t xml:space="preserve">, </w:t>
            </w:r>
            <w:proofErr w:type="spellStart"/>
            <w:r w:rsidRPr="004E7878">
              <w:t>Muraina</w:t>
            </w:r>
            <w:proofErr w:type="spellEnd"/>
            <w:r w:rsidRPr="004E7878">
              <w:t xml:space="preserve"> </w:t>
            </w:r>
            <w:proofErr w:type="spellStart"/>
            <w:r w:rsidRPr="004E7878">
              <w:t>Oyelami</w:t>
            </w:r>
            <w:proofErr w:type="spellEnd"/>
            <w:r w:rsidRPr="004E7878">
              <w:t xml:space="preserve">, and Rufus </w:t>
            </w:r>
            <w:proofErr w:type="spellStart"/>
            <w:r w:rsidRPr="004E7878">
              <w:t>Ogundele</w:t>
            </w:r>
            <w:proofErr w:type="spellEnd"/>
            <w:r w:rsidRPr="004E7878">
              <w:t xml:space="preserve">, were, like </w:t>
            </w:r>
            <w:proofErr w:type="spellStart"/>
            <w:r w:rsidRPr="004E7878">
              <w:t>Beier</w:t>
            </w:r>
            <w:proofErr w:type="spellEnd"/>
            <w:r w:rsidRPr="004E7878">
              <w:t xml:space="preserve">, never academically trained. </w:t>
            </w:r>
            <w:proofErr w:type="spellStart"/>
            <w:r w:rsidRPr="004E7878">
              <w:t>Beier</w:t>
            </w:r>
            <w:proofErr w:type="spellEnd"/>
            <w:r w:rsidRPr="004E7878">
              <w:t xml:space="preserve"> also participated in the theatre company of the </w:t>
            </w:r>
            <w:proofErr w:type="spellStart"/>
            <w:r w:rsidRPr="004E7878">
              <w:t>Mbari</w:t>
            </w:r>
            <w:proofErr w:type="spellEnd"/>
            <w:r w:rsidRPr="004E7878">
              <w:t xml:space="preserve"> </w:t>
            </w:r>
            <w:proofErr w:type="spellStart"/>
            <w:r w:rsidRPr="004E7878">
              <w:t>Mbayo</w:t>
            </w:r>
            <w:proofErr w:type="spellEnd"/>
            <w:r w:rsidRPr="004E7878">
              <w:t xml:space="preserve"> Club, painting backdrops and designing costumes for plays and religious ceremonies. </w:t>
            </w:r>
          </w:p>
          <w:p w14:paraId="53FC326E" w14:textId="77777777" w:rsidR="004E7878" w:rsidRPr="004E7878" w:rsidRDefault="004E7878" w:rsidP="004E7878">
            <w:pPr>
              <w:spacing w:after="0" w:line="240" w:lineRule="auto"/>
            </w:pPr>
          </w:p>
          <w:p w14:paraId="0D278952" w14:textId="77777777" w:rsidR="003F0D73" w:rsidRPr="00211695" w:rsidRDefault="004E7878" w:rsidP="004E7878">
            <w:pPr>
              <w:spacing w:after="0" w:line="240" w:lineRule="auto"/>
            </w:pPr>
            <w:proofErr w:type="spellStart"/>
            <w:r w:rsidRPr="004E7878">
              <w:t>Beier</w:t>
            </w:r>
            <w:proofErr w:type="spellEnd"/>
            <w:r w:rsidRPr="004E7878">
              <w:t xml:space="preserve"> relocated with her husband to several different countries, including Papua New Guinea, Australia, India, and Germany. Despite these relocations, she continued to run workshops with local artists and maintained her own artistic practice, producing many works including paintings, sculptures, textiles, lithographs, furniture design, murals, mosaics, and illustrations for publications by </w:t>
            </w:r>
            <w:proofErr w:type="spellStart"/>
            <w:r w:rsidRPr="004E7878">
              <w:t>Ulli</w:t>
            </w:r>
            <w:proofErr w:type="spellEnd"/>
            <w:r w:rsidRPr="004E7878">
              <w:t xml:space="preserve"> </w:t>
            </w:r>
            <w:proofErr w:type="spellStart"/>
            <w:r w:rsidRPr="004E7878">
              <w:t>Beier</w:t>
            </w:r>
            <w:proofErr w:type="spellEnd"/>
            <w:r w:rsidRPr="004E7878">
              <w:t>.</w:t>
            </w:r>
          </w:p>
        </w:tc>
      </w:tr>
      <w:tr w:rsidR="003235A7" w:rsidRPr="00A47B5E" w14:paraId="63D6EDD5" w14:textId="77777777" w:rsidTr="00A47B5E">
        <w:tc>
          <w:tcPr>
            <w:tcW w:w="9016" w:type="dxa"/>
            <w:shd w:val="clear" w:color="auto" w:fill="auto"/>
          </w:tcPr>
          <w:p w14:paraId="6313C5F1" w14:textId="77777777" w:rsidR="00376036" w:rsidRPr="00A47B5E" w:rsidRDefault="003235A7" w:rsidP="00A47B5E">
            <w:pPr>
              <w:spacing w:after="0" w:line="240" w:lineRule="auto"/>
            </w:pPr>
            <w:r w:rsidRPr="00A47B5E">
              <w:rPr>
                <w:u w:val="single"/>
              </w:rPr>
              <w:lastRenderedPageBreak/>
              <w:t>Further reading</w:t>
            </w:r>
            <w:r w:rsidRPr="00A47B5E">
              <w:t>:</w:t>
            </w:r>
          </w:p>
          <w:p w14:paraId="089DAC5C" w14:textId="77777777" w:rsidR="003235A7" w:rsidRDefault="00211695" w:rsidP="00A47B5E">
            <w:pPr>
              <w:spacing w:after="0" w:line="240" w:lineRule="auto"/>
              <w:rPr>
                <w:noProof/>
                <w:lang w:val="en-US"/>
              </w:rPr>
            </w:pPr>
            <w:r>
              <w:rPr>
                <w:noProof/>
                <w:lang w:val="en-US"/>
              </w:rPr>
              <w:t xml:space="preserve"> </w:t>
            </w:r>
            <w:sdt>
              <w:sdtPr>
                <w:rPr>
                  <w:noProof/>
                  <w:lang w:val="en-US"/>
                </w:rPr>
                <w:id w:val="-1374385070"/>
                <w:citation/>
              </w:sdtPr>
              <w:sdtContent>
                <w:r w:rsidR="004E7878">
                  <w:rPr>
                    <w:noProof/>
                    <w:lang w:val="en-US"/>
                  </w:rPr>
                  <w:fldChar w:fldCharType="begin"/>
                </w:r>
                <w:r w:rsidR="004E7878">
                  <w:rPr>
                    <w:noProof/>
                    <w:lang w:val="en-US"/>
                  </w:rPr>
                  <w:instrText xml:space="preserve"> CITATION Abi91 \l 1033 </w:instrText>
                </w:r>
                <w:r w:rsidR="004E7878">
                  <w:rPr>
                    <w:noProof/>
                    <w:lang w:val="en-US"/>
                  </w:rPr>
                  <w:fldChar w:fldCharType="separate"/>
                </w:r>
                <w:r w:rsidR="004E7878">
                  <w:rPr>
                    <w:noProof/>
                    <w:lang w:val="en-US"/>
                  </w:rPr>
                  <w:t>(Abiodun)</w:t>
                </w:r>
                <w:r w:rsidR="004E7878">
                  <w:rPr>
                    <w:noProof/>
                    <w:lang w:val="en-US"/>
                  </w:rPr>
                  <w:fldChar w:fldCharType="end"/>
                </w:r>
              </w:sdtContent>
            </w:sdt>
          </w:p>
          <w:p w14:paraId="23E9F7ED" w14:textId="77777777" w:rsidR="004E7878" w:rsidRDefault="004E7878" w:rsidP="00A47B5E">
            <w:pPr>
              <w:spacing w:after="0" w:line="240" w:lineRule="auto"/>
            </w:pPr>
          </w:p>
          <w:p w14:paraId="61D902E8" w14:textId="77777777" w:rsidR="00211695" w:rsidRDefault="00211695" w:rsidP="00A47B5E">
            <w:pPr>
              <w:spacing w:after="0" w:line="240" w:lineRule="auto"/>
              <w:rPr>
                <w:noProof/>
                <w:lang w:val="en-US"/>
              </w:rPr>
            </w:pPr>
            <w:r>
              <w:rPr>
                <w:noProof/>
                <w:lang w:val="en-US"/>
              </w:rPr>
              <w:t xml:space="preserve"> </w:t>
            </w:r>
            <w:sdt>
              <w:sdtPr>
                <w:rPr>
                  <w:noProof/>
                  <w:lang w:val="en-US"/>
                </w:rPr>
                <w:id w:val="-260611019"/>
                <w:citation/>
              </w:sdtPr>
              <w:sdtContent>
                <w:r w:rsidR="004E7878">
                  <w:rPr>
                    <w:noProof/>
                    <w:lang w:val="en-US"/>
                  </w:rPr>
                  <w:fldChar w:fldCharType="begin"/>
                </w:r>
                <w:r w:rsidR="004E7878">
                  <w:rPr>
                    <w:noProof/>
                    <w:lang w:val="en-US"/>
                  </w:rPr>
                  <w:instrText xml:space="preserve"> CITATION Bei74 \l 1033 </w:instrText>
                </w:r>
                <w:r w:rsidR="004E7878">
                  <w:rPr>
                    <w:noProof/>
                    <w:lang w:val="en-US"/>
                  </w:rPr>
                  <w:fldChar w:fldCharType="separate"/>
                </w:r>
                <w:r w:rsidR="004E7878">
                  <w:rPr>
                    <w:noProof/>
                    <w:lang w:val="en-US"/>
                  </w:rPr>
                  <w:t>(G. Beier, Modern Images from Niugini)</w:t>
                </w:r>
                <w:r w:rsidR="004E7878">
                  <w:rPr>
                    <w:noProof/>
                    <w:lang w:val="en-US"/>
                  </w:rPr>
                  <w:fldChar w:fldCharType="end"/>
                </w:r>
              </w:sdtContent>
            </w:sdt>
          </w:p>
          <w:p w14:paraId="5D5166E1" w14:textId="77777777" w:rsidR="004E7878" w:rsidRDefault="004E7878" w:rsidP="00A47B5E">
            <w:pPr>
              <w:spacing w:after="0" w:line="240" w:lineRule="auto"/>
            </w:pPr>
          </w:p>
          <w:p w14:paraId="16E4B576" w14:textId="77777777" w:rsidR="00211695" w:rsidRDefault="004E7878" w:rsidP="00A47B5E">
            <w:pPr>
              <w:spacing w:after="0" w:line="240" w:lineRule="auto"/>
              <w:rPr>
                <w:noProof/>
                <w:lang w:val="en-US"/>
              </w:rPr>
            </w:pPr>
            <w:sdt>
              <w:sdtPr>
                <w:rPr>
                  <w:noProof/>
                  <w:lang w:val="en-US"/>
                </w:rPr>
                <w:id w:val="887843762"/>
                <w:citation/>
              </w:sdtPr>
              <w:sdtContent>
                <w:r>
                  <w:rPr>
                    <w:noProof/>
                    <w:lang w:val="en-US"/>
                  </w:rPr>
                  <w:fldChar w:fldCharType="begin"/>
                </w:r>
                <w:r>
                  <w:rPr>
                    <w:noProof/>
                    <w:lang w:val="en-US"/>
                  </w:rPr>
                  <w:instrText xml:space="preserve"> CITATION Bei93 \l 1033 </w:instrText>
                </w:r>
                <w:r>
                  <w:rPr>
                    <w:noProof/>
                    <w:lang w:val="en-US"/>
                  </w:rPr>
                  <w:fldChar w:fldCharType="separate"/>
                </w:r>
                <w:r>
                  <w:rPr>
                    <w:noProof/>
                    <w:lang w:val="en-US"/>
                  </w:rPr>
                  <w:t>(G. Beier, New Costume Designs for Yoruba Masqueraders)</w:t>
                </w:r>
                <w:r>
                  <w:rPr>
                    <w:noProof/>
                    <w:lang w:val="en-US"/>
                  </w:rPr>
                  <w:fldChar w:fldCharType="end"/>
                </w:r>
              </w:sdtContent>
            </w:sdt>
          </w:p>
          <w:p w14:paraId="5F121CAC" w14:textId="77777777" w:rsidR="004E7878" w:rsidRDefault="004E7878" w:rsidP="00A47B5E">
            <w:pPr>
              <w:spacing w:after="0" w:line="240" w:lineRule="auto"/>
            </w:pPr>
          </w:p>
          <w:p w14:paraId="54E2E426" w14:textId="77777777" w:rsidR="00211695" w:rsidRDefault="00211695" w:rsidP="00A47B5E">
            <w:pPr>
              <w:spacing w:after="0" w:line="240" w:lineRule="auto"/>
              <w:rPr>
                <w:noProof/>
                <w:lang w:val="en-US"/>
              </w:rPr>
            </w:pPr>
            <w:r>
              <w:rPr>
                <w:noProof/>
                <w:lang w:val="en-US"/>
              </w:rPr>
              <w:t xml:space="preserve"> </w:t>
            </w:r>
            <w:sdt>
              <w:sdtPr>
                <w:rPr>
                  <w:noProof/>
                  <w:lang w:val="en-US"/>
                </w:rPr>
                <w:id w:val="750235452"/>
                <w:citation/>
              </w:sdtPr>
              <w:sdtContent>
                <w:r w:rsidR="004E7878">
                  <w:rPr>
                    <w:noProof/>
                    <w:lang w:val="en-US"/>
                  </w:rPr>
                  <w:fldChar w:fldCharType="begin"/>
                </w:r>
                <w:r w:rsidR="004E7878">
                  <w:rPr>
                    <w:noProof/>
                    <w:lang w:val="en-US"/>
                  </w:rPr>
                  <w:instrText xml:space="preserve"> CITATION Bei05 \l 1033 </w:instrText>
                </w:r>
                <w:r w:rsidR="004E7878">
                  <w:rPr>
                    <w:noProof/>
                    <w:lang w:val="en-US"/>
                  </w:rPr>
                  <w:fldChar w:fldCharType="separate"/>
                </w:r>
                <w:r w:rsidR="004E7878">
                  <w:rPr>
                    <w:noProof/>
                    <w:lang w:val="en-US"/>
                  </w:rPr>
                  <w:t>(G. Beier, They Keep their Fires Burning: Conversations on Food, Manners and Hospitality in Africa)</w:t>
                </w:r>
                <w:r w:rsidR="004E7878">
                  <w:rPr>
                    <w:noProof/>
                    <w:lang w:val="en-US"/>
                  </w:rPr>
                  <w:fldChar w:fldCharType="end"/>
                </w:r>
              </w:sdtContent>
            </w:sdt>
          </w:p>
          <w:p w14:paraId="1F5774B3" w14:textId="77777777" w:rsidR="004E7878" w:rsidRDefault="004E7878" w:rsidP="00A47B5E">
            <w:pPr>
              <w:spacing w:after="0" w:line="240" w:lineRule="auto"/>
            </w:pPr>
          </w:p>
          <w:p w14:paraId="7924CA45" w14:textId="77777777" w:rsidR="004E7878" w:rsidRDefault="004E7878" w:rsidP="00A47B5E">
            <w:pPr>
              <w:spacing w:after="0" w:line="240" w:lineRule="auto"/>
            </w:pPr>
            <w:sdt>
              <w:sdtPr>
                <w:id w:val="845685601"/>
                <w:citation/>
              </w:sdtPr>
              <w:sdtContent>
                <w:r>
                  <w:fldChar w:fldCharType="begin"/>
                </w:r>
                <w:r>
                  <w:rPr>
                    <w:noProof/>
                    <w:lang w:val="en-US"/>
                  </w:rPr>
                  <w:instrText xml:space="preserve">CITATION Bei01 \l 1033 </w:instrText>
                </w:r>
                <w:r>
                  <w:fldChar w:fldCharType="separate"/>
                </w:r>
                <w:r>
                  <w:rPr>
                    <w:noProof/>
                    <w:lang w:val="en-US"/>
                  </w:rPr>
                  <w:t>(Beier and Abiodun, Georgina Beier)</w:t>
                </w:r>
                <w:r>
                  <w:fldChar w:fldCharType="end"/>
                </w:r>
              </w:sdtContent>
            </w:sdt>
          </w:p>
          <w:p w14:paraId="1370B1B4" w14:textId="77777777" w:rsidR="004E7878" w:rsidRDefault="00211695" w:rsidP="004E7878">
            <w:pPr>
              <w:spacing w:after="0" w:line="240" w:lineRule="auto"/>
              <w:rPr>
                <w:noProof/>
                <w:lang w:val="en-US"/>
              </w:rPr>
            </w:pPr>
            <w:r>
              <w:rPr>
                <w:noProof/>
                <w:lang w:val="en-US"/>
              </w:rPr>
              <w:t xml:space="preserve"> </w:t>
            </w:r>
          </w:p>
          <w:p w14:paraId="655E0AF3" w14:textId="77777777" w:rsidR="004E7878" w:rsidRPr="004E7878" w:rsidRDefault="004E7878" w:rsidP="004E7878">
            <w:pPr>
              <w:spacing w:after="0" w:line="240" w:lineRule="auto"/>
              <w:rPr>
                <w:noProof/>
                <w:lang w:val="en-US"/>
              </w:rPr>
            </w:pPr>
            <w:sdt>
              <w:sdtPr>
                <w:rPr>
                  <w:noProof/>
                  <w:lang w:val="en-US"/>
                </w:rPr>
                <w:id w:val="-1998489697"/>
                <w:citation/>
              </w:sdtPr>
              <w:sdtContent>
                <w:r>
                  <w:rPr>
                    <w:noProof/>
                    <w:lang w:val="en-US"/>
                  </w:rPr>
                  <w:fldChar w:fldCharType="begin"/>
                </w:r>
                <w:r>
                  <w:rPr>
                    <w:noProof/>
                    <w:lang w:val="en-US"/>
                  </w:rPr>
                  <w:instrText xml:space="preserve"> CITATION Bei051 \l 1033 </w:instrText>
                </w:r>
                <w:r>
                  <w:rPr>
                    <w:noProof/>
                    <w:lang w:val="en-US"/>
                  </w:rPr>
                  <w:fldChar w:fldCharType="separate"/>
                </w:r>
                <w:r>
                  <w:rPr>
                    <w:noProof/>
                    <w:lang w:val="en-US"/>
                  </w:rPr>
                  <w:t>(U. Beier)</w:t>
                </w:r>
                <w:r>
                  <w:rPr>
                    <w:noProof/>
                    <w:lang w:val="en-US"/>
                  </w:rPr>
                  <w:fldChar w:fldCharType="end"/>
                </w:r>
              </w:sdtContent>
            </w:sdt>
          </w:p>
        </w:tc>
      </w:tr>
    </w:tbl>
    <w:p w14:paraId="476EF14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73117" w14:textId="77777777" w:rsidR="00CB72FF" w:rsidRDefault="00CB72FF" w:rsidP="007A0D55">
      <w:pPr>
        <w:spacing w:after="0" w:line="240" w:lineRule="auto"/>
      </w:pPr>
      <w:r>
        <w:separator/>
      </w:r>
    </w:p>
  </w:endnote>
  <w:endnote w:type="continuationSeparator" w:id="0">
    <w:p w14:paraId="7A294278" w14:textId="77777777" w:rsidR="00CB72FF" w:rsidRDefault="00CB72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9FB2C" w14:textId="77777777" w:rsidR="00CB72FF" w:rsidRDefault="00CB72FF" w:rsidP="007A0D55">
      <w:pPr>
        <w:spacing w:after="0" w:line="240" w:lineRule="auto"/>
      </w:pPr>
      <w:r>
        <w:separator/>
      </w:r>
    </w:p>
  </w:footnote>
  <w:footnote w:type="continuationSeparator" w:id="0">
    <w:p w14:paraId="66D2E632" w14:textId="77777777" w:rsidR="00CB72FF" w:rsidRDefault="00CB72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44F05" w14:textId="77777777" w:rsidR="00211695" w:rsidRDefault="00211695">
    <w:pPr>
      <w:pStyle w:val="Header"/>
    </w:pPr>
    <w:r w:rsidRPr="00A47B5E">
      <w:rPr>
        <w:b/>
        <w:color w:val="7F7F7F"/>
      </w:rPr>
      <w:t>Taylor &amp; Francis</w:t>
    </w:r>
    <w:r w:rsidRPr="00A47B5E">
      <w:rPr>
        <w:color w:val="7F7F7F"/>
      </w:rPr>
      <w:t xml:space="preserve"> – </w:t>
    </w:r>
    <w:proofErr w:type="spellStart"/>
    <w:r w:rsidRPr="00A47B5E">
      <w:rPr>
        <w:i/>
        <w:color w:val="7F7F7F"/>
      </w:rPr>
      <w:t>Encyclopedia</w:t>
    </w:r>
    <w:proofErr w:type="spellEnd"/>
    <w:r w:rsidRPr="00A47B5E">
      <w:rPr>
        <w:i/>
        <w:color w:val="7F7F7F"/>
      </w:rPr>
      <w:t xml:space="preserve"> of Modernism</w:t>
    </w:r>
  </w:p>
  <w:p w14:paraId="70F82D8F" w14:textId="77777777" w:rsidR="00211695" w:rsidRDefault="002116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95"/>
    <w:rsid w:val="00032559"/>
    <w:rsid w:val="0004443B"/>
    <w:rsid w:val="00052040"/>
    <w:rsid w:val="000850D5"/>
    <w:rsid w:val="000B25AE"/>
    <w:rsid w:val="000B55AB"/>
    <w:rsid w:val="000D24DC"/>
    <w:rsid w:val="00101B2E"/>
    <w:rsid w:val="00116FA0"/>
    <w:rsid w:val="0015114C"/>
    <w:rsid w:val="001A21F3"/>
    <w:rsid w:val="001A2537"/>
    <w:rsid w:val="001A6A06"/>
    <w:rsid w:val="00210C03"/>
    <w:rsid w:val="00211695"/>
    <w:rsid w:val="002162E2"/>
    <w:rsid w:val="00225C5A"/>
    <w:rsid w:val="00230B10"/>
    <w:rsid w:val="00234353"/>
    <w:rsid w:val="00244BB0"/>
    <w:rsid w:val="002A0A0D"/>
    <w:rsid w:val="002B0B37"/>
    <w:rsid w:val="0030662D"/>
    <w:rsid w:val="003235A7"/>
    <w:rsid w:val="003677B6"/>
    <w:rsid w:val="00376036"/>
    <w:rsid w:val="003D3579"/>
    <w:rsid w:val="003E2795"/>
    <w:rsid w:val="003F0D73"/>
    <w:rsid w:val="00447AF8"/>
    <w:rsid w:val="00462DBE"/>
    <w:rsid w:val="00464699"/>
    <w:rsid w:val="00483379"/>
    <w:rsid w:val="00487BC5"/>
    <w:rsid w:val="00496888"/>
    <w:rsid w:val="004A7476"/>
    <w:rsid w:val="004E5896"/>
    <w:rsid w:val="004E7878"/>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7B5E"/>
    <w:rsid w:val="00A76FD9"/>
    <w:rsid w:val="00AB436D"/>
    <w:rsid w:val="00AD2F24"/>
    <w:rsid w:val="00AD4844"/>
    <w:rsid w:val="00AD4A3A"/>
    <w:rsid w:val="00B020BE"/>
    <w:rsid w:val="00B075A4"/>
    <w:rsid w:val="00B219AE"/>
    <w:rsid w:val="00B31E7C"/>
    <w:rsid w:val="00B33145"/>
    <w:rsid w:val="00B52341"/>
    <w:rsid w:val="00B574C9"/>
    <w:rsid w:val="00B71776"/>
    <w:rsid w:val="00B91295"/>
    <w:rsid w:val="00BC39C9"/>
    <w:rsid w:val="00BC587F"/>
    <w:rsid w:val="00BE5BF7"/>
    <w:rsid w:val="00BF40E1"/>
    <w:rsid w:val="00C16975"/>
    <w:rsid w:val="00C27FAB"/>
    <w:rsid w:val="00C358D4"/>
    <w:rsid w:val="00C5037F"/>
    <w:rsid w:val="00C6296B"/>
    <w:rsid w:val="00CB72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142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E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8209">
      <w:bodyDiv w:val="1"/>
      <w:marLeft w:val="0"/>
      <w:marRight w:val="0"/>
      <w:marTop w:val="0"/>
      <w:marBottom w:val="0"/>
      <w:divBdr>
        <w:top w:val="none" w:sz="0" w:space="0" w:color="auto"/>
        <w:left w:val="none" w:sz="0" w:space="0" w:color="auto"/>
        <w:bottom w:val="none" w:sz="0" w:space="0" w:color="auto"/>
        <w:right w:val="none" w:sz="0" w:space="0" w:color="auto"/>
      </w:divBdr>
    </w:div>
    <w:div w:id="128982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Abi91</b:Tag>
    <b:SourceType>Book</b:SourceType>
    <b:Guid>{56703ABB-7F35-1B4B-8DEB-FE55E1784224}</b:Guid>
    <b:Title>Creating Her Own Universe</b:Title>
    <b:City>Bayreuth</b:City>
    <b:Publisher>Iwalewa-Haus</b:Publisher>
    <b:Year>1991</b:Year>
    <b:Author>
      <b:Author>
        <b:NameList>
          <b:Person>
            <b:Last>Abiodun</b:Last>
            <b:First>Rowland</b:First>
          </b:Person>
        </b:NameList>
      </b:Author>
    </b:Author>
    <b:RefOrder>1</b:RefOrder>
  </b:Source>
  <b:Source>
    <b:Tag>Bei74</b:Tag>
    <b:SourceType>Book</b:SourceType>
    <b:Guid>{D8D6CD1B-00AC-844B-A705-FFF3F871FB5D}</b:Guid>
    <b:Title>Modern Images from Niugini</b:Title>
    <b:City>Milton</b:City>
    <b:Publisher>Jacaranda Press</b:Publisher>
    <b:Year>1974</b:Year>
    <b:Author>
      <b:Author>
        <b:NameList>
          <b:Person>
            <b:Last>Beier</b:Last>
            <b:First>Georgina</b:First>
          </b:Person>
        </b:NameList>
      </b:Author>
    </b:Author>
    <b:RefOrder>2</b:RefOrder>
  </b:Source>
  <b:Source>
    <b:Tag>Bei93</b:Tag>
    <b:SourceType>Book</b:SourceType>
    <b:Guid>{DCBFABB3-7952-554F-91D3-0D9630779CA8}</b:Guid>
    <b:Title>New Costume Designs for Yoruba Masqueraders</b:Title>
    <b:City>Bayreuth</b:City>
    <b:Publisher>Iwalewa-Haus</b:Publisher>
    <b:Year>1993</b:Year>
    <b:Author>
      <b:Author>
        <b:NameList>
          <b:Person>
            <b:Last>Beier</b:Last>
            <b:First>Georgina</b:First>
          </b:Person>
        </b:NameList>
      </b:Author>
    </b:Author>
    <b:RefOrder>3</b:RefOrder>
  </b:Source>
  <b:Source>
    <b:Tag>Bei05</b:Tag>
    <b:SourceType>Book</b:SourceType>
    <b:Guid>{4D74087D-F82D-0540-AEC4-D4184E21F68D}</b:Guid>
    <b:Title>They Keep their Fires Burning: Conversations on Food, Manners and Hospitality in Africa</b:Title>
    <b:City>Bayreuth</b:City>
    <b:Publisher>Breitinger</b:Publisher>
    <b:Year>2005</b:Year>
    <b:Author>
      <b:Author>
        <b:NameList>
          <b:Person>
            <b:Last>Beier</b:Last>
            <b:First>Georgina</b:First>
          </b:Person>
        </b:NameList>
      </b:Author>
    </b:Author>
    <b:RefOrder>4</b:RefOrder>
  </b:Source>
  <b:Source>
    <b:Tag>Bei051</b:Tag>
    <b:SourceType>Book</b:SourceType>
    <b:Guid>{AB6F3977-A7FD-7F4F-B7C8-E759BCA2965F}</b:Guid>
    <b:Title>Decolonising the Mind: The Impact of the University of Culture and Identity in Papua New Guinea, 1971-1974</b:Title>
    <b:City>Canberra</b:City>
    <b:Publisher>Pandanus Books</b:Publisher>
    <b:Year>2005</b:Year>
    <b:Author>
      <b:Author>
        <b:NameList>
          <b:Person>
            <b:Last>Beier</b:Last>
            <b:First>Ulli</b:First>
          </b:Person>
        </b:NameList>
      </b:Author>
    </b:Author>
    <b:RefOrder>6</b:RefOrder>
  </b:Source>
  <b:Source>
    <b:Tag>Bei01</b:Tag>
    <b:SourceType>Book</b:SourceType>
    <b:Guid>{E4C85AF2-651A-BF43-8D0C-B6D36173AB3E}</b:Guid>
    <b:Title>Georgina Beier</b:Title>
    <b:City>Nürnberg</b:City>
    <b:Publisher>Verlag für moderne Kunst</b:Publisher>
    <b:Year>2001</b:Year>
    <b:Author>
      <b:Author>
        <b:NameList>
          <b:Person>
            <b:Last>Beier</b:Last>
            <b:First>Georgina</b:First>
          </b:Person>
          <b:Person>
            <b:Last>Abiodun</b:Last>
            <b:First>Rowland</b:First>
          </b:Person>
        </b:NameList>
      </b:Author>
    </b:Author>
    <b:RefOrder>5</b:RefOrder>
  </b:Source>
</b:Sources>
</file>

<file path=customXml/itemProps1.xml><?xml version="1.0" encoding="utf-8"?>
<ds:datastoreItem xmlns:ds="http://schemas.openxmlformats.org/officeDocument/2006/customXml" ds:itemID="{47BB6B8A-E7FD-7245-B8C6-E5752DFF7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484</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2015-01-13T19:58:00Z</dcterms:created>
  <dcterms:modified xsi:type="dcterms:W3CDTF">2015-01-16T21:48:00Z</dcterms:modified>
</cp:coreProperties>
</file>