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C75E4C" w14:textId="77777777" w:rsidTr="00922950">
        <w:tc>
          <w:tcPr>
            <w:tcW w:w="491" w:type="dxa"/>
            <w:vMerge w:val="restart"/>
            <w:shd w:val="clear" w:color="auto" w:fill="A6A6A6" w:themeFill="background1" w:themeFillShade="A6"/>
            <w:textDirection w:val="btLr"/>
          </w:tcPr>
          <w:p w14:paraId="7343EC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4BDB04964E954F9FCCBF944051D9C0"/>
            </w:placeholder>
            <w:showingPlcHdr/>
            <w:dropDownList>
              <w:listItem w:displayText="Dr." w:value="Dr."/>
              <w:listItem w:displayText="Prof." w:value="Prof."/>
            </w:dropDownList>
          </w:sdtPr>
          <w:sdtEndPr/>
          <w:sdtContent>
            <w:tc>
              <w:tcPr>
                <w:tcW w:w="1259" w:type="dxa"/>
              </w:tcPr>
              <w:p w14:paraId="0FC69CC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7FF2A183E111438B4150E283320096"/>
            </w:placeholder>
            <w:text/>
          </w:sdtPr>
          <w:sdtEndPr/>
          <w:sdtContent>
            <w:tc>
              <w:tcPr>
                <w:tcW w:w="2073" w:type="dxa"/>
              </w:tcPr>
              <w:p w14:paraId="517A7D8D" w14:textId="77777777" w:rsidR="00B574C9" w:rsidRDefault="00564D36" w:rsidP="00564D36">
                <w:r>
                  <w:t>Ken</w:t>
                </w:r>
              </w:p>
            </w:tc>
          </w:sdtContent>
        </w:sdt>
        <w:sdt>
          <w:sdtPr>
            <w:alias w:val="Middle name"/>
            <w:tag w:val="authorMiddleName"/>
            <w:id w:val="-2076034781"/>
            <w:placeholder>
              <w:docPart w:val="BB6BFBD1B700224084D1F6B6A7B59EB3"/>
            </w:placeholder>
            <w:text/>
          </w:sdtPr>
          <w:sdtEndPr/>
          <w:sdtContent>
            <w:tc>
              <w:tcPr>
                <w:tcW w:w="2551" w:type="dxa"/>
              </w:tcPr>
              <w:p w14:paraId="632F6795" w14:textId="77777777" w:rsidR="00B574C9" w:rsidRDefault="00564D36" w:rsidP="00564D36">
                <w:r>
                  <w:t>D.</w:t>
                </w:r>
              </w:p>
            </w:tc>
          </w:sdtContent>
        </w:sdt>
        <w:sdt>
          <w:sdtPr>
            <w:alias w:val="Last name"/>
            <w:tag w:val="authorLastName"/>
            <w:id w:val="-1088529830"/>
            <w:placeholder>
              <w:docPart w:val="2835A1A347839E4A9AF52B7DF781E246"/>
            </w:placeholder>
            <w:text/>
          </w:sdtPr>
          <w:sdtEndPr/>
          <w:sdtContent>
            <w:tc>
              <w:tcPr>
                <w:tcW w:w="2642" w:type="dxa"/>
              </w:tcPr>
              <w:p w14:paraId="2CA5A568" w14:textId="77777777" w:rsidR="00B574C9" w:rsidRDefault="00564D36" w:rsidP="00564D36">
                <w:r>
                  <w:t>Allan</w:t>
                </w:r>
              </w:p>
            </w:tc>
          </w:sdtContent>
        </w:sdt>
      </w:tr>
      <w:tr w:rsidR="00B574C9" w14:paraId="5B5DA06B" w14:textId="77777777" w:rsidTr="001A6A06">
        <w:trPr>
          <w:trHeight w:val="986"/>
        </w:trPr>
        <w:tc>
          <w:tcPr>
            <w:tcW w:w="491" w:type="dxa"/>
            <w:vMerge/>
            <w:shd w:val="clear" w:color="auto" w:fill="A6A6A6" w:themeFill="background1" w:themeFillShade="A6"/>
          </w:tcPr>
          <w:p w14:paraId="20796972" w14:textId="77777777" w:rsidR="00B574C9" w:rsidRPr="001A6A06" w:rsidRDefault="00B574C9" w:rsidP="00CF1542">
            <w:pPr>
              <w:jc w:val="center"/>
              <w:rPr>
                <w:b/>
                <w:color w:val="FFFFFF" w:themeColor="background1"/>
              </w:rPr>
            </w:pPr>
          </w:p>
        </w:tc>
        <w:sdt>
          <w:sdtPr>
            <w:alias w:val="Biography"/>
            <w:tag w:val="authorBiography"/>
            <w:id w:val="938807824"/>
            <w:placeholder>
              <w:docPart w:val="64956598E1706A459C906C90FD3AAFBB"/>
            </w:placeholder>
            <w:showingPlcHdr/>
          </w:sdtPr>
          <w:sdtEndPr/>
          <w:sdtContent>
            <w:tc>
              <w:tcPr>
                <w:tcW w:w="8525" w:type="dxa"/>
                <w:gridSpan w:val="4"/>
              </w:tcPr>
              <w:p w14:paraId="6CCEFA1A" w14:textId="77777777" w:rsidR="00B574C9" w:rsidRDefault="00B574C9" w:rsidP="00922950">
                <w:r>
                  <w:rPr>
                    <w:rStyle w:val="PlaceholderText"/>
                  </w:rPr>
                  <w:t>[Enter your biography]</w:t>
                </w:r>
              </w:p>
            </w:tc>
          </w:sdtContent>
        </w:sdt>
      </w:tr>
      <w:tr w:rsidR="00B574C9" w14:paraId="6C2ACCDF" w14:textId="77777777" w:rsidTr="001A6A06">
        <w:trPr>
          <w:trHeight w:val="986"/>
        </w:trPr>
        <w:tc>
          <w:tcPr>
            <w:tcW w:w="491" w:type="dxa"/>
            <w:vMerge/>
            <w:shd w:val="clear" w:color="auto" w:fill="A6A6A6" w:themeFill="background1" w:themeFillShade="A6"/>
          </w:tcPr>
          <w:p w14:paraId="31E01525" w14:textId="77777777" w:rsidR="00B574C9" w:rsidRPr="001A6A06" w:rsidRDefault="00B574C9" w:rsidP="00CF1542">
            <w:pPr>
              <w:jc w:val="center"/>
              <w:rPr>
                <w:b/>
                <w:color w:val="FFFFFF" w:themeColor="background1"/>
              </w:rPr>
            </w:pPr>
          </w:p>
        </w:tc>
        <w:sdt>
          <w:sdtPr>
            <w:alias w:val="Affiliation"/>
            <w:tag w:val="affiliation"/>
            <w:id w:val="2012937915"/>
            <w:placeholder>
              <w:docPart w:val="F755983B9B7E054CB3325C2E532105AF"/>
            </w:placeholder>
            <w:text/>
          </w:sdtPr>
          <w:sdtEndPr/>
          <w:sdtContent>
            <w:tc>
              <w:tcPr>
                <w:tcW w:w="8525" w:type="dxa"/>
                <w:gridSpan w:val="4"/>
              </w:tcPr>
              <w:p w14:paraId="7C97F1F9" w14:textId="77777777" w:rsidR="00B574C9" w:rsidRDefault="00166928" w:rsidP="00166928">
                <w:r>
                  <w:t xml:space="preserve">Seattle University </w:t>
                </w:r>
              </w:p>
            </w:tc>
          </w:sdtContent>
        </w:sdt>
      </w:tr>
    </w:tbl>
    <w:p w14:paraId="41028B1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FDB43F" w14:textId="77777777" w:rsidTr="00244BB0">
        <w:tc>
          <w:tcPr>
            <w:tcW w:w="9016" w:type="dxa"/>
            <w:shd w:val="clear" w:color="auto" w:fill="A6A6A6" w:themeFill="background1" w:themeFillShade="A6"/>
            <w:tcMar>
              <w:top w:w="113" w:type="dxa"/>
              <w:bottom w:w="113" w:type="dxa"/>
            </w:tcMar>
          </w:tcPr>
          <w:p w14:paraId="199F94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23E2FE" w14:textId="77777777" w:rsidTr="003F0D73">
        <w:sdt>
          <w:sdtPr>
            <w:alias w:val="Article headword"/>
            <w:tag w:val="articleHeadword"/>
            <w:id w:val="-361440020"/>
            <w:placeholder>
              <w:docPart w:val="7630717597D4EE4690E038532B549609"/>
            </w:placeholder>
            <w:text/>
          </w:sdtPr>
          <w:sdtEndPr/>
          <w:sdtContent>
            <w:tc>
              <w:tcPr>
                <w:tcW w:w="9016" w:type="dxa"/>
                <w:tcMar>
                  <w:top w:w="113" w:type="dxa"/>
                  <w:bottom w:w="113" w:type="dxa"/>
                </w:tcMar>
              </w:tcPr>
              <w:p w14:paraId="34F88C1C" w14:textId="77777777" w:rsidR="003F0D73" w:rsidRPr="00FB589A" w:rsidRDefault="00166928" w:rsidP="003F0D73">
                <w:pPr>
                  <w:rPr>
                    <w:b/>
                  </w:rPr>
                </w:pPr>
                <w:proofErr w:type="spellStart"/>
                <w:r w:rsidRPr="00291553">
                  <w:t>Hopps</w:t>
                </w:r>
                <w:proofErr w:type="spellEnd"/>
                <w:r w:rsidRPr="00291553">
                  <w:t>, Walter (1932-2005)</w:t>
                </w:r>
                <w:r w:rsidRPr="00291553">
                  <w:tab/>
                </w:r>
              </w:p>
            </w:tc>
          </w:sdtContent>
        </w:sdt>
      </w:tr>
      <w:tr w:rsidR="00464699" w14:paraId="6F1F378D" w14:textId="77777777" w:rsidTr="007821B0">
        <w:sdt>
          <w:sdtPr>
            <w:alias w:val="Variant headwords"/>
            <w:tag w:val="variantHeadwords"/>
            <w:id w:val="173464402"/>
            <w:placeholder>
              <w:docPart w:val="C0519312B4489944A77A89083A3D8E31"/>
            </w:placeholder>
            <w:showingPlcHdr/>
          </w:sdtPr>
          <w:sdtEndPr/>
          <w:sdtContent>
            <w:tc>
              <w:tcPr>
                <w:tcW w:w="9016" w:type="dxa"/>
                <w:tcMar>
                  <w:top w:w="113" w:type="dxa"/>
                  <w:bottom w:w="113" w:type="dxa"/>
                </w:tcMar>
              </w:tcPr>
              <w:p w14:paraId="01C7F56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C5A76D" w14:textId="77777777" w:rsidTr="003F0D73">
        <w:sdt>
          <w:sdtPr>
            <w:alias w:val="Abstract"/>
            <w:tag w:val="abstract"/>
            <w:id w:val="-635871867"/>
            <w:placeholder>
              <w:docPart w:val="5DFD208EEA3543488CB59519338219A8"/>
            </w:placeholder>
          </w:sdtPr>
          <w:sdtEndPr/>
          <w:sdtContent>
            <w:tc>
              <w:tcPr>
                <w:tcW w:w="9016" w:type="dxa"/>
                <w:tcMar>
                  <w:top w:w="113" w:type="dxa"/>
                  <w:bottom w:w="113" w:type="dxa"/>
                </w:tcMar>
              </w:tcPr>
              <w:p w14:paraId="1BA31E14" w14:textId="182004EF" w:rsidR="00E85A05" w:rsidRDefault="00D82E4C" w:rsidP="00E85A05">
                <w:r>
                  <w:t xml:space="preserve">Walter </w:t>
                </w:r>
                <w:proofErr w:type="spellStart"/>
                <w:r>
                  <w:t>Hopps</w:t>
                </w:r>
                <w:proofErr w:type="spellEnd"/>
                <w:r>
                  <w:t xml:space="preserve"> was an American art dealer and curator of modern and contemporary art. Best known for organising the first museum retrospective of Marcel Duchamp in 1963 at the Pasadena Art Museum (now the Norton Simon), </w:t>
                </w:r>
                <w:proofErr w:type="spellStart"/>
                <w:r>
                  <w:t>Hopps</w:t>
                </w:r>
                <w:proofErr w:type="spellEnd"/>
                <w:r>
                  <w:t xml:space="preserve"> was a pioneering example of the independent, creative curator, a model that emerged in the 1960s in the U.S. From his start as an organiser of unconventional shows of California painters on the cultural fringe of conservative Cold War-era Los Angeles, </w:t>
                </w:r>
                <w:proofErr w:type="spellStart"/>
                <w:r>
                  <w:t>Hopps</w:t>
                </w:r>
                <w:proofErr w:type="spellEnd"/>
                <w:r>
                  <w:t xml:space="preserve"> became one of the most respected, if unorthodox, curators of his generation, holding a dual appointment at the end of his life as twentieth-century curator at Houston’s </w:t>
                </w:r>
                <w:proofErr w:type="spellStart"/>
                <w:r>
                  <w:t>Menil</w:t>
                </w:r>
                <w:proofErr w:type="spellEnd"/>
                <w:r>
                  <w:t xml:space="preserve"> Collection and adjunct senior curator at the Solomon R. Guggenheim Museum in New York. Some of his noted exhibitions include: in Pasadena, a 1962 group show that helped to define pop art, </w:t>
                </w:r>
                <w:r w:rsidRPr="00DB5180">
                  <w:rPr>
                    <w:i/>
                  </w:rPr>
                  <w:t>The New Paintings of Common Objects</w:t>
                </w:r>
                <w:r>
                  <w:t xml:space="preserve">; the first U.S. retrospectives of Kurt </w:t>
                </w:r>
                <w:proofErr w:type="spellStart"/>
                <w:r>
                  <w:t>Schwitters</w:t>
                </w:r>
                <w:proofErr w:type="spellEnd"/>
                <w:r>
                  <w:t xml:space="preserve"> (1962) and Joseph Cornell (1967); Robert Rauschenberg retrospectives in 1976 and 1997</w:t>
                </w:r>
                <w:r w:rsidRPr="00372369">
                  <w:t xml:space="preserve"> </w:t>
                </w:r>
                <w:r>
                  <w:t xml:space="preserve">at the National Museum of American Art and </w:t>
                </w:r>
                <w:proofErr w:type="spellStart"/>
                <w:r>
                  <w:t>Menil</w:t>
                </w:r>
                <w:proofErr w:type="spellEnd"/>
                <w:r>
                  <w:t xml:space="preserve"> Collection, respectively; a 1996 survey of Edward </w:t>
                </w:r>
                <w:proofErr w:type="spellStart"/>
                <w:r>
                  <w:t>Kienholz</w:t>
                </w:r>
                <w:proofErr w:type="spellEnd"/>
                <w:r>
                  <w:t xml:space="preserve"> for The Whitney Museum of American Art; and a James </w:t>
                </w:r>
                <w:proofErr w:type="spellStart"/>
                <w:r>
                  <w:t>Rosenquist</w:t>
                </w:r>
                <w:proofErr w:type="spellEnd"/>
                <w:r>
                  <w:t xml:space="preserve"> retrospective in 2002 at the Guggenheim. </w:t>
                </w:r>
              </w:p>
            </w:tc>
            <w:bookmarkStart w:id="0" w:name="_GoBack" w:displacedByCustomXml="next"/>
            <w:bookmarkEnd w:id="0" w:displacedByCustomXml="next"/>
          </w:sdtContent>
        </w:sdt>
      </w:tr>
      <w:tr w:rsidR="003F0D73" w14:paraId="2048BBFF" w14:textId="77777777" w:rsidTr="003F0D73">
        <w:sdt>
          <w:sdtPr>
            <w:rPr>
              <w:b/>
              <w:bCs/>
              <w:color w:val="5B9BD5" w:themeColor="accent1"/>
              <w:sz w:val="18"/>
              <w:szCs w:val="18"/>
            </w:rPr>
            <w:alias w:val="Article text"/>
            <w:tag w:val="articleText"/>
            <w:id w:val="634067588"/>
            <w:placeholder>
              <w:docPart w:val="B0906786D7E13D4B9FD5E63F7469FF19"/>
            </w:placeholder>
          </w:sdtPr>
          <w:sdtEndPr/>
          <w:sdtContent>
            <w:tc>
              <w:tcPr>
                <w:tcW w:w="9016" w:type="dxa"/>
                <w:tcMar>
                  <w:top w:w="113" w:type="dxa"/>
                  <w:bottom w:w="113" w:type="dxa"/>
                </w:tcMar>
              </w:tcPr>
              <w:p w14:paraId="48B4E959" w14:textId="469173E3" w:rsidR="00166928" w:rsidRDefault="00166928" w:rsidP="00166928">
                <w:r>
                  <w:t xml:space="preserve">Walter </w:t>
                </w:r>
                <w:proofErr w:type="spellStart"/>
                <w:r>
                  <w:t>Hopps</w:t>
                </w:r>
                <w:proofErr w:type="spellEnd"/>
                <w:r>
                  <w:t xml:space="preserve"> was an American art dealer and curator of modern and contemporary art. Best known for organising the first museum retrospective of Marcel Duchamp in 1963 at the Pasadena Art Museum (now the Norton Simon), </w:t>
                </w:r>
                <w:proofErr w:type="spellStart"/>
                <w:r>
                  <w:t>Hopps</w:t>
                </w:r>
                <w:proofErr w:type="spellEnd"/>
                <w:r>
                  <w:t xml:space="preserve"> was a pioneering example of the independent, creative curator, a model tha</w:t>
                </w:r>
                <w:r w:rsidR="006E6D81">
                  <w:t>t emerged in the 1960s in the U.</w:t>
                </w:r>
                <w:r>
                  <w:t xml:space="preserve">S. From his start as an organiser of unconventional shows of California painters on the </w:t>
                </w:r>
                <w:r w:rsidR="006E6D81">
                  <w:t>cultural fringe of conservative</w:t>
                </w:r>
                <w:r>
                  <w:t xml:space="preserve"> Cold War-era Los Angeles, </w:t>
                </w:r>
                <w:proofErr w:type="spellStart"/>
                <w:r>
                  <w:t>Hopps</w:t>
                </w:r>
                <w:proofErr w:type="spellEnd"/>
                <w:r>
                  <w:t xml:space="preserve"> became one of the most respected, if unorthodox, curators of his generation, holding a dual appointment at the end of his life as twentieth-century curator at Houston’s </w:t>
                </w:r>
                <w:proofErr w:type="spellStart"/>
                <w:r>
                  <w:t>Menil</w:t>
                </w:r>
                <w:proofErr w:type="spellEnd"/>
                <w:r>
                  <w:t xml:space="preserve"> Collection and adjunct senior curator at the Solomon R. Guggenheim Museum in New York. Some of his noted exhibitions include: in Pasadena, a 1962 group show that helped to define pop art, </w:t>
                </w:r>
                <w:r w:rsidRPr="00DB5180">
                  <w:rPr>
                    <w:i/>
                  </w:rPr>
                  <w:t>The New Paintings of Common Objects</w:t>
                </w:r>
                <w:r w:rsidR="006E6D81">
                  <w:t>; the first U.S.</w:t>
                </w:r>
                <w:r>
                  <w:t xml:space="preserve"> retrospectives of Kurt </w:t>
                </w:r>
                <w:proofErr w:type="spellStart"/>
                <w:r>
                  <w:t>Schwitters</w:t>
                </w:r>
                <w:proofErr w:type="spellEnd"/>
                <w:r>
                  <w:t xml:space="preserve"> (1962) and Joseph Cornell (1967); Robert Rauschenberg retrospectives in 1976 and 1997</w:t>
                </w:r>
                <w:r w:rsidRPr="00372369">
                  <w:t xml:space="preserve"> </w:t>
                </w:r>
                <w:r>
                  <w:t xml:space="preserve">at the National Museum of American Art and </w:t>
                </w:r>
                <w:proofErr w:type="spellStart"/>
                <w:r>
                  <w:t>Menil</w:t>
                </w:r>
                <w:proofErr w:type="spellEnd"/>
                <w:r>
                  <w:t xml:space="preserve"> Collection, respectively; a 1996 survey of Edward </w:t>
                </w:r>
                <w:proofErr w:type="spellStart"/>
                <w:r>
                  <w:t>Kienholz</w:t>
                </w:r>
                <w:proofErr w:type="spellEnd"/>
                <w:r>
                  <w:t xml:space="preserve"> for The Whitney Museum of American Art; and a James </w:t>
                </w:r>
                <w:proofErr w:type="spellStart"/>
                <w:r>
                  <w:t>Rosenquist</w:t>
                </w:r>
                <w:proofErr w:type="spellEnd"/>
                <w:r>
                  <w:t xml:space="preserve"> retrospective in 2002 at the Guggenheim. </w:t>
                </w:r>
              </w:p>
              <w:p w14:paraId="5F68D29F" w14:textId="77777777" w:rsidR="00166928" w:rsidRDefault="00166928" w:rsidP="00166928"/>
              <w:p w14:paraId="53650F0D" w14:textId="12449B4C" w:rsidR="00166928" w:rsidRDefault="00166928" w:rsidP="00166928">
                <w:proofErr w:type="spellStart"/>
                <w:r>
                  <w:t>Hopps</w:t>
                </w:r>
                <w:proofErr w:type="spellEnd"/>
                <w:r>
                  <w:t xml:space="preserve"> was born in Glendale, CA, a suburb of Los Angeles, and was oriented towards science and math from an early age as the home-schooled son of physicians. On a high school trip to see the nearby modern art collection of Walter and Louise </w:t>
                </w:r>
                <w:proofErr w:type="spellStart"/>
                <w:r>
                  <w:t>Arensberg</w:t>
                </w:r>
                <w:proofErr w:type="spellEnd"/>
                <w:r>
                  <w:t xml:space="preserve"> (now at t</w:t>
                </w:r>
                <w:r w:rsidR="006E6D81">
                  <w:t>he Philadelphia Museum of Art),</w:t>
                </w:r>
                <w:r>
                  <w:t xml:space="preserve"> </w:t>
                </w:r>
                <w:r w:rsidR="001035A1">
                  <w:t xml:space="preserve">however, </w:t>
                </w:r>
                <w:proofErr w:type="spellStart"/>
                <w:r>
                  <w:t>Hopps</w:t>
                </w:r>
                <w:proofErr w:type="spellEnd"/>
                <w:r>
                  <w:t xml:space="preserve"> became fascinated by the avant-garde and Marcel Duchamp in particular, whose work was owned in depth by the </w:t>
                </w:r>
                <w:proofErr w:type="spellStart"/>
                <w:r>
                  <w:t>Arensbergs</w:t>
                </w:r>
                <w:proofErr w:type="spellEnd"/>
                <w:r>
                  <w:t xml:space="preserve">. Befriending the </w:t>
                </w:r>
                <w:proofErr w:type="spellStart"/>
                <w:r>
                  <w:t>Arensbergs</w:t>
                </w:r>
                <w:proofErr w:type="spellEnd"/>
                <w:r>
                  <w:t xml:space="preserve">, </w:t>
                </w:r>
                <w:proofErr w:type="spellStart"/>
                <w:r>
                  <w:t>Hopps</w:t>
                </w:r>
                <w:proofErr w:type="spellEnd"/>
                <w:r>
                  <w:t xml:space="preserve"> educated </w:t>
                </w:r>
                <w:r>
                  <w:lastRenderedPageBreak/>
                  <w:t xml:space="preserve">himself about modern European art as a teenager and, after gaining some experience putting on local jazz concerts with his friends while still a student, by his </w:t>
                </w:r>
                <w:r w:rsidR="006E6D81">
                  <w:t xml:space="preserve">early twenties </w:t>
                </w:r>
                <w:proofErr w:type="spellStart"/>
                <w:r w:rsidR="006E6D81">
                  <w:t>Hopps</w:t>
                </w:r>
                <w:proofErr w:type="spellEnd"/>
                <w:r w:rsidR="006E6D81">
                  <w:t xml:space="preserve"> was organis</w:t>
                </w:r>
                <w:r>
                  <w:t xml:space="preserve">ing exhibitions of some of the most advanced paintings of the 1950s from San Francisco and Los Angeles. A 1955 show of Abstract Expressionist work installed in a makeshift space surrounding the Merry-Go-Round on the Santa Monica Pier included paintings by Richard </w:t>
                </w:r>
                <w:proofErr w:type="spellStart"/>
                <w:r>
                  <w:t>Diebenkorn</w:t>
                </w:r>
                <w:proofErr w:type="spellEnd"/>
                <w:r>
                  <w:t xml:space="preserve">, Mark Rothko, </w:t>
                </w:r>
                <w:proofErr w:type="spellStart"/>
                <w:r>
                  <w:t>Clyfford</w:t>
                </w:r>
                <w:proofErr w:type="spellEnd"/>
                <w:r>
                  <w:t xml:space="preserve"> Still, and Jay De </w:t>
                </w:r>
                <w:proofErr w:type="spellStart"/>
                <w:r>
                  <w:t>Feo</w:t>
                </w:r>
                <w:proofErr w:type="spellEnd"/>
                <w:r>
                  <w:t xml:space="preserve">. </w:t>
                </w:r>
                <w:proofErr w:type="spellStart"/>
                <w:r>
                  <w:t>Hopps</w:t>
                </w:r>
                <w:proofErr w:type="spellEnd"/>
                <w:r>
                  <w:t xml:space="preserve"> co-founded the </w:t>
                </w:r>
                <w:proofErr w:type="spellStart"/>
                <w:r>
                  <w:t>Ferus</w:t>
                </w:r>
                <w:proofErr w:type="spellEnd"/>
                <w:r>
                  <w:t xml:space="preserve"> Gallery with assemblage artist Edward </w:t>
                </w:r>
                <w:proofErr w:type="spellStart"/>
                <w:r>
                  <w:t>Kienholz</w:t>
                </w:r>
                <w:proofErr w:type="spellEnd"/>
                <w:r>
                  <w:t xml:space="preserve"> in 1957, which had a crucial impact on the development of the Los Angeles art world by providing the first professional space for the exhibition of local vanguard art. The gallery gave a start to the careers of artists such as Larry Bell,</w:t>
                </w:r>
                <w:r w:rsidRPr="00CD2BA5">
                  <w:t xml:space="preserve"> Wallace Berman, </w:t>
                </w:r>
                <w:r>
                  <w:t xml:space="preserve">Robert Irwin, and Ed </w:t>
                </w:r>
                <w:proofErr w:type="spellStart"/>
                <w:r>
                  <w:t>Ruscha</w:t>
                </w:r>
                <w:proofErr w:type="spellEnd"/>
                <w:r>
                  <w:t xml:space="preserve">. </w:t>
                </w:r>
                <w:proofErr w:type="spellStart"/>
                <w:r>
                  <w:t>Hopps’s</w:t>
                </w:r>
                <w:proofErr w:type="spellEnd"/>
                <w:r>
                  <w:t xml:space="preserve"> 1963 Duchamp retrospective was noted not only for its innovative presentation of the artist’s work, but the stage it offered to Duchamp himself, who was famously photographed playing chess with a naked female friend of </w:t>
                </w:r>
                <w:proofErr w:type="spellStart"/>
                <w:r>
                  <w:t>Hopps</w:t>
                </w:r>
                <w:proofErr w:type="spellEnd"/>
                <w:r>
                  <w:t xml:space="preserve">’ in the exhibition. </w:t>
                </w:r>
                <w:proofErr w:type="spellStart"/>
                <w:r>
                  <w:t>Hopps</w:t>
                </w:r>
                <w:proofErr w:type="spellEnd"/>
                <w:r>
                  <w:t xml:space="preserve"> described art exhibitions as akin to experimental laboratories and compared the role of the curator to that of the orchestra conductor. He was o</w:t>
                </w:r>
                <w:r w:rsidR="006E6D81">
                  <w:t xml:space="preserve">ften praised for his eye and </w:t>
                </w:r>
                <w:r>
                  <w:t>intuitive sense of exhibition design, but his eccentric personality inspired both fierce loyalty and great animosity among artists and the museum colleagues with whom he worked over his long career.</w:t>
                </w:r>
              </w:p>
              <w:p w14:paraId="66FF5823" w14:textId="77777777" w:rsidR="00166928" w:rsidRDefault="00166928" w:rsidP="00C27FAB"/>
              <w:p w14:paraId="6CE51E90" w14:textId="77777777" w:rsidR="00166928" w:rsidRDefault="00166928" w:rsidP="00166928">
                <w:pPr>
                  <w:keepNext/>
                </w:pPr>
                <w:r>
                  <w:t xml:space="preserve">File: </w:t>
                </w:r>
                <w:r w:rsidRPr="001E772E">
                  <w:t>Wasser_Duchamp_and_Hopps.jpg</w:t>
                </w:r>
              </w:p>
              <w:p w14:paraId="2CD27113" w14:textId="77777777" w:rsidR="003F0D73" w:rsidRDefault="00166928" w:rsidP="00166928">
                <w:pPr>
                  <w:pStyle w:val="Caption"/>
                </w:pPr>
                <w:r>
                  <w:t xml:space="preserve">Figure </w:t>
                </w:r>
                <w:fldSimple w:instr=" SEQ Figure \* ARABIC ">
                  <w:r>
                    <w:rPr>
                      <w:noProof/>
                    </w:rPr>
                    <w:t>1</w:t>
                  </w:r>
                </w:fldSimple>
                <w:r>
                  <w:t xml:space="preserve">: Julian </w:t>
                </w:r>
                <w:proofErr w:type="spellStart"/>
                <w:r>
                  <w:t>Wasser</w:t>
                </w:r>
                <w:proofErr w:type="spellEnd"/>
                <w:r>
                  <w:t xml:space="preserve">, </w:t>
                </w:r>
                <w:r w:rsidRPr="001E772E">
                  <w:rPr>
                    <w:i/>
                  </w:rPr>
                  <w:t xml:space="preserve">Marcel Duchamp and Walter </w:t>
                </w:r>
                <w:proofErr w:type="spellStart"/>
                <w:r w:rsidRPr="001E772E">
                  <w:rPr>
                    <w:i/>
                  </w:rPr>
                  <w:t>Hopps</w:t>
                </w:r>
                <w:proofErr w:type="spellEnd"/>
                <w:r w:rsidRPr="001E772E">
                  <w:rPr>
                    <w:i/>
                  </w:rPr>
                  <w:t xml:space="preserve"> at the Opening Reception of the Duchamp Retrospective, Pasadena Art Museum</w:t>
                </w:r>
                <w:r>
                  <w:t xml:space="preserve"> (1963). Copyright info available at: &lt;http://www.craigkrullgallery.com/Wasser/index2.html&gt;.</w:t>
                </w:r>
              </w:p>
            </w:tc>
          </w:sdtContent>
        </w:sdt>
      </w:tr>
      <w:tr w:rsidR="003235A7" w14:paraId="1A17C02D" w14:textId="77777777" w:rsidTr="003235A7">
        <w:tc>
          <w:tcPr>
            <w:tcW w:w="9016" w:type="dxa"/>
          </w:tcPr>
          <w:p w14:paraId="2160F42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286F06A49CBE24BA688DE706ED1FDDA"/>
              </w:placeholder>
            </w:sdtPr>
            <w:sdtEndPr/>
            <w:sdtContent>
              <w:p w14:paraId="0E0AC9AB" w14:textId="523DAF9C" w:rsidR="0027346A" w:rsidRDefault="00D82E4C" w:rsidP="0027346A">
                <w:sdt>
                  <w:sdtPr>
                    <w:id w:val="-600189564"/>
                    <w:citation/>
                  </w:sdtPr>
                  <w:sdtEndPr/>
                  <w:sdtContent>
                    <w:r w:rsidR="006E6D81">
                      <w:fldChar w:fldCharType="begin"/>
                    </w:r>
                    <w:r w:rsidR="006E6D81">
                      <w:rPr>
                        <w:lang w:val="en-US"/>
                      </w:rPr>
                      <w:instrText xml:space="preserve"> CITATION Obr111 \l 1033 </w:instrText>
                    </w:r>
                    <w:r w:rsidR="006E6D81">
                      <w:fldChar w:fldCharType="separate"/>
                    </w:r>
                    <w:r w:rsidR="006E6D81">
                      <w:rPr>
                        <w:noProof/>
                        <w:lang w:val="en-US"/>
                      </w:rPr>
                      <w:t xml:space="preserve"> </w:t>
                    </w:r>
                    <w:r w:rsidR="006E6D81" w:rsidRPr="006E6D81">
                      <w:rPr>
                        <w:noProof/>
                        <w:lang w:val="en-US"/>
                      </w:rPr>
                      <w:t>(Obrist)</w:t>
                    </w:r>
                    <w:r w:rsidR="006E6D81">
                      <w:fldChar w:fldCharType="end"/>
                    </w:r>
                  </w:sdtContent>
                </w:sdt>
              </w:p>
              <w:p w14:paraId="1F6952C9" w14:textId="77777777" w:rsidR="0027346A" w:rsidRDefault="0027346A" w:rsidP="0027346A"/>
              <w:p w14:paraId="55217237" w14:textId="7095C4C4" w:rsidR="0027346A" w:rsidRDefault="00D82E4C" w:rsidP="0027346A">
                <w:sdt>
                  <w:sdtPr>
                    <w:id w:val="1049266018"/>
                    <w:citation/>
                  </w:sdtPr>
                  <w:sdtEndPr/>
                  <w:sdtContent>
                    <w:r w:rsidR="006E6D81">
                      <w:fldChar w:fldCharType="begin"/>
                    </w:r>
                    <w:r w:rsidR="006E6D81">
                      <w:rPr>
                        <w:lang w:val="en-US"/>
                      </w:rPr>
                      <w:instrText xml:space="preserve"> CITATION Str01 \l 1033 </w:instrText>
                    </w:r>
                    <w:r w:rsidR="006E6D81">
                      <w:fldChar w:fldCharType="separate"/>
                    </w:r>
                    <w:r w:rsidR="006E6D81" w:rsidRPr="006E6D81">
                      <w:rPr>
                        <w:noProof/>
                        <w:lang w:val="en-US"/>
                      </w:rPr>
                      <w:t>(Strauss)</w:t>
                    </w:r>
                    <w:r w:rsidR="006E6D81">
                      <w:fldChar w:fldCharType="end"/>
                    </w:r>
                  </w:sdtContent>
                </w:sdt>
              </w:p>
              <w:p w14:paraId="299807DE" w14:textId="3228A830" w:rsidR="0027346A" w:rsidRDefault="0027346A" w:rsidP="0027346A"/>
              <w:p w14:paraId="1F83B086" w14:textId="5CC90124" w:rsidR="003235A7" w:rsidRDefault="00D82E4C" w:rsidP="0027346A">
                <w:sdt>
                  <w:sdtPr>
                    <w:id w:val="-1644503894"/>
                    <w:citation/>
                  </w:sdtPr>
                  <w:sdtEndPr/>
                  <w:sdtContent>
                    <w:r w:rsidR="006E6D81">
                      <w:fldChar w:fldCharType="begin"/>
                    </w:r>
                    <w:r w:rsidR="006E6D81">
                      <w:rPr>
                        <w:lang w:val="en-US"/>
                      </w:rPr>
                      <w:instrText xml:space="preserve">CITATION Tom911 \l 1033 </w:instrText>
                    </w:r>
                    <w:r w:rsidR="006E6D81">
                      <w:fldChar w:fldCharType="separate"/>
                    </w:r>
                    <w:r w:rsidR="006E6D81" w:rsidRPr="006E6D81">
                      <w:rPr>
                        <w:noProof/>
                        <w:lang w:val="en-US"/>
                      </w:rPr>
                      <w:t>(Tompkins)</w:t>
                    </w:r>
                    <w:r w:rsidR="006E6D81">
                      <w:fldChar w:fldCharType="end"/>
                    </w:r>
                  </w:sdtContent>
                </w:sdt>
              </w:p>
            </w:sdtContent>
          </w:sdt>
        </w:tc>
      </w:tr>
    </w:tbl>
    <w:p w14:paraId="1C343A5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8D4AD" w14:textId="77777777" w:rsidR="00564D36" w:rsidRDefault="00564D36" w:rsidP="007A0D55">
      <w:pPr>
        <w:spacing w:after="0" w:line="240" w:lineRule="auto"/>
      </w:pPr>
      <w:r>
        <w:separator/>
      </w:r>
    </w:p>
  </w:endnote>
  <w:endnote w:type="continuationSeparator" w:id="0">
    <w:p w14:paraId="67136205" w14:textId="77777777" w:rsidR="00564D36" w:rsidRDefault="00564D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FEE95" w14:textId="77777777" w:rsidR="00564D36" w:rsidRDefault="00564D36" w:rsidP="007A0D55">
      <w:pPr>
        <w:spacing w:after="0" w:line="240" w:lineRule="auto"/>
      </w:pPr>
      <w:r>
        <w:separator/>
      </w:r>
    </w:p>
  </w:footnote>
  <w:footnote w:type="continuationSeparator" w:id="0">
    <w:p w14:paraId="1703C3D7" w14:textId="77777777" w:rsidR="00564D36" w:rsidRDefault="00564D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868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C8F65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D36"/>
    <w:rsid w:val="00032559"/>
    <w:rsid w:val="00052040"/>
    <w:rsid w:val="000B25AE"/>
    <w:rsid w:val="000B55AB"/>
    <w:rsid w:val="000D24DC"/>
    <w:rsid w:val="00101B2E"/>
    <w:rsid w:val="001035A1"/>
    <w:rsid w:val="00116FA0"/>
    <w:rsid w:val="0015114C"/>
    <w:rsid w:val="00166928"/>
    <w:rsid w:val="001A21F3"/>
    <w:rsid w:val="001A2537"/>
    <w:rsid w:val="001A6A06"/>
    <w:rsid w:val="00210C03"/>
    <w:rsid w:val="002162E2"/>
    <w:rsid w:val="00225C5A"/>
    <w:rsid w:val="00230B10"/>
    <w:rsid w:val="00234353"/>
    <w:rsid w:val="00244BB0"/>
    <w:rsid w:val="0027346A"/>
    <w:rsid w:val="00291553"/>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4D36"/>
    <w:rsid w:val="00590035"/>
    <w:rsid w:val="005B177E"/>
    <w:rsid w:val="005B3921"/>
    <w:rsid w:val="005F26D7"/>
    <w:rsid w:val="005F5450"/>
    <w:rsid w:val="006D0412"/>
    <w:rsid w:val="006E6D81"/>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2E4C"/>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EA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D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D36"/>
    <w:rPr>
      <w:rFonts w:ascii="Lucida Grande" w:hAnsi="Lucida Grande" w:cs="Lucida Grande"/>
      <w:sz w:val="18"/>
      <w:szCs w:val="18"/>
    </w:rPr>
  </w:style>
  <w:style w:type="paragraph" w:styleId="Caption">
    <w:name w:val="caption"/>
    <w:basedOn w:val="Normal"/>
    <w:next w:val="Normal"/>
    <w:uiPriority w:val="35"/>
    <w:semiHidden/>
    <w:qFormat/>
    <w:rsid w:val="0016692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D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D36"/>
    <w:rPr>
      <w:rFonts w:ascii="Lucida Grande" w:hAnsi="Lucida Grande" w:cs="Lucida Grande"/>
      <w:sz w:val="18"/>
      <w:szCs w:val="18"/>
    </w:rPr>
  </w:style>
  <w:style w:type="paragraph" w:styleId="Caption">
    <w:name w:val="caption"/>
    <w:basedOn w:val="Normal"/>
    <w:next w:val="Normal"/>
    <w:uiPriority w:val="35"/>
    <w:semiHidden/>
    <w:qFormat/>
    <w:rsid w:val="0016692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4BDB04964E954F9FCCBF944051D9C0"/>
        <w:category>
          <w:name w:val="General"/>
          <w:gallery w:val="placeholder"/>
        </w:category>
        <w:types>
          <w:type w:val="bbPlcHdr"/>
        </w:types>
        <w:behaviors>
          <w:behavior w:val="content"/>
        </w:behaviors>
        <w:guid w:val="{961223B7-991D-6C4A-8A81-E1E236720E0B}"/>
      </w:docPartPr>
      <w:docPartBody>
        <w:p w:rsidR="00F10E61" w:rsidRDefault="00F10E61">
          <w:pPr>
            <w:pStyle w:val="EC4BDB04964E954F9FCCBF944051D9C0"/>
          </w:pPr>
          <w:r w:rsidRPr="00CC586D">
            <w:rPr>
              <w:rStyle w:val="PlaceholderText"/>
              <w:b/>
              <w:color w:val="FFFFFF" w:themeColor="background1"/>
            </w:rPr>
            <w:t>[Salutation]</w:t>
          </w:r>
        </w:p>
      </w:docPartBody>
    </w:docPart>
    <w:docPart>
      <w:docPartPr>
        <w:name w:val="127FF2A183E111438B4150E283320096"/>
        <w:category>
          <w:name w:val="General"/>
          <w:gallery w:val="placeholder"/>
        </w:category>
        <w:types>
          <w:type w:val="bbPlcHdr"/>
        </w:types>
        <w:behaviors>
          <w:behavior w:val="content"/>
        </w:behaviors>
        <w:guid w:val="{6B85157D-F254-0F49-9827-0CCD8B7EA8AF}"/>
      </w:docPartPr>
      <w:docPartBody>
        <w:p w:rsidR="00F10E61" w:rsidRDefault="00F10E61">
          <w:pPr>
            <w:pStyle w:val="127FF2A183E111438B4150E283320096"/>
          </w:pPr>
          <w:r>
            <w:rPr>
              <w:rStyle w:val="PlaceholderText"/>
            </w:rPr>
            <w:t>[First name]</w:t>
          </w:r>
        </w:p>
      </w:docPartBody>
    </w:docPart>
    <w:docPart>
      <w:docPartPr>
        <w:name w:val="BB6BFBD1B700224084D1F6B6A7B59EB3"/>
        <w:category>
          <w:name w:val="General"/>
          <w:gallery w:val="placeholder"/>
        </w:category>
        <w:types>
          <w:type w:val="bbPlcHdr"/>
        </w:types>
        <w:behaviors>
          <w:behavior w:val="content"/>
        </w:behaviors>
        <w:guid w:val="{2C4E4FF5-085D-2C41-90CD-191E80B7E40D}"/>
      </w:docPartPr>
      <w:docPartBody>
        <w:p w:rsidR="00F10E61" w:rsidRDefault="00F10E61">
          <w:pPr>
            <w:pStyle w:val="BB6BFBD1B700224084D1F6B6A7B59EB3"/>
          </w:pPr>
          <w:r>
            <w:rPr>
              <w:rStyle w:val="PlaceholderText"/>
            </w:rPr>
            <w:t>[Middle name]</w:t>
          </w:r>
        </w:p>
      </w:docPartBody>
    </w:docPart>
    <w:docPart>
      <w:docPartPr>
        <w:name w:val="2835A1A347839E4A9AF52B7DF781E246"/>
        <w:category>
          <w:name w:val="General"/>
          <w:gallery w:val="placeholder"/>
        </w:category>
        <w:types>
          <w:type w:val="bbPlcHdr"/>
        </w:types>
        <w:behaviors>
          <w:behavior w:val="content"/>
        </w:behaviors>
        <w:guid w:val="{85D0BF70-F3D5-F942-A2C6-94338B0211A8}"/>
      </w:docPartPr>
      <w:docPartBody>
        <w:p w:rsidR="00F10E61" w:rsidRDefault="00F10E61">
          <w:pPr>
            <w:pStyle w:val="2835A1A347839E4A9AF52B7DF781E246"/>
          </w:pPr>
          <w:r>
            <w:rPr>
              <w:rStyle w:val="PlaceholderText"/>
            </w:rPr>
            <w:t>[Last name]</w:t>
          </w:r>
        </w:p>
      </w:docPartBody>
    </w:docPart>
    <w:docPart>
      <w:docPartPr>
        <w:name w:val="64956598E1706A459C906C90FD3AAFBB"/>
        <w:category>
          <w:name w:val="General"/>
          <w:gallery w:val="placeholder"/>
        </w:category>
        <w:types>
          <w:type w:val="bbPlcHdr"/>
        </w:types>
        <w:behaviors>
          <w:behavior w:val="content"/>
        </w:behaviors>
        <w:guid w:val="{57AA5E57-99D4-DE44-8EDC-492EBF7AF427}"/>
      </w:docPartPr>
      <w:docPartBody>
        <w:p w:rsidR="00F10E61" w:rsidRDefault="00F10E61">
          <w:pPr>
            <w:pStyle w:val="64956598E1706A459C906C90FD3AAFBB"/>
          </w:pPr>
          <w:r>
            <w:rPr>
              <w:rStyle w:val="PlaceholderText"/>
            </w:rPr>
            <w:t>[Enter your biography]</w:t>
          </w:r>
        </w:p>
      </w:docPartBody>
    </w:docPart>
    <w:docPart>
      <w:docPartPr>
        <w:name w:val="F755983B9B7E054CB3325C2E532105AF"/>
        <w:category>
          <w:name w:val="General"/>
          <w:gallery w:val="placeholder"/>
        </w:category>
        <w:types>
          <w:type w:val="bbPlcHdr"/>
        </w:types>
        <w:behaviors>
          <w:behavior w:val="content"/>
        </w:behaviors>
        <w:guid w:val="{EF7322FD-1DB8-0945-A415-F56BFBED69B0}"/>
      </w:docPartPr>
      <w:docPartBody>
        <w:p w:rsidR="00F10E61" w:rsidRDefault="00F10E61">
          <w:pPr>
            <w:pStyle w:val="F755983B9B7E054CB3325C2E532105AF"/>
          </w:pPr>
          <w:r>
            <w:rPr>
              <w:rStyle w:val="PlaceholderText"/>
            </w:rPr>
            <w:t>[Enter the institution with which you are affiliated]</w:t>
          </w:r>
        </w:p>
      </w:docPartBody>
    </w:docPart>
    <w:docPart>
      <w:docPartPr>
        <w:name w:val="7630717597D4EE4690E038532B549609"/>
        <w:category>
          <w:name w:val="General"/>
          <w:gallery w:val="placeholder"/>
        </w:category>
        <w:types>
          <w:type w:val="bbPlcHdr"/>
        </w:types>
        <w:behaviors>
          <w:behavior w:val="content"/>
        </w:behaviors>
        <w:guid w:val="{89BAC7CD-090D-2C46-B850-E57E62B8033D}"/>
      </w:docPartPr>
      <w:docPartBody>
        <w:p w:rsidR="00F10E61" w:rsidRDefault="00F10E61">
          <w:pPr>
            <w:pStyle w:val="7630717597D4EE4690E038532B549609"/>
          </w:pPr>
          <w:r w:rsidRPr="00EF74F7">
            <w:rPr>
              <w:b/>
              <w:color w:val="808080" w:themeColor="background1" w:themeShade="80"/>
            </w:rPr>
            <w:t>[Enter the headword for your article]</w:t>
          </w:r>
        </w:p>
      </w:docPartBody>
    </w:docPart>
    <w:docPart>
      <w:docPartPr>
        <w:name w:val="C0519312B4489944A77A89083A3D8E31"/>
        <w:category>
          <w:name w:val="General"/>
          <w:gallery w:val="placeholder"/>
        </w:category>
        <w:types>
          <w:type w:val="bbPlcHdr"/>
        </w:types>
        <w:behaviors>
          <w:behavior w:val="content"/>
        </w:behaviors>
        <w:guid w:val="{D61BC218-723A-0A4B-A53B-4BC6DB146CCE}"/>
      </w:docPartPr>
      <w:docPartBody>
        <w:p w:rsidR="00F10E61" w:rsidRDefault="00F10E61">
          <w:pPr>
            <w:pStyle w:val="C0519312B4489944A77A89083A3D8E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FD208EEA3543488CB59519338219A8"/>
        <w:category>
          <w:name w:val="General"/>
          <w:gallery w:val="placeholder"/>
        </w:category>
        <w:types>
          <w:type w:val="bbPlcHdr"/>
        </w:types>
        <w:behaviors>
          <w:behavior w:val="content"/>
        </w:behaviors>
        <w:guid w:val="{21FABCAD-2E39-4C4C-868A-9440B1A775D9}"/>
      </w:docPartPr>
      <w:docPartBody>
        <w:p w:rsidR="00F10E61" w:rsidRDefault="00F10E61">
          <w:pPr>
            <w:pStyle w:val="5DFD208EEA3543488CB59519338219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0906786D7E13D4B9FD5E63F7469FF19"/>
        <w:category>
          <w:name w:val="General"/>
          <w:gallery w:val="placeholder"/>
        </w:category>
        <w:types>
          <w:type w:val="bbPlcHdr"/>
        </w:types>
        <w:behaviors>
          <w:behavior w:val="content"/>
        </w:behaviors>
        <w:guid w:val="{A95F3D9E-A7C0-834A-94F4-97ADF0AF095F}"/>
      </w:docPartPr>
      <w:docPartBody>
        <w:p w:rsidR="00F10E61" w:rsidRDefault="00F10E61">
          <w:pPr>
            <w:pStyle w:val="B0906786D7E13D4B9FD5E63F7469FF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86F06A49CBE24BA688DE706ED1FDDA"/>
        <w:category>
          <w:name w:val="General"/>
          <w:gallery w:val="placeholder"/>
        </w:category>
        <w:types>
          <w:type w:val="bbPlcHdr"/>
        </w:types>
        <w:behaviors>
          <w:behavior w:val="content"/>
        </w:behaviors>
        <w:guid w:val="{1DEC6EFC-008F-C742-86AF-FC835B1A7635}"/>
      </w:docPartPr>
      <w:docPartBody>
        <w:p w:rsidR="00F10E61" w:rsidRDefault="00F10E61">
          <w:pPr>
            <w:pStyle w:val="D286F06A49CBE24BA688DE706ED1FD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E61"/>
    <w:rsid w:val="00F10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4BDB04964E954F9FCCBF944051D9C0">
    <w:name w:val="EC4BDB04964E954F9FCCBF944051D9C0"/>
  </w:style>
  <w:style w:type="paragraph" w:customStyle="1" w:styleId="127FF2A183E111438B4150E283320096">
    <w:name w:val="127FF2A183E111438B4150E283320096"/>
  </w:style>
  <w:style w:type="paragraph" w:customStyle="1" w:styleId="BB6BFBD1B700224084D1F6B6A7B59EB3">
    <w:name w:val="BB6BFBD1B700224084D1F6B6A7B59EB3"/>
  </w:style>
  <w:style w:type="paragraph" w:customStyle="1" w:styleId="2835A1A347839E4A9AF52B7DF781E246">
    <w:name w:val="2835A1A347839E4A9AF52B7DF781E246"/>
  </w:style>
  <w:style w:type="paragraph" w:customStyle="1" w:styleId="64956598E1706A459C906C90FD3AAFBB">
    <w:name w:val="64956598E1706A459C906C90FD3AAFBB"/>
  </w:style>
  <w:style w:type="paragraph" w:customStyle="1" w:styleId="F755983B9B7E054CB3325C2E532105AF">
    <w:name w:val="F755983B9B7E054CB3325C2E532105AF"/>
  </w:style>
  <w:style w:type="paragraph" w:customStyle="1" w:styleId="7630717597D4EE4690E038532B549609">
    <w:name w:val="7630717597D4EE4690E038532B549609"/>
  </w:style>
  <w:style w:type="paragraph" w:customStyle="1" w:styleId="C0519312B4489944A77A89083A3D8E31">
    <w:name w:val="C0519312B4489944A77A89083A3D8E31"/>
  </w:style>
  <w:style w:type="paragraph" w:customStyle="1" w:styleId="5DFD208EEA3543488CB59519338219A8">
    <w:name w:val="5DFD208EEA3543488CB59519338219A8"/>
  </w:style>
  <w:style w:type="paragraph" w:customStyle="1" w:styleId="B0906786D7E13D4B9FD5E63F7469FF19">
    <w:name w:val="B0906786D7E13D4B9FD5E63F7469FF19"/>
  </w:style>
  <w:style w:type="paragraph" w:customStyle="1" w:styleId="D286F06A49CBE24BA688DE706ED1FDDA">
    <w:name w:val="D286F06A49CBE24BA688DE706ED1FD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4BDB04964E954F9FCCBF944051D9C0">
    <w:name w:val="EC4BDB04964E954F9FCCBF944051D9C0"/>
  </w:style>
  <w:style w:type="paragraph" w:customStyle="1" w:styleId="127FF2A183E111438B4150E283320096">
    <w:name w:val="127FF2A183E111438B4150E283320096"/>
  </w:style>
  <w:style w:type="paragraph" w:customStyle="1" w:styleId="BB6BFBD1B700224084D1F6B6A7B59EB3">
    <w:name w:val="BB6BFBD1B700224084D1F6B6A7B59EB3"/>
  </w:style>
  <w:style w:type="paragraph" w:customStyle="1" w:styleId="2835A1A347839E4A9AF52B7DF781E246">
    <w:name w:val="2835A1A347839E4A9AF52B7DF781E246"/>
  </w:style>
  <w:style w:type="paragraph" w:customStyle="1" w:styleId="64956598E1706A459C906C90FD3AAFBB">
    <w:name w:val="64956598E1706A459C906C90FD3AAFBB"/>
  </w:style>
  <w:style w:type="paragraph" w:customStyle="1" w:styleId="F755983B9B7E054CB3325C2E532105AF">
    <w:name w:val="F755983B9B7E054CB3325C2E532105AF"/>
  </w:style>
  <w:style w:type="paragraph" w:customStyle="1" w:styleId="7630717597D4EE4690E038532B549609">
    <w:name w:val="7630717597D4EE4690E038532B549609"/>
  </w:style>
  <w:style w:type="paragraph" w:customStyle="1" w:styleId="C0519312B4489944A77A89083A3D8E31">
    <w:name w:val="C0519312B4489944A77A89083A3D8E31"/>
  </w:style>
  <w:style w:type="paragraph" w:customStyle="1" w:styleId="5DFD208EEA3543488CB59519338219A8">
    <w:name w:val="5DFD208EEA3543488CB59519338219A8"/>
  </w:style>
  <w:style w:type="paragraph" w:customStyle="1" w:styleId="B0906786D7E13D4B9FD5E63F7469FF19">
    <w:name w:val="B0906786D7E13D4B9FD5E63F7469FF19"/>
  </w:style>
  <w:style w:type="paragraph" w:customStyle="1" w:styleId="D286F06A49CBE24BA688DE706ED1FDDA">
    <w:name w:val="D286F06A49CBE24BA688DE706ED1F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Tom911</b:Tag>
    <b:SourceType>ArticleInAPeriodical</b:SourceType>
    <b:Guid>{3EBC0E1A-EEFC-C441-BC25-2EAB3949E56E}</b:Guid>
    <b:Author>
      <b:Author>
        <b:NameList>
          <b:Person>
            <b:Last>Tompkins</b:Last>
            <b:First>Calvin</b:First>
          </b:Person>
        </b:NameList>
      </b:Author>
    </b:Author>
    <b:Title>Profiles: A Touch for the Now</b:Title>
    <b:Year>1991</b:Year>
    <b:Pages>33-57</b:Pages>
    <b:Month>July</b:Month>
    <b:Day>29</b:Day>
    <b:PeriodicalTitle>New Yorker</b:PeriodicalTitle>
    <b:RefOrder>3</b:RefOrder>
  </b:Source>
  <b:Source>
    <b:Tag>Obr111</b:Tag>
    <b:SourceType>BookSection</b:SourceType>
    <b:Guid>{F0E54EDE-5FCA-5F41-A0F3-CF03A0F9EE64}</b:Guid>
    <b:Author>
      <b:Author>
        <b:NameList>
          <b:Person>
            <b:Last>Obrist</b:Last>
            <b:First>Hans</b:First>
            <b:Middle>Ulrich</b:Middle>
          </b:Person>
        </b:NameList>
      </b:Author>
    </b:Author>
    <b:Title>Walter Hopps</b:Title>
    <b:Publisher>JRP Ringer</b:Publisher>
    <b:City>Zurich</b:City>
    <b:Year>2011</b:Year>
    <b:BookTitle>A Brief History of Curating</b:BookTitle>
    <b:RefOrder>1</b:RefOrder>
  </b:Source>
  <b:Source>
    <b:Tag>Str01</b:Tag>
    <b:SourceType>BookSection</b:SourceType>
    <b:Guid>{89685304-F7C7-4640-B8F1-95C9608651F5}</b:Guid>
    <b:Author>
      <b:Author>
        <b:NameList>
          <b:Person>
            <b:Last>Strauss</b:Last>
            <b:First>David</b:First>
            <b:Middle>Levi</b:Middle>
          </b:Person>
        </b:NameList>
      </b:Author>
      <b:BookAuthor>
        <b:NameList>
          <b:Person>
            <b:Last>Curating</b:Last>
            <b:First>Cautionary</b:First>
            <b:Middle>Tales: Critical</b:Middle>
          </b:Person>
        </b:NameList>
      </b:BookAuthor>
      <b:Editor>
        <b:NameList>
          <b:Person>
            <b:Last>Rand</b:Last>
            <b:First>Steven</b:First>
          </b:Person>
          <b:Person>
            <b:Last>Kouris</b:Last>
            <b:First>Heather</b:First>
          </b:Person>
        </b:NameList>
      </b:Editor>
    </b:Author>
    <b:Title>The Bias of the World: Curating after Szeemann &amp; Hopps</b:Title>
    <b:City>New York</b:City>
    <b:Publisher>Apexart</b:Publisher>
    <b:Year>2001</b:Year>
    <b:RefOrder>2</b:RefOrder>
  </b:Source>
</b:Sources>
</file>

<file path=customXml/itemProps1.xml><?xml version="1.0" encoding="utf-8"?>
<ds:datastoreItem xmlns:ds="http://schemas.openxmlformats.org/officeDocument/2006/customXml" ds:itemID="{65B444EE-4958-BB4A-9110-5086FADB8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755</Words>
  <Characters>4309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2014-10-12T16:53:00Z</dcterms:created>
  <dcterms:modified xsi:type="dcterms:W3CDTF">2014-10-14T19:34:00Z</dcterms:modified>
</cp:coreProperties>
</file>