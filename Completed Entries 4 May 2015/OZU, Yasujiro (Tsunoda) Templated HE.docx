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0F508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9306C9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31B42A545124246AE1EFCC352C268D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1C2322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B79F3008B342848801655107BDCB31B"/>
            </w:placeholder>
            <w:text/>
          </w:sdtPr>
          <w:sdtEndPr/>
          <w:sdtContent>
            <w:tc>
              <w:tcPr>
                <w:tcW w:w="2073" w:type="dxa"/>
              </w:tcPr>
              <w:p w14:paraId="120AA11E" w14:textId="1BB5D2C6" w:rsidR="00B574C9" w:rsidRDefault="002052AA" w:rsidP="00922950">
                <w:r w:rsidRPr="002052AA">
                  <w:rPr>
                    <w:lang w:val="en-US" w:eastAsia="ja-JP"/>
                  </w:rPr>
                  <w:t>Takuya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F7747E7B9B5F04D8A6457060C96E1D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CD3B00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A1531A2BA2E1E4F9707A4A5CFD86276"/>
            </w:placeholder>
            <w:text/>
          </w:sdtPr>
          <w:sdtEndPr/>
          <w:sdtContent>
            <w:tc>
              <w:tcPr>
                <w:tcW w:w="2642" w:type="dxa"/>
              </w:tcPr>
              <w:p w14:paraId="2015BD63" w14:textId="7DE3D8F4" w:rsidR="00B574C9" w:rsidRDefault="002052AA" w:rsidP="00922950">
                <w:proofErr w:type="spellStart"/>
                <w:r w:rsidRPr="002052AA">
                  <w:rPr>
                    <w:lang w:val="en-US" w:eastAsia="ja-JP"/>
                  </w:rPr>
                  <w:t>Tsunoda</w:t>
                </w:r>
                <w:proofErr w:type="spellEnd"/>
              </w:p>
            </w:tc>
          </w:sdtContent>
        </w:sdt>
      </w:tr>
      <w:tr w:rsidR="00B574C9" w14:paraId="33DA715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9276B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6186DC311E95A49B702C4C83D27D97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0E1DCA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295835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3A264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3F2A29E71AF9A43ACE935352495B39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7DBB401" w14:textId="0EC8FBB7" w:rsidR="00B574C9" w:rsidRDefault="002052AA" w:rsidP="00B574C9">
                <w:r w:rsidRPr="002052AA">
                  <w:rPr>
                    <w:lang w:val="en-US"/>
                  </w:rPr>
                  <w:t>Yale University</w:t>
                </w:r>
              </w:p>
            </w:tc>
          </w:sdtContent>
        </w:sdt>
      </w:tr>
    </w:tbl>
    <w:p w14:paraId="7CDDBAD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858F0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155901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F24D61" w14:textId="77777777" w:rsidTr="003F0D73">
        <w:sdt>
          <w:sdtPr>
            <w:alias w:val="Article headword"/>
            <w:tag w:val="articleHeadword"/>
            <w:id w:val="-361440020"/>
            <w:placeholder>
              <w:docPart w:val="A1D6F62BF20A7E44B7E465CE48B25AD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CC1298" w14:textId="17F958DB" w:rsidR="003F0D73" w:rsidRPr="00FF5482" w:rsidRDefault="00FF5482" w:rsidP="00F31F6D">
                <w:pPr>
                  <w:rPr>
                    <w:b/>
                  </w:rPr>
                </w:pPr>
                <w:proofErr w:type="spellStart"/>
                <w:r w:rsidRPr="00F31F6D">
                  <w:t>Ozu</w:t>
                </w:r>
                <w:proofErr w:type="spellEnd"/>
                <w:r w:rsidRPr="00F31F6D">
                  <w:t xml:space="preserve">, </w:t>
                </w:r>
                <w:proofErr w:type="spellStart"/>
                <w:r w:rsidRPr="00F31F6D">
                  <w:t>Yasujiro</w:t>
                </w:r>
                <w:proofErr w:type="spellEnd"/>
                <w:r w:rsidRPr="00F31F6D">
                  <w:t xml:space="preserve"> (</w:t>
                </w:r>
                <w:r w:rsidR="00F31F6D" w:rsidRPr="00F31F6D">
                  <w:t>1903-</w:t>
                </w:r>
                <w:r w:rsidRPr="00F31F6D">
                  <w:t>1963)</w:t>
                </w:r>
              </w:p>
            </w:tc>
          </w:sdtContent>
        </w:sdt>
      </w:tr>
      <w:tr w:rsidR="00464699" w14:paraId="59ECE093" w14:textId="77777777" w:rsidTr="00AA2459">
        <w:sdt>
          <w:sdtPr>
            <w:alias w:val="Variant headwords"/>
            <w:tag w:val="variantHeadwords"/>
            <w:id w:val="173464402"/>
            <w:placeholder>
              <w:docPart w:val="A022910D12398D4193BE8291C41BC1D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8F34E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17DCDF2" w14:textId="77777777" w:rsidTr="003F0D73">
        <w:sdt>
          <w:sdtPr>
            <w:alias w:val="Abstract"/>
            <w:tag w:val="abstract"/>
            <w:id w:val="-635871867"/>
            <w:placeholder>
              <w:docPart w:val="59A7700E262D844A9A4072B978ADB0B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F3854B" w14:textId="77777777" w:rsidR="003830C9" w:rsidRPr="00342492" w:rsidRDefault="003830C9" w:rsidP="003830C9">
                <w:r>
                  <w:t xml:space="preserve">The Japanese film historian Donald Richie notes that the Japanese think of </w:t>
                </w:r>
                <w:proofErr w:type="spellStart"/>
                <w:r>
                  <w:t>Ozu</w:t>
                </w:r>
                <w:proofErr w:type="spellEnd"/>
                <w:r>
                  <w:t xml:space="preserve"> </w:t>
                </w:r>
                <w:proofErr w:type="spellStart"/>
                <w:r>
                  <w:t>Yasujiro</w:t>
                </w:r>
                <w:proofErr w:type="spellEnd"/>
                <w:r>
                  <w:t xml:space="preserve"> as the ‘most Japanese’ of all their filmmakers (1). </w:t>
                </w:r>
                <w:proofErr w:type="spellStart"/>
                <w:r>
                  <w:t>Ozu’s</w:t>
                </w:r>
                <w:proofErr w:type="spellEnd"/>
                <w:r>
                  <w:t xml:space="preserve"> </w:t>
                </w:r>
                <w:r>
                  <w:rPr>
                    <w:i/>
                  </w:rPr>
                  <w:t xml:space="preserve">Tokyo </w:t>
                </w:r>
                <w:proofErr w:type="spellStart"/>
                <w:r>
                  <w:rPr>
                    <w:i/>
                  </w:rPr>
                  <w:t>monogatari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Tokyo Story</w:t>
                </w:r>
                <w:r>
                  <w:t xml:space="preserve">] (1953) has also been a regular feature on numerous ‘top ten greatest films of all time’ lists selected by prestigious institutions around the world, placing it on par with such classics as Alfred Hitchcock’s </w:t>
                </w:r>
                <w:r>
                  <w:rPr>
                    <w:i/>
                  </w:rPr>
                  <w:t xml:space="preserve">Vertigo </w:t>
                </w:r>
                <w:r>
                  <w:t xml:space="preserve">(1958) and Orson Welles' </w:t>
                </w:r>
                <w:r>
                  <w:rPr>
                    <w:i/>
                  </w:rPr>
                  <w:t xml:space="preserve">Citizen Kane </w:t>
                </w:r>
                <w:r>
                  <w:t xml:space="preserve">(1941). </w:t>
                </w:r>
              </w:p>
              <w:p w14:paraId="4B4D6E9B" w14:textId="77777777" w:rsidR="003830C9" w:rsidRDefault="003830C9" w:rsidP="003830C9"/>
              <w:p w14:paraId="6F7047C2" w14:textId="7499116A" w:rsidR="00E85A05" w:rsidRDefault="003830C9" w:rsidP="003830C9">
                <w:proofErr w:type="spellStart"/>
                <w:r>
                  <w:t>Ozu</w:t>
                </w:r>
                <w:proofErr w:type="spellEnd"/>
                <w:r>
                  <w:t xml:space="preserve"> is often referred to as one of the three giants that represent Japanese cinema along with Kurosawa Akira and </w:t>
                </w:r>
                <w:proofErr w:type="spellStart"/>
                <w:r>
                  <w:t>Mizoguchi</w:t>
                </w:r>
                <w:proofErr w:type="spellEnd"/>
                <w:r>
                  <w:t xml:space="preserve"> Kenji. </w:t>
                </w:r>
                <w:proofErr w:type="spellStart"/>
                <w:r>
                  <w:t>Ozu</w:t>
                </w:r>
                <w:proofErr w:type="spellEnd"/>
                <w:r>
                  <w:t xml:space="preserve"> directed a total of 54 films, mostly at the Shochiku studio, where he was hired in 1923 and worked until his death. While more than a dozen of his pre-war works are no longer extant, some of </w:t>
                </w:r>
                <w:proofErr w:type="spellStart"/>
                <w:r>
                  <w:t>Ozu’s</w:t>
                </w:r>
                <w:proofErr w:type="spellEnd"/>
                <w:r>
                  <w:t xml:space="preserve"> silent films, such as </w:t>
                </w:r>
                <w:proofErr w:type="spellStart"/>
                <w:r>
                  <w:rPr>
                    <w:i/>
                  </w:rPr>
                  <w:t>Wasei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kenka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tomodachi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Fighting Friends Japanese Style</w:t>
                </w:r>
                <w:r>
                  <w:t xml:space="preserve">] (1929) and </w:t>
                </w:r>
                <w:proofErr w:type="spellStart"/>
                <w:r>
                  <w:rPr>
                    <w:i/>
                  </w:rPr>
                  <w:t>Tokkan</w:t>
                </w:r>
                <w:proofErr w:type="spellEnd"/>
                <w:r>
                  <w:rPr>
                    <w:i/>
                  </w:rPr>
                  <w:t xml:space="preserve"> Kozo </w:t>
                </w:r>
                <w:r>
                  <w:t>[</w:t>
                </w:r>
                <w:r>
                  <w:rPr>
                    <w:i/>
                  </w:rPr>
                  <w:t>A Straightforward Boy</w:t>
                </w:r>
                <w:r>
                  <w:t xml:space="preserve">] (1929), are wildly humorous, exhibiting the strong influence of Hollywood slapstick comedies. However, other early works from the same period, including </w:t>
                </w:r>
                <w:r>
                  <w:rPr>
                    <w:i/>
                  </w:rPr>
                  <w:t xml:space="preserve">Tokyo no </w:t>
                </w:r>
                <w:proofErr w:type="spellStart"/>
                <w:r>
                  <w:rPr>
                    <w:i/>
                  </w:rPr>
                  <w:t>korasu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Tokyo Chorus</w:t>
                </w:r>
                <w:r>
                  <w:t xml:space="preserve">] (1931) and </w:t>
                </w:r>
                <w:proofErr w:type="spellStart"/>
                <w:r>
                  <w:rPr>
                    <w:i/>
                  </w:rPr>
                  <w:t>Umarete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wa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mita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keredo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I Was Born, But…</w:t>
                </w:r>
                <w:r>
                  <w:t xml:space="preserve">] (1932), revolve around the emerging middle class family, in part reflecting the then-Shochiku producer Kido </w:t>
                </w:r>
                <w:proofErr w:type="spellStart"/>
                <w:r>
                  <w:t>Shiro’s</w:t>
                </w:r>
                <w:proofErr w:type="spellEnd"/>
                <w:r>
                  <w:t xml:space="preserve"> marketing strategy to translate modern everyday life into cinema.</w:t>
                </w:r>
              </w:p>
            </w:tc>
          </w:sdtContent>
        </w:sdt>
      </w:tr>
      <w:tr w:rsidR="003F0D73" w14:paraId="6AAFEC1B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D56390C8C6670247A2B0A17A42A06C8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52891F" w14:textId="53C204A7" w:rsidR="00FF5482" w:rsidRPr="00342492" w:rsidRDefault="00FF5482" w:rsidP="00FF5482">
                <w:r>
                  <w:t xml:space="preserve">The Japanese film historian Donald Richie notes that the Japanese think of </w:t>
                </w:r>
                <w:proofErr w:type="spellStart"/>
                <w:r>
                  <w:t>Ozu</w:t>
                </w:r>
                <w:proofErr w:type="spellEnd"/>
                <w:r>
                  <w:t xml:space="preserve"> </w:t>
                </w:r>
                <w:proofErr w:type="spellStart"/>
                <w:r>
                  <w:t>Yasujiro</w:t>
                </w:r>
                <w:proofErr w:type="spellEnd"/>
                <w:r>
                  <w:t xml:space="preserve"> as the ‘most Japanese’ of all their filmmakers</w:t>
                </w:r>
                <w:r w:rsidR="00A7335B">
                  <w:t xml:space="preserve"> (1)</w:t>
                </w:r>
                <w:r>
                  <w:t xml:space="preserve">. </w:t>
                </w:r>
                <w:proofErr w:type="spellStart"/>
                <w:r w:rsidR="00336906">
                  <w:t>Ozu’s</w:t>
                </w:r>
                <w:proofErr w:type="spellEnd"/>
                <w:r>
                  <w:t xml:space="preserve"> </w:t>
                </w:r>
                <w:r>
                  <w:rPr>
                    <w:i/>
                  </w:rPr>
                  <w:t xml:space="preserve">Tokyo </w:t>
                </w:r>
                <w:proofErr w:type="spellStart"/>
                <w:r>
                  <w:rPr>
                    <w:i/>
                  </w:rPr>
                  <w:t>monogatari</w:t>
                </w:r>
                <w:proofErr w:type="spellEnd"/>
                <w:r>
                  <w:t xml:space="preserve"> </w:t>
                </w:r>
                <w:r w:rsidR="00336906">
                  <w:t>[</w:t>
                </w:r>
                <w:r>
                  <w:rPr>
                    <w:i/>
                  </w:rPr>
                  <w:t>Tokyo Story</w:t>
                </w:r>
                <w:r w:rsidR="00336906">
                  <w:t>]</w:t>
                </w:r>
                <w:r>
                  <w:t xml:space="preserve"> </w:t>
                </w:r>
                <w:r w:rsidR="00336906">
                  <w:t>(</w:t>
                </w:r>
                <w:r>
                  <w:t>1</w:t>
                </w:r>
                <w:r w:rsidR="003E41FA">
                  <w:t>953) has also been a regular feature on numerous</w:t>
                </w:r>
                <w:r w:rsidR="00BC2F3E">
                  <w:t xml:space="preserve"> </w:t>
                </w:r>
                <w:r>
                  <w:t>‘top ten greatest films of all time’ lists</w:t>
                </w:r>
                <w:r w:rsidR="00336906">
                  <w:t xml:space="preserve"> </w:t>
                </w:r>
                <w:r>
                  <w:t xml:space="preserve">selected by prestigious institutions around the world, </w:t>
                </w:r>
                <w:r w:rsidR="003E41FA">
                  <w:t>placing</w:t>
                </w:r>
                <w:r w:rsidR="00133FE3">
                  <w:t xml:space="preserve"> it on </w:t>
                </w:r>
                <w:r>
                  <w:t xml:space="preserve">par with such classics as Alfred Hitchcock’s </w:t>
                </w:r>
                <w:r>
                  <w:rPr>
                    <w:i/>
                  </w:rPr>
                  <w:t xml:space="preserve">Vertigo </w:t>
                </w:r>
                <w:r>
                  <w:t xml:space="preserve">(1958) and Orson Welles' </w:t>
                </w:r>
                <w:r>
                  <w:rPr>
                    <w:i/>
                  </w:rPr>
                  <w:t xml:space="preserve">Citizen Kane </w:t>
                </w:r>
                <w:r>
                  <w:t xml:space="preserve">(1941). </w:t>
                </w:r>
              </w:p>
              <w:p w14:paraId="03631354" w14:textId="77777777" w:rsidR="00FF5482" w:rsidRDefault="00FF5482" w:rsidP="00FF5482"/>
              <w:p w14:paraId="0AE91F50" w14:textId="3CEA5889" w:rsidR="00FF5482" w:rsidRDefault="00E062EC" w:rsidP="00FF5482">
                <w:proofErr w:type="spellStart"/>
                <w:r>
                  <w:t>Ozu</w:t>
                </w:r>
                <w:proofErr w:type="spellEnd"/>
                <w:r>
                  <w:t xml:space="preserve"> is often referred to a</w:t>
                </w:r>
                <w:r w:rsidR="00313AB2">
                  <w:t>s o</w:t>
                </w:r>
                <w:r w:rsidR="00FF5482">
                  <w:t xml:space="preserve">ne of the three giants </w:t>
                </w:r>
                <w:r>
                  <w:t xml:space="preserve">that represent Japanese cinema </w:t>
                </w:r>
                <w:r w:rsidR="00FF5482">
                  <w:t>along with Kuros</w:t>
                </w:r>
                <w:r>
                  <w:t xml:space="preserve">awa Akira and </w:t>
                </w:r>
                <w:proofErr w:type="spellStart"/>
                <w:r>
                  <w:t>Mizoguchi</w:t>
                </w:r>
                <w:proofErr w:type="spellEnd"/>
                <w:r>
                  <w:t xml:space="preserve"> Kenji. </w:t>
                </w:r>
                <w:proofErr w:type="spellStart"/>
                <w:r w:rsidR="00FF5482">
                  <w:t>Ozu</w:t>
                </w:r>
                <w:proofErr w:type="spellEnd"/>
                <w:r w:rsidR="00FF5482">
                  <w:t xml:space="preserve"> directed a</w:t>
                </w:r>
                <w:r w:rsidR="00313AB2">
                  <w:t xml:space="preserve"> total of 54 films, </w:t>
                </w:r>
                <w:r>
                  <w:t>mostly at the Shochiku studio,</w:t>
                </w:r>
                <w:r w:rsidR="00FF5482">
                  <w:t xml:space="preserve"> where he was hired in 1923 and </w:t>
                </w:r>
                <w:r w:rsidR="004B2413">
                  <w:t>worked</w:t>
                </w:r>
                <w:r w:rsidR="00FF5482">
                  <w:t xml:space="preserve"> until his death. While more than a dozen of his </w:t>
                </w:r>
                <w:r>
                  <w:t>pre-war</w:t>
                </w:r>
                <w:r w:rsidR="00FF5482">
                  <w:t xml:space="preserve"> works are no longer extant, some of </w:t>
                </w:r>
                <w:proofErr w:type="spellStart"/>
                <w:r w:rsidR="00FF5482">
                  <w:t>Ozu’s</w:t>
                </w:r>
                <w:proofErr w:type="spellEnd"/>
                <w:r w:rsidR="00FF5482">
                  <w:t xml:space="preserve"> silent films, such as </w:t>
                </w:r>
                <w:proofErr w:type="spellStart"/>
                <w:r w:rsidR="00FF5482">
                  <w:rPr>
                    <w:i/>
                  </w:rPr>
                  <w:t>Wasei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proofErr w:type="spellStart"/>
                <w:r w:rsidR="00FF5482">
                  <w:rPr>
                    <w:i/>
                  </w:rPr>
                  <w:t>kenka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proofErr w:type="spellStart"/>
                <w:r w:rsidR="00FF5482">
                  <w:rPr>
                    <w:i/>
                  </w:rPr>
                  <w:t>tomodachi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Fighting Friends Japanese Style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 xml:space="preserve">1929) and </w:t>
                </w:r>
                <w:proofErr w:type="spellStart"/>
                <w:r w:rsidR="00FF5482">
                  <w:rPr>
                    <w:i/>
                  </w:rPr>
                  <w:t>Tokkan</w:t>
                </w:r>
                <w:proofErr w:type="spellEnd"/>
                <w:r w:rsidR="00FF5482">
                  <w:rPr>
                    <w:i/>
                  </w:rPr>
                  <w:t xml:space="preserve"> Kozo </w:t>
                </w:r>
                <w:r w:rsidR="00AA2459">
                  <w:t>[</w:t>
                </w:r>
                <w:r w:rsidR="00FF5482">
                  <w:rPr>
                    <w:i/>
                  </w:rPr>
                  <w:t>A Straightforward Boy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>1929), are wildly humorous, exhibiting the strong influence of Hollywood sla</w:t>
                </w:r>
                <w:r>
                  <w:t>pstick comedies. However, other</w:t>
                </w:r>
                <w:r w:rsidR="00FF5482">
                  <w:t xml:space="preserve"> early works</w:t>
                </w:r>
                <w:r>
                  <w:t xml:space="preserve"> from the same period</w:t>
                </w:r>
                <w:r w:rsidR="00FF5482">
                  <w:t xml:space="preserve">, including </w:t>
                </w:r>
                <w:r w:rsidR="00FF5482">
                  <w:rPr>
                    <w:i/>
                  </w:rPr>
                  <w:t xml:space="preserve">Tokyo no </w:t>
                </w:r>
                <w:proofErr w:type="spellStart"/>
                <w:r w:rsidR="00FF5482">
                  <w:rPr>
                    <w:i/>
                  </w:rPr>
                  <w:t>korasu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Tokyo Chorus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 xml:space="preserve">1931) and </w:t>
                </w:r>
                <w:proofErr w:type="spellStart"/>
                <w:r w:rsidR="00FF5482">
                  <w:rPr>
                    <w:i/>
                  </w:rPr>
                  <w:t>Umarete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proofErr w:type="spellStart"/>
                <w:r w:rsidR="00FF5482">
                  <w:rPr>
                    <w:i/>
                  </w:rPr>
                  <w:t>wa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proofErr w:type="spellStart"/>
                <w:r w:rsidR="00FF5482">
                  <w:rPr>
                    <w:i/>
                  </w:rPr>
                  <w:t>mita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proofErr w:type="spellStart"/>
                <w:r w:rsidR="00FF5482">
                  <w:rPr>
                    <w:i/>
                  </w:rPr>
                  <w:t>keredo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I Was Born, But…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>1932), revolve around the emerging middle class family</w:t>
                </w:r>
                <w:r w:rsidR="00AA2459">
                  <w:t>, in part reflecting the then-</w:t>
                </w:r>
                <w:r w:rsidR="00FF5482">
                  <w:t xml:space="preserve">Shochiku producer Kido </w:t>
                </w:r>
                <w:proofErr w:type="spellStart"/>
                <w:r w:rsidR="00FF5482">
                  <w:t>Shiro’s</w:t>
                </w:r>
                <w:proofErr w:type="spellEnd"/>
                <w:r w:rsidR="00FF5482">
                  <w:t xml:space="preserve"> marketing strategy to translate modern everyday life into cinema. Indeed, in contrast to Kurosawa and </w:t>
                </w:r>
                <w:proofErr w:type="spellStart"/>
                <w:r w:rsidR="00FF5482">
                  <w:t>Mizoguchi</w:t>
                </w:r>
                <w:proofErr w:type="spellEnd"/>
                <w:r w:rsidR="00FF5482">
                  <w:t xml:space="preserve">, whose oeuvres include a number of </w:t>
                </w:r>
                <w:proofErr w:type="spellStart"/>
                <w:r w:rsidR="00FF5482">
                  <w:rPr>
                    <w:i/>
                  </w:rPr>
                  <w:t>jidaigeki</w:t>
                </w:r>
                <w:proofErr w:type="spellEnd"/>
                <w:r>
                  <w:t xml:space="preserve"> [period dramas], </w:t>
                </w:r>
                <w:proofErr w:type="spellStart"/>
                <w:r>
                  <w:t>Ozu’s</w:t>
                </w:r>
                <w:proofErr w:type="spellEnd"/>
                <w:r>
                  <w:t xml:space="preserve"> interest was</w:t>
                </w:r>
                <w:r w:rsidR="00FF5482">
                  <w:t xml:space="preserve"> in portraying one particular subject: the contemporary family, often in dissolution. The </w:t>
                </w:r>
                <w:proofErr w:type="spellStart"/>
                <w:r w:rsidR="00FF5482">
                  <w:t>postwar</w:t>
                </w:r>
                <w:proofErr w:type="spellEnd"/>
                <w:r w:rsidR="00FF5482">
                  <w:t xml:space="preserve"> films he directed during his mature period, </w:t>
                </w:r>
                <w:r w:rsidR="00FF5482">
                  <w:lastRenderedPageBreak/>
                  <w:t xml:space="preserve">from </w:t>
                </w:r>
                <w:proofErr w:type="spellStart"/>
                <w:r w:rsidR="00FF5482">
                  <w:rPr>
                    <w:i/>
                  </w:rPr>
                  <w:t>Banshun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Late Spring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 xml:space="preserve">1949), </w:t>
                </w:r>
                <w:proofErr w:type="spellStart"/>
                <w:r w:rsidR="00FF5482">
                  <w:rPr>
                    <w:i/>
                  </w:rPr>
                  <w:t>Bakushu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Early Summer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 xml:space="preserve">1951), </w:t>
                </w:r>
                <w:r w:rsidR="00FF5482">
                  <w:rPr>
                    <w:i/>
                  </w:rPr>
                  <w:t>Tokyo Story</w:t>
                </w:r>
                <w:r w:rsidR="00FF5482">
                  <w:t xml:space="preserve"> to </w:t>
                </w:r>
                <w:r w:rsidR="00FF5482">
                  <w:rPr>
                    <w:i/>
                  </w:rPr>
                  <w:t xml:space="preserve">Aki </w:t>
                </w:r>
                <w:proofErr w:type="spellStart"/>
                <w:r w:rsidR="00FF5482">
                  <w:rPr>
                    <w:i/>
                  </w:rPr>
                  <w:t>biyori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Late Afternoon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>1960)</w:t>
                </w:r>
                <w:r w:rsidR="00AA2459">
                  <w:t>,</w:t>
                </w:r>
                <w:r w:rsidR="00FF5482">
                  <w:t xml:space="preserve"> and his last work</w:t>
                </w:r>
                <w:r w:rsidR="00AA2459">
                  <w:t>,</w:t>
                </w:r>
                <w:r w:rsidR="00FF5482">
                  <w:t xml:space="preserve"> </w:t>
                </w:r>
                <w:proofErr w:type="spellStart"/>
                <w:r w:rsidR="00FF5482">
                  <w:rPr>
                    <w:i/>
                  </w:rPr>
                  <w:t>Sanma</w:t>
                </w:r>
                <w:proofErr w:type="spellEnd"/>
                <w:r w:rsidR="00FF5482">
                  <w:rPr>
                    <w:i/>
                  </w:rPr>
                  <w:t xml:space="preserve"> no </w:t>
                </w:r>
                <w:proofErr w:type="spellStart"/>
                <w:r w:rsidR="00FF5482">
                  <w:rPr>
                    <w:i/>
                  </w:rPr>
                  <w:t>aji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An Autumn Afternoon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>1962), all centre around sim</w:t>
                </w:r>
                <w:r w:rsidR="003E41FA">
                  <w:t xml:space="preserve">ilar stories of family matters and usually feature </w:t>
                </w:r>
                <w:r w:rsidR="00FF5482">
                  <w:t xml:space="preserve">a father marrying off his daughter. </w:t>
                </w:r>
                <w:r w:rsidR="003E41FA">
                  <w:t>Often</w:t>
                </w:r>
                <w:r w:rsidR="00FF5482">
                  <w:t xml:space="preserve"> casting the same actors for the same roles, hi</w:t>
                </w:r>
                <w:r w:rsidR="003E41FA">
                  <w:t xml:space="preserve">s </w:t>
                </w:r>
                <w:proofErr w:type="spellStart"/>
                <w:r w:rsidR="003E41FA">
                  <w:t>postwar</w:t>
                </w:r>
                <w:proofErr w:type="spellEnd"/>
                <w:r w:rsidR="003E41FA">
                  <w:t xml:space="preserve"> works might strike his</w:t>
                </w:r>
                <w:r w:rsidR="00FF5482">
                  <w:t xml:space="preserve"> audience as </w:t>
                </w:r>
                <w:r w:rsidR="003E41FA">
                  <w:t>variations of the same template. T</w:t>
                </w:r>
                <w:r w:rsidR="00FF5482">
                  <w:t xml:space="preserve">his occasionally invites criticism </w:t>
                </w:r>
                <w:r w:rsidR="003E41FA">
                  <w:t xml:space="preserve">that </w:t>
                </w:r>
                <w:proofErr w:type="spellStart"/>
                <w:r w:rsidR="003E41FA">
                  <w:t>Ozu</w:t>
                </w:r>
                <w:proofErr w:type="spellEnd"/>
                <w:r w:rsidR="003E41FA">
                  <w:t xml:space="preserve"> h</w:t>
                </w:r>
                <w:r w:rsidR="00FF5482">
                  <w:t xml:space="preserve">as a conservative focus on only the domestic. However, </w:t>
                </w:r>
                <w:proofErr w:type="spellStart"/>
                <w:r w:rsidR="00FF5482">
                  <w:t>Ozu’s</w:t>
                </w:r>
                <w:proofErr w:type="spellEnd"/>
                <w:r w:rsidR="00FF5482">
                  <w:t xml:space="preserve"> idiosyncratic attention to the formal and technical aspects of these films has been studied rigorously (most notably by the film scholar David </w:t>
                </w:r>
                <w:proofErr w:type="spellStart"/>
                <w:r w:rsidR="00FF5482">
                  <w:t>Bordwell</w:t>
                </w:r>
                <w:proofErr w:type="spellEnd"/>
                <w:r w:rsidR="00FF5482">
                  <w:t xml:space="preserve">) as marking his </w:t>
                </w:r>
                <w:proofErr w:type="spellStart"/>
                <w:r w:rsidR="00FF5482">
                  <w:t>auteurist</w:t>
                </w:r>
                <w:proofErr w:type="spellEnd"/>
                <w:r w:rsidR="00FF5482">
                  <w:t xml:space="preserve"> signature, positioning him as an ambitious modernist or transcendental cinematic poet </w:t>
                </w:r>
                <w:r w:rsidR="003E41FA">
                  <w:t>who effectively expanded the boundaries</w:t>
                </w:r>
                <w:r w:rsidR="00FF5482">
                  <w:t xml:space="preserve"> of filmic </w:t>
                </w:r>
                <w:r w:rsidR="003E41FA">
                  <w:t>art. He is often identified by</w:t>
                </w:r>
                <w:r w:rsidR="00FF5482">
                  <w:t xml:space="preserve"> his trademark styles</w:t>
                </w:r>
                <w:r w:rsidR="00206CB9">
                  <w:t>,</w:t>
                </w:r>
                <w:r w:rsidR="00FF5482">
                  <w:t xml:space="preserve"> including low camera positions, meticulous positioning of objects and actors to achieve pictorial rigo</w:t>
                </w:r>
                <w:r w:rsidR="00206CB9">
                  <w:t>u</w:t>
                </w:r>
                <w:r w:rsidR="00FF5482">
                  <w:t>r, use of the 50mm lens to flatten the image and reduce the depth of field, and subtle yet deliberate violations of the so-cal</w:t>
                </w:r>
                <w:r w:rsidR="003E41FA">
                  <w:t>led 180-degree rule to create the</w:t>
                </w:r>
                <w:r w:rsidR="00FF5482">
                  <w:t xml:space="preserve"> impre</w:t>
                </w:r>
                <w:r w:rsidR="00206CB9">
                  <w:t>ssion that the characters look back</w:t>
                </w:r>
                <w:r w:rsidR="00FF5482">
                  <w:t xml:space="preserve"> directly at the camera. All these elements undermine the supposedly transparent continuity essentia</w:t>
                </w:r>
                <w:r w:rsidR="00206CB9">
                  <w:t>l to the classical or standardis</w:t>
                </w:r>
                <w:r w:rsidR="00FF5482">
                  <w:t xml:space="preserve">ed conventions of narrative cinema. At the same time, as was briefly suggested above, </w:t>
                </w:r>
                <w:proofErr w:type="spellStart"/>
                <w:r w:rsidR="00FF5482">
                  <w:t>Ozu’s</w:t>
                </w:r>
                <w:proofErr w:type="spellEnd"/>
                <w:r w:rsidR="00FF5482">
                  <w:t xml:space="preserve"> ‘radical’ filmmaking practice was achieved all within a studio system entirely aimed at the domestic audience. Unlike Kurosawa and </w:t>
                </w:r>
                <w:proofErr w:type="spellStart"/>
                <w:r w:rsidR="00FF5482">
                  <w:t>Mizoguchi</w:t>
                </w:r>
                <w:proofErr w:type="spellEnd"/>
                <w:r w:rsidR="00FF5482">
                  <w:t xml:space="preserve">, </w:t>
                </w:r>
                <w:proofErr w:type="spellStart"/>
                <w:r w:rsidR="00FF5482">
                  <w:t>Ozu</w:t>
                </w:r>
                <w:r w:rsidR="003E41FA">
                  <w:t>’s</w:t>
                </w:r>
                <w:proofErr w:type="spellEnd"/>
                <w:r w:rsidR="003E41FA">
                  <w:t xml:space="preserve"> films were</w:t>
                </w:r>
                <w:r w:rsidR="00FF5482">
                  <w:t xml:space="preserve"> not shown abroad during his lifetime. </w:t>
                </w:r>
              </w:p>
              <w:p w14:paraId="735AACB6" w14:textId="77777777" w:rsidR="00235C76" w:rsidRDefault="00235C76" w:rsidP="00FF5482"/>
              <w:p w14:paraId="0622659E" w14:textId="0D3660D1" w:rsidR="00235C76" w:rsidRDefault="00235C76" w:rsidP="00235C76">
                <w:pPr>
                  <w:pStyle w:val="Heading1"/>
                  <w:outlineLvl w:val="0"/>
                </w:pPr>
                <w:r>
                  <w:t>List of Works:</w:t>
                </w:r>
              </w:p>
              <w:p w14:paraId="70A11FE2" w14:textId="60C31C5B" w:rsidR="00235C76" w:rsidRDefault="00235C76" w:rsidP="00235C76">
                <w:r>
                  <w:rPr>
                    <w:i/>
                  </w:rPr>
                  <w:t xml:space="preserve">Tokyo </w:t>
                </w:r>
                <w:proofErr w:type="spellStart"/>
                <w:r>
                  <w:rPr>
                    <w:i/>
                  </w:rPr>
                  <w:t>monogatari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Tokyo Story</w:t>
                </w:r>
                <w:r>
                  <w:t>] (1953)</w:t>
                </w:r>
              </w:p>
              <w:p w14:paraId="705117DC" w14:textId="13C9D6CE" w:rsidR="00235C76" w:rsidRDefault="00235C76" w:rsidP="00235C76">
                <w:proofErr w:type="spellStart"/>
                <w:r>
                  <w:rPr>
                    <w:i/>
                  </w:rPr>
                  <w:t>Wasei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 w:rsidRPr="00381401">
                  <w:rPr>
                    <w:i/>
                  </w:rPr>
                  <w:t>kenka</w:t>
                </w:r>
                <w:proofErr w:type="spellEnd"/>
                <w:r w:rsidRPr="00381401">
                  <w:rPr>
                    <w:i/>
                  </w:rPr>
                  <w:t xml:space="preserve"> </w:t>
                </w:r>
                <w:proofErr w:type="spellStart"/>
                <w:r w:rsidRPr="00381401">
                  <w:rPr>
                    <w:i/>
                  </w:rPr>
                  <w:t>tomodachi</w:t>
                </w:r>
                <w:proofErr w:type="spellEnd"/>
                <w:r w:rsidRPr="00381401">
                  <w:rPr>
                    <w:i/>
                  </w:rPr>
                  <w:t xml:space="preserve"> </w:t>
                </w:r>
                <w:r w:rsidR="00B55A28" w:rsidRPr="00381401">
                  <w:t>[</w:t>
                </w:r>
                <w:r w:rsidRPr="00381401">
                  <w:rPr>
                    <w:i/>
                  </w:rPr>
                  <w:t>Fighting Friends Japanese Style</w:t>
                </w:r>
                <w:r w:rsidR="00B55A28">
                  <w:t>]</w:t>
                </w:r>
                <w:r>
                  <w:t xml:space="preserve"> </w:t>
                </w:r>
                <w:r w:rsidR="00B55A28">
                  <w:t>(</w:t>
                </w:r>
                <w:r>
                  <w:t>1929)</w:t>
                </w:r>
              </w:p>
              <w:p w14:paraId="720D4F60" w14:textId="780B7E61" w:rsidR="00235C76" w:rsidRDefault="00235C76" w:rsidP="00235C76">
                <w:proofErr w:type="spellStart"/>
                <w:r>
                  <w:rPr>
                    <w:i/>
                  </w:rPr>
                  <w:t>Tokkan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kozo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B55A28">
                  <w:t>[</w:t>
                </w:r>
                <w:r>
                  <w:rPr>
                    <w:i/>
                  </w:rPr>
                  <w:t>A Straightforward Boy</w:t>
                </w:r>
                <w:r w:rsidR="00B55A28">
                  <w:t>]</w:t>
                </w:r>
                <w:r>
                  <w:t xml:space="preserve"> </w:t>
                </w:r>
                <w:r w:rsidR="00B55A28">
                  <w:t>(</w:t>
                </w:r>
                <w:r>
                  <w:t>1929)</w:t>
                </w:r>
              </w:p>
              <w:p w14:paraId="03AB0AD8" w14:textId="5F85FF1B" w:rsidR="00235C76" w:rsidRDefault="00235C76" w:rsidP="00235C76">
                <w:r>
                  <w:rPr>
                    <w:i/>
                  </w:rPr>
                  <w:t xml:space="preserve">Tokyo no </w:t>
                </w:r>
                <w:proofErr w:type="spellStart"/>
                <w:r>
                  <w:rPr>
                    <w:i/>
                  </w:rPr>
                  <w:t>korasu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B55A28">
                  <w:t>[</w:t>
                </w:r>
                <w:r>
                  <w:rPr>
                    <w:i/>
                  </w:rPr>
                  <w:t>Tokyo Chorus</w:t>
                </w:r>
                <w:r w:rsidR="00B55A28">
                  <w:t>]</w:t>
                </w:r>
                <w:r>
                  <w:t xml:space="preserve"> </w:t>
                </w:r>
                <w:r w:rsidR="00B55A28">
                  <w:t>(</w:t>
                </w:r>
                <w:r>
                  <w:t>1931)</w:t>
                </w:r>
              </w:p>
              <w:p w14:paraId="53CBA269" w14:textId="2F28BF44" w:rsidR="00235C76" w:rsidRDefault="00235C76" w:rsidP="00235C76">
                <w:proofErr w:type="spellStart"/>
                <w:r>
                  <w:rPr>
                    <w:i/>
                  </w:rPr>
                  <w:t>Umarete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wa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mita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keredo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9824EC">
                  <w:t>[</w:t>
                </w:r>
                <w:r>
                  <w:rPr>
                    <w:i/>
                  </w:rPr>
                  <w:t>I Was Born, But…</w:t>
                </w:r>
                <w:r w:rsidR="009824EC">
                  <w:t>]</w:t>
                </w:r>
                <w:r>
                  <w:t xml:space="preserve"> </w:t>
                </w:r>
                <w:r w:rsidR="009824EC">
                  <w:t>(</w:t>
                </w:r>
                <w:r>
                  <w:t>1932)</w:t>
                </w:r>
              </w:p>
              <w:p w14:paraId="46227AD9" w14:textId="52829ECC" w:rsidR="00235C76" w:rsidRDefault="00235C76" w:rsidP="00235C76">
                <w:proofErr w:type="spellStart"/>
                <w:r>
                  <w:rPr>
                    <w:i/>
                  </w:rPr>
                  <w:t>Banshun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9824EC">
                  <w:t>[</w:t>
                </w:r>
                <w:r>
                  <w:rPr>
                    <w:i/>
                  </w:rPr>
                  <w:t>Late Spring</w:t>
                </w:r>
                <w:r w:rsidR="009824EC">
                  <w:t>]</w:t>
                </w:r>
                <w:r>
                  <w:t xml:space="preserve"> </w:t>
                </w:r>
                <w:r w:rsidR="009824EC">
                  <w:t>(</w:t>
                </w:r>
                <w:r>
                  <w:t>1949)</w:t>
                </w:r>
              </w:p>
              <w:p w14:paraId="33CFB578" w14:textId="08174A24" w:rsidR="00235C76" w:rsidRDefault="00235C76" w:rsidP="00235C76">
                <w:proofErr w:type="spellStart"/>
                <w:r>
                  <w:rPr>
                    <w:i/>
                  </w:rPr>
                  <w:t>Bakushu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9824EC">
                  <w:t>[</w:t>
                </w:r>
                <w:r>
                  <w:rPr>
                    <w:i/>
                  </w:rPr>
                  <w:t>Early Summer</w:t>
                </w:r>
                <w:r w:rsidR="009824EC">
                  <w:t>]</w:t>
                </w:r>
                <w:r>
                  <w:t xml:space="preserve"> </w:t>
                </w:r>
                <w:r w:rsidR="009824EC">
                  <w:t>(</w:t>
                </w:r>
                <w:r>
                  <w:t>1951)</w:t>
                </w:r>
              </w:p>
              <w:p w14:paraId="42717FE1" w14:textId="4E894306" w:rsidR="00235C76" w:rsidRDefault="00235C76" w:rsidP="00235C76">
                <w:r>
                  <w:rPr>
                    <w:i/>
                  </w:rPr>
                  <w:t xml:space="preserve">Aki </w:t>
                </w:r>
                <w:proofErr w:type="spellStart"/>
                <w:r>
                  <w:rPr>
                    <w:i/>
                  </w:rPr>
                  <w:t>biyori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9824EC">
                  <w:t>[</w:t>
                </w:r>
                <w:r>
                  <w:rPr>
                    <w:i/>
                  </w:rPr>
                  <w:t>Late Afternoon</w:t>
                </w:r>
                <w:r w:rsidR="009824EC">
                  <w:t>]</w:t>
                </w:r>
                <w:r>
                  <w:t xml:space="preserve"> </w:t>
                </w:r>
                <w:r w:rsidR="009824EC">
                  <w:t>(</w:t>
                </w:r>
                <w:r>
                  <w:t>1960)</w:t>
                </w:r>
              </w:p>
              <w:p w14:paraId="1743B8ED" w14:textId="4E9714F6" w:rsidR="00235C76" w:rsidRDefault="00235C76" w:rsidP="00235C76">
                <w:proofErr w:type="spellStart"/>
                <w:r>
                  <w:rPr>
                    <w:i/>
                  </w:rPr>
                  <w:t>Sanma</w:t>
                </w:r>
                <w:proofErr w:type="spellEnd"/>
                <w:r>
                  <w:rPr>
                    <w:i/>
                  </w:rPr>
                  <w:t xml:space="preserve"> no </w:t>
                </w:r>
                <w:proofErr w:type="spellStart"/>
                <w:r>
                  <w:rPr>
                    <w:i/>
                  </w:rPr>
                  <w:t>aji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9824EC">
                  <w:t>[</w:t>
                </w:r>
                <w:r>
                  <w:rPr>
                    <w:i/>
                  </w:rPr>
                  <w:t>An Autumn Afternoon</w:t>
                </w:r>
                <w:r w:rsidR="003830C9">
                  <w:t>]</w:t>
                </w:r>
                <w:r w:rsidR="009824EC">
                  <w:t xml:space="preserve"> </w:t>
                </w:r>
                <w:r w:rsidR="003830C9">
                  <w:t>(1962)</w:t>
                </w:r>
              </w:p>
              <w:p w14:paraId="1C1A1BF0" w14:textId="77777777" w:rsidR="00235C76" w:rsidRDefault="00235C76" w:rsidP="00235C76">
                <w:r>
                  <w:t>------</w:t>
                </w:r>
              </w:p>
              <w:p w14:paraId="30AE96BD" w14:textId="28AD3D47" w:rsidR="00235C76" w:rsidRDefault="00285FD0" w:rsidP="00235C76">
                <w:proofErr w:type="spellStart"/>
                <w:r w:rsidRPr="008676F9">
                  <w:rPr>
                    <w:i/>
                  </w:rPr>
                  <w:t>Zange</w:t>
                </w:r>
                <w:proofErr w:type="spellEnd"/>
                <w:r w:rsidRPr="008676F9">
                  <w:rPr>
                    <w:i/>
                  </w:rPr>
                  <w:t xml:space="preserve"> no </w:t>
                </w:r>
                <w:proofErr w:type="spellStart"/>
                <w:r w:rsidRPr="008676F9">
                  <w:rPr>
                    <w:i/>
                  </w:rPr>
                  <w:t>yaiba</w:t>
                </w:r>
                <w:proofErr w:type="spellEnd"/>
                <w:r>
                  <w:t xml:space="preserve"> [</w:t>
                </w:r>
                <w:r w:rsidRPr="008676F9">
                  <w:rPr>
                    <w:i/>
                  </w:rPr>
                  <w:t>Sword of Penitence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1927)</w:t>
                </w:r>
                <w:r w:rsidR="00235C76">
                  <w:tab/>
                </w:r>
              </w:p>
              <w:p w14:paraId="34D98E41" w14:textId="7AA248D1" w:rsidR="00235C76" w:rsidRDefault="00285FD0" w:rsidP="00235C76">
                <w:proofErr w:type="spellStart"/>
                <w:r w:rsidRPr="008676F9">
                  <w:rPr>
                    <w:i/>
                  </w:rPr>
                  <w:t>Wakodo</w:t>
                </w:r>
                <w:proofErr w:type="spellEnd"/>
                <w:r w:rsidRPr="008676F9">
                  <w:rPr>
                    <w:i/>
                  </w:rPr>
                  <w:t xml:space="preserve"> no </w:t>
                </w:r>
                <w:proofErr w:type="spellStart"/>
                <w:r w:rsidRPr="008676F9">
                  <w:rPr>
                    <w:i/>
                  </w:rPr>
                  <w:t>yume</w:t>
                </w:r>
                <w:proofErr w:type="spellEnd"/>
                <w:r>
                  <w:t xml:space="preserve"> [</w:t>
                </w:r>
                <w:r w:rsidRPr="008676F9">
                  <w:rPr>
                    <w:i/>
                  </w:rPr>
                  <w:t>Dreams of Youth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1928)</w:t>
                </w:r>
              </w:p>
              <w:p w14:paraId="193312EE" w14:textId="434206BB" w:rsidR="00235C76" w:rsidRDefault="00285FD0" w:rsidP="00235C76">
                <w:proofErr w:type="spellStart"/>
                <w:r w:rsidRPr="008676F9">
                  <w:rPr>
                    <w:i/>
                  </w:rPr>
                  <w:t>Nyobo</w:t>
                </w:r>
                <w:proofErr w:type="spellEnd"/>
                <w:r w:rsidRPr="008676F9">
                  <w:rPr>
                    <w:i/>
                  </w:rPr>
                  <w:t xml:space="preserve"> </w:t>
                </w:r>
                <w:proofErr w:type="spellStart"/>
                <w:r w:rsidRPr="008676F9">
                  <w:rPr>
                    <w:i/>
                  </w:rPr>
                  <w:t>funshitsu</w:t>
                </w:r>
                <w:proofErr w:type="spellEnd"/>
                <w:r>
                  <w:t xml:space="preserve"> [</w:t>
                </w:r>
                <w:r w:rsidRPr="008676F9">
                  <w:rPr>
                    <w:i/>
                  </w:rPr>
                  <w:t>Wife Lost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1928)</w:t>
                </w:r>
              </w:p>
              <w:p w14:paraId="5769FA98" w14:textId="312977EE" w:rsidR="00235C76" w:rsidRDefault="00285FD0" w:rsidP="00235C76">
                <w:proofErr w:type="spellStart"/>
                <w:r w:rsidRPr="008676F9">
                  <w:rPr>
                    <w:rFonts w:hint="eastAsia"/>
                    <w:i/>
                  </w:rPr>
                  <w:t>Kabocha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Pr="008676F9">
                  <w:rPr>
                    <w:rFonts w:hint="eastAsia"/>
                    <w:i/>
                  </w:rPr>
                  <w:t>Pumpkin</w:t>
                </w:r>
                <w:r>
                  <w:rPr>
                    <w:rFonts w:hint="eastAsia"/>
                  </w:rPr>
                  <w:t>]</w:t>
                </w:r>
                <w:r w:rsidR="00235C76"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235C76">
                  <w:t>1928)</w:t>
                </w:r>
              </w:p>
              <w:p w14:paraId="17BF73A9" w14:textId="2615453D" w:rsidR="00235C76" w:rsidRDefault="00235C76" w:rsidP="00235C76">
                <w:proofErr w:type="spellStart"/>
                <w:r w:rsidRPr="008676F9">
                  <w:rPr>
                    <w:i/>
                  </w:rPr>
                  <w:t>Hikkoshi</w:t>
                </w:r>
                <w:proofErr w:type="spellEnd"/>
                <w:r w:rsidRPr="008676F9">
                  <w:rPr>
                    <w:i/>
                  </w:rPr>
                  <w:t xml:space="preserve"> </w:t>
                </w:r>
                <w:proofErr w:type="spellStart"/>
                <w:r w:rsidRPr="008676F9">
                  <w:rPr>
                    <w:i/>
                  </w:rPr>
                  <w:t>fufu</w:t>
                </w:r>
                <w:proofErr w:type="spellEnd"/>
                <w:r w:rsidR="00285FD0">
                  <w:t xml:space="preserve"> [</w:t>
                </w:r>
                <w:r w:rsidR="00285FD0" w:rsidRPr="008676F9">
                  <w:rPr>
                    <w:i/>
                  </w:rPr>
                  <w:t>A Couple on the Move</w:t>
                </w:r>
                <w:r w:rsidR="00285FD0">
                  <w:t>]</w:t>
                </w:r>
                <w:r>
                  <w:t xml:space="preserve"> </w:t>
                </w:r>
                <w:r w:rsidR="00285FD0">
                  <w:t>(</w:t>
                </w:r>
                <w:r>
                  <w:t>1928)</w:t>
                </w:r>
                <w:r>
                  <w:tab/>
                </w:r>
              </w:p>
              <w:p w14:paraId="26C4D717" w14:textId="3BCCACC1" w:rsidR="00235C76" w:rsidRDefault="00285FD0" w:rsidP="00235C76">
                <w:proofErr w:type="spellStart"/>
                <w:r w:rsidRPr="008676F9">
                  <w:rPr>
                    <w:rFonts w:hint="eastAsia"/>
                    <w:i/>
                  </w:rPr>
                  <w:t>Nikutaibi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8676F9">
                  <w:rPr>
                    <w:rFonts w:hint="eastAsia"/>
                    <w:i/>
                  </w:rPr>
                  <w:t>Body Beautiful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1928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687C45C6" w14:textId="49E3C118" w:rsidR="00235C76" w:rsidRDefault="00235C76" w:rsidP="00235C76">
                <w:r w:rsidRPr="008676F9">
                  <w:rPr>
                    <w:rFonts w:hint="eastAsia"/>
                    <w:i/>
                  </w:rPr>
                  <w:t xml:space="preserve">Takara no </w:t>
                </w:r>
                <w:proofErr w:type="spellStart"/>
                <w:r w:rsidRPr="008676F9">
                  <w:rPr>
                    <w:rFonts w:hint="eastAsia"/>
                    <w:i/>
                  </w:rPr>
                  <w:t>yama</w:t>
                </w:r>
                <w:proofErr w:type="spellEnd"/>
                <w:r w:rsidR="001C19E3">
                  <w:t xml:space="preserve"> [</w:t>
                </w:r>
                <w:r w:rsidR="001C19E3" w:rsidRPr="008676F9">
                  <w:rPr>
                    <w:rFonts w:hint="eastAsia"/>
                    <w:i/>
                  </w:rPr>
                  <w:t>Treasure Mountain</w:t>
                </w:r>
                <w:r w:rsidR="001C19E3">
                  <w:rPr>
                    <w:rFonts w:hint="eastAsia"/>
                  </w:rPr>
                  <w:t>]</w:t>
                </w:r>
                <w:r>
                  <w:t xml:space="preserve"> </w:t>
                </w:r>
                <w:r w:rsidR="001C19E3">
                  <w:t>(</w:t>
                </w:r>
                <w:r>
                  <w:t>1929</w:t>
                </w:r>
                <w:r>
                  <w:rPr>
                    <w:rFonts w:hint="eastAsia"/>
                  </w:rPr>
                  <w:t>)</w:t>
                </w:r>
              </w:p>
              <w:p w14:paraId="028DB485" w14:textId="78C582F1" w:rsidR="00235C76" w:rsidRDefault="001C19E3" w:rsidP="00235C76">
                <w:proofErr w:type="spellStart"/>
                <w:r w:rsidRPr="008676F9">
                  <w:rPr>
                    <w:rFonts w:hint="eastAsia"/>
                    <w:i/>
                  </w:rPr>
                  <w:t>Gakusei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8676F9">
                  <w:rPr>
                    <w:rFonts w:hint="eastAsia"/>
                    <w:i/>
                  </w:rPr>
                  <w:t>romansu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: </w:t>
                </w:r>
                <w:proofErr w:type="spellStart"/>
                <w:r w:rsidRPr="008676F9">
                  <w:rPr>
                    <w:rFonts w:hint="eastAsia"/>
                    <w:i/>
                  </w:rPr>
                  <w:t>wakaki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 hi</w:t>
                </w:r>
                <w:r>
                  <w:rPr>
                    <w:rFonts w:hint="eastAsia"/>
                  </w:rPr>
                  <w:t xml:space="preserve"> [</w:t>
                </w:r>
                <w:r w:rsidRPr="008676F9">
                  <w:rPr>
                    <w:rFonts w:hint="eastAsia"/>
                    <w:i/>
                  </w:rPr>
                  <w:t>Student Romance: Days of Youth</w:t>
                </w:r>
                <w:r>
                  <w:rPr>
                    <w:rFonts w:hint="eastAsia"/>
                  </w:rP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1929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115301E6" w14:textId="7B28034C" w:rsidR="00235C76" w:rsidRDefault="001C19E3" w:rsidP="00235C76">
                <w:proofErr w:type="spellStart"/>
                <w:r w:rsidRPr="008676F9">
                  <w:rPr>
                    <w:rFonts w:hint="eastAsia"/>
                    <w:i/>
                  </w:rPr>
                  <w:t>Daigaku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8676F9">
                  <w:rPr>
                    <w:rFonts w:hint="eastAsia"/>
                    <w:i/>
                  </w:rPr>
                  <w:t>wa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8676F9">
                  <w:rPr>
                    <w:rFonts w:hint="eastAsia"/>
                    <w:i/>
                  </w:rPr>
                  <w:t>detakeredo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8676F9">
                  <w:rPr>
                    <w:rFonts w:hint="eastAsia"/>
                    <w:i/>
                  </w:rPr>
                  <w:t>I Graduated, But...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1929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387C9525" w14:textId="36DB5E3F" w:rsidR="00235C76" w:rsidRDefault="00235C76" w:rsidP="00235C76">
                <w:proofErr w:type="spellStart"/>
                <w:r w:rsidRPr="008676F9">
                  <w:rPr>
                    <w:rFonts w:hint="eastAsia"/>
                    <w:i/>
                  </w:rPr>
                  <w:t>Kaishain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8676F9">
                  <w:rPr>
                    <w:rFonts w:hint="eastAsia"/>
                    <w:i/>
                  </w:rPr>
                  <w:t>seikatsu</w:t>
                </w:r>
                <w:proofErr w:type="spellEnd"/>
                <w:r w:rsidR="001C19E3">
                  <w:t xml:space="preserve"> [</w:t>
                </w:r>
                <w:r w:rsidRPr="008676F9">
                  <w:rPr>
                    <w:rFonts w:hint="eastAsia"/>
                    <w:i/>
                  </w:rPr>
                  <w:t>The Life of an Office Worker</w:t>
                </w:r>
                <w:r w:rsidR="001C19E3">
                  <w:t>]</w:t>
                </w:r>
                <w:r>
                  <w:t xml:space="preserve"> </w:t>
                </w:r>
                <w:r w:rsidR="001C19E3">
                  <w:t>(</w:t>
                </w:r>
                <w:r>
                  <w:t>1929)</w:t>
                </w:r>
                <w:r>
                  <w:rPr>
                    <w:rFonts w:hint="eastAsia"/>
                  </w:rPr>
                  <w:tab/>
                </w:r>
              </w:p>
              <w:p w14:paraId="1E728CF4" w14:textId="78192624" w:rsidR="00235C76" w:rsidRDefault="001C19E3" w:rsidP="00235C76">
                <w:proofErr w:type="spellStart"/>
                <w:r w:rsidRPr="008676F9">
                  <w:rPr>
                    <w:i/>
                  </w:rPr>
                  <w:t>Kekkongaku</w:t>
                </w:r>
                <w:proofErr w:type="spellEnd"/>
                <w:r w:rsidRPr="008676F9">
                  <w:rPr>
                    <w:i/>
                  </w:rPr>
                  <w:t xml:space="preserve"> </w:t>
                </w:r>
                <w:proofErr w:type="spellStart"/>
                <w:r w:rsidRPr="008676F9">
                  <w:rPr>
                    <w:i/>
                  </w:rPr>
                  <w:t>nyūmon</w:t>
                </w:r>
                <w:proofErr w:type="spellEnd"/>
                <w:r>
                  <w:t xml:space="preserve"> [</w:t>
                </w:r>
                <w:r w:rsidRPr="001F35DF">
                  <w:rPr>
                    <w:i/>
                  </w:rPr>
                  <w:t>An Introduction to Marriage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1930)</w:t>
                </w:r>
              </w:p>
              <w:p w14:paraId="2B961E52" w14:textId="24F9C9BE" w:rsidR="00235C76" w:rsidRDefault="00235C76" w:rsidP="00235C76">
                <w:proofErr w:type="spellStart"/>
                <w:r w:rsidRPr="001F35DF">
                  <w:rPr>
                    <w:rFonts w:hint="eastAsia"/>
                    <w:i/>
                  </w:rPr>
                  <w:t>Hogaraka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ni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ayume</w:t>
                </w:r>
                <w:proofErr w:type="spellEnd"/>
                <w:r w:rsidR="001C19E3">
                  <w:t xml:space="preserve"> [</w:t>
                </w:r>
                <w:r w:rsidRPr="001F35DF">
                  <w:rPr>
                    <w:rFonts w:hint="eastAsia"/>
                    <w:i/>
                  </w:rPr>
                  <w:t>Walk Cheerfully</w:t>
                </w:r>
                <w:r w:rsidR="001C19E3">
                  <w:t>]</w:t>
                </w:r>
                <w:r>
                  <w:t xml:space="preserve"> </w:t>
                </w:r>
                <w:r w:rsidR="001C19E3">
                  <w:t>(</w:t>
                </w:r>
                <w:r>
                  <w:t>1930)</w:t>
                </w:r>
                <w:r>
                  <w:rPr>
                    <w:rFonts w:hint="eastAsia"/>
                  </w:rPr>
                  <w:tab/>
                </w:r>
              </w:p>
              <w:p w14:paraId="3915F3AD" w14:textId="6D4C1DA1" w:rsidR="00235C76" w:rsidRDefault="001C19E3" w:rsidP="00235C76">
                <w:proofErr w:type="spellStart"/>
                <w:r w:rsidRPr="001F35DF">
                  <w:rPr>
                    <w:rFonts w:hint="eastAsia"/>
                    <w:i/>
                  </w:rPr>
                  <w:t>Rakudai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shitakeredo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I Flunked, But...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1930)</w:t>
                </w:r>
                <w:r w:rsidR="00235C76">
                  <w:rPr>
                    <w:rFonts w:hint="eastAsia"/>
                  </w:rPr>
                  <w:tab/>
                </w:r>
              </w:p>
              <w:p w14:paraId="1A31FD0E" w14:textId="050D18A9" w:rsidR="00235C76" w:rsidRDefault="001C19E3" w:rsidP="00235C76">
                <w:proofErr w:type="spellStart"/>
                <w:r w:rsidRPr="001F35DF">
                  <w:rPr>
                    <w:rFonts w:hint="eastAsia"/>
                    <w:i/>
                  </w:rPr>
                  <w:t>Sono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yo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tsuma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Pr="001F35DF">
                  <w:rPr>
                    <w:rFonts w:hint="eastAsia"/>
                    <w:i/>
                  </w:rPr>
                  <w:t>That Night's Wife</w:t>
                </w:r>
                <w:r>
                  <w:rPr>
                    <w:rFonts w:hint="eastAsia"/>
                  </w:rP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1930)</w:t>
                </w:r>
              </w:p>
              <w:p w14:paraId="0AC5C753" w14:textId="7F4F087D" w:rsidR="00235C76" w:rsidRDefault="001C19E3" w:rsidP="00235C76">
                <w:proofErr w:type="spellStart"/>
                <w:r w:rsidRPr="001F35DF">
                  <w:rPr>
                    <w:i/>
                  </w:rPr>
                  <w:t>Erogami</w:t>
                </w:r>
                <w:proofErr w:type="spellEnd"/>
                <w:r w:rsidRPr="001F35DF">
                  <w:rPr>
                    <w:i/>
                  </w:rPr>
                  <w:t xml:space="preserve"> no </w:t>
                </w:r>
                <w:proofErr w:type="spellStart"/>
                <w:r w:rsidRPr="001F35DF">
                  <w:rPr>
                    <w:i/>
                  </w:rPr>
                  <w:t>onryo</w:t>
                </w:r>
                <w:proofErr w:type="spellEnd"/>
                <w:r>
                  <w:t xml:space="preserve"> [</w:t>
                </w:r>
                <w:r w:rsidRPr="001F35DF">
                  <w:rPr>
                    <w:i/>
                  </w:rPr>
                  <w:t>The Revengeful Spirit of Eros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1930)</w:t>
                </w:r>
              </w:p>
              <w:p w14:paraId="607C6855" w14:textId="59CCBE33" w:rsidR="00235C76" w:rsidRDefault="00235C76" w:rsidP="00235C76">
                <w:proofErr w:type="spellStart"/>
                <w:r w:rsidRPr="001F35DF">
                  <w:rPr>
                    <w:i/>
                  </w:rPr>
                  <w:t>Ashi</w:t>
                </w:r>
                <w:proofErr w:type="spellEnd"/>
                <w:r w:rsidRPr="001F35DF">
                  <w:rPr>
                    <w:i/>
                  </w:rPr>
                  <w:t xml:space="preserve"> </w:t>
                </w:r>
                <w:proofErr w:type="spellStart"/>
                <w:r w:rsidRPr="001F35DF">
                  <w:rPr>
                    <w:i/>
                  </w:rPr>
                  <w:t>ni</w:t>
                </w:r>
                <w:proofErr w:type="spellEnd"/>
                <w:r w:rsidRPr="001F35DF">
                  <w:rPr>
                    <w:i/>
                  </w:rPr>
                  <w:t xml:space="preserve"> </w:t>
                </w:r>
                <w:proofErr w:type="spellStart"/>
                <w:r w:rsidRPr="001F35DF">
                  <w:rPr>
                    <w:i/>
                  </w:rPr>
                  <w:t>sa</w:t>
                </w:r>
                <w:r w:rsidR="001C19E3" w:rsidRPr="001F35DF">
                  <w:rPr>
                    <w:i/>
                  </w:rPr>
                  <w:t>watta</w:t>
                </w:r>
                <w:proofErr w:type="spellEnd"/>
                <w:r w:rsidR="001C19E3" w:rsidRPr="001F35DF">
                  <w:rPr>
                    <w:i/>
                  </w:rPr>
                  <w:t xml:space="preserve"> </w:t>
                </w:r>
                <w:proofErr w:type="spellStart"/>
                <w:r w:rsidR="001C19E3" w:rsidRPr="001F35DF">
                  <w:rPr>
                    <w:i/>
                  </w:rPr>
                  <w:t>kōun</w:t>
                </w:r>
                <w:proofErr w:type="spellEnd"/>
                <w:r w:rsidR="001C19E3">
                  <w:t xml:space="preserve"> [</w:t>
                </w:r>
                <w:r w:rsidR="001C19E3" w:rsidRPr="001F35DF">
                  <w:rPr>
                    <w:i/>
                  </w:rPr>
                  <w:t>The Luck Which Touched the Leg</w:t>
                </w:r>
                <w:r w:rsidR="001C19E3">
                  <w:t>]</w:t>
                </w:r>
                <w:r>
                  <w:t xml:space="preserve"> </w:t>
                </w:r>
                <w:r w:rsidR="001C19E3">
                  <w:t>(</w:t>
                </w:r>
                <w:r>
                  <w:t>1930)</w:t>
                </w:r>
              </w:p>
              <w:p w14:paraId="1FBB7307" w14:textId="5BA5D622" w:rsidR="00235C76" w:rsidRDefault="001C19E3" w:rsidP="00235C76">
                <w:proofErr w:type="spellStart"/>
                <w:r w:rsidRPr="001F35DF">
                  <w:rPr>
                    <w:i/>
                  </w:rPr>
                  <w:t>Ojosan</w:t>
                </w:r>
                <w:proofErr w:type="spellEnd"/>
                <w:r>
                  <w:tab/>
                  <w:t>[</w:t>
                </w:r>
                <w:r w:rsidRPr="001F35DF">
                  <w:rPr>
                    <w:i/>
                  </w:rPr>
                  <w:t>Young Miss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1930)</w:t>
                </w:r>
              </w:p>
              <w:p w14:paraId="75388777" w14:textId="365B8EF1" w:rsidR="00235C76" w:rsidRDefault="001C19E3" w:rsidP="00235C76">
                <w:proofErr w:type="spellStart"/>
                <w:r w:rsidRPr="001F35DF">
                  <w:rPr>
                    <w:rFonts w:hint="eastAsia"/>
                    <w:i/>
                  </w:rPr>
                  <w:t>Shukujo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to </w:t>
                </w:r>
                <w:proofErr w:type="spellStart"/>
                <w:r w:rsidRPr="001F35DF">
                  <w:rPr>
                    <w:rFonts w:hint="eastAsia"/>
                    <w:i/>
                  </w:rPr>
                  <w:t>hige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The Lady and the Beard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1931)</w:t>
                </w:r>
                <w:r w:rsidR="00235C76">
                  <w:rPr>
                    <w:rFonts w:hint="eastAsia"/>
                  </w:rPr>
                  <w:tab/>
                </w:r>
              </w:p>
              <w:p w14:paraId="14B1DBB7" w14:textId="00492809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Bijin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to </w:t>
                </w:r>
                <w:proofErr w:type="spellStart"/>
                <w:r w:rsidRPr="001F35DF">
                  <w:rPr>
                    <w:rFonts w:hint="eastAsia"/>
                    <w:i/>
                  </w:rPr>
                  <w:t>aishu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>
                  <w:t>[</w:t>
                </w:r>
                <w:r w:rsidRPr="001F35DF">
                  <w:rPr>
                    <w:rFonts w:hint="eastAsia"/>
                    <w:i/>
                  </w:rPr>
                  <w:t>Beauty's Sorrows</w:t>
                </w:r>
                <w:r>
                  <w:rPr>
                    <w:rFonts w:hint="eastAsia"/>
                  </w:rPr>
                  <w:t>]</w:t>
                </w:r>
                <w:r w:rsidR="00235C76"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235C76">
                  <w:t>1931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0646BC26" w14:textId="2E9CBCE1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Haru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gofujin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kara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Pr="001F35DF">
                  <w:rPr>
                    <w:rFonts w:hint="eastAsia"/>
                    <w:i/>
                  </w:rPr>
                  <w:t>Spring Comes from the Ladies</w:t>
                </w:r>
                <w:r>
                  <w:rPr>
                    <w:rFonts w:hint="eastAsia"/>
                  </w:rPr>
                  <w:t>]</w:t>
                </w:r>
                <w:r w:rsidR="00235C76"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235C76">
                  <w:t>1932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62ACA7EA" w14:textId="1901598A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Seishun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yume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ima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izuko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Where Now Are the Dreams of Youth?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1932)</w:t>
                </w:r>
                <w:r w:rsidR="00235C76">
                  <w:rPr>
                    <w:rFonts w:hint="eastAsia"/>
                  </w:rPr>
                  <w:tab/>
                </w:r>
              </w:p>
              <w:p w14:paraId="14B298FF" w14:textId="650F3A62" w:rsidR="00235C76" w:rsidRDefault="008676F9" w:rsidP="00235C76">
                <w:r w:rsidRPr="001F35DF">
                  <w:rPr>
                    <w:rFonts w:hint="eastAsia"/>
                    <w:i/>
                  </w:rPr>
                  <w:lastRenderedPageBreak/>
                  <w:t>Mata au hi made</w:t>
                </w:r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Until the Day We Meet Again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1932)</w:t>
                </w:r>
                <w:r w:rsidR="00235C76">
                  <w:rPr>
                    <w:rFonts w:hint="eastAsia"/>
                  </w:rPr>
                  <w:tab/>
                </w:r>
              </w:p>
              <w:p w14:paraId="22A43213" w14:textId="39624A00" w:rsidR="00235C76" w:rsidRDefault="008676F9" w:rsidP="00235C76">
                <w:r w:rsidRPr="001F35DF">
                  <w:rPr>
                    <w:rFonts w:hint="eastAsia"/>
                    <w:i/>
                  </w:rPr>
                  <w:t xml:space="preserve">Tokyo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onna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Woman of Tokyo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1933)</w:t>
                </w:r>
                <w:r w:rsidR="00235C76">
                  <w:rPr>
                    <w:rFonts w:hint="eastAsia"/>
                  </w:rPr>
                  <w:tab/>
                </w:r>
              </w:p>
              <w:p w14:paraId="1021C8AA" w14:textId="1B4C5BF3" w:rsidR="00235C76" w:rsidRDefault="008676F9" w:rsidP="00235C76">
                <w:proofErr w:type="spellStart"/>
                <w:r w:rsidRPr="001F35DF">
                  <w:rPr>
                    <w:i/>
                  </w:rPr>
                  <w:t>Hijosen</w:t>
                </w:r>
                <w:proofErr w:type="spellEnd"/>
                <w:r w:rsidRPr="001F35DF">
                  <w:rPr>
                    <w:i/>
                  </w:rPr>
                  <w:t xml:space="preserve"> no </w:t>
                </w:r>
                <w:proofErr w:type="spellStart"/>
                <w:r w:rsidRPr="001F35DF">
                  <w:rPr>
                    <w:i/>
                  </w:rPr>
                  <w:t>onna</w:t>
                </w:r>
                <w:proofErr w:type="spellEnd"/>
                <w:r>
                  <w:t xml:space="preserve"> [</w:t>
                </w:r>
                <w:r w:rsidRPr="001F35DF">
                  <w:rPr>
                    <w:i/>
                  </w:rPr>
                  <w:t>Dragnet Girl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1933)</w:t>
                </w:r>
                <w:r w:rsidR="00235C76">
                  <w:tab/>
                </w:r>
              </w:p>
              <w:p w14:paraId="7B1BD95A" w14:textId="4FFF0E8E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Dekigokoro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Passing Fancy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1933)</w:t>
                </w:r>
                <w:r w:rsidR="00235C76">
                  <w:rPr>
                    <w:rFonts w:hint="eastAsia"/>
                  </w:rPr>
                  <w:tab/>
                </w:r>
              </w:p>
              <w:p w14:paraId="766E495A" w14:textId="34818922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Haha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kowazuya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A Mother Should be Loved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1934)</w:t>
                </w:r>
                <w:r w:rsidR="00235C76">
                  <w:rPr>
                    <w:rFonts w:hint="eastAsia"/>
                  </w:rPr>
                  <w:tab/>
                </w:r>
              </w:p>
              <w:p w14:paraId="0001050D" w14:textId="5EA59EF1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Ukigusa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monogatari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A Story of Floating Weeds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1934)</w:t>
                </w:r>
                <w:r w:rsidR="00235C76">
                  <w:rPr>
                    <w:rFonts w:hint="eastAsia"/>
                  </w:rPr>
                  <w:tab/>
                </w:r>
              </w:p>
              <w:p w14:paraId="422B60DF" w14:textId="76FD3115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Hakoiri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musume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Pr="001F35DF">
                  <w:rPr>
                    <w:rFonts w:hint="eastAsia"/>
                    <w:i/>
                  </w:rPr>
                  <w:t>An Innocent Maid</w:t>
                </w:r>
                <w:r>
                  <w:rPr>
                    <w:rFonts w:hint="eastAsia"/>
                  </w:rPr>
                  <w:t>]</w:t>
                </w:r>
                <w:r w:rsidR="00235C76"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235C76">
                  <w:t>1935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153017BE" w14:textId="37C2C890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Kagami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jishi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proofErr w:type="spellStart"/>
                <w:r w:rsidR="00235C76" w:rsidRPr="001F35DF">
                  <w:rPr>
                    <w:rFonts w:hint="eastAsia"/>
                    <w:i/>
                  </w:rPr>
                  <w:t>Kagami</w:t>
                </w:r>
                <w:proofErr w:type="spellEnd"/>
                <w:r w:rsidR="00235C76"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="00235C76" w:rsidRPr="001F35DF">
                  <w:rPr>
                    <w:rFonts w:hint="eastAsia"/>
                    <w:i/>
                  </w:rPr>
                  <w:t>jishi</w:t>
                </w:r>
                <w:proofErr w:type="spellEnd"/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1935)</w:t>
                </w:r>
              </w:p>
              <w:p w14:paraId="710B955C" w14:textId="6F038BDD" w:rsidR="00235C76" w:rsidRDefault="00235C76" w:rsidP="00235C76">
                <w:r w:rsidRPr="001F35DF">
                  <w:rPr>
                    <w:rFonts w:hint="eastAsia"/>
                    <w:i/>
                  </w:rPr>
                  <w:t xml:space="preserve">Tokyo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yado</w:t>
                </w:r>
                <w:proofErr w:type="spellEnd"/>
                <w:r>
                  <w:t xml:space="preserve"> </w:t>
                </w:r>
                <w:r w:rsidR="008676F9">
                  <w:rPr>
                    <w:rFonts w:hint="eastAsia"/>
                  </w:rPr>
                  <w:t>[</w:t>
                </w:r>
                <w:r w:rsidRPr="001F35DF">
                  <w:rPr>
                    <w:rFonts w:hint="eastAsia"/>
                    <w:i/>
                  </w:rPr>
                  <w:t>An Inn in Tokyo</w:t>
                </w:r>
                <w:r w:rsidR="008676F9">
                  <w:t>]</w:t>
                </w:r>
                <w:r>
                  <w:t xml:space="preserve"> </w:t>
                </w:r>
                <w:r w:rsidR="008676F9">
                  <w:t>(</w:t>
                </w:r>
                <w:r>
                  <w:t>1935)</w:t>
                </w:r>
                <w:r>
                  <w:rPr>
                    <w:rFonts w:hint="eastAsia"/>
                  </w:rPr>
                  <w:tab/>
                </w:r>
              </w:p>
              <w:p w14:paraId="646DD33F" w14:textId="7798B832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Daigaku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yoitoko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College is a Nice Place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1935)</w:t>
                </w:r>
              </w:p>
              <w:p w14:paraId="644DF638" w14:textId="7C301862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Hitori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musuko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The Only Son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 xml:space="preserve">1936) </w:t>
                </w:r>
                <w:r w:rsidR="00235C76">
                  <w:rPr>
                    <w:rFonts w:hint="eastAsia"/>
                  </w:rPr>
                  <w:tab/>
                </w:r>
              </w:p>
              <w:p w14:paraId="1DEBB67C" w14:textId="0F901220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Shukujo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nani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wasureta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ka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What Did the Lady Forget?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1937)</w:t>
                </w:r>
                <w:r w:rsidR="00235C76">
                  <w:rPr>
                    <w:rFonts w:hint="eastAsia"/>
                  </w:rPr>
                  <w:tab/>
                </w:r>
              </w:p>
              <w:p w14:paraId="76C47B5A" w14:textId="69FBBC7E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Todake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kyodai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Brothers and Sisters of the Toda Family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1941)</w:t>
                </w:r>
                <w:r w:rsidR="00235C76">
                  <w:rPr>
                    <w:rFonts w:hint="eastAsia"/>
                  </w:rPr>
                  <w:tab/>
                </w:r>
              </w:p>
              <w:p w14:paraId="6ABD1066" w14:textId="45DB14C5" w:rsidR="00235C76" w:rsidRDefault="008676F9" w:rsidP="00235C76">
                <w:r w:rsidRPr="001F35DF">
                  <w:rPr>
                    <w:rFonts w:hint="eastAsia"/>
                    <w:i/>
                  </w:rPr>
                  <w:t xml:space="preserve">Chichi </w:t>
                </w:r>
                <w:proofErr w:type="spellStart"/>
                <w:r w:rsidRPr="001F35DF">
                  <w:rPr>
                    <w:rFonts w:hint="eastAsia"/>
                    <w:i/>
                  </w:rPr>
                  <w:t>ariki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There Was a Father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1942)</w:t>
                </w:r>
                <w:r w:rsidR="00235C76">
                  <w:rPr>
                    <w:rFonts w:hint="eastAsia"/>
                  </w:rPr>
                  <w:tab/>
                </w:r>
              </w:p>
              <w:p w14:paraId="722AF7B0" w14:textId="53DCDD28" w:rsidR="00235C76" w:rsidRDefault="008676F9" w:rsidP="00235C76">
                <w:r w:rsidRPr="001F35DF">
                  <w:rPr>
                    <w:rFonts w:hint="eastAsia"/>
                    <w:i/>
                  </w:rPr>
                  <w:t xml:space="preserve">Nagaya </w:t>
                </w:r>
                <w:proofErr w:type="spellStart"/>
                <w:r w:rsidRPr="001F35DF">
                  <w:rPr>
                    <w:rFonts w:hint="eastAsia"/>
                    <w:i/>
                  </w:rPr>
                  <w:t>Shinshiroku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Record of a Tenement Gentleman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1947)</w:t>
                </w:r>
                <w:r w:rsidR="00235C76">
                  <w:rPr>
                    <w:rFonts w:hint="eastAsia"/>
                  </w:rPr>
                  <w:tab/>
                </w:r>
              </w:p>
              <w:p w14:paraId="756D0495" w14:textId="6CB923A9" w:rsidR="00235C76" w:rsidRDefault="00235C76" w:rsidP="00235C76">
                <w:proofErr w:type="spellStart"/>
                <w:r w:rsidRPr="001F35DF">
                  <w:rPr>
                    <w:rFonts w:hint="eastAsia"/>
                    <w:i/>
                  </w:rPr>
                  <w:t>Kaze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naka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mendori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 w:rsidR="008676F9">
                  <w:rPr>
                    <w:rFonts w:hint="eastAsia"/>
                  </w:rPr>
                  <w:t>[</w:t>
                </w:r>
                <w:r w:rsidRPr="001F35DF">
                  <w:rPr>
                    <w:rFonts w:hint="eastAsia"/>
                    <w:i/>
                  </w:rPr>
                  <w:t>A Hen in the Wind</w:t>
                </w:r>
                <w:r w:rsidR="008676F9">
                  <w:t>]</w:t>
                </w:r>
                <w:r>
                  <w:t xml:space="preserve"> </w:t>
                </w:r>
                <w:r w:rsidR="008676F9">
                  <w:t>(</w:t>
                </w:r>
                <w:r>
                  <w:t>1948)</w:t>
                </w:r>
                <w:r>
                  <w:rPr>
                    <w:rFonts w:hint="eastAsia"/>
                  </w:rPr>
                  <w:tab/>
                </w:r>
              </w:p>
              <w:p w14:paraId="7255CCD3" w14:textId="10A694CF" w:rsidR="00235C76" w:rsidRDefault="008676F9" w:rsidP="00235C76">
                <w:proofErr w:type="spellStart"/>
                <w:r w:rsidRPr="001F35DF">
                  <w:rPr>
                    <w:i/>
                  </w:rPr>
                  <w:t>Munekata</w:t>
                </w:r>
                <w:proofErr w:type="spellEnd"/>
                <w:r w:rsidRPr="001F35DF">
                  <w:rPr>
                    <w:i/>
                  </w:rPr>
                  <w:t xml:space="preserve"> </w:t>
                </w:r>
                <w:proofErr w:type="spellStart"/>
                <w:r w:rsidRPr="001F35DF">
                  <w:rPr>
                    <w:i/>
                  </w:rPr>
                  <w:t>kyōdai</w:t>
                </w:r>
                <w:proofErr w:type="spellEnd"/>
                <w:r>
                  <w:t xml:space="preserve"> [</w:t>
                </w:r>
                <w:r w:rsidRPr="001F35DF">
                  <w:rPr>
                    <w:i/>
                  </w:rPr>
                  <w:t xml:space="preserve">The </w:t>
                </w:r>
                <w:proofErr w:type="spellStart"/>
                <w:r w:rsidRPr="001F35DF">
                  <w:rPr>
                    <w:i/>
                  </w:rPr>
                  <w:t>Munekata</w:t>
                </w:r>
                <w:proofErr w:type="spellEnd"/>
                <w:r w:rsidRPr="001F35DF">
                  <w:rPr>
                    <w:i/>
                  </w:rPr>
                  <w:t xml:space="preserve"> Sisters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1950)</w:t>
                </w:r>
                <w:r w:rsidR="00235C76">
                  <w:tab/>
                </w:r>
              </w:p>
              <w:p w14:paraId="609FAEDD" w14:textId="7C0B882B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Ochazuke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aji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 xml:space="preserve">The </w:t>
                </w:r>
                <w:proofErr w:type="spellStart"/>
                <w:r w:rsidR="00235C76" w:rsidRPr="001F35DF">
                  <w:rPr>
                    <w:rFonts w:hint="eastAsia"/>
                    <w:i/>
                  </w:rPr>
                  <w:t>Flavor</w:t>
                </w:r>
                <w:proofErr w:type="spellEnd"/>
                <w:r w:rsidR="00235C76" w:rsidRPr="001F35DF">
                  <w:rPr>
                    <w:rFonts w:hint="eastAsia"/>
                    <w:i/>
                  </w:rPr>
                  <w:t xml:space="preserve"> of Green Tea over Rice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1952)</w:t>
                </w:r>
                <w:r w:rsidR="00235C76">
                  <w:rPr>
                    <w:rFonts w:hint="eastAsia"/>
                  </w:rPr>
                  <w:tab/>
                </w:r>
              </w:p>
              <w:p w14:paraId="690449FF" w14:textId="438A07C4" w:rsidR="00235C76" w:rsidRDefault="00235C76" w:rsidP="00235C76">
                <w:proofErr w:type="spellStart"/>
                <w:r w:rsidRPr="001F35DF">
                  <w:rPr>
                    <w:rFonts w:hint="eastAsia"/>
                    <w:i/>
                  </w:rPr>
                  <w:t>Soshun</w:t>
                </w:r>
                <w:proofErr w:type="spellEnd"/>
                <w:r>
                  <w:rPr>
                    <w:rFonts w:hint="eastAsia"/>
                  </w:rPr>
                  <w:tab/>
                </w:r>
                <w:r w:rsidR="008676F9">
                  <w:t>[</w:t>
                </w:r>
                <w:r w:rsidR="008676F9" w:rsidRPr="001F35DF">
                  <w:rPr>
                    <w:rFonts w:hint="eastAsia"/>
                    <w:i/>
                  </w:rPr>
                  <w:t>Early Spring</w:t>
                </w:r>
                <w:r w:rsidR="008676F9">
                  <w:rPr>
                    <w:rFonts w:hint="eastAsia"/>
                  </w:rPr>
                  <w:t>]</w:t>
                </w:r>
                <w:r>
                  <w:rPr>
                    <w:rFonts w:hint="eastAsia"/>
                  </w:rPr>
                  <w:t xml:space="preserve"> </w:t>
                </w:r>
                <w:r w:rsidR="008676F9">
                  <w:rPr>
                    <w:lang w:val="en-US"/>
                  </w:rPr>
                  <w:t>(</w:t>
                </w:r>
                <w:r>
                  <w:rPr>
                    <w:rFonts w:hint="eastAsia"/>
                  </w:rPr>
                  <w:t>1956)</w:t>
                </w:r>
              </w:p>
              <w:p w14:paraId="6497A330" w14:textId="586D92EB" w:rsidR="00235C76" w:rsidRDefault="008676F9" w:rsidP="00235C76">
                <w:r w:rsidRPr="001F35DF">
                  <w:rPr>
                    <w:i/>
                  </w:rPr>
                  <w:t xml:space="preserve">Tokyo </w:t>
                </w:r>
                <w:proofErr w:type="spellStart"/>
                <w:r w:rsidRPr="001F35DF">
                  <w:rPr>
                    <w:i/>
                  </w:rPr>
                  <w:t>boshoku</w:t>
                </w:r>
                <w:proofErr w:type="spellEnd"/>
                <w:r>
                  <w:t xml:space="preserve"> [</w:t>
                </w:r>
                <w:r w:rsidRPr="001F35DF">
                  <w:rPr>
                    <w:i/>
                  </w:rPr>
                  <w:t>Tokyo Twilight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1957)</w:t>
                </w:r>
                <w:r w:rsidR="00235C76">
                  <w:tab/>
                </w:r>
              </w:p>
              <w:p w14:paraId="285C4354" w14:textId="30E9DEA0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Higanbana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Equinox Flower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1958)</w:t>
                </w:r>
              </w:p>
              <w:p w14:paraId="768FADA7" w14:textId="3663B2DA" w:rsidR="00235C76" w:rsidRDefault="008676F9" w:rsidP="00235C76">
                <w:r w:rsidRPr="001F35DF">
                  <w:rPr>
                    <w:rFonts w:hint="eastAsia"/>
                    <w:i/>
                  </w:rPr>
                  <w:t>Ohayo</w:t>
                </w:r>
                <w:r>
                  <w:rPr>
                    <w:rFonts w:hint="eastAsia"/>
                  </w:rPr>
                  <w:t xml:space="preserve"> [</w:t>
                </w:r>
                <w:r w:rsidRPr="001F35DF">
                  <w:rPr>
                    <w:rFonts w:hint="eastAsia"/>
                    <w:i/>
                  </w:rPr>
                  <w:t>Good Morning</w:t>
                </w:r>
                <w:r>
                  <w:rPr>
                    <w:rFonts w:hint="eastAsia"/>
                  </w:rPr>
                  <w:t>]</w:t>
                </w:r>
                <w:r w:rsidR="00235C76"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235C76">
                  <w:rPr>
                    <w:rFonts w:hint="eastAsia"/>
                  </w:rPr>
                  <w:t>1959)</w:t>
                </w:r>
              </w:p>
              <w:p w14:paraId="0105CC18" w14:textId="13081785" w:rsidR="00235C76" w:rsidRDefault="00235C76" w:rsidP="00235C76">
                <w:proofErr w:type="spellStart"/>
                <w:r w:rsidRPr="001F35DF">
                  <w:rPr>
                    <w:rFonts w:hint="eastAsia"/>
                    <w:i/>
                  </w:rPr>
                  <w:t>Ukigusa</w:t>
                </w:r>
                <w:proofErr w:type="spellEnd"/>
                <w:r w:rsidR="008676F9">
                  <w:t xml:space="preserve"> [</w:t>
                </w:r>
                <w:r w:rsidRPr="001F35DF">
                  <w:rPr>
                    <w:rFonts w:hint="eastAsia"/>
                    <w:i/>
                  </w:rPr>
                  <w:t>Floating Weeds</w:t>
                </w:r>
                <w:r w:rsidR="008676F9">
                  <w:t>]</w:t>
                </w:r>
                <w:r>
                  <w:t xml:space="preserve"> </w:t>
                </w:r>
                <w:r w:rsidR="008676F9">
                  <w:t>(</w:t>
                </w:r>
                <w:r>
                  <w:t>1959)</w:t>
                </w:r>
              </w:p>
              <w:p w14:paraId="567361E6" w14:textId="48B7BE48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Kohayagawa-ke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aki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Pr="001F35DF">
                  <w:rPr>
                    <w:rFonts w:hint="eastAsia"/>
                    <w:i/>
                  </w:rPr>
                  <w:t>The End of Summer</w:t>
                </w:r>
                <w:r>
                  <w:rPr>
                    <w:rFonts w:hint="eastAsia"/>
                  </w:rP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1961)</w:t>
                </w:r>
              </w:p>
              <w:p w14:paraId="244D3838" w14:textId="77777777" w:rsidR="005E6581" w:rsidRDefault="005E6581" w:rsidP="00235C76"/>
              <w:p w14:paraId="4343DC33" w14:textId="05EC44C1" w:rsidR="005E6581" w:rsidRPr="005E6581" w:rsidRDefault="005E6581" w:rsidP="005E6581">
                <w:pPr>
                  <w:pStyle w:val="Heading1"/>
                  <w:outlineLvl w:val="0"/>
                </w:pPr>
                <w:proofErr w:type="spellStart"/>
                <w:r>
                  <w:t>Paratextual</w:t>
                </w:r>
                <w:proofErr w:type="spellEnd"/>
                <w:r>
                  <w:t xml:space="preserve"> material:</w:t>
                </w:r>
              </w:p>
              <w:p w14:paraId="18F14DE8" w14:textId="2F309869" w:rsidR="005E6581" w:rsidRDefault="003830C9" w:rsidP="00025D46">
                <w:pPr>
                  <w:keepNext/>
                </w:pPr>
                <w:hyperlink r:id="rId9" w:history="1">
                  <w:r w:rsidR="007007FA">
                    <w:rPr>
                      <w:rStyle w:val="Hyperlink"/>
                      <w:i/>
                    </w:rPr>
                    <w:t xml:space="preserve">Trailer: Tokyo Story </w:t>
                  </w:r>
                  <w:r w:rsidR="007007FA" w:rsidRPr="007007FA">
                    <w:rPr>
                      <w:rStyle w:val="Hyperlink"/>
                    </w:rPr>
                    <w:t>(1953). The Criterion Collection.</w:t>
                  </w:r>
                </w:hyperlink>
              </w:p>
              <w:p w14:paraId="2C62F078" w14:textId="55738775" w:rsidR="003F0D73" w:rsidRDefault="00025D46" w:rsidP="00381401">
                <w:pPr>
                  <w:pStyle w:val="Caption"/>
                </w:pPr>
                <w:r>
                  <w:t>Figur</w:t>
                </w:r>
                <w:bookmarkStart w:id="0" w:name="_GoBack"/>
                <w:bookmarkEnd w:id="0"/>
                <w:r>
                  <w:t xml:space="preserve">e </w:t>
                </w:r>
                <w:r w:rsidR="003830C9">
                  <w:fldChar w:fldCharType="begin"/>
                </w:r>
                <w:r w:rsidR="003830C9">
                  <w:instrText xml:space="preserve"> SEQ Figure \* ARABIC </w:instrText>
                </w:r>
                <w:r w:rsidR="003830C9">
                  <w:fldChar w:fldCharType="separate"/>
                </w:r>
                <w:r>
                  <w:rPr>
                    <w:noProof/>
                  </w:rPr>
                  <w:t>1</w:t>
                </w:r>
                <w:r w:rsidR="003830C9">
                  <w:rPr>
                    <w:noProof/>
                  </w:rPr>
                  <w:fldChar w:fldCharType="end"/>
                </w:r>
                <w:r>
                  <w:t>: Permissions still need to be obtained for the use of this video.</w:t>
                </w:r>
              </w:p>
            </w:tc>
          </w:sdtContent>
        </w:sdt>
      </w:tr>
      <w:tr w:rsidR="003235A7" w14:paraId="43972A4F" w14:textId="77777777" w:rsidTr="003235A7">
        <w:tc>
          <w:tcPr>
            <w:tcW w:w="9016" w:type="dxa"/>
          </w:tcPr>
          <w:p w14:paraId="7A01B0B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E55821132FB8C47B4AC3EB5AB00BDC8"/>
              </w:placeholder>
            </w:sdtPr>
            <w:sdtEndPr/>
            <w:sdtContent>
              <w:p w14:paraId="544C1402" w14:textId="77777777" w:rsidR="002052AA" w:rsidRDefault="003830C9" w:rsidP="002052AA">
                <w:sdt>
                  <w:sdtPr>
                    <w:id w:val="154430120"/>
                    <w:citation/>
                  </w:sdtPr>
                  <w:sdtEndPr/>
                  <w:sdtContent>
                    <w:r w:rsidR="002052AA">
                      <w:fldChar w:fldCharType="begin"/>
                    </w:r>
                    <w:r w:rsidR="002052AA">
                      <w:rPr>
                        <w:lang w:val="en-US"/>
                      </w:rPr>
                      <w:instrText xml:space="preserve"> CITATION Bor88 \l 1033 </w:instrText>
                    </w:r>
                    <w:r w:rsidR="002052AA">
                      <w:fldChar w:fldCharType="separate"/>
                    </w:r>
                    <w:r w:rsidR="002052AA">
                      <w:rPr>
                        <w:noProof/>
                        <w:lang w:val="en-US"/>
                      </w:rPr>
                      <w:t xml:space="preserve"> </w:t>
                    </w:r>
                    <w:r w:rsidR="002052AA" w:rsidRPr="002052AA">
                      <w:rPr>
                        <w:noProof/>
                        <w:lang w:val="en-US"/>
                      </w:rPr>
                      <w:t>(Bordwell)</w:t>
                    </w:r>
                    <w:r w:rsidR="002052AA">
                      <w:fldChar w:fldCharType="end"/>
                    </w:r>
                  </w:sdtContent>
                </w:sdt>
              </w:p>
              <w:p w14:paraId="2AD8F9A8" w14:textId="77777777" w:rsidR="002052AA" w:rsidRDefault="002052AA" w:rsidP="002052AA"/>
              <w:p w14:paraId="4B6E75AB" w14:textId="77777777" w:rsidR="002052AA" w:rsidRDefault="003830C9" w:rsidP="002052AA">
                <w:sdt>
                  <w:sdtPr>
                    <w:id w:val="-233085240"/>
                    <w:citation/>
                  </w:sdtPr>
                  <w:sdtEndPr/>
                  <w:sdtContent>
                    <w:r w:rsidR="002052AA">
                      <w:fldChar w:fldCharType="begin"/>
                    </w:r>
                    <w:r w:rsidR="002052AA">
                      <w:rPr>
                        <w:lang w:val="en-US"/>
                      </w:rPr>
                      <w:instrText xml:space="preserve"> CITATION Ozu97 \l 1033 </w:instrText>
                    </w:r>
                    <w:r w:rsidR="002052AA">
                      <w:fldChar w:fldCharType="separate"/>
                    </w:r>
                    <w:r w:rsidR="002052AA" w:rsidRPr="002052AA">
                      <w:rPr>
                        <w:noProof/>
                        <w:lang w:val="en-US"/>
                      </w:rPr>
                      <w:t>(Desser)</w:t>
                    </w:r>
                    <w:r w:rsidR="002052AA">
                      <w:fldChar w:fldCharType="end"/>
                    </w:r>
                  </w:sdtContent>
                </w:sdt>
              </w:p>
              <w:p w14:paraId="3DF4CFC8" w14:textId="77777777" w:rsidR="002052AA" w:rsidRDefault="002052AA" w:rsidP="002052AA"/>
              <w:p w14:paraId="284BB78A" w14:textId="77777777" w:rsidR="002052AA" w:rsidRDefault="003830C9" w:rsidP="002052AA">
                <w:sdt>
                  <w:sdtPr>
                    <w:id w:val="-366833765"/>
                    <w:citation/>
                  </w:sdtPr>
                  <w:sdtEndPr/>
                  <w:sdtContent>
                    <w:r w:rsidR="002052AA">
                      <w:fldChar w:fldCharType="begin"/>
                    </w:r>
                    <w:r w:rsidR="002052AA">
                      <w:rPr>
                        <w:lang w:val="en-US"/>
                      </w:rPr>
                      <w:instrText xml:space="preserve"> CITATION Ric74 \l 1033 </w:instrText>
                    </w:r>
                    <w:r w:rsidR="002052AA">
                      <w:fldChar w:fldCharType="separate"/>
                    </w:r>
                    <w:r w:rsidR="002052AA" w:rsidRPr="002052AA">
                      <w:rPr>
                        <w:noProof/>
                        <w:lang w:val="en-US"/>
                      </w:rPr>
                      <w:t>(Richie)</w:t>
                    </w:r>
                    <w:r w:rsidR="002052AA">
                      <w:fldChar w:fldCharType="end"/>
                    </w:r>
                  </w:sdtContent>
                </w:sdt>
              </w:p>
              <w:p w14:paraId="7EE74AF1" w14:textId="77777777" w:rsidR="002052AA" w:rsidRDefault="002052AA" w:rsidP="002052AA"/>
              <w:p w14:paraId="2DE4F4FC" w14:textId="76A07215" w:rsidR="003235A7" w:rsidRDefault="003830C9" w:rsidP="002052AA">
                <w:sdt>
                  <w:sdtPr>
                    <w:id w:val="2004243839"/>
                    <w:citation/>
                  </w:sdtPr>
                  <w:sdtEndPr/>
                  <w:sdtContent>
                    <w:r w:rsidR="002052AA">
                      <w:fldChar w:fldCharType="begin"/>
                    </w:r>
                    <w:r w:rsidR="002052AA">
                      <w:rPr>
                        <w:lang w:val="en-US"/>
                      </w:rPr>
                      <w:instrText xml:space="preserve"> CITATION Sch72 \l 1033 </w:instrText>
                    </w:r>
                    <w:r w:rsidR="002052AA">
                      <w:fldChar w:fldCharType="separate"/>
                    </w:r>
                    <w:r w:rsidR="002052AA" w:rsidRPr="002052AA">
                      <w:rPr>
                        <w:noProof/>
                        <w:lang w:val="en-US"/>
                      </w:rPr>
                      <w:t>(Schrader)</w:t>
                    </w:r>
                    <w:r w:rsidR="002052AA">
                      <w:fldChar w:fldCharType="end"/>
                    </w:r>
                  </w:sdtContent>
                </w:sdt>
              </w:p>
            </w:sdtContent>
          </w:sdt>
        </w:tc>
      </w:tr>
    </w:tbl>
    <w:p w14:paraId="193EEC79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0AB57" w14:textId="77777777" w:rsidR="00E062EC" w:rsidRDefault="00E062EC" w:rsidP="007A0D55">
      <w:pPr>
        <w:spacing w:after="0" w:line="240" w:lineRule="auto"/>
      </w:pPr>
      <w:r>
        <w:separator/>
      </w:r>
    </w:p>
  </w:endnote>
  <w:endnote w:type="continuationSeparator" w:id="0">
    <w:p w14:paraId="77FFD1E6" w14:textId="77777777" w:rsidR="00E062EC" w:rsidRDefault="00E062E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29448" w14:textId="77777777" w:rsidR="00E062EC" w:rsidRDefault="00E062EC" w:rsidP="007A0D55">
      <w:pPr>
        <w:spacing w:after="0" w:line="240" w:lineRule="auto"/>
      </w:pPr>
      <w:r>
        <w:separator/>
      </w:r>
    </w:p>
  </w:footnote>
  <w:footnote w:type="continuationSeparator" w:id="0">
    <w:p w14:paraId="567C67DF" w14:textId="77777777" w:rsidR="00E062EC" w:rsidRDefault="00E062E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1B9A6" w14:textId="77777777" w:rsidR="00E062EC" w:rsidRDefault="00E062E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24BC183" w14:textId="77777777" w:rsidR="00E062EC" w:rsidRDefault="00E062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FC"/>
    <w:rsid w:val="00025D46"/>
    <w:rsid w:val="00032559"/>
    <w:rsid w:val="00052040"/>
    <w:rsid w:val="000B25AE"/>
    <w:rsid w:val="000B55AB"/>
    <w:rsid w:val="000D24DC"/>
    <w:rsid w:val="00101B2E"/>
    <w:rsid w:val="00116FA0"/>
    <w:rsid w:val="00133FE3"/>
    <w:rsid w:val="0015114C"/>
    <w:rsid w:val="001A21F3"/>
    <w:rsid w:val="001A2537"/>
    <w:rsid w:val="001A6A06"/>
    <w:rsid w:val="001C19E3"/>
    <w:rsid w:val="001F35DF"/>
    <w:rsid w:val="002052AA"/>
    <w:rsid w:val="00206CB9"/>
    <w:rsid w:val="00210C03"/>
    <w:rsid w:val="002162E2"/>
    <w:rsid w:val="00225C5A"/>
    <w:rsid w:val="00230B10"/>
    <w:rsid w:val="00234353"/>
    <w:rsid w:val="00235C76"/>
    <w:rsid w:val="00244BB0"/>
    <w:rsid w:val="00285FD0"/>
    <w:rsid w:val="002A0A0D"/>
    <w:rsid w:val="002B0B37"/>
    <w:rsid w:val="0030662D"/>
    <w:rsid w:val="00313AB2"/>
    <w:rsid w:val="003235A7"/>
    <w:rsid w:val="00336906"/>
    <w:rsid w:val="003677B6"/>
    <w:rsid w:val="00381401"/>
    <w:rsid w:val="003830C9"/>
    <w:rsid w:val="003C0B83"/>
    <w:rsid w:val="003D3579"/>
    <w:rsid w:val="003E2795"/>
    <w:rsid w:val="003E41FA"/>
    <w:rsid w:val="003F0D73"/>
    <w:rsid w:val="00462DBE"/>
    <w:rsid w:val="00464699"/>
    <w:rsid w:val="00483379"/>
    <w:rsid w:val="00487BC5"/>
    <w:rsid w:val="00496888"/>
    <w:rsid w:val="004A7476"/>
    <w:rsid w:val="004B2413"/>
    <w:rsid w:val="004E5896"/>
    <w:rsid w:val="00513EE6"/>
    <w:rsid w:val="00534F8F"/>
    <w:rsid w:val="00590035"/>
    <w:rsid w:val="005B177E"/>
    <w:rsid w:val="005B3921"/>
    <w:rsid w:val="005E6581"/>
    <w:rsid w:val="005F26D7"/>
    <w:rsid w:val="005F5450"/>
    <w:rsid w:val="006D0412"/>
    <w:rsid w:val="006D31E5"/>
    <w:rsid w:val="007007FA"/>
    <w:rsid w:val="00715A16"/>
    <w:rsid w:val="007411B9"/>
    <w:rsid w:val="007737FC"/>
    <w:rsid w:val="00780D95"/>
    <w:rsid w:val="00780DC7"/>
    <w:rsid w:val="007A0D55"/>
    <w:rsid w:val="007B3377"/>
    <w:rsid w:val="007E5F44"/>
    <w:rsid w:val="00821DE3"/>
    <w:rsid w:val="00846CE1"/>
    <w:rsid w:val="008676F9"/>
    <w:rsid w:val="00882B44"/>
    <w:rsid w:val="008A5B87"/>
    <w:rsid w:val="00922950"/>
    <w:rsid w:val="009824EC"/>
    <w:rsid w:val="009A7264"/>
    <w:rsid w:val="009D1606"/>
    <w:rsid w:val="009E18A1"/>
    <w:rsid w:val="009E73D7"/>
    <w:rsid w:val="00A27D2C"/>
    <w:rsid w:val="00A7335B"/>
    <w:rsid w:val="00A76FD9"/>
    <w:rsid w:val="00AA2459"/>
    <w:rsid w:val="00AB436D"/>
    <w:rsid w:val="00AD2F24"/>
    <w:rsid w:val="00AD4844"/>
    <w:rsid w:val="00AF2571"/>
    <w:rsid w:val="00B219AE"/>
    <w:rsid w:val="00B33145"/>
    <w:rsid w:val="00B55A28"/>
    <w:rsid w:val="00B574C9"/>
    <w:rsid w:val="00BC2F3E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62EC"/>
    <w:rsid w:val="00E85A05"/>
    <w:rsid w:val="00E95829"/>
    <w:rsid w:val="00EA606C"/>
    <w:rsid w:val="00EB0C8C"/>
    <w:rsid w:val="00EB51FD"/>
    <w:rsid w:val="00EB77DB"/>
    <w:rsid w:val="00ED139F"/>
    <w:rsid w:val="00EF74F7"/>
    <w:rsid w:val="00F31F6D"/>
    <w:rsid w:val="00F36937"/>
    <w:rsid w:val="00F60F53"/>
    <w:rsid w:val="00FA1925"/>
    <w:rsid w:val="00FB11DE"/>
    <w:rsid w:val="00FB589A"/>
    <w:rsid w:val="00FB7317"/>
    <w:rsid w:val="00FF548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0A17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737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F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658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3C0B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C0B8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B8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C0B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B8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025D4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737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F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658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3C0B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C0B8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B8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C0B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B8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025D4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riterion.com/films/284-tokyo-story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1B42A545124246AE1EFCC352C26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6B479-135B-E84D-AB1B-22140AF7BE66}"/>
      </w:docPartPr>
      <w:docPartBody>
        <w:p w:rsidR="00766CFB" w:rsidRDefault="00766CFB">
          <w:pPr>
            <w:pStyle w:val="531B42A545124246AE1EFCC352C268D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B79F3008B342848801655107BDCB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547B4-4351-0A40-BA3C-EA8ADBF55022}"/>
      </w:docPartPr>
      <w:docPartBody>
        <w:p w:rsidR="00766CFB" w:rsidRDefault="00766CFB">
          <w:pPr>
            <w:pStyle w:val="9B79F3008B342848801655107BDCB3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F7747E7B9B5F04D8A6457060C96E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B174-29B7-624A-8ADB-122F097A3047}"/>
      </w:docPartPr>
      <w:docPartBody>
        <w:p w:rsidR="00766CFB" w:rsidRDefault="00766CFB">
          <w:pPr>
            <w:pStyle w:val="0F7747E7B9B5F04D8A6457060C96E1D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A1531A2BA2E1E4F9707A4A5CFD86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A0694-BEF4-9B4A-A152-B2AF88057D6D}"/>
      </w:docPartPr>
      <w:docPartBody>
        <w:p w:rsidR="00766CFB" w:rsidRDefault="00766CFB">
          <w:pPr>
            <w:pStyle w:val="3A1531A2BA2E1E4F9707A4A5CFD8627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6186DC311E95A49B702C4C83D27D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A6C6A-51BC-7C40-8679-2A979F85C49F}"/>
      </w:docPartPr>
      <w:docPartBody>
        <w:p w:rsidR="00766CFB" w:rsidRDefault="00766CFB">
          <w:pPr>
            <w:pStyle w:val="26186DC311E95A49B702C4C83D27D97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3F2A29E71AF9A43ACE935352495B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78A1A-554B-5448-8EC8-6ED46F0D27A2}"/>
      </w:docPartPr>
      <w:docPartBody>
        <w:p w:rsidR="00766CFB" w:rsidRDefault="00766CFB">
          <w:pPr>
            <w:pStyle w:val="23F2A29E71AF9A43ACE935352495B39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1D6F62BF20A7E44B7E465CE48B25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2D75D-7689-FF45-96FE-7D8CC07C6B1F}"/>
      </w:docPartPr>
      <w:docPartBody>
        <w:p w:rsidR="00766CFB" w:rsidRDefault="00766CFB">
          <w:pPr>
            <w:pStyle w:val="A1D6F62BF20A7E44B7E465CE48B25AD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022910D12398D4193BE8291C41BC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96392-1B6A-AC49-80ED-FFE7FF3E641D}"/>
      </w:docPartPr>
      <w:docPartBody>
        <w:p w:rsidR="00766CFB" w:rsidRDefault="00766CFB">
          <w:pPr>
            <w:pStyle w:val="A022910D12398D4193BE8291C41BC1D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9A7700E262D844A9A4072B978ADB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A09D2-257A-3C42-BF45-7D14E7339F49}"/>
      </w:docPartPr>
      <w:docPartBody>
        <w:p w:rsidR="00766CFB" w:rsidRDefault="00766CFB">
          <w:pPr>
            <w:pStyle w:val="59A7700E262D844A9A4072B978ADB0B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56390C8C6670247A2B0A17A42A06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BF899-8F4E-554E-899D-AD04D62ADB19}"/>
      </w:docPartPr>
      <w:docPartBody>
        <w:p w:rsidR="00766CFB" w:rsidRDefault="00766CFB">
          <w:pPr>
            <w:pStyle w:val="D56390C8C6670247A2B0A17A42A06C8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E55821132FB8C47B4AC3EB5AB00B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D9823-E278-214F-9DAC-0B1546F9D5B3}"/>
      </w:docPartPr>
      <w:docPartBody>
        <w:p w:rsidR="00766CFB" w:rsidRDefault="00766CFB">
          <w:pPr>
            <w:pStyle w:val="6E55821132FB8C47B4AC3EB5AB00BDC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CFB"/>
    <w:rsid w:val="00740942"/>
    <w:rsid w:val="0076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1B42A545124246AE1EFCC352C268D4">
    <w:name w:val="531B42A545124246AE1EFCC352C268D4"/>
  </w:style>
  <w:style w:type="paragraph" w:customStyle="1" w:styleId="9B79F3008B342848801655107BDCB31B">
    <w:name w:val="9B79F3008B342848801655107BDCB31B"/>
  </w:style>
  <w:style w:type="paragraph" w:customStyle="1" w:styleId="0F7747E7B9B5F04D8A6457060C96E1D2">
    <w:name w:val="0F7747E7B9B5F04D8A6457060C96E1D2"/>
  </w:style>
  <w:style w:type="paragraph" w:customStyle="1" w:styleId="3A1531A2BA2E1E4F9707A4A5CFD86276">
    <w:name w:val="3A1531A2BA2E1E4F9707A4A5CFD86276"/>
  </w:style>
  <w:style w:type="paragraph" w:customStyle="1" w:styleId="26186DC311E95A49B702C4C83D27D973">
    <w:name w:val="26186DC311E95A49B702C4C83D27D973"/>
  </w:style>
  <w:style w:type="paragraph" w:customStyle="1" w:styleId="23F2A29E71AF9A43ACE935352495B397">
    <w:name w:val="23F2A29E71AF9A43ACE935352495B397"/>
  </w:style>
  <w:style w:type="paragraph" w:customStyle="1" w:styleId="A1D6F62BF20A7E44B7E465CE48B25AD0">
    <w:name w:val="A1D6F62BF20A7E44B7E465CE48B25AD0"/>
  </w:style>
  <w:style w:type="paragraph" w:customStyle="1" w:styleId="A022910D12398D4193BE8291C41BC1D7">
    <w:name w:val="A022910D12398D4193BE8291C41BC1D7"/>
  </w:style>
  <w:style w:type="paragraph" w:customStyle="1" w:styleId="59A7700E262D844A9A4072B978ADB0BF">
    <w:name w:val="59A7700E262D844A9A4072B978ADB0BF"/>
  </w:style>
  <w:style w:type="paragraph" w:customStyle="1" w:styleId="D56390C8C6670247A2B0A17A42A06C85">
    <w:name w:val="D56390C8C6670247A2B0A17A42A06C85"/>
  </w:style>
  <w:style w:type="paragraph" w:customStyle="1" w:styleId="6E55821132FB8C47B4AC3EB5AB00BDC8">
    <w:name w:val="6E55821132FB8C47B4AC3EB5AB00BDC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1B42A545124246AE1EFCC352C268D4">
    <w:name w:val="531B42A545124246AE1EFCC352C268D4"/>
  </w:style>
  <w:style w:type="paragraph" w:customStyle="1" w:styleId="9B79F3008B342848801655107BDCB31B">
    <w:name w:val="9B79F3008B342848801655107BDCB31B"/>
  </w:style>
  <w:style w:type="paragraph" w:customStyle="1" w:styleId="0F7747E7B9B5F04D8A6457060C96E1D2">
    <w:name w:val="0F7747E7B9B5F04D8A6457060C96E1D2"/>
  </w:style>
  <w:style w:type="paragraph" w:customStyle="1" w:styleId="3A1531A2BA2E1E4F9707A4A5CFD86276">
    <w:name w:val="3A1531A2BA2E1E4F9707A4A5CFD86276"/>
  </w:style>
  <w:style w:type="paragraph" w:customStyle="1" w:styleId="26186DC311E95A49B702C4C83D27D973">
    <w:name w:val="26186DC311E95A49B702C4C83D27D973"/>
  </w:style>
  <w:style w:type="paragraph" w:customStyle="1" w:styleId="23F2A29E71AF9A43ACE935352495B397">
    <w:name w:val="23F2A29E71AF9A43ACE935352495B397"/>
  </w:style>
  <w:style w:type="paragraph" w:customStyle="1" w:styleId="A1D6F62BF20A7E44B7E465CE48B25AD0">
    <w:name w:val="A1D6F62BF20A7E44B7E465CE48B25AD0"/>
  </w:style>
  <w:style w:type="paragraph" w:customStyle="1" w:styleId="A022910D12398D4193BE8291C41BC1D7">
    <w:name w:val="A022910D12398D4193BE8291C41BC1D7"/>
  </w:style>
  <w:style w:type="paragraph" w:customStyle="1" w:styleId="59A7700E262D844A9A4072B978ADB0BF">
    <w:name w:val="59A7700E262D844A9A4072B978ADB0BF"/>
  </w:style>
  <w:style w:type="paragraph" w:customStyle="1" w:styleId="D56390C8C6670247A2B0A17A42A06C85">
    <w:name w:val="D56390C8C6670247A2B0A17A42A06C85"/>
  </w:style>
  <w:style w:type="paragraph" w:customStyle="1" w:styleId="6E55821132FB8C47B4AC3EB5AB00BDC8">
    <w:name w:val="6E55821132FB8C47B4AC3EB5AB00BD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Bor88</b:Tag>
    <b:SourceType>Book</b:SourceType>
    <b:Guid>{1722670C-C132-EC46-AD88-DCC6C81D9CD4}</b:Guid>
    <b:Author>
      <b:Author>
        <b:NameList>
          <b:Person>
            <b:Last>Bordwell</b:Last>
            <b:First>David</b:First>
          </b:Person>
        </b:NameList>
      </b:Author>
    </b:Author>
    <b:Title>Ozu and the Poetics of Cinema</b:Title>
    <b:City>Princeton</b:City>
    <b:Publisher>Princeton UP</b:Publisher>
    <b:Year>1988</b:Year>
    <b:RefOrder>1</b:RefOrder>
  </b:Source>
  <b:Source>
    <b:Tag>Ozu97</b:Tag>
    <b:SourceType>Book</b:SourceType>
    <b:Guid>{A0677A9C-4242-B646-B486-F945F5FD7281}</b:Guid>
    <b:Author>
      <b:Editor>
        <b:NameList>
          <b:Person>
            <b:Last>Desser</b:Last>
            <b:First>David</b:First>
          </b:Person>
        </b:NameList>
      </b:Editor>
    </b:Author>
    <b:Title>Ozu’s Tokyo Story</b:Title>
    <b:City>Cambridge</b:City>
    <b:Publisher>Cambridge UP</b:Publisher>
    <b:Year>1997</b:Year>
    <b:RefOrder>2</b:RefOrder>
  </b:Source>
  <b:Source>
    <b:Tag>Ric74</b:Tag>
    <b:SourceType>Book</b:SourceType>
    <b:Guid>{EBD5C20C-1112-A64E-A527-ED701FBA2285}</b:Guid>
    <b:Author>
      <b:Author>
        <b:NameList>
          <b:Person>
            <b:Last>Richie</b:Last>
            <b:First>Donald</b:First>
          </b:Person>
        </b:NameList>
      </b:Author>
    </b:Author>
    <b:Title>Ozu </b:Title>
    <b:City>Berkeley</b:City>
    <b:Publisher>U of California P</b:Publisher>
    <b:Year>1974</b:Year>
    <b:RefOrder>3</b:RefOrder>
  </b:Source>
  <b:Source>
    <b:Tag>Sch72</b:Tag>
    <b:SourceType>Book</b:SourceType>
    <b:Guid>{7E42AE06-888F-2543-A24E-E96816C14047}</b:Guid>
    <b:Author>
      <b:Author>
        <b:NameList>
          <b:Person>
            <b:Last>Schrader</b:Last>
            <b:First>Paul</b:First>
          </b:Person>
        </b:NameList>
      </b:Author>
    </b:Author>
    <b:Title>Transcendental Style in Film: Ozu, Bresson, Dryer </b:Title>
    <b:City>Berkeley</b:City>
    <b:Publisher>U of California P</b:Publisher>
    <b:Year>1972</b:Year>
    <b:RefOrder>4</b:RefOrder>
  </b:Source>
</b:Sources>
</file>

<file path=customXml/itemProps1.xml><?xml version="1.0" encoding="utf-8"?>
<ds:datastoreItem xmlns:ds="http://schemas.openxmlformats.org/officeDocument/2006/customXml" ds:itemID="{D5AF1F54-86C4-9F4F-B45C-D0521550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463</TotalTime>
  <Pages>3</Pages>
  <Words>1137</Words>
  <Characters>6486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26</cp:revision>
  <dcterms:created xsi:type="dcterms:W3CDTF">2014-11-12T07:08:00Z</dcterms:created>
  <dcterms:modified xsi:type="dcterms:W3CDTF">2014-11-30T20:07:00Z</dcterms:modified>
</cp:coreProperties>
</file>