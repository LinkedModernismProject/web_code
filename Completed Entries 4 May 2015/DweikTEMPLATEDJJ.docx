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A05F2A" w14:textId="77777777" w:rsidTr="00DB5798">
        <w:tc>
          <w:tcPr>
            <w:tcW w:w="491" w:type="dxa"/>
            <w:vMerge w:val="restart"/>
            <w:shd w:val="clear" w:color="auto" w:fill="A6A6A6" w:themeFill="background1" w:themeFillShade="A6"/>
            <w:textDirection w:val="btLr"/>
          </w:tcPr>
          <w:p w14:paraId="21DE8B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5043971651C643851AF3578DD4FABA"/>
            </w:placeholder>
            <w:showingPlcHdr/>
            <w:dropDownList>
              <w:listItem w:displayText="Dr." w:value="Dr."/>
              <w:listItem w:displayText="Prof." w:value="Prof."/>
            </w:dropDownList>
          </w:sdtPr>
          <w:sdtEndPr/>
          <w:sdtContent>
            <w:tc>
              <w:tcPr>
                <w:tcW w:w="1296" w:type="dxa"/>
              </w:tcPr>
              <w:p w14:paraId="71A5FC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15DCA668BA1244AFA6ADBC200A08E2"/>
            </w:placeholder>
            <w:text/>
          </w:sdtPr>
          <w:sdtEndPr/>
          <w:sdtContent>
            <w:tc>
              <w:tcPr>
                <w:tcW w:w="2073" w:type="dxa"/>
              </w:tcPr>
              <w:p w14:paraId="07E23F0B" w14:textId="77777777" w:rsidR="00B574C9" w:rsidRDefault="001D6A52" w:rsidP="001D6A52">
                <w:r>
                  <w:t>Tina</w:t>
                </w:r>
              </w:p>
            </w:tc>
          </w:sdtContent>
        </w:sdt>
        <w:sdt>
          <w:sdtPr>
            <w:alias w:val="Middle name"/>
            <w:tag w:val="authorMiddleName"/>
            <w:id w:val="-2076034781"/>
            <w:placeholder>
              <w:docPart w:val="A7BEA953187BC247891B9F2F21D3BA3C"/>
            </w:placeholder>
            <w:showingPlcHdr/>
            <w:text/>
          </w:sdtPr>
          <w:sdtEndPr/>
          <w:sdtContent>
            <w:tc>
              <w:tcPr>
                <w:tcW w:w="2551" w:type="dxa"/>
              </w:tcPr>
              <w:p w14:paraId="0D99489D" w14:textId="77777777" w:rsidR="00B574C9" w:rsidRDefault="00B574C9" w:rsidP="00922950">
                <w:r>
                  <w:rPr>
                    <w:rStyle w:val="PlaceholderText"/>
                  </w:rPr>
                  <w:t>[Middle name]</w:t>
                </w:r>
              </w:p>
            </w:tc>
          </w:sdtContent>
        </w:sdt>
        <w:sdt>
          <w:sdtPr>
            <w:alias w:val="Last name"/>
            <w:tag w:val="authorLastName"/>
            <w:id w:val="-1088529830"/>
            <w:placeholder>
              <w:docPart w:val="806AF1B20814304E82D4BA5EED813BAB"/>
            </w:placeholder>
            <w:text/>
          </w:sdtPr>
          <w:sdtEndPr/>
          <w:sdtContent>
            <w:tc>
              <w:tcPr>
                <w:tcW w:w="2642" w:type="dxa"/>
              </w:tcPr>
              <w:p w14:paraId="4C836AAD" w14:textId="77777777" w:rsidR="00B574C9" w:rsidRDefault="001D6A52" w:rsidP="001D6A52">
                <w:proofErr w:type="spellStart"/>
                <w:r>
                  <w:t>Sherwell</w:t>
                </w:r>
                <w:proofErr w:type="spellEnd"/>
              </w:p>
            </w:tc>
          </w:sdtContent>
        </w:sdt>
      </w:tr>
      <w:tr w:rsidR="00B574C9" w14:paraId="209623F2" w14:textId="77777777" w:rsidTr="00DB5798">
        <w:trPr>
          <w:trHeight w:val="986"/>
        </w:trPr>
        <w:tc>
          <w:tcPr>
            <w:tcW w:w="491" w:type="dxa"/>
            <w:vMerge/>
            <w:shd w:val="clear" w:color="auto" w:fill="A6A6A6" w:themeFill="background1" w:themeFillShade="A6"/>
          </w:tcPr>
          <w:p w14:paraId="6B6FB2CF" w14:textId="77777777" w:rsidR="00B574C9" w:rsidRPr="001A6A06" w:rsidRDefault="00B574C9" w:rsidP="00CF1542">
            <w:pPr>
              <w:jc w:val="center"/>
              <w:rPr>
                <w:b/>
                <w:color w:val="FFFFFF" w:themeColor="background1"/>
              </w:rPr>
            </w:pPr>
          </w:p>
        </w:tc>
        <w:sdt>
          <w:sdtPr>
            <w:alias w:val="Biography"/>
            <w:tag w:val="authorBiography"/>
            <w:id w:val="938807824"/>
            <w:placeholder>
              <w:docPart w:val="98F11C874AD6BA42A720ECCADCBF1939"/>
            </w:placeholder>
            <w:showingPlcHdr/>
          </w:sdtPr>
          <w:sdtEndPr/>
          <w:sdtContent>
            <w:tc>
              <w:tcPr>
                <w:tcW w:w="8562" w:type="dxa"/>
                <w:gridSpan w:val="4"/>
              </w:tcPr>
              <w:p w14:paraId="372BA643" w14:textId="77777777" w:rsidR="00B574C9" w:rsidRDefault="00B574C9" w:rsidP="00922950">
                <w:r>
                  <w:rPr>
                    <w:rStyle w:val="PlaceholderText"/>
                  </w:rPr>
                  <w:t>[Enter your biography]</w:t>
                </w:r>
              </w:p>
            </w:tc>
          </w:sdtContent>
        </w:sdt>
      </w:tr>
      <w:tr w:rsidR="00B574C9" w14:paraId="61969FF9" w14:textId="77777777" w:rsidTr="00DB5798">
        <w:trPr>
          <w:trHeight w:val="986"/>
        </w:trPr>
        <w:tc>
          <w:tcPr>
            <w:tcW w:w="491" w:type="dxa"/>
            <w:vMerge/>
            <w:shd w:val="clear" w:color="auto" w:fill="A6A6A6" w:themeFill="background1" w:themeFillShade="A6"/>
          </w:tcPr>
          <w:p w14:paraId="3AEDB8F5" w14:textId="77777777" w:rsidR="00B574C9" w:rsidRPr="001A6A06" w:rsidRDefault="00B574C9" w:rsidP="00CF1542">
            <w:pPr>
              <w:jc w:val="center"/>
              <w:rPr>
                <w:b/>
                <w:color w:val="FFFFFF" w:themeColor="background1"/>
              </w:rPr>
            </w:pPr>
          </w:p>
        </w:tc>
        <w:sdt>
          <w:sdtPr>
            <w:alias w:val="Affiliation"/>
            <w:tag w:val="affiliation"/>
            <w:id w:val="2012937915"/>
            <w:placeholder>
              <w:docPart w:val="921CF0FB67BA3F43AEA5323457983CA7"/>
            </w:placeholder>
            <w:text/>
          </w:sdtPr>
          <w:sdtContent>
            <w:tc>
              <w:tcPr>
                <w:tcW w:w="8562" w:type="dxa"/>
                <w:gridSpan w:val="4"/>
              </w:tcPr>
              <w:p w14:paraId="4CDD51C4" w14:textId="59336779" w:rsidR="00B574C9" w:rsidRDefault="00DB5798" w:rsidP="00B574C9">
                <w:r w:rsidRPr="00DB5798">
                  <w:rPr>
                    <w:rFonts w:ascii="Calibri" w:eastAsia="Times New Roman" w:hAnsi="Calibri" w:cs="Times New Roman"/>
                    <w:lang w:val="en-CA"/>
                  </w:rPr>
                  <w:t>International Academy of Art Palestine</w:t>
                </w:r>
              </w:p>
            </w:tc>
          </w:sdtContent>
        </w:sdt>
      </w:tr>
    </w:tbl>
    <w:p w14:paraId="6A83F0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C2B164" w14:textId="77777777" w:rsidTr="00244BB0">
        <w:tc>
          <w:tcPr>
            <w:tcW w:w="9016" w:type="dxa"/>
            <w:shd w:val="clear" w:color="auto" w:fill="A6A6A6" w:themeFill="background1" w:themeFillShade="A6"/>
            <w:tcMar>
              <w:top w:w="113" w:type="dxa"/>
              <w:bottom w:w="113" w:type="dxa"/>
            </w:tcMar>
          </w:tcPr>
          <w:p w14:paraId="62A089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E295C5" w14:textId="77777777" w:rsidTr="003F0D73">
        <w:sdt>
          <w:sdtPr>
            <w:alias w:val="Article headword"/>
            <w:tag w:val="articleHeadword"/>
            <w:id w:val="-361440020"/>
            <w:placeholder>
              <w:docPart w:val="55F555AB8136254FBE35214DCB0A5718"/>
            </w:placeholder>
            <w:text/>
          </w:sdtPr>
          <w:sdtEndPr/>
          <w:sdtContent>
            <w:tc>
              <w:tcPr>
                <w:tcW w:w="9016" w:type="dxa"/>
                <w:tcMar>
                  <w:top w:w="113" w:type="dxa"/>
                  <w:bottom w:w="113" w:type="dxa"/>
                </w:tcMar>
              </w:tcPr>
              <w:p w14:paraId="1F1C25CB" w14:textId="5CF0232C" w:rsidR="003F0D73" w:rsidRPr="00FB589A" w:rsidRDefault="001D6A52" w:rsidP="001D6A52">
                <w:proofErr w:type="spellStart"/>
                <w:r w:rsidRPr="00C86228">
                  <w:rPr>
                    <w:lang w:val="en-US" w:eastAsia="ja-JP"/>
                  </w:rPr>
                  <w:t>Dweik</w:t>
                </w:r>
                <w:proofErr w:type="spellEnd"/>
                <w:r w:rsidRPr="00C86228">
                  <w:rPr>
                    <w:lang w:val="en-US" w:eastAsia="ja-JP"/>
                  </w:rPr>
                  <w:t xml:space="preserve">, </w:t>
                </w:r>
                <w:proofErr w:type="spellStart"/>
                <w:r w:rsidRPr="00C86228">
                  <w:rPr>
                    <w:lang w:val="en-US" w:eastAsia="ja-JP"/>
                  </w:rPr>
                  <w:t>Taleb</w:t>
                </w:r>
                <w:proofErr w:type="spellEnd"/>
                <w:r w:rsidRPr="00C86228">
                  <w:rPr>
                    <w:lang w:val="en-US" w:eastAsia="ja-JP"/>
                  </w:rPr>
                  <w:t xml:space="preserve"> (1952-</w:t>
                </w:r>
                <w:r w:rsidR="00DB5798">
                  <w:rPr>
                    <w:lang w:val="en-US" w:eastAsia="ja-JP"/>
                  </w:rPr>
                  <w:t>-</w:t>
                </w:r>
                <w:r w:rsidRPr="00C86228">
                  <w:rPr>
                    <w:lang w:val="en-US" w:eastAsia="ja-JP"/>
                  </w:rPr>
                  <w:t>)</w:t>
                </w:r>
              </w:p>
            </w:tc>
          </w:sdtContent>
        </w:sdt>
      </w:tr>
      <w:tr w:rsidR="00464699" w14:paraId="61137A89" w14:textId="77777777" w:rsidTr="00E312D2">
        <w:sdt>
          <w:sdtPr>
            <w:alias w:val="Variant headwords"/>
            <w:tag w:val="variantHeadwords"/>
            <w:id w:val="173464402"/>
            <w:placeholder>
              <w:docPart w:val="E4E8F0D9814FAF458373668EF8C9F9BE"/>
            </w:placeholder>
            <w:showingPlcHdr/>
          </w:sdtPr>
          <w:sdtEndPr/>
          <w:sdtContent>
            <w:tc>
              <w:tcPr>
                <w:tcW w:w="9016" w:type="dxa"/>
                <w:tcMar>
                  <w:top w:w="113" w:type="dxa"/>
                  <w:bottom w:w="113" w:type="dxa"/>
                </w:tcMar>
              </w:tcPr>
              <w:p w14:paraId="309862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713D8B" w14:textId="77777777" w:rsidTr="003F0D73">
        <w:sdt>
          <w:sdtPr>
            <w:alias w:val="Abstract"/>
            <w:tag w:val="abstract"/>
            <w:id w:val="-635871867"/>
            <w:placeholder>
              <w:docPart w:val="A095A5E48C82B34F82DB661211463E8B"/>
            </w:placeholder>
          </w:sdtPr>
          <w:sdtEndPr/>
          <w:sdtContent>
            <w:tc>
              <w:tcPr>
                <w:tcW w:w="9016" w:type="dxa"/>
                <w:tcMar>
                  <w:top w:w="113" w:type="dxa"/>
                  <w:bottom w:w="113" w:type="dxa"/>
                </w:tcMar>
              </w:tcPr>
              <w:p w14:paraId="4350C3B8" w14:textId="67539FF1" w:rsidR="00E85A05" w:rsidRDefault="00556457" w:rsidP="00DB5798">
                <w:proofErr w:type="spellStart"/>
                <w:r w:rsidRPr="008E19AF">
                  <w:t>Taleb</w:t>
                </w:r>
                <w:proofErr w:type="spellEnd"/>
                <w:r w:rsidRPr="008E19AF">
                  <w:t xml:space="preserve"> </w:t>
                </w:r>
                <w:proofErr w:type="spellStart"/>
                <w:r w:rsidRPr="008E19AF">
                  <w:t>Dweik</w:t>
                </w:r>
                <w:proofErr w:type="spellEnd"/>
                <w:r w:rsidRPr="008E19AF">
                  <w:t xml:space="preserve"> was born in 1952 in Jerusalem and studied art at the </w:t>
                </w:r>
                <w:proofErr w:type="spellStart"/>
                <w:r w:rsidRPr="008E19AF">
                  <w:t>Hilwan</w:t>
                </w:r>
                <w:proofErr w:type="spellEnd"/>
                <w:r w:rsidRPr="008E19AF">
                  <w:t xml:space="preserve"> University in Cairo. He was known for his paintings of the Palestinian landscape, in particular his picturesque and decorative images of the Holy City of Jerusalem executed in a painterly style </w:t>
                </w:r>
                <w:r>
                  <w:t>combining impressionism and e</w:t>
                </w:r>
                <w:r w:rsidRPr="008E19AF">
                  <w:t xml:space="preserve">xpressionism. His work characteristically removed traces of the hardship of </w:t>
                </w:r>
                <w:r>
                  <w:t>the occupation of</w:t>
                </w:r>
                <w:r w:rsidRPr="008E19AF">
                  <w:t xml:space="preserve"> the city</w:t>
                </w:r>
                <w:r>
                  <w:t>,</w:t>
                </w:r>
                <w:r w:rsidRPr="008E19AF">
                  <w:t xml:space="preserve"> and </w:t>
                </w:r>
                <w:r>
                  <w:t xml:space="preserve">instead </w:t>
                </w:r>
                <w:r w:rsidRPr="008E19AF">
                  <w:t xml:space="preserve">explored the beauty of its landscape and historical sites. He participated </w:t>
                </w:r>
                <w:proofErr w:type="gramStart"/>
                <w:r w:rsidRPr="008E19AF">
                  <w:t>in group</w:t>
                </w:r>
                <w:proofErr w:type="gramEnd"/>
                <w:r w:rsidR="00DB5798">
                  <w:t xml:space="preserve"> </w:t>
                </w:r>
                <w:r w:rsidRPr="008E19AF">
                  <w:t>exhibitions locally and internationally</w:t>
                </w:r>
                <w:r>
                  <w:t>, including</w:t>
                </w:r>
                <w:r w:rsidRPr="008E19AF">
                  <w:t xml:space="preserve"> the </w:t>
                </w:r>
                <w:proofErr w:type="spellStart"/>
                <w:r w:rsidRPr="008E19AF">
                  <w:t>Sharjah</w:t>
                </w:r>
                <w:proofErr w:type="spellEnd"/>
                <w:r w:rsidRPr="008E19AF">
                  <w:t xml:space="preserve"> Biennale, in the United Arab Emirates, in 1995 and 2003. He was the president of the Palestinian League of Artists </w:t>
                </w:r>
                <w:r>
                  <w:t xml:space="preserve">from 1990 to </w:t>
                </w:r>
                <w:r w:rsidRPr="008E19AF">
                  <w:t>1996</w:t>
                </w:r>
                <w:r>
                  <w:t>,</w:t>
                </w:r>
                <w:r w:rsidRPr="008E19AF">
                  <w:t xml:space="preserve"> and was the Dean of the faculty of fine arts at Al-Quds University </w:t>
                </w:r>
                <w:r>
                  <w:t xml:space="preserve">from 2001 to </w:t>
                </w:r>
                <w:r w:rsidRPr="008E19AF">
                  <w:t xml:space="preserve">2003. He held the position of inspector for fine arts education </w:t>
                </w:r>
                <w:r>
                  <w:t xml:space="preserve">in Jerusalem, and </w:t>
                </w:r>
                <w:r w:rsidRPr="008E19AF">
                  <w:t xml:space="preserve">published a book on art education for secondary level students. From 2000 onwards he </w:t>
                </w:r>
                <w:r>
                  <w:t>explored</w:t>
                </w:r>
                <w:r w:rsidRPr="008E19AF">
                  <w:t xml:space="preserve"> mixed media techniques and collage, investigating relationships between the land, heritage</w:t>
                </w:r>
                <w:r>
                  <w:t>,</w:t>
                </w:r>
                <w:r w:rsidRPr="008E19AF">
                  <w:t xml:space="preserve"> and childhood. </w:t>
                </w:r>
                <w:r>
                  <w:t>In particular, he adopted a</w:t>
                </w:r>
                <w:r w:rsidRPr="008E19AF">
                  <w:t xml:space="preserve"> child-like style in his paintings to represent ideal images of the city filled with innocence and spontaneity, erasing traces of the harshness of occupation, and creating a city of bliss, beauty</w:t>
                </w:r>
                <w:r>
                  <w:t>, and utopia.</w:t>
                </w:r>
              </w:p>
            </w:tc>
          </w:sdtContent>
        </w:sdt>
      </w:tr>
      <w:tr w:rsidR="003F0D73" w14:paraId="3D631D95" w14:textId="77777777" w:rsidTr="003F0D73">
        <w:sdt>
          <w:sdtPr>
            <w:alias w:val="Article text"/>
            <w:tag w:val="articleText"/>
            <w:id w:val="634067588"/>
            <w:placeholder>
              <w:docPart w:val="F5B2945FA7A062468950F383EAB67B80"/>
            </w:placeholder>
          </w:sdtPr>
          <w:sdtEndPr/>
          <w:sdtContent>
            <w:tc>
              <w:tcPr>
                <w:tcW w:w="9016" w:type="dxa"/>
                <w:tcMar>
                  <w:top w:w="113" w:type="dxa"/>
                  <w:bottom w:w="113" w:type="dxa"/>
                </w:tcMar>
              </w:tcPr>
              <w:p w14:paraId="51BDF93E" w14:textId="4D068CEC" w:rsidR="001D6A52" w:rsidRDefault="00DB5798" w:rsidP="00351119">
                <w:sdt>
                  <w:sdtPr>
                    <w:alias w:val="Abstract"/>
                    <w:tag w:val="abstract"/>
                    <w:id w:val="688264379"/>
                    <w:placeholder>
                      <w:docPart w:val="EAF0496839242F4DACBBDD96F257CDCA"/>
                    </w:placeholder>
                  </w:sdtPr>
                  <w:sdtContent>
                    <w:proofErr w:type="spellStart"/>
                    <w:r w:rsidRPr="008E19AF">
                      <w:t>Taleb</w:t>
                    </w:r>
                    <w:proofErr w:type="spellEnd"/>
                    <w:r w:rsidRPr="008E19AF">
                      <w:t xml:space="preserve"> </w:t>
                    </w:r>
                    <w:proofErr w:type="spellStart"/>
                    <w:r w:rsidRPr="008E19AF">
                      <w:t>Dweik</w:t>
                    </w:r>
                    <w:proofErr w:type="spellEnd"/>
                    <w:r w:rsidRPr="008E19AF">
                      <w:t xml:space="preserve"> was born in 1952 in Jerusalem and studied art at the </w:t>
                    </w:r>
                    <w:proofErr w:type="spellStart"/>
                    <w:r w:rsidRPr="008E19AF">
                      <w:t>Hilwan</w:t>
                    </w:r>
                    <w:proofErr w:type="spellEnd"/>
                    <w:r w:rsidRPr="008E19AF">
                      <w:t xml:space="preserve"> University in Cairo. He was known for his paintings of the Palestinian landscape, in particular his picturesque and decorative images of the Holy City of Jerusalem executed in a painterly style </w:t>
                    </w:r>
                    <w:r>
                      <w:t>combining impressionism and e</w:t>
                    </w:r>
                    <w:r w:rsidRPr="008E19AF">
                      <w:t xml:space="preserve">xpressionism. His work characteristically removed traces of the hardship of </w:t>
                    </w:r>
                    <w:r>
                      <w:t>the occupation of</w:t>
                    </w:r>
                    <w:r w:rsidRPr="008E19AF">
                      <w:t xml:space="preserve"> the city</w:t>
                    </w:r>
                    <w:r>
                      <w:t>,</w:t>
                    </w:r>
                    <w:r w:rsidRPr="008E19AF">
                      <w:t xml:space="preserve"> and </w:t>
                    </w:r>
                    <w:r>
                      <w:t xml:space="preserve">instead </w:t>
                    </w:r>
                    <w:r w:rsidRPr="008E19AF">
                      <w:t xml:space="preserve">explored the beauty of its landscape and historical sites. He participated </w:t>
                    </w:r>
                    <w:proofErr w:type="gramStart"/>
                    <w:r w:rsidRPr="008E19AF">
                      <w:t>in group</w:t>
                    </w:r>
                    <w:proofErr w:type="gramEnd"/>
                    <w:r>
                      <w:t xml:space="preserve"> </w:t>
                    </w:r>
                    <w:r w:rsidRPr="008E19AF">
                      <w:t>exhibitions locally and internationally</w:t>
                    </w:r>
                    <w:r>
                      <w:t>, including</w:t>
                    </w:r>
                    <w:r w:rsidRPr="008E19AF">
                      <w:t xml:space="preserve"> the </w:t>
                    </w:r>
                    <w:proofErr w:type="spellStart"/>
                    <w:r w:rsidRPr="008E19AF">
                      <w:t>Sharjah</w:t>
                    </w:r>
                    <w:proofErr w:type="spellEnd"/>
                    <w:r w:rsidRPr="008E19AF">
                      <w:t xml:space="preserve"> Biennale, in the United Arab Emirates, in 1995 and 2003. He was the president of the Palestinian League of Artists </w:t>
                    </w:r>
                    <w:r>
                      <w:t xml:space="preserve">from 1990 to </w:t>
                    </w:r>
                    <w:r w:rsidRPr="008E19AF">
                      <w:t>1996</w:t>
                    </w:r>
                    <w:r>
                      <w:t>,</w:t>
                    </w:r>
                    <w:r w:rsidRPr="008E19AF">
                      <w:t xml:space="preserve"> and was the Dean of the faculty of fine arts at Al-Quds University </w:t>
                    </w:r>
                    <w:r>
                      <w:t xml:space="preserve">from 2001 to </w:t>
                    </w:r>
                    <w:r w:rsidRPr="008E19AF">
                      <w:t xml:space="preserve">2003. He held the position of inspector for fine arts education </w:t>
                    </w:r>
                    <w:r>
                      <w:t xml:space="preserve">in Jerusalem, and </w:t>
                    </w:r>
                    <w:r w:rsidRPr="008E19AF">
                      <w:t xml:space="preserve">published a book on art education for secondary level students. From 2000 onwards he </w:t>
                    </w:r>
                    <w:r>
                      <w:t>explored</w:t>
                    </w:r>
                    <w:r w:rsidRPr="008E19AF">
                      <w:t xml:space="preserve"> mixed media techniques and collage, investigating relationships between the land, heritage</w:t>
                    </w:r>
                    <w:r>
                      <w:t>,</w:t>
                    </w:r>
                    <w:r w:rsidRPr="008E19AF">
                      <w:t xml:space="preserve"> and childhood. </w:t>
                    </w:r>
                    <w:r>
                      <w:t>In particular, he adopted a</w:t>
                    </w:r>
                    <w:r w:rsidRPr="008E19AF">
                      <w:t xml:space="preserve"> child-like style in his paintings to represent ideal images of the city filled with innocence and spontaneity, erasing traces of the harshness of occupation, and creating a city of bliss, beauty</w:t>
                    </w:r>
                    <w:r>
                      <w:t>, and utopia.</w:t>
                    </w:r>
                  </w:sdtContent>
                </w:sdt>
              </w:p>
              <w:p w14:paraId="0F69A7E6" w14:textId="77777777" w:rsidR="00DB5798" w:rsidRDefault="00DB5798" w:rsidP="00351119"/>
              <w:p w14:paraId="70E5DD2E" w14:textId="00929559" w:rsidR="003F0D73" w:rsidRDefault="001D6A52" w:rsidP="00FC6232">
                <w:proofErr w:type="spellStart"/>
                <w:r>
                  <w:t>Dweik</w:t>
                </w:r>
                <w:proofErr w:type="spellEnd"/>
                <w:r>
                  <w:t xml:space="preserve"> participated </w:t>
                </w:r>
                <w:proofErr w:type="gramStart"/>
                <w:r>
                  <w:t>in group</w:t>
                </w:r>
                <w:proofErr w:type="gramEnd"/>
                <w:r>
                  <w:t xml:space="preserve"> exhibitions</w:t>
                </w:r>
                <w:r w:rsidR="00FC6232">
                  <w:t xml:space="preserve"> in Syria (1989), Japan (1992, </w:t>
                </w:r>
                <w:r w:rsidRPr="008E19AF">
                  <w:t>2000), Germany (1992), Spain (1993), the U.S.A. (1994), Canada (1996), Belgium (1996), the United Arab Emirates (1998), at the United Nations Headquarters in New York (1999), and in Tunisia and Morocco (2000).</w:t>
                </w:r>
                <w:r w:rsidRPr="00F25C41">
                  <w:t xml:space="preserve"> </w:t>
                </w:r>
                <w:r w:rsidRPr="008E19AF">
                  <w:t>His work is held in many private collections.</w:t>
                </w:r>
                <w:r w:rsidRPr="00F25C41">
                  <w:t xml:space="preserve"> </w:t>
                </w:r>
                <w:r w:rsidRPr="008E19AF">
                  <w:t xml:space="preserve">He collaborated with </w:t>
                </w:r>
                <w:proofErr w:type="spellStart"/>
                <w:r w:rsidRPr="008E19AF">
                  <w:t>Dr.</w:t>
                </w:r>
                <w:proofErr w:type="spellEnd"/>
                <w:r w:rsidRPr="008E19AF">
                  <w:t xml:space="preserve"> Sylvie Mansour on her book, </w:t>
                </w:r>
                <w:r w:rsidRPr="00710052">
                  <w:rPr>
                    <w:i/>
                  </w:rPr>
                  <w:t>Eye Witness to an Invasion.</w:t>
                </w:r>
                <w:r w:rsidRPr="008E19AF">
                  <w:t xml:space="preserve"> He was given the first prize at the Palestine Ecological Exhibition i</w:t>
                </w:r>
                <w:r w:rsidR="00FC6232">
                  <w:t xml:space="preserve">n </w:t>
                </w:r>
                <w:r w:rsidR="00FC6232">
                  <w:lastRenderedPageBreak/>
                  <w:t>Jerusalem in 1986 and at the ‘</w:t>
                </w:r>
                <w:r w:rsidRPr="008E19AF">
                  <w:t>J</w:t>
                </w:r>
                <w:r w:rsidR="00FC6232">
                  <w:t>esus in the Palestinian Context’</w:t>
                </w:r>
                <w:r w:rsidR="00710052">
                  <w:t xml:space="preserve"> e</w:t>
                </w:r>
                <w:r w:rsidRPr="008E19AF">
                  <w:t xml:space="preserve">xhibition at Dar </w:t>
                </w:r>
                <w:proofErr w:type="spellStart"/>
                <w:r w:rsidRPr="008E19AF">
                  <w:t>Annadwa</w:t>
                </w:r>
                <w:proofErr w:type="spellEnd"/>
                <w:r w:rsidRPr="008E19AF">
                  <w:t xml:space="preserve"> in Bethlehem in 2003. He received honorary certificates from the Welfare Association, the League of Arab Doctors, the Jerusalem Committee, the </w:t>
                </w:r>
                <w:proofErr w:type="spellStart"/>
                <w:r w:rsidRPr="008E19AF">
                  <w:t>Haya</w:t>
                </w:r>
                <w:proofErr w:type="spellEnd"/>
                <w:r w:rsidRPr="008E19AF">
                  <w:t xml:space="preserve"> Cultural Centre</w:t>
                </w:r>
                <w:r w:rsidR="00FC6232">
                  <w:t>,</w:t>
                </w:r>
                <w:r w:rsidRPr="008E19AF">
                  <w:t xml:space="preserve"> and from the </w:t>
                </w:r>
                <w:proofErr w:type="spellStart"/>
                <w:r w:rsidRPr="008E19AF">
                  <w:t>Sharjah</w:t>
                </w:r>
                <w:proofErr w:type="spellEnd"/>
                <w:r w:rsidRPr="008E19AF">
                  <w:t xml:space="preserve"> Biennale. </w:t>
                </w:r>
              </w:p>
            </w:tc>
          </w:sdtContent>
        </w:sdt>
      </w:tr>
      <w:tr w:rsidR="003235A7" w14:paraId="5BE16B7B" w14:textId="77777777" w:rsidTr="003235A7">
        <w:tc>
          <w:tcPr>
            <w:tcW w:w="9016" w:type="dxa"/>
          </w:tcPr>
          <w:p w14:paraId="1E72A596" w14:textId="77777777" w:rsidR="003235A7" w:rsidRDefault="003235A7" w:rsidP="008A5B87">
            <w:r w:rsidRPr="0015114C">
              <w:rPr>
                <w:u w:val="single"/>
              </w:rPr>
              <w:lastRenderedPageBreak/>
              <w:t>Further reading</w:t>
            </w:r>
            <w:r>
              <w:t>:</w:t>
            </w:r>
          </w:p>
          <w:p w14:paraId="61D38D01" w14:textId="4FBBA847" w:rsidR="001A4DE7" w:rsidRDefault="00DB5798" w:rsidP="004B0028">
            <w:pPr>
              <w:rPr>
                <w:rFonts w:ascii="Calibri" w:hAnsi="Calibri"/>
              </w:rPr>
            </w:pPr>
            <w:sdt>
              <w:sdtPr>
                <w:rPr>
                  <w:rFonts w:ascii="Calibri" w:hAnsi="Calibri"/>
                </w:rPr>
                <w:id w:val="-1758127028"/>
                <w:citation/>
              </w:sdtPr>
              <w:sdtEndPr/>
              <w:sdtContent>
                <w:r w:rsidR="001A4DE7" w:rsidRPr="00DB5798">
                  <w:rPr>
                    <w:rFonts w:ascii="Calibri" w:hAnsi="Calibri"/>
                  </w:rPr>
                  <w:fldChar w:fldCharType="begin"/>
                </w:r>
                <w:r w:rsidR="001A4DE7" w:rsidRPr="00DB5798">
                  <w:rPr>
                    <w:rFonts w:ascii="Calibri" w:hAnsi="Calibri"/>
                    <w:lang w:val="en-US"/>
                  </w:rPr>
                  <w:instrText xml:space="preserve"> CITATION Wij972 \l 1033 </w:instrText>
                </w:r>
                <w:r w:rsidR="001A4DE7" w:rsidRPr="00DB5798">
                  <w:rPr>
                    <w:rFonts w:ascii="Calibri" w:hAnsi="Calibri"/>
                  </w:rPr>
                  <w:fldChar w:fldCharType="separate"/>
                </w:r>
                <w:r w:rsidR="001A4DE7" w:rsidRPr="00DB5798">
                  <w:rPr>
                    <w:rFonts w:ascii="Calibri" w:hAnsi="Calibri"/>
                    <w:noProof/>
                    <w:lang w:val="en-US"/>
                  </w:rPr>
                  <w:t>(Ali)</w:t>
                </w:r>
                <w:r w:rsidR="001A4DE7" w:rsidRPr="00DB5798">
                  <w:rPr>
                    <w:rFonts w:ascii="Calibri" w:hAnsi="Calibri"/>
                  </w:rPr>
                  <w:fldChar w:fldCharType="end"/>
                </w:r>
              </w:sdtContent>
            </w:sdt>
          </w:p>
          <w:p w14:paraId="666BC527" w14:textId="77777777" w:rsidR="00DB5798" w:rsidRPr="00DB5798" w:rsidRDefault="00DB5798" w:rsidP="004B0028">
            <w:pPr>
              <w:rPr>
                <w:rFonts w:ascii="Calibri" w:hAnsi="Calibri"/>
              </w:rPr>
            </w:pPr>
          </w:p>
          <w:p w14:paraId="1F75979C" w14:textId="5C4DA0CB" w:rsidR="001A4DE7" w:rsidRDefault="00DB5798" w:rsidP="004B0028">
            <w:pPr>
              <w:rPr>
                <w:rFonts w:ascii="Calibri" w:hAnsi="Calibri"/>
              </w:rPr>
            </w:pPr>
            <w:sdt>
              <w:sdtPr>
                <w:rPr>
                  <w:rFonts w:ascii="Calibri" w:hAnsi="Calibri"/>
                </w:rPr>
                <w:id w:val="-1557085688"/>
                <w:citation/>
              </w:sdtPr>
              <w:sdtEndPr/>
              <w:sdtContent>
                <w:r w:rsidR="001A4DE7" w:rsidRPr="00DB5798">
                  <w:rPr>
                    <w:rFonts w:ascii="Calibri" w:hAnsi="Calibri"/>
                  </w:rPr>
                  <w:fldChar w:fldCharType="begin"/>
                </w:r>
                <w:r w:rsidR="001A4DE7" w:rsidRPr="00DB5798">
                  <w:rPr>
                    <w:rFonts w:ascii="Calibri" w:hAnsi="Calibri"/>
                    <w:lang w:val="en-US"/>
                  </w:rPr>
                  <w:instrText xml:space="preserve"> CITATION Gan06 \l 1033 </w:instrText>
                </w:r>
                <w:r w:rsidR="001A4DE7" w:rsidRPr="00DB5798">
                  <w:rPr>
                    <w:rFonts w:ascii="Calibri" w:hAnsi="Calibri"/>
                  </w:rPr>
                  <w:fldChar w:fldCharType="separate"/>
                </w:r>
                <w:r w:rsidR="001A4DE7" w:rsidRPr="00DB5798">
                  <w:rPr>
                    <w:rFonts w:ascii="Calibri" w:hAnsi="Calibri"/>
                    <w:noProof/>
                    <w:lang w:val="en-US"/>
                  </w:rPr>
                  <w:t>(Ankori)</w:t>
                </w:r>
                <w:r w:rsidR="001A4DE7" w:rsidRPr="00DB5798">
                  <w:rPr>
                    <w:rFonts w:ascii="Calibri" w:hAnsi="Calibri"/>
                  </w:rPr>
                  <w:fldChar w:fldCharType="end"/>
                </w:r>
              </w:sdtContent>
            </w:sdt>
          </w:p>
          <w:p w14:paraId="6CEEE941" w14:textId="77777777" w:rsidR="00DB5798" w:rsidRPr="00DB5798" w:rsidRDefault="00DB5798" w:rsidP="004B0028">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2F4737C5" w14:textId="208FE929" w:rsidR="001D6A52" w:rsidRDefault="00DB5798" w:rsidP="004B0028">
                <w:pPr>
                  <w:rPr>
                    <w:rFonts w:ascii="Calibri" w:eastAsia="Calibri" w:hAnsi="Calibri" w:cs="Times New Roman"/>
                  </w:rPr>
                </w:pPr>
                <w:sdt>
                  <w:sdtPr>
                    <w:rPr>
                      <w:rFonts w:ascii="Calibri" w:hAnsi="Calibri"/>
                    </w:rPr>
                    <w:id w:val="-1252273307"/>
                    <w:citation/>
                  </w:sdtPr>
                  <w:sdtEndPr/>
                  <w:sdtContent>
                    <w:r w:rsidR="0038688F" w:rsidRPr="00DB5798">
                      <w:rPr>
                        <w:rFonts w:ascii="Calibri" w:hAnsi="Calibri"/>
                      </w:rPr>
                      <w:fldChar w:fldCharType="begin"/>
                    </w:r>
                    <w:r w:rsidR="0038688F" w:rsidRPr="00DB5798">
                      <w:rPr>
                        <w:rFonts w:ascii="Calibri" w:hAnsi="Calibri"/>
                        <w:lang w:val="en-US"/>
                      </w:rPr>
                      <w:instrText xml:space="preserve"> CITATION Kam09 \l 1033 </w:instrText>
                    </w:r>
                    <w:r w:rsidR="0038688F" w:rsidRPr="00DB5798">
                      <w:rPr>
                        <w:rFonts w:ascii="Calibri" w:hAnsi="Calibri"/>
                      </w:rPr>
                      <w:fldChar w:fldCharType="separate"/>
                    </w:r>
                    <w:r w:rsidR="0038688F" w:rsidRPr="00DB5798">
                      <w:rPr>
                        <w:rFonts w:ascii="Calibri" w:hAnsi="Calibri"/>
                        <w:noProof/>
                        <w:lang w:val="en-US"/>
                      </w:rPr>
                      <w:t xml:space="preserve"> (Boullata)</w:t>
                    </w:r>
                    <w:r w:rsidR="0038688F" w:rsidRPr="00DB5798">
                      <w:rPr>
                        <w:rFonts w:ascii="Calibri" w:hAnsi="Calibri"/>
                      </w:rPr>
                      <w:fldChar w:fldCharType="end"/>
                    </w:r>
                  </w:sdtContent>
                </w:sdt>
                <w:r w:rsidR="001D6A52" w:rsidRPr="00DB5798">
                  <w:rPr>
                    <w:rFonts w:ascii="Calibri" w:eastAsia="Calibri" w:hAnsi="Calibri" w:cs="Times New Roman"/>
                  </w:rPr>
                  <w:t xml:space="preserve"> </w:t>
                </w:r>
              </w:p>
              <w:p w14:paraId="3953AFFC" w14:textId="77777777" w:rsidR="00DB5798" w:rsidRPr="00DB5798" w:rsidRDefault="00DB5798" w:rsidP="004B0028">
                <w:pPr>
                  <w:rPr>
                    <w:rFonts w:ascii="Calibri" w:eastAsia="Calibri" w:hAnsi="Calibri" w:cs="Times New Roman"/>
                  </w:rPr>
                </w:pPr>
              </w:p>
              <w:p w14:paraId="4D64E37D" w14:textId="1385BA69" w:rsidR="0038688F" w:rsidRDefault="00DB5798" w:rsidP="004B0028">
                <w:pPr>
                  <w:rPr>
                    <w:rFonts w:ascii="Calibri" w:eastAsia="Calibri" w:hAnsi="Calibri" w:cs="Times New Roman"/>
                  </w:rPr>
                </w:pPr>
                <w:sdt>
                  <w:sdtPr>
                    <w:rPr>
                      <w:rFonts w:ascii="Calibri" w:eastAsia="Calibri" w:hAnsi="Calibri" w:cs="Times New Roman"/>
                    </w:rPr>
                    <w:id w:val="717861707"/>
                    <w:citation/>
                  </w:sdtPr>
                  <w:sdtEndPr/>
                  <w:sdtContent>
                    <w:r w:rsidR="0038688F" w:rsidRPr="00DB5798">
                      <w:rPr>
                        <w:rFonts w:ascii="Calibri" w:eastAsia="Calibri" w:hAnsi="Calibri" w:cs="Times New Roman"/>
                      </w:rPr>
                      <w:fldChar w:fldCharType="begin"/>
                    </w:r>
                    <w:r w:rsidR="0038688F" w:rsidRPr="00DB5798">
                      <w:rPr>
                        <w:rFonts w:ascii="Calibri" w:eastAsia="Calibri" w:hAnsi="Calibri" w:cs="Times New Roman"/>
                        <w:lang w:val="en-US"/>
                      </w:rPr>
                      <w:instrText xml:space="preserve"> CITATION Ism89 \l 1033 </w:instrText>
                    </w:r>
                    <w:r w:rsidR="0038688F" w:rsidRPr="00DB5798">
                      <w:rPr>
                        <w:rFonts w:ascii="Calibri" w:eastAsia="Calibri" w:hAnsi="Calibri" w:cs="Times New Roman"/>
                      </w:rPr>
                      <w:fldChar w:fldCharType="separate"/>
                    </w:r>
                    <w:r w:rsidR="0038688F" w:rsidRPr="00DB5798">
                      <w:rPr>
                        <w:rFonts w:ascii="Calibri" w:eastAsia="Calibri" w:hAnsi="Calibri" w:cs="Times New Roman"/>
                        <w:noProof/>
                        <w:lang w:val="en-US"/>
                      </w:rPr>
                      <w:t>(Shammout)</w:t>
                    </w:r>
                    <w:r w:rsidR="0038688F" w:rsidRPr="00DB5798">
                      <w:rPr>
                        <w:rFonts w:ascii="Calibri" w:eastAsia="Calibri" w:hAnsi="Calibri" w:cs="Times New Roman"/>
                      </w:rPr>
                      <w:fldChar w:fldCharType="end"/>
                    </w:r>
                  </w:sdtContent>
                </w:sdt>
              </w:p>
              <w:p w14:paraId="53A506BD" w14:textId="77777777" w:rsidR="00DB5798" w:rsidRPr="00DB5798" w:rsidRDefault="00DB5798" w:rsidP="004B0028">
                <w:pPr>
                  <w:rPr>
                    <w:rFonts w:ascii="Calibri" w:eastAsia="Calibri" w:hAnsi="Calibri" w:cs="Times New Roman"/>
                  </w:rPr>
                </w:pPr>
                <w:bookmarkStart w:id="0" w:name="_GoBack"/>
                <w:bookmarkEnd w:id="0"/>
              </w:p>
              <w:p w14:paraId="7DBD227F" w14:textId="1CF7977F" w:rsidR="003235A7" w:rsidRPr="004B0028" w:rsidRDefault="00DB5798" w:rsidP="004B0028">
                <w:pPr>
                  <w:widowControl w:val="0"/>
                  <w:autoSpaceDE w:val="0"/>
                  <w:autoSpaceDN w:val="0"/>
                  <w:adjustRightInd w:val="0"/>
                  <w:rPr>
                    <w:rFonts w:ascii="Times New Roman" w:eastAsia="Calibri" w:hAnsi="Times New Roman" w:cs="Times New Roman"/>
                  </w:rPr>
                </w:pPr>
                <w:sdt>
                  <w:sdtPr>
                    <w:rPr>
                      <w:rFonts w:ascii="Calibri" w:eastAsia="Calibri" w:hAnsi="Calibri" w:cs="Times New Roman"/>
                    </w:rPr>
                    <w:id w:val="1704207615"/>
                    <w:citation/>
                  </w:sdtPr>
                  <w:sdtEndPr/>
                  <w:sdtContent>
                    <w:r w:rsidR="0038688F" w:rsidRPr="00DB5798">
                      <w:rPr>
                        <w:rFonts w:ascii="Calibri" w:eastAsia="Calibri" w:hAnsi="Calibri" w:cs="Times New Roman"/>
                      </w:rPr>
                      <w:fldChar w:fldCharType="begin"/>
                    </w:r>
                    <w:r w:rsidR="0038688F" w:rsidRPr="00DB5798">
                      <w:rPr>
                        <w:rFonts w:ascii="Calibri" w:eastAsia="Calibri" w:hAnsi="Calibri" w:cs="Times New Roman"/>
                        <w:lang w:val="en-US"/>
                      </w:rPr>
                      <w:instrText xml:space="preserve"> CITATION Tin03 \l 1033 </w:instrText>
                    </w:r>
                    <w:r w:rsidR="0038688F" w:rsidRPr="00DB5798">
                      <w:rPr>
                        <w:rFonts w:ascii="Calibri" w:eastAsia="Calibri" w:hAnsi="Calibri" w:cs="Times New Roman"/>
                      </w:rPr>
                      <w:fldChar w:fldCharType="separate"/>
                    </w:r>
                    <w:r w:rsidR="0038688F" w:rsidRPr="00DB5798">
                      <w:rPr>
                        <w:rFonts w:ascii="Calibri" w:eastAsia="Calibri" w:hAnsi="Calibri" w:cs="Times New Roman"/>
                        <w:noProof/>
                        <w:lang w:val="en-US"/>
                      </w:rPr>
                      <w:t>(Sherwell)</w:t>
                    </w:r>
                    <w:r w:rsidR="0038688F" w:rsidRPr="00DB5798">
                      <w:rPr>
                        <w:rFonts w:ascii="Calibri" w:eastAsia="Calibri" w:hAnsi="Calibri" w:cs="Times New Roman"/>
                      </w:rPr>
                      <w:fldChar w:fldCharType="end"/>
                    </w:r>
                  </w:sdtContent>
                </w:sdt>
              </w:p>
            </w:sdtContent>
          </w:sdt>
        </w:tc>
      </w:tr>
    </w:tbl>
    <w:p w14:paraId="71E525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F9263" w14:textId="77777777" w:rsidR="001A4DE7" w:rsidRDefault="001A4DE7" w:rsidP="007A0D55">
      <w:pPr>
        <w:spacing w:after="0" w:line="240" w:lineRule="auto"/>
      </w:pPr>
      <w:r>
        <w:separator/>
      </w:r>
    </w:p>
  </w:endnote>
  <w:endnote w:type="continuationSeparator" w:id="0">
    <w:p w14:paraId="08F80CC5" w14:textId="77777777" w:rsidR="001A4DE7" w:rsidRDefault="001A4D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F54B6" w14:textId="77777777" w:rsidR="001A4DE7" w:rsidRDefault="001A4DE7" w:rsidP="007A0D55">
      <w:pPr>
        <w:spacing w:after="0" w:line="240" w:lineRule="auto"/>
      </w:pPr>
      <w:r>
        <w:separator/>
      </w:r>
    </w:p>
  </w:footnote>
  <w:footnote w:type="continuationSeparator" w:id="0">
    <w:p w14:paraId="1C398C06" w14:textId="77777777" w:rsidR="001A4DE7" w:rsidRDefault="001A4D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E2CE6" w14:textId="77777777" w:rsidR="001A4DE7" w:rsidRDefault="001A4DE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8D5590" w14:textId="77777777" w:rsidR="001A4DE7" w:rsidRDefault="001A4D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52"/>
    <w:rsid w:val="00032559"/>
    <w:rsid w:val="00052040"/>
    <w:rsid w:val="000B25AE"/>
    <w:rsid w:val="000B55AB"/>
    <w:rsid w:val="000D24DC"/>
    <w:rsid w:val="00101B2E"/>
    <w:rsid w:val="00116FA0"/>
    <w:rsid w:val="0015114C"/>
    <w:rsid w:val="00166BFE"/>
    <w:rsid w:val="001A21F3"/>
    <w:rsid w:val="001A2537"/>
    <w:rsid w:val="001A4DE7"/>
    <w:rsid w:val="001A6A06"/>
    <w:rsid w:val="001D6A52"/>
    <w:rsid w:val="001F1D1E"/>
    <w:rsid w:val="00210C03"/>
    <w:rsid w:val="002162E2"/>
    <w:rsid w:val="00225C5A"/>
    <w:rsid w:val="00230B10"/>
    <w:rsid w:val="00234353"/>
    <w:rsid w:val="00244BB0"/>
    <w:rsid w:val="002A0A0D"/>
    <w:rsid w:val="002B0B37"/>
    <w:rsid w:val="0030662D"/>
    <w:rsid w:val="003235A7"/>
    <w:rsid w:val="00351119"/>
    <w:rsid w:val="003677B6"/>
    <w:rsid w:val="0038688F"/>
    <w:rsid w:val="003D3579"/>
    <w:rsid w:val="003E2795"/>
    <w:rsid w:val="003F0D73"/>
    <w:rsid w:val="00462DBE"/>
    <w:rsid w:val="00464699"/>
    <w:rsid w:val="00483379"/>
    <w:rsid w:val="00487BC5"/>
    <w:rsid w:val="00496888"/>
    <w:rsid w:val="004A7476"/>
    <w:rsid w:val="004B0028"/>
    <w:rsid w:val="004E5896"/>
    <w:rsid w:val="00513EE6"/>
    <w:rsid w:val="005279FD"/>
    <w:rsid w:val="00534F8F"/>
    <w:rsid w:val="00556457"/>
    <w:rsid w:val="00590035"/>
    <w:rsid w:val="005B177E"/>
    <w:rsid w:val="005B3921"/>
    <w:rsid w:val="005F26D7"/>
    <w:rsid w:val="005F5450"/>
    <w:rsid w:val="006D0412"/>
    <w:rsid w:val="00710052"/>
    <w:rsid w:val="00726B17"/>
    <w:rsid w:val="00731083"/>
    <w:rsid w:val="007411B9"/>
    <w:rsid w:val="00780D95"/>
    <w:rsid w:val="00780DC7"/>
    <w:rsid w:val="007A0D55"/>
    <w:rsid w:val="007B3377"/>
    <w:rsid w:val="007E5F44"/>
    <w:rsid w:val="00821DE3"/>
    <w:rsid w:val="00846CE1"/>
    <w:rsid w:val="008A5B87"/>
    <w:rsid w:val="00922950"/>
    <w:rsid w:val="00967D10"/>
    <w:rsid w:val="009A7264"/>
    <w:rsid w:val="009D1606"/>
    <w:rsid w:val="009E18A1"/>
    <w:rsid w:val="009E73D7"/>
    <w:rsid w:val="00A27D2C"/>
    <w:rsid w:val="00A76FD9"/>
    <w:rsid w:val="00AB436D"/>
    <w:rsid w:val="00AD2F24"/>
    <w:rsid w:val="00AD4844"/>
    <w:rsid w:val="00AF20ED"/>
    <w:rsid w:val="00B219AE"/>
    <w:rsid w:val="00B33145"/>
    <w:rsid w:val="00B574C9"/>
    <w:rsid w:val="00B91294"/>
    <w:rsid w:val="00BC39C9"/>
    <w:rsid w:val="00BE5BF7"/>
    <w:rsid w:val="00BF40E1"/>
    <w:rsid w:val="00C03DD3"/>
    <w:rsid w:val="00C27FAB"/>
    <w:rsid w:val="00C358D4"/>
    <w:rsid w:val="00C6296B"/>
    <w:rsid w:val="00CC586D"/>
    <w:rsid w:val="00CF1542"/>
    <w:rsid w:val="00CF3EC5"/>
    <w:rsid w:val="00D656DA"/>
    <w:rsid w:val="00D83300"/>
    <w:rsid w:val="00DB5798"/>
    <w:rsid w:val="00DC6B48"/>
    <w:rsid w:val="00DE1059"/>
    <w:rsid w:val="00DF01B0"/>
    <w:rsid w:val="00E258EE"/>
    <w:rsid w:val="00E312D2"/>
    <w:rsid w:val="00E85A05"/>
    <w:rsid w:val="00E95829"/>
    <w:rsid w:val="00EA31A7"/>
    <w:rsid w:val="00EA606C"/>
    <w:rsid w:val="00EB0C8C"/>
    <w:rsid w:val="00EB51FD"/>
    <w:rsid w:val="00EB77DB"/>
    <w:rsid w:val="00ED139F"/>
    <w:rsid w:val="00EF74F7"/>
    <w:rsid w:val="00F36937"/>
    <w:rsid w:val="00F60F53"/>
    <w:rsid w:val="00FA1925"/>
    <w:rsid w:val="00FB11DE"/>
    <w:rsid w:val="00FB589A"/>
    <w:rsid w:val="00FB7317"/>
    <w:rsid w:val="00FC623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F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6A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A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6A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A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5043971651C643851AF3578DD4FABA"/>
        <w:category>
          <w:name w:val="General"/>
          <w:gallery w:val="placeholder"/>
        </w:category>
        <w:types>
          <w:type w:val="bbPlcHdr"/>
        </w:types>
        <w:behaviors>
          <w:behavior w:val="content"/>
        </w:behaviors>
        <w:guid w:val="{82F7EBE0-67B8-1E4A-A95A-18CF8FB4F9AA}"/>
      </w:docPartPr>
      <w:docPartBody>
        <w:p w:rsidR="00ED6DED" w:rsidRDefault="00ED6DED">
          <w:pPr>
            <w:pStyle w:val="705043971651C643851AF3578DD4FABA"/>
          </w:pPr>
          <w:r w:rsidRPr="00CC586D">
            <w:rPr>
              <w:rStyle w:val="PlaceholderText"/>
              <w:b/>
              <w:color w:val="FFFFFF" w:themeColor="background1"/>
            </w:rPr>
            <w:t>[Salutation]</w:t>
          </w:r>
        </w:p>
      </w:docPartBody>
    </w:docPart>
    <w:docPart>
      <w:docPartPr>
        <w:name w:val="8915DCA668BA1244AFA6ADBC200A08E2"/>
        <w:category>
          <w:name w:val="General"/>
          <w:gallery w:val="placeholder"/>
        </w:category>
        <w:types>
          <w:type w:val="bbPlcHdr"/>
        </w:types>
        <w:behaviors>
          <w:behavior w:val="content"/>
        </w:behaviors>
        <w:guid w:val="{7647F815-C25E-C149-BD0C-C474373A6CB3}"/>
      </w:docPartPr>
      <w:docPartBody>
        <w:p w:rsidR="00ED6DED" w:rsidRDefault="00ED6DED">
          <w:pPr>
            <w:pStyle w:val="8915DCA668BA1244AFA6ADBC200A08E2"/>
          </w:pPr>
          <w:r>
            <w:rPr>
              <w:rStyle w:val="PlaceholderText"/>
            </w:rPr>
            <w:t>[First name]</w:t>
          </w:r>
        </w:p>
      </w:docPartBody>
    </w:docPart>
    <w:docPart>
      <w:docPartPr>
        <w:name w:val="A7BEA953187BC247891B9F2F21D3BA3C"/>
        <w:category>
          <w:name w:val="General"/>
          <w:gallery w:val="placeholder"/>
        </w:category>
        <w:types>
          <w:type w:val="bbPlcHdr"/>
        </w:types>
        <w:behaviors>
          <w:behavior w:val="content"/>
        </w:behaviors>
        <w:guid w:val="{1DD946FE-F143-F342-92CF-8C0DB23AFA60}"/>
      </w:docPartPr>
      <w:docPartBody>
        <w:p w:rsidR="00ED6DED" w:rsidRDefault="00ED6DED">
          <w:pPr>
            <w:pStyle w:val="A7BEA953187BC247891B9F2F21D3BA3C"/>
          </w:pPr>
          <w:r>
            <w:rPr>
              <w:rStyle w:val="PlaceholderText"/>
            </w:rPr>
            <w:t>[Middle name]</w:t>
          </w:r>
        </w:p>
      </w:docPartBody>
    </w:docPart>
    <w:docPart>
      <w:docPartPr>
        <w:name w:val="806AF1B20814304E82D4BA5EED813BAB"/>
        <w:category>
          <w:name w:val="General"/>
          <w:gallery w:val="placeholder"/>
        </w:category>
        <w:types>
          <w:type w:val="bbPlcHdr"/>
        </w:types>
        <w:behaviors>
          <w:behavior w:val="content"/>
        </w:behaviors>
        <w:guid w:val="{B9D35788-08A2-1546-8EEB-FEBFA9490264}"/>
      </w:docPartPr>
      <w:docPartBody>
        <w:p w:rsidR="00ED6DED" w:rsidRDefault="00ED6DED">
          <w:pPr>
            <w:pStyle w:val="806AF1B20814304E82D4BA5EED813BAB"/>
          </w:pPr>
          <w:r>
            <w:rPr>
              <w:rStyle w:val="PlaceholderText"/>
            </w:rPr>
            <w:t>[Last name]</w:t>
          </w:r>
        </w:p>
      </w:docPartBody>
    </w:docPart>
    <w:docPart>
      <w:docPartPr>
        <w:name w:val="98F11C874AD6BA42A720ECCADCBF1939"/>
        <w:category>
          <w:name w:val="General"/>
          <w:gallery w:val="placeholder"/>
        </w:category>
        <w:types>
          <w:type w:val="bbPlcHdr"/>
        </w:types>
        <w:behaviors>
          <w:behavior w:val="content"/>
        </w:behaviors>
        <w:guid w:val="{2902A85E-7C0F-174C-9208-0B0162C614E6}"/>
      </w:docPartPr>
      <w:docPartBody>
        <w:p w:rsidR="00ED6DED" w:rsidRDefault="00ED6DED">
          <w:pPr>
            <w:pStyle w:val="98F11C874AD6BA42A720ECCADCBF1939"/>
          </w:pPr>
          <w:r>
            <w:rPr>
              <w:rStyle w:val="PlaceholderText"/>
            </w:rPr>
            <w:t>[Enter your biography]</w:t>
          </w:r>
        </w:p>
      </w:docPartBody>
    </w:docPart>
    <w:docPart>
      <w:docPartPr>
        <w:name w:val="921CF0FB67BA3F43AEA5323457983CA7"/>
        <w:category>
          <w:name w:val="General"/>
          <w:gallery w:val="placeholder"/>
        </w:category>
        <w:types>
          <w:type w:val="bbPlcHdr"/>
        </w:types>
        <w:behaviors>
          <w:behavior w:val="content"/>
        </w:behaviors>
        <w:guid w:val="{58A7E88F-247F-5048-8568-BEDDC02E0C8A}"/>
      </w:docPartPr>
      <w:docPartBody>
        <w:p w:rsidR="00ED6DED" w:rsidRDefault="00ED6DED">
          <w:pPr>
            <w:pStyle w:val="921CF0FB67BA3F43AEA5323457983CA7"/>
          </w:pPr>
          <w:r>
            <w:rPr>
              <w:rStyle w:val="PlaceholderText"/>
            </w:rPr>
            <w:t>[Enter the institution with which you are affiliated]</w:t>
          </w:r>
        </w:p>
      </w:docPartBody>
    </w:docPart>
    <w:docPart>
      <w:docPartPr>
        <w:name w:val="55F555AB8136254FBE35214DCB0A5718"/>
        <w:category>
          <w:name w:val="General"/>
          <w:gallery w:val="placeholder"/>
        </w:category>
        <w:types>
          <w:type w:val="bbPlcHdr"/>
        </w:types>
        <w:behaviors>
          <w:behavior w:val="content"/>
        </w:behaviors>
        <w:guid w:val="{391E1FC1-8462-BB41-B682-BD2DFB6C1E66}"/>
      </w:docPartPr>
      <w:docPartBody>
        <w:p w:rsidR="00ED6DED" w:rsidRDefault="00ED6DED">
          <w:pPr>
            <w:pStyle w:val="55F555AB8136254FBE35214DCB0A5718"/>
          </w:pPr>
          <w:r w:rsidRPr="00EF74F7">
            <w:rPr>
              <w:b/>
              <w:color w:val="808080" w:themeColor="background1" w:themeShade="80"/>
            </w:rPr>
            <w:t>[Enter the headword for your article]</w:t>
          </w:r>
        </w:p>
      </w:docPartBody>
    </w:docPart>
    <w:docPart>
      <w:docPartPr>
        <w:name w:val="E4E8F0D9814FAF458373668EF8C9F9BE"/>
        <w:category>
          <w:name w:val="General"/>
          <w:gallery w:val="placeholder"/>
        </w:category>
        <w:types>
          <w:type w:val="bbPlcHdr"/>
        </w:types>
        <w:behaviors>
          <w:behavior w:val="content"/>
        </w:behaviors>
        <w:guid w:val="{955BEC81-5D2B-4244-92FE-16158F253BBA}"/>
      </w:docPartPr>
      <w:docPartBody>
        <w:p w:rsidR="00ED6DED" w:rsidRDefault="00ED6DED">
          <w:pPr>
            <w:pStyle w:val="E4E8F0D9814FAF458373668EF8C9F9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95A5E48C82B34F82DB661211463E8B"/>
        <w:category>
          <w:name w:val="General"/>
          <w:gallery w:val="placeholder"/>
        </w:category>
        <w:types>
          <w:type w:val="bbPlcHdr"/>
        </w:types>
        <w:behaviors>
          <w:behavior w:val="content"/>
        </w:behaviors>
        <w:guid w:val="{9C40D2C5-48F6-AC49-89F5-54F563FB8868}"/>
      </w:docPartPr>
      <w:docPartBody>
        <w:p w:rsidR="00ED6DED" w:rsidRDefault="00ED6DED">
          <w:pPr>
            <w:pStyle w:val="A095A5E48C82B34F82DB661211463E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2945FA7A062468950F383EAB67B80"/>
        <w:category>
          <w:name w:val="General"/>
          <w:gallery w:val="placeholder"/>
        </w:category>
        <w:types>
          <w:type w:val="bbPlcHdr"/>
        </w:types>
        <w:behaviors>
          <w:behavior w:val="content"/>
        </w:behaviors>
        <w:guid w:val="{65E47EC6-D1A1-3E4B-8DEE-F0DDD4E48C56}"/>
      </w:docPartPr>
      <w:docPartBody>
        <w:p w:rsidR="00ED6DED" w:rsidRDefault="00ED6DED">
          <w:pPr>
            <w:pStyle w:val="F5B2945FA7A062468950F383EAB67B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F0496839242F4DACBBDD96F257CDCA"/>
        <w:category>
          <w:name w:val="General"/>
          <w:gallery w:val="placeholder"/>
        </w:category>
        <w:types>
          <w:type w:val="bbPlcHdr"/>
        </w:types>
        <w:behaviors>
          <w:behavior w:val="content"/>
        </w:behaviors>
        <w:guid w:val="{DBB27C63-9E5D-4740-AC2B-0F82266A922F}"/>
      </w:docPartPr>
      <w:docPartBody>
        <w:p w:rsidR="00000000" w:rsidRDefault="00ED6DED" w:rsidP="00ED6DED">
          <w:pPr>
            <w:pStyle w:val="EAF0496839242F4DACBBDD96F257CDC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ED"/>
    <w:rsid w:val="00ED6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DED"/>
    <w:rPr>
      <w:color w:val="808080"/>
    </w:rPr>
  </w:style>
  <w:style w:type="paragraph" w:customStyle="1" w:styleId="705043971651C643851AF3578DD4FABA">
    <w:name w:val="705043971651C643851AF3578DD4FABA"/>
  </w:style>
  <w:style w:type="paragraph" w:customStyle="1" w:styleId="8915DCA668BA1244AFA6ADBC200A08E2">
    <w:name w:val="8915DCA668BA1244AFA6ADBC200A08E2"/>
  </w:style>
  <w:style w:type="paragraph" w:customStyle="1" w:styleId="A7BEA953187BC247891B9F2F21D3BA3C">
    <w:name w:val="A7BEA953187BC247891B9F2F21D3BA3C"/>
  </w:style>
  <w:style w:type="paragraph" w:customStyle="1" w:styleId="806AF1B20814304E82D4BA5EED813BAB">
    <w:name w:val="806AF1B20814304E82D4BA5EED813BAB"/>
  </w:style>
  <w:style w:type="paragraph" w:customStyle="1" w:styleId="98F11C874AD6BA42A720ECCADCBF1939">
    <w:name w:val="98F11C874AD6BA42A720ECCADCBF1939"/>
  </w:style>
  <w:style w:type="paragraph" w:customStyle="1" w:styleId="921CF0FB67BA3F43AEA5323457983CA7">
    <w:name w:val="921CF0FB67BA3F43AEA5323457983CA7"/>
  </w:style>
  <w:style w:type="paragraph" w:customStyle="1" w:styleId="55F555AB8136254FBE35214DCB0A5718">
    <w:name w:val="55F555AB8136254FBE35214DCB0A5718"/>
  </w:style>
  <w:style w:type="paragraph" w:customStyle="1" w:styleId="E4E8F0D9814FAF458373668EF8C9F9BE">
    <w:name w:val="E4E8F0D9814FAF458373668EF8C9F9BE"/>
  </w:style>
  <w:style w:type="paragraph" w:customStyle="1" w:styleId="A095A5E48C82B34F82DB661211463E8B">
    <w:name w:val="A095A5E48C82B34F82DB661211463E8B"/>
  </w:style>
  <w:style w:type="paragraph" w:customStyle="1" w:styleId="F5B2945FA7A062468950F383EAB67B80">
    <w:name w:val="F5B2945FA7A062468950F383EAB67B80"/>
  </w:style>
  <w:style w:type="paragraph" w:customStyle="1" w:styleId="1EE38A400318C544AEE606AB5D6E677A">
    <w:name w:val="1EE38A400318C544AEE606AB5D6E677A"/>
  </w:style>
  <w:style w:type="paragraph" w:customStyle="1" w:styleId="EAF0496839242F4DACBBDD96F257CDCA">
    <w:name w:val="EAF0496839242F4DACBBDD96F257CDCA"/>
    <w:rsid w:val="00ED6DE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DED"/>
    <w:rPr>
      <w:color w:val="808080"/>
    </w:rPr>
  </w:style>
  <w:style w:type="paragraph" w:customStyle="1" w:styleId="705043971651C643851AF3578DD4FABA">
    <w:name w:val="705043971651C643851AF3578DD4FABA"/>
  </w:style>
  <w:style w:type="paragraph" w:customStyle="1" w:styleId="8915DCA668BA1244AFA6ADBC200A08E2">
    <w:name w:val="8915DCA668BA1244AFA6ADBC200A08E2"/>
  </w:style>
  <w:style w:type="paragraph" w:customStyle="1" w:styleId="A7BEA953187BC247891B9F2F21D3BA3C">
    <w:name w:val="A7BEA953187BC247891B9F2F21D3BA3C"/>
  </w:style>
  <w:style w:type="paragraph" w:customStyle="1" w:styleId="806AF1B20814304E82D4BA5EED813BAB">
    <w:name w:val="806AF1B20814304E82D4BA5EED813BAB"/>
  </w:style>
  <w:style w:type="paragraph" w:customStyle="1" w:styleId="98F11C874AD6BA42A720ECCADCBF1939">
    <w:name w:val="98F11C874AD6BA42A720ECCADCBF1939"/>
  </w:style>
  <w:style w:type="paragraph" w:customStyle="1" w:styleId="921CF0FB67BA3F43AEA5323457983CA7">
    <w:name w:val="921CF0FB67BA3F43AEA5323457983CA7"/>
  </w:style>
  <w:style w:type="paragraph" w:customStyle="1" w:styleId="55F555AB8136254FBE35214DCB0A5718">
    <w:name w:val="55F555AB8136254FBE35214DCB0A5718"/>
  </w:style>
  <w:style w:type="paragraph" w:customStyle="1" w:styleId="E4E8F0D9814FAF458373668EF8C9F9BE">
    <w:name w:val="E4E8F0D9814FAF458373668EF8C9F9BE"/>
  </w:style>
  <w:style w:type="paragraph" w:customStyle="1" w:styleId="A095A5E48C82B34F82DB661211463E8B">
    <w:name w:val="A095A5E48C82B34F82DB661211463E8B"/>
  </w:style>
  <w:style w:type="paragraph" w:customStyle="1" w:styleId="F5B2945FA7A062468950F383EAB67B80">
    <w:name w:val="F5B2945FA7A062468950F383EAB67B80"/>
  </w:style>
  <w:style w:type="paragraph" w:customStyle="1" w:styleId="1EE38A400318C544AEE606AB5D6E677A">
    <w:name w:val="1EE38A400318C544AEE606AB5D6E677A"/>
  </w:style>
  <w:style w:type="paragraph" w:customStyle="1" w:styleId="EAF0496839242F4DACBBDD96F257CDCA">
    <w:name w:val="EAF0496839242F4DACBBDD96F257CDCA"/>
    <w:rsid w:val="00ED6DE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Wij972</b:Tag>
    <b:SourceType>BookSection</b:SourceType>
    <b:Guid>{1B396E68-C5E1-F94A-9639-526B4019CE0E}</b:Guid>
    <b:Title>Palestine </b:Title>
    <b:City>Gainesville</b:City>
    <b:Publisher>Florida UP</b:Publisher>
    <b:Year>1997</b:Year>
    <b:Pages>105-113</b:Pages>
    <b:Author>
      <b:Author>
        <b:NameList>
          <b:Person>
            <b:Last>Ali</b:Last>
            <b:First>Wijdan</b:First>
          </b:Person>
        </b:NameList>
      </b:Author>
    </b:Author>
    <b:BookTitle>Modern Islamic Art: Development and Continuity </b:BookTitle>
    <b:RefOrder>1</b:RefOrder>
  </b:Source>
  <b:Source>
    <b:Tag>Gan06</b:Tag>
    <b:SourceType>BookSection</b:SourceType>
    <b:Guid>{E35D0F65-AA69-1B4E-880E-824B47B8AD41}</b:Guid>
    <b:Author>
      <b:Author>
        <b:NameList>
          <b:Person>
            <b:Last>Ankori</b:Last>
            <b:First>Gannit</b:First>
          </b:Person>
        </b:NameList>
      </b:Author>
    </b:Author>
    <b:Title>Earth: Sliman Mansour </b:Title>
    <b:BookTitle>Palestinian Art</b:BookTitle>
    <b:City>London</b:City>
    <b:Publisher>Reaktion Books</b:Publisher>
    <b:Year>2006</b:Year>
    <b:Pages>60-92</b:Pages>
    <b:RefOrder>2</b:RefOrder>
  </b:Source>
  <b:Source>
    <b:Tag>Kam09</b:Tag>
    <b:SourceType>Book</b:SourceType>
    <b:Guid>{DEB09F25-B8D5-2348-84EA-5898A56600FB}</b:Guid>
    <b:Title>Palestinian Art: From 1850 to the Present</b:Title>
    <b:City>London</b:City>
    <b:Publisher>Saqi</b:Publisher>
    <b:Year>2009</b:Year>
    <b:Pages>260-261, 292</b:Pages>
    <b:Author>
      <b:Author>
        <b:NameList>
          <b:Person>
            <b:Last>Boullata</b:Last>
            <b:First>Kamal</b:First>
          </b:Person>
        </b:NameList>
      </b:Author>
    </b:Author>
    <b:RefOrder>3</b:RefOrder>
  </b:Source>
  <b:Source>
    <b:Tag>Ism89</b:Tag>
    <b:SourceType>Book</b:SourceType>
    <b:Guid>{2BC9144F-21DD-A442-9863-CA0457B3E879}</b:Guid>
    <b:Author>
      <b:Author>
        <b:NameList>
          <b:Person>
            <b:Last>Shammout</b:Last>
            <b:First>Ismail</b:First>
          </b:Person>
        </b:NameList>
      </b:Author>
      <b:Translator>
        <b:NameList>
          <b:Person>
            <b:Last>Daher</b:Last>
            <b:First>Abdul-Qader</b:First>
          </b:Person>
        </b:NameList>
      </b:Translator>
    </b:Author>
    <b:Title>Art in Palestine</b:Title>
    <b:CountryRegion>Kuwait</b:CountryRegion>
    <b:Publisher>Al Qabas Printing Press</b:Publisher>
    <b:Year>1989</b:Year>
    <b:RefOrder>4</b:RefOrder>
  </b:Source>
  <b:Source>
    <b:Tag>Tin03</b:Tag>
    <b:SourceType>JournalArticle</b:SourceType>
    <b:Guid>{1A3B6B11-D965-DA42-8689-79884932EAEF}</b:Guid>
    <b:Title>Imaging the Homeland: Gender and Palestinian National Discourses</b:Title>
    <b:Year>2003</b:Year>
    <b:Volume>10</b:Volume>
    <b:Pages>123-145</b:Pages>
    <b:Author>
      <b:Author>
        <b:NameList>
          <b:Person>
            <b:Last>Sherwell</b:Last>
            <b:First>Tina</b:First>
          </b:Person>
        </b:NameList>
      </b:Author>
    </b:Author>
    <b:JournalName>Thamyris/Intersection</b:JournalName>
    <b:RefOrder>5</b:RefOrder>
  </b:Source>
</b:Sources>
</file>

<file path=customXml/itemProps1.xml><?xml version="1.0" encoding="utf-8"?>
<ds:datastoreItem xmlns:ds="http://schemas.openxmlformats.org/officeDocument/2006/customXml" ds:itemID="{2C4C6165-DE42-DA49-B4D2-E269F472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56</cp:revision>
  <dcterms:created xsi:type="dcterms:W3CDTF">2015-01-25T01:06:00Z</dcterms:created>
  <dcterms:modified xsi:type="dcterms:W3CDTF">2015-02-17T14:50:00Z</dcterms:modified>
</cp:coreProperties>
</file>