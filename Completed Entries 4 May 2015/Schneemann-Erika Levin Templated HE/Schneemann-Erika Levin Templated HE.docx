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BCE5E1" w14:textId="77777777" w:rsidTr="00922950">
        <w:tc>
          <w:tcPr>
            <w:tcW w:w="491" w:type="dxa"/>
            <w:vMerge w:val="restart"/>
            <w:shd w:val="clear" w:color="auto" w:fill="A6A6A6" w:themeFill="background1" w:themeFillShade="A6"/>
            <w:textDirection w:val="btLr"/>
          </w:tcPr>
          <w:p w14:paraId="0626B3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F2D89CFB472104FA1095AB108C0EB38"/>
            </w:placeholder>
            <w:showingPlcHdr/>
            <w:dropDownList>
              <w:listItem w:displayText="Dr." w:value="Dr."/>
              <w:listItem w:displayText="Prof." w:value="Prof."/>
            </w:dropDownList>
          </w:sdtPr>
          <w:sdtContent>
            <w:tc>
              <w:tcPr>
                <w:tcW w:w="1259" w:type="dxa"/>
              </w:tcPr>
              <w:p w14:paraId="15C500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E8AE4D982E7A45ABC729A48932620A"/>
            </w:placeholder>
            <w:text/>
          </w:sdtPr>
          <w:sdtContent>
            <w:tc>
              <w:tcPr>
                <w:tcW w:w="2073" w:type="dxa"/>
              </w:tcPr>
              <w:p w14:paraId="41A48109" w14:textId="77777777" w:rsidR="00B574C9" w:rsidRDefault="00717383" w:rsidP="00922950">
                <w:r w:rsidRPr="00717383">
                  <w:rPr>
                    <w:lang w:val="en-US" w:eastAsia="ja-JP"/>
                  </w:rPr>
                  <w:t>Erica</w:t>
                </w:r>
              </w:p>
            </w:tc>
          </w:sdtContent>
        </w:sdt>
        <w:sdt>
          <w:sdtPr>
            <w:alias w:val="Middle name"/>
            <w:tag w:val="authorMiddleName"/>
            <w:id w:val="-2076034781"/>
            <w:placeholder>
              <w:docPart w:val="B0DD270DC49F9B429AF377E8E8000D5D"/>
            </w:placeholder>
            <w:showingPlcHdr/>
            <w:text/>
          </w:sdtPr>
          <w:sdtContent>
            <w:tc>
              <w:tcPr>
                <w:tcW w:w="2551" w:type="dxa"/>
              </w:tcPr>
              <w:p w14:paraId="5EF70312" w14:textId="77777777" w:rsidR="00B574C9" w:rsidRDefault="00B574C9" w:rsidP="00922950">
                <w:r>
                  <w:rPr>
                    <w:rStyle w:val="PlaceholderText"/>
                  </w:rPr>
                  <w:t>[Middle name]</w:t>
                </w:r>
              </w:p>
            </w:tc>
          </w:sdtContent>
        </w:sdt>
        <w:sdt>
          <w:sdtPr>
            <w:alias w:val="Last name"/>
            <w:tag w:val="authorLastName"/>
            <w:id w:val="-1088529830"/>
            <w:placeholder>
              <w:docPart w:val="086B86021474844A845A742253F8D01F"/>
            </w:placeholder>
            <w:text/>
          </w:sdtPr>
          <w:sdtContent>
            <w:tc>
              <w:tcPr>
                <w:tcW w:w="2642" w:type="dxa"/>
              </w:tcPr>
              <w:p w14:paraId="453DAA59" w14:textId="77777777" w:rsidR="00B574C9" w:rsidRDefault="00717383" w:rsidP="00922950">
                <w:r w:rsidRPr="00717383">
                  <w:rPr>
                    <w:lang w:val="en-US" w:eastAsia="ja-JP"/>
                  </w:rPr>
                  <w:t>Levin</w:t>
                </w:r>
              </w:p>
            </w:tc>
          </w:sdtContent>
        </w:sdt>
      </w:tr>
      <w:tr w:rsidR="00B574C9" w14:paraId="1170F536" w14:textId="77777777" w:rsidTr="001A6A06">
        <w:trPr>
          <w:trHeight w:val="986"/>
        </w:trPr>
        <w:tc>
          <w:tcPr>
            <w:tcW w:w="491" w:type="dxa"/>
            <w:vMerge/>
            <w:shd w:val="clear" w:color="auto" w:fill="A6A6A6" w:themeFill="background1" w:themeFillShade="A6"/>
          </w:tcPr>
          <w:p w14:paraId="0ECBE8DE" w14:textId="77777777" w:rsidR="00B574C9" w:rsidRPr="001A6A06" w:rsidRDefault="00B574C9" w:rsidP="00CF1542">
            <w:pPr>
              <w:jc w:val="center"/>
              <w:rPr>
                <w:b/>
                <w:color w:val="FFFFFF" w:themeColor="background1"/>
              </w:rPr>
            </w:pPr>
          </w:p>
        </w:tc>
        <w:sdt>
          <w:sdtPr>
            <w:alias w:val="Biography"/>
            <w:tag w:val="authorBiography"/>
            <w:id w:val="938807824"/>
            <w:placeholder>
              <w:docPart w:val="7088461D0B526F47A050DBDEAFA6930F"/>
            </w:placeholder>
            <w:showingPlcHdr/>
          </w:sdtPr>
          <w:sdtContent>
            <w:tc>
              <w:tcPr>
                <w:tcW w:w="8525" w:type="dxa"/>
                <w:gridSpan w:val="4"/>
              </w:tcPr>
              <w:p w14:paraId="3FB1575A" w14:textId="77777777" w:rsidR="00B574C9" w:rsidRDefault="00B574C9" w:rsidP="00922950">
                <w:r>
                  <w:rPr>
                    <w:rStyle w:val="PlaceholderText"/>
                  </w:rPr>
                  <w:t>[Enter your biography]</w:t>
                </w:r>
              </w:p>
            </w:tc>
          </w:sdtContent>
        </w:sdt>
      </w:tr>
      <w:tr w:rsidR="00B574C9" w14:paraId="0B9B5537" w14:textId="77777777" w:rsidTr="001A6A06">
        <w:trPr>
          <w:trHeight w:val="986"/>
        </w:trPr>
        <w:tc>
          <w:tcPr>
            <w:tcW w:w="491" w:type="dxa"/>
            <w:vMerge/>
            <w:shd w:val="clear" w:color="auto" w:fill="A6A6A6" w:themeFill="background1" w:themeFillShade="A6"/>
          </w:tcPr>
          <w:p w14:paraId="357BC01B" w14:textId="77777777" w:rsidR="00B574C9" w:rsidRPr="001A6A06" w:rsidRDefault="00B574C9" w:rsidP="00CF1542">
            <w:pPr>
              <w:jc w:val="center"/>
              <w:rPr>
                <w:b/>
                <w:color w:val="FFFFFF" w:themeColor="background1"/>
              </w:rPr>
            </w:pPr>
          </w:p>
        </w:tc>
        <w:sdt>
          <w:sdtPr>
            <w:alias w:val="Affiliation"/>
            <w:tag w:val="affiliation"/>
            <w:id w:val="2012937915"/>
            <w:placeholder>
              <w:docPart w:val="5B64D3E398E83D41AC3F31DC1108B4FE"/>
            </w:placeholder>
            <w:text/>
          </w:sdtPr>
          <w:sdtContent>
            <w:tc>
              <w:tcPr>
                <w:tcW w:w="8525" w:type="dxa"/>
                <w:gridSpan w:val="4"/>
              </w:tcPr>
              <w:p w14:paraId="67859B15" w14:textId="77777777" w:rsidR="00B574C9" w:rsidRDefault="00717383" w:rsidP="00B574C9">
                <w:r w:rsidRPr="00717383">
                  <w:rPr>
                    <w:lang w:val="en-US" w:eastAsia="ja-JP"/>
                  </w:rPr>
                  <w:t>University of California, Berkeley</w:t>
                </w:r>
              </w:p>
            </w:tc>
          </w:sdtContent>
        </w:sdt>
      </w:tr>
    </w:tbl>
    <w:p w14:paraId="6120D7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3FB631" w14:textId="77777777" w:rsidTr="00244BB0">
        <w:tc>
          <w:tcPr>
            <w:tcW w:w="9016" w:type="dxa"/>
            <w:shd w:val="clear" w:color="auto" w:fill="A6A6A6" w:themeFill="background1" w:themeFillShade="A6"/>
            <w:tcMar>
              <w:top w:w="113" w:type="dxa"/>
              <w:bottom w:w="113" w:type="dxa"/>
            </w:tcMar>
          </w:tcPr>
          <w:p w14:paraId="43FCFB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473FAD" w14:textId="77777777" w:rsidTr="003F0D73">
        <w:sdt>
          <w:sdtPr>
            <w:alias w:val="Article headword"/>
            <w:tag w:val="articleHeadword"/>
            <w:id w:val="-361440020"/>
            <w:placeholder>
              <w:docPart w:val="89C5046D9C8D2546BB5D4D10006A6D5E"/>
            </w:placeholder>
            <w:text/>
          </w:sdtPr>
          <w:sdtContent>
            <w:tc>
              <w:tcPr>
                <w:tcW w:w="9016" w:type="dxa"/>
                <w:tcMar>
                  <w:top w:w="113" w:type="dxa"/>
                  <w:bottom w:w="113" w:type="dxa"/>
                </w:tcMar>
              </w:tcPr>
              <w:p w14:paraId="363D5DE1" w14:textId="49CA8048" w:rsidR="003F0D73" w:rsidRPr="00FB589A" w:rsidRDefault="00717383" w:rsidP="003F0D73">
                <w:pPr>
                  <w:rPr>
                    <w:b/>
                  </w:rPr>
                </w:pPr>
                <w:proofErr w:type="spellStart"/>
                <w:r w:rsidRPr="00027E4D">
                  <w:t>Schneemann</w:t>
                </w:r>
                <w:proofErr w:type="spellEnd"/>
                <w:r w:rsidRPr="00027E4D">
                  <w:t xml:space="preserve">, </w:t>
                </w:r>
                <w:proofErr w:type="spellStart"/>
                <w:r w:rsidRPr="00027E4D">
                  <w:t>Carolee</w:t>
                </w:r>
                <w:proofErr w:type="spellEnd"/>
                <w:r w:rsidRPr="00027E4D">
                  <w:t xml:space="preserve"> (1939</w:t>
                </w:r>
                <w:r w:rsidR="00027E4D" w:rsidRPr="00027E4D">
                  <w:rPr>
                    <w:lang w:val="en-US"/>
                  </w:rPr>
                  <w:t>--</w:t>
                </w:r>
                <w:r w:rsidRPr="00027E4D">
                  <w:t>)</w:t>
                </w:r>
              </w:p>
            </w:tc>
          </w:sdtContent>
        </w:sdt>
      </w:tr>
      <w:tr w:rsidR="00464699" w14:paraId="12677068" w14:textId="77777777" w:rsidTr="00E864DC">
        <w:sdt>
          <w:sdtPr>
            <w:alias w:val="Variant headwords"/>
            <w:tag w:val="variantHeadwords"/>
            <w:id w:val="173464402"/>
            <w:placeholder>
              <w:docPart w:val="87EA131737A2C345A17F6151A84BCFAB"/>
            </w:placeholder>
            <w:showingPlcHdr/>
          </w:sdtPr>
          <w:sdtContent>
            <w:tc>
              <w:tcPr>
                <w:tcW w:w="9016" w:type="dxa"/>
                <w:tcMar>
                  <w:top w:w="113" w:type="dxa"/>
                  <w:bottom w:w="113" w:type="dxa"/>
                </w:tcMar>
              </w:tcPr>
              <w:p w14:paraId="2762BF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3F31F3" w14:textId="77777777" w:rsidTr="003F0D73">
        <w:sdt>
          <w:sdtPr>
            <w:alias w:val="Abstract"/>
            <w:tag w:val="abstract"/>
            <w:id w:val="-635871867"/>
            <w:placeholder>
              <w:docPart w:val="F9AFF1D719D61A4484AE30193B5A1338"/>
            </w:placeholder>
          </w:sdtPr>
          <w:sdtContent>
            <w:tc>
              <w:tcPr>
                <w:tcW w:w="9016" w:type="dxa"/>
                <w:tcMar>
                  <w:top w:w="113" w:type="dxa"/>
                  <w:bottom w:w="113" w:type="dxa"/>
                </w:tcMar>
              </w:tcPr>
              <w:p w14:paraId="25500792" w14:textId="59D656FE" w:rsidR="00E85A05" w:rsidRDefault="00633F2A" w:rsidP="00E85A05">
                <w:proofErr w:type="spellStart"/>
                <w:r w:rsidRPr="007B1CDC">
                  <w:t>Carolee</w:t>
                </w:r>
                <w:proofErr w:type="spellEnd"/>
                <w:r w:rsidRPr="007B1CDC">
                  <w:t xml:space="preserve"> </w:t>
                </w:r>
                <w:proofErr w:type="spellStart"/>
                <w:r w:rsidRPr="007B1CDC">
                  <w:t>Schneemann</w:t>
                </w:r>
                <w:proofErr w:type="spellEnd"/>
                <w:r w:rsidRPr="007B1CDC">
                  <w:t xml:space="preserve"> is an American artist </w:t>
                </w:r>
                <w:r>
                  <w:t xml:space="preserve">(born in Pennsylvania, United States) </w:t>
                </w:r>
                <w:r w:rsidRPr="007B1CDC">
                  <w:t>whose work interrogates vision as embodied experience. She has produced films made to be screened</w:t>
                </w:r>
                <w:r>
                  <w:t xml:space="preserve"> in conventional theatrical contexts, </w:t>
                </w:r>
                <w:r w:rsidRPr="007B1CDC">
                  <w:t xml:space="preserve">and </w:t>
                </w:r>
                <w:r>
                  <w:t xml:space="preserve">has </w:t>
                </w:r>
                <w:r w:rsidRPr="007B1CDC">
                  <w:t xml:space="preserve">also innovated the use of filmic and video-graphic elements in collage environments and happening-like performances. </w:t>
                </w:r>
                <w:proofErr w:type="spellStart"/>
                <w:r w:rsidRPr="007B1CDC">
                  <w:t>Schneemann</w:t>
                </w:r>
                <w:proofErr w:type="spellEnd"/>
                <w:r w:rsidRPr="007B1CDC">
                  <w:t xml:space="preserve"> is known within the larger context of post</w:t>
                </w:r>
                <w:r>
                  <w:t>-</w:t>
                </w:r>
                <w:r w:rsidRPr="007B1CDC">
                  <w:t xml:space="preserve">war art for incorporating her own body into works of performance such as </w:t>
                </w:r>
                <w:r w:rsidRPr="007B1CDC">
                  <w:rPr>
                    <w:i/>
                  </w:rPr>
                  <w:t>Eye/Body</w:t>
                </w:r>
                <w:r w:rsidRPr="007B1CDC">
                  <w:t xml:space="preserve"> (1963), </w:t>
                </w:r>
                <w:r w:rsidRPr="007B1CDC">
                  <w:rPr>
                    <w:i/>
                  </w:rPr>
                  <w:t xml:space="preserve">Meat Joy </w:t>
                </w:r>
                <w:r w:rsidRPr="007B1CDC">
                  <w:t xml:space="preserve">(1964), </w:t>
                </w:r>
                <w:r w:rsidRPr="007B1CDC">
                  <w:rPr>
                    <w:i/>
                  </w:rPr>
                  <w:t>Interior Scroll</w:t>
                </w:r>
                <w:r w:rsidRPr="007B1CDC">
                  <w:t xml:space="preserve"> (1975), and </w:t>
                </w:r>
                <w:r w:rsidRPr="007B1CDC">
                  <w:rPr>
                    <w:i/>
                    <w:szCs w:val="26"/>
                  </w:rPr>
                  <w:t>Up To And Including Her Limits</w:t>
                </w:r>
                <w:r w:rsidRPr="007B1CDC">
                  <w:rPr>
                    <w:szCs w:val="26"/>
                  </w:rPr>
                  <w:t xml:space="preserve"> (1973-</w:t>
                </w:r>
                <w:r>
                  <w:rPr>
                    <w:szCs w:val="26"/>
                  </w:rPr>
                  <w:t>197</w:t>
                </w:r>
                <w:r w:rsidRPr="007B1CDC">
                  <w:rPr>
                    <w:szCs w:val="26"/>
                  </w:rPr>
                  <w:t>6)</w:t>
                </w:r>
                <w:r w:rsidRPr="007B1CDC">
                  <w:t>. Trained as a painter, she embraced film as a means of radically expanding the medium beyond the canvas. Her process is rooted in the dynamic relation between perception and visibility, particularly as it concerns the body’s legibility within a social matrix of po</w:t>
                </w:r>
                <w:r>
                  <w:t>wer and difference. In her film</w:t>
                </w:r>
                <w:r w:rsidRPr="007B1CDC">
                  <w:t xml:space="preserve"> </w:t>
                </w:r>
                <w:r w:rsidRPr="007B1CDC">
                  <w:rPr>
                    <w:i/>
                  </w:rPr>
                  <w:t>Fuses</w:t>
                </w:r>
                <w:r w:rsidRPr="007B1CDC">
                  <w:t xml:space="preserve"> (1967)</w:t>
                </w:r>
                <w:proofErr w:type="gramStart"/>
                <w:r w:rsidRPr="007B1CDC">
                  <w:t>,</w:t>
                </w:r>
                <w:proofErr w:type="gramEnd"/>
                <w:r w:rsidRPr="007B1CDC">
                  <w:t xml:space="preserve"> </w:t>
                </w:r>
                <w:r>
                  <w:t>she works against</w:t>
                </w:r>
                <w:r w:rsidRPr="007B1CDC">
                  <w:t xml:space="preserve"> conventional cinematic codes of eroticism while exploring her sexual relationship with composer James </w:t>
                </w:r>
                <w:proofErr w:type="spellStart"/>
                <w:r w:rsidRPr="007B1CDC">
                  <w:t>Tenney</w:t>
                </w:r>
                <w:proofErr w:type="spellEnd"/>
                <w:r w:rsidRPr="007B1CDC">
                  <w:t>. The work, a densely layered collage, records moments of lovemaking and everyday life over the course of</w:t>
                </w:r>
                <w:r>
                  <w:t xml:space="preserve"> a year. </w:t>
                </w:r>
                <w:proofErr w:type="spellStart"/>
                <w:r>
                  <w:t>Schneemann</w:t>
                </w:r>
                <w:proofErr w:type="spellEnd"/>
                <w:r>
                  <w:t xml:space="preserve"> emphasis</w:t>
                </w:r>
                <w:r w:rsidRPr="007B1CDC">
                  <w:t xml:space="preserve">es the haptic and tactile qualities of vision by baking, stamping, and exposing the film to natural elements, </w:t>
                </w:r>
                <w:r>
                  <w:t>drawing an analogy between</w:t>
                </w:r>
                <w:r w:rsidRPr="007B1CDC">
                  <w:t xml:space="preserve"> the materiality of bodies on screen </w:t>
                </w:r>
                <w:r>
                  <w:t>a</w:t>
                </w:r>
                <w:r>
                  <w:rPr>
                    <w:rFonts w:cs="Times"/>
                    <w:bCs/>
                    <w:szCs w:val="18"/>
                  </w:rPr>
                  <w:t>nd</w:t>
                </w:r>
                <w:r w:rsidRPr="007B1CDC">
                  <w:rPr>
                    <w:rFonts w:cs="Times"/>
                    <w:bCs/>
                    <w:szCs w:val="18"/>
                  </w:rPr>
                  <w:t xml:space="preserve"> the celluloid substance of the film itself</w:t>
                </w:r>
                <w:r w:rsidRPr="007B1CDC">
                  <w:t xml:space="preserve">. </w:t>
                </w:r>
              </w:p>
            </w:tc>
          </w:sdtContent>
        </w:sdt>
      </w:tr>
      <w:tr w:rsidR="003F0D73" w14:paraId="4B1D0222" w14:textId="77777777" w:rsidTr="003F0D73">
        <w:sdt>
          <w:sdtPr>
            <w:alias w:val="Article text"/>
            <w:tag w:val="articleText"/>
            <w:id w:val="634067588"/>
            <w:placeholder>
              <w:docPart w:val="BE9744F4AD68AA499DAC40E2345344AD"/>
            </w:placeholder>
          </w:sdtPr>
          <w:sdtEndPr>
            <w:rPr>
              <w:b/>
              <w:color w:val="385623" w:themeColor="accent6" w:themeShade="80"/>
            </w:rPr>
          </w:sdtEndPr>
          <w:sdtContent>
            <w:tc>
              <w:tcPr>
                <w:tcW w:w="9016" w:type="dxa"/>
                <w:tcMar>
                  <w:top w:w="113" w:type="dxa"/>
                  <w:bottom w:w="113" w:type="dxa"/>
                </w:tcMar>
              </w:tcPr>
              <w:p w14:paraId="356BFCD0" w14:textId="55425AD2" w:rsidR="00717383" w:rsidRDefault="00717383" w:rsidP="00717383">
                <w:proofErr w:type="spellStart"/>
                <w:r w:rsidRPr="007B1CDC">
                  <w:t>Carolee</w:t>
                </w:r>
                <w:proofErr w:type="spellEnd"/>
                <w:r w:rsidRPr="007B1CDC">
                  <w:t xml:space="preserve"> </w:t>
                </w:r>
                <w:proofErr w:type="spellStart"/>
                <w:r w:rsidRPr="007B1CDC">
                  <w:t>Schneemann</w:t>
                </w:r>
                <w:proofErr w:type="spellEnd"/>
                <w:r w:rsidRPr="007B1CDC">
                  <w:t xml:space="preserve"> is an American artist </w:t>
                </w:r>
                <w:r w:rsidR="00DB06DE">
                  <w:t>(born in</w:t>
                </w:r>
                <w:r>
                  <w:t xml:space="preserve"> Pennsylvania, United States) </w:t>
                </w:r>
                <w:r w:rsidRPr="007B1CDC">
                  <w:t>whose work interrogates vision as embodied experience. She has produced films made to be screened</w:t>
                </w:r>
                <w:r>
                  <w:t xml:space="preserve"> in conventional theatrical contexts</w:t>
                </w:r>
                <w:r w:rsidR="003458B2">
                  <w:t>,</w:t>
                </w:r>
                <w:r>
                  <w:t xml:space="preserve"> </w:t>
                </w:r>
                <w:r w:rsidRPr="007B1CDC">
                  <w:t xml:space="preserve">and </w:t>
                </w:r>
                <w:r>
                  <w:t xml:space="preserve">has </w:t>
                </w:r>
                <w:r w:rsidRPr="007B1CDC">
                  <w:t xml:space="preserve">also innovated the use of filmic and video-graphic elements in collage environments and happening-like performances. </w:t>
                </w:r>
                <w:proofErr w:type="spellStart"/>
                <w:r w:rsidRPr="007B1CDC">
                  <w:t>Schneemann</w:t>
                </w:r>
                <w:proofErr w:type="spellEnd"/>
                <w:r w:rsidRPr="007B1CDC">
                  <w:t xml:space="preserve"> is known within the larger context of post</w:t>
                </w:r>
                <w:r>
                  <w:t>-</w:t>
                </w:r>
                <w:r w:rsidRPr="007B1CDC">
                  <w:t xml:space="preserve">war art for incorporating her own body into works of performance such as </w:t>
                </w:r>
                <w:r w:rsidRPr="007B1CDC">
                  <w:rPr>
                    <w:i/>
                  </w:rPr>
                  <w:t>Eye/Body</w:t>
                </w:r>
                <w:r w:rsidRPr="007B1CDC">
                  <w:t xml:space="preserve"> (1963), </w:t>
                </w:r>
                <w:r w:rsidRPr="007B1CDC">
                  <w:rPr>
                    <w:i/>
                  </w:rPr>
                  <w:t xml:space="preserve">Meat Joy </w:t>
                </w:r>
                <w:r w:rsidRPr="007B1CDC">
                  <w:t xml:space="preserve">(1964), </w:t>
                </w:r>
                <w:r w:rsidRPr="007B1CDC">
                  <w:rPr>
                    <w:i/>
                  </w:rPr>
                  <w:t>Interior Scroll</w:t>
                </w:r>
                <w:r w:rsidRPr="007B1CDC">
                  <w:t xml:space="preserve"> (1975), and </w:t>
                </w:r>
                <w:r w:rsidRPr="007B1CDC">
                  <w:rPr>
                    <w:i/>
                    <w:szCs w:val="26"/>
                  </w:rPr>
                  <w:t>Up To And Including Her Limits</w:t>
                </w:r>
                <w:r w:rsidRPr="007B1CDC">
                  <w:rPr>
                    <w:szCs w:val="26"/>
                  </w:rPr>
                  <w:t xml:space="preserve"> (1973-</w:t>
                </w:r>
                <w:r>
                  <w:rPr>
                    <w:szCs w:val="26"/>
                  </w:rPr>
                  <w:t>197</w:t>
                </w:r>
                <w:r w:rsidRPr="007B1CDC">
                  <w:rPr>
                    <w:szCs w:val="26"/>
                  </w:rPr>
                  <w:t>6)</w:t>
                </w:r>
                <w:r w:rsidRPr="007B1CDC">
                  <w:t>. Trained as a painter, she embraced film as a means of radically expanding the medium beyond the canvas. Her process is rooted in the dynamic relation between perception and visibility, particularly as it concerns the body’s legibility within a social matrix of po</w:t>
                </w:r>
                <w:r w:rsidR="003458B2">
                  <w:t>wer and difference. In her film</w:t>
                </w:r>
                <w:r w:rsidRPr="007B1CDC">
                  <w:t xml:space="preserve"> </w:t>
                </w:r>
                <w:r w:rsidRPr="007B1CDC">
                  <w:rPr>
                    <w:i/>
                  </w:rPr>
                  <w:t>Fuses</w:t>
                </w:r>
                <w:r w:rsidRPr="007B1CDC">
                  <w:t xml:space="preserve"> (1967)</w:t>
                </w:r>
                <w:proofErr w:type="gramStart"/>
                <w:r w:rsidRPr="007B1CDC">
                  <w:t>,</w:t>
                </w:r>
                <w:proofErr w:type="gramEnd"/>
                <w:r w:rsidRPr="007B1CDC">
                  <w:t xml:space="preserve"> </w:t>
                </w:r>
                <w:r>
                  <w:t>she works against</w:t>
                </w:r>
                <w:r w:rsidRPr="007B1CDC">
                  <w:t xml:space="preserve"> conventional cinematic codes of eroticism while exploring her sexual relationship with composer James </w:t>
                </w:r>
                <w:proofErr w:type="spellStart"/>
                <w:r w:rsidRPr="007B1CDC">
                  <w:t>Tenney</w:t>
                </w:r>
                <w:proofErr w:type="spellEnd"/>
                <w:r w:rsidRPr="007B1CDC">
                  <w:t>. The work, a densely layered collage, records moments of lovemaking and everyday life over the course of</w:t>
                </w:r>
                <w:r>
                  <w:t xml:space="preserve"> a year. </w:t>
                </w:r>
                <w:proofErr w:type="spellStart"/>
                <w:r>
                  <w:t>Schneemann</w:t>
                </w:r>
                <w:proofErr w:type="spellEnd"/>
                <w:r>
                  <w:t xml:space="preserve"> emphasis</w:t>
                </w:r>
                <w:r w:rsidRPr="007B1CDC">
                  <w:t xml:space="preserve">es the haptic and tactile qualities of vision by baking, stamping, and exposing the film to natural elements, </w:t>
                </w:r>
                <w:r>
                  <w:t>drawing an analogy between</w:t>
                </w:r>
                <w:r w:rsidRPr="007B1CDC">
                  <w:t xml:space="preserve"> the materiality of bodies on screen </w:t>
                </w:r>
                <w:r>
                  <w:t>a</w:t>
                </w:r>
                <w:r>
                  <w:rPr>
                    <w:rFonts w:cs="Times"/>
                    <w:bCs/>
                    <w:szCs w:val="18"/>
                  </w:rPr>
                  <w:t>nd</w:t>
                </w:r>
                <w:r w:rsidRPr="007B1CDC">
                  <w:rPr>
                    <w:rFonts w:cs="Times"/>
                    <w:bCs/>
                    <w:szCs w:val="18"/>
                  </w:rPr>
                  <w:t xml:space="preserve"> the celluloid substance of the film itself</w:t>
                </w:r>
                <w:r w:rsidRPr="007B1CDC">
                  <w:t xml:space="preserve">. </w:t>
                </w:r>
              </w:p>
              <w:p w14:paraId="00920E0B" w14:textId="77777777" w:rsidR="0068259C" w:rsidRDefault="0068259C" w:rsidP="00717383"/>
              <w:p w14:paraId="5D4122A7" w14:textId="77732D77" w:rsidR="0068259C" w:rsidRPr="007B1CDC" w:rsidRDefault="0068259C" w:rsidP="0068259C">
                <w:pPr>
                  <w:keepNext/>
                </w:pPr>
                <w:r>
                  <w:t xml:space="preserve">File: </w:t>
                </w:r>
                <w:r w:rsidRPr="0068259C">
                  <w:t>Schneemann_Fuses_1964-67.jpg</w:t>
                </w:r>
              </w:p>
              <w:p w14:paraId="4078CC76" w14:textId="446ABC8F" w:rsidR="0068259C" w:rsidRDefault="0068259C" w:rsidP="0068259C">
                <w:pPr>
                  <w:pStyle w:val="Caption"/>
                </w:pPr>
                <w:r>
                  <w:t xml:space="preserve">Figure </w:t>
                </w:r>
                <w:fldSimple w:instr=" SEQ Figure \* ARABIC ">
                  <w:r>
                    <w:rPr>
                      <w:noProof/>
                    </w:rPr>
                    <w:t>1</w:t>
                  </w:r>
                </w:fldSimple>
                <w:r>
                  <w:t xml:space="preserve">: </w:t>
                </w:r>
                <w:proofErr w:type="spellStart"/>
                <w:r>
                  <w:t>Carolee</w:t>
                </w:r>
                <w:proofErr w:type="spellEnd"/>
                <w:r>
                  <w:t xml:space="preserve"> </w:t>
                </w:r>
                <w:proofErr w:type="spellStart"/>
                <w:r>
                  <w:t>Schneemann</w:t>
                </w:r>
                <w:proofErr w:type="spellEnd"/>
                <w:r>
                  <w:t xml:space="preserve">, still from </w:t>
                </w:r>
                <w:r w:rsidRPr="00055B1F">
                  <w:rPr>
                    <w:i/>
                  </w:rPr>
                  <w:t>Fuses</w:t>
                </w:r>
                <w:r>
                  <w:t xml:space="preserve"> </w:t>
                </w:r>
                <w:r w:rsidR="00055B1F">
                  <w:t>(</w:t>
                </w:r>
                <w:r>
                  <w:t>1964-1967</w:t>
                </w:r>
                <w:r w:rsidR="00055B1F">
                  <w:t>)</w:t>
                </w:r>
                <w:r>
                  <w:t>. 18 minutes, 16mm colour film (copyright the artist).</w:t>
                </w:r>
              </w:p>
              <w:p w14:paraId="2F290B0F" w14:textId="3EF85FDB" w:rsidR="00717383" w:rsidRPr="007B1CDC" w:rsidRDefault="00717383" w:rsidP="00717383">
                <w:r w:rsidRPr="007B1CDC">
                  <w:lastRenderedPageBreak/>
                  <w:t xml:space="preserve">Intimate elements of her life beyond sexual pleasure are the focus of subsequent films in the </w:t>
                </w:r>
                <w:r w:rsidRPr="007B1CDC">
                  <w:rPr>
                    <w:i/>
                  </w:rPr>
                  <w:t>Autobiographical Trilogy</w:t>
                </w:r>
                <w:r w:rsidRPr="007B1CDC">
                  <w:t xml:space="preserve"> made up of </w:t>
                </w:r>
                <w:r w:rsidRPr="007B1CDC">
                  <w:rPr>
                    <w:i/>
                  </w:rPr>
                  <w:t>Fuses</w:t>
                </w:r>
                <w:r w:rsidRPr="007B1CDC">
                  <w:t xml:space="preserve">, </w:t>
                </w:r>
                <w:r w:rsidRPr="007B1CDC">
                  <w:rPr>
                    <w:i/>
                  </w:rPr>
                  <w:t>Plumb Line</w:t>
                </w:r>
                <w:r w:rsidRPr="007B1CDC">
                  <w:t xml:space="preserve"> (1971)</w:t>
                </w:r>
                <w:r w:rsidR="003458B2">
                  <w:t>,</w:t>
                </w:r>
                <w:r w:rsidRPr="007B1CDC">
                  <w:t xml:space="preserve"> and </w:t>
                </w:r>
                <w:proofErr w:type="spellStart"/>
                <w:r w:rsidRPr="007B1CDC">
                  <w:rPr>
                    <w:i/>
                  </w:rPr>
                  <w:t>Kitch’s</w:t>
                </w:r>
                <w:proofErr w:type="spellEnd"/>
                <w:r w:rsidRPr="007B1CDC">
                  <w:rPr>
                    <w:i/>
                  </w:rPr>
                  <w:t xml:space="preserve"> Last Meal</w:t>
                </w:r>
                <w:r w:rsidRPr="007B1CDC">
                  <w:t xml:space="preserve"> (1978). </w:t>
                </w:r>
                <w:proofErr w:type="spellStart"/>
                <w:r w:rsidRPr="007B1CDC">
                  <w:t>Schneemann</w:t>
                </w:r>
                <w:proofErr w:type="spellEnd"/>
                <w:r w:rsidRPr="007B1CDC">
                  <w:t xml:space="preserve"> uses film formats in unconventional and often metaphorical </w:t>
                </w:r>
                <w:r>
                  <w:t>ways;</w:t>
                </w:r>
                <w:r w:rsidRPr="007B1CDC">
                  <w:t xml:space="preserve"> for example, </w:t>
                </w:r>
                <w:r>
                  <w:t xml:space="preserve">in </w:t>
                </w:r>
                <w:r w:rsidRPr="007B1CDC">
                  <w:rPr>
                    <w:i/>
                  </w:rPr>
                  <w:t>Plumb Line</w:t>
                </w:r>
                <w:r>
                  <w:t>, she splits</w:t>
                </w:r>
                <w:r w:rsidRPr="007B1CDC">
                  <w:t xml:space="preserve"> the frame into four quadrants to create Rorschach-like effects and double exposure</w:t>
                </w:r>
                <w:r>
                  <w:t>s</w:t>
                </w:r>
                <w:r w:rsidRPr="007B1CDC">
                  <w:t xml:space="preserve">, </w:t>
                </w:r>
                <w:r>
                  <w:t xml:space="preserve">which </w:t>
                </w:r>
                <w:r w:rsidRPr="007B1CDC">
                  <w:t xml:space="preserve">suggest the break up of a relationship and </w:t>
                </w:r>
                <w:r>
                  <w:t xml:space="preserve">the </w:t>
                </w:r>
                <w:r w:rsidRPr="007B1CDC">
                  <w:t>subsequ</w:t>
                </w:r>
                <w:r w:rsidR="003458B2">
                  <w:t>ent mental breakdown it provokes</w:t>
                </w:r>
                <w:r w:rsidRPr="007B1CDC">
                  <w:t xml:space="preserve">. </w:t>
                </w:r>
                <w:r>
                  <w:rPr>
                    <w:i/>
                  </w:rPr>
                  <w:t xml:space="preserve">Viet </w:t>
                </w:r>
                <w:r w:rsidRPr="007B1CDC">
                  <w:rPr>
                    <w:i/>
                  </w:rPr>
                  <w:t>Flakes</w:t>
                </w:r>
                <w:r w:rsidRPr="007B1CDC">
                  <w:t xml:space="preserve"> (1967), no less personal a film, records </w:t>
                </w:r>
                <w:proofErr w:type="spellStart"/>
                <w:r w:rsidRPr="007B1CDC">
                  <w:t>Schneemann’s</w:t>
                </w:r>
                <w:proofErr w:type="spellEnd"/>
                <w:r w:rsidRPr="007B1CDC">
                  <w:t xml:space="preserve"> close analysis of a collection of news photographs clipped from the underground press by the artist during the build-up to the Vietnam War. In this work, she intervenes in the dissemination of media images as information, leaving her imprint on material that might otherwise disappear into the flux of media overload. The film has been screened as a stand-alone piece, but originally figured as an importa</w:t>
                </w:r>
                <w:r w:rsidR="009420E7">
                  <w:t>nt element in a series of multi</w:t>
                </w:r>
                <w:r w:rsidRPr="007B1CDC">
                  <w:t xml:space="preserve">media performances that </w:t>
                </w:r>
                <w:proofErr w:type="spellStart"/>
                <w:r w:rsidRPr="007B1CDC">
                  <w:t>Schneemann</w:t>
                </w:r>
                <w:proofErr w:type="spellEnd"/>
                <w:r w:rsidRPr="007B1CDC">
                  <w:t xml:space="preserve"> staged in protest of the Vietna</w:t>
                </w:r>
                <w:bookmarkStart w:id="0" w:name="_GoBack"/>
                <w:bookmarkEnd w:id="0"/>
                <w:r w:rsidRPr="007B1CDC">
                  <w:t xml:space="preserve">m War, including </w:t>
                </w:r>
                <w:r w:rsidRPr="007B1CDC">
                  <w:rPr>
                    <w:i/>
                  </w:rPr>
                  <w:t>Snows</w:t>
                </w:r>
                <w:r w:rsidRPr="007B1CDC">
                  <w:t xml:space="preserve"> (1967), </w:t>
                </w:r>
                <w:r w:rsidRPr="007B1CDC">
                  <w:rPr>
                    <w:i/>
                  </w:rPr>
                  <w:t>Night Crawlers</w:t>
                </w:r>
                <w:r w:rsidRPr="007B1CDC">
                  <w:t xml:space="preserve"> (1967)</w:t>
                </w:r>
                <w:r w:rsidRPr="007B1CDC">
                  <w:rPr>
                    <w:i/>
                  </w:rPr>
                  <w:t xml:space="preserve">, </w:t>
                </w:r>
                <w:r w:rsidRPr="007B1CDC">
                  <w:t xml:space="preserve">and </w:t>
                </w:r>
                <w:r w:rsidRPr="007B1CDC">
                  <w:rPr>
                    <w:i/>
                  </w:rPr>
                  <w:t xml:space="preserve">Illinois Central </w:t>
                </w:r>
                <w:r w:rsidRPr="007B1CDC">
                  <w:t xml:space="preserve">(1968). </w:t>
                </w:r>
              </w:p>
              <w:p w14:paraId="549A1A3C" w14:textId="77777777" w:rsidR="00717383" w:rsidRPr="007B1CDC" w:rsidRDefault="00717383" w:rsidP="00717383"/>
              <w:p w14:paraId="701F6AAB" w14:textId="00ED1687" w:rsidR="00DC06CA" w:rsidRDefault="00717383" w:rsidP="009420E7">
                <w:r w:rsidRPr="007B1CDC">
                  <w:t xml:space="preserve">In the move from painting towards filmmaking, </w:t>
                </w:r>
                <w:proofErr w:type="spellStart"/>
                <w:r w:rsidRPr="007B1CDC">
                  <w:t>Schneemann</w:t>
                </w:r>
                <w:proofErr w:type="spellEnd"/>
                <w:r w:rsidRPr="007B1CDC">
                  <w:t xml:space="preserve"> began to explore the dynamics of vision through performance and immersive installation. For example, in </w:t>
                </w:r>
                <w:r w:rsidRPr="007B1CDC">
                  <w:rPr>
                    <w:i/>
                  </w:rPr>
                  <w:t>Ghost Rev</w:t>
                </w:r>
                <w:r w:rsidRPr="007B1CDC">
                  <w:t xml:space="preserve"> (1965), made i</w:t>
                </w:r>
                <w:r>
                  <w:t>n collaboration with the artist</w:t>
                </w:r>
                <w:r w:rsidRPr="007B1CDC">
                  <w:t xml:space="preserve"> collective USCO, she and another performer engaged in a series of physical actions</w:t>
                </w:r>
                <w:r w:rsidR="00027E4D">
                  <w:t xml:space="preserve"> — </w:t>
                </w:r>
                <w:r w:rsidRPr="007B1CDC">
                  <w:t>shredding and painting the screen, crawling through the audience</w:t>
                </w:r>
                <w:r w:rsidR="00027E4D">
                  <w:t xml:space="preserve"> — </w:t>
                </w:r>
                <w:r w:rsidRPr="007B1CDC">
                  <w:t xml:space="preserve">that directly interfered in the process of projection, disrupting the fixity of the frame with the activity of the body. Other multimedia works such as </w:t>
                </w:r>
                <w:r w:rsidRPr="007B1CDC">
                  <w:rPr>
                    <w:i/>
                  </w:rPr>
                  <w:t>Meat System I: Electronic Activation Room</w:t>
                </w:r>
                <w:r w:rsidRPr="007B1CDC">
                  <w:t xml:space="preserve"> (1970) incorporated film projection as one element in an overwhelming sensory surround designed to bombard viewers with the sounds and images of the popular media. </w:t>
                </w:r>
                <w:r>
                  <w:t>Since the early 1980s</w:t>
                </w:r>
                <w:r w:rsidR="009420E7">
                  <w:t>,</w:t>
                </w:r>
                <w:r>
                  <w:t xml:space="preserve"> </w:t>
                </w:r>
                <w:proofErr w:type="spellStart"/>
                <w:r>
                  <w:t>Schneemann</w:t>
                </w:r>
                <w:proofErr w:type="spellEnd"/>
                <w:r>
                  <w:t xml:space="preserve"> has been working with video, often as an element within sculptural installations that built upon an iconography of autobio</w:t>
                </w:r>
                <w:r w:rsidR="009420E7">
                  <w:t xml:space="preserve">graphical and historical motifs, which were </w:t>
                </w:r>
                <w:r>
                  <w:t xml:space="preserve">uncovered through research guided by intuition and attentiveness to coincidence in everyday life. </w:t>
                </w:r>
                <w:r w:rsidRPr="007B1CDC">
                  <w:t xml:space="preserve">Moving images play a significant role in </w:t>
                </w:r>
                <w:proofErr w:type="spellStart"/>
                <w:r w:rsidRPr="007B1CDC">
                  <w:t>Schneemann’s</w:t>
                </w:r>
                <w:proofErr w:type="spellEnd"/>
                <w:r w:rsidRPr="007B1CDC">
                  <w:t xml:space="preserve"> extended meditation on the body as the locus of perception and simultaneous object of vision, whether in the midst of </w:t>
                </w:r>
                <w:r>
                  <w:t>intimate pleasure, media spectacle, or even quotidian domesticity</w:t>
                </w:r>
                <w:r w:rsidRPr="007B1CDC">
                  <w:t>.</w:t>
                </w:r>
              </w:p>
              <w:p w14:paraId="03E78634" w14:textId="77777777" w:rsidR="00DC06CA" w:rsidRDefault="00DC06CA" w:rsidP="009420E7"/>
              <w:p w14:paraId="48337565" w14:textId="47219992" w:rsidR="00DC06CA" w:rsidRDefault="00DC06CA" w:rsidP="00DC06CA">
                <w:pPr>
                  <w:pStyle w:val="Heading1"/>
                  <w:outlineLvl w:val="0"/>
                </w:pPr>
                <w:r>
                  <w:t>List of Works:</w:t>
                </w:r>
              </w:p>
              <w:p w14:paraId="75E2E83B" w14:textId="77777777" w:rsidR="00DC06CA" w:rsidRPr="004A2C85" w:rsidRDefault="00DC06CA" w:rsidP="00DC06CA">
                <w:pPr>
                  <w:pStyle w:val="Heading2"/>
                  <w:outlineLvl w:val="1"/>
                </w:pPr>
                <w:r w:rsidRPr="004A2C85">
                  <w:t xml:space="preserve">Films </w:t>
                </w:r>
              </w:p>
              <w:p w14:paraId="292DE257" w14:textId="495BDFC1" w:rsidR="007052C7" w:rsidRPr="008B6D65" w:rsidRDefault="00DC06CA" w:rsidP="00A33F08">
                <w:pPr>
                  <w:pStyle w:val="NormalfollowingH2"/>
                </w:pPr>
                <w:proofErr w:type="spellStart"/>
                <w:r w:rsidRPr="007052C7">
                  <w:rPr>
                    <w:i/>
                    <w:iCs/>
                  </w:rPr>
                  <w:t>VietFlakes</w:t>
                </w:r>
                <w:proofErr w:type="spellEnd"/>
                <w:r w:rsidRPr="007052C7">
                  <w:rPr>
                    <w:i/>
                  </w:rPr>
                  <w:t xml:space="preserve"> </w:t>
                </w:r>
                <w:r w:rsidR="007052C7">
                  <w:t>(</w:t>
                </w:r>
                <w:r w:rsidRPr="004A2C85">
                  <w:t>1965-</w:t>
                </w:r>
                <w:r w:rsidR="00A33F08">
                  <w:t>1967);</w:t>
                </w:r>
                <w:r w:rsidR="007052C7">
                  <w:t xml:space="preserve"> </w:t>
                </w:r>
                <w:r w:rsidRPr="004A2C85">
                  <w:t xml:space="preserve">11 minutes, </w:t>
                </w:r>
                <w:r w:rsidR="007052C7" w:rsidRPr="004A2C85">
                  <w:t xml:space="preserve">16mm, </w:t>
                </w:r>
                <w:r w:rsidRPr="004A2C85">
                  <w:t>black and wh</w:t>
                </w:r>
                <w:r w:rsidR="008E10C8">
                  <w:t xml:space="preserve">ite toned, </w:t>
                </w:r>
                <w:r w:rsidRPr="004A2C85">
                  <w:t>sound</w:t>
                </w:r>
                <w:r w:rsidR="007052C7">
                  <w:t>.</w:t>
                </w:r>
              </w:p>
              <w:p w14:paraId="49A715E2" w14:textId="097DE095" w:rsidR="007052C7" w:rsidRPr="008B6D65" w:rsidRDefault="00DC06CA" w:rsidP="00A33F08">
                <w:pPr>
                  <w:pStyle w:val="NormalfollowingH2"/>
                </w:pPr>
                <w:r w:rsidRPr="007052C7">
                  <w:rPr>
                    <w:i/>
                    <w:iCs/>
                  </w:rPr>
                  <w:t>Fuses</w:t>
                </w:r>
                <w:r w:rsidRPr="004A2C85">
                  <w:rPr>
                    <w:iCs/>
                  </w:rPr>
                  <w:t xml:space="preserve"> (</w:t>
                </w:r>
                <w:r w:rsidRPr="007052C7">
                  <w:rPr>
                    <w:i/>
                    <w:iCs/>
                  </w:rPr>
                  <w:t>Part I of Autobiographical Trilogy</w:t>
                </w:r>
                <w:r w:rsidRPr="004A2C85">
                  <w:rPr>
                    <w:iCs/>
                  </w:rPr>
                  <w:t>)</w:t>
                </w:r>
                <w:r>
                  <w:t xml:space="preserve"> </w:t>
                </w:r>
                <w:r w:rsidR="007052C7">
                  <w:t>(</w:t>
                </w:r>
                <w:r>
                  <w:t>1964-</w:t>
                </w:r>
                <w:r w:rsidR="007052C7">
                  <w:t>1967)</w:t>
                </w:r>
                <w:proofErr w:type="gramStart"/>
                <w:r w:rsidR="00A33F08">
                  <w:t>;</w:t>
                </w:r>
                <w:proofErr w:type="gramEnd"/>
                <w:r w:rsidRPr="008B6D65">
                  <w:t xml:space="preserve"> </w:t>
                </w:r>
                <w:r>
                  <w:t>22 minutes,</w:t>
                </w:r>
                <w:r w:rsidRPr="008B6D65">
                  <w:t xml:space="preserve"> </w:t>
                </w:r>
                <w:r>
                  <w:t>16mm, colo</w:t>
                </w:r>
                <w:r w:rsidR="008E10C8">
                  <w:t xml:space="preserve">ur, </w:t>
                </w:r>
                <w:r>
                  <w:t>silent</w:t>
                </w:r>
                <w:r w:rsidR="007052C7">
                  <w:t>.</w:t>
                </w:r>
              </w:p>
              <w:p w14:paraId="69C888A4" w14:textId="1F06D36E" w:rsidR="007052C7" w:rsidRDefault="00DC06CA" w:rsidP="00A33F08">
                <w:pPr>
                  <w:pStyle w:val="NormalfollowingH2"/>
                </w:pPr>
                <w:r w:rsidRPr="007052C7">
                  <w:rPr>
                    <w:i/>
                    <w:iCs/>
                  </w:rPr>
                  <w:t>Plumb Line</w:t>
                </w:r>
                <w:r w:rsidR="007052C7">
                  <w:rPr>
                    <w:iCs/>
                  </w:rPr>
                  <w:t xml:space="preserve"> (</w:t>
                </w:r>
                <w:r w:rsidRPr="007052C7">
                  <w:rPr>
                    <w:i/>
                    <w:iCs/>
                  </w:rPr>
                  <w:t>Part II of Autobiographical Trilogy</w:t>
                </w:r>
                <w:r w:rsidRPr="004A2C85">
                  <w:rPr>
                    <w:iCs/>
                  </w:rPr>
                  <w:t>)</w:t>
                </w:r>
                <w:r w:rsidRPr="008B6D65">
                  <w:t xml:space="preserve"> </w:t>
                </w:r>
                <w:r w:rsidR="007052C7">
                  <w:t>(</w:t>
                </w:r>
                <w:r>
                  <w:t>1968-</w:t>
                </w:r>
                <w:r w:rsidR="00A33F08">
                  <w:t>1971);</w:t>
                </w:r>
                <w:r w:rsidRPr="008B6D65">
                  <w:t xml:space="preserve"> </w:t>
                </w:r>
                <w:r>
                  <w:t xml:space="preserve">18 minutes, </w:t>
                </w:r>
                <w:r w:rsidRPr="008B6D65">
                  <w:t>Super 8mm ste</w:t>
                </w:r>
                <w:r>
                  <w:t>p printed to 16mm, colo</w:t>
                </w:r>
                <w:r w:rsidR="007052C7">
                  <w:t>u</w:t>
                </w:r>
                <w:r w:rsidR="008E10C8">
                  <w:t xml:space="preserve">r, </w:t>
                </w:r>
                <w:r>
                  <w:t>sound</w:t>
                </w:r>
                <w:r w:rsidR="007052C7">
                  <w:t>.</w:t>
                </w:r>
              </w:p>
              <w:p w14:paraId="6D0796C5" w14:textId="375ED83B" w:rsidR="00DC06CA" w:rsidRDefault="00DC06CA" w:rsidP="00027E4D">
                <w:pPr>
                  <w:pStyle w:val="NormalfollowingH2"/>
                </w:pPr>
                <w:proofErr w:type="spellStart"/>
                <w:r w:rsidRPr="007052C7">
                  <w:rPr>
                    <w:i/>
                    <w:iCs/>
                  </w:rPr>
                  <w:t>Kitch's</w:t>
                </w:r>
                <w:proofErr w:type="spellEnd"/>
                <w:r w:rsidRPr="007052C7">
                  <w:rPr>
                    <w:i/>
                    <w:iCs/>
                  </w:rPr>
                  <w:t xml:space="preserve"> Last Meal</w:t>
                </w:r>
                <w:r w:rsidRPr="004A2C85">
                  <w:t xml:space="preserve"> </w:t>
                </w:r>
                <w:r w:rsidRPr="004A2C85">
                  <w:rPr>
                    <w:iCs/>
                  </w:rPr>
                  <w:t>(</w:t>
                </w:r>
                <w:r w:rsidRPr="007052C7">
                  <w:rPr>
                    <w:i/>
                    <w:iCs/>
                  </w:rPr>
                  <w:t>Part III of Autobiographical Trilogy</w:t>
                </w:r>
                <w:r w:rsidRPr="004A2C85">
                  <w:rPr>
                    <w:iCs/>
                  </w:rPr>
                  <w:t>)</w:t>
                </w:r>
                <w:r>
                  <w:t xml:space="preserve"> </w:t>
                </w:r>
                <w:r w:rsidR="007052C7">
                  <w:t>(</w:t>
                </w:r>
                <w:r w:rsidRPr="008B6D65">
                  <w:t>1973-19</w:t>
                </w:r>
                <w:r w:rsidR="00A33F08">
                  <w:t>78);</w:t>
                </w:r>
                <w:r w:rsidR="007052C7">
                  <w:t xml:space="preserve"> V</w:t>
                </w:r>
                <w:r w:rsidRPr="008B6D65">
                  <w:t>ar</w:t>
                </w:r>
                <w:r>
                  <w:t xml:space="preserve">iable units from 20 to 120 minutes, </w:t>
                </w:r>
                <w:r w:rsidRPr="008B6D65">
                  <w:t>Super 8mm dual pr</w:t>
                </w:r>
                <w:r>
                  <w:t>ojection, colo</w:t>
                </w:r>
                <w:r w:rsidR="007052C7">
                  <w:t>u</w:t>
                </w:r>
                <w:r w:rsidR="008E10C8">
                  <w:t xml:space="preserve">r, </w:t>
                </w:r>
                <w:r>
                  <w:t>separate sound</w:t>
                </w:r>
                <w:r w:rsidR="007052C7">
                  <w:t>.</w:t>
                </w:r>
              </w:p>
              <w:p w14:paraId="098ECE07" w14:textId="77777777" w:rsidR="002D2FC2" w:rsidRDefault="002D2FC2" w:rsidP="00027E4D">
                <w:pPr>
                  <w:pStyle w:val="NormalfollowingH2"/>
                </w:pPr>
              </w:p>
              <w:p w14:paraId="054FE864" w14:textId="276670A8" w:rsidR="002D2FC2" w:rsidRPr="002D2FC2" w:rsidRDefault="002D2FC2" w:rsidP="002D2FC2">
                <w:pPr>
                  <w:pStyle w:val="Authornote"/>
                </w:pPr>
                <w:r>
                  <w:t xml:space="preserve">Films by </w:t>
                </w:r>
                <w:proofErr w:type="spellStart"/>
                <w:r>
                  <w:t>Carolee</w:t>
                </w:r>
                <w:proofErr w:type="spellEnd"/>
                <w:r>
                  <w:t xml:space="preserve"> </w:t>
                </w:r>
                <w:proofErr w:type="spellStart"/>
                <w:r>
                  <w:t>Schneemann</w:t>
                </w:r>
                <w:proofErr w:type="spellEnd"/>
                <w:r>
                  <w:t xml:space="preserve"> available on the ‘Electronic Arts Intermix’ website: </w:t>
                </w:r>
                <w:r w:rsidRPr="002D2FC2">
                  <w:t>http://eai.org/artistTitles.htm</w:t>
                </w:r>
                <w:proofErr w:type="gramStart"/>
                <w:r w:rsidRPr="002D2FC2">
                  <w:t>?id</w:t>
                </w:r>
                <w:proofErr w:type="gramEnd"/>
                <w:r w:rsidRPr="002D2FC2">
                  <w:t>=6735</w:t>
                </w:r>
              </w:p>
              <w:p w14:paraId="4CB9A539" w14:textId="77777777" w:rsidR="00DC06CA" w:rsidRDefault="00DC06CA" w:rsidP="00DC06CA">
                <w:pPr>
                  <w:rPr>
                    <w:rFonts w:cs="Helvetica"/>
                    <w:szCs w:val="2"/>
                  </w:rPr>
                </w:pPr>
              </w:p>
              <w:p w14:paraId="090452A1" w14:textId="77777777" w:rsidR="00DC06CA" w:rsidRPr="00C77E1F" w:rsidRDefault="00DC06CA" w:rsidP="00DC06CA">
                <w:pPr>
                  <w:pStyle w:val="Heading2"/>
                  <w:outlineLvl w:val="1"/>
                </w:pPr>
                <w:r w:rsidRPr="00C77E1F">
                  <w:t>Performance Documentation</w:t>
                </w:r>
              </w:p>
              <w:p w14:paraId="7D8B9A33" w14:textId="5C415D44" w:rsidR="008E10C8" w:rsidRPr="00A33F08" w:rsidRDefault="00E00040" w:rsidP="00A33F08">
                <w:pPr>
                  <w:pStyle w:val="NormalfollowingH2"/>
                </w:pPr>
                <w:r w:rsidRPr="00E00040">
                  <w:rPr>
                    <w:i/>
                  </w:rPr>
                  <w:t>Meat Joy</w:t>
                </w:r>
                <w:r>
                  <w:rPr>
                    <w:rFonts w:cs="Helvetica"/>
                    <w:bCs/>
                  </w:rPr>
                  <w:t xml:space="preserve"> </w:t>
                </w:r>
                <w:r w:rsidR="008E10C8">
                  <w:rPr>
                    <w:rFonts w:cs="Helvetica"/>
                    <w:bCs/>
                  </w:rPr>
                  <w:t>(</w:t>
                </w:r>
                <w:r w:rsidR="00A33F08">
                  <w:t>1964-2010);</w:t>
                </w:r>
                <w:r w:rsidR="00DC06CA" w:rsidRPr="007B1CDC">
                  <w:t xml:space="preserve"> 10:35 min</w:t>
                </w:r>
                <w:r w:rsidR="008E10C8">
                  <w:t>utes</w:t>
                </w:r>
                <w:r w:rsidR="00DC06CA" w:rsidRPr="007B1CDC">
                  <w:t xml:space="preserve">, 16 mm </w:t>
                </w:r>
                <w:proofErr w:type="gramStart"/>
                <w:r w:rsidR="00DC06CA" w:rsidRPr="007B1CDC">
                  <w:t>film</w:t>
                </w:r>
                <w:proofErr w:type="gramEnd"/>
                <w:r w:rsidR="00DC06CA" w:rsidRPr="007B1CDC">
                  <w:t xml:space="preserve"> on video</w:t>
                </w:r>
                <w:r w:rsidR="008E10C8">
                  <w:t xml:space="preserve">, </w:t>
                </w:r>
                <w:r w:rsidR="008E10C8" w:rsidRPr="007B1CDC">
                  <w:t>colo</w:t>
                </w:r>
                <w:r w:rsidR="00A33F08">
                  <w:t>ur, sound.</w:t>
                </w:r>
              </w:p>
              <w:p w14:paraId="5B65336D" w14:textId="261E1FC9" w:rsidR="008E10C8" w:rsidRPr="00A33F08" w:rsidRDefault="00DC06CA" w:rsidP="00A33F08">
                <w:pPr>
                  <w:pStyle w:val="NormalfollowingH2"/>
                </w:pPr>
                <w:r w:rsidRPr="008E10C8">
                  <w:rPr>
                    <w:rFonts w:cs="Helvetica"/>
                    <w:bCs/>
                    <w:i/>
                  </w:rPr>
                  <w:t xml:space="preserve">Water Light/Water Needle (Lake </w:t>
                </w:r>
                <w:proofErr w:type="spellStart"/>
                <w:r w:rsidRPr="008E10C8">
                  <w:rPr>
                    <w:rFonts w:cs="Helvetica"/>
                    <w:bCs/>
                    <w:i/>
                  </w:rPr>
                  <w:t>Mah</w:t>
                </w:r>
                <w:proofErr w:type="spellEnd"/>
                <w:r w:rsidRPr="008E10C8">
                  <w:rPr>
                    <w:rFonts w:cs="Helvetica"/>
                    <w:bCs/>
                    <w:i/>
                  </w:rPr>
                  <w:t xml:space="preserve"> </w:t>
                </w:r>
                <w:proofErr w:type="spellStart"/>
                <w:r w:rsidRPr="008E10C8">
                  <w:rPr>
                    <w:rFonts w:cs="Helvetica"/>
                    <w:bCs/>
                    <w:i/>
                  </w:rPr>
                  <w:t>Wah</w:t>
                </w:r>
                <w:proofErr w:type="spellEnd"/>
                <w:r w:rsidRPr="008E10C8">
                  <w:rPr>
                    <w:rFonts w:cs="Helvetica"/>
                    <w:bCs/>
                    <w:i/>
                  </w:rPr>
                  <w:t>, NJ)</w:t>
                </w:r>
                <w:r>
                  <w:rPr>
                    <w:rFonts w:cs="Helvetica"/>
                    <w:bCs/>
                  </w:rPr>
                  <w:t xml:space="preserve"> </w:t>
                </w:r>
                <w:r w:rsidR="008E10C8">
                  <w:rPr>
                    <w:rFonts w:cs="Helvetica"/>
                    <w:bCs/>
                  </w:rPr>
                  <w:t>(</w:t>
                </w:r>
                <w:r w:rsidRPr="007B1CDC">
                  <w:t>1966</w:t>
                </w:r>
                <w:r w:rsidR="00A33F08">
                  <w:t>);</w:t>
                </w:r>
                <w:r w:rsidRPr="007B1CDC">
                  <w:t xml:space="preserve"> 11:13 min</w:t>
                </w:r>
                <w:r w:rsidR="008E10C8">
                  <w:t>utes</w:t>
                </w:r>
                <w:r w:rsidRPr="007B1CDC">
                  <w:t>, 16 mm film on video</w:t>
                </w:r>
                <w:r w:rsidR="008E10C8">
                  <w:t xml:space="preserve">, </w:t>
                </w:r>
                <w:r w:rsidR="008E10C8" w:rsidRPr="007B1CDC">
                  <w:t>colo</w:t>
                </w:r>
                <w:r w:rsidR="00A33F08">
                  <w:t>ur, sound.</w:t>
                </w:r>
              </w:p>
              <w:p w14:paraId="1EE589AF" w14:textId="21F856C2" w:rsidR="008E10C8" w:rsidRPr="00A33F08" w:rsidRDefault="00DC06CA" w:rsidP="00A33F08">
                <w:pPr>
                  <w:pStyle w:val="NormalfollowingH2"/>
                </w:pPr>
                <w:r w:rsidRPr="008E10C8">
                  <w:rPr>
                    <w:rFonts w:cs="Helvetica"/>
                    <w:bCs/>
                    <w:i/>
                  </w:rPr>
                  <w:t>Body Collage</w:t>
                </w:r>
                <w:r>
                  <w:rPr>
                    <w:rFonts w:cs="Helvetica"/>
                    <w:bCs/>
                  </w:rPr>
                  <w:t xml:space="preserve"> </w:t>
                </w:r>
                <w:r w:rsidR="008E10C8">
                  <w:rPr>
                    <w:rFonts w:cs="Helvetica"/>
                    <w:bCs/>
                  </w:rPr>
                  <w:t>(</w:t>
                </w:r>
                <w:r w:rsidR="00A33F08">
                  <w:t>1967);</w:t>
                </w:r>
                <w:r w:rsidRPr="007B1CDC">
                  <w:t xml:space="preserve"> 3:57 min</w:t>
                </w:r>
                <w:r w:rsidR="008E10C8">
                  <w:t>utes</w:t>
                </w:r>
                <w:r w:rsidRPr="007B1CDC">
                  <w:t>, 16 mm film on video</w:t>
                </w:r>
                <w:r w:rsidR="008E10C8">
                  <w:t>, black and white</w:t>
                </w:r>
                <w:r w:rsidR="008E10C8" w:rsidRPr="007B1CDC">
                  <w:t>, silent</w:t>
                </w:r>
                <w:r w:rsidR="00A33F08">
                  <w:t>.</w:t>
                </w:r>
              </w:p>
              <w:p w14:paraId="0CCF7622" w14:textId="38CEF295" w:rsidR="008E10C8" w:rsidRPr="00A33F08" w:rsidRDefault="00DC06CA" w:rsidP="00A33F08">
                <w:pPr>
                  <w:pStyle w:val="NormalfollowingH2"/>
                </w:pPr>
                <w:r w:rsidRPr="008E10C8">
                  <w:rPr>
                    <w:rFonts w:cs="Helvetica"/>
                    <w:bCs/>
                    <w:i/>
                  </w:rPr>
                  <w:t>Snows</w:t>
                </w:r>
                <w:r>
                  <w:rPr>
                    <w:rFonts w:cs="Helvetica"/>
                    <w:bCs/>
                  </w:rPr>
                  <w:t xml:space="preserve"> </w:t>
                </w:r>
                <w:r w:rsidR="008E10C8">
                  <w:rPr>
                    <w:rFonts w:cs="Helvetica"/>
                    <w:bCs/>
                  </w:rPr>
                  <w:t>(</w:t>
                </w:r>
                <w:r w:rsidR="00A33F08">
                  <w:t>1967);</w:t>
                </w:r>
                <w:r w:rsidRPr="007B1CDC">
                  <w:t xml:space="preserve"> 20:30 min</w:t>
                </w:r>
                <w:r w:rsidR="008E10C8">
                  <w:t>utes</w:t>
                </w:r>
                <w:r w:rsidRPr="007B1CDC">
                  <w:t xml:space="preserve">, </w:t>
                </w:r>
                <w:r w:rsidR="008E10C8" w:rsidRPr="007B1CDC">
                  <w:t xml:space="preserve">16 mm </w:t>
                </w:r>
                <w:proofErr w:type="gramStart"/>
                <w:r w:rsidR="008E10C8" w:rsidRPr="007B1CDC">
                  <w:t>film</w:t>
                </w:r>
                <w:proofErr w:type="gramEnd"/>
                <w:r w:rsidR="008E10C8" w:rsidRPr="007B1CDC">
                  <w:t xml:space="preserve"> on video</w:t>
                </w:r>
                <w:r w:rsidR="008E10C8">
                  <w:t xml:space="preserve">, </w:t>
                </w:r>
                <w:r w:rsidRPr="007B1CDC">
                  <w:t>colo</w:t>
                </w:r>
                <w:r w:rsidR="00A33F08">
                  <w:t>ur and black and white, silent.</w:t>
                </w:r>
              </w:p>
              <w:p w14:paraId="5064A4E6" w14:textId="25388A26" w:rsidR="008E10C8" w:rsidRPr="00A33F08" w:rsidRDefault="00DC06CA" w:rsidP="00A33F08">
                <w:pPr>
                  <w:pStyle w:val="NormalfollowingH2"/>
                </w:pPr>
                <w:r w:rsidRPr="008E10C8">
                  <w:rPr>
                    <w:rFonts w:cs="Helvetica"/>
                    <w:bCs/>
                    <w:i/>
                  </w:rPr>
                  <w:t>Illinois Central</w:t>
                </w:r>
                <w:r>
                  <w:rPr>
                    <w:rFonts w:cs="Helvetica"/>
                    <w:bCs/>
                  </w:rPr>
                  <w:t xml:space="preserve"> </w:t>
                </w:r>
                <w:r w:rsidR="008E10C8">
                  <w:rPr>
                    <w:rFonts w:cs="Helvetica"/>
                    <w:bCs/>
                  </w:rPr>
                  <w:t>(</w:t>
                </w:r>
                <w:r w:rsidR="00A33F08">
                  <w:t>1968);</w:t>
                </w:r>
                <w:r w:rsidRPr="007B1CDC">
                  <w:t xml:space="preserve"> 18:25 min</w:t>
                </w:r>
                <w:r w:rsidR="008E10C8">
                  <w:t>utes</w:t>
                </w:r>
                <w:r w:rsidRPr="007B1CDC">
                  <w:t xml:space="preserve">, </w:t>
                </w:r>
                <w:r w:rsidR="008E10C8" w:rsidRPr="007B1CDC">
                  <w:t xml:space="preserve">16 mm </w:t>
                </w:r>
                <w:proofErr w:type="gramStart"/>
                <w:r w:rsidR="008E10C8" w:rsidRPr="007B1CDC">
                  <w:t>film</w:t>
                </w:r>
                <w:proofErr w:type="gramEnd"/>
                <w:r w:rsidR="008E10C8" w:rsidRPr="007B1CDC">
                  <w:t xml:space="preserve"> on video</w:t>
                </w:r>
                <w:r w:rsidR="008E10C8">
                  <w:t>,</w:t>
                </w:r>
                <w:r w:rsidR="008E10C8" w:rsidRPr="007B1CDC">
                  <w:t xml:space="preserve"> </w:t>
                </w:r>
                <w:r w:rsidRPr="007B1CDC">
                  <w:t>colo</w:t>
                </w:r>
                <w:r w:rsidR="00A33F08">
                  <w:t>ur.</w:t>
                </w:r>
              </w:p>
              <w:p w14:paraId="5453DCE5" w14:textId="59AB1E8E" w:rsidR="00DC06CA" w:rsidRDefault="00DC06CA" w:rsidP="00027E4D">
                <w:pPr>
                  <w:pStyle w:val="NormalfollowingH2"/>
                </w:pPr>
                <w:r w:rsidRPr="008E10C8">
                  <w:rPr>
                    <w:rFonts w:cs="Helvetica"/>
                    <w:bCs/>
                    <w:i/>
                  </w:rPr>
                  <w:t>Up To and Including Her Limits</w:t>
                </w:r>
                <w:r>
                  <w:rPr>
                    <w:rFonts w:cs="Helvetica"/>
                    <w:bCs/>
                  </w:rPr>
                  <w:t xml:space="preserve"> </w:t>
                </w:r>
                <w:r w:rsidR="008E10C8">
                  <w:rPr>
                    <w:rFonts w:cs="Helvetica"/>
                    <w:bCs/>
                  </w:rPr>
                  <w:t>(</w:t>
                </w:r>
                <w:r w:rsidR="00A33F08">
                  <w:t>1976);</w:t>
                </w:r>
                <w:r w:rsidRPr="007B1CDC">
                  <w:t xml:space="preserve"> 29 min</w:t>
                </w:r>
                <w:r w:rsidR="008E10C8">
                  <w:t>utes</w:t>
                </w:r>
                <w:r w:rsidRPr="007B1CDC">
                  <w:t>,</w:t>
                </w:r>
                <w:r w:rsidR="008E10C8">
                  <w:t xml:space="preserve"> colour,</w:t>
                </w:r>
                <w:r w:rsidRPr="007B1CDC">
                  <w:t xml:space="preserve"> sound</w:t>
                </w:r>
                <w:r w:rsidR="00A33F08">
                  <w:t>.</w:t>
                </w:r>
              </w:p>
              <w:p w14:paraId="63938ACD" w14:textId="77777777" w:rsidR="00E00040" w:rsidRDefault="00E00040" w:rsidP="00E00040">
                <w:pPr>
                  <w:pStyle w:val="Authornote"/>
                </w:pPr>
              </w:p>
              <w:p w14:paraId="57945890" w14:textId="685C2EA9" w:rsidR="00E00040" w:rsidRPr="002D2FC2" w:rsidRDefault="00E00040" w:rsidP="00E00040">
                <w:pPr>
                  <w:pStyle w:val="Authornote"/>
                </w:pPr>
                <w:r>
                  <w:t xml:space="preserve">Performance documentation available on the ‘Electronic Arts Intermix’ website: </w:t>
                </w:r>
                <w:r w:rsidRPr="002D2FC2">
                  <w:t>http://eai.org/artistTitles.htm</w:t>
                </w:r>
                <w:proofErr w:type="gramStart"/>
                <w:r w:rsidRPr="002D2FC2">
                  <w:t>?id</w:t>
                </w:r>
                <w:proofErr w:type="gramEnd"/>
                <w:r w:rsidRPr="002D2FC2">
                  <w:t>=6735</w:t>
                </w:r>
              </w:p>
              <w:p w14:paraId="304E0DE4" w14:textId="4ADEE211" w:rsidR="00DC06CA" w:rsidRPr="007B1CDC" w:rsidRDefault="00DC06CA" w:rsidP="00DC06CA">
                <w:pPr>
                  <w:rPr>
                    <w:rFonts w:cs="Helvetica"/>
                    <w:szCs w:val="2"/>
                  </w:rPr>
                </w:pPr>
              </w:p>
              <w:p w14:paraId="3D77AF5B" w14:textId="77777777" w:rsidR="00DC06CA" w:rsidRPr="00C77E1F" w:rsidRDefault="00DC06CA" w:rsidP="00DC06CA">
                <w:pPr>
                  <w:pStyle w:val="Heading2"/>
                  <w:outlineLvl w:val="1"/>
                </w:pPr>
                <w:r w:rsidRPr="00C77E1F">
                  <w:t xml:space="preserve">Video </w:t>
                </w:r>
              </w:p>
              <w:p w14:paraId="2D08223C" w14:textId="67BDBCF7" w:rsidR="00523629" w:rsidRPr="00A33F08" w:rsidRDefault="00DC06CA" w:rsidP="00A33F08">
                <w:pPr>
                  <w:pStyle w:val="NormalfollowingH2"/>
                  <w:rPr>
                    <w:rFonts w:cs="Trebuchet MS"/>
                    <w:iCs/>
                    <w:szCs w:val="20"/>
                  </w:rPr>
                </w:pPr>
                <w:r w:rsidRPr="00523629">
                  <w:rPr>
                    <w:rFonts w:cs="Helvetica"/>
                    <w:bCs/>
                    <w:i/>
                  </w:rPr>
                  <w:t>Fresh Blood</w:t>
                </w:r>
                <w:r>
                  <w:rPr>
                    <w:rFonts w:cs="Helvetica"/>
                    <w:bCs/>
                  </w:rPr>
                  <w:t xml:space="preserve"> </w:t>
                </w:r>
                <w:r w:rsidR="00523629">
                  <w:rPr>
                    <w:rFonts w:cs="Helvetica"/>
                    <w:bCs/>
                  </w:rPr>
                  <w:t>(</w:t>
                </w:r>
                <w:r w:rsidR="00A33F08">
                  <w:rPr>
                    <w:rFonts w:cs="Trebuchet MS"/>
                    <w:iCs/>
                    <w:szCs w:val="20"/>
                  </w:rPr>
                  <w:t>1983);</w:t>
                </w:r>
                <w:r w:rsidRPr="007B1CDC">
                  <w:rPr>
                    <w:rFonts w:cs="Trebuchet MS"/>
                    <w:iCs/>
                    <w:szCs w:val="20"/>
                  </w:rPr>
                  <w:t xml:space="preserve"> 11 </w:t>
                </w:r>
                <w:proofErr w:type="gramStart"/>
                <w:r w:rsidRPr="007B1CDC">
                  <w:rPr>
                    <w:rFonts w:cs="Trebuchet MS"/>
                    <w:iCs/>
                    <w:szCs w:val="20"/>
                  </w:rPr>
                  <w:t>min</w:t>
                </w:r>
                <w:r w:rsidR="00523629">
                  <w:rPr>
                    <w:rFonts w:cs="Trebuchet MS"/>
                    <w:iCs/>
                    <w:szCs w:val="20"/>
                  </w:rPr>
                  <w:t>utes</w:t>
                </w:r>
                <w:r w:rsidRPr="007B1CDC">
                  <w:rPr>
                    <w:rFonts w:cs="Trebuchet MS"/>
                    <w:iCs/>
                    <w:szCs w:val="20"/>
                  </w:rPr>
                  <w:t>,</w:t>
                </w:r>
                <w:proofErr w:type="gramEnd"/>
                <w:r w:rsidR="00523629">
                  <w:rPr>
                    <w:rFonts w:cs="Trebuchet MS"/>
                    <w:iCs/>
                    <w:szCs w:val="20"/>
                  </w:rPr>
                  <w:t xml:space="preserve"> </w:t>
                </w:r>
                <w:r w:rsidR="00523629" w:rsidRPr="007B1CDC">
                  <w:rPr>
                    <w:rFonts w:cs="Trebuchet MS"/>
                    <w:iCs/>
                    <w:szCs w:val="20"/>
                  </w:rPr>
                  <w:t>colo</w:t>
                </w:r>
                <w:r w:rsidR="00523629">
                  <w:rPr>
                    <w:rFonts w:cs="Trebuchet MS"/>
                    <w:iCs/>
                    <w:szCs w:val="20"/>
                  </w:rPr>
                  <w:t>u</w:t>
                </w:r>
                <w:r w:rsidR="00523629" w:rsidRPr="007B1CDC">
                  <w:rPr>
                    <w:rFonts w:cs="Trebuchet MS"/>
                    <w:iCs/>
                    <w:szCs w:val="20"/>
                  </w:rPr>
                  <w:t xml:space="preserve">r, </w:t>
                </w:r>
                <w:r w:rsidRPr="007B1CDC">
                  <w:rPr>
                    <w:rFonts w:cs="Trebuchet MS"/>
                    <w:iCs/>
                    <w:szCs w:val="20"/>
                  </w:rPr>
                  <w:t>sound</w:t>
                </w:r>
                <w:r w:rsidR="00523629">
                  <w:rPr>
                    <w:rFonts w:cs="Trebuchet MS"/>
                    <w:iCs/>
                    <w:szCs w:val="20"/>
                  </w:rPr>
                  <w:t>.</w:t>
                </w:r>
              </w:p>
              <w:p w14:paraId="6E8BA78B" w14:textId="4AD467BD" w:rsidR="00523629" w:rsidRPr="00A33F08" w:rsidRDefault="00DC06CA" w:rsidP="00A33F08">
                <w:pPr>
                  <w:pStyle w:val="NormalfollowingH2"/>
                  <w:rPr>
                    <w:rFonts w:cs="Helvetica"/>
                    <w:szCs w:val="2"/>
                  </w:rPr>
                </w:pPr>
                <w:r w:rsidRPr="00523629">
                  <w:rPr>
                    <w:rFonts w:cs="Helvetica"/>
                    <w:bCs/>
                    <w:i/>
                  </w:rPr>
                  <w:t>Souvenir of Lebanon</w:t>
                </w:r>
                <w:r>
                  <w:rPr>
                    <w:rFonts w:cs="Helvetica"/>
                    <w:bCs/>
                  </w:rPr>
                  <w:t xml:space="preserve"> </w:t>
                </w:r>
                <w:r w:rsidR="00523629">
                  <w:rPr>
                    <w:rFonts w:cs="Helvetica"/>
                    <w:bCs/>
                  </w:rPr>
                  <w:t>(</w:t>
                </w:r>
                <w:r w:rsidR="00A33F08">
                  <w:rPr>
                    <w:rFonts w:cs="Trebuchet MS"/>
                    <w:iCs/>
                    <w:szCs w:val="20"/>
                  </w:rPr>
                  <w:t>1983-2006)</w:t>
                </w:r>
                <w:proofErr w:type="gramStart"/>
                <w:r w:rsidR="00A33F08">
                  <w:rPr>
                    <w:rFonts w:cs="Trebuchet MS"/>
                    <w:iCs/>
                    <w:szCs w:val="20"/>
                  </w:rPr>
                  <w:t>;</w:t>
                </w:r>
                <w:proofErr w:type="gramEnd"/>
                <w:r w:rsidRPr="007B1CDC">
                  <w:rPr>
                    <w:rFonts w:cs="Trebuchet MS"/>
                    <w:iCs/>
                    <w:szCs w:val="20"/>
                  </w:rPr>
                  <w:t xml:space="preserve"> 6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r w:rsidRPr="007B1CDC">
                  <w:rPr>
                    <w:rFonts w:cs="Helvetica"/>
                    <w:szCs w:val="2"/>
                  </w:rPr>
                  <w:t> </w:t>
                </w:r>
              </w:p>
              <w:p w14:paraId="3DC7AC8F" w14:textId="1DEA11E1" w:rsidR="00523629" w:rsidRPr="00A33F08" w:rsidRDefault="00DC06CA" w:rsidP="00A33F08">
                <w:pPr>
                  <w:pStyle w:val="NormalfollowingH2"/>
                  <w:rPr>
                    <w:rFonts w:cs="Trebuchet MS"/>
                    <w:iCs/>
                    <w:szCs w:val="20"/>
                  </w:rPr>
                </w:pPr>
                <w:proofErr w:type="spellStart"/>
                <w:r w:rsidRPr="00523629">
                  <w:rPr>
                    <w:rFonts w:cs="Helvetica"/>
                    <w:bCs/>
                    <w:i/>
                  </w:rPr>
                  <w:t>Catscan</w:t>
                </w:r>
                <w:proofErr w:type="spellEnd"/>
                <w:r w:rsidRPr="00523629">
                  <w:rPr>
                    <w:rFonts w:cs="Helvetica"/>
                    <w:bCs/>
                    <w:i/>
                  </w:rPr>
                  <w:t xml:space="preserve"> </w:t>
                </w:r>
                <w:r w:rsidR="00A33F08">
                  <w:rPr>
                    <w:rFonts w:cs="Trebuchet MS"/>
                    <w:iCs/>
                    <w:szCs w:val="20"/>
                  </w:rPr>
                  <w:t>(1988);</w:t>
                </w:r>
                <w:r w:rsidRPr="007B1CDC">
                  <w:rPr>
                    <w:rFonts w:cs="Trebuchet MS"/>
                    <w:iCs/>
                    <w:szCs w:val="20"/>
                  </w:rPr>
                  <w:t xml:space="preserve"> 13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1D4544D4" w14:textId="7337A826" w:rsidR="00DC06CA" w:rsidRPr="00A33F08" w:rsidRDefault="00DC06CA" w:rsidP="00A33F08">
                <w:pPr>
                  <w:pStyle w:val="NormalfollowingH2"/>
                  <w:rPr>
                    <w:rFonts w:cs="Trebuchet MS"/>
                    <w:iCs/>
                    <w:szCs w:val="20"/>
                  </w:rPr>
                </w:pPr>
                <w:proofErr w:type="gramStart"/>
                <w:r w:rsidRPr="00523629">
                  <w:rPr>
                    <w:rFonts w:cs="Helvetica"/>
                    <w:bCs/>
                    <w:i/>
                  </w:rPr>
                  <w:t>Ask</w:t>
                </w:r>
                <w:proofErr w:type="gramEnd"/>
                <w:r w:rsidRPr="00523629">
                  <w:rPr>
                    <w:rFonts w:cs="Helvetica"/>
                    <w:bCs/>
                    <w:i/>
                  </w:rPr>
                  <w:t xml:space="preserve"> the Goddess</w:t>
                </w:r>
                <w:r>
                  <w:rPr>
                    <w:rFonts w:cs="Helvetica"/>
                    <w:bCs/>
                  </w:rPr>
                  <w:t xml:space="preserve"> </w:t>
                </w:r>
                <w:r w:rsidR="00523629">
                  <w:rPr>
                    <w:rFonts w:cs="Helvetica"/>
                    <w:bCs/>
                  </w:rPr>
                  <w:t>(</w:t>
                </w:r>
                <w:r w:rsidR="00A33F08">
                  <w:rPr>
                    <w:rFonts w:cs="Trebuchet MS"/>
                    <w:iCs/>
                    <w:szCs w:val="20"/>
                  </w:rPr>
                  <w:t>1991);</w:t>
                </w:r>
                <w:r w:rsidRPr="007B1CDC">
                  <w:rPr>
                    <w:rFonts w:cs="Trebuchet MS"/>
                    <w:iCs/>
                    <w:szCs w:val="20"/>
                  </w:rPr>
                  <w:t xml:space="preserve"> 7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056E3530" w14:textId="56BB814C" w:rsidR="00DC06CA" w:rsidRPr="00A33F08" w:rsidRDefault="00DC06CA" w:rsidP="00A33F08">
                <w:pPr>
                  <w:pStyle w:val="NormalfollowingH2"/>
                  <w:rPr>
                    <w:rFonts w:cs="Trebuchet MS"/>
                    <w:iCs/>
                    <w:szCs w:val="20"/>
                  </w:rPr>
                </w:pPr>
                <w:r w:rsidRPr="00523629">
                  <w:rPr>
                    <w:rFonts w:cs="Helvetica"/>
                    <w:bCs/>
                    <w:i/>
                  </w:rPr>
                  <w:t>Four Recent Installations</w:t>
                </w:r>
                <w:r>
                  <w:rPr>
                    <w:rFonts w:cs="Helvetica"/>
                    <w:bCs/>
                  </w:rPr>
                  <w:t xml:space="preserve"> </w:t>
                </w:r>
                <w:r w:rsidR="00523629">
                  <w:rPr>
                    <w:rFonts w:cs="Helvetica"/>
                    <w:bCs/>
                  </w:rPr>
                  <w:t>(</w:t>
                </w:r>
                <w:r w:rsidR="00A33F08">
                  <w:rPr>
                    <w:rFonts w:cs="Trebuchet MS"/>
                    <w:iCs/>
                    <w:szCs w:val="20"/>
                  </w:rPr>
                  <w:t>1993)</w:t>
                </w:r>
                <w:proofErr w:type="gramStart"/>
                <w:r w:rsidR="00A33F08">
                  <w:rPr>
                    <w:rFonts w:cs="Trebuchet MS"/>
                    <w:iCs/>
                    <w:szCs w:val="20"/>
                  </w:rPr>
                  <w:t>;</w:t>
                </w:r>
                <w:proofErr w:type="gramEnd"/>
                <w:r w:rsidRPr="007B1CDC">
                  <w:rPr>
                    <w:rFonts w:cs="Trebuchet MS"/>
                    <w:iCs/>
                    <w:szCs w:val="20"/>
                  </w:rPr>
                  <w:t xml:space="preserve"> 5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6FFB2071" w14:textId="701F5E35" w:rsidR="00DC06CA" w:rsidRPr="00A33F08" w:rsidRDefault="00DC06CA" w:rsidP="00A33F08">
                <w:pPr>
                  <w:pStyle w:val="NormalfollowingH2"/>
                  <w:rPr>
                    <w:rFonts w:cs="Trebuchet MS"/>
                    <w:iCs/>
                    <w:szCs w:val="20"/>
                  </w:rPr>
                </w:pPr>
                <w:r w:rsidRPr="00523629">
                  <w:rPr>
                    <w:rFonts w:cs="Helvetica"/>
                    <w:bCs/>
                    <w:i/>
                  </w:rPr>
                  <w:t>Interior Scroll - The Cave</w:t>
                </w:r>
                <w:r>
                  <w:rPr>
                    <w:rFonts w:cs="Helvetica"/>
                    <w:bCs/>
                  </w:rPr>
                  <w:t xml:space="preserve"> </w:t>
                </w:r>
                <w:r w:rsidR="00523629">
                  <w:rPr>
                    <w:rFonts w:cs="Helvetica"/>
                    <w:bCs/>
                  </w:rPr>
                  <w:t>(</w:t>
                </w:r>
                <w:r w:rsidR="00A33F08">
                  <w:rPr>
                    <w:rFonts w:cs="Trebuchet MS"/>
                    <w:iCs/>
                    <w:szCs w:val="20"/>
                  </w:rPr>
                  <w:t>1995);</w:t>
                </w:r>
                <w:r w:rsidRPr="007B1CDC">
                  <w:rPr>
                    <w:rFonts w:cs="Trebuchet MS"/>
                    <w:iCs/>
                    <w:szCs w:val="20"/>
                  </w:rPr>
                  <w:t xml:space="preserve"> 7:30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10187D20" w14:textId="4F6C67F1" w:rsidR="00DC06CA" w:rsidRPr="00A33F08" w:rsidRDefault="00DC06CA" w:rsidP="00A33F08">
                <w:pPr>
                  <w:pStyle w:val="NormalfollowingH2"/>
                  <w:rPr>
                    <w:rFonts w:cs="Trebuchet MS"/>
                    <w:iCs/>
                    <w:szCs w:val="20"/>
                  </w:rPr>
                </w:pPr>
                <w:r w:rsidRPr="00523629">
                  <w:rPr>
                    <w:rFonts w:cs="Helvetica"/>
                    <w:bCs/>
                    <w:i/>
                  </w:rPr>
                  <w:t>Vulva's School</w:t>
                </w:r>
                <w:r>
                  <w:rPr>
                    <w:rFonts w:cs="Helvetica"/>
                    <w:bCs/>
                  </w:rPr>
                  <w:t xml:space="preserve"> </w:t>
                </w:r>
                <w:r w:rsidR="00523629">
                  <w:rPr>
                    <w:rFonts w:cs="Helvetica"/>
                    <w:bCs/>
                  </w:rPr>
                  <w:t>(</w:t>
                </w:r>
                <w:r w:rsidR="00A33F08">
                  <w:rPr>
                    <w:rFonts w:cs="Trebuchet MS"/>
                    <w:iCs/>
                    <w:szCs w:val="20"/>
                  </w:rPr>
                  <w:t>1995)</w:t>
                </w:r>
                <w:proofErr w:type="gramStart"/>
                <w:r w:rsidR="00A33F08">
                  <w:rPr>
                    <w:rFonts w:cs="Trebuchet MS"/>
                    <w:iCs/>
                    <w:szCs w:val="20"/>
                  </w:rPr>
                  <w:t>;</w:t>
                </w:r>
                <w:proofErr w:type="gramEnd"/>
                <w:r w:rsidRPr="007B1CDC">
                  <w:rPr>
                    <w:rFonts w:cs="Trebuchet MS"/>
                    <w:iCs/>
                    <w:szCs w:val="20"/>
                  </w:rPr>
                  <w:t xml:space="preserve"> 7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1684E1A9" w14:textId="4E1C243A" w:rsidR="00DC06CA" w:rsidRPr="00A33F08" w:rsidRDefault="00DC06CA" w:rsidP="00A33F08">
                <w:pPr>
                  <w:pStyle w:val="NormalfollowingH2"/>
                  <w:rPr>
                    <w:rFonts w:cs="Trebuchet MS"/>
                    <w:iCs/>
                    <w:szCs w:val="20"/>
                  </w:rPr>
                </w:pPr>
                <w:r w:rsidRPr="00523629">
                  <w:rPr>
                    <w:rFonts w:cs="Helvetica"/>
                    <w:bCs/>
                    <w:i/>
                  </w:rPr>
                  <w:t>Mysteries of the Pussies</w:t>
                </w:r>
                <w:r>
                  <w:rPr>
                    <w:rFonts w:cs="Helvetica"/>
                    <w:bCs/>
                  </w:rPr>
                  <w:t xml:space="preserve"> </w:t>
                </w:r>
                <w:r w:rsidR="00523629">
                  <w:rPr>
                    <w:rFonts w:cs="Helvetica"/>
                    <w:bCs/>
                  </w:rPr>
                  <w:t>(</w:t>
                </w:r>
                <w:r w:rsidR="00A33F08">
                  <w:rPr>
                    <w:rFonts w:cs="Trebuchet MS"/>
                    <w:iCs/>
                    <w:szCs w:val="20"/>
                  </w:rPr>
                  <w:t>1998-2010)</w:t>
                </w:r>
                <w:proofErr w:type="gramStart"/>
                <w:r w:rsidR="00A33F08">
                  <w:rPr>
                    <w:rFonts w:cs="Trebuchet MS"/>
                    <w:iCs/>
                    <w:szCs w:val="20"/>
                  </w:rPr>
                  <w:t>;</w:t>
                </w:r>
                <w:proofErr w:type="gramEnd"/>
                <w:r w:rsidRPr="007B1CDC">
                  <w:rPr>
                    <w:rFonts w:cs="Trebuchet MS"/>
                    <w:iCs/>
                    <w:szCs w:val="20"/>
                  </w:rPr>
                  <w:t xml:space="preserve"> 5:24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02D1CA3E" w14:textId="58360421" w:rsidR="00DC06CA" w:rsidRPr="00A33F08" w:rsidRDefault="00DC06CA" w:rsidP="00A33F08">
                <w:pPr>
                  <w:pStyle w:val="NormalfollowingH2"/>
                  <w:rPr>
                    <w:rFonts w:cs="Trebuchet MS"/>
                    <w:iCs/>
                    <w:szCs w:val="20"/>
                  </w:rPr>
                </w:pPr>
                <w:r w:rsidRPr="00523629">
                  <w:rPr>
                    <w:rFonts w:cs="Helvetica"/>
                    <w:bCs/>
                    <w:i/>
                  </w:rPr>
                  <w:t>Devour</w:t>
                </w:r>
                <w:r>
                  <w:rPr>
                    <w:rFonts w:cs="Helvetica"/>
                    <w:bCs/>
                  </w:rPr>
                  <w:t xml:space="preserve"> </w:t>
                </w:r>
                <w:r w:rsidR="00523629">
                  <w:rPr>
                    <w:rFonts w:cs="Helvetica"/>
                    <w:bCs/>
                  </w:rPr>
                  <w:t>(</w:t>
                </w:r>
                <w:r w:rsidRPr="007B1CDC">
                  <w:rPr>
                    <w:rFonts w:cs="Trebuchet MS"/>
                    <w:iCs/>
                    <w:szCs w:val="20"/>
                  </w:rPr>
                  <w:t>2003-</w:t>
                </w:r>
                <w:r w:rsidR="00A33F08">
                  <w:rPr>
                    <w:rFonts w:cs="Trebuchet MS"/>
                    <w:iCs/>
                    <w:szCs w:val="20"/>
                  </w:rPr>
                  <w:t>2004);</w:t>
                </w:r>
                <w:r w:rsidRPr="007B1CDC">
                  <w:rPr>
                    <w:rFonts w:cs="Trebuchet MS"/>
                    <w:iCs/>
                    <w:szCs w:val="20"/>
                  </w:rPr>
                  <w:t xml:space="preserve"> 8:40 </w:t>
                </w:r>
                <w:proofErr w:type="gramStart"/>
                <w:r w:rsidRPr="007B1CDC">
                  <w:rPr>
                    <w:rFonts w:cs="Trebuchet MS"/>
                    <w:iCs/>
                    <w:szCs w:val="20"/>
                  </w:rPr>
                  <w:t>min</w:t>
                </w:r>
                <w:r w:rsidR="00523629">
                  <w:rPr>
                    <w:rFonts w:cs="Trebuchet MS"/>
                    <w:iCs/>
                    <w:szCs w:val="20"/>
                  </w:rPr>
                  <w:t>utes</w:t>
                </w:r>
                <w:r w:rsidRPr="007B1CDC">
                  <w:rPr>
                    <w:rFonts w:cs="Trebuchet MS"/>
                    <w:iCs/>
                    <w:szCs w:val="20"/>
                  </w:rPr>
                  <w:t>,</w:t>
                </w:r>
                <w:proofErr w:type="gramEnd"/>
                <w:r w:rsidRPr="007B1CDC">
                  <w:rPr>
                    <w:rFonts w:cs="Trebuchet MS"/>
                    <w:iCs/>
                    <w:szCs w:val="20"/>
                  </w:rPr>
                  <w:t xml:space="preserve"> colo</w:t>
                </w:r>
                <w:r w:rsidR="00523629">
                  <w:rPr>
                    <w:rFonts w:cs="Trebuchet MS"/>
                    <w:iCs/>
                    <w:szCs w:val="20"/>
                  </w:rPr>
                  <w:t>u</w:t>
                </w:r>
                <w:r w:rsidRPr="007B1CDC">
                  <w:rPr>
                    <w:rFonts w:cs="Trebuchet MS"/>
                    <w:iCs/>
                    <w:szCs w:val="20"/>
                  </w:rPr>
                  <w:t>r, sound</w:t>
                </w:r>
                <w:r w:rsidR="00523629">
                  <w:rPr>
                    <w:rFonts w:cs="Trebuchet MS"/>
                    <w:iCs/>
                    <w:szCs w:val="20"/>
                  </w:rPr>
                  <w:t>.</w:t>
                </w:r>
              </w:p>
              <w:p w14:paraId="454868B1" w14:textId="0E709FC1" w:rsidR="00DC06CA" w:rsidRPr="00A33F08" w:rsidRDefault="00DC06CA" w:rsidP="00A33F08">
                <w:pPr>
                  <w:pStyle w:val="NormalfollowingH2"/>
                  <w:rPr>
                    <w:rFonts w:cs="Trebuchet MS"/>
                    <w:iCs/>
                    <w:szCs w:val="20"/>
                  </w:rPr>
                </w:pPr>
                <w:r w:rsidRPr="00523629">
                  <w:rPr>
                    <w:rFonts w:cs="Helvetica"/>
                    <w:bCs/>
                    <w:i/>
                  </w:rPr>
                  <w:t xml:space="preserve">Americana I </w:t>
                </w:r>
                <w:proofErr w:type="spellStart"/>
                <w:r w:rsidRPr="00523629">
                  <w:rPr>
                    <w:rFonts w:cs="Helvetica"/>
                    <w:bCs/>
                    <w:i/>
                  </w:rPr>
                  <w:t>Ching</w:t>
                </w:r>
                <w:proofErr w:type="spellEnd"/>
                <w:r w:rsidRPr="00523629">
                  <w:rPr>
                    <w:rFonts w:cs="Helvetica"/>
                    <w:bCs/>
                    <w:i/>
                  </w:rPr>
                  <w:t xml:space="preserve"> Apple Pie</w:t>
                </w:r>
                <w:r>
                  <w:rPr>
                    <w:rFonts w:cs="Helvetica"/>
                    <w:bCs/>
                  </w:rPr>
                  <w:t xml:space="preserve"> </w:t>
                </w:r>
                <w:r w:rsidR="00523629">
                  <w:rPr>
                    <w:rFonts w:cs="Helvetica"/>
                    <w:bCs/>
                  </w:rPr>
                  <w:t>(</w:t>
                </w:r>
                <w:r w:rsidR="00A33F08">
                  <w:rPr>
                    <w:rFonts w:cs="Trebuchet MS"/>
                    <w:iCs/>
                    <w:szCs w:val="20"/>
                  </w:rPr>
                  <w:t>2007)</w:t>
                </w:r>
                <w:proofErr w:type="gramStart"/>
                <w:r w:rsidR="00A33F08">
                  <w:rPr>
                    <w:rFonts w:cs="Trebuchet MS"/>
                    <w:iCs/>
                    <w:szCs w:val="20"/>
                  </w:rPr>
                  <w:t>;</w:t>
                </w:r>
                <w:proofErr w:type="gramEnd"/>
                <w:r w:rsidRPr="007B1CDC">
                  <w:rPr>
                    <w:rFonts w:cs="Trebuchet MS"/>
                    <w:iCs/>
                    <w:szCs w:val="20"/>
                  </w:rPr>
                  <w:t xml:space="preserve"> 16:37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05E522AD" w14:textId="73149283" w:rsidR="00DC06CA" w:rsidRPr="00A33F08" w:rsidRDefault="00DC06CA" w:rsidP="00A33F08">
                <w:pPr>
                  <w:pStyle w:val="NormalfollowingH2"/>
                  <w:rPr>
                    <w:rFonts w:cs="Trebuchet MS"/>
                    <w:iCs/>
                    <w:szCs w:val="20"/>
                  </w:rPr>
                </w:pPr>
                <w:r w:rsidRPr="00523629">
                  <w:rPr>
                    <w:rFonts w:cs="Helvetica"/>
                    <w:bCs/>
                    <w:i/>
                  </w:rPr>
                  <w:t xml:space="preserve">Carl </w:t>
                </w:r>
                <w:proofErr w:type="spellStart"/>
                <w:r w:rsidRPr="00523629">
                  <w:rPr>
                    <w:rFonts w:cs="Helvetica"/>
                    <w:bCs/>
                    <w:i/>
                  </w:rPr>
                  <w:t>Ruggles</w:t>
                </w:r>
                <w:proofErr w:type="spellEnd"/>
                <w:r w:rsidRPr="00523629">
                  <w:rPr>
                    <w:rFonts w:cs="Helvetica"/>
                    <w:bCs/>
                    <w:i/>
                  </w:rPr>
                  <w:t xml:space="preserve"> Christmas Breakfast 1963</w:t>
                </w:r>
                <w:r>
                  <w:rPr>
                    <w:rFonts w:cs="Helvetica"/>
                    <w:bCs/>
                  </w:rPr>
                  <w:t xml:space="preserve"> </w:t>
                </w:r>
                <w:r w:rsidR="00523629">
                  <w:rPr>
                    <w:rFonts w:cs="Helvetica"/>
                    <w:bCs/>
                  </w:rPr>
                  <w:t>(</w:t>
                </w:r>
                <w:r w:rsidR="00A33F08">
                  <w:rPr>
                    <w:rFonts w:cs="Trebuchet MS"/>
                    <w:iCs/>
                    <w:szCs w:val="20"/>
                  </w:rPr>
                  <w:t>2007)</w:t>
                </w:r>
                <w:proofErr w:type="gramStart"/>
                <w:r w:rsidR="00A33F08">
                  <w:rPr>
                    <w:rFonts w:cs="Trebuchet MS"/>
                    <w:iCs/>
                    <w:szCs w:val="20"/>
                  </w:rPr>
                  <w:t>;</w:t>
                </w:r>
                <w:proofErr w:type="gramEnd"/>
                <w:r w:rsidRPr="007B1CDC">
                  <w:rPr>
                    <w:rFonts w:cs="Trebuchet MS"/>
                    <w:iCs/>
                    <w:szCs w:val="20"/>
                  </w:rPr>
                  <w:t xml:space="preserve"> 9:04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426FFF32" w14:textId="5F7E4F2D" w:rsidR="00DC06CA" w:rsidRPr="00A33F08" w:rsidRDefault="00DC06CA" w:rsidP="00A33F08">
                <w:pPr>
                  <w:pStyle w:val="NormalfollowingH2"/>
                  <w:rPr>
                    <w:rFonts w:cs="Trebuchet MS"/>
                    <w:iCs/>
                    <w:szCs w:val="20"/>
                  </w:rPr>
                </w:pPr>
                <w:r w:rsidRPr="00523629">
                  <w:rPr>
                    <w:rFonts w:cs="Helvetica"/>
                    <w:bCs/>
                    <w:i/>
                  </w:rPr>
                  <w:t>Infinity Kisses - The Movie</w:t>
                </w:r>
                <w:r>
                  <w:rPr>
                    <w:rFonts w:cs="Helvetica"/>
                    <w:bCs/>
                  </w:rPr>
                  <w:t xml:space="preserve"> </w:t>
                </w:r>
                <w:r w:rsidR="00523629">
                  <w:rPr>
                    <w:rFonts w:cs="Helvetica"/>
                    <w:bCs/>
                  </w:rPr>
                  <w:t>(</w:t>
                </w:r>
                <w:r w:rsidR="00A33F08">
                  <w:rPr>
                    <w:rFonts w:cs="Trebuchet MS"/>
                    <w:iCs/>
                    <w:szCs w:val="20"/>
                  </w:rPr>
                  <w:t>2008)</w:t>
                </w:r>
                <w:proofErr w:type="gramStart"/>
                <w:r w:rsidR="00A33F08">
                  <w:rPr>
                    <w:rFonts w:cs="Trebuchet MS"/>
                    <w:iCs/>
                    <w:szCs w:val="20"/>
                  </w:rPr>
                  <w:t>;</w:t>
                </w:r>
                <w:proofErr w:type="gramEnd"/>
                <w:r w:rsidRPr="007B1CDC">
                  <w:rPr>
                    <w:rFonts w:cs="Trebuchet MS"/>
                    <w:iCs/>
                    <w:szCs w:val="20"/>
                  </w:rPr>
                  <w:t xml:space="preserve"> 9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5D9DEB6B" w14:textId="065D86DC" w:rsidR="00DC06CA" w:rsidRPr="00A33F08" w:rsidRDefault="00DC06CA" w:rsidP="00A33F08">
                <w:pPr>
                  <w:pStyle w:val="NormalfollowingH2"/>
                  <w:rPr>
                    <w:rFonts w:cs="Trebuchet MS"/>
                    <w:iCs/>
                    <w:szCs w:val="20"/>
                  </w:rPr>
                </w:pPr>
                <w:r w:rsidRPr="00523629">
                  <w:rPr>
                    <w:rFonts w:cs="Helvetica"/>
                    <w:bCs/>
                    <w:i/>
                  </w:rPr>
                  <w:t>Precarious</w:t>
                </w:r>
                <w:r>
                  <w:rPr>
                    <w:rFonts w:cs="Helvetica"/>
                    <w:bCs/>
                  </w:rPr>
                  <w:t xml:space="preserve"> </w:t>
                </w:r>
                <w:r w:rsidR="00523629">
                  <w:rPr>
                    <w:rFonts w:cs="Helvetica"/>
                    <w:bCs/>
                  </w:rPr>
                  <w:t>(</w:t>
                </w:r>
                <w:r w:rsidR="00A33F08">
                  <w:rPr>
                    <w:rFonts w:cs="Trebuchet MS"/>
                    <w:iCs/>
                    <w:szCs w:val="20"/>
                  </w:rPr>
                  <w:t>2009)</w:t>
                </w:r>
                <w:proofErr w:type="gramStart"/>
                <w:r w:rsidR="00A33F08">
                  <w:rPr>
                    <w:rFonts w:cs="Trebuchet MS"/>
                    <w:iCs/>
                    <w:szCs w:val="20"/>
                  </w:rPr>
                  <w:t>;</w:t>
                </w:r>
                <w:proofErr w:type="gramEnd"/>
                <w:r w:rsidRPr="007B1CDC">
                  <w:rPr>
                    <w:rFonts w:cs="Trebuchet MS"/>
                    <w:iCs/>
                    <w:szCs w:val="20"/>
                  </w:rPr>
                  <w:t xml:space="preserve"> 4:56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527909EC" w14:textId="77777777" w:rsidR="00A33F08" w:rsidRDefault="00DC06CA" w:rsidP="00EB7E20">
                <w:pPr>
                  <w:pStyle w:val="NormalfollowingH2"/>
                  <w:rPr>
                    <w:rFonts w:cs="Trebuchet MS"/>
                    <w:iCs/>
                    <w:szCs w:val="20"/>
                  </w:rPr>
                </w:pPr>
                <w:proofErr w:type="spellStart"/>
                <w:r w:rsidRPr="00523629">
                  <w:rPr>
                    <w:rFonts w:cs="Helvetica"/>
                    <w:bCs/>
                    <w:i/>
                  </w:rPr>
                  <w:t>Pinea</w:t>
                </w:r>
                <w:proofErr w:type="spellEnd"/>
                <w:r w:rsidRPr="00523629">
                  <w:rPr>
                    <w:rFonts w:cs="Helvetica"/>
                    <w:bCs/>
                    <w:i/>
                  </w:rPr>
                  <w:t xml:space="preserve"> Silva</w:t>
                </w:r>
                <w:r>
                  <w:rPr>
                    <w:rFonts w:cs="Helvetica"/>
                    <w:bCs/>
                  </w:rPr>
                  <w:t xml:space="preserve"> </w:t>
                </w:r>
                <w:r w:rsidR="00523629">
                  <w:rPr>
                    <w:rFonts w:cs="Helvetica"/>
                    <w:bCs/>
                  </w:rPr>
                  <w:t>(</w:t>
                </w:r>
                <w:r w:rsidR="00A33F08">
                  <w:rPr>
                    <w:rFonts w:cs="Trebuchet MS"/>
                    <w:iCs/>
                    <w:szCs w:val="20"/>
                  </w:rPr>
                  <w:t>2012)</w:t>
                </w:r>
                <w:proofErr w:type="gramStart"/>
                <w:r w:rsidR="00A33F08">
                  <w:rPr>
                    <w:rFonts w:cs="Trebuchet MS"/>
                    <w:iCs/>
                    <w:szCs w:val="20"/>
                  </w:rPr>
                  <w:t>;</w:t>
                </w:r>
                <w:proofErr w:type="gramEnd"/>
                <w:r w:rsidRPr="007B1CDC">
                  <w:rPr>
                    <w:rFonts w:cs="Trebuchet MS"/>
                    <w:iCs/>
                    <w:szCs w:val="20"/>
                  </w:rPr>
                  <w:t xml:space="preserve"> 9:27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3C20A29F" w14:textId="77777777" w:rsidR="00A33F08" w:rsidRDefault="00A33F08" w:rsidP="00EB7E20">
                <w:pPr>
                  <w:pStyle w:val="NormalfollowingH2"/>
                  <w:rPr>
                    <w:rFonts w:cs="Trebuchet MS"/>
                    <w:iCs/>
                    <w:szCs w:val="20"/>
                  </w:rPr>
                </w:pPr>
              </w:p>
              <w:p w14:paraId="36ED5D31" w14:textId="4E0816EA" w:rsidR="003F0D73" w:rsidRPr="00A33F08" w:rsidRDefault="00A33F08" w:rsidP="00A33F08">
                <w:pPr>
                  <w:pStyle w:val="Authornote"/>
                </w:pPr>
                <w:r>
                  <w:t xml:space="preserve">Video by </w:t>
                </w:r>
                <w:proofErr w:type="spellStart"/>
                <w:r>
                  <w:t>Carolee</w:t>
                </w:r>
                <w:proofErr w:type="spellEnd"/>
                <w:r>
                  <w:t xml:space="preserve"> </w:t>
                </w:r>
                <w:proofErr w:type="spellStart"/>
                <w:r>
                  <w:t>Schneemann</w:t>
                </w:r>
                <w:proofErr w:type="spellEnd"/>
                <w:r>
                  <w:t xml:space="preserve"> available on the ‘Electronic Arts Intermix’ website: </w:t>
                </w:r>
                <w:r w:rsidRPr="002D2FC2">
                  <w:t>http://eai.org/artistTitles.htm</w:t>
                </w:r>
                <w:proofErr w:type="gramStart"/>
                <w:r w:rsidRPr="002D2FC2">
                  <w:t>?id</w:t>
                </w:r>
                <w:proofErr w:type="gramEnd"/>
                <w:r w:rsidRPr="002D2FC2">
                  <w:t>=6735</w:t>
                </w:r>
              </w:p>
            </w:tc>
          </w:sdtContent>
        </w:sdt>
      </w:tr>
      <w:tr w:rsidR="003235A7" w14:paraId="00899516" w14:textId="77777777" w:rsidTr="003235A7">
        <w:tc>
          <w:tcPr>
            <w:tcW w:w="9016" w:type="dxa"/>
          </w:tcPr>
          <w:p w14:paraId="32E7AA5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17E7BE8DBC37E4BB5E55B8A63DF8079"/>
              </w:placeholder>
            </w:sdtPr>
            <w:sdtContent>
              <w:p w14:paraId="3603FFBB" w14:textId="3F23F78D" w:rsidR="00F569BE" w:rsidRDefault="00027E4D" w:rsidP="00F569BE">
                <w:sdt>
                  <w:sdtPr>
                    <w:id w:val="273227210"/>
                    <w:citation/>
                  </w:sdtPr>
                  <w:sdtContent>
                    <w:r w:rsidR="00F569BE">
                      <w:fldChar w:fldCharType="begin"/>
                    </w:r>
                    <w:r w:rsidR="00F569BE">
                      <w:rPr>
                        <w:lang w:val="en-US"/>
                      </w:rPr>
                      <w:instrText xml:space="preserve"> CITATION Hau98 \l 1033 </w:instrText>
                    </w:r>
                    <w:r w:rsidR="00F569BE">
                      <w:fldChar w:fldCharType="separate"/>
                    </w:r>
                    <w:r w:rsidR="00F569BE" w:rsidRPr="00F569BE">
                      <w:rPr>
                        <w:noProof/>
                        <w:lang w:val="en-US"/>
                      </w:rPr>
                      <w:t>(Haug)</w:t>
                    </w:r>
                    <w:r w:rsidR="00F569BE">
                      <w:fldChar w:fldCharType="end"/>
                    </w:r>
                  </w:sdtContent>
                </w:sdt>
              </w:p>
              <w:p w14:paraId="26EE3E54" w14:textId="77777777" w:rsidR="00F569BE" w:rsidRDefault="00F569BE" w:rsidP="00F569BE"/>
              <w:p w14:paraId="1A9B8EB2" w14:textId="77777777" w:rsidR="00B25965" w:rsidRDefault="00027E4D" w:rsidP="00B25965">
                <w:pPr>
                  <w:tabs>
                    <w:tab w:val="left" w:pos="1640"/>
                  </w:tabs>
                </w:pPr>
                <w:sdt>
                  <w:sdtPr>
                    <w:id w:val="-1355651866"/>
                    <w:citation/>
                  </w:sdtPr>
                  <w:sdtContent>
                    <w:r w:rsidR="00F569BE">
                      <w:fldChar w:fldCharType="begin"/>
                    </w:r>
                    <w:r w:rsidR="00F569BE">
                      <w:rPr>
                        <w:lang w:val="en-US"/>
                      </w:rPr>
                      <w:instrText xml:space="preserve"> CITATION Mac80 \l 1033 </w:instrText>
                    </w:r>
                    <w:r w:rsidR="00F569BE">
                      <w:fldChar w:fldCharType="separate"/>
                    </w:r>
                    <w:r w:rsidR="00F569BE" w:rsidRPr="00F569BE">
                      <w:rPr>
                        <w:noProof/>
                        <w:lang w:val="en-US"/>
                      </w:rPr>
                      <w:t>(MacDonald)</w:t>
                    </w:r>
                    <w:r w:rsidR="00F569BE">
                      <w:fldChar w:fldCharType="end"/>
                    </w:r>
                  </w:sdtContent>
                </w:sdt>
                <w:r w:rsidR="00B25965">
                  <w:tab/>
                </w:r>
              </w:p>
              <w:p w14:paraId="7F5C0BF4" w14:textId="70F4C5F7" w:rsidR="00B25965" w:rsidRDefault="00B25965" w:rsidP="00B25965">
                <w:pPr>
                  <w:tabs>
                    <w:tab w:val="left" w:pos="1640"/>
                  </w:tabs>
                </w:pPr>
              </w:p>
              <w:p w14:paraId="59089F42" w14:textId="795B790E" w:rsidR="00B25965" w:rsidRDefault="00027E4D" w:rsidP="00B25965">
                <w:pPr>
                  <w:tabs>
                    <w:tab w:val="left" w:pos="1640"/>
                  </w:tabs>
                </w:pPr>
                <w:sdt>
                  <w:sdtPr>
                    <w:id w:val="844135289"/>
                    <w:citation/>
                  </w:sdtPr>
                  <w:sdtContent>
                    <w:r w:rsidR="00B25965">
                      <w:fldChar w:fldCharType="begin"/>
                    </w:r>
                    <w:r w:rsidR="00B25965">
                      <w:rPr>
                        <w:lang w:val="en-US"/>
                      </w:rPr>
                      <w:instrText xml:space="preserve">CITATION Sch96 \l 1033 </w:instrText>
                    </w:r>
                    <w:r w:rsidR="00B25965">
                      <w:fldChar w:fldCharType="separate"/>
                    </w:r>
                    <w:r w:rsidR="00B25965" w:rsidRPr="00B25965">
                      <w:rPr>
                        <w:noProof/>
                        <w:lang w:val="en-US"/>
                      </w:rPr>
                      <w:t>(Schneemann, Carolee Schneemann: Up To and Including Her Limits)</w:t>
                    </w:r>
                    <w:r w:rsidR="00B25965">
                      <w:fldChar w:fldCharType="end"/>
                    </w:r>
                  </w:sdtContent>
                </w:sdt>
              </w:p>
              <w:p w14:paraId="386E060E" w14:textId="77777777" w:rsidR="00B25965" w:rsidRDefault="00B25965" w:rsidP="00B25965">
                <w:pPr>
                  <w:tabs>
                    <w:tab w:val="left" w:pos="1640"/>
                  </w:tabs>
                </w:pPr>
              </w:p>
              <w:p w14:paraId="5A3ED3A5" w14:textId="77777777" w:rsidR="00B25965" w:rsidRDefault="00027E4D" w:rsidP="00B25965">
                <w:pPr>
                  <w:tabs>
                    <w:tab w:val="left" w:pos="1640"/>
                  </w:tabs>
                </w:pPr>
                <w:sdt>
                  <w:sdtPr>
                    <w:id w:val="-1800135693"/>
                    <w:citation/>
                  </w:sdtPr>
                  <w:sdtContent>
                    <w:r w:rsidR="00B25965">
                      <w:fldChar w:fldCharType="begin"/>
                    </w:r>
                    <w:r w:rsidR="00B25965">
                      <w:rPr>
                        <w:lang w:val="en-US"/>
                      </w:rPr>
                      <w:instrText xml:space="preserve"> CITATION Sch02 \l 1033 </w:instrText>
                    </w:r>
                    <w:r w:rsidR="00B25965">
                      <w:fldChar w:fldCharType="separate"/>
                    </w:r>
                    <w:r w:rsidR="00B25965" w:rsidRPr="00B25965">
                      <w:rPr>
                        <w:noProof/>
                        <w:lang w:val="en-US"/>
                      </w:rPr>
                      <w:t>(Schneemann, Imaging Her Erotics: Essays, Interviews, Projects)</w:t>
                    </w:r>
                    <w:r w:rsidR="00B25965">
                      <w:fldChar w:fldCharType="end"/>
                    </w:r>
                  </w:sdtContent>
                </w:sdt>
              </w:p>
              <w:p w14:paraId="37D1A467" w14:textId="77777777" w:rsidR="00B25965" w:rsidRDefault="00B25965" w:rsidP="00B25965">
                <w:pPr>
                  <w:tabs>
                    <w:tab w:val="left" w:pos="1640"/>
                  </w:tabs>
                </w:pPr>
              </w:p>
              <w:p w14:paraId="7C7DC8B4" w14:textId="5949AA12" w:rsidR="003235A7" w:rsidRDefault="00027E4D" w:rsidP="00B25965">
                <w:pPr>
                  <w:tabs>
                    <w:tab w:val="left" w:pos="1640"/>
                  </w:tabs>
                </w:pPr>
                <w:sdt>
                  <w:sdtPr>
                    <w:id w:val="1542558284"/>
                    <w:citation/>
                  </w:sdtPr>
                  <w:sdtContent>
                    <w:r w:rsidR="00B25965">
                      <w:fldChar w:fldCharType="begin"/>
                    </w:r>
                    <w:r w:rsidR="00B25965">
                      <w:rPr>
                        <w:lang w:val="en-US"/>
                      </w:rPr>
                      <w:instrText xml:space="preserve"> CITATION Sch79 \l 1033 </w:instrText>
                    </w:r>
                    <w:r w:rsidR="00B25965">
                      <w:fldChar w:fldCharType="separate"/>
                    </w:r>
                    <w:r w:rsidR="00B25965" w:rsidRPr="00B25965">
                      <w:rPr>
                        <w:noProof/>
                        <w:lang w:val="en-US"/>
                      </w:rPr>
                      <w:t>(Schneemann, More than Meat Joy: Complete Performance Works and Selected Writings )</w:t>
                    </w:r>
                    <w:r w:rsidR="00B25965">
                      <w:fldChar w:fldCharType="end"/>
                    </w:r>
                  </w:sdtContent>
                </w:sdt>
              </w:p>
            </w:sdtContent>
          </w:sdt>
        </w:tc>
      </w:tr>
    </w:tbl>
    <w:p w14:paraId="39290B7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6B91A" w14:textId="77777777" w:rsidR="00A33F08" w:rsidRDefault="00A33F08" w:rsidP="007A0D55">
      <w:pPr>
        <w:spacing w:after="0" w:line="240" w:lineRule="auto"/>
      </w:pPr>
      <w:r>
        <w:separator/>
      </w:r>
    </w:p>
  </w:endnote>
  <w:endnote w:type="continuationSeparator" w:id="0">
    <w:p w14:paraId="688F6834" w14:textId="77777777" w:rsidR="00A33F08" w:rsidRDefault="00A33F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A917A" w14:textId="77777777" w:rsidR="00A33F08" w:rsidRDefault="00A33F08" w:rsidP="007A0D55">
      <w:pPr>
        <w:spacing w:after="0" w:line="240" w:lineRule="auto"/>
      </w:pPr>
      <w:r>
        <w:separator/>
      </w:r>
    </w:p>
  </w:footnote>
  <w:footnote w:type="continuationSeparator" w:id="0">
    <w:p w14:paraId="5E80B188" w14:textId="77777777" w:rsidR="00A33F08" w:rsidRDefault="00A33F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2A3B4" w14:textId="77777777" w:rsidR="00A33F08" w:rsidRDefault="00A33F0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0EDB40" w14:textId="77777777" w:rsidR="00A33F08" w:rsidRDefault="00A33F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E2"/>
    <w:rsid w:val="00027E4D"/>
    <w:rsid w:val="00032559"/>
    <w:rsid w:val="00052040"/>
    <w:rsid w:val="00055B1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2FC2"/>
    <w:rsid w:val="0030662D"/>
    <w:rsid w:val="003235A7"/>
    <w:rsid w:val="003458B2"/>
    <w:rsid w:val="003677B6"/>
    <w:rsid w:val="003D3579"/>
    <w:rsid w:val="003E2795"/>
    <w:rsid w:val="003F0D73"/>
    <w:rsid w:val="00462DBE"/>
    <w:rsid w:val="00464699"/>
    <w:rsid w:val="0046694E"/>
    <w:rsid w:val="00483379"/>
    <w:rsid w:val="00487BC5"/>
    <w:rsid w:val="00496888"/>
    <w:rsid w:val="004A7476"/>
    <w:rsid w:val="004E5164"/>
    <w:rsid w:val="004E5896"/>
    <w:rsid w:val="00513EE6"/>
    <w:rsid w:val="00523629"/>
    <w:rsid w:val="00534F8F"/>
    <w:rsid w:val="00590035"/>
    <w:rsid w:val="005B177E"/>
    <w:rsid w:val="005B3921"/>
    <w:rsid w:val="005F26D7"/>
    <w:rsid w:val="005F5450"/>
    <w:rsid w:val="00633F2A"/>
    <w:rsid w:val="0068259C"/>
    <w:rsid w:val="006D0412"/>
    <w:rsid w:val="007052C7"/>
    <w:rsid w:val="00717383"/>
    <w:rsid w:val="007411B9"/>
    <w:rsid w:val="00780D95"/>
    <w:rsid w:val="00780DC7"/>
    <w:rsid w:val="007A0D55"/>
    <w:rsid w:val="007B3377"/>
    <w:rsid w:val="007E5F44"/>
    <w:rsid w:val="00821DE3"/>
    <w:rsid w:val="00842BC3"/>
    <w:rsid w:val="00846CE1"/>
    <w:rsid w:val="008A5B87"/>
    <w:rsid w:val="008E10C8"/>
    <w:rsid w:val="00922950"/>
    <w:rsid w:val="009420E7"/>
    <w:rsid w:val="009A7264"/>
    <w:rsid w:val="009D1606"/>
    <w:rsid w:val="009E18A1"/>
    <w:rsid w:val="009E73D7"/>
    <w:rsid w:val="00A27D2C"/>
    <w:rsid w:val="00A33F08"/>
    <w:rsid w:val="00A76FD9"/>
    <w:rsid w:val="00AB436D"/>
    <w:rsid w:val="00AD2F24"/>
    <w:rsid w:val="00AD4844"/>
    <w:rsid w:val="00B219AE"/>
    <w:rsid w:val="00B25965"/>
    <w:rsid w:val="00B33145"/>
    <w:rsid w:val="00B574C9"/>
    <w:rsid w:val="00BC39C9"/>
    <w:rsid w:val="00BE5BF7"/>
    <w:rsid w:val="00BF40E1"/>
    <w:rsid w:val="00C27FAB"/>
    <w:rsid w:val="00C358D4"/>
    <w:rsid w:val="00C6296B"/>
    <w:rsid w:val="00CC586D"/>
    <w:rsid w:val="00CF1542"/>
    <w:rsid w:val="00CF3EC5"/>
    <w:rsid w:val="00D656DA"/>
    <w:rsid w:val="00D83300"/>
    <w:rsid w:val="00DB06DE"/>
    <w:rsid w:val="00DC06CA"/>
    <w:rsid w:val="00DC6B48"/>
    <w:rsid w:val="00DF01B0"/>
    <w:rsid w:val="00E00040"/>
    <w:rsid w:val="00E058E2"/>
    <w:rsid w:val="00E85A05"/>
    <w:rsid w:val="00E864DC"/>
    <w:rsid w:val="00E95829"/>
    <w:rsid w:val="00EA606C"/>
    <w:rsid w:val="00EB0C8C"/>
    <w:rsid w:val="00EB51FD"/>
    <w:rsid w:val="00EB77DB"/>
    <w:rsid w:val="00EB7E20"/>
    <w:rsid w:val="00ED139F"/>
    <w:rsid w:val="00EE5A19"/>
    <w:rsid w:val="00EF74F7"/>
    <w:rsid w:val="00F36937"/>
    <w:rsid w:val="00F569B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A9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58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E2"/>
    <w:rPr>
      <w:rFonts w:ascii="Lucida Grande" w:hAnsi="Lucida Grande" w:cs="Lucida Grande"/>
      <w:sz w:val="18"/>
      <w:szCs w:val="18"/>
    </w:rPr>
  </w:style>
  <w:style w:type="character" w:styleId="CommentReference">
    <w:name w:val="annotation reference"/>
    <w:basedOn w:val="DefaultParagraphFont"/>
    <w:uiPriority w:val="99"/>
    <w:semiHidden/>
    <w:rsid w:val="00842BC3"/>
    <w:rPr>
      <w:sz w:val="18"/>
      <w:szCs w:val="18"/>
    </w:rPr>
  </w:style>
  <w:style w:type="paragraph" w:styleId="CommentText">
    <w:name w:val="annotation text"/>
    <w:basedOn w:val="Normal"/>
    <w:link w:val="CommentTextChar"/>
    <w:uiPriority w:val="99"/>
    <w:semiHidden/>
    <w:rsid w:val="00842BC3"/>
    <w:pPr>
      <w:spacing w:line="240" w:lineRule="auto"/>
    </w:pPr>
    <w:rPr>
      <w:sz w:val="24"/>
      <w:szCs w:val="24"/>
    </w:rPr>
  </w:style>
  <w:style w:type="character" w:customStyle="1" w:styleId="CommentTextChar">
    <w:name w:val="Comment Text Char"/>
    <w:basedOn w:val="DefaultParagraphFont"/>
    <w:link w:val="CommentText"/>
    <w:uiPriority w:val="99"/>
    <w:semiHidden/>
    <w:rsid w:val="00842BC3"/>
    <w:rPr>
      <w:sz w:val="24"/>
      <w:szCs w:val="24"/>
    </w:rPr>
  </w:style>
  <w:style w:type="paragraph" w:styleId="CommentSubject">
    <w:name w:val="annotation subject"/>
    <w:basedOn w:val="CommentText"/>
    <w:next w:val="CommentText"/>
    <w:link w:val="CommentSubjectChar"/>
    <w:uiPriority w:val="99"/>
    <w:semiHidden/>
    <w:rsid w:val="00842BC3"/>
    <w:rPr>
      <w:b/>
      <w:bCs/>
      <w:sz w:val="20"/>
      <w:szCs w:val="20"/>
    </w:rPr>
  </w:style>
  <w:style w:type="character" w:customStyle="1" w:styleId="CommentSubjectChar">
    <w:name w:val="Comment Subject Char"/>
    <w:basedOn w:val="CommentTextChar"/>
    <w:link w:val="CommentSubject"/>
    <w:uiPriority w:val="99"/>
    <w:semiHidden/>
    <w:rsid w:val="00842BC3"/>
    <w:rPr>
      <w:b/>
      <w:bCs/>
      <w:sz w:val="20"/>
      <w:szCs w:val="20"/>
    </w:rPr>
  </w:style>
  <w:style w:type="paragraph" w:styleId="Caption">
    <w:name w:val="caption"/>
    <w:basedOn w:val="Normal"/>
    <w:next w:val="Normal"/>
    <w:uiPriority w:val="35"/>
    <w:semiHidden/>
    <w:qFormat/>
    <w:rsid w:val="006825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58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E2"/>
    <w:rPr>
      <w:rFonts w:ascii="Lucida Grande" w:hAnsi="Lucida Grande" w:cs="Lucida Grande"/>
      <w:sz w:val="18"/>
      <w:szCs w:val="18"/>
    </w:rPr>
  </w:style>
  <w:style w:type="character" w:styleId="CommentReference">
    <w:name w:val="annotation reference"/>
    <w:basedOn w:val="DefaultParagraphFont"/>
    <w:uiPriority w:val="99"/>
    <w:semiHidden/>
    <w:rsid w:val="00842BC3"/>
    <w:rPr>
      <w:sz w:val="18"/>
      <w:szCs w:val="18"/>
    </w:rPr>
  </w:style>
  <w:style w:type="paragraph" w:styleId="CommentText">
    <w:name w:val="annotation text"/>
    <w:basedOn w:val="Normal"/>
    <w:link w:val="CommentTextChar"/>
    <w:uiPriority w:val="99"/>
    <w:semiHidden/>
    <w:rsid w:val="00842BC3"/>
    <w:pPr>
      <w:spacing w:line="240" w:lineRule="auto"/>
    </w:pPr>
    <w:rPr>
      <w:sz w:val="24"/>
      <w:szCs w:val="24"/>
    </w:rPr>
  </w:style>
  <w:style w:type="character" w:customStyle="1" w:styleId="CommentTextChar">
    <w:name w:val="Comment Text Char"/>
    <w:basedOn w:val="DefaultParagraphFont"/>
    <w:link w:val="CommentText"/>
    <w:uiPriority w:val="99"/>
    <w:semiHidden/>
    <w:rsid w:val="00842BC3"/>
    <w:rPr>
      <w:sz w:val="24"/>
      <w:szCs w:val="24"/>
    </w:rPr>
  </w:style>
  <w:style w:type="paragraph" w:styleId="CommentSubject">
    <w:name w:val="annotation subject"/>
    <w:basedOn w:val="CommentText"/>
    <w:next w:val="CommentText"/>
    <w:link w:val="CommentSubjectChar"/>
    <w:uiPriority w:val="99"/>
    <w:semiHidden/>
    <w:rsid w:val="00842BC3"/>
    <w:rPr>
      <w:b/>
      <w:bCs/>
      <w:sz w:val="20"/>
      <w:szCs w:val="20"/>
    </w:rPr>
  </w:style>
  <w:style w:type="character" w:customStyle="1" w:styleId="CommentSubjectChar">
    <w:name w:val="Comment Subject Char"/>
    <w:basedOn w:val="CommentTextChar"/>
    <w:link w:val="CommentSubject"/>
    <w:uiPriority w:val="99"/>
    <w:semiHidden/>
    <w:rsid w:val="00842BC3"/>
    <w:rPr>
      <w:b/>
      <w:bCs/>
      <w:sz w:val="20"/>
      <w:szCs w:val="20"/>
    </w:rPr>
  </w:style>
  <w:style w:type="paragraph" w:styleId="Caption">
    <w:name w:val="caption"/>
    <w:basedOn w:val="Normal"/>
    <w:next w:val="Normal"/>
    <w:uiPriority w:val="35"/>
    <w:semiHidden/>
    <w:qFormat/>
    <w:rsid w:val="006825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2D89CFB472104FA1095AB108C0EB38"/>
        <w:category>
          <w:name w:val="General"/>
          <w:gallery w:val="placeholder"/>
        </w:category>
        <w:types>
          <w:type w:val="bbPlcHdr"/>
        </w:types>
        <w:behaviors>
          <w:behavior w:val="content"/>
        </w:behaviors>
        <w:guid w:val="{E0E67A6E-B7D8-6A4D-8D12-ABFA87E6C536}"/>
      </w:docPartPr>
      <w:docPartBody>
        <w:p w:rsidR="00E44140" w:rsidRDefault="00E44140">
          <w:pPr>
            <w:pStyle w:val="EF2D89CFB472104FA1095AB108C0EB38"/>
          </w:pPr>
          <w:r w:rsidRPr="00CC586D">
            <w:rPr>
              <w:rStyle w:val="PlaceholderText"/>
              <w:b/>
              <w:color w:val="FFFFFF" w:themeColor="background1"/>
            </w:rPr>
            <w:t>[Salutation]</w:t>
          </w:r>
        </w:p>
      </w:docPartBody>
    </w:docPart>
    <w:docPart>
      <w:docPartPr>
        <w:name w:val="1CE8AE4D982E7A45ABC729A48932620A"/>
        <w:category>
          <w:name w:val="General"/>
          <w:gallery w:val="placeholder"/>
        </w:category>
        <w:types>
          <w:type w:val="bbPlcHdr"/>
        </w:types>
        <w:behaviors>
          <w:behavior w:val="content"/>
        </w:behaviors>
        <w:guid w:val="{6BE53E24-7491-6346-BBCF-625DF75B6A9D}"/>
      </w:docPartPr>
      <w:docPartBody>
        <w:p w:rsidR="00E44140" w:rsidRDefault="00E44140">
          <w:pPr>
            <w:pStyle w:val="1CE8AE4D982E7A45ABC729A48932620A"/>
          </w:pPr>
          <w:r>
            <w:rPr>
              <w:rStyle w:val="PlaceholderText"/>
            </w:rPr>
            <w:t>[First name]</w:t>
          </w:r>
        </w:p>
      </w:docPartBody>
    </w:docPart>
    <w:docPart>
      <w:docPartPr>
        <w:name w:val="B0DD270DC49F9B429AF377E8E8000D5D"/>
        <w:category>
          <w:name w:val="General"/>
          <w:gallery w:val="placeholder"/>
        </w:category>
        <w:types>
          <w:type w:val="bbPlcHdr"/>
        </w:types>
        <w:behaviors>
          <w:behavior w:val="content"/>
        </w:behaviors>
        <w:guid w:val="{94434598-DBFC-B04F-A968-4AE36029772A}"/>
      </w:docPartPr>
      <w:docPartBody>
        <w:p w:rsidR="00E44140" w:rsidRDefault="00E44140">
          <w:pPr>
            <w:pStyle w:val="B0DD270DC49F9B429AF377E8E8000D5D"/>
          </w:pPr>
          <w:r>
            <w:rPr>
              <w:rStyle w:val="PlaceholderText"/>
            </w:rPr>
            <w:t>[Middle name]</w:t>
          </w:r>
        </w:p>
      </w:docPartBody>
    </w:docPart>
    <w:docPart>
      <w:docPartPr>
        <w:name w:val="086B86021474844A845A742253F8D01F"/>
        <w:category>
          <w:name w:val="General"/>
          <w:gallery w:val="placeholder"/>
        </w:category>
        <w:types>
          <w:type w:val="bbPlcHdr"/>
        </w:types>
        <w:behaviors>
          <w:behavior w:val="content"/>
        </w:behaviors>
        <w:guid w:val="{2DAE9738-16D4-4D4A-A4A8-6D91CB4EDE19}"/>
      </w:docPartPr>
      <w:docPartBody>
        <w:p w:rsidR="00E44140" w:rsidRDefault="00E44140">
          <w:pPr>
            <w:pStyle w:val="086B86021474844A845A742253F8D01F"/>
          </w:pPr>
          <w:r>
            <w:rPr>
              <w:rStyle w:val="PlaceholderText"/>
            </w:rPr>
            <w:t>[Last name]</w:t>
          </w:r>
        </w:p>
      </w:docPartBody>
    </w:docPart>
    <w:docPart>
      <w:docPartPr>
        <w:name w:val="7088461D0B526F47A050DBDEAFA6930F"/>
        <w:category>
          <w:name w:val="General"/>
          <w:gallery w:val="placeholder"/>
        </w:category>
        <w:types>
          <w:type w:val="bbPlcHdr"/>
        </w:types>
        <w:behaviors>
          <w:behavior w:val="content"/>
        </w:behaviors>
        <w:guid w:val="{5EE60A5B-A244-FE43-9F83-0255DAFC4DAB}"/>
      </w:docPartPr>
      <w:docPartBody>
        <w:p w:rsidR="00E44140" w:rsidRDefault="00E44140">
          <w:pPr>
            <w:pStyle w:val="7088461D0B526F47A050DBDEAFA6930F"/>
          </w:pPr>
          <w:r>
            <w:rPr>
              <w:rStyle w:val="PlaceholderText"/>
            </w:rPr>
            <w:t>[Enter your biography]</w:t>
          </w:r>
        </w:p>
      </w:docPartBody>
    </w:docPart>
    <w:docPart>
      <w:docPartPr>
        <w:name w:val="5B64D3E398E83D41AC3F31DC1108B4FE"/>
        <w:category>
          <w:name w:val="General"/>
          <w:gallery w:val="placeholder"/>
        </w:category>
        <w:types>
          <w:type w:val="bbPlcHdr"/>
        </w:types>
        <w:behaviors>
          <w:behavior w:val="content"/>
        </w:behaviors>
        <w:guid w:val="{6DA3D610-EE6C-DC41-85C1-6D719D1CEAD1}"/>
      </w:docPartPr>
      <w:docPartBody>
        <w:p w:rsidR="00E44140" w:rsidRDefault="00E44140">
          <w:pPr>
            <w:pStyle w:val="5B64D3E398E83D41AC3F31DC1108B4FE"/>
          </w:pPr>
          <w:r>
            <w:rPr>
              <w:rStyle w:val="PlaceholderText"/>
            </w:rPr>
            <w:t>[Enter the institution with which you are affiliated]</w:t>
          </w:r>
        </w:p>
      </w:docPartBody>
    </w:docPart>
    <w:docPart>
      <w:docPartPr>
        <w:name w:val="89C5046D9C8D2546BB5D4D10006A6D5E"/>
        <w:category>
          <w:name w:val="General"/>
          <w:gallery w:val="placeholder"/>
        </w:category>
        <w:types>
          <w:type w:val="bbPlcHdr"/>
        </w:types>
        <w:behaviors>
          <w:behavior w:val="content"/>
        </w:behaviors>
        <w:guid w:val="{4ABA2C6A-7120-454C-8E43-B92500867EB3}"/>
      </w:docPartPr>
      <w:docPartBody>
        <w:p w:rsidR="00E44140" w:rsidRDefault="00E44140">
          <w:pPr>
            <w:pStyle w:val="89C5046D9C8D2546BB5D4D10006A6D5E"/>
          </w:pPr>
          <w:r w:rsidRPr="00EF74F7">
            <w:rPr>
              <w:b/>
              <w:color w:val="808080" w:themeColor="background1" w:themeShade="80"/>
            </w:rPr>
            <w:t>[Enter the headword for your article]</w:t>
          </w:r>
        </w:p>
      </w:docPartBody>
    </w:docPart>
    <w:docPart>
      <w:docPartPr>
        <w:name w:val="87EA131737A2C345A17F6151A84BCFAB"/>
        <w:category>
          <w:name w:val="General"/>
          <w:gallery w:val="placeholder"/>
        </w:category>
        <w:types>
          <w:type w:val="bbPlcHdr"/>
        </w:types>
        <w:behaviors>
          <w:behavior w:val="content"/>
        </w:behaviors>
        <w:guid w:val="{D93296D0-32EF-0448-800A-56B28048C2F7}"/>
      </w:docPartPr>
      <w:docPartBody>
        <w:p w:rsidR="00E44140" w:rsidRDefault="00E44140">
          <w:pPr>
            <w:pStyle w:val="87EA131737A2C345A17F6151A84BCF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AFF1D719D61A4484AE30193B5A1338"/>
        <w:category>
          <w:name w:val="General"/>
          <w:gallery w:val="placeholder"/>
        </w:category>
        <w:types>
          <w:type w:val="bbPlcHdr"/>
        </w:types>
        <w:behaviors>
          <w:behavior w:val="content"/>
        </w:behaviors>
        <w:guid w:val="{EA73D7D7-2116-DB45-B7CC-3EEFAE4733A6}"/>
      </w:docPartPr>
      <w:docPartBody>
        <w:p w:rsidR="00E44140" w:rsidRDefault="00E44140">
          <w:pPr>
            <w:pStyle w:val="F9AFF1D719D61A4484AE30193B5A13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9744F4AD68AA499DAC40E2345344AD"/>
        <w:category>
          <w:name w:val="General"/>
          <w:gallery w:val="placeholder"/>
        </w:category>
        <w:types>
          <w:type w:val="bbPlcHdr"/>
        </w:types>
        <w:behaviors>
          <w:behavior w:val="content"/>
        </w:behaviors>
        <w:guid w:val="{A4BC597C-6BCF-6541-978C-E601294CF81D}"/>
      </w:docPartPr>
      <w:docPartBody>
        <w:p w:rsidR="00E44140" w:rsidRDefault="00E44140">
          <w:pPr>
            <w:pStyle w:val="BE9744F4AD68AA499DAC40E2345344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7E7BE8DBC37E4BB5E55B8A63DF8079"/>
        <w:category>
          <w:name w:val="General"/>
          <w:gallery w:val="placeholder"/>
        </w:category>
        <w:types>
          <w:type w:val="bbPlcHdr"/>
        </w:types>
        <w:behaviors>
          <w:behavior w:val="content"/>
        </w:behaviors>
        <w:guid w:val="{3A799633-5C3F-874F-A425-98AFE975273A}"/>
      </w:docPartPr>
      <w:docPartBody>
        <w:p w:rsidR="00E44140" w:rsidRDefault="00E44140">
          <w:pPr>
            <w:pStyle w:val="217E7BE8DBC37E4BB5E55B8A63DF80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40"/>
    <w:rsid w:val="000D1631"/>
    <w:rsid w:val="00E44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2D89CFB472104FA1095AB108C0EB38">
    <w:name w:val="EF2D89CFB472104FA1095AB108C0EB38"/>
  </w:style>
  <w:style w:type="paragraph" w:customStyle="1" w:styleId="1CE8AE4D982E7A45ABC729A48932620A">
    <w:name w:val="1CE8AE4D982E7A45ABC729A48932620A"/>
  </w:style>
  <w:style w:type="paragraph" w:customStyle="1" w:styleId="B0DD270DC49F9B429AF377E8E8000D5D">
    <w:name w:val="B0DD270DC49F9B429AF377E8E8000D5D"/>
  </w:style>
  <w:style w:type="paragraph" w:customStyle="1" w:styleId="086B86021474844A845A742253F8D01F">
    <w:name w:val="086B86021474844A845A742253F8D01F"/>
  </w:style>
  <w:style w:type="paragraph" w:customStyle="1" w:styleId="7088461D0B526F47A050DBDEAFA6930F">
    <w:name w:val="7088461D0B526F47A050DBDEAFA6930F"/>
  </w:style>
  <w:style w:type="paragraph" w:customStyle="1" w:styleId="5B64D3E398E83D41AC3F31DC1108B4FE">
    <w:name w:val="5B64D3E398E83D41AC3F31DC1108B4FE"/>
  </w:style>
  <w:style w:type="paragraph" w:customStyle="1" w:styleId="89C5046D9C8D2546BB5D4D10006A6D5E">
    <w:name w:val="89C5046D9C8D2546BB5D4D10006A6D5E"/>
  </w:style>
  <w:style w:type="paragraph" w:customStyle="1" w:styleId="87EA131737A2C345A17F6151A84BCFAB">
    <w:name w:val="87EA131737A2C345A17F6151A84BCFAB"/>
  </w:style>
  <w:style w:type="paragraph" w:customStyle="1" w:styleId="F9AFF1D719D61A4484AE30193B5A1338">
    <w:name w:val="F9AFF1D719D61A4484AE30193B5A1338"/>
  </w:style>
  <w:style w:type="paragraph" w:customStyle="1" w:styleId="BE9744F4AD68AA499DAC40E2345344AD">
    <w:name w:val="BE9744F4AD68AA499DAC40E2345344AD"/>
  </w:style>
  <w:style w:type="paragraph" w:customStyle="1" w:styleId="217E7BE8DBC37E4BB5E55B8A63DF8079">
    <w:name w:val="217E7BE8DBC37E4BB5E55B8A63DF80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2D89CFB472104FA1095AB108C0EB38">
    <w:name w:val="EF2D89CFB472104FA1095AB108C0EB38"/>
  </w:style>
  <w:style w:type="paragraph" w:customStyle="1" w:styleId="1CE8AE4D982E7A45ABC729A48932620A">
    <w:name w:val="1CE8AE4D982E7A45ABC729A48932620A"/>
  </w:style>
  <w:style w:type="paragraph" w:customStyle="1" w:styleId="B0DD270DC49F9B429AF377E8E8000D5D">
    <w:name w:val="B0DD270DC49F9B429AF377E8E8000D5D"/>
  </w:style>
  <w:style w:type="paragraph" w:customStyle="1" w:styleId="086B86021474844A845A742253F8D01F">
    <w:name w:val="086B86021474844A845A742253F8D01F"/>
  </w:style>
  <w:style w:type="paragraph" w:customStyle="1" w:styleId="7088461D0B526F47A050DBDEAFA6930F">
    <w:name w:val="7088461D0B526F47A050DBDEAFA6930F"/>
  </w:style>
  <w:style w:type="paragraph" w:customStyle="1" w:styleId="5B64D3E398E83D41AC3F31DC1108B4FE">
    <w:name w:val="5B64D3E398E83D41AC3F31DC1108B4FE"/>
  </w:style>
  <w:style w:type="paragraph" w:customStyle="1" w:styleId="89C5046D9C8D2546BB5D4D10006A6D5E">
    <w:name w:val="89C5046D9C8D2546BB5D4D10006A6D5E"/>
  </w:style>
  <w:style w:type="paragraph" w:customStyle="1" w:styleId="87EA131737A2C345A17F6151A84BCFAB">
    <w:name w:val="87EA131737A2C345A17F6151A84BCFAB"/>
  </w:style>
  <w:style w:type="paragraph" w:customStyle="1" w:styleId="F9AFF1D719D61A4484AE30193B5A1338">
    <w:name w:val="F9AFF1D719D61A4484AE30193B5A1338"/>
  </w:style>
  <w:style w:type="paragraph" w:customStyle="1" w:styleId="BE9744F4AD68AA499DAC40E2345344AD">
    <w:name w:val="BE9744F4AD68AA499DAC40E2345344AD"/>
  </w:style>
  <w:style w:type="paragraph" w:customStyle="1" w:styleId="217E7BE8DBC37E4BB5E55B8A63DF8079">
    <w:name w:val="217E7BE8DBC37E4BB5E55B8A63DF8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Sch96</b:Tag>
    <b:SourceType>Book</b:SourceType>
    <b:Guid>{C5F885EF-3070-7A41-9128-81DD142CB63E}</b:Guid>
    <b:Author>
      <b:Author>
        <b:NameList>
          <b:Person>
            <b:Last>Schneemann</b:Last>
            <b:First>Carolee</b:First>
          </b:Person>
        </b:NameList>
      </b:Author>
    </b:Author>
    <b:Title>Carolee Schneemann: Up To and Including Her Limits</b:Title>
    <b:City>New York</b:City>
    <b:Publisher>New Museum of Contemporary Art</b:Publisher>
    <b:Year>1996</b:Year>
    <b:Comments>Includes texts by Dan Cameron, Kristine Stiles, and David Levi-Strauss.</b:Comments>
    <b:RefOrder>3</b:RefOrder>
  </b:Source>
  <b:Source>
    <b:Tag>Hau98</b:Tag>
    <b:SourceType>JournalArticle</b:SourceType>
    <b:Guid>{F9B840B6-D8B7-A643-B31F-0837991A19B9}</b:Guid>
    <b:Title>An Interview with Carolee Schneemann</b:Title>
    <b:Year>1998</b:Year>
    <b:Volume>20</b:Volume>
    <b:Pages>58-62</b:Pages>
    <b:Author>
      <b:Author>
        <b:NameList>
          <b:Person>
            <b:Last>Haug</b:Last>
            <b:First>Kate</b:First>
          </b:Person>
        </b:NameList>
      </b:Author>
    </b:Author>
    <b:JournalName>Wide Angle</b:JournalName>
    <b:Issue>1</b:Issue>
    <b:RefOrder>1</b:RefOrder>
  </b:Source>
  <b:Source>
    <b:Tag>Mac80</b:Tag>
    <b:SourceType>JournalArticle</b:SourceType>
    <b:Guid>{5C8A875E-A635-BC4B-8F4F-65188A02B258}</b:Guid>
    <b:Author>
      <b:Author>
        <b:NameList>
          <b:Person>
            <b:Last>MacDonald</b:Last>
            <b:First>Scott</b:First>
          </b:Person>
        </b:NameList>
      </b:Author>
    </b:Author>
    <b:Title>Carolee Schneemann's Autobiographical Trilogy</b:Title>
    <b:JournalName>Film Quarterly</b:JournalName>
    <b:Year>1980</b:Year>
    <b:Month>Fall</b:Month>
    <b:Pages>27-32</b:Pages>
    <b:RefOrder>2</b:RefOrder>
  </b:Source>
  <b:Source>
    <b:Tag>Sch02</b:Tag>
    <b:SourceType>Book</b:SourceType>
    <b:Guid>{BD604B21-4C68-364C-BCD6-6A025BA5A887}</b:Guid>
    <b:Author>
      <b:Author>
        <b:NameList>
          <b:Person>
            <b:Last>Schneemann</b:Last>
            <b:First>Carolee</b:First>
          </b:Person>
        </b:NameList>
      </b:Author>
    </b:Author>
    <b:Title>Imaging Her Erotics: Essays, Interviews, Projects</b:Title>
    <b:Publisher>MIT Press</b:Publisher>
    <b:City>Cambridge</b:City>
    <b:Year>2002</b:Year>
    <b:StateProvince>MA</b:StateProvince>
    <b:RefOrder>4</b:RefOrder>
  </b:Source>
  <b:Source>
    <b:Tag>Sch79</b:Tag>
    <b:SourceType>Book</b:SourceType>
    <b:Guid>{79425A28-2DD8-044A-AC43-6FC90CA8AC78}</b:Guid>
    <b:Author>
      <b:Author>
        <b:NameList>
          <b:Person>
            <b:Last>Schneemann</b:Last>
            <b:First>Carolee</b:First>
          </b:Person>
        </b:NameList>
      </b:Author>
    </b:Author>
    <b:Title>More than Meat Joy: Complete Performance Works and Selected Writings </b:Title>
    <b:City>New Paltz</b:City>
    <b:StateProvince>NY</b:StateProvince>
    <b:Publisher>Documentext</b:Publisher>
    <b:Year>1979</b:Year>
    <b:Comments>2nd edition published by Documentext in 1997.</b:Comments>
    <b:RefOrder>5</b:RefOrder>
  </b:Source>
</b:Sources>
</file>

<file path=customXml/itemProps1.xml><?xml version="1.0" encoding="utf-8"?>
<ds:datastoreItem xmlns:ds="http://schemas.openxmlformats.org/officeDocument/2006/customXml" ds:itemID="{E8C84F76-F325-574B-A2DD-5A7E1CD74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157</TotalTime>
  <Pages>3</Pages>
  <Words>1203</Words>
  <Characters>6860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12</cp:revision>
  <dcterms:created xsi:type="dcterms:W3CDTF">2015-01-03T05:20:00Z</dcterms:created>
  <dcterms:modified xsi:type="dcterms:W3CDTF">2015-01-09T18:44:00Z</dcterms:modified>
</cp:coreProperties>
</file>