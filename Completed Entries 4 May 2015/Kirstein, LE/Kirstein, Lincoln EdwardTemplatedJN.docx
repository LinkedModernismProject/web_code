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72B5DB" w14:textId="77777777" w:rsidTr="00922950">
        <w:tc>
          <w:tcPr>
            <w:tcW w:w="491" w:type="dxa"/>
            <w:vMerge w:val="restart"/>
            <w:shd w:val="clear" w:color="auto" w:fill="A6A6A6" w:themeFill="background1" w:themeFillShade="A6"/>
            <w:textDirection w:val="btLr"/>
          </w:tcPr>
          <w:p w14:paraId="0B88C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5F0294505A9B45B090C0351B176AC8"/>
            </w:placeholder>
            <w:showingPlcHdr/>
            <w:dropDownList>
              <w:listItem w:displayText="Dr." w:value="Dr."/>
              <w:listItem w:displayText="Prof." w:value="Prof."/>
            </w:dropDownList>
          </w:sdtPr>
          <w:sdtEndPr/>
          <w:sdtContent>
            <w:tc>
              <w:tcPr>
                <w:tcW w:w="1259" w:type="dxa"/>
              </w:tcPr>
              <w:p w14:paraId="192C10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91872FCF64C41BA4A12FBE4B47F61"/>
            </w:placeholder>
            <w:text/>
          </w:sdtPr>
          <w:sdtEndPr/>
          <w:sdtContent>
            <w:tc>
              <w:tcPr>
                <w:tcW w:w="2073" w:type="dxa"/>
              </w:tcPr>
              <w:p w14:paraId="4A897A9E" w14:textId="77777777" w:rsidR="00B574C9" w:rsidRDefault="005C4FDA" w:rsidP="004856CF">
                <w:r w:rsidRPr="00C57833">
                  <w:rPr>
                    <w:lang w:val="en-US" w:eastAsia="ja-JP"/>
                  </w:rPr>
                  <w:t>James</w:t>
                </w:r>
              </w:p>
            </w:tc>
          </w:sdtContent>
        </w:sdt>
        <w:sdt>
          <w:sdtPr>
            <w:alias w:val="Middle name"/>
            <w:tag w:val="authorMiddleName"/>
            <w:id w:val="-2076034781"/>
            <w:placeholder>
              <w:docPart w:val="AD88F6C37D31E3409495E12458F04B1F"/>
            </w:placeholder>
            <w:showingPlcHdr/>
            <w:text/>
          </w:sdtPr>
          <w:sdtEndPr/>
          <w:sdtContent>
            <w:tc>
              <w:tcPr>
                <w:tcW w:w="2551" w:type="dxa"/>
              </w:tcPr>
              <w:p w14:paraId="1731E634" w14:textId="77777777" w:rsidR="00B574C9" w:rsidRDefault="00B574C9" w:rsidP="004856CF">
                <w:r>
                  <w:rPr>
                    <w:rStyle w:val="PlaceholderText"/>
                  </w:rPr>
                  <w:t>[Middle name]</w:t>
                </w:r>
              </w:p>
            </w:tc>
          </w:sdtContent>
        </w:sdt>
        <w:sdt>
          <w:sdtPr>
            <w:alias w:val="Last name"/>
            <w:tag w:val="authorLastName"/>
            <w:id w:val="-1088529830"/>
            <w:placeholder>
              <w:docPart w:val="3C0090B29FCE49439F125CC78E9A4F10"/>
            </w:placeholder>
            <w:text/>
          </w:sdtPr>
          <w:sdtEndPr/>
          <w:sdtContent>
            <w:tc>
              <w:tcPr>
                <w:tcW w:w="2642" w:type="dxa"/>
              </w:tcPr>
              <w:p w14:paraId="70591475" w14:textId="77777777" w:rsidR="00B574C9" w:rsidRDefault="005C4FDA" w:rsidP="004856CF">
                <w:r w:rsidRPr="00345EDB">
                  <w:rPr>
                    <w:lang w:val="en-US"/>
                  </w:rPr>
                  <w:t>Steichen</w:t>
                </w:r>
              </w:p>
            </w:tc>
          </w:sdtContent>
        </w:sdt>
      </w:tr>
      <w:tr w:rsidR="00B574C9" w14:paraId="6028E912" w14:textId="77777777" w:rsidTr="001A6A06">
        <w:trPr>
          <w:trHeight w:val="986"/>
        </w:trPr>
        <w:tc>
          <w:tcPr>
            <w:tcW w:w="491" w:type="dxa"/>
            <w:vMerge/>
            <w:shd w:val="clear" w:color="auto" w:fill="A6A6A6" w:themeFill="background1" w:themeFillShade="A6"/>
          </w:tcPr>
          <w:p w14:paraId="5FB75505" w14:textId="77777777" w:rsidR="00B574C9" w:rsidRPr="001A6A06" w:rsidRDefault="00B574C9" w:rsidP="00CF1542">
            <w:pPr>
              <w:jc w:val="center"/>
              <w:rPr>
                <w:b/>
                <w:color w:val="FFFFFF" w:themeColor="background1"/>
              </w:rPr>
            </w:pPr>
          </w:p>
        </w:tc>
        <w:sdt>
          <w:sdtPr>
            <w:alias w:val="Biography"/>
            <w:tag w:val="authorBiography"/>
            <w:id w:val="938807824"/>
            <w:placeholder>
              <w:docPart w:val="0116E1F820798949BE66FDB0B9304833"/>
            </w:placeholder>
            <w:showingPlcHdr/>
          </w:sdtPr>
          <w:sdtEndPr/>
          <w:sdtContent>
            <w:tc>
              <w:tcPr>
                <w:tcW w:w="8525" w:type="dxa"/>
                <w:gridSpan w:val="4"/>
              </w:tcPr>
              <w:p w14:paraId="17457F14" w14:textId="77777777" w:rsidR="00B574C9" w:rsidRDefault="00B574C9" w:rsidP="00922950">
                <w:r>
                  <w:rPr>
                    <w:rStyle w:val="PlaceholderText"/>
                  </w:rPr>
                  <w:t>[Enter your biography]</w:t>
                </w:r>
              </w:p>
            </w:tc>
          </w:sdtContent>
        </w:sdt>
      </w:tr>
      <w:tr w:rsidR="00B574C9" w14:paraId="0478ACA1" w14:textId="77777777" w:rsidTr="001A6A06">
        <w:trPr>
          <w:trHeight w:val="986"/>
        </w:trPr>
        <w:tc>
          <w:tcPr>
            <w:tcW w:w="491" w:type="dxa"/>
            <w:vMerge/>
            <w:shd w:val="clear" w:color="auto" w:fill="A6A6A6" w:themeFill="background1" w:themeFillShade="A6"/>
          </w:tcPr>
          <w:p w14:paraId="1C824A55" w14:textId="77777777" w:rsidR="00B574C9" w:rsidRPr="001A6A06" w:rsidRDefault="00B574C9" w:rsidP="00CF1542">
            <w:pPr>
              <w:jc w:val="center"/>
              <w:rPr>
                <w:b/>
                <w:color w:val="FFFFFF" w:themeColor="background1"/>
              </w:rPr>
            </w:pPr>
          </w:p>
        </w:tc>
        <w:sdt>
          <w:sdtPr>
            <w:alias w:val="Affiliation"/>
            <w:tag w:val="affiliation"/>
            <w:id w:val="2012937915"/>
            <w:placeholder>
              <w:docPart w:val="4BF3BD90814FE34F85A4F3356BBBC8C6"/>
            </w:placeholder>
            <w:text/>
          </w:sdtPr>
          <w:sdtEndPr/>
          <w:sdtContent>
            <w:tc>
              <w:tcPr>
                <w:tcW w:w="8525" w:type="dxa"/>
                <w:gridSpan w:val="4"/>
              </w:tcPr>
              <w:p w14:paraId="4D6A5CD8" w14:textId="373F2F5B" w:rsidR="00B574C9" w:rsidRDefault="00A57E74" w:rsidP="00A57E74">
                <w:r>
                  <w:t>Princeton University</w:t>
                </w:r>
              </w:p>
            </w:tc>
          </w:sdtContent>
        </w:sdt>
      </w:tr>
    </w:tbl>
    <w:p w14:paraId="24834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19EFA7" w14:textId="77777777" w:rsidTr="00244BB0">
        <w:tc>
          <w:tcPr>
            <w:tcW w:w="9016" w:type="dxa"/>
            <w:shd w:val="clear" w:color="auto" w:fill="A6A6A6" w:themeFill="background1" w:themeFillShade="A6"/>
            <w:tcMar>
              <w:top w:w="113" w:type="dxa"/>
              <w:bottom w:w="113" w:type="dxa"/>
            </w:tcMar>
          </w:tcPr>
          <w:p w14:paraId="5C54CB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BF18C2" w14:textId="77777777" w:rsidTr="003F0D73">
        <w:sdt>
          <w:sdtPr>
            <w:rPr>
              <w:b/>
            </w:rPr>
            <w:alias w:val="Article headword"/>
            <w:tag w:val="articleHeadword"/>
            <w:id w:val="-361440020"/>
            <w:placeholder>
              <w:docPart w:val="5BFB30D7443C1248BEED389E6048F355"/>
            </w:placeholder>
            <w:text/>
          </w:sdtPr>
          <w:sdtEndPr/>
          <w:sdtContent>
            <w:tc>
              <w:tcPr>
                <w:tcW w:w="9016" w:type="dxa"/>
                <w:tcMar>
                  <w:top w:w="113" w:type="dxa"/>
                  <w:bottom w:w="113" w:type="dxa"/>
                </w:tcMar>
              </w:tcPr>
              <w:p w14:paraId="4A0B9E27" w14:textId="77777777" w:rsidR="003F0D73" w:rsidRPr="00FB589A" w:rsidRDefault="005C4FDA" w:rsidP="004856CF">
                <w:pPr>
                  <w:rPr>
                    <w:b/>
                  </w:rPr>
                </w:pPr>
                <w:r w:rsidRPr="0096384A">
                  <w:rPr>
                    <w:lang w:val="en-US"/>
                  </w:rPr>
                  <w:t>Kirstein, Lincoln Edward (1907</w:t>
                </w:r>
                <w:r>
                  <w:rPr>
                    <w:lang w:val="en-US"/>
                  </w:rPr>
                  <w:t>- 1996</w:t>
                </w:r>
                <w:r w:rsidRPr="0096384A">
                  <w:rPr>
                    <w:lang w:val="en-US"/>
                  </w:rPr>
                  <w:t>)</w:t>
                </w:r>
                <w:r w:rsidR="004856CF">
                  <w:rPr>
                    <w:lang w:val="en-US"/>
                  </w:rPr>
                  <w:tab/>
                </w:r>
              </w:p>
            </w:tc>
          </w:sdtContent>
        </w:sdt>
      </w:tr>
      <w:tr w:rsidR="00464699" w14:paraId="4CD6035A" w14:textId="77777777" w:rsidTr="007770BC">
        <w:sdt>
          <w:sdtPr>
            <w:alias w:val="Variant headwords"/>
            <w:tag w:val="variantHeadwords"/>
            <w:id w:val="173464402"/>
            <w:placeholder>
              <w:docPart w:val="959E6B7259DD484181E9CF0295AA62E0"/>
            </w:placeholder>
            <w:showingPlcHdr/>
          </w:sdtPr>
          <w:sdtEndPr/>
          <w:sdtContent>
            <w:tc>
              <w:tcPr>
                <w:tcW w:w="9016" w:type="dxa"/>
                <w:tcMar>
                  <w:top w:w="113" w:type="dxa"/>
                  <w:bottom w:w="113" w:type="dxa"/>
                </w:tcMar>
              </w:tcPr>
              <w:p w14:paraId="502595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882005" w14:textId="77777777" w:rsidTr="003F0D73">
        <w:sdt>
          <w:sdtPr>
            <w:alias w:val="Abstract"/>
            <w:tag w:val="abstract"/>
            <w:id w:val="-635871867"/>
            <w:placeholder>
              <w:docPart w:val="E7F2D730B042A743B3278F27A728770A"/>
            </w:placeholder>
          </w:sdtPr>
          <w:sdtEndPr/>
          <w:sdtContent>
            <w:tc>
              <w:tcPr>
                <w:tcW w:w="9016" w:type="dxa"/>
                <w:tcMar>
                  <w:top w:w="113" w:type="dxa"/>
                  <w:bottom w:w="113" w:type="dxa"/>
                </w:tcMar>
              </w:tcPr>
              <w:p w14:paraId="494B65AB" w14:textId="07144DD3" w:rsidR="00E85A05" w:rsidRDefault="009E1BF5" w:rsidP="009E1B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an American impresario, writer,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 and fund-raiser, Kirstein was a tireless advocate on behalf of the arts generally, and ballet and dance specifically,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the New York City Center, and was a member of the original planning committee for the Lincoln Center. Kirstein was instrumental in securing major philanthropic support from the Rockefeller and Ford Foundations for SAB and NYCB (in addition to other American dance companies), and was a crucial institutional leader of both organisations throughout his life. An astute and wide-ranging collector of art, books and dance memorabilia, Kirstein’s donations to the MoMA Dance Archives and the New York Public Library’s Jerome Robbins Dance Division constitute some of the most significant archival holdings in America on the history of ballet and dance.</w:t>
                </w:r>
              </w:p>
            </w:tc>
          </w:sdtContent>
        </w:sdt>
      </w:tr>
      <w:tr w:rsidR="003F0D73" w14:paraId="3BBFF48A" w14:textId="77777777" w:rsidTr="003F0D73">
        <w:sdt>
          <w:sdtPr>
            <w:alias w:val="Article text"/>
            <w:tag w:val="articleText"/>
            <w:id w:val="634067588"/>
            <w:placeholder>
              <w:docPart w:val="0709D0E42C133C40A8666BA291DD81BD"/>
            </w:placeholder>
          </w:sdtPr>
          <w:sdtEndPr/>
          <w:sdtContent>
            <w:tc>
              <w:tcPr>
                <w:tcW w:w="9016" w:type="dxa"/>
                <w:tcMar>
                  <w:top w:w="113" w:type="dxa"/>
                  <w:bottom w:w="113" w:type="dxa"/>
                </w:tcMar>
              </w:tcPr>
              <w:p w14:paraId="3D4143EC"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Heading1Char"/>
                  </w:rPr>
                </w:pPr>
                <w:r w:rsidRPr="004856CF">
                  <w:rPr>
                    <w:rStyle w:val="Heading1Char"/>
                  </w:rPr>
                  <w:t>Summary</w:t>
                </w:r>
              </w:p>
              <w:p w14:paraId="0BD781FD" w14:textId="77777777" w:rsidR="004856CF" w:rsidRPr="004856CF" w:rsidRDefault="004856CF"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Heading1Char"/>
                  </w:rPr>
                </w:pPr>
              </w:p>
              <w:p w14:paraId="65A284CD" w14:textId="2EA96B8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Lincoln Kirstein was an American impresario, writer</w:t>
                </w:r>
                <w:r w:rsidR="009E1BF5">
                  <w:t>,</w:t>
                </w:r>
                <w:r>
                  <w:t xml:space="preserve">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w:t>
                </w:r>
                <w:r w:rsidR="009E1BF5">
                  <w:t>,</w:t>
                </w:r>
                <w:r>
                  <w:t xml:space="preserve"> and fund-raiser, Kirstein was a tireless advocate on behalf of the arts generally, and ballet and dance specifically</w:t>
                </w:r>
                <w:r w:rsidR="009E1BF5">
                  <w:t>,</w:t>
                </w:r>
                <w:r>
                  <w:t xml:space="preserve">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w:t>
                </w:r>
                <w:r w:rsidR="009E1BF5">
                  <w:t xml:space="preserve">the </w:t>
                </w:r>
                <w:r>
                  <w:t>New York City Center</w:t>
                </w:r>
                <w:r w:rsidR="009E1BF5">
                  <w:t>,</w:t>
                </w:r>
                <w:r>
                  <w:t xml:space="preserve"> and was a member of the original planning committee for</w:t>
                </w:r>
                <w:r w:rsidR="009E1BF5">
                  <w:t xml:space="preserve"> the Lincoln Center. Kirstein</w:t>
                </w:r>
                <w:r>
                  <w:t xml:space="preserve"> was instrumental in securing major philanthropic support from the Rockefeller and Ford Foundations for SAB and NYCB (in addition to other American dance companies), and was a crucial institutional leader of both organisations throughout his life. </w:t>
                </w:r>
                <w:r w:rsidR="009E1BF5">
                  <w:t>An</w:t>
                </w:r>
                <w:r>
                  <w:t xml:space="preserve"> astute and wide-ranging collector of art, books and dance memorabilia, </w:t>
                </w:r>
                <w:r w:rsidR="009E1BF5">
                  <w:t>Kirstein’s</w:t>
                </w:r>
                <w:r>
                  <w:t xml:space="preserve"> donations to the MoMA Dance Archives and the New York Public Library’s Jerome Robbins Dance Division </w:t>
                </w:r>
                <w:r>
                  <w:lastRenderedPageBreak/>
                  <w:t>constitute some of the most significant archival holdings in America on the history of ballet and dance.</w:t>
                </w:r>
              </w:p>
              <w:p w14:paraId="26CD87A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5DA3A68" w14:textId="77777777" w:rsidR="005C4FDA" w:rsidRPr="004502CD" w:rsidRDefault="005C4FDA" w:rsidP="004856CF">
                <w:pPr>
                  <w:pStyle w:val="Heading1"/>
                  <w:outlineLvl w:val="0"/>
                </w:pPr>
                <w:r w:rsidRPr="004502CD">
                  <w:t>Background</w:t>
                </w:r>
              </w:p>
              <w:p w14:paraId="0FFF83B9" w14:textId="0B7A149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Lincoln Kirstein was born in Rochester, New York, and was raised among the wealthy elite of Boston. His mother, Rose Kirstein (née Stein), was from a prosperous Rochester family; his father Louis Kirste</w:t>
                </w:r>
                <w:r w:rsidR="00460331">
                  <w:t xml:space="preserve">in was a successful businessman – </w:t>
                </w:r>
                <w:r>
                  <w:t xml:space="preserve">most notably as a partner in the </w:t>
                </w:r>
                <w:r w:rsidR="00460331">
                  <w:t xml:space="preserve">Filene department store company – </w:t>
                </w:r>
                <w:r>
                  <w:t xml:space="preserve">and a dedicated philanthropist whose sense of </w:t>
                </w:r>
                <w:r>
                  <w:rPr>
                    <w:i/>
                  </w:rPr>
                  <w:t>noblesse oblige</w:t>
                </w:r>
                <w:r>
                  <w:t xml:space="preserve"> would greatly influence his son. His parents, as well as his sister Mina Curtiss and brother George Kirstein</w:t>
                </w:r>
                <w:r w:rsidR="00460331">
                  <w:t>,</w:t>
                </w:r>
                <w:r>
                  <w:t xml:space="preserve"> were generous supporters, financially and personally, of his many artistic and organisational endeavours throughout his life. Kirstein attended the Berkshire School in western Massachusetts, and subsequently enrolled at Harvard University, graduating in 1930.</w:t>
                </w:r>
              </w:p>
              <w:p w14:paraId="586CFED0"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784AA6"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Kirstein’s parents were relatively unobservant Jews, although active in Jewish political and philanthropic causes, and his religious upbringing was nominal. In high school he was introduced to the practices of the spiritual teacher George Gurdjieff, who would prove a strong influence, especially in Kirstein’s early adulthood. In his later years he became interested in Roman Catholicism, although he never took any formal steps toward conversion. In 1941 Kirstein married Fidelma Cadmus, sister of his friend, the painter Paul Cadmus, and was a devoted husband until her death in 1991. He maintained numerous passionate relationships with men throughout his life, both sexual and nonsexual, but never explicitly identified himself as homosexual.</w:t>
                </w:r>
              </w:p>
              <w:p w14:paraId="69D4C161"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20BA8D7" w14:textId="77777777" w:rsidR="005C4FDA" w:rsidRPr="004502CD" w:rsidRDefault="005C4FDA" w:rsidP="00460331">
                <w:pPr>
                  <w:pStyle w:val="Heading1"/>
                  <w:outlineLvl w:val="0"/>
                </w:pPr>
                <w:r w:rsidRPr="004502CD">
                  <w:t>Contributions to Dance and to Modernism</w:t>
                </w:r>
              </w:p>
              <w:p w14:paraId="34590A96" w14:textId="2596319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Kirstein’s time at Harvard, his primary interests were literature and the visual arts. He wrote several books of poetry and an autobiographical novel, </w:t>
                </w:r>
                <w:r>
                  <w:rPr>
                    <w:i/>
                  </w:rPr>
                  <w:t>Flesh is Heir</w:t>
                </w:r>
                <w:r>
                  <w:t xml:space="preserve">, published in 1932. Of more lasting significance than his own work was the literary quarterly </w:t>
                </w:r>
                <w:r>
                  <w:rPr>
                    <w:i/>
                  </w:rPr>
                  <w:t>Hound &amp; Horn,</w:t>
                </w:r>
                <w:r>
                  <w:t xml:space="preserve"> which he co-founded in 1927 with Varian Fry and R. P. Blackmur. Modelled on T. S. Eliot’s </w:t>
                </w:r>
                <w:r>
                  <w:rPr>
                    <w:i/>
                  </w:rPr>
                  <w:t>The Criterion</w:t>
                </w:r>
                <w:r>
                  <w:t>, the journal would</w:t>
                </w:r>
                <w:r w:rsidR="00460331">
                  <w:t>,</w:t>
                </w:r>
                <w:r>
                  <w:t xml:space="preserve"> in its seven years of existence</w:t>
                </w:r>
                <w:r w:rsidR="00460331">
                  <w:t>,</w:t>
                </w:r>
                <w:r>
                  <w:t xml:space="preserve"> publish original work by American modernist writers such as Katherine Anne Porter, e. e. cummings, William Carlos Williams</w:t>
                </w:r>
                <w:r w:rsidR="00460331">
                  <w:t>,</w:t>
                </w:r>
                <w:r>
                  <w:t xml:space="preserve"> and James Agee. Kirstein himself contributed two major articles on ballet, his earliest writings on dance.</w:t>
                </w:r>
              </w:p>
              <w:p w14:paraId="56F7E51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7F1CCA4B" w14:textId="1E330199"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this same period, Kirstein and fellow students Edward M. M. Warburg and John Walker III, under the influence of Harvard professor Paul Sachs, organised the Harvard Society for Contemporary Art. The Society mounted several shows of work by living artists, which met with indifferent to indignant reception among Boston’s conservative art patrons. Although short-lived, the Society provided the organisational nucleus of the institution that would become the Museum of Modern Art in New York City. </w:t>
                </w:r>
                <w:r w:rsidR="00460331">
                  <w:t>While</w:t>
                </w:r>
                <w:r>
                  <w:t xml:space="preserve"> he never </w:t>
                </w:r>
                <w:r w:rsidR="00460331">
                  <w:t>acted</w:t>
                </w:r>
                <w:r>
                  <w:t xml:space="preserve"> in a leadership capacity, Kirstein would maintain close ties to MoMA. He was responsible for numerous exhibitions and the</w:t>
                </w:r>
                <w:r w:rsidR="00460331">
                  <w:t>ir</w:t>
                </w:r>
                <w:r>
                  <w:t xml:space="preserve"> accompanying catalogues, including a 1932 exhibition of contemporary mural painting and a 1948 retrospective of Polish artist Elie Nadelman. He would continually advocate for the acquisition of more work</w:t>
                </w:r>
                <w:r w:rsidR="00460331">
                  <w:t>s</w:t>
                </w:r>
                <w:r>
                  <w:t xml:space="preserve"> by American artists and helped to broker many relationships between the museum and artists whom he championed. In 1939 he donated his significant private collection of books, prints</w:t>
                </w:r>
                <w:r w:rsidR="00460331">
                  <w:t>,</w:t>
                </w:r>
                <w:r>
                  <w:t xml:space="preserve"> and dance memorabilia to the museum to establish the Dance Archives, the first such scholarly resource in the United States. </w:t>
                </w:r>
              </w:p>
              <w:p w14:paraId="0E8993C3"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EF664B3" w14:textId="7C2E8D16"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had a long interest in ballet, particularly in the Ballets Russes and its founder and artistic director, Serge Diaghilev, on whom he modelled his own career as an impresario. He made yearly visits to Europe beginning in the 1920s and saw performances of </w:t>
                </w:r>
                <w:r>
                  <w:rPr>
                    <w:i/>
                  </w:rPr>
                  <w:t>Firebird</w:t>
                </w:r>
                <w:r w:rsidR="009B7C50">
                  <w:t xml:space="preserve"> (1910), as well as </w:t>
                </w:r>
                <w:r>
                  <w:t xml:space="preserve">ballets by Léonide Massine and Balanchine. Through his </w:t>
                </w:r>
                <w:r w:rsidR="009B7C50">
                  <w:t xml:space="preserve">friendship with Romola Nijinsky – </w:t>
                </w:r>
                <w:r>
                  <w:t xml:space="preserve">for whom he </w:t>
                </w:r>
                <w:r>
                  <w:lastRenderedPageBreak/>
                  <w:t>served as ghost-writer for significant portions of her biography of</w:t>
                </w:r>
                <w:r w:rsidR="009B7C50">
                  <w:t xml:space="preserve"> her husband, Vaslav Nijinsky – </w:t>
                </w:r>
                <w:r>
                  <w:t>Kirstein gained access to the circle of Russian émigré dancers and choreographers, including Balanchine. With Balanchine somew</w:t>
                </w:r>
                <w:r w:rsidR="009B7C50">
                  <w:t>hat institutionally adrift following</w:t>
                </w:r>
                <w:r>
                  <w:t xml:space="preserve"> Diaghilev’s death in 1929 and the onset of the Great Depression, Kirstein found the choreographer receptive to the idea of coming to the United States to start a new company. Kirstein brought Balanchine to the United States in October 1933. </w:t>
                </w:r>
              </w:p>
              <w:p w14:paraId="5D81FE18"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EFDBB1B" w14:textId="58C92982"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In the fifteen years following Balanchine’s arrival, the organisation envisioned by Kirstein would assume many forms. Crucial to the enterprise in all of its incarnations, however, was the continuous presence of a training institution, the School of American Ballet (SAB), which opened its doors at a studio on Madison Avenue shortly after Balanchine’s arrival. Students from SAB first performed in June 1934 at a private performance at the estate of Felix Wa</w:t>
                </w:r>
                <w:r w:rsidR="009B7C50">
                  <w:t>rburg in White Plains, New York – including a performance of</w:t>
                </w:r>
                <w:r>
                  <w:t xml:space="preserve"> </w:t>
                </w:r>
                <w:r>
                  <w:rPr>
                    <w:i/>
                  </w:rPr>
                  <w:t>Serenade</w:t>
                </w:r>
                <w:r>
                  <w:t>, the first original work created by Balanchine in America. The company made its debut as the American Ballet in March 1935 at the Adelphi Theatre on Broadway, garnering the notice of the new head of the Metropolitan Opera, Edward Johnson, who invited the group to become the Met’s resident ballet troupe. The arrangement would prove uncongenial and lasted only three years, but it did allow the fledgling organisation to mount several significant performanc</w:t>
                </w:r>
                <w:r w:rsidR="009B7C50">
                  <w:t xml:space="preserve">es: an all-Stravinsky programme – </w:t>
                </w:r>
                <w:r>
                  <w:t>co</w:t>
                </w:r>
                <w:r w:rsidR="009B7C50">
                  <w:t xml:space="preserve">nducted by the composer himself – </w:t>
                </w:r>
                <w:r>
                  <w:t xml:space="preserve">which featured the American premiere of Balanchine’s </w:t>
                </w:r>
                <w:r>
                  <w:rPr>
                    <w:i/>
                  </w:rPr>
                  <w:t>Apollo</w:t>
                </w:r>
                <w:r>
                  <w:t xml:space="preserve"> (1928)</w:t>
                </w:r>
                <w:r w:rsidR="009B7C50">
                  <w:t>,</w:t>
                </w:r>
                <w:r>
                  <w:t xml:space="preserve"> and a dance-intensive staging of Gluck’s </w:t>
                </w:r>
                <w:r>
                  <w:rPr>
                    <w:i/>
                  </w:rPr>
                  <w:t>Orpheus and Eurydice</w:t>
                </w:r>
                <w:r>
                  <w:t xml:space="preserve"> (1936) designed by the artist Pavel Tchelitchev, of whom Kirstein was a devoted patron. Kirstein articulated his frustrations with the Met, as well as his larger critique of the hegemony of Russian ballet in America, in his 1938 pamphlet </w:t>
                </w:r>
                <w:r>
                  <w:rPr>
                    <w:i/>
                  </w:rPr>
                  <w:t>Blast at Ballet.</w:t>
                </w:r>
              </w:p>
              <w:p w14:paraId="46FFD33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F57186F" w14:textId="30002FE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Concurrent with the American Ballet, in 1936 Kirstein formed a second troupe called Ballet Caravan, conceived as a summer touring company (and confidently posited in </w:t>
                </w:r>
                <w:r>
                  <w:rPr>
                    <w:i/>
                  </w:rPr>
                  <w:t xml:space="preserve">Blast at Ballet </w:t>
                </w:r>
                <w:r>
                  <w:t>as an antidote for the degenerate state of ballet in America). The Caravan allowed Kirstein to pursue more directly his vision of a company with a distinctly American profile and afforded him an active, all-encompassing role as producer, allowing him to commission original music and designs from artists of his choosing. The dancers themselves created the choreography, in collaboration with a distinguished roster of American writers, composers</w:t>
                </w:r>
                <w:r w:rsidR="006E6F76">
                  <w:t>,</w:t>
                </w:r>
                <w:r>
                  <w:t xml:space="preserve"> and artists, including Paul Cadmus, Ben Shahn, Aaron Copland, Paul Bowles, Florine Stettheimer</w:t>
                </w:r>
                <w:r w:rsidR="006E6F76">
                  <w:t>,</w:t>
                </w:r>
                <w:r>
                  <w:t xml:space="preserve"> and Virgil Thomson. Although the troupe did not survive the 1930s, the Caravan provided important exposure and choreographic experience for dancers such as Ruthanna Boris, Lew Christensen, William Dollar</w:t>
                </w:r>
                <w:r w:rsidR="006E6F76">
                  <w:t>,</w:t>
                </w:r>
                <w:r>
                  <w:t xml:space="preserve"> and Eugene Loring. The Caravan was also notable for being less focused on classical ballet, and organisationally and aesthetically represented a </w:t>
                </w:r>
                <w:r>
                  <w:rPr>
                    <w:i/>
                  </w:rPr>
                  <w:t>rapprochement</w:t>
                </w:r>
                <w:r>
                  <w:t xml:space="preserve"> by Kirstein with the world of modern dance, towards which he was generally unsympathetic. True to its name, the Caravan was always somewhat makeshift in its organisation and executi</w:t>
                </w:r>
                <w:r w:rsidR="006E6F76">
                  <w:t xml:space="preserve">on, and only two of its ballets – </w:t>
                </w:r>
                <w:r>
                  <w:rPr>
                    <w:i/>
                  </w:rPr>
                  <w:t>Billy the Kid</w:t>
                </w:r>
                <w:r>
                  <w:t xml:space="preserve"> (1938) and </w:t>
                </w:r>
                <w:r>
                  <w:rPr>
                    <w:i/>
                  </w:rPr>
                  <w:t>Filling Station</w:t>
                </w:r>
                <w:r>
                  <w:t xml:space="preserve"> (1938), for which Kirs</w:t>
                </w:r>
                <w:r w:rsidR="006E6F76">
                  <w:t xml:space="preserve">tein himself wrote the scenario – </w:t>
                </w:r>
                <w:r>
                  <w:t>garnered significant critical and popular acclaim.</w:t>
                </w:r>
              </w:p>
              <w:p w14:paraId="2B51354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5761EFD" w14:textId="7386319E"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1941 Kirstein and Balanchine formed the American Ballet Caravan, combining their two previous ventures for an extended tour of Latin America, funded by the State Department’s office of Inter-American Affairs, </w:t>
                </w:r>
                <w:r w:rsidR="0062216A">
                  <w:t xml:space="preserve">and </w:t>
                </w:r>
                <w:r>
                  <w:t>headed by Kirstein’s long-time friend and patron Nelson Rockefeller. The goal of the tour was to promote goodwill and counteract the region’s growing pro-Nazi sentiment. Kirstein returned to South America the following year, again at the request of Rockefeller. His official mission was to purchase new work by Latin American artists to augment the collecti</w:t>
                </w:r>
                <w:r w:rsidR="0062216A">
                  <w:t xml:space="preserve">ons of the Museum of Modern Art – </w:t>
                </w:r>
                <w:r>
                  <w:t xml:space="preserve">of </w:t>
                </w:r>
                <w:r w:rsidR="0062216A">
                  <w:t xml:space="preserve">which Rockefeller was President – </w:t>
                </w:r>
                <w:r>
                  <w:t>but the real purpose was to gather off-the-record political intelligence.</w:t>
                </w:r>
              </w:p>
              <w:p w14:paraId="7F8FB835"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9AC376" w14:textId="26E1EA8A"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Following a stint in the army, Kirstein’s next major undertaking was Ballet Society, created in 1946 </w:t>
                </w:r>
                <w:r>
                  <w:lastRenderedPageBreak/>
                  <w:t>and conceived as a non-profit membership-based subscription organisation. As with Ballet Caravan, Kirstein held primary responsibility for both artistic and administrative planning and commissioned librettos, music, scenery</w:t>
                </w:r>
                <w:r w:rsidR="0062216A">
                  <w:t>,</w:t>
                </w:r>
                <w:r>
                  <w:t xml:space="preserve"> and choreography from a wide range of artists, many of whom had been involved in his previous endeavours. Although Balanchine was not a central institutional force behind Ballet Society, he was a key collaborator for two of its most important works: </w:t>
                </w:r>
                <w:r>
                  <w:rPr>
                    <w:i/>
                  </w:rPr>
                  <w:t>The Four Temperaments</w:t>
                </w:r>
                <w:r>
                  <w:t xml:space="preserve"> (1936</w:t>
                </w:r>
                <w:r w:rsidR="0062216A">
                  <w:t>), to a score by Paul Hindemith</w:t>
                </w:r>
                <w:r>
                  <w:t xml:space="preserve"> commissioned personally by Balanchine several years earlier, and featuring elaborate costumes by Kurt Seligmann (subsequently abandoned in favour of simple practice clothes); and </w:t>
                </w:r>
                <w:r>
                  <w:rPr>
                    <w:i/>
                  </w:rPr>
                  <w:t>Orpheus</w:t>
                </w:r>
                <w:r>
                  <w:t xml:space="preserve"> (1948), to a newly-commissioned score by Stravinsky, with designs by Isamu Noguchi (a frequent collaborator of Martha Graham) and starring Maria Tallchief, Tanaquil Le Clerq, Nicholas Magallanes</w:t>
                </w:r>
                <w:r w:rsidR="0062216A">
                  <w:t>,</w:t>
                </w:r>
                <w:r>
                  <w:t xml:space="preserve"> and Francisco Moncion. Although its performances were critically acclaimed, Ballet Society was never self-supporting, despite its non-profit status and substantial personal contributions from Kirstein and other patrons. In 1948, however, when its demise seemed inevitable, the chair of the executive committee of New York City Center, Morton Baum, invited Ballet Society to become the resident ballet company of the city-operated venue. Thus the Kirstein and Balanchine enterprise finally achieved institutional permanence under the new identity of the New York City Ballet.</w:t>
                </w:r>
              </w:p>
              <w:p w14:paraId="1749699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664E35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Although City Center provided the company with a more stable institutional base and covered day-to-day operating costs, there were few funds available for the creation of new work, and Kirstein continued to support new productions from his own funds and by soliciting donations from patrons. In 1952, Kirstein became Managing Director of City Center, and during his tenure secured a grant from the Rockefeller Foundation to support new opera and ballet productions. A committed liberal throughout his life, Kirstein was a strong supporter of the Civil Rights movement and participated in the 1965 march in Selma, Alabama, later writing a poem about the experience. He helped numerous African-American dancers, especially men, gain admission to SAB in the 1940s and 1950s, and supported NYCB principal dancer Arthur Mitchell in founding the Dance Theatre of Harlem.</w:t>
                </w:r>
              </w:p>
              <w:p w14:paraId="1772EC8F"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CCF310B" w14:textId="3EFE5DE6" w:rsidR="005C4FDA" w:rsidRDefault="005C4FDA" w:rsidP="009A6DB0">
                <w:r>
                  <w:t>As a member of the Lincoln Center planning committee</w:t>
                </w:r>
                <w:r w:rsidR="009A6DB0">
                  <w:t>,</w:t>
                </w:r>
                <w:r>
                  <w:t xml:space="preserve"> Kirstein was instrumental in ensuring the company’s permanent home at the New York State Theater and SAB’s inclusion in the complex. In 1959 the Ford Foundation, at Kirstein’s urging, made a major grant to SAB that made possible national audition tours and an expanded scholarship program, effectively transforming the organisation into America’s leading training academy for ballet. This position was further strengthened in 1963 when Kirstein secured a second major commitment from Ford, a controversial multi-million grant in support of a half dozen American ballet companies, most of whic</w:t>
                </w:r>
                <w:r w:rsidR="009A6DB0">
                  <w:t>h belonged to the NYCB ‘family.’</w:t>
                </w:r>
                <w:r>
                  <w:t xml:space="preserve"> Until his death, Kirstein served as the guiding institutional force of both NYCB and SAB</w:t>
                </w:r>
                <w:r w:rsidR="009A6DB0">
                  <w:t>,</w:t>
                </w:r>
                <w:r>
                  <w:t xml:space="preserve"> and of dance in the United States more broadly. </w:t>
                </w:r>
              </w:p>
              <w:p w14:paraId="1399651D"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EC8D582" w14:textId="77777777" w:rsidR="005C4FDA" w:rsidRPr="004502CD" w:rsidRDefault="005C4FDA" w:rsidP="004856CF">
                <w:pPr>
                  <w:pStyle w:val="Heading1"/>
                  <w:outlineLvl w:val="0"/>
                </w:pPr>
                <w:r w:rsidRPr="004502CD">
                  <w:t>Legacy</w:t>
                </w:r>
              </w:p>
              <w:p w14:paraId="79B3E378" w14:textId="719D2AB5"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Alongside and frequently in tandem with his undertakings, Ki</w:t>
                </w:r>
                <w:r w:rsidR="009A6DB0">
                  <w:t>rstein was a prolific writer,</w:t>
                </w:r>
                <w:r>
                  <w:t xml:space="preserve"> notable for his many published books, articles, programme notes</w:t>
                </w:r>
                <w:r w:rsidR="009A6DB0">
                  <w:t>,</w:t>
                </w:r>
                <w:r>
                  <w:t xml:space="preserve"> prefaces </w:t>
                </w:r>
                <w:r w:rsidR="009A6DB0">
                  <w:t>and</w:t>
                </w:r>
                <w:r>
                  <w:t xml:space="preserve"> prodigious personal correspondence and diaries. As a critic, historian</w:t>
                </w:r>
                <w:r w:rsidR="009A6DB0">
                  <w:t>,</w:t>
                </w:r>
                <w:r>
                  <w:t xml:space="preserve"> and collector, he played an essential role in the professionalisation of the study of dance in the United States, not simply as an artistic practice but as a subject of intellectual study. As the founder of </w:t>
                </w:r>
                <w:r>
                  <w:rPr>
                    <w:i/>
                  </w:rPr>
                  <w:t>Dance Index</w:t>
                </w:r>
                <w:r>
                  <w:t>, Kirstein oversaw the first scholarly journal in America devoted to dance. His work on Nijinsky helped to secure the dancer’s place in the history of ballet as more than an idiosyncratic performer and reasserted the place</w:t>
                </w:r>
                <w:r w:rsidR="009A6DB0">
                  <w:t xml:space="preserve"> of male dancers in the history </w:t>
                </w:r>
                <w:r w:rsidR="009A6DB0">
                  <w:softHyphen/>
                  <w:t xml:space="preserve">– and future – </w:t>
                </w:r>
                <w:r>
                  <w:t xml:space="preserve">of ballet. His historical and critical writings are at once indispensible scholarly references and important primary sources in their own right, documenting the development of ballet and dance in the twentieth century. In addition to his donations to MoMA and the Metropolitan Museum of Art, his personal papers and other collections constitute </w:t>
                </w:r>
                <w:r>
                  <w:lastRenderedPageBreak/>
                  <w:t>some of the most significant archival holdings of the New York Public Library’s Jerome Robbins Dance Division.</w:t>
                </w:r>
              </w:p>
              <w:p w14:paraId="052A6D8E"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B996E9" w14:textId="7E92DC92"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possessed a seemingly unlimited reserve of energy and ideas, and the quantity of his many unrealised endeavours is as noteworthy as his successes. It was in this expansiveness of imagination and willingness to put his artistic convictions into action that his true genius lay, no matter the obstacles or potential for failure. He thrived when at his busiest and was constantly engaged in multiple projects, all the while dreaming up new ones for the future. It is difficult to say exactly whence this disposition arose. To some, it was in part a product of his </w:t>
                </w:r>
                <w:r w:rsidR="009A6DB0">
                  <w:t xml:space="preserve">family’s wealth and connections – </w:t>
                </w:r>
                <w:r>
                  <w:t>the unfettered mindset of individuals with significant financial resources at their disposal. Others posit psychological origins, pointing to his history of manic episodes and bipolar tendencies, or argue that he was able to get by on very little sleep. Whatever the cause of his passion, Kirstein was one of the most active and generous advocates on behalf of modernist expression in the twentieth century, in virtually all of its generic manifestations.</w:t>
                </w:r>
              </w:p>
              <w:p w14:paraId="0E0880D7" w14:textId="77777777" w:rsidR="00A57E74" w:rsidRDefault="00A57E74"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5DF3692" w14:textId="4CFDAEDC" w:rsidR="00593008" w:rsidRPr="00A57E74" w:rsidRDefault="00A57E74" w:rsidP="00A57E74">
                <w:pPr>
                  <w:pStyle w:val="Heading1"/>
                </w:pPr>
                <w:r>
                  <w:t>Images:</w:t>
                </w:r>
              </w:p>
              <w:p w14:paraId="4F3D5548" w14:textId="77777777" w:rsidR="00593008" w:rsidRPr="00EE558E" w:rsidRDefault="00593008" w:rsidP="00593008">
                <w:pPr>
                  <w:widowControl w:val="0"/>
                  <w:autoSpaceDE w:val="0"/>
                  <w:autoSpaceDN w:val="0"/>
                  <w:adjustRightInd w:val="0"/>
                  <w:rPr>
                    <w:szCs w:val="24"/>
                  </w:rPr>
                </w:pPr>
                <w:r w:rsidRPr="00EE558E">
                  <w:rPr>
                    <w:szCs w:val="24"/>
                  </w:rPr>
                  <w:t>Lincoln Kirstein holding a copy of Dance: A Short History of Classic Theatrical Dancing, ca. 1935.  Photographer unknown. *MGZE (Kirstein, Lincoln 4), JRDD-NYPL.</w:t>
                </w:r>
              </w:p>
              <w:p w14:paraId="7EFD879D" w14:textId="77777777" w:rsidR="00593008" w:rsidRPr="00EE558E" w:rsidRDefault="00593008" w:rsidP="00593008">
                <w:pPr>
                  <w:widowControl w:val="0"/>
                  <w:autoSpaceDE w:val="0"/>
                  <w:autoSpaceDN w:val="0"/>
                  <w:adjustRightInd w:val="0"/>
                  <w:rPr>
                    <w:szCs w:val="24"/>
                  </w:rPr>
                </w:pPr>
              </w:p>
              <w:p w14:paraId="5F4897C8" w14:textId="77777777" w:rsidR="00593008" w:rsidRPr="00EE558E" w:rsidRDefault="00593008" w:rsidP="00593008">
                <w:pPr>
                  <w:widowControl w:val="0"/>
                  <w:autoSpaceDE w:val="0"/>
                  <w:autoSpaceDN w:val="0"/>
                  <w:adjustRightInd w:val="0"/>
                  <w:rPr>
                    <w:szCs w:val="24"/>
                  </w:rPr>
                </w:pPr>
                <w:r w:rsidRPr="00EE558E">
                  <w:rPr>
                    <w:szCs w:val="24"/>
                  </w:rPr>
                  <w:t>Portrait of Lincoln Kirstein, 1940s.  Photo by George Platt Lynes.  Possibly owned by Jensen Yow.</w:t>
                </w:r>
              </w:p>
              <w:p w14:paraId="7EF3B655" w14:textId="77777777" w:rsidR="00593008" w:rsidRPr="00EE558E" w:rsidRDefault="00593008" w:rsidP="00593008">
                <w:pPr>
                  <w:widowControl w:val="0"/>
                  <w:autoSpaceDE w:val="0"/>
                  <w:autoSpaceDN w:val="0"/>
                  <w:adjustRightInd w:val="0"/>
                  <w:rPr>
                    <w:szCs w:val="24"/>
                  </w:rPr>
                </w:pPr>
                <w:r w:rsidRPr="00EE558E">
                  <w:rPr>
                    <w:szCs w:val="24"/>
                  </w:rPr>
                  <w:t>Permission: George Lynes  (</w:t>
                </w:r>
                <w:hyperlink r:id="rId9" w:history="1">
                  <w:r w:rsidRPr="00EE558E">
                    <w:rPr>
                      <w:szCs w:val="24"/>
                      <w:u w:val="single" w:color="0000F6"/>
                    </w:rPr>
                    <w:t>georgelynes@gmail.com</w:t>
                  </w:r>
                </w:hyperlink>
                <w:r w:rsidRPr="00EE558E">
                  <w:rPr>
                    <w:szCs w:val="24"/>
                  </w:rPr>
                  <w:t>)</w:t>
                </w:r>
              </w:p>
              <w:p w14:paraId="66A6E38C" w14:textId="77777777" w:rsidR="00593008" w:rsidRPr="00EE558E" w:rsidRDefault="00593008" w:rsidP="00593008">
                <w:pPr>
                  <w:widowControl w:val="0"/>
                  <w:autoSpaceDE w:val="0"/>
                  <w:autoSpaceDN w:val="0"/>
                  <w:adjustRightInd w:val="0"/>
                  <w:rPr>
                    <w:szCs w:val="24"/>
                  </w:rPr>
                </w:pPr>
              </w:p>
              <w:p w14:paraId="2B7457B0" w14:textId="77777777" w:rsidR="00593008" w:rsidRPr="00EE558E" w:rsidRDefault="00593008" w:rsidP="00593008">
                <w:pPr>
                  <w:widowControl w:val="0"/>
                  <w:autoSpaceDE w:val="0"/>
                  <w:autoSpaceDN w:val="0"/>
                  <w:adjustRightInd w:val="0"/>
                  <w:rPr>
                    <w:szCs w:val="24"/>
                  </w:rPr>
                </w:pPr>
                <w:r w:rsidRPr="00EE558E">
                  <w:rPr>
                    <w:szCs w:val="24"/>
                  </w:rPr>
                  <w:t>Portrait of Lincoln Kirstein, 1940s?  Photo by George Platt Lynes.</w:t>
                </w:r>
              </w:p>
              <w:p w14:paraId="2954CF02" w14:textId="77777777" w:rsidR="00593008" w:rsidRPr="00EE558E" w:rsidRDefault="00A57E74" w:rsidP="00593008">
                <w:pPr>
                  <w:widowControl w:val="0"/>
                  <w:autoSpaceDE w:val="0"/>
                  <w:autoSpaceDN w:val="0"/>
                  <w:adjustRightInd w:val="0"/>
                  <w:rPr>
                    <w:szCs w:val="24"/>
                  </w:rPr>
                </w:pPr>
                <w:hyperlink r:id="rId10" w:history="1">
                  <w:r w:rsidR="00593008" w:rsidRPr="00EE558E">
                    <w:rPr>
                      <w:szCs w:val="24"/>
                      <w:u w:val="single" w:color="0000F6"/>
                    </w:rPr>
                    <w:t>https://www.nycballet.com/company/history/kirstein.html</w:t>
                  </w:r>
                </w:hyperlink>
              </w:p>
              <w:p w14:paraId="359651ED" w14:textId="77777777" w:rsidR="00593008" w:rsidRPr="00EE558E" w:rsidRDefault="00593008" w:rsidP="00593008">
                <w:pPr>
                  <w:widowControl w:val="0"/>
                  <w:autoSpaceDE w:val="0"/>
                  <w:autoSpaceDN w:val="0"/>
                  <w:adjustRightInd w:val="0"/>
                  <w:rPr>
                    <w:szCs w:val="24"/>
                  </w:rPr>
                </w:pPr>
                <w:r w:rsidRPr="00EE558E">
                  <w:rPr>
                    <w:szCs w:val="24"/>
                  </w:rPr>
                  <w:t>Permission: George Lynes (</w:t>
                </w:r>
                <w:hyperlink r:id="rId11" w:history="1">
                  <w:r w:rsidRPr="00EE558E">
                    <w:rPr>
                      <w:szCs w:val="24"/>
                      <w:u w:val="single" w:color="0000F6"/>
                    </w:rPr>
                    <w:t>georgelynes@gmail.com</w:t>
                  </w:r>
                </w:hyperlink>
                <w:r w:rsidRPr="00EE558E">
                  <w:rPr>
                    <w:szCs w:val="24"/>
                  </w:rPr>
                  <w:t>)</w:t>
                </w:r>
              </w:p>
              <w:p w14:paraId="62D1AE89" w14:textId="77777777" w:rsidR="00593008" w:rsidRPr="00EE558E" w:rsidRDefault="00593008" w:rsidP="00593008">
                <w:pPr>
                  <w:widowControl w:val="0"/>
                  <w:autoSpaceDE w:val="0"/>
                  <w:autoSpaceDN w:val="0"/>
                  <w:adjustRightInd w:val="0"/>
                  <w:rPr>
                    <w:szCs w:val="24"/>
                  </w:rPr>
                </w:pPr>
              </w:p>
              <w:p w14:paraId="2121BBE0" w14:textId="77777777" w:rsidR="00593008" w:rsidRPr="00EE558E" w:rsidRDefault="00593008" w:rsidP="00593008">
                <w:pPr>
                  <w:widowControl w:val="0"/>
                  <w:autoSpaceDE w:val="0"/>
                  <w:autoSpaceDN w:val="0"/>
                  <w:adjustRightInd w:val="0"/>
                  <w:rPr>
                    <w:szCs w:val="24"/>
                  </w:rPr>
                </w:pPr>
                <w:r w:rsidRPr="00EE558E">
                  <w:rPr>
                    <w:szCs w:val="24"/>
                  </w:rPr>
                  <w:t>Lincoln Kirstein during a New York City Ballet rehearsal of George Balanchine’s Agon’, 1957.  Photo by Martha Swope.  Probably in *MGZE (Agon), JRDD-NYPL.</w:t>
                </w:r>
              </w:p>
              <w:p w14:paraId="26314EC0" w14:textId="77777777" w:rsidR="00593008" w:rsidRPr="00EE558E" w:rsidRDefault="00593008" w:rsidP="0059300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EE558E">
                  <w:rPr>
                    <w:szCs w:val="24"/>
                  </w:rPr>
                  <w:t>Permission: Martha Swope (</w:t>
                </w:r>
                <w:hyperlink r:id="rId12" w:history="1">
                  <w:r w:rsidRPr="00EE558E">
                    <w:rPr>
                      <w:szCs w:val="24"/>
                      <w:u w:val="single" w:color="0000F6"/>
                    </w:rPr>
                    <w:t>marthaswope@gmail.com</w:t>
                  </w:r>
                </w:hyperlink>
                <w:r w:rsidRPr="00EE558E">
                  <w:rPr>
                    <w:szCs w:val="24"/>
                  </w:rPr>
                  <w:t>)</w:t>
                </w:r>
              </w:p>
              <w:p w14:paraId="3C22B3C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A5807A7" w14:textId="3B2A152C" w:rsidR="005C4FDA" w:rsidRPr="004502CD" w:rsidRDefault="005C4FDA" w:rsidP="00C02B5F">
                <w:pPr>
                  <w:pStyle w:val="Heading1"/>
                  <w:outlineLvl w:val="0"/>
                </w:pPr>
                <w:r w:rsidRPr="004502CD">
                  <w:t>Selected Writings</w:t>
                </w:r>
                <w:r w:rsidR="00A57E74">
                  <w:t>:</w:t>
                </w:r>
              </w:p>
              <w:p w14:paraId="3E2A5F25"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Dance: A Short History of Classic Theatrical Dancing</w:t>
                </w:r>
                <w:r>
                  <w:t xml:space="preserve"> (1935)</w:t>
                </w:r>
              </w:p>
              <w:p w14:paraId="7A90E13C"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Movement and Metaphor: Four Centuries of Ballet</w:t>
                </w:r>
                <w:r>
                  <w:t xml:space="preserve"> (1970)</w:t>
                </w:r>
              </w:p>
              <w:p w14:paraId="231DAFFD"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Nijinsky Dancing</w:t>
                </w:r>
                <w:r>
                  <w:t xml:space="preserve"> (1975)</w:t>
                </w:r>
              </w:p>
              <w:p w14:paraId="44F533AF" w14:textId="77777777" w:rsidR="004856CF" w:rsidRPr="004856CF" w:rsidRDefault="004856CF" w:rsidP="004856CF">
                <w:pPr>
                  <w:widowControl w:val="0"/>
                  <w:autoSpaceDE w:val="0"/>
                  <w:autoSpaceDN w:val="0"/>
                  <w:adjustRightInd w:val="0"/>
                  <w:rPr>
                    <w:szCs w:val="24"/>
                  </w:rPr>
                </w:pPr>
                <w:r w:rsidRPr="00EE558E">
                  <w:rPr>
                    <w:i/>
                    <w:szCs w:val="24"/>
                  </w:rPr>
                  <w:t>Thirty Years: Lincoln Kirstein's The New York City Ballet</w:t>
                </w:r>
                <w:r>
                  <w:rPr>
                    <w:szCs w:val="24"/>
                  </w:rPr>
                  <w:t xml:space="preserve"> (1978)</w:t>
                </w:r>
              </w:p>
              <w:p w14:paraId="0DCC91F3" w14:textId="453DE6A3"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Ballet: Bias &amp; Belief</w:t>
                </w:r>
                <w:r w:rsidR="00A57E74">
                  <w:rPr>
                    <w:i/>
                  </w:rPr>
                  <w:t xml:space="preserve"> </w:t>
                </w:r>
                <w:r>
                  <w:rPr>
                    <w:i/>
                  </w:rPr>
                  <w:t>—</w:t>
                </w:r>
                <w:r w:rsidR="00A57E74">
                  <w:rPr>
                    <w:i/>
                  </w:rPr>
                  <w:t xml:space="preserve"> </w:t>
                </w:r>
                <w:r>
                  <w:rPr>
                    <w:i/>
                  </w:rPr>
                  <w:t>Three Pamphlets Collected and Other Dance Writings of Lincoln Kirstein</w:t>
                </w:r>
                <w:r w:rsidR="004856CF">
                  <w:t xml:space="preserve"> (1983)</w:t>
                </w:r>
              </w:p>
              <w:p w14:paraId="7C07D4C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By With To &amp; From: A Lincoln Kirstein Reader</w:t>
                </w:r>
                <w:r w:rsidR="004856CF">
                  <w:t xml:space="preserve"> (1991)</w:t>
                </w:r>
              </w:p>
              <w:p w14:paraId="537B4E74"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Mosaic: Memoirs</w:t>
                </w:r>
                <w:r w:rsidR="004856CF">
                  <w:t xml:space="preserve"> (1994)</w:t>
                </w:r>
              </w:p>
              <w:p w14:paraId="3C7DA8C2" w14:textId="77777777" w:rsidR="003F0D73" w:rsidRDefault="005C4FDA"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Program Notes</w:t>
                </w:r>
                <w:r w:rsidR="004856CF">
                  <w:t xml:space="preserve"> (2009)</w:t>
                </w:r>
              </w:p>
            </w:tc>
          </w:sdtContent>
        </w:sdt>
      </w:tr>
      <w:tr w:rsidR="003235A7" w14:paraId="524125D4" w14:textId="77777777" w:rsidTr="003235A7">
        <w:tc>
          <w:tcPr>
            <w:tcW w:w="9016" w:type="dxa"/>
          </w:tcPr>
          <w:p w14:paraId="4E1538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ADF3106F610A42A571109F142D4F66"/>
              </w:placeholder>
            </w:sdtPr>
            <w:sdtEndPr/>
            <w:sdtContent>
              <w:p w14:paraId="1F2D6B25" w14:textId="77777777" w:rsidR="005C4FDA"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8355479"/>
                    <w:citation/>
                  </w:sdtPr>
                  <w:sdtEndPr/>
                  <w:sdtContent>
                    <w:r w:rsidR="00C02B5F">
                      <w:fldChar w:fldCharType="begin"/>
                    </w:r>
                    <w:r w:rsidR="00C02B5F">
                      <w:rPr>
                        <w:lang w:val="en-US"/>
                      </w:rPr>
                      <w:instrText xml:space="preserve"> CITATION Dub07 \l 1033 </w:instrText>
                    </w:r>
                    <w:r w:rsidR="00C02B5F">
                      <w:fldChar w:fldCharType="separate"/>
                    </w:r>
                    <w:r w:rsidR="00C02B5F">
                      <w:rPr>
                        <w:noProof/>
                        <w:lang w:val="en-US"/>
                      </w:rPr>
                      <w:t xml:space="preserve"> </w:t>
                    </w:r>
                    <w:r w:rsidR="00C02B5F" w:rsidRPr="00C02B5F">
                      <w:rPr>
                        <w:noProof/>
                        <w:lang w:val="en-US"/>
                      </w:rPr>
                      <w:t>(Duberman)</w:t>
                    </w:r>
                    <w:r w:rsidR="00C02B5F">
                      <w:fldChar w:fldCharType="end"/>
                    </w:r>
                  </w:sdtContent>
                </w:sdt>
              </w:p>
              <w:p w14:paraId="72C5DBDF"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C7439CB"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93597273"/>
                    <w:citation/>
                  </w:sdtPr>
                  <w:sdtEndPr/>
                  <w:sdtContent>
                    <w:r w:rsidR="00C02B5F">
                      <w:fldChar w:fldCharType="begin"/>
                    </w:r>
                    <w:r w:rsidR="00C02B5F">
                      <w:rPr>
                        <w:lang w:val="en-US"/>
                      </w:rPr>
                      <w:instrText xml:space="preserve"> CITATION Eak15 \l 1033 </w:instrText>
                    </w:r>
                    <w:r w:rsidR="00C02B5F">
                      <w:fldChar w:fldCharType="separate"/>
                    </w:r>
                    <w:r w:rsidR="00C02B5F" w:rsidRPr="00C02B5F">
                      <w:rPr>
                        <w:noProof/>
                        <w:lang w:val="en-US"/>
                      </w:rPr>
                      <w:t>(Eakins Press Foundation; Ballet Society)</w:t>
                    </w:r>
                    <w:r w:rsidR="00C02B5F">
                      <w:fldChar w:fldCharType="end"/>
                    </w:r>
                  </w:sdtContent>
                </w:sdt>
              </w:p>
              <w:p w14:paraId="2EC2D999"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1D9E1F0"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21512740"/>
                    <w:citation/>
                  </w:sdtPr>
                  <w:sdtEndPr/>
                  <w:sdtContent>
                    <w:r w:rsidR="00C02B5F">
                      <w:fldChar w:fldCharType="begin"/>
                    </w:r>
                    <w:r w:rsidR="00C02B5F">
                      <w:rPr>
                        <w:lang w:val="en-US"/>
                      </w:rPr>
                      <w:instrText xml:space="preserve"> CITATION Gar02 \l 1033 </w:instrText>
                    </w:r>
                    <w:r w:rsidR="00C02B5F">
                      <w:fldChar w:fldCharType="separate"/>
                    </w:r>
                    <w:r w:rsidR="00C02B5F" w:rsidRPr="00C02B5F">
                      <w:rPr>
                        <w:noProof/>
                        <w:lang w:val="en-US"/>
                      </w:rPr>
                      <w:t>(Garafola, Dollars for Dance: Lincoln Kirstein, City Center and the Rockefeller Foundation)</w:t>
                    </w:r>
                    <w:r w:rsidR="00C02B5F">
                      <w:fldChar w:fldCharType="end"/>
                    </w:r>
                  </w:sdtContent>
                </w:sdt>
              </w:p>
              <w:p w14:paraId="4F6FE779"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EBD68B7"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35023527"/>
                    <w:citation/>
                  </w:sdtPr>
                  <w:sdtEndPr/>
                  <w:sdtContent>
                    <w:r w:rsidR="00C02B5F">
                      <w:fldChar w:fldCharType="begin"/>
                    </w:r>
                    <w:r w:rsidR="00C02B5F">
                      <w:rPr>
                        <w:lang w:val="en-US"/>
                      </w:rPr>
                      <w:instrText xml:space="preserve"> CITATION Gar99 \l 1033 </w:instrText>
                    </w:r>
                    <w:r w:rsidR="00C02B5F">
                      <w:fldChar w:fldCharType="separate"/>
                    </w:r>
                    <w:r w:rsidR="00C02B5F" w:rsidRPr="00C02B5F">
                      <w:rPr>
                        <w:noProof/>
                        <w:lang w:val="en-US"/>
                      </w:rPr>
                      <w:t>(Garafola and Foner, Dance for a City: Fifty Years of the New York City Ballet)</w:t>
                    </w:r>
                    <w:r w:rsidR="00C02B5F">
                      <w:fldChar w:fldCharType="end"/>
                    </w:r>
                  </w:sdtContent>
                </w:sdt>
              </w:p>
              <w:p w14:paraId="71796F64"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366F49F"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6929997"/>
                    <w:citation/>
                  </w:sdtPr>
                  <w:sdtEndPr/>
                  <w:sdtContent>
                    <w:r w:rsidR="00C02B5F">
                      <w:fldChar w:fldCharType="begin"/>
                    </w:r>
                    <w:r w:rsidR="00C02B5F">
                      <w:rPr>
                        <w:lang w:val="en-US"/>
                      </w:rPr>
                      <w:instrText xml:space="preserve"> CITATION Kay07 \l 1033 </w:instrText>
                    </w:r>
                    <w:r w:rsidR="00C02B5F">
                      <w:fldChar w:fldCharType="separate"/>
                    </w:r>
                    <w:r w:rsidR="00C02B5F" w:rsidRPr="00C02B5F">
                      <w:rPr>
                        <w:noProof/>
                        <w:lang w:val="en-US"/>
                      </w:rPr>
                      <w:t>(Kayafas)</w:t>
                    </w:r>
                    <w:r w:rsidR="00C02B5F">
                      <w:fldChar w:fldCharType="end"/>
                    </w:r>
                  </w:sdtContent>
                </w:sdt>
              </w:p>
              <w:p w14:paraId="64916BB0"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FC354D2"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0673186"/>
                    <w:citation/>
                  </w:sdtPr>
                  <w:sdtEndPr/>
                  <w:sdtContent>
                    <w:r w:rsidR="00C02B5F">
                      <w:fldChar w:fldCharType="begin"/>
                    </w:r>
                    <w:r w:rsidR="00C02B5F">
                      <w:rPr>
                        <w:lang w:val="en-US"/>
                      </w:rPr>
                      <w:instrText xml:space="preserve"> CITATION New15 \l 1033 </w:instrText>
                    </w:r>
                    <w:r w:rsidR="00C02B5F">
                      <w:fldChar w:fldCharType="separate"/>
                    </w:r>
                    <w:r w:rsidR="00C02B5F" w:rsidRPr="00C02B5F">
                      <w:rPr>
                        <w:noProof/>
                        <w:lang w:val="en-US"/>
                      </w:rPr>
                      <w:t>(New York Choreographic Institute; School of American Ballet)</w:t>
                    </w:r>
                    <w:r w:rsidR="00C02B5F">
                      <w:fldChar w:fldCharType="end"/>
                    </w:r>
                  </w:sdtContent>
                </w:sdt>
              </w:p>
              <w:p w14:paraId="6988C2CC"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399ED0F"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801612562"/>
                    <w:citation/>
                  </w:sdtPr>
                  <w:sdtEndPr/>
                  <w:sdtContent>
                    <w:r w:rsidR="00C02B5F">
                      <w:fldChar w:fldCharType="begin"/>
                    </w:r>
                    <w:r w:rsidR="00C02B5F">
                      <w:rPr>
                        <w:lang w:val="en-US"/>
                      </w:rPr>
                      <w:instrText xml:space="preserve"> CITATION Rey99 \l 1033 </w:instrText>
                    </w:r>
                    <w:r w:rsidR="00C02B5F">
                      <w:fldChar w:fldCharType="separate"/>
                    </w:r>
                    <w:r w:rsidR="00C02B5F" w:rsidRPr="00C02B5F">
                      <w:rPr>
                        <w:noProof/>
                        <w:lang w:val="en-US"/>
                      </w:rPr>
                      <w:t>(Reynolds, In His Image: Diaghilev and Lincoln Kirstein)</w:t>
                    </w:r>
                    <w:r w:rsidR="00C02B5F">
                      <w:fldChar w:fldCharType="end"/>
                    </w:r>
                  </w:sdtContent>
                </w:sdt>
              </w:p>
              <w:p w14:paraId="3C92DA70"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3281A29"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92760410"/>
                    <w:citation/>
                  </w:sdtPr>
                  <w:sdtEndPr/>
                  <w:sdtContent>
                    <w:r w:rsidR="00C02B5F">
                      <w:fldChar w:fldCharType="begin"/>
                    </w:r>
                    <w:r w:rsidR="00C02B5F">
                      <w:rPr>
                        <w:lang w:val="en-US"/>
                      </w:rPr>
                      <w:instrText xml:space="preserve"> CITATION Rey77 \l 1033 </w:instrText>
                    </w:r>
                    <w:r w:rsidR="00C02B5F">
                      <w:fldChar w:fldCharType="separate"/>
                    </w:r>
                    <w:r w:rsidR="00C02B5F" w:rsidRPr="00C02B5F">
                      <w:rPr>
                        <w:noProof/>
                        <w:lang w:val="en-US"/>
                      </w:rPr>
                      <w:t>(Reynolds, Repertory in Review: 40 Years of the New York City Ballet)</w:t>
                    </w:r>
                    <w:r w:rsidR="00C02B5F">
                      <w:fldChar w:fldCharType="end"/>
                    </w:r>
                  </w:sdtContent>
                </w:sdt>
              </w:p>
              <w:p w14:paraId="007DD660"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4807C32" w14:textId="77777777" w:rsidR="00C02B5F"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2576798"/>
                    <w:citation/>
                  </w:sdtPr>
                  <w:sdtEndPr/>
                  <w:sdtContent>
                    <w:r w:rsidR="00C02B5F">
                      <w:fldChar w:fldCharType="begin"/>
                    </w:r>
                    <w:r w:rsidR="00C02B5F">
                      <w:rPr>
                        <w:lang w:val="en-US"/>
                      </w:rPr>
                      <w:instrText xml:space="preserve"> CITATION Sch15 \l 1033 </w:instrText>
                    </w:r>
                    <w:r w:rsidR="00C02B5F">
                      <w:fldChar w:fldCharType="separate"/>
                    </w:r>
                    <w:r w:rsidR="00C02B5F" w:rsidRPr="00C02B5F">
                      <w:rPr>
                        <w:noProof/>
                        <w:lang w:val="en-US"/>
                      </w:rPr>
                      <w:t>(School of American Ballet)</w:t>
                    </w:r>
                    <w:r w:rsidR="00C02B5F">
                      <w:fldChar w:fldCharType="end"/>
                    </w:r>
                  </w:sdtContent>
                </w:sdt>
              </w:p>
              <w:p w14:paraId="5E13D8D7" w14:textId="77777777" w:rsidR="00A57E74"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bookmarkStart w:id="0" w:name="_GoBack"/>
                <w:bookmarkEnd w:id="0"/>
              </w:p>
              <w:p w14:paraId="00297A30" w14:textId="77777777" w:rsidR="003235A7" w:rsidRDefault="00A57E74"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23928961"/>
                    <w:citation/>
                  </w:sdtPr>
                  <w:sdtEndPr/>
                  <w:sdtContent>
                    <w:r w:rsidR="00C02B5F">
                      <w:fldChar w:fldCharType="begin"/>
                    </w:r>
                    <w:r w:rsidR="00C02B5F">
                      <w:rPr>
                        <w:lang w:val="en-US"/>
                      </w:rPr>
                      <w:instrText xml:space="preserve"> CITATION Web92 \l 1033 </w:instrText>
                    </w:r>
                    <w:r w:rsidR="00C02B5F">
                      <w:fldChar w:fldCharType="separate"/>
                    </w:r>
                    <w:r w:rsidR="00C02B5F" w:rsidRPr="00C02B5F">
                      <w:rPr>
                        <w:noProof/>
                        <w:lang w:val="en-US"/>
                      </w:rPr>
                      <w:t>(Weber)</w:t>
                    </w:r>
                    <w:r w:rsidR="00C02B5F">
                      <w:fldChar w:fldCharType="end"/>
                    </w:r>
                  </w:sdtContent>
                </w:sdt>
              </w:p>
            </w:sdtContent>
          </w:sdt>
        </w:tc>
      </w:tr>
    </w:tbl>
    <w:p w14:paraId="28551E2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7E8BB" w14:textId="77777777" w:rsidR="00593008" w:rsidRDefault="00593008" w:rsidP="007A0D55">
      <w:pPr>
        <w:spacing w:after="0" w:line="240" w:lineRule="auto"/>
      </w:pPr>
      <w:r>
        <w:separator/>
      </w:r>
    </w:p>
  </w:endnote>
  <w:endnote w:type="continuationSeparator" w:id="0">
    <w:p w14:paraId="39913157" w14:textId="77777777" w:rsidR="00593008" w:rsidRDefault="005930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2BEA" w14:textId="77777777" w:rsidR="00593008" w:rsidRDefault="00593008" w:rsidP="007A0D55">
      <w:pPr>
        <w:spacing w:after="0" w:line="240" w:lineRule="auto"/>
      </w:pPr>
      <w:r>
        <w:separator/>
      </w:r>
    </w:p>
  </w:footnote>
  <w:footnote w:type="continuationSeparator" w:id="0">
    <w:p w14:paraId="1479E49E" w14:textId="77777777" w:rsidR="00593008" w:rsidRDefault="005930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299" w14:textId="77777777" w:rsidR="00593008" w:rsidRDefault="0059300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C4701D" w14:textId="77777777" w:rsidR="00593008" w:rsidRDefault="005930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331"/>
    <w:rsid w:val="00462DBE"/>
    <w:rsid w:val="00464699"/>
    <w:rsid w:val="00483379"/>
    <w:rsid w:val="004856CF"/>
    <w:rsid w:val="00487BC5"/>
    <w:rsid w:val="00496888"/>
    <w:rsid w:val="004A7476"/>
    <w:rsid w:val="004E5896"/>
    <w:rsid w:val="00513EE6"/>
    <w:rsid w:val="00534F8F"/>
    <w:rsid w:val="00590035"/>
    <w:rsid w:val="00593008"/>
    <w:rsid w:val="005B177E"/>
    <w:rsid w:val="005B3921"/>
    <w:rsid w:val="005C4FDA"/>
    <w:rsid w:val="005F26D7"/>
    <w:rsid w:val="005F5450"/>
    <w:rsid w:val="0062216A"/>
    <w:rsid w:val="006D0412"/>
    <w:rsid w:val="006E6F76"/>
    <w:rsid w:val="007411B9"/>
    <w:rsid w:val="007770BC"/>
    <w:rsid w:val="00780D95"/>
    <w:rsid w:val="00780DC7"/>
    <w:rsid w:val="007A0D55"/>
    <w:rsid w:val="007B3377"/>
    <w:rsid w:val="007E5F44"/>
    <w:rsid w:val="00821DE3"/>
    <w:rsid w:val="00846CE1"/>
    <w:rsid w:val="008A5B87"/>
    <w:rsid w:val="00922950"/>
    <w:rsid w:val="009A6DB0"/>
    <w:rsid w:val="009A7264"/>
    <w:rsid w:val="009B7C50"/>
    <w:rsid w:val="009D1606"/>
    <w:rsid w:val="009E18A1"/>
    <w:rsid w:val="009E1BF5"/>
    <w:rsid w:val="009E73D7"/>
    <w:rsid w:val="00A27D2C"/>
    <w:rsid w:val="00A57E74"/>
    <w:rsid w:val="00A76FD9"/>
    <w:rsid w:val="00AB436D"/>
    <w:rsid w:val="00AD2F24"/>
    <w:rsid w:val="00AD4844"/>
    <w:rsid w:val="00B219AE"/>
    <w:rsid w:val="00B33145"/>
    <w:rsid w:val="00B574C9"/>
    <w:rsid w:val="00BC39C9"/>
    <w:rsid w:val="00BE5BF7"/>
    <w:rsid w:val="00BF40E1"/>
    <w:rsid w:val="00C02B5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uvic.ca/owa/redir.aspx?C=85Hx5y_qR0e-5ry8MPHbSBTMkRp1S89Ipt4_B9xisBjApKX7a0kmFeLkm2dllAOlIbuF95JhkK0.&amp;URL=mailto%3ageorgelynes%40gmail.com" TargetMode="External"/><Relationship Id="rId12" Type="http://schemas.openxmlformats.org/officeDocument/2006/relationships/hyperlink" Target="https://mail.uvic.ca/owa/redir.aspx?C=85Hx5y_qR0e-5ry8MPHbSBTMkRp1S89Ipt4_B9xisBjApKX7a0kmFeLkm2dllAOlIbuF95JhkK0.&amp;URL=mailto%3amarthaswope%40gmail.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il.uvic.ca/owa/redir.aspx?C=85Hx5y_qR0e-5ry8MPHbSBTMkRp1S89Ipt4_B9xisBjApKX7a0kmFeLkm2dllAOlIbuF95JhkK0.&amp;URL=mailto%3ageorgelynes%40gmail.com" TargetMode="External"/><Relationship Id="rId10" Type="http://schemas.openxmlformats.org/officeDocument/2006/relationships/hyperlink" Target="https://mail.uvic.ca/owa/redir.aspx?C=85Hx5y_qR0e-5ry8MPHbSBTMkRp1S89Ipt4_B9xisBjApKX7a0kmFeLkm2dllAOlIbuF95JhkK0.&amp;URL=https%3a%2f%2fwww.nycballet.com%2fcompany%2fhistory%2fkirstei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5F0294505A9B45B090C0351B176AC8"/>
        <w:category>
          <w:name w:val="General"/>
          <w:gallery w:val="placeholder"/>
        </w:category>
        <w:types>
          <w:type w:val="bbPlcHdr"/>
        </w:types>
        <w:behaviors>
          <w:behavior w:val="content"/>
        </w:behaviors>
        <w:guid w:val="{768F02A2-03F8-F14E-9861-A616268E14E3}"/>
      </w:docPartPr>
      <w:docPartBody>
        <w:p w:rsidR="00EB7014" w:rsidRDefault="00EB7014">
          <w:pPr>
            <w:pStyle w:val="D05F0294505A9B45B090C0351B176AC8"/>
          </w:pPr>
          <w:r w:rsidRPr="00CC586D">
            <w:rPr>
              <w:rStyle w:val="PlaceholderText"/>
              <w:b/>
              <w:color w:val="FFFFFF" w:themeColor="background1"/>
            </w:rPr>
            <w:t>[Salutation]</w:t>
          </w:r>
        </w:p>
      </w:docPartBody>
    </w:docPart>
    <w:docPart>
      <w:docPartPr>
        <w:name w:val="2D791872FCF64C41BA4A12FBE4B47F61"/>
        <w:category>
          <w:name w:val="General"/>
          <w:gallery w:val="placeholder"/>
        </w:category>
        <w:types>
          <w:type w:val="bbPlcHdr"/>
        </w:types>
        <w:behaviors>
          <w:behavior w:val="content"/>
        </w:behaviors>
        <w:guid w:val="{21CD4ADB-9D89-1B4A-84C3-1213439CF137}"/>
      </w:docPartPr>
      <w:docPartBody>
        <w:p w:rsidR="00EB7014" w:rsidRDefault="00EB7014">
          <w:pPr>
            <w:pStyle w:val="2D791872FCF64C41BA4A12FBE4B47F61"/>
          </w:pPr>
          <w:r>
            <w:rPr>
              <w:rStyle w:val="PlaceholderText"/>
            </w:rPr>
            <w:t>[First name]</w:t>
          </w:r>
        </w:p>
      </w:docPartBody>
    </w:docPart>
    <w:docPart>
      <w:docPartPr>
        <w:name w:val="AD88F6C37D31E3409495E12458F04B1F"/>
        <w:category>
          <w:name w:val="General"/>
          <w:gallery w:val="placeholder"/>
        </w:category>
        <w:types>
          <w:type w:val="bbPlcHdr"/>
        </w:types>
        <w:behaviors>
          <w:behavior w:val="content"/>
        </w:behaviors>
        <w:guid w:val="{1AFEBE7E-1D4D-6F46-A1F8-498857EE4B00}"/>
      </w:docPartPr>
      <w:docPartBody>
        <w:p w:rsidR="00EB7014" w:rsidRDefault="00EB7014">
          <w:pPr>
            <w:pStyle w:val="AD88F6C37D31E3409495E12458F04B1F"/>
          </w:pPr>
          <w:r>
            <w:rPr>
              <w:rStyle w:val="PlaceholderText"/>
            </w:rPr>
            <w:t>[Middle name]</w:t>
          </w:r>
        </w:p>
      </w:docPartBody>
    </w:docPart>
    <w:docPart>
      <w:docPartPr>
        <w:name w:val="3C0090B29FCE49439F125CC78E9A4F10"/>
        <w:category>
          <w:name w:val="General"/>
          <w:gallery w:val="placeholder"/>
        </w:category>
        <w:types>
          <w:type w:val="bbPlcHdr"/>
        </w:types>
        <w:behaviors>
          <w:behavior w:val="content"/>
        </w:behaviors>
        <w:guid w:val="{E66968EF-44D9-2E46-8CF1-4E3B211594F1}"/>
      </w:docPartPr>
      <w:docPartBody>
        <w:p w:rsidR="00EB7014" w:rsidRDefault="00EB7014">
          <w:pPr>
            <w:pStyle w:val="3C0090B29FCE49439F125CC78E9A4F10"/>
          </w:pPr>
          <w:r>
            <w:rPr>
              <w:rStyle w:val="PlaceholderText"/>
            </w:rPr>
            <w:t>[Last name]</w:t>
          </w:r>
        </w:p>
      </w:docPartBody>
    </w:docPart>
    <w:docPart>
      <w:docPartPr>
        <w:name w:val="0116E1F820798949BE66FDB0B9304833"/>
        <w:category>
          <w:name w:val="General"/>
          <w:gallery w:val="placeholder"/>
        </w:category>
        <w:types>
          <w:type w:val="bbPlcHdr"/>
        </w:types>
        <w:behaviors>
          <w:behavior w:val="content"/>
        </w:behaviors>
        <w:guid w:val="{E214AEFE-E422-614D-B4FF-2117E08D5579}"/>
      </w:docPartPr>
      <w:docPartBody>
        <w:p w:rsidR="00EB7014" w:rsidRDefault="00EB7014">
          <w:pPr>
            <w:pStyle w:val="0116E1F820798949BE66FDB0B9304833"/>
          </w:pPr>
          <w:r>
            <w:rPr>
              <w:rStyle w:val="PlaceholderText"/>
            </w:rPr>
            <w:t>[Enter your biography]</w:t>
          </w:r>
        </w:p>
      </w:docPartBody>
    </w:docPart>
    <w:docPart>
      <w:docPartPr>
        <w:name w:val="4BF3BD90814FE34F85A4F3356BBBC8C6"/>
        <w:category>
          <w:name w:val="General"/>
          <w:gallery w:val="placeholder"/>
        </w:category>
        <w:types>
          <w:type w:val="bbPlcHdr"/>
        </w:types>
        <w:behaviors>
          <w:behavior w:val="content"/>
        </w:behaviors>
        <w:guid w:val="{19BD0C72-818F-974D-AE93-AFE56F489E00}"/>
      </w:docPartPr>
      <w:docPartBody>
        <w:p w:rsidR="00EB7014" w:rsidRDefault="00EB7014">
          <w:pPr>
            <w:pStyle w:val="4BF3BD90814FE34F85A4F3356BBBC8C6"/>
          </w:pPr>
          <w:r>
            <w:rPr>
              <w:rStyle w:val="PlaceholderText"/>
            </w:rPr>
            <w:t>[Enter the institution with which you are affiliated]</w:t>
          </w:r>
        </w:p>
      </w:docPartBody>
    </w:docPart>
    <w:docPart>
      <w:docPartPr>
        <w:name w:val="5BFB30D7443C1248BEED389E6048F355"/>
        <w:category>
          <w:name w:val="General"/>
          <w:gallery w:val="placeholder"/>
        </w:category>
        <w:types>
          <w:type w:val="bbPlcHdr"/>
        </w:types>
        <w:behaviors>
          <w:behavior w:val="content"/>
        </w:behaviors>
        <w:guid w:val="{DD7CD72B-94F1-8149-873F-FCBCC05A9EB8}"/>
      </w:docPartPr>
      <w:docPartBody>
        <w:p w:rsidR="00EB7014" w:rsidRDefault="00EB7014">
          <w:pPr>
            <w:pStyle w:val="5BFB30D7443C1248BEED389E6048F355"/>
          </w:pPr>
          <w:r w:rsidRPr="00EF74F7">
            <w:rPr>
              <w:b/>
              <w:color w:val="808080" w:themeColor="background1" w:themeShade="80"/>
            </w:rPr>
            <w:t>[Enter the headword for your article]</w:t>
          </w:r>
        </w:p>
      </w:docPartBody>
    </w:docPart>
    <w:docPart>
      <w:docPartPr>
        <w:name w:val="959E6B7259DD484181E9CF0295AA62E0"/>
        <w:category>
          <w:name w:val="General"/>
          <w:gallery w:val="placeholder"/>
        </w:category>
        <w:types>
          <w:type w:val="bbPlcHdr"/>
        </w:types>
        <w:behaviors>
          <w:behavior w:val="content"/>
        </w:behaviors>
        <w:guid w:val="{6D94CEB4-76D2-614F-A8AF-77AC81DD69C0}"/>
      </w:docPartPr>
      <w:docPartBody>
        <w:p w:rsidR="00EB7014" w:rsidRDefault="00EB7014">
          <w:pPr>
            <w:pStyle w:val="959E6B7259DD484181E9CF0295AA6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F2D730B042A743B3278F27A728770A"/>
        <w:category>
          <w:name w:val="General"/>
          <w:gallery w:val="placeholder"/>
        </w:category>
        <w:types>
          <w:type w:val="bbPlcHdr"/>
        </w:types>
        <w:behaviors>
          <w:behavior w:val="content"/>
        </w:behaviors>
        <w:guid w:val="{E082A10E-2934-EC4E-BD70-5314AB9B0CAB}"/>
      </w:docPartPr>
      <w:docPartBody>
        <w:p w:rsidR="00EB7014" w:rsidRDefault="00EB7014">
          <w:pPr>
            <w:pStyle w:val="E7F2D730B042A743B3278F27A72877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09D0E42C133C40A8666BA291DD81BD"/>
        <w:category>
          <w:name w:val="General"/>
          <w:gallery w:val="placeholder"/>
        </w:category>
        <w:types>
          <w:type w:val="bbPlcHdr"/>
        </w:types>
        <w:behaviors>
          <w:behavior w:val="content"/>
        </w:behaviors>
        <w:guid w:val="{E1B0321D-7489-4D42-81DF-50943B370096}"/>
      </w:docPartPr>
      <w:docPartBody>
        <w:p w:rsidR="00EB7014" w:rsidRDefault="00EB7014">
          <w:pPr>
            <w:pStyle w:val="0709D0E42C133C40A8666BA291DD81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ADF3106F610A42A571109F142D4F66"/>
        <w:category>
          <w:name w:val="General"/>
          <w:gallery w:val="placeholder"/>
        </w:category>
        <w:types>
          <w:type w:val="bbPlcHdr"/>
        </w:types>
        <w:behaviors>
          <w:behavior w:val="content"/>
        </w:behaviors>
        <w:guid w:val="{F0D84025-7D04-304D-AAC3-DE8DE5D90B07}"/>
      </w:docPartPr>
      <w:docPartBody>
        <w:p w:rsidR="00EB7014" w:rsidRDefault="00EB7014">
          <w:pPr>
            <w:pStyle w:val="DBADF3106F610A42A571109F142D4F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14"/>
    <w:rsid w:val="00EB70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Dub07</b:Tag>
    <b:SourceType>Book</b:SourceType>
    <b:Guid>{CB420FC5-7D97-114F-8B25-44DEC43E2E0C}</b:Guid>
    <b:Title>The Worlds of Lincoln Kirstein</b:Title>
    <b:City>New York</b:City>
    <b:Publisher>Alfred A. Knopf</b:Publisher>
    <b:Year>2007</b:Year>
    <b:Author>
      <b:Author>
        <b:NameList>
          <b:Person>
            <b:Last>Duberman</b:Last>
            <b:First>Martin</b:First>
          </b:Person>
        </b:NameList>
      </b:Author>
    </b:Author>
    <b:RefOrder>1</b:RefOrder>
  </b:Source>
  <b:Source>
    <b:Tag>Gar99</b:Tag>
    <b:SourceType>Book</b:SourceType>
    <b:Guid>{AF550048-3604-F14B-9FFC-9E476B471138}</b:Guid>
    <b:Title>Dance for a City: Fifty Years of the New York City Ballet</b:Title>
    <b:City>New York</b:City>
    <b:Publisher>Columbia UP</b:Publisher>
    <b:Year>1999</b:Year>
    <b:Author>
      <b:Editor>
        <b:NameList>
          <b:Person>
            <b:Last>Garafola</b:Last>
            <b:First>Lynn</b:First>
          </b:Person>
          <b:Person>
            <b:Last>Foner</b:Last>
            <b:First>Eric</b:First>
          </b:Person>
        </b:NameList>
      </b:Editor>
    </b:Author>
    <b:RefOrder>4</b:RefOrder>
  </b:Source>
  <b:Source>
    <b:Tag>Gar02</b:Tag>
    <b:SourceType>JournalArticle</b:SourceType>
    <b:Guid>{7F1D7D3D-4AF4-3741-9D29-D18CBC7FCD35}</b:Guid>
    <b:Title>Dollars for Dance: Lincoln Kirstein, City Center and the Rockefeller Foundation</b:Title>
    <b:Year>2002</b:Year>
    <b:Volume>25</b:Volume>
    <b:Pages>101-114</b:Pages>
    <b:Author>
      <b:Author>
        <b:NameList>
          <b:Person>
            <b:Last>Garafola</b:Last>
            <b:First>Lynn</b:First>
          </b:Person>
        </b:NameList>
      </b:Author>
    </b:Author>
    <b:JournalName>Dance Chronicle</b:JournalName>
    <b:Issue>1</b:Issue>
    <b:RefOrder>3</b:RefOrder>
  </b:Source>
  <b:Source>
    <b:Tag>Kay07</b:Tag>
    <b:SourceType>Book</b:SourceType>
    <b:Guid>{D9CD44BF-BBDE-8349-9936-8CD98356C962}</b:Guid>
    <b:Title>Lincoln Kirstein: A Bibliography of Published Writings, 1922-1996</b:Title>
    <b:Publisher>Eakins Press Foundation</b:Publisher>
    <b:City>New York</b:City>
    <b:Year>2007</b:Year>
    <b:Author>
      <b:Editor>
        <b:NameList>
          <b:Person>
            <b:Last>Kayafas</b:Last>
            <b:First>Peter</b:First>
          </b:Person>
        </b:NameList>
      </b:Editor>
    </b:Author>
    <b:RefOrder>5</b:RefOrder>
  </b:Source>
  <b:Source>
    <b:Tag>Rey99</b:Tag>
    <b:SourceType>BookSection</b:SourceType>
    <b:Guid>{E7DD5F84-AE9C-4243-9D53-B8DFB9C189C7}</b:Guid>
    <b:Title>In His Image: Diaghilev and Lincoln Kirstein</b:Title>
    <b:City>New Haven</b:City>
    <b:Publisher>Yale UP</b:Publisher>
    <b:Year>1999</b:Year>
    <b:BookTitle>The Ballets Russes and Its World</b:BookTitle>
    <b:Author>
      <b:Author>
        <b:NameList>
          <b:Person>
            <b:Last>Reynolds</b:Last>
            <b:First>Nancy</b:First>
          </b:Person>
        </b:NameList>
      </b:Author>
      <b:Editor>
        <b:NameList>
          <b:Person>
            <b:Last>Garafola</b:Last>
            <b:First>Lynn</b:First>
          </b:Person>
          <b:Person>
            <b:Last>Van Norman Baer</b:Last>
            <b:First>Nancy</b:First>
          </b:Person>
        </b:NameList>
      </b:Editor>
    </b:Author>
    <b:RefOrder>7</b:RefOrder>
  </b:Source>
  <b:Source>
    <b:Tag>Rey77</b:Tag>
    <b:SourceType>Book</b:SourceType>
    <b:Guid>{47A75466-D810-AA44-A089-51C2AC82137F}</b:Guid>
    <b:Title>Repertory in Review: 40 Years of the New York City Ballet</b:Title>
    <b:City>New York</b:City>
    <b:Publisher>Dial Press</b:Publisher>
    <b:Year>1977</b:Year>
    <b:Author>
      <b:Author>
        <b:NameList>
          <b:Person>
            <b:Last>Reynolds</b:Last>
            <b:First>Nancy</b:First>
          </b:Person>
        </b:NameList>
      </b:Author>
    </b:Author>
    <b:RefOrder>8</b:RefOrder>
  </b:Source>
  <b:Source>
    <b:Tag>Web92</b:Tag>
    <b:SourceType>Book</b:SourceType>
    <b:Guid>{7937B7BF-68C8-7D41-BF83-95E3401B3180}</b:Guid>
    <b:Title>Patron Saints: Five Rebels Who Opened America to a New Art, 1928-1943</b:Title>
    <b:City>New York</b:City>
    <b:Publisher>Knopf</b:Publisher>
    <b:Year>1992</b:Year>
    <b:Author>
      <b:Author>
        <b:NameList>
          <b:Person>
            <b:Last>Weber</b:Last>
            <b:Middle>F.</b:Middle>
            <b:First>Nicholas</b:First>
          </b:Person>
        </b:NameList>
      </b:Author>
    </b:Author>
    <b:RefOrder>10</b:RefOrder>
  </b:Source>
  <b:Source>
    <b:Tag>Eak15</b:Tag>
    <b:SourceType>InternetSite</b:SourceType>
    <b:Guid>{A84D5803-3C19-B346-B419-EDB1B36E09CD}</b:Guid>
    <b:Author>
      <b:Author>
        <b:Corporate>Eakins Press Foundation; Ballet Society</b:Corporate>
      </b:Author>
    </b:Author>
    <b:Title>Lincoln Kirstein: The Published Writings</b:Title>
    <b:URL>http://www.lincolnkirstein.org/</b:URL>
    <b:Year>2015</b:Year>
    <b:YearAccessed>2015</b:YearAccessed>
    <b:MonthAccessed>01</b:MonthAccessed>
    <b:DayAccessed>28</b:DayAccessed>
    <b:RefOrder>2</b:RefOrder>
  </b:Source>
  <b:Source>
    <b:Tag>New15</b:Tag>
    <b:SourceType>InternetSite</b:SourceType>
    <b:Guid>{B5531EA6-5AF2-C84D-842B-E85C188B5664}</b:Guid>
    <b:Author>
      <b:Author>
        <b:Corporate>New York Choreographic Institute; School of American Ballet</b:Corporate>
      </b:Author>
    </b:Author>
    <b:Title>New York City Ballet</b:Title>
    <b:URL>http://www.nycballet.com</b:URL>
    <b:Year>2015</b:Year>
    <b:YearAccessed>2015</b:YearAccessed>
    <b:MonthAccessed>01</b:MonthAccessed>
    <b:DayAccessed>28</b:DayAccessed>
    <b:RefOrder>6</b:RefOrder>
  </b:Source>
  <b:Source>
    <b:Tag>Sch15</b:Tag>
    <b:SourceType>InternetSite</b:SourceType>
    <b:Guid>{F0105215-A955-8C4B-8952-8E5ED1F1BA6D}</b:Guid>
    <b:Author>
      <b:Author>
        <b:Corporate>School of American Ballet</b:Corporate>
      </b:Author>
    </b:Author>
    <b:Title>School of American Ballet</b:Title>
    <b:URL>http://www.sab.org</b:URL>
    <b:Year>2015</b:Year>
    <b:YearAccessed>2015</b:YearAccessed>
    <b:MonthAccessed>01</b:MonthAccessed>
    <b:DayAccessed>28</b:DayAccessed>
    <b:RefOrder>9</b:RefOrder>
  </b:Source>
</b:Sources>
</file>

<file path=customXml/itemProps1.xml><?xml version="1.0" encoding="utf-8"?>
<ds:datastoreItem xmlns:ds="http://schemas.openxmlformats.org/officeDocument/2006/customXml" ds:itemID="{7C0DE347-6E9B-174D-AA0B-CD7B9AB4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6</Pages>
  <Words>2878</Words>
  <Characters>16411</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10</cp:revision>
  <dcterms:created xsi:type="dcterms:W3CDTF">2015-01-29T20:44:00Z</dcterms:created>
  <dcterms:modified xsi:type="dcterms:W3CDTF">2015-03-15T16:58:00Z</dcterms:modified>
</cp:coreProperties>
</file>