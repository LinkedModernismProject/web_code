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E2240F" w14:textId="77777777" w:rsidTr="00922950">
        <w:tc>
          <w:tcPr>
            <w:tcW w:w="491" w:type="dxa"/>
            <w:vMerge w:val="restart"/>
            <w:shd w:val="clear" w:color="auto" w:fill="A6A6A6" w:themeFill="background1" w:themeFillShade="A6"/>
            <w:textDirection w:val="btLr"/>
          </w:tcPr>
          <w:p w14:paraId="3451B0CE" w14:textId="23F6A625" w:rsidR="00B574C9" w:rsidRPr="00CC586D" w:rsidRDefault="00024656" w:rsidP="00CC586D">
            <w:pPr>
              <w:jc w:val="center"/>
              <w:rPr>
                <w:b/>
                <w:color w:val="FFFFFF" w:themeColor="background1"/>
              </w:rPr>
            </w:pPr>
            <w:r>
              <w:rPr>
                <w:b/>
                <w:color w:val="FFFFFF" w:themeColor="background1"/>
              </w:rPr>
              <w:t>Git add -</w:t>
            </w:r>
            <w:r w:rsidR="00B574C9" w:rsidRPr="00CC586D">
              <w:rPr>
                <w:b/>
                <w:color w:val="FFFFFF" w:themeColor="background1"/>
              </w:rPr>
              <w:t>About you</w:t>
            </w:r>
          </w:p>
        </w:tc>
        <w:sdt>
          <w:sdtPr>
            <w:rPr>
              <w:b/>
              <w:color w:val="FFFFFF" w:themeColor="background1"/>
            </w:rPr>
            <w:alias w:val="Salutation"/>
            <w:tag w:val="salutation"/>
            <w:id w:val="-1659997262"/>
            <w:placeholder>
              <w:docPart w:val="E8F0C683E3D3D44FACB92B6BB6988E59"/>
            </w:placeholder>
            <w:showingPlcHdr/>
            <w:dropDownList>
              <w:listItem w:displayText="Dr." w:value="Dr."/>
              <w:listItem w:displayText="Prof." w:value="Prof."/>
            </w:dropDownList>
          </w:sdtPr>
          <w:sdtEndPr/>
          <w:sdtContent>
            <w:tc>
              <w:tcPr>
                <w:tcW w:w="1259" w:type="dxa"/>
              </w:tcPr>
              <w:p w14:paraId="3CF896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A66341B67F6044B610C916064CF887"/>
            </w:placeholder>
            <w:text/>
          </w:sdtPr>
          <w:sdtEndPr/>
          <w:sdtContent>
            <w:tc>
              <w:tcPr>
                <w:tcW w:w="2073" w:type="dxa"/>
              </w:tcPr>
              <w:p w14:paraId="27A006B9" w14:textId="77777777" w:rsidR="00B574C9" w:rsidRDefault="005E28A5" w:rsidP="005E28A5">
                <w:r>
                  <w:t>Valerie</w:t>
                </w:r>
              </w:p>
            </w:tc>
          </w:sdtContent>
        </w:sdt>
        <w:sdt>
          <w:sdtPr>
            <w:alias w:val="Middle name"/>
            <w:tag w:val="authorMiddleName"/>
            <w:id w:val="-2076034781"/>
            <w:placeholder>
              <w:docPart w:val="2D41143556D7E34683882254F679D11D"/>
            </w:placeholder>
            <w:showingPlcHdr/>
            <w:text/>
          </w:sdtPr>
          <w:sdtEndPr/>
          <w:sdtContent>
            <w:tc>
              <w:tcPr>
                <w:tcW w:w="2551" w:type="dxa"/>
              </w:tcPr>
              <w:p w14:paraId="412EB6EE" w14:textId="77777777" w:rsidR="00B574C9" w:rsidRDefault="00B574C9" w:rsidP="00922950">
                <w:r>
                  <w:rPr>
                    <w:rStyle w:val="PlaceholderText"/>
                  </w:rPr>
                  <w:t>[Middle name]</w:t>
                </w:r>
              </w:p>
            </w:tc>
          </w:sdtContent>
        </w:sdt>
        <w:sdt>
          <w:sdtPr>
            <w:alias w:val="Last name"/>
            <w:tag w:val="authorLastName"/>
            <w:id w:val="-1088529830"/>
            <w:placeholder>
              <w:docPart w:val="5788EB9C2750F64F9629BFD3D37D2815"/>
            </w:placeholder>
            <w:text/>
          </w:sdtPr>
          <w:sdtEndPr/>
          <w:sdtContent>
            <w:tc>
              <w:tcPr>
                <w:tcW w:w="2642" w:type="dxa"/>
              </w:tcPr>
              <w:p w14:paraId="382CAC7E" w14:textId="77777777" w:rsidR="00B574C9" w:rsidRDefault="005E28A5" w:rsidP="005E28A5">
                <w:proofErr w:type="spellStart"/>
                <w:r>
                  <w:t>Uher</w:t>
                </w:r>
                <w:proofErr w:type="spellEnd"/>
              </w:p>
            </w:tc>
          </w:sdtContent>
        </w:sdt>
      </w:tr>
      <w:tr w:rsidR="00B574C9" w14:paraId="1FA434BF" w14:textId="77777777" w:rsidTr="001A6A06">
        <w:trPr>
          <w:trHeight w:val="986"/>
        </w:trPr>
        <w:tc>
          <w:tcPr>
            <w:tcW w:w="491" w:type="dxa"/>
            <w:vMerge/>
            <w:shd w:val="clear" w:color="auto" w:fill="A6A6A6" w:themeFill="background1" w:themeFillShade="A6"/>
          </w:tcPr>
          <w:p w14:paraId="128E1577" w14:textId="77777777" w:rsidR="00B574C9" w:rsidRPr="001A6A06" w:rsidRDefault="00B574C9" w:rsidP="00CF1542">
            <w:pPr>
              <w:jc w:val="center"/>
              <w:rPr>
                <w:b/>
                <w:color w:val="FFFFFF" w:themeColor="background1"/>
              </w:rPr>
            </w:pPr>
          </w:p>
        </w:tc>
        <w:sdt>
          <w:sdtPr>
            <w:alias w:val="Biography"/>
            <w:tag w:val="authorBiography"/>
            <w:id w:val="938807824"/>
            <w:placeholder>
              <w:docPart w:val="E726566739E19F468BE1EEA742FD58DF"/>
            </w:placeholder>
            <w:showingPlcHdr/>
          </w:sdtPr>
          <w:sdtEndPr/>
          <w:sdtContent>
            <w:tc>
              <w:tcPr>
                <w:tcW w:w="8525" w:type="dxa"/>
                <w:gridSpan w:val="4"/>
              </w:tcPr>
              <w:p w14:paraId="6FDA2AAD" w14:textId="77777777" w:rsidR="00B574C9" w:rsidRDefault="00B574C9" w:rsidP="00922950">
                <w:r>
                  <w:rPr>
                    <w:rStyle w:val="PlaceholderText"/>
                  </w:rPr>
                  <w:t>[Enter your biography]</w:t>
                </w:r>
              </w:p>
            </w:tc>
          </w:sdtContent>
        </w:sdt>
      </w:tr>
      <w:tr w:rsidR="00B574C9" w14:paraId="05C9884F" w14:textId="77777777" w:rsidTr="001A6A06">
        <w:trPr>
          <w:trHeight w:val="986"/>
        </w:trPr>
        <w:tc>
          <w:tcPr>
            <w:tcW w:w="491" w:type="dxa"/>
            <w:vMerge/>
            <w:shd w:val="clear" w:color="auto" w:fill="A6A6A6" w:themeFill="background1" w:themeFillShade="A6"/>
          </w:tcPr>
          <w:p w14:paraId="79884DA3" w14:textId="77777777" w:rsidR="00B574C9" w:rsidRPr="001A6A06" w:rsidRDefault="00B574C9" w:rsidP="00CF1542">
            <w:pPr>
              <w:jc w:val="center"/>
              <w:rPr>
                <w:b/>
                <w:color w:val="FFFFFF" w:themeColor="background1"/>
              </w:rPr>
            </w:pPr>
          </w:p>
        </w:tc>
        <w:sdt>
          <w:sdtPr>
            <w:alias w:val="Affiliation"/>
            <w:tag w:val="affiliation"/>
            <w:id w:val="2012937915"/>
            <w:placeholder>
              <w:docPart w:val="0F1C68A7AC1CEF4C8C54E305D8AD0661"/>
            </w:placeholder>
            <w:text/>
          </w:sdtPr>
          <w:sdtEndPr/>
          <w:sdtContent>
            <w:tc>
              <w:tcPr>
                <w:tcW w:w="8525" w:type="dxa"/>
                <w:gridSpan w:val="4"/>
              </w:tcPr>
              <w:p w14:paraId="7D1766A3" w14:textId="5A5C89F1" w:rsidR="00B574C9" w:rsidRDefault="00024656" w:rsidP="00024656">
                <w:r>
                  <w:t>Independent Scholar</w:t>
                </w:r>
              </w:p>
            </w:tc>
          </w:sdtContent>
        </w:sdt>
      </w:tr>
    </w:tbl>
    <w:p w14:paraId="1F7EF3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458975" w14:textId="77777777" w:rsidTr="00244BB0">
        <w:tc>
          <w:tcPr>
            <w:tcW w:w="9016" w:type="dxa"/>
            <w:shd w:val="clear" w:color="auto" w:fill="A6A6A6" w:themeFill="background1" w:themeFillShade="A6"/>
            <w:tcMar>
              <w:top w:w="113" w:type="dxa"/>
              <w:bottom w:w="113" w:type="dxa"/>
            </w:tcMar>
          </w:tcPr>
          <w:p w14:paraId="644B77F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959656" w14:textId="77777777" w:rsidTr="003F0D73">
        <w:sdt>
          <w:sdtPr>
            <w:alias w:val="Article headword"/>
            <w:tag w:val="articleHeadword"/>
            <w:id w:val="-361440020"/>
            <w:placeholder>
              <w:docPart w:val="0C262C453756B04B8956FF30086B432B"/>
            </w:placeholder>
            <w:text/>
          </w:sdtPr>
          <w:sdtEndPr/>
          <w:sdtContent>
            <w:tc>
              <w:tcPr>
                <w:tcW w:w="9016" w:type="dxa"/>
                <w:tcMar>
                  <w:top w:w="113" w:type="dxa"/>
                  <w:bottom w:w="113" w:type="dxa"/>
                </w:tcMar>
              </w:tcPr>
              <w:p w14:paraId="0CB721BA" w14:textId="77777777" w:rsidR="003F0D73" w:rsidRPr="00FB589A" w:rsidRDefault="005E28A5" w:rsidP="005E28A5">
                <w:pPr>
                  <w:rPr>
                    <w:b/>
                  </w:rPr>
                </w:pPr>
                <w:r w:rsidRPr="00024656">
                  <w:t>Fantasia (1940)</w:t>
                </w:r>
              </w:p>
            </w:tc>
          </w:sdtContent>
        </w:sdt>
      </w:tr>
      <w:tr w:rsidR="00464699" w14:paraId="42AA411D" w14:textId="77777777" w:rsidTr="00823559">
        <w:sdt>
          <w:sdtPr>
            <w:alias w:val="Variant headwords"/>
            <w:tag w:val="variantHeadwords"/>
            <w:id w:val="173464402"/>
            <w:placeholder>
              <w:docPart w:val="A81D6E3F00215A41B82B504C0BBE43E9"/>
            </w:placeholder>
            <w:showingPlcHdr/>
          </w:sdtPr>
          <w:sdtEndPr/>
          <w:sdtContent>
            <w:tc>
              <w:tcPr>
                <w:tcW w:w="9016" w:type="dxa"/>
                <w:tcMar>
                  <w:top w:w="113" w:type="dxa"/>
                  <w:bottom w:w="113" w:type="dxa"/>
                </w:tcMar>
              </w:tcPr>
              <w:p w14:paraId="4DB5632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AA677F" w14:textId="77777777" w:rsidTr="003F0D73">
        <w:sdt>
          <w:sdtPr>
            <w:alias w:val="Abstract"/>
            <w:tag w:val="abstract"/>
            <w:id w:val="-635871867"/>
            <w:placeholder>
              <w:docPart w:val="DEF6D7408A26414E8A3B6EF48146DDD5"/>
            </w:placeholder>
          </w:sdtPr>
          <w:sdtEndPr/>
          <w:sdtContent>
            <w:sdt>
              <w:sdtPr>
                <w:alias w:val="Article text"/>
                <w:tag w:val="articleText"/>
                <w:id w:val="1433552376"/>
                <w:placeholder>
                  <w:docPart w:val="1AD6BE1CA570C846B13EBE3B55FE3E5F"/>
                </w:placeholder>
              </w:sdtPr>
              <w:sdtEndPr/>
              <w:sdtContent>
                <w:tc>
                  <w:tcPr>
                    <w:tcW w:w="9016" w:type="dxa"/>
                    <w:tcMar>
                      <w:top w:w="113" w:type="dxa"/>
                      <w:bottom w:w="113" w:type="dxa"/>
                    </w:tcMar>
                  </w:tcPr>
                  <w:p w14:paraId="1890BCDF" w14:textId="413AAE8C" w:rsidR="00E85A05" w:rsidRDefault="00024656" w:rsidP="00E85A05">
                    <w:r w:rsidRPr="0002518E">
                      <w:rPr>
                        <w:i/>
                      </w:rPr>
                      <w:t xml:space="preserve">Fantasia </w:t>
                    </w:r>
                    <w:r>
                      <w:t xml:space="preserve">is an animated American film produced by Walt Disney. The film consists of eight animated segments, with ‘The Sorcerer’s Apprentice’ being the most recognized. Apart from the ‘The Sorcerer’s Apprentice,’ all segments of the film are set to the music of well-known Western classical composers, performed by the Philadelphia Orchestra and conducted by Leopold Stokowski. Live action introductions by composer and music critic Deems Taylor link each segment. </w:t>
                    </w:r>
                    <w:r w:rsidRPr="0002518E">
                      <w:rPr>
                        <w:i/>
                      </w:rPr>
                      <w:t>Fantasia</w:t>
                    </w:r>
                    <w:r>
                      <w:t xml:space="preserve"> was the first film to utilize stereophonic sound, referred to by Disney as ‘</w:t>
                    </w:r>
                    <w:proofErr w:type="spellStart"/>
                    <w:r>
                      <w:t>Fantasound</w:t>
                    </w:r>
                    <w:proofErr w:type="spellEnd"/>
                    <w:r>
                      <w:t xml:space="preserve">.’ In bringing together high art (classical music) with popular culture (animation), </w:t>
                    </w:r>
                    <w:r w:rsidRPr="0002518E">
                      <w:rPr>
                        <w:i/>
                      </w:rPr>
                      <w:t>Fantasia</w:t>
                    </w:r>
                    <w:r>
                      <w:t xml:space="preserve"> demonstrates the modernist tendency to disregard cultural hierarchy and traditional distinctions between genres — an act that stirred controversy when the film was first released. The film employs an eclectic approach, splicing together pieces of music from longer symphonies and depicting heterogeneous subject ma</w:t>
                    </w:r>
                    <w:bookmarkStart w:id="0" w:name="_GoBack"/>
                    <w:bookmarkEnd w:id="0"/>
                    <w:r>
                      <w:t xml:space="preserve">tter, from characters based on Greek mythology to a literalistic portrayal of the extinction of the dinosaurs. The style of the animation, characterized by intricate </w:t>
                    </w:r>
                    <w:proofErr w:type="spellStart"/>
                    <w:r>
                      <w:t>multilayered</w:t>
                    </w:r>
                    <w:proofErr w:type="spellEnd"/>
                    <w:r>
                      <w:t xml:space="preserve"> images produced by </w:t>
                    </w:r>
                    <w:proofErr w:type="spellStart"/>
                    <w:r>
                      <w:t>multiplane</w:t>
                    </w:r>
                    <w:proofErr w:type="spellEnd"/>
                    <w:r>
                      <w:t xml:space="preserve"> cameras, draws from diverse modernist sources. The influence of surrealism, </w:t>
                    </w:r>
                    <w:proofErr w:type="gramStart"/>
                    <w:r>
                      <w:t>art-deco</w:t>
                    </w:r>
                    <w:proofErr w:type="gramEnd"/>
                    <w:r>
                      <w:t xml:space="preserve">, and modernist abstraction, combined with the more traditional influences of Romantic nineteenth-century painting and academic art, are all evident in its visual imagery. Both critically praised and widely popular, </w:t>
                    </w:r>
                    <w:r w:rsidRPr="007D01C7">
                      <w:rPr>
                        <w:i/>
                      </w:rPr>
                      <w:t>Fantasia</w:t>
                    </w:r>
                    <w:r>
                      <w:t xml:space="preserve"> was named number five in the American Film Institute’s top ten best animated films, and number fifty-eight in their list of the 100 best American films. </w:t>
                    </w:r>
                  </w:p>
                </w:tc>
              </w:sdtContent>
            </w:sdt>
          </w:sdtContent>
        </w:sdt>
      </w:tr>
      <w:tr w:rsidR="003F0D73" w14:paraId="28CD6FEF" w14:textId="77777777" w:rsidTr="003F0D73">
        <w:sdt>
          <w:sdtPr>
            <w:alias w:val="Article text"/>
            <w:tag w:val="articleText"/>
            <w:id w:val="634067588"/>
            <w:placeholder>
              <w:docPart w:val="FCAB17DF2F43F145A43361BD493EC848"/>
            </w:placeholder>
          </w:sdtPr>
          <w:sdtEndPr/>
          <w:sdtContent>
            <w:tc>
              <w:tcPr>
                <w:tcW w:w="9016" w:type="dxa"/>
                <w:tcMar>
                  <w:top w:w="113" w:type="dxa"/>
                  <w:bottom w:w="113" w:type="dxa"/>
                </w:tcMar>
              </w:tcPr>
              <w:p w14:paraId="3082E665" w14:textId="2B2E2845" w:rsidR="003F0D73" w:rsidRDefault="005E28A5" w:rsidP="00C27FAB">
                <w:r w:rsidRPr="0002518E">
                  <w:rPr>
                    <w:i/>
                  </w:rPr>
                  <w:t xml:space="preserve">Fantasia </w:t>
                </w:r>
                <w:r>
                  <w:t xml:space="preserve">is an animated American film produced by Walt Disney. The film consists of eight animated segments, with ‘The Sorcerer’s Apprentice’ being the most </w:t>
                </w:r>
                <w:r w:rsidR="003D44BF">
                  <w:t>recognized</w:t>
                </w:r>
                <w:r w:rsidR="00A84033">
                  <w:t xml:space="preserve">. </w:t>
                </w:r>
                <w:r>
                  <w:t xml:space="preserve">Apart from the ‘The Sorcerer’s Apprentice,’ all segments of the film are set to the music of well-known Western classical composers, performed by the Philadelphia Orchestra and conducted by Leopold Stokowski. Live action introductions by composer and music critic Deems Taylor link each segment. </w:t>
                </w:r>
                <w:r w:rsidRPr="0002518E">
                  <w:rPr>
                    <w:i/>
                  </w:rPr>
                  <w:t>Fantasia</w:t>
                </w:r>
                <w:r>
                  <w:t xml:space="preserve"> was the first film to utilize stereophonic sound, referr</w:t>
                </w:r>
                <w:r w:rsidR="00024656">
                  <w:t>ed to by Disney as ‘</w:t>
                </w:r>
                <w:proofErr w:type="spellStart"/>
                <w:r w:rsidR="00024656">
                  <w:t>Fantasound</w:t>
                </w:r>
                <w:proofErr w:type="spellEnd"/>
                <w:r w:rsidR="00024656">
                  <w:t>.’</w:t>
                </w:r>
                <w:r>
                  <w:t xml:space="preserve"> In bringing together high art (classical music) with popular culture (animation), </w:t>
                </w:r>
                <w:r w:rsidRPr="0002518E">
                  <w:rPr>
                    <w:i/>
                  </w:rPr>
                  <w:t>Fantasia</w:t>
                </w:r>
                <w:r>
                  <w:t xml:space="preserve"> demonstrates the modernist tendency to disregard cultural hierarchy and traditional distinctions between genres </w:t>
                </w:r>
                <w:r w:rsidR="00823559">
                  <w:t>—</w:t>
                </w:r>
                <w:r>
                  <w:t xml:space="preserve"> an act that stirred controversy when the film was first released. The film employs an eclectic approach, splicing together pieces of music from longer symphonies and depicting heterogeneous subject matter, from characters based on Greek mythology to a literalistic portrayal of the extinction of the dinosaurs. The style of the animation, characterized by intricate </w:t>
                </w:r>
                <w:proofErr w:type="spellStart"/>
                <w:r>
                  <w:t>multilayered</w:t>
                </w:r>
                <w:proofErr w:type="spellEnd"/>
                <w:r>
                  <w:t xml:space="preserve"> images produced by </w:t>
                </w:r>
                <w:proofErr w:type="spellStart"/>
                <w:r>
                  <w:t>multiplane</w:t>
                </w:r>
                <w:proofErr w:type="spellEnd"/>
                <w:r>
                  <w:t xml:space="preserve"> cameras, draws from diverse modernist sources. The influence of surrealism, </w:t>
                </w:r>
                <w:proofErr w:type="gramStart"/>
                <w:r>
                  <w:t>art-deco</w:t>
                </w:r>
                <w:proofErr w:type="gramEnd"/>
                <w:r>
                  <w:t xml:space="preserve">, </w:t>
                </w:r>
                <w:r w:rsidR="00823559">
                  <w:t xml:space="preserve">and </w:t>
                </w:r>
                <w:r>
                  <w:t xml:space="preserve">modernist abstraction, combined with the more traditional influences of Romantic nineteenth-century painting and academic art, are all evident in its visual imagery. Both critically praised and widely popular, </w:t>
                </w:r>
                <w:r w:rsidRPr="007D01C7">
                  <w:rPr>
                    <w:i/>
                  </w:rPr>
                  <w:t>Fantasia</w:t>
                </w:r>
                <w:r w:rsidR="00823559">
                  <w:t xml:space="preserve"> was named </w:t>
                </w:r>
                <w:r w:rsidR="00823559">
                  <w:lastRenderedPageBreak/>
                  <w:t>number five</w:t>
                </w:r>
                <w:r>
                  <w:t xml:space="preserve"> in the American Film Institute’s top ten be</w:t>
                </w:r>
                <w:r w:rsidR="00823559">
                  <w:t>st animated films, and number fifty-eight</w:t>
                </w:r>
                <w:r>
                  <w:t xml:space="preserve"> in their list of the 100 best American films. </w:t>
                </w:r>
              </w:p>
            </w:tc>
          </w:sdtContent>
        </w:sdt>
      </w:tr>
      <w:tr w:rsidR="003235A7" w14:paraId="661B215B" w14:textId="77777777" w:rsidTr="003235A7">
        <w:tc>
          <w:tcPr>
            <w:tcW w:w="9016" w:type="dxa"/>
          </w:tcPr>
          <w:p w14:paraId="6C4BE2FD" w14:textId="77777777" w:rsidR="003235A7" w:rsidRDefault="003235A7" w:rsidP="008A5B87">
            <w:r w:rsidRPr="0015114C">
              <w:rPr>
                <w:u w:val="single"/>
              </w:rPr>
              <w:lastRenderedPageBreak/>
              <w:t>Further reading</w:t>
            </w:r>
            <w:r>
              <w:t>:</w:t>
            </w:r>
          </w:p>
          <w:p w14:paraId="32383CDD" w14:textId="764BB32A" w:rsidR="00DB7E71" w:rsidRDefault="00024656" w:rsidP="008A5B87">
            <w:sdt>
              <w:sdtPr>
                <w:id w:val="-493883749"/>
                <w:citation/>
              </w:sdtPr>
              <w:sdtEndPr/>
              <w:sdtContent>
                <w:r w:rsidR="00DB7E71">
                  <w:fldChar w:fldCharType="begin"/>
                </w:r>
                <w:r w:rsidR="00DB7E71">
                  <w:rPr>
                    <w:lang w:val="en-US"/>
                  </w:rPr>
                  <w:instrText xml:space="preserve"> CITATION Rob99 \l 1033 </w:instrText>
                </w:r>
                <w:r w:rsidR="00DB7E71">
                  <w:fldChar w:fldCharType="separate"/>
                </w:r>
                <w:r w:rsidR="00DB7E71" w:rsidRPr="00DB7E71">
                  <w:rPr>
                    <w:noProof/>
                    <w:lang w:val="en-US"/>
                  </w:rPr>
                  <w:t>(Allan)</w:t>
                </w:r>
                <w:r w:rsidR="00DB7E71">
                  <w:fldChar w:fldCharType="end"/>
                </w:r>
              </w:sdtContent>
            </w:sdt>
          </w:p>
          <w:p w14:paraId="01D04552" w14:textId="77777777" w:rsidR="00DB7E71" w:rsidRDefault="00DB7E71" w:rsidP="008A5B87"/>
          <w:p w14:paraId="3283A734" w14:textId="680636BA" w:rsidR="00DB7E71" w:rsidRDefault="00024656" w:rsidP="008A5B87">
            <w:sdt>
              <w:sdtPr>
                <w:id w:val="-396129166"/>
                <w:citation/>
              </w:sdtPr>
              <w:sdtEndPr/>
              <w:sdtContent>
                <w:r w:rsidR="00DB7E71">
                  <w:fldChar w:fldCharType="begin"/>
                </w:r>
                <w:r w:rsidR="00DB7E71">
                  <w:rPr>
                    <w:lang w:val="en-US"/>
                  </w:rPr>
                  <w:instrText xml:space="preserve"> CITATION Joh83 \l 1033 </w:instrText>
                </w:r>
                <w:r w:rsidR="00DB7E71">
                  <w:fldChar w:fldCharType="separate"/>
                </w:r>
                <w:r w:rsidR="00DB7E71" w:rsidRPr="00DB7E71">
                  <w:rPr>
                    <w:noProof/>
                    <w:lang w:val="en-US"/>
                  </w:rPr>
                  <w:t>(Culhane)</w:t>
                </w:r>
                <w:r w:rsidR="00DB7E71">
                  <w:fldChar w:fldCharType="end"/>
                </w:r>
              </w:sdtContent>
            </w:sdt>
          </w:p>
          <w:sdt>
            <w:sdtPr>
              <w:alias w:val="Further reading"/>
              <w:tag w:val="furtherReading"/>
              <w:id w:val="-1516217107"/>
            </w:sdtPr>
            <w:sdtEndPr/>
            <w:sdtContent>
              <w:p w14:paraId="46DA377A" w14:textId="5B5A002C" w:rsidR="005E28A5" w:rsidRDefault="005E28A5" w:rsidP="00883EAF"/>
              <w:p w14:paraId="02F0ACA0" w14:textId="580B012F" w:rsidR="003235A7" w:rsidRDefault="00024656" w:rsidP="00FB11DE">
                <w:sdt>
                  <w:sdtPr>
                    <w:id w:val="-372693344"/>
                    <w:citation/>
                  </w:sdtPr>
                  <w:sdtEndPr/>
                  <w:sdtContent>
                    <w:r w:rsidR="00DB7E71">
                      <w:fldChar w:fldCharType="begin"/>
                    </w:r>
                    <w:r w:rsidR="00DB7E71">
                      <w:rPr>
                        <w:lang w:val="en-US"/>
                      </w:rPr>
                      <w:instrText xml:space="preserve"> CITATION Est02 \l 1033 </w:instrText>
                    </w:r>
                    <w:r w:rsidR="00DB7E71">
                      <w:fldChar w:fldCharType="separate"/>
                    </w:r>
                    <w:r w:rsidR="00DB7E71" w:rsidRPr="00DB7E71">
                      <w:rPr>
                        <w:noProof/>
                        <w:lang w:val="en-US"/>
                      </w:rPr>
                      <w:t>(Leslie)</w:t>
                    </w:r>
                    <w:r w:rsidR="00DB7E71">
                      <w:fldChar w:fldCharType="end"/>
                    </w:r>
                  </w:sdtContent>
                </w:sdt>
              </w:p>
            </w:sdtContent>
          </w:sdt>
        </w:tc>
      </w:tr>
    </w:tbl>
    <w:p w14:paraId="39DB98D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0ED94" w14:textId="77777777" w:rsidR="00823559" w:rsidRDefault="00823559" w:rsidP="007A0D55">
      <w:pPr>
        <w:spacing w:after="0" w:line="240" w:lineRule="auto"/>
      </w:pPr>
      <w:r>
        <w:separator/>
      </w:r>
    </w:p>
  </w:endnote>
  <w:endnote w:type="continuationSeparator" w:id="0">
    <w:p w14:paraId="4EBB8FEF" w14:textId="77777777" w:rsidR="00823559" w:rsidRDefault="008235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37FD2" w14:textId="77777777" w:rsidR="00823559" w:rsidRDefault="00823559" w:rsidP="007A0D55">
      <w:pPr>
        <w:spacing w:after="0" w:line="240" w:lineRule="auto"/>
      </w:pPr>
      <w:r>
        <w:separator/>
      </w:r>
    </w:p>
  </w:footnote>
  <w:footnote w:type="continuationSeparator" w:id="0">
    <w:p w14:paraId="3FD2AD45" w14:textId="77777777" w:rsidR="00823559" w:rsidRDefault="008235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BDE43" w14:textId="77777777" w:rsidR="00823559" w:rsidRDefault="008235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5A69A8" w14:textId="77777777" w:rsidR="00823559" w:rsidRDefault="008235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8A5"/>
    <w:rsid w:val="0002465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44BF"/>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28A5"/>
    <w:rsid w:val="005F26D7"/>
    <w:rsid w:val="005F5450"/>
    <w:rsid w:val="006D0412"/>
    <w:rsid w:val="007411B9"/>
    <w:rsid w:val="00780D95"/>
    <w:rsid w:val="00780DC7"/>
    <w:rsid w:val="007A0D55"/>
    <w:rsid w:val="007B3377"/>
    <w:rsid w:val="007E5F44"/>
    <w:rsid w:val="00821DE3"/>
    <w:rsid w:val="00823559"/>
    <w:rsid w:val="00846CE1"/>
    <w:rsid w:val="00883EAF"/>
    <w:rsid w:val="008A5B87"/>
    <w:rsid w:val="00922950"/>
    <w:rsid w:val="009A7264"/>
    <w:rsid w:val="009D1606"/>
    <w:rsid w:val="009E18A1"/>
    <w:rsid w:val="009E73D7"/>
    <w:rsid w:val="00A27D2C"/>
    <w:rsid w:val="00A76FD9"/>
    <w:rsid w:val="00A84033"/>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7E71"/>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EA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28A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28A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28A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28A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F0C683E3D3D44FACB92B6BB6988E59"/>
        <w:category>
          <w:name w:val="General"/>
          <w:gallery w:val="placeholder"/>
        </w:category>
        <w:types>
          <w:type w:val="bbPlcHdr"/>
        </w:types>
        <w:behaviors>
          <w:behavior w:val="content"/>
        </w:behaviors>
        <w:guid w:val="{05EB1E5F-D8DC-F148-B7EC-CFE7B139B923}"/>
      </w:docPartPr>
      <w:docPartBody>
        <w:p w:rsidR="003B4352" w:rsidRDefault="003B4352">
          <w:pPr>
            <w:pStyle w:val="E8F0C683E3D3D44FACB92B6BB6988E59"/>
          </w:pPr>
          <w:r w:rsidRPr="00CC586D">
            <w:rPr>
              <w:rStyle w:val="PlaceholderText"/>
              <w:b/>
              <w:color w:val="FFFFFF" w:themeColor="background1"/>
            </w:rPr>
            <w:t>[Salutation]</w:t>
          </w:r>
        </w:p>
      </w:docPartBody>
    </w:docPart>
    <w:docPart>
      <w:docPartPr>
        <w:name w:val="D7A66341B67F6044B610C916064CF887"/>
        <w:category>
          <w:name w:val="General"/>
          <w:gallery w:val="placeholder"/>
        </w:category>
        <w:types>
          <w:type w:val="bbPlcHdr"/>
        </w:types>
        <w:behaviors>
          <w:behavior w:val="content"/>
        </w:behaviors>
        <w:guid w:val="{230430D2-3C8C-AB47-B690-3F89FCDA8119}"/>
      </w:docPartPr>
      <w:docPartBody>
        <w:p w:rsidR="003B4352" w:rsidRDefault="003B4352">
          <w:pPr>
            <w:pStyle w:val="D7A66341B67F6044B610C916064CF887"/>
          </w:pPr>
          <w:r>
            <w:rPr>
              <w:rStyle w:val="PlaceholderText"/>
            </w:rPr>
            <w:t>[First name]</w:t>
          </w:r>
        </w:p>
      </w:docPartBody>
    </w:docPart>
    <w:docPart>
      <w:docPartPr>
        <w:name w:val="2D41143556D7E34683882254F679D11D"/>
        <w:category>
          <w:name w:val="General"/>
          <w:gallery w:val="placeholder"/>
        </w:category>
        <w:types>
          <w:type w:val="bbPlcHdr"/>
        </w:types>
        <w:behaviors>
          <w:behavior w:val="content"/>
        </w:behaviors>
        <w:guid w:val="{805872AA-929A-B54E-8A0D-6EE52DBC4556}"/>
      </w:docPartPr>
      <w:docPartBody>
        <w:p w:rsidR="003B4352" w:rsidRDefault="003B4352">
          <w:pPr>
            <w:pStyle w:val="2D41143556D7E34683882254F679D11D"/>
          </w:pPr>
          <w:r>
            <w:rPr>
              <w:rStyle w:val="PlaceholderText"/>
            </w:rPr>
            <w:t>[Middle name]</w:t>
          </w:r>
        </w:p>
      </w:docPartBody>
    </w:docPart>
    <w:docPart>
      <w:docPartPr>
        <w:name w:val="5788EB9C2750F64F9629BFD3D37D2815"/>
        <w:category>
          <w:name w:val="General"/>
          <w:gallery w:val="placeholder"/>
        </w:category>
        <w:types>
          <w:type w:val="bbPlcHdr"/>
        </w:types>
        <w:behaviors>
          <w:behavior w:val="content"/>
        </w:behaviors>
        <w:guid w:val="{415EA409-206B-684C-813B-DC141E83FD02}"/>
      </w:docPartPr>
      <w:docPartBody>
        <w:p w:rsidR="003B4352" w:rsidRDefault="003B4352">
          <w:pPr>
            <w:pStyle w:val="5788EB9C2750F64F9629BFD3D37D2815"/>
          </w:pPr>
          <w:r>
            <w:rPr>
              <w:rStyle w:val="PlaceholderText"/>
            </w:rPr>
            <w:t>[Last name]</w:t>
          </w:r>
        </w:p>
      </w:docPartBody>
    </w:docPart>
    <w:docPart>
      <w:docPartPr>
        <w:name w:val="E726566739E19F468BE1EEA742FD58DF"/>
        <w:category>
          <w:name w:val="General"/>
          <w:gallery w:val="placeholder"/>
        </w:category>
        <w:types>
          <w:type w:val="bbPlcHdr"/>
        </w:types>
        <w:behaviors>
          <w:behavior w:val="content"/>
        </w:behaviors>
        <w:guid w:val="{3A43396B-D7B8-F340-AD3B-5B5572D19A32}"/>
      </w:docPartPr>
      <w:docPartBody>
        <w:p w:rsidR="003B4352" w:rsidRDefault="003B4352">
          <w:pPr>
            <w:pStyle w:val="E726566739E19F468BE1EEA742FD58DF"/>
          </w:pPr>
          <w:r>
            <w:rPr>
              <w:rStyle w:val="PlaceholderText"/>
            </w:rPr>
            <w:t>[Enter your biography]</w:t>
          </w:r>
        </w:p>
      </w:docPartBody>
    </w:docPart>
    <w:docPart>
      <w:docPartPr>
        <w:name w:val="0F1C68A7AC1CEF4C8C54E305D8AD0661"/>
        <w:category>
          <w:name w:val="General"/>
          <w:gallery w:val="placeholder"/>
        </w:category>
        <w:types>
          <w:type w:val="bbPlcHdr"/>
        </w:types>
        <w:behaviors>
          <w:behavior w:val="content"/>
        </w:behaviors>
        <w:guid w:val="{4C5C9D07-77DE-C444-8768-1AEBE158F93C}"/>
      </w:docPartPr>
      <w:docPartBody>
        <w:p w:rsidR="003B4352" w:rsidRDefault="003B4352">
          <w:pPr>
            <w:pStyle w:val="0F1C68A7AC1CEF4C8C54E305D8AD0661"/>
          </w:pPr>
          <w:r>
            <w:rPr>
              <w:rStyle w:val="PlaceholderText"/>
            </w:rPr>
            <w:t>[Enter the institution with which you are affiliated]</w:t>
          </w:r>
        </w:p>
      </w:docPartBody>
    </w:docPart>
    <w:docPart>
      <w:docPartPr>
        <w:name w:val="0C262C453756B04B8956FF30086B432B"/>
        <w:category>
          <w:name w:val="General"/>
          <w:gallery w:val="placeholder"/>
        </w:category>
        <w:types>
          <w:type w:val="bbPlcHdr"/>
        </w:types>
        <w:behaviors>
          <w:behavior w:val="content"/>
        </w:behaviors>
        <w:guid w:val="{F36115A4-D3DC-A941-8E6A-D9BE67C5E254}"/>
      </w:docPartPr>
      <w:docPartBody>
        <w:p w:rsidR="003B4352" w:rsidRDefault="003B4352">
          <w:pPr>
            <w:pStyle w:val="0C262C453756B04B8956FF30086B432B"/>
          </w:pPr>
          <w:r w:rsidRPr="00EF74F7">
            <w:rPr>
              <w:b/>
              <w:color w:val="808080" w:themeColor="background1" w:themeShade="80"/>
            </w:rPr>
            <w:t>[Enter the headword for your article]</w:t>
          </w:r>
        </w:p>
      </w:docPartBody>
    </w:docPart>
    <w:docPart>
      <w:docPartPr>
        <w:name w:val="A81D6E3F00215A41B82B504C0BBE43E9"/>
        <w:category>
          <w:name w:val="General"/>
          <w:gallery w:val="placeholder"/>
        </w:category>
        <w:types>
          <w:type w:val="bbPlcHdr"/>
        </w:types>
        <w:behaviors>
          <w:behavior w:val="content"/>
        </w:behaviors>
        <w:guid w:val="{AAEC3F21-9A56-EF47-A58D-1FA4254907A6}"/>
      </w:docPartPr>
      <w:docPartBody>
        <w:p w:rsidR="003B4352" w:rsidRDefault="003B4352">
          <w:pPr>
            <w:pStyle w:val="A81D6E3F00215A41B82B504C0BBE43E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F6D7408A26414E8A3B6EF48146DDD5"/>
        <w:category>
          <w:name w:val="General"/>
          <w:gallery w:val="placeholder"/>
        </w:category>
        <w:types>
          <w:type w:val="bbPlcHdr"/>
        </w:types>
        <w:behaviors>
          <w:behavior w:val="content"/>
        </w:behaviors>
        <w:guid w:val="{A40ABA80-FBA1-AC46-83D6-91C8A040E601}"/>
      </w:docPartPr>
      <w:docPartBody>
        <w:p w:rsidR="003B4352" w:rsidRDefault="003B4352">
          <w:pPr>
            <w:pStyle w:val="DEF6D7408A26414E8A3B6EF48146DD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AB17DF2F43F145A43361BD493EC848"/>
        <w:category>
          <w:name w:val="General"/>
          <w:gallery w:val="placeholder"/>
        </w:category>
        <w:types>
          <w:type w:val="bbPlcHdr"/>
        </w:types>
        <w:behaviors>
          <w:behavior w:val="content"/>
        </w:behaviors>
        <w:guid w:val="{65CE08FC-02F5-0546-9708-514C27B46176}"/>
      </w:docPartPr>
      <w:docPartBody>
        <w:p w:rsidR="003B4352" w:rsidRDefault="003B4352">
          <w:pPr>
            <w:pStyle w:val="FCAB17DF2F43F145A43361BD493EC8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D6BE1CA570C846B13EBE3B55FE3E5F"/>
        <w:category>
          <w:name w:val="General"/>
          <w:gallery w:val="placeholder"/>
        </w:category>
        <w:types>
          <w:type w:val="bbPlcHdr"/>
        </w:types>
        <w:behaviors>
          <w:behavior w:val="content"/>
        </w:behaviors>
        <w:guid w:val="{D0BB9377-23F9-8847-B2E3-4498DC1F2F36}"/>
      </w:docPartPr>
      <w:docPartBody>
        <w:p w:rsidR="00000000" w:rsidRDefault="00675E9C" w:rsidP="00675E9C">
          <w:pPr>
            <w:pStyle w:val="1AD6BE1CA570C846B13EBE3B55FE3E5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52"/>
    <w:rsid w:val="003B4352"/>
    <w:rsid w:val="00675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E9C"/>
    <w:rPr>
      <w:color w:val="808080"/>
    </w:rPr>
  </w:style>
  <w:style w:type="paragraph" w:customStyle="1" w:styleId="E8F0C683E3D3D44FACB92B6BB6988E59">
    <w:name w:val="E8F0C683E3D3D44FACB92B6BB6988E59"/>
  </w:style>
  <w:style w:type="paragraph" w:customStyle="1" w:styleId="D7A66341B67F6044B610C916064CF887">
    <w:name w:val="D7A66341B67F6044B610C916064CF887"/>
  </w:style>
  <w:style w:type="paragraph" w:customStyle="1" w:styleId="2D41143556D7E34683882254F679D11D">
    <w:name w:val="2D41143556D7E34683882254F679D11D"/>
  </w:style>
  <w:style w:type="paragraph" w:customStyle="1" w:styleId="5788EB9C2750F64F9629BFD3D37D2815">
    <w:name w:val="5788EB9C2750F64F9629BFD3D37D2815"/>
  </w:style>
  <w:style w:type="paragraph" w:customStyle="1" w:styleId="E726566739E19F468BE1EEA742FD58DF">
    <w:name w:val="E726566739E19F468BE1EEA742FD58DF"/>
  </w:style>
  <w:style w:type="paragraph" w:customStyle="1" w:styleId="0F1C68A7AC1CEF4C8C54E305D8AD0661">
    <w:name w:val="0F1C68A7AC1CEF4C8C54E305D8AD0661"/>
  </w:style>
  <w:style w:type="paragraph" w:customStyle="1" w:styleId="0C262C453756B04B8956FF30086B432B">
    <w:name w:val="0C262C453756B04B8956FF30086B432B"/>
  </w:style>
  <w:style w:type="paragraph" w:customStyle="1" w:styleId="A81D6E3F00215A41B82B504C0BBE43E9">
    <w:name w:val="A81D6E3F00215A41B82B504C0BBE43E9"/>
  </w:style>
  <w:style w:type="paragraph" w:customStyle="1" w:styleId="DEF6D7408A26414E8A3B6EF48146DDD5">
    <w:name w:val="DEF6D7408A26414E8A3B6EF48146DDD5"/>
  </w:style>
  <w:style w:type="paragraph" w:customStyle="1" w:styleId="FCAB17DF2F43F145A43361BD493EC848">
    <w:name w:val="FCAB17DF2F43F145A43361BD493EC848"/>
  </w:style>
  <w:style w:type="paragraph" w:customStyle="1" w:styleId="18DE8DBAB67C4B4085FFBC73E7F4AA55">
    <w:name w:val="18DE8DBAB67C4B4085FFBC73E7F4AA55"/>
  </w:style>
  <w:style w:type="paragraph" w:customStyle="1" w:styleId="1AD6BE1CA570C846B13EBE3B55FE3E5F">
    <w:name w:val="1AD6BE1CA570C846B13EBE3B55FE3E5F"/>
    <w:rsid w:val="00675E9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E9C"/>
    <w:rPr>
      <w:color w:val="808080"/>
    </w:rPr>
  </w:style>
  <w:style w:type="paragraph" w:customStyle="1" w:styleId="E8F0C683E3D3D44FACB92B6BB6988E59">
    <w:name w:val="E8F0C683E3D3D44FACB92B6BB6988E59"/>
  </w:style>
  <w:style w:type="paragraph" w:customStyle="1" w:styleId="D7A66341B67F6044B610C916064CF887">
    <w:name w:val="D7A66341B67F6044B610C916064CF887"/>
  </w:style>
  <w:style w:type="paragraph" w:customStyle="1" w:styleId="2D41143556D7E34683882254F679D11D">
    <w:name w:val="2D41143556D7E34683882254F679D11D"/>
  </w:style>
  <w:style w:type="paragraph" w:customStyle="1" w:styleId="5788EB9C2750F64F9629BFD3D37D2815">
    <w:name w:val="5788EB9C2750F64F9629BFD3D37D2815"/>
  </w:style>
  <w:style w:type="paragraph" w:customStyle="1" w:styleId="E726566739E19F468BE1EEA742FD58DF">
    <w:name w:val="E726566739E19F468BE1EEA742FD58DF"/>
  </w:style>
  <w:style w:type="paragraph" w:customStyle="1" w:styleId="0F1C68A7AC1CEF4C8C54E305D8AD0661">
    <w:name w:val="0F1C68A7AC1CEF4C8C54E305D8AD0661"/>
  </w:style>
  <w:style w:type="paragraph" w:customStyle="1" w:styleId="0C262C453756B04B8956FF30086B432B">
    <w:name w:val="0C262C453756B04B8956FF30086B432B"/>
  </w:style>
  <w:style w:type="paragraph" w:customStyle="1" w:styleId="A81D6E3F00215A41B82B504C0BBE43E9">
    <w:name w:val="A81D6E3F00215A41B82B504C0BBE43E9"/>
  </w:style>
  <w:style w:type="paragraph" w:customStyle="1" w:styleId="DEF6D7408A26414E8A3B6EF48146DDD5">
    <w:name w:val="DEF6D7408A26414E8A3B6EF48146DDD5"/>
  </w:style>
  <w:style w:type="paragraph" w:customStyle="1" w:styleId="FCAB17DF2F43F145A43361BD493EC848">
    <w:name w:val="FCAB17DF2F43F145A43361BD493EC848"/>
  </w:style>
  <w:style w:type="paragraph" w:customStyle="1" w:styleId="18DE8DBAB67C4B4085FFBC73E7F4AA55">
    <w:name w:val="18DE8DBAB67C4B4085FFBC73E7F4AA55"/>
  </w:style>
  <w:style w:type="paragraph" w:customStyle="1" w:styleId="1AD6BE1CA570C846B13EBE3B55FE3E5F">
    <w:name w:val="1AD6BE1CA570C846B13EBE3B55FE3E5F"/>
    <w:rsid w:val="00675E9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Rob99</b:Tag>
    <b:SourceType>Book</b:SourceType>
    <b:Guid>{3994ED7B-E762-E142-9C2E-C20736B0A202}</b:Guid>
    <b:Author>
      <b:Author>
        <b:NameList>
          <b:Person>
            <b:Last>Allan</b:Last>
            <b:First>Robin</b:First>
          </b:Person>
        </b:NameList>
      </b:Author>
    </b:Author>
    <b:Title>Walt Disney and Europe: European Influences on the Animated Feature Films of Walt Disney </b:Title>
    <b:City>London</b:City>
    <b:Publisher>John Libbey &amp; Company</b:Publisher>
    <b:Year>1999</b:Year>
    <b:RefOrder>1</b:RefOrder>
  </b:Source>
  <b:Source>
    <b:Tag>Joh83</b:Tag>
    <b:SourceType>Book</b:SourceType>
    <b:Guid>{EFE81F96-A718-1C44-8315-6BB8B71DC921}</b:Guid>
    <b:Author>
      <b:Author>
        <b:NameList>
          <b:Person>
            <b:Last>Culhane</b:Last>
            <b:First>John</b:First>
          </b:Person>
        </b:NameList>
      </b:Author>
    </b:Author>
    <b:Title>Walt Disney's Fantasia</b:Title>
    <b:City>New York</b:City>
    <b:Publisher>N.H. Abrams</b:Publisher>
    <b:Year>1983</b:Year>
    <b:RefOrder>2</b:RefOrder>
  </b:Source>
  <b:Source>
    <b:Tag>Est02</b:Tag>
    <b:SourceType>Book</b:SourceType>
    <b:Guid>{624EC465-8CD9-1C4A-B46C-A107F167F488}</b:Guid>
    <b:Author>
      <b:Author>
        <b:NameList>
          <b:Person>
            <b:Last>Leslie</b:Last>
            <b:First>Esther</b:First>
          </b:Person>
        </b:NameList>
      </b:Author>
    </b:Author>
    <b:Title>Hollywood Flatlands: Animation, Critical Theory and the Avant-Garde</b:Title>
    <b:City>London, New york</b:City>
    <b:Publisher>Verso</b:Publisher>
    <b:Year>2002</b:Year>
    <b:RefOrder>3</b:RefOrder>
  </b:Source>
</b:Sources>
</file>

<file path=customXml/itemProps1.xml><?xml version="1.0" encoding="utf-8"?>
<ds:datastoreItem xmlns:ds="http://schemas.openxmlformats.org/officeDocument/2006/customXml" ds:itemID="{38BD195D-1E3F-254D-BFA6-F59402F3F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2</Pages>
  <Words>542</Words>
  <Characters>3093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2014-08-03T02:11:00Z</dcterms:created>
  <dcterms:modified xsi:type="dcterms:W3CDTF">2014-10-05T15:48:00Z</dcterms:modified>
</cp:coreProperties>
</file>