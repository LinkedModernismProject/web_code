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F203B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8DD39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77642A4CCE14D418C976A48265D9D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BFC2F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0F3F563A2DD5429E35002BE82DFEA8"/>
            </w:placeholder>
            <w:text/>
          </w:sdtPr>
          <w:sdtEndPr/>
          <w:sdtContent>
            <w:tc>
              <w:tcPr>
                <w:tcW w:w="2073" w:type="dxa"/>
              </w:tcPr>
              <w:p w14:paraId="74A64A68" w14:textId="77777777" w:rsidR="00B574C9" w:rsidRDefault="00696318" w:rsidP="00696318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B7284CCB2303C478DAA498D2C38DCF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A817C0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8667BB6D9B02B4786579C9A4A837981"/>
            </w:placeholder>
            <w:text/>
          </w:sdtPr>
          <w:sdtEndPr/>
          <w:sdtContent>
            <w:tc>
              <w:tcPr>
                <w:tcW w:w="2642" w:type="dxa"/>
              </w:tcPr>
              <w:p w14:paraId="4480094F" w14:textId="77777777" w:rsidR="00B574C9" w:rsidRDefault="00696318" w:rsidP="00696318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20D2ED7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84C85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727CD4084C8D46BAACBECE9ADB53D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20765A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325AB1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EDB5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4CDCB8C9CAF6545A29A525E5389EBC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84B1305" w14:textId="18D7605E" w:rsidR="00B574C9" w:rsidRDefault="001D6AD7" w:rsidP="001D6AD7">
                <w:r>
                  <w:t>Yale University</w:t>
                </w:r>
              </w:p>
            </w:tc>
          </w:sdtContent>
        </w:sdt>
      </w:tr>
    </w:tbl>
    <w:p w14:paraId="0720759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5E69B6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4B96D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C49C2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E39C1A7516E4144B6B2EBA1D8BCC6A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E4D4CC" w14:textId="5FF77E18" w:rsidR="003F0D73" w:rsidRPr="00FB589A" w:rsidRDefault="00696318" w:rsidP="00696318">
                <w:pPr>
                  <w:rPr>
                    <w:b/>
                  </w:rPr>
                </w:pPr>
                <w:proofErr w:type="spellStart"/>
                <w:r w:rsidRPr="00F109D0">
                  <w:rPr>
                    <w:lang w:val="en-US"/>
                  </w:rPr>
                  <w:t>J</w:t>
                </w:r>
                <w:r>
                  <w:rPr>
                    <w:lang w:val="en-US"/>
                  </w:rPr>
                  <w:t>odorowsky</w:t>
                </w:r>
                <w:proofErr w:type="spellEnd"/>
                <w:r w:rsidRPr="00F109D0">
                  <w:rPr>
                    <w:lang w:val="en-US"/>
                  </w:rPr>
                  <w:t>, Al</w:t>
                </w:r>
                <w:r w:rsidR="001D6AD7">
                  <w:rPr>
                    <w:lang w:val="en-US"/>
                  </w:rPr>
                  <w:t xml:space="preserve">ejandro </w:t>
                </w:r>
                <w:proofErr w:type="spellStart"/>
                <w:r w:rsidR="001D6AD7">
                  <w:rPr>
                    <w:lang w:val="en-US"/>
                  </w:rPr>
                  <w:t>Prullansky</w:t>
                </w:r>
                <w:proofErr w:type="spellEnd"/>
                <w:r w:rsidR="001D6AD7">
                  <w:rPr>
                    <w:lang w:val="en-US"/>
                  </w:rPr>
                  <w:t xml:space="preserve"> (1929--</w:t>
                </w:r>
                <w:r w:rsidRPr="00F109D0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0384E3D8" w14:textId="77777777" w:rsidTr="007821B0">
        <w:sdt>
          <w:sdtPr>
            <w:alias w:val="Variant headwords"/>
            <w:tag w:val="variantHeadwords"/>
            <w:id w:val="173464402"/>
            <w:placeholder>
              <w:docPart w:val="35FF442ACC10154EB35B76DD5912F45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A726B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88A6BFF" w14:textId="77777777" w:rsidTr="003F0D73">
        <w:sdt>
          <w:sdtPr>
            <w:alias w:val="Abstract"/>
            <w:tag w:val="abstract"/>
            <w:id w:val="-635871867"/>
            <w:placeholder>
              <w:docPart w:val="394069874D3B1D4D8BE1D283B4DAD8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259323" w14:textId="1AEB12E7" w:rsidR="00E85A05" w:rsidRDefault="009734D5" w:rsidP="00033122">
                <w:r w:rsidRPr="00696318">
                  <w:t xml:space="preserve">Alejandro </w:t>
                </w:r>
                <w:proofErr w:type="spellStart"/>
                <w:r w:rsidRPr="00696318">
                  <w:t>Jodorowsky</w:t>
                </w:r>
                <w:proofErr w:type="spellEnd"/>
                <w:r w:rsidRPr="00696318">
                  <w:t xml:space="preserve"> is a </w:t>
                </w:r>
                <w:proofErr w:type="spellStart"/>
                <w:r w:rsidR="005A5C27">
                  <w:t>Chileam</w:t>
                </w:r>
                <w:proofErr w:type="spellEnd"/>
                <w:r w:rsidRPr="00696318">
                  <w:t xml:space="preserve"> film director and writer</w:t>
                </w:r>
                <w:r w:rsidR="005A5C27">
                  <w:t xml:space="preserve">, </w:t>
                </w:r>
                <w:r w:rsidR="001B02B5">
                  <w:t xml:space="preserve">who </w:t>
                </w:r>
                <w:proofErr w:type="gramStart"/>
                <w:r w:rsidR="001B02B5">
                  <w:t>is</w:t>
                </w:r>
                <w:proofErr w:type="gramEnd"/>
                <w:r w:rsidR="001B02B5">
                  <w:t xml:space="preserve"> also</w:t>
                </w:r>
                <w:r w:rsidR="001C4321">
                  <w:t xml:space="preserve"> known</w:t>
                </w:r>
                <w:r w:rsidRPr="00696318">
                  <w:t xml:space="preserve"> for his comics, poetry, novels, short stories, theatrical plays, </w:t>
                </w:r>
                <w:r w:rsidR="00D8250E">
                  <w:t xml:space="preserve">and </w:t>
                </w:r>
                <w:r w:rsidRPr="00696318">
                  <w:t>nonfiction</w:t>
                </w:r>
                <w:r w:rsidR="00D8250E">
                  <w:t>al</w:t>
                </w:r>
                <w:r w:rsidR="001B02B5">
                  <w:t xml:space="preserve"> writings. In the non-Spanish-</w:t>
                </w:r>
                <w:r w:rsidRPr="00696318">
                  <w:t xml:space="preserve">speaking world, </w:t>
                </w:r>
                <w:proofErr w:type="spellStart"/>
                <w:r w:rsidRPr="00696318">
                  <w:t>Jodorowsky</w:t>
                </w:r>
                <w:proofErr w:type="spellEnd"/>
                <w:r w:rsidRPr="00696318">
                  <w:t xml:space="preserve"> is primarily kn</w:t>
                </w:r>
                <w:r w:rsidR="001B02B5">
                  <w:t>own as a film director specialis</w:t>
                </w:r>
                <w:r w:rsidRPr="00696318">
                  <w:t xml:space="preserve">ing in phantasmagorical, surreal, and psychedelic films. He made his directorial debut in 1968 with </w:t>
                </w:r>
                <w:r w:rsidR="001D73B7">
                  <w:t xml:space="preserve">the full-length feature film </w:t>
                </w:r>
                <w:proofErr w:type="spellStart"/>
                <w:r w:rsidRPr="00696318">
                  <w:rPr>
                    <w:i/>
                  </w:rPr>
                  <w:t>Fando</w:t>
                </w:r>
                <w:proofErr w:type="spellEnd"/>
                <w:r w:rsidRPr="00696318">
                  <w:rPr>
                    <w:i/>
                  </w:rPr>
                  <w:t xml:space="preserve"> and </w:t>
                </w:r>
                <w:proofErr w:type="spellStart"/>
                <w:r w:rsidRPr="00696318">
                  <w:rPr>
                    <w:i/>
                  </w:rPr>
                  <w:t>Lis</w:t>
                </w:r>
                <w:proofErr w:type="spellEnd"/>
                <w:r w:rsidRPr="00696318">
                  <w:t xml:space="preserve">, an adaption of Fernando </w:t>
                </w:r>
                <w:proofErr w:type="spellStart"/>
                <w:r w:rsidRPr="00696318">
                  <w:t>Arrabal’s</w:t>
                </w:r>
                <w:proofErr w:type="spellEnd"/>
                <w:r w:rsidRPr="00696318">
                  <w:t xml:space="preserve"> play of the same title</w:t>
                </w:r>
                <w:r w:rsidR="00FD4B0B">
                  <w:t xml:space="preserve"> that </w:t>
                </w:r>
                <w:proofErr w:type="spellStart"/>
                <w:r w:rsidR="00FD4B0B">
                  <w:t>Jodorowsky</w:t>
                </w:r>
                <w:proofErr w:type="spellEnd"/>
                <w:r w:rsidR="00FD4B0B">
                  <w:t xml:space="preserve"> </w:t>
                </w:r>
                <w:r w:rsidRPr="00696318">
                  <w:t xml:space="preserve">previously directed for </w:t>
                </w:r>
                <w:r w:rsidR="00FD4B0B">
                  <w:t xml:space="preserve">the </w:t>
                </w:r>
                <w:r w:rsidRPr="00696318">
                  <w:t xml:space="preserve">theatre. </w:t>
                </w:r>
                <w:r w:rsidR="0016178C">
                  <w:t>H</w:t>
                </w:r>
                <w:r w:rsidRPr="00696318">
                  <w:t>is next two films</w:t>
                </w:r>
                <w:r w:rsidR="0016178C">
                  <w:t xml:space="preserve">, </w:t>
                </w:r>
                <w:r w:rsidRPr="00696318">
                  <w:rPr>
                    <w:i/>
                  </w:rPr>
                  <w:t xml:space="preserve">El </w:t>
                </w:r>
                <w:proofErr w:type="spellStart"/>
                <w:r w:rsidRPr="00696318">
                  <w:rPr>
                    <w:i/>
                  </w:rPr>
                  <w:t>Topo</w:t>
                </w:r>
                <w:proofErr w:type="spellEnd"/>
                <w:r w:rsidRPr="00696318">
                  <w:rPr>
                    <w:i/>
                  </w:rPr>
                  <w:t xml:space="preserve"> </w:t>
                </w:r>
                <w:r w:rsidR="001B02B5">
                  <w:t>[</w:t>
                </w:r>
                <w:r w:rsidRPr="00696318">
                  <w:rPr>
                    <w:i/>
                  </w:rPr>
                  <w:t>The Mole</w:t>
                </w:r>
                <w:r w:rsidR="001B02B5">
                  <w:t>]</w:t>
                </w:r>
                <w:r w:rsidRPr="00696318">
                  <w:t xml:space="preserve"> </w:t>
                </w:r>
                <w:r w:rsidR="001B02B5">
                  <w:t>(</w:t>
                </w:r>
                <w:r w:rsidRPr="00696318">
                  <w:t xml:space="preserve">1970) and </w:t>
                </w:r>
                <w:r w:rsidRPr="00696318">
                  <w:rPr>
                    <w:i/>
                  </w:rPr>
                  <w:t>The Holy Mountain</w:t>
                </w:r>
                <w:r w:rsidRPr="00696318">
                  <w:t xml:space="preserve"> (1973)</w:t>
                </w:r>
                <w:r w:rsidR="0016178C">
                  <w:t>, however,</w:t>
                </w:r>
                <w:r w:rsidRPr="00696318">
                  <w:t xml:space="preserve"> established </w:t>
                </w:r>
                <w:proofErr w:type="spellStart"/>
                <w:r w:rsidRPr="00696318">
                  <w:t>Jodorowsky</w:t>
                </w:r>
                <w:proofErr w:type="spellEnd"/>
                <w:r w:rsidRPr="00696318">
                  <w:t xml:space="preserve"> as a unique voice in world cinema. While the former might be termed a </w:t>
                </w:r>
                <w:r w:rsidR="008B3A32">
                  <w:t>‘psychedelic western,’</w:t>
                </w:r>
                <w:r w:rsidRPr="00696318">
                  <w:t xml:space="preserve"> the latter is a surreal film of spiritual exploration. Both draw heavily, thematically and visually, on </w:t>
                </w:r>
                <w:r w:rsidR="00033122">
                  <w:t>a range of</w:t>
                </w:r>
                <w:r w:rsidRPr="00696318">
                  <w:t xml:space="preserve"> mystical traditions, including Jewish Kabbalah, Christian esoteric doctrines, Buddhism, and Latin American Shamanistic</w:t>
                </w:r>
                <w:r w:rsidRPr="00696318" w:rsidDel="00483D53">
                  <w:t xml:space="preserve"> </w:t>
                </w:r>
                <w:r w:rsidRPr="00696318">
                  <w:t xml:space="preserve">rituals. Beyond their extensive use of symbolism, these films experiment with various cinematic forms, conventions, and genres, and thereby suggest new possibilities for experiencing cinema. </w:t>
                </w:r>
                <w:proofErr w:type="spellStart"/>
                <w:r w:rsidRPr="00696318">
                  <w:t>Jodorowsky</w:t>
                </w:r>
                <w:proofErr w:type="spellEnd"/>
                <w:r w:rsidRPr="00696318">
                  <w:t xml:space="preserve"> continues to develop his mystical film style, and after a prolong</w:t>
                </w:r>
                <w:r w:rsidR="00F67FC7">
                  <w:t>ed</w:t>
                </w:r>
                <w:r w:rsidRPr="00696318">
                  <w:t xml:space="preserve"> break from directing, has recently returned to filmmaking.</w:t>
                </w:r>
              </w:p>
            </w:tc>
          </w:sdtContent>
        </w:sdt>
      </w:tr>
      <w:tr w:rsidR="003F0D73" w14:paraId="24770159" w14:textId="77777777" w:rsidTr="003F0D73">
        <w:sdt>
          <w:sdtPr>
            <w:alias w:val="Article text"/>
            <w:tag w:val="articleText"/>
            <w:id w:val="634067588"/>
            <w:placeholder>
              <w:docPart w:val="8D9EB1C30372224E95110C00E6221D28"/>
            </w:placeholder>
          </w:sdtPr>
          <w:sdtEndPr/>
          <w:sdtContent>
            <w:sdt>
              <w:sdtPr>
                <w:alias w:val="Abstract"/>
                <w:tag w:val="abstract"/>
                <w:id w:val="566308343"/>
                <w:placeholder>
                  <w:docPart w:val="7961EBD49E39584BA08A541E16F3D6CF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533476144"/>
                    <w:placeholder>
                      <w:docPart w:val="080E06C75D58AB48A507171D5B2E7469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sdt>
                        <w:sdtPr>
                          <w:alias w:val="Abstract"/>
                          <w:tag w:val="abstract"/>
                          <w:id w:val="1697811055"/>
                          <w:placeholder>
                            <w:docPart w:val="B7129E21E1B0AA40B3A4FB8D8287D70D"/>
                          </w:placeholder>
                        </w:sdtPr>
                        <w:sdtContent>
                          <w:p w14:paraId="2DE693E8" w14:textId="091647EE" w:rsidR="00696318" w:rsidRDefault="001B02B5" w:rsidP="00C27FAB">
                            <w:r w:rsidRPr="00696318">
                              <w:t xml:space="preserve">Alejandro </w:t>
                            </w:r>
                            <w:proofErr w:type="spellStart"/>
                            <w:r w:rsidRPr="00696318">
                              <w:t>Jodorowsky</w:t>
                            </w:r>
                            <w:proofErr w:type="spellEnd"/>
                            <w:r w:rsidRPr="00696318">
                              <w:t xml:space="preserve"> is a </w:t>
                            </w:r>
                            <w:proofErr w:type="spellStart"/>
                            <w:r>
                              <w:t>Chileam</w:t>
                            </w:r>
                            <w:proofErr w:type="spellEnd"/>
                            <w:r w:rsidRPr="00696318">
                              <w:t xml:space="preserve"> film director and writer</w:t>
                            </w:r>
                            <w:r>
                              <w:t xml:space="preserve">, who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also known</w:t>
                            </w:r>
                            <w:r w:rsidRPr="00696318">
                              <w:t xml:space="preserve"> for his comics, poetry, novels, short stories, theatrical plays, </w:t>
                            </w:r>
                            <w:r>
                              <w:t xml:space="preserve">and </w:t>
                            </w:r>
                            <w:r w:rsidRPr="00696318">
                              <w:t>nonfiction</w:t>
                            </w:r>
                            <w:r>
                              <w:t>al writings. In the non-Spanish-</w:t>
                            </w:r>
                            <w:r w:rsidRPr="00696318">
                              <w:t xml:space="preserve">speaking world, </w:t>
                            </w:r>
                            <w:proofErr w:type="spellStart"/>
                            <w:r w:rsidRPr="00696318">
                              <w:t>Jodorowsky</w:t>
                            </w:r>
                            <w:proofErr w:type="spellEnd"/>
                            <w:r w:rsidRPr="00696318">
                              <w:t xml:space="preserve"> is primarily kn</w:t>
                            </w:r>
                            <w:r>
                              <w:t>own as a film director specialis</w:t>
                            </w:r>
                            <w:r w:rsidRPr="00696318">
                              <w:t xml:space="preserve">ing in phantasmagorical, surreal, and psychedelic films. He made his directorial debut in 1968 with </w:t>
                            </w:r>
                            <w:r>
                              <w:t xml:space="preserve">the full-length feature film </w:t>
                            </w:r>
                            <w:proofErr w:type="spellStart"/>
                            <w:r w:rsidRPr="00696318">
                              <w:rPr>
                                <w:i/>
                              </w:rPr>
                              <w:t>Fando</w:t>
                            </w:r>
                            <w:proofErr w:type="spellEnd"/>
                            <w:r w:rsidRPr="00696318">
                              <w:rPr>
                                <w:i/>
                              </w:rPr>
                              <w:t xml:space="preserve"> and </w:t>
                            </w:r>
                            <w:proofErr w:type="spellStart"/>
                            <w:r w:rsidRPr="00696318">
                              <w:rPr>
                                <w:i/>
                              </w:rPr>
                              <w:t>Lis</w:t>
                            </w:r>
                            <w:proofErr w:type="spellEnd"/>
                            <w:r w:rsidRPr="00696318">
                              <w:t xml:space="preserve">, an adaption of Fernando </w:t>
                            </w:r>
                            <w:proofErr w:type="spellStart"/>
                            <w:r w:rsidRPr="00696318">
                              <w:t>Arrabal’s</w:t>
                            </w:r>
                            <w:proofErr w:type="spellEnd"/>
                            <w:r w:rsidRPr="00696318">
                              <w:t xml:space="preserve"> play of the same title</w:t>
                            </w:r>
                            <w:r>
                              <w:t xml:space="preserve"> that </w:t>
                            </w:r>
                            <w:proofErr w:type="spellStart"/>
                            <w:r>
                              <w:t>Jodorowsky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696318">
                              <w:t xml:space="preserve">previously directed for </w:t>
                            </w:r>
                            <w:r>
                              <w:t xml:space="preserve">the </w:t>
                            </w:r>
                            <w:r w:rsidRPr="00696318">
                              <w:t xml:space="preserve">theatre. </w:t>
                            </w:r>
                            <w:r>
                              <w:t>H</w:t>
                            </w:r>
                            <w:r w:rsidRPr="00696318">
                              <w:t>is next two films</w:t>
                            </w:r>
                            <w:r>
                              <w:t xml:space="preserve">, </w:t>
                            </w:r>
                            <w:r w:rsidRPr="00696318">
                              <w:rPr>
                                <w:i/>
                              </w:rPr>
                              <w:t xml:space="preserve">El </w:t>
                            </w:r>
                            <w:proofErr w:type="spellStart"/>
                            <w:r w:rsidRPr="00696318">
                              <w:rPr>
                                <w:i/>
                              </w:rPr>
                              <w:t>Topo</w:t>
                            </w:r>
                            <w:proofErr w:type="spellEnd"/>
                            <w:r w:rsidRPr="00696318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[</w:t>
                            </w:r>
                            <w:r w:rsidRPr="00696318">
                              <w:rPr>
                                <w:i/>
                              </w:rPr>
                              <w:t>The Mole</w:t>
                            </w:r>
                            <w:r>
                              <w:t>]</w:t>
                            </w:r>
                            <w:r w:rsidRPr="00696318">
                              <w:t xml:space="preserve"> </w:t>
                            </w:r>
                            <w:r>
                              <w:t>(</w:t>
                            </w:r>
                            <w:r w:rsidRPr="00696318">
                              <w:t xml:space="preserve">1970) and </w:t>
                            </w:r>
                            <w:r w:rsidRPr="00696318">
                              <w:rPr>
                                <w:i/>
                              </w:rPr>
                              <w:t>The Holy Mountain</w:t>
                            </w:r>
                            <w:r w:rsidRPr="00696318">
                              <w:t xml:space="preserve"> (1973)</w:t>
                            </w:r>
                            <w:r>
                              <w:t>, however,</w:t>
                            </w:r>
                            <w:r w:rsidRPr="00696318">
                              <w:t xml:space="preserve"> established </w:t>
                            </w:r>
                            <w:proofErr w:type="spellStart"/>
                            <w:r w:rsidRPr="00696318">
                              <w:t>Jodorowsky</w:t>
                            </w:r>
                            <w:proofErr w:type="spellEnd"/>
                            <w:r w:rsidRPr="00696318">
                              <w:t xml:space="preserve"> as a unique voice in world cinema. While the former might be termed a </w:t>
                            </w:r>
                            <w:r>
                              <w:t>‘psychedelic western,’</w:t>
                            </w:r>
                            <w:r w:rsidRPr="00696318">
                              <w:t xml:space="preserve"> the latter is a surreal film of spiritual exploration. Both draw heavily, thematically and visually, on </w:t>
                            </w:r>
                            <w:r>
                              <w:t>a range of</w:t>
                            </w:r>
                            <w:r w:rsidRPr="00696318">
                              <w:t xml:space="preserve"> mystical traditions, including Jewish Kabbalah, Christian esoteric doctrines, Buddhism, and Latin American Shamanistic</w:t>
                            </w:r>
                            <w:r w:rsidRPr="00696318" w:rsidDel="00483D53">
                              <w:t xml:space="preserve"> </w:t>
                            </w:r>
                            <w:r w:rsidRPr="00696318">
                              <w:t xml:space="preserve">rituals. Beyond their extensive use of symbolism, these films experiment with various cinematic forms, conventions, and genres, and thereby suggest new possibilities for experiencing cinema. </w:t>
                            </w:r>
                            <w:proofErr w:type="spellStart"/>
                            <w:r w:rsidRPr="00696318">
                              <w:t>Jodorowsky</w:t>
                            </w:r>
                            <w:proofErr w:type="spellEnd"/>
                            <w:r w:rsidRPr="00696318">
                              <w:t xml:space="preserve"> continues to develop his mystical film style, and after a prolong</w:t>
                            </w:r>
                            <w:r>
                              <w:t>ed</w:t>
                            </w:r>
                            <w:r w:rsidRPr="00696318">
                              <w:t xml:space="preserve"> break from directing, has recently returned to filmmaking.</w:t>
                            </w:r>
                          </w:p>
                        </w:sdtContent>
                      </w:sdt>
                      <w:p w14:paraId="0665236F" w14:textId="77777777" w:rsidR="001B02B5" w:rsidRDefault="001B02B5" w:rsidP="00C27FAB"/>
                      <w:p w14:paraId="01C4E475" w14:textId="35EB6942" w:rsidR="00696318" w:rsidRPr="00E64F18" w:rsidRDefault="009734D5" w:rsidP="009734D5">
                        <w:pPr>
                          <w:pStyle w:val="Heading1"/>
                          <w:outlineLvl w:val="0"/>
                        </w:pPr>
                        <w:r>
                          <w:t>Filmography</w:t>
                        </w:r>
                        <w:r w:rsidR="001B02B5">
                          <w:t>:</w:t>
                        </w:r>
                      </w:p>
                      <w:p w14:paraId="797D0051" w14:textId="1F69CA84" w:rsidR="00696318" w:rsidRPr="00E64F18" w:rsidRDefault="00696318" w:rsidP="00CC6DC3">
                        <w:proofErr w:type="spellStart"/>
                        <w:r w:rsidRPr="00CC6DC3">
                          <w:rPr>
                            <w:i/>
                          </w:rPr>
                          <w:t>Fando</w:t>
                        </w:r>
                        <w:proofErr w:type="spellEnd"/>
                        <w:r w:rsidRPr="00CC6DC3">
                          <w:rPr>
                            <w:i/>
                          </w:rPr>
                          <w:t xml:space="preserve"> y </w:t>
                        </w:r>
                        <w:proofErr w:type="spellStart"/>
                        <w:r w:rsidRPr="00CC6DC3">
                          <w:rPr>
                            <w:i/>
                          </w:rPr>
                          <w:t>Lis</w:t>
                        </w:r>
                        <w:proofErr w:type="spellEnd"/>
                        <w:r w:rsidR="001D6AD7">
                          <w:t xml:space="preserve"> [</w:t>
                        </w:r>
                        <w:proofErr w:type="spellStart"/>
                        <w:r w:rsidRPr="00CC6DC3">
                          <w:rPr>
                            <w:i/>
                          </w:rPr>
                          <w:t>Fando</w:t>
                        </w:r>
                        <w:proofErr w:type="spellEnd"/>
                        <w:r w:rsidRPr="00CC6DC3">
                          <w:rPr>
                            <w:i/>
                          </w:rPr>
                          <w:t xml:space="preserve"> and </w:t>
                        </w:r>
                        <w:proofErr w:type="spellStart"/>
                        <w:r w:rsidRPr="00CC6DC3">
                          <w:rPr>
                            <w:i/>
                          </w:rPr>
                          <w:t>Lis</w:t>
                        </w:r>
                        <w:proofErr w:type="spellEnd"/>
                        <w:r w:rsidR="001D6AD7">
                          <w:t>] (</w:t>
                        </w:r>
                        <w:r w:rsidRPr="00E64F18">
                          <w:t>1968)</w:t>
                        </w:r>
                      </w:p>
                      <w:p w14:paraId="4B821CE3" w14:textId="4430FCDD" w:rsidR="00696318" w:rsidRPr="00E64F18" w:rsidRDefault="00696318" w:rsidP="00CC6DC3">
                        <w:r w:rsidRPr="00CC6DC3">
                          <w:rPr>
                            <w:i/>
                          </w:rPr>
                          <w:t xml:space="preserve">El </w:t>
                        </w:r>
                        <w:proofErr w:type="spellStart"/>
                        <w:r w:rsidRPr="00CC6DC3">
                          <w:rPr>
                            <w:i/>
                          </w:rPr>
                          <w:t>Topo</w:t>
                        </w:r>
                        <w:proofErr w:type="spellEnd"/>
                        <w:r w:rsidR="001D6AD7">
                          <w:t xml:space="preserve"> [</w:t>
                        </w:r>
                        <w:r w:rsidRPr="00CC6DC3">
                          <w:rPr>
                            <w:i/>
                          </w:rPr>
                          <w:t>The Mole</w:t>
                        </w:r>
                        <w:r w:rsidR="001D6AD7">
                          <w:t>] (</w:t>
                        </w:r>
                        <w:r w:rsidRPr="00E64F18">
                          <w:t>1970)</w:t>
                        </w:r>
                      </w:p>
                      <w:p w14:paraId="599B0BCD" w14:textId="6AF50D38" w:rsidR="00696318" w:rsidRPr="00E64F18" w:rsidRDefault="00696318" w:rsidP="00CC6DC3">
                        <w:r w:rsidRPr="00CC6DC3">
                          <w:rPr>
                            <w:i/>
                          </w:rPr>
                          <w:t>The Holy Mountain</w:t>
                        </w:r>
                        <w:r w:rsidR="001D6AD7">
                          <w:t xml:space="preserve"> (</w:t>
                        </w:r>
                        <w:r w:rsidRPr="00E64F18">
                          <w:t>1973)</w:t>
                        </w:r>
                      </w:p>
                      <w:p w14:paraId="2C20A16C" w14:textId="77777777" w:rsidR="00696318" w:rsidRPr="00E64F18" w:rsidRDefault="00696318" w:rsidP="00CC6DC3">
                        <w:r w:rsidRPr="00CC6DC3">
                          <w:rPr>
                            <w:i/>
                          </w:rPr>
                          <w:lastRenderedPageBreak/>
                          <w:t>Tusk</w:t>
                        </w:r>
                        <w:r w:rsidR="009734D5">
                          <w:t xml:space="preserve"> (</w:t>
                        </w:r>
                        <w:r w:rsidRPr="00E64F18">
                          <w:t>1978)</w:t>
                        </w:r>
                      </w:p>
                      <w:p w14:paraId="7ADD7FED" w14:textId="77777777" w:rsidR="00696318" w:rsidRPr="00E64F18" w:rsidRDefault="00696318" w:rsidP="00CC6DC3">
                        <w:r w:rsidRPr="00CC6DC3">
                          <w:rPr>
                            <w:i/>
                          </w:rPr>
                          <w:t>Santa Sangre</w:t>
                        </w:r>
                        <w:r w:rsidRPr="00E64F18">
                          <w:t xml:space="preserve"> (1989)</w:t>
                        </w:r>
                      </w:p>
                      <w:p w14:paraId="1E81A32E" w14:textId="77777777" w:rsidR="00696318" w:rsidRPr="00E64F18" w:rsidRDefault="00696318" w:rsidP="00CC6DC3">
                        <w:r w:rsidRPr="00CC6DC3">
                          <w:rPr>
                            <w:i/>
                          </w:rPr>
                          <w:t>The Rainbow Thief</w:t>
                        </w:r>
                        <w:r w:rsidRPr="00E64F18">
                          <w:t xml:space="preserve"> (1990)</w:t>
                        </w:r>
                      </w:p>
                      <w:p w14:paraId="6E5DEDC1" w14:textId="77777777" w:rsidR="003F0D73" w:rsidRPr="009734D5" w:rsidRDefault="00696318" w:rsidP="00CC6DC3">
                        <w:r w:rsidRPr="00CC6DC3">
                          <w:rPr>
                            <w:i/>
                          </w:rPr>
                          <w:t>The Dance of Real</w:t>
                        </w:r>
                        <w:bookmarkStart w:id="0" w:name="_GoBack"/>
                        <w:bookmarkEnd w:id="0"/>
                        <w:r w:rsidRPr="00CC6DC3">
                          <w:rPr>
                            <w:i/>
                          </w:rPr>
                          <w:t>ity</w:t>
                        </w:r>
                        <w:r w:rsidRPr="00E64F18">
                          <w:t xml:space="preserve"> (2013)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5A8F46AD" w14:textId="77777777" w:rsidTr="003235A7">
        <w:tc>
          <w:tcPr>
            <w:tcW w:w="9016" w:type="dxa"/>
          </w:tcPr>
          <w:p w14:paraId="047B6D1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42AD737" w14:textId="63882C2C" w:rsidR="003235A7" w:rsidRPr="003C2D26" w:rsidRDefault="001B02B5" w:rsidP="00FB11DE">
            <w:sdt>
              <w:sdtPr>
                <w:id w:val="-201796737"/>
                <w:citation/>
              </w:sdtPr>
              <w:sdtEndPr/>
              <w:sdtContent>
                <w:r w:rsidR="003C2D26">
                  <w:fldChar w:fldCharType="begin"/>
                </w:r>
                <w:r w:rsidR="003C2D26">
                  <w:rPr>
                    <w:lang w:val="en-US"/>
                  </w:rPr>
                  <w:instrText xml:space="preserve"> CITATION Ben06 \l 1033 </w:instrText>
                </w:r>
                <w:r w:rsidR="003C2D26">
                  <w:fldChar w:fldCharType="separate"/>
                </w:r>
                <w:r w:rsidR="003C2D26" w:rsidRPr="003C2D26">
                  <w:rPr>
                    <w:noProof/>
                    <w:lang w:val="en-US"/>
                  </w:rPr>
                  <w:t>(Cobb)</w:t>
                </w:r>
                <w:r w:rsidR="003C2D26">
                  <w:fldChar w:fldCharType="end"/>
                </w:r>
              </w:sdtContent>
            </w:sdt>
          </w:p>
        </w:tc>
      </w:tr>
    </w:tbl>
    <w:p w14:paraId="459731B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E87C3" w14:textId="77777777" w:rsidR="00696318" w:rsidRDefault="00696318" w:rsidP="007A0D55">
      <w:pPr>
        <w:spacing w:after="0" w:line="240" w:lineRule="auto"/>
      </w:pPr>
      <w:r>
        <w:separator/>
      </w:r>
    </w:p>
  </w:endnote>
  <w:endnote w:type="continuationSeparator" w:id="0">
    <w:p w14:paraId="746D34CF" w14:textId="77777777" w:rsidR="00696318" w:rsidRDefault="0069631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A1AC8" w14:textId="77777777" w:rsidR="00696318" w:rsidRDefault="00696318" w:rsidP="007A0D55">
      <w:pPr>
        <w:spacing w:after="0" w:line="240" w:lineRule="auto"/>
      </w:pPr>
      <w:r>
        <w:separator/>
      </w:r>
    </w:p>
  </w:footnote>
  <w:footnote w:type="continuationSeparator" w:id="0">
    <w:p w14:paraId="7C6E3AEC" w14:textId="77777777" w:rsidR="00696318" w:rsidRDefault="0069631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472F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8B51B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18"/>
    <w:rsid w:val="00032559"/>
    <w:rsid w:val="00033122"/>
    <w:rsid w:val="00052040"/>
    <w:rsid w:val="000B09C8"/>
    <w:rsid w:val="000B25AE"/>
    <w:rsid w:val="000B55AB"/>
    <w:rsid w:val="000D24DC"/>
    <w:rsid w:val="00101B2E"/>
    <w:rsid w:val="00116FA0"/>
    <w:rsid w:val="0015114C"/>
    <w:rsid w:val="0016178C"/>
    <w:rsid w:val="001A21F3"/>
    <w:rsid w:val="001A2537"/>
    <w:rsid w:val="001A6A06"/>
    <w:rsid w:val="001B02B5"/>
    <w:rsid w:val="001C4321"/>
    <w:rsid w:val="001D6AD7"/>
    <w:rsid w:val="001D73B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2D2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1A7C"/>
    <w:rsid w:val="004E5896"/>
    <w:rsid w:val="00513EE6"/>
    <w:rsid w:val="00534F8F"/>
    <w:rsid w:val="00590035"/>
    <w:rsid w:val="005A5C27"/>
    <w:rsid w:val="005B177E"/>
    <w:rsid w:val="005B3921"/>
    <w:rsid w:val="005F26D7"/>
    <w:rsid w:val="005F5450"/>
    <w:rsid w:val="00696318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3A32"/>
    <w:rsid w:val="00922950"/>
    <w:rsid w:val="009734D5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C6DC3"/>
    <w:rsid w:val="00CF1542"/>
    <w:rsid w:val="00CF3EC5"/>
    <w:rsid w:val="00D656DA"/>
    <w:rsid w:val="00D8250E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7FC7"/>
    <w:rsid w:val="00FA1925"/>
    <w:rsid w:val="00FB11DE"/>
    <w:rsid w:val="00FB589A"/>
    <w:rsid w:val="00FB7317"/>
    <w:rsid w:val="00FD4B0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E70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963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963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7642A4CCE14D418C976A48265D9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DEAB-99DD-9A44-9938-768A3AB544F4}"/>
      </w:docPartPr>
      <w:docPartBody>
        <w:p w:rsidR="00C10B1B" w:rsidRDefault="00496090">
          <w:pPr>
            <w:pStyle w:val="177642A4CCE14D418C976A48265D9D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0F3F563A2DD5429E35002BE82D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9C595-0A7C-4C4E-AA74-E9A12273D40A}"/>
      </w:docPartPr>
      <w:docPartBody>
        <w:p w:rsidR="00C10B1B" w:rsidRDefault="00496090">
          <w:pPr>
            <w:pStyle w:val="EB0F3F563A2DD5429E35002BE82DFEA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7284CCB2303C478DAA498D2C38D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FDA53-41D5-E745-9FA6-87BA56F3711D}"/>
      </w:docPartPr>
      <w:docPartBody>
        <w:p w:rsidR="00C10B1B" w:rsidRDefault="00496090">
          <w:pPr>
            <w:pStyle w:val="7B7284CCB2303C478DAA498D2C38DCF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8667BB6D9B02B4786579C9A4A837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1A50-1B70-9A4B-8EB3-4D284AE49BCF}"/>
      </w:docPartPr>
      <w:docPartBody>
        <w:p w:rsidR="00C10B1B" w:rsidRDefault="00496090">
          <w:pPr>
            <w:pStyle w:val="78667BB6D9B02B4786579C9A4A83798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727CD4084C8D46BAACBECE9ADB5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6B95F-B796-A44F-B304-7F9A4F030915}"/>
      </w:docPartPr>
      <w:docPartBody>
        <w:p w:rsidR="00C10B1B" w:rsidRDefault="00496090">
          <w:pPr>
            <w:pStyle w:val="7D727CD4084C8D46BAACBECE9ADB53D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4CDCB8C9CAF6545A29A525E5389E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042C0-8863-104C-BC32-14A8A7D882E1}"/>
      </w:docPartPr>
      <w:docPartBody>
        <w:p w:rsidR="00C10B1B" w:rsidRDefault="00496090">
          <w:pPr>
            <w:pStyle w:val="C4CDCB8C9CAF6545A29A525E5389EBC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E39C1A7516E4144B6B2EBA1D8BCC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A335-3681-7048-AEB6-785843F7EF74}"/>
      </w:docPartPr>
      <w:docPartBody>
        <w:p w:rsidR="00C10B1B" w:rsidRDefault="00496090">
          <w:pPr>
            <w:pStyle w:val="7E39C1A7516E4144B6B2EBA1D8BCC6A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5FF442ACC10154EB35B76DD5912F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BBCF7-3D62-C741-A031-BD3820B8F77B}"/>
      </w:docPartPr>
      <w:docPartBody>
        <w:p w:rsidR="00C10B1B" w:rsidRDefault="00496090">
          <w:pPr>
            <w:pStyle w:val="35FF442ACC10154EB35B76DD5912F45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94069874D3B1D4D8BE1D283B4DAD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EDD60-531B-F248-A9BD-073FE10C7011}"/>
      </w:docPartPr>
      <w:docPartBody>
        <w:p w:rsidR="00C10B1B" w:rsidRDefault="00496090">
          <w:pPr>
            <w:pStyle w:val="394069874D3B1D4D8BE1D283B4DAD8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9EB1C30372224E95110C00E6221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B47E9-CB28-1446-BFD0-0A49837835D3}"/>
      </w:docPartPr>
      <w:docPartBody>
        <w:p w:rsidR="00C10B1B" w:rsidRDefault="00496090">
          <w:pPr>
            <w:pStyle w:val="8D9EB1C30372224E95110C00E6221D2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961EBD49E39584BA08A541E16F3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22315-2526-D648-AFE7-DB426D8A0219}"/>
      </w:docPartPr>
      <w:docPartBody>
        <w:p w:rsidR="00C10B1B" w:rsidRDefault="00496090" w:rsidP="00496090">
          <w:pPr>
            <w:pStyle w:val="7961EBD49E39584BA08A541E16F3D6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80E06C75D58AB48A507171D5B2E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29B59-D6BE-C24D-9E27-E8A9A70FB594}"/>
      </w:docPartPr>
      <w:docPartBody>
        <w:p w:rsidR="00C10B1B" w:rsidRDefault="00496090" w:rsidP="00496090">
          <w:pPr>
            <w:pStyle w:val="080E06C75D58AB48A507171D5B2E74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129E21E1B0AA40B3A4FB8D8287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5E0A-6F58-8E4E-8813-BB7CE3D83907}"/>
      </w:docPartPr>
      <w:docPartBody>
        <w:p w:rsidR="00000000" w:rsidRDefault="00C10B1B" w:rsidP="00C10B1B">
          <w:pPr>
            <w:pStyle w:val="B7129E21E1B0AA40B3A4FB8D8287D7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090"/>
    <w:rsid w:val="00496090"/>
    <w:rsid w:val="00C1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B1B"/>
    <w:rPr>
      <w:color w:val="808080"/>
    </w:rPr>
  </w:style>
  <w:style w:type="paragraph" w:customStyle="1" w:styleId="177642A4CCE14D418C976A48265D9D3B">
    <w:name w:val="177642A4CCE14D418C976A48265D9D3B"/>
  </w:style>
  <w:style w:type="paragraph" w:customStyle="1" w:styleId="EB0F3F563A2DD5429E35002BE82DFEA8">
    <w:name w:val="EB0F3F563A2DD5429E35002BE82DFEA8"/>
  </w:style>
  <w:style w:type="paragraph" w:customStyle="1" w:styleId="7B7284CCB2303C478DAA498D2C38DCF8">
    <w:name w:val="7B7284CCB2303C478DAA498D2C38DCF8"/>
  </w:style>
  <w:style w:type="paragraph" w:customStyle="1" w:styleId="78667BB6D9B02B4786579C9A4A837981">
    <w:name w:val="78667BB6D9B02B4786579C9A4A837981"/>
  </w:style>
  <w:style w:type="paragraph" w:customStyle="1" w:styleId="7D727CD4084C8D46BAACBECE9ADB53DC">
    <w:name w:val="7D727CD4084C8D46BAACBECE9ADB53DC"/>
  </w:style>
  <w:style w:type="paragraph" w:customStyle="1" w:styleId="C4CDCB8C9CAF6545A29A525E5389EBC3">
    <w:name w:val="C4CDCB8C9CAF6545A29A525E5389EBC3"/>
  </w:style>
  <w:style w:type="paragraph" w:customStyle="1" w:styleId="7E39C1A7516E4144B6B2EBA1D8BCC6AB">
    <w:name w:val="7E39C1A7516E4144B6B2EBA1D8BCC6AB"/>
  </w:style>
  <w:style w:type="paragraph" w:customStyle="1" w:styleId="35FF442ACC10154EB35B76DD5912F45F">
    <w:name w:val="35FF442ACC10154EB35B76DD5912F45F"/>
  </w:style>
  <w:style w:type="paragraph" w:customStyle="1" w:styleId="394069874D3B1D4D8BE1D283B4DAD80D">
    <w:name w:val="394069874D3B1D4D8BE1D283B4DAD80D"/>
  </w:style>
  <w:style w:type="paragraph" w:customStyle="1" w:styleId="8D9EB1C30372224E95110C00E6221D28">
    <w:name w:val="8D9EB1C30372224E95110C00E6221D28"/>
  </w:style>
  <w:style w:type="paragraph" w:customStyle="1" w:styleId="5798D4D615F2B54BA6CD61DD2B815A6D">
    <w:name w:val="5798D4D615F2B54BA6CD61DD2B815A6D"/>
  </w:style>
  <w:style w:type="paragraph" w:customStyle="1" w:styleId="7961EBD49E39584BA08A541E16F3D6CF">
    <w:name w:val="7961EBD49E39584BA08A541E16F3D6CF"/>
    <w:rsid w:val="00496090"/>
  </w:style>
  <w:style w:type="paragraph" w:customStyle="1" w:styleId="080E06C75D58AB48A507171D5B2E7469">
    <w:name w:val="080E06C75D58AB48A507171D5B2E7469"/>
    <w:rsid w:val="00496090"/>
  </w:style>
  <w:style w:type="paragraph" w:customStyle="1" w:styleId="B7129E21E1B0AA40B3A4FB8D8287D70D">
    <w:name w:val="B7129E21E1B0AA40B3A4FB8D8287D70D"/>
    <w:rsid w:val="00C10B1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B1B"/>
    <w:rPr>
      <w:color w:val="808080"/>
    </w:rPr>
  </w:style>
  <w:style w:type="paragraph" w:customStyle="1" w:styleId="177642A4CCE14D418C976A48265D9D3B">
    <w:name w:val="177642A4CCE14D418C976A48265D9D3B"/>
  </w:style>
  <w:style w:type="paragraph" w:customStyle="1" w:styleId="EB0F3F563A2DD5429E35002BE82DFEA8">
    <w:name w:val="EB0F3F563A2DD5429E35002BE82DFEA8"/>
  </w:style>
  <w:style w:type="paragraph" w:customStyle="1" w:styleId="7B7284CCB2303C478DAA498D2C38DCF8">
    <w:name w:val="7B7284CCB2303C478DAA498D2C38DCF8"/>
  </w:style>
  <w:style w:type="paragraph" w:customStyle="1" w:styleId="78667BB6D9B02B4786579C9A4A837981">
    <w:name w:val="78667BB6D9B02B4786579C9A4A837981"/>
  </w:style>
  <w:style w:type="paragraph" w:customStyle="1" w:styleId="7D727CD4084C8D46BAACBECE9ADB53DC">
    <w:name w:val="7D727CD4084C8D46BAACBECE9ADB53DC"/>
  </w:style>
  <w:style w:type="paragraph" w:customStyle="1" w:styleId="C4CDCB8C9CAF6545A29A525E5389EBC3">
    <w:name w:val="C4CDCB8C9CAF6545A29A525E5389EBC3"/>
  </w:style>
  <w:style w:type="paragraph" w:customStyle="1" w:styleId="7E39C1A7516E4144B6B2EBA1D8BCC6AB">
    <w:name w:val="7E39C1A7516E4144B6B2EBA1D8BCC6AB"/>
  </w:style>
  <w:style w:type="paragraph" w:customStyle="1" w:styleId="35FF442ACC10154EB35B76DD5912F45F">
    <w:name w:val="35FF442ACC10154EB35B76DD5912F45F"/>
  </w:style>
  <w:style w:type="paragraph" w:customStyle="1" w:styleId="394069874D3B1D4D8BE1D283B4DAD80D">
    <w:name w:val="394069874D3B1D4D8BE1D283B4DAD80D"/>
  </w:style>
  <w:style w:type="paragraph" w:customStyle="1" w:styleId="8D9EB1C30372224E95110C00E6221D28">
    <w:name w:val="8D9EB1C30372224E95110C00E6221D28"/>
  </w:style>
  <w:style w:type="paragraph" w:customStyle="1" w:styleId="5798D4D615F2B54BA6CD61DD2B815A6D">
    <w:name w:val="5798D4D615F2B54BA6CD61DD2B815A6D"/>
  </w:style>
  <w:style w:type="paragraph" w:customStyle="1" w:styleId="7961EBD49E39584BA08A541E16F3D6CF">
    <w:name w:val="7961EBD49E39584BA08A541E16F3D6CF"/>
    <w:rsid w:val="00496090"/>
  </w:style>
  <w:style w:type="paragraph" w:customStyle="1" w:styleId="080E06C75D58AB48A507171D5B2E7469">
    <w:name w:val="080E06C75D58AB48A507171D5B2E7469"/>
    <w:rsid w:val="00496090"/>
  </w:style>
  <w:style w:type="paragraph" w:customStyle="1" w:styleId="B7129E21E1B0AA40B3A4FB8D8287D70D">
    <w:name w:val="B7129E21E1B0AA40B3A4FB8D8287D70D"/>
    <w:rsid w:val="00C10B1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Ben06</b:Tag>
    <b:SourceType>Book</b:SourceType>
    <b:Guid>{A6187F4E-7DC2-9B4C-BAEA-41118E03C7EA}</b:Guid>
    <b:Author>
      <b:Author>
        <b:NameList>
          <b:Person>
            <b:Last>Cobb</b:Last>
            <b:First>Ben</b:First>
          </b:Person>
        </b:NameList>
      </b:Author>
    </b:Author>
    <b:Title>Anarchy and Alchemy: The Films of Alejandro Jodorowsky</b:Title>
    <b:City>London</b:City>
    <b:Publisher>Creation</b:Publisher>
    <b:Year>2006</b:Year>
    <b:RefOrder>1</b:RefOrder>
  </b:Source>
</b:Sources>
</file>

<file path=customXml/itemProps1.xml><?xml version="1.0" encoding="utf-8"?>
<ds:datastoreItem xmlns:ds="http://schemas.openxmlformats.org/officeDocument/2006/customXml" ds:itemID="{AD097964-3231-3E48-8BF4-255F6FDA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2</Pages>
  <Words>460</Words>
  <Characters>2573</Characters>
  <Application>Microsoft Macintosh Word</Application>
  <DocSecurity>0</DocSecurity>
  <Lines>57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20</cp:revision>
  <dcterms:created xsi:type="dcterms:W3CDTF">2014-11-17T08:12:00Z</dcterms:created>
  <dcterms:modified xsi:type="dcterms:W3CDTF">2014-11-17T14:44:00Z</dcterms:modified>
</cp:coreProperties>
</file>