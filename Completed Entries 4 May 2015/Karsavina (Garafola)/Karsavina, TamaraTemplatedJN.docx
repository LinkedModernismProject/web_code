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F81ABEB" w14:textId="77777777" w:rsidTr="00922950">
        <w:tc>
          <w:tcPr>
            <w:tcW w:w="491" w:type="dxa"/>
            <w:vMerge w:val="restart"/>
            <w:shd w:val="clear" w:color="auto" w:fill="A6A6A6" w:themeFill="background1" w:themeFillShade="A6"/>
            <w:textDirection w:val="btLr"/>
          </w:tcPr>
          <w:p w14:paraId="6807286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3294D0B86AD024F8DF4C02F6BBF5869"/>
            </w:placeholder>
            <w:showingPlcHdr/>
            <w:dropDownList>
              <w:listItem w:displayText="Dr." w:value="Dr."/>
              <w:listItem w:displayText="Prof." w:value="Prof."/>
            </w:dropDownList>
          </w:sdtPr>
          <w:sdtEndPr/>
          <w:sdtContent>
            <w:tc>
              <w:tcPr>
                <w:tcW w:w="1259" w:type="dxa"/>
              </w:tcPr>
              <w:p w14:paraId="75A66C8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2838D843F46C246B77CF79D62D29073"/>
            </w:placeholder>
            <w:text/>
          </w:sdtPr>
          <w:sdtEndPr/>
          <w:sdtContent>
            <w:tc>
              <w:tcPr>
                <w:tcW w:w="2073" w:type="dxa"/>
              </w:tcPr>
              <w:p w14:paraId="0C9D96B0" w14:textId="77777777" w:rsidR="00B574C9" w:rsidRDefault="00AA4178" w:rsidP="00AA4178">
                <w:r>
                  <w:t xml:space="preserve">Karen </w:t>
                </w:r>
              </w:p>
            </w:tc>
          </w:sdtContent>
        </w:sdt>
        <w:sdt>
          <w:sdtPr>
            <w:alias w:val="Middle name"/>
            <w:tag w:val="authorMiddleName"/>
            <w:id w:val="-2076034781"/>
            <w:placeholder>
              <w:docPart w:val="58F45A45A1F80A4B8C04BB140A10D064"/>
            </w:placeholder>
            <w:showingPlcHdr/>
            <w:text/>
          </w:sdtPr>
          <w:sdtEndPr/>
          <w:sdtContent>
            <w:tc>
              <w:tcPr>
                <w:tcW w:w="2551" w:type="dxa"/>
              </w:tcPr>
              <w:p w14:paraId="14AAA14D" w14:textId="77777777" w:rsidR="00B574C9" w:rsidRDefault="00B574C9" w:rsidP="00922950">
                <w:r>
                  <w:rPr>
                    <w:rStyle w:val="PlaceholderText"/>
                  </w:rPr>
                  <w:t>[Middle name]</w:t>
                </w:r>
              </w:p>
            </w:tc>
          </w:sdtContent>
        </w:sdt>
        <w:sdt>
          <w:sdtPr>
            <w:alias w:val="Last name"/>
            <w:tag w:val="authorLastName"/>
            <w:id w:val="-1088529830"/>
            <w:placeholder>
              <w:docPart w:val="D7360047577493468B36C03C6142A7D8"/>
            </w:placeholder>
            <w:text/>
          </w:sdtPr>
          <w:sdtEndPr/>
          <w:sdtContent>
            <w:tc>
              <w:tcPr>
                <w:tcW w:w="2642" w:type="dxa"/>
              </w:tcPr>
              <w:p w14:paraId="70FAC5C3" w14:textId="77777777" w:rsidR="00B574C9" w:rsidRDefault="00AA4178" w:rsidP="00AA4178">
                <w:r>
                  <w:t>Eliot</w:t>
                </w:r>
              </w:p>
            </w:tc>
          </w:sdtContent>
        </w:sdt>
      </w:tr>
      <w:tr w:rsidR="00B574C9" w14:paraId="65103E31" w14:textId="77777777" w:rsidTr="001A6A06">
        <w:trPr>
          <w:trHeight w:val="986"/>
        </w:trPr>
        <w:tc>
          <w:tcPr>
            <w:tcW w:w="491" w:type="dxa"/>
            <w:vMerge/>
            <w:shd w:val="clear" w:color="auto" w:fill="A6A6A6" w:themeFill="background1" w:themeFillShade="A6"/>
          </w:tcPr>
          <w:p w14:paraId="0CAD4DBC" w14:textId="77777777" w:rsidR="00B574C9" w:rsidRPr="001A6A06" w:rsidRDefault="00B574C9" w:rsidP="00CF1542">
            <w:pPr>
              <w:jc w:val="center"/>
              <w:rPr>
                <w:b/>
                <w:color w:val="FFFFFF" w:themeColor="background1"/>
              </w:rPr>
            </w:pPr>
          </w:p>
        </w:tc>
        <w:sdt>
          <w:sdtPr>
            <w:alias w:val="Biography"/>
            <w:tag w:val="authorBiography"/>
            <w:id w:val="938807824"/>
            <w:placeholder>
              <w:docPart w:val="E67AD8FC0FC97F4C8806C5139275FEDB"/>
            </w:placeholder>
            <w:showingPlcHdr/>
          </w:sdtPr>
          <w:sdtEndPr/>
          <w:sdtContent>
            <w:tc>
              <w:tcPr>
                <w:tcW w:w="8525" w:type="dxa"/>
                <w:gridSpan w:val="4"/>
              </w:tcPr>
              <w:p w14:paraId="6F8BE655" w14:textId="77777777" w:rsidR="00B574C9" w:rsidRDefault="00B574C9" w:rsidP="00922950">
                <w:r>
                  <w:rPr>
                    <w:rStyle w:val="PlaceholderText"/>
                  </w:rPr>
                  <w:t>[Enter your biography]</w:t>
                </w:r>
              </w:p>
            </w:tc>
          </w:sdtContent>
        </w:sdt>
      </w:tr>
      <w:tr w:rsidR="00B574C9" w14:paraId="1F76A207" w14:textId="77777777" w:rsidTr="001A6A06">
        <w:trPr>
          <w:trHeight w:val="986"/>
        </w:trPr>
        <w:tc>
          <w:tcPr>
            <w:tcW w:w="491" w:type="dxa"/>
            <w:vMerge/>
            <w:shd w:val="clear" w:color="auto" w:fill="A6A6A6" w:themeFill="background1" w:themeFillShade="A6"/>
          </w:tcPr>
          <w:p w14:paraId="3B2ECC9F" w14:textId="77777777" w:rsidR="00B574C9" w:rsidRPr="001A6A06" w:rsidRDefault="00B574C9" w:rsidP="00CF1542">
            <w:pPr>
              <w:jc w:val="center"/>
              <w:rPr>
                <w:b/>
                <w:color w:val="FFFFFF" w:themeColor="background1"/>
              </w:rPr>
            </w:pPr>
          </w:p>
        </w:tc>
        <w:sdt>
          <w:sdtPr>
            <w:alias w:val="Affiliation"/>
            <w:tag w:val="affiliation"/>
            <w:id w:val="2012937915"/>
            <w:placeholder>
              <w:docPart w:val="94CDFAC6E834BC449279983CCC233400"/>
            </w:placeholder>
            <w:text/>
          </w:sdtPr>
          <w:sdtEndPr/>
          <w:sdtContent>
            <w:tc>
              <w:tcPr>
                <w:tcW w:w="8525" w:type="dxa"/>
                <w:gridSpan w:val="4"/>
              </w:tcPr>
              <w:p w14:paraId="0D6CBC0B" w14:textId="07347D39" w:rsidR="00B574C9" w:rsidRDefault="00BF36A7" w:rsidP="00BF36A7">
                <w:r>
                  <w:t>The Ohio State University</w:t>
                </w:r>
              </w:p>
            </w:tc>
          </w:sdtContent>
        </w:sdt>
      </w:tr>
    </w:tbl>
    <w:p w14:paraId="2532AA9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1BC995A4" w14:textId="77777777" w:rsidTr="00244BB0">
        <w:tc>
          <w:tcPr>
            <w:tcW w:w="9016" w:type="dxa"/>
            <w:shd w:val="clear" w:color="auto" w:fill="A6A6A6" w:themeFill="background1" w:themeFillShade="A6"/>
            <w:tcMar>
              <w:top w:w="113" w:type="dxa"/>
              <w:bottom w:w="113" w:type="dxa"/>
            </w:tcMar>
          </w:tcPr>
          <w:p w14:paraId="23C6C6E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E95FC54" w14:textId="77777777" w:rsidTr="003F0D73">
        <w:sdt>
          <w:sdtPr>
            <w:rPr>
              <w:b/>
            </w:rPr>
            <w:alias w:val="Article headword"/>
            <w:tag w:val="articleHeadword"/>
            <w:id w:val="-361440020"/>
            <w:placeholder>
              <w:docPart w:val="DBB11658E7438348972A653D4DA8064E"/>
            </w:placeholder>
            <w:text/>
          </w:sdtPr>
          <w:sdtEndPr/>
          <w:sdtContent>
            <w:tc>
              <w:tcPr>
                <w:tcW w:w="9016" w:type="dxa"/>
                <w:tcMar>
                  <w:top w:w="113" w:type="dxa"/>
                  <w:bottom w:w="113" w:type="dxa"/>
                </w:tcMar>
              </w:tcPr>
              <w:p w14:paraId="1F7E6283" w14:textId="73B293BE" w:rsidR="003F0D73" w:rsidRPr="00FB589A" w:rsidRDefault="00AA4178" w:rsidP="00317D1B">
                <w:pPr>
                  <w:rPr>
                    <w:b/>
                  </w:rPr>
                </w:pPr>
                <w:r>
                  <w:rPr>
                    <w:lang w:val="en-US"/>
                  </w:rPr>
                  <w:t>Karsavina, Tamara (</w:t>
                </w:r>
                <w:r w:rsidRPr="00DE5E15">
                  <w:rPr>
                    <w:lang w:val="en-US"/>
                  </w:rPr>
                  <w:t>1885</w:t>
                </w:r>
                <w:r w:rsidR="00BF36A7">
                  <w:rPr>
                    <w:lang w:val="en-US"/>
                  </w:rPr>
                  <w:t>-</w:t>
                </w:r>
                <w:r w:rsidRPr="00DE5E15">
                  <w:rPr>
                    <w:lang w:val="en-US"/>
                  </w:rPr>
                  <w:t>1978)</w:t>
                </w:r>
              </w:p>
            </w:tc>
          </w:sdtContent>
        </w:sdt>
      </w:tr>
      <w:tr w:rsidR="00464699" w14:paraId="2C6B04DF" w14:textId="77777777" w:rsidTr="00E3389A">
        <w:sdt>
          <w:sdtPr>
            <w:alias w:val="Variant headwords"/>
            <w:tag w:val="variantHeadwords"/>
            <w:id w:val="173464402"/>
            <w:placeholder>
              <w:docPart w:val="869585E452FC0F4E9152679499969DE6"/>
            </w:placeholder>
            <w:showingPlcHdr/>
          </w:sdtPr>
          <w:sdtEndPr/>
          <w:sdtContent>
            <w:tc>
              <w:tcPr>
                <w:tcW w:w="9016" w:type="dxa"/>
                <w:tcMar>
                  <w:top w:w="113" w:type="dxa"/>
                  <w:bottom w:w="113" w:type="dxa"/>
                </w:tcMar>
              </w:tcPr>
              <w:p w14:paraId="6AFDF9F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3C6FAA2" w14:textId="77777777" w:rsidTr="003F0D73">
        <w:sdt>
          <w:sdtPr>
            <w:alias w:val="Abstract"/>
            <w:tag w:val="abstract"/>
            <w:id w:val="-635871867"/>
            <w:placeholder>
              <w:docPart w:val="FDBD53B7A38A7B45A8AE2D5091937375"/>
            </w:placeholder>
          </w:sdtPr>
          <w:sdtEndPr/>
          <w:sdtContent>
            <w:tc>
              <w:tcPr>
                <w:tcW w:w="9016" w:type="dxa"/>
                <w:tcMar>
                  <w:top w:w="113" w:type="dxa"/>
                  <w:bottom w:w="113" w:type="dxa"/>
                </w:tcMar>
              </w:tcPr>
              <w:p w14:paraId="20A6A2F9" w14:textId="3CBAB751" w:rsidR="00E85A05" w:rsidRDefault="00E2349F" w:rsidP="00E85A05">
                <w:r>
                  <w:t xml:space="preserve">Trained at St. Petersburg’s Imperial Ballet School, Tamara Karsavina became, in the course of her long and varied career, the prototypical modern ballerina. A dancer of rare intelligence and versatility, she was a key member of Diaghilev’s Ballets Russes and a muse of modern choreographers. As an artist, she was closely identified with </w:t>
                </w:r>
                <w:r w:rsidRPr="00837B0B">
                  <w:t>Michel</w:t>
                </w:r>
                <w:r>
                  <w:t xml:space="preserve"> Fokine’s ‘New Ballet,’ which emphasised expressivity, dramatic veracity and a more creative approach to ballet language and convention. She originated roles in some of Fokine’s greatest works, such as </w:t>
                </w:r>
                <w:r>
                  <w:rPr>
                    <w:i/>
                  </w:rPr>
                  <w:t>Chopiniana/Les Sylphides</w:t>
                </w:r>
                <w:r>
                  <w:t xml:space="preserve"> (1908-9), </w:t>
                </w:r>
                <w:r>
                  <w:rPr>
                    <w:i/>
                  </w:rPr>
                  <w:t>Firebird</w:t>
                </w:r>
                <w:r>
                  <w:t xml:space="preserve"> (1910),</w:t>
                </w:r>
                <w:r>
                  <w:rPr>
                    <w:i/>
                  </w:rPr>
                  <w:t xml:space="preserve"> Petrouchka</w:t>
                </w:r>
                <w:r>
                  <w:t xml:space="preserve"> (1911), and </w:t>
                </w:r>
                <w:r>
                  <w:rPr>
                    <w:i/>
                  </w:rPr>
                  <w:t>Le Spectre de la Rose</w:t>
                </w:r>
                <w:r>
                  <w:t xml:space="preserve"> (1911)</w:t>
                </w:r>
                <w:r>
                  <w:rPr>
                    <w:i/>
                  </w:rPr>
                  <w:t xml:space="preserve">, </w:t>
                </w:r>
                <w:r>
                  <w:t xml:space="preserve">and in many now forgotten works such as </w:t>
                </w:r>
                <w:r>
                  <w:rPr>
                    <w:i/>
                  </w:rPr>
                  <w:t>Thamar</w:t>
                </w:r>
                <w:r>
                  <w:t xml:space="preserve"> (1912) and </w:t>
                </w:r>
                <w:r>
                  <w:rPr>
                    <w:i/>
                  </w:rPr>
                  <w:t>Le Coq d’Or</w:t>
                </w:r>
                <w:r>
                  <w:t xml:space="preserve"> (</w:t>
                </w:r>
                <w:r>
                  <w:rPr>
                    <w:i/>
                  </w:rPr>
                  <w:t>The Golden Cockerel</w:t>
                </w:r>
                <w:r>
                  <w:t xml:space="preserve">, </w:t>
                </w:r>
                <w:r w:rsidRPr="00ED2896">
                  <w:t>1914</w:t>
                </w:r>
                <w:r>
                  <w:t>). She was an ideal collaborator, as an artistic risk-taker who immersed herself in the style and atmosphere of a work. With Fokine and her most celebrated partner, Vaslav Nijinsky, Karsavina developed a modern performance aesthetic for early twentieth-century ballet.</w:t>
                </w:r>
              </w:p>
            </w:tc>
          </w:sdtContent>
        </w:sdt>
      </w:tr>
      <w:tr w:rsidR="003F0D73" w14:paraId="4EC74F00" w14:textId="77777777" w:rsidTr="003F0D73">
        <w:sdt>
          <w:sdtPr>
            <w:alias w:val="Article text"/>
            <w:tag w:val="articleText"/>
            <w:id w:val="634067588"/>
            <w:placeholder>
              <w:docPart w:val="1126E9FA9CCE5948AC14BC06211611FA"/>
            </w:placeholder>
          </w:sdtPr>
          <w:sdtEndPr/>
          <w:sdtContent>
            <w:tc>
              <w:tcPr>
                <w:tcW w:w="9016" w:type="dxa"/>
                <w:tcMar>
                  <w:top w:w="113" w:type="dxa"/>
                  <w:bottom w:w="113" w:type="dxa"/>
                </w:tcMar>
              </w:tcPr>
              <w:p w14:paraId="7389D9F6" w14:textId="77777777" w:rsidR="00AA4178" w:rsidRDefault="00AA4178" w:rsidP="00317D1B">
                <w:pPr>
                  <w:rPr>
                    <w:rStyle w:val="Heading1Char"/>
                  </w:rPr>
                </w:pPr>
                <w:r w:rsidRPr="00317D1B">
                  <w:rPr>
                    <w:rStyle w:val="Heading1Char"/>
                  </w:rPr>
                  <w:t>Summary</w:t>
                </w:r>
              </w:p>
              <w:p w14:paraId="0A7BACA7" w14:textId="77777777" w:rsidR="00317D1B" w:rsidRPr="00317D1B" w:rsidRDefault="00317D1B" w:rsidP="00317D1B">
                <w:pPr>
                  <w:rPr>
                    <w:rStyle w:val="Heading1Char"/>
                  </w:rPr>
                </w:pPr>
              </w:p>
              <w:p w14:paraId="459B46ED" w14:textId="15837123" w:rsidR="00AA4178" w:rsidRDefault="00AA4178" w:rsidP="00317D1B">
                <w:r>
                  <w:t>Trained at St. Petersburg’s Imperial Ballet School, Tamara Karsavina became</w:t>
                </w:r>
                <w:r w:rsidR="00CF23EE">
                  <w:t>,</w:t>
                </w:r>
                <w:r>
                  <w:t xml:space="preserve"> in the course of her long and varied career</w:t>
                </w:r>
                <w:r w:rsidR="00CF23EE">
                  <w:t>,</w:t>
                </w:r>
                <w:r>
                  <w:t xml:space="preserve"> the prototypical modern ballerina. A dancer of rare intelligence and versatility, she was a key member of Diaghilev’s Ballets Russes and a muse of modern choreographers. As an artist, she was closely identified with </w:t>
                </w:r>
                <w:r w:rsidRPr="00837B0B">
                  <w:t>Michel</w:t>
                </w:r>
                <w:r w:rsidR="00FE7ECF">
                  <w:t xml:space="preserve"> Fokine’s ‘New Ballet,’</w:t>
                </w:r>
                <w:r>
                  <w:t xml:space="preserve"> which emphasised expressivity, dramatic veracity and a more creative approach to ballet language and convention. She originated roles in some of Fokine’s greatest works, such as </w:t>
                </w:r>
                <w:r>
                  <w:rPr>
                    <w:i/>
                  </w:rPr>
                  <w:t>Chopiniana/Les Sylphides</w:t>
                </w:r>
                <w:r>
                  <w:t xml:space="preserve"> (1908-9), </w:t>
                </w:r>
                <w:r>
                  <w:rPr>
                    <w:i/>
                  </w:rPr>
                  <w:t>Firebird</w:t>
                </w:r>
                <w:r>
                  <w:t xml:space="preserve"> (1910),</w:t>
                </w:r>
                <w:r>
                  <w:rPr>
                    <w:i/>
                  </w:rPr>
                  <w:t xml:space="preserve"> Petrouchka</w:t>
                </w:r>
                <w:r>
                  <w:t xml:space="preserve"> (1911)</w:t>
                </w:r>
                <w:r w:rsidR="00FE7ECF">
                  <w:t>,</w:t>
                </w:r>
                <w:r>
                  <w:t xml:space="preserve"> and </w:t>
                </w:r>
                <w:r>
                  <w:rPr>
                    <w:i/>
                  </w:rPr>
                  <w:t>Le Spectre de la Rose</w:t>
                </w:r>
                <w:r>
                  <w:t xml:space="preserve"> (1911)</w:t>
                </w:r>
                <w:r>
                  <w:rPr>
                    <w:i/>
                  </w:rPr>
                  <w:t xml:space="preserve">, </w:t>
                </w:r>
                <w:r>
                  <w:t xml:space="preserve">and in many now forgotten </w:t>
                </w:r>
                <w:r w:rsidR="00FE7ECF">
                  <w:t>works</w:t>
                </w:r>
                <w:r>
                  <w:t xml:space="preserve"> such as </w:t>
                </w:r>
                <w:r>
                  <w:rPr>
                    <w:i/>
                  </w:rPr>
                  <w:t>Thamar</w:t>
                </w:r>
                <w:r>
                  <w:t xml:space="preserve"> (1912) and </w:t>
                </w:r>
                <w:r>
                  <w:rPr>
                    <w:i/>
                  </w:rPr>
                  <w:t>Le Coq d’Or</w:t>
                </w:r>
                <w:r>
                  <w:t xml:space="preserve"> (</w:t>
                </w:r>
                <w:r>
                  <w:rPr>
                    <w:i/>
                  </w:rPr>
                  <w:t>The Golden Cockerel</w:t>
                </w:r>
                <w:r>
                  <w:t xml:space="preserve">, </w:t>
                </w:r>
                <w:r w:rsidRPr="00ED2896">
                  <w:t>1914</w:t>
                </w:r>
                <w:r>
                  <w:t xml:space="preserve">). She was an ideal collaborator, </w:t>
                </w:r>
                <w:r w:rsidR="00FE7ECF">
                  <w:t>as an</w:t>
                </w:r>
                <w:r>
                  <w:t xml:space="preserve"> artistic risk-taker who immersed herself in the style and atmosphere of a work. With Fokine and her most celebrated partner, Vaslav Nijinsky, Karsavina developed a modern performance aesthetic for early twentieth-century ballet.</w:t>
                </w:r>
              </w:p>
              <w:p w14:paraId="70FCDE24" w14:textId="77777777" w:rsidR="00AA4178" w:rsidRDefault="00AA4178" w:rsidP="00317D1B"/>
              <w:p w14:paraId="2FE3086F" w14:textId="77777777" w:rsidR="00AA4178" w:rsidRDefault="00AA4178" w:rsidP="00317D1B">
                <w:pPr>
                  <w:pStyle w:val="Heading1"/>
                  <w:outlineLvl w:val="0"/>
                </w:pPr>
                <w:r>
                  <w:t>Early Training</w:t>
                </w:r>
              </w:p>
              <w:p w14:paraId="33C75FD2" w14:textId="2395128C" w:rsidR="00AA4178" w:rsidRDefault="00AA4178" w:rsidP="00317D1B">
                <w:r>
                  <w:t>Early ballet lessons with her father, the retired dancer Platon Karsavin, prepared Karsavina to enter the Imperial Ballet School, where she received a foundation in classical technique and a</w:t>
                </w:r>
                <w:r w:rsidR="00FE7ECF">
                  <w:t>n</w:t>
                </w:r>
                <w:r>
                  <w:t xml:space="preserve"> academic education. Influential teachers included Serge and Nikolai (Nicolas) Legat and Pavel Gerdt, who embodied the French ‘graceful’ style and taught Karsavina mime. Coaching from Eugenia Sokolova contributed to her critical successes in principal roles in the ballets of Marius Petipa, and training with the former La Scala ballerina Caterina Beretta and Enrico Cecchetti, both exponents of Italian ballet technique, enhanced Karsavina’s strength and virtuosity.</w:t>
                </w:r>
              </w:p>
              <w:p w14:paraId="02B3B86F" w14:textId="77777777" w:rsidR="00AA4178" w:rsidRDefault="00AA4178" w:rsidP="00317D1B"/>
              <w:p w14:paraId="43B73631" w14:textId="77777777" w:rsidR="00AA4178" w:rsidRDefault="00AA4178" w:rsidP="00317D1B">
                <w:pPr>
                  <w:pStyle w:val="Heading1"/>
                  <w:outlineLvl w:val="0"/>
                </w:pPr>
                <w:r>
                  <w:t>Contributions to the Field and to Modernism</w:t>
                </w:r>
              </w:p>
              <w:p w14:paraId="66A6D4A9" w14:textId="6F61CF9B" w:rsidR="00AA4178" w:rsidRDefault="00AA4178" w:rsidP="00317D1B">
                <w:r>
                  <w:t xml:space="preserve">Karsavina’s grounding in </w:t>
                </w:r>
                <w:r w:rsidR="00FE7ECF">
                  <w:t xml:space="preserve">classical technique and </w:t>
                </w:r>
                <w:proofErr w:type="gramStart"/>
                <w:r w:rsidR="00FE7ECF">
                  <w:t xml:space="preserve">her </w:t>
                </w:r>
                <w:r>
                  <w:t xml:space="preserve"> understanding</w:t>
                </w:r>
                <w:proofErr w:type="gramEnd"/>
                <w:r>
                  <w:t xml:space="preserve"> of its artistic traditions made her a favoured ballerina among St. Petersburg’s knowledgeable balletomanes. Her repertoire at the city’s Maryinsky Theatre, where she danced from 1902 to 1918, included many multi-act classical ballets, such as </w:t>
                </w:r>
                <w:r>
                  <w:rPr>
                    <w:i/>
                  </w:rPr>
                  <w:t>Giselle</w:t>
                </w:r>
                <w:r>
                  <w:t xml:space="preserve"> (1841), </w:t>
                </w:r>
                <w:r>
                  <w:rPr>
                    <w:i/>
                  </w:rPr>
                  <w:t>La Bayadère</w:t>
                </w:r>
                <w:r>
                  <w:t xml:space="preserve"> (1877), </w:t>
                </w:r>
                <w:r>
                  <w:rPr>
                    <w:i/>
                  </w:rPr>
                  <w:t>The Sleeping Beauty</w:t>
                </w:r>
                <w:r>
                  <w:t xml:space="preserve"> (1890)</w:t>
                </w:r>
                <w:r w:rsidR="00FE7ECF">
                  <w:t>,</w:t>
                </w:r>
                <w:r>
                  <w:t xml:space="preserve"> and </w:t>
                </w:r>
                <w:r>
                  <w:rPr>
                    <w:i/>
                  </w:rPr>
                  <w:t>Raymonda</w:t>
                </w:r>
                <w:r>
                  <w:t xml:space="preserve"> (1898), all choreographed or significantly revised by Marius Petipa, who had ruled the Imperial Ballet for more than a half-century. Among her partners was the young </w:t>
                </w:r>
                <w:r w:rsidRPr="00837B0B">
                  <w:t>Michel</w:t>
                </w:r>
                <w:r>
                  <w:t xml:space="preserve"> Fokine, a budding choreographer impatient with the ossified conventions and stale </w:t>
                </w:r>
                <w:r w:rsidR="00FE7ECF">
                  <w:t>academicism of the ‘old ballet,’</w:t>
                </w:r>
                <w:r>
                  <w:t xml:space="preserve"> as people were beginning to call the repertoire associated with Petipa.</w:t>
                </w:r>
              </w:p>
              <w:p w14:paraId="29394697" w14:textId="77777777" w:rsidR="00AA4178" w:rsidRDefault="00AA4178" w:rsidP="00317D1B"/>
              <w:p w14:paraId="1555D79D" w14:textId="77777777" w:rsidR="00AA4178" w:rsidRDefault="00AA4178" w:rsidP="00317D1B">
                <w:r>
                  <w:t xml:space="preserve">Political revolution was in the air in early twentieth-century Russia, and Karsavina and Fokine were among those agitating for artistic reforms within the Maryinsky. The American modern dancer Isadora Duncan, who made her first Russian tour in 1904, stirred huge controversy in Russian ballet circles. Karsavina, like Fokine, embraced Duncan’s innovative use of concert music and emphasis on expressivity but argued against her rejection of ballet technique. For Karsavina and others who supported Fokine’s ‘New Ballet’ reforms, ballet technique served as a springboard for an expressive body poetics. </w:t>
                </w:r>
              </w:p>
              <w:p w14:paraId="193D63D3" w14:textId="77777777" w:rsidR="00AA4178" w:rsidRDefault="00AA4178" w:rsidP="00317D1B"/>
              <w:p w14:paraId="632B5B8F" w14:textId="34C50244" w:rsidR="00AA4178" w:rsidRDefault="00AA4178" w:rsidP="00317D1B">
                <w:r>
                  <w:t xml:space="preserve">Karsavina was a charter member of Serge Diaghilev’s </w:t>
                </w:r>
                <w:r w:rsidRPr="00FE7ECF">
                  <w:rPr>
                    <w:i/>
                  </w:rPr>
                  <w:t>Ballets Russes</w:t>
                </w:r>
                <w:r>
                  <w:t xml:space="preserve">, which gave its first performances in Paris in 1909, and quickly </w:t>
                </w:r>
                <w:proofErr w:type="gramStart"/>
                <w:r>
                  <w:t>emerged</w:t>
                </w:r>
                <w:proofErr w:type="gramEnd"/>
                <w:r>
                  <w:t xml:space="preserve"> as Fokine’s leading female interpreter and Nijinsky’s main partner. Acclaimed for the range and nuanced interpretation of her roles, Karsavina’s contribution to Diaghilev’s experiment was to dissolve classical technique into subtle interpretation and expressiveness. Like Nijinsky, she viewed herself as a full artistic collaborator, ‘completing’ the role sketched by the choreographer and subordinating herself to the work as a whole. Although she continued to perform leading roles at the Maryinsky until 1918, she wrote that Fokine and Diaghilev had facilitated her transformative journey as an artist. In addition to Fokine, she originated roles in Nijinsky’s </w:t>
                </w:r>
                <w:r>
                  <w:rPr>
                    <w:i/>
                  </w:rPr>
                  <w:t>Jeux</w:t>
                </w:r>
                <w:r>
                  <w:t xml:space="preserve"> (</w:t>
                </w:r>
                <w:r>
                  <w:rPr>
                    <w:i/>
                  </w:rPr>
                  <w:t>Games</w:t>
                </w:r>
                <w:r>
                  <w:t xml:space="preserve">, </w:t>
                </w:r>
                <w:r w:rsidRPr="00ED2896">
                  <w:t>1913</w:t>
                </w:r>
                <w:r>
                  <w:t xml:space="preserve">), a work that has been called the first ‘neoclassical’ ballet, Boris Romanov’s </w:t>
                </w:r>
                <w:r>
                  <w:rPr>
                    <w:i/>
                  </w:rPr>
                  <w:t>La Tragédie de Salomé</w:t>
                </w:r>
                <w:r>
                  <w:t xml:space="preserve"> (</w:t>
                </w:r>
                <w:r>
                  <w:rPr>
                    <w:i/>
                  </w:rPr>
                  <w:t>The Tragedy of Salomé</w:t>
                </w:r>
                <w:r>
                  <w:t xml:space="preserve">, </w:t>
                </w:r>
                <w:r w:rsidRPr="00ED2896">
                  <w:t>1913</w:t>
                </w:r>
                <w:r>
                  <w:t>)</w:t>
                </w:r>
                <w:r w:rsidR="00FE7ECF">
                  <w:t>,</w:t>
                </w:r>
                <w:r>
                  <w:t xml:space="preserve"> and in Léonide Massine’s ballets </w:t>
                </w:r>
                <w:r>
                  <w:rPr>
                    <w:i/>
                  </w:rPr>
                  <w:t>Le Tricorne</w:t>
                </w:r>
                <w:r>
                  <w:t xml:space="preserve"> (</w:t>
                </w:r>
                <w:r>
                  <w:rPr>
                    <w:i/>
                  </w:rPr>
                  <w:t>The Three-Cornered Hat</w:t>
                </w:r>
                <w:r>
                  <w:t xml:space="preserve">, 1919) and </w:t>
                </w:r>
                <w:r>
                  <w:rPr>
                    <w:i/>
                  </w:rPr>
                  <w:t>Pulcinella</w:t>
                </w:r>
                <w:r>
                  <w:t xml:space="preserve"> (1920)</w:t>
                </w:r>
                <w:r w:rsidR="00FE7ECF">
                  <w:t>,</w:t>
                </w:r>
                <w:r>
                  <w:t xml:space="preserve"> choreographed after the First World War.</w:t>
                </w:r>
              </w:p>
              <w:p w14:paraId="116468D9" w14:textId="77777777" w:rsidR="00AA4178" w:rsidRDefault="00AA4178" w:rsidP="00317D1B"/>
              <w:p w14:paraId="541715E3" w14:textId="77777777" w:rsidR="00AA4178" w:rsidRDefault="00AA4178" w:rsidP="00317D1B">
                <w:pPr>
                  <w:pStyle w:val="Heading1"/>
                  <w:outlineLvl w:val="0"/>
                </w:pPr>
                <w:r>
                  <w:t>Legacy</w:t>
                </w:r>
              </w:p>
              <w:p w14:paraId="14AF8321" w14:textId="7F4C539D" w:rsidR="00AA4178" w:rsidRDefault="00AA4178" w:rsidP="00317D1B">
                <w:r>
                  <w:t xml:space="preserve">In 1918, with her son and English husband, Karsavina left Russia and settled in London.  During the next decade, she remained active as a dancer, performing on an occasional </w:t>
                </w:r>
                <w:r>
                  <w:softHyphen/>
                  <w:t xml:space="preserve">basis with the Ballets Russes, taking the ‘mute’ role of ‘Karissima of the Ballet’ in J. M. Barrie’s well-received play </w:t>
                </w:r>
                <w:r>
                  <w:rPr>
                    <w:i/>
                  </w:rPr>
                  <w:t>The Truth About the Russian Dancers</w:t>
                </w:r>
                <w:r>
                  <w:t xml:space="preserve"> (1920)</w:t>
                </w:r>
                <w:r w:rsidR="00FE7ECF">
                  <w:t>,</w:t>
                </w:r>
                <w:r>
                  <w:t xml:space="preserve"> and appearing in seasons at the Coliseum and other West End venues in her own productions and choreography. In 1930 she published </w:t>
                </w:r>
                <w:r>
                  <w:rPr>
                    <w:i/>
                  </w:rPr>
                  <w:t>Theatre Street</w:t>
                </w:r>
                <w:r>
                  <w:t>, a popular and extremely influential memoir about her training in St. Petersburg and her exper</w:t>
                </w:r>
                <w:r w:rsidR="00FE7ECF">
                  <w:t xml:space="preserve">ience with the Ballets Russes. </w:t>
                </w:r>
                <w:r>
                  <w:t>She played an important role in the</w:t>
                </w:r>
                <w:r w:rsidR="00FE7ECF">
                  <w:t xml:space="preserve"> development of British ballet</w:t>
                </w:r>
                <w:r>
                  <w:t xml:space="preserve">, serving in an advisory capacity to the Association of Teachers of Operatic Dancing of Great Britain (later the Royal Academy of Dancing) and to the Camargo Society, a group devoted to the growth of British ballet, inaugurated in 1930. Karsavina supported Marie Rambert’s enterprise, teaching several Fokine ballets and dancing in performances along with Rambert’s students. Over the next years, she mentored a number of dancers and choreographers, including Margot Fonteyn and Frederick Ashton. A prolific writer, she contributed dozens of articles to </w:t>
                </w:r>
                <w:r>
                  <w:rPr>
                    <w:i/>
                  </w:rPr>
                  <w:t xml:space="preserve">The Dancing Times </w:t>
                </w:r>
                <w:r>
                  <w:t>about her teachers and partners, a</w:t>
                </w:r>
                <w:r w:rsidR="00FE7ECF">
                  <w:t>nd was a</w:t>
                </w:r>
                <w:r>
                  <w:t xml:space="preserve"> rare source of information about pre-Revolutionary Russian ballet during the Cold War. </w:t>
                </w:r>
              </w:p>
              <w:p w14:paraId="2C463E6A" w14:textId="77777777" w:rsidR="00AA4178" w:rsidRDefault="00AA4178" w:rsidP="00AA4178">
                <w:pPr>
                  <w:widowControl w:val="0"/>
                </w:pPr>
              </w:p>
              <w:p w14:paraId="168DA278" w14:textId="6ABD35D0" w:rsidR="00317D1B" w:rsidRDefault="00AA4178" w:rsidP="00BF36A7">
                <w:pPr>
                  <w:widowControl w:val="0"/>
                </w:pPr>
                <w:r>
                  <w:lastRenderedPageBreak/>
                  <w:t>[File: TKfig. 1.jpg]</w:t>
                </w:r>
              </w:p>
              <w:p w14:paraId="26B56C72" w14:textId="6EA69B05" w:rsidR="00317D1B" w:rsidRDefault="00317D1B" w:rsidP="00BF36A7">
                <w:pPr>
                  <w:pStyle w:val="Caption"/>
                  <w:keepNext/>
                  <w:spacing w:after="0"/>
                </w:pPr>
                <w:r>
                  <w:t xml:space="preserve">Figure </w:t>
                </w:r>
                <w:fldSimple w:instr=" SEQ Figure \* ARABIC ">
                  <w:r>
                    <w:rPr>
                      <w:noProof/>
                    </w:rPr>
                    <w:t>1</w:t>
                  </w:r>
                </w:fldSimple>
                <w:r>
                  <w:t xml:space="preserve"> Tamara Karsavina</w:t>
                </w:r>
              </w:p>
              <w:p w14:paraId="190E1EBE" w14:textId="0895F52C" w:rsidR="00AA4178" w:rsidRDefault="00BF36A7" w:rsidP="00BF36A7">
                <w:pPr>
                  <w:widowControl w:val="0"/>
                </w:pPr>
                <w:r>
                  <w:t xml:space="preserve">Source: </w:t>
                </w:r>
                <w:hyperlink r:id="rId9" w:history="1">
                  <w:r w:rsidR="00AA4178" w:rsidRPr="00C114DE">
                    <w:rPr>
                      <w:rStyle w:val="Hyperlink"/>
                      <w:rFonts w:cstheme="minorBidi"/>
                    </w:rPr>
                    <w:t>http://michaelminn.net/andros/biographies/karsavina_tamara/karsavina_tamara.jpg</w:t>
                  </w:r>
                </w:hyperlink>
              </w:p>
              <w:p w14:paraId="4DBE23E2" w14:textId="77777777" w:rsidR="00AA4178" w:rsidRDefault="00AA4178" w:rsidP="00BF36A7">
                <w:pPr>
                  <w:widowControl w:val="0"/>
                </w:pPr>
              </w:p>
              <w:p w14:paraId="71098A01" w14:textId="6754E9F9" w:rsidR="00317D1B" w:rsidRDefault="00AA4178" w:rsidP="00BF36A7">
                <w:pPr>
                  <w:widowControl w:val="0"/>
                </w:pPr>
                <w:r>
                  <w:t>[File TKfig. 2.jpg]</w:t>
                </w:r>
              </w:p>
              <w:p w14:paraId="23B616CF" w14:textId="7E26CA9C" w:rsidR="00317D1B" w:rsidRDefault="00317D1B" w:rsidP="00BF36A7">
                <w:pPr>
                  <w:pStyle w:val="Caption"/>
                  <w:keepNext/>
                  <w:spacing w:after="0"/>
                </w:pPr>
                <w:r>
                  <w:t xml:space="preserve">Figure </w:t>
                </w:r>
                <w:fldSimple w:instr=" SEQ Figure \* ARABIC ">
                  <w:r>
                    <w:rPr>
                      <w:noProof/>
                    </w:rPr>
                    <w:t>2</w:t>
                  </w:r>
                </w:fldSimple>
                <w:r>
                  <w:t xml:space="preserve"> Tamara Karsavina and Adolf Bolmjarp</w:t>
                </w:r>
              </w:p>
              <w:p w14:paraId="1B95B7CD" w14:textId="3137B7C9" w:rsidR="00AA4178" w:rsidRDefault="00BF36A7" w:rsidP="00BF36A7">
                <w:pPr>
                  <w:widowControl w:val="0"/>
                </w:pPr>
                <w:r>
                  <w:t xml:space="preserve">Source: </w:t>
                </w:r>
                <w:hyperlink r:id="rId10" w:history="1">
                  <w:r w:rsidR="00AA4178" w:rsidRPr="00C114DE">
                    <w:rPr>
                      <w:rStyle w:val="Hyperlink"/>
                      <w:rFonts w:cstheme="minorBidi"/>
                    </w:rPr>
                    <w:t>http://img1.liveinternet.ru/images/attach/c/6/92/402/92402039_large_tamarakarsavinaadolfbolmjarp.jpg</w:t>
                  </w:r>
                </w:hyperlink>
              </w:p>
              <w:p w14:paraId="2871E811" w14:textId="77777777" w:rsidR="00AA4178" w:rsidRDefault="00AA4178" w:rsidP="00AA4178">
                <w:pPr>
                  <w:widowControl w:val="0"/>
                  <w:jc w:val="both"/>
                </w:pPr>
              </w:p>
              <w:p w14:paraId="34E0A806" w14:textId="77777777" w:rsidR="00AA4178" w:rsidRDefault="00AA4178" w:rsidP="00317D1B">
                <w:pPr>
                  <w:pStyle w:val="Heading1"/>
                  <w:outlineLvl w:val="0"/>
                </w:pPr>
                <w:r>
                  <w:t>Selected List of Roles by Choreographer</w:t>
                </w:r>
              </w:p>
              <w:p w14:paraId="299AAB79" w14:textId="77777777" w:rsidR="00AA4178" w:rsidRDefault="00AA4178" w:rsidP="00317D1B">
                <w:pPr>
                  <w:pStyle w:val="Heading2"/>
                  <w:outlineLvl w:val="1"/>
                </w:pPr>
                <w:r>
                  <w:t>Marius Petipa</w:t>
                </w:r>
              </w:p>
              <w:p w14:paraId="2DB10AC3" w14:textId="77777777" w:rsidR="00317D1B" w:rsidRDefault="00AA4178" w:rsidP="00BF36A7">
                <w:pPr>
                  <w:pStyle w:val="NormalfollowingH2"/>
                </w:pPr>
                <w:r>
                  <w:rPr>
                    <w:i/>
                  </w:rPr>
                  <w:t xml:space="preserve">Giselle </w:t>
                </w:r>
                <w:r>
                  <w:t xml:space="preserve">(Giselle) (1841) </w:t>
                </w:r>
              </w:p>
              <w:p w14:paraId="7BF6B174" w14:textId="77777777" w:rsidR="00AA4178" w:rsidRDefault="00AA4178" w:rsidP="00BF36A7">
                <w:pPr>
                  <w:pStyle w:val="NormalfollowingH2"/>
                </w:pPr>
                <w:r>
                  <w:rPr>
                    <w:i/>
                  </w:rPr>
                  <w:t>The Awakening of Flora</w:t>
                </w:r>
                <w:r w:rsidR="00317D1B">
                  <w:t xml:space="preserve"> (Diana) (1894) </w:t>
                </w:r>
              </w:p>
              <w:p w14:paraId="4202AE72" w14:textId="77777777" w:rsidR="00AA4178" w:rsidRDefault="00AA4178" w:rsidP="00BF36A7">
                <w:pPr>
                  <w:pStyle w:val="NormalfollowingH2"/>
                </w:pPr>
                <w:r>
                  <w:rPr>
                    <w:i/>
                  </w:rPr>
                  <w:t>La Bayadère</w:t>
                </w:r>
                <w:r>
                  <w:t xml:space="preserve"> (Nikia) (1877)</w:t>
                </w:r>
              </w:p>
              <w:p w14:paraId="7BEB1644" w14:textId="77777777" w:rsidR="00AA4178" w:rsidRDefault="00AA4178" w:rsidP="00BF36A7">
                <w:pPr>
                  <w:pStyle w:val="NormalfollowingH2"/>
                </w:pPr>
                <w:r>
                  <w:rPr>
                    <w:i/>
                  </w:rPr>
                  <w:t>The Sleeping Beauty</w:t>
                </w:r>
                <w:r>
                  <w:t xml:space="preserve"> (Aurora) (1890)</w:t>
                </w:r>
              </w:p>
              <w:p w14:paraId="04C21A27" w14:textId="77777777" w:rsidR="00317D1B" w:rsidRDefault="00AA4178" w:rsidP="00BF36A7">
                <w:pPr>
                  <w:pStyle w:val="NormalfollowingH2"/>
                </w:pPr>
                <w:r>
                  <w:rPr>
                    <w:i/>
                  </w:rPr>
                  <w:t>Swan Lake</w:t>
                </w:r>
                <w:r>
                  <w:t xml:space="preserve"> (Odette/Odile) (1895) </w:t>
                </w:r>
              </w:p>
              <w:p w14:paraId="25720FEE" w14:textId="77777777" w:rsidR="00AA4178" w:rsidRDefault="00AA4178" w:rsidP="00BF36A7">
                <w:pPr>
                  <w:pStyle w:val="NormalfollowingH2"/>
                </w:pPr>
                <w:r>
                  <w:rPr>
                    <w:i/>
                  </w:rPr>
                  <w:t>Raymonda</w:t>
                </w:r>
                <w:r>
                  <w:t xml:space="preserve"> (Raymonda) (1898)</w:t>
                </w:r>
              </w:p>
              <w:p w14:paraId="23D9D50F" w14:textId="77777777" w:rsidR="00AA4178" w:rsidRDefault="00AA4178" w:rsidP="00AA4178">
                <w:pPr>
                  <w:widowControl w:val="0"/>
                </w:pPr>
              </w:p>
              <w:p w14:paraId="76CF71BE" w14:textId="77777777" w:rsidR="00AA4178" w:rsidRDefault="00AA4178" w:rsidP="00317D1B">
                <w:pPr>
                  <w:pStyle w:val="Heading2"/>
                  <w:outlineLvl w:val="1"/>
                </w:pPr>
                <w:r>
                  <w:t xml:space="preserve">Michel Fokine </w:t>
                </w:r>
              </w:p>
              <w:p w14:paraId="0F4B894D" w14:textId="77777777" w:rsidR="00AA4178" w:rsidRDefault="00AA4178" w:rsidP="00BF36A7">
                <w:pPr>
                  <w:pStyle w:val="NormalfollowingH2"/>
                </w:pPr>
                <w:r w:rsidRPr="00BF36A7">
                  <w:rPr>
                    <w:i/>
                  </w:rPr>
                  <w:t>Chopiniana/Les Sylphides</w:t>
                </w:r>
                <w:r>
                  <w:t xml:space="preserve"> (1908-1909)</w:t>
                </w:r>
              </w:p>
              <w:p w14:paraId="5FDF0B70" w14:textId="1B26AB6C" w:rsidR="00AA4178" w:rsidRDefault="00AA4178" w:rsidP="00BF36A7">
                <w:pPr>
                  <w:pStyle w:val="NormalfollowingH2"/>
                </w:pPr>
                <w:r w:rsidRPr="00BF36A7">
                  <w:rPr>
                    <w:i/>
                  </w:rPr>
                  <w:t>Le Pavillon d’Armide</w:t>
                </w:r>
                <w:r w:rsidR="00BF36A7">
                  <w:t xml:space="preserve"> </w:t>
                </w:r>
                <w:r>
                  <w:t>(Armida) (1909)</w:t>
                </w:r>
              </w:p>
              <w:p w14:paraId="0AC6B7EF" w14:textId="77777777" w:rsidR="00AA4178" w:rsidRDefault="00AA4178" w:rsidP="00BF36A7">
                <w:pPr>
                  <w:pStyle w:val="NormalfollowingH2"/>
                </w:pPr>
                <w:r w:rsidRPr="00BF36A7">
                  <w:rPr>
                    <w:i/>
                  </w:rPr>
                  <w:t>Cléopâtre</w:t>
                </w:r>
                <w:r>
                  <w:t xml:space="preserve"> (Ta-Hor) (1909)*</w:t>
                </w:r>
              </w:p>
              <w:p w14:paraId="048B030D" w14:textId="77777777" w:rsidR="00AA4178" w:rsidRDefault="00AA4178" w:rsidP="00BF36A7">
                <w:pPr>
                  <w:pStyle w:val="NormalfollowingH2"/>
                </w:pPr>
                <w:r w:rsidRPr="00BF36A7">
                  <w:rPr>
                    <w:i/>
                  </w:rPr>
                  <w:t>Carnaval</w:t>
                </w:r>
                <w:r>
                  <w:t xml:space="preserve"> (Columbine) (1910)*</w:t>
                </w:r>
              </w:p>
              <w:p w14:paraId="6400B82D" w14:textId="77777777" w:rsidR="00AA4178" w:rsidRDefault="00AA4178" w:rsidP="00BF36A7">
                <w:pPr>
                  <w:pStyle w:val="NormalfollowingH2"/>
                </w:pPr>
                <w:r w:rsidRPr="00BF36A7">
                  <w:rPr>
                    <w:i/>
                  </w:rPr>
                  <w:t>Schéhérazade</w:t>
                </w:r>
                <w:r>
                  <w:t xml:space="preserve"> (Zobéide) (1910)*</w:t>
                </w:r>
              </w:p>
              <w:p w14:paraId="0AA687DE" w14:textId="77777777" w:rsidR="00AA4178" w:rsidRDefault="00AA4178" w:rsidP="00BF36A7">
                <w:pPr>
                  <w:pStyle w:val="NormalfollowingH2"/>
                </w:pPr>
                <w:r w:rsidRPr="00BF36A7">
                  <w:rPr>
                    <w:i/>
                  </w:rPr>
                  <w:t>Firebird</w:t>
                </w:r>
                <w:r>
                  <w:t xml:space="preserve"> (Firebird) (1910)</w:t>
                </w:r>
              </w:p>
              <w:p w14:paraId="31B70A3E" w14:textId="77777777" w:rsidR="00AA4178" w:rsidRDefault="00AA4178" w:rsidP="00BF36A7">
                <w:pPr>
                  <w:pStyle w:val="NormalfollowingH2"/>
                </w:pPr>
                <w:r w:rsidRPr="00BF36A7">
                  <w:rPr>
                    <w:i/>
                  </w:rPr>
                  <w:t>Petrouchka</w:t>
                </w:r>
                <w:r>
                  <w:t xml:space="preserve"> (Ballerina) (1911)</w:t>
                </w:r>
              </w:p>
              <w:p w14:paraId="5610C803" w14:textId="77777777" w:rsidR="00AA4178" w:rsidRDefault="00AA4178" w:rsidP="00BF36A7">
                <w:pPr>
                  <w:pStyle w:val="NormalfollowingH2"/>
                </w:pPr>
                <w:r w:rsidRPr="00BF36A7">
                  <w:rPr>
                    <w:i/>
                  </w:rPr>
                  <w:t>Le Spectre de la Rose</w:t>
                </w:r>
                <w:r>
                  <w:t xml:space="preserve"> (Young Girl) (1911)</w:t>
                </w:r>
              </w:p>
              <w:p w14:paraId="5CD5EC9C" w14:textId="77777777" w:rsidR="00AA4178" w:rsidRDefault="00AA4178" w:rsidP="00BF36A7">
                <w:pPr>
                  <w:pStyle w:val="NormalfollowingH2"/>
                </w:pPr>
                <w:r w:rsidRPr="00BF36A7">
                  <w:rPr>
                    <w:i/>
                  </w:rPr>
                  <w:t>Narcisse</w:t>
                </w:r>
                <w:r>
                  <w:t xml:space="preserve"> (Echo) (1911)</w:t>
                </w:r>
              </w:p>
              <w:p w14:paraId="15E30E7E" w14:textId="77777777" w:rsidR="00AA4178" w:rsidRDefault="00AA4178" w:rsidP="00BF36A7">
                <w:pPr>
                  <w:pStyle w:val="NormalfollowingH2"/>
                </w:pPr>
                <w:r w:rsidRPr="00BF36A7">
                  <w:rPr>
                    <w:i/>
                  </w:rPr>
                  <w:t>Le Dieu Bleu</w:t>
                </w:r>
                <w:r>
                  <w:t xml:space="preserve"> (Young Girl) (1912)</w:t>
                </w:r>
              </w:p>
              <w:p w14:paraId="42AFA7E1" w14:textId="77777777" w:rsidR="00AA4178" w:rsidRDefault="00AA4178" w:rsidP="00BF36A7">
                <w:pPr>
                  <w:pStyle w:val="NormalfollowingH2"/>
                </w:pPr>
                <w:r w:rsidRPr="00BF36A7">
                  <w:rPr>
                    <w:i/>
                  </w:rPr>
                  <w:t>Thamar</w:t>
                </w:r>
                <w:r>
                  <w:t xml:space="preserve"> (Thamar) (1912)</w:t>
                </w:r>
              </w:p>
              <w:p w14:paraId="67C82DBD" w14:textId="77777777" w:rsidR="00AA4178" w:rsidRDefault="00AA4178" w:rsidP="00BF36A7">
                <w:pPr>
                  <w:pStyle w:val="NormalfollowingH2"/>
                </w:pPr>
                <w:r w:rsidRPr="00BF36A7">
                  <w:rPr>
                    <w:i/>
                  </w:rPr>
                  <w:t>Daphnis et Chloé</w:t>
                </w:r>
                <w:r>
                  <w:t xml:space="preserve"> (Chloé) (1912)</w:t>
                </w:r>
              </w:p>
              <w:p w14:paraId="058FA50C" w14:textId="77777777" w:rsidR="00AA4178" w:rsidRDefault="00AA4178" w:rsidP="00BF36A7">
                <w:pPr>
                  <w:pStyle w:val="NormalfollowingH2"/>
                </w:pPr>
                <w:r w:rsidRPr="00BF36A7">
                  <w:rPr>
                    <w:i/>
                  </w:rPr>
                  <w:t>Papillons</w:t>
                </w:r>
                <w:r>
                  <w:t xml:space="preserve"> (First Young Girl) (1914)</w:t>
                </w:r>
              </w:p>
              <w:p w14:paraId="72BB7AB9" w14:textId="77777777" w:rsidR="00AA4178" w:rsidRDefault="00AA4178" w:rsidP="00BF36A7">
                <w:pPr>
                  <w:pStyle w:val="NormalfollowingH2"/>
                </w:pPr>
                <w:r w:rsidRPr="00BF36A7">
                  <w:rPr>
                    <w:i/>
                  </w:rPr>
                  <w:t>Le Coq d’Or</w:t>
                </w:r>
                <w:r>
                  <w:t xml:space="preserve"> (The Golden Cockerel</w:t>
                </w:r>
                <w:r w:rsidRPr="004E0099">
                  <w:t>)</w:t>
                </w:r>
                <w:r>
                  <w:t xml:space="preserve"> (Queen of Shemakhan) (1914)</w:t>
                </w:r>
              </w:p>
              <w:p w14:paraId="1D600258" w14:textId="77777777" w:rsidR="00AA4178" w:rsidRDefault="00AA4178" w:rsidP="00BF36A7">
                <w:pPr>
                  <w:pStyle w:val="NormalfollowingH2"/>
                </w:pPr>
                <w:r w:rsidRPr="00BF36A7">
                  <w:rPr>
                    <w:i/>
                  </w:rPr>
                  <w:t>Midas</w:t>
                </w:r>
                <w:r>
                  <w:t xml:space="preserve"> (Oreade) (1914)</w:t>
                </w:r>
              </w:p>
              <w:p w14:paraId="0746BC9E" w14:textId="77777777" w:rsidR="00317D1B" w:rsidRDefault="00317D1B" w:rsidP="00BF36A7">
                <w:pPr>
                  <w:pStyle w:val="NormalfollowingH2"/>
                </w:pPr>
              </w:p>
              <w:p w14:paraId="3FBEBA49" w14:textId="77777777" w:rsidR="00AA4178" w:rsidRDefault="00AA4178" w:rsidP="00BF36A7">
                <w:pPr>
                  <w:pStyle w:val="NormalfollowingH2"/>
                </w:pPr>
                <w:r>
                  <w:t>*Although Karsavina did not originate these roles, she was closely associated with them.</w:t>
                </w:r>
              </w:p>
              <w:p w14:paraId="12FD67E7" w14:textId="77777777" w:rsidR="00AA4178" w:rsidRDefault="00AA4178" w:rsidP="00AA4178">
                <w:pPr>
                  <w:widowControl w:val="0"/>
                </w:pPr>
              </w:p>
              <w:p w14:paraId="1E87B32E" w14:textId="77777777" w:rsidR="00AA4178" w:rsidRDefault="00AA4178" w:rsidP="00317D1B">
                <w:pPr>
                  <w:pStyle w:val="Heading2"/>
                  <w:outlineLvl w:val="1"/>
                </w:pPr>
                <w:r>
                  <w:t>Boris Romanov</w:t>
                </w:r>
              </w:p>
              <w:p w14:paraId="56F1B045" w14:textId="0B24B8BD" w:rsidR="00AA4178" w:rsidRDefault="00AA4178" w:rsidP="00BF36A7">
                <w:pPr>
                  <w:pStyle w:val="NormalfollowingH2"/>
                </w:pPr>
                <w:r w:rsidRPr="00BF36A7">
                  <w:rPr>
                    <w:i/>
                  </w:rPr>
                  <w:t>La Tragédie de Salomé</w:t>
                </w:r>
                <w:r>
                  <w:t xml:space="preserve"> (</w:t>
                </w:r>
                <w:r w:rsidRPr="00BF36A7">
                  <w:rPr>
                    <w:i/>
                  </w:rPr>
                  <w:t>The Tragedy of Salomé</w:t>
                </w:r>
                <w:r>
                  <w:t>) (Salomé) (1913)</w:t>
                </w:r>
              </w:p>
              <w:p w14:paraId="110428A0" w14:textId="77777777" w:rsidR="00AA4178" w:rsidRDefault="00AA4178" w:rsidP="00AA4178">
                <w:pPr>
                  <w:widowControl w:val="0"/>
                </w:pPr>
              </w:p>
              <w:p w14:paraId="679748A1" w14:textId="77777777" w:rsidR="00AA4178" w:rsidRDefault="00AA4178" w:rsidP="00317D1B">
                <w:pPr>
                  <w:pStyle w:val="Heading2"/>
                  <w:outlineLvl w:val="1"/>
                </w:pPr>
                <w:r>
                  <w:t>Vaslav Nijinsky</w:t>
                </w:r>
              </w:p>
              <w:p w14:paraId="31CA45C5" w14:textId="77777777" w:rsidR="00AA4178" w:rsidRDefault="00AA4178" w:rsidP="00BF36A7">
                <w:pPr>
                  <w:pStyle w:val="NormalfollowingH2"/>
                </w:pPr>
                <w:r>
                  <w:rPr>
                    <w:i/>
                  </w:rPr>
                  <w:t>Jeux</w:t>
                </w:r>
                <w:r>
                  <w:t xml:space="preserve"> (</w:t>
                </w:r>
                <w:r w:rsidRPr="004E0099">
                  <w:rPr>
                    <w:i/>
                  </w:rPr>
                  <w:t>Games</w:t>
                </w:r>
                <w:r>
                  <w:t>) (First Girl) (1913)</w:t>
                </w:r>
              </w:p>
              <w:p w14:paraId="37E36504" w14:textId="77777777" w:rsidR="00AA4178" w:rsidRDefault="00AA4178" w:rsidP="00AA4178">
                <w:pPr>
                  <w:widowControl w:val="0"/>
                </w:pPr>
              </w:p>
              <w:p w14:paraId="29A72B1D" w14:textId="77777777" w:rsidR="00AA4178" w:rsidRDefault="00AA4178" w:rsidP="00317D1B">
                <w:pPr>
                  <w:pStyle w:val="Heading2"/>
                  <w:outlineLvl w:val="1"/>
                </w:pPr>
                <w:r>
                  <w:t>Léonide Massine</w:t>
                </w:r>
              </w:p>
              <w:p w14:paraId="0D2DB727" w14:textId="77777777" w:rsidR="00AA4178" w:rsidRDefault="00AA4178" w:rsidP="00BF36A7">
                <w:pPr>
                  <w:pStyle w:val="NormalfollowingH2"/>
                </w:pPr>
                <w:r w:rsidRPr="00BF36A7">
                  <w:rPr>
                    <w:i/>
                  </w:rPr>
                  <w:t>Le Tricorne</w:t>
                </w:r>
                <w:r>
                  <w:t xml:space="preserve"> (</w:t>
                </w:r>
                <w:r w:rsidRPr="00BF36A7">
                  <w:rPr>
                    <w:i/>
                  </w:rPr>
                  <w:t>The Three-Cornered Hat</w:t>
                </w:r>
                <w:r>
                  <w:t>) (Miller’s Wife) (1919)</w:t>
                </w:r>
              </w:p>
              <w:p w14:paraId="2DD80ED0" w14:textId="77777777" w:rsidR="00AA4178" w:rsidRDefault="00AA4178" w:rsidP="00BF36A7">
                <w:pPr>
                  <w:pStyle w:val="NormalfollowingH2"/>
                </w:pPr>
                <w:r w:rsidRPr="00BF36A7">
                  <w:rPr>
                    <w:i/>
                  </w:rPr>
                  <w:lastRenderedPageBreak/>
                  <w:t>Le Chant du Rossignol</w:t>
                </w:r>
                <w:r>
                  <w:t xml:space="preserve"> (Nightingale) (1920)</w:t>
                </w:r>
              </w:p>
              <w:p w14:paraId="54BD0B84" w14:textId="77777777" w:rsidR="00AA4178" w:rsidRDefault="00AA4178" w:rsidP="00BF36A7">
                <w:pPr>
                  <w:pStyle w:val="NormalfollowingH2"/>
                </w:pPr>
                <w:r w:rsidRPr="00BF36A7">
                  <w:rPr>
                    <w:i/>
                  </w:rPr>
                  <w:t>Pulcinella</w:t>
                </w:r>
                <w:r>
                  <w:t xml:space="preserve"> (Pimpinella) (1920)</w:t>
                </w:r>
              </w:p>
              <w:p w14:paraId="736FAB81" w14:textId="77777777" w:rsidR="00AA4178" w:rsidRDefault="00AA4178" w:rsidP="00BF36A7">
                <w:pPr>
                  <w:pStyle w:val="NormalfollowingH2"/>
                </w:pPr>
                <w:r w:rsidRPr="00BF36A7">
                  <w:rPr>
                    <w:i/>
                  </w:rPr>
                  <w:t>Le Astuzie Femminili</w:t>
                </w:r>
                <w:r>
                  <w:t xml:space="preserve"> (Pas de deux) (1920)</w:t>
                </w:r>
              </w:p>
              <w:p w14:paraId="1E136AED" w14:textId="77777777" w:rsidR="00AA4178" w:rsidRDefault="00AA4178" w:rsidP="00AA4178">
                <w:pPr>
                  <w:widowControl w:val="0"/>
                </w:pPr>
              </w:p>
              <w:p w14:paraId="69F9D1B3" w14:textId="77777777" w:rsidR="00AA4178" w:rsidRDefault="00AA4178" w:rsidP="00317D1B">
                <w:pPr>
                  <w:pStyle w:val="Heading2"/>
                  <w:outlineLvl w:val="1"/>
                </w:pPr>
                <w:r>
                  <w:t>Bronislava Nijinska</w:t>
                </w:r>
              </w:p>
              <w:p w14:paraId="2FEEA46F" w14:textId="77777777" w:rsidR="00AA4178" w:rsidRDefault="00AA4178" w:rsidP="00BF36A7">
                <w:pPr>
                  <w:pStyle w:val="NormalfollowingH2"/>
                </w:pPr>
                <w:r w:rsidRPr="00BF36A7">
                  <w:rPr>
                    <w:i/>
                  </w:rPr>
                  <w:t>Roméo et Juliette</w:t>
                </w:r>
                <w:r>
                  <w:t xml:space="preserve"> (Juliet) (1926)</w:t>
                </w:r>
              </w:p>
              <w:p w14:paraId="7126F915" w14:textId="77777777" w:rsidR="00AA4178" w:rsidRDefault="00AA4178" w:rsidP="00AA4178">
                <w:pPr>
                  <w:widowControl w:val="0"/>
                </w:pPr>
              </w:p>
              <w:p w14:paraId="7F2E94C2" w14:textId="09CA553A" w:rsidR="00AA4178" w:rsidRDefault="00AA4178" w:rsidP="00317D1B">
                <w:pPr>
                  <w:pStyle w:val="Heading1"/>
                  <w:outlineLvl w:val="0"/>
                </w:pPr>
                <w:r>
                  <w:t>Selected Writings</w:t>
                </w:r>
                <w:r w:rsidR="00BF36A7">
                  <w:t>:</w:t>
                </w:r>
              </w:p>
              <w:p w14:paraId="390DD9AD" w14:textId="77777777" w:rsidR="00AA4178" w:rsidRDefault="00AA4178" w:rsidP="00AA4178">
                <w:pPr>
                  <w:widowControl w:val="0"/>
                </w:pPr>
                <w:r>
                  <w:rPr>
                    <w:i/>
                  </w:rPr>
                  <w:t>Ballet Technique: a Series of Practical Essays</w:t>
                </w:r>
                <w:r w:rsidR="00317D1B">
                  <w:t xml:space="preserve"> (1956)</w:t>
                </w:r>
              </w:p>
              <w:p w14:paraId="63649DC8" w14:textId="77777777" w:rsidR="00AA4178" w:rsidRDefault="00AA4178" w:rsidP="00AA4178">
                <w:pPr>
                  <w:widowControl w:val="0"/>
                </w:pPr>
                <w:r>
                  <w:rPr>
                    <w:i/>
                  </w:rPr>
                  <w:t>Classical Ballet: The Flow of Movement</w:t>
                </w:r>
                <w:r w:rsidR="00317D1B">
                  <w:t xml:space="preserve"> (1973)</w:t>
                </w:r>
                <w:r>
                  <w:t xml:space="preserve"> </w:t>
                </w:r>
              </w:p>
              <w:p w14:paraId="2605FCFD" w14:textId="77777777" w:rsidR="003F0D73" w:rsidRDefault="00AA4178" w:rsidP="00317D1B">
                <w:pPr>
                  <w:widowControl w:val="0"/>
                </w:pPr>
                <w:r>
                  <w:rPr>
                    <w:i/>
                  </w:rPr>
                  <w:t>Theatre Street: The Reminiscences of Tamara Karsavina</w:t>
                </w:r>
                <w:r w:rsidR="00317D1B">
                  <w:t xml:space="preserve"> (1930)</w:t>
                </w:r>
                <w:r>
                  <w:t xml:space="preserve"> </w:t>
                </w:r>
              </w:p>
            </w:tc>
          </w:sdtContent>
        </w:sdt>
      </w:tr>
      <w:tr w:rsidR="003235A7" w14:paraId="72BCD544" w14:textId="77777777" w:rsidTr="003235A7">
        <w:tc>
          <w:tcPr>
            <w:tcW w:w="9016" w:type="dxa"/>
          </w:tcPr>
          <w:p w14:paraId="4F2E8BB7"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4A27E4645216945961BAA49B1780192"/>
              </w:placeholder>
            </w:sdtPr>
            <w:sdtEndPr/>
            <w:sdtContent>
              <w:p w14:paraId="30A4A853" w14:textId="1A899903" w:rsidR="00AA4178" w:rsidRDefault="00BF36A7" w:rsidP="00AA4178">
                <w:pPr>
                  <w:widowControl w:val="0"/>
                </w:pPr>
                <w:sdt>
                  <w:sdtPr>
                    <w:id w:val="-1721129489"/>
                    <w:citation/>
                  </w:sdtPr>
                  <w:sdtEndPr/>
                  <w:sdtContent>
                    <w:r w:rsidR="00947BB8">
                      <w:fldChar w:fldCharType="begin"/>
                    </w:r>
                    <w:r w:rsidR="00947BB8">
                      <w:rPr>
                        <w:i/>
                        <w:lang w:val="en-US"/>
                      </w:rPr>
                      <w:instrText xml:space="preserve"> CITATION Bea51 \l 1033 </w:instrText>
                    </w:r>
                    <w:r w:rsidR="00947BB8">
                      <w:fldChar w:fldCharType="separate"/>
                    </w:r>
                    <w:r w:rsidR="00947BB8">
                      <w:rPr>
                        <w:noProof/>
                        <w:lang w:val="en-US"/>
                      </w:rPr>
                      <w:t>(Beaumont)</w:t>
                    </w:r>
                    <w:r w:rsidR="00947BB8">
                      <w:fldChar w:fldCharType="end"/>
                    </w:r>
                  </w:sdtContent>
                </w:sdt>
              </w:p>
              <w:p w14:paraId="2BBFD917" w14:textId="77777777" w:rsidR="00BF36A7" w:rsidRDefault="00BF36A7" w:rsidP="00AA4178">
                <w:pPr>
                  <w:widowControl w:val="0"/>
                </w:pPr>
              </w:p>
              <w:p w14:paraId="37DA40C2" w14:textId="77777777" w:rsidR="00947BB8" w:rsidRDefault="00BF36A7" w:rsidP="00AA4178">
                <w:pPr>
                  <w:widowControl w:val="0"/>
                </w:pPr>
                <w:sdt>
                  <w:sdtPr>
                    <w:id w:val="-1978055625"/>
                    <w:citation/>
                  </w:sdtPr>
                  <w:sdtEndPr/>
                  <w:sdtContent>
                    <w:r w:rsidR="00947BB8">
                      <w:fldChar w:fldCharType="begin"/>
                    </w:r>
                    <w:r w:rsidR="00947BB8">
                      <w:rPr>
                        <w:lang w:val="en-US"/>
                      </w:rPr>
                      <w:instrText xml:space="preserve"> CITATION Fos \l 1033 </w:instrText>
                    </w:r>
                    <w:r w:rsidR="00947BB8">
                      <w:fldChar w:fldCharType="separate"/>
                    </w:r>
                    <w:r w:rsidR="00947BB8">
                      <w:rPr>
                        <w:noProof/>
                        <w:lang w:val="en-US"/>
                      </w:rPr>
                      <w:t>(Foster)</w:t>
                    </w:r>
                    <w:r w:rsidR="00947BB8">
                      <w:fldChar w:fldCharType="end"/>
                    </w:r>
                  </w:sdtContent>
                </w:sdt>
              </w:p>
              <w:p w14:paraId="79F80864" w14:textId="77777777" w:rsidR="00BF36A7" w:rsidRDefault="00BF36A7" w:rsidP="00AA4178">
                <w:pPr>
                  <w:widowControl w:val="0"/>
                </w:pPr>
              </w:p>
              <w:p w14:paraId="4AF32CB1" w14:textId="77777777" w:rsidR="00947BB8" w:rsidRDefault="00BF36A7" w:rsidP="00AA4178">
                <w:pPr>
                  <w:widowControl w:val="0"/>
                </w:pPr>
                <w:sdt>
                  <w:sdtPr>
                    <w:id w:val="-536889953"/>
                    <w:citation/>
                  </w:sdtPr>
                  <w:sdtEndPr/>
                  <w:sdtContent>
                    <w:r w:rsidR="00947BB8">
                      <w:fldChar w:fldCharType="begin"/>
                    </w:r>
                    <w:r w:rsidR="00947BB8">
                      <w:rPr>
                        <w:lang w:val="en-US"/>
                      </w:rPr>
                      <w:instrText xml:space="preserve"> CITATION Gar89 \l 1033 </w:instrText>
                    </w:r>
                    <w:r w:rsidR="00947BB8">
                      <w:fldChar w:fldCharType="separate"/>
                    </w:r>
                    <w:r w:rsidR="00947BB8">
                      <w:rPr>
                        <w:noProof/>
                        <w:lang w:val="en-US"/>
                      </w:rPr>
                      <w:t>(Garafola)</w:t>
                    </w:r>
                    <w:r w:rsidR="00947BB8">
                      <w:fldChar w:fldCharType="end"/>
                    </w:r>
                  </w:sdtContent>
                </w:sdt>
              </w:p>
              <w:p w14:paraId="74B29A19" w14:textId="77777777" w:rsidR="00BF36A7" w:rsidRDefault="00BF36A7" w:rsidP="00AA4178">
                <w:pPr>
                  <w:widowControl w:val="0"/>
                </w:pPr>
              </w:p>
              <w:p w14:paraId="6E065073" w14:textId="77777777" w:rsidR="00947BB8" w:rsidRDefault="00BF36A7" w:rsidP="00AA4178">
                <w:pPr>
                  <w:widowControl w:val="0"/>
                </w:pPr>
                <w:sdt>
                  <w:sdtPr>
                    <w:id w:val="-996344656"/>
                    <w:citation/>
                  </w:sdtPr>
                  <w:sdtEndPr/>
                  <w:sdtContent>
                    <w:r w:rsidR="00947BB8">
                      <w:fldChar w:fldCharType="begin"/>
                    </w:r>
                    <w:r w:rsidR="00947BB8">
                      <w:rPr>
                        <w:lang w:val="en-US"/>
                      </w:rPr>
                      <w:instrText xml:space="preserve"> CITATION Has77 \l 1033 </w:instrText>
                    </w:r>
                    <w:r w:rsidR="00947BB8">
                      <w:fldChar w:fldCharType="separate"/>
                    </w:r>
                    <w:r w:rsidR="00947BB8">
                      <w:rPr>
                        <w:noProof/>
                        <w:lang w:val="en-US"/>
                      </w:rPr>
                      <w:t>(Haskell)</w:t>
                    </w:r>
                    <w:r w:rsidR="00947BB8">
                      <w:fldChar w:fldCharType="end"/>
                    </w:r>
                  </w:sdtContent>
                </w:sdt>
              </w:p>
              <w:p w14:paraId="3C5C9E28" w14:textId="77777777" w:rsidR="00BF36A7" w:rsidRDefault="00BF36A7" w:rsidP="00AA4178">
                <w:pPr>
                  <w:widowControl w:val="0"/>
                </w:pPr>
                <w:bookmarkStart w:id="0" w:name="_GoBack"/>
                <w:bookmarkEnd w:id="0"/>
              </w:p>
              <w:p w14:paraId="034936EE" w14:textId="77777777" w:rsidR="00947BB8" w:rsidRDefault="00BF36A7" w:rsidP="00AA4178">
                <w:pPr>
                  <w:widowControl w:val="0"/>
                </w:pPr>
                <w:sdt>
                  <w:sdtPr>
                    <w:id w:val="-389813288"/>
                    <w:citation/>
                  </w:sdtPr>
                  <w:sdtEndPr/>
                  <w:sdtContent>
                    <w:r w:rsidR="00947BB8">
                      <w:fldChar w:fldCharType="begin"/>
                    </w:r>
                    <w:r w:rsidR="00947BB8">
                      <w:rPr>
                        <w:lang w:val="en-US"/>
                      </w:rPr>
                      <w:instrText xml:space="preserve"> CITATION Tam09 \l 1033 </w:instrText>
                    </w:r>
                    <w:r w:rsidR="00947BB8">
                      <w:fldChar w:fldCharType="separate"/>
                    </w:r>
                    <w:r w:rsidR="00947BB8">
                      <w:rPr>
                        <w:noProof/>
                        <w:lang w:val="en-US"/>
                      </w:rPr>
                      <w:t>(Karsavina)</w:t>
                    </w:r>
                    <w:r w:rsidR="00947BB8">
                      <w:fldChar w:fldCharType="end"/>
                    </w:r>
                  </w:sdtContent>
                </w:sdt>
              </w:p>
              <w:p w14:paraId="1588A5FF" w14:textId="77777777" w:rsidR="00BF36A7" w:rsidRDefault="00BF36A7" w:rsidP="00AA4178">
                <w:pPr>
                  <w:widowControl w:val="0"/>
                </w:pPr>
              </w:p>
              <w:p w14:paraId="2ACCF259" w14:textId="77777777" w:rsidR="00947BB8" w:rsidRDefault="00BF36A7" w:rsidP="00AA4178">
                <w:pPr>
                  <w:widowControl w:val="0"/>
                </w:pPr>
                <w:sdt>
                  <w:sdtPr>
                    <w:id w:val="-1249265318"/>
                    <w:citation/>
                  </w:sdtPr>
                  <w:sdtEndPr/>
                  <w:sdtContent>
                    <w:r w:rsidR="00947BB8">
                      <w:fldChar w:fldCharType="begin"/>
                    </w:r>
                    <w:r w:rsidR="00947BB8">
                      <w:rPr>
                        <w:lang w:val="en-US"/>
                      </w:rPr>
                      <w:instrText xml:space="preserve"> CITATION Mar53 \l 1033 </w:instrText>
                    </w:r>
                    <w:r w:rsidR="00947BB8">
                      <w:fldChar w:fldCharType="separate"/>
                    </w:r>
                    <w:r w:rsidR="00947BB8">
                      <w:rPr>
                        <w:noProof/>
                        <w:lang w:val="en-US"/>
                      </w:rPr>
                      <w:t>(Markova)</w:t>
                    </w:r>
                    <w:r w:rsidR="00947BB8">
                      <w:fldChar w:fldCharType="end"/>
                    </w:r>
                  </w:sdtContent>
                </w:sdt>
              </w:p>
              <w:p w14:paraId="1DD9108E" w14:textId="77777777" w:rsidR="00BF36A7" w:rsidRDefault="00BF36A7" w:rsidP="00AA4178">
                <w:pPr>
                  <w:widowControl w:val="0"/>
                </w:pPr>
              </w:p>
              <w:p w14:paraId="137A086B" w14:textId="77777777" w:rsidR="00317D1B" w:rsidRDefault="00BF36A7" w:rsidP="00AA4178">
                <w:pPr>
                  <w:widowControl w:val="0"/>
                </w:pPr>
                <w:sdt>
                  <w:sdtPr>
                    <w:id w:val="2069846609"/>
                    <w:citation/>
                  </w:sdtPr>
                  <w:sdtEndPr/>
                  <w:sdtContent>
                    <w:r w:rsidR="00317D1B">
                      <w:fldChar w:fldCharType="begin"/>
                    </w:r>
                    <w:r w:rsidR="00317D1B">
                      <w:rPr>
                        <w:lang w:val="en-US"/>
                      </w:rPr>
                      <w:instrText xml:space="preserve"> CITATION New15 \l 1033 </w:instrText>
                    </w:r>
                    <w:r w:rsidR="00317D1B">
                      <w:fldChar w:fldCharType="separate"/>
                    </w:r>
                    <w:r w:rsidR="00317D1B">
                      <w:rPr>
                        <w:noProof/>
                        <w:lang w:val="en-US"/>
                      </w:rPr>
                      <w:t>(New York Public Library)</w:t>
                    </w:r>
                    <w:r w:rsidR="00317D1B">
                      <w:fldChar w:fldCharType="end"/>
                    </w:r>
                  </w:sdtContent>
                </w:sdt>
              </w:p>
              <w:p w14:paraId="74F36A2F" w14:textId="77777777" w:rsidR="00BF36A7" w:rsidRDefault="00BF36A7" w:rsidP="00AA4178">
                <w:pPr>
                  <w:widowControl w:val="0"/>
                </w:pPr>
              </w:p>
              <w:p w14:paraId="4BA1B14F" w14:textId="77777777" w:rsidR="00947BB8" w:rsidRDefault="00BF36A7" w:rsidP="00AA4178">
                <w:pPr>
                  <w:widowControl w:val="0"/>
                </w:pPr>
                <w:sdt>
                  <w:sdtPr>
                    <w:id w:val="-499808449"/>
                    <w:citation/>
                  </w:sdtPr>
                  <w:sdtEndPr/>
                  <w:sdtContent>
                    <w:r w:rsidR="00947BB8">
                      <w:fldChar w:fldCharType="begin"/>
                    </w:r>
                    <w:r w:rsidR="00947BB8">
                      <w:rPr>
                        <w:lang w:val="en-US"/>
                      </w:rPr>
                      <w:instrText xml:space="preserve"> CITATION Pra00 \l 1033 </w:instrText>
                    </w:r>
                    <w:r w:rsidR="00947BB8">
                      <w:fldChar w:fldCharType="separate"/>
                    </w:r>
                    <w:r w:rsidR="00947BB8">
                      <w:rPr>
                        <w:noProof/>
                        <w:lang w:val="en-US"/>
                      </w:rPr>
                      <w:t>(Prager and Kaufmann)</w:t>
                    </w:r>
                    <w:r w:rsidR="00947BB8">
                      <w:fldChar w:fldCharType="end"/>
                    </w:r>
                  </w:sdtContent>
                </w:sdt>
              </w:p>
              <w:p w14:paraId="1B611906" w14:textId="77777777" w:rsidR="00BF36A7" w:rsidRDefault="00BF36A7" w:rsidP="00AA4178">
                <w:pPr>
                  <w:widowControl w:val="0"/>
                </w:pPr>
              </w:p>
              <w:p w14:paraId="151C05A2" w14:textId="77777777" w:rsidR="00947BB8" w:rsidRDefault="00BF36A7" w:rsidP="00AA4178">
                <w:pPr>
                  <w:widowControl w:val="0"/>
                </w:pPr>
                <w:sdt>
                  <w:sdtPr>
                    <w:id w:val="-548375871"/>
                    <w:citation/>
                  </w:sdtPr>
                  <w:sdtEndPr/>
                  <w:sdtContent>
                    <w:r w:rsidR="00947BB8">
                      <w:fldChar w:fldCharType="begin"/>
                    </w:r>
                    <w:r w:rsidR="00947BB8">
                      <w:rPr>
                        <w:lang w:val="en-US"/>
                      </w:rPr>
                      <w:instrText xml:space="preserve"> CITATION Sma84 \l 1033 </w:instrText>
                    </w:r>
                    <w:r w:rsidR="00947BB8">
                      <w:fldChar w:fldCharType="separate"/>
                    </w:r>
                    <w:r w:rsidR="00947BB8">
                      <w:rPr>
                        <w:noProof/>
                        <w:lang w:val="en-US"/>
                      </w:rPr>
                      <w:t>(Smakov)</w:t>
                    </w:r>
                    <w:r w:rsidR="00947BB8">
                      <w:fldChar w:fldCharType="end"/>
                    </w:r>
                  </w:sdtContent>
                </w:sdt>
              </w:p>
              <w:p w14:paraId="495AE4A4" w14:textId="77777777" w:rsidR="00BF36A7" w:rsidRDefault="00BF36A7" w:rsidP="00AA4178">
                <w:pPr>
                  <w:widowControl w:val="0"/>
                </w:pPr>
              </w:p>
              <w:p w14:paraId="74A82C6A" w14:textId="3A791B87" w:rsidR="003235A7" w:rsidRDefault="00BF36A7" w:rsidP="00BF36A7">
                <w:pPr>
                  <w:widowControl w:val="0"/>
                </w:pPr>
                <w:sdt>
                  <w:sdtPr>
                    <w:id w:val="1383681968"/>
                    <w:citation/>
                  </w:sdtPr>
                  <w:sdtEndPr/>
                  <w:sdtContent>
                    <w:r w:rsidR="00947BB8">
                      <w:fldChar w:fldCharType="begin"/>
                    </w:r>
                    <w:r w:rsidR="00947BB8">
                      <w:rPr>
                        <w:lang w:val="en-US"/>
                      </w:rPr>
                      <w:instrText xml:space="preserve"> CITATION Ust68 \l 1033 </w:instrText>
                    </w:r>
                    <w:r w:rsidR="00947BB8">
                      <w:fldChar w:fldCharType="separate"/>
                    </w:r>
                    <w:r w:rsidR="00947BB8">
                      <w:rPr>
                        <w:noProof/>
                        <w:lang w:val="en-US"/>
                      </w:rPr>
                      <w:t>(Ustinov, Benois and Karsavina)</w:t>
                    </w:r>
                    <w:r w:rsidR="00947BB8">
                      <w:fldChar w:fldCharType="end"/>
                    </w:r>
                  </w:sdtContent>
                </w:sdt>
              </w:p>
            </w:sdtContent>
          </w:sdt>
        </w:tc>
      </w:tr>
    </w:tbl>
    <w:p w14:paraId="514E8E29"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972ED5" w14:textId="77777777" w:rsidR="00115997" w:rsidRDefault="00115997" w:rsidP="007A0D55">
      <w:pPr>
        <w:spacing w:after="0" w:line="240" w:lineRule="auto"/>
      </w:pPr>
      <w:r>
        <w:separator/>
      </w:r>
    </w:p>
  </w:endnote>
  <w:endnote w:type="continuationSeparator" w:id="0">
    <w:p w14:paraId="326DB770" w14:textId="77777777" w:rsidR="00115997" w:rsidRDefault="0011599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B0897E" w14:textId="77777777" w:rsidR="00115997" w:rsidRDefault="00115997" w:rsidP="007A0D55">
      <w:pPr>
        <w:spacing w:after="0" w:line="240" w:lineRule="auto"/>
      </w:pPr>
      <w:r>
        <w:separator/>
      </w:r>
    </w:p>
  </w:footnote>
  <w:footnote w:type="continuationSeparator" w:id="0">
    <w:p w14:paraId="3A4A14E2" w14:textId="77777777" w:rsidR="00115997" w:rsidRDefault="0011599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8448FB" w14:textId="77777777" w:rsidR="00115997" w:rsidRDefault="00115997">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FF0C529" w14:textId="77777777" w:rsidR="00115997" w:rsidRDefault="0011599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178"/>
    <w:rsid w:val="00032559"/>
    <w:rsid w:val="00052040"/>
    <w:rsid w:val="000B25AE"/>
    <w:rsid w:val="000B55AB"/>
    <w:rsid w:val="000C4556"/>
    <w:rsid w:val="000D24DC"/>
    <w:rsid w:val="00101B2E"/>
    <w:rsid w:val="00115997"/>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17D1B"/>
    <w:rsid w:val="0032018A"/>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47BB8"/>
    <w:rsid w:val="009A7264"/>
    <w:rsid w:val="009D1606"/>
    <w:rsid w:val="009E18A1"/>
    <w:rsid w:val="009E73D7"/>
    <w:rsid w:val="00A27D2C"/>
    <w:rsid w:val="00A76FD9"/>
    <w:rsid w:val="00AA4178"/>
    <w:rsid w:val="00AB436D"/>
    <w:rsid w:val="00AD2F24"/>
    <w:rsid w:val="00AD4844"/>
    <w:rsid w:val="00B219AE"/>
    <w:rsid w:val="00B33145"/>
    <w:rsid w:val="00B574C9"/>
    <w:rsid w:val="00BC39C9"/>
    <w:rsid w:val="00BE5BF7"/>
    <w:rsid w:val="00BF36A7"/>
    <w:rsid w:val="00BF40E1"/>
    <w:rsid w:val="00C27FAB"/>
    <w:rsid w:val="00C358D4"/>
    <w:rsid w:val="00C6296B"/>
    <w:rsid w:val="00CC586D"/>
    <w:rsid w:val="00CF1542"/>
    <w:rsid w:val="00CF23EE"/>
    <w:rsid w:val="00CF3EC5"/>
    <w:rsid w:val="00D656DA"/>
    <w:rsid w:val="00D83300"/>
    <w:rsid w:val="00DC6B48"/>
    <w:rsid w:val="00DF01B0"/>
    <w:rsid w:val="00E2349F"/>
    <w:rsid w:val="00E3389A"/>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E7ECF"/>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4DC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A417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4178"/>
    <w:rPr>
      <w:rFonts w:ascii="Lucida Grande" w:hAnsi="Lucida Grande" w:cs="Lucida Grande"/>
      <w:sz w:val="18"/>
      <w:szCs w:val="18"/>
    </w:rPr>
  </w:style>
  <w:style w:type="character" w:customStyle="1" w:styleId="WPHyperlink">
    <w:name w:val="WP_Hyperlink"/>
    <w:basedOn w:val="DefaultParagraphFont"/>
    <w:uiPriority w:val="99"/>
    <w:rsid w:val="00AA4178"/>
    <w:rPr>
      <w:rFonts w:cs="Times New Roman"/>
      <w:color w:val="0000FF"/>
      <w:u w:val="single"/>
    </w:rPr>
  </w:style>
  <w:style w:type="character" w:styleId="Hyperlink">
    <w:name w:val="Hyperlink"/>
    <w:basedOn w:val="DefaultParagraphFont"/>
    <w:uiPriority w:val="99"/>
    <w:rsid w:val="00AA4178"/>
    <w:rPr>
      <w:rFonts w:cs="Times New Roman"/>
      <w:color w:val="0000FF"/>
      <w:u w:val="single"/>
    </w:rPr>
  </w:style>
  <w:style w:type="paragraph" w:styleId="Caption">
    <w:name w:val="caption"/>
    <w:basedOn w:val="Normal"/>
    <w:next w:val="Normal"/>
    <w:uiPriority w:val="35"/>
    <w:semiHidden/>
    <w:qFormat/>
    <w:rsid w:val="00317D1B"/>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A417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4178"/>
    <w:rPr>
      <w:rFonts w:ascii="Lucida Grande" w:hAnsi="Lucida Grande" w:cs="Lucida Grande"/>
      <w:sz w:val="18"/>
      <w:szCs w:val="18"/>
    </w:rPr>
  </w:style>
  <w:style w:type="character" w:customStyle="1" w:styleId="WPHyperlink">
    <w:name w:val="WP_Hyperlink"/>
    <w:basedOn w:val="DefaultParagraphFont"/>
    <w:uiPriority w:val="99"/>
    <w:rsid w:val="00AA4178"/>
    <w:rPr>
      <w:rFonts w:cs="Times New Roman"/>
      <w:color w:val="0000FF"/>
      <w:u w:val="single"/>
    </w:rPr>
  </w:style>
  <w:style w:type="character" w:styleId="Hyperlink">
    <w:name w:val="Hyperlink"/>
    <w:basedOn w:val="DefaultParagraphFont"/>
    <w:uiPriority w:val="99"/>
    <w:rsid w:val="00AA4178"/>
    <w:rPr>
      <w:rFonts w:cs="Times New Roman"/>
      <w:color w:val="0000FF"/>
      <w:u w:val="single"/>
    </w:rPr>
  </w:style>
  <w:style w:type="paragraph" w:styleId="Caption">
    <w:name w:val="caption"/>
    <w:basedOn w:val="Normal"/>
    <w:next w:val="Normal"/>
    <w:uiPriority w:val="35"/>
    <w:semiHidden/>
    <w:qFormat/>
    <w:rsid w:val="00317D1B"/>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michaelminn.net/andros/biographies/karsavina_tamara/karsavina_tamara.jpg" TargetMode="External"/><Relationship Id="rId10" Type="http://schemas.openxmlformats.org/officeDocument/2006/relationships/hyperlink" Target="http://img1.liveinternet.ru/images/attach/c/6/92/402/92402039_large_tamarakarsavinaadolfbolmjarp.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3294D0B86AD024F8DF4C02F6BBF5869"/>
        <w:category>
          <w:name w:val="General"/>
          <w:gallery w:val="placeholder"/>
        </w:category>
        <w:types>
          <w:type w:val="bbPlcHdr"/>
        </w:types>
        <w:behaviors>
          <w:behavior w:val="content"/>
        </w:behaviors>
        <w:guid w:val="{A472D05A-4D53-E840-9809-61F761DAB00C}"/>
      </w:docPartPr>
      <w:docPartBody>
        <w:p w:rsidR="001F1BE4" w:rsidRDefault="001F1BE4">
          <w:pPr>
            <w:pStyle w:val="93294D0B86AD024F8DF4C02F6BBF5869"/>
          </w:pPr>
          <w:r w:rsidRPr="00CC586D">
            <w:rPr>
              <w:rStyle w:val="PlaceholderText"/>
              <w:b/>
              <w:color w:val="FFFFFF" w:themeColor="background1"/>
            </w:rPr>
            <w:t>[Salutation]</w:t>
          </w:r>
        </w:p>
      </w:docPartBody>
    </w:docPart>
    <w:docPart>
      <w:docPartPr>
        <w:name w:val="F2838D843F46C246B77CF79D62D29073"/>
        <w:category>
          <w:name w:val="General"/>
          <w:gallery w:val="placeholder"/>
        </w:category>
        <w:types>
          <w:type w:val="bbPlcHdr"/>
        </w:types>
        <w:behaviors>
          <w:behavior w:val="content"/>
        </w:behaviors>
        <w:guid w:val="{AFAEC591-BC1D-7D44-8D7F-EC305C2E3451}"/>
      </w:docPartPr>
      <w:docPartBody>
        <w:p w:rsidR="001F1BE4" w:rsidRDefault="001F1BE4">
          <w:pPr>
            <w:pStyle w:val="F2838D843F46C246B77CF79D62D29073"/>
          </w:pPr>
          <w:r>
            <w:rPr>
              <w:rStyle w:val="PlaceholderText"/>
            </w:rPr>
            <w:t>[First name]</w:t>
          </w:r>
        </w:p>
      </w:docPartBody>
    </w:docPart>
    <w:docPart>
      <w:docPartPr>
        <w:name w:val="58F45A45A1F80A4B8C04BB140A10D064"/>
        <w:category>
          <w:name w:val="General"/>
          <w:gallery w:val="placeholder"/>
        </w:category>
        <w:types>
          <w:type w:val="bbPlcHdr"/>
        </w:types>
        <w:behaviors>
          <w:behavior w:val="content"/>
        </w:behaviors>
        <w:guid w:val="{0DEC7845-75D6-134A-9619-D819A367DCCD}"/>
      </w:docPartPr>
      <w:docPartBody>
        <w:p w:rsidR="001F1BE4" w:rsidRDefault="001F1BE4">
          <w:pPr>
            <w:pStyle w:val="58F45A45A1F80A4B8C04BB140A10D064"/>
          </w:pPr>
          <w:r>
            <w:rPr>
              <w:rStyle w:val="PlaceholderText"/>
            </w:rPr>
            <w:t>[Middle name]</w:t>
          </w:r>
        </w:p>
      </w:docPartBody>
    </w:docPart>
    <w:docPart>
      <w:docPartPr>
        <w:name w:val="D7360047577493468B36C03C6142A7D8"/>
        <w:category>
          <w:name w:val="General"/>
          <w:gallery w:val="placeholder"/>
        </w:category>
        <w:types>
          <w:type w:val="bbPlcHdr"/>
        </w:types>
        <w:behaviors>
          <w:behavior w:val="content"/>
        </w:behaviors>
        <w:guid w:val="{10FB838D-E491-DF4F-8492-788532800DD2}"/>
      </w:docPartPr>
      <w:docPartBody>
        <w:p w:rsidR="001F1BE4" w:rsidRDefault="001F1BE4">
          <w:pPr>
            <w:pStyle w:val="D7360047577493468B36C03C6142A7D8"/>
          </w:pPr>
          <w:r>
            <w:rPr>
              <w:rStyle w:val="PlaceholderText"/>
            </w:rPr>
            <w:t>[Last name]</w:t>
          </w:r>
        </w:p>
      </w:docPartBody>
    </w:docPart>
    <w:docPart>
      <w:docPartPr>
        <w:name w:val="E67AD8FC0FC97F4C8806C5139275FEDB"/>
        <w:category>
          <w:name w:val="General"/>
          <w:gallery w:val="placeholder"/>
        </w:category>
        <w:types>
          <w:type w:val="bbPlcHdr"/>
        </w:types>
        <w:behaviors>
          <w:behavior w:val="content"/>
        </w:behaviors>
        <w:guid w:val="{212DB9FF-B702-7145-AF27-13A87A042CD3}"/>
      </w:docPartPr>
      <w:docPartBody>
        <w:p w:rsidR="001F1BE4" w:rsidRDefault="001F1BE4">
          <w:pPr>
            <w:pStyle w:val="E67AD8FC0FC97F4C8806C5139275FEDB"/>
          </w:pPr>
          <w:r>
            <w:rPr>
              <w:rStyle w:val="PlaceholderText"/>
            </w:rPr>
            <w:t>[Enter your biography]</w:t>
          </w:r>
        </w:p>
      </w:docPartBody>
    </w:docPart>
    <w:docPart>
      <w:docPartPr>
        <w:name w:val="94CDFAC6E834BC449279983CCC233400"/>
        <w:category>
          <w:name w:val="General"/>
          <w:gallery w:val="placeholder"/>
        </w:category>
        <w:types>
          <w:type w:val="bbPlcHdr"/>
        </w:types>
        <w:behaviors>
          <w:behavior w:val="content"/>
        </w:behaviors>
        <w:guid w:val="{C71425AD-9748-B349-A796-F3490A865D3D}"/>
      </w:docPartPr>
      <w:docPartBody>
        <w:p w:rsidR="001F1BE4" w:rsidRDefault="001F1BE4">
          <w:pPr>
            <w:pStyle w:val="94CDFAC6E834BC449279983CCC233400"/>
          </w:pPr>
          <w:r>
            <w:rPr>
              <w:rStyle w:val="PlaceholderText"/>
            </w:rPr>
            <w:t>[Enter the institution with which you are affiliated]</w:t>
          </w:r>
        </w:p>
      </w:docPartBody>
    </w:docPart>
    <w:docPart>
      <w:docPartPr>
        <w:name w:val="DBB11658E7438348972A653D4DA8064E"/>
        <w:category>
          <w:name w:val="General"/>
          <w:gallery w:val="placeholder"/>
        </w:category>
        <w:types>
          <w:type w:val="bbPlcHdr"/>
        </w:types>
        <w:behaviors>
          <w:behavior w:val="content"/>
        </w:behaviors>
        <w:guid w:val="{65814FE4-80F8-1344-956D-0FB3B34ADBE3}"/>
      </w:docPartPr>
      <w:docPartBody>
        <w:p w:rsidR="001F1BE4" w:rsidRDefault="001F1BE4">
          <w:pPr>
            <w:pStyle w:val="DBB11658E7438348972A653D4DA8064E"/>
          </w:pPr>
          <w:r w:rsidRPr="00EF74F7">
            <w:rPr>
              <w:b/>
              <w:color w:val="808080" w:themeColor="background1" w:themeShade="80"/>
            </w:rPr>
            <w:t>[Enter the headword for your article]</w:t>
          </w:r>
        </w:p>
      </w:docPartBody>
    </w:docPart>
    <w:docPart>
      <w:docPartPr>
        <w:name w:val="869585E452FC0F4E9152679499969DE6"/>
        <w:category>
          <w:name w:val="General"/>
          <w:gallery w:val="placeholder"/>
        </w:category>
        <w:types>
          <w:type w:val="bbPlcHdr"/>
        </w:types>
        <w:behaviors>
          <w:behavior w:val="content"/>
        </w:behaviors>
        <w:guid w:val="{D95FEF91-561E-0E4C-937A-695C0FC9E918}"/>
      </w:docPartPr>
      <w:docPartBody>
        <w:p w:rsidR="001F1BE4" w:rsidRDefault="001F1BE4">
          <w:pPr>
            <w:pStyle w:val="869585E452FC0F4E9152679499969DE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DBD53B7A38A7B45A8AE2D5091937375"/>
        <w:category>
          <w:name w:val="General"/>
          <w:gallery w:val="placeholder"/>
        </w:category>
        <w:types>
          <w:type w:val="bbPlcHdr"/>
        </w:types>
        <w:behaviors>
          <w:behavior w:val="content"/>
        </w:behaviors>
        <w:guid w:val="{E725FD98-FE29-D945-8C0B-9DF1E03DCC46}"/>
      </w:docPartPr>
      <w:docPartBody>
        <w:p w:rsidR="001F1BE4" w:rsidRDefault="001F1BE4">
          <w:pPr>
            <w:pStyle w:val="FDBD53B7A38A7B45A8AE2D509193737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126E9FA9CCE5948AC14BC06211611FA"/>
        <w:category>
          <w:name w:val="General"/>
          <w:gallery w:val="placeholder"/>
        </w:category>
        <w:types>
          <w:type w:val="bbPlcHdr"/>
        </w:types>
        <w:behaviors>
          <w:behavior w:val="content"/>
        </w:behaviors>
        <w:guid w:val="{8AD82418-50C5-E842-AF1F-07BB1DDD42FE}"/>
      </w:docPartPr>
      <w:docPartBody>
        <w:p w:rsidR="001F1BE4" w:rsidRDefault="001F1BE4">
          <w:pPr>
            <w:pStyle w:val="1126E9FA9CCE5948AC14BC06211611F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4A27E4645216945961BAA49B1780192"/>
        <w:category>
          <w:name w:val="General"/>
          <w:gallery w:val="placeholder"/>
        </w:category>
        <w:types>
          <w:type w:val="bbPlcHdr"/>
        </w:types>
        <w:behaviors>
          <w:behavior w:val="content"/>
        </w:behaviors>
        <w:guid w:val="{F20B6002-3D5C-1D4C-81D6-BAC4C2565B59}"/>
      </w:docPartPr>
      <w:docPartBody>
        <w:p w:rsidR="001F1BE4" w:rsidRDefault="001F1BE4">
          <w:pPr>
            <w:pStyle w:val="84A27E4645216945961BAA49B178019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BE4"/>
    <w:rsid w:val="001F1BE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3294D0B86AD024F8DF4C02F6BBF5869">
    <w:name w:val="93294D0B86AD024F8DF4C02F6BBF5869"/>
  </w:style>
  <w:style w:type="paragraph" w:customStyle="1" w:styleId="F2838D843F46C246B77CF79D62D29073">
    <w:name w:val="F2838D843F46C246B77CF79D62D29073"/>
  </w:style>
  <w:style w:type="paragraph" w:customStyle="1" w:styleId="58F45A45A1F80A4B8C04BB140A10D064">
    <w:name w:val="58F45A45A1F80A4B8C04BB140A10D064"/>
  </w:style>
  <w:style w:type="paragraph" w:customStyle="1" w:styleId="D7360047577493468B36C03C6142A7D8">
    <w:name w:val="D7360047577493468B36C03C6142A7D8"/>
  </w:style>
  <w:style w:type="paragraph" w:customStyle="1" w:styleId="E67AD8FC0FC97F4C8806C5139275FEDB">
    <w:name w:val="E67AD8FC0FC97F4C8806C5139275FEDB"/>
  </w:style>
  <w:style w:type="paragraph" w:customStyle="1" w:styleId="94CDFAC6E834BC449279983CCC233400">
    <w:name w:val="94CDFAC6E834BC449279983CCC233400"/>
  </w:style>
  <w:style w:type="paragraph" w:customStyle="1" w:styleId="DBB11658E7438348972A653D4DA8064E">
    <w:name w:val="DBB11658E7438348972A653D4DA8064E"/>
  </w:style>
  <w:style w:type="paragraph" w:customStyle="1" w:styleId="869585E452FC0F4E9152679499969DE6">
    <w:name w:val="869585E452FC0F4E9152679499969DE6"/>
  </w:style>
  <w:style w:type="paragraph" w:customStyle="1" w:styleId="FDBD53B7A38A7B45A8AE2D5091937375">
    <w:name w:val="FDBD53B7A38A7B45A8AE2D5091937375"/>
  </w:style>
  <w:style w:type="paragraph" w:customStyle="1" w:styleId="1126E9FA9CCE5948AC14BC06211611FA">
    <w:name w:val="1126E9FA9CCE5948AC14BC06211611FA"/>
  </w:style>
  <w:style w:type="paragraph" w:customStyle="1" w:styleId="84A27E4645216945961BAA49B1780192">
    <w:name w:val="84A27E4645216945961BAA49B178019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3294D0B86AD024F8DF4C02F6BBF5869">
    <w:name w:val="93294D0B86AD024F8DF4C02F6BBF5869"/>
  </w:style>
  <w:style w:type="paragraph" w:customStyle="1" w:styleId="F2838D843F46C246B77CF79D62D29073">
    <w:name w:val="F2838D843F46C246B77CF79D62D29073"/>
  </w:style>
  <w:style w:type="paragraph" w:customStyle="1" w:styleId="58F45A45A1F80A4B8C04BB140A10D064">
    <w:name w:val="58F45A45A1F80A4B8C04BB140A10D064"/>
  </w:style>
  <w:style w:type="paragraph" w:customStyle="1" w:styleId="D7360047577493468B36C03C6142A7D8">
    <w:name w:val="D7360047577493468B36C03C6142A7D8"/>
  </w:style>
  <w:style w:type="paragraph" w:customStyle="1" w:styleId="E67AD8FC0FC97F4C8806C5139275FEDB">
    <w:name w:val="E67AD8FC0FC97F4C8806C5139275FEDB"/>
  </w:style>
  <w:style w:type="paragraph" w:customStyle="1" w:styleId="94CDFAC6E834BC449279983CCC233400">
    <w:name w:val="94CDFAC6E834BC449279983CCC233400"/>
  </w:style>
  <w:style w:type="paragraph" w:customStyle="1" w:styleId="DBB11658E7438348972A653D4DA8064E">
    <w:name w:val="DBB11658E7438348972A653D4DA8064E"/>
  </w:style>
  <w:style w:type="paragraph" w:customStyle="1" w:styleId="869585E452FC0F4E9152679499969DE6">
    <w:name w:val="869585E452FC0F4E9152679499969DE6"/>
  </w:style>
  <w:style w:type="paragraph" w:customStyle="1" w:styleId="FDBD53B7A38A7B45A8AE2D5091937375">
    <w:name w:val="FDBD53B7A38A7B45A8AE2D5091937375"/>
  </w:style>
  <w:style w:type="paragraph" w:customStyle="1" w:styleId="1126E9FA9CCE5948AC14BC06211611FA">
    <w:name w:val="1126E9FA9CCE5948AC14BC06211611FA"/>
  </w:style>
  <w:style w:type="paragraph" w:customStyle="1" w:styleId="84A27E4645216945961BAA49B1780192">
    <w:name w:val="84A27E4645216945961BAA49B17801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Bea51</b:Tag>
    <b:SourceType>Book</b:SourceType>
    <b:Guid>{D1A4EF4E-63B0-F240-B6A5-156014C85838}</b:Guid>
    <b:Title>The Diaghilev Ballet in London: A Personal Record</b:Title>
    <b:Year>1951</b:Year>
    <b:City>London</b:City>
    <b:Publisher>A. and C. Black</b:Publisher>
    <b:Author>
      <b:Author>
        <b:NameList>
          <b:Person>
            <b:Last>Beaumont</b:Last>
            <b:Middle>W.</b:Middle>
            <b:First>Cyril</b:First>
          </b:Person>
        </b:NameList>
      </b:Author>
    </b:Author>
    <b:RefOrder>1</b:RefOrder>
  </b:Source>
  <b:Source>
    <b:Tag>Fos</b:Tag>
    <b:SourceType>Book</b:SourceType>
    <b:Guid>{DA65A81E-46F8-EC4D-9920-1C2C49546535}</b:Guid>
    <b:Title>Tamara Karsavina: Diaghilev's Ballerina</b:Title>
    <b:City>London</b:City>
    <b:Author>
      <b:Author>
        <b:NameList>
          <b:Person>
            <b:Last>Foster</b:Last>
            <b:Middle>R.</b:Middle>
            <b:First>Andrew</b:First>
          </b:Person>
        </b:NameList>
      </b:Author>
    </b:Author>
    <b:Publisher>Andrew R. Foster</b:Publisher>
    <b:Year>2010</b:Year>
    <b:RefOrder>2</b:RefOrder>
  </b:Source>
  <b:Source>
    <b:Tag>Gar89</b:Tag>
    <b:SourceType>Book</b:SourceType>
    <b:Guid>{F7500452-CA23-434E-BA27-5BB341412298}</b:Guid>
    <b:Title>Diaghilev’s Ballets Russes</b:Title>
    <b:City>New York</b:City>
    <b:Publisher>Oxford UP</b:Publisher>
    <b:Year>1989</b:Year>
    <b:Author>
      <b:Author>
        <b:NameList>
          <b:Person>
            <b:Last>Garafola</b:Last>
            <b:First>Lynn</b:First>
          </b:Person>
        </b:NameList>
      </b:Author>
    </b:Author>
    <b:RefOrder>3</b:RefOrder>
  </b:Source>
  <b:Source>
    <b:Tag>Has77</b:Tag>
    <b:SourceType>Book</b:SourceType>
    <b:Guid>{AB156F25-6F7F-0645-B22E-4D72C33F003C}</b:Guid>
    <b:Title>Balletomania Then and Now</b:Title>
    <b:City>New York</b:City>
    <b:Publisher>Knopf</b:Publisher>
    <b:Year>1977</b:Year>
    <b:Author>
      <b:Author>
        <b:NameList>
          <b:Person>
            <b:Last>Haskell</b:Last>
            <b:Middle>L.</b:Middle>
            <b:First>Arnold</b:First>
          </b:Person>
        </b:NameList>
      </b:Author>
    </b:Author>
    <b:RefOrder>4</b:RefOrder>
  </b:Source>
  <b:Source>
    <b:Tag>Sma84</b:Tag>
    <b:SourceType>Book</b:SourceType>
    <b:Guid>{0D66AA41-94A4-C046-A4ED-8117D33662BB}</b:Guid>
    <b:Title>The Great Russian Dancers</b:Title>
    <b:City>New York</b:City>
    <b:Publisher>Knopf</b:Publisher>
    <b:Year>1984</b:Year>
    <b:Author>
      <b:Author>
        <b:NameList>
          <b:Person>
            <b:Last>Smakov</b:Last>
            <b:First>Gennady</b:First>
          </b:Person>
        </b:NameList>
      </b:Author>
    </b:Author>
    <b:RefOrder>9</b:RefOrder>
  </b:Source>
  <b:Source>
    <b:Tag>Tam09</b:Tag>
    <b:SourceType>Film</b:SourceType>
    <b:Guid>{6C53A606-2A25-474A-A917-BF79F7DBD62F}</b:Guid>
    <b:Title>The Torch Dance</b:Title>
    <b:CountryRegion>France</b:CountryRegion>
    <b:Year>1909</b:Year>
    <b:Comments>http://ftvdb.bfi.org.uk/sift/title/372724 </b:Comments>
    <b:Author>
      <b:Performer>
        <b:NameList>
          <b:Person>
            <b:Last>Karsavina</b:Last>
            <b:First>Tamara</b:First>
          </b:Person>
        </b:NameList>
      </b:Performer>
    </b:Author>
    <b:RefOrder>5</b:RefOrder>
  </b:Source>
  <b:Source>
    <b:Tag>Pra00</b:Tag>
    <b:SourceType>Film</b:SourceType>
    <b:Guid>{8C3D4A2C-7941-0341-969F-5C5B915162AE}</b:Guid>
    <b:Title>Wege zu Kraft und Schönheit</b:Title>
    <b:ProductionCompany>UFA</b:ProductionCompany>
    <b:Year>1925;2000</b:Year>
    <b:Author>
      <b:Director>
        <b:NameList>
          <b:Person>
            <b:Last>Prager</b:Last>
            <b:First>Wilhelm</b:First>
          </b:Person>
          <b:Person>
            <b:Last>Kaufmann</b:Last>
            <b:First>Nicholas </b:First>
          </b:Person>
        </b:NameList>
      </b:Director>
    </b:Author>
    <b:RefOrder>8</b:RefOrder>
  </b:Source>
  <b:Source>
    <b:Tag>Mar53</b:Tag>
    <b:SourceType>Film</b:SourceType>
    <b:Guid>{91AA617A-C71F-6144-8BE7-967BA734D7AC}</b:Guid>
    <b:Title>Les Sylphides</b:Title>
    <b:Year>1953</b:Year>
    <b:Distributor>BBC</b:Distributor>
    <b:Author>
      <b:Performer>
        <b:NameList>
          <b:Person>
            <b:Last>Markova</b:Last>
            <b:First>Alicia</b:First>
          </b:Person>
        </b:NameList>
      </b:Performer>
    </b:Author>
    <b:Comments>http://explore.bfi.org.uk/4ce2b7ab0abb8</b:Comments>
    <b:RefOrder>6</b:RefOrder>
  </b:Source>
  <b:Source>
    <b:Tag>Ust68</b:Tag>
    <b:SourceType>Film</b:SourceType>
    <b:Guid>{4819523A-81F5-324C-B9E8-504E2A5705BD}</b:Guid>
    <b:Title>Diaghilev: The Years Abroad</b:Title>
    <b:Year>1968</b:Year>
    <b:Comments>http://explore.bfi.org.uk/4ce2b7c1cfc5a</b:Comments>
    <b:Author>
      <b:Performer>
        <b:NameList>
          <b:Person>
            <b:Last>Ustinov</b:Last>
            <b:First>Peter</b:First>
          </b:Person>
          <b:Person>
            <b:Last>Benois</b:Last>
            <b:First>Alexandre</b:First>
          </b:Person>
          <b:Person>
            <b:Last>Karsavina</b:Last>
            <b:First>Tamara</b:First>
          </b:Person>
        </b:NameList>
      </b:Performer>
    </b:Author>
    <b:RefOrder>10</b:RefOrder>
  </b:Source>
  <b:Source>
    <b:Tag>New15</b:Tag>
    <b:SourceType>InternetSite</b:SourceType>
    <b:Guid>{07E8B3B4-D191-6040-9FD6-0552087AA32B}</b:Guid>
    <b:Title>The New York Public Library Digital Archive</b:Title>
    <b:Medium>Digital Archive</b:Medium>
    <b:Comments>Contains five photographs of Karasavina</b:Comments>
    <b:Author>
      <b:Author>
        <b:Corporate>New York Public Library</b:Corporate>
      </b:Author>
    </b:Author>
    <b:PublicationTitle>New York Public Library Digital Archive</b:PublicationTitle>
    <b:URL>http://digitalgallery.nypl.org/nypldigital/dgkeysearchresult.cfm?keyword=karsavina%2C+tamara </b:URL>
    <b:YearAccessed>2015</b:YearAccessed>
    <b:MonthAccessed>02</b:MonthAccessed>
    <b:DayAccessed>25</b:DayAccessed>
    <b:RefOrder>7</b:RefOrder>
  </b:Source>
</b:Sources>
</file>

<file path=customXml/itemProps1.xml><?xml version="1.0" encoding="utf-8"?>
<ds:datastoreItem xmlns:ds="http://schemas.openxmlformats.org/officeDocument/2006/customXml" ds:itemID="{8484094B-BD12-CA4B-B4EE-ED08C56CA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21</TotalTime>
  <Pages>4</Pages>
  <Words>1382</Words>
  <Characters>7880</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7</cp:revision>
  <dcterms:created xsi:type="dcterms:W3CDTF">2015-02-16T01:44:00Z</dcterms:created>
  <dcterms:modified xsi:type="dcterms:W3CDTF">2015-03-15T17:35:00Z</dcterms:modified>
</cp:coreProperties>
</file>