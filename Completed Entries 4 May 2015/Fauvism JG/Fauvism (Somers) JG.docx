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DFEA92B" w14:textId="77777777" w:rsidTr="00922950">
        <w:tc>
          <w:tcPr>
            <w:tcW w:w="491" w:type="dxa"/>
            <w:vMerge w:val="restart"/>
            <w:shd w:val="clear" w:color="auto" w:fill="A6A6A6" w:themeFill="background1" w:themeFillShade="A6"/>
            <w:textDirection w:val="btLr"/>
          </w:tcPr>
          <w:p w14:paraId="4DDDBED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ED38995742B45ADAAA0F20EC706AEB2"/>
            </w:placeholder>
            <w:showingPlcHdr/>
            <w:dropDownList>
              <w:listItem w:displayText="Dr." w:value="Dr."/>
              <w:listItem w:displayText="Prof." w:value="Prof."/>
            </w:dropDownList>
          </w:sdtPr>
          <w:sdtEndPr/>
          <w:sdtContent>
            <w:tc>
              <w:tcPr>
                <w:tcW w:w="1259" w:type="dxa"/>
              </w:tcPr>
              <w:p w14:paraId="4EEF41C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F7220747FF34726BCECD5EB028C68AE"/>
            </w:placeholder>
            <w:text/>
          </w:sdtPr>
          <w:sdtEndPr/>
          <w:sdtContent>
            <w:tc>
              <w:tcPr>
                <w:tcW w:w="2073" w:type="dxa"/>
              </w:tcPr>
              <w:p w14:paraId="4BBA686C" w14:textId="77777777" w:rsidR="00B574C9" w:rsidRDefault="00F54550" w:rsidP="00F54550">
                <w:r>
                  <w:t>Lynn</w:t>
                </w:r>
              </w:p>
            </w:tc>
          </w:sdtContent>
        </w:sdt>
        <w:sdt>
          <w:sdtPr>
            <w:alias w:val="Middle name"/>
            <w:tag w:val="authorMiddleName"/>
            <w:id w:val="-2076034781"/>
            <w:placeholder>
              <w:docPart w:val="4E29777C109A4FCCB658F10330A17D0B"/>
            </w:placeholder>
            <w:text/>
          </w:sdtPr>
          <w:sdtEndPr/>
          <w:sdtContent>
            <w:tc>
              <w:tcPr>
                <w:tcW w:w="2551" w:type="dxa"/>
              </w:tcPr>
              <w:p w14:paraId="4944D2DF" w14:textId="77777777" w:rsidR="00B574C9" w:rsidRDefault="00F54550" w:rsidP="00F54550">
                <w:r>
                  <w:t>M.</w:t>
                </w:r>
              </w:p>
            </w:tc>
          </w:sdtContent>
        </w:sdt>
        <w:sdt>
          <w:sdtPr>
            <w:alias w:val="Last name"/>
            <w:tag w:val="authorLastName"/>
            <w:id w:val="-1088529830"/>
            <w:placeholder>
              <w:docPart w:val="896FCBE66DED48A89705B6BC4CAD48F2"/>
            </w:placeholder>
            <w:text/>
          </w:sdtPr>
          <w:sdtEndPr/>
          <w:sdtContent>
            <w:tc>
              <w:tcPr>
                <w:tcW w:w="2642" w:type="dxa"/>
              </w:tcPr>
              <w:p w14:paraId="705A9478" w14:textId="07592289" w:rsidR="00B574C9" w:rsidRDefault="00F54550" w:rsidP="00F54550">
                <w:r>
                  <w:t>Somers</w:t>
                </w:r>
                <w:r w:rsidR="00E640FB">
                  <w:t>-Davis</w:t>
                </w:r>
              </w:p>
            </w:tc>
          </w:sdtContent>
        </w:sdt>
      </w:tr>
      <w:tr w:rsidR="00B574C9" w14:paraId="6162273D" w14:textId="77777777" w:rsidTr="001A6A06">
        <w:trPr>
          <w:trHeight w:val="986"/>
        </w:trPr>
        <w:tc>
          <w:tcPr>
            <w:tcW w:w="491" w:type="dxa"/>
            <w:vMerge/>
            <w:shd w:val="clear" w:color="auto" w:fill="A6A6A6" w:themeFill="background1" w:themeFillShade="A6"/>
          </w:tcPr>
          <w:p w14:paraId="0DACADEA" w14:textId="77777777" w:rsidR="00B574C9" w:rsidRPr="001A6A06" w:rsidRDefault="00B574C9" w:rsidP="00CF1542">
            <w:pPr>
              <w:jc w:val="center"/>
              <w:rPr>
                <w:b/>
                <w:color w:val="FFFFFF" w:themeColor="background1"/>
              </w:rPr>
            </w:pPr>
          </w:p>
        </w:tc>
        <w:sdt>
          <w:sdtPr>
            <w:alias w:val="Biography"/>
            <w:tag w:val="authorBiography"/>
            <w:id w:val="938807824"/>
            <w:placeholder>
              <w:docPart w:val="971387E79D62423F8FC68373761C8F07"/>
            </w:placeholder>
            <w:showingPlcHdr/>
          </w:sdtPr>
          <w:sdtEndPr/>
          <w:sdtContent>
            <w:tc>
              <w:tcPr>
                <w:tcW w:w="8525" w:type="dxa"/>
                <w:gridSpan w:val="4"/>
              </w:tcPr>
              <w:p w14:paraId="3498B4F0" w14:textId="77777777" w:rsidR="00B574C9" w:rsidRDefault="00B574C9" w:rsidP="00922950">
                <w:r>
                  <w:rPr>
                    <w:rStyle w:val="PlaceholderText"/>
                  </w:rPr>
                  <w:t>[Enter your biography]</w:t>
                </w:r>
              </w:p>
            </w:tc>
          </w:sdtContent>
        </w:sdt>
      </w:tr>
      <w:tr w:rsidR="00B574C9" w14:paraId="2071176E" w14:textId="77777777" w:rsidTr="001A6A06">
        <w:trPr>
          <w:trHeight w:val="986"/>
        </w:trPr>
        <w:tc>
          <w:tcPr>
            <w:tcW w:w="491" w:type="dxa"/>
            <w:vMerge/>
            <w:shd w:val="clear" w:color="auto" w:fill="A6A6A6" w:themeFill="background1" w:themeFillShade="A6"/>
          </w:tcPr>
          <w:p w14:paraId="0D883704" w14:textId="77777777" w:rsidR="00B574C9" w:rsidRPr="001A6A06" w:rsidRDefault="00B574C9" w:rsidP="00CF1542">
            <w:pPr>
              <w:jc w:val="center"/>
              <w:rPr>
                <w:b/>
                <w:color w:val="FFFFFF" w:themeColor="background1"/>
              </w:rPr>
            </w:pPr>
          </w:p>
        </w:tc>
        <w:sdt>
          <w:sdtPr>
            <w:alias w:val="Affiliation"/>
            <w:tag w:val="affiliation"/>
            <w:id w:val="2012937915"/>
            <w:placeholder>
              <w:docPart w:val="926CC36867374FEC81337AF427D95C3A"/>
            </w:placeholder>
            <w:text/>
          </w:sdtPr>
          <w:sdtEndPr/>
          <w:sdtContent>
            <w:tc>
              <w:tcPr>
                <w:tcW w:w="8525" w:type="dxa"/>
                <w:gridSpan w:val="4"/>
              </w:tcPr>
              <w:p w14:paraId="3DB33E7D" w14:textId="6A182AD6" w:rsidR="00B574C9" w:rsidRDefault="0051550A" w:rsidP="0051550A">
                <w:r>
                  <w:t>Drew University</w:t>
                </w:r>
              </w:p>
            </w:tc>
          </w:sdtContent>
        </w:sdt>
      </w:tr>
    </w:tbl>
    <w:p w14:paraId="2D9C9E8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338C983" w14:textId="77777777" w:rsidTr="00244BB0">
        <w:tc>
          <w:tcPr>
            <w:tcW w:w="9016" w:type="dxa"/>
            <w:shd w:val="clear" w:color="auto" w:fill="A6A6A6" w:themeFill="background1" w:themeFillShade="A6"/>
            <w:tcMar>
              <w:top w:w="113" w:type="dxa"/>
              <w:bottom w:w="113" w:type="dxa"/>
            </w:tcMar>
          </w:tcPr>
          <w:p w14:paraId="6C7A19B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F38BAE5" w14:textId="77777777" w:rsidTr="003F0D73">
        <w:sdt>
          <w:sdtPr>
            <w:alias w:val="Article headword"/>
            <w:tag w:val="articleHeadword"/>
            <w:id w:val="-361440020"/>
            <w:placeholder>
              <w:docPart w:val="D05C4B8E2B5C4744BDF13B3EA1C06C31"/>
            </w:placeholder>
            <w:text/>
          </w:sdtPr>
          <w:sdtEndPr/>
          <w:sdtContent>
            <w:tc>
              <w:tcPr>
                <w:tcW w:w="9016" w:type="dxa"/>
                <w:tcMar>
                  <w:top w:w="113" w:type="dxa"/>
                  <w:bottom w:w="113" w:type="dxa"/>
                </w:tcMar>
              </w:tcPr>
              <w:p w14:paraId="54976634" w14:textId="77777777" w:rsidR="003F0D73" w:rsidRPr="00FB589A" w:rsidRDefault="00F54550" w:rsidP="00F54550">
                <w:pPr>
                  <w:rPr>
                    <w:b/>
                  </w:rPr>
                </w:pPr>
                <w:r w:rsidRPr="00AA0AE3">
                  <w:t>Fauvism</w:t>
                </w:r>
              </w:p>
            </w:tc>
          </w:sdtContent>
        </w:sdt>
      </w:tr>
      <w:tr w:rsidR="00464699" w14:paraId="59CD06C7" w14:textId="77777777" w:rsidTr="007821B0">
        <w:sdt>
          <w:sdtPr>
            <w:alias w:val="Variant headwords"/>
            <w:tag w:val="variantHeadwords"/>
            <w:id w:val="173464402"/>
            <w:placeholder>
              <w:docPart w:val="5A85E3E989484BEF9D4B0F101C43DED9"/>
            </w:placeholder>
            <w:showingPlcHdr/>
          </w:sdtPr>
          <w:sdtEndPr/>
          <w:sdtContent>
            <w:tc>
              <w:tcPr>
                <w:tcW w:w="9016" w:type="dxa"/>
                <w:tcMar>
                  <w:top w:w="113" w:type="dxa"/>
                  <w:bottom w:w="113" w:type="dxa"/>
                </w:tcMar>
              </w:tcPr>
              <w:p w14:paraId="4E66D38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CE32996" w14:textId="77777777" w:rsidTr="003F0D73">
        <w:sdt>
          <w:sdtPr>
            <w:alias w:val="Abstract"/>
            <w:tag w:val="abstract"/>
            <w:id w:val="-635871867"/>
            <w:placeholder>
              <w:docPart w:val="6956FC2383E542D09A5C0612E1DF0991"/>
            </w:placeholder>
          </w:sdtPr>
          <w:sdtEndPr/>
          <w:sdtContent>
            <w:tc>
              <w:tcPr>
                <w:tcW w:w="9016" w:type="dxa"/>
                <w:tcMar>
                  <w:top w:w="113" w:type="dxa"/>
                  <w:bottom w:w="113" w:type="dxa"/>
                </w:tcMar>
              </w:tcPr>
              <w:p w14:paraId="2989F75B" w14:textId="77777777" w:rsidR="00E85A05" w:rsidRDefault="0033208D" w:rsidP="0033208D">
                <w:r w:rsidRPr="00A96A82">
                  <w:t>French Fauvism (c. 1904-1907) comprised a loosely-formed group of painters whose mentor, Henri Matisse (1869-1954), argued for a new approach to painting, integrating the chromatic lessons of Neo-Impressionism, the Symbolist evocation of sensation through colour and form, and the expressive nature of the artist</w:t>
                </w:r>
                <w:r w:rsidR="00AA0AE3">
                  <w:t xml:space="preserve">. </w:t>
                </w:r>
                <w:r w:rsidRPr="00A96A82">
                  <w:t>The style was not programmatically theorized until it was essentially over, and yet Fauvism funda</w:t>
                </w:r>
                <w:r>
                  <w:t>mentally shifted the course of m</w:t>
                </w:r>
                <w:r w:rsidRPr="00A96A82">
                  <w:t xml:space="preserve">odern painting, anticipating Cubism, </w:t>
                </w:r>
                <w:r w:rsidR="00AA0AE3">
                  <w:t xml:space="preserve">Orphism and abstract painting. </w:t>
                </w:r>
                <w:r w:rsidRPr="00A96A82">
                  <w:t>Fauvism incorporated bold, brash colours, often applied directly from commercially produced tubes of paint; gestural and broken brush-work; lack of finish; and colour used for expression rather than description, resulting in flattened and distorted perspectives that radically diverged from mimetic representation. While its pictorial advances shocked conservative critics and audiences of its time, Fauvis</w:t>
                </w:r>
                <w:r w:rsidR="00AA0AE3">
                  <w:t xml:space="preserve">m — </w:t>
                </w:r>
                <w:r w:rsidRPr="00A96A82">
                  <w:t>like many early avant-garde movements</w:t>
                </w:r>
                <w:r w:rsidR="00AA0AE3">
                  <w:t xml:space="preserve"> — </w:t>
                </w:r>
                <w:r w:rsidRPr="00A96A82">
                  <w:t xml:space="preserve">maintained an appreciation of historical painting and its iconographies (landscape, cityscape, still </w:t>
                </w:r>
                <w:r w:rsidR="00AA0AE3">
                  <w:t xml:space="preserve">life, and portraiture). </w:t>
                </w:r>
                <w:r>
                  <w:t>Similar to</w:t>
                </w:r>
                <w:r w:rsidRPr="00A96A82">
                  <w:t xml:space="preserve"> Expressionism, Fauvism differed significantly from the German schools </w:t>
                </w:r>
                <w:r w:rsidRPr="00A96A82">
                  <w:rPr>
                    <w:i/>
                    <w:iCs/>
                  </w:rPr>
                  <w:t>Die Br</w:t>
                </w:r>
                <w:r w:rsidRPr="00A96A82">
                  <w:rPr>
                    <w:i/>
                    <w:iCs/>
                    <w:lang w:val="de-DE"/>
                  </w:rPr>
                  <w:t>ü</w:t>
                </w:r>
                <w:r w:rsidRPr="00A96A82">
                  <w:rPr>
                    <w:i/>
                    <w:iCs/>
                  </w:rPr>
                  <w:t>cke</w:t>
                </w:r>
                <w:r w:rsidRPr="00A96A82">
                  <w:t xml:space="preserve"> (</w:t>
                </w:r>
                <w:r w:rsidRPr="00A96A82">
                  <w:rPr>
                    <w:lang w:val="es-ES_tradnl"/>
                  </w:rPr>
                  <w:t>Dresden</w:t>
                </w:r>
                <w:r w:rsidRPr="00A96A82">
                  <w:t xml:space="preserve">, 1905-1913) and </w:t>
                </w:r>
                <w:r w:rsidRPr="00A96A82">
                  <w:rPr>
                    <w:i/>
                    <w:iCs/>
                  </w:rPr>
                  <w:t>Der Blaue Reiter</w:t>
                </w:r>
                <w:r w:rsidRPr="00A96A82">
                  <w:t xml:space="preserve"> (</w:t>
                </w:r>
                <w:r w:rsidRPr="00A96A82">
                  <w:rPr>
                    <w:lang w:val="de-DE"/>
                  </w:rPr>
                  <w:t>Munich</w:t>
                </w:r>
                <w:r w:rsidRPr="00A96A82">
                  <w:t>, 1911-1914) in its stress on pleasing decorative and synthetic effects.</w:t>
                </w:r>
              </w:p>
            </w:tc>
          </w:sdtContent>
        </w:sdt>
      </w:tr>
      <w:tr w:rsidR="003F0D73" w14:paraId="30B5C4C2" w14:textId="77777777" w:rsidTr="003F0D73">
        <w:sdt>
          <w:sdtPr>
            <w:alias w:val="Article text"/>
            <w:tag w:val="articleText"/>
            <w:id w:val="634067588"/>
            <w:placeholder>
              <w:docPart w:val="EDE341C997454B2BAD9EA56D3BAAEF65"/>
            </w:placeholder>
          </w:sdtPr>
          <w:sdtEndPr/>
          <w:sdtContent>
            <w:tc>
              <w:tcPr>
                <w:tcW w:w="9016" w:type="dxa"/>
                <w:tcMar>
                  <w:top w:w="113" w:type="dxa"/>
                  <w:bottom w:w="113" w:type="dxa"/>
                </w:tcMar>
              </w:tcPr>
              <w:p w14:paraId="21BF3CEE" w14:textId="77777777" w:rsidR="00F54550" w:rsidRDefault="0051550A" w:rsidP="00F54550">
                <w:sdt>
                  <w:sdtPr>
                    <w:alias w:val="Abstract"/>
                    <w:tag w:val="abstract"/>
                    <w:id w:val="-723990674"/>
                    <w:placeholder>
                      <w:docPart w:val="307D9545E85BB545AB7014271511090C"/>
                    </w:placeholder>
                  </w:sdtPr>
                  <w:sdtEndPr/>
                  <w:sdtContent>
                    <w:r w:rsidR="00AA0AE3" w:rsidRPr="00A96A82">
                      <w:t>French Fauvism (c. 1904-1907) comprised a loosely-formed group of painters whose mentor, Henri Matisse (1869-1954), argued for a new approach to painting, integrating the chromatic lessons of Neo-Impressionism, the Symbolist evocation of sensation through colour and form, and the expressive nature of the artist</w:t>
                    </w:r>
                    <w:r w:rsidR="00AA0AE3">
                      <w:t xml:space="preserve">. </w:t>
                    </w:r>
                    <w:r w:rsidR="00AA0AE3" w:rsidRPr="00A96A82">
                      <w:t>The style was not programmatically theorized until it was essentially over, and yet Fauvism funda</w:t>
                    </w:r>
                    <w:r w:rsidR="00AA0AE3">
                      <w:t>mentally shifted the course of m</w:t>
                    </w:r>
                    <w:r w:rsidR="00AA0AE3" w:rsidRPr="00A96A82">
                      <w:t xml:space="preserve">odern painting, anticipating Cubism, </w:t>
                    </w:r>
                    <w:r w:rsidR="00AA0AE3">
                      <w:t xml:space="preserve">Orphism and abstract painting. </w:t>
                    </w:r>
                    <w:r w:rsidR="00AA0AE3" w:rsidRPr="00A96A82">
                      <w:t>Fauvism incorporated bold, brash colours, often applied directly from commercially produced tubes of paint; gestural and broken brush-work; lack of finish; and colour used for expression rather than description, resulting in flattened and distorted perspectives that radically diverged from mimetic representation. While its pictorial advances shocked conservative critics and audiences of its time, Fauvis</w:t>
                    </w:r>
                    <w:r w:rsidR="00AA0AE3">
                      <w:t xml:space="preserve">m — </w:t>
                    </w:r>
                    <w:r w:rsidR="00AA0AE3" w:rsidRPr="00A96A82">
                      <w:t>like many early avant-garde movements</w:t>
                    </w:r>
                    <w:r w:rsidR="00AA0AE3">
                      <w:t xml:space="preserve"> — </w:t>
                    </w:r>
                    <w:r w:rsidR="00AA0AE3" w:rsidRPr="00A96A82">
                      <w:t xml:space="preserve">maintained an appreciation of historical painting and its iconographies (landscape, cityscape, still </w:t>
                    </w:r>
                    <w:r w:rsidR="00AA0AE3">
                      <w:t>life, and portraiture). Similar to</w:t>
                    </w:r>
                    <w:r w:rsidR="00AA0AE3" w:rsidRPr="00A96A82">
                      <w:t xml:space="preserve"> Expressionism, Fauvism differed significantly from the German schools </w:t>
                    </w:r>
                    <w:r w:rsidR="00AA0AE3" w:rsidRPr="00A96A82">
                      <w:rPr>
                        <w:i/>
                        <w:iCs/>
                      </w:rPr>
                      <w:t>Die Br</w:t>
                    </w:r>
                    <w:r w:rsidR="00AA0AE3" w:rsidRPr="00A96A82">
                      <w:rPr>
                        <w:i/>
                        <w:iCs/>
                        <w:lang w:val="de-DE"/>
                      </w:rPr>
                      <w:t>ü</w:t>
                    </w:r>
                    <w:r w:rsidR="00AA0AE3" w:rsidRPr="00A96A82">
                      <w:rPr>
                        <w:i/>
                        <w:iCs/>
                      </w:rPr>
                      <w:t>cke</w:t>
                    </w:r>
                    <w:r w:rsidR="00AA0AE3" w:rsidRPr="00A96A82">
                      <w:t xml:space="preserve"> (</w:t>
                    </w:r>
                    <w:r w:rsidR="00AA0AE3" w:rsidRPr="00A96A82">
                      <w:rPr>
                        <w:lang w:val="es-ES_tradnl"/>
                      </w:rPr>
                      <w:t>Dresden</w:t>
                    </w:r>
                    <w:r w:rsidR="00AA0AE3" w:rsidRPr="00A96A82">
                      <w:t xml:space="preserve">, 1905-1913) and </w:t>
                    </w:r>
                    <w:r w:rsidR="00AA0AE3" w:rsidRPr="00A96A82">
                      <w:rPr>
                        <w:i/>
                        <w:iCs/>
                      </w:rPr>
                      <w:t>Der Blaue Reiter</w:t>
                    </w:r>
                    <w:r w:rsidR="00AA0AE3" w:rsidRPr="00A96A82">
                      <w:t xml:space="preserve"> (</w:t>
                    </w:r>
                    <w:r w:rsidR="00AA0AE3" w:rsidRPr="00A96A82">
                      <w:rPr>
                        <w:lang w:val="de-DE"/>
                      </w:rPr>
                      <w:t>Munich</w:t>
                    </w:r>
                    <w:r w:rsidR="00AA0AE3" w:rsidRPr="00A96A82">
                      <w:t>, 1911-1914) in its stress on pleasing decorative and synthetic effects.</w:t>
                    </w:r>
                  </w:sdtContent>
                </w:sdt>
              </w:p>
              <w:p w14:paraId="40913D58" w14:textId="77777777" w:rsidR="00AA0AE3" w:rsidRPr="00A96A82" w:rsidRDefault="00AA0AE3" w:rsidP="00F54550">
                <w:pPr>
                  <w:rPr>
                    <w:rFonts w:eastAsia="Times New Roman Bold" w:cs="Times New Roman Bold"/>
                  </w:rPr>
                </w:pPr>
              </w:p>
              <w:p w14:paraId="1EEB2C5E" w14:textId="77777777" w:rsidR="00F54550" w:rsidRDefault="00F54550" w:rsidP="00F54550">
                <w:r w:rsidRPr="00A96A82">
                  <w:t>The Fauves crystallized around the older, influential, and articulate Matisse, although practitioners</w:t>
                </w:r>
                <w:r w:rsidR="00AA0AE3">
                  <w:t xml:space="preserve"> — </w:t>
                </w:r>
                <w:r>
                  <w:t>who included</w:t>
                </w:r>
                <w:r w:rsidRPr="00A96A82">
                  <w:t xml:space="preserve"> </w:t>
                </w:r>
                <w:r>
                  <w:t xml:space="preserve">the French artists </w:t>
                </w:r>
                <w:r w:rsidRPr="00A96A82">
                  <w:rPr>
                    <w:lang w:val="fr-FR"/>
                  </w:rPr>
                  <w:t>Charles Camoin</w:t>
                </w:r>
                <w:r w:rsidRPr="00A96A82">
                  <w:t xml:space="preserve"> (1879-1965), André </w:t>
                </w:r>
                <w:r w:rsidRPr="00A96A82">
                  <w:rPr>
                    <w:lang w:val="pt-PT"/>
                  </w:rPr>
                  <w:t>Derain</w:t>
                </w:r>
                <w:r>
                  <w:t xml:space="preserve">, </w:t>
                </w:r>
                <w:r w:rsidRPr="00A96A82">
                  <w:t xml:space="preserve"> (1880-1954), Othon Friesz (1879-1949)</w:t>
                </w:r>
                <w:r w:rsidRPr="00A96A82">
                  <w:rPr>
                    <w:lang w:val="fr-FR"/>
                  </w:rPr>
                  <w:t>, Henri-Charles Manguin (1874-1949), Jean Puy</w:t>
                </w:r>
                <w:r w:rsidRPr="00A96A82">
                  <w:t xml:space="preserve"> (1876-1960), Georges Rouault (1871-1958), </w:t>
                </w:r>
                <w:r>
                  <w:t xml:space="preserve">and </w:t>
                </w:r>
                <w:r w:rsidRPr="00A96A82">
                  <w:rPr>
                    <w:lang w:val="es-ES_tradnl"/>
                  </w:rPr>
                  <w:t>Louis Valtat</w:t>
                </w:r>
                <w:r w:rsidRPr="00A96A82">
                  <w:t xml:space="preserve"> (1869-1952), the Flemish Maurice de Vlaminck (1876-1958), and Dutch-born </w:t>
                </w:r>
                <w:r w:rsidRPr="00A96A82">
                  <w:rPr>
                    <w:lang w:val="nl-NL"/>
                  </w:rPr>
                  <w:t>Kees van Dongen</w:t>
                </w:r>
                <w:r w:rsidR="00AA0AE3">
                  <w:t xml:space="preserve"> (1877-1968) — i</w:t>
                </w:r>
                <w:r w:rsidRPr="00A96A82">
                  <w:t xml:space="preserve">nterpreted Fauvist </w:t>
                </w:r>
                <w:r w:rsidRPr="00A96A82">
                  <w:lastRenderedPageBreak/>
                  <w:t>concepts to personal ends</w:t>
                </w:r>
                <w:r w:rsidR="00AA0AE3">
                  <w:t xml:space="preserve">. </w:t>
                </w:r>
                <w:r w:rsidRPr="00A96A82">
                  <w:t>Georges Braque and Raoul Dufy</w:t>
                </w:r>
                <w:r>
                  <w:t xml:space="preserve"> joined late in 1906.</w:t>
                </w:r>
              </w:p>
              <w:p w14:paraId="3F11CBFE" w14:textId="77777777" w:rsidR="00F54550" w:rsidRDefault="00F54550" w:rsidP="00F54550"/>
              <w:p w14:paraId="28CBB1CE" w14:textId="77777777" w:rsidR="00F54550" w:rsidRDefault="00F54550" w:rsidP="00F54550">
                <w:r w:rsidRPr="00A96A82">
                  <w:t xml:space="preserve">Historians rank Matisse as preeminent, due to his brilliant synthesis of </w:t>
                </w:r>
                <w:r w:rsidRPr="00A96A82">
                  <w:rPr>
                    <w:lang w:val="fr-FR"/>
                  </w:rPr>
                  <w:t>colour</w:t>
                </w:r>
                <w:r w:rsidRPr="00A96A82">
                  <w:t xml:space="preserve"> and form, the rational and the irrational, symbolic poetry and material reality</w:t>
                </w:r>
                <w:r w:rsidR="00AA0AE3">
                  <w:t xml:space="preserve">. </w:t>
                </w:r>
                <w:r w:rsidRPr="00A96A82">
                  <w:t xml:space="preserve">His breakthrough canvas, </w:t>
                </w:r>
                <w:r w:rsidRPr="00A96A82">
                  <w:rPr>
                    <w:i/>
                    <w:iCs/>
                  </w:rPr>
                  <w:t>Luxe, Calme et Volupté</w:t>
                </w:r>
                <w:r>
                  <w:t xml:space="preserve"> [</w:t>
                </w:r>
                <w:r w:rsidRPr="00806866">
                  <w:rPr>
                    <w:i/>
                  </w:rPr>
                  <w:t>Luxury, Calm and Pleasure</w:t>
                </w:r>
                <w:r w:rsidR="00AA0AE3">
                  <w:t>]</w:t>
                </w:r>
                <w:r>
                  <w:t xml:space="preserve"> </w:t>
                </w:r>
                <w:r w:rsidR="00AA0AE3">
                  <w:t>(1904-05)</w:t>
                </w:r>
                <w:r>
                  <w:t xml:space="preserve">, </w:t>
                </w:r>
                <w:r w:rsidRPr="00A96A82">
                  <w:t>executed during a summer spen</w:t>
                </w:r>
                <w:r>
                  <w:t>t in St. Tropez with his friend</w:t>
                </w:r>
                <w:r w:rsidRPr="00A96A82">
                  <w:t xml:space="preserve"> the </w:t>
                </w:r>
                <w:r w:rsidRPr="00A96A82">
                  <w:rPr>
                    <w:lang w:val="it-IT"/>
                  </w:rPr>
                  <w:t>Neo-Impressionist</w:t>
                </w:r>
                <w:r>
                  <w:t xml:space="preserve"> </w:t>
                </w:r>
                <w:r w:rsidRPr="00A96A82">
                  <w:t>Paul Signac, stands as Matisse’s preamble to Fauvism proper</w:t>
                </w:r>
                <w:r>
                  <w:t xml:space="preserve">. </w:t>
                </w:r>
                <w:r w:rsidRPr="00A96A82">
                  <w:t xml:space="preserve">Exhibited in the </w:t>
                </w:r>
                <w:r w:rsidRPr="00A96A82">
                  <w:rPr>
                    <w:lang w:val="fr-FR"/>
                  </w:rPr>
                  <w:t>Salon des Ind</w:t>
                </w:r>
                <w:r w:rsidRPr="00A96A82">
                  <w:t>é</w:t>
                </w:r>
                <w:r w:rsidRPr="00A96A82">
                  <w:rPr>
                    <w:lang w:val="fr-FR"/>
                  </w:rPr>
                  <w:t xml:space="preserve">pendants </w:t>
                </w:r>
                <w:r w:rsidRPr="00A96A82">
                  <w:t xml:space="preserve">exhibition in the spring of 1905 (one of two showcases for anti-Academic art), the painting comprises a tessellation of pointillist dots in high-key </w:t>
                </w:r>
                <w:r w:rsidRPr="00A96A82">
                  <w:rPr>
                    <w:lang w:val="fr-FR"/>
                  </w:rPr>
                  <w:t>colour</w:t>
                </w:r>
                <w:r w:rsidRPr="00A96A82">
                  <w:t>s that model three-dimensional forms through tonal gradation and delicate linear patterns</w:t>
                </w:r>
                <w:r w:rsidR="00AA0AE3">
                  <w:t xml:space="preserve">. </w:t>
                </w:r>
                <w:r w:rsidRPr="00A96A82">
                  <w:t>The title</w:t>
                </w:r>
                <w:r w:rsidR="00AA0AE3">
                  <w:t xml:space="preserve"> — </w:t>
                </w:r>
                <w:r w:rsidRPr="00A96A82">
                  <w:t xml:space="preserve">a nod to Charles Baudelaire’s </w:t>
                </w:r>
                <w:r w:rsidRPr="00A96A82">
                  <w:rPr>
                    <w:i/>
                    <w:iCs/>
                  </w:rPr>
                  <w:t>L’Invitation au voyage</w:t>
                </w:r>
                <w:r>
                  <w:t xml:space="preserve"> [</w:t>
                </w:r>
                <w:r w:rsidRPr="00C16E4D">
                  <w:rPr>
                    <w:i/>
                  </w:rPr>
                  <w:t>Invitation to the Voyage</w:t>
                </w:r>
                <w:r w:rsidR="00AA0AE3">
                  <w:t xml:space="preserve">] (1857) — </w:t>
                </w:r>
                <w:r>
                  <w:t>summons ties to the Romantic s</w:t>
                </w:r>
                <w:r w:rsidRPr="00A96A82">
                  <w:t>ymbolism of the late nineteenth century with its embrace of sensual pleasure, modernity</w:t>
                </w:r>
                <w:r>
                  <w:t>,</w:t>
                </w:r>
                <w:r w:rsidRPr="00A96A82">
                  <w:t xml:space="preserve"> and a return to mythic origins, balanced a</w:t>
                </w:r>
                <w:r>
                  <w:t>gainst a classical composition.</w:t>
                </w:r>
              </w:p>
              <w:p w14:paraId="29710035" w14:textId="77777777" w:rsidR="00F54550" w:rsidRDefault="00F54550" w:rsidP="00F54550"/>
              <w:p w14:paraId="6F21B8F5" w14:textId="77777777" w:rsidR="00F54550" w:rsidRPr="00A96A82" w:rsidRDefault="00F54550" w:rsidP="000B566A">
                <w:pPr>
                  <w:keepNext/>
                  <w:rPr>
                    <w:rFonts w:eastAsia="Times New Roman Bold" w:cs="Times New Roman Bold"/>
                  </w:rPr>
                </w:pPr>
                <w:r>
                  <w:t xml:space="preserve">Link: </w:t>
                </w:r>
                <w:r w:rsidRPr="00806866">
                  <w:t>http://www.henri-matisse.net/paintings/ala.html</w:t>
                </w:r>
              </w:p>
              <w:p w14:paraId="7BC188AF" w14:textId="77777777" w:rsidR="00F54550" w:rsidRPr="00A96A82" w:rsidRDefault="000B566A" w:rsidP="000B566A">
                <w:pPr>
                  <w:pStyle w:val="Caption"/>
                  <w:rPr>
                    <w:rFonts w:eastAsia="Times New Roman Bold" w:cs="Times New Roman Bold"/>
                  </w:rPr>
                </w:pPr>
                <w:r>
                  <w:rPr>
                    <w:rFonts w:eastAsia="Times New Roman Bold" w:cs="Times New Roman Bold"/>
                  </w:rPr>
                  <w:fldChar w:fldCharType="begin"/>
                </w:r>
                <w:r>
                  <w:rPr>
                    <w:rFonts w:eastAsia="Times New Roman Bold" w:cs="Times New Roman Bold"/>
                  </w:rPr>
                  <w:instrText xml:space="preserve"> SEQ Figure \* ARABIC </w:instrText>
                </w:r>
                <w:r>
                  <w:rPr>
                    <w:rFonts w:eastAsia="Times New Roman Bold" w:cs="Times New Roman Bold"/>
                  </w:rPr>
                  <w:fldChar w:fldCharType="separate"/>
                </w:r>
                <w:r>
                  <w:rPr>
                    <w:rFonts w:eastAsia="Times New Roman Bold" w:cs="Times New Roman Bold"/>
                    <w:noProof/>
                  </w:rPr>
                  <w:t>1</w:t>
                </w:r>
                <w:r>
                  <w:rPr>
                    <w:rFonts w:eastAsia="Times New Roman Bold" w:cs="Times New Roman Bold"/>
                  </w:rPr>
                  <w:fldChar w:fldCharType="end"/>
                </w:r>
                <w:r>
                  <w:t xml:space="preserve"> </w:t>
                </w:r>
                <w:r w:rsidRPr="000B566A">
                  <w:rPr>
                    <w:i/>
                  </w:rPr>
                  <w:t>Luxury, Calm and Pleasure</w:t>
                </w:r>
                <w:r w:rsidRPr="000B675B">
                  <w:t>, 1904-05</w:t>
                </w:r>
              </w:p>
              <w:p w14:paraId="4AA5A12D" w14:textId="77777777" w:rsidR="00F54550" w:rsidRPr="00A96A82" w:rsidRDefault="00F54550" w:rsidP="00F54550">
                <w:pPr>
                  <w:rPr>
                    <w:rFonts w:eastAsia="Times New Roman Bold" w:cs="Times New Roman Bold"/>
                  </w:rPr>
                </w:pPr>
                <w:r w:rsidRPr="00A96A82">
                  <w:t>In 1905</w:t>
                </w:r>
                <w:r>
                  <w:t>,</w:t>
                </w:r>
                <w:r w:rsidRPr="00A96A82">
                  <w:t xml:space="preserve"> the Fauves also participated in the annual </w:t>
                </w:r>
                <w:r w:rsidRPr="00A96A82">
                  <w:rPr>
                    <w:lang w:val="fr-FR"/>
                  </w:rPr>
                  <w:t>Salon d’</w:t>
                </w:r>
                <w:r w:rsidRPr="00A96A82">
                  <w:t xml:space="preserve">Automne in Paris, where art </w:t>
                </w:r>
                <w:r w:rsidRPr="00A96A82">
                  <w:rPr>
                    <w:lang w:val="fr-FR"/>
                  </w:rPr>
                  <w:t xml:space="preserve">critic Louis Vauxcelles </w:t>
                </w:r>
                <w:r w:rsidRPr="00A96A82">
                  <w:t>gave the group its pejorative moniker in his review (</w:t>
                </w:r>
                <w:r w:rsidRPr="00A96A82">
                  <w:rPr>
                    <w:i/>
                    <w:iCs/>
                  </w:rPr>
                  <w:t>Gil Blas</w:t>
                </w:r>
                <w:r w:rsidRPr="00A96A82">
                  <w:t>, 17 Oct 1905)</w:t>
                </w:r>
                <w:r w:rsidR="00AA0AE3">
                  <w:t xml:space="preserve">. </w:t>
                </w:r>
                <w:r w:rsidRPr="00A96A82">
                  <w:t xml:space="preserve">Remarking on the incongruity of Italianate sculptural busts alongside discordant canvasses by Matisse, Derain, Vlaminck and others, Vauxcelles described the display as </w:t>
                </w:r>
                <w:r w:rsidRPr="00A96A82">
                  <w:rPr>
                    <w:lang w:val="it-IT"/>
                  </w:rPr>
                  <w:t>Donatello</w:t>
                </w:r>
                <w:r w:rsidRPr="00A96A82">
                  <w:t xml:space="preserve"> among </w:t>
                </w:r>
                <w:r w:rsidRPr="00A96A82">
                  <w:rPr>
                    <w:i/>
                    <w:iCs/>
                  </w:rPr>
                  <w:t>les Fauves</w:t>
                </w:r>
                <w:r w:rsidRPr="00A96A82">
                  <w:t xml:space="preserve"> (wild beasts)</w:t>
                </w:r>
                <w:r w:rsidR="00AA0AE3">
                  <w:t xml:space="preserve">. </w:t>
                </w:r>
                <w:r w:rsidRPr="00A96A82">
                  <w:t>Matisse and his circle defiantly embraced the label</w:t>
                </w:r>
                <w:r w:rsidR="00AA0AE3">
                  <w:t xml:space="preserve">. </w:t>
                </w:r>
                <w:r w:rsidRPr="00A96A82">
                  <w:t xml:space="preserve">Drawing on the Symbolist poetics of Vincent van Gogh, Paul Gauguin, and Gustave Moreau (who taught Matisse, </w:t>
                </w:r>
                <w:r w:rsidRPr="00A96A82">
                  <w:rPr>
                    <w:lang w:val="fr-FR"/>
                  </w:rPr>
                  <w:t>Rouault, Camoin, Marquet and Manguin</w:t>
                </w:r>
                <w:r w:rsidRPr="00A96A82">
                  <w:t>), Fauvism invoked the impetuous decadence of f</w:t>
                </w:r>
                <w:r w:rsidRPr="00A96A82">
                  <w:rPr>
                    <w:lang w:val="nl-NL"/>
                  </w:rPr>
                  <w:t>in de si</w:t>
                </w:r>
                <w:r w:rsidRPr="00A96A82">
                  <w:rPr>
                    <w:lang w:val="fr-FR"/>
                  </w:rPr>
                  <w:t>è</w:t>
                </w:r>
                <w:r w:rsidRPr="00A96A82">
                  <w:t>cle culture</w:t>
                </w:r>
                <w:r w:rsidR="00AA0AE3">
                  <w:t xml:space="preserve">. </w:t>
                </w:r>
                <w:r w:rsidRPr="00A96A82">
                  <w:t xml:space="preserve">Fauvists admired the sinuous curves of Byzantine art, the simplified planes of African objects, and the exoticism that so-called </w:t>
                </w:r>
                <w:r>
                  <w:t>‘</w:t>
                </w:r>
                <w:r w:rsidRPr="00A96A82">
                  <w:t>primitivist</w:t>
                </w:r>
                <w:r>
                  <w:t>’</w:t>
                </w:r>
                <w:r w:rsidRPr="00A96A82">
                  <w:t xml:space="preserve"> art implied, while seeking to break new aesthetic ground through the emancipation of </w:t>
                </w:r>
                <w:r w:rsidRPr="00A96A82">
                  <w:rPr>
                    <w:lang w:val="fr-FR"/>
                  </w:rPr>
                  <w:t>colour</w:t>
                </w:r>
                <w:r w:rsidR="00AA0AE3">
                  <w:t xml:space="preserve">. </w:t>
                </w:r>
                <w:r w:rsidRPr="00A96A82">
                  <w:t xml:space="preserve">If Moreau stressed that </w:t>
                </w:r>
                <w:r w:rsidR="00AA0AE3">
                  <w:t>‘</w:t>
                </w:r>
                <w:r w:rsidRPr="00A96A82">
                  <w:t>Art [was] the relentless pursuit of the expression of inward feeling by means of simple plasticity,</w:t>
                </w:r>
                <w:r w:rsidR="00AA0AE3">
                  <w:t>’ the</w:t>
                </w:r>
                <w:r w:rsidRPr="00A96A82">
                  <w:t xml:space="preserve">n works such as Matisse’s </w:t>
                </w:r>
                <w:r w:rsidRPr="00A96A82">
                  <w:rPr>
                    <w:i/>
                    <w:iCs/>
                    <w:lang w:val="fr-FR"/>
                  </w:rPr>
                  <w:t xml:space="preserve">Femme au chapeau </w:t>
                </w:r>
                <w:r>
                  <w:t>[</w:t>
                </w:r>
                <w:r w:rsidRPr="000D3589">
                  <w:rPr>
                    <w:i/>
                  </w:rPr>
                  <w:t>Woman with Hat</w:t>
                </w:r>
                <w:r w:rsidR="00AA0AE3">
                  <w:t>] (1905)</w:t>
                </w:r>
                <w:r>
                  <w:t xml:space="preserve">, </w:t>
                </w:r>
                <w:r w:rsidRPr="00A96A82">
                  <w:t xml:space="preserve">his </w:t>
                </w:r>
                <w:r w:rsidRPr="00A96A82">
                  <w:rPr>
                    <w:i/>
                    <w:iCs/>
                  </w:rPr>
                  <w:t>Portrait of Madame Matisse</w:t>
                </w:r>
                <w:r>
                  <w:t xml:space="preserve"> (also known as </w:t>
                </w:r>
                <w:r w:rsidRPr="000D3589">
                  <w:rPr>
                    <w:i/>
                  </w:rPr>
                  <w:t>The G</w:t>
                </w:r>
                <w:r w:rsidRPr="000D3589">
                  <w:rPr>
                    <w:i/>
                    <w:lang w:val="nl-NL"/>
                  </w:rPr>
                  <w:t xml:space="preserve">reen </w:t>
                </w:r>
                <w:r w:rsidRPr="000D3589">
                  <w:rPr>
                    <w:i/>
                  </w:rPr>
                  <w:t>Stripe,</w:t>
                </w:r>
                <w:r w:rsidRPr="00A96A82">
                  <w:t xml:space="preserve"> 1905</w:t>
                </w:r>
                <w:r>
                  <w:t xml:space="preserve">), </w:t>
                </w:r>
                <w:r w:rsidRPr="00A96A82">
                  <w:rPr>
                    <w:lang w:val="fr-FR"/>
                  </w:rPr>
                  <w:t>Georges Braque</w:t>
                </w:r>
                <w:r>
                  <w:t>’s</w:t>
                </w:r>
                <w:r w:rsidRPr="00A96A82">
                  <w:t xml:space="preserve"> </w:t>
                </w:r>
                <w:r w:rsidRPr="00A96A82">
                  <w:rPr>
                    <w:i/>
                    <w:iCs/>
                  </w:rPr>
                  <w:t>Landscape near Antwerp</w:t>
                </w:r>
                <w:r w:rsidRPr="00A96A82">
                  <w:t xml:space="preserve"> (1906), and Vlaminck’s </w:t>
                </w:r>
                <w:r w:rsidRPr="00A96A82">
                  <w:rPr>
                    <w:i/>
                    <w:iCs/>
                    <w:lang w:val="nl-NL"/>
                  </w:rPr>
                  <w:t>Red Trees</w:t>
                </w:r>
                <w:r w:rsidRPr="00A96A82">
                  <w:t xml:space="preserve"> (1906) fulfilled such a prescription, ushering in a bold formalism</w:t>
                </w:r>
                <w:r w:rsidR="00AA0AE3">
                  <w:t xml:space="preserve">. </w:t>
                </w:r>
                <w:r w:rsidRPr="00A96A82">
                  <w:t>While the anarchist Vlaminck tended toward unbridled chaos, in the hands of Matisse, Derain, and Braque, Fauvism approached a compositional classicism, with a concern for structure following Cézanne and foreshadowing Cubism</w:t>
                </w:r>
                <w:r w:rsidR="00AA0AE3">
                  <w:t xml:space="preserve">. </w:t>
                </w:r>
                <w:r w:rsidRPr="00A96A82">
                  <w:t xml:space="preserve">Some of Derain’s finest canvasses, executed during visits to London in 1905-06, reveal his exuberant use of saturated </w:t>
                </w:r>
                <w:r w:rsidRPr="00A96A82">
                  <w:rPr>
                    <w:lang w:val="fr-FR"/>
                  </w:rPr>
                  <w:t>colour</w:t>
                </w:r>
                <w:r w:rsidRPr="00A96A82">
                  <w:t xml:space="preserve"> juxtaposed within a tightly controlled picture plane </w:t>
                </w:r>
                <w:r>
                  <w:t>(</w:t>
                </w:r>
                <w:r w:rsidRPr="00A96A82">
                  <w:rPr>
                    <w:i/>
                    <w:iCs/>
                  </w:rPr>
                  <w:t>London Bridge, Winter</w:t>
                </w:r>
                <w:r w:rsidR="00AA0AE3">
                  <w:rPr>
                    <w:iCs/>
                  </w:rPr>
                  <w:t xml:space="preserve"> </w:t>
                </w:r>
                <w:r w:rsidRPr="00A96A82">
                  <w:rPr>
                    <w:i/>
                    <w:iCs/>
                  </w:rPr>
                  <w:t>1906</w:t>
                </w:r>
                <w:r>
                  <w:t>)</w:t>
                </w:r>
                <w:r w:rsidR="00AA0AE3">
                  <w:t xml:space="preserve">. </w:t>
                </w:r>
              </w:p>
              <w:p w14:paraId="4F252213" w14:textId="77777777" w:rsidR="00F54550" w:rsidRPr="00A96A82" w:rsidRDefault="00F54550" w:rsidP="00F54550">
                <w:pPr>
                  <w:rPr>
                    <w:rFonts w:eastAsia="Times New Roman Bold" w:cs="Times New Roman Bold"/>
                  </w:rPr>
                </w:pPr>
              </w:p>
              <w:p w14:paraId="5E990DDD" w14:textId="77777777" w:rsidR="003F0D73" w:rsidRDefault="00F54550" w:rsidP="00F54550">
                <w:r w:rsidRPr="00A96A82">
                  <w:t xml:space="preserve">Matisse defined Fauvist principles retrospectively in his </w:t>
                </w:r>
                <w:r w:rsidR="00AA0AE3">
                  <w:t>‘</w:t>
                </w:r>
                <w:r w:rsidRPr="00A96A82">
                  <w:t>Notes of a Painter</w:t>
                </w:r>
                <w:r w:rsidR="00AA0AE3">
                  <w:t>’</w:t>
                </w:r>
                <w:r w:rsidRPr="00A96A82">
                  <w:t xml:space="preserve">, stressing </w:t>
                </w:r>
                <w:r w:rsidRPr="00A96A82">
                  <w:rPr>
                    <w:lang w:val="fr-FR"/>
                  </w:rPr>
                  <w:t>colour</w:t>
                </w:r>
                <w:r w:rsidRPr="00A96A82">
                  <w:t xml:space="preserve">’s relationship to music: </w:t>
                </w:r>
                <w:r w:rsidR="00AA0AE3">
                  <w:t>‘</w:t>
                </w:r>
                <w:r w:rsidRPr="00A96A82">
                  <w:t>Composition is the art of arranging in a decorative manner the various elements at the painter’s disposal for the expression of his feelings. . . . A work of art mus</w:t>
                </w:r>
                <w:r>
                  <w:t>t be harmonious in its entirety</w:t>
                </w:r>
                <w:r w:rsidR="00AA0AE3">
                  <w:t>’</w:t>
                </w:r>
                <w:r>
                  <w:t xml:space="preserve"> </w:t>
                </w:r>
                <w:r w:rsidRPr="00A96A82">
                  <w:t>(</w:t>
                </w:r>
                <w:r w:rsidRPr="00A96A82">
                  <w:rPr>
                    <w:i/>
                    <w:iCs/>
                  </w:rPr>
                  <w:t>La</w:t>
                </w:r>
                <w:r w:rsidRPr="00A96A82">
                  <w:t xml:space="preserve"> </w:t>
                </w:r>
                <w:r w:rsidRPr="00A96A82">
                  <w:rPr>
                    <w:i/>
                    <w:iCs/>
                  </w:rPr>
                  <w:t>Grande Revue</w:t>
                </w:r>
                <w:r w:rsidRPr="00A96A82">
                  <w:t>, Paris, December 25, 1908)</w:t>
                </w:r>
                <w:r>
                  <w:t xml:space="preserve">. </w:t>
                </w:r>
                <w:r w:rsidRPr="00A96A82">
                  <w:t>Fauvism yoked external reality to the artist</w:t>
                </w:r>
                <w:r w:rsidRPr="00A96A82">
                  <w:rPr>
                    <w:lang w:val="fr-FR"/>
                  </w:rPr>
                  <w:t>’</w:t>
                </w:r>
                <w:r w:rsidRPr="00A96A82">
                  <w:t>s interiority, offering a glimpse into the realm of the unconscious, a critical theme of early twentieth-century art</w:t>
                </w:r>
                <w:r w:rsidR="00AA0AE3">
                  <w:t xml:space="preserve">. </w:t>
                </w:r>
                <w:r w:rsidRPr="00A96A82">
                  <w:t>Nonetheless, the posthumous and widely celebrated memorial of Cézanne</w:t>
                </w:r>
                <w:r w:rsidRPr="00A96A82">
                  <w:rPr>
                    <w:lang w:val="fr-FR"/>
                  </w:rPr>
                  <w:t>’</w:t>
                </w:r>
                <w:r w:rsidRPr="00A96A82">
                  <w:t>s work at the 1907 Salon d</w:t>
                </w:r>
                <w:r w:rsidRPr="00A96A82">
                  <w:rPr>
                    <w:lang w:val="fr-FR"/>
                  </w:rPr>
                  <w:t>’</w:t>
                </w:r>
                <w:r w:rsidRPr="00A96A82">
                  <w:t>Automne hastened Fauvism’s end</w:t>
                </w:r>
                <w:r w:rsidR="00AA0AE3">
                  <w:t xml:space="preserve">. </w:t>
                </w:r>
                <w:r w:rsidRPr="00A96A82">
                  <w:t xml:space="preserve">Most of the group gradually abandoned the free application of </w:t>
                </w:r>
                <w:r w:rsidRPr="00A96A82">
                  <w:rPr>
                    <w:lang w:val="fr-FR"/>
                  </w:rPr>
                  <w:t>colour</w:t>
                </w:r>
                <w:r>
                  <w:t xml:space="preserve"> in favo</w:t>
                </w:r>
                <w:r w:rsidR="00AA0AE3">
                  <w:t>u</w:t>
                </w:r>
                <w:r>
                  <w:t xml:space="preserve">r of linear structure. </w:t>
                </w:r>
                <w:r w:rsidRPr="00A96A82">
                  <w:t>Matisse successfully re-invented his style as he turned to large, lyrical studio pictures that married his interest in Islami</w:t>
                </w:r>
                <w:r>
                  <w:t>c, African, and decorative arts</w:t>
                </w:r>
                <w:r w:rsidR="00AA0AE3">
                  <w:t xml:space="preserve">. </w:t>
                </w:r>
                <w:r w:rsidRPr="00A96A82">
                  <w:t xml:space="preserve">Derain, Friesz and Braque met Picasso, and in Paris explored a newly subdued </w:t>
                </w:r>
                <w:r w:rsidRPr="00A96A82">
                  <w:rPr>
                    <w:lang w:val="fr-FR"/>
                  </w:rPr>
                  <w:t>colour</w:t>
                </w:r>
                <w:r w:rsidRPr="00A96A82">
                  <w:t xml:space="preserve"> palette, analytical perspectives, and a return to order.</w:t>
                </w:r>
              </w:p>
            </w:tc>
          </w:sdtContent>
        </w:sdt>
      </w:tr>
      <w:tr w:rsidR="003235A7" w14:paraId="4AD51621" w14:textId="77777777" w:rsidTr="003235A7">
        <w:tc>
          <w:tcPr>
            <w:tcW w:w="9016" w:type="dxa"/>
          </w:tcPr>
          <w:p w14:paraId="484A086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D0408B26A7AC458EB858C33F8D564A1D"/>
              </w:placeholder>
            </w:sdtPr>
            <w:sdtEndPr/>
            <w:sdtContent>
              <w:p w14:paraId="5B319E5A" w14:textId="77777777" w:rsidR="0033208D" w:rsidRDefault="0051550A" w:rsidP="0033208D">
                <w:sdt>
                  <w:sdtPr>
                    <w:id w:val="-1222280289"/>
                    <w:citation/>
                  </w:sdtPr>
                  <w:sdtEndPr/>
                  <w:sdtContent>
                    <w:r w:rsidR="0033208D">
                      <w:fldChar w:fldCharType="begin"/>
                    </w:r>
                    <w:r w:rsidR="0033208D">
                      <w:rPr>
                        <w:lang w:val="en-US"/>
                      </w:rPr>
                      <w:instrText xml:space="preserve"> CITATION Bar51 \l 1033 </w:instrText>
                    </w:r>
                    <w:r w:rsidR="0033208D">
                      <w:fldChar w:fldCharType="separate"/>
                    </w:r>
                    <w:r w:rsidR="0033208D">
                      <w:rPr>
                        <w:noProof/>
                        <w:lang w:val="en-US"/>
                      </w:rPr>
                      <w:t>(Barr)</w:t>
                    </w:r>
                    <w:r w:rsidR="0033208D">
                      <w:fldChar w:fldCharType="end"/>
                    </w:r>
                  </w:sdtContent>
                </w:sdt>
              </w:p>
              <w:p w14:paraId="1994C65A" w14:textId="77777777" w:rsidR="0033208D" w:rsidRDefault="0033208D" w:rsidP="0033208D"/>
              <w:p w14:paraId="7B8A347F" w14:textId="77777777" w:rsidR="0033208D" w:rsidRDefault="0051550A" w:rsidP="0033208D">
                <w:sdt>
                  <w:sdtPr>
                    <w:id w:val="-1316647589"/>
                    <w:citation/>
                  </w:sdtPr>
                  <w:sdtEndPr/>
                  <w:sdtContent>
                    <w:r w:rsidR="0033208D">
                      <w:fldChar w:fldCharType="begin"/>
                    </w:r>
                    <w:r w:rsidR="0033208D">
                      <w:rPr>
                        <w:lang w:val="en-US"/>
                      </w:rPr>
                      <w:instrText xml:space="preserve"> CITATION But94 \l 1033 </w:instrText>
                    </w:r>
                    <w:r w:rsidR="0033208D">
                      <w:fldChar w:fldCharType="separate"/>
                    </w:r>
                    <w:r w:rsidR="0033208D">
                      <w:rPr>
                        <w:noProof/>
                        <w:lang w:val="en-US"/>
                      </w:rPr>
                      <w:t>(Butler)</w:t>
                    </w:r>
                    <w:r w:rsidR="0033208D">
                      <w:fldChar w:fldCharType="end"/>
                    </w:r>
                  </w:sdtContent>
                </w:sdt>
              </w:p>
              <w:p w14:paraId="000CE91F" w14:textId="77777777" w:rsidR="0033208D" w:rsidRDefault="0033208D" w:rsidP="0033208D"/>
              <w:p w14:paraId="0A57FCD8" w14:textId="77777777" w:rsidR="0033208D" w:rsidRDefault="0051550A" w:rsidP="0033208D">
                <w:sdt>
                  <w:sdtPr>
                    <w:id w:val="681717525"/>
                    <w:citation/>
                  </w:sdtPr>
                  <w:sdtEndPr/>
                  <w:sdtContent>
                    <w:r w:rsidR="0033208D">
                      <w:fldChar w:fldCharType="begin"/>
                    </w:r>
                    <w:r w:rsidR="0033208D">
                      <w:rPr>
                        <w:lang w:val="en-US"/>
                      </w:rPr>
                      <w:instrText xml:space="preserve"> CITATION Chi96 \l 1033 </w:instrText>
                    </w:r>
                    <w:r w:rsidR="0033208D">
                      <w:fldChar w:fldCharType="separate"/>
                    </w:r>
                    <w:r w:rsidR="0033208D">
                      <w:rPr>
                        <w:noProof/>
                        <w:lang w:val="en-US"/>
                      </w:rPr>
                      <w:t>(Chipp)</w:t>
                    </w:r>
                    <w:r w:rsidR="0033208D">
                      <w:fldChar w:fldCharType="end"/>
                    </w:r>
                  </w:sdtContent>
                </w:sdt>
              </w:p>
              <w:p w14:paraId="6C8B8EE2" w14:textId="77777777" w:rsidR="0033208D" w:rsidRDefault="0033208D" w:rsidP="0033208D"/>
              <w:p w14:paraId="40F5663D" w14:textId="77777777" w:rsidR="0033208D" w:rsidRDefault="0051550A" w:rsidP="0033208D">
                <w:sdt>
                  <w:sdtPr>
                    <w:id w:val="-54387742"/>
                    <w:citation/>
                  </w:sdtPr>
                  <w:sdtEndPr/>
                  <w:sdtContent>
                    <w:r w:rsidR="0033208D">
                      <w:fldChar w:fldCharType="begin"/>
                    </w:r>
                    <w:r w:rsidR="0033208D">
                      <w:rPr>
                        <w:lang w:val="en-US"/>
                      </w:rPr>
                      <w:instrText xml:space="preserve"> CITATION Dut50 \l 1033 </w:instrText>
                    </w:r>
                    <w:r w:rsidR="0033208D">
                      <w:fldChar w:fldCharType="separate"/>
                    </w:r>
                    <w:r w:rsidR="0033208D">
                      <w:rPr>
                        <w:noProof/>
                        <w:lang w:val="en-US"/>
                      </w:rPr>
                      <w:t>(Duthuit)</w:t>
                    </w:r>
                    <w:r w:rsidR="0033208D">
                      <w:fldChar w:fldCharType="end"/>
                    </w:r>
                  </w:sdtContent>
                </w:sdt>
              </w:p>
              <w:p w14:paraId="215FF66C" w14:textId="77777777" w:rsidR="0033208D" w:rsidRDefault="0033208D" w:rsidP="0033208D"/>
              <w:p w14:paraId="797D52EA" w14:textId="77777777" w:rsidR="0033208D" w:rsidRDefault="0051550A" w:rsidP="0033208D">
                <w:sdt>
                  <w:sdtPr>
                    <w:id w:val="686642240"/>
                    <w:citation/>
                  </w:sdtPr>
                  <w:sdtEndPr/>
                  <w:sdtContent>
                    <w:r w:rsidR="0033208D">
                      <w:fldChar w:fldCharType="begin"/>
                    </w:r>
                    <w:r w:rsidR="0033208D">
                      <w:rPr>
                        <w:lang w:val="en-US"/>
                      </w:rPr>
                      <w:instrText xml:space="preserve"> CITATION Eld92 \l 1033 </w:instrText>
                    </w:r>
                    <w:r w:rsidR="0033208D">
                      <w:fldChar w:fldCharType="separate"/>
                    </w:r>
                    <w:r w:rsidR="0033208D">
                      <w:rPr>
                        <w:noProof/>
                        <w:lang w:val="en-US"/>
                      </w:rPr>
                      <w:t>(Elderfield)</w:t>
                    </w:r>
                    <w:r w:rsidR="0033208D">
                      <w:fldChar w:fldCharType="end"/>
                    </w:r>
                  </w:sdtContent>
                </w:sdt>
              </w:p>
              <w:p w14:paraId="57E2D85D" w14:textId="77777777" w:rsidR="0033208D" w:rsidRDefault="0033208D" w:rsidP="0033208D"/>
              <w:p w14:paraId="34933D48" w14:textId="77777777" w:rsidR="0033208D" w:rsidRDefault="0051550A" w:rsidP="0033208D">
                <w:sdt>
                  <w:sdtPr>
                    <w:id w:val="44100846"/>
                    <w:citation/>
                  </w:sdtPr>
                  <w:sdtEndPr/>
                  <w:sdtContent>
                    <w:r w:rsidR="0033208D">
                      <w:fldChar w:fldCharType="begin"/>
                    </w:r>
                    <w:r w:rsidR="0033208D">
                      <w:rPr>
                        <w:lang w:val="en-US"/>
                      </w:rPr>
                      <w:instrText xml:space="preserve"> CITATION Fla95 \l 1033 </w:instrText>
                    </w:r>
                    <w:r w:rsidR="0033208D">
                      <w:fldChar w:fldCharType="separate"/>
                    </w:r>
                    <w:r w:rsidR="0033208D">
                      <w:rPr>
                        <w:noProof/>
                        <w:lang w:val="en-US"/>
                      </w:rPr>
                      <w:t>(Flam)</w:t>
                    </w:r>
                    <w:r w:rsidR="0033208D">
                      <w:fldChar w:fldCharType="end"/>
                    </w:r>
                  </w:sdtContent>
                </w:sdt>
              </w:p>
              <w:p w14:paraId="0FA2B04D" w14:textId="77777777" w:rsidR="0033208D" w:rsidRDefault="0033208D" w:rsidP="0033208D"/>
              <w:p w14:paraId="6F5235D6" w14:textId="77777777" w:rsidR="0033208D" w:rsidRDefault="0051550A" w:rsidP="0033208D">
                <w:sdt>
                  <w:sdtPr>
                    <w:id w:val="88273974"/>
                    <w:citation/>
                  </w:sdtPr>
                  <w:sdtEndPr/>
                  <w:sdtContent>
                    <w:r w:rsidR="0033208D">
                      <w:fldChar w:fldCharType="begin"/>
                    </w:r>
                    <w:r w:rsidR="0033208D">
                      <w:rPr>
                        <w:lang w:val="en-US"/>
                      </w:rPr>
                      <w:instrText xml:space="preserve"> CITATION Gol86 \l 1033 </w:instrText>
                    </w:r>
                    <w:r w:rsidR="0033208D">
                      <w:fldChar w:fldCharType="separate"/>
                    </w:r>
                    <w:r w:rsidR="0033208D">
                      <w:rPr>
                        <w:noProof/>
                        <w:lang w:val="en-US"/>
                      </w:rPr>
                      <w:t>(Goldwater)</w:t>
                    </w:r>
                    <w:r w:rsidR="0033208D">
                      <w:fldChar w:fldCharType="end"/>
                    </w:r>
                  </w:sdtContent>
                </w:sdt>
              </w:p>
              <w:p w14:paraId="3FE857F7" w14:textId="77777777" w:rsidR="0033208D" w:rsidRDefault="0033208D" w:rsidP="0033208D"/>
              <w:p w14:paraId="4F837712" w14:textId="77777777" w:rsidR="0033208D" w:rsidRDefault="0051550A" w:rsidP="0033208D">
                <w:sdt>
                  <w:sdtPr>
                    <w:id w:val="315461947"/>
                    <w:citation/>
                  </w:sdtPr>
                  <w:sdtEndPr/>
                  <w:sdtContent>
                    <w:r w:rsidR="0033208D">
                      <w:fldChar w:fldCharType="begin"/>
                    </w:r>
                    <w:r w:rsidR="0033208D">
                      <w:rPr>
                        <w:lang w:val="en-US"/>
                      </w:rPr>
                      <w:instrText xml:space="preserve"> CITATION Her92 \l 1033 </w:instrText>
                    </w:r>
                    <w:r w:rsidR="0033208D">
                      <w:fldChar w:fldCharType="separate"/>
                    </w:r>
                    <w:r w:rsidR="0033208D">
                      <w:rPr>
                        <w:noProof/>
                        <w:lang w:val="en-US"/>
                      </w:rPr>
                      <w:t>(Herbert)</w:t>
                    </w:r>
                    <w:r w:rsidR="0033208D">
                      <w:fldChar w:fldCharType="end"/>
                    </w:r>
                  </w:sdtContent>
                </w:sdt>
              </w:p>
              <w:p w14:paraId="017BCD4D" w14:textId="77777777" w:rsidR="0033208D" w:rsidRDefault="0033208D" w:rsidP="0033208D"/>
              <w:p w14:paraId="057FBBB3" w14:textId="77777777" w:rsidR="0033208D" w:rsidRDefault="0051550A" w:rsidP="0033208D">
                <w:sdt>
                  <w:sdtPr>
                    <w:id w:val="-2026080212"/>
                    <w:citation/>
                  </w:sdtPr>
                  <w:sdtEndPr/>
                  <w:sdtContent>
                    <w:r w:rsidR="0033208D">
                      <w:fldChar w:fldCharType="begin"/>
                    </w:r>
                    <w:r w:rsidR="0033208D">
                      <w:rPr>
                        <w:lang w:val="en-US"/>
                      </w:rPr>
                      <w:instrText xml:space="preserve"> CITATION Per93 \l 1033 </w:instrText>
                    </w:r>
                    <w:r w:rsidR="0033208D">
                      <w:fldChar w:fldCharType="separate"/>
                    </w:r>
                    <w:r w:rsidR="0033208D">
                      <w:rPr>
                        <w:noProof/>
                        <w:lang w:val="en-US"/>
                      </w:rPr>
                      <w:t>(Perry, G., et. al.)</w:t>
                    </w:r>
                    <w:r w:rsidR="0033208D">
                      <w:fldChar w:fldCharType="end"/>
                    </w:r>
                  </w:sdtContent>
                </w:sdt>
              </w:p>
              <w:p w14:paraId="10506267" w14:textId="77777777" w:rsidR="0033208D" w:rsidRDefault="0033208D" w:rsidP="0033208D"/>
              <w:p w14:paraId="76DBB402" w14:textId="77777777" w:rsidR="0033208D" w:rsidRDefault="0051550A" w:rsidP="0033208D">
                <w:sdt>
                  <w:sdtPr>
                    <w:id w:val="1534451693"/>
                    <w:citation/>
                  </w:sdtPr>
                  <w:sdtEndPr/>
                  <w:sdtContent>
                    <w:r w:rsidR="0033208D">
                      <w:fldChar w:fldCharType="begin"/>
                    </w:r>
                    <w:r w:rsidR="0033208D">
                      <w:rPr>
                        <w:lang w:val="en-US"/>
                      </w:rPr>
                      <w:instrText xml:space="preserve"> CITATION Rew52 \l 1033 </w:instrText>
                    </w:r>
                    <w:r w:rsidR="0033208D">
                      <w:fldChar w:fldCharType="separate"/>
                    </w:r>
                    <w:r w:rsidR="0033208D">
                      <w:rPr>
                        <w:noProof/>
                        <w:lang w:val="en-US"/>
                      </w:rPr>
                      <w:t>(Rewald)</w:t>
                    </w:r>
                    <w:r w:rsidR="0033208D">
                      <w:fldChar w:fldCharType="end"/>
                    </w:r>
                  </w:sdtContent>
                </w:sdt>
              </w:p>
              <w:p w14:paraId="6595A033" w14:textId="77777777" w:rsidR="0033208D" w:rsidRDefault="0033208D" w:rsidP="0033208D"/>
              <w:p w14:paraId="382FB119" w14:textId="77777777" w:rsidR="0033208D" w:rsidRDefault="0051550A" w:rsidP="0033208D">
                <w:sdt>
                  <w:sdtPr>
                    <w:id w:val="-1507596303"/>
                    <w:citation/>
                  </w:sdtPr>
                  <w:sdtEndPr/>
                  <w:sdtContent>
                    <w:r w:rsidR="0033208D">
                      <w:fldChar w:fldCharType="begin"/>
                    </w:r>
                    <w:r w:rsidR="0033208D">
                      <w:rPr>
                        <w:lang w:val="en-US"/>
                      </w:rPr>
                      <w:instrText xml:space="preserve"> CITATION Whi97 \l 1033 </w:instrText>
                    </w:r>
                    <w:r w:rsidR="0033208D">
                      <w:fldChar w:fldCharType="separate"/>
                    </w:r>
                    <w:r w:rsidR="0033208D">
                      <w:rPr>
                        <w:noProof/>
                        <w:lang w:val="en-US"/>
                      </w:rPr>
                      <w:t>(Whitfield)</w:t>
                    </w:r>
                    <w:r w:rsidR="0033208D">
                      <w:fldChar w:fldCharType="end"/>
                    </w:r>
                  </w:sdtContent>
                </w:sdt>
              </w:p>
              <w:p w14:paraId="18A9ED7E" w14:textId="77777777" w:rsidR="0033208D" w:rsidRDefault="0033208D" w:rsidP="0033208D"/>
              <w:p w14:paraId="4A08B358" w14:textId="77777777" w:rsidR="003235A7" w:rsidRDefault="0051550A" w:rsidP="0033208D">
                <w:sdt>
                  <w:sdtPr>
                    <w:id w:val="-870071751"/>
                    <w:citation/>
                  </w:sdtPr>
                  <w:sdtEndPr/>
                  <w:sdtContent>
                    <w:r w:rsidR="0033208D">
                      <w:fldChar w:fldCharType="begin"/>
                    </w:r>
                    <w:r w:rsidR="0033208D">
                      <w:rPr>
                        <w:lang w:val="en-US"/>
                      </w:rPr>
                      <w:instrText xml:space="preserve"> CITATION Whi96 \l 1033 </w:instrText>
                    </w:r>
                    <w:r w:rsidR="0033208D">
                      <w:fldChar w:fldCharType="separate"/>
                    </w:r>
                    <w:r w:rsidR="0033208D">
                      <w:rPr>
                        <w:noProof/>
                        <w:lang w:val="en-US"/>
                      </w:rPr>
                      <w:t>(Whitfield, Fauvism)</w:t>
                    </w:r>
                    <w:r w:rsidR="0033208D">
                      <w:fldChar w:fldCharType="end"/>
                    </w:r>
                  </w:sdtContent>
                </w:sdt>
              </w:p>
            </w:sdtContent>
          </w:sdt>
        </w:tc>
      </w:tr>
    </w:tbl>
    <w:p w14:paraId="6BBEBDB0"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96276D" w14:textId="77777777" w:rsidR="004360BE" w:rsidRDefault="004360BE" w:rsidP="007A0D55">
      <w:pPr>
        <w:spacing w:after="0" w:line="240" w:lineRule="auto"/>
      </w:pPr>
      <w:r>
        <w:separator/>
      </w:r>
    </w:p>
  </w:endnote>
  <w:endnote w:type="continuationSeparator" w:id="0">
    <w:p w14:paraId="6EF3BA40" w14:textId="77777777" w:rsidR="004360BE" w:rsidRDefault="004360B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imes New Roman Bold">
    <w:panose1 w:val="0202080307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7FF0A4" w14:textId="77777777" w:rsidR="004360BE" w:rsidRDefault="004360BE" w:rsidP="007A0D55">
      <w:pPr>
        <w:spacing w:after="0" w:line="240" w:lineRule="auto"/>
      </w:pPr>
      <w:r>
        <w:separator/>
      </w:r>
    </w:p>
  </w:footnote>
  <w:footnote w:type="continuationSeparator" w:id="0">
    <w:p w14:paraId="32060BE5" w14:textId="77777777" w:rsidR="004360BE" w:rsidRDefault="004360B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215C41"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ADCDBAB"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2ED"/>
    <w:rsid w:val="00032559"/>
    <w:rsid w:val="00052040"/>
    <w:rsid w:val="000B25AE"/>
    <w:rsid w:val="000B55AB"/>
    <w:rsid w:val="000B566A"/>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3208D"/>
    <w:rsid w:val="003677B6"/>
    <w:rsid w:val="003D3579"/>
    <w:rsid w:val="003E2795"/>
    <w:rsid w:val="003F0D73"/>
    <w:rsid w:val="004360BE"/>
    <w:rsid w:val="00462DBE"/>
    <w:rsid w:val="00464699"/>
    <w:rsid w:val="00483379"/>
    <w:rsid w:val="00487BC5"/>
    <w:rsid w:val="00496888"/>
    <w:rsid w:val="004A7476"/>
    <w:rsid w:val="004E5896"/>
    <w:rsid w:val="00513EE6"/>
    <w:rsid w:val="0051550A"/>
    <w:rsid w:val="00534F8F"/>
    <w:rsid w:val="00590035"/>
    <w:rsid w:val="005B177E"/>
    <w:rsid w:val="005B3921"/>
    <w:rsid w:val="005F26D7"/>
    <w:rsid w:val="005F5450"/>
    <w:rsid w:val="006D0412"/>
    <w:rsid w:val="006F32ED"/>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A0AE3"/>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640FB"/>
    <w:rsid w:val="00E85A05"/>
    <w:rsid w:val="00E95829"/>
    <w:rsid w:val="00EA606C"/>
    <w:rsid w:val="00EB0C8C"/>
    <w:rsid w:val="00EB51FD"/>
    <w:rsid w:val="00EB77DB"/>
    <w:rsid w:val="00ED139F"/>
    <w:rsid w:val="00EF74F7"/>
    <w:rsid w:val="00F36937"/>
    <w:rsid w:val="00F54550"/>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091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F32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2ED"/>
    <w:rPr>
      <w:rFonts w:ascii="Tahoma" w:hAnsi="Tahoma" w:cs="Tahoma"/>
      <w:sz w:val="16"/>
      <w:szCs w:val="16"/>
    </w:rPr>
  </w:style>
  <w:style w:type="paragraph" w:customStyle="1" w:styleId="Body">
    <w:name w:val="Body"/>
    <w:rsid w:val="00F54550"/>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en-US"/>
    </w:rPr>
  </w:style>
  <w:style w:type="paragraph" w:styleId="Caption">
    <w:name w:val="caption"/>
    <w:basedOn w:val="Normal"/>
    <w:next w:val="Normal"/>
    <w:uiPriority w:val="35"/>
    <w:semiHidden/>
    <w:qFormat/>
    <w:rsid w:val="000B566A"/>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F32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2ED"/>
    <w:rPr>
      <w:rFonts w:ascii="Tahoma" w:hAnsi="Tahoma" w:cs="Tahoma"/>
      <w:sz w:val="16"/>
      <w:szCs w:val="16"/>
    </w:rPr>
  </w:style>
  <w:style w:type="paragraph" w:customStyle="1" w:styleId="Body">
    <w:name w:val="Body"/>
    <w:rsid w:val="00F54550"/>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en-US"/>
    </w:rPr>
  </w:style>
  <w:style w:type="paragraph" w:styleId="Caption">
    <w:name w:val="caption"/>
    <w:basedOn w:val="Normal"/>
    <w:next w:val="Normal"/>
    <w:uiPriority w:val="35"/>
    <w:semiHidden/>
    <w:qFormat/>
    <w:rsid w:val="000B566A"/>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ED38995742B45ADAAA0F20EC706AEB2"/>
        <w:category>
          <w:name w:val="General"/>
          <w:gallery w:val="placeholder"/>
        </w:category>
        <w:types>
          <w:type w:val="bbPlcHdr"/>
        </w:types>
        <w:behaviors>
          <w:behavior w:val="content"/>
        </w:behaviors>
        <w:guid w:val="{BF5F1EFE-5F03-4C26-8586-E7BAE952DCB4}"/>
      </w:docPartPr>
      <w:docPartBody>
        <w:p w:rsidR="00826E26" w:rsidRDefault="00271C2D">
          <w:pPr>
            <w:pStyle w:val="0ED38995742B45ADAAA0F20EC706AEB2"/>
          </w:pPr>
          <w:r w:rsidRPr="00CC586D">
            <w:rPr>
              <w:rStyle w:val="PlaceholderText"/>
              <w:b/>
              <w:color w:val="FFFFFF" w:themeColor="background1"/>
            </w:rPr>
            <w:t>[Salutation]</w:t>
          </w:r>
        </w:p>
      </w:docPartBody>
    </w:docPart>
    <w:docPart>
      <w:docPartPr>
        <w:name w:val="EF7220747FF34726BCECD5EB028C68AE"/>
        <w:category>
          <w:name w:val="General"/>
          <w:gallery w:val="placeholder"/>
        </w:category>
        <w:types>
          <w:type w:val="bbPlcHdr"/>
        </w:types>
        <w:behaviors>
          <w:behavior w:val="content"/>
        </w:behaviors>
        <w:guid w:val="{D47375E5-73A8-4E52-834B-D95F04F45060}"/>
      </w:docPartPr>
      <w:docPartBody>
        <w:p w:rsidR="00826E26" w:rsidRDefault="00271C2D">
          <w:pPr>
            <w:pStyle w:val="EF7220747FF34726BCECD5EB028C68AE"/>
          </w:pPr>
          <w:r>
            <w:rPr>
              <w:rStyle w:val="PlaceholderText"/>
            </w:rPr>
            <w:t>[First name]</w:t>
          </w:r>
        </w:p>
      </w:docPartBody>
    </w:docPart>
    <w:docPart>
      <w:docPartPr>
        <w:name w:val="4E29777C109A4FCCB658F10330A17D0B"/>
        <w:category>
          <w:name w:val="General"/>
          <w:gallery w:val="placeholder"/>
        </w:category>
        <w:types>
          <w:type w:val="bbPlcHdr"/>
        </w:types>
        <w:behaviors>
          <w:behavior w:val="content"/>
        </w:behaviors>
        <w:guid w:val="{5F7B8FAF-A0AE-43FA-BE9F-8FF0E8BD6FA5}"/>
      </w:docPartPr>
      <w:docPartBody>
        <w:p w:rsidR="00826E26" w:rsidRDefault="00271C2D">
          <w:pPr>
            <w:pStyle w:val="4E29777C109A4FCCB658F10330A17D0B"/>
          </w:pPr>
          <w:r>
            <w:rPr>
              <w:rStyle w:val="PlaceholderText"/>
            </w:rPr>
            <w:t>[Middle name]</w:t>
          </w:r>
        </w:p>
      </w:docPartBody>
    </w:docPart>
    <w:docPart>
      <w:docPartPr>
        <w:name w:val="896FCBE66DED48A89705B6BC4CAD48F2"/>
        <w:category>
          <w:name w:val="General"/>
          <w:gallery w:val="placeholder"/>
        </w:category>
        <w:types>
          <w:type w:val="bbPlcHdr"/>
        </w:types>
        <w:behaviors>
          <w:behavior w:val="content"/>
        </w:behaviors>
        <w:guid w:val="{C63E5BEC-C82B-451C-9819-5F45ED6F957B}"/>
      </w:docPartPr>
      <w:docPartBody>
        <w:p w:rsidR="00826E26" w:rsidRDefault="00271C2D">
          <w:pPr>
            <w:pStyle w:val="896FCBE66DED48A89705B6BC4CAD48F2"/>
          </w:pPr>
          <w:r>
            <w:rPr>
              <w:rStyle w:val="PlaceholderText"/>
            </w:rPr>
            <w:t>[Last name]</w:t>
          </w:r>
        </w:p>
      </w:docPartBody>
    </w:docPart>
    <w:docPart>
      <w:docPartPr>
        <w:name w:val="971387E79D62423F8FC68373761C8F07"/>
        <w:category>
          <w:name w:val="General"/>
          <w:gallery w:val="placeholder"/>
        </w:category>
        <w:types>
          <w:type w:val="bbPlcHdr"/>
        </w:types>
        <w:behaviors>
          <w:behavior w:val="content"/>
        </w:behaviors>
        <w:guid w:val="{6448FEA5-8869-414D-9436-F4CBB6D00E75}"/>
      </w:docPartPr>
      <w:docPartBody>
        <w:p w:rsidR="00826E26" w:rsidRDefault="00271C2D">
          <w:pPr>
            <w:pStyle w:val="971387E79D62423F8FC68373761C8F07"/>
          </w:pPr>
          <w:r>
            <w:rPr>
              <w:rStyle w:val="PlaceholderText"/>
            </w:rPr>
            <w:t>[Enter your biography]</w:t>
          </w:r>
        </w:p>
      </w:docPartBody>
    </w:docPart>
    <w:docPart>
      <w:docPartPr>
        <w:name w:val="926CC36867374FEC81337AF427D95C3A"/>
        <w:category>
          <w:name w:val="General"/>
          <w:gallery w:val="placeholder"/>
        </w:category>
        <w:types>
          <w:type w:val="bbPlcHdr"/>
        </w:types>
        <w:behaviors>
          <w:behavior w:val="content"/>
        </w:behaviors>
        <w:guid w:val="{D9C56487-1D0A-4CEC-91B0-B3EE18B3113F}"/>
      </w:docPartPr>
      <w:docPartBody>
        <w:p w:rsidR="00826E26" w:rsidRDefault="00271C2D">
          <w:pPr>
            <w:pStyle w:val="926CC36867374FEC81337AF427D95C3A"/>
          </w:pPr>
          <w:r>
            <w:rPr>
              <w:rStyle w:val="PlaceholderText"/>
            </w:rPr>
            <w:t>[Enter the institution with which you are affiliated]</w:t>
          </w:r>
        </w:p>
      </w:docPartBody>
    </w:docPart>
    <w:docPart>
      <w:docPartPr>
        <w:name w:val="D05C4B8E2B5C4744BDF13B3EA1C06C31"/>
        <w:category>
          <w:name w:val="General"/>
          <w:gallery w:val="placeholder"/>
        </w:category>
        <w:types>
          <w:type w:val="bbPlcHdr"/>
        </w:types>
        <w:behaviors>
          <w:behavior w:val="content"/>
        </w:behaviors>
        <w:guid w:val="{EF78A59E-A92A-4924-A208-475018210E83}"/>
      </w:docPartPr>
      <w:docPartBody>
        <w:p w:rsidR="00826E26" w:rsidRDefault="00271C2D">
          <w:pPr>
            <w:pStyle w:val="D05C4B8E2B5C4744BDF13B3EA1C06C31"/>
          </w:pPr>
          <w:r w:rsidRPr="00EF74F7">
            <w:rPr>
              <w:b/>
              <w:color w:val="808080" w:themeColor="background1" w:themeShade="80"/>
            </w:rPr>
            <w:t>[Enter the headword for your article]</w:t>
          </w:r>
        </w:p>
      </w:docPartBody>
    </w:docPart>
    <w:docPart>
      <w:docPartPr>
        <w:name w:val="5A85E3E989484BEF9D4B0F101C43DED9"/>
        <w:category>
          <w:name w:val="General"/>
          <w:gallery w:val="placeholder"/>
        </w:category>
        <w:types>
          <w:type w:val="bbPlcHdr"/>
        </w:types>
        <w:behaviors>
          <w:behavior w:val="content"/>
        </w:behaviors>
        <w:guid w:val="{E4923457-5B19-4A27-A409-879E21BA5977}"/>
      </w:docPartPr>
      <w:docPartBody>
        <w:p w:rsidR="00826E26" w:rsidRDefault="00271C2D">
          <w:pPr>
            <w:pStyle w:val="5A85E3E989484BEF9D4B0F101C43DED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956FC2383E542D09A5C0612E1DF0991"/>
        <w:category>
          <w:name w:val="General"/>
          <w:gallery w:val="placeholder"/>
        </w:category>
        <w:types>
          <w:type w:val="bbPlcHdr"/>
        </w:types>
        <w:behaviors>
          <w:behavior w:val="content"/>
        </w:behaviors>
        <w:guid w:val="{30048C25-0211-4887-9B55-8C887EC3281B}"/>
      </w:docPartPr>
      <w:docPartBody>
        <w:p w:rsidR="00826E26" w:rsidRDefault="00271C2D">
          <w:pPr>
            <w:pStyle w:val="6956FC2383E542D09A5C0612E1DF099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DE341C997454B2BAD9EA56D3BAAEF65"/>
        <w:category>
          <w:name w:val="General"/>
          <w:gallery w:val="placeholder"/>
        </w:category>
        <w:types>
          <w:type w:val="bbPlcHdr"/>
        </w:types>
        <w:behaviors>
          <w:behavior w:val="content"/>
        </w:behaviors>
        <w:guid w:val="{65776705-4889-453A-AAD1-45420B84889F}"/>
      </w:docPartPr>
      <w:docPartBody>
        <w:p w:rsidR="00826E26" w:rsidRDefault="00271C2D">
          <w:pPr>
            <w:pStyle w:val="EDE341C997454B2BAD9EA56D3BAAEF6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0408B26A7AC458EB858C33F8D564A1D"/>
        <w:category>
          <w:name w:val="General"/>
          <w:gallery w:val="placeholder"/>
        </w:category>
        <w:types>
          <w:type w:val="bbPlcHdr"/>
        </w:types>
        <w:behaviors>
          <w:behavior w:val="content"/>
        </w:behaviors>
        <w:guid w:val="{74D26D4A-44E1-46DD-BCCA-11579D801C27}"/>
      </w:docPartPr>
      <w:docPartBody>
        <w:p w:rsidR="00826E26" w:rsidRDefault="00271C2D">
          <w:pPr>
            <w:pStyle w:val="D0408B26A7AC458EB858C33F8D564A1D"/>
          </w:pPr>
          <w:r>
            <w:rPr>
              <w:rStyle w:val="PlaceholderText"/>
            </w:rPr>
            <w:t>[Enter citations for further reading here]</w:t>
          </w:r>
        </w:p>
      </w:docPartBody>
    </w:docPart>
    <w:docPart>
      <w:docPartPr>
        <w:name w:val="307D9545E85BB545AB7014271511090C"/>
        <w:category>
          <w:name w:val="General"/>
          <w:gallery w:val="placeholder"/>
        </w:category>
        <w:types>
          <w:type w:val="bbPlcHdr"/>
        </w:types>
        <w:behaviors>
          <w:behavior w:val="content"/>
        </w:behaviors>
        <w:guid w:val="{2668ED83-2D5C-BE45-8EBC-067F73D755C0}"/>
      </w:docPartPr>
      <w:docPartBody>
        <w:p w:rsidR="00DA37EE" w:rsidRDefault="00826E26" w:rsidP="00826E26">
          <w:pPr>
            <w:pStyle w:val="307D9545E85BB545AB7014271511090C"/>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imes New Roman Bold">
    <w:panose1 w:val="0202080307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C2D"/>
    <w:rsid w:val="00271C2D"/>
    <w:rsid w:val="00826E26"/>
    <w:rsid w:val="00DA37E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6E26"/>
    <w:rPr>
      <w:color w:val="808080"/>
    </w:rPr>
  </w:style>
  <w:style w:type="paragraph" w:customStyle="1" w:styleId="0ED38995742B45ADAAA0F20EC706AEB2">
    <w:name w:val="0ED38995742B45ADAAA0F20EC706AEB2"/>
  </w:style>
  <w:style w:type="paragraph" w:customStyle="1" w:styleId="EF7220747FF34726BCECD5EB028C68AE">
    <w:name w:val="EF7220747FF34726BCECD5EB028C68AE"/>
  </w:style>
  <w:style w:type="paragraph" w:customStyle="1" w:styleId="4E29777C109A4FCCB658F10330A17D0B">
    <w:name w:val="4E29777C109A4FCCB658F10330A17D0B"/>
  </w:style>
  <w:style w:type="paragraph" w:customStyle="1" w:styleId="896FCBE66DED48A89705B6BC4CAD48F2">
    <w:name w:val="896FCBE66DED48A89705B6BC4CAD48F2"/>
  </w:style>
  <w:style w:type="paragraph" w:customStyle="1" w:styleId="971387E79D62423F8FC68373761C8F07">
    <w:name w:val="971387E79D62423F8FC68373761C8F07"/>
  </w:style>
  <w:style w:type="paragraph" w:customStyle="1" w:styleId="926CC36867374FEC81337AF427D95C3A">
    <w:name w:val="926CC36867374FEC81337AF427D95C3A"/>
  </w:style>
  <w:style w:type="paragraph" w:customStyle="1" w:styleId="D05C4B8E2B5C4744BDF13B3EA1C06C31">
    <w:name w:val="D05C4B8E2B5C4744BDF13B3EA1C06C31"/>
  </w:style>
  <w:style w:type="paragraph" w:customStyle="1" w:styleId="5A85E3E989484BEF9D4B0F101C43DED9">
    <w:name w:val="5A85E3E989484BEF9D4B0F101C43DED9"/>
  </w:style>
  <w:style w:type="paragraph" w:customStyle="1" w:styleId="6956FC2383E542D09A5C0612E1DF0991">
    <w:name w:val="6956FC2383E542D09A5C0612E1DF0991"/>
  </w:style>
  <w:style w:type="paragraph" w:customStyle="1" w:styleId="EDE341C997454B2BAD9EA56D3BAAEF65">
    <w:name w:val="EDE341C997454B2BAD9EA56D3BAAEF65"/>
  </w:style>
  <w:style w:type="paragraph" w:customStyle="1" w:styleId="D0408B26A7AC458EB858C33F8D564A1D">
    <w:name w:val="D0408B26A7AC458EB858C33F8D564A1D"/>
  </w:style>
  <w:style w:type="paragraph" w:customStyle="1" w:styleId="307D9545E85BB545AB7014271511090C">
    <w:name w:val="307D9545E85BB545AB7014271511090C"/>
    <w:rsid w:val="00826E26"/>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6E26"/>
    <w:rPr>
      <w:color w:val="808080"/>
    </w:rPr>
  </w:style>
  <w:style w:type="paragraph" w:customStyle="1" w:styleId="0ED38995742B45ADAAA0F20EC706AEB2">
    <w:name w:val="0ED38995742B45ADAAA0F20EC706AEB2"/>
  </w:style>
  <w:style w:type="paragraph" w:customStyle="1" w:styleId="EF7220747FF34726BCECD5EB028C68AE">
    <w:name w:val="EF7220747FF34726BCECD5EB028C68AE"/>
  </w:style>
  <w:style w:type="paragraph" w:customStyle="1" w:styleId="4E29777C109A4FCCB658F10330A17D0B">
    <w:name w:val="4E29777C109A4FCCB658F10330A17D0B"/>
  </w:style>
  <w:style w:type="paragraph" w:customStyle="1" w:styleId="896FCBE66DED48A89705B6BC4CAD48F2">
    <w:name w:val="896FCBE66DED48A89705B6BC4CAD48F2"/>
  </w:style>
  <w:style w:type="paragraph" w:customStyle="1" w:styleId="971387E79D62423F8FC68373761C8F07">
    <w:name w:val="971387E79D62423F8FC68373761C8F07"/>
  </w:style>
  <w:style w:type="paragraph" w:customStyle="1" w:styleId="926CC36867374FEC81337AF427D95C3A">
    <w:name w:val="926CC36867374FEC81337AF427D95C3A"/>
  </w:style>
  <w:style w:type="paragraph" w:customStyle="1" w:styleId="D05C4B8E2B5C4744BDF13B3EA1C06C31">
    <w:name w:val="D05C4B8E2B5C4744BDF13B3EA1C06C31"/>
  </w:style>
  <w:style w:type="paragraph" w:customStyle="1" w:styleId="5A85E3E989484BEF9D4B0F101C43DED9">
    <w:name w:val="5A85E3E989484BEF9D4B0F101C43DED9"/>
  </w:style>
  <w:style w:type="paragraph" w:customStyle="1" w:styleId="6956FC2383E542D09A5C0612E1DF0991">
    <w:name w:val="6956FC2383E542D09A5C0612E1DF0991"/>
  </w:style>
  <w:style w:type="paragraph" w:customStyle="1" w:styleId="EDE341C997454B2BAD9EA56D3BAAEF65">
    <w:name w:val="EDE341C997454B2BAD9EA56D3BAAEF65"/>
  </w:style>
  <w:style w:type="paragraph" w:customStyle="1" w:styleId="D0408B26A7AC458EB858C33F8D564A1D">
    <w:name w:val="D0408B26A7AC458EB858C33F8D564A1D"/>
  </w:style>
  <w:style w:type="paragraph" w:customStyle="1" w:styleId="307D9545E85BB545AB7014271511090C">
    <w:name w:val="307D9545E85BB545AB7014271511090C"/>
    <w:rsid w:val="00826E26"/>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Bar51</b:Tag>
    <b:SourceType>Book</b:SourceType>
    <b:Guid>{EC910144-688A-4597-B88F-AE7036E50D5E}</b:Guid>
    <b:Author>
      <b:Author>
        <b:NameList>
          <b:Person>
            <b:Last>Barr</b:Last>
            <b:First>A.</b:First>
          </b:Person>
        </b:NameList>
      </b:Author>
    </b:Author>
    <b:Title>Matisse, His Art and His Public</b:Title>
    <b:Year>1951</b:Year>
    <b:City>New York</b:City>
    <b:Publisher>The Museum of Modern Art</b:Publisher>
    <b:RefOrder>1</b:RefOrder>
  </b:Source>
  <b:Source>
    <b:Tag>But94</b:Tag>
    <b:SourceType>BookSection</b:SourceType>
    <b:Guid>{83EBC386-3C49-4A0C-AD03-118EA6133A09}</b:Guid>
    <b:Author>
      <b:Author>
        <b:NameList>
          <b:Person>
            <b:Last>Butler</b:Last>
            <b:First>C.</b:First>
          </b:Person>
        </b:NameList>
      </b:Author>
    </b:Author>
    <b:Title>The Development of a Modernist Aesthetic: New Languages for Painting and Music</b:Title>
    <b:Year>1994</b:Year>
    <b:City>Oxford</b:City>
    <b:Publisher>Clarendon Press</b:Publisher>
    <b:BookTitle>Early Modernism: Literature, Music and Painting in Europe, 1900-1916</b:BookTitle>
    <b:Pages>25-87</b:Pages>
    <b:RefOrder>2</b:RefOrder>
  </b:Source>
  <b:Source>
    <b:Tag>Chi96</b:Tag>
    <b:SourceType>BookSection</b:SourceType>
    <b:Guid>{C11CD5E0-6467-4FC9-8A3C-C9CCC380F16F}</b:Guid>
    <b:Author>
      <b:Author>
        <b:NameList>
          <b:Person>
            <b:Last>Chipp</b:Last>
            <b:First>H.</b:First>
          </b:Person>
        </b:NameList>
      </b:Author>
    </b:Author>
    <b:Title>Fauvism and Expressionism: The Creative Intuition</b:Title>
    <b:BookTitle>Theories of Modern Art: A Source Book by Artists and Critics</b:BookTitle>
    <b:Year>1996</b:Year>
    <b:Pages>130-39</b:Pages>
    <b:City>Berkeley;  Los Angeles and London</b:City>
    <b:Publisher>U of California P</b:Publisher>
    <b:Comments>Includes Matisse’s “Notes of a Painter” (1908)</b:Comments>
    <b:RefOrder>3</b:RefOrder>
  </b:Source>
  <b:Source>
    <b:Tag>Dut50</b:Tag>
    <b:SourceType>Book</b:SourceType>
    <b:Guid>{A3B2DFDF-D4E6-4583-BFEC-65E230831540}</b:Guid>
    <b:Title>The Fauve Painters</b:Title>
    <b:Year>1950</b:Year>
    <b:City>New York</b:City>
    <b:Publisher>Wittenborn, Schultz</b:Publisher>
    <b:Author>
      <b:Author>
        <b:NameList>
          <b:Person>
            <b:Last>Duthuit</b:Last>
            <b:First>G.</b:First>
          </b:Person>
        </b:NameList>
      </b:Author>
    </b:Author>
    <b:Comments>The Documents of Modern Art series, edited by Robert Motherwell</b:Comments>
    <b:RefOrder>4</b:RefOrder>
  </b:Source>
  <b:Source>
    <b:Tag>Eld92</b:Tag>
    <b:SourceType>Book</b:SourceType>
    <b:Guid>{907143D6-0686-4D02-A0E7-452812FC73FF}</b:Guid>
    <b:Author>
      <b:Author>
        <b:NameList>
          <b:Person>
            <b:Last>Elderfield</b:Last>
            <b:First>J.</b:First>
          </b:Person>
        </b:NameList>
      </b:Author>
    </b:Author>
    <b:Title>Henri Matisse: A Retrospective</b:Title>
    <b:Year>1992</b:Year>
    <b:City>New York</b:City>
    <b:Publisher>The Museum of Modern Art</b:Publisher>
    <b:RefOrder>5</b:RefOrder>
  </b:Source>
  <b:Source>
    <b:Tag>Fla95</b:Tag>
    <b:SourceType>Book</b:SourceType>
    <b:Guid>{34AEE7D0-402E-4894-8B21-C58EA18B5D88}</b:Guid>
    <b:Author>
      <b:Author>
        <b:NameList>
          <b:Person>
            <b:Last>Flam</b:Last>
            <b:First>J.</b:First>
          </b:Person>
        </b:NameList>
      </b:Author>
    </b:Author>
    <b:Title>Matisse on Art: Documents of Twentieth-Century Art</b:Title>
    <b:Year>1995</b:Year>
    <b:City>Berkeley</b:City>
    <b:Publisher>U of California P</b:Publisher>
    <b:RefOrder>6</b:RefOrder>
  </b:Source>
  <b:Source>
    <b:Tag>Gol86</b:Tag>
    <b:SourceType>BookSection</b:SourceType>
    <b:Guid>{B40E7B7A-F565-4B11-A7C5-C1B465D9E53A}</b:Guid>
    <b:Author>
      <b:Author>
        <b:NameList>
          <b:Person>
            <b:Last>Goldwater</b:Last>
            <b:First>R.</b:First>
          </b:Person>
        </b:NameList>
      </b:Author>
    </b:Author>
    <b:Title>The Primitivism of the Fauves</b:Title>
    <b:Year>1938/1986</b:Year>
    <b:City>New York</b:City>
    <b:Publisher>Harvard UP</b:Publisher>
    <b:BookTitle>Primitivism in Modern Art</b:BookTitle>
    <b:Pages>86-103</b:Pages>
    <b:RefOrder>7</b:RefOrder>
  </b:Source>
  <b:Source>
    <b:Tag>Her92</b:Tag>
    <b:SourceType>Book</b:SourceType>
    <b:Guid>{ECA5E3F8-1DD3-442C-9B34-B685C96D5299}</b:Guid>
    <b:Title>Fauve Painting: Making of Cultural Politics</b:Title>
    <b:Year>1992</b:Year>
    <b:City>New Haven</b:City>
    <b:Publisher>Yale UP</b:Publisher>
    <b:Author>
      <b:Author>
        <b:NameList>
          <b:Person>
            <b:Last>Herbert</b:Last>
            <b:First>J.</b:First>
          </b:Person>
        </b:NameList>
      </b:Author>
    </b:Author>
    <b:RefOrder>8</b:RefOrder>
  </b:Source>
  <b:Source>
    <b:Tag>Per93</b:Tag>
    <b:SourceType>BookSection</b:SourceType>
    <b:Guid>{41B7870D-91B7-4305-89E3-C5B8E975BEEE}</b:Guid>
    <b:Author>
      <b:Author>
        <b:Corporate>Perry, G., et. al.</b:Corporate>
      </b:Author>
    </b:Author>
    <b:Title>Primitivism and the "Modern"</b:Title>
    <b:Year>1993</b:Year>
    <b:City>New Haven</b:City>
    <b:Publisher>Yale UP</b:Publisher>
    <b:BookTitle>Primitivism, Cubism, Abstraction: The Early Twentieth Century</b:BookTitle>
    <b:RefOrder>9</b:RefOrder>
  </b:Source>
  <b:Source>
    <b:Tag>Rew52</b:Tag>
    <b:SourceType>Book</b:SourceType>
    <b:Guid>{330D4599-4DA7-45AF-A8C4-6F156F1FCA4D}</b:Guid>
    <b:Title>Les Fauves</b:Title>
    <b:Year>1952</b:Year>
    <b:City>New York</b:City>
    <b:Publisher>The Museum of Modern Art</b:Publisher>
    <b:Author>
      <b:Author>
        <b:NameList>
          <b:Person>
            <b:Last>Rewald</b:Last>
            <b:First>J.</b:First>
          </b:Person>
        </b:NameList>
      </b:Author>
    </b:Author>
    <b:RefOrder>10</b:RefOrder>
  </b:Source>
  <b:Source>
    <b:Tag>Whi97</b:Tag>
    <b:SourceType>BookSection</b:SourceType>
    <b:Guid>{EA8B8E15-9F39-456E-AE3E-D5A03C7A3F75}</b:Guid>
    <b:Author>
      <b:Author>
        <b:NameList>
          <b:Person>
            <b:Last>Whitfield</b:Last>
            <b:First>S.</b:First>
          </b:Person>
        </b:NameList>
      </b:Author>
      <b:Editor>
        <b:NameList>
          <b:Person>
            <b:Last>Stangos</b:Last>
            <b:First>Nikos</b:First>
          </b:Person>
        </b:NameList>
      </b:Editor>
    </b:Author>
    <b:Title>Fauvism</b:Title>
    <b:Year>1997</b:Year>
    <b:City>London and New York</b:City>
    <b:Publisher>Thames and Hudson</b:Publisher>
    <b:Edition>3rd</b:Edition>
    <b:BookTitle>Concepts of Modern Art: From Fauvism to Postmodernism</b:BookTitle>
    <b:RefOrder>11</b:RefOrder>
  </b:Source>
  <b:Source>
    <b:Tag>Whi96</b:Tag>
    <b:SourceType>Book</b:SourceType>
    <b:Guid>{E757B592-9E9D-461D-A13B-28F5565D8AE5}</b:Guid>
    <b:Title>Fauvism</b:Title>
    <b:Year>1996</b:Year>
    <b:City>London</b:City>
    <b:Publisher>Thames and Hudson</b:Publisher>
    <b:Author>
      <b:Author>
        <b:NameList>
          <b:Person>
            <b:Last>Whitfield</b:Last>
            <b:First>S.</b:First>
          </b:Person>
        </b:NameList>
      </b:Author>
    </b:Author>
    <b:RefOrder>12</b:RefOrder>
  </b:Source>
</b:Sources>
</file>

<file path=customXml/itemProps1.xml><?xml version="1.0" encoding="utf-8"?>
<ds:datastoreItem xmlns:ds="http://schemas.openxmlformats.org/officeDocument/2006/customXml" ds:itemID="{7A22138F-BD22-304F-B7BB-C319B9B1E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30</TotalTime>
  <Pages>3</Pages>
  <Words>1152</Words>
  <Characters>6573</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7</cp:revision>
  <dcterms:created xsi:type="dcterms:W3CDTF">2014-09-02T21:37:00Z</dcterms:created>
  <dcterms:modified xsi:type="dcterms:W3CDTF">2014-10-11T01:35:00Z</dcterms:modified>
</cp:coreProperties>
</file>