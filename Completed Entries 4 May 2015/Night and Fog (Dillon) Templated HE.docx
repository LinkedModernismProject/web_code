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3C165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AB9E3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E5AEB5CA5D1674EA49343B4068D9E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85C288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1AC3315EB83C42A3699E16C2D8EA0A"/>
            </w:placeholder>
            <w:text/>
          </w:sdtPr>
          <w:sdtEndPr/>
          <w:sdtContent>
            <w:tc>
              <w:tcPr>
                <w:tcW w:w="2073" w:type="dxa"/>
              </w:tcPr>
              <w:p w14:paraId="428B0693" w14:textId="77777777" w:rsidR="00B574C9" w:rsidRDefault="00247360" w:rsidP="00247360">
                <w:r>
                  <w:t>Mike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08904AC3A6C3F4182A31B28EF5D19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881F3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63518F70315F478C63AD869CDFBB90"/>
            </w:placeholder>
            <w:text/>
          </w:sdtPr>
          <w:sdtEndPr/>
          <w:sdtContent>
            <w:tc>
              <w:tcPr>
                <w:tcW w:w="2642" w:type="dxa"/>
              </w:tcPr>
              <w:p w14:paraId="0321D3A7" w14:textId="77777777" w:rsidR="00B574C9" w:rsidRDefault="00247360" w:rsidP="00247360">
                <w:r>
                  <w:t>Dillon</w:t>
                </w:r>
              </w:p>
            </w:tc>
          </w:sdtContent>
        </w:sdt>
      </w:tr>
      <w:tr w:rsidR="00B574C9" w14:paraId="432FBC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56B30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AB79D17769F04499E4424B219BED7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1DFA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8073D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6CA2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2E04A491B0DF47BCA101B51A115B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A30840" w14:textId="77777777" w:rsidR="00B574C9" w:rsidRDefault="00247360" w:rsidP="00247360">
                <w:r>
                  <w:t>University of Southern California</w:t>
                </w:r>
              </w:p>
            </w:tc>
          </w:sdtContent>
        </w:sdt>
      </w:tr>
    </w:tbl>
    <w:p w14:paraId="0EE8CA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A9C97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BB25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D8A0E5" w14:textId="77777777" w:rsidTr="003F0D73">
        <w:sdt>
          <w:sdtPr>
            <w:alias w:val="Article headword"/>
            <w:tag w:val="articleHeadword"/>
            <w:id w:val="-361440020"/>
            <w:placeholder>
              <w:docPart w:val="29309A7D039968468B23250CFBC5ED2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A1A235" w14:textId="2258F595" w:rsidR="003F0D73" w:rsidRPr="00247360" w:rsidRDefault="00247360" w:rsidP="0081339F">
                <w:pPr>
                  <w:rPr>
                    <w:b/>
                  </w:rPr>
                </w:pPr>
                <w:r w:rsidRPr="0081339F">
                  <w:t xml:space="preserve">Night and Fog </w:t>
                </w:r>
                <w:r w:rsidR="003A6DCD">
                  <w:t>(1955)</w:t>
                </w:r>
              </w:p>
            </w:tc>
          </w:sdtContent>
        </w:sdt>
      </w:tr>
      <w:tr w:rsidR="00464699" w14:paraId="7B51BAD6" w14:textId="77777777" w:rsidTr="007821B0">
        <w:sdt>
          <w:sdtPr>
            <w:alias w:val="Variant headwords"/>
            <w:tag w:val="variantHeadwords"/>
            <w:id w:val="173464402"/>
            <w:placeholder>
              <w:docPart w:val="85B54CF7A770C34A81D9BF4A461580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A162A2" w14:textId="2D504D4B" w:rsidR="00464699" w:rsidRDefault="0081339F" w:rsidP="0081339F">
                <w:proofErr w:type="spellStart"/>
                <w:r>
                  <w:t>Nuit</w:t>
                </w:r>
                <w:proofErr w:type="spellEnd"/>
                <w:r>
                  <w:t xml:space="preserve"> et </w:t>
                </w:r>
                <w:proofErr w:type="spellStart"/>
                <w:r>
                  <w:t>brouillard</w:t>
                </w:r>
                <w:proofErr w:type="spellEnd"/>
              </w:p>
            </w:tc>
          </w:sdtContent>
        </w:sdt>
      </w:tr>
      <w:tr w:rsidR="00E85A05" w14:paraId="1B70A2A1" w14:textId="77777777" w:rsidTr="003F0D73">
        <w:sdt>
          <w:sdtPr>
            <w:alias w:val="Abstract"/>
            <w:tag w:val="abstract"/>
            <w:id w:val="-635871867"/>
            <w:placeholder>
              <w:docPart w:val="D8198AE60FB22F4BB9126565A31B45E2"/>
            </w:placeholder>
          </w:sdtPr>
          <w:sdtEndPr/>
          <w:sdtContent>
            <w:sdt>
              <w:sdtPr>
                <w:alias w:val="Article text"/>
                <w:tag w:val="articleText"/>
                <w:id w:val="-148448850"/>
                <w:placeholder>
                  <w:docPart w:val="51383F8888EE5C4C8BA1442CEA28F37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7DDB7D7" w14:textId="3B541B0B" w:rsidR="001E1B2D" w:rsidRDefault="001E1B2D" w:rsidP="001E1B2D">
                    <w:r w:rsidRPr="00C53797">
                      <w:t>Widely co</w:t>
                    </w:r>
                    <w:r>
                      <w:t>nsidered one of the greatest doc</w:t>
                    </w:r>
                    <w:r w:rsidRPr="00C53797">
                      <w:t>umentaries ever made,</w:t>
                    </w:r>
                    <w:r>
                      <w:rPr>
                        <w:i/>
                      </w:rPr>
                      <w:t xml:space="preserve"> Night and Fog</w:t>
                    </w:r>
                    <w:r w:rsidRPr="00C53797">
                      <w:t xml:space="preserve"> is a 1955 French short film about the Holocaust, </w:t>
                    </w:r>
                    <w:r w:rsidR="003A6DCD">
                      <w:t>which combines</w:t>
                    </w:r>
                    <w:r w:rsidRPr="00C53797">
                      <w:t xml:space="preserve"> footage from Nazi concentration camps with contemporary material shot at Auschwitz and </w:t>
                    </w:r>
                    <w:proofErr w:type="spellStart"/>
                    <w:r w:rsidRPr="00C53797">
                      <w:t>Majdanek</w:t>
                    </w:r>
                    <w:proofErr w:type="spellEnd"/>
                    <w:r w:rsidRPr="00C53797">
                      <w:t xml:space="preserve"> ten years after their liberat</w:t>
                    </w:r>
                    <w:r>
                      <w:t xml:space="preserve">ion. </w:t>
                    </w:r>
                    <w:proofErr w:type="gramStart"/>
                    <w:r>
                      <w:t>The film</w:t>
                    </w:r>
                    <w:r w:rsidRPr="00C53797">
                      <w:t xml:space="preserve"> was directed by </w:t>
                    </w:r>
                    <w:r>
                      <w:t xml:space="preserve">Alain </w:t>
                    </w:r>
                    <w:proofErr w:type="spellStart"/>
                    <w:r>
                      <w:t>Resnais</w:t>
                    </w:r>
                    <w:proofErr w:type="spellEnd"/>
                    <w:r>
                      <w:t xml:space="preserve">, </w:t>
                    </w:r>
                    <w:r w:rsidRPr="00C53797">
                      <w:t xml:space="preserve">written by </w:t>
                    </w:r>
                    <w:r>
                      <w:t xml:space="preserve">Jean </w:t>
                    </w:r>
                    <w:proofErr w:type="spellStart"/>
                    <w:r>
                      <w:t>Cayrol</w:t>
                    </w:r>
                    <w:proofErr w:type="spellEnd"/>
                    <w:r>
                      <w:t xml:space="preserve"> </w:t>
                    </w:r>
                    <w:r w:rsidRPr="00C53797">
                      <w:t xml:space="preserve">(himself a Holocaust survivor), and features narration by </w:t>
                    </w:r>
                    <w:r>
                      <w:t xml:space="preserve">Michel Bouquet </w:t>
                    </w:r>
                    <w:r w:rsidRPr="00C53797">
                      <w:t xml:space="preserve">and scoring by </w:t>
                    </w:r>
                    <w:proofErr w:type="spellStart"/>
                    <w:r>
                      <w:t>Hanns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Eisler</w:t>
                    </w:r>
                    <w:proofErr w:type="spellEnd"/>
                    <w:proofErr w:type="gramEnd"/>
                    <w:r>
                      <w:t xml:space="preserve">. </w:t>
                    </w:r>
                    <w:r w:rsidRPr="00C53797">
                      <w:t>The film alternates between the tranquil</w:t>
                    </w:r>
                    <w:r w:rsidR="003A6DCD">
                      <w:t xml:space="preserve">, present-day </w:t>
                    </w:r>
                    <w:proofErr w:type="gramStart"/>
                    <w:r w:rsidR="003A6DCD">
                      <w:t>camp grounds</w:t>
                    </w:r>
                    <w:proofErr w:type="gramEnd"/>
                    <w:r w:rsidR="003A6DCD">
                      <w:t xml:space="preserve"> and</w:t>
                    </w:r>
                    <w:r w:rsidRPr="00C53797">
                      <w:t xml:space="preserve"> detailed, often graphic account</w:t>
                    </w:r>
                    <w:r w:rsidR="003A6DCD">
                      <w:t>s</w:t>
                    </w:r>
                    <w:r w:rsidRPr="00C53797">
                      <w:t xml:space="preserve"> of the starvation, torture, medical experimentation, and mass executions that took place in the camps. </w:t>
                    </w:r>
                  </w:p>
                  <w:p w14:paraId="7FE27411" w14:textId="77777777" w:rsidR="001E1B2D" w:rsidRDefault="001E1B2D" w:rsidP="001E1B2D"/>
                  <w:p w14:paraId="0979A9B8" w14:textId="687EFE48" w:rsidR="00E85A05" w:rsidRDefault="001E1B2D" w:rsidP="001E1B2D">
                    <w:r w:rsidRPr="00C53797">
                      <w:t xml:space="preserve">Similar to </w:t>
                    </w:r>
                    <w:proofErr w:type="spellStart"/>
                    <w:r w:rsidRPr="00C53797">
                      <w:t>Resnais</w:t>
                    </w:r>
                    <w:proofErr w:type="spellEnd"/>
                    <w:r w:rsidRPr="00C53797">
                      <w:t xml:space="preserve">’ </w:t>
                    </w:r>
                    <w:r w:rsidRPr="003A6DCD">
                      <w:rPr>
                        <w:i/>
                      </w:rPr>
                      <w:t>Hiroshima, Mon Amour</w:t>
                    </w:r>
                    <w:r>
                      <w:t xml:space="preserve"> </w:t>
                    </w:r>
                    <w:r w:rsidRPr="00C53797">
                      <w:t xml:space="preserve">(1959), </w:t>
                    </w:r>
                    <w:r w:rsidRPr="00C53797">
                      <w:rPr>
                        <w:i/>
                      </w:rPr>
                      <w:t>Night and Fog</w:t>
                    </w:r>
                    <w:r w:rsidRPr="00C53797">
                      <w:t>’s modernist approach rejects the pretence of realism typical of documentary filmmaking</w:t>
                    </w:r>
                    <w:r>
                      <w:t>, instead emphasis</w:t>
                    </w:r>
                    <w:r w:rsidRPr="00C53797">
                      <w:t>ing subjectivity as a means for evaluating historical consciousnes</w:t>
                    </w:r>
                    <w:r>
                      <w:t xml:space="preserve">s. </w:t>
                    </w:r>
                    <w:r w:rsidRPr="00C53797">
                      <w:t xml:space="preserve">This is evinced by a subtle and self-reflexive critique of the documentary format, heard in Bouquet’s narration, which expresses scepticism, even frustration, at the camera’s limited capacity to capture and comprehend the </w:t>
                    </w:r>
                    <w:r>
                      <w:t xml:space="preserve">full horrors of the Holocaust. </w:t>
                    </w:r>
                    <w:r w:rsidRPr="00C53797">
                      <w:t xml:space="preserve">Throughout, </w:t>
                    </w:r>
                    <w:proofErr w:type="spellStart"/>
                    <w:r w:rsidRPr="00C53797">
                      <w:t>Resnais</w:t>
                    </w:r>
                    <w:proofErr w:type="spellEnd"/>
                    <w:r w:rsidRPr="00C53797">
                      <w:t xml:space="preserve"> favours a fragmented, essayistic structure </w:t>
                    </w:r>
                    <w:r>
                      <w:t>that scrutinis</w:t>
                    </w:r>
                    <w:r w:rsidRPr="00C53797">
                      <w:t xml:space="preserve">es the nature of atrocity and the </w:t>
                    </w:r>
                    <w:r>
                      <w:t>po</w:t>
                    </w:r>
                    <w:bookmarkStart w:id="0" w:name="_GoBack"/>
                    <w:bookmarkEnd w:id="0"/>
                    <w:r>
                      <w:t xml:space="preserve">litics of collective memory. </w:t>
                    </w:r>
                    <w:r w:rsidRPr="00C53797">
                      <w:t>Interpretations note how the film chronicles the camps’ routines and administrative processes, pointing</w:t>
                    </w:r>
                    <w:r w:rsidR="0062295C">
                      <w:t xml:space="preserve"> to the everyday banalities through</w:t>
                    </w:r>
                    <w:r w:rsidRPr="00C53797">
                      <w:t xml:space="preserve"> which uns</w:t>
                    </w:r>
                    <w:r>
                      <w:t>peakable cruelty become</w:t>
                    </w:r>
                    <w:r w:rsidR="003A6DCD">
                      <w:t>s</w:t>
                    </w:r>
                    <w:r>
                      <w:t xml:space="preserve"> normalis</w:t>
                    </w:r>
                    <w:r w:rsidRPr="00C53797">
                      <w:t>ed.</w:t>
                    </w:r>
                  </w:p>
                </w:tc>
              </w:sdtContent>
            </w:sdt>
          </w:sdtContent>
        </w:sdt>
      </w:tr>
      <w:tr w:rsidR="003F0D73" w14:paraId="1E9C93D8" w14:textId="77777777" w:rsidTr="003F0D73">
        <w:sdt>
          <w:sdtPr>
            <w:alias w:val="Article text"/>
            <w:tag w:val="articleText"/>
            <w:id w:val="634067588"/>
            <w:placeholder>
              <w:docPart w:val="53402D5A4C43D94AB5F509CFD199C065"/>
            </w:placeholder>
          </w:sdtPr>
          <w:sdtEndPr/>
          <w:sdtContent>
            <w:sdt>
              <w:sdtPr>
                <w:alias w:val="Article text"/>
                <w:tag w:val="articleText"/>
                <w:id w:val="1443964660"/>
                <w:placeholder>
                  <w:docPart w:val="932934B6EF064149958320D350BE324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FADBD4C" w14:textId="77777777" w:rsidR="003A6DCD" w:rsidRDefault="003A6DCD" w:rsidP="003A6DCD">
                    <w:r w:rsidRPr="00C53797">
                      <w:t>Widely co</w:t>
                    </w:r>
                    <w:r>
                      <w:t>nsidered one of the greatest doc</w:t>
                    </w:r>
                    <w:r w:rsidRPr="00C53797">
                      <w:t>umentaries ever made,</w:t>
                    </w:r>
                    <w:r>
                      <w:rPr>
                        <w:i/>
                      </w:rPr>
                      <w:t xml:space="preserve"> Night and Fog</w:t>
                    </w:r>
                    <w:r w:rsidRPr="00C53797">
                      <w:t xml:space="preserve"> is a 1955 French short film about the Holocaust, </w:t>
                    </w:r>
                    <w:r>
                      <w:t>which combines</w:t>
                    </w:r>
                    <w:r w:rsidRPr="00C53797">
                      <w:t xml:space="preserve"> footage from Nazi concentration camps with contemporary material shot at Auschwitz and </w:t>
                    </w:r>
                    <w:proofErr w:type="spellStart"/>
                    <w:r w:rsidRPr="00C53797">
                      <w:t>Majdanek</w:t>
                    </w:r>
                    <w:proofErr w:type="spellEnd"/>
                    <w:r w:rsidRPr="00C53797">
                      <w:t xml:space="preserve"> ten years after their liberat</w:t>
                    </w:r>
                    <w:r>
                      <w:t xml:space="preserve">ion. </w:t>
                    </w:r>
                    <w:proofErr w:type="gramStart"/>
                    <w:r>
                      <w:t>The film</w:t>
                    </w:r>
                    <w:r w:rsidRPr="00C53797">
                      <w:t xml:space="preserve"> was directed by </w:t>
                    </w:r>
                    <w:r>
                      <w:t xml:space="preserve">Alain </w:t>
                    </w:r>
                    <w:proofErr w:type="spellStart"/>
                    <w:r>
                      <w:t>Resnais</w:t>
                    </w:r>
                    <w:proofErr w:type="spellEnd"/>
                    <w:r>
                      <w:t xml:space="preserve">, </w:t>
                    </w:r>
                    <w:r w:rsidRPr="00C53797">
                      <w:t xml:space="preserve">written by </w:t>
                    </w:r>
                    <w:r>
                      <w:t xml:space="preserve">Jean </w:t>
                    </w:r>
                    <w:proofErr w:type="spellStart"/>
                    <w:r>
                      <w:t>Cayrol</w:t>
                    </w:r>
                    <w:proofErr w:type="spellEnd"/>
                    <w:r>
                      <w:t xml:space="preserve"> </w:t>
                    </w:r>
                    <w:r w:rsidRPr="00C53797">
                      <w:t xml:space="preserve">(himself a Holocaust survivor), and features narration by </w:t>
                    </w:r>
                    <w:r>
                      <w:t xml:space="preserve">Michel Bouquet </w:t>
                    </w:r>
                    <w:r w:rsidRPr="00C53797">
                      <w:t xml:space="preserve">and scoring by </w:t>
                    </w:r>
                    <w:proofErr w:type="spellStart"/>
                    <w:r>
                      <w:t>Hanns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Eisler</w:t>
                    </w:r>
                    <w:proofErr w:type="spellEnd"/>
                    <w:proofErr w:type="gramEnd"/>
                    <w:r>
                      <w:t xml:space="preserve">. </w:t>
                    </w:r>
                    <w:r w:rsidRPr="00C53797">
                      <w:t>The film alternates between the tranquil</w:t>
                    </w:r>
                    <w:r>
                      <w:t xml:space="preserve">, present-day </w:t>
                    </w:r>
                    <w:proofErr w:type="gramStart"/>
                    <w:r>
                      <w:t>camp grounds</w:t>
                    </w:r>
                    <w:proofErr w:type="gramEnd"/>
                    <w:r>
                      <w:t xml:space="preserve"> and</w:t>
                    </w:r>
                    <w:r w:rsidRPr="00C53797">
                      <w:t xml:space="preserve"> detailed, often graphic account</w:t>
                    </w:r>
                    <w:r>
                      <w:t>s</w:t>
                    </w:r>
                    <w:r w:rsidRPr="00C53797">
                      <w:t xml:space="preserve"> of the starvation, torture, medical experimentation, and mass executions that took place in the camps. </w:t>
                    </w:r>
                  </w:p>
                  <w:p w14:paraId="27440219" w14:textId="77777777" w:rsidR="003A6DCD" w:rsidRDefault="003A6DCD" w:rsidP="003A6DCD"/>
                  <w:p w14:paraId="733A4CAE" w14:textId="0FE5909B" w:rsidR="003F0D73" w:rsidRDefault="003A6DCD" w:rsidP="0062295C">
                    <w:r w:rsidRPr="00C53797">
                      <w:t xml:space="preserve">Similar to </w:t>
                    </w:r>
                    <w:proofErr w:type="spellStart"/>
                    <w:r w:rsidRPr="00C53797">
                      <w:t>Resnais</w:t>
                    </w:r>
                    <w:proofErr w:type="spellEnd"/>
                    <w:r w:rsidRPr="00C53797">
                      <w:t xml:space="preserve">’ </w:t>
                    </w:r>
                    <w:r w:rsidRPr="003A6DCD">
                      <w:rPr>
                        <w:i/>
                      </w:rPr>
                      <w:t>Hiroshima, Mon Amour</w:t>
                    </w:r>
                    <w:r>
                      <w:t xml:space="preserve"> </w:t>
                    </w:r>
                    <w:r w:rsidRPr="00C53797">
                      <w:t xml:space="preserve">(1959), </w:t>
                    </w:r>
                    <w:r w:rsidRPr="00C53797">
                      <w:rPr>
                        <w:i/>
                      </w:rPr>
                      <w:t>Night and Fog</w:t>
                    </w:r>
                    <w:r w:rsidRPr="00C53797">
                      <w:t>’s modernist approach rejects the pretence of realism typical of documentary filmmaking</w:t>
                    </w:r>
                    <w:r>
                      <w:t>, instead emphasis</w:t>
                    </w:r>
                    <w:r w:rsidRPr="00C53797">
                      <w:t>ing subjectivity as a means for evaluating historical consciousnes</w:t>
                    </w:r>
                    <w:r>
                      <w:t xml:space="preserve">s. </w:t>
                    </w:r>
                    <w:r w:rsidRPr="00C53797">
                      <w:t xml:space="preserve">This is evinced by a subtle and self-reflexive critique of the documentary format, heard in Bouquet’s narration, which expresses scepticism, even frustration, at the camera’s limited capacity to capture and comprehend the </w:t>
                    </w:r>
                    <w:r>
                      <w:t xml:space="preserve">full horrors of the Holocaust. </w:t>
                    </w:r>
                    <w:r w:rsidRPr="00C53797">
                      <w:t xml:space="preserve">Throughout, </w:t>
                    </w:r>
                    <w:proofErr w:type="spellStart"/>
                    <w:r w:rsidRPr="00C53797">
                      <w:t>Resnais</w:t>
                    </w:r>
                    <w:proofErr w:type="spellEnd"/>
                    <w:r w:rsidRPr="00C53797">
                      <w:t xml:space="preserve"> favours a fragmented, essayistic structure </w:t>
                    </w:r>
                    <w:r>
                      <w:t>that scrutinis</w:t>
                    </w:r>
                    <w:r w:rsidRPr="00C53797">
                      <w:t xml:space="preserve">es the nature of atrocity and the </w:t>
                    </w:r>
                    <w:r>
                      <w:t xml:space="preserve">politics of collective memory. </w:t>
                    </w:r>
                    <w:r w:rsidRPr="00C53797">
                      <w:t xml:space="preserve">Interpretations note how the film chronicles the camps’ routines and administrative processes, pointing to the everyday banalities </w:t>
                    </w:r>
                    <w:r w:rsidR="0062295C">
                      <w:t>through</w:t>
                    </w:r>
                    <w:r w:rsidRPr="00C53797">
                      <w:t xml:space="preserve"> which uns</w:t>
                    </w:r>
                    <w:r>
                      <w:t>peakable cruelty becomes normalis</w:t>
                    </w:r>
                    <w:r w:rsidRPr="00C53797">
                      <w:t>ed.</w:t>
                    </w:r>
                  </w:p>
                </w:tc>
              </w:sdtContent>
            </w:sdt>
          </w:sdtContent>
        </w:sdt>
      </w:tr>
      <w:tr w:rsidR="003235A7" w14:paraId="15389819" w14:textId="77777777" w:rsidTr="003235A7">
        <w:tc>
          <w:tcPr>
            <w:tcW w:w="9016" w:type="dxa"/>
          </w:tcPr>
          <w:p w14:paraId="77E076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10A1C72C7FAE5448F4BEACAE48C3AB2"/>
              </w:placeholder>
            </w:sdtPr>
            <w:sdtEndPr/>
            <w:sdtContent>
              <w:p w14:paraId="793C3134" w14:textId="1C1F1CD0" w:rsidR="003235A7" w:rsidRDefault="0062295C" w:rsidP="00247360">
                <w:sdt>
                  <w:sdtPr>
                    <w:id w:val="-940759863"/>
                    <w:citation/>
                  </w:sdtPr>
                  <w:sdtEndPr/>
                  <w:sdtContent>
                    <w:r w:rsidR="00247360">
                      <w:fldChar w:fldCharType="begin"/>
                    </w:r>
                    <w:r w:rsidR="00F42891">
                      <w:rPr>
                        <w:lang w:val="en-US"/>
                      </w:rPr>
                      <w:instrText xml:space="preserve">CITATION Pol11 \l 1033 </w:instrText>
                    </w:r>
                    <w:r w:rsidR="00247360">
                      <w:fldChar w:fldCharType="separate"/>
                    </w:r>
                    <w:r w:rsidR="00F42891">
                      <w:rPr>
                        <w:noProof/>
                        <w:lang w:val="en-US"/>
                      </w:rPr>
                      <w:t xml:space="preserve"> </w:t>
                    </w:r>
                    <w:r w:rsidR="00F42891" w:rsidRPr="00F42891">
                      <w:rPr>
                        <w:noProof/>
                        <w:lang w:val="en-US"/>
                      </w:rPr>
                      <w:t>(Pollock and Silverman)</w:t>
                    </w:r>
                    <w:r w:rsidR="00247360">
                      <w:fldChar w:fldCharType="end"/>
                    </w:r>
                  </w:sdtContent>
                </w:sdt>
              </w:p>
            </w:sdtContent>
          </w:sdt>
        </w:tc>
      </w:tr>
    </w:tbl>
    <w:p w14:paraId="372FA2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E5872" w14:textId="77777777" w:rsidR="00D262CF" w:rsidRDefault="00D262CF" w:rsidP="007A0D55">
      <w:pPr>
        <w:spacing w:after="0" w:line="240" w:lineRule="auto"/>
      </w:pPr>
      <w:r>
        <w:separator/>
      </w:r>
    </w:p>
  </w:endnote>
  <w:endnote w:type="continuationSeparator" w:id="0">
    <w:p w14:paraId="63544127" w14:textId="77777777" w:rsidR="00D262CF" w:rsidRDefault="00D262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6727F" w14:textId="77777777" w:rsidR="00D262CF" w:rsidRDefault="00D262CF" w:rsidP="007A0D55">
      <w:pPr>
        <w:spacing w:after="0" w:line="240" w:lineRule="auto"/>
      </w:pPr>
      <w:r>
        <w:separator/>
      </w:r>
    </w:p>
  </w:footnote>
  <w:footnote w:type="continuationSeparator" w:id="0">
    <w:p w14:paraId="26CBA57F" w14:textId="77777777" w:rsidR="00D262CF" w:rsidRDefault="00D262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2D8C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523B8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1B2D"/>
    <w:rsid w:val="00210C03"/>
    <w:rsid w:val="002162E2"/>
    <w:rsid w:val="00225C5A"/>
    <w:rsid w:val="00230B10"/>
    <w:rsid w:val="00234353"/>
    <w:rsid w:val="00244BB0"/>
    <w:rsid w:val="00247360"/>
    <w:rsid w:val="002A0A0D"/>
    <w:rsid w:val="002B0B37"/>
    <w:rsid w:val="0030662D"/>
    <w:rsid w:val="003235A7"/>
    <w:rsid w:val="003677B6"/>
    <w:rsid w:val="003A6DCD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2264"/>
    <w:rsid w:val="00513EE6"/>
    <w:rsid w:val="0051623B"/>
    <w:rsid w:val="00534F8F"/>
    <w:rsid w:val="00590035"/>
    <w:rsid w:val="005B177E"/>
    <w:rsid w:val="005B3921"/>
    <w:rsid w:val="005F26D7"/>
    <w:rsid w:val="005F5450"/>
    <w:rsid w:val="0062295C"/>
    <w:rsid w:val="006D0412"/>
    <w:rsid w:val="007411B9"/>
    <w:rsid w:val="00780D95"/>
    <w:rsid w:val="00780DC7"/>
    <w:rsid w:val="007A0D55"/>
    <w:rsid w:val="007B3377"/>
    <w:rsid w:val="007E5F44"/>
    <w:rsid w:val="0081339F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62C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89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77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62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C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47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3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3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473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62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C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47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3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3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47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5AEB5CA5D1674EA49343B4068D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B611-A9FD-3F47-979B-408E032339C1}"/>
      </w:docPartPr>
      <w:docPartBody>
        <w:p w:rsidR="00861A21" w:rsidRDefault="00861A21">
          <w:pPr>
            <w:pStyle w:val="9E5AEB5CA5D1674EA49343B4068D9E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1AC3315EB83C42A3699E16C2D8E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1026-609D-6747-9DE6-450411EBE1D2}"/>
      </w:docPartPr>
      <w:docPartBody>
        <w:p w:rsidR="00861A21" w:rsidRDefault="00861A21">
          <w:pPr>
            <w:pStyle w:val="5C1AC3315EB83C42A3699E16C2D8EA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08904AC3A6C3F4182A31B28EF5D1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3B149-BCA5-E346-ABB7-1180B5062499}"/>
      </w:docPartPr>
      <w:docPartBody>
        <w:p w:rsidR="00861A21" w:rsidRDefault="00861A21">
          <w:pPr>
            <w:pStyle w:val="908904AC3A6C3F4182A31B28EF5D19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63518F70315F478C63AD869CDF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CDB5E-19DD-0B49-9F0D-77012CAB8F15}"/>
      </w:docPartPr>
      <w:docPartBody>
        <w:p w:rsidR="00861A21" w:rsidRDefault="00861A21">
          <w:pPr>
            <w:pStyle w:val="7363518F70315F478C63AD869CDFBB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AB79D17769F04499E4424B219B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797AD-1AD8-404F-8429-EFDCAAF1BB37}"/>
      </w:docPartPr>
      <w:docPartBody>
        <w:p w:rsidR="00861A21" w:rsidRDefault="00861A21">
          <w:pPr>
            <w:pStyle w:val="A6AB79D17769F04499E4424B219BED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2E04A491B0DF47BCA101B51A115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791C-A1C7-6040-AD6B-E7A91D8CC435}"/>
      </w:docPartPr>
      <w:docPartBody>
        <w:p w:rsidR="00861A21" w:rsidRDefault="00861A21">
          <w:pPr>
            <w:pStyle w:val="812E04A491B0DF47BCA101B51A115B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9309A7D039968468B23250CFBC5E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E2B28-A4BA-C040-A2BA-1122E5785757}"/>
      </w:docPartPr>
      <w:docPartBody>
        <w:p w:rsidR="00861A21" w:rsidRDefault="00861A21">
          <w:pPr>
            <w:pStyle w:val="29309A7D039968468B23250CFBC5ED2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B54CF7A770C34A81D9BF4A4615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6E34-01FA-F649-8EBD-B53732C8FE07}"/>
      </w:docPartPr>
      <w:docPartBody>
        <w:p w:rsidR="00861A21" w:rsidRDefault="00861A21">
          <w:pPr>
            <w:pStyle w:val="85B54CF7A770C34A81D9BF4A461580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198AE60FB22F4BB9126565A31B4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DFCF1-51B3-484C-915B-4360AFF5BE8D}"/>
      </w:docPartPr>
      <w:docPartBody>
        <w:p w:rsidR="00861A21" w:rsidRDefault="00861A21">
          <w:pPr>
            <w:pStyle w:val="D8198AE60FB22F4BB9126565A31B45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402D5A4C43D94AB5F509CFD199C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8D30D-6DAF-8247-8362-E4A63EE397D6}"/>
      </w:docPartPr>
      <w:docPartBody>
        <w:p w:rsidR="00861A21" w:rsidRDefault="00861A21">
          <w:pPr>
            <w:pStyle w:val="53402D5A4C43D94AB5F509CFD199C0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10A1C72C7FAE5448F4BEACAE48C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A7DA6-7482-D548-85E2-581BF9736144}"/>
      </w:docPartPr>
      <w:docPartBody>
        <w:p w:rsidR="00861A21" w:rsidRDefault="00861A21">
          <w:pPr>
            <w:pStyle w:val="010A1C72C7FAE5448F4BEACAE48C3AB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1383F8888EE5C4C8BA1442CEA28F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EE591-0680-864B-9241-4A273C9E2A48}"/>
      </w:docPartPr>
      <w:docPartBody>
        <w:p w:rsidR="00076B7B" w:rsidRDefault="007C2E42" w:rsidP="007C2E42">
          <w:pPr>
            <w:pStyle w:val="51383F8888EE5C4C8BA1442CEA28F37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2934B6EF064149958320D350BE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11341-1E06-204D-AB7A-AC9BAEFDD126}"/>
      </w:docPartPr>
      <w:docPartBody>
        <w:p w:rsidR="00000000" w:rsidRDefault="00076B7B" w:rsidP="00076B7B">
          <w:pPr>
            <w:pStyle w:val="932934B6EF064149958320D350BE32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21"/>
    <w:rsid w:val="00076B7B"/>
    <w:rsid w:val="007C2E42"/>
    <w:rsid w:val="008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B7B"/>
    <w:rPr>
      <w:color w:val="808080"/>
    </w:rPr>
  </w:style>
  <w:style w:type="paragraph" w:customStyle="1" w:styleId="9E5AEB5CA5D1674EA49343B4068D9E3D">
    <w:name w:val="9E5AEB5CA5D1674EA49343B4068D9E3D"/>
  </w:style>
  <w:style w:type="paragraph" w:customStyle="1" w:styleId="5C1AC3315EB83C42A3699E16C2D8EA0A">
    <w:name w:val="5C1AC3315EB83C42A3699E16C2D8EA0A"/>
  </w:style>
  <w:style w:type="paragraph" w:customStyle="1" w:styleId="908904AC3A6C3F4182A31B28EF5D1992">
    <w:name w:val="908904AC3A6C3F4182A31B28EF5D1992"/>
  </w:style>
  <w:style w:type="paragraph" w:customStyle="1" w:styleId="7363518F70315F478C63AD869CDFBB90">
    <w:name w:val="7363518F70315F478C63AD869CDFBB90"/>
  </w:style>
  <w:style w:type="paragraph" w:customStyle="1" w:styleId="A6AB79D17769F04499E4424B219BED7C">
    <w:name w:val="A6AB79D17769F04499E4424B219BED7C"/>
  </w:style>
  <w:style w:type="paragraph" w:customStyle="1" w:styleId="812E04A491B0DF47BCA101B51A115B97">
    <w:name w:val="812E04A491B0DF47BCA101B51A115B97"/>
  </w:style>
  <w:style w:type="paragraph" w:customStyle="1" w:styleId="29309A7D039968468B23250CFBC5ED2C">
    <w:name w:val="29309A7D039968468B23250CFBC5ED2C"/>
  </w:style>
  <w:style w:type="paragraph" w:customStyle="1" w:styleId="85B54CF7A770C34A81D9BF4A46158042">
    <w:name w:val="85B54CF7A770C34A81D9BF4A46158042"/>
  </w:style>
  <w:style w:type="paragraph" w:customStyle="1" w:styleId="D8198AE60FB22F4BB9126565A31B45E2">
    <w:name w:val="D8198AE60FB22F4BB9126565A31B45E2"/>
  </w:style>
  <w:style w:type="paragraph" w:customStyle="1" w:styleId="53402D5A4C43D94AB5F509CFD199C065">
    <w:name w:val="53402D5A4C43D94AB5F509CFD199C065"/>
  </w:style>
  <w:style w:type="paragraph" w:customStyle="1" w:styleId="010A1C72C7FAE5448F4BEACAE48C3AB2">
    <w:name w:val="010A1C72C7FAE5448F4BEACAE48C3AB2"/>
  </w:style>
  <w:style w:type="paragraph" w:customStyle="1" w:styleId="51383F8888EE5C4C8BA1442CEA28F37C">
    <w:name w:val="51383F8888EE5C4C8BA1442CEA28F37C"/>
    <w:rsid w:val="007C2E42"/>
    <w:rPr>
      <w:lang w:val="en-CA"/>
    </w:rPr>
  </w:style>
  <w:style w:type="paragraph" w:customStyle="1" w:styleId="932934B6EF064149958320D350BE324A">
    <w:name w:val="932934B6EF064149958320D350BE324A"/>
    <w:rsid w:val="00076B7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B7B"/>
    <w:rPr>
      <w:color w:val="808080"/>
    </w:rPr>
  </w:style>
  <w:style w:type="paragraph" w:customStyle="1" w:styleId="9E5AEB5CA5D1674EA49343B4068D9E3D">
    <w:name w:val="9E5AEB5CA5D1674EA49343B4068D9E3D"/>
  </w:style>
  <w:style w:type="paragraph" w:customStyle="1" w:styleId="5C1AC3315EB83C42A3699E16C2D8EA0A">
    <w:name w:val="5C1AC3315EB83C42A3699E16C2D8EA0A"/>
  </w:style>
  <w:style w:type="paragraph" w:customStyle="1" w:styleId="908904AC3A6C3F4182A31B28EF5D1992">
    <w:name w:val="908904AC3A6C3F4182A31B28EF5D1992"/>
  </w:style>
  <w:style w:type="paragraph" w:customStyle="1" w:styleId="7363518F70315F478C63AD869CDFBB90">
    <w:name w:val="7363518F70315F478C63AD869CDFBB90"/>
  </w:style>
  <w:style w:type="paragraph" w:customStyle="1" w:styleId="A6AB79D17769F04499E4424B219BED7C">
    <w:name w:val="A6AB79D17769F04499E4424B219BED7C"/>
  </w:style>
  <w:style w:type="paragraph" w:customStyle="1" w:styleId="812E04A491B0DF47BCA101B51A115B97">
    <w:name w:val="812E04A491B0DF47BCA101B51A115B97"/>
  </w:style>
  <w:style w:type="paragraph" w:customStyle="1" w:styleId="29309A7D039968468B23250CFBC5ED2C">
    <w:name w:val="29309A7D039968468B23250CFBC5ED2C"/>
  </w:style>
  <w:style w:type="paragraph" w:customStyle="1" w:styleId="85B54CF7A770C34A81D9BF4A46158042">
    <w:name w:val="85B54CF7A770C34A81D9BF4A46158042"/>
  </w:style>
  <w:style w:type="paragraph" w:customStyle="1" w:styleId="D8198AE60FB22F4BB9126565A31B45E2">
    <w:name w:val="D8198AE60FB22F4BB9126565A31B45E2"/>
  </w:style>
  <w:style w:type="paragraph" w:customStyle="1" w:styleId="53402D5A4C43D94AB5F509CFD199C065">
    <w:name w:val="53402D5A4C43D94AB5F509CFD199C065"/>
  </w:style>
  <w:style w:type="paragraph" w:customStyle="1" w:styleId="010A1C72C7FAE5448F4BEACAE48C3AB2">
    <w:name w:val="010A1C72C7FAE5448F4BEACAE48C3AB2"/>
  </w:style>
  <w:style w:type="paragraph" w:customStyle="1" w:styleId="51383F8888EE5C4C8BA1442CEA28F37C">
    <w:name w:val="51383F8888EE5C4C8BA1442CEA28F37C"/>
    <w:rsid w:val="007C2E42"/>
    <w:rPr>
      <w:lang w:val="en-CA"/>
    </w:rPr>
  </w:style>
  <w:style w:type="paragraph" w:customStyle="1" w:styleId="932934B6EF064149958320D350BE324A">
    <w:name w:val="932934B6EF064149958320D350BE324A"/>
    <w:rsid w:val="00076B7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Pol11</b:Tag>
    <b:SourceType>Book</b:SourceType>
    <b:Guid>{969FF689-EA01-4A4D-B03B-220E5390779C}</b:Guid>
    <b:Author>
      <b:Editor>
        <b:NameList>
          <b:Person>
            <b:Last>Pollock</b:Last>
            <b:First>Griselda</b:First>
          </b:Person>
          <b:Person>
            <b:Last>Silverman</b:Last>
            <b:First>Max</b:First>
          </b:Person>
        </b:NameList>
      </b:Editor>
    </b:Author>
    <b:Title>Concentrationary Cinema: Aesthetics as Political Resistance in Alain Resnais's Night and Fog</b:Title>
    <b:Year>2011</b:Year>
    <b:City>New York</b:City>
    <b:Publisher>Berghahn Books</b:Publisher>
    <b:RefOrder>1</b:RefOrder>
  </b:Source>
</b:Sources>
</file>

<file path=customXml/itemProps1.xml><?xml version="1.0" encoding="utf-8"?>
<ds:datastoreItem xmlns:ds="http://schemas.openxmlformats.org/officeDocument/2006/customXml" ds:itemID="{EF6C20E7-386B-C746-B71D-D4F5C132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428</Words>
  <Characters>2762</Characters>
  <Application>Microsoft Macintosh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2014-09-28T16:51:00Z</dcterms:created>
  <dcterms:modified xsi:type="dcterms:W3CDTF">2014-10-19T03:19:00Z</dcterms:modified>
</cp:coreProperties>
</file>