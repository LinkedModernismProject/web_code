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2644B1" w14:textId="77777777" w:rsidTr="00922950">
        <w:tc>
          <w:tcPr>
            <w:tcW w:w="491" w:type="dxa"/>
            <w:vMerge w:val="restart"/>
            <w:shd w:val="clear" w:color="auto" w:fill="A6A6A6" w:themeFill="background1" w:themeFillShade="A6"/>
            <w:textDirection w:val="btLr"/>
          </w:tcPr>
          <w:p w14:paraId="1FD4C6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6645A2A1AF4E1F8FE4A2CBA8A85F1B"/>
            </w:placeholder>
            <w:showingPlcHdr/>
            <w:dropDownList>
              <w:listItem w:displayText="Dr." w:value="Dr."/>
              <w:listItem w:displayText="Prof." w:value="Prof."/>
            </w:dropDownList>
          </w:sdtPr>
          <w:sdtEndPr/>
          <w:sdtContent>
            <w:tc>
              <w:tcPr>
                <w:tcW w:w="1259" w:type="dxa"/>
              </w:tcPr>
              <w:p w14:paraId="40D304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547ACD41F14B1FA7825C22B50ADD2C"/>
            </w:placeholder>
            <w:text/>
          </w:sdtPr>
          <w:sdtEndPr/>
          <w:sdtContent>
            <w:tc>
              <w:tcPr>
                <w:tcW w:w="2073" w:type="dxa"/>
              </w:tcPr>
              <w:p w14:paraId="7A52B3E3" w14:textId="77777777" w:rsidR="00B574C9" w:rsidRDefault="00B11E82" w:rsidP="00B11E82">
                <w:r>
                  <w:t>Murat</w:t>
                </w:r>
              </w:p>
            </w:tc>
          </w:sdtContent>
        </w:sdt>
        <w:sdt>
          <w:sdtPr>
            <w:alias w:val="Middle name"/>
            <w:tag w:val="authorMiddleName"/>
            <w:id w:val="-2076034781"/>
            <w:placeholder>
              <w:docPart w:val="487658CD86D6470FAA32CEB077990F54"/>
            </w:placeholder>
            <w:showingPlcHdr/>
            <w:text/>
          </w:sdtPr>
          <w:sdtEndPr/>
          <w:sdtContent>
            <w:tc>
              <w:tcPr>
                <w:tcW w:w="2551" w:type="dxa"/>
              </w:tcPr>
              <w:p w14:paraId="51CC115C" w14:textId="77777777" w:rsidR="00B574C9" w:rsidRDefault="00B574C9" w:rsidP="00922950">
                <w:r>
                  <w:rPr>
                    <w:rStyle w:val="PlaceholderText"/>
                  </w:rPr>
                  <w:t>[Middle name]</w:t>
                </w:r>
              </w:p>
            </w:tc>
          </w:sdtContent>
        </w:sdt>
        <w:sdt>
          <w:sdtPr>
            <w:alias w:val="Last name"/>
            <w:tag w:val="authorLastName"/>
            <w:id w:val="-1088529830"/>
            <w:placeholder>
              <w:docPart w:val="2273CE67272D4D3287A24C0F7E32C571"/>
            </w:placeholder>
            <w:text/>
          </w:sdtPr>
          <w:sdtEndPr/>
          <w:sdtContent>
            <w:tc>
              <w:tcPr>
                <w:tcW w:w="2642" w:type="dxa"/>
              </w:tcPr>
              <w:p w14:paraId="1CC2E70B" w14:textId="77777777" w:rsidR="00B574C9" w:rsidRDefault="00B11E82" w:rsidP="00B11E82">
                <w:proofErr w:type="spellStart"/>
                <w:r>
                  <w:t>Akser</w:t>
                </w:r>
                <w:proofErr w:type="spellEnd"/>
              </w:p>
            </w:tc>
          </w:sdtContent>
        </w:sdt>
      </w:tr>
      <w:tr w:rsidR="00B574C9" w14:paraId="4E0DEA71" w14:textId="77777777" w:rsidTr="001A6A06">
        <w:trPr>
          <w:trHeight w:val="986"/>
        </w:trPr>
        <w:tc>
          <w:tcPr>
            <w:tcW w:w="491" w:type="dxa"/>
            <w:vMerge/>
            <w:shd w:val="clear" w:color="auto" w:fill="A6A6A6" w:themeFill="background1" w:themeFillShade="A6"/>
          </w:tcPr>
          <w:p w14:paraId="6326473D" w14:textId="77777777" w:rsidR="00B574C9" w:rsidRPr="001A6A06" w:rsidRDefault="00B574C9" w:rsidP="00CF1542">
            <w:pPr>
              <w:jc w:val="center"/>
              <w:rPr>
                <w:b/>
                <w:color w:val="FFFFFF" w:themeColor="background1"/>
              </w:rPr>
            </w:pPr>
          </w:p>
        </w:tc>
        <w:sdt>
          <w:sdtPr>
            <w:alias w:val="Biography"/>
            <w:tag w:val="authorBiography"/>
            <w:id w:val="938807824"/>
            <w:placeholder>
              <w:docPart w:val="336DE2501A5345DD9F3E8C6CCA0D63F0"/>
            </w:placeholder>
            <w:showingPlcHdr/>
          </w:sdtPr>
          <w:sdtEndPr/>
          <w:sdtContent>
            <w:tc>
              <w:tcPr>
                <w:tcW w:w="8525" w:type="dxa"/>
                <w:gridSpan w:val="4"/>
              </w:tcPr>
              <w:p w14:paraId="4E87E2A0" w14:textId="77777777" w:rsidR="00B574C9" w:rsidRDefault="00B574C9" w:rsidP="00922950">
                <w:r>
                  <w:rPr>
                    <w:rStyle w:val="PlaceholderText"/>
                  </w:rPr>
                  <w:t>[Enter your biography]</w:t>
                </w:r>
              </w:p>
            </w:tc>
          </w:sdtContent>
        </w:sdt>
      </w:tr>
      <w:tr w:rsidR="00B574C9" w14:paraId="59EE1FE5" w14:textId="77777777" w:rsidTr="001A6A06">
        <w:trPr>
          <w:trHeight w:val="986"/>
        </w:trPr>
        <w:tc>
          <w:tcPr>
            <w:tcW w:w="491" w:type="dxa"/>
            <w:vMerge/>
            <w:shd w:val="clear" w:color="auto" w:fill="A6A6A6" w:themeFill="background1" w:themeFillShade="A6"/>
          </w:tcPr>
          <w:p w14:paraId="06E7D47C" w14:textId="77777777" w:rsidR="00B574C9" w:rsidRPr="001A6A06" w:rsidRDefault="00B574C9" w:rsidP="00CF1542">
            <w:pPr>
              <w:jc w:val="center"/>
              <w:rPr>
                <w:b/>
                <w:color w:val="FFFFFF" w:themeColor="background1"/>
              </w:rPr>
            </w:pPr>
          </w:p>
        </w:tc>
        <w:sdt>
          <w:sdtPr>
            <w:alias w:val="Affiliation"/>
            <w:tag w:val="affiliation"/>
            <w:id w:val="2012937915"/>
            <w:placeholder>
              <w:docPart w:val="E888A83448F2423BB3383753586F39BE"/>
            </w:placeholder>
            <w:text/>
          </w:sdtPr>
          <w:sdtEndPr/>
          <w:sdtContent>
            <w:tc>
              <w:tcPr>
                <w:tcW w:w="8525" w:type="dxa"/>
                <w:gridSpan w:val="4"/>
              </w:tcPr>
              <w:p w14:paraId="06CF4DF3" w14:textId="0796D8BB" w:rsidR="00B574C9" w:rsidRDefault="005B1074" w:rsidP="005B1074">
                <w:r>
                  <w:t>University of Ulster</w:t>
                </w:r>
              </w:p>
            </w:tc>
          </w:sdtContent>
        </w:sdt>
      </w:tr>
    </w:tbl>
    <w:p w14:paraId="1F4A6C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0BAE1B" w14:textId="77777777" w:rsidTr="00244BB0">
        <w:tc>
          <w:tcPr>
            <w:tcW w:w="9016" w:type="dxa"/>
            <w:shd w:val="clear" w:color="auto" w:fill="A6A6A6" w:themeFill="background1" w:themeFillShade="A6"/>
            <w:tcMar>
              <w:top w:w="113" w:type="dxa"/>
              <w:bottom w:w="113" w:type="dxa"/>
            </w:tcMar>
          </w:tcPr>
          <w:p w14:paraId="051E5E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66A457" w14:textId="77777777" w:rsidTr="003F0D73">
        <w:sdt>
          <w:sdtPr>
            <w:rPr>
              <w:lang w:val="en-US"/>
            </w:rPr>
            <w:alias w:val="Article headword"/>
            <w:tag w:val="articleHeadword"/>
            <w:id w:val="-361440020"/>
            <w:placeholder>
              <w:docPart w:val="C232AA648A8449CE93C3F640B8473A80"/>
            </w:placeholder>
            <w:text/>
          </w:sdtPr>
          <w:sdtEndPr/>
          <w:sdtContent>
            <w:tc>
              <w:tcPr>
                <w:tcW w:w="9016" w:type="dxa"/>
                <w:tcMar>
                  <w:top w:w="113" w:type="dxa"/>
                  <w:bottom w:w="113" w:type="dxa"/>
                </w:tcMar>
              </w:tcPr>
              <w:p w14:paraId="50232C48" w14:textId="77777777" w:rsidR="003F0D73" w:rsidRPr="00FB589A" w:rsidRDefault="00B11E82" w:rsidP="00B11E82">
                <w:pPr>
                  <w:rPr>
                    <w:b/>
                  </w:rPr>
                </w:pPr>
                <w:r w:rsidRPr="00B11E82">
                  <w:rPr>
                    <w:lang w:val="en-US"/>
                  </w:rPr>
                  <w:t>Capra, Frank (1897-1991)</w:t>
                </w:r>
              </w:p>
            </w:tc>
          </w:sdtContent>
        </w:sdt>
      </w:tr>
      <w:tr w:rsidR="00464699" w14:paraId="30BC6CC0" w14:textId="77777777" w:rsidTr="007821B0">
        <w:sdt>
          <w:sdtPr>
            <w:alias w:val="Variant headwords"/>
            <w:tag w:val="variantHeadwords"/>
            <w:id w:val="173464402"/>
            <w:placeholder>
              <w:docPart w:val="8EF25BAA79AC460E842C48001C15984E"/>
            </w:placeholder>
            <w:showingPlcHdr/>
          </w:sdtPr>
          <w:sdtEndPr/>
          <w:sdtContent>
            <w:tc>
              <w:tcPr>
                <w:tcW w:w="9016" w:type="dxa"/>
                <w:tcMar>
                  <w:top w:w="113" w:type="dxa"/>
                  <w:bottom w:w="113" w:type="dxa"/>
                </w:tcMar>
              </w:tcPr>
              <w:p w14:paraId="2CBB83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06611B" w14:textId="77777777" w:rsidTr="003F0D73">
        <w:sdt>
          <w:sdtPr>
            <w:alias w:val="Abstract"/>
            <w:tag w:val="abstract"/>
            <w:id w:val="-635871867"/>
            <w:placeholder>
              <w:docPart w:val="FD4131F42F354320911110F28F814C6E"/>
            </w:placeholder>
          </w:sdtPr>
          <w:sdtEndPr/>
          <w:sdtContent>
            <w:tc>
              <w:tcPr>
                <w:tcW w:w="9016" w:type="dxa"/>
                <w:tcMar>
                  <w:top w:w="113" w:type="dxa"/>
                  <w:bottom w:w="113" w:type="dxa"/>
                </w:tcMar>
              </w:tcPr>
              <w:p w14:paraId="47A4BF57" w14:textId="77777777" w:rsidR="00E27FE7" w:rsidRDefault="00410A79" w:rsidP="00E85A05">
                <w:pPr>
                  <w:rPr>
                    <w:i/>
                  </w:rPr>
                </w:pPr>
                <w:r w:rsidRPr="00B11E82">
                  <w:t xml:space="preserve">Frank Capra was born to an Italian family in Palermo, Italy, and raised in Los Angeles. With films characterized by nimble narratives, idealistic characters, and happy endings, he became one of the most influential Hollywood directors of the 1930s and 1940s, and one of the first to be acknowledged as an auteur by subsequent generations of critics. His name was written above the title of his films, a circumstance that signals his status as a star director. He later titled his autobiography </w:t>
                </w:r>
                <w:r w:rsidRPr="00B11E82">
                  <w:rPr>
                    <w:i/>
                  </w:rPr>
                  <w:t>The Name above the Title.</w:t>
                </w:r>
              </w:p>
              <w:p w14:paraId="164D5249" w14:textId="77777777" w:rsidR="00E27FE7" w:rsidRDefault="00E27FE7" w:rsidP="00E85A05"/>
              <w:p w14:paraId="2F5A80A7" w14:textId="77777777" w:rsidR="00E85A05" w:rsidRPr="00E27FE7" w:rsidRDefault="00E27FE7" w:rsidP="00E85A05">
                <w:pPr>
                  <w:rPr>
                    <w:rFonts w:cs="Times"/>
                    <w:color w:val="262626"/>
                  </w:rPr>
                </w:pPr>
                <w:r>
                  <w:t>Capra’s</w:t>
                </w:r>
                <w:r w:rsidRPr="00B11E82">
                  <w:t xml:space="preserve"> romantic comedy </w:t>
                </w:r>
                <w:r w:rsidRPr="00B11E82">
                  <w:rPr>
                    <w:i/>
                  </w:rPr>
                  <w:t>It Happened One Night</w:t>
                </w:r>
                <w:r w:rsidRPr="00B11E82">
                  <w:t xml:space="preserve">, with Clark Gable and Claudette Colbert, earned five Academy Award nominations and is credited with changing the way Americans looked at both fashion and relationships in the cinema. </w:t>
                </w:r>
                <w:r w:rsidRPr="00B11E82">
                  <w:rPr>
                    <w:rFonts w:cs="Times"/>
                    <w:color w:val="262626"/>
                  </w:rPr>
                  <w:t>The film tells the story of a bus ride from Miami to New York. Claudette Colbert plays a runaway heiress who falls in love with a middle-class news reporter. The film sought to encourage audiences during the Great Depression. In the end, the passengers of a bus start singing together, thereby ‘inventing a fleeting moment of hope where they can forget their problems and become united as community’ (Levy 2005).</w:t>
                </w:r>
                <w:r w:rsidR="00410A79" w:rsidRPr="00B11E82">
                  <w:t xml:space="preserve"> </w:t>
                </w:r>
              </w:p>
            </w:tc>
          </w:sdtContent>
        </w:sdt>
      </w:tr>
      <w:tr w:rsidR="003F0D73" w14:paraId="0E153A8C" w14:textId="77777777" w:rsidTr="003F0D73">
        <w:sdt>
          <w:sdtPr>
            <w:alias w:val="Article text"/>
            <w:tag w:val="articleText"/>
            <w:id w:val="634067588"/>
            <w:placeholder>
              <w:docPart w:val="A6632BB657034FB59615F71EEB9DB2D0"/>
            </w:placeholder>
          </w:sdtPr>
          <w:sdtEndPr/>
          <w:sdtContent>
            <w:tc>
              <w:tcPr>
                <w:tcW w:w="9016" w:type="dxa"/>
                <w:tcMar>
                  <w:top w:w="113" w:type="dxa"/>
                  <w:bottom w:w="113" w:type="dxa"/>
                </w:tcMar>
              </w:tcPr>
              <w:p w14:paraId="15C82BDE" w14:textId="77777777" w:rsidR="00B11E82" w:rsidRPr="00B11E82" w:rsidRDefault="00B11E82" w:rsidP="00B11E82">
                <w:r w:rsidRPr="00B11E82">
                  <w:t xml:space="preserve">Frank Capra was born to an Italian family in Palermo, Italy, and raised in Los Angeles. With films characterized by nimble narratives, idealistic characters, and happy endings, he became one of the most influential Hollywood directors of the 1930s and 1940s, and one of the first to be acknowledged as an auteur by subsequent generations of critics. His name was written above the title of his films, a circumstance that signals his status as a star director. He later titled his autobiography </w:t>
                </w:r>
                <w:r w:rsidRPr="00B11E82">
                  <w:rPr>
                    <w:i/>
                  </w:rPr>
                  <w:t>The Name above the Title.</w:t>
                </w:r>
                <w:r w:rsidRPr="00B11E82">
                  <w:t xml:space="preserve"> </w:t>
                </w:r>
              </w:p>
              <w:p w14:paraId="3B479C12" w14:textId="77777777" w:rsidR="00B11E82" w:rsidRPr="00B11E82" w:rsidRDefault="00B11E82" w:rsidP="00B11E82"/>
              <w:p w14:paraId="453B2FC3" w14:textId="77777777" w:rsidR="00B11E82" w:rsidRPr="00B11E82" w:rsidRDefault="00410A79" w:rsidP="00B11E82">
                <w:pPr>
                  <w:rPr>
                    <w:rFonts w:cs="Times"/>
                    <w:color w:val="262626"/>
                  </w:rPr>
                </w:pPr>
                <w:r>
                  <w:t>Capra’s</w:t>
                </w:r>
                <w:r w:rsidR="00B11E82" w:rsidRPr="00B11E82">
                  <w:t xml:space="preserve"> romantic comedy </w:t>
                </w:r>
                <w:r w:rsidR="00B11E82" w:rsidRPr="00B11E82">
                  <w:rPr>
                    <w:i/>
                  </w:rPr>
                  <w:t>It Happened One Night</w:t>
                </w:r>
                <w:r w:rsidR="00B11E82" w:rsidRPr="00B11E82">
                  <w:t xml:space="preserve">, with Clark Gable and Claudette Colbert, earned five Academy Award nominations and is credited with changing the way Americans looked at both fashion and relationships in the cinema. </w:t>
                </w:r>
                <w:r w:rsidR="00B11E82" w:rsidRPr="00B11E82">
                  <w:rPr>
                    <w:rFonts w:cs="Times"/>
                    <w:color w:val="262626"/>
                  </w:rPr>
                  <w:t>The film tells the story of a bus ride from Miami to New York. Claudette Colbert plays a runaway heiress who falls in love with a middle-class news reporter. The film sought to encourage audiences during the Great Depression. In the end, the passengers of a bus start singing together, thereby ‘inventing a fleeting moment of hope where they can forget their problems and become united as community’ (Levy 2005).</w:t>
                </w:r>
              </w:p>
              <w:p w14:paraId="0AA421C9" w14:textId="77777777" w:rsidR="00B11E82" w:rsidRPr="00B11E82" w:rsidRDefault="00B11E82" w:rsidP="00B11E82">
                <w:pPr>
                  <w:rPr>
                    <w:rFonts w:cs="Times"/>
                    <w:color w:val="262626"/>
                  </w:rPr>
                </w:pPr>
              </w:p>
              <w:p w14:paraId="55B0DC9B" w14:textId="77777777" w:rsidR="00B11E82" w:rsidRPr="00B11E82" w:rsidRDefault="00B11E82" w:rsidP="00B11E82">
                <w:r w:rsidRPr="00B11E82">
                  <w:t xml:space="preserve">Capra’s protagonists are usually naïve Americans surviving against impossible odds in the face of corrupt politics and business practices; they were most emblematically incarnated by his main male leads, Gary Cooper and James Stewart. Both play innocent, naïve characters who win out against much stronger antagonists after experiencing considerable suffering, in such titles as </w:t>
                </w:r>
                <w:proofErr w:type="spellStart"/>
                <w:r w:rsidRPr="00B11E82">
                  <w:rPr>
                    <w:i/>
                  </w:rPr>
                  <w:t>Mr.</w:t>
                </w:r>
                <w:proofErr w:type="spellEnd"/>
                <w:r w:rsidRPr="00B11E82">
                  <w:rPr>
                    <w:i/>
                  </w:rPr>
                  <w:t xml:space="preserve"> Deeds Goes to Town</w:t>
                </w:r>
                <w:r w:rsidRPr="00B11E82">
                  <w:t xml:space="preserve"> (1936), </w:t>
                </w:r>
                <w:proofErr w:type="spellStart"/>
                <w:r w:rsidRPr="00B11E82">
                  <w:rPr>
                    <w:i/>
                  </w:rPr>
                  <w:t>Mr.</w:t>
                </w:r>
                <w:proofErr w:type="spellEnd"/>
                <w:r w:rsidRPr="00B11E82">
                  <w:rPr>
                    <w:i/>
                  </w:rPr>
                  <w:t xml:space="preserve"> Smith Goes to Washington</w:t>
                </w:r>
                <w:r w:rsidRPr="00B11E82">
                  <w:t xml:space="preserve"> (1939), </w:t>
                </w:r>
                <w:r w:rsidRPr="00B11E82">
                  <w:rPr>
                    <w:i/>
                  </w:rPr>
                  <w:t>Meet John Doe</w:t>
                </w:r>
                <w:r w:rsidRPr="00B11E82">
                  <w:t xml:space="preserve"> (1941), and </w:t>
                </w:r>
                <w:r w:rsidRPr="00B11E82">
                  <w:rPr>
                    <w:i/>
                  </w:rPr>
                  <w:t xml:space="preserve">It’s </w:t>
                </w:r>
                <w:r w:rsidRPr="00B11E82">
                  <w:rPr>
                    <w:i/>
                  </w:rPr>
                  <w:lastRenderedPageBreak/>
                  <w:t>a Wonderful Life</w:t>
                </w:r>
                <w:r w:rsidRPr="00B11E82">
                  <w:t xml:space="preserve"> (1946). </w:t>
                </w:r>
                <w:r w:rsidRPr="00B11E82">
                  <w:rPr>
                    <w:i/>
                  </w:rPr>
                  <w:t>Lost Horizon</w:t>
                </w:r>
                <w:r w:rsidRPr="00B11E82">
                  <w:t xml:space="preserve"> (1937) is a fantasy film that influenced generations of filmmakers, including Steven Spielberg. Capra’s films tell stories of hope and of the survival of idealism in an essentially cruel world. </w:t>
                </w:r>
              </w:p>
              <w:p w14:paraId="7D0C162C" w14:textId="77777777" w:rsidR="00B11E82" w:rsidRPr="00B11E82" w:rsidRDefault="00B11E82" w:rsidP="00B11E82"/>
              <w:p w14:paraId="53BB9D74" w14:textId="0C557CF8" w:rsidR="00B11E82" w:rsidRDefault="00B11E82" w:rsidP="00B11E82">
                <w:r w:rsidRPr="00B11E82">
                  <w:t xml:space="preserve">During World War Two, Capra directed a series of documentaries to support the American war effort. Called </w:t>
                </w:r>
                <w:r w:rsidRPr="00B11E82">
                  <w:rPr>
                    <w:i/>
                  </w:rPr>
                  <w:t>Why We Fight</w:t>
                </w:r>
                <w:r w:rsidRPr="00B11E82">
                  <w:t xml:space="preserve">, the series had lasting impact on documentary film style. He founded the independent studio Republic Pictures to produce </w:t>
                </w:r>
                <w:r w:rsidRPr="00B11E82">
                  <w:rPr>
                    <w:i/>
                  </w:rPr>
                  <w:t>It’s a Wonderful Life</w:t>
                </w:r>
                <w:r w:rsidR="000F2668">
                  <w:rPr>
                    <w:i/>
                  </w:rPr>
                  <w:t xml:space="preserve"> </w:t>
                </w:r>
                <w:r w:rsidR="000F2668">
                  <w:t xml:space="preserve">— </w:t>
                </w:r>
                <w:r w:rsidRPr="00B11E82">
                  <w:t>n</w:t>
                </w:r>
                <w:r w:rsidR="000F2668">
                  <w:t xml:space="preserve">ow considered his masterpiece — </w:t>
                </w:r>
                <w:r w:rsidRPr="00B11E82">
                  <w:t xml:space="preserve">but this ended in financial disaster. The company went bankrupt and Capra was seen as a liability by the studios. In addition, during the late 1940s and 1950s, Capra was also disillusioned with the HUAC witch-hunts in Hollywood. </w:t>
                </w:r>
              </w:p>
              <w:p w14:paraId="5F945490" w14:textId="77777777" w:rsidR="00B11E82" w:rsidRDefault="00B11E82" w:rsidP="00B11E82"/>
              <w:p w14:paraId="587D07F4" w14:textId="77777777" w:rsidR="00B11E82" w:rsidRPr="00B11E82" w:rsidRDefault="00B11E82" w:rsidP="00B11E82">
                <w:pPr>
                  <w:keepNext/>
                </w:pPr>
                <w:r>
                  <w:t xml:space="preserve">Link: </w:t>
                </w:r>
                <w:r w:rsidRPr="00B11E82">
                  <w:t>https://archive.org/details/WhyWeFightPreludeToWarPt11943</w:t>
                </w:r>
              </w:p>
              <w:p w14:paraId="4FA70E35" w14:textId="77777777" w:rsidR="00B11E82" w:rsidRPr="00B11E82" w:rsidRDefault="005B1074" w:rsidP="00B11E82">
                <w:pPr>
                  <w:pStyle w:val="Caption"/>
                  <w:rPr>
                    <w:sz w:val="22"/>
                    <w:szCs w:val="22"/>
                  </w:rPr>
                </w:pPr>
                <w:r>
                  <w:fldChar w:fldCharType="begin"/>
                </w:r>
                <w:r>
                  <w:instrText xml:space="preserve"> SEQ Figure \* ARABIC </w:instrText>
                </w:r>
                <w:r>
                  <w:fldChar w:fldCharType="separate"/>
                </w:r>
                <w:r w:rsidR="00B11E82">
                  <w:rPr>
                    <w:noProof/>
                  </w:rPr>
                  <w:t>1</w:t>
                </w:r>
                <w:r>
                  <w:rPr>
                    <w:noProof/>
                  </w:rPr>
                  <w:fldChar w:fldCharType="end"/>
                </w:r>
                <w:r w:rsidR="00B11E82">
                  <w:t xml:space="preserve"> </w:t>
                </w:r>
                <w:r w:rsidR="00B11E82" w:rsidRPr="000205C8">
                  <w:t xml:space="preserve">The full-length version of </w:t>
                </w:r>
                <w:r w:rsidR="00B11E82" w:rsidRPr="00B11E82">
                  <w:rPr>
                    <w:i/>
                  </w:rPr>
                  <w:t>Why We Fight: Prelude to War</w:t>
                </w:r>
              </w:p>
              <w:p w14:paraId="56D8D6AD" w14:textId="46A7DBC8" w:rsidR="00B11E82" w:rsidRDefault="00B11E82" w:rsidP="00B11E82">
                <w:r w:rsidRPr="00B11E82">
                  <w:t>Capra’s last years were devoted to making educational and industrial films. From 1952 to 1956, Capra made four science-related television specials in colo</w:t>
                </w:r>
                <w:r w:rsidR="000F2668">
                  <w:t>u</w:t>
                </w:r>
                <w:r w:rsidRPr="00B11E82">
                  <w:t xml:space="preserve">r: </w:t>
                </w:r>
                <w:r w:rsidRPr="00B11E82">
                  <w:rPr>
                    <w:i/>
                  </w:rPr>
                  <w:t xml:space="preserve">Our </w:t>
                </w:r>
                <w:proofErr w:type="spellStart"/>
                <w:r w:rsidRPr="00B11E82">
                  <w:rPr>
                    <w:i/>
                  </w:rPr>
                  <w:t>Mr.</w:t>
                </w:r>
                <w:proofErr w:type="spellEnd"/>
                <w:r w:rsidRPr="00B11E82">
                  <w:rPr>
                    <w:i/>
                  </w:rPr>
                  <w:t xml:space="preserve"> Sun </w:t>
                </w:r>
                <w:r w:rsidRPr="00B11E82">
                  <w:t xml:space="preserve">(1956), </w:t>
                </w:r>
                <w:proofErr w:type="spellStart"/>
                <w:r w:rsidRPr="00B11E82">
                  <w:rPr>
                    <w:i/>
                  </w:rPr>
                  <w:t>Hemo</w:t>
                </w:r>
                <w:proofErr w:type="spellEnd"/>
                <w:r w:rsidRPr="00B11E82">
                  <w:rPr>
                    <w:i/>
                  </w:rPr>
                  <w:t xml:space="preserve"> the Magnificent</w:t>
                </w:r>
                <w:r w:rsidRPr="00B11E82">
                  <w:t xml:space="preserve"> (1957), </w:t>
                </w:r>
                <w:r w:rsidRPr="00B11E82">
                  <w:rPr>
                    <w:i/>
                  </w:rPr>
                  <w:t>The Strange Case of the Cosmic Rays</w:t>
                </w:r>
                <w:r w:rsidRPr="00B11E82">
                  <w:t xml:space="preserve"> (1957), and </w:t>
                </w:r>
                <w:proofErr w:type="spellStart"/>
                <w:r w:rsidRPr="00B11E82">
                  <w:rPr>
                    <w:i/>
                  </w:rPr>
                  <w:t>Meteora</w:t>
                </w:r>
                <w:proofErr w:type="spellEnd"/>
                <w:r w:rsidRPr="00B11E82">
                  <w:rPr>
                    <w:i/>
                  </w:rPr>
                  <w:t>: The Unchained Goddess</w:t>
                </w:r>
                <w:r w:rsidRPr="00B11E82">
                  <w:t xml:space="preserve"> (1958). Capra also made industrial and scientific documentaries on space: </w:t>
                </w:r>
                <w:r w:rsidRPr="00B11E82">
                  <w:rPr>
                    <w:i/>
                  </w:rPr>
                  <w:t>Rendezvous in Space</w:t>
                </w:r>
                <w:r w:rsidRPr="00B11E82">
                  <w:t xml:space="preserve"> (1964), his last film, was shown at the 1964 New York World's Fair and was screened at the New York Hall of Science after the Fair ended. </w:t>
                </w:r>
              </w:p>
              <w:p w14:paraId="57B0995E" w14:textId="77777777" w:rsidR="00B11E82" w:rsidRDefault="00B11E82" w:rsidP="00B11E82"/>
              <w:p w14:paraId="2CF881EB" w14:textId="77777777" w:rsidR="00B11E82" w:rsidRPr="00B11E82" w:rsidRDefault="00B11E82" w:rsidP="00B11E82">
                <w:pPr>
                  <w:keepNext/>
                </w:pPr>
                <w:r>
                  <w:t xml:space="preserve">Link: </w:t>
                </w:r>
                <w:r w:rsidRPr="00B11E82">
                  <w:t>https://archive.org/details/our_mr_sun</w:t>
                </w:r>
              </w:p>
              <w:p w14:paraId="549CD4E2" w14:textId="77777777" w:rsidR="00B11E82" w:rsidRPr="00B11E82" w:rsidRDefault="005B1074" w:rsidP="00B11E82">
                <w:pPr>
                  <w:pStyle w:val="Caption"/>
                </w:pPr>
                <w:r>
                  <w:fldChar w:fldCharType="begin"/>
                </w:r>
                <w:r>
                  <w:instrText xml:space="preserve"> SEQ Figure \* ARABIC </w:instrText>
                </w:r>
                <w:r>
                  <w:fldChar w:fldCharType="separate"/>
                </w:r>
                <w:r w:rsidR="00B11E82">
                  <w:rPr>
                    <w:noProof/>
                  </w:rPr>
                  <w:t>2</w:t>
                </w:r>
                <w:r>
                  <w:rPr>
                    <w:noProof/>
                  </w:rPr>
                  <w:fldChar w:fldCharType="end"/>
                </w:r>
                <w:r w:rsidR="00B11E82">
                  <w:t xml:space="preserve"> </w:t>
                </w:r>
                <w:r w:rsidR="00B11E82" w:rsidRPr="00B11E82">
                  <w:rPr>
                    <w:i/>
                  </w:rPr>
                  <w:t xml:space="preserve">Our </w:t>
                </w:r>
                <w:proofErr w:type="spellStart"/>
                <w:r w:rsidR="00B11E82" w:rsidRPr="00B11E82">
                  <w:rPr>
                    <w:i/>
                  </w:rPr>
                  <w:t>Mr.</w:t>
                </w:r>
                <w:proofErr w:type="spellEnd"/>
                <w:r w:rsidR="00B11E82" w:rsidRPr="00B11E82">
                  <w:rPr>
                    <w:i/>
                  </w:rPr>
                  <w:t xml:space="preserve"> Sun</w:t>
                </w:r>
              </w:p>
              <w:p w14:paraId="1F9FCB01" w14:textId="60125262" w:rsidR="00B11E82" w:rsidRPr="00B11E82" w:rsidRDefault="000F2668" w:rsidP="00B11E82">
                <w:pPr>
                  <w:pStyle w:val="Heading1"/>
                  <w:outlineLvl w:val="0"/>
                </w:pPr>
                <w:r>
                  <w:t>Selected</w:t>
                </w:r>
                <w:r w:rsidR="00B11E82" w:rsidRPr="00B11E82">
                  <w:t xml:space="preserve"> Filmography</w:t>
                </w:r>
                <w:r>
                  <w:t>:</w:t>
                </w:r>
                <w:r w:rsidR="00B11E82" w:rsidRPr="00B11E82">
                  <w:t xml:space="preserve"> </w:t>
                </w:r>
              </w:p>
              <w:p w14:paraId="503BA43A" w14:textId="77777777" w:rsidR="00B11E82" w:rsidRPr="00B11E82" w:rsidRDefault="00B11E82" w:rsidP="00B11E82">
                <w:r w:rsidRPr="00B11E82">
                  <w:t>Capra made over fifty films; this list of works is necessarily partial.</w:t>
                </w:r>
              </w:p>
              <w:p w14:paraId="1B182E1F" w14:textId="77777777" w:rsidR="00B11E82" w:rsidRPr="00B11E82" w:rsidRDefault="00B11E82" w:rsidP="00B11E82">
                <w:pPr>
                  <w:rPr>
                    <w:i/>
                  </w:rPr>
                </w:pPr>
              </w:p>
              <w:p w14:paraId="09AE2811" w14:textId="77777777" w:rsidR="00B11E82" w:rsidRPr="00B11E82" w:rsidRDefault="00B11E82" w:rsidP="00B11E82">
                <w:r w:rsidRPr="00B11E82">
                  <w:rPr>
                    <w:i/>
                  </w:rPr>
                  <w:t xml:space="preserve">The Bitter Tea of General Yen </w:t>
                </w:r>
                <w:r w:rsidRPr="00B11E82">
                  <w:t>(1933)</w:t>
                </w:r>
              </w:p>
              <w:p w14:paraId="7943CE9E" w14:textId="77777777" w:rsidR="00B11E82" w:rsidRPr="00B11E82" w:rsidRDefault="00B11E82" w:rsidP="00B11E82">
                <w:r w:rsidRPr="00B11E82">
                  <w:rPr>
                    <w:i/>
                  </w:rPr>
                  <w:t xml:space="preserve">It Happened One Night </w:t>
                </w:r>
                <w:r w:rsidRPr="00B11E82">
                  <w:t>(1934)</w:t>
                </w:r>
              </w:p>
              <w:p w14:paraId="395A7750" w14:textId="77777777" w:rsidR="00B11E82" w:rsidRPr="00B11E82" w:rsidRDefault="00B11E82" w:rsidP="00B11E82">
                <w:proofErr w:type="spellStart"/>
                <w:r w:rsidRPr="00B11E82">
                  <w:rPr>
                    <w:i/>
                  </w:rPr>
                  <w:t>Mr.</w:t>
                </w:r>
                <w:proofErr w:type="spellEnd"/>
                <w:r w:rsidRPr="00B11E82">
                  <w:rPr>
                    <w:i/>
                  </w:rPr>
                  <w:t xml:space="preserve"> Deeds Goes to Town </w:t>
                </w:r>
                <w:r w:rsidRPr="00B11E82">
                  <w:t>(1936)</w:t>
                </w:r>
              </w:p>
              <w:p w14:paraId="5EA011E6" w14:textId="77777777" w:rsidR="00B11E82" w:rsidRPr="00B11E82" w:rsidRDefault="00B11E82" w:rsidP="00B11E82">
                <w:r w:rsidRPr="00B11E82">
                  <w:rPr>
                    <w:i/>
                  </w:rPr>
                  <w:t xml:space="preserve">You Can't Take It with You </w:t>
                </w:r>
                <w:r w:rsidRPr="000F2668">
                  <w:t>(</w:t>
                </w:r>
                <w:r w:rsidRPr="00B11E82">
                  <w:t>1938)</w:t>
                </w:r>
              </w:p>
              <w:p w14:paraId="3DDB9C97" w14:textId="77777777" w:rsidR="00B11E82" w:rsidRPr="00B11E82" w:rsidRDefault="00B11E82" w:rsidP="00B11E82">
                <w:proofErr w:type="spellStart"/>
                <w:r w:rsidRPr="00B11E82">
                  <w:rPr>
                    <w:i/>
                  </w:rPr>
                  <w:t>Mr.</w:t>
                </w:r>
                <w:proofErr w:type="spellEnd"/>
                <w:r w:rsidRPr="00B11E82">
                  <w:rPr>
                    <w:i/>
                  </w:rPr>
                  <w:t xml:space="preserve"> Smith Goes to Washington </w:t>
                </w:r>
                <w:r w:rsidRPr="000F2668">
                  <w:t>(</w:t>
                </w:r>
                <w:r w:rsidRPr="00B11E82">
                  <w:t>1939)</w:t>
                </w:r>
              </w:p>
              <w:p w14:paraId="2D13263F" w14:textId="77777777" w:rsidR="00B11E82" w:rsidRPr="00B11E82" w:rsidRDefault="00B11E82" w:rsidP="00B11E82">
                <w:r w:rsidRPr="00B11E82">
                  <w:rPr>
                    <w:i/>
                  </w:rPr>
                  <w:t xml:space="preserve">Meet John Doe </w:t>
                </w:r>
                <w:r w:rsidRPr="000F2668">
                  <w:t>(</w:t>
                </w:r>
                <w:r w:rsidRPr="00B11E82">
                  <w:t>1941)</w:t>
                </w:r>
              </w:p>
              <w:p w14:paraId="52AF0D1C" w14:textId="77777777" w:rsidR="00B11E82" w:rsidRPr="00B11E82" w:rsidRDefault="00B11E82" w:rsidP="00B11E82">
                <w:r w:rsidRPr="00B11E82">
                  <w:rPr>
                    <w:i/>
                  </w:rPr>
                  <w:t xml:space="preserve">Why We Fight </w:t>
                </w:r>
                <w:r w:rsidRPr="00B11E82">
                  <w:t>(1942-44)</w:t>
                </w:r>
              </w:p>
              <w:p w14:paraId="2096DD4A" w14:textId="77777777" w:rsidR="00B11E82" w:rsidRPr="00B11E82" w:rsidRDefault="00B11E82" w:rsidP="00B11E82">
                <w:r w:rsidRPr="00B11E82">
                  <w:rPr>
                    <w:i/>
                  </w:rPr>
                  <w:t>Arsenic and Old Lace</w:t>
                </w:r>
                <w:r w:rsidRPr="00B11E82">
                  <w:t xml:space="preserve"> (1944)</w:t>
                </w:r>
              </w:p>
              <w:p w14:paraId="56B42BDC" w14:textId="77777777" w:rsidR="00B11E82" w:rsidRPr="00B11E82" w:rsidRDefault="00B11E82" w:rsidP="00B11E82">
                <w:r w:rsidRPr="00B11E82">
                  <w:rPr>
                    <w:i/>
                  </w:rPr>
                  <w:t xml:space="preserve">It’s a Wonderful Life </w:t>
                </w:r>
                <w:r w:rsidRPr="00B11E82">
                  <w:t>(1946)</w:t>
                </w:r>
              </w:p>
              <w:p w14:paraId="590377CE" w14:textId="77777777" w:rsidR="00B11E82" w:rsidRPr="00B11E82" w:rsidRDefault="00B11E82" w:rsidP="00B11E82">
                <w:r w:rsidRPr="00B11E82">
                  <w:rPr>
                    <w:i/>
                  </w:rPr>
                  <w:t>State of the Union</w:t>
                </w:r>
                <w:r w:rsidRPr="00B11E82">
                  <w:t xml:space="preserve"> (1948)</w:t>
                </w:r>
              </w:p>
              <w:p w14:paraId="7517EE5A" w14:textId="77777777" w:rsidR="00B11E82" w:rsidRPr="00B11E82" w:rsidRDefault="00B11E82" w:rsidP="00B11E82">
                <w:r w:rsidRPr="00B11E82">
                  <w:rPr>
                    <w:i/>
                  </w:rPr>
                  <w:t>Pocketful of Miracles</w:t>
                </w:r>
                <w:r w:rsidRPr="00B11E82">
                  <w:t xml:space="preserve"> (1961)</w:t>
                </w:r>
              </w:p>
              <w:p w14:paraId="321FEEB4" w14:textId="77777777" w:rsidR="003F0D73" w:rsidRDefault="00B11E82" w:rsidP="00B11E82">
                <w:r w:rsidRPr="00B11E82">
                  <w:rPr>
                    <w:i/>
                  </w:rPr>
                  <w:t>Rendezvous in Space</w:t>
                </w:r>
                <w:r w:rsidRPr="00B11E82">
                  <w:t xml:space="preserve"> (1964)</w:t>
                </w:r>
              </w:p>
            </w:tc>
          </w:sdtContent>
        </w:sdt>
      </w:tr>
      <w:tr w:rsidR="003235A7" w14:paraId="39700D5F" w14:textId="77777777" w:rsidTr="003235A7">
        <w:tc>
          <w:tcPr>
            <w:tcW w:w="9016" w:type="dxa"/>
          </w:tcPr>
          <w:p w14:paraId="5F73C7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60092116FE4C67A42EC2E1B3C45DAA"/>
              </w:placeholder>
            </w:sdtPr>
            <w:sdtEndPr/>
            <w:sdtContent>
              <w:p w14:paraId="57015A02" w14:textId="377633FB" w:rsidR="00B11E82" w:rsidRDefault="005B1074" w:rsidP="00B11E82">
                <w:sdt>
                  <w:sdtPr>
                    <w:id w:val="1044249590"/>
                    <w:citation/>
                  </w:sdtPr>
                  <w:sdtEndPr/>
                  <w:sdtContent>
                    <w:r w:rsidR="00B11E82">
                      <w:fldChar w:fldCharType="begin"/>
                    </w:r>
                    <w:r w:rsidR="00B11E82">
                      <w:rPr>
                        <w:lang w:val="en-US"/>
                      </w:rPr>
                      <w:instrText xml:space="preserve"> CITATION Cap97 \l 1033 </w:instrText>
                    </w:r>
                    <w:r w:rsidR="00B11E82">
                      <w:fldChar w:fldCharType="separate"/>
                    </w:r>
                    <w:r w:rsidR="00B11E82">
                      <w:rPr>
                        <w:noProof/>
                        <w:lang w:val="en-US"/>
                      </w:rPr>
                      <w:t>(Capra)</w:t>
                    </w:r>
                    <w:r w:rsidR="00B11E82">
                      <w:fldChar w:fldCharType="end"/>
                    </w:r>
                  </w:sdtContent>
                </w:sdt>
              </w:p>
              <w:p w14:paraId="69E6F08A" w14:textId="77777777" w:rsidR="00B11E82" w:rsidRDefault="00B11E82" w:rsidP="00B11E82"/>
              <w:p w14:paraId="5BA6DAF6" w14:textId="77777777" w:rsidR="00B11E82" w:rsidRDefault="005B1074" w:rsidP="00B11E82">
                <w:sdt>
                  <w:sdtPr>
                    <w:id w:val="-1710792201"/>
                    <w:citation/>
                  </w:sdtPr>
                  <w:sdtEndPr/>
                  <w:sdtContent>
                    <w:r w:rsidR="00B11E82">
                      <w:fldChar w:fldCharType="begin"/>
                    </w:r>
                    <w:r w:rsidR="00B11E82">
                      <w:rPr>
                        <w:lang w:val="en-US"/>
                      </w:rPr>
                      <w:instrText xml:space="preserve"> CITATION Lev05 \l 1033 </w:instrText>
                    </w:r>
                    <w:r w:rsidR="00B11E82">
                      <w:fldChar w:fldCharType="separate"/>
                    </w:r>
                    <w:r w:rsidR="00B11E82">
                      <w:rPr>
                        <w:noProof/>
                        <w:lang w:val="en-US"/>
                      </w:rPr>
                      <w:t>(Levy)</w:t>
                    </w:r>
                    <w:r w:rsidR="00B11E82">
                      <w:fldChar w:fldCharType="end"/>
                    </w:r>
                  </w:sdtContent>
                </w:sdt>
              </w:p>
              <w:p w14:paraId="2B2B00BC" w14:textId="77777777" w:rsidR="00B11E82" w:rsidRDefault="00B11E82" w:rsidP="00B11E82"/>
              <w:p w14:paraId="2BC7FF52" w14:textId="77777777" w:rsidR="00B11E82" w:rsidRDefault="005B1074" w:rsidP="00B11E82">
                <w:sdt>
                  <w:sdtPr>
                    <w:id w:val="-1874068920"/>
                    <w:citation/>
                  </w:sdtPr>
                  <w:sdtEndPr/>
                  <w:sdtContent>
                    <w:r w:rsidR="00B11E82">
                      <w:fldChar w:fldCharType="begin"/>
                    </w:r>
                    <w:r w:rsidR="00B11E82">
                      <w:rPr>
                        <w:lang w:val="en-US"/>
                      </w:rPr>
                      <w:instrText xml:space="preserve"> CITATION McB11 \l 1033 </w:instrText>
                    </w:r>
                    <w:r w:rsidR="00B11E82">
                      <w:fldChar w:fldCharType="separate"/>
                    </w:r>
                    <w:r w:rsidR="00B11E82">
                      <w:rPr>
                        <w:noProof/>
                        <w:lang w:val="en-US"/>
                      </w:rPr>
                      <w:t>(McBride)</w:t>
                    </w:r>
                    <w:r w:rsidR="00B11E82">
                      <w:fldChar w:fldCharType="end"/>
                    </w:r>
                  </w:sdtContent>
                </w:sdt>
              </w:p>
              <w:p w14:paraId="329AAA28" w14:textId="77777777" w:rsidR="00B11E82" w:rsidRDefault="00B11E82" w:rsidP="00B11E82"/>
              <w:p w14:paraId="727E914D" w14:textId="77777777" w:rsidR="00B11E82" w:rsidRDefault="005B1074" w:rsidP="00B11E82">
                <w:sdt>
                  <w:sdtPr>
                    <w:id w:val="-1318563925"/>
                    <w:citation/>
                  </w:sdtPr>
                  <w:sdtEndPr/>
                  <w:sdtContent>
                    <w:r w:rsidR="00B11E82">
                      <w:fldChar w:fldCharType="begin"/>
                    </w:r>
                    <w:r w:rsidR="00B11E82">
                      <w:rPr>
                        <w:lang w:val="en-US"/>
                      </w:rPr>
                      <w:instrText xml:space="preserve"> CITATION Poa04 \l 1033 </w:instrText>
                    </w:r>
                    <w:r w:rsidR="00B11E82">
                      <w:fldChar w:fldCharType="separate"/>
                    </w:r>
                    <w:r w:rsidR="00B11E82">
                      <w:rPr>
                        <w:noProof/>
                        <w:lang w:val="en-US"/>
                      </w:rPr>
                      <w:t>(Poague)</w:t>
                    </w:r>
                    <w:r w:rsidR="00B11E82">
                      <w:fldChar w:fldCharType="end"/>
                    </w:r>
                  </w:sdtContent>
                </w:sdt>
              </w:p>
              <w:p w14:paraId="7C992FD4" w14:textId="77777777" w:rsidR="00B11E82" w:rsidRDefault="00B11E82" w:rsidP="00B11E82"/>
              <w:p w14:paraId="1C7E6EDE" w14:textId="2375B9E9" w:rsidR="003235A7" w:rsidRDefault="005B1074" w:rsidP="00B11E82">
                <w:sdt>
                  <w:sdtPr>
                    <w:id w:val="-68661314"/>
                    <w:citation/>
                  </w:sdtPr>
                  <w:sdtEndPr/>
                  <w:sdtContent>
                    <w:r w:rsidR="00B11E82">
                      <w:fldChar w:fldCharType="begin"/>
                    </w:r>
                    <w:r w:rsidR="00B11E82">
                      <w:rPr>
                        <w:lang w:val="en-US"/>
                      </w:rPr>
                      <w:instrText xml:space="preserve"> CITATION Smo05 \l 1033 </w:instrText>
                    </w:r>
                    <w:r w:rsidR="00B11E82">
                      <w:fldChar w:fldCharType="separate"/>
                    </w:r>
                    <w:r w:rsidR="00B11E82">
                      <w:rPr>
                        <w:noProof/>
                        <w:lang w:val="en-US"/>
                      </w:rPr>
                      <w:t>(Smoodin)</w:t>
                    </w:r>
                    <w:r w:rsidR="00B11E82">
                      <w:fldChar w:fldCharType="end"/>
                    </w:r>
                  </w:sdtContent>
                </w:sdt>
              </w:p>
            </w:sdtContent>
          </w:sdt>
        </w:tc>
      </w:tr>
    </w:tbl>
    <w:p w14:paraId="1ABDBD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EB3AB" w14:textId="77777777" w:rsidR="00BA13A7" w:rsidRDefault="00BA13A7" w:rsidP="007A0D55">
      <w:pPr>
        <w:spacing w:after="0" w:line="240" w:lineRule="auto"/>
      </w:pPr>
      <w:r>
        <w:separator/>
      </w:r>
    </w:p>
  </w:endnote>
  <w:endnote w:type="continuationSeparator" w:id="0">
    <w:p w14:paraId="5D6DAF9D" w14:textId="77777777" w:rsidR="00BA13A7" w:rsidRDefault="00BA13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6A067" w14:textId="77777777" w:rsidR="00BA13A7" w:rsidRDefault="00BA13A7" w:rsidP="007A0D55">
      <w:pPr>
        <w:spacing w:after="0" w:line="240" w:lineRule="auto"/>
      </w:pPr>
      <w:r>
        <w:separator/>
      </w:r>
    </w:p>
  </w:footnote>
  <w:footnote w:type="continuationSeparator" w:id="0">
    <w:p w14:paraId="2D8367C5" w14:textId="77777777" w:rsidR="00BA13A7" w:rsidRDefault="00BA13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D11A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AC003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29"/>
    <w:rsid w:val="00032559"/>
    <w:rsid w:val="00052040"/>
    <w:rsid w:val="000B25AE"/>
    <w:rsid w:val="000B55AB"/>
    <w:rsid w:val="000D24DC"/>
    <w:rsid w:val="000F2668"/>
    <w:rsid w:val="00101B2E"/>
    <w:rsid w:val="00116FA0"/>
    <w:rsid w:val="0015114C"/>
    <w:rsid w:val="001A21F3"/>
    <w:rsid w:val="001A2537"/>
    <w:rsid w:val="001A6A06"/>
    <w:rsid w:val="00210C03"/>
    <w:rsid w:val="002162E2"/>
    <w:rsid w:val="00225C5A"/>
    <w:rsid w:val="00230B10"/>
    <w:rsid w:val="00234353"/>
    <w:rsid w:val="00244BB0"/>
    <w:rsid w:val="0028375D"/>
    <w:rsid w:val="002A0A0D"/>
    <w:rsid w:val="002B0B37"/>
    <w:rsid w:val="002E7229"/>
    <w:rsid w:val="0030662D"/>
    <w:rsid w:val="003235A7"/>
    <w:rsid w:val="003677B6"/>
    <w:rsid w:val="003D3579"/>
    <w:rsid w:val="003E2795"/>
    <w:rsid w:val="003F0D73"/>
    <w:rsid w:val="00410A79"/>
    <w:rsid w:val="00462DBE"/>
    <w:rsid w:val="00464699"/>
    <w:rsid w:val="00483379"/>
    <w:rsid w:val="00487BC5"/>
    <w:rsid w:val="00496888"/>
    <w:rsid w:val="004A7476"/>
    <w:rsid w:val="004E5896"/>
    <w:rsid w:val="00513EE6"/>
    <w:rsid w:val="00534F8F"/>
    <w:rsid w:val="00590035"/>
    <w:rsid w:val="005B1074"/>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1E82"/>
    <w:rsid w:val="00B219AE"/>
    <w:rsid w:val="00B33145"/>
    <w:rsid w:val="00B574C9"/>
    <w:rsid w:val="00BA13A7"/>
    <w:rsid w:val="00BC39C9"/>
    <w:rsid w:val="00BE5BF7"/>
    <w:rsid w:val="00BF40E1"/>
    <w:rsid w:val="00C0073C"/>
    <w:rsid w:val="00C27FAB"/>
    <w:rsid w:val="00C358D4"/>
    <w:rsid w:val="00C6296B"/>
    <w:rsid w:val="00CC586D"/>
    <w:rsid w:val="00CF1542"/>
    <w:rsid w:val="00CF3EC5"/>
    <w:rsid w:val="00D656DA"/>
    <w:rsid w:val="00D83300"/>
    <w:rsid w:val="00DC6B48"/>
    <w:rsid w:val="00DF01B0"/>
    <w:rsid w:val="00E27FE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2C6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4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6645A2A1AF4E1F8FE4A2CBA8A85F1B"/>
        <w:category>
          <w:name w:val="General"/>
          <w:gallery w:val="placeholder"/>
        </w:category>
        <w:types>
          <w:type w:val="bbPlcHdr"/>
        </w:types>
        <w:behaviors>
          <w:behavior w:val="content"/>
        </w:behaviors>
        <w:guid w:val="{75348676-EB2F-49D2-ADED-B79C4E9BC105}"/>
      </w:docPartPr>
      <w:docPartBody>
        <w:p w:rsidR="00635424" w:rsidRDefault="007B4072">
          <w:pPr>
            <w:pStyle w:val="636645A2A1AF4E1F8FE4A2CBA8A85F1B"/>
          </w:pPr>
          <w:r w:rsidRPr="00CC586D">
            <w:rPr>
              <w:rStyle w:val="PlaceholderText"/>
              <w:b/>
              <w:color w:val="FFFFFF" w:themeColor="background1"/>
            </w:rPr>
            <w:t>[Salutation]</w:t>
          </w:r>
        </w:p>
      </w:docPartBody>
    </w:docPart>
    <w:docPart>
      <w:docPartPr>
        <w:name w:val="80547ACD41F14B1FA7825C22B50ADD2C"/>
        <w:category>
          <w:name w:val="General"/>
          <w:gallery w:val="placeholder"/>
        </w:category>
        <w:types>
          <w:type w:val="bbPlcHdr"/>
        </w:types>
        <w:behaviors>
          <w:behavior w:val="content"/>
        </w:behaviors>
        <w:guid w:val="{257F4B68-B1D5-44A8-A7F2-630A6A84C5AF}"/>
      </w:docPartPr>
      <w:docPartBody>
        <w:p w:rsidR="00635424" w:rsidRDefault="007B4072">
          <w:pPr>
            <w:pStyle w:val="80547ACD41F14B1FA7825C22B50ADD2C"/>
          </w:pPr>
          <w:r>
            <w:rPr>
              <w:rStyle w:val="PlaceholderText"/>
            </w:rPr>
            <w:t>[First name]</w:t>
          </w:r>
        </w:p>
      </w:docPartBody>
    </w:docPart>
    <w:docPart>
      <w:docPartPr>
        <w:name w:val="487658CD86D6470FAA32CEB077990F54"/>
        <w:category>
          <w:name w:val="General"/>
          <w:gallery w:val="placeholder"/>
        </w:category>
        <w:types>
          <w:type w:val="bbPlcHdr"/>
        </w:types>
        <w:behaviors>
          <w:behavior w:val="content"/>
        </w:behaviors>
        <w:guid w:val="{72403A96-3840-462E-A23E-DD622E0E0B12}"/>
      </w:docPartPr>
      <w:docPartBody>
        <w:p w:rsidR="00635424" w:rsidRDefault="007B4072">
          <w:pPr>
            <w:pStyle w:val="487658CD86D6470FAA32CEB077990F54"/>
          </w:pPr>
          <w:r>
            <w:rPr>
              <w:rStyle w:val="PlaceholderText"/>
            </w:rPr>
            <w:t>[Middle name]</w:t>
          </w:r>
        </w:p>
      </w:docPartBody>
    </w:docPart>
    <w:docPart>
      <w:docPartPr>
        <w:name w:val="2273CE67272D4D3287A24C0F7E32C571"/>
        <w:category>
          <w:name w:val="General"/>
          <w:gallery w:val="placeholder"/>
        </w:category>
        <w:types>
          <w:type w:val="bbPlcHdr"/>
        </w:types>
        <w:behaviors>
          <w:behavior w:val="content"/>
        </w:behaviors>
        <w:guid w:val="{EC24711E-71FF-4B33-A108-CD6DD73E077C}"/>
      </w:docPartPr>
      <w:docPartBody>
        <w:p w:rsidR="00635424" w:rsidRDefault="007B4072">
          <w:pPr>
            <w:pStyle w:val="2273CE67272D4D3287A24C0F7E32C571"/>
          </w:pPr>
          <w:r>
            <w:rPr>
              <w:rStyle w:val="PlaceholderText"/>
            </w:rPr>
            <w:t>[Last name]</w:t>
          </w:r>
        </w:p>
      </w:docPartBody>
    </w:docPart>
    <w:docPart>
      <w:docPartPr>
        <w:name w:val="336DE2501A5345DD9F3E8C6CCA0D63F0"/>
        <w:category>
          <w:name w:val="General"/>
          <w:gallery w:val="placeholder"/>
        </w:category>
        <w:types>
          <w:type w:val="bbPlcHdr"/>
        </w:types>
        <w:behaviors>
          <w:behavior w:val="content"/>
        </w:behaviors>
        <w:guid w:val="{A41C9669-433B-42B8-9077-FCF1BF72BA2C}"/>
      </w:docPartPr>
      <w:docPartBody>
        <w:p w:rsidR="00635424" w:rsidRDefault="007B4072">
          <w:pPr>
            <w:pStyle w:val="336DE2501A5345DD9F3E8C6CCA0D63F0"/>
          </w:pPr>
          <w:r>
            <w:rPr>
              <w:rStyle w:val="PlaceholderText"/>
            </w:rPr>
            <w:t>[Enter your biography]</w:t>
          </w:r>
        </w:p>
      </w:docPartBody>
    </w:docPart>
    <w:docPart>
      <w:docPartPr>
        <w:name w:val="E888A83448F2423BB3383753586F39BE"/>
        <w:category>
          <w:name w:val="General"/>
          <w:gallery w:val="placeholder"/>
        </w:category>
        <w:types>
          <w:type w:val="bbPlcHdr"/>
        </w:types>
        <w:behaviors>
          <w:behavior w:val="content"/>
        </w:behaviors>
        <w:guid w:val="{B402F431-72D3-4A7E-AC2A-A259D12DCD6C}"/>
      </w:docPartPr>
      <w:docPartBody>
        <w:p w:rsidR="00635424" w:rsidRDefault="007B4072">
          <w:pPr>
            <w:pStyle w:val="E888A83448F2423BB3383753586F39BE"/>
          </w:pPr>
          <w:r>
            <w:rPr>
              <w:rStyle w:val="PlaceholderText"/>
            </w:rPr>
            <w:t>[Enter the institution with which you are affiliated]</w:t>
          </w:r>
        </w:p>
      </w:docPartBody>
    </w:docPart>
    <w:docPart>
      <w:docPartPr>
        <w:name w:val="C232AA648A8449CE93C3F640B8473A80"/>
        <w:category>
          <w:name w:val="General"/>
          <w:gallery w:val="placeholder"/>
        </w:category>
        <w:types>
          <w:type w:val="bbPlcHdr"/>
        </w:types>
        <w:behaviors>
          <w:behavior w:val="content"/>
        </w:behaviors>
        <w:guid w:val="{8F4CAF8E-EF11-451C-A0AF-256F2E5CDAA4}"/>
      </w:docPartPr>
      <w:docPartBody>
        <w:p w:rsidR="00635424" w:rsidRDefault="007B4072">
          <w:pPr>
            <w:pStyle w:val="C232AA648A8449CE93C3F640B8473A80"/>
          </w:pPr>
          <w:r w:rsidRPr="00EF74F7">
            <w:rPr>
              <w:b/>
              <w:color w:val="808080" w:themeColor="background1" w:themeShade="80"/>
            </w:rPr>
            <w:t>[Enter the headword for your article]</w:t>
          </w:r>
        </w:p>
      </w:docPartBody>
    </w:docPart>
    <w:docPart>
      <w:docPartPr>
        <w:name w:val="8EF25BAA79AC460E842C48001C15984E"/>
        <w:category>
          <w:name w:val="General"/>
          <w:gallery w:val="placeholder"/>
        </w:category>
        <w:types>
          <w:type w:val="bbPlcHdr"/>
        </w:types>
        <w:behaviors>
          <w:behavior w:val="content"/>
        </w:behaviors>
        <w:guid w:val="{5BAF2790-F42C-4078-8C53-958448EC202A}"/>
      </w:docPartPr>
      <w:docPartBody>
        <w:p w:rsidR="00635424" w:rsidRDefault="007B4072">
          <w:pPr>
            <w:pStyle w:val="8EF25BAA79AC460E842C48001C1598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4131F42F354320911110F28F814C6E"/>
        <w:category>
          <w:name w:val="General"/>
          <w:gallery w:val="placeholder"/>
        </w:category>
        <w:types>
          <w:type w:val="bbPlcHdr"/>
        </w:types>
        <w:behaviors>
          <w:behavior w:val="content"/>
        </w:behaviors>
        <w:guid w:val="{E7AB4141-2D58-4C05-97EF-8C2BA96DCA66}"/>
      </w:docPartPr>
      <w:docPartBody>
        <w:p w:rsidR="00635424" w:rsidRDefault="007B4072">
          <w:pPr>
            <w:pStyle w:val="FD4131F42F354320911110F28F814C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32BB657034FB59615F71EEB9DB2D0"/>
        <w:category>
          <w:name w:val="General"/>
          <w:gallery w:val="placeholder"/>
        </w:category>
        <w:types>
          <w:type w:val="bbPlcHdr"/>
        </w:types>
        <w:behaviors>
          <w:behavior w:val="content"/>
        </w:behaviors>
        <w:guid w:val="{94E4D52D-BD07-4EFF-B5B1-5EAF75E14D09}"/>
      </w:docPartPr>
      <w:docPartBody>
        <w:p w:rsidR="00635424" w:rsidRDefault="007B4072">
          <w:pPr>
            <w:pStyle w:val="A6632BB657034FB59615F71EEB9DB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60092116FE4C67A42EC2E1B3C45DAA"/>
        <w:category>
          <w:name w:val="General"/>
          <w:gallery w:val="placeholder"/>
        </w:category>
        <w:types>
          <w:type w:val="bbPlcHdr"/>
        </w:types>
        <w:behaviors>
          <w:behavior w:val="content"/>
        </w:behaviors>
        <w:guid w:val="{22063335-FABE-4C24-823A-26FFE3952268}"/>
      </w:docPartPr>
      <w:docPartBody>
        <w:p w:rsidR="00635424" w:rsidRDefault="007B4072">
          <w:pPr>
            <w:pStyle w:val="0260092116FE4C67A42EC2E1B3C45D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72"/>
    <w:rsid w:val="00635424"/>
    <w:rsid w:val="007B4072"/>
    <w:rsid w:val="008955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Cap97</b:Tag>
    <b:SourceType>Book</b:SourceType>
    <b:Guid>{A8BC1F87-EFD5-48E8-9A86-2C1D6DD9AA8D}</b:Guid>
    <b:Author>
      <b:Author>
        <b:NameList>
          <b:Person>
            <b:Last>Capra</b:Last>
            <b:First>F.</b:First>
          </b:Person>
        </b:NameList>
      </b:Author>
    </b:Author>
    <b:Title>The Name Above The Title</b:Title>
    <b:Year>1997</b:Year>
    <b:City>Boston</b:City>
    <b:Publisher>Da Capo Press</b:Publisher>
    <b:StateProvince>MA</b:StateProvince>
    <b:RefOrder>1</b:RefOrder>
  </b:Source>
  <b:Source>
    <b:Tag>Lev05</b:Tag>
    <b:SourceType>Book</b:SourceType>
    <b:Guid>{C13937AC-3984-4CB3-8F6D-8F8A9CB68B57}</b:Guid>
    <b:Author>
      <b:Author>
        <b:NameList>
          <b:Person>
            <b:Last>Levy</b:Last>
            <b:First>E.</b:First>
          </b:Person>
        </b:NameList>
      </b:Author>
    </b:Author>
    <b:Title>It Happened One Night: Fashion and Cultural Impact</b:Title>
    <b:Year>2005</b:Year>
    <b:URL>http://emanuellevy.com/comment/it-happened-one-night-fashion-and-cultural-impact-4/</b:URL>
    <b:RefOrder>2</b:RefOrder>
  </b:Source>
  <b:Source>
    <b:Tag>McB11</b:Tag>
    <b:SourceType>Book</b:SourceType>
    <b:Guid>{124CD2BF-6CCA-4394-9173-379AD6D5C3CF}</b:Guid>
    <b:Author>
      <b:Author>
        <b:NameList>
          <b:Person>
            <b:Last>McBride</b:Last>
            <b:First>J.</b:First>
          </b:Person>
        </b:NameList>
      </b:Author>
    </b:Author>
    <b:Title>Frank Capra: The Catastrophe of Success</b:Title>
    <b:Year>2011</b:Year>
    <b:City>Jackson</b:City>
    <b:Publisher>UP of Mississippi</b:Publisher>
    <b:StateProvince>MS</b:StateProvince>
    <b:RefOrder>3</b:RefOrder>
  </b:Source>
  <b:Source>
    <b:Tag>Poa04</b:Tag>
    <b:SourceType>Book</b:SourceType>
    <b:Guid>{95D902BF-6BF0-4DBA-858B-17BA5EC8AC8A}</b:Guid>
    <b:Title>Frank Capra: Interviews</b:Title>
    <b:Year>2004</b:Year>
    <b:City>Jackson</b:City>
    <b:Publisher>UP of Mississippi</b:Publisher>
    <b:StateProvince>MS</b:StateProvince>
    <b:Author>
      <b:Editor>
        <b:NameList>
          <b:Person>
            <b:Last>Poague</b:Last>
            <b:First>L.</b:First>
          </b:Person>
        </b:NameList>
      </b:Editor>
    </b:Author>
    <b:RefOrder>4</b:RefOrder>
  </b:Source>
  <b:Source>
    <b:Tag>Smo05</b:Tag>
    <b:SourceType>Book</b:SourceType>
    <b:Guid>{D2863AE0-2B56-4C6B-99FB-F00FE01E2BDB}</b:Guid>
    <b:Author>
      <b:Author>
        <b:NameList>
          <b:Person>
            <b:Last>Smoodin</b:Last>
            <b:First>E.</b:First>
          </b:Person>
        </b:NameList>
      </b:Author>
    </b:Author>
    <b:Title>Regarding Frank Capra: Audience, Celebrity, and American Film Studies, 1930–1960</b:Title>
    <b:Year>2005</b:Year>
    <b:City>Durham</b:City>
    <b:Publisher>Duke UP</b:Publisher>
    <b:RefOrder>5</b:RefOrder>
  </b:Source>
</b:Sources>
</file>

<file path=customXml/itemProps1.xml><?xml version="1.0" encoding="utf-8"?>
<ds:datastoreItem xmlns:ds="http://schemas.openxmlformats.org/officeDocument/2006/customXml" ds:itemID="{D09496BA-52BA-574C-8DEF-7131B497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20</TotalTime>
  <Pages>2</Pages>
  <Words>775</Words>
  <Characters>4420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2014-10-06T03:38:00Z</dcterms:created>
  <dcterms:modified xsi:type="dcterms:W3CDTF">2014-10-23T15:30:00Z</dcterms:modified>
</cp:coreProperties>
</file>