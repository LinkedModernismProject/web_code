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149612" w14:textId="77777777" w:rsidTr="00922950">
        <w:tc>
          <w:tcPr>
            <w:tcW w:w="491" w:type="dxa"/>
            <w:vMerge w:val="restart"/>
            <w:shd w:val="clear" w:color="auto" w:fill="A6A6A6" w:themeFill="background1" w:themeFillShade="A6"/>
            <w:textDirection w:val="btLr"/>
          </w:tcPr>
          <w:p w14:paraId="5062D5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FF6ECE6E983D4CBD3074ADAC2EC506"/>
            </w:placeholder>
            <w:showingPlcHdr/>
            <w:dropDownList>
              <w:listItem w:displayText="Dr." w:value="Dr."/>
              <w:listItem w:displayText="Prof." w:value="Prof."/>
            </w:dropDownList>
          </w:sdtPr>
          <w:sdtEndPr/>
          <w:sdtContent>
            <w:tc>
              <w:tcPr>
                <w:tcW w:w="1259" w:type="dxa"/>
              </w:tcPr>
              <w:p w14:paraId="7AA9B8E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91D15A42F72A542A6FA2993BCE43E48"/>
            </w:placeholder>
            <w:text/>
          </w:sdtPr>
          <w:sdtEndPr/>
          <w:sdtContent>
            <w:tc>
              <w:tcPr>
                <w:tcW w:w="2073" w:type="dxa"/>
              </w:tcPr>
              <w:p w14:paraId="5C268F91" w14:textId="77777777" w:rsidR="00B574C9" w:rsidRDefault="00B575A4" w:rsidP="00B575A4">
                <w:r>
                  <w:t>Sara</w:t>
                </w:r>
              </w:p>
            </w:tc>
          </w:sdtContent>
        </w:sdt>
        <w:sdt>
          <w:sdtPr>
            <w:alias w:val="Middle name"/>
            <w:tag w:val="authorMiddleName"/>
            <w:id w:val="-2076034781"/>
            <w:placeholder>
              <w:docPart w:val="B7A330CA35E2C9448EA7A51F922B14C4"/>
            </w:placeholder>
            <w:showingPlcHdr/>
            <w:text/>
          </w:sdtPr>
          <w:sdtEndPr/>
          <w:sdtContent>
            <w:tc>
              <w:tcPr>
                <w:tcW w:w="2551" w:type="dxa"/>
              </w:tcPr>
              <w:p w14:paraId="4E5E8305" w14:textId="77777777" w:rsidR="00B574C9" w:rsidRDefault="00B574C9" w:rsidP="00922950">
                <w:r>
                  <w:rPr>
                    <w:rStyle w:val="PlaceholderText"/>
                  </w:rPr>
                  <w:t>[Middle name]</w:t>
                </w:r>
              </w:p>
            </w:tc>
          </w:sdtContent>
        </w:sdt>
        <w:sdt>
          <w:sdtPr>
            <w:alias w:val="Last name"/>
            <w:tag w:val="authorLastName"/>
            <w:id w:val="-1088529830"/>
            <w:placeholder>
              <w:docPart w:val="111F74953BA9DB41A3674410B6972E88"/>
            </w:placeholder>
            <w:text/>
          </w:sdtPr>
          <w:sdtEndPr/>
          <w:sdtContent>
            <w:tc>
              <w:tcPr>
                <w:tcW w:w="2642" w:type="dxa"/>
              </w:tcPr>
              <w:p w14:paraId="1AD52C63" w14:textId="77777777" w:rsidR="00B574C9" w:rsidRDefault="00B575A4" w:rsidP="00B575A4">
                <w:proofErr w:type="spellStart"/>
                <w:r>
                  <w:t>Stigberg</w:t>
                </w:r>
                <w:proofErr w:type="spellEnd"/>
              </w:p>
            </w:tc>
          </w:sdtContent>
        </w:sdt>
      </w:tr>
      <w:tr w:rsidR="00B574C9" w14:paraId="7E24ABD1" w14:textId="77777777" w:rsidTr="001A6A06">
        <w:trPr>
          <w:trHeight w:val="986"/>
        </w:trPr>
        <w:tc>
          <w:tcPr>
            <w:tcW w:w="491" w:type="dxa"/>
            <w:vMerge/>
            <w:shd w:val="clear" w:color="auto" w:fill="A6A6A6" w:themeFill="background1" w:themeFillShade="A6"/>
          </w:tcPr>
          <w:p w14:paraId="53CE3503" w14:textId="77777777" w:rsidR="00B574C9" w:rsidRPr="001A6A06" w:rsidRDefault="00B574C9" w:rsidP="00CF1542">
            <w:pPr>
              <w:jc w:val="center"/>
              <w:rPr>
                <w:b/>
                <w:color w:val="FFFFFF" w:themeColor="background1"/>
              </w:rPr>
            </w:pPr>
          </w:p>
        </w:tc>
        <w:sdt>
          <w:sdtPr>
            <w:alias w:val="Biography"/>
            <w:tag w:val="authorBiography"/>
            <w:id w:val="938807824"/>
            <w:placeholder>
              <w:docPart w:val="6AA3DB6F3ABEDC43A556B0659C810623"/>
            </w:placeholder>
            <w:showingPlcHdr/>
          </w:sdtPr>
          <w:sdtEndPr/>
          <w:sdtContent>
            <w:tc>
              <w:tcPr>
                <w:tcW w:w="8525" w:type="dxa"/>
                <w:gridSpan w:val="4"/>
              </w:tcPr>
              <w:p w14:paraId="28D49353" w14:textId="77777777" w:rsidR="00B574C9" w:rsidRDefault="00B574C9" w:rsidP="00922950">
                <w:r>
                  <w:rPr>
                    <w:rStyle w:val="PlaceholderText"/>
                  </w:rPr>
                  <w:t>[Enter your biography]</w:t>
                </w:r>
              </w:p>
            </w:tc>
          </w:sdtContent>
        </w:sdt>
      </w:tr>
      <w:tr w:rsidR="00B574C9" w14:paraId="5CF66270" w14:textId="77777777" w:rsidTr="001A6A06">
        <w:trPr>
          <w:trHeight w:val="986"/>
        </w:trPr>
        <w:tc>
          <w:tcPr>
            <w:tcW w:w="491" w:type="dxa"/>
            <w:vMerge/>
            <w:shd w:val="clear" w:color="auto" w:fill="A6A6A6" w:themeFill="background1" w:themeFillShade="A6"/>
          </w:tcPr>
          <w:p w14:paraId="5FE07ADE" w14:textId="77777777" w:rsidR="00B574C9" w:rsidRPr="001A6A06" w:rsidRDefault="00B574C9" w:rsidP="00CF1542">
            <w:pPr>
              <w:jc w:val="center"/>
              <w:rPr>
                <w:b/>
                <w:color w:val="FFFFFF" w:themeColor="background1"/>
              </w:rPr>
            </w:pPr>
          </w:p>
        </w:tc>
        <w:sdt>
          <w:sdtPr>
            <w:alias w:val="Affiliation"/>
            <w:tag w:val="affiliation"/>
            <w:id w:val="2012937915"/>
            <w:placeholder>
              <w:docPart w:val="91282E97F74C4645BE33673BA5A8B80C"/>
            </w:placeholder>
            <w:text/>
          </w:sdtPr>
          <w:sdtEndPr/>
          <w:sdtContent>
            <w:tc>
              <w:tcPr>
                <w:tcW w:w="8525" w:type="dxa"/>
                <w:gridSpan w:val="4"/>
              </w:tcPr>
              <w:p w14:paraId="41D67FEC" w14:textId="60E53AEE" w:rsidR="00B574C9" w:rsidRDefault="00101C50" w:rsidP="00101C50">
                <w:proofErr w:type="spellStart"/>
                <w:r>
                  <w:t>Northwestern</w:t>
                </w:r>
                <w:proofErr w:type="spellEnd"/>
                <w:r>
                  <w:t xml:space="preserve"> University</w:t>
                </w:r>
              </w:p>
            </w:tc>
          </w:sdtContent>
        </w:sdt>
      </w:tr>
    </w:tbl>
    <w:p w14:paraId="732B5D7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35BDEA" w14:textId="77777777" w:rsidTr="00244BB0">
        <w:tc>
          <w:tcPr>
            <w:tcW w:w="9016" w:type="dxa"/>
            <w:shd w:val="clear" w:color="auto" w:fill="A6A6A6" w:themeFill="background1" w:themeFillShade="A6"/>
            <w:tcMar>
              <w:top w:w="113" w:type="dxa"/>
              <w:bottom w:w="113" w:type="dxa"/>
            </w:tcMar>
          </w:tcPr>
          <w:p w14:paraId="61AE9FC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5A080E" w14:textId="77777777" w:rsidTr="003F0D73">
        <w:sdt>
          <w:sdtPr>
            <w:alias w:val="Article headword"/>
            <w:tag w:val="articleHeadword"/>
            <w:id w:val="-361440020"/>
            <w:placeholder>
              <w:docPart w:val="1E685AE5E0E041489561703018CD4365"/>
            </w:placeholder>
            <w:text/>
          </w:sdtPr>
          <w:sdtEndPr/>
          <w:sdtContent>
            <w:tc>
              <w:tcPr>
                <w:tcW w:w="9016" w:type="dxa"/>
                <w:tcMar>
                  <w:top w:w="113" w:type="dxa"/>
                  <w:bottom w:w="113" w:type="dxa"/>
                </w:tcMar>
              </w:tcPr>
              <w:p w14:paraId="3FC37B32" w14:textId="57FD6E61" w:rsidR="003F0D73" w:rsidRPr="00FB589A" w:rsidRDefault="00B575A4" w:rsidP="00E445CB">
                <w:r>
                  <w:t>Maria Martins</w:t>
                </w:r>
                <w:r w:rsidR="00631C76">
                  <w:t xml:space="preserve"> (1894-1973)</w:t>
                </w:r>
              </w:p>
            </w:tc>
          </w:sdtContent>
        </w:sdt>
      </w:tr>
      <w:tr w:rsidR="00464699" w14:paraId="2EBB0C6D" w14:textId="77777777" w:rsidTr="00ED6301">
        <w:sdt>
          <w:sdtPr>
            <w:alias w:val="Variant headwords"/>
            <w:tag w:val="variantHeadwords"/>
            <w:id w:val="173464402"/>
            <w:placeholder>
              <w:docPart w:val="151BABC302935548AF7524AB02907033"/>
            </w:placeholder>
            <w:showingPlcHdr/>
          </w:sdtPr>
          <w:sdtEndPr/>
          <w:sdtContent>
            <w:tc>
              <w:tcPr>
                <w:tcW w:w="9016" w:type="dxa"/>
                <w:tcMar>
                  <w:top w:w="113" w:type="dxa"/>
                  <w:bottom w:w="113" w:type="dxa"/>
                </w:tcMar>
              </w:tcPr>
              <w:p w14:paraId="1DF3D8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9562EF" w14:textId="77777777" w:rsidTr="003F0D73">
        <w:sdt>
          <w:sdtPr>
            <w:alias w:val="Abstract"/>
            <w:tag w:val="abstract"/>
            <w:id w:val="-635871867"/>
            <w:placeholder>
              <w:docPart w:val="265E402BB1F44F4CB5B18E59990D67E6"/>
            </w:placeholder>
          </w:sdtPr>
          <w:sdtEndPr/>
          <w:sdtContent>
            <w:tc>
              <w:tcPr>
                <w:tcW w:w="9016" w:type="dxa"/>
                <w:tcMar>
                  <w:top w:w="113" w:type="dxa"/>
                  <w:bottom w:w="113" w:type="dxa"/>
                </w:tcMar>
              </w:tcPr>
              <w:p w14:paraId="58D885E4" w14:textId="678AEEE6" w:rsidR="00E85A05" w:rsidRDefault="0058603D" w:rsidP="00E445CB">
                <w:r w:rsidRPr="009046A4">
                  <w:t xml:space="preserve">Maria Martins was a Brazilian sculptor and writer, a founding member of the </w:t>
                </w:r>
                <w:proofErr w:type="spellStart"/>
                <w:r w:rsidRPr="009046A4">
                  <w:rPr>
                    <w:i/>
                  </w:rPr>
                  <w:t>Fundação</w:t>
                </w:r>
                <w:proofErr w:type="spellEnd"/>
                <w:r w:rsidRPr="009046A4">
                  <w:rPr>
                    <w:i/>
                  </w:rPr>
                  <w:t xml:space="preserve"> do </w:t>
                </w:r>
                <w:proofErr w:type="spellStart"/>
                <w:r w:rsidRPr="009046A4">
                  <w:rPr>
                    <w:i/>
                  </w:rPr>
                  <w:t>Museu</w:t>
                </w:r>
                <w:proofErr w:type="spellEnd"/>
                <w:r w:rsidRPr="009046A4">
                  <w:rPr>
                    <w:i/>
                  </w:rPr>
                  <w:t xml:space="preserve"> de Arte </w:t>
                </w:r>
                <w:proofErr w:type="spellStart"/>
                <w:r w:rsidRPr="009046A4">
                  <w:rPr>
                    <w:i/>
                  </w:rPr>
                  <w:t>Moderna</w:t>
                </w:r>
                <w:proofErr w:type="spellEnd"/>
                <w:r w:rsidRPr="009046A4">
                  <w:rPr>
                    <w:i/>
                  </w:rPr>
                  <w:t xml:space="preserve"> do Rio de Janeiro</w:t>
                </w:r>
                <w:r w:rsidRPr="009046A4">
                  <w:t xml:space="preserve">, and a co-founder and exhibitor for the </w:t>
                </w:r>
                <w:proofErr w:type="spellStart"/>
                <w:r w:rsidRPr="00B575A4">
                  <w:rPr>
                    <w:i/>
                  </w:rPr>
                  <w:t>Bienal</w:t>
                </w:r>
                <w:proofErr w:type="spellEnd"/>
                <w:r w:rsidRPr="00B575A4">
                  <w:rPr>
                    <w:i/>
                  </w:rPr>
                  <w:t xml:space="preserve"> </w:t>
                </w:r>
                <w:proofErr w:type="spellStart"/>
                <w:r w:rsidRPr="00B575A4">
                  <w:rPr>
                    <w:i/>
                  </w:rPr>
                  <w:t>Internacional</w:t>
                </w:r>
                <w:proofErr w:type="spellEnd"/>
                <w:r w:rsidRPr="00B575A4">
                  <w:rPr>
                    <w:i/>
                  </w:rPr>
                  <w:t xml:space="preserve"> de São Paulo</w:t>
                </w:r>
                <w:r w:rsidRPr="009046A4">
                  <w:t xml:space="preserve">. </w:t>
                </w:r>
                <w:r>
                  <w:t xml:space="preserve">She was born in </w:t>
                </w:r>
                <w:proofErr w:type="spellStart"/>
                <w:r>
                  <w:t>Campanha</w:t>
                </w:r>
                <w:proofErr w:type="spellEnd"/>
                <w:r>
                  <w:t xml:space="preserve">, Minas </w:t>
                </w:r>
                <w:proofErr w:type="spellStart"/>
                <w:r>
                  <w:t>Gerais</w:t>
                </w:r>
                <w:proofErr w:type="spellEnd"/>
                <w:r>
                  <w:t xml:space="preserve">, </w:t>
                </w:r>
                <w:proofErr w:type="gramStart"/>
                <w:r>
                  <w:t>Brazil</w:t>
                </w:r>
                <w:proofErr w:type="gramEnd"/>
                <w:r>
                  <w:t xml:space="preserve"> in 1894. </w:t>
                </w:r>
                <w:r w:rsidRPr="009046A4">
                  <w:t>She made a name for herself in the internati</w:t>
                </w:r>
                <w:r>
                  <w:t>onal art world of the 1940s as ‘</w:t>
                </w:r>
                <w:r w:rsidRPr="009046A4">
                  <w:t>the sculptor of the tropi</w:t>
                </w:r>
                <w:r>
                  <w:t>cs’ and ‘the great sculptor of Surrealism,’</w:t>
                </w:r>
                <w:r w:rsidRPr="009046A4">
                  <w:t xml:space="preserve"> though she was largely overlooked between the 1950s and early 2000s. The wife of a diplomat, in the art world she p</w:t>
                </w:r>
                <w:r>
                  <w:t>referred simply to be known as ‘Maria.’</w:t>
                </w:r>
                <w:r w:rsidRPr="009046A4">
                  <w:t xml:space="preserve"> She was influenced by </w:t>
                </w:r>
                <w:r w:rsidRPr="00B575A4">
                  <w:t>Jacques</w:t>
                </w:r>
                <w:r w:rsidRPr="009046A4">
                  <w:rPr>
                    <w:b/>
                  </w:rPr>
                  <w:t xml:space="preserve"> </w:t>
                </w:r>
                <w:r w:rsidRPr="00B575A4">
                  <w:t>Lipchitz</w:t>
                </w:r>
                <w:r w:rsidRPr="009046A4">
                  <w:t xml:space="preserve">, who encouraged exploration of her Brazilian identity in her work, and by </w:t>
                </w:r>
                <w:r w:rsidRPr="00B575A4">
                  <w:t>Surrealism</w:t>
                </w:r>
                <w:r w:rsidRPr="009046A4">
                  <w:t xml:space="preserve">. A member of the expatriate artists’ community in New York, she was championed on the international stage by </w:t>
                </w:r>
                <w:r w:rsidRPr="00B575A4">
                  <w:t>André Breton</w:t>
                </w:r>
                <w:r w:rsidRPr="009046A4">
                  <w:t xml:space="preserve"> and held a long affair with </w:t>
                </w:r>
                <w:r w:rsidRPr="00B575A4">
                  <w:t>Marcel Duchamp.</w:t>
                </w:r>
                <w:r>
                  <w:t xml:space="preserve"> Maria’s </w:t>
                </w:r>
                <w:proofErr w:type="gramStart"/>
                <w:r>
                  <w:t>sculpture,</w:t>
                </w:r>
                <w:proofErr w:type="gramEnd"/>
                <w:r>
                  <w:t xml:space="preserve"> </w:t>
                </w:r>
                <w:r w:rsidRPr="009046A4">
                  <w:t>based on natural forms and reflecting deep introspection, became increasingly abstract over the course of her career. On r</w:t>
                </w:r>
                <w:r w:rsidR="00ED6301">
                  <w:t>eturning to Brazil from the United States</w:t>
                </w:r>
                <w:r w:rsidRPr="009046A4">
                  <w:t xml:space="preserve"> in 1949, Brazilian critics rejected her work for </w:t>
                </w:r>
                <w:r w:rsidR="00D707CC">
                  <w:t>its non-traditional and eroticis</w:t>
                </w:r>
                <w:r w:rsidRPr="009046A4">
                  <w:t xml:space="preserve">ed manner and themes. Nonetheless </w:t>
                </w:r>
                <w:r>
                  <w:t>Martin</w:t>
                </w:r>
                <w:r w:rsidRPr="009046A4">
                  <w:t xml:space="preserve"> used her international connections in the art world to promote modern art in Brazil until her death. </w:t>
                </w:r>
              </w:p>
            </w:tc>
          </w:sdtContent>
        </w:sdt>
      </w:tr>
      <w:tr w:rsidR="003F0D73" w14:paraId="131DF75E" w14:textId="77777777" w:rsidTr="003F0D73">
        <w:sdt>
          <w:sdtPr>
            <w:alias w:val="Article text"/>
            <w:tag w:val="articleText"/>
            <w:id w:val="634067588"/>
            <w:placeholder>
              <w:docPart w:val="16A729A60EF68A42871D7F7F7AFFA8A0"/>
            </w:placeholder>
          </w:sdtPr>
          <w:sdtEndPr/>
          <w:sdtContent>
            <w:tc>
              <w:tcPr>
                <w:tcW w:w="9016" w:type="dxa"/>
                <w:tcMar>
                  <w:top w:w="113" w:type="dxa"/>
                  <w:bottom w:w="113" w:type="dxa"/>
                </w:tcMar>
              </w:tcPr>
              <w:sdt>
                <w:sdtPr>
                  <w:alias w:val="Abstract"/>
                  <w:tag w:val="abstract"/>
                  <w:id w:val="1905176210"/>
                  <w:placeholder>
                    <w:docPart w:val="2123C044FCE891458F254235DFBFC138"/>
                  </w:placeholder>
                </w:sdtPr>
                <w:sdtEndPr/>
                <w:sdtContent>
                  <w:p w14:paraId="789845C8" w14:textId="28820FA7" w:rsidR="00B575A4" w:rsidRDefault="00ED6301" w:rsidP="00E445CB">
                    <w:r w:rsidRPr="009046A4">
                      <w:t xml:space="preserve">Maria Martins was a Brazilian sculptor and writer, a founding member of the </w:t>
                    </w:r>
                    <w:proofErr w:type="spellStart"/>
                    <w:r w:rsidRPr="009046A4">
                      <w:rPr>
                        <w:i/>
                      </w:rPr>
                      <w:t>Fundação</w:t>
                    </w:r>
                    <w:proofErr w:type="spellEnd"/>
                    <w:r w:rsidRPr="009046A4">
                      <w:rPr>
                        <w:i/>
                      </w:rPr>
                      <w:t xml:space="preserve"> do </w:t>
                    </w:r>
                    <w:proofErr w:type="spellStart"/>
                    <w:r w:rsidRPr="009046A4">
                      <w:rPr>
                        <w:i/>
                      </w:rPr>
                      <w:t>Museu</w:t>
                    </w:r>
                    <w:proofErr w:type="spellEnd"/>
                    <w:r w:rsidRPr="009046A4">
                      <w:rPr>
                        <w:i/>
                      </w:rPr>
                      <w:t xml:space="preserve"> de Arte </w:t>
                    </w:r>
                    <w:proofErr w:type="spellStart"/>
                    <w:r w:rsidRPr="009046A4">
                      <w:rPr>
                        <w:i/>
                      </w:rPr>
                      <w:t>Moderna</w:t>
                    </w:r>
                    <w:proofErr w:type="spellEnd"/>
                    <w:r w:rsidRPr="009046A4">
                      <w:rPr>
                        <w:i/>
                      </w:rPr>
                      <w:t xml:space="preserve"> do Rio de Janeiro</w:t>
                    </w:r>
                    <w:r w:rsidRPr="009046A4">
                      <w:t xml:space="preserve">, and a co-founder and exhibitor for the </w:t>
                    </w:r>
                    <w:proofErr w:type="spellStart"/>
                    <w:r w:rsidRPr="00B575A4">
                      <w:rPr>
                        <w:i/>
                      </w:rPr>
                      <w:t>Bienal</w:t>
                    </w:r>
                    <w:proofErr w:type="spellEnd"/>
                    <w:r w:rsidRPr="00B575A4">
                      <w:rPr>
                        <w:i/>
                      </w:rPr>
                      <w:t xml:space="preserve"> </w:t>
                    </w:r>
                    <w:proofErr w:type="spellStart"/>
                    <w:r w:rsidRPr="00B575A4">
                      <w:rPr>
                        <w:i/>
                      </w:rPr>
                      <w:t>Internacional</w:t>
                    </w:r>
                    <w:proofErr w:type="spellEnd"/>
                    <w:r w:rsidRPr="00B575A4">
                      <w:rPr>
                        <w:i/>
                      </w:rPr>
                      <w:t xml:space="preserve"> de São Paulo</w:t>
                    </w:r>
                    <w:r w:rsidRPr="009046A4">
                      <w:t xml:space="preserve">. </w:t>
                    </w:r>
                    <w:r>
                      <w:t xml:space="preserve">She was born in </w:t>
                    </w:r>
                    <w:proofErr w:type="spellStart"/>
                    <w:r>
                      <w:t>Campanha</w:t>
                    </w:r>
                    <w:proofErr w:type="spellEnd"/>
                    <w:r>
                      <w:t xml:space="preserve">, Minas </w:t>
                    </w:r>
                    <w:proofErr w:type="spellStart"/>
                    <w:r>
                      <w:t>Gerais</w:t>
                    </w:r>
                    <w:proofErr w:type="spellEnd"/>
                    <w:r>
                      <w:t xml:space="preserve">, </w:t>
                    </w:r>
                    <w:proofErr w:type="gramStart"/>
                    <w:r>
                      <w:t>Brazil</w:t>
                    </w:r>
                    <w:proofErr w:type="gramEnd"/>
                    <w:r>
                      <w:t xml:space="preserve"> in 1894. </w:t>
                    </w:r>
                    <w:r w:rsidRPr="009046A4">
                      <w:t>She made a name for herself in the internati</w:t>
                    </w:r>
                    <w:r>
                      <w:t>onal art world of the 1940s as ‘</w:t>
                    </w:r>
                    <w:r w:rsidRPr="009046A4">
                      <w:t>the sculptor of the tropi</w:t>
                    </w:r>
                    <w:r>
                      <w:t>cs’ and ‘the great sculptor of Surrealism,’</w:t>
                    </w:r>
                    <w:r w:rsidRPr="009046A4">
                      <w:t xml:space="preserve"> though she was largely overlooked between the 1950s and early 2000s. The wife of a diplomat, in the art world she p</w:t>
                    </w:r>
                    <w:r>
                      <w:t>referred simply to be known as ‘Maria.’</w:t>
                    </w:r>
                    <w:r w:rsidRPr="009046A4">
                      <w:t xml:space="preserve"> She was influenced by </w:t>
                    </w:r>
                    <w:r w:rsidRPr="00B575A4">
                      <w:t>Jacques</w:t>
                    </w:r>
                    <w:r w:rsidRPr="009046A4">
                      <w:rPr>
                        <w:b/>
                      </w:rPr>
                      <w:t xml:space="preserve"> </w:t>
                    </w:r>
                    <w:r w:rsidRPr="00B575A4">
                      <w:t>Lipchitz</w:t>
                    </w:r>
                    <w:r w:rsidRPr="009046A4">
                      <w:t xml:space="preserve">, who encouraged exploration of her Brazilian identity in her work, and by </w:t>
                    </w:r>
                    <w:r w:rsidRPr="00B575A4">
                      <w:t>Surrealism</w:t>
                    </w:r>
                    <w:r w:rsidRPr="009046A4">
                      <w:t xml:space="preserve">. A member of the expatriate artists’ community in New York, she was championed on the international stage by </w:t>
                    </w:r>
                    <w:r w:rsidRPr="00B575A4">
                      <w:t>André Breton</w:t>
                    </w:r>
                    <w:r w:rsidRPr="009046A4">
                      <w:t xml:space="preserve"> and held a long affair with </w:t>
                    </w:r>
                    <w:r w:rsidRPr="00B575A4">
                      <w:t>Marcel Duchamp.</w:t>
                    </w:r>
                    <w:r>
                      <w:t xml:space="preserve"> Maria’s </w:t>
                    </w:r>
                    <w:proofErr w:type="gramStart"/>
                    <w:r>
                      <w:t>sculpture,</w:t>
                    </w:r>
                    <w:proofErr w:type="gramEnd"/>
                    <w:r>
                      <w:t xml:space="preserve"> </w:t>
                    </w:r>
                    <w:r w:rsidRPr="009046A4">
                      <w:t>based on natural forms and reflecting deep introspection, became increasingly abstract over the course of her career. On r</w:t>
                    </w:r>
                    <w:r>
                      <w:t>eturning to Brazil from the United States</w:t>
                    </w:r>
                    <w:r w:rsidRPr="009046A4">
                      <w:t xml:space="preserve"> in 1949, Brazilian critics rejected her work for </w:t>
                    </w:r>
                    <w:r w:rsidR="00D707CC">
                      <w:t>its non-traditional and eroticis</w:t>
                    </w:r>
                    <w:r w:rsidRPr="009046A4">
                      <w:t xml:space="preserve">ed manner and themes. Nonetheless </w:t>
                    </w:r>
                    <w:r>
                      <w:t>Martin</w:t>
                    </w:r>
                    <w:r w:rsidRPr="009046A4">
                      <w:t xml:space="preserve"> used her international connections in the art world to promote modern art in Brazil until her death. </w:t>
                    </w:r>
                  </w:p>
                </w:sdtContent>
              </w:sdt>
              <w:p w14:paraId="2C479E61" w14:textId="77777777" w:rsidR="00ED6301" w:rsidRPr="009046A4" w:rsidRDefault="00ED6301" w:rsidP="00E445CB">
                <w:pPr>
                  <w:rPr>
                    <w:b/>
                  </w:rPr>
                </w:pPr>
              </w:p>
              <w:p w14:paraId="04B9F3D5" w14:textId="287294CA" w:rsidR="00B575A4" w:rsidRDefault="00B575A4" w:rsidP="00E445CB">
                <w:r w:rsidRPr="009046A4">
                  <w:t>Born to a prominent family</w:t>
                </w:r>
                <w:r>
                  <w:t xml:space="preserve">, Maria </w:t>
                </w:r>
                <w:r w:rsidRPr="009046A4">
                  <w:t xml:space="preserve">studied at the </w:t>
                </w:r>
                <w:proofErr w:type="spellStart"/>
                <w:r w:rsidRPr="009046A4">
                  <w:rPr>
                    <w:i/>
                  </w:rPr>
                  <w:t>Escola</w:t>
                </w:r>
                <w:proofErr w:type="spellEnd"/>
                <w:r w:rsidRPr="009046A4">
                  <w:rPr>
                    <w:i/>
                  </w:rPr>
                  <w:t xml:space="preserve"> </w:t>
                </w:r>
                <w:proofErr w:type="spellStart"/>
                <w:r w:rsidRPr="009046A4">
                  <w:rPr>
                    <w:i/>
                  </w:rPr>
                  <w:t>Nacional</w:t>
                </w:r>
                <w:proofErr w:type="spellEnd"/>
                <w:r w:rsidRPr="009046A4">
                  <w:rPr>
                    <w:i/>
                  </w:rPr>
                  <w:t xml:space="preserve"> de </w:t>
                </w:r>
                <w:proofErr w:type="spellStart"/>
                <w:r w:rsidRPr="009046A4">
                  <w:rPr>
                    <w:i/>
                  </w:rPr>
                  <w:t>Belas</w:t>
                </w:r>
                <w:proofErr w:type="spellEnd"/>
                <w:r w:rsidRPr="009046A4">
                  <w:rPr>
                    <w:i/>
                  </w:rPr>
                  <w:t xml:space="preserve"> </w:t>
                </w:r>
                <w:proofErr w:type="spellStart"/>
                <w:r w:rsidRPr="009046A4">
                  <w:rPr>
                    <w:i/>
                  </w:rPr>
                  <w:t>Artes</w:t>
                </w:r>
                <w:proofErr w:type="spellEnd"/>
                <w:r w:rsidRPr="009046A4">
                  <w:t xml:space="preserve"> in Rio de Janeiro. While accompanying her diplomat husband and their family to posts in Ecuador, Fran</w:t>
                </w:r>
                <w:r w:rsidR="0017627A">
                  <w:t>ce, Japan, Belgium, and the U.S</w:t>
                </w:r>
                <w:r w:rsidR="00B35402">
                  <w:t>.</w:t>
                </w:r>
                <w:r w:rsidR="0017627A">
                  <w:t>,</w:t>
                </w:r>
                <w:r w:rsidRPr="009046A4">
                  <w:t xml:space="preserve"> she continued her studies in music and painting with private teachers in Paris, and with </w:t>
                </w:r>
                <w:r w:rsidRPr="00B575A4">
                  <w:t xml:space="preserve">Oscar </w:t>
                </w:r>
                <w:proofErr w:type="spellStart"/>
                <w:r w:rsidRPr="00B575A4">
                  <w:t>Jesper</w:t>
                </w:r>
                <w:proofErr w:type="spellEnd"/>
                <w:r w:rsidRPr="009046A4">
                  <w:t xml:space="preserve"> in Belgium. In 1939 in Washington, D.C., Maria began to focus on sculpture; her first solo exhibition was held there in 1941. Over the next decade, Maria commuted </w:t>
                </w:r>
                <w:r w:rsidRPr="009046A4">
                  <w:lastRenderedPageBreak/>
                  <w:t xml:space="preserve">between Washington and New York, where she became involved with the expatriate artists’ community, and was influenced by the surrealists; </w:t>
                </w:r>
                <w:r w:rsidRPr="00B575A4">
                  <w:t>André Breton</w:t>
                </w:r>
                <w:r w:rsidRPr="009046A4">
                  <w:t xml:space="preserve"> was Maria’s foremost promoter. Also around this time she began a lengthy affair with </w:t>
                </w:r>
                <w:r w:rsidRPr="00B575A4">
                  <w:t>Marcel Duchamp.</w:t>
                </w:r>
                <w:r w:rsidRPr="009046A4">
                  <w:t xml:space="preserve"> In 1942 Maria mastered bronze sculpting under </w:t>
                </w:r>
                <w:r w:rsidRPr="00B575A4">
                  <w:t>Jacques Lipchitz</w:t>
                </w:r>
                <w:r w:rsidRPr="009046A4">
                  <w:t>, who also encouraged her to explore Brazilian mythology as a subject. By 1943, Maria’s style, preferred medium (br</w:t>
                </w:r>
                <w:r>
                  <w:t>onze), and her identity as the ‘sculptor of the tropics’</w:t>
                </w:r>
                <w:r w:rsidRPr="009046A4">
                  <w:t xml:space="preserve"> were firmly established. </w:t>
                </w:r>
              </w:p>
              <w:p w14:paraId="6CCBF4B0" w14:textId="77777777" w:rsidR="00B575A4" w:rsidRDefault="00B575A4" w:rsidP="00E445CB"/>
              <w:p w14:paraId="6776FA9F" w14:textId="77777777" w:rsidR="00B575A4" w:rsidRDefault="00B575A4" w:rsidP="00E445CB">
                <w:r>
                  <w:t xml:space="preserve">[Image: </w:t>
                </w:r>
                <w:r w:rsidRPr="00B575A4">
                  <w:t>MariaSculpture.png</w:t>
                </w:r>
                <w:r>
                  <w:t>]</w:t>
                </w:r>
              </w:p>
              <w:p w14:paraId="5293AE8D" w14:textId="3D919A41" w:rsidR="00ED6301" w:rsidRPr="009046A4" w:rsidRDefault="00ED6301" w:rsidP="00ED6301">
                <w:pPr>
                  <w:pStyle w:val="Caption"/>
                </w:pPr>
                <w:r>
                  <w:t xml:space="preserve">Figure </w:t>
                </w:r>
                <w:r w:rsidR="00101C50">
                  <w:fldChar w:fldCharType="begin"/>
                </w:r>
                <w:r w:rsidR="00101C50">
                  <w:instrText xml:space="preserve"> SEQ Figure \* ARABIC </w:instrText>
                </w:r>
                <w:r w:rsidR="00101C50">
                  <w:fldChar w:fldCharType="separate"/>
                </w:r>
                <w:r>
                  <w:rPr>
                    <w:noProof/>
                  </w:rPr>
                  <w:t>1</w:t>
                </w:r>
                <w:r w:rsidR="00101C50">
                  <w:rPr>
                    <w:noProof/>
                  </w:rPr>
                  <w:fldChar w:fldCharType="end"/>
                </w:r>
                <w:r>
                  <w:t xml:space="preserve"> </w:t>
                </w:r>
                <w:r w:rsidRPr="009046A4">
                  <w:t xml:space="preserve">Sculptures by Maria in the first </w:t>
                </w:r>
                <w:proofErr w:type="spellStart"/>
                <w:r w:rsidRPr="009046A4">
                  <w:t>Bienal</w:t>
                </w:r>
                <w:proofErr w:type="spellEnd"/>
                <w:r>
                  <w:t xml:space="preserve"> of São Paulo (and Maria), 1951. From: </w:t>
                </w:r>
                <w:r w:rsidRPr="009046A4">
                  <w:t xml:space="preserve">Martins, M. (1998). </w:t>
                </w:r>
                <w:r w:rsidRPr="009046A4">
                  <w:rPr>
                    <w:i/>
                  </w:rPr>
                  <w:t>Maria: the surrealist sculpture of Maria Martins</w:t>
                </w:r>
                <w:r w:rsidRPr="009046A4">
                  <w:t xml:space="preserve">. New York, André </w:t>
                </w:r>
                <w:proofErr w:type="spellStart"/>
                <w:r w:rsidRPr="009046A4">
                  <w:t>Emmerich</w:t>
                </w:r>
                <w:proofErr w:type="spellEnd"/>
                <w:r w:rsidRPr="009046A4">
                  <w:t xml:space="preserve"> Gallery.)</w:t>
                </w:r>
              </w:p>
              <w:p w14:paraId="17520938" w14:textId="77777777" w:rsidR="00B575A4" w:rsidRPr="009046A4" w:rsidRDefault="00B575A4" w:rsidP="00E445CB">
                <w:r w:rsidRPr="009046A4">
                  <w:t xml:space="preserve">Maria’s sculpture, described variously as rhythmic, sensual, expressive, contorted, and violent, was based on natural forms; her manner became increasingly abstract over the course of her career. Subjects and themes of her work include Christian figures, Brazilian mythology, personal introspection, and interpersonal relations. Between 1944 and 1949 she executed several versions of her </w:t>
                </w:r>
                <w:proofErr w:type="gramStart"/>
                <w:r w:rsidRPr="009046A4">
                  <w:t>best-known</w:t>
                </w:r>
                <w:proofErr w:type="gramEnd"/>
                <w:r w:rsidRPr="009046A4">
                  <w:t xml:space="preserve"> work, </w:t>
                </w:r>
                <w:r w:rsidRPr="009046A4">
                  <w:rPr>
                    <w:i/>
                  </w:rPr>
                  <w:t>Impossible</w:t>
                </w:r>
                <w:r w:rsidRPr="009046A4">
                  <w:t xml:space="preserve">, which portrays a male and a female figure frozen in dynamic intellectual and erotic opposition. </w:t>
                </w:r>
              </w:p>
              <w:p w14:paraId="41385C25" w14:textId="77777777" w:rsidR="00B575A4" w:rsidRPr="009046A4" w:rsidRDefault="00B575A4" w:rsidP="00E445CB"/>
              <w:p w14:paraId="2A33D720" w14:textId="6E5739E4" w:rsidR="00B575A4" w:rsidRPr="009046A4" w:rsidRDefault="00B575A4" w:rsidP="00E445CB">
                <w:r w:rsidRPr="009046A4">
                  <w:t>On returning to Brazil in 1949, despite her international reputation, Maria’s work was denigrated and rejected by Brazilian critics for its non-tr</w:t>
                </w:r>
                <w:r w:rsidR="00D707CC">
                  <w:t>aditional aesthetic and eroticis</w:t>
                </w:r>
                <w:r w:rsidRPr="009046A4">
                  <w:t>ed subject matter. Nonetheless, for the rest of her life she used her connections to continue exhibiting and promoting modern art in Brazil.</w:t>
                </w:r>
              </w:p>
              <w:p w14:paraId="21D0BEBE" w14:textId="77777777" w:rsidR="00B575A4" w:rsidRPr="009046A4" w:rsidRDefault="00B575A4" w:rsidP="00E445CB"/>
              <w:p w14:paraId="603249E0" w14:textId="77777777" w:rsidR="00B575A4" w:rsidRPr="009046A4" w:rsidRDefault="00B575A4" w:rsidP="00E445CB">
                <w:r w:rsidRPr="009046A4">
                  <w:t xml:space="preserve">In the mid-1950s Maria’s sculptural production decreased, and she focused more on travel and writing. Though still active in the art world, Maria was no longer sculpting when she died in 1973. </w:t>
                </w:r>
              </w:p>
              <w:p w14:paraId="044901D3" w14:textId="77777777" w:rsidR="00B575A4" w:rsidRDefault="00B575A4" w:rsidP="00E445CB">
                <w:pPr>
                  <w:rPr>
                    <w:u w:val="single"/>
                  </w:rPr>
                </w:pPr>
              </w:p>
              <w:p w14:paraId="398A9125" w14:textId="1600F134" w:rsidR="00441268" w:rsidRPr="00441268" w:rsidRDefault="00441268" w:rsidP="00E445CB">
                <w:pPr>
                  <w:pStyle w:val="Heading1"/>
                  <w:outlineLvl w:val="0"/>
                </w:pPr>
                <w:r>
                  <w:t>Selected</w:t>
                </w:r>
                <w:r w:rsidR="00D707CC">
                  <w:t xml:space="preserve"> List of</w:t>
                </w:r>
                <w:r>
                  <w:t xml:space="preserve"> Works</w:t>
                </w:r>
                <w:r w:rsidR="00D707CC">
                  <w:t>:</w:t>
                </w:r>
              </w:p>
              <w:p w14:paraId="1AF4A868" w14:textId="31A6688D" w:rsidR="00441268" w:rsidRPr="009046A4" w:rsidRDefault="00D707CC" w:rsidP="00E445CB">
                <w:r w:rsidRPr="00D707CC">
                  <w:rPr>
                    <w:i/>
                  </w:rPr>
                  <w:t>Salome</w:t>
                </w:r>
                <w:r w:rsidR="00441268" w:rsidRPr="009046A4">
                  <w:t xml:space="preserve"> </w:t>
                </w:r>
                <w:r>
                  <w:t>(</w:t>
                </w:r>
                <w:r w:rsidR="00441268" w:rsidRPr="009046A4">
                  <w:t>1938</w:t>
                </w:r>
                <w:r>
                  <w:t>)</w:t>
                </w:r>
              </w:p>
              <w:p w14:paraId="0C74AD93" w14:textId="6868C3BA" w:rsidR="00441268" w:rsidRDefault="00D707CC" w:rsidP="00E445CB">
                <w:proofErr w:type="spellStart"/>
                <w:r w:rsidRPr="00D707CC">
                  <w:rPr>
                    <w:i/>
                  </w:rPr>
                  <w:t>Yara</w:t>
                </w:r>
                <w:proofErr w:type="spellEnd"/>
                <w:r w:rsidR="00441268" w:rsidRPr="009046A4">
                  <w:t xml:space="preserve"> </w:t>
                </w:r>
                <w:r>
                  <w:t>(</w:t>
                </w:r>
                <w:r w:rsidR="00441268" w:rsidRPr="009046A4">
                  <w:t>1941</w:t>
                </w:r>
                <w:r>
                  <w:t>)</w:t>
                </w:r>
              </w:p>
              <w:p w14:paraId="58D4FC05" w14:textId="72476B93" w:rsidR="00441268" w:rsidRPr="009046A4" w:rsidRDefault="00441268" w:rsidP="00E445CB">
                <w:r w:rsidRPr="00D707CC">
                  <w:rPr>
                    <w:i/>
                  </w:rPr>
                  <w:t xml:space="preserve">Don’t </w:t>
                </w:r>
                <w:r w:rsidR="00D707CC" w:rsidRPr="00D707CC">
                  <w:rPr>
                    <w:i/>
                  </w:rPr>
                  <w:t>Forget I Come from the Tropics</w:t>
                </w:r>
                <w:r w:rsidR="00D707CC">
                  <w:t xml:space="preserve"> (</w:t>
                </w:r>
                <w:r w:rsidRPr="009046A4">
                  <w:t>1942</w:t>
                </w:r>
                <w:r w:rsidR="00D707CC">
                  <w:t>)</w:t>
                </w:r>
              </w:p>
              <w:p w14:paraId="476C82A4" w14:textId="11711F6A" w:rsidR="00441268" w:rsidRPr="009046A4" w:rsidRDefault="00441268" w:rsidP="00E445CB">
                <w:proofErr w:type="spellStart"/>
                <w:r w:rsidRPr="009046A4">
                  <w:rPr>
                    <w:i/>
                  </w:rPr>
                  <w:t>Sem</w:t>
                </w:r>
                <w:proofErr w:type="spellEnd"/>
                <w:r w:rsidRPr="009046A4">
                  <w:rPr>
                    <w:i/>
                  </w:rPr>
                  <w:t xml:space="preserve"> Eco</w:t>
                </w:r>
                <w:r w:rsidR="00D707CC">
                  <w:t xml:space="preserve"> [</w:t>
                </w:r>
                <w:r w:rsidR="00D707CC" w:rsidRPr="00D707CC">
                  <w:rPr>
                    <w:i/>
                  </w:rPr>
                  <w:t>Without Echo</w:t>
                </w:r>
                <w:r w:rsidR="00D707CC">
                  <w:t>] (</w:t>
                </w:r>
                <w:r w:rsidRPr="009046A4">
                  <w:t>1943</w:t>
                </w:r>
                <w:r w:rsidR="00D707CC">
                  <w:t>)</w:t>
                </w:r>
              </w:p>
              <w:p w14:paraId="5AC69804" w14:textId="6011006E" w:rsidR="00441268" w:rsidRPr="009046A4" w:rsidRDefault="00D707CC" w:rsidP="00E445CB">
                <w:r w:rsidRPr="00D707CC">
                  <w:rPr>
                    <w:i/>
                  </w:rPr>
                  <w:t>Impossible</w:t>
                </w:r>
                <w:r>
                  <w:t xml:space="preserve"> (</w:t>
                </w:r>
                <w:r w:rsidR="00441268" w:rsidRPr="009046A4">
                  <w:t>1944</w:t>
                </w:r>
                <w:r>
                  <w:t>)</w:t>
                </w:r>
              </w:p>
              <w:p w14:paraId="5A887DBB" w14:textId="65CA81F1" w:rsidR="00441268" w:rsidRPr="009046A4" w:rsidRDefault="00441268" w:rsidP="00E445CB">
                <w:r w:rsidRPr="00D707CC">
                  <w:rPr>
                    <w:i/>
                  </w:rPr>
                  <w:t>The Road; Th</w:t>
                </w:r>
                <w:r w:rsidR="00D707CC" w:rsidRPr="00D707CC">
                  <w:rPr>
                    <w:i/>
                  </w:rPr>
                  <w:t>e Shadow; Too Long, Too Narrow</w:t>
                </w:r>
                <w:r w:rsidR="00D707CC">
                  <w:t xml:space="preserve"> (</w:t>
                </w:r>
                <w:r w:rsidRPr="009046A4">
                  <w:t>1946</w:t>
                </w:r>
                <w:r w:rsidR="00D707CC">
                  <w:t>)</w:t>
                </w:r>
              </w:p>
              <w:p w14:paraId="72BF1BD9" w14:textId="08421E7C" w:rsidR="00441268" w:rsidRPr="009046A4" w:rsidRDefault="00441268" w:rsidP="00E445CB">
                <w:r w:rsidRPr="009046A4">
                  <w:rPr>
                    <w:i/>
                  </w:rPr>
                  <w:t>Canto do Mar</w:t>
                </w:r>
                <w:r w:rsidR="00D707CC">
                  <w:t xml:space="preserve"> [</w:t>
                </w:r>
                <w:r w:rsidR="00D707CC" w:rsidRPr="00D707CC">
                  <w:rPr>
                    <w:i/>
                  </w:rPr>
                  <w:t>The Song of the Sea</w:t>
                </w:r>
                <w:r w:rsidR="00D707CC">
                  <w:t>]</w:t>
                </w:r>
                <w:r w:rsidRPr="009046A4">
                  <w:t xml:space="preserve"> </w:t>
                </w:r>
                <w:r w:rsidR="00D707CC">
                  <w:t>(</w:t>
                </w:r>
                <w:r w:rsidRPr="009046A4">
                  <w:t>1952</w:t>
                </w:r>
                <w:r w:rsidR="00D707CC">
                  <w:t>)</w:t>
                </w:r>
              </w:p>
              <w:p w14:paraId="7FD7C142" w14:textId="1929106D" w:rsidR="003F0D73" w:rsidRDefault="00441268" w:rsidP="00E445CB">
                <w:proofErr w:type="spellStart"/>
                <w:r w:rsidRPr="009046A4">
                  <w:rPr>
                    <w:i/>
                  </w:rPr>
                  <w:t>Ritmo</w:t>
                </w:r>
                <w:proofErr w:type="spellEnd"/>
                <w:r w:rsidRPr="009046A4">
                  <w:rPr>
                    <w:i/>
                  </w:rPr>
                  <w:t xml:space="preserve"> do </w:t>
                </w:r>
                <w:proofErr w:type="spellStart"/>
                <w:r w:rsidRPr="009046A4">
                  <w:rPr>
                    <w:i/>
                  </w:rPr>
                  <w:t>Ritmo</w:t>
                </w:r>
                <w:proofErr w:type="spellEnd"/>
                <w:r w:rsidR="00D707CC">
                  <w:t xml:space="preserve"> [</w:t>
                </w:r>
                <w:r w:rsidR="00D707CC" w:rsidRPr="00D707CC">
                  <w:rPr>
                    <w:i/>
                  </w:rPr>
                  <w:t>The Rite of Rhythm</w:t>
                </w:r>
                <w:r w:rsidR="00D707CC">
                  <w:t>] (1959)</w:t>
                </w:r>
              </w:p>
            </w:tc>
          </w:sdtContent>
        </w:sdt>
      </w:tr>
      <w:tr w:rsidR="003235A7" w14:paraId="470289DC" w14:textId="77777777" w:rsidTr="003235A7">
        <w:tc>
          <w:tcPr>
            <w:tcW w:w="9016" w:type="dxa"/>
          </w:tcPr>
          <w:p w14:paraId="7FA78452" w14:textId="77777777" w:rsidR="003235A7" w:rsidRDefault="003235A7" w:rsidP="008A5B87">
            <w:r w:rsidRPr="0015114C">
              <w:rPr>
                <w:u w:val="single"/>
              </w:rPr>
              <w:lastRenderedPageBreak/>
              <w:t>Further reading</w:t>
            </w:r>
            <w:r>
              <w:t>:</w:t>
            </w:r>
          </w:p>
          <w:p w14:paraId="588C4050" w14:textId="77777777" w:rsidR="007137E4" w:rsidRDefault="00101C50" w:rsidP="008A5B87">
            <w:sdt>
              <w:sdtPr>
                <w:id w:val="706068495"/>
                <w:citation/>
              </w:sdtPr>
              <w:sdtEndPr/>
              <w:sdtContent>
                <w:r w:rsidR="007137E4">
                  <w:fldChar w:fldCharType="begin"/>
                </w:r>
                <w:r w:rsidR="007137E4">
                  <w:rPr>
                    <w:lang w:val="en-US"/>
                  </w:rPr>
                  <w:instrText xml:space="preserve"> CITATION Mar98 \l 1033 </w:instrText>
                </w:r>
                <w:r w:rsidR="007137E4">
                  <w:fldChar w:fldCharType="separate"/>
                </w:r>
                <w:r w:rsidR="007137E4" w:rsidRPr="007137E4">
                  <w:rPr>
                    <w:noProof/>
                    <w:lang w:val="en-US"/>
                  </w:rPr>
                  <w:t>(Martins)</w:t>
                </w:r>
                <w:r w:rsidR="007137E4">
                  <w:fldChar w:fldCharType="end"/>
                </w:r>
              </w:sdtContent>
            </w:sdt>
          </w:p>
          <w:p w14:paraId="178C2717" w14:textId="77777777" w:rsidR="007137E4" w:rsidRDefault="007137E4" w:rsidP="008A5B87"/>
          <w:sdt>
            <w:sdtPr>
              <w:alias w:val="Further reading"/>
              <w:tag w:val="furtherReading"/>
              <w:id w:val="-1516217107"/>
            </w:sdtPr>
            <w:sdtEndPr/>
            <w:sdtContent>
              <w:p w14:paraId="76C451A7" w14:textId="77777777" w:rsidR="00B575A4" w:rsidRPr="009046A4" w:rsidRDefault="00101C50" w:rsidP="00B575A4">
                <w:pPr>
                  <w:autoSpaceDE w:val="0"/>
                  <w:autoSpaceDN w:val="0"/>
                  <w:adjustRightInd w:val="0"/>
                </w:pPr>
                <w:sdt>
                  <w:sdtPr>
                    <w:id w:val="-295065422"/>
                    <w:citation/>
                  </w:sdtPr>
                  <w:sdtEndPr/>
                  <w:sdtContent>
                    <w:r w:rsidR="007137E4">
                      <w:fldChar w:fldCharType="begin"/>
                    </w:r>
                    <w:r w:rsidR="007137E4">
                      <w:rPr>
                        <w:lang w:val="en-US"/>
                      </w:rPr>
                      <w:instrText xml:space="preserve"> CITATION Mar101 \l 1033 </w:instrText>
                    </w:r>
                    <w:r w:rsidR="007137E4">
                      <w:fldChar w:fldCharType="separate"/>
                    </w:r>
                    <w:r w:rsidR="007137E4">
                      <w:rPr>
                        <w:noProof/>
                        <w:lang w:val="en-US"/>
                      </w:rPr>
                      <w:t xml:space="preserve"> </w:t>
                    </w:r>
                    <w:r w:rsidR="007137E4" w:rsidRPr="007137E4">
                      <w:rPr>
                        <w:noProof/>
                        <w:lang w:val="en-US"/>
                      </w:rPr>
                      <w:t>(Martins, Mello and Cosac, Maria)</w:t>
                    </w:r>
                    <w:r w:rsidR="007137E4">
                      <w:fldChar w:fldCharType="end"/>
                    </w:r>
                  </w:sdtContent>
                </w:sdt>
              </w:p>
              <w:p w14:paraId="647D6BA0" w14:textId="77777777" w:rsidR="007137E4" w:rsidRDefault="007137E4" w:rsidP="007137E4"/>
              <w:p w14:paraId="3A96D1FC" w14:textId="77777777" w:rsidR="003235A7" w:rsidRDefault="00101C50" w:rsidP="00C42AF3">
                <w:pPr>
                  <w:keepNext/>
                </w:pPr>
                <w:sdt>
                  <w:sdtPr>
                    <w:id w:val="-1113523963"/>
                    <w:citation/>
                  </w:sdtPr>
                  <w:sdtEndPr/>
                  <w:sdtContent>
                    <w:r w:rsidR="007137E4">
                      <w:fldChar w:fldCharType="begin"/>
                    </w:r>
                    <w:r w:rsidR="007137E4">
                      <w:rPr>
                        <w:i/>
                        <w:lang w:val="en-US"/>
                      </w:rPr>
                      <w:instrText xml:space="preserve"> CITATION Gra09 \l 1033 </w:instrText>
                    </w:r>
                    <w:r w:rsidR="007137E4">
                      <w:fldChar w:fldCharType="separate"/>
                    </w:r>
                    <w:r w:rsidR="007137E4" w:rsidRPr="007137E4">
                      <w:rPr>
                        <w:noProof/>
                        <w:lang w:val="en-US"/>
                      </w:rPr>
                      <w:t>(Ramos and Martins)</w:t>
                    </w:r>
                    <w:r w:rsidR="007137E4">
                      <w:fldChar w:fldCharType="end"/>
                    </w:r>
                  </w:sdtContent>
                </w:sdt>
              </w:p>
            </w:sdtContent>
          </w:sdt>
        </w:tc>
      </w:tr>
    </w:tbl>
    <w:p w14:paraId="476FAA8B" w14:textId="12E3251B" w:rsidR="00C27FAB" w:rsidRPr="00F36937" w:rsidRDefault="00C27FAB" w:rsidP="00C42AF3">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0BAD6" w14:textId="77777777" w:rsidR="00ED6301" w:rsidRDefault="00ED6301" w:rsidP="007A0D55">
      <w:pPr>
        <w:spacing w:after="0" w:line="240" w:lineRule="auto"/>
      </w:pPr>
      <w:r>
        <w:separator/>
      </w:r>
    </w:p>
  </w:endnote>
  <w:endnote w:type="continuationSeparator" w:id="0">
    <w:p w14:paraId="2A480C1A" w14:textId="77777777" w:rsidR="00ED6301" w:rsidRDefault="00ED63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E665F" w14:textId="77777777" w:rsidR="00ED6301" w:rsidRDefault="00ED6301" w:rsidP="007A0D55">
      <w:pPr>
        <w:spacing w:after="0" w:line="240" w:lineRule="auto"/>
      </w:pPr>
      <w:r>
        <w:separator/>
      </w:r>
    </w:p>
  </w:footnote>
  <w:footnote w:type="continuationSeparator" w:id="0">
    <w:p w14:paraId="368F3AF1" w14:textId="77777777" w:rsidR="00ED6301" w:rsidRDefault="00ED630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A9766" w14:textId="77777777" w:rsidR="00ED6301" w:rsidRDefault="00ED630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3F0370" w14:textId="77777777" w:rsidR="00ED6301" w:rsidRDefault="00ED63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BE4C006A">
      <w:start w:val="1"/>
      <w:numFmt w:val="decimal"/>
      <w:lvlText w:val="%1."/>
      <w:lvlJc w:val="left"/>
      <w:pPr>
        <w:ind w:left="720" w:hanging="360"/>
      </w:pPr>
    </w:lvl>
    <w:lvl w:ilvl="1" w:tplc="2788D826">
      <w:start w:val="1"/>
      <w:numFmt w:val="decimal"/>
      <w:lvlText w:val=""/>
      <w:lvlJc w:val="left"/>
    </w:lvl>
    <w:lvl w:ilvl="2" w:tplc="AAB2F97E">
      <w:start w:val="1"/>
      <w:numFmt w:val="decimal"/>
      <w:lvlText w:val=""/>
      <w:lvlJc w:val="left"/>
    </w:lvl>
    <w:lvl w:ilvl="3" w:tplc="EF72A2F0">
      <w:start w:val="1"/>
      <w:numFmt w:val="decimal"/>
      <w:lvlText w:val=""/>
      <w:lvlJc w:val="left"/>
    </w:lvl>
    <w:lvl w:ilvl="4" w:tplc="5DACEFB8">
      <w:start w:val="1"/>
      <w:numFmt w:val="decimal"/>
      <w:lvlText w:val=""/>
      <w:lvlJc w:val="left"/>
    </w:lvl>
    <w:lvl w:ilvl="5" w:tplc="0258514A">
      <w:start w:val="1"/>
      <w:numFmt w:val="decimal"/>
      <w:lvlText w:val=""/>
      <w:lvlJc w:val="left"/>
    </w:lvl>
    <w:lvl w:ilvl="6" w:tplc="EAB8175A">
      <w:start w:val="1"/>
      <w:numFmt w:val="decimal"/>
      <w:lvlText w:val=""/>
      <w:lvlJc w:val="left"/>
    </w:lvl>
    <w:lvl w:ilvl="7" w:tplc="5EBE17EA">
      <w:start w:val="1"/>
      <w:numFmt w:val="decimal"/>
      <w:lvlText w:val=""/>
      <w:lvlJc w:val="left"/>
    </w:lvl>
    <w:lvl w:ilvl="8" w:tplc="F468FDFE">
      <w:start w:val="1"/>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5A4"/>
    <w:rsid w:val="00032559"/>
    <w:rsid w:val="00052040"/>
    <w:rsid w:val="000B25AE"/>
    <w:rsid w:val="000B55AB"/>
    <w:rsid w:val="000D24DC"/>
    <w:rsid w:val="00101B2E"/>
    <w:rsid w:val="00101C50"/>
    <w:rsid w:val="00116FA0"/>
    <w:rsid w:val="0015114C"/>
    <w:rsid w:val="0017627A"/>
    <w:rsid w:val="001A21F3"/>
    <w:rsid w:val="001A2537"/>
    <w:rsid w:val="001A6A06"/>
    <w:rsid w:val="00210C03"/>
    <w:rsid w:val="002162E2"/>
    <w:rsid w:val="00225C5A"/>
    <w:rsid w:val="00230B10"/>
    <w:rsid w:val="00234353"/>
    <w:rsid w:val="00244BB0"/>
    <w:rsid w:val="002A0A0D"/>
    <w:rsid w:val="002B0B37"/>
    <w:rsid w:val="002D11C4"/>
    <w:rsid w:val="0030662D"/>
    <w:rsid w:val="003235A7"/>
    <w:rsid w:val="003677B6"/>
    <w:rsid w:val="003D3579"/>
    <w:rsid w:val="003E2795"/>
    <w:rsid w:val="003F0D73"/>
    <w:rsid w:val="00441268"/>
    <w:rsid w:val="00462DBE"/>
    <w:rsid w:val="00464699"/>
    <w:rsid w:val="00483379"/>
    <w:rsid w:val="00487BC5"/>
    <w:rsid w:val="00496888"/>
    <w:rsid w:val="004A7476"/>
    <w:rsid w:val="004E5896"/>
    <w:rsid w:val="00513EE6"/>
    <w:rsid w:val="00534F8F"/>
    <w:rsid w:val="0058603D"/>
    <w:rsid w:val="00590035"/>
    <w:rsid w:val="005B177E"/>
    <w:rsid w:val="005B3921"/>
    <w:rsid w:val="005F26D7"/>
    <w:rsid w:val="005F5450"/>
    <w:rsid w:val="00631C76"/>
    <w:rsid w:val="006D0412"/>
    <w:rsid w:val="007137E4"/>
    <w:rsid w:val="007411B9"/>
    <w:rsid w:val="00780D95"/>
    <w:rsid w:val="00780DC7"/>
    <w:rsid w:val="007A0D55"/>
    <w:rsid w:val="007B3377"/>
    <w:rsid w:val="007E5F44"/>
    <w:rsid w:val="00821DE3"/>
    <w:rsid w:val="00846CE1"/>
    <w:rsid w:val="008A5B87"/>
    <w:rsid w:val="00922950"/>
    <w:rsid w:val="00955487"/>
    <w:rsid w:val="009A7264"/>
    <w:rsid w:val="009D1606"/>
    <w:rsid w:val="009E18A1"/>
    <w:rsid w:val="009E73D7"/>
    <w:rsid w:val="00A27D2C"/>
    <w:rsid w:val="00A76FD9"/>
    <w:rsid w:val="00AB436D"/>
    <w:rsid w:val="00AD2F24"/>
    <w:rsid w:val="00AD4844"/>
    <w:rsid w:val="00B219AE"/>
    <w:rsid w:val="00B33145"/>
    <w:rsid w:val="00B35402"/>
    <w:rsid w:val="00B574C9"/>
    <w:rsid w:val="00B575A4"/>
    <w:rsid w:val="00B63DBE"/>
    <w:rsid w:val="00BC39C9"/>
    <w:rsid w:val="00BE5BF7"/>
    <w:rsid w:val="00BF40E1"/>
    <w:rsid w:val="00C27FAB"/>
    <w:rsid w:val="00C358D4"/>
    <w:rsid w:val="00C42AF3"/>
    <w:rsid w:val="00C6296B"/>
    <w:rsid w:val="00CC586D"/>
    <w:rsid w:val="00CF1542"/>
    <w:rsid w:val="00CF3EC5"/>
    <w:rsid w:val="00D656DA"/>
    <w:rsid w:val="00D707CC"/>
    <w:rsid w:val="00D83300"/>
    <w:rsid w:val="00DC6B48"/>
    <w:rsid w:val="00DF01B0"/>
    <w:rsid w:val="00E445CB"/>
    <w:rsid w:val="00E66F1F"/>
    <w:rsid w:val="00E85A05"/>
    <w:rsid w:val="00E95829"/>
    <w:rsid w:val="00EA606C"/>
    <w:rsid w:val="00EB0C8C"/>
    <w:rsid w:val="00EB51FD"/>
    <w:rsid w:val="00EB77DB"/>
    <w:rsid w:val="00ED139F"/>
    <w:rsid w:val="00ED630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89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75A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5A4"/>
    <w:rPr>
      <w:rFonts w:ascii="Lucida Grande" w:hAnsi="Lucida Grande"/>
      <w:sz w:val="18"/>
      <w:szCs w:val="18"/>
    </w:rPr>
  </w:style>
  <w:style w:type="paragraph" w:styleId="Caption">
    <w:name w:val="caption"/>
    <w:basedOn w:val="Normal"/>
    <w:next w:val="Normal"/>
    <w:uiPriority w:val="35"/>
    <w:semiHidden/>
    <w:qFormat/>
    <w:rsid w:val="00C42AF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75A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5A4"/>
    <w:rPr>
      <w:rFonts w:ascii="Lucida Grande" w:hAnsi="Lucida Grande"/>
      <w:sz w:val="18"/>
      <w:szCs w:val="18"/>
    </w:rPr>
  </w:style>
  <w:style w:type="paragraph" w:styleId="Caption">
    <w:name w:val="caption"/>
    <w:basedOn w:val="Normal"/>
    <w:next w:val="Normal"/>
    <w:uiPriority w:val="35"/>
    <w:semiHidden/>
    <w:qFormat/>
    <w:rsid w:val="00C42AF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FF6ECE6E983D4CBD3074ADAC2EC506"/>
        <w:category>
          <w:name w:val="General"/>
          <w:gallery w:val="placeholder"/>
        </w:category>
        <w:types>
          <w:type w:val="bbPlcHdr"/>
        </w:types>
        <w:behaviors>
          <w:behavior w:val="content"/>
        </w:behaviors>
        <w:guid w:val="{589EB4F7-4906-354B-A6BE-4237F20668AA}"/>
      </w:docPartPr>
      <w:docPartBody>
        <w:p w:rsidR="008E2FF2" w:rsidRDefault="008E2FF2">
          <w:pPr>
            <w:pStyle w:val="2BFF6ECE6E983D4CBD3074ADAC2EC506"/>
          </w:pPr>
          <w:r w:rsidRPr="00CC586D">
            <w:rPr>
              <w:rStyle w:val="PlaceholderText"/>
              <w:b/>
              <w:color w:val="FFFFFF" w:themeColor="background1"/>
            </w:rPr>
            <w:t>[Salutation]</w:t>
          </w:r>
        </w:p>
      </w:docPartBody>
    </w:docPart>
    <w:docPart>
      <w:docPartPr>
        <w:name w:val="491D15A42F72A542A6FA2993BCE43E48"/>
        <w:category>
          <w:name w:val="General"/>
          <w:gallery w:val="placeholder"/>
        </w:category>
        <w:types>
          <w:type w:val="bbPlcHdr"/>
        </w:types>
        <w:behaviors>
          <w:behavior w:val="content"/>
        </w:behaviors>
        <w:guid w:val="{B6269053-219A-CB4D-A979-E04A17D4EDAB}"/>
      </w:docPartPr>
      <w:docPartBody>
        <w:p w:rsidR="008E2FF2" w:rsidRDefault="008E2FF2">
          <w:pPr>
            <w:pStyle w:val="491D15A42F72A542A6FA2993BCE43E48"/>
          </w:pPr>
          <w:r>
            <w:rPr>
              <w:rStyle w:val="PlaceholderText"/>
            </w:rPr>
            <w:t>[First name]</w:t>
          </w:r>
        </w:p>
      </w:docPartBody>
    </w:docPart>
    <w:docPart>
      <w:docPartPr>
        <w:name w:val="B7A330CA35E2C9448EA7A51F922B14C4"/>
        <w:category>
          <w:name w:val="General"/>
          <w:gallery w:val="placeholder"/>
        </w:category>
        <w:types>
          <w:type w:val="bbPlcHdr"/>
        </w:types>
        <w:behaviors>
          <w:behavior w:val="content"/>
        </w:behaviors>
        <w:guid w:val="{E90B8E93-2D35-1F43-9A91-89E7C9E16D8A}"/>
      </w:docPartPr>
      <w:docPartBody>
        <w:p w:rsidR="008E2FF2" w:rsidRDefault="008E2FF2">
          <w:pPr>
            <w:pStyle w:val="B7A330CA35E2C9448EA7A51F922B14C4"/>
          </w:pPr>
          <w:r>
            <w:rPr>
              <w:rStyle w:val="PlaceholderText"/>
            </w:rPr>
            <w:t>[Middle name]</w:t>
          </w:r>
        </w:p>
      </w:docPartBody>
    </w:docPart>
    <w:docPart>
      <w:docPartPr>
        <w:name w:val="111F74953BA9DB41A3674410B6972E88"/>
        <w:category>
          <w:name w:val="General"/>
          <w:gallery w:val="placeholder"/>
        </w:category>
        <w:types>
          <w:type w:val="bbPlcHdr"/>
        </w:types>
        <w:behaviors>
          <w:behavior w:val="content"/>
        </w:behaviors>
        <w:guid w:val="{E8B47F79-ECC4-A549-868D-A46ED7135543}"/>
      </w:docPartPr>
      <w:docPartBody>
        <w:p w:rsidR="008E2FF2" w:rsidRDefault="008E2FF2">
          <w:pPr>
            <w:pStyle w:val="111F74953BA9DB41A3674410B6972E88"/>
          </w:pPr>
          <w:r>
            <w:rPr>
              <w:rStyle w:val="PlaceholderText"/>
            </w:rPr>
            <w:t>[Last name]</w:t>
          </w:r>
        </w:p>
      </w:docPartBody>
    </w:docPart>
    <w:docPart>
      <w:docPartPr>
        <w:name w:val="6AA3DB6F3ABEDC43A556B0659C810623"/>
        <w:category>
          <w:name w:val="General"/>
          <w:gallery w:val="placeholder"/>
        </w:category>
        <w:types>
          <w:type w:val="bbPlcHdr"/>
        </w:types>
        <w:behaviors>
          <w:behavior w:val="content"/>
        </w:behaviors>
        <w:guid w:val="{9E3960F9-9098-0F41-9816-6B65E6BD8DDC}"/>
      </w:docPartPr>
      <w:docPartBody>
        <w:p w:rsidR="008E2FF2" w:rsidRDefault="008E2FF2">
          <w:pPr>
            <w:pStyle w:val="6AA3DB6F3ABEDC43A556B0659C810623"/>
          </w:pPr>
          <w:r>
            <w:rPr>
              <w:rStyle w:val="PlaceholderText"/>
            </w:rPr>
            <w:t>[Enter your biography]</w:t>
          </w:r>
        </w:p>
      </w:docPartBody>
    </w:docPart>
    <w:docPart>
      <w:docPartPr>
        <w:name w:val="91282E97F74C4645BE33673BA5A8B80C"/>
        <w:category>
          <w:name w:val="General"/>
          <w:gallery w:val="placeholder"/>
        </w:category>
        <w:types>
          <w:type w:val="bbPlcHdr"/>
        </w:types>
        <w:behaviors>
          <w:behavior w:val="content"/>
        </w:behaviors>
        <w:guid w:val="{18F0E0FB-A58C-D449-8E00-E31937A1D3D3}"/>
      </w:docPartPr>
      <w:docPartBody>
        <w:p w:rsidR="008E2FF2" w:rsidRDefault="008E2FF2">
          <w:pPr>
            <w:pStyle w:val="91282E97F74C4645BE33673BA5A8B80C"/>
          </w:pPr>
          <w:r>
            <w:rPr>
              <w:rStyle w:val="PlaceholderText"/>
            </w:rPr>
            <w:t>[Enter the institution with which you are affiliated]</w:t>
          </w:r>
        </w:p>
      </w:docPartBody>
    </w:docPart>
    <w:docPart>
      <w:docPartPr>
        <w:name w:val="1E685AE5E0E041489561703018CD4365"/>
        <w:category>
          <w:name w:val="General"/>
          <w:gallery w:val="placeholder"/>
        </w:category>
        <w:types>
          <w:type w:val="bbPlcHdr"/>
        </w:types>
        <w:behaviors>
          <w:behavior w:val="content"/>
        </w:behaviors>
        <w:guid w:val="{AC2E9E7C-AB3D-5B49-947E-5B76A41AA498}"/>
      </w:docPartPr>
      <w:docPartBody>
        <w:p w:rsidR="008E2FF2" w:rsidRDefault="008E2FF2">
          <w:pPr>
            <w:pStyle w:val="1E685AE5E0E041489561703018CD4365"/>
          </w:pPr>
          <w:r w:rsidRPr="00EF74F7">
            <w:rPr>
              <w:b/>
              <w:color w:val="808080" w:themeColor="background1" w:themeShade="80"/>
            </w:rPr>
            <w:t>[Enter the headword for your article]</w:t>
          </w:r>
        </w:p>
      </w:docPartBody>
    </w:docPart>
    <w:docPart>
      <w:docPartPr>
        <w:name w:val="151BABC302935548AF7524AB02907033"/>
        <w:category>
          <w:name w:val="General"/>
          <w:gallery w:val="placeholder"/>
        </w:category>
        <w:types>
          <w:type w:val="bbPlcHdr"/>
        </w:types>
        <w:behaviors>
          <w:behavior w:val="content"/>
        </w:behaviors>
        <w:guid w:val="{84093562-2D29-3E4B-A24A-DEF2CC22AE1E}"/>
      </w:docPartPr>
      <w:docPartBody>
        <w:p w:rsidR="008E2FF2" w:rsidRDefault="008E2FF2">
          <w:pPr>
            <w:pStyle w:val="151BABC302935548AF7524AB029070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5E402BB1F44F4CB5B18E59990D67E6"/>
        <w:category>
          <w:name w:val="General"/>
          <w:gallery w:val="placeholder"/>
        </w:category>
        <w:types>
          <w:type w:val="bbPlcHdr"/>
        </w:types>
        <w:behaviors>
          <w:behavior w:val="content"/>
        </w:behaviors>
        <w:guid w:val="{4A9FA718-FCB1-BF46-ACC0-9B91119402E6}"/>
      </w:docPartPr>
      <w:docPartBody>
        <w:p w:rsidR="008E2FF2" w:rsidRDefault="008E2FF2">
          <w:pPr>
            <w:pStyle w:val="265E402BB1F44F4CB5B18E59990D67E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A729A60EF68A42871D7F7F7AFFA8A0"/>
        <w:category>
          <w:name w:val="General"/>
          <w:gallery w:val="placeholder"/>
        </w:category>
        <w:types>
          <w:type w:val="bbPlcHdr"/>
        </w:types>
        <w:behaviors>
          <w:behavior w:val="content"/>
        </w:behaviors>
        <w:guid w:val="{13A40711-9E38-D849-9399-4C6862970BE1}"/>
      </w:docPartPr>
      <w:docPartBody>
        <w:p w:rsidR="008E2FF2" w:rsidRDefault="008E2FF2">
          <w:pPr>
            <w:pStyle w:val="16A729A60EF68A42871D7F7F7AFFA8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123C044FCE891458F254235DFBFC138"/>
        <w:category>
          <w:name w:val="General"/>
          <w:gallery w:val="placeholder"/>
        </w:category>
        <w:types>
          <w:type w:val="bbPlcHdr"/>
        </w:types>
        <w:behaviors>
          <w:behavior w:val="content"/>
        </w:behaviors>
        <w:guid w:val="{43CE1AD3-7BAB-5744-A9DB-972C54188E81}"/>
      </w:docPartPr>
      <w:docPartBody>
        <w:p w:rsidR="00FC16DE" w:rsidRDefault="00FC16DE" w:rsidP="00FC16DE">
          <w:pPr>
            <w:pStyle w:val="2123C044FCE891458F254235DFBFC13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F2"/>
    <w:rsid w:val="008E2FF2"/>
    <w:rsid w:val="00FC1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6DE"/>
    <w:rPr>
      <w:color w:val="808080"/>
    </w:rPr>
  </w:style>
  <w:style w:type="paragraph" w:customStyle="1" w:styleId="2BFF6ECE6E983D4CBD3074ADAC2EC506">
    <w:name w:val="2BFF6ECE6E983D4CBD3074ADAC2EC506"/>
  </w:style>
  <w:style w:type="paragraph" w:customStyle="1" w:styleId="491D15A42F72A542A6FA2993BCE43E48">
    <w:name w:val="491D15A42F72A542A6FA2993BCE43E48"/>
  </w:style>
  <w:style w:type="paragraph" w:customStyle="1" w:styleId="B7A330CA35E2C9448EA7A51F922B14C4">
    <w:name w:val="B7A330CA35E2C9448EA7A51F922B14C4"/>
  </w:style>
  <w:style w:type="paragraph" w:customStyle="1" w:styleId="111F74953BA9DB41A3674410B6972E88">
    <w:name w:val="111F74953BA9DB41A3674410B6972E88"/>
  </w:style>
  <w:style w:type="paragraph" w:customStyle="1" w:styleId="6AA3DB6F3ABEDC43A556B0659C810623">
    <w:name w:val="6AA3DB6F3ABEDC43A556B0659C810623"/>
  </w:style>
  <w:style w:type="paragraph" w:customStyle="1" w:styleId="91282E97F74C4645BE33673BA5A8B80C">
    <w:name w:val="91282E97F74C4645BE33673BA5A8B80C"/>
  </w:style>
  <w:style w:type="paragraph" w:customStyle="1" w:styleId="1E685AE5E0E041489561703018CD4365">
    <w:name w:val="1E685AE5E0E041489561703018CD4365"/>
  </w:style>
  <w:style w:type="paragraph" w:customStyle="1" w:styleId="151BABC302935548AF7524AB02907033">
    <w:name w:val="151BABC302935548AF7524AB02907033"/>
  </w:style>
  <w:style w:type="paragraph" w:customStyle="1" w:styleId="265E402BB1F44F4CB5B18E59990D67E6">
    <w:name w:val="265E402BB1F44F4CB5B18E59990D67E6"/>
  </w:style>
  <w:style w:type="paragraph" w:customStyle="1" w:styleId="16A729A60EF68A42871D7F7F7AFFA8A0">
    <w:name w:val="16A729A60EF68A42871D7F7F7AFFA8A0"/>
  </w:style>
  <w:style w:type="paragraph" w:customStyle="1" w:styleId="2F110A59F9E95F4894D4E111A0012921">
    <w:name w:val="2F110A59F9E95F4894D4E111A0012921"/>
  </w:style>
  <w:style w:type="paragraph" w:customStyle="1" w:styleId="2123C044FCE891458F254235DFBFC138">
    <w:name w:val="2123C044FCE891458F254235DFBFC138"/>
    <w:rsid w:val="00FC16D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6DE"/>
    <w:rPr>
      <w:color w:val="808080"/>
    </w:rPr>
  </w:style>
  <w:style w:type="paragraph" w:customStyle="1" w:styleId="2BFF6ECE6E983D4CBD3074ADAC2EC506">
    <w:name w:val="2BFF6ECE6E983D4CBD3074ADAC2EC506"/>
  </w:style>
  <w:style w:type="paragraph" w:customStyle="1" w:styleId="491D15A42F72A542A6FA2993BCE43E48">
    <w:name w:val="491D15A42F72A542A6FA2993BCE43E48"/>
  </w:style>
  <w:style w:type="paragraph" w:customStyle="1" w:styleId="B7A330CA35E2C9448EA7A51F922B14C4">
    <w:name w:val="B7A330CA35E2C9448EA7A51F922B14C4"/>
  </w:style>
  <w:style w:type="paragraph" w:customStyle="1" w:styleId="111F74953BA9DB41A3674410B6972E88">
    <w:name w:val="111F74953BA9DB41A3674410B6972E88"/>
  </w:style>
  <w:style w:type="paragraph" w:customStyle="1" w:styleId="6AA3DB6F3ABEDC43A556B0659C810623">
    <w:name w:val="6AA3DB6F3ABEDC43A556B0659C810623"/>
  </w:style>
  <w:style w:type="paragraph" w:customStyle="1" w:styleId="91282E97F74C4645BE33673BA5A8B80C">
    <w:name w:val="91282E97F74C4645BE33673BA5A8B80C"/>
  </w:style>
  <w:style w:type="paragraph" w:customStyle="1" w:styleId="1E685AE5E0E041489561703018CD4365">
    <w:name w:val="1E685AE5E0E041489561703018CD4365"/>
  </w:style>
  <w:style w:type="paragraph" w:customStyle="1" w:styleId="151BABC302935548AF7524AB02907033">
    <w:name w:val="151BABC302935548AF7524AB02907033"/>
  </w:style>
  <w:style w:type="paragraph" w:customStyle="1" w:styleId="265E402BB1F44F4CB5B18E59990D67E6">
    <w:name w:val="265E402BB1F44F4CB5B18E59990D67E6"/>
  </w:style>
  <w:style w:type="paragraph" w:customStyle="1" w:styleId="16A729A60EF68A42871D7F7F7AFFA8A0">
    <w:name w:val="16A729A60EF68A42871D7F7F7AFFA8A0"/>
  </w:style>
  <w:style w:type="paragraph" w:customStyle="1" w:styleId="2F110A59F9E95F4894D4E111A0012921">
    <w:name w:val="2F110A59F9E95F4894D4E111A0012921"/>
  </w:style>
  <w:style w:type="paragraph" w:customStyle="1" w:styleId="2123C044FCE891458F254235DFBFC138">
    <w:name w:val="2123C044FCE891458F254235DFBFC138"/>
    <w:rsid w:val="00FC16D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Mar98</b:Tag>
    <b:SourceType>Book</b:SourceType>
    <b:Guid>{3434EB6B-685F-0F48-ADEC-8F1D491B5670}</b:Guid>
    <b:Author>
      <b:Author>
        <b:NameList>
          <b:Person>
            <b:Last>Martins</b:Last>
            <b:First>Maria</b:First>
          </b:Person>
        </b:NameList>
      </b:Author>
    </b:Author>
    <b:Title>Maria: The Surrealist Sculpture of Maria Martins</b:Title>
    <b:City>New York</b:City>
    <b:Publisher>André Emmerich Gallery</b:Publisher>
    <b:Year>1998</b:Year>
    <b:RefOrder>1</b:RefOrder>
  </b:Source>
  <b:Source>
    <b:Tag>Mar101</b:Tag>
    <b:SourceType>Book</b:SourceType>
    <b:Guid>{50910FCB-EA35-1F44-8BA1-63B9CB3F284A}</b:Guid>
    <b:Author>
      <b:Author>
        <b:NameList>
          <b:Person>
            <b:Last>Martins</b:Last>
            <b:First>Maria</b:First>
          </b:Person>
          <b:Person>
            <b:Last>Mello</b:Last>
            <b:First>Vicente</b:First>
            <b:Middle>de</b:Middle>
          </b:Person>
          <b:Person>
            <b:Last>Cosac</b:Last>
            <b:First>Charles</b:First>
          </b:Person>
        </b:NameList>
      </b:Author>
    </b:Author>
    <b:Title>Maria</b:Title>
    <b:City>Washington</b:City>
    <b:StateProvince>DC</b:StateProvince>
    <b:Publisher>McKinsey &amp; Company</b:Publisher>
    <b:Year>2010</b:Year>
    <b:RefOrder>2</b:RefOrder>
  </b:Source>
  <b:Source>
    <b:Tag>Gra09</b:Tag>
    <b:SourceType>Book</b:SourceType>
    <b:Guid>{F25D0F15-0E57-C548-A511-8019C6DEDE8D}</b:Guid>
    <b:Author>
      <b:Author>
        <b:NameList>
          <b:Person>
            <b:Last>Ramos</b:Last>
            <b:First>Graça</b:First>
          </b:Person>
          <b:Person>
            <b:Last>Martins</b:Last>
            <b:First>Maria</b:First>
          </b:Person>
        </b:NameList>
      </b:Author>
    </b:Author>
    <b:Title>Maria Martins: escultora dos trópicos</b:Title>
    <b:City>Rio de Janeiro</b:City>
    <b:Publisher>Artviva</b:Publisher>
    <b:Year>2009</b:Year>
    <b:RefOrder>3</b:RefOrder>
  </b:Source>
</b:Sources>
</file>

<file path=customXml/itemProps1.xml><?xml version="1.0" encoding="utf-8"?>
<ds:datastoreItem xmlns:ds="http://schemas.openxmlformats.org/officeDocument/2006/customXml" ds:itemID="{D27210C9-0A83-184F-84B1-0EA1D5E33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2</Pages>
  <Words>814</Words>
  <Characters>4644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15</cp:revision>
  <dcterms:created xsi:type="dcterms:W3CDTF">2014-07-25T17:44:00Z</dcterms:created>
  <dcterms:modified xsi:type="dcterms:W3CDTF">2014-10-15T23:23:00Z</dcterms:modified>
</cp:coreProperties>
</file>