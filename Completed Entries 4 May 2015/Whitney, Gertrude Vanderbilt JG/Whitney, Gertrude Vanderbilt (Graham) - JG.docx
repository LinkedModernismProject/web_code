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CDC6133" w14:textId="77777777" w:rsidTr="00922950">
        <w:tc>
          <w:tcPr>
            <w:tcW w:w="491" w:type="dxa"/>
            <w:vMerge w:val="restart"/>
            <w:shd w:val="clear" w:color="auto" w:fill="A6A6A6" w:themeFill="background1" w:themeFillShade="A6"/>
            <w:textDirection w:val="btLr"/>
          </w:tcPr>
          <w:p w14:paraId="2DFC26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A2023E00B6949C18089415B9832EAA9"/>
            </w:placeholder>
            <w:showingPlcHdr/>
            <w:dropDownList>
              <w:listItem w:displayText="Dr." w:value="Dr."/>
              <w:listItem w:displayText="Prof." w:value="Prof."/>
            </w:dropDownList>
          </w:sdtPr>
          <w:sdtContent>
            <w:tc>
              <w:tcPr>
                <w:tcW w:w="1259" w:type="dxa"/>
              </w:tcPr>
              <w:p w14:paraId="3D5F5E2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3800244BE444955BA59F917382CA327"/>
            </w:placeholder>
            <w:text/>
          </w:sdtPr>
          <w:sdtContent>
            <w:tc>
              <w:tcPr>
                <w:tcW w:w="2073" w:type="dxa"/>
              </w:tcPr>
              <w:p w14:paraId="0EAB5509" w14:textId="77777777" w:rsidR="00B574C9" w:rsidRDefault="003F7F4F" w:rsidP="003F7F4F">
                <w:r>
                  <w:t>Arleen</w:t>
                </w:r>
              </w:p>
            </w:tc>
          </w:sdtContent>
        </w:sdt>
        <w:sdt>
          <w:sdtPr>
            <w:alias w:val="Middle name"/>
            <w:tag w:val="authorMiddleName"/>
            <w:id w:val="-2076034781"/>
            <w:placeholder>
              <w:docPart w:val="7898A8AFC46B4A21A36CF3FDB4F7140D"/>
            </w:placeholder>
            <w:text/>
          </w:sdtPr>
          <w:sdtContent>
            <w:tc>
              <w:tcPr>
                <w:tcW w:w="2551" w:type="dxa"/>
              </w:tcPr>
              <w:p w14:paraId="5DE9F875" w14:textId="77777777" w:rsidR="00B574C9" w:rsidRDefault="003F7F4F" w:rsidP="003F7F4F">
                <w:r>
                  <w:t>Pancza</w:t>
                </w:r>
              </w:p>
            </w:tc>
          </w:sdtContent>
        </w:sdt>
        <w:sdt>
          <w:sdtPr>
            <w:alias w:val="Last name"/>
            <w:tag w:val="authorLastName"/>
            <w:id w:val="-1088529830"/>
            <w:placeholder>
              <w:docPart w:val="9FE0E47C23654EC0B4DB49491C364825"/>
            </w:placeholder>
            <w:text/>
          </w:sdtPr>
          <w:sdtContent>
            <w:tc>
              <w:tcPr>
                <w:tcW w:w="2642" w:type="dxa"/>
              </w:tcPr>
              <w:p w14:paraId="73ED9790" w14:textId="77777777" w:rsidR="00B574C9" w:rsidRDefault="003F7F4F" w:rsidP="003F7F4F">
                <w:r>
                  <w:t>Graham</w:t>
                </w:r>
              </w:p>
            </w:tc>
          </w:sdtContent>
        </w:sdt>
      </w:tr>
      <w:tr w:rsidR="00B574C9" w14:paraId="21799253" w14:textId="77777777" w:rsidTr="001A6A06">
        <w:trPr>
          <w:trHeight w:val="986"/>
        </w:trPr>
        <w:tc>
          <w:tcPr>
            <w:tcW w:w="491" w:type="dxa"/>
            <w:vMerge/>
            <w:shd w:val="clear" w:color="auto" w:fill="A6A6A6" w:themeFill="background1" w:themeFillShade="A6"/>
          </w:tcPr>
          <w:p w14:paraId="2D89E554" w14:textId="77777777" w:rsidR="00B574C9" w:rsidRPr="001A6A06" w:rsidRDefault="00B574C9" w:rsidP="00CF1542">
            <w:pPr>
              <w:jc w:val="center"/>
              <w:rPr>
                <w:b/>
                <w:color w:val="FFFFFF" w:themeColor="background1"/>
              </w:rPr>
            </w:pPr>
          </w:p>
        </w:tc>
        <w:sdt>
          <w:sdtPr>
            <w:alias w:val="Biography"/>
            <w:tag w:val="authorBiography"/>
            <w:id w:val="938807824"/>
            <w:placeholder>
              <w:docPart w:val="22C7129E85884FE09F504F281048079B"/>
            </w:placeholder>
            <w:showingPlcHdr/>
          </w:sdtPr>
          <w:sdtContent>
            <w:tc>
              <w:tcPr>
                <w:tcW w:w="8525" w:type="dxa"/>
                <w:gridSpan w:val="4"/>
              </w:tcPr>
              <w:p w14:paraId="1E2F8E7A" w14:textId="77777777" w:rsidR="00B574C9" w:rsidRDefault="00B574C9" w:rsidP="00922950">
                <w:r>
                  <w:rPr>
                    <w:rStyle w:val="PlaceholderText"/>
                  </w:rPr>
                  <w:t>[Enter your biography]</w:t>
                </w:r>
              </w:p>
            </w:tc>
          </w:sdtContent>
        </w:sdt>
      </w:tr>
      <w:tr w:rsidR="00B574C9" w14:paraId="49AEA601" w14:textId="77777777" w:rsidTr="001A6A06">
        <w:trPr>
          <w:trHeight w:val="986"/>
        </w:trPr>
        <w:tc>
          <w:tcPr>
            <w:tcW w:w="491" w:type="dxa"/>
            <w:vMerge/>
            <w:shd w:val="clear" w:color="auto" w:fill="A6A6A6" w:themeFill="background1" w:themeFillShade="A6"/>
          </w:tcPr>
          <w:p w14:paraId="4FEF2FE0" w14:textId="77777777" w:rsidR="00B574C9" w:rsidRPr="001A6A06" w:rsidRDefault="00B574C9" w:rsidP="00CF1542">
            <w:pPr>
              <w:jc w:val="center"/>
              <w:rPr>
                <w:b/>
                <w:color w:val="FFFFFF" w:themeColor="background1"/>
              </w:rPr>
            </w:pPr>
          </w:p>
        </w:tc>
        <w:sdt>
          <w:sdtPr>
            <w:alias w:val="Affiliation"/>
            <w:tag w:val="affiliation"/>
            <w:id w:val="2012937915"/>
            <w:placeholder>
              <w:docPart w:val="D6F217E265A14FA5B446BAA2EFD4E333"/>
            </w:placeholder>
            <w:text/>
          </w:sdtPr>
          <w:sdtContent>
            <w:tc>
              <w:tcPr>
                <w:tcW w:w="8525" w:type="dxa"/>
                <w:gridSpan w:val="4"/>
              </w:tcPr>
              <w:p w14:paraId="260C8748" w14:textId="77777777" w:rsidR="00B574C9" w:rsidRDefault="00F110DE" w:rsidP="00F110DE">
                <w:r>
                  <w:t>Fordham University</w:t>
                </w:r>
              </w:p>
            </w:tc>
          </w:sdtContent>
        </w:sdt>
      </w:tr>
    </w:tbl>
    <w:p w14:paraId="4C234DD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B5463F" w14:textId="77777777" w:rsidTr="00244BB0">
        <w:tc>
          <w:tcPr>
            <w:tcW w:w="9016" w:type="dxa"/>
            <w:shd w:val="clear" w:color="auto" w:fill="A6A6A6" w:themeFill="background1" w:themeFillShade="A6"/>
            <w:tcMar>
              <w:top w:w="113" w:type="dxa"/>
              <w:bottom w:w="113" w:type="dxa"/>
            </w:tcMar>
          </w:tcPr>
          <w:p w14:paraId="016D933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F9E9C6" w14:textId="77777777" w:rsidTr="003F0D73">
        <w:sdt>
          <w:sdtPr>
            <w:rPr>
              <w:lang w:val="en-US"/>
            </w:rPr>
            <w:alias w:val="Article headword"/>
            <w:tag w:val="articleHeadword"/>
            <w:id w:val="-361440020"/>
            <w:placeholder>
              <w:docPart w:val="7EDC2D6DD3B24B7198D36F07DA0EE797"/>
            </w:placeholder>
            <w:text/>
          </w:sdtPr>
          <w:sdtContent>
            <w:tc>
              <w:tcPr>
                <w:tcW w:w="9016" w:type="dxa"/>
                <w:tcMar>
                  <w:top w:w="113" w:type="dxa"/>
                  <w:bottom w:w="113" w:type="dxa"/>
                </w:tcMar>
              </w:tcPr>
              <w:p w14:paraId="3C54D19B" w14:textId="77777777" w:rsidR="003F0D73" w:rsidRPr="00FB589A" w:rsidRDefault="003F7F4F" w:rsidP="003F7F4F">
                <w:r w:rsidRPr="003F7F4F">
                  <w:rPr>
                    <w:lang w:val="en-US"/>
                  </w:rPr>
                  <w:t>Whitney, Gertrude Vanderbilt (1875-1942)</w:t>
                </w:r>
              </w:p>
            </w:tc>
          </w:sdtContent>
        </w:sdt>
      </w:tr>
      <w:tr w:rsidR="00464699" w14:paraId="5C8173D2" w14:textId="77777777" w:rsidTr="00F110DE">
        <w:sdt>
          <w:sdtPr>
            <w:alias w:val="Variant headwords"/>
            <w:tag w:val="variantHeadwords"/>
            <w:id w:val="173464402"/>
            <w:placeholder>
              <w:docPart w:val="EDAE8B35E9AB45839C0418CD2DFCE298"/>
            </w:placeholder>
            <w:showingPlcHdr/>
          </w:sdtPr>
          <w:sdtContent>
            <w:tc>
              <w:tcPr>
                <w:tcW w:w="9016" w:type="dxa"/>
                <w:tcMar>
                  <w:top w:w="113" w:type="dxa"/>
                  <w:bottom w:w="113" w:type="dxa"/>
                </w:tcMar>
              </w:tcPr>
              <w:p w14:paraId="3A8A08D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29F0D99" w14:textId="77777777" w:rsidTr="003F0D73">
        <w:sdt>
          <w:sdtPr>
            <w:alias w:val="Abstract"/>
            <w:tag w:val="abstract"/>
            <w:id w:val="-635871867"/>
            <w:placeholder>
              <w:docPart w:val="29A101DDC25E42B980F9E845A66DCC78"/>
            </w:placeholder>
          </w:sdtPr>
          <w:sdtContent>
            <w:tc>
              <w:tcPr>
                <w:tcW w:w="9016" w:type="dxa"/>
                <w:tcMar>
                  <w:top w:w="113" w:type="dxa"/>
                  <w:bottom w:w="113" w:type="dxa"/>
                </w:tcMar>
              </w:tcPr>
              <w:p w14:paraId="6D453214" w14:textId="77777777" w:rsidR="00E85A05" w:rsidRDefault="003F7F4F" w:rsidP="003F7F4F">
                <w:r w:rsidRPr="00E9584B">
                  <w:t>Gertrude Vanderbilt Whitney,</w:t>
                </w:r>
                <w:r>
                  <w:rPr>
                    <w:b/>
                  </w:rPr>
                  <w:t xml:space="preserve"> </w:t>
                </w:r>
                <w:r w:rsidRPr="00592559">
                  <w:t>a</w:t>
                </w:r>
                <w:r>
                  <w:t>n American sculptor, art collector, philanthropist, and patron, is usually remembered as the founder of The Whitney Museum of American Art in New York.  A Manhattan native, she was the great-granddaughter</w:t>
                </w:r>
                <w:r w:rsidRPr="00592559">
                  <w:t xml:space="preserve"> of</w:t>
                </w:r>
                <w:r>
                  <w:t xml:space="preserve"> the wealthy transportation industrialist, Cornelius Vanderbilt  (1794-1877). In 1896, she married the affluent Harry Payne Whitney (1872-1930), an heir to an oil, tobacco, and banking fortune and descendent of Eli Whitney, who invented the cotton gin. She participated in many philanthropic activities in her lifetime, including sponsoring the American Ambulance Field Hospital in France during World War I. Though</w:t>
                </w:r>
                <w:r w:rsidR="00F110DE">
                  <w:t xml:space="preserve"> she participated</w:t>
                </w:r>
                <w:r>
                  <w:t xml:space="preserve"> in society events, she preferred the company of the bohemian artists who frequented the Greenwich Village area of lower Manhattan</w:t>
                </w:r>
                <w:r w:rsidRPr="007D22C2">
                  <w:t>. In 1907,</w:t>
                </w:r>
                <w:r>
                  <w:t xml:space="preserve"> she established her own studio on MacDougal Alley in the Village. In 1914, she bought a townhouse at 8 West 8</w:t>
                </w:r>
                <w:r w:rsidRPr="00994863">
                  <w:rPr>
                    <w:vertAlign w:val="superscript"/>
                  </w:rPr>
                  <w:t>th</w:t>
                </w:r>
                <w:r>
                  <w:t xml:space="preserve"> Street, to which she added adjoining townhouses that became known as the Whitney Studio Club. It was a gathering place where artists could socialize, study, sketch, and exhibit their work. It was during this period that she first employed Juliana Rieser Force (1876-1948) as her secretary. An able administrator, Force later became the founding director of the Whitney Museum at that location.</w:t>
                </w:r>
              </w:p>
            </w:tc>
          </w:sdtContent>
        </w:sdt>
      </w:tr>
      <w:tr w:rsidR="003F0D73" w14:paraId="529F9E23" w14:textId="77777777" w:rsidTr="003F0D73">
        <w:sdt>
          <w:sdtPr>
            <w:alias w:val="Article text"/>
            <w:tag w:val="articleText"/>
            <w:id w:val="634067588"/>
            <w:placeholder>
              <w:docPart w:val="CBA73D1A172E46B2AAE0257205E2E73B"/>
            </w:placeholder>
          </w:sdtPr>
          <w:sdtContent>
            <w:tc>
              <w:tcPr>
                <w:tcW w:w="9016" w:type="dxa"/>
                <w:tcMar>
                  <w:top w:w="113" w:type="dxa"/>
                  <w:bottom w:w="113" w:type="dxa"/>
                </w:tcMar>
              </w:tcPr>
              <w:p w14:paraId="7AD96272" w14:textId="77777777" w:rsidR="003F7F4F" w:rsidRDefault="00F110DE" w:rsidP="003F7F4F">
                <w:sdt>
                  <w:sdtPr>
                    <w:alias w:val="Abstract"/>
                    <w:tag w:val="abstract"/>
                    <w:id w:val="59372880"/>
                    <w:placeholder>
                      <w:docPart w:val="E6095ED0C7B37141ACF8DF7AF44D7DB3"/>
                    </w:placeholder>
                  </w:sdtPr>
                  <w:sdtContent>
                    <w:r w:rsidRPr="00E9584B">
                      <w:t>Gertrude Vanderbilt Whitney,</w:t>
                    </w:r>
                    <w:r>
                      <w:rPr>
                        <w:b/>
                      </w:rPr>
                      <w:t xml:space="preserve"> </w:t>
                    </w:r>
                    <w:r w:rsidRPr="00592559">
                      <w:t>a</w:t>
                    </w:r>
                    <w:r>
                      <w:t>n American sculptor, art collector, philanthropist, and patron, is usually remembered as the founder of The Whitney Museum of American Art in New York.  A Manhattan native, she was the great-granddaughter</w:t>
                    </w:r>
                    <w:r w:rsidRPr="00592559">
                      <w:t xml:space="preserve"> of</w:t>
                    </w:r>
                    <w:r>
                      <w:t xml:space="preserve"> the wealthy transportation industrialist, Cornelius Vanderbilt  (1794-1877). In 1896, she married the affluent Harry Payne Whitney (1872-1930), an heir to an oil, tobacco, and banking fortune and descendent of Eli Whitney, who invented the cotton gin. She participated in many philanthropic activities in her lifetime, including sponsoring the American Ambulance Field Hospital in France during World War I. Though she participated in society events, she preferred the company of the bohemian artists who frequented the Greenwich Village area of lower Manhattan</w:t>
                    </w:r>
                    <w:r w:rsidRPr="007D22C2">
                      <w:t>. In 1907,</w:t>
                    </w:r>
                    <w:r>
                      <w:t xml:space="preserve"> she established her own studio on MacDougal Alley in the Village. In 1914, she bought a townhouse at 8 West 8</w:t>
                    </w:r>
                    <w:r w:rsidRPr="00994863">
                      <w:rPr>
                        <w:vertAlign w:val="superscript"/>
                      </w:rPr>
                      <w:t>th</w:t>
                    </w:r>
                    <w:r>
                      <w:t xml:space="preserve"> Street, to which she added adjoining townhouses, that became known as the Whitney Studio Club. It was a gathering place where artists could socialize, study, sketch, and exhibit their work. It was during this period that she first employed Juliana Rieser Force (1876-1948) as her secretary. An able administrator, Force later became the founding director of the Whitney Museum at that location.</w:t>
                    </w:r>
                  </w:sdtContent>
                </w:sdt>
              </w:p>
              <w:p w14:paraId="00A2B4A4" w14:textId="77777777" w:rsidR="00F110DE" w:rsidRDefault="00F110DE" w:rsidP="003F7F4F"/>
              <w:p w14:paraId="7CF8A98D" w14:textId="77777777" w:rsidR="003F7F4F" w:rsidRDefault="003F7F4F" w:rsidP="003F7F4F">
                <w:pPr>
                  <w:keepNext/>
                </w:pPr>
                <w:r>
                  <w:t>File: whitney1.jpg</w:t>
                </w:r>
              </w:p>
              <w:p w14:paraId="6A8D8C58" w14:textId="77777777" w:rsidR="003F7F4F" w:rsidRDefault="003F7F4F" w:rsidP="003F7F4F">
                <w:pPr>
                  <w:pStyle w:val="Caption"/>
                </w:pPr>
                <w:fldSimple w:instr=" SEQ Figure \* ARABIC ">
                  <w:r>
                    <w:rPr>
                      <w:noProof/>
                    </w:rPr>
                    <w:t>1</w:t>
                  </w:r>
                </w:fldSimple>
                <w:r>
                  <w:t xml:space="preserve"> </w:t>
                </w:r>
                <w:r w:rsidRPr="003F7F4F">
                  <w:rPr>
                    <w:i/>
                  </w:rPr>
                  <w:t>Gertrude Vanderbilt Whitney</w:t>
                </w:r>
                <w:r>
                  <w:t xml:space="preserve">, Robert Henri, 1916, The Whitney Museum of American Art; from </w:t>
                </w:r>
                <w:r w:rsidRPr="003F7F4F">
                  <w:t>http://whitney.org/Collection/RobertHenri/86703</w:t>
                </w:r>
              </w:p>
              <w:p w14:paraId="534DF697" w14:textId="77777777" w:rsidR="003F7F4F" w:rsidRDefault="003F7F4F" w:rsidP="003F7F4F">
                <w:pPr>
                  <w:keepNext/>
                </w:pPr>
                <w:r>
                  <w:t>File: whitney2.jpg</w:t>
                </w:r>
              </w:p>
              <w:p w14:paraId="70F9EAE6" w14:textId="77777777" w:rsidR="003F7F4F" w:rsidRDefault="003F7F4F" w:rsidP="003F7F4F">
                <w:pPr>
                  <w:pStyle w:val="Caption"/>
                </w:pPr>
                <w:fldSimple w:instr=" SEQ Figure \* ARABIC ">
                  <w:r>
                    <w:rPr>
                      <w:noProof/>
                    </w:rPr>
                    <w:t>2</w:t>
                  </w:r>
                </w:fldSimple>
                <w:r>
                  <w:t xml:space="preserve"> Whitney and assistant Bilotti in studio c. 1939. From </w:t>
                </w:r>
                <w:r w:rsidRPr="007F39D3">
                  <w:t>http://news.artnet.com/in-brief/landmark-designations-for-</w:t>
                </w:r>
                <w:r w:rsidRPr="007F39D3">
                  <w:lastRenderedPageBreak/>
                  <w:t>whitney-and-wyeth-studios-127418</w:t>
                </w:r>
              </w:p>
              <w:p w14:paraId="3EB576E9" w14:textId="77777777" w:rsidR="003F0D73" w:rsidRDefault="003F7F4F" w:rsidP="00FB3D60">
                <w:r>
                  <w:t>Whitney’s travels in Europe in 1901 sparked her own latent interest to create art. She began to study sculpture seriously, first in New York at the Art Students League and lat</w:t>
                </w:r>
                <w:r w:rsidR="00F110DE">
                  <w:t>er with Auguste Rodin in Paris.</w:t>
                </w:r>
                <w:r>
                  <w:t xml:space="preserve"> Her large public monuments commemorate historical events and individuals such as Peter Stuyvesant, Christopher Columbus, and the Founders of the Daughters of the American Revolution. During the 1920s, Whitney formed her own collection of American art. As in her sculpture, her personal taste was for artists working in a figurative or social realist style. As her personal collection grew, so too did t</w:t>
                </w:r>
                <w:r w:rsidR="00F110DE">
                  <w:t>he need to adequately house it.</w:t>
                </w:r>
                <w:r>
                  <w:t xml:space="preserve"> In </w:t>
                </w:r>
                <w:r w:rsidRPr="00D75349">
                  <w:t>1929</w:t>
                </w:r>
                <w:r>
                  <w:t xml:space="preserve">, she instructed Force (by then the managing director at the Whitney Studio Club) to offer over five hundred works by largely uncelebrated American artists, along with the funds to construct a wing to house them, to </w:t>
                </w:r>
                <w:r w:rsidR="00F110DE">
                  <w:t>the Metropolitan Museum of Art.</w:t>
                </w:r>
                <w:r>
                  <w:t xml:space="preserve"> The </w:t>
                </w:r>
                <w:r w:rsidR="00F110DE">
                  <w:t>traditional-minded director rejected the proposed gift. In</w:t>
                </w:r>
                <w:r>
                  <w:t xml:space="preserve"> response to this affront, Whitney immediately began plans to foun</w:t>
                </w:r>
                <w:r w:rsidR="00F110DE">
                  <w:t>d a museum for American art, which</w:t>
                </w:r>
                <w:r>
                  <w:t xml:space="preserve"> opened</w:t>
                </w:r>
                <w:r w:rsidR="00F110DE">
                  <w:t xml:space="preserve"> its doors in November 1931. Many of the</w:t>
                </w:r>
                <w:r>
                  <w:t xml:space="preserve"> pieces </w:t>
                </w:r>
                <w:r w:rsidR="00F110DE">
                  <w:t xml:space="preserve">that were rejected by the director at the </w:t>
                </w:r>
                <w:r w:rsidR="00FB3D60">
                  <w:t>Metropolitan Museum of Art</w:t>
                </w:r>
                <w:r w:rsidR="00F110DE">
                  <w:t xml:space="preserve"> </w:t>
                </w:r>
                <w:r>
                  <w:t>became the foundati</w:t>
                </w:r>
                <w:r w:rsidR="00F110DE">
                  <w:t xml:space="preserve">on of the museum’s collection. </w:t>
                </w:r>
                <w:r>
                  <w:t>The following year, the first of what became regular exhibitions of work by emerg</w:t>
                </w:r>
                <w:r w:rsidR="00FB3D60">
                  <w:t xml:space="preserve">ing American artists was held. </w:t>
                </w:r>
                <w:r>
                  <w:t>By the 1960s, this had evolved into the Whitney Biennial, an influential venue for living artists who continue to benefit from Gertrude Vanderbilt’s legacy.</w:t>
                </w:r>
              </w:p>
            </w:tc>
          </w:sdtContent>
        </w:sdt>
      </w:tr>
      <w:tr w:rsidR="003235A7" w14:paraId="7C9F9809" w14:textId="77777777" w:rsidTr="003235A7">
        <w:tc>
          <w:tcPr>
            <w:tcW w:w="9016" w:type="dxa"/>
          </w:tcPr>
          <w:p w14:paraId="5082883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BC59F7A2AA84BBA9C1C3110D99A2C35"/>
              </w:placeholder>
            </w:sdtPr>
            <w:sdtContent>
              <w:bookmarkStart w:id="0" w:name="_GoBack" w:displacedByCustomXml="prev"/>
              <w:bookmarkEnd w:id="0" w:displacedByCustomXml="prev"/>
              <w:p w14:paraId="3AB0AE93" w14:textId="77777777" w:rsidR="003F7F4F" w:rsidRDefault="00F110DE" w:rsidP="003F7F4F">
                <w:sdt>
                  <w:sdtPr>
                    <w:id w:val="1445579836"/>
                    <w:citation/>
                  </w:sdtPr>
                  <w:sdtContent>
                    <w:r w:rsidR="00C13D7D">
                      <w:fldChar w:fldCharType="begin"/>
                    </w:r>
                    <w:r w:rsidR="00C13D7D">
                      <w:rPr>
                        <w:lang w:val="en-US"/>
                      </w:rPr>
                      <w:instrText xml:space="preserve"> CITATION Ber90 \l 1033 </w:instrText>
                    </w:r>
                    <w:r w:rsidR="00C13D7D">
                      <w:fldChar w:fldCharType="separate"/>
                    </w:r>
                    <w:r w:rsidR="00C13D7D">
                      <w:rPr>
                        <w:noProof/>
                        <w:lang w:val="en-US"/>
                      </w:rPr>
                      <w:t>(Berman)</w:t>
                    </w:r>
                    <w:r w:rsidR="00C13D7D">
                      <w:fldChar w:fldCharType="end"/>
                    </w:r>
                  </w:sdtContent>
                </w:sdt>
              </w:p>
              <w:p w14:paraId="27261C43" w14:textId="77777777" w:rsidR="00C13D7D" w:rsidRDefault="00C13D7D" w:rsidP="003F7F4F"/>
              <w:p w14:paraId="7C170E87" w14:textId="77777777" w:rsidR="00C13D7D" w:rsidRDefault="00F110DE" w:rsidP="003F7F4F">
                <w:sdt>
                  <w:sdtPr>
                    <w:id w:val="1887600890"/>
                    <w:citation/>
                  </w:sdtPr>
                  <w:sdtContent>
                    <w:r w:rsidR="00C13D7D">
                      <w:fldChar w:fldCharType="begin"/>
                    </w:r>
                    <w:r w:rsidR="00C13D7D">
                      <w:rPr>
                        <w:lang w:val="en-US"/>
                      </w:rPr>
                      <w:instrText xml:space="preserve"> CITATION Bid12 \l 1033 </w:instrText>
                    </w:r>
                    <w:r w:rsidR="00C13D7D">
                      <w:fldChar w:fldCharType="separate"/>
                    </w:r>
                    <w:r w:rsidR="00C13D7D">
                      <w:rPr>
                        <w:noProof/>
                        <w:lang w:val="en-US"/>
                      </w:rPr>
                      <w:t>(Biddle)</w:t>
                    </w:r>
                    <w:r w:rsidR="00C13D7D">
                      <w:fldChar w:fldCharType="end"/>
                    </w:r>
                  </w:sdtContent>
                </w:sdt>
              </w:p>
              <w:p w14:paraId="1B95493B" w14:textId="77777777" w:rsidR="00C13D7D" w:rsidRDefault="00C13D7D" w:rsidP="003F7F4F"/>
              <w:p w14:paraId="49271D65" w14:textId="77777777" w:rsidR="003235A7" w:rsidRDefault="00F110DE" w:rsidP="003F7F4F">
                <w:sdt>
                  <w:sdtPr>
                    <w:id w:val="2041240310"/>
                    <w:citation/>
                  </w:sdtPr>
                  <w:sdtContent>
                    <w:r w:rsidR="00C13D7D">
                      <w:fldChar w:fldCharType="begin"/>
                    </w:r>
                    <w:r w:rsidR="00C13D7D">
                      <w:rPr>
                        <w:lang w:val="en-US"/>
                      </w:rPr>
                      <w:instrText xml:space="preserve"> CITATION Fri78 \l 1033 </w:instrText>
                    </w:r>
                    <w:r w:rsidR="00C13D7D">
                      <w:fldChar w:fldCharType="separate"/>
                    </w:r>
                    <w:r w:rsidR="00C13D7D">
                      <w:rPr>
                        <w:noProof/>
                        <w:lang w:val="en-US"/>
                      </w:rPr>
                      <w:t>(Friedman)</w:t>
                    </w:r>
                    <w:r w:rsidR="00C13D7D">
                      <w:fldChar w:fldCharType="end"/>
                    </w:r>
                  </w:sdtContent>
                </w:sdt>
              </w:p>
            </w:sdtContent>
          </w:sdt>
        </w:tc>
      </w:tr>
    </w:tbl>
    <w:p w14:paraId="1198842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3D00B" w14:textId="77777777" w:rsidR="00F110DE" w:rsidRDefault="00F110DE" w:rsidP="007A0D55">
      <w:pPr>
        <w:spacing w:after="0" w:line="240" w:lineRule="auto"/>
      </w:pPr>
      <w:r>
        <w:separator/>
      </w:r>
    </w:p>
  </w:endnote>
  <w:endnote w:type="continuationSeparator" w:id="0">
    <w:p w14:paraId="4806F72C" w14:textId="77777777" w:rsidR="00F110DE" w:rsidRDefault="00F110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1F7BA" w14:textId="77777777" w:rsidR="00F110DE" w:rsidRDefault="00F110DE" w:rsidP="007A0D55">
      <w:pPr>
        <w:spacing w:after="0" w:line="240" w:lineRule="auto"/>
      </w:pPr>
      <w:r>
        <w:separator/>
      </w:r>
    </w:p>
  </w:footnote>
  <w:footnote w:type="continuationSeparator" w:id="0">
    <w:p w14:paraId="15C040C4" w14:textId="77777777" w:rsidR="00F110DE" w:rsidRDefault="00F110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8EDEF" w14:textId="77777777" w:rsidR="00F110DE" w:rsidRDefault="00F110D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74CB9D9" w14:textId="77777777" w:rsidR="00F110DE" w:rsidRDefault="00F110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4F"/>
    <w:rsid w:val="00032559"/>
    <w:rsid w:val="00052040"/>
    <w:rsid w:val="000B25AE"/>
    <w:rsid w:val="000B55AB"/>
    <w:rsid w:val="000D24DC"/>
    <w:rsid w:val="00101B2E"/>
    <w:rsid w:val="00116FA0"/>
    <w:rsid w:val="0015114C"/>
    <w:rsid w:val="001A21F3"/>
    <w:rsid w:val="001A2537"/>
    <w:rsid w:val="001A6A06"/>
    <w:rsid w:val="00207FD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7F4F"/>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3D7D"/>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10DE"/>
    <w:rsid w:val="00F36937"/>
    <w:rsid w:val="00F60F53"/>
    <w:rsid w:val="00FA1925"/>
    <w:rsid w:val="00FB11DE"/>
    <w:rsid w:val="00FB3D60"/>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AB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F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F4F"/>
    <w:rPr>
      <w:rFonts w:ascii="Tahoma" w:hAnsi="Tahoma" w:cs="Tahoma"/>
      <w:sz w:val="16"/>
      <w:szCs w:val="16"/>
    </w:rPr>
  </w:style>
  <w:style w:type="paragraph" w:styleId="Caption">
    <w:name w:val="caption"/>
    <w:basedOn w:val="Normal"/>
    <w:next w:val="Normal"/>
    <w:uiPriority w:val="35"/>
    <w:semiHidden/>
    <w:qFormat/>
    <w:rsid w:val="003F7F4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F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F4F"/>
    <w:rPr>
      <w:rFonts w:ascii="Tahoma" w:hAnsi="Tahoma" w:cs="Tahoma"/>
      <w:sz w:val="16"/>
      <w:szCs w:val="16"/>
    </w:rPr>
  </w:style>
  <w:style w:type="paragraph" w:styleId="Caption">
    <w:name w:val="caption"/>
    <w:basedOn w:val="Normal"/>
    <w:next w:val="Normal"/>
    <w:uiPriority w:val="35"/>
    <w:semiHidden/>
    <w:qFormat/>
    <w:rsid w:val="003F7F4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2023E00B6949C18089415B9832EAA9"/>
        <w:category>
          <w:name w:val="General"/>
          <w:gallery w:val="placeholder"/>
        </w:category>
        <w:types>
          <w:type w:val="bbPlcHdr"/>
        </w:types>
        <w:behaviors>
          <w:behavior w:val="content"/>
        </w:behaviors>
        <w:guid w:val="{0D75E3D8-769B-4253-9FD2-2BA91B96C31C}"/>
      </w:docPartPr>
      <w:docPartBody>
        <w:p w:rsidR="00634E38" w:rsidRDefault="00B51855">
          <w:pPr>
            <w:pStyle w:val="1A2023E00B6949C18089415B9832EAA9"/>
          </w:pPr>
          <w:r w:rsidRPr="00CC586D">
            <w:rPr>
              <w:rStyle w:val="PlaceholderText"/>
              <w:b/>
              <w:color w:val="FFFFFF" w:themeColor="background1"/>
            </w:rPr>
            <w:t>[Salutation]</w:t>
          </w:r>
        </w:p>
      </w:docPartBody>
    </w:docPart>
    <w:docPart>
      <w:docPartPr>
        <w:name w:val="73800244BE444955BA59F917382CA327"/>
        <w:category>
          <w:name w:val="General"/>
          <w:gallery w:val="placeholder"/>
        </w:category>
        <w:types>
          <w:type w:val="bbPlcHdr"/>
        </w:types>
        <w:behaviors>
          <w:behavior w:val="content"/>
        </w:behaviors>
        <w:guid w:val="{9FB1BCC0-54A8-4A9A-9588-131D8DF83D4C}"/>
      </w:docPartPr>
      <w:docPartBody>
        <w:p w:rsidR="00634E38" w:rsidRDefault="00B51855">
          <w:pPr>
            <w:pStyle w:val="73800244BE444955BA59F917382CA327"/>
          </w:pPr>
          <w:r>
            <w:rPr>
              <w:rStyle w:val="PlaceholderText"/>
            </w:rPr>
            <w:t>[First name]</w:t>
          </w:r>
        </w:p>
      </w:docPartBody>
    </w:docPart>
    <w:docPart>
      <w:docPartPr>
        <w:name w:val="7898A8AFC46B4A21A36CF3FDB4F7140D"/>
        <w:category>
          <w:name w:val="General"/>
          <w:gallery w:val="placeholder"/>
        </w:category>
        <w:types>
          <w:type w:val="bbPlcHdr"/>
        </w:types>
        <w:behaviors>
          <w:behavior w:val="content"/>
        </w:behaviors>
        <w:guid w:val="{833EA518-B7E5-4264-9B76-34A7D178077B}"/>
      </w:docPartPr>
      <w:docPartBody>
        <w:p w:rsidR="00634E38" w:rsidRDefault="00B51855">
          <w:pPr>
            <w:pStyle w:val="7898A8AFC46B4A21A36CF3FDB4F7140D"/>
          </w:pPr>
          <w:r>
            <w:rPr>
              <w:rStyle w:val="PlaceholderText"/>
            </w:rPr>
            <w:t>[Middle name]</w:t>
          </w:r>
        </w:p>
      </w:docPartBody>
    </w:docPart>
    <w:docPart>
      <w:docPartPr>
        <w:name w:val="9FE0E47C23654EC0B4DB49491C364825"/>
        <w:category>
          <w:name w:val="General"/>
          <w:gallery w:val="placeholder"/>
        </w:category>
        <w:types>
          <w:type w:val="bbPlcHdr"/>
        </w:types>
        <w:behaviors>
          <w:behavior w:val="content"/>
        </w:behaviors>
        <w:guid w:val="{B59822C0-8678-4F4F-8948-ED9021AC320C}"/>
      </w:docPartPr>
      <w:docPartBody>
        <w:p w:rsidR="00634E38" w:rsidRDefault="00B51855">
          <w:pPr>
            <w:pStyle w:val="9FE0E47C23654EC0B4DB49491C364825"/>
          </w:pPr>
          <w:r>
            <w:rPr>
              <w:rStyle w:val="PlaceholderText"/>
            </w:rPr>
            <w:t>[Last name]</w:t>
          </w:r>
        </w:p>
      </w:docPartBody>
    </w:docPart>
    <w:docPart>
      <w:docPartPr>
        <w:name w:val="22C7129E85884FE09F504F281048079B"/>
        <w:category>
          <w:name w:val="General"/>
          <w:gallery w:val="placeholder"/>
        </w:category>
        <w:types>
          <w:type w:val="bbPlcHdr"/>
        </w:types>
        <w:behaviors>
          <w:behavior w:val="content"/>
        </w:behaviors>
        <w:guid w:val="{4D8ED29A-AEB8-4F2B-9B05-98C9B59CC17F}"/>
      </w:docPartPr>
      <w:docPartBody>
        <w:p w:rsidR="00634E38" w:rsidRDefault="00B51855">
          <w:pPr>
            <w:pStyle w:val="22C7129E85884FE09F504F281048079B"/>
          </w:pPr>
          <w:r>
            <w:rPr>
              <w:rStyle w:val="PlaceholderText"/>
            </w:rPr>
            <w:t>[Enter your biography]</w:t>
          </w:r>
        </w:p>
      </w:docPartBody>
    </w:docPart>
    <w:docPart>
      <w:docPartPr>
        <w:name w:val="D6F217E265A14FA5B446BAA2EFD4E333"/>
        <w:category>
          <w:name w:val="General"/>
          <w:gallery w:val="placeholder"/>
        </w:category>
        <w:types>
          <w:type w:val="bbPlcHdr"/>
        </w:types>
        <w:behaviors>
          <w:behavior w:val="content"/>
        </w:behaviors>
        <w:guid w:val="{3F4DE27D-45F9-485F-B546-50EA39D6356F}"/>
      </w:docPartPr>
      <w:docPartBody>
        <w:p w:rsidR="00634E38" w:rsidRDefault="00B51855">
          <w:pPr>
            <w:pStyle w:val="D6F217E265A14FA5B446BAA2EFD4E333"/>
          </w:pPr>
          <w:r>
            <w:rPr>
              <w:rStyle w:val="PlaceholderText"/>
            </w:rPr>
            <w:t>[Enter the institution with which you are affiliated]</w:t>
          </w:r>
        </w:p>
      </w:docPartBody>
    </w:docPart>
    <w:docPart>
      <w:docPartPr>
        <w:name w:val="7EDC2D6DD3B24B7198D36F07DA0EE797"/>
        <w:category>
          <w:name w:val="General"/>
          <w:gallery w:val="placeholder"/>
        </w:category>
        <w:types>
          <w:type w:val="bbPlcHdr"/>
        </w:types>
        <w:behaviors>
          <w:behavior w:val="content"/>
        </w:behaviors>
        <w:guid w:val="{394047AD-C02C-43A9-8A59-E5193D723E09}"/>
      </w:docPartPr>
      <w:docPartBody>
        <w:p w:rsidR="00634E38" w:rsidRDefault="00B51855">
          <w:pPr>
            <w:pStyle w:val="7EDC2D6DD3B24B7198D36F07DA0EE797"/>
          </w:pPr>
          <w:r w:rsidRPr="00EF74F7">
            <w:rPr>
              <w:b/>
              <w:color w:val="808080" w:themeColor="background1" w:themeShade="80"/>
            </w:rPr>
            <w:t>[Enter the headword for your article]</w:t>
          </w:r>
        </w:p>
      </w:docPartBody>
    </w:docPart>
    <w:docPart>
      <w:docPartPr>
        <w:name w:val="EDAE8B35E9AB45839C0418CD2DFCE298"/>
        <w:category>
          <w:name w:val="General"/>
          <w:gallery w:val="placeholder"/>
        </w:category>
        <w:types>
          <w:type w:val="bbPlcHdr"/>
        </w:types>
        <w:behaviors>
          <w:behavior w:val="content"/>
        </w:behaviors>
        <w:guid w:val="{EE92113A-FD95-482A-852B-E0142DA9B5B1}"/>
      </w:docPartPr>
      <w:docPartBody>
        <w:p w:rsidR="00634E38" w:rsidRDefault="00B51855">
          <w:pPr>
            <w:pStyle w:val="EDAE8B35E9AB45839C0418CD2DFCE29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9A101DDC25E42B980F9E845A66DCC78"/>
        <w:category>
          <w:name w:val="General"/>
          <w:gallery w:val="placeholder"/>
        </w:category>
        <w:types>
          <w:type w:val="bbPlcHdr"/>
        </w:types>
        <w:behaviors>
          <w:behavior w:val="content"/>
        </w:behaviors>
        <w:guid w:val="{437A1C27-7BCB-408B-A7FD-79F57771B9E0}"/>
      </w:docPartPr>
      <w:docPartBody>
        <w:p w:rsidR="00634E38" w:rsidRDefault="00B51855">
          <w:pPr>
            <w:pStyle w:val="29A101DDC25E42B980F9E845A66DCC7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BA73D1A172E46B2AAE0257205E2E73B"/>
        <w:category>
          <w:name w:val="General"/>
          <w:gallery w:val="placeholder"/>
        </w:category>
        <w:types>
          <w:type w:val="bbPlcHdr"/>
        </w:types>
        <w:behaviors>
          <w:behavior w:val="content"/>
        </w:behaviors>
        <w:guid w:val="{EB6E9817-8492-4FEE-9C64-053E5FCF1493}"/>
      </w:docPartPr>
      <w:docPartBody>
        <w:p w:rsidR="00634E38" w:rsidRDefault="00B51855">
          <w:pPr>
            <w:pStyle w:val="CBA73D1A172E46B2AAE0257205E2E73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BC59F7A2AA84BBA9C1C3110D99A2C35"/>
        <w:category>
          <w:name w:val="General"/>
          <w:gallery w:val="placeholder"/>
        </w:category>
        <w:types>
          <w:type w:val="bbPlcHdr"/>
        </w:types>
        <w:behaviors>
          <w:behavior w:val="content"/>
        </w:behaviors>
        <w:guid w:val="{FD914C65-DB4F-4255-903C-F5FB91CB53BD}"/>
      </w:docPartPr>
      <w:docPartBody>
        <w:p w:rsidR="00634E38" w:rsidRDefault="00B51855">
          <w:pPr>
            <w:pStyle w:val="DBC59F7A2AA84BBA9C1C3110D99A2C35"/>
          </w:pPr>
          <w:r>
            <w:rPr>
              <w:rStyle w:val="PlaceholderText"/>
            </w:rPr>
            <w:t>[Enter citations for further reading here]</w:t>
          </w:r>
        </w:p>
      </w:docPartBody>
    </w:docPart>
    <w:docPart>
      <w:docPartPr>
        <w:name w:val="E6095ED0C7B37141ACF8DF7AF44D7DB3"/>
        <w:category>
          <w:name w:val="General"/>
          <w:gallery w:val="placeholder"/>
        </w:category>
        <w:types>
          <w:type w:val="bbPlcHdr"/>
        </w:types>
        <w:behaviors>
          <w:behavior w:val="content"/>
        </w:behaviors>
        <w:guid w:val="{01B7497E-FB50-AC4B-A7AF-09675768F1EF}"/>
      </w:docPartPr>
      <w:docPartBody>
        <w:p w:rsidR="00634E38" w:rsidRDefault="00634E38" w:rsidP="00634E38">
          <w:pPr>
            <w:pStyle w:val="E6095ED0C7B37141ACF8DF7AF44D7DB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855"/>
    <w:rsid w:val="00634E38"/>
    <w:rsid w:val="00B5185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4E38"/>
    <w:rPr>
      <w:color w:val="808080"/>
    </w:rPr>
  </w:style>
  <w:style w:type="paragraph" w:customStyle="1" w:styleId="1A2023E00B6949C18089415B9832EAA9">
    <w:name w:val="1A2023E00B6949C18089415B9832EAA9"/>
  </w:style>
  <w:style w:type="paragraph" w:customStyle="1" w:styleId="73800244BE444955BA59F917382CA327">
    <w:name w:val="73800244BE444955BA59F917382CA327"/>
  </w:style>
  <w:style w:type="paragraph" w:customStyle="1" w:styleId="7898A8AFC46B4A21A36CF3FDB4F7140D">
    <w:name w:val="7898A8AFC46B4A21A36CF3FDB4F7140D"/>
  </w:style>
  <w:style w:type="paragraph" w:customStyle="1" w:styleId="9FE0E47C23654EC0B4DB49491C364825">
    <w:name w:val="9FE0E47C23654EC0B4DB49491C364825"/>
  </w:style>
  <w:style w:type="paragraph" w:customStyle="1" w:styleId="22C7129E85884FE09F504F281048079B">
    <w:name w:val="22C7129E85884FE09F504F281048079B"/>
  </w:style>
  <w:style w:type="paragraph" w:customStyle="1" w:styleId="D6F217E265A14FA5B446BAA2EFD4E333">
    <w:name w:val="D6F217E265A14FA5B446BAA2EFD4E333"/>
  </w:style>
  <w:style w:type="paragraph" w:customStyle="1" w:styleId="7EDC2D6DD3B24B7198D36F07DA0EE797">
    <w:name w:val="7EDC2D6DD3B24B7198D36F07DA0EE797"/>
  </w:style>
  <w:style w:type="paragraph" w:customStyle="1" w:styleId="EDAE8B35E9AB45839C0418CD2DFCE298">
    <w:name w:val="EDAE8B35E9AB45839C0418CD2DFCE298"/>
  </w:style>
  <w:style w:type="paragraph" w:customStyle="1" w:styleId="29A101DDC25E42B980F9E845A66DCC78">
    <w:name w:val="29A101DDC25E42B980F9E845A66DCC78"/>
  </w:style>
  <w:style w:type="paragraph" w:customStyle="1" w:styleId="CBA73D1A172E46B2AAE0257205E2E73B">
    <w:name w:val="CBA73D1A172E46B2AAE0257205E2E73B"/>
  </w:style>
  <w:style w:type="paragraph" w:customStyle="1" w:styleId="DBC59F7A2AA84BBA9C1C3110D99A2C35">
    <w:name w:val="DBC59F7A2AA84BBA9C1C3110D99A2C35"/>
  </w:style>
  <w:style w:type="paragraph" w:customStyle="1" w:styleId="E6095ED0C7B37141ACF8DF7AF44D7DB3">
    <w:name w:val="E6095ED0C7B37141ACF8DF7AF44D7DB3"/>
    <w:rsid w:val="00634E38"/>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4E38"/>
    <w:rPr>
      <w:color w:val="808080"/>
    </w:rPr>
  </w:style>
  <w:style w:type="paragraph" w:customStyle="1" w:styleId="1A2023E00B6949C18089415B9832EAA9">
    <w:name w:val="1A2023E00B6949C18089415B9832EAA9"/>
  </w:style>
  <w:style w:type="paragraph" w:customStyle="1" w:styleId="73800244BE444955BA59F917382CA327">
    <w:name w:val="73800244BE444955BA59F917382CA327"/>
  </w:style>
  <w:style w:type="paragraph" w:customStyle="1" w:styleId="7898A8AFC46B4A21A36CF3FDB4F7140D">
    <w:name w:val="7898A8AFC46B4A21A36CF3FDB4F7140D"/>
  </w:style>
  <w:style w:type="paragraph" w:customStyle="1" w:styleId="9FE0E47C23654EC0B4DB49491C364825">
    <w:name w:val="9FE0E47C23654EC0B4DB49491C364825"/>
  </w:style>
  <w:style w:type="paragraph" w:customStyle="1" w:styleId="22C7129E85884FE09F504F281048079B">
    <w:name w:val="22C7129E85884FE09F504F281048079B"/>
  </w:style>
  <w:style w:type="paragraph" w:customStyle="1" w:styleId="D6F217E265A14FA5B446BAA2EFD4E333">
    <w:name w:val="D6F217E265A14FA5B446BAA2EFD4E333"/>
  </w:style>
  <w:style w:type="paragraph" w:customStyle="1" w:styleId="7EDC2D6DD3B24B7198D36F07DA0EE797">
    <w:name w:val="7EDC2D6DD3B24B7198D36F07DA0EE797"/>
  </w:style>
  <w:style w:type="paragraph" w:customStyle="1" w:styleId="EDAE8B35E9AB45839C0418CD2DFCE298">
    <w:name w:val="EDAE8B35E9AB45839C0418CD2DFCE298"/>
  </w:style>
  <w:style w:type="paragraph" w:customStyle="1" w:styleId="29A101DDC25E42B980F9E845A66DCC78">
    <w:name w:val="29A101DDC25E42B980F9E845A66DCC78"/>
  </w:style>
  <w:style w:type="paragraph" w:customStyle="1" w:styleId="CBA73D1A172E46B2AAE0257205E2E73B">
    <w:name w:val="CBA73D1A172E46B2AAE0257205E2E73B"/>
  </w:style>
  <w:style w:type="paragraph" w:customStyle="1" w:styleId="DBC59F7A2AA84BBA9C1C3110D99A2C35">
    <w:name w:val="DBC59F7A2AA84BBA9C1C3110D99A2C35"/>
  </w:style>
  <w:style w:type="paragraph" w:customStyle="1" w:styleId="E6095ED0C7B37141ACF8DF7AF44D7DB3">
    <w:name w:val="E6095ED0C7B37141ACF8DF7AF44D7DB3"/>
    <w:rsid w:val="00634E38"/>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Ber90</b:Tag>
    <b:SourceType>Book</b:SourceType>
    <b:Guid>{40B45154-CFAB-4A87-99AC-C2D91A6020EB}</b:Guid>
    <b:Author>
      <b:Author>
        <b:NameList>
          <b:Person>
            <b:Last>Berman</b:Last>
            <b:First>Avis</b:First>
          </b:Person>
        </b:NameList>
      </b:Author>
    </b:Author>
    <b:Title>Rebels on Eighth Street: Juliana Force and the Whitney Museum of American Art</b:Title>
    <b:Year>1990</b:Year>
    <b:City>New York</b:City>
    <b:Publisher>Athenaeum Press</b:Publisher>
    <b:RefOrder>1</b:RefOrder>
  </b:Source>
  <b:Source>
    <b:Tag>Bid12</b:Tag>
    <b:SourceType>Book</b:SourceType>
    <b:Guid>{02FFE76C-20B2-4567-A79B-0C069EFA4174}</b:Guid>
    <b:Author>
      <b:Author>
        <b:NameList>
          <b:Person>
            <b:Last>Biddle</b:Last>
            <b:First>Flora</b:First>
            <b:Middle>Miller</b:Middle>
          </b:Person>
        </b:NameList>
      </b:Author>
    </b:Author>
    <b:Title>The Whitney Women and the Museum They Made: A Family Memoir</b:Title>
    <b:Year>2012</b:Year>
    <b:City>New York</b:City>
    <b:Publisher>Skyhorse/W.W.Norton Publishing</b:Publisher>
    <b:RefOrder>2</b:RefOrder>
  </b:Source>
  <b:Source>
    <b:Tag>Fri78</b:Tag>
    <b:SourceType>Book</b:SourceType>
    <b:Guid>{3A7691FE-927D-402A-A9F7-7790B45A37ED}</b:Guid>
    <b:Author>
      <b:Author>
        <b:NameList>
          <b:Person>
            <b:Last>Friedman</b:Last>
            <b:First>B.H.</b:First>
          </b:Person>
        </b:NameList>
      </b:Author>
    </b:Author>
    <b:Title>Gertrude Vanderbilt Whitney: A Biography</b:Title>
    <b:Year>1978</b:Year>
    <b:City>Garden City</b:City>
    <b:Publisher>Doubleday</b:Publisher>
    <b:StateProvince>New York</b:StateProvince>
    <b:RefOrder>3</b:RefOrder>
  </b:Source>
</b:Sources>
</file>

<file path=customXml/itemProps1.xml><?xml version="1.0" encoding="utf-8"?>
<ds:datastoreItem xmlns:ds="http://schemas.openxmlformats.org/officeDocument/2006/customXml" ds:itemID="{CC79A500-B7EF-894A-BE74-11A5DB716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31</TotalTime>
  <Pages>2</Pages>
  <Words>727</Words>
  <Characters>4149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cp:revision>
  <dcterms:created xsi:type="dcterms:W3CDTF">2014-10-24T03:36:00Z</dcterms:created>
  <dcterms:modified xsi:type="dcterms:W3CDTF">2014-11-07T22:11:00Z</dcterms:modified>
</cp:coreProperties>
</file>