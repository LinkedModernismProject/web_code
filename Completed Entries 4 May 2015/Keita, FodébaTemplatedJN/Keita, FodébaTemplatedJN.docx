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D16BC4" w14:textId="77777777" w:rsidTr="00922950">
        <w:tc>
          <w:tcPr>
            <w:tcW w:w="491" w:type="dxa"/>
            <w:vMerge w:val="restart"/>
            <w:shd w:val="clear" w:color="auto" w:fill="A6A6A6" w:themeFill="background1" w:themeFillShade="A6"/>
            <w:textDirection w:val="btLr"/>
          </w:tcPr>
          <w:p w14:paraId="2FD5A7B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2C2E6E77E80FB4C9BCF8AEBC83BDF0D"/>
            </w:placeholder>
            <w:showingPlcHdr/>
            <w:dropDownList>
              <w:listItem w:displayText="Dr." w:value="Dr."/>
              <w:listItem w:displayText="Prof." w:value="Prof."/>
            </w:dropDownList>
          </w:sdtPr>
          <w:sdtEndPr/>
          <w:sdtContent>
            <w:tc>
              <w:tcPr>
                <w:tcW w:w="1259" w:type="dxa"/>
              </w:tcPr>
              <w:p w14:paraId="3290B2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941C168E175545AF52B2CCE5FA6D0E"/>
            </w:placeholder>
            <w:text/>
          </w:sdtPr>
          <w:sdtEndPr/>
          <w:sdtContent>
            <w:tc>
              <w:tcPr>
                <w:tcW w:w="2073" w:type="dxa"/>
              </w:tcPr>
              <w:p w14:paraId="7424BAAB" w14:textId="77777777" w:rsidR="00B574C9" w:rsidRDefault="007937FE" w:rsidP="007937FE">
                <w:r>
                  <w:t>Joshua</w:t>
                </w:r>
              </w:p>
            </w:tc>
          </w:sdtContent>
        </w:sdt>
        <w:sdt>
          <w:sdtPr>
            <w:alias w:val="Middle name"/>
            <w:tag w:val="authorMiddleName"/>
            <w:id w:val="-2076034781"/>
            <w:placeholder>
              <w:docPart w:val="FDBBB8A3C4CD004B80FB8FFE70DA349D"/>
            </w:placeholder>
            <w:showingPlcHdr/>
            <w:text/>
          </w:sdtPr>
          <w:sdtEndPr/>
          <w:sdtContent>
            <w:tc>
              <w:tcPr>
                <w:tcW w:w="2551" w:type="dxa"/>
              </w:tcPr>
              <w:p w14:paraId="401A280F" w14:textId="77777777" w:rsidR="00B574C9" w:rsidRDefault="00B574C9" w:rsidP="00922950">
                <w:r>
                  <w:rPr>
                    <w:rStyle w:val="PlaceholderText"/>
                  </w:rPr>
                  <w:t>[Middle name]</w:t>
                </w:r>
              </w:p>
            </w:tc>
          </w:sdtContent>
        </w:sdt>
        <w:sdt>
          <w:sdtPr>
            <w:alias w:val="Last name"/>
            <w:tag w:val="authorLastName"/>
            <w:id w:val="-1088529830"/>
            <w:placeholder>
              <w:docPart w:val="8ADD3C57F4C3B84A989A4A5BDBA05329"/>
            </w:placeholder>
            <w:text/>
          </w:sdtPr>
          <w:sdtEndPr/>
          <w:sdtContent>
            <w:tc>
              <w:tcPr>
                <w:tcW w:w="2642" w:type="dxa"/>
              </w:tcPr>
              <w:p w14:paraId="467F9DB1" w14:textId="77777777" w:rsidR="00B574C9" w:rsidRDefault="007937FE" w:rsidP="007937FE">
                <w:r>
                  <w:t>Cohen</w:t>
                </w:r>
              </w:p>
            </w:tc>
          </w:sdtContent>
        </w:sdt>
      </w:tr>
      <w:tr w:rsidR="00B574C9" w14:paraId="08836067" w14:textId="77777777" w:rsidTr="001A6A06">
        <w:trPr>
          <w:trHeight w:val="986"/>
        </w:trPr>
        <w:tc>
          <w:tcPr>
            <w:tcW w:w="491" w:type="dxa"/>
            <w:vMerge/>
            <w:shd w:val="clear" w:color="auto" w:fill="A6A6A6" w:themeFill="background1" w:themeFillShade="A6"/>
          </w:tcPr>
          <w:p w14:paraId="051FF73A" w14:textId="77777777" w:rsidR="00B574C9" w:rsidRPr="001A6A06" w:rsidRDefault="00B574C9" w:rsidP="00CF1542">
            <w:pPr>
              <w:jc w:val="center"/>
              <w:rPr>
                <w:b/>
                <w:color w:val="FFFFFF" w:themeColor="background1"/>
              </w:rPr>
            </w:pPr>
          </w:p>
        </w:tc>
        <w:sdt>
          <w:sdtPr>
            <w:alias w:val="Biography"/>
            <w:tag w:val="authorBiography"/>
            <w:id w:val="938807824"/>
            <w:placeholder>
              <w:docPart w:val="93929385A330974A9C9B8BEDDD7B8A8A"/>
            </w:placeholder>
            <w:showingPlcHdr/>
          </w:sdtPr>
          <w:sdtEndPr/>
          <w:sdtContent>
            <w:tc>
              <w:tcPr>
                <w:tcW w:w="8525" w:type="dxa"/>
                <w:gridSpan w:val="4"/>
              </w:tcPr>
              <w:p w14:paraId="365C2850" w14:textId="77777777" w:rsidR="00B574C9" w:rsidRDefault="00B574C9" w:rsidP="00922950">
                <w:r>
                  <w:rPr>
                    <w:rStyle w:val="PlaceholderText"/>
                  </w:rPr>
                  <w:t>[Enter your biography]</w:t>
                </w:r>
              </w:p>
            </w:tc>
          </w:sdtContent>
        </w:sdt>
      </w:tr>
      <w:tr w:rsidR="00B574C9" w14:paraId="713DD22A" w14:textId="77777777" w:rsidTr="001A6A06">
        <w:trPr>
          <w:trHeight w:val="986"/>
        </w:trPr>
        <w:tc>
          <w:tcPr>
            <w:tcW w:w="491" w:type="dxa"/>
            <w:vMerge/>
            <w:shd w:val="clear" w:color="auto" w:fill="A6A6A6" w:themeFill="background1" w:themeFillShade="A6"/>
          </w:tcPr>
          <w:p w14:paraId="33161301" w14:textId="77777777" w:rsidR="00B574C9" w:rsidRPr="001A6A06" w:rsidRDefault="00B574C9" w:rsidP="00CF1542">
            <w:pPr>
              <w:jc w:val="center"/>
              <w:rPr>
                <w:b/>
                <w:color w:val="FFFFFF" w:themeColor="background1"/>
              </w:rPr>
            </w:pPr>
          </w:p>
        </w:tc>
        <w:sdt>
          <w:sdtPr>
            <w:alias w:val="Affiliation"/>
            <w:tag w:val="affiliation"/>
            <w:id w:val="2012937915"/>
            <w:placeholder>
              <w:docPart w:val="21A7CDD183B7D049AE3B957F6CA17189"/>
            </w:placeholder>
            <w:text/>
          </w:sdtPr>
          <w:sdtEndPr/>
          <w:sdtContent>
            <w:tc>
              <w:tcPr>
                <w:tcW w:w="8525" w:type="dxa"/>
                <w:gridSpan w:val="4"/>
              </w:tcPr>
              <w:p w14:paraId="70E3E10E" w14:textId="5376DF2B" w:rsidR="00B574C9" w:rsidRDefault="00474B31" w:rsidP="00474B31">
                <w:r>
                  <w:t>Columbia University</w:t>
                </w:r>
              </w:p>
            </w:tc>
          </w:sdtContent>
        </w:sdt>
      </w:tr>
    </w:tbl>
    <w:p w14:paraId="6BB48DA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67DFD7" w14:textId="77777777" w:rsidTr="00244BB0">
        <w:tc>
          <w:tcPr>
            <w:tcW w:w="9016" w:type="dxa"/>
            <w:shd w:val="clear" w:color="auto" w:fill="A6A6A6" w:themeFill="background1" w:themeFillShade="A6"/>
            <w:tcMar>
              <w:top w:w="113" w:type="dxa"/>
              <w:bottom w:w="113" w:type="dxa"/>
            </w:tcMar>
          </w:tcPr>
          <w:p w14:paraId="08ABAF1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E009C0" w14:textId="77777777" w:rsidTr="003F0D73">
        <w:sdt>
          <w:sdtPr>
            <w:alias w:val="Article headword"/>
            <w:tag w:val="articleHeadword"/>
            <w:id w:val="-361440020"/>
            <w:placeholder>
              <w:docPart w:val="D252F7BC9EDDD14994832DBD43428396"/>
            </w:placeholder>
            <w:text/>
          </w:sdtPr>
          <w:sdtEndPr/>
          <w:sdtContent>
            <w:tc>
              <w:tcPr>
                <w:tcW w:w="9016" w:type="dxa"/>
                <w:tcMar>
                  <w:top w:w="113" w:type="dxa"/>
                  <w:bottom w:w="113" w:type="dxa"/>
                </w:tcMar>
              </w:tcPr>
              <w:p w14:paraId="55030B94" w14:textId="77777777" w:rsidR="003F0D73" w:rsidRPr="00FB589A" w:rsidRDefault="007937FE" w:rsidP="005C2D2F">
                <w:r w:rsidRPr="00020403">
                  <w:rPr>
                    <w:lang w:eastAsia="ja-JP"/>
                  </w:rPr>
                  <w:t xml:space="preserve">Keita, </w:t>
                </w:r>
                <w:proofErr w:type="spellStart"/>
                <w:r w:rsidRPr="00020403">
                  <w:rPr>
                    <w:lang w:eastAsia="ja-JP"/>
                  </w:rPr>
                  <w:t>Fodéba</w:t>
                </w:r>
                <w:proofErr w:type="spellEnd"/>
                <w:r>
                  <w:rPr>
                    <w:lang w:eastAsia="ja-JP"/>
                  </w:rPr>
                  <w:t xml:space="preserve"> (1921-1969)</w:t>
                </w:r>
              </w:p>
            </w:tc>
          </w:sdtContent>
        </w:sdt>
      </w:tr>
      <w:tr w:rsidR="00464699" w14:paraId="66CC8AFB" w14:textId="77777777" w:rsidTr="00A62D30">
        <w:sdt>
          <w:sdtPr>
            <w:alias w:val="Variant headwords"/>
            <w:tag w:val="variantHeadwords"/>
            <w:id w:val="173464402"/>
            <w:placeholder>
              <w:docPart w:val="FEC50BDE64CDF94397913858AF6B4578"/>
            </w:placeholder>
            <w:showingPlcHdr/>
          </w:sdtPr>
          <w:sdtEndPr/>
          <w:sdtContent>
            <w:tc>
              <w:tcPr>
                <w:tcW w:w="9016" w:type="dxa"/>
                <w:tcMar>
                  <w:top w:w="113" w:type="dxa"/>
                  <w:bottom w:w="113" w:type="dxa"/>
                </w:tcMar>
              </w:tcPr>
              <w:p w14:paraId="5DE2F48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2565BE" w14:textId="77777777" w:rsidTr="003F0D73">
        <w:sdt>
          <w:sdtPr>
            <w:alias w:val="Abstract"/>
            <w:tag w:val="abstract"/>
            <w:id w:val="-635871867"/>
            <w:placeholder>
              <w:docPart w:val="DD76FE32CA1B3949A61F369AD7613734"/>
            </w:placeholder>
          </w:sdtPr>
          <w:sdtEndPr/>
          <w:sdtContent>
            <w:tc>
              <w:tcPr>
                <w:tcW w:w="9016" w:type="dxa"/>
                <w:tcMar>
                  <w:top w:w="113" w:type="dxa"/>
                  <w:bottom w:w="113" w:type="dxa"/>
                </w:tcMar>
              </w:tcPr>
              <w:p w14:paraId="4FFC9D25" w14:textId="1FC052C7" w:rsidR="00E85A05" w:rsidRDefault="005D0649" w:rsidP="00E85A05">
                <w:proofErr w:type="spellStart"/>
                <w:r w:rsidRPr="00D37F1F">
                  <w:t>Fodéba</w:t>
                </w:r>
                <w:proofErr w:type="spellEnd"/>
                <w:r w:rsidRPr="00D37F1F">
                  <w:t xml:space="preserve"> Keita was a poet, playwright, musician, choreographer, impresario, anti-co</w:t>
                </w:r>
                <w:r>
                  <w:t>lonial activist, and statesman.</w:t>
                </w:r>
                <w:r w:rsidRPr="00D37F1F">
                  <w:t xml:space="preserve"> As the leader of several musical bands, author of poems and essays, founder of the Paris-based performance company Les Ballets </w:t>
                </w:r>
                <w:proofErr w:type="spellStart"/>
                <w:r w:rsidRPr="00D37F1F">
                  <w:t>Africains</w:t>
                </w:r>
                <w:proofErr w:type="spellEnd"/>
                <w:r w:rsidRPr="00D37F1F">
                  <w:t xml:space="preserve">, and architect of Guinean cultural policy under President </w:t>
                </w:r>
                <w:proofErr w:type="spellStart"/>
                <w:r w:rsidRPr="00D37F1F">
                  <w:t>Sékou</w:t>
                </w:r>
                <w:proofErr w:type="spellEnd"/>
                <w:r w:rsidRPr="00D37F1F">
                  <w:t xml:space="preserve"> </w:t>
                </w:r>
                <w:proofErr w:type="spellStart"/>
                <w:r w:rsidRPr="00D37F1F">
                  <w:t>Touré</w:t>
                </w:r>
                <w:proofErr w:type="spellEnd"/>
                <w:r w:rsidRPr="00D37F1F">
                  <w:t>, Keita pioneered modern African traditions in music, literature, theat</w:t>
                </w:r>
                <w:r>
                  <w:t xml:space="preserve">re, dance, and national arts. </w:t>
                </w:r>
                <w:r w:rsidRPr="00D37F1F">
                  <w:t xml:space="preserve">He is perhaps best known for having brought African music, dance, masquerade, and oral narratives to the stage, particularly with Les Ballets </w:t>
                </w:r>
                <w:proofErr w:type="spellStart"/>
                <w:r w:rsidRPr="00D37F1F">
                  <w:t>Africains</w:t>
                </w:r>
                <w:proofErr w:type="spellEnd"/>
                <w:r w:rsidRPr="00D37F1F">
                  <w:t>, which toured internationally during the 1950s before becoming Guinea’s n</w:t>
                </w:r>
                <w:r>
                  <w:t xml:space="preserve">ational dance company in 1960. </w:t>
                </w:r>
                <w:r w:rsidRPr="00D37F1F">
                  <w:t>Numerous African countries subsequently adopted the ‘ballet’ form for presenti</w:t>
                </w:r>
                <w:r>
                  <w:t xml:space="preserve">ng national cultural heritage. </w:t>
                </w:r>
                <w:r w:rsidRPr="00D37F1F">
                  <w:t xml:space="preserve">Despite early ties to </w:t>
                </w:r>
                <w:proofErr w:type="spellStart"/>
                <w:r w:rsidRPr="00D37F1F">
                  <w:t>Lépold</w:t>
                </w:r>
                <w:proofErr w:type="spellEnd"/>
                <w:r w:rsidRPr="00D37F1F">
                  <w:t xml:space="preserve"> </w:t>
                </w:r>
                <w:proofErr w:type="spellStart"/>
                <w:r w:rsidRPr="00D37F1F">
                  <w:t>Sédar</w:t>
                </w:r>
                <w:proofErr w:type="spellEnd"/>
                <w:r w:rsidRPr="00D37F1F">
                  <w:t xml:space="preserve"> Senghor and other proponents of Negritude, Keita eventually </w:t>
                </w:r>
                <w:r>
                  <w:t xml:space="preserve">came </w:t>
                </w:r>
                <w:r w:rsidRPr="00D37F1F">
                  <w:t>to reject race-based conceptualizations of African art and c</w:t>
                </w:r>
                <w:r>
                  <w:t>ulture, writing in 1957 that, ‘i</w:t>
                </w:r>
                <w:r w:rsidRPr="00D37F1F">
                  <w:t xml:space="preserve">t seems…tendentious to try systematically to classify the whole of this vast continent by reference to </w:t>
                </w:r>
                <w:r>
                  <w:t xml:space="preserve">the colour of its inhabitants. </w:t>
                </w:r>
                <w:r w:rsidRPr="00D37F1F">
                  <w:t>The influence of background upon man is far more important than that of the degr</w:t>
                </w:r>
                <w:r>
                  <w:t>ee of pigmentation of his skin.’</w:t>
                </w:r>
              </w:p>
            </w:tc>
          </w:sdtContent>
        </w:sdt>
      </w:tr>
      <w:tr w:rsidR="003F0D73" w14:paraId="3897C53A" w14:textId="77777777" w:rsidTr="003F0D73">
        <w:sdt>
          <w:sdtPr>
            <w:alias w:val="Article text"/>
            <w:tag w:val="articleText"/>
            <w:id w:val="634067588"/>
            <w:placeholder>
              <w:docPart w:val="340083D7AA56154FB8436063BC6AFF5A"/>
            </w:placeholder>
          </w:sdtPr>
          <w:sdtEndPr/>
          <w:sdtContent>
            <w:tc>
              <w:tcPr>
                <w:tcW w:w="9016" w:type="dxa"/>
                <w:tcMar>
                  <w:top w:w="113" w:type="dxa"/>
                  <w:bottom w:w="113" w:type="dxa"/>
                </w:tcMar>
              </w:tcPr>
              <w:p w14:paraId="5B0023DE" w14:textId="668F9137" w:rsidR="007937FE" w:rsidRPr="00474B31" w:rsidRDefault="007937FE" w:rsidP="00474B31">
                <w:pPr>
                  <w:spacing w:after="180"/>
                  <w:rPr>
                    <w:rStyle w:val="Heading1Char"/>
                  </w:rPr>
                </w:pPr>
                <w:r w:rsidRPr="00474B31">
                  <w:rPr>
                    <w:rStyle w:val="Heading1Char"/>
                  </w:rPr>
                  <w:t>Summary</w:t>
                </w:r>
              </w:p>
              <w:p w14:paraId="2F6CEBE4" w14:textId="040447E7" w:rsidR="007937FE" w:rsidRPr="005675C7" w:rsidRDefault="007937FE" w:rsidP="007937FE">
                <w:proofErr w:type="spellStart"/>
                <w:r w:rsidRPr="00D37F1F">
                  <w:t>Fodéba</w:t>
                </w:r>
                <w:proofErr w:type="spellEnd"/>
                <w:r w:rsidRPr="00D37F1F">
                  <w:t xml:space="preserve"> Keita was a poet, playwright, musician, choreographer, impresario, anti-co</w:t>
                </w:r>
                <w:r w:rsidR="005C2D2F">
                  <w:t>lonial activist, and statesman.</w:t>
                </w:r>
                <w:r w:rsidRPr="00D37F1F">
                  <w:t xml:space="preserve"> As the leader of several musical bands, author of poems and essays, founder of the Paris-based performance company Les Ballets </w:t>
                </w:r>
                <w:proofErr w:type="spellStart"/>
                <w:r w:rsidRPr="00D37F1F">
                  <w:t>Africains</w:t>
                </w:r>
                <w:proofErr w:type="spellEnd"/>
                <w:r w:rsidRPr="00D37F1F">
                  <w:t xml:space="preserve">, and architect of Guinean cultural policy under President </w:t>
                </w:r>
                <w:proofErr w:type="spellStart"/>
                <w:r w:rsidRPr="00D37F1F">
                  <w:t>Sékou</w:t>
                </w:r>
                <w:proofErr w:type="spellEnd"/>
                <w:r w:rsidRPr="00D37F1F">
                  <w:t xml:space="preserve"> </w:t>
                </w:r>
                <w:proofErr w:type="spellStart"/>
                <w:r w:rsidRPr="00D37F1F">
                  <w:t>Touré</w:t>
                </w:r>
                <w:proofErr w:type="spellEnd"/>
                <w:r w:rsidRPr="00D37F1F">
                  <w:t>, Keita pioneered modern African traditions in music, literature, theat</w:t>
                </w:r>
                <w:r>
                  <w:t>re</w:t>
                </w:r>
                <w:r w:rsidR="005C2D2F">
                  <w:t xml:space="preserve">, dance, and national arts. </w:t>
                </w:r>
                <w:r w:rsidRPr="00D37F1F">
                  <w:t xml:space="preserve">He is perhaps best known for having brought African music, dance, masquerade, and oral narratives to the stage, particularly with Les Ballets </w:t>
                </w:r>
                <w:proofErr w:type="spellStart"/>
                <w:r w:rsidRPr="00D37F1F">
                  <w:t>Africains</w:t>
                </w:r>
                <w:proofErr w:type="spellEnd"/>
                <w:r w:rsidRPr="00D37F1F">
                  <w:t>, which toured internationally during the 1950s before becoming Guinea’s n</w:t>
                </w:r>
                <w:r w:rsidR="005C2D2F">
                  <w:t xml:space="preserve">ational dance company in 1960. </w:t>
                </w:r>
                <w:r w:rsidRPr="00D37F1F">
                  <w:t>Numerous African countries subsequently adopted the ‘ballet’ form for presenti</w:t>
                </w:r>
                <w:r w:rsidR="005C2D2F">
                  <w:t xml:space="preserve">ng national cultural heritage. </w:t>
                </w:r>
                <w:r w:rsidRPr="00D37F1F">
                  <w:t xml:space="preserve">Despite early ties to </w:t>
                </w:r>
                <w:proofErr w:type="spellStart"/>
                <w:r w:rsidRPr="00D37F1F">
                  <w:t>Lépold</w:t>
                </w:r>
                <w:proofErr w:type="spellEnd"/>
                <w:r w:rsidRPr="00D37F1F">
                  <w:t xml:space="preserve"> </w:t>
                </w:r>
                <w:proofErr w:type="spellStart"/>
                <w:r w:rsidRPr="00D37F1F">
                  <w:t>Sédar</w:t>
                </w:r>
                <w:proofErr w:type="spellEnd"/>
                <w:r w:rsidRPr="00D37F1F">
                  <w:t xml:space="preserve"> Senghor and other proponents of Negritude, Keita eventually </w:t>
                </w:r>
                <w:r w:rsidR="005C2D2F">
                  <w:t xml:space="preserve">came </w:t>
                </w:r>
                <w:r w:rsidRPr="00D37F1F">
                  <w:t>to reject race-based conceptualizations of African art and c</w:t>
                </w:r>
                <w:r w:rsidR="005C2D2F">
                  <w:t>ulture, writing in 1957 that, ‘i</w:t>
                </w:r>
                <w:r w:rsidRPr="00D37F1F">
                  <w:t xml:space="preserve">t seems…tendentious to try systematically to classify the whole of this vast continent by reference to </w:t>
                </w:r>
                <w:r w:rsidR="005C2D2F">
                  <w:t xml:space="preserve">the colour of its inhabitants. </w:t>
                </w:r>
                <w:r w:rsidRPr="00D37F1F">
                  <w:t>The influence of background upon man is far more important than that of the degr</w:t>
                </w:r>
                <w:r w:rsidR="005C2D2F">
                  <w:t>ee of pigmentation of his skin.’</w:t>
                </w:r>
              </w:p>
              <w:p w14:paraId="00A2676B" w14:textId="77777777" w:rsidR="007937FE" w:rsidRPr="005675C7" w:rsidRDefault="007937FE" w:rsidP="007937FE"/>
              <w:p w14:paraId="71662253" w14:textId="77777777" w:rsidR="007937FE" w:rsidRPr="005675C7" w:rsidRDefault="007937FE" w:rsidP="005C2D2F">
                <w:pPr>
                  <w:pStyle w:val="Heading1"/>
                  <w:outlineLvl w:val="0"/>
                </w:pPr>
                <w:r w:rsidRPr="00D37F1F">
                  <w:t>Contributions to Modernism</w:t>
                </w:r>
              </w:p>
              <w:p w14:paraId="763FBBAB" w14:textId="11719601" w:rsidR="007937FE" w:rsidRPr="005C2D2F" w:rsidRDefault="007937FE" w:rsidP="005C2D2F">
                <w:pPr>
                  <w:rPr>
                    <w:rFonts w:cs="Courier"/>
                    <w:lang w:bidi="en-US"/>
                  </w:rPr>
                </w:pPr>
                <w:proofErr w:type="spellStart"/>
                <w:r w:rsidRPr="005C2D2F">
                  <w:t>Fodéba</w:t>
                </w:r>
                <w:proofErr w:type="spellEnd"/>
                <w:r w:rsidRPr="005C2D2F">
                  <w:t xml:space="preserve"> Keita was born into a </w:t>
                </w:r>
                <w:proofErr w:type="spellStart"/>
                <w:r w:rsidRPr="005C2D2F">
                  <w:t>Maninka</w:t>
                </w:r>
                <w:proofErr w:type="spellEnd"/>
                <w:r w:rsidRPr="005C2D2F">
                  <w:t xml:space="preserve"> (Fr. </w:t>
                </w:r>
                <w:proofErr w:type="spellStart"/>
                <w:r w:rsidRPr="005C2D2F">
                  <w:t>Malinké</w:t>
                </w:r>
                <w:proofErr w:type="spellEnd"/>
                <w:r w:rsidRPr="005C2D2F">
                  <w:t xml:space="preserve">) family in </w:t>
                </w:r>
                <w:proofErr w:type="spellStart"/>
                <w:r w:rsidRPr="005C2D2F">
                  <w:t>Siguiri</w:t>
                </w:r>
                <w:proofErr w:type="spellEnd"/>
                <w:r w:rsidRPr="005C2D2F">
                  <w:t>, in what i</w:t>
                </w:r>
                <w:r w:rsidR="005C2D2F">
                  <w:t>s today the Republic of Guinea.</w:t>
                </w:r>
                <w:r w:rsidRPr="005C2D2F">
                  <w:t xml:space="preserve"> </w:t>
                </w:r>
                <w:r w:rsidR="005C2D2F">
                  <w:t>His</w:t>
                </w:r>
                <w:r w:rsidRPr="005C2D2F">
                  <w:t xml:space="preserve"> father, </w:t>
                </w:r>
                <w:r w:rsidRPr="005C2D2F">
                  <w:rPr>
                    <w:rFonts w:eastAsia="Times New Roman" w:cs="Times New Roman"/>
                  </w:rPr>
                  <w:t xml:space="preserve">El </w:t>
                </w:r>
                <w:proofErr w:type="spellStart"/>
                <w:r w:rsidRPr="005C2D2F">
                  <w:rPr>
                    <w:rFonts w:eastAsia="Times New Roman" w:cs="Times New Roman"/>
                  </w:rPr>
                  <w:t>Hadji</w:t>
                </w:r>
                <w:proofErr w:type="spellEnd"/>
                <w:r w:rsidRPr="005C2D2F">
                  <w:rPr>
                    <w:rFonts w:eastAsia="Times New Roman" w:cs="Times New Roman"/>
                  </w:rPr>
                  <w:t xml:space="preserve"> </w:t>
                </w:r>
                <w:proofErr w:type="spellStart"/>
                <w:r w:rsidRPr="005C2D2F">
                  <w:rPr>
                    <w:rStyle w:val="Strong"/>
                    <w:rFonts w:eastAsia="Times New Roman" w:cs="Times New Roman"/>
                    <w:b w:val="0"/>
                  </w:rPr>
                  <w:t>Mory</w:t>
                </w:r>
                <w:proofErr w:type="spellEnd"/>
                <w:r w:rsidRPr="005C2D2F">
                  <w:rPr>
                    <w:rStyle w:val="Strong"/>
                    <w:rFonts w:eastAsia="Times New Roman" w:cs="Times New Roman"/>
                    <w:b w:val="0"/>
                  </w:rPr>
                  <w:t xml:space="preserve"> Keita</w:t>
                </w:r>
                <w:r w:rsidRPr="005C2D2F">
                  <w:rPr>
                    <w:rStyle w:val="Strong"/>
                    <w:b w:val="0"/>
                  </w:rPr>
                  <w:t>, was an</w:t>
                </w:r>
                <w:r w:rsidR="005C2D2F">
                  <w:rPr>
                    <w:rStyle w:val="Strong"/>
                    <w:b w:val="0"/>
                  </w:rPr>
                  <w:t xml:space="preserve"> educated medic and merchant, and h</w:t>
                </w:r>
                <w:r w:rsidRPr="005C2D2F">
                  <w:rPr>
                    <w:rStyle w:val="Strong"/>
                    <w:b w:val="0"/>
                  </w:rPr>
                  <w:t>is mother,</w:t>
                </w:r>
                <w:r w:rsidRPr="005C2D2F">
                  <w:rPr>
                    <w:rStyle w:val="Strong"/>
                  </w:rPr>
                  <w:t xml:space="preserve"> </w:t>
                </w:r>
                <w:proofErr w:type="spellStart"/>
                <w:r w:rsidRPr="005C2D2F">
                  <w:t>Adja</w:t>
                </w:r>
                <w:proofErr w:type="spellEnd"/>
                <w:r w:rsidRPr="005C2D2F">
                  <w:t xml:space="preserve"> </w:t>
                </w:r>
                <w:r w:rsidRPr="005C2D2F">
                  <w:rPr>
                    <w:rStyle w:val="Strong"/>
                    <w:b w:val="0"/>
                  </w:rPr>
                  <w:t xml:space="preserve">Awa </w:t>
                </w:r>
                <w:proofErr w:type="spellStart"/>
                <w:r w:rsidRPr="005C2D2F">
                  <w:rPr>
                    <w:rStyle w:val="Strong"/>
                    <w:b w:val="0"/>
                  </w:rPr>
                  <w:t>Diabaté</w:t>
                </w:r>
                <w:proofErr w:type="spellEnd"/>
                <w:r w:rsidRPr="005C2D2F">
                  <w:rPr>
                    <w:rStyle w:val="Strong"/>
                    <w:b w:val="0"/>
                  </w:rPr>
                  <w:t xml:space="preserve">, came from a lineage of musicians and oral historians known as </w:t>
                </w:r>
                <w:proofErr w:type="spellStart"/>
                <w:r w:rsidRPr="005C2D2F">
                  <w:rPr>
                    <w:rStyle w:val="Strong"/>
                    <w:b w:val="0"/>
                    <w:i/>
                  </w:rPr>
                  <w:t>jeliya</w:t>
                </w:r>
                <w:proofErr w:type="spellEnd"/>
                <w:r w:rsidRPr="005C2D2F">
                  <w:rPr>
                    <w:rStyle w:val="Strong"/>
                    <w:b w:val="0"/>
                  </w:rPr>
                  <w:t xml:space="preserve"> (or </w:t>
                </w:r>
                <w:proofErr w:type="spellStart"/>
                <w:r w:rsidRPr="005C2D2F">
                  <w:rPr>
                    <w:rStyle w:val="Strong"/>
                    <w:b w:val="0"/>
                  </w:rPr>
                  <w:t>griots</w:t>
                </w:r>
                <w:proofErr w:type="spellEnd"/>
                <w:r w:rsidRPr="005C2D2F">
                  <w:rPr>
                    <w:rStyle w:val="Strong"/>
                    <w:b w:val="0"/>
                  </w:rPr>
                  <w:t>)</w:t>
                </w:r>
                <w:r w:rsidR="005C2D2F">
                  <w:rPr>
                    <w:rStyle w:val="Strong"/>
                    <w:b w:val="0"/>
                  </w:rPr>
                  <w:t>,</w:t>
                </w:r>
                <w:r w:rsidRPr="005C2D2F">
                  <w:rPr>
                    <w:rStyle w:val="Strong"/>
                    <w:b w:val="0"/>
                  </w:rPr>
                  <w:t xml:space="preserve"> </w:t>
                </w:r>
                <w:r w:rsidRPr="005C2D2F">
                  <w:rPr>
                    <w:rStyle w:val="Strong"/>
                    <w:b w:val="0"/>
                  </w:rPr>
                  <w:lastRenderedPageBreak/>
                  <w:t xml:space="preserve">but </w:t>
                </w:r>
                <w:r w:rsidR="005C2D2F">
                  <w:rPr>
                    <w:rStyle w:val="Strong"/>
                    <w:b w:val="0"/>
                  </w:rPr>
                  <w:t xml:space="preserve">had not pursued that training. </w:t>
                </w:r>
                <w:r w:rsidRPr="005C2D2F">
                  <w:rPr>
                    <w:rStyle w:val="Strong"/>
                    <w:b w:val="0"/>
                  </w:rPr>
                  <w:t xml:space="preserve">Keita learned to sing and play banjo at an early age, and while studying at </w:t>
                </w:r>
                <w:r w:rsidRPr="005C2D2F">
                  <w:rPr>
                    <w:rFonts w:cs="Courier"/>
                    <w:lang w:bidi="en-US"/>
                  </w:rPr>
                  <w:t xml:space="preserve">the </w:t>
                </w:r>
                <w:proofErr w:type="spellStart"/>
                <w:r w:rsidRPr="005C2D2F">
                  <w:rPr>
                    <w:rFonts w:cs="Courier"/>
                    <w:lang w:bidi="en-US"/>
                  </w:rPr>
                  <w:t>École</w:t>
                </w:r>
                <w:proofErr w:type="spellEnd"/>
                <w:r w:rsidRPr="005C2D2F">
                  <w:rPr>
                    <w:rFonts w:cs="Courier"/>
                    <w:lang w:bidi="en-US"/>
                  </w:rPr>
                  <w:t xml:space="preserve"> </w:t>
                </w:r>
                <w:proofErr w:type="spellStart"/>
                <w:r w:rsidRPr="005C2D2F">
                  <w:rPr>
                    <w:rFonts w:cs="Courier"/>
                    <w:lang w:bidi="en-US"/>
                  </w:rPr>
                  <w:t>Primaire</w:t>
                </w:r>
                <w:proofErr w:type="spellEnd"/>
                <w:r w:rsidRPr="005C2D2F">
                  <w:rPr>
                    <w:rFonts w:cs="Courier"/>
                    <w:lang w:bidi="en-US"/>
                  </w:rPr>
                  <w:t xml:space="preserve"> </w:t>
                </w:r>
                <w:proofErr w:type="spellStart"/>
                <w:r w:rsidRPr="005C2D2F">
                  <w:rPr>
                    <w:rFonts w:cs="Courier"/>
                    <w:lang w:bidi="en-US"/>
                  </w:rPr>
                  <w:t>Supérieure</w:t>
                </w:r>
                <w:proofErr w:type="spellEnd"/>
                <w:r w:rsidRPr="005C2D2F">
                  <w:rPr>
                    <w:rFonts w:cs="Courier"/>
                    <w:lang w:bidi="en-US"/>
                  </w:rPr>
                  <w:t xml:space="preserve"> in Conakry (1937-1940) and </w:t>
                </w:r>
                <w:proofErr w:type="spellStart"/>
                <w:r w:rsidRPr="005C2D2F">
                  <w:rPr>
                    <w:rFonts w:cs="Courier"/>
                    <w:lang w:bidi="en-US"/>
                  </w:rPr>
                  <w:t>École</w:t>
                </w:r>
                <w:proofErr w:type="spellEnd"/>
                <w:r w:rsidRPr="005C2D2F">
                  <w:rPr>
                    <w:rFonts w:cs="Courier"/>
                    <w:lang w:bidi="en-US"/>
                  </w:rPr>
                  <w:t xml:space="preserve"> </w:t>
                </w:r>
                <w:proofErr w:type="spellStart"/>
                <w:r w:rsidRPr="005C2D2F">
                  <w:rPr>
                    <w:rFonts w:cs="Courier"/>
                    <w:lang w:bidi="en-US"/>
                  </w:rPr>
                  <w:t>Normale</w:t>
                </w:r>
                <w:proofErr w:type="spellEnd"/>
                <w:r w:rsidRPr="005C2D2F">
                  <w:rPr>
                    <w:rFonts w:cs="Courier"/>
                    <w:lang w:bidi="en-US"/>
                  </w:rPr>
                  <w:t xml:space="preserve"> </w:t>
                </w:r>
                <w:proofErr w:type="spellStart"/>
                <w:r w:rsidRPr="005C2D2F">
                  <w:rPr>
                    <w:rFonts w:cs="Courier"/>
                    <w:lang w:bidi="en-US"/>
                  </w:rPr>
                  <w:t>Supérieure</w:t>
                </w:r>
                <w:proofErr w:type="spellEnd"/>
                <w:r w:rsidRPr="005C2D2F">
                  <w:rPr>
                    <w:rFonts w:cs="Courier"/>
                    <w:lang w:bidi="en-US"/>
                  </w:rPr>
                  <w:t xml:space="preserve"> Willi</w:t>
                </w:r>
                <w:r w:rsidR="005C2D2F">
                  <w:rPr>
                    <w:rFonts w:cs="Courier"/>
                    <w:lang w:bidi="en-US"/>
                  </w:rPr>
                  <w:t xml:space="preserve">am </w:t>
                </w:r>
                <w:proofErr w:type="spellStart"/>
                <w:r w:rsidR="005C2D2F">
                  <w:rPr>
                    <w:rFonts w:cs="Courier"/>
                    <w:lang w:bidi="en-US"/>
                  </w:rPr>
                  <w:t>Ponty</w:t>
                </w:r>
                <w:proofErr w:type="spellEnd"/>
                <w:r w:rsidR="005C2D2F">
                  <w:rPr>
                    <w:rFonts w:cs="Courier"/>
                    <w:lang w:bidi="en-US"/>
                  </w:rPr>
                  <w:t xml:space="preserve"> in </w:t>
                </w:r>
                <w:proofErr w:type="spellStart"/>
                <w:r w:rsidR="005C2D2F">
                  <w:rPr>
                    <w:rFonts w:cs="Courier"/>
                    <w:lang w:bidi="en-US"/>
                  </w:rPr>
                  <w:t>Sébikotane</w:t>
                </w:r>
                <w:proofErr w:type="spellEnd"/>
                <w:r w:rsidR="005C2D2F">
                  <w:rPr>
                    <w:rFonts w:cs="Courier"/>
                    <w:lang w:bidi="en-US"/>
                  </w:rPr>
                  <w:t xml:space="preserve"> in</w:t>
                </w:r>
                <w:r w:rsidRPr="005C2D2F">
                  <w:rPr>
                    <w:rFonts w:cs="Courier"/>
                    <w:lang w:bidi="en-US"/>
                  </w:rPr>
                  <w:t xml:space="preserve"> Se</w:t>
                </w:r>
                <w:r w:rsidR="005C2D2F">
                  <w:rPr>
                    <w:rFonts w:cs="Courier"/>
                    <w:lang w:bidi="en-US"/>
                  </w:rPr>
                  <w:t>negal (1940-1943), he led bands, innovating</w:t>
                </w:r>
                <w:r w:rsidRPr="005C2D2F">
                  <w:rPr>
                    <w:rFonts w:cs="Courier"/>
                    <w:lang w:bidi="en-US"/>
                  </w:rPr>
                  <w:t xml:space="preserve"> modern arrangements and integrating local, Cuban, and European influences. At the </w:t>
                </w:r>
                <w:proofErr w:type="spellStart"/>
                <w:r w:rsidRPr="005C2D2F">
                  <w:rPr>
                    <w:rFonts w:cs="Courier"/>
                    <w:lang w:bidi="en-US"/>
                  </w:rPr>
                  <w:t>École</w:t>
                </w:r>
                <w:proofErr w:type="spellEnd"/>
                <w:r w:rsidRPr="005C2D2F">
                  <w:rPr>
                    <w:rFonts w:cs="Courier"/>
                    <w:lang w:bidi="en-US"/>
                  </w:rPr>
                  <w:t xml:space="preserve"> </w:t>
                </w:r>
                <w:proofErr w:type="spellStart"/>
                <w:r w:rsidRPr="005C2D2F">
                  <w:rPr>
                    <w:rFonts w:cs="Courier"/>
                    <w:lang w:bidi="en-US"/>
                  </w:rPr>
                  <w:t>Ponty</w:t>
                </w:r>
                <w:proofErr w:type="spellEnd"/>
                <w:r w:rsidRPr="005C2D2F">
                  <w:rPr>
                    <w:rFonts w:cs="Courier"/>
                    <w:lang w:bidi="en-US"/>
                  </w:rPr>
                  <w:t>, Keita a</w:t>
                </w:r>
                <w:r w:rsidR="005C2D2F">
                  <w:rPr>
                    <w:rFonts w:cs="Courier"/>
                    <w:lang w:bidi="en-US"/>
                  </w:rPr>
                  <w:t>lso</w:t>
                </w:r>
                <w:r w:rsidRPr="005C2D2F">
                  <w:rPr>
                    <w:rFonts w:cs="Courier"/>
                    <w:lang w:bidi="en-US"/>
                  </w:rPr>
                  <w:t xml:space="preserve"> participated in an extracurricular program that is often cited as a progeni</w:t>
                </w:r>
                <w:r w:rsidR="005C2D2F">
                  <w:rPr>
                    <w:rFonts w:cs="Courier"/>
                    <w:lang w:bidi="en-US"/>
                  </w:rPr>
                  <w:t xml:space="preserve">tor of modern African theatre. Additionally, he </w:t>
                </w:r>
                <w:r w:rsidRPr="005C2D2F">
                  <w:rPr>
                    <w:rFonts w:cs="Courier"/>
                    <w:lang w:bidi="en-US"/>
                  </w:rPr>
                  <w:t xml:space="preserve">began writing poems that, in published form, typically included notation for performance.    </w:t>
                </w:r>
              </w:p>
              <w:p w14:paraId="060F7BB2" w14:textId="77777777" w:rsidR="007937FE" w:rsidRPr="005675C7" w:rsidRDefault="007937FE" w:rsidP="007937FE">
                <w:pPr>
                  <w:rPr>
                    <w:rFonts w:cs="Courier"/>
                    <w:lang w:bidi="en-US"/>
                  </w:rPr>
                </w:pPr>
              </w:p>
              <w:p w14:paraId="1B0916C9" w14:textId="185EC150" w:rsidR="007937FE" w:rsidRPr="005675C7" w:rsidRDefault="007937FE" w:rsidP="007937FE">
                <w:r w:rsidRPr="00D37F1F">
                  <w:rPr>
                    <w:rFonts w:cs="Courier"/>
                    <w:lang w:bidi="en-US"/>
                  </w:rPr>
                  <w:t>In 1943-1947, Keita spent two years working as an elementary school teacher in Senegal followed by another</w:t>
                </w:r>
                <w:r w:rsidR="005C2D2F">
                  <w:rPr>
                    <w:rFonts w:cs="Courier"/>
                    <w:lang w:bidi="en-US"/>
                  </w:rPr>
                  <w:t xml:space="preserve"> year</w:t>
                </w:r>
                <w:r w:rsidRPr="00D37F1F">
                  <w:rPr>
                    <w:rFonts w:cs="Courier"/>
                    <w:lang w:bidi="en-US"/>
                  </w:rPr>
                  <w:t xml:space="preserve"> devoted to taking the </w:t>
                </w:r>
                <w:proofErr w:type="spellStart"/>
                <w:r w:rsidRPr="00D37F1F">
                  <w:rPr>
                    <w:rFonts w:cs="Courier"/>
                    <w:i/>
                    <w:lang w:bidi="en-US"/>
                  </w:rPr>
                  <w:t>baccalauréat</w:t>
                </w:r>
                <w:proofErr w:type="spellEnd"/>
                <w:r w:rsidRPr="00D37F1F">
                  <w:rPr>
                    <w:rFonts w:cs="Courier"/>
                    <w:lang w:bidi="en-US"/>
                  </w:rPr>
                  <w:t xml:space="preserve"> exam, which led to a scho</w:t>
                </w:r>
                <w:r w:rsidR="005C2D2F">
                  <w:rPr>
                    <w:rFonts w:cs="Courier"/>
                    <w:lang w:bidi="en-US"/>
                  </w:rPr>
                  <w:t xml:space="preserve">larship to study law in Paris. </w:t>
                </w:r>
                <w:r w:rsidRPr="00D37F1F">
                  <w:rPr>
                    <w:rFonts w:cs="Courier"/>
                    <w:lang w:bidi="en-US"/>
                  </w:rPr>
                  <w:t xml:space="preserve">Upon arrival in the city, Senegalese classmates from </w:t>
                </w:r>
                <w:proofErr w:type="spellStart"/>
                <w:r w:rsidRPr="00D37F1F">
                  <w:rPr>
                    <w:rFonts w:cs="Courier"/>
                    <w:lang w:bidi="en-US"/>
                  </w:rPr>
                  <w:t>Ponty</w:t>
                </w:r>
                <w:proofErr w:type="spellEnd"/>
                <w:r w:rsidRPr="00D37F1F">
                  <w:rPr>
                    <w:rFonts w:cs="Courier"/>
                    <w:lang w:bidi="en-US"/>
                  </w:rPr>
                  <w:t xml:space="preserve"> connected him to the literary-political community surrounding </w:t>
                </w:r>
                <w:proofErr w:type="spellStart"/>
                <w:r w:rsidRPr="00D37F1F">
                  <w:rPr>
                    <w:rFonts w:cs="Courier"/>
                    <w:i/>
                    <w:lang w:bidi="en-US"/>
                  </w:rPr>
                  <w:t>Présence</w:t>
                </w:r>
                <w:proofErr w:type="spellEnd"/>
                <w:r w:rsidRPr="00D37F1F">
                  <w:rPr>
                    <w:rFonts w:cs="Courier"/>
                    <w:i/>
                    <w:lang w:bidi="en-US"/>
                  </w:rPr>
                  <w:t xml:space="preserve"> </w:t>
                </w:r>
                <w:proofErr w:type="spellStart"/>
                <w:r w:rsidRPr="00D37F1F">
                  <w:rPr>
                    <w:rFonts w:cs="Courier"/>
                    <w:i/>
                    <w:lang w:bidi="en-US"/>
                  </w:rPr>
                  <w:t>Africaine</w:t>
                </w:r>
                <w:proofErr w:type="spellEnd"/>
                <w:r w:rsidR="005C2D2F">
                  <w:rPr>
                    <w:rFonts w:cs="Courier"/>
                    <w:lang w:bidi="en-US"/>
                  </w:rPr>
                  <w:t xml:space="preserve">. </w:t>
                </w:r>
                <w:r w:rsidRPr="00D37F1F">
                  <w:rPr>
                    <w:rFonts w:cs="Courier"/>
                    <w:lang w:bidi="en-US"/>
                  </w:rPr>
                  <w:t>His writings began app</w:t>
                </w:r>
                <w:r w:rsidR="005C2D2F">
                  <w:rPr>
                    <w:rFonts w:cs="Courier"/>
                    <w:lang w:bidi="en-US"/>
                  </w:rPr>
                  <w:t xml:space="preserve">earing in the journal in 1948. </w:t>
                </w:r>
                <w:r w:rsidRPr="00D37F1F">
                  <w:rPr>
                    <w:rFonts w:cs="Courier"/>
                    <w:lang w:bidi="en-US"/>
                  </w:rPr>
                  <w:t>Four years later, publication of a poetry collection broadened his renown, but the colonial government banned the book as subversive a</w:t>
                </w:r>
                <w:r w:rsidR="005C2D2F">
                  <w:rPr>
                    <w:rFonts w:cs="Courier"/>
                    <w:lang w:bidi="en-US"/>
                  </w:rPr>
                  <w:t>nd revoked his law scholarship.</w:t>
                </w:r>
                <w:r w:rsidRPr="00D37F1F">
                  <w:rPr>
                    <w:rFonts w:cs="Courier"/>
                    <w:lang w:bidi="en-US"/>
                  </w:rPr>
                  <w:t xml:space="preserve"> Keita then transformed his Paris-based theatre troupe, Le </w:t>
                </w:r>
                <w:proofErr w:type="spellStart"/>
                <w:r w:rsidRPr="00D37F1F">
                  <w:rPr>
                    <w:rFonts w:cs="Courier"/>
                    <w:lang w:bidi="en-US"/>
                  </w:rPr>
                  <w:t>Théâtre</w:t>
                </w:r>
                <w:proofErr w:type="spellEnd"/>
                <w:r w:rsidRPr="00D37F1F">
                  <w:rPr>
                    <w:rFonts w:cs="Courier"/>
                    <w:lang w:bidi="en-US"/>
                  </w:rPr>
                  <w:t xml:space="preserve"> </w:t>
                </w:r>
                <w:proofErr w:type="spellStart"/>
                <w:r w:rsidRPr="00D37F1F">
                  <w:rPr>
                    <w:rFonts w:cs="Courier"/>
                    <w:lang w:bidi="en-US"/>
                  </w:rPr>
                  <w:t>Africain</w:t>
                </w:r>
                <w:proofErr w:type="spellEnd"/>
                <w:r w:rsidRPr="00D37F1F">
                  <w:rPr>
                    <w:rFonts w:cs="Courier"/>
                    <w:lang w:bidi="en-US"/>
                  </w:rPr>
                  <w:t xml:space="preserve"> (founded in 1949), into a dance company, Les Ballets </w:t>
                </w:r>
                <w:proofErr w:type="spellStart"/>
                <w:r w:rsidRPr="00D37F1F">
                  <w:rPr>
                    <w:rFonts w:cs="Courier"/>
                    <w:lang w:bidi="en-US"/>
                  </w:rPr>
                  <w:t>Africains</w:t>
                </w:r>
                <w:proofErr w:type="spellEnd"/>
                <w:r w:rsidRPr="00D37F1F">
                  <w:rPr>
                    <w:rFonts w:cs="Courier"/>
                    <w:lang w:bidi="en-US"/>
                  </w:rPr>
                  <w:t xml:space="preserve">, which debuted at the </w:t>
                </w:r>
                <w:proofErr w:type="spellStart"/>
                <w:r w:rsidRPr="00D37F1F">
                  <w:rPr>
                    <w:rFonts w:cs="Courier"/>
                    <w:lang w:bidi="en-US"/>
                  </w:rPr>
                  <w:t>Théâtre</w:t>
                </w:r>
                <w:proofErr w:type="spellEnd"/>
                <w:r w:rsidR="005C2D2F">
                  <w:rPr>
                    <w:rFonts w:cs="Courier"/>
                    <w:lang w:bidi="en-US"/>
                  </w:rPr>
                  <w:t xml:space="preserve"> de </w:t>
                </w:r>
                <w:proofErr w:type="spellStart"/>
                <w:r w:rsidR="005C2D2F">
                  <w:rPr>
                    <w:rFonts w:cs="Courier"/>
                    <w:lang w:bidi="en-US"/>
                  </w:rPr>
                  <w:t>l’Étoile</w:t>
                </w:r>
                <w:proofErr w:type="spellEnd"/>
                <w:r w:rsidR="005C2D2F">
                  <w:rPr>
                    <w:rFonts w:cs="Courier"/>
                    <w:lang w:bidi="en-US"/>
                  </w:rPr>
                  <w:t xml:space="preserve"> in November 1952. </w:t>
                </w:r>
                <w:r w:rsidRPr="00D37F1F">
                  <w:rPr>
                    <w:rFonts w:cs="Courier"/>
                    <w:lang w:bidi="en-US"/>
                  </w:rPr>
                  <w:t>It became the first African-led performance comp</w:t>
                </w:r>
                <w:r w:rsidR="005C2D2F">
                  <w:rPr>
                    <w:rFonts w:cs="Courier"/>
                    <w:lang w:bidi="en-US"/>
                  </w:rPr>
                  <w:t xml:space="preserve">any to tour on a global scale. </w:t>
                </w:r>
                <w:r w:rsidRPr="00D37F1F">
                  <w:rPr>
                    <w:rFonts w:cs="Courier"/>
                    <w:lang w:bidi="en-US"/>
                  </w:rPr>
                  <w:t>Comprised mostly of students from West Africa and the Caribbean, the company’s producti</w:t>
                </w:r>
                <w:r w:rsidR="000426A1">
                  <w:rPr>
                    <w:rFonts w:cs="Courier"/>
                    <w:lang w:bidi="en-US"/>
                  </w:rPr>
                  <w:t xml:space="preserve">on synthesized diverse elements – </w:t>
                </w:r>
                <w:r w:rsidRPr="00D37F1F">
                  <w:rPr>
                    <w:rFonts w:cs="Courier"/>
                    <w:lang w:bidi="en-US"/>
                  </w:rPr>
                  <w:t>adaptations of music and dance forms from a range of traditions, as well as theatre and po</w:t>
                </w:r>
                <w:r w:rsidR="000426A1">
                  <w:rPr>
                    <w:rFonts w:cs="Courier"/>
                    <w:lang w:bidi="en-US"/>
                  </w:rPr>
                  <w:t xml:space="preserve">etry forms originating at </w:t>
                </w:r>
                <w:proofErr w:type="spellStart"/>
                <w:r w:rsidR="000426A1">
                  <w:rPr>
                    <w:rFonts w:cs="Courier"/>
                    <w:lang w:bidi="en-US"/>
                  </w:rPr>
                  <w:t>Ponty</w:t>
                </w:r>
                <w:proofErr w:type="spellEnd"/>
                <w:r w:rsidR="000426A1">
                  <w:rPr>
                    <w:rFonts w:cs="Courier"/>
                    <w:lang w:bidi="en-US"/>
                  </w:rPr>
                  <w:t xml:space="preserve"> – </w:t>
                </w:r>
                <w:r w:rsidRPr="00D37F1F">
                  <w:rPr>
                    <w:rFonts w:cs="Courier"/>
                    <w:lang w:bidi="en-US"/>
                  </w:rPr>
                  <w:t>under the rubric of ‘Afr</w:t>
                </w:r>
                <w:r w:rsidR="000426A1">
                  <w:rPr>
                    <w:rFonts w:cs="Courier"/>
                    <w:lang w:bidi="en-US"/>
                  </w:rPr>
                  <w:t xml:space="preserve">ican’ culture. </w:t>
                </w:r>
                <w:r w:rsidRPr="00D37F1F">
                  <w:rPr>
                    <w:rFonts w:cs="Courier"/>
                    <w:lang w:bidi="en-US"/>
                  </w:rPr>
                  <w:t xml:space="preserve">As of 1954, Keita’s troupe had visited </w:t>
                </w:r>
                <w:r w:rsidRPr="00D37F1F">
                  <w:t xml:space="preserve">170 European cities and taken on a manager, Gérard </w:t>
                </w:r>
                <w:proofErr w:type="spellStart"/>
                <w:r w:rsidRPr="00D37F1F">
                  <w:t>Sayaret</w:t>
                </w:r>
                <w:proofErr w:type="spellEnd"/>
                <w:r w:rsidRPr="00D37F1F">
                  <w:t>, who launched a 1955 tour of French West Africa with the added purpose of recruiting professional talent. The company’s roster was thus renewed for touring in Western Europe, West Africa, Yugoslavia, Turkey, South America, Israel, and North America in 1956-1959.</w:t>
                </w:r>
              </w:p>
              <w:p w14:paraId="46BBDC8F" w14:textId="77777777" w:rsidR="007937FE" w:rsidRPr="005675C7" w:rsidRDefault="007937FE" w:rsidP="007937FE"/>
              <w:p w14:paraId="300934FD" w14:textId="0AF69E4B" w:rsidR="007937FE" w:rsidRPr="005675C7" w:rsidRDefault="007937FE" w:rsidP="007937FE">
                <w:r w:rsidRPr="00D37F1F">
                  <w:t>By late 1956, however, Keita had returned to Guinea to serve as Minister of the Interior, in which capacity he abolished traditional chieftaincy, preparing Guinea to win independ</w:t>
                </w:r>
                <w:r w:rsidR="000426A1">
                  <w:t xml:space="preserve">ence in 1958 under </w:t>
                </w:r>
                <w:proofErr w:type="spellStart"/>
                <w:r w:rsidR="000426A1">
                  <w:t>Sékou</w:t>
                </w:r>
                <w:proofErr w:type="spellEnd"/>
                <w:r w:rsidR="000426A1">
                  <w:t xml:space="preserve"> </w:t>
                </w:r>
                <w:proofErr w:type="spellStart"/>
                <w:r w:rsidR="000426A1">
                  <w:t>Touré</w:t>
                </w:r>
                <w:proofErr w:type="spellEnd"/>
                <w:r w:rsidR="000426A1">
                  <w:t>.</w:t>
                </w:r>
                <w:r w:rsidRPr="00D37F1F">
                  <w:t xml:space="preserve"> In the years that followed, Keita helped to design a national arts system wherein each village and city neighbourhood created performance troupes to compete in local, reg</w:t>
                </w:r>
                <w:r w:rsidR="000426A1">
                  <w:t xml:space="preserve">ional, and national festivals. Within this system – </w:t>
                </w:r>
                <w:r w:rsidRPr="00D37F1F">
                  <w:t xml:space="preserve">which effectively nationalized and modernized traditional artistic practices by </w:t>
                </w:r>
                <w:r w:rsidR="000426A1">
                  <w:t xml:space="preserve">putting them on stage – </w:t>
                </w:r>
                <w:r w:rsidRPr="00D37F1F">
                  <w:t>government-appointed judges identified and recruited the country’s most promising artists for service to a few national ensembles that toured widely as ‘am</w:t>
                </w:r>
                <w:r w:rsidR="000426A1">
                  <w:t xml:space="preserve">bassadors’ of Guinean culture. </w:t>
                </w:r>
                <w:r w:rsidRPr="00D37F1F">
                  <w:t xml:space="preserve">In 1960, Les Ballets </w:t>
                </w:r>
                <w:proofErr w:type="spellStart"/>
                <w:r w:rsidRPr="00D37F1F">
                  <w:t>Africains</w:t>
                </w:r>
                <w:proofErr w:type="spellEnd"/>
                <w:r w:rsidRPr="00D37F1F">
                  <w:t xml:space="preserve"> became Guinea’s national ballet. The Ballet National de </w:t>
                </w:r>
                <w:proofErr w:type="spellStart"/>
                <w:r w:rsidRPr="00D37F1F">
                  <w:t>l’Armée</w:t>
                </w:r>
                <w:proofErr w:type="spellEnd"/>
                <w:r w:rsidRPr="00D37F1F">
                  <w:t xml:space="preserve"> (also Keita’s creation) and the Ballet National </w:t>
                </w:r>
                <w:proofErr w:type="spellStart"/>
                <w:r w:rsidRPr="00D37F1F">
                  <w:t>Djoliba</w:t>
                </w:r>
                <w:proofErr w:type="spellEnd"/>
                <w:r w:rsidRPr="00D37F1F">
                  <w:t xml:space="preserve"> emerged in subsequent years.  </w:t>
                </w:r>
              </w:p>
              <w:p w14:paraId="6C429BFC" w14:textId="77777777" w:rsidR="007937FE" w:rsidRPr="005675C7" w:rsidRDefault="007937FE" w:rsidP="007937FE"/>
              <w:p w14:paraId="531411DD" w14:textId="565C9C73" w:rsidR="007937FE" w:rsidRPr="00474B31" w:rsidRDefault="007937FE" w:rsidP="007937FE">
                <w:r w:rsidRPr="00D37F1F">
                  <w:t xml:space="preserve">During the late-1960s, </w:t>
                </w:r>
                <w:proofErr w:type="spellStart"/>
                <w:r w:rsidRPr="00D37F1F">
                  <w:t>Sékou</w:t>
                </w:r>
                <w:proofErr w:type="spellEnd"/>
                <w:r w:rsidRPr="00D37F1F">
                  <w:t xml:space="preserve"> </w:t>
                </w:r>
                <w:proofErr w:type="spellStart"/>
                <w:r w:rsidRPr="00D37F1F">
                  <w:t>Touré</w:t>
                </w:r>
                <w:proofErr w:type="spellEnd"/>
                <w:r w:rsidRPr="00D37F1F">
                  <w:t xml:space="preserve"> came to feel threatened by Keita’s renown in Guinea and abroad.  Although Keita had continued to support </w:t>
                </w:r>
                <w:proofErr w:type="spellStart"/>
                <w:r w:rsidRPr="00D37F1F">
                  <w:t>Touré</w:t>
                </w:r>
                <w:proofErr w:type="spellEnd"/>
                <w:r w:rsidRPr="00D37F1F">
                  <w:t xml:space="preserve">, he was arrested on March 21, 1969, and detained in the Camp </w:t>
                </w:r>
                <w:proofErr w:type="spellStart"/>
                <w:r w:rsidRPr="00D37F1F">
                  <w:t>Boiro</w:t>
                </w:r>
                <w:proofErr w:type="spellEnd"/>
                <w:r w:rsidRPr="00D37F1F">
                  <w:t xml:space="preserve"> prison</w:t>
                </w:r>
                <w:r w:rsidR="000426A1">
                  <w:t>,</w:t>
                </w:r>
                <w:r w:rsidRPr="00D37F1F">
                  <w:t xml:space="preserve"> where he died.</w:t>
                </w:r>
              </w:p>
              <w:p w14:paraId="43FE3263" w14:textId="77777777" w:rsidR="007937FE" w:rsidRPr="005675C7" w:rsidRDefault="007937FE" w:rsidP="007937FE">
                <w:pPr>
                  <w:rPr>
                    <w:rFonts w:cs="Courier"/>
                    <w:lang w:bidi="en-US"/>
                  </w:rPr>
                </w:pPr>
              </w:p>
              <w:p w14:paraId="09DFD769" w14:textId="1205654C" w:rsidR="007937FE" w:rsidRPr="005D0649" w:rsidRDefault="005D0649" w:rsidP="005D0649">
                <w:pPr>
                  <w:pStyle w:val="Heading1"/>
                  <w:outlineLvl w:val="0"/>
                </w:pPr>
                <w:r>
                  <w:rPr>
                    <w:rFonts w:cs="Courier"/>
                    <w:lang w:bidi="en-US"/>
                  </w:rPr>
                  <w:t>Se</w:t>
                </w:r>
                <w:r w:rsidR="00474B31">
                  <w:t>lected List of Works:</w:t>
                </w:r>
              </w:p>
              <w:p w14:paraId="6B5789A5" w14:textId="0A7C61F1" w:rsidR="007937FE" w:rsidRPr="005675C7" w:rsidRDefault="007937FE" w:rsidP="007937FE">
                <w:pPr>
                  <w:widowControl w:val="0"/>
                  <w:autoSpaceDE w:val="0"/>
                  <w:autoSpaceDN w:val="0"/>
                  <w:adjustRightInd w:val="0"/>
                  <w:ind w:left="720" w:right="-720" w:hanging="720"/>
                  <w:rPr>
                    <w:rFonts w:cs="Times New Roman"/>
                  </w:rPr>
                </w:pPr>
                <w:r w:rsidRPr="00D37F1F">
                  <w:rPr>
                    <w:rFonts w:cs="Times New Roman"/>
                  </w:rPr>
                  <w:t>‘</w:t>
                </w:r>
                <w:proofErr w:type="spellStart"/>
                <w:r w:rsidRPr="00D37F1F">
                  <w:rPr>
                    <w:rFonts w:cs="Times New Roman"/>
                  </w:rPr>
                  <w:t>Etrange</w:t>
                </w:r>
                <w:proofErr w:type="spellEnd"/>
                <w:r w:rsidRPr="00D37F1F">
                  <w:rPr>
                    <w:rFonts w:cs="Times New Roman"/>
                  </w:rPr>
                  <w:t xml:space="preserve"> Destin—Minuit’</w:t>
                </w:r>
                <w:r w:rsidR="005D0649">
                  <w:rPr>
                    <w:rFonts w:cs="Times New Roman"/>
                  </w:rPr>
                  <w:t xml:space="preserve"> (1948)</w:t>
                </w:r>
                <w:r w:rsidRPr="00D37F1F">
                  <w:rPr>
                    <w:rFonts w:cs="Times New Roman"/>
                  </w:rPr>
                  <w:t xml:space="preserve"> </w:t>
                </w:r>
              </w:p>
              <w:p w14:paraId="1848691E" w14:textId="7C9DB4F0" w:rsidR="007937FE" w:rsidRPr="005675C7" w:rsidRDefault="007937FE" w:rsidP="007937FE">
                <w:pPr>
                  <w:widowControl w:val="0"/>
                  <w:autoSpaceDE w:val="0"/>
                  <w:autoSpaceDN w:val="0"/>
                  <w:adjustRightInd w:val="0"/>
                  <w:ind w:right="-720"/>
                  <w:rPr>
                    <w:rFonts w:cs="Times New Roman"/>
                  </w:rPr>
                </w:pPr>
                <w:r w:rsidRPr="00D37F1F">
                  <w:rPr>
                    <w:rFonts w:cs="Times New Roman"/>
                  </w:rPr>
                  <w:t xml:space="preserve">‘Chansons Du </w:t>
                </w:r>
                <w:proofErr w:type="spellStart"/>
                <w:r w:rsidRPr="00D37F1F">
                  <w:rPr>
                    <w:rFonts w:cs="Times New Roman"/>
                  </w:rPr>
                  <w:t>Dioliba</w:t>
                </w:r>
                <w:proofErr w:type="spellEnd"/>
                <w:r w:rsidRPr="00D37F1F">
                  <w:rPr>
                    <w:rFonts w:cs="Times New Roman"/>
                  </w:rPr>
                  <w:t>’</w:t>
                </w:r>
                <w:r w:rsidR="005D0649">
                  <w:rPr>
                    <w:rFonts w:cs="Times New Roman"/>
                  </w:rPr>
                  <w:t xml:space="preserve"> (1948)</w:t>
                </w:r>
              </w:p>
              <w:p w14:paraId="5D5EF5F0" w14:textId="5C6D84D8" w:rsidR="007937FE" w:rsidRPr="005675C7" w:rsidRDefault="005D0649" w:rsidP="007937FE">
                <w:pPr>
                  <w:widowControl w:val="0"/>
                  <w:autoSpaceDE w:val="0"/>
                  <w:autoSpaceDN w:val="0"/>
                  <w:adjustRightInd w:val="0"/>
                  <w:ind w:right="-720"/>
                  <w:rPr>
                    <w:rFonts w:cs="Times New Roman"/>
                  </w:rPr>
                </w:pPr>
                <w:r>
                  <w:rPr>
                    <w:rFonts w:cs="Times New Roman"/>
                  </w:rPr>
                  <w:t xml:space="preserve">‘La </w:t>
                </w:r>
                <w:proofErr w:type="spellStart"/>
                <w:r>
                  <w:rPr>
                    <w:rFonts w:cs="Times New Roman"/>
                  </w:rPr>
                  <w:t>Moisson</w:t>
                </w:r>
                <w:proofErr w:type="spellEnd"/>
                <w:r>
                  <w:rPr>
                    <w:rFonts w:cs="Times New Roman"/>
                  </w:rPr>
                  <w:t>’ (1949)</w:t>
                </w:r>
              </w:p>
              <w:p w14:paraId="1F0DED9A" w14:textId="1782232B" w:rsidR="007937FE" w:rsidRPr="005675C7" w:rsidRDefault="007937FE" w:rsidP="007937FE">
                <w:pPr>
                  <w:widowControl w:val="0"/>
                  <w:autoSpaceDE w:val="0"/>
                  <w:autoSpaceDN w:val="0"/>
                  <w:adjustRightInd w:val="0"/>
                  <w:ind w:right="-720"/>
                  <w:rPr>
                    <w:rFonts w:cs="Times New Roman"/>
                  </w:rPr>
                </w:pPr>
                <w:proofErr w:type="spellStart"/>
                <w:r w:rsidRPr="00D37F1F">
                  <w:rPr>
                    <w:rFonts w:cs="Times New Roman"/>
                    <w:i/>
                    <w:iCs/>
                  </w:rPr>
                  <w:t>Poèmes</w:t>
                </w:r>
                <w:proofErr w:type="spellEnd"/>
                <w:r w:rsidRPr="00D37F1F">
                  <w:rPr>
                    <w:rFonts w:cs="Times New Roman"/>
                    <w:i/>
                    <w:iCs/>
                  </w:rPr>
                  <w:t xml:space="preserve"> </w:t>
                </w:r>
                <w:proofErr w:type="spellStart"/>
                <w:r w:rsidRPr="00D37F1F">
                  <w:rPr>
                    <w:rFonts w:cs="Times New Roman"/>
                    <w:i/>
                    <w:iCs/>
                  </w:rPr>
                  <w:t>africains</w:t>
                </w:r>
                <w:proofErr w:type="spellEnd"/>
                <w:r w:rsidR="005D0649">
                  <w:rPr>
                    <w:rFonts w:cs="Times New Roman"/>
                  </w:rPr>
                  <w:t xml:space="preserve"> (1950)</w:t>
                </w:r>
              </w:p>
              <w:p w14:paraId="7460F89F" w14:textId="5338660E" w:rsidR="007937FE" w:rsidRPr="005675C7" w:rsidRDefault="007937FE" w:rsidP="007937FE">
                <w:pPr>
                  <w:widowControl w:val="0"/>
                  <w:autoSpaceDE w:val="0"/>
                  <w:autoSpaceDN w:val="0"/>
                  <w:adjustRightInd w:val="0"/>
                  <w:ind w:right="-720"/>
                  <w:rPr>
                    <w:rFonts w:cs="Times New Roman"/>
                  </w:rPr>
                </w:pPr>
                <w:r w:rsidRPr="00D37F1F">
                  <w:rPr>
                    <w:rFonts w:cs="Times New Roman"/>
                  </w:rPr>
                  <w:t xml:space="preserve">‘Aube </w:t>
                </w:r>
                <w:proofErr w:type="spellStart"/>
                <w:r w:rsidRPr="00D37F1F">
                  <w:rPr>
                    <w:rFonts w:cs="Times New Roman"/>
                  </w:rPr>
                  <w:t>africaine</w:t>
                </w:r>
                <w:proofErr w:type="spellEnd"/>
                <w:r w:rsidRPr="00D37F1F">
                  <w:rPr>
                    <w:rFonts w:cs="Times New Roman"/>
                  </w:rPr>
                  <w:t xml:space="preserve">’ / ‘Noël de </w:t>
                </w:r>
                <w:proofErr w:type="spellStart"/>
                <w:r w:rsidRPr="00D37F1F">
                  <w:rPr>
                    <w:rFonts w:cs="Times New Roman"/>
                  </w:rPr>
                  <w:t>mon</w:t>
                </w:r>
                <w:proofErr w:type="spellEnd"/>
                <w:r w:rsidRPr="00D37F1F">
                  <w:rPr>
                    <w:rFonts w:cs="Times New Roman"/>
                  </w:rPr>
                  <w:t xml:space="preserve"> </w:t>
                </w:r>
                <w:proofErr w:type="spellStart"/>
                <w:r w:rsidRPr="00D37F1F">
                  <w:rPr>
                    <w:rFonts w:cs="Times New Roman"/>
                  </w:rPr>
                  <w:t>enfance</w:t>
                </w:r>
                <w:proofErr w:type="spellEnd"/>
                <w:r w:rsidRPr="00D37F1F">
                  <w:rPr>
                    <w:rFonts w:cs="Times New Roman"/>
                  </w:rPr>
                  <w:t>’</w:t>
                </w:r>
                <w:r w:rsidR="005D0649">
                  <w:rPr>
                    <w:rFonts w:cs="Times New Roman"/>
                  </w:rPr>
                  <w:t xml:space="preserve"> (1951)</w:t>
                </w:r>
              </w:p>
              <w:p w14:paraId="472ED722" w14:textId="04CAC84C" w:rsidR="007937FE" w:rsidRPr="005675C7" w:rsidRDefault="007937FE" w:rsidP="007937FE">
                <w:pPr>
                  <w:widowControl w:val="0"/>
                  <w:autoSpaceDE w:val="0"/>
                  <w:autoSpaceDN w:val="0"/>
                  <w:adjustRightInd w:val="0"/>
                  <w:ind w:right="-720"/>
                  <w:rPr>
                    <w:rFonts w:cs="Times New Roman"/>
                  </w:rPr>
                </w:pPr>
                <w:r w:rsidRPr="00D37F1F">
                  <w:rPr>
                    <w:rFonts w:cs="Times New Roman"/>
                    <w:i/>
                    <w:iCs/>
                  </w:rPr>
                  <w:t xml:space="preserve">Le Maître </w:t>
                </w:r>
                <w:proofErr w:type="spellStart"/>
                <w:r w:rsidRPr="00D37F1F">
                  <w:rPr>
                    <w:rFonts w:cs="Times New Roman"/>
                    <w:i/>
                    <w:iCs/>
                  </w:rPr>
                  <w:t>d’école</w:t>
                </w:r>
                <w:proofErr w:type="spellEnd"/>
                <w:r w:rsidRPr="00D37F1F">
                  <w:rPr>
                    <w:rFonts w:cs="Times New Roman"/>
                    <w:i/>
                    <w:iCs/>
                  </w:rPr>
                  <w:t xml:space="preserve">, </w:t>
                </w:r>
                <w:proofErr w:type="spellStart"/>
                <w:r w:rsidRPr="00D37F1F">
                  <w:rPr>
                    <w:rFonts w:cs="Times New Roman"/>
                    <w:i/>
                    <w:iCs/>
                  </w:rPr>
                  <w:t>suivi</w:t>
                </w:r>
                <w:proofErr w:type="spellEnd"/>
                <w:r w:rsidRPr="00D37F1F">
                  <w:rPr>
                    <w:rFonts w:cs="Times New Roman"/>
                    <w:i/>
                    <w:iCs/>
                  </w:rPr>
                  <w:t xml:space="preserve"> de Minuit</w:t>
                </w:r>
                <w:r w:rsidR="005D0649">
                  <w:rPr>
                    <w:rFonts w:cs="Times New Roman"/>
                  </w:rPr>
                  <w:t xml:space="preserve"> (1952)</w:t>
                </w:r>
              </w:p>
              <w:p w14:paraId="6B00186D" w14:textId="026C5076" w:rsidR="007937FE" w:rsidRPr="005675C7" w:rsidRDefault="007937FE" w:rsidP="007937FE">
                <w:pPr>
                  <w:widowControl w:val="0"/>
                  <w:autoSpaceDE w:val="0"/>
                  <w:autoSpaceDN w:val="0"/>
                  <w:adjustRightInd w:val="0"/>
                  <w:ind w:left="720" w:right="-720" w:hanging="720"/>
                  <w:rPr>
                    <w:rFonts w:cs="Times New Roman"/>
                  </w:rPr>
                </w:pPr>
                <w:r w:rsidRPr="00D37F1F">
                  <w:rPr>
                    <w:rFonts w:cs="Times New Roman"/>
                  </w:rPr>
                  <w:t>‘</w:t>
                </w:r>
                <w:proofErr w:type="spellStart"/>
                <w:r w:rsidRPr="00D37F1F">
                  <w:rPr>
                    <w:rFonts w:cs="Times New Roman"/>
                  </w:rPr>
                  <w:t>Préface</w:t>
                </w:r>
                <w:proofErr w:type="spellEnd"/>
                <w:r w:rsidRPr="00D37F1F">
                  <w:rPr>
                    <w:rFonts w:cs="Times New Roman"/>
                  </w:rPr>
                  <w:t xml:space="preserve">’ in M. </w:t>
                </w:r>
                <w:proofErr w:type="spellStart"/>
                <w:r w:rsidRPr="00D37F1F">
                  <w:rPr>
                    <w:rFonts w:cs="Times New Roman"/>
                  </w:rPr>
                  <w:t>Huet</w:t>
                </w:r>
                <w:proofErr w:type="spellEnd"/>
                <w:r w:rsidRPr="00D37F1F">
                  <w:rPr>
                    <w:rFonts w:cs="Times New Roman"/>
                  </w:rPr>
                  <w:t xml:space="preserve">, </w:t>
                </w:r>
                <w:r w:rsidRPr="00D37F1F">
                  <w:rPr>
                    <w:rFonts w:cs="Times New Roman"/>
                    <w:i/>
                    <w:iCs/>
                  </w:rPr>
                  <w:t xml:space="preserve">Les </w:t>
                </w:r>
                <w:proofErr w:type="spellStart"/>
                <w:r w:rsidRPr="00D37F1F">
                  <w:rPr>
                    <w:rFonts w:cs="Times New Roman"/>
                    <w:i/>
                    <w:iCs/>
                  </w:rPr>
                  <w:t>hommes</w:t>
                </w:r>
                <w:proofErr w:type="spellEnd"/>
                <w:r w:rsidRPr="00D37F1F">
                  <w:rPr>
                    <w:rFonts w:cs="Times New Roman"/>
                    <w:i/>
                    <w:iCs/>
                  </w:rPr>
                  <w:t xml:space="preserve"> de la </w:t>
                </w:r>
                <w:proofErr w:type="spellStart"/>
                <w:r w:rsidRPr="00D37F1F">
                  <w:rPr>
                    <w:rFonts w:cs="Times New Roman"/>
                    <w:i/>
                    <w:iCs/>
                  </w:rPr>
                  <w:t>danse</w:t>
                </w:r>
                <w:proofErr w:type="spellEnd"/>
                <w:r w:rsidR="005D0649">
                  <w:rPr>
                    <w:rFonts w:cs="Times New Roman"/>
                  </w:rPr>
                  <w:t xml:space="preserve"> (1954)</w:t>
                </w:r>
              </w:p>
              <w:p w14:paraId="7DB60F12" w14:textId="012F3736" w:rsidR="007937FE" w:rsidRPr="005675C7" w:rsidRDefault="007937FE" w:rsidP="007937FE">
                <w:pPr>
                  <w:widowControl w:val="0"/>
                  <w:autoSpaceDE w:val="0"/>
                  <w:autoSpaceDN w:val="0"/>
                  <w:adjustRightInd w:val="0"/>
                  <w:ind w:left="720" w:right="-720" w:hanging="720"/>
                  <w:rPr>
                    <w:rFonts w:cs="Times New Roman"/>
                  </w:rPr>
                </w:pPr>
                <w:r w:rsidRPr="00D37F1F">
                  <w:rPr>
                    <w:rFonts w:cs="Times New Roman"/>
                  </w:rPr>
                  <w:t>‘African Dance and the Stage = L</w:t>
                </w:r>
                <w:r w:rsidR="005D0649">
                  <w:rPr>
                    <w:rFonts w:cs="Times New Roman"/>
                  </w:rPr>
                  <w:t xml:space="preserve">a </w:t>
                </w:r>
                <w:proofErr w:type="spellStart"/>
                <w:r w:rsidR="005D0649">
                  <w:rPr>
                    <w:rFonts w:cs="Times New Roman"/>
                  </w:rPr>
                  <w:t>Danse</w:t>
                </w:r>
                <w:proofErr w:type="spellEnd"/>
                <w:r w:rsidR="005D0649">
                  <w:rPr>
                    <w:rFonts w:cs="Times New Roman"/>
                  </w:rPr>
                  <w:t xml:space="preserve"> </w:t>
                </w:r>
                <w:proofErr w:type="spellStart"/>
                <w:r w:rsidR="005D0649">
                  <w:rPr>
                    <w:rFonts w:cs="Times New Roman"/>
                  </w:rPr>
                  <w:t>africaine</w:t>
                </w:r>
                <w:proofErr w:type="spellEnd"/>
                <w:r w:rsidR="005D0649">
                  <w:rPr>
                    <w:rFonts w:cs="Times New Roman"/>
                  </w:rPr>
                  <w:t xml:space="preserve"> et la scène’ (1958)</w:t>
                </w:r>
              </w:p>
              <w:p w14:paraId="4C6D20F2" w14:textId="726825FA" w:rsidR="007937FE" w:rsidRPr="005675C7" w:rsidRDefault="007937FE" w:rsidP="007937FE">
                <w:pPr>
                  <w:widowControl w:val="0"/>
                  <w:autoSpaceDE w:val="0"/>
                  <w:autoSpaceDN w:val="0"/>
                  <w:adjustRightInd w:val="0"/>
                  <w:ind w:right="-720"/>
                  <w:rPr>
                    <w:rFonts w:cs="Times New Roman"/>
                  </w:rPr>
                </w:pPr>
                <w:r w:rsidRPr="00D37F1F">
                  <w:rPr>
                    <w:rFonts w:cs="Times New Roman"/>
                    <w:i/>
                    <w:iCs/>
                  </w:rPr>
                  <w:t xml:space="preserve">Aube </w:t>
                </w:r>
                <w:proofErr w:type="spellStart"/>
                <w:r w:rsidRPr="00D37F1F">
                  <w:rPr>
                    <w:rFonts w:cs="Times New Roman"/>
                    <w:i/>
                    <w:iCs/>
                  </w:rPr>
                  <w:t>africaine</w:t>
                </w:r>
                <w:proofErr w:type="spellEnd"/>
                <w:r w:rsidR="005D0649">
                  <w:rPr>
                    <w:rFonts w:cs="Times New Roman"/>
                  </w:rPr>
                  <w:t xml:space="preserve"> (1965)</w:t>
                </w:r>
              </w:p>
              <w:p w14:paraId="398EDBEC" w14:textId="7C20131B" w:rsidR="003F0D73" w:rsidRPr="00474B31" w:rsidRDefault="007937FE" w:rsidP="00474B31">
                <w:pPr>
                  <w:widowControl w:val="0"/>
                  <w:autoSpaceDE w:val="0"/>
                  <w:autoSpaceDN w:val="0"/>
                  <w:adjustRightInd w:val="0"/>
                  <w:ind w:left="720" w:right="-720" w:hanging="720"/>
                  <w:rPr>
                    <w:rFonts w:cs="Times New Roman"/>
                  </w:rPr>
                </w:pPr>
                <w:r w:rsidRPr="00D37F1F">
                  <w:rPr>
                    <w:rFonts w:cs="Times New Roman"/>
                    <w:i/>
                    <w:iCs/>
                  </w:rPr>
                  <w:lastRenderedPageBreak/>
                  <w:t xml:space="preserve">Aube </w:t>
                </w:r>
                <w:proofErr w:type="spellStart"/>
                <w:r w:rsidRPr="00D37F1F">
                  <w:rPr>
                    <w:rFonts w:cs="Times New Roman"/>
                    <w:i/>
                    <w:iCs/>
                  </w:rPr>
                  <w:t>africaine</w:t>
                </w:r>
                <w:proofErr w:type="spellEnd"/>
                <w:r w:rsidRPr="00D37F1F">
                  <w:rPr>
                    <w:rFonts w:cs="Times New Roman"/>
                    <w:i/>
                    <w:iCs/>
                  </w:rPr>
                  <w:t xml:space="preserve"> et </w:t>
                </w:r>
                <w:proofErr w:type="spellStart"/>
                <w:r w:rsidRPr="00D37F1F">
                  <w:rPr>
                    <w:rFonts w:cs="Times New Roman"/>
                    <w:i/>
                    <w:iCs/>
                  </w:rPr>
                  <w:t>autres</w:t>
                </w:r>
                <w:proofErr w:type="spellEnd"/>
                <w:r w:rsidRPr="00D37F1F">
                  <w:rPr>
                    <w:rFonts w:cs="Times New Roman"/>
                    <w:i/>
                    <w:iCs/>
                  </w:rPr>
                  <w:t xml:space="preserve"> </w:t>
                </w:r>
                <w:proofErr w:type="spellStart"/>
                <w:r w:rsidRPr="00D37F1F">
                  <w:rPr>
                    <w:rFonts w:cs="Times New Roman"/>
                    <w:i/>
                    <w:iCs/>
                  </w:rPr>
                  <w:t>poèmes</w:t>
                </w:r>
                <w:proofErr w:type="spellEnd"/>
                <w:r w:rsidRPr="00D37F1F">
                  <w:rPr>
                    <w:rFonts w:cs="Times New Roman"/>
                    <w:i/>
                    <w:iCs/>
                  </w:rPr>
                  <w:t xml:space="preserve"> </w:t>
                </w:r>
                <w:proofErr w:type="spellStart"/>
                <w:r w:rsidRPr="00D37F1F">
                  <w:rPr>
                    <w:rFonts w:cs="Times New Roman"/>
                    <w:i/>
                    <w:iCs/>
                  </w:rPr>
                  <w:t>africains</w:t>
                </w:r>
                <w:proofErr w:type="spellEnd"/>
                <w:r w:rsidR="005D0649">
                  <w:rPr>
                    <w:rFonts w:cs="Times New Roman"/>
                  </w:rPr>
                  <w:t xml:space="preserve"> (1994)</w:t>
                </w:r>
              </w:p>
            </w:tc>
          </w:sdtContent>
        </w:sdt>
      </w:tr>
      <w:tr w:rsidR="003235A7" w14:paraId="08849BCA" w14:textId="77777777" w:rsidTr="003235A7">
        <w:tc>
          <w:tcPr>
            <w:tcW w:w="9016" w:type="dxa"/>
          </w:tcPr>
          <w:p w14:paraId="3176096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D15BCFF7584B14CB02FEF117068D9B4"/>
              </w:placeholder>
            </w:sdtPr>
            <w:sdtEndPr/>
            <w:sdtContent>
              <w:p w14:paraId="6210ABEC" w14:textId="710FCBE3" w:rsidR="007937FE" w:rsidRDefault="00474B31" w:rsidP="006046DA">
                <w:pPr>
                  <w:widowControl w:val="0"/>
                  <w:autoSpaceDE w:val="0"/>
                  <w:autoSpaceDN w:val="0"/>
                  <w:adjustRightInd w:val="0"/>
                  <w:ind w:left="720" w:right="-720" w:hanging="720"/>
                </w:pPr>
                <w:sdt>
                  <w:sdtPr>
                    <w:id w:val="-256363928"/>
                    <w:citation/>
                  </w:sdtPr>
                  <w:sdtEndPr/>
                  <w:sdtContent>
                    <w:r w:rsidR="006046DA">
                      <w:fldChar w:fldCharType="begin"/>
                    </w:r>
                    <w:r w:rsidR="006046DA">
                      <w:rPr>
                        <w:szCs w:val="20"/>
                        <w:lang w:val="en-US"/>
                      </w:rPr>
                      <w:instrText xml:space="preserve"> CITATION Bal64 \l 1033 </w:instrText>
                    </w:r>
                    <w:r w:rsidR="006046DA">
                      <w:fldChar w:fldCharType="separate"/>
                    </w:r>
                    <w:r w:rsidR="006046DA">
                      <w:rPr>
                        <w:noProof/>
                        <w:szCs w:val="20"/>
                        <w:lang w:val="en-US"/>
                      </w:rPr>
                      <w:t xml:space="preserve"> </w:t>
                    </w:r>
                    <w:r w:rsidR="006046DA" w:rsidRPr="006046DA">
                      <w:rPr>
                        <w:noProof/>
                        <w:szCs w:val="20"/>
                        <w:lang w:val="en-US"/>
                      </w:rPr>
                      <w:t>(Ballets Africains)</w:t>
                    </w:r>
                    <w:r w:rsidR="006046DA">
                      <w:fldChar w:fldCharType="end"/>
                    </w:r>
                  </w:sdtContent>
                </w:sdt>
              </w:p>
              <w:p w14:paraId="740BD98A" w14:textId="77777777" w:rsidR="00474B31" w:rsidRDefault="00474B31" w:rsidP="006046DA">
                <w:pPr>
                  <w:widowControl w:val="0"/>
                  <w:autoSpaceDE w:val="0"/>
                  <w:autoSpaceDN w:val="0"/>
                  <w:adjustRightInd w:val="0"/>
                  <w:ind w:left="720" w:right="-720" w:hanging="720"/>
                </w:pPr>
              </w:p>
              <w:p w14:paraId="746B201B" w14:textId="1A03423A" w:rsidR="006046DA" w:rsidRDefault="00474B31" w:rsidP="006046DA">
                <w:pPr>
                  <w:widowControl w:val="0"/>
                  <w:autoSpaceDE w:val="0"/>
                  <w:autoSpaceDN w:val="0"/>
                  <w:adjustRightInd w:val="0"/>
                  <w:ind w:left="720" w:right="-720" w:hanging="720"/>
                </w:pPr>
                <w:sdt>
                  <w:sdtPr>
                    <w:id w:val="-1105032136"/>
                    <w:citation/>
                  </w:sdtPr>
                  <w:sdtEndPr/>
                  <w:sdtContent>
                    <w:r w:rsidR="006046DA">
                      <w:fldChar w:fldCharType="begin"/>
                    </w:r>
                    <w:r w:rsidR="006046DA">
                      <w:rPr>
                        <w:lang w:val="en-US"/>
                      </w:rPr>
                      <w:instrText xml:space="preserve"> CITATION Coh12 \l 1033 </w:instrText>
                    </w:r>
                    <w:r w:rsidR="006046DA">
                      <w:fldChar w:fldCharType="separate"/>
                    </w:r>
                    <w:r w:rsidR="006046DA">
                      <w:rPr>
                        <w:noProof/>
                        <w:lang w:val="en-US"/>
                      </w:rPr>
                      <w:t>(Cohen)</w:t>
                    </w:r>
                    <w:r w:rsidR="006046DA">
                      <w:fldChar w:fldCharType="end"/>
                    </w:r>
                  </w:sdtContent>
                </w:sdt>
              </w:p>
              <w:p w14:paraId="2FDDF187" w14:textId="77777777" w:rsidR="00474B31" w:rsidRDefault="00474B31" w:rsidP="006046DA">
                <w:pPr>
                  <w:widowControl w:val="0"/>
                  <w:autoSpaceDE w:val="0"/>
                  <w:autoSpaceDN w:val="0"/>
                  <w:adjustRightInd w:val="0"/>
                  <w:ind w:left="720" w:right="-720" w:hanging="720"/>
                </w:pPr>
              </w:p>
              <w:p w14:paraId="0F105929" w14:textId="10FD1FD2" w:rsidR="006046DA" w:rsidRDefault="00474B31" w:rsidP="006046DA">
                <w:pPr>
                  <w:widowControl w:val="0"/>
                  <w:autoSpaceDE w:val="0"/>
                  <w:autoSpaceDN w:val="0"/>
                  <w:adjustRightInd w:val="0"/>
                  <w:ind w:left="720" w:right="-720" w:hanging="720"/>
                </w:pPr>
                <w:sdt>
                  <w:sdtPr>
                    <w:id w:val="1967766432"/>
                    <w:citation/>
                  </w:sdtPr>
                  <w:sdtEndPr/>
                  <w:sdtContent>
                    <w:r w:rsidR="006046DA">
                      <w:fldChar w:fldCharType="begin"/>
                    </w:r>
                    <w:r w:rsidR="006046DA">
                      <w:rPr>
                        <w:lang w:val="en-US"/>
                      </w:rPr>
                      <w:instrText xml:space="preserve"> CITATION Les95 \l 1033 </w:instrText>
                    </w:r>
                    <w:r w:rsidR="006046DA">
                      <w:fldChar w:fldCharType="separate"/>
                    </w:r>
                    <w:r w:rsidR="006046DA">
                      <w:rPr>
                        <w:noProof/>
                        <w:lang w:val="en-US"/>
                      </w:rPr>
                      <w:t>(Fodeba)</w:t>
                    </w:r>
                    <w:r w:rsidR="006046DA">
                      <w:fldChar w:fldCharType="end"/>
                    </w:r>
                  </w:sdtContent>
                </w:sdt>
              </w:p>
              <w:p w14:paraId="41E9D6E6" w14:textId="77777777" w:rsidR="00474B31" w:rsidRDefault="00474B31" w:rsidP="006046DA">
                <w:pPr>
                  <w:widowControl w:val="0"/>
                  <w:autoSpaceDE w:val="0"/>
                  <w:autoSpaceDN w:val="0"/>
                  <w:adjustRightInd w:val="0"/>
                  <w:ind w:left="720" w:right="-720" w:hanging="720"/>
                </w:pPr>
              </w:p>
              <w:p w14:paraId="341778C7" w14:textId="2F6E499A" w:rsidR="006046DA" w:rsidRDefault="00474B31" w:rsidP="006046DA">
                <w:pPr>
                  <w:widowControl w:val="0"/>
                  <w:autoSpaceDE w:val="0"/>
                  <w:autoSpaceDN w:val="0"/>
                  <w:adjustRightInd w:val="0"/>
                  <w:ind w:left="720" w:right="-720" w:hanging="720"/>
                </w:pPr>
                <w:sdt>
                  <w:sdtPr>
                    <w:id w:val="1403339741"/>
                    <w:citation/>
                  </w:sdtPr>
                  <w:sdtEndPr/>
                  <w:sdtContent>
                    <w:r w:rsidR="006046DA">
                      <w:fldChar w:fldCharType="begin"/>
                    </w:r>
                    <w:r w:rsidR="006046DA">
                      <w:rPr>
                        <w:lang w:val="en-US"/>
                      </w:rPr>
                      <w:instrText xml:space="preserve"> CITATION Gla08 \l 1033 </w:instrText>
                    </w:r>
                    <w:r w:rsidR="006046DA">
                      <w:fldChar w:fldCharType="separate"/>
                    </w:r>
                    <w:r w:rsidR="006046DA">
                      <w:rPr>
                        <w:noProof/>
                        <w:lang w:val="en-US"/>
                      </w:rPr>
                      <w:t>(Glaser)</w:t>
                    </w:r>
                    <w:r w:rsidR="006046DA">
                      <w:fldChar w:fldCharType="end"/>
                    </w:r>
                  </w:sdtContent>
                </w:sdt>
              </w:p>
              <w:p w14:paraId="0F2B99FD" w14:textId="77777777" w:rsidR="00474B31" w:rsidRDefault="00474B31" w:rsidP="006046DA">
                <w:pPr>
                  <w:widowControl w:val="0"/>
                  <w:autoSpaceDE w:val="0"/>
                  <w:autoSpaceDN w:val="0"/>
                  <w:adjustRightInd w:val="0"/>
                  <w:ind w:left="720" w:right="-720" w:hanging="720"/>
                </w:pPr>
              </w:p>
              <w:p w14:paraId="040EDB0C" w14:textId="1CE3CFC5" w:rsidR="006046DA" w:rsidRDefault="00474B31" w:rsidP="006046DA">
                <w:pPr>
                  <w:widowControl w:val="0"/>
                  <w:autoSpaceDE w:val="0"/>
                  <w:autoSpaceDN w:val="0"/>
                  <w:adjustRightInd w:val="0"/>
                  <w:ind w:left="720" w:right="-720" w:hanging="720"/>
                </w:pPr>
                <w:sdt>
                  <w:sdtPr>
                    <w:id w:val="690261336"/>
                    <w:citation/>
                  </w:sdtPr>
                  <w:sdtEndPr/>
                  <w:sdtContent>
                    <w:r w:rsidR="006046DA">
                      <w:fldChar w:fldCharType="begin"/>
                    </w:r>
                    <w:r w:rsidR="006046DA">
                      <w:rPr>
                        <w:lang w:val="en-US"/>
                      </w:rPr>
                      <w:instrText xml:space="preserve"> CITATION Ins64 \l 1033 </w:instrText>
                    </w:r>
                    <w:r w:rsidR="006046DA">
                      <w:fldChar w:fldCharType="separate"/>
                    </w:r>
                    <w:r w:rsidR="006046DA">
                      <w:rPr>
                        <w:noProof/>
                        <w:lang w:val="en-US"/>
                      </w:rPr>
                      <w:t>(Institut National de L'audiovisuel)</w:t>
                    </w:r>
                    <w:r w:rsidR="006046DA">
                      <w:fldChar w:fldCharType="end"/>
                    </w:r>
                  </w:sdtContent>
                </w:sdt>
              </w:p>
              <w:p w14:paraId="77B41845" w14:textId="77777777" w:rsidR="00474B31" w:rsidRDefault="00474B31" w:rsidP="006046DA">
                <w:pPr>
                  <w:widowControl w:val="0"/>
                  <w:autoSpaceDE w:val="0"/>
                  <w:autoSpaceDN w:val="0"/>
                  <w:adjustRightInd w:val="0"/>
                  <w:ind w:left="720" w:right="-720" w:hanging="720"/>
                </w:pPr>
              </w:p>
              <w:p w14:paraId="7A0FB279" w14:textId="35E8D788" w:rsidR="006046DA" w:rsidRDefault="00474B31" w:rsidP="006046DA">
                <w:pPr>
                  <w:widowControl w:val="0"/>
                  <w:autoSpaceDE w:val="0"/>
                  <w:autoSpaceDN w:val="0"/>
                  <w:adjustRightInd w:val="0"/>
                  <w:ind w:left="720" w:right="-720" w:hanging="720"/>
                </w:pPr>
                <w:sdt>
                  <w:sdtPr>
                    <w:id w:val="-1881238132"/>
                    <w:citation/>
                  </w:sdtPr>
                  <w:sdtEndPr/>
                  <w:sdtContent>
                    <w:r w:rsidR="006046DA">
                      <w:fldChar w:fldCharType="begin"/>
                    </w:r>
                    <w:r w:rsidR="006046DA">
                      <w:rPr>
                        <w:lang w:val="en-US"/>
                      </w:rPr>
                      <w:instrText xml:space="preserve"> CITATION Ins65 \l 1033 </w:instrText>
                    </w:r>
                    <w:r w:rsidR="006046DA">
                      <w:fldChar w:fldCharType="separate"/>
                    </w:r>
                    <w:r w:rsidR="006046DA">
                      <w:rPr>
                        <w:noProof/>
                        <w:lang w:val="en-US"/>
                      </w:rPr>
                      <w:t>(Institut National de l'audiovisuel)</w:t>
                    </w:r>
                    <w:r w:rsidR="006046DA">
                      <w:fldChar w:fldCharType="end"/>
                    </w:r>
                  </w:sdtContent>
                </w:sdt>
              </w:p>
              <w:p w14:paraId="0E43342F" w14:textId="77777777" w:rsidR="00474B31" w:rsidRDefault="00474B31" w:rsidP="006046DA">
                <w:pPr>
                  <w:widowControl w:val="0"/>
                  <w:autoSpaceDE w:val="0"/>
                  <w:autoSpaceDN w:val="0"/>
                  <w:adjustRightInd w:val="0"/>
                  <w:ind w:left="720" w:right="-720" w:hanging="720"/>
                </w:pPr>
              </w:p>
              <w:p w14:paraId="1A5E4515" w14:textId="0FED177F" w:rsidR="006046DA" w:rsidRDefault="00474B31" w:rsidP="006046DA">
                <w:pPr>
                  <w:widowControl w:val="0"/>
                  <w:autoSpaceDE w:val="0"/>
                  <w:autoSpaceDN w:val="0"/>
                  <w:adjustRightInd w:val="0"/>
                  <w:ind w:left="720" w:right="-720" w:hanging="720"/>
                </w:pPr>
                <w:sdt>
                  <w:sdtPr>
                    <w:id w:val="-1886718681"/>
                    <w:citation/>
                  </w:sdtPr>
                  <w:sdtEndPr/>
                  <w:sdtContent>
                    <w:r w:rsidR="006046DA">
                      <w:fldChar w:fldCharType="begin"/>
                    </w:r>
                    <w:r w:rsidR="006046DA">
                      <w:rPr>
                        <w:lang w:val="en-US"/>
                      </w:rPr>
                      <w:instrText xml:space="preserve"> CITATION Kei94 \l 1033 </w:instrText>
                    </w:r>
                    <w:r w:rsidR="006046DA">
                      <w:fldChar w:fldCharType="separate"/>
                    </w:r>
                    <w:r w:rsidR="006046DA">
                      <w:rPr>
                        <w:noProof/>
                        <w:lang w:val="en-US"/>
                      </w:rPr>
                      <w:t>(Keita and Keita)</w:t>
                    </w:r>
                    <w:r w:rsidR="006046DA">
                      <w:fldChar w:fldCharType="end"/>
                    </w:r>
                  </w:sdtContent>
                </w:sdt>
              </w:p>
              <w:p w14:paraId="7589FF12" w14:textId="77777777" w:rsidR="00474B31" w:rsidRDefault="00474B31" w:rsidP="006046DA">
                <w:pPr>
                  <w:widowControl w:val="0"/>
                  <w:autoSpaceDE w:val="0"/>
                  <w:autoSpaceDN w:val="0"/>
                  <w:adjustRightInd w:val="0"/>
                  <w:ind w:left="720" w:right="-720" w:hanging="720"/>
                </w:pPr>
              </w:p>
              <w:p w14:paraId="5BD88D3D" w14:textId="4D8CE652" w:rsidR="006046DA" w:rsidRDefault="00474B31" w:rsidP="006046DA">
                <w:pPr>
                  <w:widowControl w:val="0"/>
                  <w:autoSpaceDE w:val="0"/>
                  <w:autoSpaceDN w:val="0"/>
                  <w:adjustRightInd w:val="0"/>
                  <w:ind w:left="720" w:right="-720" w:hanging="720"/>
                </w:pPr>
                <w:sdt>
                  <w:sdtPr>
                    <w:id w:val="889619587"/>
                    <w:citation/>
                  </w:sdtPr>
                  <w:sdtEndPr/>
                  <w:sdtContent>
                    <w:r w:rsidR="006046DA">
                      <w:fldChar w:fldCharType="begin"/>
                    </w:r>
                    <w:r w:rsidR="006046DA">
                      <w:rPr>
                        <w:lang w:val="en-US"/>
                      </w:rPr>
                      <w:instrText xml:space="preserve"> CITATION Mil90 \l 1033 </w:instrText>
                    </w:r>
                    <w:r w:rsidR="006046DA">
                      <w:fldChar w:fldCharType="separate"/>
                    </w:r>
                    <w:r w:rsidR="006046DA">
                      <w:rPr>
                        <w:noProof/>
                        <w:lang w:val="en-US"/>
                      </w:rPr>
                      <w:t>(Miller)</w:t>
                    </w:r>
                    <w:r w:rsidR="006046DA">
                      <w:fldChar w:fldCharType="end"/>
                    </w:r>
                  </w:sdtContent>
                </w:sdt>
              </w:p>
              <w:p w14:paraId="2EE28E68" w14:textId="77777777" w:rsidR="00474B31" w:rsidRDefault="00474B31" w:rsidP="006046DA">
                <w:pPr>
                  <w:widowControl w:val="0"/>
                  <w:autoSpaceDE w:val="0"/>
                  <w:autoSpaceDN w:val="0"/>
                  <w:adjustRightInd w:val="0"/>
                  <w:ind w:left="720" w:right="-720" w:hanging="720"/>
                </w:pPr>
              </w:p>
              <w:p w14:paraId="133CA96A" w14:textId="549940CA" w:rsidR="006046DA" w:rsidRDefault="00474B31" w:rsidP="006046DA">
                <w:pPr>
                  <w:widowControl w:val="0"/>
                  <w:autoSpaceDE w:val="0"/>
                  <w:autoSpaceDN w:val="0"/>
                  <w:adjustRightInd w:val="0"/>
                  <w:ind w:left="720" w:right="-720" w:hanging="720"/>
                </w:pPr>
                <w:sdt>
                  <w:sdtPr>
                    <w:id w:val="2102296225"/>
                    <w:citation/>
                  </w:sdtPr>
                  <w:sdtEndPr/>
                  <w:sdtContent>
                    <w:r w:rsidR="006046DA">
                      <w:fldChar w:fldCharType="begin"/>
                    </w:r>
                    <w:r w:rsidR="006046DA">
                      <w:rPr>
                        <w:lang w:val="en-US"/>
                      </w:rPr>
                      <w:instrText xml:space="preserve"> CITATION Str09 \l 1033 </w:instrText>
                    </w:r>
                    <w:r w:rsidR="006046DA">
                      <w:fldChar w:fldCharType="separate"/>
                    </w:r>
                    <w:r w:rsidR="006046DA">
                      <w:rPr>
                        <w:noProof/>
                        <w:lang w:val="en-US"/>
                      </w:rPr>
                      <w:t>(Straker)</w:t>
                    </w:r>
                    <w:r w:rsidR="006046DA">
                      <w:fldChar w:fldCharType="end"/>
                    </w:r>
                  </w:sdtContent>
                </w:sdt>
              </w:p>
              <w:p w14:paraId="7B4AB6F8" w14:textId="77777777" w:rsidR="00474B31" w:rsidRDefault="00474B31" w:rsidP="006046DA">
                <w:pPr>
                  <w:widowControl w:val="0"/>
                  <w:autoSpaceDE w:val="0"/>
                  <w:autoSpaceDN w:val="0"/>
                  <w:adjustRightInd w:val="0"/>
                  <w:ind w:left="720" w:right="-720" w:hanging="720"/>
                </w:pPr>
              </w:p>
              <w:p w14:paraId="34A06662" w14:textId="2C69D1AC" w:rsidR="003235A7" w:rsidRDefault="00474B31" w:rsidP="00474B31">
                <w:pPr>
                  <w:widowControl w:val="0"/>
                  <w:autoSpaceDE w:val="0"/>
                  <w:autoSpaceDN w:val="0"/>
                  <w:adjustRightInd w:val="0"/>
                  <w:ind w:left="720" w:right="-720" w:hanging="720"/>
                </w:pPr>
                <w:sdt>
                  <w:sdtPr>
                    <w:id w:val="-1552067020"/>
                    <w:citation/>
                  </w:sdtPr>
                  <w:sdtEndPr/>
                  <w:sdtContent>
                    <w:r w:rsidR="006046DA">
                      <w:fldChar w:fldCharType="begin"/>
                    </w:r>
                    <w:r w:rsidR="006046DA">
                      <w:rPr>
                        <w:lang w:val="en-US"/>
                      </w:rPr>
                      <w:instrText xml:space="preserve">CITATION kab76 \l 1033 </w:instrText>
                    </w:r>
                    <w:r w:rsidR="006046DA">
                      <w:fldChar w:fldCharType="separate"/>
                    </w:r>
                    <w:r w:rsidR="006046DA">
                      <w:rPr>
                        <w:noProof/>
                        <w:lang w:val="en-US"/>
                      </w:rPr>
                      <w:t>(Kaba)</w:t>
                    </w:r>
                    <w:r w:rsidR="006046DA">
                      <w:fldChar w:fldCharType="end"/>
                    </w:r>
                  </w:sdtContent>
                </w:sdt>
              </w:p>
              <w:bookmarkStart w:id="0" w:name="_GoBack" w:displacedByCustomXml="next"/>
              <w:bookmarkEnd w:id="0" w:displacedByCustomXml="next"/>
            </w:sdtContent>
          </w:sdt>
        </w:tc>
      </w:tr>
    </w:tbl>
    <w:p w14:paraId="6259543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3D0B1C" w14:textId="77777777" w:rsidR="006908D4" w:rsidRDefault="006908D4" w:rsidP="007A0D55">
      <w:pPr>
        <w:spacing w:after="0" w:line="240" w:lineRule="auto"/>
      </w:pPr>
      <w:r>
        <w:separator/>
      </w:r>
    </w:p>
  </w:endnote>
  <w:endnote w:type="continuationSeparator" w:id="0">
    <w:p w14:paraId="06D6BAF9" w14:textId="77777777" w:rsidR="006908D4" w:rsidRDefault="006908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0DF42" w14:textId="77777777" w:rsidR="006908D4" w:rsidRDefault="006908D4" w:rsidP="007A0D55">
      <w:pPr>
        <w:spacing w:after="0" w:line="240" w:lineRule="auto"/>
      </w:pPr>
      <w:r>
        <w:separator/>
      </w:r>
    </w:p>
  </w:footnote>
  <w:footnote w:type="continuationSeparator" w:id="0">
    <w:p w14:paraId="2C93345B" w14:textId="77777777" w:rsidR="006908D4" w:rsidRDefault="006908D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61873" w14:textId="77777777" w:rsidR="006908D4" w:rsidRDefault="006908D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44B63E" w14:textId="77777777" w:rsidR="006908D4" w:rsidRDefault="006908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7FE"/>
    <w:rsid w:val="00032559"/>
    <w:rsid w:val="000426A1"/>
    <w:rsid w:val="00052040"/>
    <w:rsid w:val="000B25AE"/>
    <w:rsid w:val="000B55AB"/>
    <w:rsid w:val="000D24DC"/>
    <w:rsid w:val="00101B2E"/>
    <w:rsid w:val="00116FA0"/>
    <w:rsid w:val="0015114C"/>
    <w:rsid w:val="0016173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4B31"/>
    <w:rsid w:val="00483379"/>
    <w:rsid w:val="00487BC5"/>
    <w:rsid w:val="00496888"/>
    <w:rsid w:val="004A7476"/>
    <w:rsid w:val="004E5896"/>
    <w:rsid w:val="00513EE6"/>
    <w:rsid w:val="00534F8F"/>
    <w:rsid w:val="00590035"/>
    <w:rsid w:val="005B177E"/>
    <w:rsid w:val="005B3921"/>
    <w:rsid w:val="005C2D2F"/>
    <w:rsid w:val="005D0649"/>
    <w:rsid w:val="005F26D7"/>
    <w:rsid w:val="005F5450"/>
    <w:rsid w:val="006046DA"/>
    <w:rsid w:val="006908D4"/>
    <w:rsid w:val="006D0412"/>
    <w:rsid w:val="007411B9"/>
    <w:rsid w:val="00780D95"/>
    <w:rsid w:val="00780DC7"/>
    <w:rsid w:val="007937FE"/>
    <w:rsid w:val="007A0D55"/>
    <w:rsid w:val="007B3377"/>
    <w:rsid w:val="007E5F44"/>
    <w:rsid w:val="00821DE3"/>
    <w:rsid w:val="0082224F"/>
    <w:rsid w:val="00846CE1"/>
    <w:rsid w:val="008A5B87"/>
    <w:rsid w:val="00922950"/>
    <w:rsid w:val="009A7264"/>
    <w:rsid w:val="009D1606"/>
    <w:rsid w:val="009E18A1"/>
    <w:rsid w:val="009E73D7"/>
    <w:rsid w:val="00A27D2C"/>
    <w:rsid w:val="00A62D3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F4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37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937FE"/>
    <w:rPr>
      <w:rFonts w:ascii="Lucida Grande" w:hAnsi="Lucida Grande"/>
      <w:sz w:val="18"/>
      <w:szCs w:val="18"/>
    </w:rPr>
  </w:style>
  <w:style w:type="character" w:styleId="Strong">
    <w:name w:val="Strong"/>
    <w:basedOn w:val="DefaultParagraphFont"/>
    <w:uiPriority w:val="22"/>
    <w:rsid w:val="007937FE"/>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37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937FE"/>
    <w:rPr>
      <w:rFonts w:ascii="Lucida Grande" w:hAnsi="Lucida Grande"/>
      <w:sz w:val="18"/>
      <w:szCs w:val="18"/>
    </w:rPr>
  </w:style>
  <w:style w:type="character" w:styleId="Strong">
    <w:name w:val="Strong"/>
    <w:basedOn w:val="DefaultParagraphFont"/>
    <w:uiPriority w:val="22"/>
    <w:rsid w:val="007937F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C2E6E77E80FB4C9BCF8AEBC83BDF0D"/>
        <w:category>
          <w:name w:val="General"/>
          <w:gallery w:val="placeholder"/>
        </w:category>
        <w:types>
          <w:type w:val="bbPlcHdr"/>
        </w:types>
        <w:behaviors>
          <w:behavior w:val="content"/>
        </w:behaviors>
        <w:guid w:val="{FFD303A7-9BDC-6641-A2BE-4116697D53D0}"/>
      </w:docPartPr>
      <w:docPartBody>
        <w:p w:rsidR="006D1813" w:rsidRDefault="006D1813">
          <w:pPr>
            <w:pStyle w:val="72C2E6E77E80FB4C9BCF8AEBC83BDF0D"/>
          </w:pPr>
          <w:r w:rsidRPr="00CC586D">
            <w:rPr>
              <w:rStyle w:val="PlaceholderText"/>
              <w:b/>
              <w:color w:val="FFFFFF" w:themeColor="background1"/>
            </w:rPr>
            <w:t>[Salutation]</w:t>
          </w:r>
        </w:p>
      </w:docPartBody>
    </w:docPart>
    <w:docPart>
      <w:docPartPr>
        <w:name w:val="46941C168E175545AF52B2CCE5FA6D0E"/>
        <w:category>
          <w:name w:val="General"/>
          <w:gallery w:val="placeholder"/>
        </w:category>
        <w:types>
          <w:type w:val="bbPlcHdr"/>
        </w:types>
        <w:behaviors>
          <w:behavior w:val="content"/>
        </w:behaviors>
        <w:guid w:val="{56A97D3F-7132-4047-B364-E4E28C78EE1B}"/>
      </w:docPartPr>
      <w:docPartBody>
        <w:p w:rsidR="006D1813" w:rsidRDefault="006D1813">
          <w:pPr>
            <w:pStyle w:val="46941C168E175545AF52B2CCE5FA6D0E"/>
          </w:pPr>
          <w:r>
            <w:rPr>
              <w:rStyle w:val="PlaceholderText"/>
            </w:rPr>
            <w:t>[First name]</w:t>
          </w:r>
        </w:p>
      </w:docPartBody>
    </w:docPart>
    <w:docPart>
      <w:docPartPr>
        <w:name w:val="FDBBB8A3C4CD004B80FB8FFE70DA349D"/>
        <w:category>
          <w:name w:val="General"/>
          <w:gallery w:val="placeholder"/>
        </w:category>
        <w:types>
          <w:type w:val="bbPlcHdr"/>
        </w:types>
        <w:behaviors>
          <w:behavior w:val="content"/>
        </w:behaviors>
        <w:guid w:val="{871F31D0-1718-9E49-85E2-5FA95EE06CC5}"/>
      </w:docPartPr>
      <w:docPartBody>
        <w:p w:rsidR="006D1813" w:rsidRDefault="006D1813">
          <w:pPr>
            <w:pStyle w:val="FDBBB8A3C4CD004B80FB8FFE70DA349D"/>
          </w:pPr>
          <w:r>
            <w:rPr>
              <w:rStyle w:val="PlaceholderText"/>
            </w:rPr>
            <w:t>[Middle name]</w:t>
          </w:r>
        </w:p>
      </w:docPartBody>
    </w:docPart>
    <w:docPart>
      <w:docPartPr>
        <w:name w:val="8ADD3C57F4C3B84A989A4A5BDBA05329"/>
        <w:category>
          <w:name w:val="General"/>
          <w:gallery w:val="placeholder"/>
        </w:category>
        <w:types>
          <w:type w:val="bbPlcHdr"/>
        </w:types>
        <w:behaviors>
          <w:behavior w:val="content"/>
        </w:behaviors>
        <w:guid w:val="{73F8B0FD-98C6-0240-B0E7-97D920AED810}"/>
      </w:docPartPr>
      <w:docPartBody>
        <w:p w:rsidR="006D1813" w:rsidRDefault="006D1813">
          <w:pPr>
            <w:pStyle w:val="8ADD3C57F4C3B84A989A4A5BDBA05329"/>
          </w:pPr>
          <w:r>
            <w:rPr>
              <w:rStyle w:val="PlaceholderText"/>
            </w:rPr>
            <w:t>[Last name]</w:t>
          </w:r>
        </w:p>
      </w:docPartBody>
    </w:docPart>
    <w:docPart>
      <w:docPartPr>
        <w:name w:val="93929385A330974A9C9B8BEDDD7B8A8A"/>
        <w:category>
          <w:name w:val="General"/>
          <w:gallery w:val="placeholder"/>
        </w:category>
        <w:types>
          <w:type w:val="bbPlcHdr"/>
        </w:types>
        <w:behaviors>
          <w:behavior w:val="content"/>
        </w:behaviors>
        <w:guid w:val="{2B87F43A-AD0D-674A-9321-BAFE20DB5360}"/>
      </w:docPartPr>
      <w:docPartBody>
        <w:p w:rsidR="006D1813" w:rsidRDefault="006D1813">
          <w:pPr>
            <w:pStyle w:val="93929385A330974A9C9B8BEDDD7B8A8A"/>
          </w:pPr>
          <w:r>
            <w:rPr>
              <w:rStyle w:val="PlaceholderText"/>
            </w:rPr>
            <w:t>[Enter your biography]</w:t>
          </w:r>
        </w:p>
      </w:docPartBody>
    </w:docPart>
    <w:docPart>
      <w:docPartPr>
        <w:name w:val="21A7CDD183B7D049AE3B957F6CA17189"/>
        <w:category>
          <w:name w:val="General"/>
          <w:gallery w:val="placeholder"/>
        </w:category>
        <w:types>
          <w:type w:val="bbPlcHdr"/>
        </w:types>
        <w:behaviors>
          <w:behavior w:val="content"/>
        </w:behaviors>
        <w:guid w:val="{81590C00-F92A-3F45-AFC2-572B1992DA81}"/>
      </w:docPartPr>
      <w:docPartBody>
        <w:p w:rsidR="006D1813" w:rsidRDefault="006D1813">
          <w:pPr>
            <w:pStyle w:val="21A7CDD183B7D049AE3B957F6CA17189"/>
          </w:pPr>
          <w:r>
            <w:rPr>
              <w:rStyle w:val="PlaceholderText"/>
            </w:rPr>
            <w:t>[Enter the institution with which you are affiliated]</w:t>
          </w:r>
        </w:p>
      </w:docPartBody>
    </w:docPart>
    <w:docPart>
      <w:docPartPr>
        <w:name w:val="D252F7BC9EDDD14994832DBD43428396"/>
        <w:category>
          <w:name w:val="General"/>
          <w:gallery w:val="placeholder"/>
        </w:category>
        <w:types>
          <w:type w:val="bbPlcHdr"/>
        </w:types>
        <w:behaviors>
          <w:behavior w:val="content"/>
        </w:behaviors>
        <w:guid w:val="{B74FA7C7-B4C7-8944-973D-ECE4E991A0E4}"/>
      </w:docPartPr>
      <w:docPartBody>
        <w:p w:rsidR="006D1813" w:rsidRDefault="006D1813">
          <w:pPr>
            <w:pStyle w:val="D252F7BC9EDDD14994832DBD43428396"/>
          </w:pPr>
          <w:r w:rsidRPr="00EF74F7">
            <w:rPr>
              <w:b/>
              <w:color w:val="808080" w:themeColor="background1" w:themeShade="80"/>
            </w:rPr>
            <w:t>[Enter the headword for your article]</w:t>
          </w:r>
        </w:p>
      </w:docPartBody>
    </w:docPart>
    <w:docPart>
      <w:docPartPr>
        <w:name w:val="FEC50BDE64CDF94397913858AF6B4578"/>
        <w:category>
          <w:name w:val="General"/>
          <w:gallery w:val="placeholder"/>
        </w:category>
        <w:types>
          <w:type w:val="bbPlcHdr"/>
        </w:types>
        <w:behaviors>
          <w:behavior w:val="content"/>
        </w:behaviors>
        <w:guid w:val="{1D587090-DEF4-174E-9844-6CE308FCC356}"/>
      </w:docPartPr>
      <w:docPartBody>
        <w:p w:rsidR="006D1813" w:rsidRDefault="006D1813">
          <w:pPr>
            <w:pStyle w:val="FEC50BDE64CDF94397913858AF6B457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76FE32CA1B3949A61F369AD7613734"/>
        <w:category>
          <w:name w:val="General"/>
          <w:gallery w:val="placeholder"/>
        </w:category>
        <w:types>
          <w:type w:val="bbPlcHdr"/>
        </w:types>
        <w:behaviors>
          <w:behavior w:val="content"/>
        </w:behaviors>
        <w:guid w:val="{01FF363D-AEEA-E94A-BE75-A3F53B374F5E}"/>
      </w:docPartPr>
      <w:docPartBody>
        <w:p w:rsidR="006D1813" w:rsidRDefault="006D1813">
          <w:pPr>
            <w:pStyle w:val="DD76FE32CA1B3949A61F369AD761373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0083D7AA56154FB8436063BC6AFF5A"/>
        <w:category>
          <w:name w:val="General"/>
          <w:gallery w:val="placeholder"/>
        </w:category>
        <w:types>
          <w:type w:val="bbPlcHdr"/>
        </w:types>
        <w:behaviors>
          <w:behavior w:val="content"/>
        </w:behaviors>
        <w:guid w:val="{62A70E4A-5B82-E34C-8AC1-B34CD9ABE980}"/>
      </w:docPartPr>
      <w:docPartBody>
        <w:p w:rsidR="006D1813" w:rsidRDefault="006D1813">
          <w:pPr>
            <w:pStyle w:val="340083D7AA56154FB8436063BC6AFF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D15BCFF7584B14CB02FEF117068D9B4"/>
        <w:category>
          <w:name w:val="General"/>
          <w:gallery w:val="placeholder"/>
        </w:category>
        <w:types>
          <w:type w:val="bbPlcHdr"/>
        </w:types>
        <w:behaviors>
          <w:behavior w:val="content"/>
        </w:behaviors>
        <w:guid w:val="{AC282D81-7D54-154D-B0A0-59DB74B8F207}"/>
      </w:docPartPr>
      <w:docPartBody>
        <w:p w:rsidR="006D1813" w:rsidRDefault="006D1813">
          <w:pPr>
            <w:pStyle w:val="0D15BCFF7584B14CB02FEF117068D9B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813"/>
    <w:rsid w:val="006D1813"/>
    <w:rsid w:val="00EB186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C2E6E77E80FB4C9BCF8AEBC83BDF0D">
    <w:name w:val="72C2E6E77E80FB4C9BCF8AEBC83BDF0D"/>
  </w:style>
  <w:style w:type="paragraph" w:customStyle="1" w:styleId="46941C168E175545AF52B2CCE5FA6D0E">
    <w:name w:val="46941C168E175545AF52B2CCE5FA6D0E"/>
  </w:style>
  <w:style w:type="paragraph" w:customStyle="1" w:styleId="FDBBB8A3C4CD004B80FB8FFE70DA349D">
    <w:name w:val="FDBBB8A3C4CD004B80FB8FFE70DA349D"/>
  </w:style>
  <w:style w:type="paragraph" w:customStyle="1" w:styleId="8ADD3C57F4C3B84A989A4A5BDBA05329">
    <w:name w:val="8ADD3C57F4C3B84A989A4A5BDBA05329"/>
  </w:style>
  <w:style w:type="paragraph" w:customStyle="1" w:styleId="93929385A330974A9C9B8BEDDD7B8A8A">
    <w:name w:val="93929385A330974A9C9B8BEDDD7B8A8A"/>
  </w:style>
  <w:style w:type="paragraph" w:customStyle="1" w:styleId="21A7CDD183B7D049AE3B957F6CA17189">
    <w:name w:val="21A7CDD183B7D049AE3B957F6CA17189"/>
  </w:style>
  <w:style w:type="paragraph" w:customStyle="1" w:styleId="D252F7BC9EDDD14994832DBD43428396">
    <w:name w:val="D252F7BC9EDDD14994832DBD43428396"/>
  </w:style>
  <w:style w:type="paragraph" w:customStyle="1" w:styleId="FEC50BDE64CDF94397913858AF6B4578">
    <w:name w:val="FEC50BDE64CDF94397913858AF6B4578"/>
  </w:style>
  <w:style w:type="paragraph" w:customStyle="1" w:styleId="DD76FE32CA1B3949A61F369AD7613734">
    <w:name w:val="DD76FE32CA1B3949A61F369AD7613734"/>
  </w:style>
  <w:style w:type="paragraph" w:customStyle="1" w:styleId="340083D7AA56154FB8436063BC6AFF5A">
    <w:name w:val="340083D7AA56154FB8436063BC6AFF5A"/>
  </w:style>
  <w:style w:type="paragraph" w:customStyle="1" w:styleId="0D15BCFF7584B14CB02FEF117068D9B4">
    <w:name w:val="0D15BCFF7584B14CB02FEF117068D9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C2E6E77E80FB4C9BCF8AEBC83BDF0D">
    <w:name w:val="72C2E6E77E80FB4C9BCF8AEBC83BDF0D"/>
  </w:style>
  <w:style w:type="paragraph" w:customStyle="1" w:styleId="46941C168E175545AF52B2CCE5FA6D0E">
    <w:name w:val="46941C168E175545AF52B2CCE5FA6D0E"/>
  </w:style>
  <w:style w:type="paragraph" w:customStyle="1" w:styleId="FDBBB8A3C4CD004B80FB8FFE70DA349D">
    <w:name w:val="FDBBB8A3C4CD004B80FB8FFE70DA349D"/>
  </w:style>
  <w:style w:type="paragraph" w:customStyle="1" w:styleId="8ADD3C57F4C3B84A989A4A5BDBA05329">
    <w:name w:val="8ADD3C57F4C3B84A989A4A5BDBA05329"/>
  </w:style>
  <w:style w:type="paragraph" w:customStyle="1" w:styleId="93929385A330974A9C9B8BEDDD7B8A8A">
    <w:name w:val="93929385A330974A9C9B8BEDDD7B8A8A"/>
  </w:style>
  <w:style w:type="paragraph" w:customStyle="1" w:styleId="21A7CDD183B7D049AE3B957F6CA17189">
    <w:name w:val="21A7CDD183B7D049AE3B957F6CA17189"/>
  </w:style>
  <w:style w:type="paragraph" w:customStyle="1" w:styleId="D252F7BC9EDDD14994832DBD43428396">
    <w:name w:val="D252F7BC9EDDD14994832DBD43428396"/>
  </w:style>
  <w:style w:type="paragraph" w:customStyle="1" w:styleId="FEC50BDE64CDF94397913858AF6B4578">
    <w:name w:val="FEC50BDE64CDF94397913858AF6B4578"/>
  </w:style>
  <w:style w:type="paragraph" w:customStyle="1" w:styleId="DD76FE32CA1B3949A61F369AD7613734">
    <w:name w:val="DD76FE32CA1B3949A61F369AD7613734"/>
  </w:style>
  <w:style w:type="paragraph" w:customStyle="1" w:styleId="340083D7AA56154FB8436063BC6AFF5A">
    <w:name w:val="340083D7AA56154FB8436063BC6AFF5A"/>
  </w:style>
  <w:style w:type="paragraph" w:customStyle="1" w:styleId="0D15BCFF7584B14CB02FEF117068D9B4">
    <w:name w:val="0D15BCFF7584B14CB02FEF117068D9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Kei94</b:Tag>
    <b:SourceType>BookSection</b:SourceType>
    <b:Guid>{3F9A05F3-8F54-3644-BF8D-C95B1307033D}</b:Guid>
    <b:Title>Postface</b:Title>
    <b:City>Paris</b:City>
    <b:Publisher>Présence africaine</b:Publisher>
    <b:Year>1994</b:Year>
    <b:Author>
      <b:Author>
        <b:NameList>
          <b:Person>
            <b:Last>Keita</b:Last>
            <b:First>B</b:First>
          </b:Person>
          <b:Person>
            <b:Last>Keita</b:Last>
            <b:First>S</b:First>
          </b:Person>
        </b:NameList>
      </b:Author>
      <b:BookAuthor>
        <b:NameList>
          <b:Person>
            <b:Last>Keïta</b:Last>
            <b:First>Fodéba</b:First>
          </b:Person>
        </b:NameList>
      </b:BookAuthor>
    </b:Author>
    <b:BookTitle>Aube Africaine: Et Autres Poèmes Africains</b:BookTitle>
    <b:Pages>87-91</b:Pages>
    <b:RefOrder>7</b:RefOrder>
  </b:Source>
  <b:Source>
    <b:Tag>Coh12</b:Tag>
    <b:SourceType>JournalArticle</b:SourceType>
    <b:Guid>{F863921C-6D96-8A4A-B814-6CF5FAFEA757}</b:Guid>
    <b:Title>Stages in Transition: Les Ballets Africains and Independence, 1959 to 1960</b:Title>
    <b:Year>2012</b:Year>
    <b:Volume>43</b:Volume>
    <b:Pages>11-48</b:Pages>
    <b:JournalName>Journal of Black Studies</b:JournalName>
    <b:Issue>1</b:Issue>
    <b:Author>
      <b:Author>
        <b:NameList>
          <b:Person>
            <b:Last>Cohen</b:Last>
            <b:First>Joshua</b:First>
          </b:Person>
        </b:NameList>
      </b:Author>
    </b:Author>
    <b:RefOrder>2</b:RefOrder>
  </b:Source>
  <b:Source>
    <b:Tag>Str09</b:Tag>
    <b:SourceType>Book</b:SourceType>
    <b:Guid>{80C2AC90-6A59-4A42-86CE-75B25670F49E}</b:Guid>
    <b:Title>Youth, Nationalism, and the Guinean Revolution</b:Title>
    <b:Publisher>Indiana UP</b:Publisher>
    <b:City>Bloomington</b:City>
    <b:Year>2009</b:Year>
    <b:Author>
      <b:Author>
        <b:NameList>
          <b:Person>
            <b:Last>Straker</b:Last>
            <b:First>Jay</b:First>
          </b:Person>
        </b:NameList>
      </b:Author>
    </b:Author>
    <b:RefOrder>9</b:RefOrder>
  </b:Source>
  <b:Source>
    <b:Tag>Mil90</b:Tag>
    <b:SourceType>Book</b:SourceType>
    <b:Guid>{0A853362-E832-AE4C-9F53-379FF5BD94D4}</b:Guid>
    <b:Title>Theories of Africans: Francophone Literature and Anthropology in Africa</b:Title>
    <b:Publisher>Chicago UP</b:Publisher>
    <b:City>Chicago</b:City>
    <b:Year>1990</b:Year>
    <b:Author>
      <b:Author>
        <b:NameList>
          <b:Person>
            <b:Last>Miller</b:Last>
            <b:Middle>L.</b:Middle>
            <b:First>Christopher</b:First>
          </b:Person>
        </b:NameList>
      </b:Author>
    </b:Author>
    <b:RefOrder>8</b:RefOrder>
  </b:Source>
  <b:Source>
    <b:Tag>Gla08</b:Tag>
    <b:SourceType>Film</b:SourceType>
    <b:Guid>{6BAAB2CC-0122-3749-92A1-3A9D194DC082}</b:Guid>
    <b:Title>Discorama</b:Title>
    <b:Year>2008</b:Year>
    <b:Author>
      <b:Director>
        <b:NameList>
          <b:Person>
            <b:Last>Hoffenberg</b:Last>
            <b:First>Esther</b:First>
          </b:Person>
        </b:NameList>
      </b:Director>
      <b:Performer>
        <b:NameList>
          <b:Person>
            <b:Last>Glaser</b:Last>
            <b:First>Denise</b:First>
          </b:Person>
        </b:NameList>
      </b:Performer>
    </b:Author>
    <b:RefOrder>4</b:RefOrder>
  </b:Source>
  <b:Source>
    <b:Tag>Les95</b:Tag>
    <b:SourceType>Film</b:SourceType>
    <b:Guid>{782579AD-A317-5D4B-9C73-34ACB1D67B0A}</b:Guid>
    <b:Title>Les Ballets Africains</b:Title>
    <b:Year>1995</b:Year>
    <b:Distributor>Kalim International</b:Distributor>
    <b:Author>
      <b:Performer>
        <b:NameList>
          <b:Person>
            <b:Last>Fodeba</b:Last>
            <b:First>Keita</b:First>
          </b:Person>
        </b:NameList>
      </b:Performer>
    </b:Author>
    <b:RefOrder>3</b:RefOrder>
  </b:Source>
  <b:Source>
    <b:Tag>Bal64</b:Tag>
    <b:SourceType>Film</b:SourceType>
    <b:Guid>{90568E63-8D59-854F-A234-C333ABD99A46}</b:Guid>
    <b:Title>Institut National de l’Audiovisuel </b:Title>
    <b:CountryRegion>Paris</b:CountryRegion>
    <b:Year>1964</b:Year>
    <b:Medium>Television Show</b:Medium>
    <b:Author>
      <b:Performer>
        <b:Corporate>Ballets Africains</b:Corporate>
      </b:Performer>
    </b:Author>
    <b:RefOrder>1</b:RefOrder>
  </b:Source>
  <b:Source>
    <b:Tag>Ins64</b:Tag>
    <b:SourceType>Misc</b:SourceType>
    <b:Guid>{9AD21AA9-0C0F-A744-B18C-46FAE926BBC6}</b:Guid>
    <b:Title>Vincennes et Gala 2eme db</b:Title>
    <b:Year>1964</b:Year>
    <b:Medium>Television Show</b:Medium>
    <b:Author>
      <b:Author>
        <b:Corporate>Institut National de L'audiovisuel</b:Corporate>
      </b:Author>
    </b:Author>
    <b:Month>08</b:Month>
    <b:Day>22</b:Day>
    <b:City>Paris</b:City>
    <b:Publisher>JT 13H</b:Publisher>
    <b:RefOrder>5</b:RefOrder>
  </b:Source>
  <b:Source>
    <b:Tag>Ins65</b:Tag>
    <b:SourceType>Misc</b:SourceType>
    <b:Guid>{64110987-181B-024B-83A1-8E054DD1AD9B}</b:Guid>
    <b:Author>
      <b:Author>
        <b:Corporate>Institut National de l'audiovisuel</b:Corporate>
      </b:Author>
    </b:Author>
    <b:Title>Moi j'Aime</b:Title>
    <b:Medium>Television Show</b:Medium>
    <b:Year>1965</b:Year>
    <b:City>Paris</b:City>
    <b:RefOrder>6</b:RefOrder>
  </b:Source>
  <b:Source>
    <b:Tag>kab76</b:Tag>
    <b:SourceType>JournalArticle</b:SourceType>
    <b:Guid>{F7D2E0E7-0702-6044-BDB2-B2E3B59533D6}</b:Guid>
    <b:Title>The Cultural Revolution Artistic Creativity, and Freedom of Expression in Guinea</b:Title>
    <b:Year>1976</b:Year>
    <b:Volume>14</b:Volume>
    <b:Pages>201-218</b:Pages>
    <b:Author>
      <b:Author>
        <b:NameList>
          <b:Person>
            <b:Last>Kaba</b:Last>
            <b:First>Lansiné</b:First>
          </b:Person>
        </b:NameList>
      </b:Author>
    </b:Author>
    <b:JournalName>The Journal of Modern African Studies: a Quarterly Survey of Politics, Economics and Related Topics in Contemporary Africa</b:JournalName>
    <b:Issue>2</b:Issue>
    <b:RefOrder>10</b:RefOrder>
  </b:Source>
</b:Sources>
</file>

<file path=customXml/itemProps1.xml><?xml version="1.0" encoding="utf-8"?>
<ds:datastoreItem xmlns:ds="http://schemas.openxmlformats.org/officeDocument/2006/customXml" ds:itemID="{00ACE10A-050B-B14E-A03B-486E2B6C7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1061</Words>
  <Characters>6054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6</cp:revision>
  <dcterms:created xsi:type="dcterms:W3CDTF">2015-02-16T20:36:00Z</dcterms:created>
  <dcterms:modified xsi:type="dcterms:W3CDTF">2015-03-15T17:19:00Z</dcterms:modified>
</cp:coreProperties>
</file>