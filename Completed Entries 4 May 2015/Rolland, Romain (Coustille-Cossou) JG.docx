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A0E7B72" w14:textId="77777777" w:rsidTr="00922950">
        <w:tc>
          <w:tcPr>
            <w:tcW w:w="491" w:type="dxa"/>
            <w:vMerge w:val="restart"/>
            <w:shd w:val="clear" w:color="auto" w:fill="A6A6A6" w:themeFill="background1" w:themeFillShade="A6"/>
            <w:textDirection w:val="btLr"/>
          </w:tcPr>
          <w:p w14:paraId="04F37BD4"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20DAF906C6F7492CA6B08982420C070F"/>
            </w:placeholder>
            <w:showingPlcHdr/>
            <w:dropDownList>
              <w:listItem w:displayText="Dr." w:value="Dr."/>
              <w:listItem w:displayText="Prof." w:value="Prof."/>
            </w:dropDownList>
          </w:sdtPr>
          <w:sdtContent>
            <w:tc>
              <w:tcPr>
                <w:tcW w:w="1259" w:type="dxa"/>
              </w:tcPr>
              <w:p w14:paraId="0BE217A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BC0A2FF4435E4BEEBF6BA25EF289672F"/>
            </w:placeholder>
            <w:text/>
          </w:sdtPr>
          <w:sdtContent>
            <w:tc>
              <w:tcPr>
                <w:tcW w:w="2073" w:type="dxa"/>
              </w:tcPr>
              <w:p w14:paraId="7BB359BB" w14:textId="77777777" w:rsidR="00B574C9" w:rsidRDefault="00434ADA" w:rsidP="00434ADA">
                <w:r>
                  <w:t>Charles</w:t>
                </w:r>
              </w:p>
            </w:tc>
          </w:sdtContent>
        </w:sdt>
        <w:sdt>
          <w:sdtPr>
            <w:alias w:val="Middle name"/>
            <w:tag w:val="authorMiddleName"/>
            <w:id w:val="-2076034781"/>
            <w:placeholder>
              <w:docPart w:val="5EEABF3957BB4774BDDBD0E61F178824"/>
            </w:placeholder>
            <w:showingPlcHdr/>
            <w:text/>
          </w:sdtPr>
          <w:sdtContent>
            <w:tc>
              <w:tcPr>
                <w:tcW w:w="2551" w:type="dxa"/>
              </w:tcPr>
              <w:p w14:paraId="2A864DE0" w14:textId="77777777" w:rsidR="00B574C9" w:rsidRDefault="00B574C9" w:rsidP="00922950">
                <w:r>
                  <w:rPr>
                    <w:rStyle w:val="PlaceholderText"/>
                  </w:rPr>
                  <w:t>[Middle name]</w:t>
                </w:r>
              </w:p>
            </w:tc>
          </w:sdtContent>
        </w:sdt>
        <w:sdt>
          <w:sdtPr>
            <w:alias w:val="Last name"/>
            <w:tag w:val="authorLastName"/>
            <w:id w:val="-1088529830"/>
            <w:placeholder>
              <w:docPart w:val="BAEA8173F9DF4DA1BF48143708F5B1FE"/>
            </w:placeholder>
            <w:text/>
          </w:sdtPr>
          <w:sdtContent>
            <w:tc>
              <w:tcPr>
                <w:tcW w:w="2642" w:type="dxa"/>
              </w:tcPr>
              <w:p w14:paraId="7D66566C" w14:textId="77777777" w:rsidR="00B574C9" w:rsidRDefault="0042791C" w:rsidP="0042791C">
                <w:proofErr w:type="spellStart"/>
                <w:r>
                  <w:t>Coustille-Cossou</w:t>
                </w:r>
                <w:proofErr w:type="spellEnd"/>
              </w:p>
            </w:tc>
          </w:sdtContent>
        </w:sdt>
      </w:tr>
      <w:tr w:rsidR="00B574C9" w14:paraId="169048A4" w14:textId="77777777" w:rsidTr="001A6A06">
        <w:trPr>
          <w:trHeight w:val="986"/>
        </w:trPr>
        <w:tc>
          <w:tcPr>
            <w:tcW w:w="491" w:type="dxa"/>
            <w:vMerge/>
            <w:shd w:val="clear" w:color="auto" w:fill="A6A6A6" w:themeFill="background1" w:themeFillShade="A6"/>
          </w:tcPr>
          <w:p w14:paraId="78A2BB52" w14:textId="77777777" w:rsidR="00B574C9" w:rsidRPr="001A6A06" w:rsidRDefault="00B574C9" w:rsidP="00CF1542">
            <w:pPr>
              <w:jc w:val="center"/>
              <w:rPr>
                <w:b/>
                <w:color w:val="FFFFFF" w:themeColor="background1"/>
              </w:rPr>
            </w:pPr>
          </w:p>
        </w:tc>
        <w:sdt>
          <w:sdtPr>
            <w:alias w:val="Biography"/>
            <w:tag w:val="authorBiography"/>
            <w:id w:val="938807824"/>
            <w:placeholder>
              <w:docPart w:val="811BB8AB7AC84C1484C037ED6AE1E968"/>
            </w:placeholder>
            <w:showingPlcHdr/>
          </w:sdtPr>
          <w:sdtContent>
            <w:tc>
              <w:tcPr>
                <w:tcW w:w="8525" w:type="dxa"/>
                <w:gridSpan w:val="4"/>
              </w:tcPr>
              <w:p w14:paraId="15F9431C" w14:textId="77777777" w:rsidR="00B574C9" w:rsidRDefault="00B574C9" w:rsidP="00922950">
                <w:r>
                  <w:rPr>
                    <w:rStyle w:val="PlaceholderText"/>
                  </w:rPr>
                  <w:t>[Enter your biography]</w:t>
                </w:r>
              </w:p>
            </w:tc>
          </w:sdtContent>
        </w:sdt>
      </w:tr>
      <w:tr w:rsidR="00B574C9" w14:paraId="4AE43B49" w14:textId="77777777" w:rsidTr="001A6A06">
        <w:trPr>
          <w:trHeight w:val="986"/>
        </w:trPr>
        <w:tc>
          <w:tcPr>
            <w:tcW w:w="491" w:type="dxa"/>
            <w:vMerge/>
            <w:shd w:val="clear" w:color="auto" w:fill="A6A6A6" w:themeFill="background1" w:themeFillShade="A6"/>
          </w:tcPr>
          <w:p w14:paraId="383F6949" w14:textId="77777777" w:rsidR="00B574C9" w:rsidRPr="001A6A06" w:rsidRDefault="00B574C9" w:rsidP="00CF1542">
            <w:pPr>
              <w:jc w:val="center"/>
              <w:rPr>
                <w:b/>
                <w:color w:val="FFFFFF" w:themeColor="background1"/>
              </w:rPr>
            </w:pPr>
          </w:p>
        </w:tc>
        <w:sdt>
          <w:sdtPr>
            <w:alias w:val="Affiliation"/>
            <w:tag w:val="affiliation"/>
            <w:id w:val="2012937915"/>
            <w:placeholder>
              <w:docPart w:val="47022402A3ED40EFBAEEF8F0E5FBE3A5"/>
            </w:placeholder>
            <w:text/>
          </w:sdtPr>
          <w:sdtContent>
            <w:tc>
              <w:tcPr>
                <w:tcW w:w="8525" w:type="dxa"/>
                <w:gridSpan w:val="4"/>
              </w:tcPr>
              <w:p w14:paraId="73B6E7B7" w14:textId="77777777" w:rsidR="00B574C9" w:rsidRDefault="00434ADA" w:rsidP="00434ADA">
                <w:proofErr w:type="spellStart"/>
                <w:r>
                  <w:t>Northwestern</w:t>
                </w:r>
                <w:proofErr w:type="spellEnd"/>
                <w:r>
                  <w:t xml:space="preserve"> University</w:t>
                </w:r>
              </w:p>
            </w:tc>
          </w:sdtContent>
        </w:sdt>
      </w:tr>
    </w:tbl>
    <w:p w14:paraId="30C33743"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4865ED2B" w14:textId="77777777" w:rsidTr="00244BB0">
        <w:tc>
          <w:tcPr>
            <w:tcW w:w="9016" w:type="dxa"/>
            <w:shd w:val="clear" w:color="auto" w:fill="A6A6A6" w:themeFill="background1" w:themeFillShade="A6"/>
            <w:tcMar>
              <w:top w:w="113" w:type="dxa"/>
              <w:bottom w:w="113" w:type="dxa"/>
            </w:tcMar>
          </w:tcPr>
          <w:p w14:paraId="4C2BD3B7"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BB2987A" w14:textId="77777777" w:rsidTr="003F0D73">
        <w:sdt>
          <w:sdtPr>
            <w:rPr>
              <w:lang w:val="en-CA" w:eastAsia="en-CA"/>
            </w:rPr>
            <w:alias w:val="Article headword"/>
            <w:tag w:val="articleHeadword"/>
            <w:id w:val="-361440020"/>
            <w:placeholder>
              <w:docPart w:val="BB4ED3D5EF8A47EE802757ACA2C03CE2"/>
            </w:placeholder>
            <w:text/>
          </w:sdtPr>
          <w:sdtContent>
            <w:tc>
              <w:tcPr>
                <w:tcW w:w="9016" w:type="dxa"/>
                <w:tcMar>
                  <w:top w:w="113" w:type="dxa"/>
                  <w:bottom w:w="113" w:type="dxa"/>
                </w:tcMar>
              </w:tcPr>
              <w:p w14:paraId="094874B9" w14:textId="77777777" w:rsidR="003F0D73" w:rsidRPr="00FB589A" w:rsidRDefault="003360A2" w:rsidP="0042791C">
                <w:r w:rsidRPr="0042791C">
                  <w:rPr>
                    <w:lang w:val="en-CA" w:eastAsia="en-CA"/>
                  </w:rPr>
                  <w:t>Rolland</w:t>
                </w:r>
                <w:r>
                  <w:rPr>
                    <w:lang w:val="en-CA" w:eastAsia="en-CA"/>
                  </w:rPr>
                  <w:t xml:space="preserve">, </w:t>
                </w:r>
                <w:r w:rsidRPr="008E4278">
                  <w:rPr>
                    <w:lang w:val="en-CA" w:eastAsia="en-CA"/>
                  </w:rPr>
                  <w:t>Romain</w:t>
                </w:r>
                <w:r w:rsidRPr="0042791C">
                  <w:rPr>
                    <w:lang w:val="en-CA" w:eastAsia="en-CA"/>
                  </w:rPr>
                  <w:t xml:space="preserve"> (1866-1944)</w:t>
                </w:r>
              </w:p>
            </w:tc>
          </w:sdtContent>
        </w:sdt>
      </w:tr>
      <w:tr w:rsidR="00464699" w14:paraId="34055DE8" w14:textId="77777777" w:rsidTr="00B3624C">
        <w:sdt>
          <w:sdtPr>
            <w:alias w:val="Variant headwords"/>
            <w:tag w:val="variantHeadwords"/>
            <w:id w:val="173464402"/>
            <w:placeholder>
              <w:docPart w:val="1F076BD1011148FEB332B6A288C4DE32"/>
            </w:placeholder>
            <w:showingPlcHdr/>
          </w:sdtPr>
          <w:sdtContent>
            <w:tc>
              <w:tcPr>
                <w:tcW w:w="9016" w:type="dxa"/>
                <w:tcMar>
                  <w:top w:w="113" w:type="dxa"/>
                  <w:bottom w:w="113" w:type="dxa"/>
                </w:tcMar>
              </w:tcPr>
              <w:p w14:paraId="4D904DCC"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C0A54F2" w14:textId="77777777" w:rsidTr="003F0D73">
        <w:sdt>
          <w:sdtPr>
            <w:alias w:val="Abstract"/>
            <w:tag w:val="abstract"/>
            <w:id w:val="-635871867"/>
            <w:placeholder>
              <w:docPart w:val="570FD80A4680471E9D567750E9DF7B41"/>
            </w:placeholder>
          </w:sdtPr>
          <w:sdtContent>
            <w:tc>
              <w:tcPr>
                <w:tcW w:w="9016" w:type="dxa"/>
                <w:tcMar>
                  <w:top w:w="113" w:type="dxa"/>
                  <w:bottom w:w="113" w:type="dxa"/>
                </w:tcMar>
              </w:tcPr>
              <w:p w14:paraId="59FE5E6C" w14:textId="77777777" w:rsidR="00B3624C" w:rsidRDefault="00D92281" w:rsidP="00D92281">
                <w:r>
                  <w:t xml:space="preserve">Writer, professor, musicologist, biographer, essayist, novelist, playwright, great letter writer and diarist, mystic in search of a pacified world and of a heroic heart, </w:t>
                </w:r>
                <w:proofErr w:type="spellStart"/>
                <w:r>
                  <w:t>Romain</w:t>
                </w:r>
                <w:proofErr w:type="spellEnd"/>
                <w:r>
                  <w:t xml:space="preserve"> Rolland profoundly marked the first half of the 20</w:t>
                </w:r>
                <w:r>
                  <w:rPr>
                    <w:vertAlign w:val="superscript"/>
                  </w:rPr>
                  <w:t>th</w:t>
                </w:r>
                <w:r>
                  <w:t xml:space="preserve"> century. While he initially wrote for the theatre, his first success would come from the ten-volume novel </w:t>
                </w:r>
                <w:r>
                  <w:rPr>
                    <w:i/>
                  </w:rPr>
                  <w:t xml:space="preserve">Jean-Christophe, </w:t>
                </w:r>
                <w:r>
                  <w:t>published between 1904 and 1912. Through the life of a young and enthusiastic German musician with a French first name, he depicted, in great detail, two rival societies under the threat of war. He received the Nobel Prize in Literature in 1915.</w:t>
                </w:r>
              </w:p>
              <w:p w14:paraId="2CB651EC" w14:textId="77777777" w:rsidR="00B3624C" w:rsidRDefault="00B3624C" w:rsidP="00B3624C"/>
              <w:p w14:paraId="4CF05C1B" w14:textId="4CB7E8B0" w:rsidR="00E85A05" w:rsidRDefault="00B3624C" w:rsidP="00D92281">
                <w:r>
                  <w:t xml:space="preserve">A talented piano player in his youth, </w:t>
                </w:r>
                <w:proofErr w:type="spellStart"/>
                <w:r>
                  <w:t>Romain</w:t>
                </w:r>
                <w:proofErr w:type="spellEnd"/>
                <w:r>
                  <w:t xml:space="preserve"> Rolland entered the </w:t>
                </w:r>
                <w:proofErr w:type="spellStart"/>
                <w:r>
                  <w:t>Ecole</w:t>
                </w:r>
                <w:proofErr w:type="spellEnd"/>
                <w:r>
                  <w:t xml:space="preserve"> </w:t>
                </w:r>
                <w:proofErr w:type="spellStart"/>
                <w:r>
                  <w:t>Normale</w:t>
                </w:r>
                <w:proofErr w:type="spellEnd"/>
                <w:r>
                  <w:t xml:space="preserve"> </w:t>
                </w:r>
                <w:proofErr w:type="spellStart"/>
                <w:r>
                  <w:t>Supérieure</w:t>
                </w:r>
                <w:proofErr w:type="spellEnd"/>
                <w:r>
                  <w:t xml:space="preserve"> in 1886, defended a dissertation on the </w:t>
                </w:r>
                <w:r>
                  <w:rPr>
                    <w:i/>
                  </w:rPr>
                  <w:t xml:space="preserve">Origins of Modern Lyrical Drama </w:t>
                </w:r>
                <w:r>
                  <w:t>[</w:t>
                </w:r>
                <w:r>
                  <w:rPr>
                    <w:i/>
                  </w:rPr>
                  <w:t xml:space="preserve">Les origins du </w:t>
                </w:r>
                <w:proofErr w:type="spellStart"/>
                <w:r>
                  <w:rPr>
                    <w:i/>
                  </w:rPr>
                  <w:t>drame</w:t>
                </w:r>
                <w:proofErr w:type="spellEnd"/>
                <w:r>
                  <w:rPr>
                    <w:i/>
                  </w:rPr>
                  <w:t xml:space="preserve"> </w:t>
                </w:r>
                <w:proofErr w:type="spellStart"/>
                <w:r>
                  <w:rPr>
                    <w:i/>
                  </w:rPr>
                  <w:t>lyrique</w:t>
                </w:r>
                <w:proofErr w:type="spellEnd"/>
                <w:r>
                  <w:rPr>
                    <w:i/>
                  </w:rPr>
                  <w:t xml:space="preserve"> modern</w:t>
                </w:r>
                <w:r>
                  <w:t>]</w:t>
                </w:r>
                <w:r>
                  <w:rPr>
                    <w:i/>
                  </w:rPr>
                  <w:t xml:space="preserve">, </w:t>
                </w:r>
                <w:r>
                  <w:t xml:space="preserve">and went on to teach art </w:t>
                </w:r>
                <w:bookmarkStart w:id="0" w:name="_GoBack"/>
                <w:bookmarkEnd w:id="0"/>
                <w:r>
                  <w:t xml:space="preserve">history and musicology at the Sorbonne. In Rome, he met </w:t>
                </w:r>
                <w:proofErr w:type="spellStart"/>
                <w:r>
                  <w:t>Malwida</w:t>
                </w:r>
                <w:proofErr w:type="spellEnd"/>
                <w:r>
                  <w:t xml:space="preserve"> von </w:t>
                </w:r>
                <w:proofErr w:type="spellStart"/>
                <w:r>
                  <w:t>Meyensburg</w:t>
                </w:r>
                <w:proofErr w:type="spellEnd"/>
                <w:r>
                  <w:t xml:space="preserve"> (a former friend of Nietzsche and Wagner) who accelerated his debut in literature. While he initially wrote for the theatre, his first success would come from the ten-volume novel </w:t>
                </w:r>
                <w:r>
                  <w:rPr>
                    <w:i/>
                  </w:rPr>
                  <w:t xml:space="preserve">Jean-Christophe, </w:t>
                </w:r>
                <w:r>
                  <w:t>published between 1904 and 1912. Through the life of a young and enthusiastic German musician with a French first name, he depicted, in great detail, two rival societies under the threat of war.</w:t>
                </w:r>
              </w:p>
            </w:tc>
          </w:sdtContent>
        </w:sdt>
      </w:tr>
      <w:tr w:rsidR="003F0D73" w14:paraId="3C40812E" w14:textId="77777777" w:rsidTr="003F0D73">
        <w:sdt>
          <w:sdtPr>
            <w:alias w:val="Article text"/>
            <w:tag w:val="articleText"/>
            <w:id w:val="634067588"/>
            <w:placeholder>
              <w:docPart w:val="189F91C6999C430F87B89F50BECB20C5"/>
            </w:placeholder>
          </w:sdtPr>
          <w:sdtContent>
            <w:tc>
              <w:tcPr>
                <w:tcW w:w="9016" w:type="dxa"/>
                <w:tcMar>
                  <w:top w:w="113" w:type="dxa"/>
                  <w:bottom w:w="113" w:type="dxa"/>
                </w:tcMar>
              </w:tcPr>
              <w:p w14:paraId="73699949" w14:textId="77777777" w:rsidR="0042791C" w:rsidRDefault="0042791C" w:rsidP="0042791C">
                <w:r>
                  <w:t xml:space="preserve">Writer, professor, musicologist, biographer, essayist, novelist, playwright, great letter writer and diarist, mystic in search of a pacified world and of a heroic heart, </w:t>
                </w:r>
                <w:proofErr w:type="spellStart"/>
                <w:r>
                  <w:t>Romain</w:t>
                </w:r>
                <w:proofErr w:type="spellEnd"/>
                <w:r>
                  <w:t xml:space="preserve"> Rolland profoundly marked the first half of the 20</w:t>
                </w:r>
                <w:r>
                  <w:rPr>
                    <w:vertAlign w:val="superscript"/>
                  </w:rPr>
                  <w:t>th</w:t>
                </w:r>
                <w:r>
                  <w:t xml:space="preserve"> century. </w:t>
                </w:r>
              </w:p>
              <w:p w14:paraId="352A6966" w14:textId="77777777" w:rsidR="0042791C" w:rsidRDefault="0042791C" w:rsidP="0042791C"/>
              <w:p w14:paraId="371A4CD7" w14:textId="77777777" w:rsidR="0042791C" w:rsidRDefault="0042791C" w:rsidP="0042791C">
                <w:r>
                  <w:t xml:space="preserve">A talented piano player in his youth, </w:t>
                </w:r>
                <w:proofErr w:type="spellStart"/>
                <w:r>
                  <w:t>Romain</w:t>
                </w:r>
                <w:proofErr w:type="spellEnd"/>
                <w:r>
                  <w:t xml:space="preserve"> Rolland entered the </w:t>
                </w:r>
                <w:proofErr w:type="spellStart"/>
                <w:r>
                  <w:t>Ecole</w:t>
                </w:r>
                <w:proofErr w:type="spellEnd"/>
                <w:r>
                  <w:t xml:space="preserve"> </w:t>
                </w:r>
                <w:proofErr w:type="spellStart"/>
                <w:r>
                  <w:t>Normale</w:t>
                </w:r>
                <w:proofErr w:type="spellEnd"/>
                <w:r>
                  <w:t xml:space="preserve"> </w:t>
                </w:r>
                <w:proofErr w:type="spellStart"/>
                <w:r>
                  <w:t>Supérieure</w:t>
                </w:r>
                <w:proofErr w:type="spellEnd"/>
                <w:r>
                  <w:t xml:space="preserve"> in 1886, defended a dissertation on the </w:t>
                </w:r>
                <w:r>
                  <w:rPr>
                    <w:i/>
                  </w:rPr>
                  <w:t xml:space="preserve">Origins of Modern Lyrical Drama </w:t>
                </w:r>
                <w:r>
                  <w:t>[</w:t>
                </w:r>
                <w:r>
                  <w:rPr>
                    <w:i/>
                  </w:rPr>
                  <w:t xml:space="preserve">Les origins du </w:t>
                </w:r>
                <w:proofErr w:type="spellStart"/>
                <w:r>
                  <w:rPr>
                    <w:i/>
                  </w:rPr>
                  <w:t>drame</w:t>
                </w:r>
                <w:proofErr w:type="spellEnd"/>
                <w:r>
                  <w:rPr>
                    <w:i/>
                  </w:rPr>
                  <w:t xml:space="preserve"> </w:t>
                </w:r>
                <w:proofErr w:type="spellStart"/>
                <w:r>
                  <w:rPr>
                    <w:i/>
                  </w:rPr>
                  <w:t>lyrique</w:t>
                </w:r>
                <w:proofErr w:type="spellEnd"/>
                <w:r>
                  <w:rPr>
                    <w:i/>
                  </w:rPr>
                  <w:t xml:space="preserve"> modern</w:t>
                </w:r>
                <w:r>
                  <w:t>]</w:t>
                </w:r>
                <w:r>
                  <w:rPr>
                    <w:i/>
                  </w:rPr>
                  <w:t xml:space="preserve">, </w:t>
                </w:r>
                <w:r>
                  <w:t xml:space="preserve">and went on to teach art history and musicology at the Sorbonne. In Rome, he met </w:t>
                </w:r>
                <w:proofErr w:type="spellStart"/>
                <w:r>
                  <w:t>Malwida</w:t>
                </w:r>
                <w:proofErr w:type="spellEnd"/>
                <w:r>
                  <w:t xml:space="preserve"> von </w:t>
                </w:r>
                <w:proofErr w:type="spellStart"/>
                <w:r>
                  <w:t>Meyensburg</w:t>
                </w:r>
                <w:proofErr w:type="spellEnd"/>
                <w:r>
                  <w:t xml:space="preserve"> (a former friend of Nietzsche and Wagner) who accelerated his debut in literature. While he initially wrote for the theatre, his first success would come from the ten-volume novel </w:t>
                </w:r>
                <w:r>
                  <w:rPr>
                    <w:i/>
                  </w:rPr>
                  <w:t xml:space="preserve">Jean-Christophe, </w:t>
                </w:r>
                <w:r>
                  <w:t>published between 1904 and 1912. Through the life of a young and enthusiastic German musician with a French first name, he depicted, in great detail, two rival societies under the threat of war.</w:t>
                </w:r>
              </w:p>
              <w:p w14:paraId="0702A555" w14:textId="77777777" w:rsidR="0042791C" w:rsidRDefault="0042791C" w:rsidP="0042791C"/>
              <w:p w14:paraId="0B8D5D76" w14:textId="77777777" w:rsidR="0042791C" w:rsidRDefault="0042791C" w:rsidP="0042791C">
                <w:r>
                  <w:t xml:space="preserve">Rolland settled in Geneva, where he published a collection of articles entitled </w:t>
                </w:r>
                <w:r>
                  <w:rPr>
                    <w:i/>
                  </w:rPr>
                  <w:t>Above the Battle</w:t>
                </w:r>
                <w:r>
                  <w:t xml:space="preserve"> [</w:t>
                </w:r>
                <w:r>
                  <w:rPr>
                    <w:i/>
                  </w:rPr>
                  <w:t>Au-</w:t>
                </w:r>
                <w:proofErr w:type="spellStart"/>
                <w:r>
                  <w:rPr>
                    <w:i/>
                  </w:rPr>
                  <w:t>dessus</w:t>
                </w:r>
                <w:proofErr w:type="spellEnd"/>
                <w:r>
                  <w:rPr>
                    <w:i/>
                  </w:rPr>
                  <w:t xml:space="preserve"> de la mêlée</w:t>
                </w:r>
                <w:r>
                  <w:t xml:space="preserve">] in which he tried to articulate a reconciliatory argument for every camp, while also criticizing the warmongering postures of both socialists and Christians. These texts led to his receiving the Nobel Prize in Literature in 1915, which he received with the hope that, in accord with his pacifist goals, humanity would become </w:t>
                </w:r>
                <w:r w:rsidR="00434ADA">
                  <w:t>‘</w:t>
                </w:r>
                <w:r>
                  <w:t>a symphony of great collective souls.</w:t>
                </w:r>
                <w:r w:rsidR="00434ADA">
                  <w:t>’</w:t>
                </w:r>
              </w:p>
              <w:p w14:paraId="49473875" w14:textId="77777777" w:rsidR="0042791C" w:rsidRDefault="0042791C" w:rsidP="0042791C"/>
              <w:p w14:paraId="4C4DAA02" w14:textId="77777777" w:rsidR="0042791C" w:rsidRDefault="0042791C" w:rsidP="0042791C">
                <w:r>
                  <w:t xml:space="preserve">In a similar fashion, in 1919 he redacted the </w:t>
                </w:r>
                <w:r>
                  <w:rPr>
                    <w:i/>
                  </w:rPr>
                  <w:t xml:space="preserve">Declaration of Independence of the Spirit </w:t>
                </w:r>
                <w:r>
                  <w:t>[</w:t>
                </w:r>
                <w:proofErr w:type="spellStart"/>
                <w:r>
                  <w:rPr>
                    <w:i/>
                  </w:rPr>
                  <w:t>Déclaration</w:t>
                </w:r>
                <w:proofErr w:type="spellEnd"/>
                <w:r>
                  <w:rPr>
                    <w:i/>
                  </w:rPr>
                  <w:t xml:space="preserve"> de </w:t>
                </w:r>
                <w:proofErr w:type="spellStart"/>
                <w:r>
                  <w:rPr>
                    <w:i/>
                  </w:rPr>
                  <w:t>l’indépendance</w:t>
                </w:r>
                <w:proofErr w:type="spellEnd"/>
                <w:r>
                  <w:rPr>
                    <w:i/>
                  </w:rPr>
                  <w:t xml:space="preserve"> de </w:t>
                </w:r>
                <w:proofErr w:type="spellStart"/>
                <w:r>
                  <w:rPr>
                    <w:i/>
                  </w:rPr>
                  <w:t>l’Esprit</w:t>
                </w:r>
                <w:proofErr w:type="spellEnd"/>
                <w:r>
                  <w:t xml:space="preserve">], which encouraged intellectuals to define a free way of life beyond nations and classes. From Switzerland, he corresponded with Freud, notably on the </w:t>
                </w:r>
                <w:r w:rsidR="00434ADA">
                  <w:t>‘</w:t>
                </w:r>
                <w:r>
                  <w:t>oceanic feeling</w:t>
                </w:r>
                <w:r w:rsidR="00434ADA">
                  <w:t>’</w:t>
                </w:r>
                <w:r>
                  <w:t xml:space="preserve"> (a hypothetically universal psychological feeling of religion), inspired by spiritual Indian traditions. In a biography published in 1924, he also sought to make known the thought of Gandhi, who expressed, according to Rolland, </w:t>
                </w:r>
                <w:r w:rsidR="00434ADA">
                  <w:t>‘</w:t>
                </w:r>
                <w:r>
                  <w:t>great patience and great love.</w:t>
                </w:r>
                <w:r w:rsidR="00434ADA">
                  <w:t>’</w:t>
                </w:r>
                <w:r>
                  <w:t xml:space="preserve"> Three years later, he was invited by his disciple and friend Stefan Zweig to celebrate the c</w:t>
                </w:r>
                <w:r w:rsidR="00434ADA">
                  <w:t xml:space="preserve">entenary of Beethoven’s death — </w:t>
                </w:r>
                <w:r>
                  <w:t xml:space="preserve">a musician he would study his entire life. </w:t>
                </w:r>
              </w:p>
              <w:p w14:paraId="5A7FEFD5" w14:textId="77777777" w:rsidR="0042791C" w:rsidRDefault="0042791C" w:rsidP="0042791C"/>
              <w:p w14:paraId="7920A7CD" w14:textId="77777777" w:rsidR="0042791C" w:rsidRDefault="0042791C" w:rsidP="0042791C">
                <w:r>
                  <w:t xml:space="preserve">Although not a member of the Communist Party, he sympathized with it, progressively radicalizing his socialist conceptions and publicly defending the Russian direction of the Party; he retraces this evolution in his second </w:t>
                </w:r>
                <w:r>
                  <w:rPr>
                    <w:i/>
                  </w:rPr>
                  <w:t>roman-</w:t>
                </w:r>
                <w:proofErr w:type="spellStart"/>
                <w:r>
                  <w:rPr>
                    <w:i/>
                  </w:rPr>
                  <w:t>fleuve</w:t>
                </w:r>
                <w:proofErr w:type="spellEnd"/>
                <w:r>
                  <w:t xml:space="preserve">, </w:t>
                </w:r>
                <w:r>
                  <w:rPr>
                    <w:i/>
                  </w:rPr>
                  <w:t xml:space="preserve">The Soul Enchanted </w:t>
                </w:r>
                <w:r>
                  <w:t>[</w:t>
                </w:r>
                <w:r>
                  <w:rPr>
                    <w:i/>
                  </w:rPr>
                  <w:t xml:space="preserve">Les </w:t>
                </w:r>
                <w:proofErr w:type="spellStart"/>
                <w:r>
                  <w:rPr>
                    <w:i/>
                  </w:rPr>
                  <w:t>Âmes</w:t>
                </w:r>
                <w:proofErr w:type="spellEnd"/>
                <w:r>
                  <w:rPr>
                    <w:i/>
                  </w:rPr>
                  <w:t xml:space="preserve"> </w:t>
                </w:r>
                <w:proofErr w:type="spellStart"/>
                <w:r>
                  <w:rPr>
                    <w:i/>
                  </w:rPr>
                  <w:t>enchantées</w:t>
                </w:r>
                <w:proofErr w:type="spellEnd"/>
                <w:r w:rsidR="00434ADA">
                  <w:t>]. H</w:t>
                </w:r>
                <w:r>
                  <w:t>is commitment to the left allowed him to become a protective figure for the French Popular Front</w:t>
                </w:r>
                <w:r>
                  <w:rPr>
                    <w:i/>
                  </w:rPr>
                  <w:t xml:space="preserve"> </w:t>
                </w:r>
                <w:r>
                  <w:t>[</w:t>
                </w:r>
                <w:r>
                  <w:rPr>
                    <w:i/>
                  </w:rPr>
                  <w:t xml:space="preserve">Front </w:t>
                </w:r>
                <w:proofErr w:type="spellStart"/>
                <w:r>
                  <w:rPr>
                    <w:i/>
                  </w:rPr>
                  <w:t>populaire</w:t>
                </w:r>
                <w:proofErr w:type="spellEnd"/>
                <w:r>
                  <w:t xml:space="preserve">] before he retired to </w:t>
                </w:r>
                <w:proofErr w:type="spellStart"/>
                <w:r>
                  <w:t>Vézelay</w:t>
                </w:r>
                <w:proofErr w:type="spellEnd"/>
                <w:r>
                  <w:t xml:space="preserve"> in 1938. He spent the whole of the Second World War in isolation, working on his </w:t>
                </w:r>
                <w:r>
                  <w:rPr>
                    <w:i/>
                  </w:rPr>
                  <w:t xml:space="preserve">Memoires </w:t>
                </w:r>
                <w:r>
                  <w:t xml:space="preserve">and on a tribute to Charles </w:t>
                </w:r>
                <w:proofErr w:type="spellStart"/>
                <w:r>
                  <w:t>Péguy</w:t>
                </w:r>
                <w:proofErr w:type="spellEnd"/>
                <w:r>
                  <w:t xml:space="preserve"> that would be published posthumously. In 1940, he got back in touch with another catholic thinker, Paul Claudel, who did not manage to transform Rolland’s mysticism into Catholicism. The great task of </w:t>
                </w:r>
                <w:proofErr w:type="spellStart"/>
                <w:r>
                  <w:t>Romain</w:t>
                </w:r>
                <w:proofErr w:type="spellEnd"/>
                <w:r>
                  <w:t xml:space="preserve"> Rolland had, in his own words, been </w:t>
                </w:r>
                <w:r w:rsidR="00434ADA">
                  <w:t>‘</w:t>
                </w:r>
                <w:r>
                  <w:t>purely religious.</w:t>
                </w:r>
                <w:r w:rsidR="00434ADA">
                  <w:t>’</w:t>
                </w:r>
              </w:p>
              <w:p w14:paraId="74D2531D" w14:textId="77777777" w:rsidR="0042791C" w:rsidRDefault="0042791C" w:rsidP="0042791C"/>
              <w:p w14:paraId="43CB7240" w14:textId="77777777" w:rsidR="0042791C" w:rsidRPr="00B13655" w:rsidRDefault="00434ADA" w:rsidP="00B13655">
                <w:pPr>
                  <w:pStyle w:val="Heading1"/>
                  <w:outlineLvl w:val="0"/>
                </w:pPr>
                <w:r>
                  <w:t>Selected List of Works:</w:t>
                </w:r>
              </w:p>
              <w:p w14:paraId="6EEADEAF" w14:textId="77777777" w:rsidR="00B13655" w:rsidRPr="00B13655" w:rsidRDefault="00B13655" w:rsidP="00B13655">
                <w:pPr>
                  <w:rPr>
                    <w:i/>
                  </w:rPr>
                </w:pPr>
                <w:r w:rsidRPr="00B13655">
                  <w:rPr>
                    <w:i/>
                  </w:rPr>
                  <w:t xml:space="preserve">Amour </w:t>
                </w:r>
                <w:proofErr w:type="spellStart"/>
                <w:r w:rsidRPr="00B13655">
                  <w:rPr>
                    <w:i/>
                  </w:rPr>
                  <w:t>d'enfants</w:t>
                </w:r>
                <w:proofErr w:type="spellEnd"/>
                <w:r w:rsidRPr="00B13655">
                  <w:rPr>
                    <w:i/>
                  </w:rPr>
                  <w:t xml:space="preserve"> </w:t>
                </w:r>
                <w:r w:rsidRPr="00B13655">
                  <w:t>(1888)</w:t>
                </w:r>
              </w:p>
              <w:p w14:paraId="436DCCD2" w14:textId="77777777" w:rsidR="00B13655" w:rsidRPr="00B13655" w:rsidRDefault="00B13655" w:rsidP="00B13655">
                <w:pPr>
                  <w:rPr>
                    <w:i/>
                  </w:rPr>
                </w:pPr>
                <w:r w:rsidRPr="00B13655">
                  <w:rPr>
                    <w:i/>
                  </w:rPr>
                  <w:t xml:space="preserve">Les </w:t>
                </w:r>
                <w:proofErr w:type="spellStart"/>
                <w:r w:rsidRPr="00B13655">
                  <w:rPr>
                    <w:i/>
                  </w:rPr>
                  <w:t>Origines</w:t>
                </w:r>
                <w:proofErr w:type="spellEnd"/>
                <w:r w:rsidRPr="00B13655">
                  <w:rPr>
                    <w:i/>
                  </w:rPr>
                  <w:t xml:space="preserve"> du </w:t>
                </w:r>
                <w:proofErr w:type="spellStart"/>
                <w:r w:rsidRPr="00B13655">
                  <w:rPr>
                    <w:i/>
                  </w:rPr>
                  <w:t>théâtre</w:t>
                </w:r>
                <w:proofErr w:type="spellEnd"/>
                <w:r w:rsidRPr="00B13655">
                  <w:rPr>
                    <w:i/>
                  </w:rPr>
                  <w:t xml:space="preserve"> </w:t>
                </w:r>
                <w:proofErr w:type="spellStart"/>
                <w:r w:rsidRPr="00B13655">
                  <w:rPr>
                    <w:i/>
                  </w:rPr>
                  <w:t>lyrique</w:t>
                </w:r>
                <w:proofErr w:type="spellEnd"/>
                <w:r w:rsidRPr="00B13655">
                  <w:rPr>
                    <w:i/>
                  </w:rPr>
                  <w:t xml:space="preserve"> </w:t>
                </w:r>
                <w:proofErr w:type="spellStart"/>
                <w:r w:rsidRPr="00B13655">
                  <w:rPr>
                    <w:i/>
                  </w:rPr>
                  <w:t>moderne</w:t>
                </w:r>
                <w:proofErr w:type="spellEnd"/>
                <w:r w:rsidRPr="00B13655">
                  <w:rPr>
                    <w:i/>
                  </w:rPr>
                  <w:t xml:space="preserve">. Histoire de </w:t>
                </w:r>
                <w:proofErr w:type="spellStart"/>
                <w:r w:rsidRPr="00B13655">
                  <w:rPr>
                    <w:i/>
                  </w:rPr>
                  <w:t>l'opéra</w:t>
                </w:r>
                <w:proofErr w:type="spellEnd"/>
                <w:r w:rsidRPr="00B13655">
                  <w:rPr>
                    <w:i/>
                  </w:rPr>
                  <w:t xml:space="preserve"> </w:t>
                </w:r>
                <w:proofErr w:type="spellStart"/>
                <w:r w:rsidRPr="00B13655">
                  <w:rPr>
                    <w:i/>
                  </w:rPr>
                  <w:t>avant</w:t>
                </w:r>
                <w:proofErr w:type="spellEnd"/>
                <w:r w:rsidRPr="00B13655">
                  <w:rPr>
                    <w:i/>
                  </w:rPr>
                  <w:t xml:space="preserve"> Lully et Scarlatti </w:t>
                </w:r>
                <w:r w:rsidRPr="00B13655">
                  <w:t>(1895)</w:t>
                </w:r>
              </w:p>
              <w:p w14:paraId="665767D5" w14:textId="77777777" w:rsidR="00B13655" w:rsidRPr="00B13655" w:rsidRDefault="00B13655" w:rsidP="00B13655">
                <w:pPr>
                  <w:rPr>
                    <w:i/>
                  </w:rPr>
                </w:pPr>
                <w:r w:rsidRPr="00B13655">
                  <w:rPr>
                    <w:i/>
                  </w:rPr>
                  <w:t xml:space="preserve">Saint-Louis </w:t>
                </w:r>
                <w:r w:rsidRPr="00B13655">
                  <w:t>(1897)</w:t>
                </w:r>
              </w:p>
              <w:p w14:paraId="42374486" w14:textId="77777777" w:rsidR="00B13655" w:rsidRPr="00B13655" w:rsidRDefault="00B13655" w:rsidP="00B13655">
                <w:pPr>
                  <w:rPr>
                    <w:i/>
                  </w:rPr>
                </w:pPr>
                <w:r w:rsidRPr="00B13655">
                  <w:rPr>
                    <w:i/>
                  </w:rPr>
                  <w:t xml:space="preserve">Vie de Beethoven </w:t>
                </w:r>
                <w:r w:rsidRPr="00B13655">
                  <w:t>(1903)</w:t>
                </w:r>
              </w:p>
              <w:p w14:paraId="5D4CA2F8" w14:textId="77777777" w:rsidR="00B13655" w:rsidRPr="00B13655" w:rsidRDefault="00B13655" w:rsidP="00B13655">
                <w:pPr>
                  <w:rPr>
                    <w:i/>
                  </w:rPr>
                </w:pPr>
                <w:r w:rsidRPr="00B13655">
                  <w:rPr>
                    <w:i/>
                  </w:rPr>
                  <w:t xml:space="preserve">Le </w:t>
                </w:r>
                <w:proofErr w:type="spellStart"/>
                <w:r w:rsidRPr="00B13655">
                  <w:rPr>
                    <w:i/>
                  </w:rPr>
                  <w:t>Théâtre</w:t>
                </w:r>
                <w:proofErr w:type="spellEnd"/>
                <w:r w:rsidRPr="00B13655">
                  <w:rPr>
                    <w:i/>
                  </w:rPr>
                  <w:t xml:space="preserve"> du </w:t>
                </w:r>
                <w:proofErr w:type="spellStart"/>
                <w:r w:rsidRPr="00B13655">
                  <w:rPr>
                    <w:i/>
                  </w:rPr>
                  <w:t>peuple</w:t>
                </w:r>
                <w:proofErr w:type="spellEnd"/>
                <w:r w:rsidRPr="00B13655">
                  <w:rPr>
                    <w:i/>
                  </w:rPr>
                  <w:t xml:space="preserve"> </w:t>
                </w:r>
                <w:r w:rsidRPr="00B13655">
                  <w:t>(1903)</w:t>
                </w:r>
              </w:p>
              <w:p w14:paraId="6014D936" w14:textId="77777777" w:rsidR="00B13655" w:rsidRPr="00B13655" w:rsidRDefault="00B13655" w:rsidP="00B13655">
                <w:pPr>
                  <w:rPr>
                    <w:i/>
                  </w:rPr>
                </w:pPr>
                <w:r>
                  <w:rPr>
                    <w:i/>
                  </w:rPr>
                  <w:t xml:space="preserve">Jean-Christophe </w:t>
                </w:r>
                <w:r w:rsidRPr="00B13655">
                  <w:t>(1904-12)</w:t>
                </w:r>
              </w:p>
              <w:p w14:paraId="1ADDD3A5" w14:textId="77777777" w:rsidR="00B13655" w:rsidRPr="00B13655" w:rsidRDefault="00B13655" w:rsidP="00B13655">
                <w:pPr>
                  <w:rPr>
                    <w:i/>
                  </w:rPr>
                </w:pPr>
                <w:r w:rsidRPr="00B13655">
                  <w:rPr>
                    <w:i/>
                  </w:rPr>
                  <w:t xml:space="preserve">La Vie de </w:t>
                </w:r>
                <w:proofErr w:type="spellStart"/>
                <w:r w:rsidRPr="00B13655">
                  <w:rPr>
                    <w:i/>
                  </w:rPr>
                  <w:t>Tolstoï</w:t>
                </w:r>
                <w:proofErr w:type="spellEnd"/>
                <w:r w:rsidRPr="00B13655">
                  <w:rPr>
                    <w:i/>
                  </w:rPr>
                  <w:t xml:space="preserve"> </w:t>
                </w:r>
                <w:r w:rsidRPr="00B13655">
                  <w:t>(1911)</w:t>
                </w:r>
              </w:p>
              <w:p w14:paraId="4B0D316A" w14:textId="77777777" w:rsidR="00B13655" w:rsidRPr="00B13655" w:rsidRDefault="00B13655" w:rsidP="00B13655">
                <w:pPr>
                  <w:rPr>
                    <w:i/>
                  </w:rPr>
                </w:pPr>
                <w:r w:rsidRPr="00B13655">
                  <w:rPr>
                    <w:i/>
                  </w:rPr>
                  <w:t>Au-</w:t>
                </w:r>
                <w:proofErr w:type="spellStart"/>
                <w:r w:rsidRPr="00B13655">
                  <w:rPr>
                    <w:i/>
                  </w:rPr>
                  <w:t>dessus</w:t>
                </w:r>
                <w:proofErr w:type="spellEnd"/>
                <w:r w:rsidRPr="00B13655">
                  <w:rPr>
                    <w:i/>
                  </w:rPr>
                  <w:t xml:space="preserve"> de la mêlée </w:t>
                </w:r>
                <w:r w:rsidRPr="00B13655">
                  <w:t>(1915)</w:t>
                </w:r>
              </w:p>
              <w:p w14:paraId="542D8C7E" w14:textId="77777777" w:rsidR="00B13655" w:rsidRPr="00B13655" w:rsidRDefault="00B13655" w:rsidP="00B13655">
                <w:pPr>
                  <w:rPr>
                    <w:i/>
                  </w:rPr>
                </w:pPr>
                <w:proofErr w:type="spellStart"/>
                <w:r w:rsidRPr="00B13655">
                  <w:rPr>
                    <w:i/>
                  </w:rPr>
                  <w:t>Salut</w:t>
                </w:r>
                <w:proofErr w:type="spellEnd"/>
                <w:r w:rsidRPr="00B13655">
                  <w:rPr>
                    <w:i/>
                  </w:rPr>
                  <w:t xml:space="preserve"> à la </w:t>
                </w:r>
                <w:proofErr w:type="spellStart"/>
                <w:r w:rsidRPr="00B13655">
                  <w:rPr>
                    <w:i/>
                  </w:rPr>
                  <w:t>révolution</w:t>
                </w:r>
                <w:proofErr w:type="spellEnd"/>
                <w:r w:rsidRPr="00B13655">
                  <w:rPr>
                    <w:i/>
                  </w:rPr>
                  <w:t xml:space="preserve"> </w:t>
                </w:r>
                <w:proofErr w:type="spellStart"/>
                <w:r w:rsidRPr="00B13655">
                  <w:rPr>
                    <w:i/>
                  </w:rPr>
                  <w:t>russe</w:t>
                </w:r>
                <w:proofErr w:type="spellEnd"/>
                <w:r w:rsidRPr="00B13655">
                  <w:rPr>
                    <w:i/>
                  </w:rPr>
                  <w:t xml:space="preserve"> </w:t>
                </w:r>
                <w:r w:rsidRPr="00B13655">
                  <w:t>(1917)</w:t>
                </w:r>
              </w:p>
              <w:p w14:paraId="7273A792" w14:textId="77777777" w:rsidR="00B13655" w:rsidRPr="00B13655" w:rsidRDefault="00B13655" w:rsidP="00B13655">
                <w:pPr>
                  <w:rPr>
                    <w:i/>
                  </w:rPr>
                </w:pPr>
                <w:r w:rsidRPr="00B13655">
                  <w:rPr>
                    <w:i/>
                  </w:rPr>
                  <w:t xml:space="preserve">Pour </w:t>
                </w:r>
                <w:proofErr w:type="spellStart"/>
                <w:r w:rsidRPr="00B13655">
                  <w:rPr>
                    <w:i/>
                  </w:rPr>
                  <w:t>l'internationale</w:t>
                </w:r>
                <w:proofErr w:type="spellEnd"/>
                <w:r w:rsidRPr="00B13655">
                  <w:rPr>
                    <w:i/>
                  </w:rPr>
                  <w:t xml:space="preserve"> de </w:t>
                </w:r>
                <w:proofErr w:type="spellStart"/>
                <w:r w:rsidRPr="00B13655">
                  <w:rPr>
                    <w:i/>
                  </w:rPr>
                  <w:t>l'Esprit</w:t>
                </w:r>
                <w:proofErr w:type="spellEnd"/>
                <w:r w:rsidRPr="00B13655">
                  <w:rPr>
                    <w:i/>
                  </w:rPr>
                  <w:t xml:space="preserve"> </w:t>
                </w:r>
                <w:r w:rsidRPr="00B13655">
                  <w:t>(1918)</w:t>
                </w:r>
              </w:p>
              <w:p w14:paraId="59F07829" w14:textId="77777777" w:rsidR="00B13655" w:rsidRPr="00B13655" w:rsidRDefault="00B13655" w:rsidP="00B13655">
                <w:pPr>
                  <w:rPr>
                    <w:i/>
                  </w:rPr>
                </w:pPr>
                <w:r w:rsidRPr="00B13655">
                  <w:rPr>
                    <w:i/>
                  </w:rPr>
                  <w:t xml:space="preserve">Colas </w:t>
                </w:r>
                <w:proofErr w:type="spellStart"/>
                <w:r w:rsidRPr="00B13655">
                  <w:rPr>
                    <w:i/>
                  </w:rPr>
                  <w:t>Breugnon</w:t>
                </w:r>
                <w:proofErr w:type="spellEnd"/>
                <w:r w:rsidRPr="00B13655">
                  <w:rPr>
                    <w:i/>
                  </w:rPr>
                  <w:t xml:space="preserve"> </w:t>
                </w:r>
                <w:r w:rsidRPr="00B13655">
                  <w:t>(1919)</w:t>
                </w:r>
              </w:p>
              <w:p w14:paraId="793E9AED" w14:textId="77777777" w:rsidR="00B13655" w:rsidRPr="00B13655" w:rsidRDefault="00B13655" w:rsidP="00B13655">
                <w:proofErr w:type="spellStart"/>
                <w:r w:rsidRPr="00B13655">
                  <w:rPr>
                    <w:i/>
                  </w:rPr>
                  <w:t>Liluli</w:t>
                </w:r>
                <w:proofErr w:type="spellEnd"/>
                <w:r w:rsidRPr="00B13655">
                  <w:rPr>
                    <w:i/>
                  </w:rPr>
                  <w:t xml:space="preserve"> </w:t>
                </w:r>
                <w:r w:rsidRPr="00B13655">
                  <w:t xml:space="preserve">(1919) </w:t>
                </w:r>
              </w:p>
              <w:p w14:paraId="71CA74B9" w14:textId="77777777" w:rsidR="00B13655" w:rsidRPr="00B13655" w:rsidRDefault="00B13655" w:rsidP="00B13655">
                <w:pPr>
                  <w:rPr>
                    <w:i/>
                  </w:rPr>
                </w:pPr>
                <w:proofErr w:type="spellStart"/>
                <w:r w:rsidRPr="00B13655">
                  <w:rPr>
                    <w:i/>
                  </w:rPr>
                  <w:t>Déclaration</w:t>
                </w:r>
                <w:proofErr w:type="spellEnd"/>
                <w:r w:rsidRPr="00B13655">
                  <w:rPr>
                    <w:i/>
                  </w:rPr>
                  <w:t xml:space="preserve"> de </w:t>
                </w:r>
                <w:proofErr w:type="spellStart"/>
                <w:r w:rsidRPr="00B13655">
                  <w:rPr>
                    <w:i/>
                  </w:rPr>
                  <w:t>l'indépendance</w:t>
                </w:r>
                <w:proofErr w:type="spellEnd"/>
                <w:r w:rsidRPr="00B13655">
                  <w:rPr>
                    <w:i/>
                  </w:rPr>
                  <w:t xml:space="preserve"> de </w:t>
                </w:r>
                <w:proofErr w:type="spellStart"/>
                <w:r w:rsidRPr="00B13655">
                  <w:rPr>
                    <w:i/>
                  </w:rPr>
                  <w:t>l'Esprit</w:t>
                </w:r>
                <w:proofErr w:type="spellEnd"/>
                <w:r w:rsidRPr="00B13655">
                  <w:rPr>
                    <w:i/>
                  </w:rPr>
                  <w:t xml:space="preserve"> </w:t>
                </w:r>
                <w:r w:rsidRPr="00B13655">
                  <w:t>(1919)</w:t>
                </w:r>
              </w:p>
              <w:p w14:paraId="7EECDC82" w14:textId="77777777" w:rsidR="00B13655" w:rsidRPr="00B13655" w:rsidRDefault="00B13655" w:rsidP="00B13655">
                <w:pPr>
                  <w:rPr>
                    <w:i/>
                  </w:rPr>
                </w:pPr>
                <w:r w:rsidRPr="00B13655">
                  <w:rPr>
                    <w:i/>
                  </w:rPr>
                  <w:t xml:space="preserve">La </w:t>
                </w:r>
                <w:proofErr w:type="spellStart"/>
                <w:r w:rsidRPr="00B13655">
                  <w:rPr>
                    <w:i/>
                  </w:rPr>
                  <w:t>Révolte</w:t>
                </w:r>
                <w:proofErr w:type="spellEnd"/>
                <w:r w:rsidRPr="00B13655">
                  <w:rPr>
                    <w:i/>
                  </w:rPr>
                  <w:t xml:space="preserve"> des machines </w:t>
                </w:r>
                <w:r w:rsidRPr="00B13655">
                  <w:t>(1921)</w:t>
                </w:r>
              </w:p>
              <w:p w14:paraId="5FD45871" w14:textId="77777777" w:rsidR="00B13655" w:rsidRPr="00B13655" w:rsidRDefault="00B13655" w:rsidP="00B13655">
                <w:pPr>
                  <w:rPr>
                    <w:i/>
                  </w:rPr>
                </w:pPr>
                <w:proofErr w:type="spellStart"/>
                <w:r w:rsidRPr="00B13655">
                  <w:rPr>
                    <w:i/>
                  </w:rPr>
                  <w:t>L'Âme</w:t>
                </w:r>
                <w:proofErr w:type="spellEnd"/>
                <w:r w:rsidRPr="00B13655">
                  <w:rPr>
                    <w:i/>
                  </w:rPr>
                  <w:t xml:space="preserve"> </w:t>
                </w:r>
                <w:proofErr w:type="spellStart"/>
                <w:r w:rsidRPr="00B13655">
                  <w:rPr>
                    <w:i/>
                  </w:rPr>
                  <w:t>enchantée</w:t>
                </w:r>
                <w:proofErr w:type="spellEnd"/>
                <w:r w:rsidRPr="00B13655">
                  <w:rPr>
                    <w:i/>
                  </w:rPr>
                  <w:t xml:space="preserve"> </w:t>
                </w:r>
                <w:r w:rsidRPr="00B13655">
                  <w:t>(1922-1933)</w:t>
                </w:r>
              </w:p>
              <w:p w14:paraId="7051D292" w14:textId="77777777" w:rsidR="00B13655" w:rsidRPr="00B13655" w:rsidRDefault="00B13655" w:rsidP="00B13655">
                <w:pPr>
                  <w:rPr>
                    <w:i/>
                  </w:rPr>
                </w:pPr>
                <w:r w:rsidRPr="00B13655">
                  <w:rPr>
                    <w:i/>
                  </w:rPr>
                  <w:t xml:space="preserve">Gandhi </w:t>
                </w:r>
                <w:r w:rsidRPr="00B13655">
                  <w:t>(1924)</w:t>
                </w:r>
              </w:p>
              <w:p w14:paraId="0E081DFC" w14:textId="77777777" w:rsidR="00B13655" w:rsidRPr="00B13655" w:rsidRDefault="00B13655" w:rsidP="00B13655">
                <w:pPr>
                  <w:rPr>
                    <w:i/>
                  </w:rPr>
                </w:pPr>
                <w:proofErr w:type="spellStart"/>
                <w:r w:rsidRPr="00B13655">
                  <w:rPr>
                    <w:i/>
                  </w:rPr>
                  <w:t>Compagnons</w:t>
                </w:r>
                <w:proofErr w:type="spellEnd"/>
                <w:r w:rsidRPr="00B13655">
                  <w:rPr>
                    <w:i/>
                  </w:rPr>
                  <w:t xml:space="preserve"> de route </w:t>
                </w:r>
                <w:r w:rsidRPr="00B13655">
                  <w:t>(1936)</w:t>
                </w:r>
              </w:p>
              <w:p w14:paraId="6872F23C" w14:textId="77777777" w:rsidR="00B13655" w:rsidRPr="00B13655" w:rsidRDefault="00B13655" w:rsidP="00B13655">
                <w:pPr>
                  <w:rPr>
                    <w:i/>
                  </w:rPr>
                </w:pPr>
                <w:proofErr w:type="spellStart"/>
                <w:r w:rsidRPr="00B13655">
                  <w:rPr>
                    <w:i/>
                  </w:rPr>
                  <w:t>Inde</w:t>
                </w:r>
                <w:proofErr w:type="spellEnd"/>
                <w:r w:rsidRPr="00B13655">
                  <w:rPr>
                    <w:i/>
                  </w:rPr>
                  <w:t xml:space="preserve"> : journal </w:t>
                </w:r>
                <w:r w:rsidRPr="00B13655">
                  <w:t>(1915-1943)</w:t>
                </w:r>
              </w:p>
              <w:p w14:paraId="1CC3CFA6" w14:textId="77777777" w:rsidR="00B13655" w:rsidRPr="00B13655" w:rsidRDefault="00B13655" w:rsidP="00B13655">
                <w:pPr>
                  <w:rPr>
                    <w:i/>
                  </w:rPr>
                </w:pPr>
                <w:r w:rsidRPr="00B13655">
                  <w:rPr>
                    <w:i/>
                  </w:rPr>
                  <w:t xml:space="preserve">La </w:t>
                </w:r>
                <w:proofErr w:type="spellStart"/>
                <w:r w:rsidRPr="00B13655">
                  <w:rPr>
                    <w:i/>
                  </w:rPr>
                  <w:t>Cathédrale</w:t>
                </w:r>
                <w:proofErr w:type="spellEnd"/>
                <w:r w:rsidRPr="00B13655">
                  <w:rPr>
                    <w:i/>
                  </w:rPr>
                  <w:t xml:space="preserve"> </w:t>
                </w:r>
                <w:proofErr w:type="spellStart"/>
                <w:r w:rsidRPr="00B13655">
                  <w:rPr>
                    <w:i/>
                  </w:rPr>
                  <w:t>interrompue</w:t>
                </w:r>
                <w:proofErr w:type="spellEnd"/>
                <w:r w:rsidRPr="00B13655">
                  <w:rPr>
                    <w:i/>
                  </w:rPr>
                  <w:t xml:space="preserve"> </w:t>
                </w:r>
                <w:r w:rsidRPr="00B13655">
                  <w:t>(1943-45)</w:t>
                </w:r>
                <w:r w:rsidRPr="00B13655">
                  <w:rPr>
                    <w:i/>
                  </w:rPr>
                  <w:t xml:space="preserve"> </w:t>
                </w:r>
              </w:p>
              <w:p w14:paraId="1F01E3B5" w14:textId="77777777" w:rsidR="00B13655" w:rsidRPr="00B13655" w:rsidRDefault="00B13655" w:rsidP="00B13655">
                <w:pPr>
                  <w:rPr>
                    <w:i/>
                  </w:rPr>
                </w:pPr>
                <w:proofErr w:type="spellStart"/>
                <w:r w:rsidRPr="00B13655">
                  <w:rPr>
                    <w:i/>
                  </w:rPr>
                  <w:t>Péguy</w:t>
                </w:r>
                <w:proofErr w:type="spellEnd"/>
                <w:r w:rsidRPr="00B13655">
                  <w:rPr>
                    <w:i/>
                  </w:rPr>
                  <w:t xml:space="preserve"> </w:t>
                </w:r>
                <w:r w:rsidRPr="00B13655">
                  <w:t>(1945)</w:t>
                </w:r>
              </w:p>
              <w:p w14:paraId="26894669" w14:textId="77777777" w:rsidR="00B13655" w:rsidRDefault="00B13655" w:rsidP="00B13655"/>
              <w:p w14:paraId="7B5EF1B3" w14:textId="77777777" w:rsidR="00B13655" w:rsidRDefault="00B13655" w:rsidP="00B13655">
                <w:pPr>
                  <w:pStyle w:val="Heading2"/>
                  <w:outlineLvl w:val="1"/>
                </w:pPr>
                <w:r>
                  <w:t>Selected translations to English</w:t>
                </w:r>
              </w:p>
              <w:p w14:paraId="046B4BC7" w14:textId="77777777" w:rsidR="00B13655" w:rsidRPr="00B331D8" w:rsidRDefault="00B13655" w:rsidP="00434ADA">
                <w:pPr>
                  <w:pStyle w:val="NormalfollowingH2"/>
                </w:pPr>
                <w:r w:rsidRPr="00B13655">
                  <w:rPr>
                    <w:i/>
                  </w:rPr>
                  <w:t xml:space="preserve">Richard Strauss &amp; </w:t>
                </w:r>
                <w:proofErr w:type="spellStart"/>
                <w:r w:rsidRPr="00B13655">
                  <w:rPr>
                    <w:i/>
                  </w:rPr>
                  <w:t>Romain</w:t>
                </w:r>
                <w:proofErr w:type="spellEnd"/>
                <w:r w:rsidRPr="00B13655">
                  <w:rPr>
                    <w:i/>
                  </w:rPr>
                  <w:t xml:space="preserve"> Rolland: Correspondence, together with fragments from the diary of </w:t>
                </w:r>
                <w:proofErr w:type="spellStart"/>
                <w:r w:rsidRPr="00B13655">
                  <w:rPr>
                    <w:i/>
                  </w:rPr>
                  <w:t>Romain</w:t>
                </w:r>
                <w:proofErr w:type="spellEnd"/>
                <w:r w:rsidRPr="00B13655">
                  <w:rPr>
                    <w:i/>
                  </w:rPr>
                  <w:t xml:space="preserve"> Rolland and other essays</w:t>
                </w:r>
                <w:r>
                  <w:t xml:space="preserve"> (1968)</w:t>
                </w:r>
                <w:r w:rsidR="00B331D8">
                  <w:t>: i</w:t>
                </w:r>
                <w:r>
                  <w:t xml:space="preserve">ntroduction by Gustave </w:t>
                </w:r>
                <w:proofErr w:type="spellStart"/>
                <w:r>
                  <w:t>Samazeuilh</w:t>
                </w:r>
                <w:proofErr w:type="spellEnd"/>
                <w:r>
                  <w:t>.</w:t>
                </w:r>
                <w:r>
                  <w:rPr>
                    <w:i/>
                  </w:rPr>
                  <w:t xml:space="preserve"> </w:t>
                </w:r>
                <w:r>
                  <w:t>Edited and annotated with a preface by Rollo Myers, Berkeley, University of California Press</w:t>
                </w:r>
                <w:r w:rsidR="00B331D8">
                  <w:t>.</w:t>
                </w:r>
              </w:p>
              <w:p w14:paraId="2346CC90" w14:textId="77777777" w:rsidR="00434ADA" w:rsidRDefault="00434ADA" w:rsidP="00434ADA">
                <w:pPr>
                  <w:pStyle w:val="NormalfollowingH2"/>
                  <w:rPr>
                    <w:i/>
                  </w:rPr>
                </w:pPr>
              </w:p>
              <w:p w14:paraId="6E227DC9" w14:textId="77777777" w:rsidR="003F0D73" w:rsidRPr="00434ADA" w:rsidRDefault="00B13655" w:rsidP="00434ADA">
                <w:pPr>
                  <w:pStyle w:val="NormalfollowingH2"/>
                  <w:rPr>
                    <w:i/>
                  </w:rPr>
                </w:pPr>
                <w:r>
                  <w:rPr>
                    <w:i/>
                  </w:rPr>
                  <w:t>Jean-Christophe</w:t>
                </w:r>
                <w:r w:rsidR="00B331D8">
                  <w:rPr>
                    <w:i/>
                  </w:rPr>
                  <w:t xml:space="preserve"> </w:t>
                </w:r>
                <w:r w:rsidR="00B331D8" w:rsidRPr="00B331D8">
                  <w:t>(1996)</w:t>
                </w:r>
                <w:r w:rsidR="00B331D8">
                  <w:t>: i</w:t>
                </w:r>
                <w:r w:rsidRPr="00B331D8">
                  <w:t>ntroduction</w:t>
                </w:r>
                <w:r>
                  <w:t xml:space="preserve"> by Louis </w:t>
                </w:r>
                <w:proofErr w:type="spellStart"/>
                <w:r>
                  <w:t>Auchincloss</w:t>
                </w:r>
                <w:proofErr w:type="spellEnd"/>
                <w:r>
                  <w:t xml:space="preserve">, translated by Gilbert </w:t>
                </w:r>
                <w:proofErr w:type="spellStart"/>
                <w:r>
                  <w:t>Cannan</w:t>
                </w:r>
                <w:proofErr w:type="spellEnd"/>
                <w:r>
                  <w:t>, New Y</w:t>
                </w:r>
                <w:r w:rsidR="00B331D8">
                  <w:t>ork, Carroll &amp; Graf Publishers</w:t>
                </w:r>
                <w:r>
                  <w:t>.</w:t>
                </w:r>
              </w:p>
            </w:tc>
          </w:sdtContent>
        </w:sdt>
      </w:tr>
      <w:tr w:rsidR="003235A7" w14:paraId="09F633F1" w14:textId="77777777" w:rsidTr="003235A7">
        <w:tc>
          <w:tcPr>
            <w:tcW w:w="9016" w:type="dxa"/>
          </w:tcPr>
          <w:p w14:paraId="11A8909D" w14:textId="77777777" w:rsidR="003235A7" w:rsidRDefault="003235A7" w:rsidP="0042791C">
            <w:r w:rsidRPr="00B3624C">
              <w:rPr>
                <w:u w:val="single"/>
              </w:rPr>
              <w:lastRenderedPageBreak/>
              <w:t>Further reading</w:t>
            </w:r>
            <w:r>
              <w:t>:</w:t>
            </w:r>
            <w:r w:rsidR="0042791C">
              <w:tab/>
            </w:r>
          </w:p>
          <w:sdt>
            <w:sdtPr>
              <w:alias w:val="Further reading"/>
              <w:tag w:val="furtherReading"/>
              <w:id w:val="-1516217107"/>
            </w:sdtPr>
            <w:sdtContent>
              <w:p w14:paraId="0AC094C8" w14:textId="77777777" w:rsidR="00B331D8" w:rsidRDefault="00B3624C" w:rsidP="00B331D8">
                <w:sdt>
                  <w:sdtPr>
                    <w:id w:val="-1157531939"/>
                    <w:citation/>
                  </w:sdtPr>
                  <w:sdtContent>
                    <w:r w:rsidR="00B331D8">
                      <w:fldChar w:fldCharType="begin"/>
                    </w:r>
                    <w:r w:rsidR="00B331D8">
                      <w:rPr>
                        <w:lang w:val="en-US"/>
                      </w:rPr>
                      <w:instrText xml:space="preserve"> CITATION Ber02 \l 1033 </w:instrText>
                    </w:r>
                    <w:r w:rsidR="00B331D8">
                      <w:fldChar w:fldCharType="separate"/>
                    </w:r>
                    <w:r w:rsidR="00B331D8">
                      <w:rPr>
                        <w:noProof/>
                        <w:lang w:val="en-US"/>
                      </w:rPr>
                      <w:t>(Duchatelet)</w:t>
                    </w:r>
                    <w:r w:rsidR="00B331D8">
                      <w:fldChar w:fldCharType="end"/>
                    </w:r>
                  </w:sdtContent>
                </w:sdt>
              </w:p>
              <w:p w14:paraId="1918638C" w14:textId="77777777" w:rsidR="00B331D8" w:rsidRDefault="00B331D8" w:rsidP="00B331D8"/>
              <w:p w14:paraId="57AFAFC0" w14:textId="77777777" w:rsidR="003235A7" w:rsidRDefault="00B3624C" w:rsidP="00B331D8">
                <w:sdt>
                  <w:sdtPr>
                    <w:id w:val="-574358388"/>
                    <w:citation/>
                  </w:sdtPr>
                  <w:sdtContent>
                    <w:r w:rsidR="00B331D8">
                      <w:fldChar w:fldCharType="begin"/>
                    </w:r>
                    <w:r w:rsidR="00B331D8">
                      <w:rPr>
                        <w:lang w:val="en-US"/>
                      </w:rPr>
                      <w:instrText xml:space="preserve"> CITATION Zwe21 \l 1033 </w:instrText>
                    </w:r>
                    <w:r w:rsidR="00B331D8">
                      <w:fldChar w:fldCharType="separate"/>
                    </w:r>
                    <w:r w:rsidR="00B331D8">
                      <w:rPr>
                        <w:noProof/>
                        <w:lang w:val="en-US"/>
                      </w:rPr>
                      <w:t>(Zweig)</w:t>
                    </w:r>
                    <w:r w:rsidR="00B331D8">
                      <w:fldChar w:fldCharType="end"/>
                    </w:r>
                  </w:sdtContent>
                </w:sdt>
              </w:p>
            </w:sdtContent>
          </w:sdt>
        </w:tc>
      </w:tr>
      <w:tr w:rsidR="00B13655" w14:paraId="5E183276" w14:textId="77777777" w:rsidTr="003235A7">
        <w:tc>
          <w:tcPr>
            <w:tcW w:w="9016" w:type="dxa"/>
          </w:tcPr>
          <w:p w14:paraId="45335A33" w14:textId="77777777" w:rsidR="00B13655" w:rsidRPr="0015114C" w:rsidRDefault="00B13655" w:rsidP="0042791C"/>
        </w:tc>
      </w:tr>
    </w:tbl>
    <w:p w14:paraId="6154D433"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9725E7" w14:textId="77777777" w:rsidR="00B3624C" w:rsidRDefault="00B3624C" w:rsidP="007A0D55">
      <w:pPr>
        <w:spacing w:after="0" w:line="240" w:lineRule="auto"/>
      </w:pPr>
      <w:r>
        <w:separator/>
      </w:r>
    </w:p>
  </w:endnote>
  <w:endnote w:type="continuationSeparator" w:id="0">
    <w:p w14:paraId="3D7475AA" w14:textId="77777777" w:rsidR="00B3624C" w:rsidRDefault="00B3624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5D819F" w14:textId="77777777" w:rsidR="00B3624C" w:rsidRDefault="00B3624C" w:rsidP="007A0D55">
      <w:pPr>
        <w:spacing w:after="0" w:line="240" w:lineRule="auto"/>
      </w:pPr>
      <w:r>
        <w:separator/>
      </w:r>
    </w:p>
  </w:footnote>
  <w:footnote w:type="continuationSeparator" w:id="0">
    <w:p w14:paraId="71E12BC5" w14:textId="77777777" w:rsidR="00B3624C" w:rsidRDefault="00B3624C"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9A3E99" w14:textId="77777777" w:rsidR="00B3624C" w:rsidRDefault="00B3624C">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6E605210" w14:textId="77777777" w:rsidR="00B3624C" w:rsidRDefault="00B3624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521F"/>
    <w:rsid w:val="00032559"/>
    <w:rsid w:val="00052040"/>
    <w:rsid w:val="000B25AE"/>
    <w:rsid w:val="000B55AB"/>
    <w:rsid w:val="000D24DC"/>
    <w:rsid w:val="000D4567"/>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360A2"/>
    <w:rsid w:val="003677B6"/>
    <w:rsid w:val="003D3579"/>
    <w:rsid w:val="003E2795"/>
    <w:rsid w:val="003F0D73"/>
    <w:rsid w:val="0042791C"/>
    <w:rsid w:val="00434ADA"/>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13435"/>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13655"/>
    <w:rsid w:val="00B219AE"/>
    <w:rsid w:val="00B227B3"/>
    <w:rsid w:val="00B33145"/>
    <w:rsid w:val="00B331D8"/>
    <w:rsid w:val="00B3624C"/>
    <w:rsid w:val="00B574C9"/>
    <w:rsid w:val="00BC39C9"/>
    <w:rsid w:val="00BC521F"/>
    <w:rsid w:val="00BE5BF7"/>
    <w:rsid w:val="00BF40E1"/>
    <w:rsid w:val="00C27FAB"/>
    <w:rsid w:val="00C358D4"/>
    <w:rsid w:val="00C6296B"/>
    <w:rsid w:val="00C730DD"/>
    <w:rsid w:val="00CC586D"/>
    <w:rsid w:val="00CF1542"/>
    <w:rsid w:val="00CF3EC5"/>
    <w:rsid w:val="00D656DA"/>
    <w:rsid w:val="00D83300"/>
    <w:rsid w:val="00D92281"/>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A8E2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C52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521F"/>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C52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521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0DAF906C6F7492CA6B08982420C070F"/>
        <w:category>
          <w:name w:val="General"/>
          <w:gallery w:val="placeholder"/>
        </w:category>
        <w:types>
          <w:type w:val="bbPlcHdr"/>
        </w:types>
        <w:behaviors>
          <w:behavior w:val="content"/>
        </w:behaviors>
        <w:guid w:val="{D847D0BB-4787-4045-9210-4581C677CE5D}"/>
      </w:docPartPr>
      <w:docPartBody>
        <w:p w:rsidR="00151777" w:rsidRDefault="00083333">
          <w:pPr>
            <w:pStyle w:val="20DAF906C6F7492CA6B08982420C070F"/>
          </w:pPr>
          <w:r w:rsidRPr="00CC586D">
            <w:rPr>
              <w:rStyle w:val="PlaceholderText"/>
              <w:b/>
              <w:color w:val="FFFFFF" w:themeColor="background1"/>
            </w:rPr>
            <w:t>[Salutation]</w:t>
          </w:r>
        </w:p>
      </w:docPartBody>
    </w:docPart>
    <w:docPart>
      <w:docPartPr>
        <w:name w:val="BC0A2FF4435E4BEEBF6BA25EF289672F"/>
        <w:category>
          <w:name w:val="General"/>
          <w:gallery w:val="placeholder"/>
        </w:category>
        <w:types>
          <w:type w:val="bbPlcHdr"/>
        </w:types>
        <w:behaviors>
          <w:behavior w:val="content"/>
        </w:behaviors>
        <w:guid w:val="{F4FBBD01-90E4-4D7E-98CA-8B126CCB6D20}"/>
      </w:docPartPr>
      <w:docPartBody>
        <w:p w:rsidR="00151777" w:rsidRDefault="00083333">
          <w:pPr>
            <w:pStyle w:val="BC0A2FF4435E4BEEBF6BA25EF289672F"/>
          </w:pPr>
          <w:r>
            <w:rPr>
              <w:rStyle w:val="PlaceholderText"/>
            </w:rPr>
            <w:t>[First name]</w:t>
          </w:r>
        </w:p>
      </w:docPartBody>
    </w:docPart>
    <w:docPart>
      <w:docPartPr>
        <w:name w:val="5EEABF3957BB4774BDDBD0E61F178824"/>
        <w:category>
          <w:name w:val="General"/>
          <w:gallery w:val="placeholder"/>
        </w:category>
        <w:types>
          <w:type w:val="bbPlcHdr"/>
        </w:types>
        <w:behaviors>
          <w:behavior w:val="content"/>
        </w:behaviors>
        <w:guid w:val="{B2755A35-50A6-4456-96BE-D5E579C82B59}"/>
      </w:docPartPr>
      <w:docPartBody>
        <w:p w:rsidR="00151777" w:rsidRDefault="00083333">
          <w:pPr>
            <w:pStyle w:val="5EEABF3957BB4774BDDBD0E61F178824"/>
          </w:pPr>
          <w:r>
            <w:rPr>
              <w:rStyle w:val="PlaceholderText"/>
            </w:rPr>
            <w:t>[Middle name]</w:t>
          </w:r>
        </w:p>
      </w:docPartBody>
    </w:docPart>
    <w:docPart>
      <w:docPartPr>
        <w:name w:val="BAEA8173F9DF4DA1BF48143708F5B1FE"/>
        <w:category>
          <w:name w:val="General"/>
          <w:gallery w:val="placeholder"/>
        </w:category>
        <w:types>
          <w:type w:val="bbPlcHdr"/>
        </w:types>
        <w:behaviors>
          <w:behavior w:val="content"/>
        </w:behaviors>
        <w:guid w:val="{2E259C27-4DA6-46A9-9886-343A3A7E88CA}"/>
      </w:docPartPr>
      <w:docPartBody>
        <w:p w:rsidR="00151777" w:rsidRDefault="00083333">
          <w:pPr>
            <w:pStyle w:val="BAEA8173F9DF4DA1BF48143708F5B1FE"/>
          </w:pPr>
          <w:r>
            <w:rPr>
              <w:rStyle w:val="PlaceholderText"/>
            </w:rPr>
            <w:t>[Last name]</w:t>
          </w:r>
        </w:p>
      </w:docPartBody>
    </w:docPart>
    <w:docPart>
      <w:docPartPr>
        <w:name w:val="811BB8AB7AC84C1484C037ED6AE1E968"/>
        <w:category>
          <w:name w:val="General"/>
          <w:gallery w:val="placeholder"/>
        </w:category>
        <w:types>
          <w:type w:val="bbPlcHdr"/>
        </w:types>
        <w:behaviors>
          <w:behavior w:val="content"/>
        </w:behaviors>
        <w:guid w:val="{95F50C63-DB8D-46A4-AF77-4886E0F7D3AE}"/>
      </w:docPartPr>
      <w:docPartBody>
        <w:p w:rsidR="00151777" w:rsidRDefault="00083333">
          <w:pPr>
            <w:pStyle w:val="811BB8AB7AC84C1484C037ED6AE1E968"/>
          </w:pPr>
          <w:r>
            <w:rPr>
              <w:rStyle w:val="PlaceholderText"/>
            </w:rPr>
            <w:t>[Enter your biography]</w:t>
          </w:r>
        </w:p>
      </w:docPartBody>
    </w:docPart>
    <w:docPart>
      <w:docPartPr>
        <w:name w:val="47022402A3ED40EFBAEEF8F0E5FBE3A5"/>
        <w:category>
          <w:name w:val="General"/>
          <w:gallery w:val="placeholder"/>
        </w:category>
        <w:types>
          <w:type w:val="bbPlcHdr"/>
        </w:types>
        <w:behaviors>
          <w:behavior w:val="content"/>
        </w:behaviors>
        <w:guid w:val="{80F63E35-6F21-4BC6-88FE-5C962A9C3803}"/>
      </w:docPartPr>
      <w:docPartBody>
        <w:p w:rsidR="00151777" w:rsidRDefault="00083333">
          <w:pPr>
            <w:pStyle w:val="47022402A3ED40EFBAEEF8F0E5FBE3A5"/>
          </w:pPr>
          <w:r>
            <w:rPr>
              <w:rStyle w:val="PlaceholderText"/>
            </w:rPr>
            <w:t>[Enter the institution with which you are affiliated]</w:t>
          </w:r>
        </w:p>
      </w:docPartBody>
    </w:docPart>
    <w:docPart>
      <w:docPartPr>
        <w:name w:val="BB4ED3D5EF8A47EE802757ACA2C03CE2"/>
        <w:category>
          <w:name w:val="General"/>
          <w:gallery w:val="placeholder"/>
        </w:category>
        <w:types>
          <w:type w:val="bbPlcHdr"/>
        </w:types>
        <w:behaviors>
          <w:behavior w:val="content"/>
        </w:behaviors>
        <w:guid w:val="{48BEC020-55EB-4C5A-B204-C189788094B4}"/>
      </w:docPartPr>
      <w:docPartBody>
        <w:p w:rsidR="00151777" w:rsidRDefault="00083333">
          <w:pPr>
            <w:pStyle w:val="BB4ED3D5EF8A47EE802757ACA2C03CE2"/>
          </w:pPr>
          <w:r w:rsidRPr="00EF74F7">
            <w:rPr>
              <w:b/>
              <w:color w:val="808080" w:themeColor="background1" w:themeShade="80"/>
            </w:rPr>
            <w:t>[Enter the headword for your article]</w:t>
          </w:r>
        </w:p>
      </w:docPartBody>
    </w:docPart>
    <w:docPart>
      <w:docPartPr>
        <w:name w:val="1F076BD1011148FEB332B6A288C4DE32"/>
        <w:category>
          <w:name w:val="General"/>
          <w:gallery w:val="placeholder"/>
        </w:category>
        <w:types>
          <w:type w:val="bbPlcHdr"/>
        </w:types>
        <w:behaviors>
          <w:behavior w:val="content"/>
        </w:behaviors>
        <w:guid w:val="{FC9FCEE8-8ED7-4536-9E66-DE3A756F30E6}"/>
      </w:docPartPr>
      <w:docPartBody>
        <w:p w:rsidR="00151777" w:rsidRDefault="00083333">
          <w:pPr>
            <w:pStyle w:val="1F076BD1011148FEB332B6A288C4DE3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70FD80A4680471E9D567750E9DF7B41"/>
        <w:category>
          <w:name w:val="General"/>
          <w:gallery w:val="placeholder"/>
        </w:category>
        <w:types>
          <w:type w:val="bbPlcHdr"/>
        </w:types>
        <w:behaviors>
          <w:behavior w:val="content"/>
        </w:behaviors>
        <w:guid w:val="{447927C7-FDEF-4CD5-8474-90CAE2A2985E}"/>
      </w:docPartPr>
      <w:docPartBody>
        <w:p w:rsidR="00151777" w:rsidRDefault="00083333">
          <w:pPr>
            <w:pStyle w:val="570FD80A4680471E9D567750E9DF7B41"/>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189F91C6999C430F87B89F50BECB20C5"/>
        <w:category>
          <w:name w:val="General"/>
          <w:gallery w:val="placeholder"/>
        </w:category>
        <w:types>
          <w:type w:val="bbPlcHdr"/>
        </w:types>
        <w:behaviors>
          <w:behavior w:val="content"/>
        </w:behaviors>
        <w:guid w:val="{03D6C872-28AE-49CD-8133-2A0D0B575605}"/>
      </w:docPartPr>
      <w:docPartBody>
        <w:p w:rsidR="00151777" w:rsidRDefault="00083333">
          <w:pPr>
            <w:pStyle w:val="189F91C6999C430F87B89F50BECB20C5"/>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3333"/>
    <w:rsid w:val="00083333"/>
    <w:rsid w:val="00151777"/>
    <w:rsid w:val="0065660B"/>
    <w:rsid w:val="00F433A7"/>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0DAF906C6F7492CA6B08982420C070F">
    <w:name w:val="20DAF906C6F7492CA6B08982420C070F"/>
  </w:style>
  <w:style w:type="paragraph" w:customStyle="1" w:styleId="BC0A2FF4435E4BEEBF6BA25EF289672F">
    <w:name w:val="BC0A2FF4435E4BEEBF6BA25EF289672F"/>
  </w:style>
  <w:style w:type="paragraph" w:customStyle="1" w:styleId="5EEABF3957BB4774BDDBD0E61F178824">
    <w:name w:val="5EEABF3957BB4774BDDBD0E61F178824"/>
  </w:style>
  <w:style w:type="paragraph" w:customStyle="1" w:styleId="BAEA8173F9DF4DA1BF48143708F5B1FE">
    <w:name w:val="BAEA8173F9DF4DA1BF48143708F5B1FE"/>
  </w:style>
  <w:style w:type="paragraph" w:customStyle="1" w:styleId="811BB8AB7AC84C1484C037ED6AE1E968">
    <w:name w:val="811BB8AB7AC84C1484C037ED6AE1E968"/>
  </w:style>
  <w:style w:type="paragraph" w:customStyle="1" w:styleId="47022402A3ED40EFBAEEF8F0E5FBE3A5">
    <w:name w:val="47022402A3ED40EFBAEEF8F0E5FBE3A5"/>
  </w:style>
  <w:style w:type="paragraph" w:customStyle="1" w:styleId="BB4ED3D5EF8A47EE802757ACA2C03CE2">
    <w:name w:val="BB4ED3D5EF8A47EE802757ACA2C03CE2"/>
  </w:style>
  <w:style w:type="paragraph" w:customStyle="1" w:styleId="1F076BD1011148FEB332B6A288C4DE32">
    <w:name w:val="1F076BD1011148FEB332B6A288C4DE32"/>
  </w:style>
  <w:style w:type="paragraph" w:customStyle="1" w:styleId="570FD80A4680471E9D567750E9DF7B41">
    <w:name w:val="570FD80A4680471E9D567750E9DF7B41"/>
  </w:style>
  <w:style w:type="paragraph" w:customStyle="1" w:styleId="189F91C6999C430F87B89F50BECB20C5">
    <w:name w:val="189F91C6999C430F87B89F50BECB20C5"/>
  </w:style>
  <w:style w:type="paragraph" w:customStyle="1" w:styleId="CAB94EEB07A94D7BA7E8D003F5DA852D">
    <w:name w:val="CAB94EEB07A94D7BA7E8D003F5DA852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0DAF906C6F7492CA6B08982420C070F">
    <w:name w:val="20DAF906C6F7492CA6B08982420C070F"/>
  </w:style>
  <w:style w:type="paragraph" w:customStyle="1" w:styleId="BC0A2FF4435E4BEEBF6BA25EF289672F">
    <w:name w:val="BC0A2FF4435E4BEEBF6BA25EF289672F"/>
  </w:style>
  <w:style w:type="paragraph" w:customStyle="1" w:styleId="5EEABF3957BB4774BDDBD0E61F178824">
    <w:name w:val="5EEABF3957BB4774BDDBD0E61F178824"/>
  </w:style>
  <w:style w:type="paragraph" w:customStyle="1" w:styleId="BAEA8173F9DF4DA1BF48143708F5B1FE">
    <w:name w:val="BAEA8173F9DF4DA1BF48143708F5B1FE"/>
  </w:style>
  <w:style w:type="paragraph" w:customStyle="1" w:styleId="811BB8AB7AC84C1484C037ED6AE1E968">
    <w:name w:val="811BB8AB7AC84C1484C037ED6AE1E968"/>
  </w:style>
  <w:style w:type="paragraph" w:customStyle="1" w:styleId="47022402A3ED40EFBAEEF8F0E5FBE3A5">
    <w:name w:val="47022402A3ED40EFBAEEF8F0E5FBE3A5"/>
  </w:style>
  <w:style w:type="paragraph" w:customStyle="1" w:styleId="BB4ED3D5EF8A47EE802757ACA2C03CE2">
    <w:name w:val="BB4ED3D5EF8A47EE802757ACA2C03CE2"/>
  </w:style>
  <w:style w:type="paragraph" w:customStyle="1" w:styleId="1F076BD1011148FEB332B6A288C4DE32">
    <w:name w:val="1F076BD1011148FEB332B6A288C4DE32"/>
  </w:style>
  <w:style w:type="paragraph" w:customStyle="1" w:styleId="570FD80A4680471E9D567750E9DF7B41">
    <w:name w:val="570FD80A4680471E9D567750E9DF7B41"/>
  </w:style>
  <w:style w:type="paragraph" w:customStyle="1" w:styleId="189F91C6999C430F87B89F50BECB20C5">
    <w:name w:val="189F91C6999C430F87B89F50BECB20C5"/>
  </w:style>
  <w:style w:type="paragraph" w:customStyle="1" w:styleId="CAB94EEB07A94D7BA7E8D003F5DA852D">
    <w:name w:val="CAB94EEB07A94D7BA7E8D003F5DA85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Zwe21</b:Tag>
    <b:SourceType>Book</b:SourceType>
    <b:Guid>{00F85686-56E8-442D-9759-01B55A7011AE}</b:Guid>
    <b:Author>
      <b:Author>
        <b:NameList>
          <b:Person>
            <b:Last>Zweig</b:Last>
            <b:First>Stefan</b:First>
          </b:Person>
        </b:NameList>
      </b:Author>
      <b:Translator>
        <b:NameList>
          <b:Person>
            <b:Last>Paul</b:Last>
            <b:First>Eden</b:First>
          </b:Person>
          <b:Person>
            <b:Last>Paul</b:Last>
            <b:First>Cedar</b:First>
          </b:Person>
        </b:NameList>
      </b:Translator>
    </b:Author>
    <b:Title>Romain Rolland: the Man and His Work</b:Title>
    <b:Year>1921</b:Year>
    <b:City>New York</b:City>
    <b:Publisher>Thomas Seltzer</b:Publisher>
    <b:RefOrder>1</b:RefOrder>
  </b:Source>
  <b:Source>
    <b:Tag>Ber02</b:Tag>
    <b:SourceType>Book</b:SourceType>
    <b:Guid>{E5B14B47-6E3C-4276-9692-B293D8581482}</b:Guid>
    <b:Author>
      <b:Author>
        <b:NameList>
          <b:Person>
            <b:Last>Duchatelet</b:Last>
            <b:First>Bernard</b:First>
          </b:Person>
        </b:NameList>
      </b:Author>
    </b:Author>
    <b:Title>Romain Rolland tel qu’en lui-même</b:Title>
    <b:Year>2002</b:Year>
    <b:City>Paris</b:City>
    <b:Publisher>Albin Michel</b:Publisher>
    <b:RefOrder>2</b:RefOrder>
  </b:Source>
</b:Sources>
</file>

<file path=customXml/itemProps1.xml><?xml version="1.0" encoding="utf-8"?>
<ds:datastoreItem xmlns:ds="http://schemas.openxmlformats.org/officeDocument/2006/customXml" ds:itemID="{E7871A5F-B4CA-A446-A366-5D3D5F00A5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41</TotalTime>
  <Pages>3</Pages>
  <Words>844</Words>
  <Characters>4814</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6</cp:revision>
  <dcterms:created xsi:type="dcterms:W3CDTF">2014-08-21T19:03:00Z</dcterms:created>
  <dcterms:modified xsi:type="dcterms:W3CDTF">2014-09-23T01:23:00Z</dcterms:modified>
</cp:coreProperties>
</file>