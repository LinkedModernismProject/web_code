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CEAD8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F11CE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3C80AF727684F028978A90801A53B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DC58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D47F208434C8BBF0203545C58143C"/>
            </w:placeholder>
            <w:text/>
          </w:sdtPr>
          <w:sdtEndPr/>
          <w:sdtContent>
            <w:tc>
              <w:tcPr>
                <w:tcW w:w="2073" w:type="dxa"/>
              </w:tcPr>
              <w:p w14:paraId="79BF5ABA" w14:textId="77777777" w:rsidR="00B574C9" w:rsidRDefault="00156FBB" w:rsidP="004D77C0">
                <w:r>
                  <w:rPr>
                    <w:lang w:val="en-CA"/>
                  </w:rP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29BFD643A745E9A9718B52EFEC435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08827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C131D8B28C74F0891261434E5F9BCB2"/>
            </w:placeholder>
            <w:text/>
          </w:sdtPr>
          <w:sdtEndPr/>
          <w:sdtContent>
            <w:tc>
              <w:tcPr>
                <w:tcW w:w="2642" w:type="dxa"/>
              </w:tcPr>
              <w:p w14:paraId="0A82C510" w14:textId="77777777" w:rsidR="00B574C9" w:rsidRDefault="00156FBB" w:rsidP="00922950">
                <w:r>
                  <w:rPr>
                    <w:lang w:val="en-CA"/>
                  </w:rPr>
                  <w:t>Ioniță</w:t>
                </w:r>
              </w:p>
            </w:tc>
          </w:sdtContent>
        </w:sdt>
      </w:tr>
      <w:tr w:rsidR="00B574C9" w14:paraId="590FD7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E344F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FF377C7A19B42A8B4293B01E03B2F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DDAAC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4C10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D547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CE7A4D34E54351863EA9520655C3A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37307D" w14:textId="77777777" w:rsidR="00B574C9" w:rsidRDefault="00342D66" w:rsidP="00342D66">
                <w:r>
                  <w:t>Ryerson University</w:t>
                </w:r>
              </w:p>
            </w:tc>
          </w:sdtContent>
        </w:sdt>
      </w:tr>
    </w:tbl>
    <w:p w14:paraId="4513072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BCC3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06E64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03B6B0" w14:textId="77777777" w:rsidTr="003F0D73">
        <w:sdt>
          <w:sdtPr>
            <w:alias w:val="Article headword"/>
            <w:tag w:val="articleHeadword"/>
            <w:id w:val="-361440020"/>
            <w:placeholder>
              <w:docPart w:val="8333CA5E95764D708911E9B1D210702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9B5474" w14:textId="77777777" w:rsidR="003F0D73" w:rsidRPr="00FB589A" w:rsidRDefault="00156FBB" w:rsidP="004D77C0">
                <w:pPr>
                  <w:rPr>
                    <w:b/>
                  </w:rPr>
                </w:pPr>
                <w:r w:rsidRPr="00D937F1">
                  <w:t>The 400 Blows (1959)</w:t>
                </w:r>
              </w:p>
            </w:tc>
          </w:sdtContent>
        </w:sdt>
      </w:tr>
      <w:tr w:rsidR="00464699" w14:paraId="5DAC4D81" w14:textId="77777777" w:rsidTr="004D77C0">
        <w:sdt>
          <w:sdtPr>
            <w:alias w:val="Variant headwords"/>
            <w:tag w:val="variantHeadwords"/>
            <w:id w:val="173464402"/>
            <w:placeholder>
              <w:docPart w:val="E8FD4CEF84C148198206FC4C0091BF6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8461E4" w14:textId="77777777" w:rsidR="00464699" w:rsidRDefault="00D937F1" w:rsidP="00D937F1">
                <w:r>
                  <w:t>Les 400 Coups</w:t>
                </w:r>
              </w:p>
            </w:tc>
          </w:sdtContent>
        </w:sdt>
      </w:tr>
      <w:tr w:rsidR="00E85A05" w14:paraId="7399B5DC" w14:textId="77777777" w:rsidTr="003F0D73">
        <w:sdt>
          <w:sdtPr>
            <w:alias w:val="Abstract"/>
            <w:tag w:val="abstract"/>
            <w:id w:val="-635871867"/>
            <w:placeholder>
              <w:docPart w:val="9682F82B0713447BAE9D79BB66E4E7D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63A5C" w14:textId="77777777" w:rsidR="00E85A05" w:rsidRDefault="004D77C0" w:rsidP="00156FBB">
                <w:r w:rsidRPr="004D77C0">
                  <w:rPr>
                    <w:i/>
                  </w:rPr>
                  <w:t>The 400 Blows</w:t>
                </w:r>
                <w:r>
                  <w:t xml:space="preserve"> (</w:t>
                </w:r>
                <w:r>
                  <w:rPr>
                    <w:i/>
                    <w:iCs/>
                    <w:lang w:val="fr-FR"/>
                  </w:rPr>
                  <w:t>Les 400 Coups</w:t>
                </w:r>
                <w:r>
                  <w:rPr>
                    <w:lang w:val="en-US"/>
                  </w:rPr>
                  <w:t>) is a black and white French feature film directed by Fran</w:t>
                </w:r>
                <w:r>
                  <w:t>ç</w:t>
                </w:r>
                <w:r>
                  <w:rPr>
                    <w:lang w:val="en-US"/>
                  </w:rPr>
                  <w:t>ois Truffaut, is one of the most influential works of the French New Wave. Strongly autobiographical, it tells the story of Antoine Doinel, a troubled Parisian boy struggling with an indifferent family life and stultifying school discipline, who is placed in a reform school after he commits a series of petty crimes. Truffaut chose the actor Jean-Pierre L</w:t>
                </w:r>
                <w:r>
                  <w:t>é</w:t>
                </w:r>
                <w:r>
                  <w:rPr>
                    <w:lang w:val="en-US"/>
                  </w:rPr>
                  <w:t>aud to play Doinel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character not only in </w:t>
                </w:r>
                <w:r>
                  <w:rPr>
                    <w:i/>
                    <w:iCs/>
                  </w:rPr>
                  <w:t>400 Blows</w:t>
                </w:r>
                <w:r>
                  <w:rPr>
                    <w:lang w:val="en-US"/>
                  </w:rPr>
                  <w:t>,</w:t>
                </w:r>
                <w:r w:rsidR="00D937F1">
                  <w:rPr>
                    <w:lang w:val="en-US"/>
                  </w:rPr>
                  <w:t xml:space="preserve"> but in four subsequent films. </w:t>
                </w:r>
                <w:r>
                  <w:rPr>
                    <w:lang w:val="en-US"/>
                  </w:rPr>
                  <w:t>Influenced by Jean Vigo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1933 short </w:t>
                </w:r>
                <w:r>
                  <w:rPr>
                    <w:i/>
                    <w:iCs/>
                    <w:lang w:val="en-US"/>
                  </w:rPr>
                  <w:t>Zero for Conduct</w:t>
                </w:r>
                <w:r>
                  <w:rPr>
                    <w:lang w:val="en-US"/>
                  </w:rPr>
                  <w:t>, the film is notable for its simple, poetic realism and its unsentimental look at childhood, which is a radical departure from the edulcorated symbolism of films like Albert Lamorisse</w:t>
                </w:r>
                <w:r>
                  <w:rPr>
                    <w:lang w:val="fr-FR"/>
                  </w:rPr>
                  <w:t>’</w:t>
                </w:r>
                <w:r>
                  <w:t xml:space="preserve">s 1953 </w:t>
                </w:r>
                <w:r>
                  <w:rPr>
                    <w:i/>
                    <w:iCs/>
                    <w:lang w:val="en-US"/>
                  </w:rPr>
                  <w:t>White Mane</w:t>
                </w:r>
                <w:r>
                  <w:rPr>
                    <w:lang w:val="en-US"/>
                  </w:rPr>
                  <w:t xml:space="preserve">. </w:t>
                </w:r>
                <w:r w:rsidRPr="00FF783D">
                  <w:rPr>
                    <w:i/>
                    <w:lang w:val="en-US"/>
                  </w:rPr>
                  <w:t>The 400 Blows’</w:t>
                </w:r>
                <w:r>
                  <w:rPr>
                    <w:lang w:val="en-US"/>
                  </w:rPr>
                  <w:t xml:space="preserve"> use of innovative camera techniques such as long tracking shots, jump cuts, and dissolves reflects Truffaut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preoccupation with auteurism, in particular with Alexandre Astruc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notion of the </w:t>
                </w:r>
                <w:r w:rsidR="00D937F1">
                  <w:t>‘</w:t>
                </w:r>
                <w:r>
                  <w:rPr>
                    <w:lang w:val="es-ES_tradnl"/>
                  </w:rPr>
                  <w:t>camera pen</w:t>
                </w:r>
                <w:r w:rsidR="00D937F1">
                  <w:t>’</w:t>
                </w:r>
                <w:r>
                  <w:t xml:space="preserve"> (</w:t>
                </w:r>
                <w:r>
                  <w:rPr>
                    <w:i/>
                    <w:iCs/>
                    <w:lang w:val="en-US"/>
                  </w:rPr>
                  <w:t>camera-stylo</w:t>
                </w:r>
                <w:r>
                  <w:rPr>
                    <w:lang w:val="en-US"/>
                  </w:rPr>
                  <w:t>) as the main expressive tool in the director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arsenal. The film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social commentary, though oblique, is unmistakable: Truffaut critiques the conformism, rigidity and traditionalism not only of French society, but also of French cinema. </w:t>
                </w:r>
                <w:r>
                  <w:rPr>
                    <w:i/>
                    <w:iCs/>
                    <w:lang w:val="en-US"/>
                  </w:rPr>
                  <w:t>The 400 Blows</w:t>
                </w:r>
                <w:r>
                  <w:rPr>
                    <w:lang w:val="en-US"/>
                  </w:rPr>
                  <w:t xml:space="preserve"> is rebellious but hardly optimistic, and its iconic final image, a freeze-frame of Doinel looking directly into the camera, places some of the responsibility for his struggle on the viewers.</w:t>
                </w:r>
              </w:p>
            </w:tc>
          </w:sdtContent>
        </w:sdt>
      </w:tr>
      <w:tr w:rsidR="003F0D73" w14:paraId="1286A4C2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2555257794C14FBC92AB0FDDCC9CCB5F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E29BFA" w14:textId="77777777" w:rsidR="003F0D73" w:rsidRPr="00D937F1" w:rsidRDefault="004D77C0" w:rsidP="00D937F1">
                <w:pPr>
                  <w:rPr>
                    <w:lang w:val="en-US"/>
                  </w:rPr>
                </w:pPr>
                <w:r w:rsidRPr="004D77C0">
                  <w:rPr>
                    <w:i/>
                  </w:rPr>
                  <w:t>The 400 Blows</w:t>
                </w:r>
                <w:r>
                  <w:t xml:space="preserve"> (</w:t>
                </w:r>
                <w:r>
                  <w:rPr>
                    <w:i/>
                    <w:iCs/>
                    <w:lang w:val="fr-FR"/>
                  </w:rPr>
                  <w:t>Les 400 Coups</w:t>
                </w:r>
                <w:r>
                  <w:rPr>
                    <w:lang w:val="en-US"/>
                  </w:rPr>
                  <w:t>) is a black and white French feature film directed by Fran</w:t>
                </w:r>
                <w:r>
                  <w:t>ç</w:t>
                </w:r>
                <w:r>
                  <w:rPr>
                    <w:lang w:val="en-US"/>
                  </w:rPr>
                  <w:t>ois Truffaut, is one of the most influential works of the French New Wave. Strongly autobiographical, it tells the story of Antoine Doinel, a troubled Parisian boy struggling with an indifferent family life and stultifying school discipline, who is placed in a reform school after he commits a series of petty crimes. Truffaut chose the actor Jean-Pierre L</w:t>
                </w:r>
                <w:r>
                  <w:t>é</w:t>
                </w:r>
                <w:r>
                  <w:rPr>
                    <w:lang w:val="en-US"/>
                  </w:rPr>
                  <w:t>aud to play Doinel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character not only in </w:t>
                </w:r>
                <w:r>
                  <w:rPr>
                    <w:i/>
                    <w:iCs/>
                  </w:rPr>
                  <w:t>400 Blows</w:t>
                </w:r>
                <w:r>
                  <w:rPr>
                    <w:lang w:val="en-US"/>
                  </w:rPr>
                  <w:t>, but in four subsequent films.  Influenced by Jean Vigo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1933 short </w:t>
                </w:r>
                <w:r>
                  <w:rPr>
                    <w:i/>
                    <w:iCs/>
                    <w:lang w:val="en-US"/>
                  </w:rPr>
                  <w:t>Zero for Conduct</w:t>
                </w:r>
                <w:r>
                  <w:rPr>
                    <w:lang w:val="en-US"/>
                  </w:rPr>
                  <w:t>, the film is notable for its simple, poetic realism and its unsentimental look at childhood, which is a radical departure from the edulcorated symbolism of films like Albert Lamorisse</w:t>
                </w:r>
                <w:r>
                  <w:rPr>
                    <w:lang w:val="fr-FR"/>
                  </w:rPr>
                  <w:t>’</w:t>
                </w:r>
                <w:r>
                  <w:t xml:space="preserve">s 1953 </w:t>
                </w:r>
                <w:r>
                  <w:rPr>
                    <w:i/>
                    <w:iCs/>
                    <w:lang w:val="en-US"/>
                  </w:rPr>
                  <w:t>White Mane</w:t>
                </w:r>
                <w:r>
                  <w:rPr>
                    <w:lang w:val="en-US"/>
                  </w:rPr>
                  <w:t xml:space="preserve">. </w:t>
                </w:r>
                <w:r w:rsidRPr="00FF783D">
                  <w:rPr>
                    <w:i/>
                    <w:lang w:val="en-US"/>
                  </w:rPr>
                  <w:t>The 400 Blows’</w:t>
                </w:r>
                <w:r>
                  <w:rPr>
                    <w:lang w:val="en-US"/>
                  </w:rPr>
                  <w:t xml:space="preserve"> use of innovative camera techniques such as long tracking shots, jump cuts, and dissolves reflects Truffaut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preoccupation with auteurism, in particular with Alexandre Astruc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notion of the </w:t>
                </w:r>
                <w:r w:rsidR="00D937F1">
                  <w:t>‘</w:t>
                </w:r>
                <w:r>
                  <w:rPr>
                    <w:lang w:val="es-ES_tradnl"/>
                  </w:rPr>
                  <w:t>camera pen</w:t>
                </w:r>
                <w:r w:rsidR="00D937F1">
                  <w:t>’</w:t>
                </w:r>
                <w:r>
                  <w:t xml:space="preserve"> (</w:t>
                </w:r>
                <w:r>
                  <w:rPr>
                    <w:i/>
                    <w:iCs/>
                    <w:lang w:val="en-US"/>
                  </w:rPr>
                  <w:t>camera-stylo</w:t>
                </w:r>
                <w:r>
                  <w:rPr>
                    <w:lang w:val="en-US"/>
                  </w:rPr>
                  <w:t>) as the main expressive tool in the director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>s arsenal. The film</w:t>
                </w:r>
                <w:r>
                  <w:rPr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social commentary, though oblique, is unmistakable: Truffaut critiques the conformism, rigidity and traditionalism not only of French society, but also of French cinema. </w:t>
                </w:r>
                <w:r>
                  <w:rPr>
                    <w:i/>
                    <w:iCs/>
                    <w:lang w:val="en-US"/>
                  </w:rPr>
                  <w:t>The 400 Blows</w:t>
                </w:r>
                <w:r>
                  <w:rPr>
                    <w:lang w:val="en-US"/>
                  </w:rPr>
                  <w:t xml:space="preserve"> is rebellious but hardly optimistic, and its iconic final image, a freeze-frame of Doinel looking directly into the camera, places some of the responsibility for his struggle on the viewers.</w:t>
                </w:r>
              </w:p>
            </w:tc>
          </w:sdtContent>
        </w:sdt>
      </w:tr>
      <w:tr w:rsidR="003235A7" w14:paraId="4BCF1B3A" w14:textId="77777777" w:rsidTr="003235A7">
        <w:tc>
          <w:tcPr>
            <w:tcW w:w="9016" w:type="dxa"/>
          </w:tcPr>
          <w:p w14:paraId="526B5F5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AE679D3CE6E430186357B1269C5E786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C35ADFF" w14:textId="77777777" w:rsidR="00342D66" w:rsidRDefault="00D937F1" w:rsidP="00342D66">
                <w:sdt>
                  <w:sdtPr>
                    <w:id w:val="-300220099"/>
                    <w:citation/>
                  </w:sdtPr>
                  <w:sdtEndPr/>
                  <w:sdtContent>
                    <w:r w:rsidR="00342D66">
                      <w:fldChar w:fldCharType="begin"/>
                    </w:r>
                    <w:r w:rsidR="00342D66">
                      <w:rPr>
                        <w:lang w:val="en-US"/>
                      </w:rPr>
                      <w:instrText xml:space="preserve"> CITATION Cro601 \l 1033 </w:instrText>
                    </w:r>
                    <w:r w:rsidR="00342D66">
                      <w:fldChar w:fldCharType="separate"/>
                    </w:r>
                    <w:r w:rsidR="00342D66">
                      <w:rPr>
                        <w:noProof/>
                        <w:lang w:val="en-US"/>
                      </w:rPr>
                      <w:t>(Croce)</w:t>
                    </w:r>
                    <w:r w:rsidR="00342D66">
                      <w:fldChar w:fldCharType="end"/>
                    </w:r>
                  </w:sdtContent>
                </w:sdt>
              </w:p>
              <w:p w14:paraId="32611995" w14:textId="77777777" w:rsidR="00342D66" w:rsidRDefault="00342D66" w:rsidP="00342D66"/>
              <w:p w14:paraId="521F2C0A" w14:textId="77777777" w:rsidR="00342D66" w:rsidRDefault="00D937F1" w:rsidP="00342D66">
                <w:sdt>
                  <w:sdtPr>
                    <w:id w:val="-1543818807"/>
                    <w:citation/>
                  </w:sdtPr>
                  <w:sdtEndPr/>
                  <w:sdtContent>
                    <w:r w:rsidR="00342D66">
                      <w:fldChar w:fldCharType="begin"/>
                    </w:r>
                    <w:r w:rsidR="00342D66">
                      <w:rPr>
                        <w:lang w:val="en-US"/>
                      </w:rPr>
                      <w:instrText xml:space="preserve"> CITATION Nel851 \l 1033 </w:instrText>
                    </w:r>
                    <w:r w:rsidR="00342D66">
                      <w:fldChar w:fldCharType="separate"/>
                    </w:r>
                    <w:r w:rsidR="00342D66">
                      <w:rPr>
                        <w:noProof/>
                        <w:lang w:val="en-US"/>
                      </w:rPr>
                      <w:t>(Nelson)</w:t>
                    </w:r>
                    <w:r w:rsidR="00342D66">
                      <w:fldChar w:fldCharType="end"/>
                    </w:r>
                  </w:sdtContent>
                </w:sdt>
              </w:p>
              <w:p w14:paraId="10E95D58" w14:textId="77777777" w:rsidR="00342D66" w:rsidRDefault="00342D66" w:rsidP="00342D66"/>
              <w:p w14:paraId="63AEA70C" w14:textId="77777777" w:rsidR="00342D66" w:rsidRDefault="00D937F1" w:rsidP="00342D66">
                <w:sdt>
                  <w:sdtPr>
                    <w:id w:val="777530200"/>
                    <w:citation/>
                  </w:sdtPr>
                  <w:sdtEndPr/>
                  <w:sdtContent>
                    <w:r w:rsidR="00342D66">
                      <w:fldChar w:fldCharType="begin"/>
                    </w:r>
                    <w:r w:rsidR="00342D66">
                      <w:rPr>
                        <w:lang w:val="en-US"/>
                      </w:rPr>
                      <w:instrText xml:space="preserve"> CITATION Tru711 \l 1033 </w:instrText>
                    </w:r>
                    <w:r w:rsidR="00342D66">
                      <w:fldChar w:fldCharType="separate"/>
                    </w:r>
                    <w:r w:rsidR="00342D66">
                      <w:rPr>
                        <w:noProof/>
                        <w:lang w:val="en-US"/>
                      </w:rPr>
                      <w:t>(Truffaut)</w:t>
                    </w:r>
                    <w:r w:rsidR="00342D66">
                      <w:fldChar w:fldCharType="end"/>
                    </w:r>
                  </w:sdtContent>
                </w:sdt>
              </w:p>
              <w:p w14:paraId="3E4B6C66" w14:textId="77777777" w:rsidR="00342D66" w:rsidRDefault="00342D66" w:rsidP="00342D66"/>
              <w:p w14:paraId="6E8A5440" w14:textId="77777777" w:rsidR="003235A7" w:rsidRDefault="00D937F1" w:rsidP="00342D66">
                <w:sdt>
                  <w:sdtPr>
                    <w:id w:val="-1244416287"/>
                    <w:citation/>
                  </w:sdtPr>
                  <w:sdtEndPr/>
                  <w:sdtContent>
                    <w:r w:rsidR="00342D66">
                      <w:fldChar w:fldCharType="begin"/>
                    </w:r>
                    <w:r w:rsidR="00342D66">
                      <w:rPr>
                        <w:lang w:val="en-US"/>
                      </w:rPr>
                      <w:instrText xml:space="preserve"> CITATION Tru631 \l 1033 </w:instrText>
                    </w:r>
                    <w:r w:rsidR="00342D66">
                      <w:fldChar w:fldCharType="separate"/>
                    </w:r>
                    <w:r w:rsidR="00342D66">
                      <w:rPr>
                        <w:noProof/>
                        <w:lang w:val="en-US"/>
                      </w:rPr>
                      <w:t>(Truffaut and Ronder, François Truffaut: An Interview)</w:t>
                    </w:r>
                    <w:r w:rsidR="00342D66">
                      <w:fldChar w:fldCharType="end"/>
                    </w:r>
                  </w:sdtContent>
                </w:sdt>
              </w:p>
            </w:sdtContent>
          </w:sdt>
        </w:tc>
      </w:tr>
    </w:tbl>
    <w:p w14:paraId="6354633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0B61D" w14:textId="77777777" w:rsidR="00EA481A" w:rsidRDefault="00EA481A" w:rsidP="007A0D55">
      <w:pPr>
        <w:spacing w:after="0" w:line="240" w:lineRule="auto"/>
      </w:pPr>
      <w:r>
        <w:separator/>
      </w:r>
    </w:p>
  </w:endnote>
  <w:endnote w:type="continuationSeparator" w:id="0">
    <w:p w14:paraId="28B236FC" w14:textId="77777777" w:rsidR="00EA481A" w:rsidRDefault="00EA48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E8148" w14:textId="77777777" w:rsidR="00EA481A" w:rsidRDefault="00EA481A" w:rsidP="007A0D55">
      <w:pPr>
        <w:spacing w:after="0" w:line="240" w:lineRule="auto"/>
      </w:pPr>
      <w:r>
        <w:separator/>
      </w:r>
    </w:p>
  </w:footnote>
  <w:footnote w:type="continuationSeparator" w:id="0">
    <w:p w14:paraId="4D12DE4B" w14:textId="77777777" w:rsidR="00EA481A" w:rsidRDefault="00EA48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9E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9CB732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C0"/>
    <w:rsid w:val="00032559"/>
    <w:rsid w:val="00052040"/>
    <w:rsid w:val="000B25AE"/>
    <w:rsid w:val="000B55AB"/>
    <w:rsid w:val="000D24DC"/>
    <w:rsid w:val="00101B2E"/>
    <w:rsid w:val="00116FA0"/>
    <w:rsid w:val="0015114C"/>
    <w:rsid w:val="00156FBB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2D6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7C0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37F1"/>
    <w:rsid w:val="00DC6B48"/>
    <w:rsid w:val="00DF01B0"/>
    <w:rsid w:val="00E85A05"/>
    <w:rsid w:val="00E95829"/>
    <w:rsid w:val="00EA481A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7F3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C0"/>
    <w:rPr>
      <w:rFonts w:ascii="Tahoma" w:hAnsi="Tahoma" w:cs="Tahoma"/>
      <w:sz w:val="16"/>
      <w:szCs w:val="16"/>
    </w:rPr>
  </w:style>
  <w:style w:type="paragraph" w:customStyle="1" w:styleId="FreeFormA">
    <w:name w:val="Free Form A"/>
    <w:rsid w:val="004D77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 w:eastAsia="en-CA"/>
    </w:rPr>
  </w:style>
  <w:style w:type="character" w:styleId="Hyperlink">
    <w:name w:val="Hyperlink"/>
    <w:basedOn w:val="DefaultParagraphFont"/>
    <w:uiPriority w:val="99"/>
    <w:semiHidden/>
    <w:rsid w:val="00342D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42D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C0"/>
    <w:rPr>
      <w:rFonts w:ascii="Tahoma" w:hAnsi="Tahoma" w:cs="Tahoma"/>
      <w:sz w:val="16"/>
      <w:szCs w:val="16"/>
    </w:rPr>
  </w:style>
  <w:style w:type="paragraph" w:customStyle="1" w:styleId="FreeFormA">
    <w:name w:val="Free Form A"/>
    <w:rsid w:val="004D77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u w:color="000000"/>
      <w:bdr w:val="nil"/>
      <w:lang w:val="en-US" w:eastAsia="en-CA"/>
    </w:rPr>
  </w:style>
  <w:style w:type="character" w:styleId="Hyperlink">
    <w:name w:val="Hyperlink"/>
    <w:basedOn w:val="DefaultParagraphFont"/>
    <w:uiPriority w:val="99"/>
    <w:semiHidden/>
    <w:rsid w:val="00342D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42D6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C80AF727684F028978A90801A5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31BC-48C5-45B0-9C73-DB95224196FE}"/>
      </w:docPartPr>
      <w:docPartBody>
        <w:p w:rsidR="006408EC" w:rsidRDefault="007106B7">
          <w:pPr>
            <w:pStyle w:val="B3C80AF727684F028978A90801A53B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D47F208434C8BBF0203545C581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7757-4ACC-4316-8210-E5BE38F86F3D}"/>
      </w:docPartPr>
      <w:docPartBody>
        <w:p w:rsidR="006408EC" w:rsidRDefault="007106B7">
          <w:pPr>
            <w:pStyle w:val="1A1D47F208434C8BBF0203545C5814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29BFD643A745E9A9718B52EFEC4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FCB7-B5DB-4202-801A-FFBCAD4833AD}"/>
      </w:docPartPr>
      <w:docPartBody>
        <w:p w:rsidR="006408EC" w:rsidRDefault="007106B7">
          <w:pPr>
            <w:pStyle w:val="3F29BFD643A745E9A9718B52EFEC435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C131D8B28C74F0891261434E5F9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D3F7E-13F5-46BF-B1A5-72D086D9B2F1}"/>
      </w:docPartPr>
      <w:docPartBody>
        <w:p w:rsidR="006408EC" w:rsidRDefault="007106B7">
          <w:pPr>
            <w:pStyle w:val="0C131D8B28C74F0891261434E5F9BC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FF377C7A19B42A8B4293B01E03B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31C34-4D0D-47AF-967D-68ECE858B7E2}"/>
      </w:docPartPr>
      <w:docPartBody>
        <w:p w:rsidR="006408EC" w:rsidRDefault="007106B7">
          <w:pPr>
            <w:pStyle w:val="7FF377C7A19B42A8B4293B01E03B2F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CE7A4D34E54351863EA9520655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B7BF-041A-4B16-9256-57F2DF1F84F7}"/>
      </w:docPartPr>
      <w:docPartBody>
        <w:p w:rsidR="006408EC" w:rsidRDefault="007106B7">
          <w:pPr>
            <w:pStyle w:val="71CE7A4D34E54351863EA9520655C3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33CA5E95764D708911E9B1D2107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D192-00CB-4A79-A7C2-67238FA9B238}"/>
      </w:docPartPr>
      <w:docPartBody>
        <w:p w:rsidR="006408EC" w:rsidRDefault="007106B7">
          <w:pPr>
            <w:pStyle w:val="8333CA5E95764D708911E9B1D21070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8FD4CEF84C148198206FC4C0091B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770C-5CD9-4A6E-B398-BD48D1D65319}"/>
      </w:docPartPr>
      <w:docPartBody>
        <w:p w:rsidR="006408EC" w:rsidRDefault="007106B7">
          <w:pPr>
            <w:pStyle w:val="E8FD4CEF84C148198206FC4C0091BF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82F82B0713447BAE9D79BB66E4E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F54E-058E-49C2-BF10-056E2C5966B6}"/>
      </w:docPartPr>
      <w:docPartBody>
        <w:p w:rsidR="006408EC" w:rsidRDefault="007106B7">
          <w:pPr>
            <w:pStyle w:val="9682F82B0713447BAE9D79BB66E4E7D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55257794C14FBC92AB0FDDCC9C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7044-F763-41B2-A03B-24701ADE3469}"/>
      </w:docPartPr>
      <w:docPartBody>
        <w:p w:rsidR="006408EC" w:rsidRDefault="007106B7">
          <w:pPr>
            <w:pStyle w:val="2555257794C14FBC92AB0FDDCC9CCB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AE679D3CE6E430186357B1269C5E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3105-677C-477F-806E-EB8BFE97FA58}"/>
      </w:docPartPr>
      <w:docPartBody>
        <w:p w:rsidR="006408EC" w:rsidRDefault="007106B7">
          <w:pPr>
            <w:pStyle w:val="8AE679D3CE6E430186357B1269C5E7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B7"/>
    <w:rsid w:val="006408EC"/>
    <w:rsid w:val="0071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C80AF727684F028978A90801A53B9C">
    <w:name w:val="B3C80AF727684F028978A90801A53B9C"/>
  </w:style>
  <w:style w:type="paragraph" w:customStyle="1" w:styleId="1A1D47F208434C8BBF0203545C58143C">
    <w:name w:val="1A1D47F208434C8BBF0203545C58143C"/>
  </w:style>
  <w:style w:type="paragraph" w:customStyle="1" w:styleId="3F29BFD643A745E9A9718B52EFEC4357">
    <w:name w:val="3F29BFD643A745E9A9718B52EFEC4357"/>
  </w:style>
  <w:style w:type="paragraph" w:customStyle="1" w:styleId="0C131D8B28C74F0891261434E5F9BCB2">
    <w:name w:val="0C131D8B28C74F0891261434E5F9BCB2"/>
  </w:style>
  <w:style w:type="paragraph" w:customStyle="1" w:styleId="7FF377C7A19B42A8B4293B01E03B2F3E">
    <w:name w:val="7FF377C7A19B42A8B4293B01E03B2F3E"/>
  </w:style>
  <w:style w:type="paragraph" w:customStyle="1" w:styleId="71CE7A4D34E54351863EA9520655C3AB">
    <w:name w:val="71CE7A4D34E54351863EA9520655C3AB"/>
  </w:style>
  <w:style w:type="paragraph" w:customStyle="1" w:styleId="8333CA5E95764D708911E9B1D210702B">
    <w:name w:val="8333CA5E95764D708911E9B1D210702B"/>
  </w:style>
  <w:style w:type="paragraph" w:customStyle="1" w:styleId="E8FD4CEF84C148198206FC4C0091BF67">
    <w:name w:val="E8FD4CEF84C148198206FC4C0091BF67"/>
  </w:style>
  <w:style w:type="paragraph" w:customStyle="1" w:styleId="9682F82B0713447BAE9D79BB66E4E7D3">
    <w:name w:val="9682F82B0713447BAE9D79BB66E4E7D3"/>
  </w:style>
  <w:style w:type="paragraph" w:customStyle="1" w:styleId="2555257794C14FBC92AB0FDDCC9CCB5F">
    <w:name w:val="2555257794C14FBC92AB0FDDCC9CCB5F"/>
  </w:style>
  <w:style w:type="paragraph" w:customStyle="1" w:styleId="8AE679D3CE6E430186357B1269C5E786">
    <w:name w:val="8AE679D3CE6E430186357B1269C5E7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C80AF727684F028978A90801A53B9C">
    <w:name w:val="B3C80AF727684F028978A90801A53B9C"/>
  </w:style>
  <w:style w:type="paragraph" w:customStyle="1" w:styleId="1A1D47F208434C8BBF0203545C58143C">
    <w:name w:val="1A1D47F208434C8BBF0203545C58143C"/>
  </w:style>
  <w:style w:type="paragraph" w:customStyle="1" w:styleId="3F29BFD643A745E9A9718B52EFEC4357">
    <w:name w:val="3F29BFD643A745E9A9718B52EFEC4357"/>
  </w:style>
  <w:style w:type="paragraph" w:customStyle="1" w:styleId="0C131D8B28C74F0891261434E5F9BCB2">
    <w:name w:val="0C131D8B28C74F0891261434E5F9BCB2"/>
  </w:style>
  <w:style w:type="paragraph" w:customStyle="1" w:styleId="7FF377C7A19B42A8B4293B01E03B2F3E">
    <w:name w:val="7FF377C7A19B42A8B4293B01E03B2F3E"/>
  </w:style>
  <w:style w:type="paragraph" w:customStyle="1" w:styleId="71CE7A4D34E54351863EA9520655C3AB">
    <w:name w:val="71CE7A4D34E54351863EA9520655C3AB"/>
  </w:style>
  <w:style w:type="paragraph" w:customStyle="1" w:styleId="8333CA5E95764D708911E9B1D210702B">
    <w:name w:val="8333CA5E95764D708911E9B1D210702B"/>
  </w:style>
  <w:style w:type="paragraph" w:customStyle="1" w:styleId="E8FD4CEF84C148198206FC4C0091BF67">
    <w:name w:val="E8FD4CEF84C148198206FC4C0091BF67"/>
  </w:style>
  <w:style w:type="paragraph" w:customStyle="1" w:styleId="9682F82B0713447BAE9D79BB66E4E7D3">
    <w:name w:val="9682F82B0713447BAE9D79BB66E4E7D3"/>
  </w:style>
  <w:style w:type="paragraph" w:customStyle="1" w:styleId="2555257794C14FBC92AB0FDDCC9CCB5F">
    <w:name w:val="2555257794C14FBC92AB0FDDCC9CCB5F"/>
  </w:style>
  <w:style w:type="paragraph" w:customStyle="1" w:styleId="8AE679D3CE6E430186357B1269C5E786">
    <w:name w:val="8AE679D3CE6E430186357B1269C5E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Cro601</b:Tag>
    <b:SourceType>JournalArticle</b:SourceType>
    <b:Guid>{69D35A60-DD8A-42C3-BAF0-66EBF3571B54}</b:Guid>
    <b:Author>
      <b:Author>
        <b:NameList>
          <b:Person>
            <b:Last>Croce</b:Last>
            <b:First>Arlene</b:First>
          </b:Person>
        </b:NameList>
      </b:Author>
    </b:Author>
    <b:Title>Les Quatre Cents Coups (The 400 Blows)</b:Title>
    <b:Year>1960</b:Year>
    <b:JournalName>Film Quarterly</b:JournalName>
    <b:Pages>35-38</b:Pages>
    <b:Volume>13</b:Volume>
    <b:Issue>3</b:Issue>
    <b:RefOrder>1</b:RefOrder>
  </b:Source>
  <b:Source>
    <b:Tag>Nel851</b:Tag>
    <b:SourceType>JournalArticle</b:SourceType>
    <b:Guid>{901C218F-C670-4BE0-B767-6D1EBF851E48}</b:Guid>
    <b:Author>
      <b:Author>
        <b:NameList>
          <b:Person>
            <b:Last>Nelson</b:Last>
            <b:First>Roy</b:First>
            <b:Middle>Jay</b:Middle>
          </b:Person>
        </b:NameList>
      </b:Author>
    </b:Author>
    <b:Title>The Rotor: Elements of Paradigmatic Structure in Truffaut's The 400 Blows</b:Title>
    <b:JournalName>Wide Angle</b:JournalName>
    <b:Year>1985</b:Year>
    <b:Pages>137-43</b:Pages>
    <b:Volume>7</b:Volume>
    <b:Issue>1-2</b:Issue>
    <b:RefOrder>2</b:RefOrder>
  </b:Source>
  <b:Source>
    <b:Tag>Tru711</b:Tag>
    <b:SourceType>Book</b:SourceType>
    <b:Guid>{8680A08A-5AD4-4A15-80F6-4CBB1B54C656}</b:Guid>
    <b:Author>
      <b:Author>
        <b:NameList>
          <b:Person>
            <b:Last>Truffaut</b:Last>
            <b:First>François</b:First>
          </b:Person>
        </b:NameList>
      </b:Author>
      <b:Translator>
        <b:NameList>
          <b:Person>
            <b:Last>Scott</b:Last>
            <b:First>Helen</b:First>
            <b:Middle>G.</b:Middle>
          </b:Person>
        </b:NameList>
      </b:Translator>
    </b:Author>
    <b:Title>The Adventures of Antoine Doinel; Four Screenplays: The 400 Blows; Love at Twenty; Stolen Kisses; Bed and Board</b:Title>
    <b:Year>1971</b:Year>
    <b:City>New York</b:City>
    <b:Publisher>Simon and Schuster</b:Publisher>
    <b:RefOrder>3</b:RefOrder>
  </b:Source>
  <b:Source>
    <b:Tag>Tru631</b:Tag>
    <b:SourceType>JournalArticle</b:SourceType>
    <b:Guid>{323974D2-23AA-42A8-A931-1FE9F01FCB68}</b:Guid>
    <b:Title>François Truffaut: An Interview</b:Title>
    <b:Year>1963</b:Year>
    <b:JournalName>Film Quarterly</b:JournalName>
    <b:Pages>3-13</b:Pages>
    <b:Author>
      <b:Author>
        <b:NameList>
          <b:Person>
            <b:Last>Truffaut</b:Last>
            <b:First>François</b:First>
          </b:Person>
          <b:Person>
            <b:Last>Ronder</b:Last>
            <b:First>Paul</b:First>
          </b:Person>
        </b:NameList>
      </b:Author>
    </b:Author>
    <b:Volume>17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C1BC7127-1052-B140-A468-5642A745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2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2014-08-24T19:11:00Z</dcterms:created>
  <dcterms:modified xsi:type="dcterms:W3CDTF">2014-09-21T20:09:00Z</dcterms:modified>
</cp:coreProperties>
</file>