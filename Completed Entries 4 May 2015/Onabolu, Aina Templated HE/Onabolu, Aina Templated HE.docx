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6C7270" w14:textId="77777777" w:rsidTr="002B1DDC">
        <w:tc>
          <w:tcPr>
            <w:tcW w:w="491" w:type="dxa"/>
            <w:vMerge w:val="restart"/>
            <w:shd w:val="clear" w:color="auto" w:fill="A6A6A6" w:themeFill="background1" w:themeFillShade="A6"/>
            <w:textDirection w:val="btLr"/>
          </w:tcPr>
          <w:p w14:paraId="517CBD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783634C4577B479D918F5FFC910966"/>
            </w:placeholder>
            <w:showingPlcHdr/>
            <w:dropDownList>
              <w:listItem w:displayText="Dr." w:value="Dr."/>
              <w:listItem w:displayText="Prof." w:value="Prof."/>
            </w:dropDownList>
          </w:sdtPr>
          <w:sdtEndPr/>
          <w:sdtContent>
            <w:tc>
              <w:tcPr>
                <w:tcW w:w="1296" w:type="dxa"/>
              </w:tcPr>
              <w:p w14:paraId="398B8B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BE0BF9FE415A4C83CC24561844EC85"/>
            </w:placeholder>
            <w:text/>
          </w:sdtPr>
          <w:sdtEndPr/>
          <w:sdtContent>
            <w:tc>
              <w:tcPr>
                <w:tcW w:w="2073" w:type="dxa"/>
              </w:tcPr>
              <w:p w14:paraId="3979D931" w14:textId="77777777" w:rsidR="00B574C9" w:rsidRDefault="00D75638" w:rsidP="00922950">
                <w:proofErr w:type="spellStart"/>
                <w:r w:rsidRPr="002E18C5">
                  <w:t>Ndubuisi</w:t>
                </w:r>
                <w:proofErr w:type="spellEnd"/>
              </w:p>
            </w:tc>
          </w:sdtContent>
        </w:sdt>
        <w:sdt>
          <w:sdtPr>
            <w:alias w:val="Middle name"/>
            <w:tag w:val="authorMiddleName"/>
            <w:id w:val="-2076034781"/>
            <w:placeholder>
              <w:docPart w:val="0C71724A1C02F84D9C2754C205281CC6"/>
            </w:placeholder>
            <w:showingPlcHdr/>
            <w:text/>
          </w:sdtPr>
          <w:sdtEndPr/>
          <w:sdtContent>
            <w:tc>
              <w:tcPr>
                <w:tcW w:w="2551" w:type="dxa"/>
              </w:tcPr>
              <w:p w14:paraId="128DFDE0" w14:textId="77777777" w:rsidR="00B574C9" w:rsidRDefault="00B574C9" w:rsidP="00922950">
                <w:r>
                  <w:rPr>
                    <w:rStyle w:val="PlaceholderText"/>
                  </w:rPr>
                  <w:t>[Middle name]</w:t>
                </w:r>
              </w:p>
            </w:tc>
          </w:sdtContent>
        </w:sdt>
        <w:sdt>
          <w:sdtPr>
            <w:alias w:val="Last name"/>
            <w:tag w:val="authorLastName"/>
            <w:id w:val="-1088529830"/>
            <w:placeholder>
              <w:docPart w:val="DAE038D3F63329498EEF94D29626A325"/>
            </w:placeholder>
            <w:text/>
          </w:sdtPr>
          <w:sdtEndPr/>
          <w:sdtContent>
            <w:tc>
              <w:tcPr>
                <w:tcW w:w="2642" w:type="dxa"/>
              </w:tcPr>
              <w:p w14:paraId="6C514261" w14:textId="77777777" w:rsidR="00B574C9" w:rsidRDefault="00D75638" w:rsidP="00922950">
                <w:proofErr w:type="spellStart"/>
                <w:r w:rsidRPr="002E18C5">
                  <w:t>Ezeluomba</w:t>
                </w:r>
                <w:proofErr w:type="spellEnd"/>
              </w:p>
            </w:tc>
          </w:sdtContent>
        </w:sdt>
      </w:tr>
      <w:tr w:rsidR="00B574C9" w14:paraId="6873F6C7" w14:textId="77777777" w:rsidTr="002B1DDC">
        <w:trPr>
          <w:trHeight w:val="986"/>
        </w:trPr>
        <w:tc>
          <w:tcPr>
            <w:tcW w:w="491" w:type="dxa"/>
            <w:vMerge/>
            <w:shd w:val="clear" w:color="auto" w:fill="A6A6A6" w:themeFill="background1" w:themeFillShade="A6"/>
          </w:tcPr>
          <w:p w14:paraId="4F6ED514" w14:textId="77777777" w:rsidR="00B574C9" w:rsidRPr="001A6A06" w:rsidRDefault="00B574C9" w:rsidP="00CF1542">
            <w:pPr>
              <w:jc w:val="center"/>
              <w:rPr>
                <w:b/>
                <w:color w:val="FFFFFF" w:themeColor="background1"/>
              </w:rPr>
            </w:pPr>
          </w:p>
        </w:tc>
        <w:sdt>
          <w:sdtPr>
            <w:alias w:val="Biography"/>
            <w:tag w:val="authorBiography"/>
            <w:id w:val="938807824"/>
            <w:placeholder>
              <w:docPart w:val="64DD1A49C46755459DB063C1566FC077"/>
            </w:placeholder>
            <w:showingPlcHdr/>
          </w:sdtPr>
          <w:sdtEndPr/>
          <w:sdtContent>
            <w:tc>
              <w:tcPr>
                <w:tcW w:w="8562" w:type="dxa"/>
                <w:gridSpan w:val="4"/>
              </w:tcPr>
              <w:p w14:paraId="69F1486A" w14:textId="77777777" w:rsidR="00B574C9" w:rsidRDefault="00B574C9" w:rsidP="00922950">
                <w:r>
                  <w:rPr>
                    <w:rStyle w:val="PlaceholderText"/>
                  </w:rPr>
                  <w:t>[Enter your biography]</w:t>
                </w:r>
              </w:p>
            </w:tc>
          </w:sdtContent>
        </w:sdt>
      </w:tr>
      <w:tr w:rsidR="00B574C9" w14:paraId="77864B37" w14:textId="77777777" w:rsidTr="002B1DDC">
        <w:trPr>
          <w:trHeight w:val="986"/>
        </w:trPr>
        <w:tc>
          <w:tcPr>
            <w:tcW w:w="491" w:type="dxa"/>
            <w:vMerge/>
            <w:shd w:val="clear" w:color="auto" w:fill="A6A6A6" w:themeFill="background1" w:themeFillShade="A6"/>
          </w:tcPr>
          <w:p w14:paraId="43CF1C31" w14:textId="77777777" w:rsidR="00B574C9" w:rsidRPr="001A6A06" w:rsidRDefault="00B574C9" w:rsidP="00CF1542">
            <w:pPr>
              <w:jc w:val="center"/>
              <w:rPr>
                <w:b/>
                <w:color w:val="FFFFFF" w:themeColor="background1"/>
              </w:rPr>
            </w:pPr>
          </w:p>
        </w:tc>
        <w:sdt>
          <w:sdtPr>
            <w:alias w:val="Affiliation"/>
            <w:tag w:val="affiliation"/>
            <w:id w:val="2012937915"/>
            <w:placeholder>
              <w:docPart w:val="B07DAF620700454D958E943CC8167A1D"/>
            </w:placeholder>
            <w:text/>
          </w:sdtPr>
          <w:sdtContent>
            <w:tc>
              <w:tcPr>
                <w:tcW w:w="8562" w:type="dxa"/>
                <w:gridSpan w:val="4"/>
              </w:tcPr>
              <w:p w14:paraId="7B794CDA" w14:textId="6550909A" w:rsidR="00B574C9" w:rsidRDefault="002B1DDC" w:rsidP="00B574C9">
                <w:r w:rsidRPr="002B1DDC">
                  <w:rPr>
                    <w:rFonts w:ascii="Calibri" w:eastAsia="Times New Roman" w:hAnsi="Calibri" w:cs="Times New Roman"/>
                    <w:lang w:val="en-CA"/>
                  </w:rPr>
                  <w:t>University of Florida</w:t>
                </w:r>
              </w:p>
            </w:tc>
          </w:sdtContent>
        </w:sdt>
      </w:tr>
    </w:tbl>
    <w:p w14:paraId="76007F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69FEA9" w14:textId="77777777" w:rsidTr="00244BB0">
        <w:tc>
          <w:tcPr>
            <w:tcW w:w="9016" w:type="dxa"/>
            <w:shd w:val="clear" w:color="auto" w:fill="A6A6A6" w:themeFill="background1" w:themeFillShade="A6"/>
            <w:tcMar>
              <w:top w:w="113" w:type="dxa"/>
              <w:bottom w:w="113" w:type="dxa"/>
            </w:tcMar>
          </w:tcPr>
          <w:p w14:paraId="0C1FC23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A2B37E" w14:textId="77777777" w:rsidTr="003F0D73">
        <w:sdt>
          <w:sdtPr>
            <w:alias w:val="Article headword"/>
            <w:tag w:val="articleHeadword"/>
            <w:id w:val="-361440020"/>
            <w:placeholder>
              <w:docPart w:val="CF28001186A7EF438CC0E7593DBC7434"/>
            </w:placeholder>
            <w:text/>
          </w:sdtPr>
          <w:sdtEndPr/>
          <w:sdtContent>
            <w:tc>
              <w:tcPr>
                <w:tcW w:w="9016" w:type="dxa"/>
                <w:tcMar>
                  <w:top w:w="113" w:type="dxa"/>
                  <w:bottom w:w="113" w:type="dxa"/>
                </w:tcMar>
              </w:tcPr>
              <w:p w14:paraId="325B74F5" w14:textId="0A3B877F" w:rsidR="003F0D73" w:rsidRPr="00FB589A" w:rsidRDefault="00E423E3" w:rsidP="003F0D73">
                <w:pPr>
                  <w:rPr>
                    <w:b/>
                  </w:rPr>
                </w:pPr>
                <w:proofErr w:type="spellStart"/>
                <w:r w:rsidRPr="00E423E3">
                  <w:rPr>
                    <w:lang w:eastAsia="en-GB"/>
                  </w:rPr>
                  <w:t>Onabolu</w:t>
                </w:r>
                <w:proofErr w:type="spellEnd"/>
                <w:r w:rsidRPr="00E423E3">
                  <w:rPr>
                    <w:lang w:eastAsia="en-GB"/>
                  </w:rPr>
                  <w:t xml:space="preserve">, </w:t>
                </w:r>
                <w:proofErr w:type="spellStart"/>
                <w:r w:rsidRPr="00E423E3">
                  <w:rPr>
                    <w:lang w:eastAsia="en-GB"/>
                  </w:rPr>
                  <w:t>Aina</w:t>
                </w:r>
                <w:proofErr w:type="spellEnd"/>
                <w:r w:rsidRPr="00E423E3">
                  <w:rPr>
                    <w:lang w:eastAsia="en-GB"/>
                  </w:rPr>
                  <w:t xml:space="preserve"> (1882-</w:t>
                </w:r>
                <w:r w:rsidR="00D75638" w:rsidRPr="00E423E3">
                  <w:rPr>
                    <w:lang w:eastAsia="en-GB"/>
                  </w:rPr>
                  <w:t>1963)</w:t>
                </w:r>
              </w:p>
            </w:tc>
          </w:sdtContent>
        </w:sdt>
      </w:tr>
      <w:tr w:rsidR="00464699" w14:paraId="5A4C906F" w14:textId="77777777" w:rsidTr="00FC016B">
        <w:sdt>
          <w:sdtPr>
            <w:alias w:val="Variant headwords"/>
            <w:tag w:val="variantHeadwords"/>
            <w:id w:val="173464402"/>
            <w:placeholder>
              <w:docPart w:val="4D52C6E422811741966E7C7843154713"/>
            </w:placeholder>
            <w:showingPlcHdr/>
          </w:sdtPr>
          <w:sdtEndPr/>
          <w:sdtContent>
            <w:tc>
              <w:tcPr>
                <w:tcW w:w="9016" w:type="dxa"/>
                <w:tcMar>
                  <w:top w:w="113" w:type="dxa"/>
                  <w:bottom w:w="113" w:type="dxa"/>
                </w:tcMar>
              </w:tcPr>
              <w:p w14:paraId="71CCD6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09645" w14:textId="77777777" w:rsidTr="003F0D73">
        <w:sdt>
          <w:sdtPr>
            <w:alias w:val="Abstract"/>
            <w:tag w:val="abstract"/>
            <w:id w:val="-635871867"/>
            <w:placeholder>
              <w:docPart w:val="C315C2B80C30134C90C6F74F54563F3B"/>
            </w:placeholder>
          </w:sdtPr>
          <w:sdtEndPr/>
          <w:sdtContent>
            <w:tc>
              <w:tcPr>
                <w:tcW w:w="9016" w:type="dxa"/>
                <w:tcMar>
                  <w:top w:w="113" w:type="dxa"/>
                  <w:bottom w:w="113" w:type="dxa"/>
                </w:tcMar>
              </w:tcPr>
              <w:p w14:paraId="464DE03E" w14:textId="71DBAD9C" w:rsidR="00E85A05" w:rsidRDefault="002B1DDC" w:rsidP="00E85A05">
                <w:r>
                  <w:t xml:space="preserve">Born on 13 September 1882 in </w:t>
                </w:r>
                <w:proofErr w:type="spellStart"/>
                <w:r>
                  <w:t>Ijebu</w:t>
                </w:r>
                <w:proofErr w:type="spellEnd"/>
                <w:r>
                  <w:t xml:space="preserve">-Ode, </w:t>
                </w:r>
                <w:proofErr w:type="spellStart"/>
                <w:r>
                  <w:t>Aina</w:t>
                </w:r>
                <w:proofErr w:type="spellEnd"/>
                <w:r>
                  <w:t xml:space="preserve"> </w:t>
                </w:r>
                <w:proofErr w:type="spellStart"/>
                <w:r>
                  <w:t>Onabolu</w:t>
                </w:r>
                <w:proofErr w:type="spellEnd"/>
                <w:r>
                  <w:t xml:space="preserve"> was the pioneer of Nigerian modern art. He occasioned a</w:t>
                </w:r>
                <w:r w:rsidRPr="005767FE">
                  <w:t xml:space="preserve"> </w:t>
                </w:r>
                <w:r>
                  <w:t xml:space="preserve">radical </w:t>
                </w:r>
                <w:r w:rsidRPr="005767FE">
                  <w:t xml:space="preserve">revolution that </w:t>
                </w:r>
                <w:r>
                  <w:t>facilitated the inclusion of a</w:t>
                </w:r>
                <w:r w:rsidRPr="005767FE">
                  <w:t xml:space="preserve">rts </w:t>
                </w:r>
                <w:r>
                  <w:t xml:space="preserve">scholarship </w:t>
                </w:r>
                <w:r w:rsidRPr="005767FE">
                  <w:t xml:space="preserve">into the curriculum </w:t>
                </w:r>
                <w:r>
                  <w:t xml:space="preserve">of colonial </w:t>
                </w:r>
                <w:r w:rsidRPr="005767FE">
                  <w:t xml:space="preserve">Nigeria </w:t>
                </w:r>
                <w:r>
                  <w:t xml:space="preserve">in the 1920s. As a self-taught artist, </w:t>
                </w:r>
                <w:proofErr w:type="spellStart"/>
                <w:r>
                  <w:t>Onabolu</w:t>
                </w:r>
                <w:proofErr w:type="spellEnd"/>
                <w:r>
                  <w:t xml:space="preserve"> developed his drawing and painting skills through pictures gleaned from European textbooks and magazines that were available to him in the early twentieth century, when formal art training was not yet available in Nigeria. Although he became an accomplished artist, </w:t>
                </w:r>
                <w:proofErr w:type="spellStart"/>
                <w:r>
                  <w:t>Onabolu’s</w:t>
                </w:r>
                <w:proofErr w:type="spellEnd"/>
                <w:r>
                  <w:t xml:space="preserve"> greatest influence was in teaching art; after obtaining a diploma in fine arts from European art schools, he returned to Nigeria to promote the fine arts through education and policy reform. As a teacher, </w:t>
                </w:r>
                <w:proofErr w:type="spellStart"/>
                <w:r>
                  <w:t>Onabolu</w:t>
                </w:r>
                <w:proofErr w:type="spellEnd"/>
                <w:r>
                  <w:t xml:space="preserve"> sought to</w:t>
                </w:r>
                <w:r w:rsidRPr="009A65FE">
                  <w:t xml:space="preserve"> make his students understa</w:t>
                </w:r>
                <w:r>
                  <w:t>nd the technical aspects of art. H</w:t>
                </w:r>
                <w:r w:rsidRPr="009A65FE">
                  <w:t xml:space="preserve">e </w:t>
                </w:r>
                <w:r>
                  <w:t xml:space="preserve">emphasised </w:t>
                </w:r>
                <w:r w:rsidRPr="009A65FE">
                  <w:t>the science</w:t>
                </w:r>
                <w:r>
                  <w:t>s</w:t>
                </w:r>
                <w:r w:rsidRPr="009A65FE">
                  <w:t xml:space="preserve"> of perspective, proportion, c</w:t>
                </w:r>
                <w:r>
                  <w:t xml:space="preserve">olour technology, and chiaroscuro, encouraging </w:t>
                </w:r>
                <w:r w:rsidRPr="009A65FE">
                  <w:t>students to take courses like drawing, basic design</w:t>
                </w:r>
                <w:r>
                  <w:t>,</w:t>
                </w:r>
                <w:r w:rsidRPr="009A65FE">
                  <w:t xml:space="preserve"> and painting</w:t>
                </w:r>
                <w:r>
                  <w:t xml:space="preserve">, and thus </w:t>
                </w:r>
                <w:r w:rsidRPr="009A65FE">
                  <w:t>earn</w:t>
                </w:r>
                <w:r>
                  <w:t xml:space="preserve">ing him the title </w:t>
                </w:r>
                <w:proofErr w:type="spellStart"/>
                <w:r w:rsidRPr="0074474E">
                  <w:rPr>
                    <w:i/>
                  </w:rPr>
                  <w:t>Mr.</w:t>
                </w:r>
                <w:proofErr w:type="spellEnd"/>
                <w:r w:rsidRPr="0074474E">
                  <w:rPr>
                    <w:i/>
                  </w:rPr>
                  <w:t xml:space="preserve"> Perspective</w:t>
                </w:r>
                <w:r w:rsidRPr="009A65FE">
                  <w:t xml:space="preserve"> around Lagos</w:t>
                </w:r>
                <w:r>
                  <w:t xml:space="preserve">, as well as a reputation that would later mark him as the </w:t>
                </w:r>
                <w:r w:rsidRPr="0074474E">
                  <w:rPr>
                    <w:i/>
                  </w:rPr>
                  <w:t>Father of Modern Nigerian Art</w:t>
                </w:r>
                <w:r>
                  <w:t xml:space="preserve">. </w:t>
                </w:r>
              </w:p>
            </w:tc>
            <w:bookmarkStart w:id="0" w:name="_GoBack" w:displacedByCustomXml="next"/>
            <w:bookmarkEnd w:id="0" w:displacedByCustomXml="next"/>
          </w:sdtContent>
        </w:sdt>
      </w:tr>
      <w:tr w:rsidR="003F0D73" w14:paraId="7CBC0497" w14:textId="77777777" w:rsidTr="003F0D73">
        <w:sdt>
          <w:sdtPr>
            <w:alias w:val="Article text"/>
            <w:tag w:val="articleText"/>
            <w:id w:val="634067588"/>
            <w:placeholder>
              <w:docPart w:val="0A3A2EC633A8114891AE93A334EC5302"/>
            </w:placeholder>
          </w:sdtPr>
          <w:sdtEndPr/>
          <w:sdtContent>
            <w:tc>
              <w:tcPr>
                <w:tcW w:w="9016" w:type="dxa"/>
                <w:tcMar>
                  <w:top w:w="113" w:type="dxa"/>
                  <w:bottom w:w="113" w:type="dxa"/>
                </w:tcMar>
              </w:tcPr>
              <w:p w14:paraId="0FB1B68D" w14:textId="105523E2" w:rsidR="00D75638" w:rsidRDefault="00D75638" w:rsidP="00D75638">
                <w:r>
                  <w:t xml:space="preserve">Born on 13 September 1882 in </w:t>
                </w:r>
                <w:proofErr w:type="spellStart"/>
                <w:r>
                  <w:t>Ijebu</w:t>
                </w:r>
                <w:proofErr w:type="spellEnd"/>
                <w:r>
                  <w:t xml:space="preserve">-Ode, </w:t>
                </w:r>
                <w:proofErr w:type="spellStart"/>
                <w:r>
                  <w:t>Aina</w:t>
                </w:r>
                <w:proofErr w:type="spellEnd"/>
                <w:r>
                  <w:t xml:space="preserve"> </w:t>
                </w:r>
                <w:proofErr w:type="spellStart"/>
                <w:r>
                  <w:t>Onabolu</w:t>
                </w:r>
                <w:proofErr w:type="spellEnd"/>
                <w:r>
                  <w:t xml:space="preserve"> was the pioneer of Nigerian modern art. He occasioned a</w:t>
                </w:r>
                <w:r w:rsidRPr="005767FE">
                  <w:t xml:space="preserve"> </w:t>
                </w:r>
                <w:r>
                  <w:t xml:space="preserve">radical </w:t>
                </w:r>
                <w:r w:rsidRPr="005767FE">
                  <w:t xml:space="preserve">revolution that </w:t>
                </w:r>
                <w:r>
                  <w:t>facilitated the inclusion of a</w:t>
                </w:r>
                <w:r w:rsidRPr="005767FE">
                  <w:t xml:space="preserve">rts </w:t>
                </w:r>
                <w:r>
                  <w:t xml:space="preserve">scholarship </w:t>
                </w:r>
                <w:r w:rsidRPr="005767FE">
                  <w:t xml:space="preserve">into the curriculum </w:t>
                </w:r>
                <w:r>
                  <w:t xml:space="preserve">of colonial </w:t>
                </w:r>
                <w:r w:rsidRPr="005767FE">
                  <w:t xml:space="preserve">Nigeria </w:t>
                </w:r>
                <w:r>
                  <w:t xml:space="preserve">in the 1920s. As a self-taught artist, </w:t>
                </w:r>
                <w:proofErr w:type="spellStart"/>
                <w:r>
                  <w:t>Onabolu</w:t>
                </w:r>
                <w:proofErr w:type="spellEnd"/>
                <w:r>
                  <w:t xml:space="preserve"> developed his drawing and painting skills through pictures gleaned from European textbooks and magazines that were available to him in the early twentieth century</w:t>
                </w:r>
                <w:r w:rsidR="00414606">
                  <w:t>,</w:t>
                </w:r>
                <w:r>
                  <w:t xml:space="preserve"> when formal art training was not </w:t>
                </w:r>
                <w:r w:rsidR="00903595">
                  <w:t xml:space="preserve">yet </w:t>
                </w:r>
                <w:r>
                  <w:t xml:space="preserve">available in Nigeria. Although he became an accomplished artist, </w:t>
                </w:r>
                <w:proofErr w:type="spellStart"/>
                <w:r>
                  <w:t>Onabolu’s</w:t>
                </w:r>
                <w:proofErr w:type="spellEnd"/>
                <w:r>
                  <w:t xml:space="preserve"> greatest </w:t>
                </w:r>
                <w:r w:rsidR="00414606">
                  <w:t>influence was in teaching art; a</w:t>
                </w:r>
                <w:r>
                  <w:t>fter obtaining a diploma</w:t>
                </w:r>
                <w:r w:rsidR="00FC016B">
                  <w:t xml:space="preserve"> in fine arts</w:t>
                </w:r>
                <w:r>
                  <w:t xml:space="preserve"> from European art schools, he returned to Nigeria to promote the fine arts through education and policy reform. As a teacher, </w:t>
                </w:r>
                <w:proofErr w:type="spellStart"/>
                <w:r>
                  <w:t>Onabolu</w:t>
                </w:r>
                <w:proofErr w:type="spellEnd"/>
                <w:r>
                  <w:t xml:space="preserve"> sought to</w:t>
                </w:r>
                <w:r w:rsidRPr="009A65FE">
                  <w:t xml:space="preserve"> make his students understa</w:t>
                </w:r>
                <w:r>
                  <w:t>nd the technical aspects of art. H</w:t>
                </w:r>
                <w:r w:rsidRPr="009A65FE">
                  <w:t xml:space="preserve">e </w:t>
                </w:r>
                <w:r w:rsidR="00FC016B">
                  <w:t>emphasised</w:t>
                </w:r>
                <w:r>
                  <w:t xml:space="preserve"> </w:t>
                </w:r>
                <w:r w:rsidRPr="009A65FE">
                  <w:t>the science</w:t>
                </w:r>
                <w:r>
                  <w:t>s</w:t>
                </w:r>
                <w:r w:rsidRPr="009A65FE">
                  <w:t xml:space="preserve"> of perspective, proportion, c</w:t>
                </w:r>
                <w:r w:rsidR="00414606">
                  <w:t>olour technology, and chiaroscuro</w:t>
                </w:r>
                <w:r>
                  <w:t xml:space="preserve">, encouraging </w:t>
                </w:r>
                <w:r w:rsidRPr="009A65FE">
                  <w:t>students to take courses like drawing, basic design</w:t>
                </w:r>
                <w:r>
                  <w:t>,</w:t>
                </w:r>
                <w:r w:rsidRPr="009A65FE">
                  <w:t xml:space="preserve"> and painting</w:t>
                </w:r>
                <w:r>
                  <w:t>, and</w:t>
                </w:r>
                <w:r w:rsidR="00414606">
                  <w:t xml:space="preserve"> thus</w:t>
                </w:r>
                <w:r>
                  <w:t xml:space="preserve"> </w:t>
                </w:r>
                <w:r w:rsidRPr="009A65FE">
                  <w:t>earn</w:t>
                </w:r>
                <w:r>
                  <w:t xml:space="preserve">ing </w:t>
                </w:r>
                <w:r w:rsidR="0074474E">
                  <w:t xml:space="preserve">him the title </w:t>
                </w:r>
                <w:proofErr w:type="spellStart"/>
                <w:r w:rsidRPr="0074474E">
                  <w:rPr>
                    <w:i/>
                  </w:rPr>
                  <w:t>Mr.</w:t>
                </w:r>
                <w:proofErr w:type="spellEnd"/>
                <w:r w:rsidRPr="0074474E">
                  <w:rPr>
                    <w:i/>
                  </w:rPr>
                  <w:t xml:space="preserve"> Perspective</w:t>
                </w:r>
                <w:r w:rsidRPr="009A65FE">
                  <w:t xml:space="preserve"> around Lagos</w:t>
                </w:r>
                <w:r w:rsidR="00805229">
                  <w:t>, as well as</w:t>
                </w:r>
                <w:r>
                  <w:t xml:space="preserve"> a reputation that would later </w:t>
                </w:r>
                <w:r w:rsidR="00903595">
                  <w:t>mark him as the</w:t>
                </w:r>
                <w:r>
                  <w:t xml:space="preserve"> </w:t>
                </w:r>
                <w:r w:rsidR="00805229" w:rsidRPr="0074474E">
                  <w:rPr>
                    <w:i/>
                  </w:rPr>
                  <w:t>Father of Modern Nigerian Art</w:t>
                </w:r>
                <w:r w:rsidR="0074474E">
                  <w:t>.</w:t>
                </w:r>
                <w:r>
                  <w:t xml:space="preserve"> </w:t>
                </w:r>
              </w:p>
              <w:p w14:paraId="2FB4FEC3" w14:textId="77777777" w:rsidR="00D75638" w:rsidDel="00B115D9" w:rsidRDefault="00D75638" w:rsidP="00D75638"/>
              <w:p w14:paraId="0415EBF2" w14:textId="22649DED" w:rsidR="002E18C5" w:rsidRDefault="00D75638" w:rsidP="002E18C5">
                <w:pPr>
                  <w:keepNext/>
                </w:pPr>
                <w:proofErr w:type="spellStart"/>
                <w:r>
                  <w:t>Aina</w:t>
                </w:r>
                <w:proofErr w:type="spellEnd"/>
                <w:r>
                  <w:t xml:space="preserve"> </w:t>
                </w:r>
                <w:proofErr w:type="spellStart"/>
                <w:r>
                  <w:t>Onabolu’s</w:t>
                </w:r>
                <w:proofErr w:type="spellEnd"/>
                <w:r>
                  <w:t xml:space="preserve"> own education in the arts began at the age of twelve, when he taught himself to paint in the European tradition by studying the re-productions of paintings found in widely distributed advertisements and Christian literature. </w:t>
                </w:r>
                <w:r w:rsidR="00FC016B">
                  <w:t>I</w:t>
                </w:r>
                <w:r>
                  <w:t>n 1920</w:t>
                </w:r>
                <w:r w:rsidR="00FC016B">
                  <w:t>,</w:t>
                </w:r>
                <w:r>
                  <w:t xml:space="preserve"> when an opportunity for formal art studies abroad </w:t>
                </w:r>
                <w:r w:rsidR="0074474E">
                  <w:t>presented</w:t>
                </w:r>
                <w:r>
                  <w:t xml:space="preserve"> itself, </w:t>
                </w:r>
                <w:proofErr w:type="spellStart"/>
                <w:r>
                  <w:t>Onabolu</w:t>
                </w:r>
                <w:proofErr w:type="spellEnd"/>
                <w:r>
                  <w:t xml:space="preserve"> did not hesitate to leave the shores of Nigeria for academic training in Europe. He </w:t>
                </w:r>
                <w:r w:rsidRPr="005767FE">
                  <w:t xml:space="preserve">set sail for England and France where he studied </w:t>
                </w:r>
                <w:r>
                  <w:t>drawing, painting</w:t>
                </w:r>
                <w:r w:rsidR="00FC016B">
                  <w:t>,</w:t>
                </w:r>
                <w:r>
                  <w:t xml:space="preserve"> and art education </w:t>
                </w:r>
                <w:r w:rsidRPr="005767FE">
                  <w:t xml:space="preserve">at </w:t>
                </w:r>
                <w:r w:rsidR="00B9051D">
                  <w:t xml:space="preserve">the </w:t>
                </w:r>
                <w:r w:rsidRPr="005767FE">
                  <w:rPr>
                    <w:lang w:val="fr-FR"/>
                  </w:rPr>
                  <w:t>Académie J</w:t>
                </w:r>
                <w:proofErr w:type="spellStart"/>
                <w:r w:rsidRPr="005767FE">
                  <w:t>ulian</w:t>
                </w:r>
                <w:proofErr w:type="spellEnd"/>
                <w:r w:rsidRPr="005767FE">
                  <w:rPr>
                    <w:lang w:val="fr-FR"/>
                  </w:rPr>
                  <w:t xml:space="preserve"> in Paris</w:t>
                </w:r>
                <w:r>
                  <w:rPr>
                    <w:lang w:val="fr-FR"/>
                  </w:rPr>
                  <w:t xml:space="preserve"> as </w:t>
                </w:r>
                <w:proofErr w:type="spellStart"/>
                <w:r>
                  <w:rPr>
                    <w:lang w:val="fr-FR"/>
                  </w:rPr>
                  <w:t>well</w:t>
                </w:r>
                <w:proofErr w:type="spellEnd"/>
                <w:r>
                  <w:rPr>
                    <w:lang w:val="fr-FR"/>
                  </w:rPr>
                  <w:t xml:space="preserve"> as the </w:t>
                </w:r>
                <w:r w:rsidRPr="005767FE">
                  <w:t xml:space="preserve">St. John </w:t>
                </w:r>
                <w:r>
                  <w:t>Wood School</w:t>
                </w:r>
                <w:r w:rsidRPr="005767FE">
                  <w:rPr>
                    <w:lang w:val="fr-FR"/>
                  </w:rPr>
                  <w:t xml:space="preserve"> and the Royal A</w:t>
                </w:r>
                <w:proofErr w:type="spellStart"/>
                <w:r w:rsidRPr="004C0FDC">
                  <w:t>cademy</w:t>
                </w:r>
                <w:proofErr w:type="spellEnd"/>
                <w:r w:rsidRPr="005767FE">
                  <w:rPr>
                    <w:lang w:val="fr-FR"/>
                  </w:rPr>
                  <w:t xml:space="preserve"> of Art in </w:t>
                </w:r>
                <w:r w:rsidRPr="005767FE">
                  <w:t>London</w:t>
                </w:r>
                <w:r>
                  <w:t xml:space="preserve">. He </w:t>
                </w:r>
                <w:r w:rsidRPr="005767FE">
                  <w:t>obtain</w:t>
                </w:r>
                <w:r>
                  <w:t>ed</w:t>
                </w:r>
                <w:r w:rsidRPr="005767FE">
                  <w:rPr>
                    <w:lang w:val="fr-FR"/>
                  </w:rPr>
                  <w:t xml:space="preserve"> </w:t>
                </w:r>
                <w:proofErr w:type="gramStart"/>
                <w:r>
                  <w:rPr>
                    <w:lang w:val="fr-FR"/>
                  </w:rPr>
                  <w:t>a fine arts</w:t>
                </w:r>
                <w:proofErr w:type="gramEnd"/>
                <w:r>
                  <w:rPr>
                    <w:lang w:val="fr-FR"/>
                  </w:rPr>
                  <w:t xml:space="preserve"> </w:t>
                </w:r>
                <w:r w:rsidRPr="005767FE">
                  <w:t>diploma</w:t>
                </w:r>
                <w:r>
                  <w:t xml:space="preserve"> and a teaching certificate. Back in Nigeria in 1922, </w:t>
                </w:r>
                <w:proofErr w:type="spellStart"/>
                <w:r w:rsidRPr="00F261FD">
                  <w:t>Onabolu</w:t>
                </w:r>
                <w:proofErr w:type="spellEnd"/>
                <w:r w:rsidRPr="00F261FD">
                  <w:t xml:space="preserve"> </w:t>
                </w:r>
                <w:r>
                  <w:t>put his technical training to use in the</w:t>
                </w:r>
                <w:r w:rsidRPr="00F261FD">
                  <w:t xml:space="preserve"> produc</w:t>
                </w:r>
                <w:r>
                  <w:t>tion</w:t>
                </w:r>
                <w:r w:rsidRPr="00F261FD">
                  <w:t xml:space="preserve"> </w:t>
                </w:r>
                <w:r>
                  <w:t xml:space="preserve">of naturalistic portraits of influential </w:t>
                </w:r>
                <w:r w:rsidRPr="00F261FD">
                  <w:t xml:space="preserve">figures </w:t>
                </w:r>
                <w:r>
                  <w:t>in the Lagos area.</w:t>
                </w:r>
                <w:r w:rsidRPr="00F261FD">
                  <w:t xml:space="preserve"> </w:t>
                </w:r>
                <w:r>
                  <w:t xml:space="preserve">While these portraits would come to </w:t>
                </w:r>
                <w:r>
                  <w:lastRenderedPageBreak/>
                  <w:t xml:space="preserve">define his artistic career stylistically, </w:t>
                </w:r>
                <w:r w:rsidRPr="00F261FD">
                  <w:t>he also</w:t>
                </w:r>
                <w:r>
                  <w:t xml:space="preserve"> </w:t>
                </w:r>
                <w:r w:rsidRPr="00F261FD">
                  <w:t xml:space="preserve">introduced </w:t>
                </w:r>
                <w:r>
                  <w:t>modernist ideas</w:t>
                </w:r>
                <w:r w:rsidRPr="00F261FD">
                  <w:t xml:space="preserve"> to art in Nigeria</w:t>
                </w:r>
                <w:r>
                  <w:t xml:space="preserve"> through these works</w:t>
                </w:r>
                <w:r w:rsidRPr="00F261FD">
                  <w:t xml:space="preserve">. </w:t>
                </w:r>
                <w:r w:rsidR="007B446D">
                  <w:t>Some</w:t>
                </w:r>
                <w:r>
                  <w:t xml:space="preserve"> of </w:t>
                </w:r>
                <w:proofErr w:type="spellStart"/>
                <w:r>
                  <w:t>Onabolu’s</w:t>
                </w:r>
                <w:proofErr w:type="spellEnd"/>
                <w:r>
                  <w:t xml:space="preserve"> contemporaries in South Africa who </w:t>
                </w:r>
                <w:r w:rsidR="004E3273">
                  <w:t>had similar agendas in their creative works</w:t>
                </w:r>
                <w:r>
                  <w:t xml:space="preserve"> included Gerard </w:t>
                </w:r>
                <w:proofErr w:type="spellStart"/>
                <w:r>
                  <w:t>Sekoto</w:t>
                </w:r>
                <w:proofErr w:type="spellEnd"/>
                <w:r>
                  <w:t xml:space="preserve">, John K. </w:t>
                </w:r>
                <w:proofErr w:type="spellStart"/>
                <w:r>
                  <w:t>Mohl</w:t>
                </w:r>
                <w:proofErr w:type="spellEnd"/>
                <w:r w:rsidR="00FC016B">
                  <w:t>,</w:t>
                </w:r>
                <w:r>
                  <w:t xml:space="preserve"> and Ernest </w:t>
                </w:r>
                <w:proofErr w:type="spellStart"/>
                <w:r>
                  <w:t>Mancoba</w:t>
                </w:r>
                <w:proofErr w:type="spellEnd"/>
                <w:r>
                  <w:t>.</w:t>
                </w:r>
                <w:r w:rsidR="002E18C5">
                  <w:br/>
                </w:r>
                <w:r w:rsidR="002E18C5">
                  <w:br/>
                  <w:t xml:space="preserve">File: </w:t>
                </w:r>
                <w:r w:rsidR="002E18C5" w:rsidRPr="002E18C5">
                  <w:t>Onabolu_Portrait_of_a_Man_1955.jpg</w:t>
                </w:r>
              </w:p>
              <w:p w14:paraId="264B9CC2" w14:textId="0E489CF9" w:rsidR="00FC016B" w:rsidRDefault="002E18C5" w:rsidP="00D9710B">
                <w:pPr>
                  <w:pStyle w:val="Caption"/>
                </w:pPr>
                <w:r>
                  <w:t xml:space="preserve">Figure </w:t>
                </w:r>
                <w:r w:rsidR="002B1DDC">
                  <w:fldChar w:fldCharType="begin"/>
                </w:r>
                <w:r w:rsidR="002B1DDC">
                  <w:instrText xml:space="preserve"> SEQ Figure \* ARABIC </w:instrText>
                </w:r>
                <w:r w:rsidR="002B1DDC">
                  <w:fldChar w:fldCharType="separate"/>
                </w:r>
                <w:r>
                  <w:rPr>
                    <w:noProof/>
                  </w:rPr>
                  <w:t>1</w:t>
                </w:r>
                <w:r w:rsidR="002B1DDC">
                  <w:rPr>
                    <w:noProof/>
                  </w:rPr>
                  <w:fldChar w:fldCharType="end"/>
                </w:r>
                <w:r>
                  <w:t xml:space="preserve">: </w:t>
                </w:r>
                <w:proofErr w:type="spellStart"/>
                <w:r>
                  <w:t>Aina</w:t>
                </w:r>
                <w:proofErr w:type="spellEnd"/>
                <w:r>
                  <w:t xml:space="preserve"> </w:t>
                </w:r>
                <w:proofErr w:type="spellStart"/>
                <w:r>
                  <w:t>Onabolu</w:t>
                </w:r>
                <w:proofErr w:type="spellEnd"/>
                <w:r>
                  <w:t xml:space="preserve">, </w:t>
                </w:r>
                <w:r w:rsidRPr="002E18C5">
                  <w:rPr>
                    <w:i/>
                  </w:rPr>
                  <w:t>Portrait of a Man</w:t>
                </w:r>
                <w:r>
                  <w:t xml:space="preserve"> (1955). Watercolour on board, 48.5 x 38.5 cm. Collection of </w:t>
                </w:r>
                <w:proofErr w:type="spellStart"/>
                <w:r>
                  <w:t>Omooba</w:t>
                </w:r>
                <w:proofErr w:type="spellEnd"/>
                <w:r>
                  <w:t xml:space="preserve"> </w:t>
                </w:r>
                <w:proofErr w:type="spellStart"/>
                <w:r>
                  <w:t>Yemisi</w:t>
                </w:r>
                <w:proofErr w:type="spellEnd"/>
                <w:r>
                  <w:t xml:space="preserve"> </w:t>
                </w:r>
                <w:proofErr w:type="spellStart"/>
                <w:r>
                  <w:t>Adedoyin</w:t>
                </w:r>
                <w:proofErr w:type="spellEnd"/>
                <w:r>
                  <w:t xml:space="preserve"> </w:t>
                </w:r>
                <w:proofErr w:type="spellStart"/>
                <w:r>
                  <w:t>Shyllon</w:t>
                </w:r>
                <w:proofErr w:type="spellEnd"/>
                <w:r>
                  <w:t xml:space="preserve"> Art Foundation (OYASAF). http://www.arthouse-ng.com/L0802/Popups/AINA_ONABOLU.html</w:t>
                </w:r>
              </w:p>
              <w:p w14:paraId="22D941BE" w14:textId="10762173" w:rsidR="00D75638" w:rsidRDefault="00D75638" w:rsidP="00D75638">
                <w:proofErr w:type="spellStart"/>
                <w:r>
                  <w:t>Onabolu’s</w:t>
                </w:r>
                <w:proofErr w:type="spellEnd"/>
                <w:r>
                  <w:t xml:space="preserve"> greatest influence</w:t>
                </w:r>
                <w:r w:rsidR="00FC016B">
                  <w:t>,</w:t>
                </w:r>
                <w:r>
                  <w:t xml:space="preserve"> however, was not as an artist but as an advocate for arts education in Nigeria. </w:t>
                </w:r>
                <w:proofErr w:type="spellStart"/>
                <w:r>
                  <w:t>Onabolu</w:t>
                </w:r>
                <w:proofErr w:type="spellEnd"/>
                <w:r>
                  <w:t xml:space="preserve"> had returned to Nigeria from Europe at a time when a report on British colonial education policy recommended the inclusion of native han</w:t>
                </w:r>
                <w:r w:rsidR="0074474E">
                  <w:t>dicrafts in the curriculum. The suggested reforms</w:t>
                </w:r>
                <w:r>
                  <w:t xml:space="preserve"> </w:t>
                </w:r>
                <w:r w:rsidR="0074474E">
                  <w:t>provided a significant</w:t>
                </w:r>
                <w:r>
                  <w:t xml:space="preserve"> opportunity</w:t>
                </w:r>
                <w:r w:rsidR="0074474E">
                  <w:t xml:space="preserve"> for</w:t>
                </w:r>
                <w:r>
                  <w:t xml:space="preserve"> </w:t>
                </w:r>
                <w:proofErr w:type="spellStart"/>
                <w:r>
                  <w:t>Onabolu</w:t>
                </w:r>
                <w:proofErr w:type="spellEnd"/>
                <w:r w:rsidR="0074474E">
                  <w:t>, and he was able to</w:t>
                </w:r>
                <w:r>
                  <w:t xml:space="preserve"> persuade local officials</w:t>
                </w:r>
                <w:r w:rsidR="00FC016B">
                  <w:t xml:space="preserve"> </w:t>
                </w:r>
                <w:r w:rsidR="0074474E">
                  <w:t>to allow him to</w:t>
                </w:r>
                <w:r>
                  <w:t xml:space="preserve"> begin teaching art part-time at King’s College of Lagos.  </w:t>
                </w:r>
              </w:p>
              <w:p w14:paraId="5D6401FF" w14:textId="77777777" w:rsidR="00FC016B" w:rsidRDefault="00FC016B" w:rsidP="00D75638"/>
              <w:p w14:paraId="03BBEA3F" w14:textId="2F25D366" w:rsidR="00D75638" w:rsidRDefault="00D75638" w:rsidP="00D75638">
                <w:proofErr w:type="spellStart"/>
                <w:r>
                  <w:t>Onabolu’s</w:t>
                </w:r>
                <w:proofErr w:type="spellEnd"/>
                <w:r>
                  <w:t xml:space="preserve"> efforts in</w:t>
                </w:r>
                <w:r w:rsidRPr="00F826DE">
                  <w:t xml:space="preserve"> establishing </w:t>
                </w:r>
                <w:r>
                  <w:t xml:space="preserve">the </w:t>
                </w:r>
                <w:r w:rsidRPr="00F826DE">
                  <w:t xml:space="preserve">foundation </w:t>
                </w:r>
                <w:r>
                  <w:t xml:space="preserve">of </w:t>
                </w:r>
                <w:r w:rsidR="00A4573B">
                  <w:t>art e</w:t>
                </w:r>
                <w:r w:rsidRPr="00F826DE">
                  <w:t xml:space="preserve">ducation in </w:t>
                </w:r>
                <w:r>
                  <w:t>Nigeria were successful. I</w:t>
                </w:r>
                <w:r w:rsidRPr="00F826DE">
                  <w:t xml:space="preserve">n 1922, </w:t>
                </w:r>
                <w:r w:rsidR="0074474E">
                  <w:t>the colonial government authoris</w:t>
                </w:r>
                <w:r w:rsidRPr="00F826DE">
                  <w:t>ed Fine Art as a subject in the educational curriculum</w:t>
                </w:r>
                <w:r>
                  <w:t xml:space="preserve">, and by 1923 </w:t>
                </w:r>
                <w:r w:rsidR="00FC016B">
                  <w:t>m</w:t>
                </w:r>
                <w:r>
                  <w:t xml:space="preserve">odern art was being taught in the secondary school system. Finally, his </w:t>
                </w:r>
                <w:r w:rsidR="0074474E">
                  <w:t xml:space="preserve">artistic activities — </w:t>
                </w:r>
                <w:r>
                  <w:t xml:space="preserve">along </w:t>
                </w:r>
                <w:r w:rsidRPr="00EF57E8">
                  <w:t xml:space="preserve">with </w:t>
                </w:r>
                <w:r>
                  <w:t xml:space="preserve">the </w:t>
                </w:r>
                <w:r w:rsidRPr="00EF57E8">
                  <w:t>resolve to i</w:t>
                </w:r>
                <w:r w:rsidR="0074474E">
                  <w:t>nclude art scholarship in</w:t>
                </w:r>
                <w:r w:rsidRPr="00EF57E8">
                  <w:t xml:space="preserve"> the curriculum</w:t>
                </w:r>
                <w:r w:rsidR="0074474E">
                  <w:t xml:space="preserve"> — </w:t>
                </w:r>
                <w:r>
                  <w:t xml:space="preserve">culminated in the birth and subsequent development of Nigerian </w:t>
                </w:r>
                <w:r w:rsidR="00FC016B">
                  <w:t>m</w:t>
                </w:r>
                <w:r>
                  <w:t xml:space="preserve">odern </w:t>
                </w:r>
                <w:r w:rsidR="00FC016B">
                  <w:t>a</w:t>
                </w:r>
                <w:r>
                  <w:t>rt</w:t>
                </w:r>
                <w:r w:rsidRPr="00EF57E8">
                  <w:t>.</w:t>
                </w:r>
                <w:r>
                  <w:t xml:space="preserve">  </w:t>
                </w:r>
              </w:p>
              <w:p w14:paraId="120A583A" w14:textId="77777777" w:rsidR="00FC016B" w:rsidRDefault="00FC016B" w:rsidP="00D75638"/>
              <w:p w14:paraId="5B162CA8" w14:textId="59943EE0" w:rsidR="003F0D73" w:rsidRDefault="00D75638" w:rsidP="0074474E">
                <w:r>
                  <w:t xml:space="preserve">Not all of </w:t>
                </w:r>
                <w:proofErr w:type="spellStart"/>
                <w:r>
                  <w:t>Onabolu’s</w:t>
                </w:r>
                <w:proofErr w:type="spellEnd"/>
                <w:r>
                  <w:t xml:space="preserve"> contemporaries or followers would see eye-to-eye with his vision of an arts program based heavily on Western tradition. </w:t>
                </w:r>
                <w:proofErr w:type="spellStart"/>
                <w:r>
                  <w:t>Ulli</w:t>
                </w:r>
                <w:proofErr w:type="spellEnd"/>
                <w:r>
                  <w:t xml:space="preserve"> </w:t>
                </w:r>
                <w:proofErr w:type="spellStart"/>
                <w:r>
                  <w:t>Beier</w:t>
                </w:r>
                <w:proofErr w:type="spellEnd"/>
                <w:r>
                  <w:t xml:space="preserve"> argued that arts education, like all of Nigeria’s education</w:t>
                </w:r>
                <w:r w:rsidR="00FC016B">
                  <w:t>,</w:t>
                </w:r>
                <w:r>
                  <w:t xml:space="preserve"> was too foreign-oriented. However, another critical achievement of </w:t>
                </w:r>
                <w:proofErr w:type="spellStart"/>
                <w:r>
                  <w:t>Onabolu’s</w:t>
                </w:r>
                <w:proofErr w:type="spellEnd"/>
                <w:r w:rsidR="00DA6B77">
                  <w:t xml:space="preserve">, </w:t>
                </w:r>
                <w:r>
                  <w:t>his</w:t>
                </w:r>
                <w:r w:rsidRPr="005B5A44">
                  <w:t xml:space="preserve"> reque</w:t>
                </w:r>
                <w:r w:rsidR="00FC016B">
                  <w:t xml:space="preserve">st for qualified teaching staff </w:t>
                </w:r>
                <w:r>
                  <w:t>to be hired from abroad</w:t>
                </w:r>
                <w:r w:rsidR="00DA6B77">
                  <w:t xml:space="preserve">, </w:t>
                </w:r>
                <w:r>
                  <w:t>resulted in the hiring of an influential force for arts education based on regional traditions. T</w:t>
                </w:r>
                <w:r w:rsidRPr="005B5A44">
                  <w:t xml:space="preserve">he colonial education department </w:t>
                </w:r>
                <w:r>
                  <w:t xml:space="preserve">conceded to </w:t>
                </w:r>
                <w:proofErr w:type="spellStart"/>
                <w:r>
                  <w:t>Onabolu’s</w:t>
                </w:r>
                <w:proofErr w:type="spellEnd"/>
                <w:r>
                  <w:t xml:space="preserve"> request by</w:t>
                </w:r>
                <w:r w:rsidRPr="005B5A44">
                  <w:t xml:space="preserve"> invit</w:t>
                </w:r>
                <w:r>
                  <w:t>ing</w:t>
                </w:r>
                <w:r w:rsidRPr="005B5A44">
                  <w:t xml:space="preserve"> Kenneth C. Murray, a young British teacher</w:t>
                </w:r>
                <w:r w:rsidR="00FC016B">
                  <w:t>,</w:t>
                </w:r>
                <w:r w:rsidRPr="005B5A44">
                  <w:t xml:space="preserve"> to help develop art education in Nigeria. </w:t>
                </w:r>
                <w:r>
                  <w:t>Murray’s appointment would prove to be a turning point in arts education through the promotion of</w:t>
                </w:r>
                <w:r w:rsidR="004E3273">
                  <w:t xml:space="preserve"> Nigerian arts and crafts in</w:t>
                </w:r>
                <w:r>
                  <w:t xml:space="preserve"> schools. </w:t>
                </w:r>
                <w:r w:rsidRPr="005B5A44">
                  <w:t xml:space="preserve">Though the activities of </w:t>
                </w:r>
                <w:r>
                  <w:t xml:space="preserve">Murray and </w:t>
                </w:r>
                <w:proofErr w:type="spellStart"/>
                <w:r>
                  <w:t>Onabolu</w:t>
                </w:r>
                <w:proofErr w:type="spellEnd"/>
                <w:r>
                  <w:t xml:space="preserve"> had different aims</w:t>
                </w:r>
                <w:r w:rsidRPr="005B5A44">
                  <w:t xml:space="preserve">, </w:t>
                </w:r>
                <w:r>
                  <w:t xml:space="preserve">their efforts resulted in </w:t>
                </w:r>
                <w:r w:rsidRPr="005B5A44">
                  <w:t xml:space="preserve">numerous new artists and art instructors and </w:t>
                </w:r>
                <w:r>
                  <w:t>the laying of a</w:t>
                </w:r>
                <w:r w:rsidRPr="005B5A44">
                  <w:t xml:space="preserve"> </w:t>
                </w:r>
                <w:r w:rsidR="00414606">
                  <w:t>foundation for Nigeria’s m</w:t>
                </w:r>
                <w:r w:rsidRPr="005B5A44">
                  <w:t>odern art movement</w:t>
                </w:r>
                <w:r>
                  <w:t>.</w:t>
                </w:r>
              </w:p>
            </w:tc>
          </w:sdtContent>
        </w:sdt>
      </w:tr>
      <w:tr w:rsidR="003235A7" w14:paraId="45C2967D" w14:textId="77777777" w:rsidTr="003235A7">
        <w:tc>
          <w:tcPr>
            <w:tcW w:w="9016" w:type="dxa"/>
          </w:tcPr>
          <w:p w14:paraId="540913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CA3BF3191AEC34199D0407F5DABF15E"/>
              </w:placeholder>
            </w:sdtPr>
            <w:sdtEndPr/>
            <w:sdtContent>
              <w:p w14:paraId="7EED9B7C" w14:textId="16B5B3B2" w:rsidR="00397E00" w:rsidRDefault="002B1DDC" w:rsidP="00397E00">
                <w:sdt>
                  <w:sdtPr>
                    <w:id w:val="-1572421088"/>
                    <w:citation/>
                  </w:sdtPr>
                  <w:sdtEndPr/>
                  <w:sdtContent>
                    <w:r w:rsidR="00BB7B27">
                      <w:fldChar w:fldCharType="begin"/>
                    </w:r>
                    <w:r w:rsidR="00BB7B27">
                      <w:rPr>
                        <w:lang w:val="en-US"/>
                      </w:rPr>
                      <w:instrText xml:space="preserve"> CITATION Ikp99 \l 1033 </w:instrText>
                    </w:r>
                    <w:r w:rsidR="00BB7B27">
                      <w:fldChar w:fldCharType="separate"/>
                    </w:r>
                    <w:r w:rsidR="00BB7B27">
                      <w:rPr>
                        <w:noProof/>
                        <w:lang w:val="en-US"/>
                      </w:rPr>
                      <w:t xml:space="preserve"> </w:t>
                    </w:r>
                    <w:r w:rsidR="00BB7B27" w:rsidRPr="00BB7B27">
                      <w:rPr>
                        <w:noProof/>
                        <w:lang w:val="en-US"/>
                      </w:rPr>
                      <w:t>(Ikpakronyi)</w:t>
                    </w:r>
                    <w:r w:rsidR="00BB7B27">
                      <w:fldChar w:fldCharType="end"/>
                    </w:r>
                  </w:sdtContent>
                </w:sdt>
              </w:p>
              <w:p w14:paraId="5B5E2304" w14:textId="77777777" w:rsidR="00397E00" w:rsidRDefault="00397E00" w:rsidP="00397E00"/>
              <w:p w14:paraId="61752A41" w14:textId="77777777" w:rsidR="00397E00" w:rsidRDefault="002B1DDC" w:rsidP="00397E00">
                <w:sdt>
                  <w:sdtPr>
                    <w:id w:val="31545823"/>
                    <w:citation/>
                  </w:sdtPr>
                  <w:sdtEndPr/>
                  <w:sdtContent>
                    <w:r w:rsidR="00397E00">
                      <w:fldChar w:fldCharType="begin"/>
                    </w:r>
                    <w:r w:rsidR="00397E00">
                      <w:rPr>
                        <w:lang w:val="en-US"/>
                      </w:rPr>
                      <w:instrText xml:space="preserve"> CITATION Iri10 \l 1033 </w:instrText>
                    </w:r>
                    <w:r w:rsidR="00397E00">
                      <w:fldChar w:fldCharType="separate"/>
                    </w:r>
                    <w:r w:rsidR="00397E00" w:rsidRPr="00397E00">
                      <w:rPr>
                        <w:noProof/>
                        <w:lang w:val="en-US"/>
                      </w:rPr>
                      <w:t>(Irivwieri)</w:t>
                    </w:r>
                    <w:r w:rsidR="00397E00">
                      <w:fldChar w:fldCharType="end"/>
                    </w:r>
                  </w:sdtContent>
                </w:sdt>
              </w:p>
              <w:p w14:paraId="2C4EF42E" w14:textId="77777777" w:rsidR="00397E00" w:rsidRDefault="00397E00" w:rsidP="00397E00"/>
              <w:p w14:paraId="4AC0BE1C" w14:textId="116C3131" w:rsidR="00A32DD6" w:rsidRDefault="002B1DDC" w:rsidP="00397E00">
                <w:sdt>
                  <w:sdtPr>
                    <w:id w:val="-1104035450"/>
                    <w:citation/>
                  </w:sdtPr>
                  <w:sdtEndPr/>
                  <w:sdtContent>
                    <w:r w:rsidR="00BB7B27">
                      <w:fldChar w:fldCharType="begin"/>
                    </w:r>
                    <w:r w:rsidR="00BB7B27">
                      <w:rPr>
                        <w:lang w:val="en-US"/>
                      </w:rPr>
                      <w:instrText xml:space="preserve"> CITATION Ogu02 \l 1033 </w:instrText>
                    </w:r>
                    <w:r w:rsidR="00BB7B27">
                      <w:fldChar w:fldCharType="separate"/>
                    </w:r>
                    <w:r w:rsidR="00BB7B27" w:rsidRPr="00BB7B27">
                      <w:rPr>
                        <w:noProof/>
                        <w:lang w:val="en-US"/>
                      </w:rPr>
                      <w:t>(Oguibe)</w:t>
                    </w:r>
                    <w:r w:rsidR="00BB7B27">
                      <w:fldChar w:fldCharType="end"/>
                    </w:r>
                  </w:sdtContent>
                </w:sdt>
              </w:p>
              <w:p w14:paraId="399BB800" w14:textId="77777777" w:rsidR="00A32DD6" w:rsidRDefault="00A32DD6" w:rsidP="00397E00"/>
              <w:p w14:paraId="43FD5DB0" w14:textId="66215697" w:rsidR="00A32DD6" w:rsidRDefault="002B1DDC" w:rsidP="00397E00">
                <w:sdt>
                  <w:sdtPr>
                    <w:id w:val="931624117"/>
                    <w:citation/>
                  </w:sdtPr>
                  <w:sdtEndPr/>
                  <w:sdtContent>
                    <w:r w:rsidR="00BB7B27">
                      <w:fldChar w:fldCharType="begin"/>
                    </w:r>
                    <w:r w:rsidR="00BB7B27">
                      <w:rPr>
                        <w:lang w:val="en-US"/>
                      </w:rPr>
                      <w:instrText xml:space="preserve"> CITATION Olo91 \l 1033 </w:instrText>
                    </w:r>
                    <w:r w:rsidR="00BB7B27">
                      <w:fldChar w:fldCharType="separate"/>
                    </w:r>
                    <w:r w:rsidR="00BB7B27" w:rsidRPr="00BB7B27">
                      <w:rPr>
                        <w:noProof/>
                        <w:lang w:val="en-US"/>
                      </w:rPr>
                      <w:t>(O. Oloidi)</w:t>
                    </w:r>
                    <w:r w:rsidR="00BB7B27">
                      <w:fldChar w:fldCharType="end"/>
                    </w:r>
                  </w:sdtContent>
                </w:sdt>
              </w:p>
              <w:p w14:paraId="1C15CDE0" w14:textId="13E144CA" w:rsidR="00A32DD6" w:rsidRDefault="00A32DD6" w:rsidP="00397E00"/>
              <w:p w14:paraId="01981DDC" w14:textId="30F41A67" w:rsidR="00134D12" w:rsidRDefault="002B1DDC" w:rsidP="00397E00">
                <w:sdt>
                  <w:sdtPr>
                    <w:id w:val="1187486383"/>
                    <w:citation/>
                  </w:sdtPr>
                  <w:sdtEndPr/>
                  <w:sdtContent>
                    <w:r w:rsidR="00BB7B27">
                      <w:fldChar w:fldCharType="begin"/>
                    </w:r>
                    <w:r w:rsidR="00BB7B27">
                      <w:rPr>
                        <w:lang w:val="en-US"/>
                      </w:rPr>
                      <w:instrText xml:space="preserve"> CITATION Olo \l 1033 </w:instrText>
                    </w:r>
                    <w:r w:rsidR="00BB7B27">
                      <w:fldChar w:fldCharType="separate"/>
                    </w:r>
                    <w:r w:rsidR="00BB7B27" w:rsidRPr="00BB7B27">
                      <w:rPr>
                        <w:noProof/>
                        <w:lang w:val="en-US"/>
                      </w:rPr>
                      <w:t>(O. Oloidi, Growth and Development of Formal Art Education)</w:t>
                    </w:r>
                    <w:r w:rsidR="00BB7B27">
                      <w:fldChar w:fldCharType="end"/>
                    </w:r>
                  </w:sdtContent>
                </w:sdt>
              </w:p>
              <w:p w14:paraId="74C189A5" w14:textId="77777777" w:rsidR="00134D12" w:rsidRDefault="00134D12" w:rsidP="00397E00"/>
              <w:p w14:paraId="5FC29594" w14:textId="77777777" w:rsidR="00134D12" w:rsidRDefault="002B1DDC" w:rsidP="00397E00">
                <w:sdt>
                  <w:sdtPr>
                    <w:id w:val="-790277187"/>
                    <w:citation/>
                  </w:sdtPr>
                  <w:sdtEndPr/>
                  <w:sdtContent>
                    <w:r w:rsidR="00134D12">
                      <w:fldChar w:fldCharType="begin"/>
                    </w:r>
                    <w:r w:rsidR="00134D12">
                      <w:rPr>
                        <w:lang w:val="en-US"/>
                      </w:rPr>
                      <w:instrText xml:space="preserve"> CITATION Olo99 \l 1033 </w:instrText>
                    </w:r>
                    <w:r w:rsidR="00134D12">
                      <w:fldChar w:fldCharType="separate"/>
                    </w:r>
                    <w:r w:rsidR="00134D12" w:rsidRPr="00134D12">
                      <w:rPr>
                        <w:noProof/>
                        <w:lang w:val="en-US"/>
                      </w:rPr>
                      <w:t>(Oloidi)</w:t>
                    </w:r>
                    <w:r w:rsidR="00134D12">
                      <w:fldChar w:fldCharType="end"/>
                    </w:r>
                  </w:sdtContent>
                </w:sdt>
              </w:p>
              <w:p w14:paraId="308F475D" w14:textId="51990F04" w:rsidR="00134D12" w:rsidRDefault="00134D12" w:rsidP="00397E00"/>
              <w:p w14:paraId="300331E8" w14:textId="7EA4561C" w:rsidR="00134D12" w:rsidRDefault="002B1DDC" w:rsidP="00397E00">
                <w:sdt>
                  <w:sdtPr>
                    <w:id w:val="-943448503"/>
                    <w:citation/>
                  </w:sdtPr>
                  <w:sdtEndPr/>
                  <w:sdtContent>
                    <w:r w:rsidR="00BB7B27">
                      <w:fldChar w:fldCharType="begin"/>
                    </w:r>
                    <w:r w:rsidR="00BB7B27">
                      <w:rPr>
                        <w:lang w:val="en-US"/>
                      </w:rPr>
                      <w:instrText xml:space="preserve"> CITATION Olu06 \l 1033 </w:instrText>
                    </w:r>
                    <w:r w:rsidR="00BB7B27">
                      <w:fldChar w:fldCharType="separate"/>
                    </w:r>
                    <w:r w:rsidR="00BB7B27" w:rsidRPr="00BB7B27">
                      <w:rPr>
                        <w:noProof/>
                        <w:lang w:val="en-US"/>
                      </w:rPr>
                      <w:t>(Olubukola)</w:t>
                    </w:r>
                    <w:r w:rsidR="00BB7B27">
                      <w:fldChar w:fldCharType="end"/>
                    </w:r>
                  </w:sdtContent>
                </w:sdt>
                <w:r w:rsidR="00134D12">
                  <w:br/>
                </w:r>
                <w:r w:rsidR="00134D12">
                  <w:br/>
                </w:r>
                <w:sdt>
                  <w:sdtPr>
                    <w:id w:val="-826054164"/>
                    <w:citation/>
                  </w:sdtPr>
                  <w:sdtEndPr/>
                  <w:sdtContent>
                    <w:r w:rsidR="00BB7B27">
                      <w:fldChar w:fldCharType="begin"/>
                    </w:r>
                    <w:r w:rsidR="00BB7B27">
                      <w:rPr>
                        <w:lang w:val="en-US"/>
                      </w:rPr>
                      <w:instrText xml:space="preserve"> CITATION Ona99 \l 1033 </w:instrText>
                    </w:r>
                    <w:r w:rsidR="00BB7B27">
                      <w:fldChar w:fldCharType="separate"/>
                    </w:r>
                    <w:r w:rsidR="00BB7B27" w:rsidRPr="00BB7B27">
                      <w:rPr>
                        <w:noProof/>
                        <w:lang w:val="en-US"/>
                      </w:rPr>
                      <w:t>(Onabolu, Dike and Oyelola)</w:t>
                    </w:r>
                    <w:r w:rsidR="00BB7B27">
                      <w:fldChar w:fldCharType="end"/>
                    </w:r>
                  </w:sdtContent>
                </w:sdt>
              </w:p>
              <w:p w14:paraId="49A27892" w14:textId="1D9F2D94" w:rsidR="00134D12" w:rsidRDefault="00134D12" w:rsidP="00397E00"/>
              <w:p w14:paraId="7B45F485" w14:textId="6F734E0E" w:rsidR="003235A7" w:rsidRDefault="002B1DDC" w:rsidP="00397E00">
                <w:sdt>
                  <w:sdtPr>
                    <w:id w:val="-995797946"/>
                    <w:citation/>
                  </w:sdtPr>
                  <w:sdtEndPr/>
                  <w:sdtContent>
                    <w:r w:rsidR="00134D12">
                      <w:fldChar w:fldCharType="begin"/>
                    </w:r>
                    <w:r w:rsidR="00134D12">
                      <w:rPr>
                        <w:lang w:val="en-US"/>
                      </w:rPr>
                      <w:instrText xml:space="preserve"> CITATION Onu94 \l 1033 </w:instrText>
                    </w:r>
                    <w:r w:rsidR="00134D12">
                      <w:fldChar w:fldCharType="separate"/>
                    </w:r>
                    <w:r w:rsidR="00134D12" w:rsidRPr="00134D12">
                      <w:rPr>
                        <w:noProof/>
                        <w:lang w:val="en-US"/>
                      </w:rPr>
                      <w:t>(Onuchukwu)</w:t>
                    </w:r>
                    <w:r w:rsidR="00134D12">
                      <w:fldChar w:fldCharType="end"/>
                    </w:r>
                  </w:sdtContent>
                </w:sdt>
              </w:p>
            </w:sdtContent>
          </w:sdt>
        </w:tc>
      </w:tr>
    </w:tbl>
    <w:p w14:paraId="5514232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BFBA3" w14:textId="77777777" w:rsidR="0074474E" w:rsidRDefault="0074474E" w:rsidP="007A0D55">
      <w:pPr>
        <w:spacing w:after="0" w:line="240" w:lineRule="auto"/>
      </w:pPr>
      <w:r>
        <w:separator/>
      </w:r>
    </w:p>
  </w:endnote>
  <w:endnote w:type="continuationSeparator" w:id="0">
    <w:p w14:paraId="081DA461" w14:textId="77777777" w:rsidR="0074474E" w:rsidRDefault="007447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4B482" w14:textId="77777777" w:rsidR="0074474E" w:rsidRDefault="0074474E" w:rsidP="007A0D55">
      <w:pPr>
        <w:spacing w:after="0" w:line="240" w:lineRule="auto"/>
      </w:pPr>
      <w:r>
        <w:separator/>
      </w:r>
    </w:p>
  </w:footnote>
  <w:footnote w:type="continuationSeparator" w:id="0">
    <w:p w14:paraId="478E06D6" w14:textId="77777777" w:rsidR="0074474E" w:rsidRDefault="007447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D0C67" w14:textId="77777777" w:rsidR="0074474E" w:rsidRDefault="007447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17D19" w14:textId="77777777" w:rsidR="0074474E" w:rsidRDefault="007447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37"/>
    <w:rsid w:val="00032559"/>
    <w:rsid w:val="00041237"/>
    <w:rsid w:val="00052040"/>
    <w:rsid w:val="000B25AE"/>
    <w:rsid w:val="000B55AB"/>
    <w:rsid w:val="000D24DC"/>
    <w:rsid w:val="00101B2E"/>
    <w:rsid w:val="00116FA0"/>
    <w:rsid w:val="00134D12"/>
    <w:rsid w:val="0015114C"/>
    <w:rsid w:val="001A21F3"/>
    <w:rsid w:val="001A2537"/>
    <w:rsid w:val="001A6A06"/>
    <w:rsid w:val="00210C03"/>
    <w:rsid w:val="002162E2"/>
    <w:rsid w:val="00225C5A"/>
    <w:rsid w:val="00230B10"/>
    <w:rsid w:val="00234353"/>
    <w:rsid w:val="00244BB0"/>
    <w:rsid w:val="002A0A0D"/>
    <w:rsid w:val="002B0B37"/>
    <w:rsid w:val="002B1DDC"/>
    <w:rsid w:val="002E18C5"/>
    <w:rsid w:val="0030662D"/>
    <w:rsid w:val="003235A7"/>
    <w:rsid w:val="003677B6"/>
    <w:rsid w:val="00397E00"/>
    <w:rsid w:val="003D3579"/>
    <w:rsid w:val="003E2795"/>
    <w:rsid w:val="003E3D93"/>
    <w:rsid w:val="003F0D73"/>
    <w:rsid w:val="00414606"/>
    <w:rsid w:val="00462DBE"/>
    <w:rsid w:val="00464699"/>
    <w:rsid w:val="00483379"/>
    <w:rsid w:val="00487BC5"/>
    <w:rsid w:val="00496888"/>
    <w:rsid w:val="004A7476"/>
    <w:rsid w:val="004E3273"/>
    <w:rsid w:val="004E5896"/>
    <w:rsid w:val="00513EE6"/>
    <w:rsid w:val="00534F8F"/>
    <w:rsid w:val="00590035"/>
    <w:rsid w:val="005B177E"/>
    <w:rsid w:val="005B3921"/>
    <w:rsid w:val="005F26D7"/>
    <w:rsid w:val="005F5450"/>
    <w:rsid w:val="006D0412"/>
    <w:rsid w:val="007411B9"/>
    <w:rsid w:val="0074474E"/>
    <w:rsid w:val="00780D95"/>
    <w:rsid w:val="00780DC7"/>
    <w:rsid w:val="007A0D55"/>
    <w:rsid w:val="007B3377"/>
    <w:rsid w:val="007B446D"/>
    <w:rsid w:val="007E5F44"/>
    <w:rsid w:val="00805229"/>
    <w:rsid w:val="00821DE3"/>
    <w:rsid w:val="00846CE1"/>
    <w:rsid w:val="008A5B87"/>
    <w:rsid w:val="00903595"/>
    <w:rsid w:val="00922950"/>
    <w:rsid w:val="009A7264"/>
    <w:rsid w:val="009D1606"/>
    <w:rsid w:val="009E18A1"/>
    <w:rsid w:val="009E73D7"/>
    <w:rsid w:val="00A27D2C"/>
    <w:rsid w:val="00A32DD6"/>
    <w:rsid w:val="00A426D8"/>
    <w:rsid w:val="00A4573B"/>
    <w:rsid w:val="00A76FD9"/>
    <w:rsid w:val="00AA6AB4"/>
    <w:rsid w:val="00AB436D"/>
    <w:rsid w:val="00AD2F24"/>
    <w:rsid w:val="00AD4844"/>
    <w:rsid w:val="00B219AE"/>
    <w:rsid w:val="00B33145"/>
    <w:rsid w:val="00B574C9"/>
    <w:rsid w:val="00B9051D"/>
    <w:rsid w:val="00BB7B27"/>
    <w:rsid w:val="00BC39C9"/>
    <w:rsid w:val="00BE5BF7"/>
    <w:rsid w:val="00BF40E1"/>
    <w:rsid w:val="00C27FAB"/>
    <w:rsid w:val="00C358D4"/>
    <w:rsid w:val="00C6296B"/>
    <w:rsid w:val="00CC586D"/>
    <w:rsid w:val="00CF1542"/>
    <w:rsid w:val="00CF3EC5"/>
    <w:rsid w:val="00D13593"/>
    <w:rsid w:val="00D656DA"/>
    <w:rsid w:val="00D75638"/>
    <w:rsid w:val="00D83300"/>
    <w:rsid w:val="00D9710B"/>
    <w:rsid w:val="00DA6B77"/>
    <w:rsid w:val="00DC6B48"/>
    <w:rsid w:val="00DF01B0"/>
    <w:rsid w:val="00E423E3"/>
    <w:rsid w:val="00E5258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016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6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2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237"/>
    <w:rPr>
      <w:rFonts w:ascii="Lucida Grande" w:hAnsi="Lucida Grande" w:cs="Lucida Grande"/>
      <w:sz w:val="18"/>
      <w:szCs w:val="18"/>
    </w:rPr>
  </w:style>
  <w:style w:type="paragraph" w:styleId="Caption">
    <w:name w:val="caption"/>
    <w:basedOn w:val="Normal"/>
    <w:next w:val="Normal"/>
    <w:uiPriority w:val="35"/>
    <w:semiHidden/>
    <w:qFormat/>
    <w:rsid w:val="002E18C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2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237"/>
    <w:rPr>
      <w:rFonts w:ascii="Lucida Grande" w:hAnsi="Lucida Grande" w:cs="Lucida Grande"/>
      <w:sz w:val="18"/>
      <w:szCs w:val="18"/>
    </w:rPr>
  </w:style>
  <w:style w:type="paragraph" w:styleId="Caption">
    <w:name w:val="caption"/>
    <w:basedOn w:val="Normal"/>
    <w:next w:val="Normal"/>
    <w:uiPriority w:val="35"/>
    <w:semiHidden/>
    <w:qFormat/>
    <w:rsid w:val="002E18C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783634C4577B479D918F5FFC910966"/>
        <w:category>
          <w:name w:val="General"/>
          <w:gallery w:val="placeholder"/>
        </w:category>
        <w:types>
          <w:type w:val="bbPlcHdr"/>
        </w:types>
        <w:behaviors>
          <w:behavior w:val="content"/>
        </w:behaviors>
        <w:guid w:val="{8CB12587-4602-7046-BE63-631580A02355}"/>
      </w:docPartPr>
      <w:docPartBody>
        <w:p w:rsidR="00C32D5A" w:rsidRDefault="00C32D5A">
          <w:pPr>
            <w:pStyle w:val="A5783634C4577B479D918F5FFC910966"/>
          </w:pPr>
          <w:r w:rsidRPr="00CC586D">
            <w:rPr>
              <w:rStyle w:val="PlaceholderText"/>
              <w:b/>
              <w:color w:val="FFFFFF" w:themeColor="background1"/>
            </w:rPr>
            <w:t>[Salutation]</w:t>
          </w:r>
        </w:p>
      </w:docPartBody>
    </w:docPart>
    <w:docPart>
      <w:docPartPr>
        <w:name w:val="D4BE0BF9FE415A4C83CC24561844EC85"/>
        <w:category>
          <w:name w:val="General"/>
          <w:gallery w:val="placeholder"/>
        </w:category>
        <w:types>
          <w:type w:val="bbPlcHdr"/>
        </w:types>
        <w:behaviors>
          <w:behavior w:val="content"/>
        </w:behaviors>
        <w:guid w:val="{0853DE8A-AFA2-474D-8BA9-7F75F450E39C}"/>
      </w:docPartPr>
      <w:docPartBody>
        <w:p w:rsidR="00C32D5A" w:rsidRDefault="00C32D5A">
          <w:pPr>
            <w:pStyle w:val="D4BE0BF9FE415A4C83CC24561844EC85"/>
          </w:pPr>
          <w:r>
            <w:rPr>
              <w:rStyle w:val="PlaceholderText"/>
            </w:rPr>
            <w:t>[First name]</w:t>
          </w:r>
        </w:p>
      </w:docPartBody>
    </w:docPart>
    <w:docPart>
      <w:docPartPr>
        <w:name w:val="0C71724A1C02F84D9C2754C205281CC6"/>
        <w:category>
          <w:name w:val="General"/>
          <w:gallery w:val="placeholder"/>
        </w:category>
        <w:types>
          <w:type w:val="bbPlcHdr"/>
        </w:types>
        <w:behaviors>
          <w:behavior w:val="content"/>
        </w:behaviors>
        <w:guid w:val="{EBB5F8CB-9485-504B-83EB-DBA4BD1B985A}"/>
      </w:docPartPr>
      <w:docPartBody>
        <w:p w:rsidR="00C32D5A" w:rsidRDefault="00C32D5A">
          <w:pPr>
            <w:pStyle w:val="0C71724A1C02F84D9C2754C205281CC6"/>
          </w:pPr>
          <w:r>
            <w:rPr>
              <w:rStyle w:val="PlaceholderText"/>
            </w:rPr>
            <w:t>[Middle name]</w:t>
          </w:r>
        </w:p>
      </w:docPartBody>
    </w:docPart>
    <w:docPart>
      <w:docPartPr>
        <w:name w:val="DAE038D3F63329498EEF94D29626A325"/>
        <w:category>
          <w:name w:val="General"/>
          <w:gallery w:val="placeholder"/>
        </w:category>
        <w:types>
          <w:type w:val="bbPlcHdr"/>
        </w:types>
        <w:behaviors>
          <w:behavior w:val="content"/>
        </w:behaviors>
        <w:guid w:val="{B5EB8017-3E10-D741-BDA2-C37BD85651BE}"/>
      </w:docPartPr>
      <w:docPartBody>
        <w:p w:rsidR="00C32D5A" w:rsidRDefault="00C32D5A">
          <w:pPr>
            <w:pStyle w:val="DAE038D3F63329498EEF94D29626A325"/>
          </w:pPr>
          <w:r>
            <w:rPr>
              <w:rStyle w:val="PlaceholderText"/>
            </w:rPr>
            <w:t>[Last name]</w:t>
          </w:r>
        </w:p>
      </w:docPartBody>
    </w:docPart>
    <w:docPart>
      <w:docPartPr>
        <w:name w:val="64DD1A49C46755459DB063C1566FC077"/>
        <w:category>
          <w:name w:val="General"/>
          <w:gallery w:val="placeholder"/>
        </w:category>
        <w:types>
          <w:type w:val="bbPlcHdr"/>
        </w:types>
        <w:behaviors>
          <w:behavior w:val="content"/>
        </w:behaviors>
        <w:guid w:val="{4A70F573-46E8-E041-AC6E-5F400C8AF1E0}"/>
      </w:docPartPr>
      <w:docPartBody>
        <w:p w:rsidR="00C32D5A" w:rsidRDefault="00C32D5A">
          <w:pPr>
            <w:pStyle w:val="64DD1A49C46755459DB063C1566FC077"/>
          </w:pPr>
          <w:r>
            <w:rPr>
              <w:rStyle w:val="PlaceholderText"/>
            </w:rPr>
            <w:t>[Enter your biography]</w:t>
          </w:r>
        </w:p>
      </w:docPartBody>
    </w:docPart>
    <w:docPart>
      <w:docPartPr>
        <w:name w:val="B07DAF620700454D958E943CC8167A1D"/>
        <w:category>
          <w:name w:val="General"/>
          <w:gallery w:val="placeholder"/>
        </w:category>
        <w:types>
          <w:type w:val="bbPlcHdr"/>
        </w:types>
        <w:behaviors>
          <w:behavior w:val="content"/>
        </w:behaviors>
        <w:guid w:val="{A64956D0-2C12-8744-A3B6-A4B1A891FF2F}"/>
      </w:docPartPr>
      <w:docPartBody>
        <w:p w:rsidR="00C32D5A" w:rsidRDefault="00C32D5A">
          <w:pPr>
            <w:pStyle w:val="B07DAF620700454D958E943CC8167A1D"/>
          </w:pPr>
          <w:r>
            <w:rPr>
              <w:rStyle w:val="PlaceholderText"/>
            </w:rPr>
            <w:t>[Enter the institution with which you are affiliated]</w:t>
          </w:r>
        </w:p>
      </w:docPartBody>
    </w:docPart>
    <w:docPart>
      <w:docPartPr>
        <w:name w:val="CF28001186A7EF438CC0E7593DBC7434"/>
        <w:category>
          <w:name w:val="General"/>
          <w:gallery w:val="placeholder"/>
        </w:category>
        <w:types>
          <w:type w:val="bbPlcHdr"/>
        </w:types>
        <w:behaviors>
          <w:behavior w:val="content"/>
        </w:behaviors>
        <w:guid w:val="{8968B0E5-97C3-0A44-ACA1-279CE21BE255}"/>
      </w:docPartPr>
      <w:docPartBody>
        <w:p w:rsidR="00C32D5A" w:rsidRDefault="00C32D5A">
          <w:pPr>
            <w:pStyle w:val="CF28001186A7EF438CC0E7593DBC7434"/>
          </w:pPr>
          <w:r w:rsidRPr="00EF74F7">
            <w:rPr>
              <w:b/>
              <w:color w:val="808080" w:themeColor="background1" w:themeShade="80"/>
            </w:rPr>
            <w:t>[Enter the headword for your article]</w:t>
          </w:r>
        </w:p>
      </w:docPartBody>
    </w:docPart>
    <w:docPart>
      <w:docPartPr>
        <w:name w:val="4D52C6E422811741966E7C7843154713"/>
        <w:category>
          <w:name w:val="General"/>
          <w:gallery w:val="placeholder"/>
        </w:category>
        <w:types>
          <w:type w:val="bbPlcHdr"/>
        </w:types>
        <w:behaviors>
          <w:behavior w:val="content"/>
        </w:behaviors>
        <w:guid w:val="{A3C2093A-DB7F-BA42-9846-86F35F89CE93}"/>
      </w:docPartPr>
      <w:docPartBody>
        <w:p w:rsidR="00C32D5A" w:rsidRDefault="00C32D5A">
          <w:pPr>
            <w:pStyle w:val="4D52C6E422811741966E7C78431547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15C2B80C30134C90C6F74F54563F3B"/>
        <w:category>
          <w:name w:val="General"/>
          <w:gallery w:val="placeholder"/>
        </w:category>
        <w:types>
          <w:type w:val="bbPlcHdr"/>
        </w:types>
        <w:behaviors>
          <w:behavior w:val="content"/>
        </w:behaviors>
        <w:guid w:val="{7DC8376E-35CE-FF4D-8E2B-224F7DB90C41}"/>
      </w:docPartPr>
      <w:docPartBody>
        <w:p w:rsidR="00C32D5A" w:rsidRDefault="00C32D5A">
          <w:pPr>
            <w:pStyle w:val="C315C2B80C30134C90C6F74F54563F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3A2EC633A8114891AE93A334EC5302"/>
        <w:category>
          <w:name w:val="General"/>
          <w:gallery w:val="placeholder"/>
        </w:category>
        <w:types>
          <w:type w:val="bbPlcHdr"/>
        </w:types>
        <w:behaviors>
          <w:behavior w:val="content"/>
        </w:behaviors>
        <w:guid w:val="{6AAE66C2-060E-CD47-8CE7-F4F54A89C446}"/>
      </w:docPartPr>
      <w:docPartBody>
        <w:p w:rsidR="00C32D5A" w:rsidRDefault="00C32D5A">
          <w:pPr>
            <w:pStyle w:val="0A3A2EC633A8114891AE93A334EC53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A3BF3191AEC34199D0407F5DABF15E"/>
        <w:category>
          <w:name w:val="General"/>
          <w:gallery w:val="placeholder"/>
        </w:category>
        <w:types>
          <w:type w:val="bbPlcHdr"/>
        </w:types>
        <w:behaviors>
          <w:behavior w:val="content"/>
        </w:behaviors>
        <w:guid w:val="{2E0E4BA2-8405-6640-9042-6CD935909EC5}"/>
      </w:docPartPr>
      <w:docPartBody>
        <w:p w:rsidR="00C32D5A" w:rsidRDefault="00C32D5A">
          <w:pPr>
            <w:pStyle w:val="9CA3BF3191AEC34199D0407F5DABF1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D5A"/>
    <w:rsid w:val="006044D1"/>
    <w:rsid w:val="00C32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783634C4577B479D918F5FFC910966">
    <w:name w:val="A5783634C4577B479D918F5FFC910966"/>
  </w:style>
  <w:style w:type="paragraph" w:customStyle="1" w:styleId="D4BE0BF9FE415A4C83CC24561844EC85">
    <w:name w:val="D4BE0BF9FE415A4C83CC24561844EC85"/>
  </w:style>
  <w:style w:type="paragraph" w:customStyle="1" w:styleId="0C71724A1C02F84D9C2754C205281CC6">
    <w:name w:val="0C71724A1C02F84D9C2754C205281CC6"/>
  </w:style>
  <w:style w:type="paragraph" w:customStyle="1" w:styleId="DAE038D3F63329498EEF94D29626A325">
    <w:name w:val="DAE038D3F63329498EEF94D29626A325"/>
  </w:style>
  <w:style w:type="paragraph" w:customStyle="1" w:styleId="64DD1A49C46755459DB063C1566FC077">
    <w:name w:val="64DD1A49C46755459DB063C1566FC077"/>
  </w:style>
  <w:style w:type="paragraph" w:customStyle="1" w:styleId="B07DAF620700454D958E943CC8167A1D">
    <w:name w:val="B07DAF620700454D958E943CC8167A1D"/>
  </w:style>
  <w:style w:type="paragraph" w:customStyle="1" w:styleId="CF28001186A7EF438CC0E7593DBC7434">
    <w:name w:val="CF28001186A7EF438CC0E7593DBC7434"/>
  </w:style>
  <w:style w:type="paragraph" w:customStyle="1" w:styleId="4D52C6E422811741966E7C7843154713">
    <w:name w:val="4D52C6E422811741966E7C7843154713"/>
  </w:style>
  <w:style w:type="paragraph" w:customStyle="1" w:styleId="C315C2B80C30134C90C6F74F54563F3B">
    <w:name w:val="C315C2B80C30134C90C6F74F54563F3B"/>
  </w:style>
  <w:style w:type="paragraph" w:customStyle="1" w:styleId="0A3A2EC633A8114891AE93A334EC5302">
    <w:name w:val="0A3A2EC633A8114891AE93A334EC5302"/>
  </w:style>
  <w:style w:type="paragraph" w:customStyle="1" w:styleId="9CA3BF3191AEC34199D0407F5DABF15E">
    <w:name w:val="9CA3BF3191AEC34199D0407F5DABF1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783634C4577B479D918F5FFC910966">
    <w:name w:val="A5783634C4577B479D918F5FFC910966"/>
  </w:style>
  <w:style w:type="paragraph" w:customStyle="1" w:styleId="D4BE0BF9FE415A4C83CC24561844EC85">
    <w:name w:val="D4BE0BF9FE415A4C83CC24561844EC85"/>
  </w:style>
  <w:style w:type="paragraph" w:customStyle="1" w:styleId="0C71724A1C02F84D9C2754C205281CC6">
    <w:name w:val="0C71724A1C02F84D9C2754C205281CC6"/>
  </w:style>
  <w:style w:type="paragraph" w:customStyle="1" w:styleId="DAE038D3F63329498EEF94D29626A325">
    <w:name w:val="DAE038D3F63329498EEF94D29626A325"/>
  </w:style>
  <w:style w:type="paragraph" w:customStyle="1" w:styleId="64DD1A49C46755459DB063C1566FC077">
    <w:name w:val="64DD1A49C46755459DB063C1566FC077"/>
  </w:style>
  <w:style w:type="paragraph" w:customStyle="1" w:styleId="B07DAF620700454D958E943CC8167A1D">
    <w:name w:val="B07DAF620700454D958E943CC8167A1D"/>
  </w:style>
  <w:style w:type="paragraph" w:customStyle="1" w:styleId="CF28001186A7EF438CC0E7593DBC7434">
    <w:name w:val="CF28001186A7EF438CC0E7593DBC7434"/>
  </w:style>
  <w:style w:type="paragraph" w:customStyle="1" w:styleId="4D52C6E422811741966E7C7843154713">
    <w:name w:val="4D52C6E422811741966E7C7843154713"/>
  </w:style>
  <w:style w:type="paragraph" w:customStyle="1" w:styleId="C315C2B80C30134C90C6F74F54563F3B">
    <w:name w:val="C315C2B80C30134C90C6F74F54563F3B"/>
  </w:style>
  <w:style w:type="paragraph" w:customStyle="1" w:styleId="0A3A2EC633A8114891AE93A334EC5302">
    <w:name w:val="0A3A2EC633A8114891AE93A334EC5302"/>
  </w:style>
  <w:style w:type="paragraph" w:customStyle="1" w:styleId="9CA3BF3191AEC34199D0407F5DABF15E">
    <w:name w:val="9CA3BF3191AEC34199D0407F5DABF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Olu06</b:Tag>
    <b:SourceType>Report</b:SourceType>
    <b:Guid>{6E4AD3AC-B699-0145-B22B-C9923DC0FB27}</b:Guid>
    <b:Title>The Intersection of Modern Art, Anthropology, and International Politics in Colonial Nigeria, 1910-1914</b:Title>
    <b:Year>2006</b:Year>
    <b:Author>
      <b:Author>
        <b:NameList>
          <b:Person>
            <b:Last>Olubukola</b:Last>
            <b:First>A.</b:First>
            <b:Middle>Gbadegasin</b:Middle>
          </b:Person>
        </b:NameList>
      </b:Author>
    </b:Author>
    <b:Institution>Emory University</b:Institution>
    <b:ThesisType>MA dissertation</b:ThesisType>
    <b:RefOrder>7</b:RefOrder>
  </b:Source>
  <b:Source>
    <b:Tag>Iri10</b:Tag>
    <b:SourceType>JournalArticle</b:SourceType>
    <b:Guid>{4591B18E-1FF0-9643-84F1-9412D1BAFCFC}</b:Guid>
    <b:Title>Aina Onabolu and Naturalism in Nigerian Visual Arts</b:Title>
    <b:Year>2010</b:Year>
    <b:Pages>40-50 </b:Pages>
    <b:Author>
      <b:Author>
        <b:NameList>
          <b:Person>
            <b:Last>Irivwieri</b:Last>
            <b:First>G.</b:First>
            <b:Middle>Ogheneruemu</b:Middle>
          </b:Person>
        </b:NameList>
      </b:Author>
    </b:Author>
    <b:JournalName>African Research Review</b:JournalName>
    <b:Volume>4</b:Volume>
    <b:Issue>1</b:Issue>
    <b:RefOrder>2</b:RefOrder>
  </b:Source>
  <b:Source>
    <b:Tag>Ikp99</b:Tag>
    <b:SourceType>BookSection</b:SourceType>
    <b:Guid>{2F1ADE70-0B30-8B48-82D4-818061251402}</b:Guid>
    <b:Author>
      <b:Author>
        <b:NameList>
          <b:Person>
            <b:Last>Ikpakronyi</b:Last>
            <b:First>O.</b:First>
            <b:Middle>Simon</b:Middle>
          </b:Person>
        </b:NameList>
      </b:Author>
    </b:Author>
    <b:Title>Aina Onabolu: His Life, His Works and His Contributions to the Developments of Contemporary Nigerian Art</b:Title>
    <b:BookTitle>Onabolu: Pioneer of Modern Art</b:BookTitle>
    <b:City>Lagos</b:City>
    <b:CountryRegion>Nigeria</b:CountryRegion>
    <b:Publisher>National Gallery of Art. </b:Publisher>
    <b:Year>1999</b:Year>
    <b:RefOrder>1</b:RefOrder>
  </b:Source>
  <b:Source>
    <b:Tag>Ogu02</b:Tag>
    <b:SourceType>JournalArticle</b:SourceType>
    <b:Guid>{FFA2CB63-92FB-014F-B4D1-84726331F61D}</b:Guid>
    <b:Title>Appropriation as Nationalism in Modern African Art</b:Title>
    <b:Year>2002</b:Year>
    <b:Volume>16</b:Volume>
    <b:Pages>243-259</b:Pages>
    <b:Author>
      <b:Author>
        <b:NameList>
          <b:Person>
            <b:Last>Oguibe</b:Last>
            <b:First>Olu</b:First>
          </b:Person>
        </b:NameList>
      </b:Author>
    </b:Author>
    <b:JournalName>Third Text</b:JournalName>
    <b:Issue>3</b:Issue>
    <b:RefOrder>3</b:RefOrder>
  </b:Source>
  <b:Source>
    <b:Tag>Ona99</b:Tag>
    <b:SourceType>Book</b:SourceType>
    <b:Guid>{8485BF9B-C451-1749-937A-5FA0C16E4131}</b:Guid>
    <b:Title>Aina Onabolu: Symbol of the National Studios of Art</b:Title>
    <b:Publisher>National Gallery of Art</b:Publisher>
    <b:City>Nigeria</b:City>
    <b:Year>1999</b:Year>
    <b:Author>
      <b:Author>
        <b:NameList>
          <b:Person>
            <b:Last>Onabolu</b:Last>
            <b:First>Aina</b:First>
          </b:Person>
          <b:Person>
            <b:Last>Dike</b:Last>
            <b:First>P</b:First>
            <b:Middle>Chike</b:Middle>
          </b:Person>
          <b:Person>
            <b:Last>Oyelola</b:Last>
            <b:First>Pat</b:First>
          </b:Person>
        </b:NameList>
      </b:Author>
    </b:Author>
    <b:RefOrder>8</b:RefOrder>
  </b:Source>
  <b:Source>
    <b:Tag>Olo99</b:Tag>
    <b:SourceType>JournalArticle</b:SourceType>
    <b:Guid>{90F7C2EB-AFD8-804D-B36E-1B4FBEF26AC4}</b:Guid>
    <b:Title>Onabolu, Pioneer of Modern Art in Nigeria: an Introduction</b:Title>
    <b:Year>1999</b:Year>
    <b:Volume>2</b:Volume>
    <b:Pages>1-9</b:Pages>
    <b:Author>
      <b:Author>
        <b:NameList>
          <b:Person>
            <b:Last>Oloidi</b:Last>
            <b:First>Ola</b:First>
          </b:Person>
        </b:NameList>
      </b:Author>
    </b:Author>
    <b:JournalName>USO: Nigerian Journal of Art</b:JournalName>
    <b:Issue>1</b:Issue>
    <b:RefOrder>6</b:RefOrder>
  </b:Source>
  <b:Source>
    <b:Tag>Olo91</b:Tag>
    <b:SourceType>JournalArticle</b:SourceType>
    <b:Guid>{A6B2D9D6-4A90-0841-8DB3-A09895D634AD}</b:Guid>
    <b:Author>
      <b:Author>
        <b:NameList>
          <b:Person>
            <b:Last>Oloidi</b:Last>
            <b:First>Olu</b:First>
          </b:Person>
        </b:NameList>
      </b:Author>
    </b:Author>
    <b:Title>Defender of African Creativity: Aina Onabolu, Pioneer of Western Art in West Africa. </b:Title>
    <b:JournalName>Africana Research Bulletin</b:JournalName>
    <b:Year>1991</b:Year>
    <b:Volume>17</b:Volume>
    <b:Issue>2</b:Issue>
    <b:Pages>21-49</b:Pages>
    <b:RefOrder>4</b:RefOrder>
  </b:Source>
  <b:Source>
    <b:Tag>Olo</b:Tag>
    <b:SourceType>JournalArticle</b:SourceType>
    <b:Guid>{E7E8CED2-3141-6C47-A5FB-38B9B85FA0ED}</b:Guid>
    <b:Author>
      <b:Author>
        <b:NameList>
          <b:Person>
            <b:Last>Oloidi</b:Last>
            <b:First>Ola</b:First>
          </b:Person>
        </b:NameList>
      </b:Author>
    </b:Author>
    <b:Title>Growth and Development of Formal Art Education</b:Title>
    <b:JournalName>Transafrican Journal of History</b:JournalName>
    <b:Volume>15</b:Volume>
    <b:Issue>1</b:Issue>
    <b:Pages>108-126</b:Pages>
    <b:RefOrder>5</b:RefOrder>
  </b:Source>
  <b:Source>
    <b:Tag>Onu94</b:Tag>
    <b:SourceType>JournalArticle</b:SourceType>
    <b:Guid>{00823053-66CF-1A45-AB5E-B75760541E8D}</b:Guid>
    <b:Author>
      <b:Author>
        <b:NameList>
          <b:Person>
            <b:Last>Onuchukwu</b:Last>
            <b:First>Chidum</b:First>
          </b:Person>
        </b:NameList>
      </b:Author>
    </b:Author>
    <b:Title>Art Education in Nigeria  </b:Title>
    <b:JournalName>Art Education</b:JournalName>
    <b:Year>1994</b:Year>
    <b:Month>January</b:Month>
    <b:Volume>47</b:Volume>
    <b:Issue>1</b:Issue>
    <b:Pages>54-60 </b:Pages>
    <b:RefOrder>9</b:RefOrder>
  </b:Source>
</b:Sources>
</file>

<file path=customXml/itemProps1.xml><?xml version="1.0" encoding="utf-8"?>
<ds:datastoreItem xmlns:ds="http://schemas.openxmlformats.org/officeDocument/2006/customXml" ds:itemID="{3DAC8027-D6E9-614B-AE52-326136CF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71</TotalTime>
  <Pages>2</Pages>
  <Words>931</Words>
  <Characters>5310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17</cp:revision>
  <dcterms:created xsi:type="dcterms:W3CDTF">2015-01-02T21:53:00Z</dcterms:created>
  <dcterms:modified xsi:type="dcterms:W3CDTF">2015-03-20T01:29:00Z</dcterms:modified>
</cp:coreProperties>
</file>